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8A1FD6" w14:textId="77777777" w:rsidTr="00922950">
        <w:tc>
          <w:tcPr>
            <w:tcW w:w="491" w:type="dxa"/>
            <w:vMerge w:val="restart"/>
            <w:shd w:val="clear" w:color="auto" w:fill="A6A6A6" w:themeFill="background1" w:themeFillShade="A6"/>
            <w:textDirection w:val="btLr"/>
          </w:tcPr>
          <w:p w14:paraId="27B5D8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97C9CE3B4FD547B294B20400DC5E20"/>
            </w:placeholder>
            <w:showingPlcHdr/>
            <w:dropDownList>
              <w:listItem w:displayText="Dr." w:value="Dr."/>
              <w:listItem w:displayText="Prof." w:value="Prof."/>
            </w:dropDownList>
          </w:sdtPr>
          <w:sdtEndPr/>
          <w:sdtContent>
            <w:tc>
              <w:tcPr>
                <w:tcW w:w="1259" w:type="dxa"/>
              </w:tcPr>
              <w:p w14:paraId="0652674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49D86B9F4DD24A8BDA1C4405BCCF5F"/>
            </w:placeholder>
            <w:text/>
          </w:sdtPr>
          <w:sdtEndPr/>
          <w:sdtContent>
            <w:tc>
              <w:tcPr>
                <w:tcW w:w="2073" w:type="dxa"/>
              </w:tcPr>
              <w:p w14:paraId="22511B49" w14:textId="77777777" w:rsidR="00B574C9" w:rsidRDefault="0072129F" w:rsidP="0072129F">
                <w:r>
                  <w:t>Vera</w:t>
                </w:r>
              </w:p>
            </w:tc>
          </w:sdtContent>
        </w:sdt>
        <w:sdt>
          <w:sdtPr>
            <w:alias w:val="Middle name"/>
            <w:tag w:val="authorMiddleName"/>
            <w:id w:val="-2076034781"/>
            <w:placeholder>
              <w:docPart w:val="D3801B8A4499A245A91A28BFE7020741"/>
            </w:placeholder>
            <w:text/>
          </w:sdtPr>
          <w:sdtEndPr/>
          <w:sdtContent>
            <w:tc>
              <w:tcPr>
                <w:tcW w:w="2551" w:type="dxa"/>
              </w:tcPr>
              <w:p w14:paraId="1C90891A" w14:textId="77777777" w:rsidR="00B574C9" w:rsidRDefault="0072129F" w:rsidP="0072129F">
                <w:r>
                  <w:t>Beatriz</w:t>
                </w:r>
              </w:p>
            </w:tc>
          </w:sdtContent>
        </w:sdt>
        <w:sdt>
          <w:sdtPr>
            <w:alias w:val="Last name"/>
            <w:tag w:val="authorLastName"/>
            <w:id w:val="-1088529830"/>
            <w:placeholder>
              <w:docPart w:val="C050A1DA2EE1B446BF205EB498EB40D1"/>
            </w:placeholder>
            <w:text/>
          </w:sdtPr>
          <w:sdtEndPr/>
          <w:sdtContent>
            <w:tc>
              <w:tcPr>
                <w:tcW w:w="2642" w:type="dxa"/>
              </w:tcPr>
              <w:p w14:paraId="6FE86C28" w14:textId="77777777" w:rsidR="00B574C9" w:rsidRDefault="0072129F" w:rsidP="0072129F">
                <w:proofErr w:type="spellStart"/>
                <w:r>
                  <w:t>Siqueira</w:t>
                </w:r>
                <w:proofErr w:type="spellEnd"/>
              </w:p>
            </w:tc>
          </w:sdtContent>
        </w:sdt>
      </w:tr>
      <w:tr w:rsidR="00B574C9" w14:paraId="39B2C87B" w14:textId="77777777" w:rsidTr="001A6A06">
        <w:trPr>
          <w:trHeight w:val="986"/>
        </w:trPr>
        <w:tc>
          <w:tcPr>
            <w:tcW w:w="491" w:type="dxa"/>
            <w:vMerge/>
            <w:shd w:val="clear" w:color="auto" w:fill="A6A6A6" w:themeFill="background1" w:themeFillShade="A6"/>
          </w:tcPr>
          <w:p w14:paraId="47F41E66" w14:textId="77777777" w:rsidR="00B574C9" w:rsidRPr="001A6A06" w:rsidRDefault="00B574C9" w:rsidP="00CF1542">
            <w:pPr>
              <w:jc w:val="center"/>
              <w:rPr>
                <w:b/>
                <w:color w:val="FFFFFF" w:themeColor="background1"/>
              </w:rPr>
            </w:pPr>
          </w:p>
        </w:tc>
        <w:sdt>
          <w:sdtPr>
            <w:alias w:val="Biography"/>
            <w:tag w:val="authorBiography"/>
            <w:id w:val="938807824"/>
            <w:placeholder>
              <w:docPart w:val="32EEE6F8E2293846962C31EB5CC6C6E4"/>
            </w:placeholder>
            <w:showingPlcHdr/>
          </w:sdtPr>
          <w:sdtEndPr/>
          <w:sdtContent>
            <w:tc>
              <w:tcPr>
                <w:tcW w:w="8525" w:type="dxa"/>
                <w:gridSpan w:val="4"/>
              </w:tcPr>
              <w:p w14:paraId="7B3EF7BB" w14:textId="77777777" w:rsidR="00B574C9" w:rsidRDefault="00B574C9" w:rsidP="00922950">
                <w:r>
                  <w:rPr>
                    <w:rStyle w:val="PlaceholderText"/>
                  </w:rPr>
                  <w:t>[Enter your biography]</w:t>
                </w:r>
              </w:p>
            </w:tc>
          </w:sdtContent>
        </w:sdt>
      </w:tr>
      <w:tr w:rsidR="00B574C9" w14:paraId="22E4770C" w14:textId="77777777" w:rsidTr="001A6A06">
        <w:trPr>
          <w:trHeight w:val="986"/>
        </w:trPr>
        <w:tc>
          <w:tcPr>
            <w:tcW w:w="491" w:type="dxa"/>
            <w:vMerge/>
            <w:shd w:val="clear" w:color="auto" w:fill="A6A6A6" w:themeFill="background1" w:themeFillShade="A6"/>
          </w:tcPr>
          <w:p w14:paraId="1AC1E0CA" w14:textId="77777777" w:rsidR="00B574C9" w:rsidRPr="001A6A06" w:rsidRDefault="00B574C9" w:rsidP="00CF1542">
            <w:pPr>
              <w:jc w:val="center"/>
              <w:rPr>
                <w:b/>
                <w:color w:val="FFFFFF" w:themeColor="background1"/>
              </w:rPr>
            </w:pPr>
          </w:p>
        </w:tc>
        <w:sdt>
          <w:sdtPr>
            <w:alias w:val="Affiliation"/>
            <w:tag w:val="affiliation"/>
            <w:id w:val="2012937915"/>
            <w:placeholder>
              <w:docPart w:val="B50848D57410A64092A34046D887C9FC"/>
            </w:placeholder>
            <w:showingPlcHdr/>
            <w:text/>
          </w:sdtPr>
          <w:sdtEndPr/>
          <w:sdtContent>
            <w:tc>
              <w:tcPr>
                <w:tcW w:w="8525" w:type="dxa"/>
                <w:gridSpan w:val="4"/>
              </w:tcPr>
              <w:p w14:paraId="1AD97183" w14:textId="77777777" w:rsidR="00B574C9" w:rsidRDefault="00B574C9" w:rsidP="00B574C9">
                <w:r>
                  <w:rPr>
                    <w:rStyle w:val="PlaceholderText"/>
                  </w:rPr>
                  <w:t>[Enter the institution with which you are affiliated]</w:t>
                </w:r>
              </w:p>
            </w:tc>
          </w:sdtContent>
        </w:sdt>
      </w:tr>
    </w:tbl>
    <w:p w14:paraId="31B7D3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BB26B5" w14:textId="77777777" w:rsidTr="00244BB0">
        <w:tc>
          <w:tcPr>
            <w:tcW w:w="9016" w:type="dxa"/>
            <w:shd w:val="clear" w:color="auto" w:fill="A6A6A6" w:themeFill="background1" w:themeFillShade="A6"/>
            <w:tcMar>
              <w:top w:w="113" w:type="dxa"/>
              <w:bottom w:w="113" w:type="dxa"/>
            </w:tcMar>
          </w:tcPr>
          <w:p w14:paraId="743EEA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36688D" w14:textId="77777777" w:rsidTr="003F0D73">
        <w:sdt>
          <w:sdtPr>
            <w:alias w:val="Article headword"/>
            <w:tag w:val="articleHeadword"/>
            <w:id w:val="-361440020"/>
            <w:placeholder>
              <w:docPart w:val="BBD7EBD15137D1499351C2C9F87E841A"/>
            </w:placeholder>
            <w:text/>
          </w:sdtPr>
          <w:sdtEndPr/>
          <w:sdtContent>
            <w:tc>
              <w:tcPr>
                <w:tcW w:w="9016" w:type="dxa"/>
                <w:tcMar>
                  <w:top w:w="113" w:type="dxa"/>
                  <w:bottom w:w="113" w:type="dxa"/>
                </w:tcMar>
              </w:tcPr>
              <w:p w14:paraId="22C8C4E6" w14:textId="77777777" w:rsidR="003F0D73" w:rsidRPr="00FB589A" w:rsidRDefault="0072129F" w:rsidP="0072129F">
                <w:pPr>
                  <w:rPr>
                    <w:b/>
                  </w:rPr>
                </w:pPr>
                <w:proofErr w:type="spellStart"/>
                <w:r w:rsidRPr="005177D0">
                  <w:t>Malfatti</w:t>
                </w:r>
                <w:proofErr w:type="spellEnd"/>
                <w:r w:rsidRPr="005177D0">
                  <w:t>, Anita (1889-1964)</w:t>
                </w:r>
              </w:p>
            </w:tc>
          </w:sdtContent>
        </w:sdt>
      </w:tr>
      <w:tr w:rsidR="00464699" w14:paraId="0B949A46" w14:textId="77777777" w:rsidTr="007821B0">
        <w:sdt>
          <w:sdtPr>
            <w:alias w:val="Variant headwords"/>
            <w:tag w:val="variantHeadwords"/>
            <w:id w:val="173464402"/>
            <w:placeholder>
              <w:docPart w:val="24513AC799AE7C45AF2D2FB993ED94E4"/>
            </w:placeholder>
            <w:showingPlcHdr/>
          </w:sdtPr>
          <w:sdtEndPr/>
          <w:sdtContent>
            <w:tc>
              <w:tcPr>
                <w:tcW w:w="9016" w:type="dxa"/>
                <w:tcMar>
                  <w:top w:w="113" w:type="dxa"/>
                  <w:bottom w:w="113" w:type="dxa"/>
                </w:tcMar>
              </w:tcPr>
              <w:p w14:paraId="4155972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BEF418" w14:textId="77777777" w:rsidTr="003F0D73">
        <w:sdt>
          <w:sdtPr>
            <w:alias w:val="Abstract"/>
            <w:tag w:val="abstract"/>
            <w:id w:val="-635871867"/>
            <w:placeholder>
              <w:docPart w:val="3D957B3009946F42943B2A065588908C"/>
            </w:placeholder>
            <w:showingPlcHdr/>
          </w:sdtPr>
          <w:sdtEndPr/>
          <w:sdtContent>
            <w:tc>
              <w:tcPr>
                <w:tcW w:w="9016" w:type="dxa"/>
                <w:tcMar>
                  <w:top w:w="113" w:type="dxa"/>
                  <w:bottom w:w="113" w:type="dxa"/>
                </w:tcMar>
              </w:tcPr>
              <w:p w14:paraId="5EEF208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6424360" w14:textId="77777777" w:rsidTr="003F0D73">
        <w:sdt>
          <w:sdtPr>
            <w:alias w:val="Article text"/>
            <w:tag w:val="articleText"/>
            <w:id w:val="634067588"/>
            <w:placeholder>
              <w:docPart w:val="9F41382EE3D2C6419F4372436547E526"/>
            </w:placeholder>
          </w:sdtPr>
          <w:sdtEndPr/>
          <w:sdtContent>
            <w:tc>
              <w:tcPr>
                <w:tcW w:w="9016" w:type="dxa"/>
                <w:tcMar>
                  <w:top w:w="113" w:type="dxa"/>
                  <w:bottom w:w="113" w:type="dxa"/>
                </w:tcMar>
              </w:tcPr>
              <w:p w14:paraId="36A70088" w14:textId="77777777" w:rsidR="0072129F" w:rsidRDefault="0072129F" w:rsidP="0072129F">
                <w:r w:rsidRPr="00183E25">
                  <w:t xml:space="preserve">Anita </w:t>
                </w:r>
                <w:proofErr w:type="spellStart"/>
                <w:r w:rsidRPr="00183E25">
                  <w:t>Malfatti</w:t>
                </w:r>
                <w:proofErr w:type="spellEnd"/>
                <w:r w:rsidRPr="00183E25">
                  <w:t xml:space="preserve"> </w:t>
                </w:r>
                <w:bookmarkStart w:id="0" w:name="_GoBack"/>
                <w:bookmarkEnd w:id="0"/>
                <w:r>
                  <w:t xml:space="preserve">started her artistic formation with her mother </w:t>
                </w:r>
                <w:proofErr w:type="spellStart"/>
                <w:r>
                  <w:t>Bety</w:t>
                </w:r>
                <w:proofErr w:type="spellEnd"/>
                <w:r w:rsidRPr="00183E25">
                  <w:t xml:space="preserve">, </w:t>
                </w:r>
                <w:r>
                  <w:t>an</w:t>
                </w:r>
                <w:r w:rsidRPr="00183E25">
                  <w:t xml:space="preserve"> American amateur painting. </w:t>
                </w:r>
                <w:r>
                  <w:t>I</w:t>
                </w:r>
                <w:r w:rsidRPr="00183E25">
                  <w:t xml:space="preserve">n 1910, </w:t>
                </w:r>
                <w:r>
                  <w:t xml:space="preserve">she went </w:t>
                </w:r>
                <w:r w:rsidRPr="00183E25">
                  <w:t>to</w:t>
                </w:r>
                <w:r>
                  <w:t xml:space="preserve"> Berlin to</w:t>
                </w:r>
                <w:r w:rsidRPr="00183E25">
                  <w:t xml:space="preserve"> study with Fritz </w:t>
                </w:r>
                <w:proofErr w:type="spellStart"/>
                <w:r w:rsidRPr="00183E25">
                  <w:t>Bürger</w:t>
                </w:r>
                <w:proofErr w:type="spellEnd"/>
                <w:r w:rsidRPr="00183E25">
                  <w:t xml:space="preserve">, </w:t>
                </w:r>
                <w:proofErr w:type="spellStart"/>
                <w:r w:rsidRPr="00183E25">
                  <w:t>Lovis</w:t>
                </w:r>
                <w:proofErr w:type="spellEnd"/>
                <w:r w:rsidRPr="00183E25">
                  <w:t xml:space="preserve"> Corinth and Ernst Bischoff-Culm. </w:t>
                </w:r>
                <w:r>
                  <w:t>At the end of 1914</w:t>
                </w:r>
                <w:r w:rsidRPr="00183E25">
                  <w:t xml:space="preserve">, </w:t>
                </w:r>
                <w:r>
                  <w:t>she</w:t>
                </w:r>
                <w:r w:rsidRPr="00183E25">
                  <w:t xml:space="preserve"> </w:t>
                </w:r>
                <w:r>
                  <w:t>travelled to New York</w:t>
                </w:r>
                <w:r w:rsidRPr="00183E25">
                  <w:t xml:space="preserve"> to </w:t>
                </w:r>
                <w:r>
                  <w:t>attend</w:t>
                </w:r>
                <w:r w:rsidRPr="00183E25">
                  <w:t xml:space="preserve"> the </w:t>
                </w:r>
                <w:r>
                  <w:t>Independent School of Art, coordinated by Homer Boss</w:t>
                </w:r>
                <w:r w:rsidRPr="00183E25">
                  <w:t>.</w:t>
                </w:r>
                <w:r>
                  <w:t xml:space="preserve"> After her return in 1916 to Brazil, Anita had a controversial solo exhibition in 1917, which was confronted by severe criticism from the writer </w:t>
                </w:r>
                <w:proofErr w:type="spellStart"/>
                <w:r>
                  <w:t>Monteiro</w:t>
                </w:r>
                <w:proofErr w:type="spellEnd"/>
                <w:r>
                  <w:t xml:space="preserve"> </w:t>
                </w:r>
                <w:proofErr w:type="spellStart"/>
                <w:r>
                  <w:t>Lobato</w:t>
                </w:r>
                <w:proofErr w:type="spellEnd"/>
                <w:r>
                  <w:t xml:space="preserve"> and passionate appreciation by modernist intellectuals, like </w:t>
                </w:r>
                <w:r w:rsidRPr="00EA00DE">
                  <w:rPr>
                    <w:b/>
                  </w:rPr>
                  <w:t>Oswald de Andrade</w:t>
                </w:r>
                <w:r>
                  <w:t xml:space="preserve"> and </w:t>
                </w:r>
                <w:r w:rsidRPr="00EA00DE">
                  <w:rPr>
                    <w:b/>
                  </w:rPr>
                  <w:t>Mario de Andrade</w:t>
                </w:r>
                <w:r>
                  <w:t xml:space="preserve">. In 1922, she participated in the </w:t>
                </w:r>
                <w:r w:rsidRPr="00EA00DE">
                  <w:rPr>
                    <w:b/>
                  </w:rPr>
                  <w:t xml:space="preserve">Week of Modern Art </w:t>
                </w:r>
                <w:r>
                  <w:t xml:space="preserve">as the chief representative of modern painting in Brazil. The next year she received a fellowship to study in Paris, where she stayed for five years. Influenced by the classical ideals of the </w:t>
                </w:r>
                <w:proofErr w:type="spellStart"/>
                <w:r w:rsidRPr="00EA00DE">
                  <w:rPr>
                    <w:b/>
                    <w:i/>
                  </w:rPr>
                  <w:t>École</w:t>
                </w:r>
                <w:proofErr w:type="spellEnd"/>
                <w:r w:rsidRPr="00EA00DE">
                  <w:rPr>
                    <w:b/>
                    <w:i/>
                  </w:rPr>
                  <w:t xml:space="preserve"> de Paris</w:t>
                </w:r>
                <w:r>
                  <w:t xml:space="preserve">, during this time, Anita changed her vibrant and colourful style into a more serene and intellectual painting that was not received with much enthusiasm upon her return to Brazil in 1928. She lost the leading role in Brazilian modernism and decided to dedicate herself to depicting local figures and rural landscapes in a more traditional style. Anita </w:t>
                </w:r>
                <w:proofErr w:type="spellStart"/>
                <w:r>
                  <w:t>Malfatti</w:t>
                </w:r>
                <w:proofErr w:type="spellEnd"/>
                <w:r>
                  <w:t xml:space="preserve"> is considered a pioneer of Brazilian modernism. </w:t>
                </w:r>
              </w:p>
              <w:p w14:paraId="3FCC23A5" w14:textId="77777777" w:rsidR="0072129F" w:rsidRDefault="0072129F" w:rsidP="0072129F"/>
              <w:p w14:paraId="15803A4D" w14:textId="77777777" w:rsidR="0072129F" w:rsidRDefault="0072129F" w:rsidP="0072129F">
                <w:r w:rsidRPr="00A35F8A">
                  <w:t>A</w:t>
                </w:r>
                <w:r>
                  <w:t xml:space="preserve">nita </w:t>
                </w:r>
                <w:proofErr w:type="spellStart"/>
                <w:r>
                  <w:t>Malfatti’s</w:t>
                </w:r>
                <w:proofErr w:type="spellEnd"/>
                <w:r>
                  <w:t xml:space="preserve"> father,</w:t>
                </w:r>
                <w:r w:rsidRPr="00A35F8A">
                  <w:t xml:space="preserve"> Samuel </w:t>
                </w:r>
                <w:proofErr w:type="spellStart"/>
                <w:r w:rsidRPr="00A35F8A">
                  <w:t>Malfatti</w:t>
                </w:r>
                <w:proofErr w:type="spellEnd"/>
                <w:r w:rsidRPr="00A35F8A">
                  <w:t xml:space="preserve">, </w:t>
                </w:r>
                <w:r>
                  <w:t xml:space="preserve">was </w:t>
                </w:r>
                <w:r w:rsidRPr="00A35F8A">
                  <w:t>an Italian e</w:t>
                </w:r>
                <w:r>
                  <w:t xml:space="preserve">ngineer, and her mother, </w:t>
                </w:r>
                <w:proofErr w:type="spellStart"/>
                <w:r w:rsidRPr="00A35F8A">
                  <w:t>Eleonora</w:t>
                </w:r>
                <w:proofErr w:type="spellEnd"/>
                <w:r w:rsidRPr="00A35F8A">
                  <w:t xml:space="preserve"> Elisabeth Krug</w:t>
                </w:r>
                <w:r>
                  <w:t xml:space="preserve">, known as </w:t>
                </w:r>
                <w:proofErr w:type="spellStart"/>
                <w:r>
                  <w:t>Bety</w:t>
                </w:r>
                <w:proofErr w:type="spellEnd"/>
                <w:r>
                  <w:t xml:space="preserve">, was </w:t>
                </w:r>
                <w:r w:rsidRPr="00A35F8A">
                  <w:t xml:space="preserve">a cultivated </w:t>
                </w:r>
                <w:r>
                  <w:t>American bourgeois lady</w:t>
                </w:r>
                <w:r w:rsidRPr="00A35F8A">
                  <w:t xml:space="preserve"> and </w:t>
                </w:r>
                <w:r>
                  <w:t xml:space="preserve">an </w:t>
                </w:r>
                <w:r w:rsidRPr="00A35F8A">
                  <w:t>amateur painter</w:t>
                </w:r>
                <w:r>
                  <w:t>, who participated in the National Exhibition in Rio de Janeiro in 1908</w:t>
                </w:r>
                <w:r w:rsidRPr="00A35F8A">
                  <w:t>. In 1892</w:t>
                </w:r>
                <w:r>
                  <w:t>,</w:t>
                </w:r>
                <w:r w:rsidRPr="00A35F8A">
                  <w:t xml:space="preserve"> </w:t>
                </w:r>
                <w:proofErr w:type="spellStart"/>
                <w:r>
                  <w:t>Malfatti</w:t>
                </w:r>
                <w:proofErr w:type="spellEnd"/>
                <w:r w:rsidRPr="00A35F8A">
                  <w:t xml:space="preserve"> went with her parents to Italy, in </w:t>
                </w:r>
                <w:r>
                  <w:t>an attempt to heal a congenital defect in her</w:t>
                </w:r>
                <w:r w:rsidRPr="00A35F8A">
                  <w:t xml:space="preserve"> right hand and arm. After an operation</w:t>
                </w:r>
                <w:r>
                  <w:t>,</w:t>
                </w:r>
                <w:r w:rsidRPr="00A35F8A">
                  <w:t xml:space="preserve"> she returned to Brazil in</w:t>
                </w:r>
                <w:r>
                  <w:t xml:space="preserve"> 1894, but the atrophy continued</w:t>
                </w:r>
                <w:r w:rsidRPr="00A35F8A">
                  <w:t xml:space="preserve">. She graduated </w:t>
                </w:r>
                <w:r>
                  <w:t>from</w:t>
                </w:r>
                <w:r w:rsidRPr="00A35F8A">
                  <w:t xml:space="preserve"> </w:t>
                </w:r>
                <w:proofErr w:type="spellStart"/>
                <w:r w:rsidRPr="00A35F8A">
                  <w:t>Mackensie</w:t>
                </w:r>
                <w:proofErr w:type="spellEnd"/>
                <w:r w:rsidRPr="00A35F8A">
                  <w:t xml:space="preserve"> College, in 1906, five years after her father's death. She started her artistic forma</w:t>
                </w:r>
                <w:r>
                  <w:t>tion at home, with her mother.</w:t>
                </w:r>
                <w:r w:rsidRPr="00A35F8A">
                  <w:t xml:space="preserve"> </w:t>
                </w:r>
              </w:p>
              <w:p w14:paraId="734948C7" w14:textId="77777777" w:rsidR="0072129F" w:rsidRDefault="0072129F" w:rsidP="0072129F">
                <w:r>
                  <w:t xml:space="preserve">In 1910, sponsored by her uncle and godfather Jorge Krug, Anita went to Berlin, where she attended the Imperial Academy of Fine Arts. Rumours of wars forced her return to Brazil in 1914, and travel, the next year, to the US, in order to continue her formation. In New York, she attended the Art Students League and the Independent School of Art. European exiled artists like </w:t>
                </w:r>
                <w:proofErr w:type="spellStart"/>
                <w:r w:rsidRPr="00EA00DE">
                  <w:rPr>
                    <w:b/>
                  </w:rPr>
                  <w:t>Maximo</w:t>
                </w:r>
                <w:proofErr w:type="spellEnd"/>
                <w:r w:rsidRPr="00EA00DE">
                  <w:rPr>
                    <w:b/>
                  </w:rPr>
                  <w:t xml:space="preserve"> Gorki, Marcel Duchamp, Isadora Duncan, </w:t>
                </w:r>
                <w:r w:rsidRPr="00EA00DE">
                  <w:t xml:space="preserve">Jean </w:t>
                </w:r>
                <w:proofErr w:type="spellStart"/>
                <w:r w:rsidRPr="00EA00DE">
                  <w:t>Crotti</w:t>
                </w:r>
                <w:proofErr w:type="spellEnd"/>
                <w:r>
                  <w:t xml:space="preserve">, among others, frequented the Independent School during the time </w:t>
                </w:r>
                <w:proofErr w:type="spellStart"/>
                <w:r>
                  <w:t>Malfatti</w:t>
                </w:r>
                <w:proofErr w:type="spellEnd"/>
                <w:r>
                  <w:t xml:space="preserve"> was there influencing her training. In the Independent School, under Boss, whose work celebrated the freedom of open-air paintings and the vibrant use of colours, Anita found the liberty and the encouragement she needed to create her own style. Most of the well-known paintings by </w:t>
                </w:r>
                <w:proofErr w:type="spellStart"/>
                <w:r>
                  <w:t>Malfatti</w:t>
                </w:r>
                <w:proofErr w:type="spellEnd"/>
                <w:r>
                  <w:t xml:space="preserve"> were done in the two-year period she stayed in New York, like </w:t>
                </w:r>
                <w:r w:rsidRPr="003736FC">
                  <w:rPr>
                    <w:i/>
                  </w:rPr>
                  <w:t xml:space="preserve">O </w:t>
                </w:r>
                <w:proofErr w:type="spellStart"/>
                <w:r w:rsidRPr="003736FC">
                  <w:rPr>
                    <w:i/>
                  </w:rPr>
                  <w:t>homem</w:t>
                </w:r>
                <w:proofErr w:type="spellEnd"/>
                <w:r w:rsidRPr="003736FC">
                  <w:rPr>
                    <w:i/>
                  </w:rPr>
                  <w:t xml:space="preserve"> </w:t>
                </w:r>
                <w:proofErr w:type="spellStart"/>
                <w:r w:rsidRPr="003736FC">
                  <w:rPr>
                    <w:i/>
                  </w:rPr>
                  <w:t>amarelo</w:t>
                </w:r>
                <w:proofErr w:type="spellEnd"/>
                <w:r>
                  <w:t xml:space="preserve"> (The yellow man, 1915), </w:t>
                </w:r>
                <w:r w:rsidRPr="003736FC">
                  <w:rPr>
                    <w:i/>
                  </w:rPr>
                  <w:t xml:space="preserve">A </w:t>
                </w:r>
                <w:proofErr w:type="spellStart"/>
                <w:r w:rsidRPr="003736FC">
                  <w:rPr>
                    <w:i/>
                  </w:rPr>
                  <w:t>boba</w:t>
                </w:r>
                <w:proofErr w:type="spellEnd"/>
                <w:r>
                  <w:t xml:space="preserve"> (The silly woman, 1915), and </w:t>
                </w:r>
                <w:r w:rsidRPr="003736FC">
                  <w:rPr>
                    <w:i/>
                  </w:rPr>
                  <w:t xml:space="preserve">A </w:t>
                </w:r>
                <w:proofErr w:type="spellStart"/>
                <w:r w:rsidRPr="003736FC">
                  <w:rPr>
                    <w:i/>
                  </w:rPr>
                  <w:t>mulher</w:t>
                </w:r>
                <w:proofErr w:type="spellEnd"/>
                <w:r w:rsidRPr="003736FC">
                  <w:rPr>
                    <w:i/>
                  </w:rPr>
                  <w:t xml:space="preserve"> de </w:t>
                </w:r>
                <w:proofErr w:type="spellStart"/>
                <w:r w:rsidRPr="003736FC">
                  <w:rPr>
                    <w:i/>
                  </w:rPr>
                  <w:t>cabelos</w:t>
                </w:r>
                <w:proofErr w:type="spellEnd"/>
                <w:r w:rsidRPr="003736FC">
                  <w:rPr>
                    <w:i/>
                  </w:rPr>
                  <w:t xml:space="preserve"> </w:t>
                </w:r>
                <w:proofErr w:type="spellStart"/>
                <w:r w:rsidRPr="003736FC">
                  <w:rPr>
                    <w:i/>
                  </w:rPr>
                  <w:t>verdes</w:t>
                </w:r>
                <w:proofErr w:type="spellEnd"/>
                <w:r w:rsidRPr="003736FC">
                  <w:rPr>
                    <w:i/>
                  </w:rPr>
                  <w:t xml:space="preserve"> </w:t>
                </w:r>
                <w:r>
                  <w:t xml:space="preserve">(The lady with green hair, 1915-16). She realized some illustration works to Vogue, Vanity Fair and other magazines. </w:t>
                </w:r>
              </w:p>
              <w:p w14:paraId="5D79EBF5" w14:textId="77777777" w:rsidR="0072129F" w:rsidRDefault="0072129F" w:rsidP="0072129F">
                <w:r>
                  <w:lastRenderedPageBreak/>
                  <w:t>In 1916, she returned to Brazil, where her works were not well received. Her godfather qualified her paintings as "</w:t>
                </w:r>
                <w:proofErr w:type="spellStart"/>
                <w:r>
                  <w:t>Dantesque</w:t>
                </w:r>
                <w:proofErr w:type="spellEnd"/>
                <w:r>
                  <w:t xml:space="preserve"> stuff". She tried to fit in São Paulo's artistic scenery, yielding to the pressures for the creation of a nationalist art. Paintings like </w:t>
                </w:r>
                <w:proofErr w:type="spellStart"/>
                <w:r w:rsidRPr="003736FC">
                  <w:rPr>
                    <w:i/>
                  </w:rPr>
                  <w:t>Índia</w:t>
                </w:r>
                <w:proofErr w:type="spellEnd"/>
                <w:r>
                  <w:t xml:space="preserve"> (Indian woman, 1916), and </w:t>
                </w:r>
                <w:r w:rsidRPr="003736FC">
                  <w:rPr>
                    <w:i/>
                  </w:rPr>
                  <w:t>Tropical</w:t>
                </w:r>
                <w:r>
                  <w:t xml:space="preserve"> (1916-17) shows a new kind of image, conciliating modern and expressive freedom with the illustration of Brazilian reality. </w:t>
                </w:r>
              </w:p>
              <w:p w14:paraId="295E04F9" w14:textId="77777777" w:rsidR="0072129F" w:rsidRDefault="0072129F" w:rsidP="0072129F">
                <w:r>
                  <w:t xml:space="preserve">At this time, </w:t>
                </w:r>
                <w:proofErr w:type="spellStart"/>
                <w:r>
                  <w:t>Malfatti</w:t>
                </w:r>
                <w:proofErr w:type="spellEnd"/>
                <w:r>
                  <w:t xml:space="preserve"> was the protagonist of one of the most important events at the beginning of Brazilian modernism. On December 12</w:t>
                </w:r>
                <w:r w:rsidRPr="00624F0C">
                  <w:rPr>
                    <w:vertAlign w:val="superscript"/>
                  </w:rPr>
                  <w:t>th</w:t>
                </w:r>
                <w:r>
                  <w:t xml:space="preserve">, 1917 she opened the show "Modern Painting Exhibition – Anita </w:t>
                </w:r>
                <w:proofErr w:type="spellStart"/>
                <w:r>
                  <w:t>Malfatti</w:t>
                </w:r>
                <w:proofErr w:type="spellEnd"/>
                <w:r>
                  <w:t>", in which she included a few works of her colleagues in New York. With n</w:t>
                </w:r>
                <w:r w:rsidRPr="00F92CB2">
                  <w:t xml:space="preserve">o familiarity with modern painting, the audience of São Paulo oscillated between curiosity and </w:t>
                </w:r>
                <w:r>
                  <w:t xml:space="preserve">doubts, until the publication of a very severe criticism by the Brazilian writer </w:t>
                </w:r>
                <w:proofErr w:type="spellStart"/>
                <w:r>
                  <w:t>Monteiro</w:t>
                </w:r>
                <w:proofErr w:type="spellEnd"/>
                <w:r>
                  <w:t xml:space="preserve"> </w:t>
                </w:r>
                <w:proofErr w:type="spellStart"/>
                <w:r>
                  <w:t>Lobato</w:t>
                </w:r>
                <w:proofErr w:type="spellEnd"/>
                <w:r>
                  <w:t xml:space="preserve">. </w:t>
                </w:r>
              </w:p>
              <w:p w14:paraId="16F19EAC" w14:textId="77777777" w:rsidR="0072129F" w:rsidRDefault="0072129F" w:rsidP="0072129F">
                <w:proofErr w:type="spellStart"/>
                <w:r>
                  <w:t>Lobato</w:t>
                </w:r>
                <w:proofErr w:type="spellEnd"/>
                <w:r>
                  <w:t xml:space="preserve"> condemned</w:t>
                </w:r>
                <w:r w:rsidRPr="00F92CB2">
                  <w:t xml:space="preserve"> </w:t>
                </w:r>
                <w:r>
                  <w:t xml:space="preserve">the </w:t>
                </w:r>
                <w:r w:rsidRPr="00F92CB2">
                  <w:t xml:space="preserve">modern </w:t>
                </w:r>
                <w:r>
                  <w:t>movements</w:t>
                </w:r>
                <w:r w:rsidRPr="00F92CB2">
                  <w:t xml:space="preserve"> coming from abroad and valu</w:t>
                </w:r>
                <w:r>
                  <w:t>ed</w:t>
                </w:r>
                <w:r w:rsidRPr="00F92CB2">
                  <w:t xml:space="preserve"> local </w:t>
                </w:r>
                <w:r>
                  <w:t>modernism inside the boundaries of naturalism and nationalism. Thi</w:t>
                </w:r>
                <w:r w:rsidRPr="00F92CB2">
                  <w:t xml:space="preserve">s article is considered one of the </w:t>
                </w:r>
                <w:r>
                  <w:t xml:space="preserve">stimuli for the </w:t>
                </w:r>
                <w:r w:rsidRPr="00F92CB2">
                  <w:t xml:space="preserve">modernist movement in São Paulo, </w:t>
                </w:r>
                <w:r>
                  <w:t>as</w:t>
                </w:r>
                <w:r w:rsidRPr="00F92CB2">
                  <w:t xml:space="preserve"> it led intellectuals like Os</w:t>
                </w:r>
                <w:r>
                  <w:t xml:space="preserve">wald de Andrade and Mario de Andrade to position </w:t>
                </w:r>
                <w:r w:rsidRPr="00F92CB2">
                  <w:t>in favo</w:t>
                </w:r>
                <w:r>
                  <w:t>u</w:t>
                </w:r>
                <w:r w:rsidRPr="00F92CB2">
                  <w:t xml:space="preserve">r of </w:t>
                </w:r>
                <w:r>
                  <w:t xml:space="preserve">modernity, and against </w:t>
                </w:r>
                <w:r w:rsidRPr="00F92CB2">
                  <w:t xml:space="preserve">traditional </w:t>
                </w:r>
                <w:r>
                  <w:t xml:space="preserve">academic </w:t>
                </w:r>
                <w:r w:rsidRPr="00F92CB2">
                  <w:t>art.</w:t>
                </w:r>
                <w:r>
                  <w:t xml:space="preserve"> One year after the Week of Modern Art, </w:t>
                </w:r>
                <w:proofErr w:type="spellStart"/>
                <w:r>
                  <w:t>Malfatti</w:t>
                </w:r>
                <w:proofErr w:type="spellEnd"/>
                <w:r>
                  <w:t xml:space="preserve"> went to Paris with a fellowship from the government of São Paulo. For five years, she studied in free studios being influenced by artists like </w:t>
                </w:r>
                <w:r w:rsidRPr="00EA00DE">
                  <w:rPr>
                    <w:b/>
                  </w:rPr>
                  <w:t xml:space="preserve">Vlaminck, Matisse </w:t>
                </w:r>
                <w:r w:rsidRPr="00EA00DE">
                  <w:t>and</w:t>
                </w:r>
                <w:r w:rsidRPr="00EA00DE">
                  <w:rPr>
                    <w:b/>
                  </w:rPr>
                  <w:t xml:space="preserve"> Bonnard</w:t>
                </w:r>
                <w:r>
                  <w:t xml:space="preserve">. During the years she stayed in Paris, among the official duties of her fellowship (which included copies of traditional paintings and academic compositions she had to send back to Brazil), </w:t>
                </w:r>
                <w:proofErr w:type="spellStart"/>
                <w:r>
                  <w:t>Malfatto</w:t>
                </w:r>
                <w:proofErr w:type="spellEnd"/>
                <w:r>
                  <w:t xml:space="preserve"> participated in important exhibitions, such as the </w:t>
                </w:r>
                <w:r w:rsidRPr="00EA00DE">
                  <w:rPr>
                    <w:b/>
                    <w:i/>
                  </w:rPr>
                  <w:t xml:space="preserve">Salon </w:t>
                </w:r>
                <w:proofErr w:type="spellStart"/>
                <w:r w:rsidRPr="00EA00DE">
                  <w:rPr>
                    <w:b/>
                    <w:i/>
                  </w:rPr>
                  <w:t>d'Automne</w:t>
                </w:r>
                <w:proofErr w:type="spellEnd"/>
                <w:r>
                  <w:t xml:space="preserve"> (Autumn Salon, 1924, 1925, 1927), </w:t>
                </w:r>
                <w:r w:rsidRPr="00EA00DE">
                  <w:rPr>
                    <w:b/>
                  </w:rPr>
                  <w:t xml:space="preserve">the </w:t>
                </w:r>
                <w:r w:rsidRPr="00EA00DE">
                  <w:rPr>
                    <w:b/>
                    <w:i/>
                  </w:rPr>
                  <w:t>Salon des Independents</w:t>
                </w:r>
                <w:r>
                  <w:t xml:space="preserve"> (Independent Salon, 1926, 1927, 1928), the </w:t>
                </w:r>
                <w:r w:rsidRPr="00015240">
                  <w:rPr>
                    <w:i/>
                  </w:rPr>
                  <w:t>Salon du Franc</w:t>
                </w:r>
                <w:r>
                  <w:t xml:space="preserve"> (Franc Salon, 1926) and the </w:t>
                </w:r>
                <w:r w:rsidRPr="00015240">
                  <w:rPr>
                    <w:i/>
                  </w:rPr>
                  <w:t xml:space="preserve">Salon des </w:t>
                </w:r>
                <w:proofErr w:type="spellStart"/>
                <w:r w:rsidRPr="00015240">
                  <w:rPr>
                    <w:i/>
                  </w:rPr>
                  <w:t>Tuileries</w:t>
                </w:r>
                <w:proofErr w:type="spellEnd"/>
                <w:r>
                  <w:t xml:space="preserve"> (</w:t>
                </w:r>
                <w:proofErr w:type="spellStart"/>
                <w:r>
                  <w:t>Tuileries</w:t>
                </w:r>
                <w:proofErr w:type="spellEnd"/>
                <w:r>
                  <w:t xml:space="preserve"> Salon, 1927). She had also a solo exhibition in 1926 at André Gallery, with positive reception by French critics.</w:t>
                </w:r>
              </w:p>
              <w:p w14:paraId="4E60FAA2" w14:textId="77777777" w:rsidR="0072129F" w:rsidRDefault="0072129F" w:rsidP="0072129F">
                <w:r>
                  <w:t xml:space="preserve">Although </w:t>
                </w:r>
                <w:proofErr w:type="spellStart"/>
                <w:r>
                  <w:t>Malfatto</w:t>
                </w:r>
                <w:proofErr w:type="spellEnd"/>
                <w:r>
                  <w:t xml:space="preserve"> seemed well integrated to the new tendencies of European artistic modernism during the 1920s – period known as the "return to order", in which modern artistic movements were submitted to classical ideals of order and beauty –, the artist was no longer the protagonist of Brazilian modern painting. </w:t>
                </w:r>
              </w:p>
              <w:p w14:paraId="797C03FF" w14:textId="77777777" w:rsidR="0072129F" w:rsidRDefault="0072129F" w:rsidP="0072129F">
                <w:r>
                  <w:t>Since her return to São Paulo, in 1928, she participated in some important events and shows, but with no leading role. Critics who praised her first works in 1917 did not understand the artistic changes they saw in year work in 1929. Mario de Andrade wrote that she had lost her expressionist force and defined her role in the modernist movement as a historical one. Most of the Brazilian critics followed him, limiting the cultural interest to her first works (from 1915 to 1917), and condemning all her future paintings to a kind of respectful silence.</w:t>
                </w:r>
              </w:p>
              <w:p w14:paraId="25B2441A" w14:textId="77777777" w:rsidR="0072129F" w:rsidRDefault="0072129F" w:rsidP="0072129F">
                <w:r>
                  <w:t xml:space="preserve">This silence was very significant for </w:t>
                </w:r>
                <w:proofErr w:type="spellStart"/>
                <w:r>
                  <w:t>Malfatti's</w:t>
                </w:r>
                <w:proofErr w:type="spellEnd"/>
                <w:r>
                  <w:t xml:space="preserve"> artistic developments. She decided to be the interpreter or portraitist of "Brazilian soul", depicting popular themes and rural landscapes, in an approach combining the realism of travelling painting with some impressionist touches. The artist abandoned expressionist poetic – the colourful and vibrant one she learned in the US, or the classical and refined one she developed in Paris – in favour of more realistic representations and poetic transfigurations of local scenes. </w:t>
                </w:r>
              </w:p>
              <w:p w14:paraId="42EB53AA" w14:textId="77777777" w:rsidR="0072129F" w:rsidRDefault="0072129F" w:rsidP="0072129F">
                <w:r>
                  <w:t xml:space="preserve">From that time onwards, </w:t>
                </w:r>
                <w:proofErr w:type="spellStart"/>
                <w:r>
                  <w:t>Malfatti</w:t>
                </w:r>
                <w:proofErr w:type="spellEnd"/>
                <w:r>
                  <w:t xml:space="preserve"> worked on illustrations and as a teacher in schools or in her own studio. During the 1940s, her public activities were concentrated in the Fine Artists Union, where she organized and participated in some of the annual shows. In 1957, Anita experienced with abstract art. But soon she returned to popular themes, traditional painting, and her simple life in the small country house in </w:t>
                </w:r>
                <w:proofErr w:type="spellStart"/>
                <w:r>
                  <w:t>Diadema</w:t>
                </w:r>
                <w:proofErr w:type="spellEnd"/>
                <w:r>
                  <w:t xml:space="preserve"> (state of Minas </w:t>
                </w:r>
                <w:proofErr w:type="spellStart"/>
                <w:r>
                  <w:t>Gerais</w:t>
                </w:r>
                <w:proofErr w:type="spellEnd"/>
                <w:r>
                  <w:t xml:space="preserve">), in which she spent most of her time after her mother's death in 1952. One year before </w:t>
                </w:r>
                <w:proofErr w:type="spellStart"/>
                <w:r>
                  <w:t>Malfatti’s</w:t>
                </w:r>
                <w:proofErr w:type="spellEnd"/>
                <w:r>
                  <w:t xml:space="preserve"> death, the artist had a solo exhibition and a Special Room at the 7</w:t>
                </w:r>
                <w:r w:rsidRPr="00AF1C60">
                  <w:rPr>
                    <w:vertAlign w:val="superscript"/>
                  </w:rPr>
                  <w:t>th</w:t>
                </w:r>
                <w:r>
                  <w:t xml:space="preserve"> </w:t>
                </w:r>
                <w:r w:rsidRPr="00EA00DE">
                  <w:rPr>
                    <w:b/>
                  </w:rPr>
                  <w:t>Biennial of São Paulo</w:t>
                </w:r>
                <w:r>
                  <w:t xml:space="preserve"> (1963), where her historical position as a precursor and pioneer of Brazilian modernism was celebrated. Anita </w:t>
                </w:r>
                <w:proofErr w:type="spellStart"/>
                <w:r>
                  <w:t>Malfatti</w:t>
                </w:r>
                <w:proofErr w:type="spellEnd"/>
                <w:r>
                  <w:t xml:space="preserve"> died in São Paulo in 1964. </w:t>
                </w:r>
              </w:p>
              <w:p w14:paraId="58F57FC4" w14:textId="77777777" w:rsidR="0072129F" w:rsidRDefault="0072129F" w:rsidP="0072129F"/>
              <w:p w14:paraId="5D336854" w14:textId="77777777" w:rsidR="0072129F" w:rsidRDefault="0072129F" w:rsidP="0072129F"/>
              <w:p w14:paraId="18364E76" w14:textId="77777777" w:rsidR="0072129F" w:rsidRDefault="0072129F" w:rsidP="0072129F"/>
              <w:p w14:paraId="766CC694" w14:textId="77777777" w:rsidR="0072129F" w:rsidRDefault="0072129F" w:rsidP="0072129F">
                <w:r>
                  <w:t>[File: Boba.jpg]</w:t>
                </w:r>
              </w:p>
              <w:p w14:paraId="460B0112" w14:textId="77777777" w:rsidR="0072129F" w:rsidRDefault="0072129F" w:rsidP="0072129F"/>
              <w:p w14:paraId="2F34D932" w14:textId="77777777" w:rsidR="0072129F" w:rsidRDefault="0072129F" w:rsidP="0072129F">
                <w:pPr>
                  <w:pStyle w:val="Caption"/>
                </w:pPr>
                <w:r>
                  <w:t xml:space="preserve">Figure </w:t>
                </w:r>
                <w:r w:rsidR="005177D0">
                  <w:fldChar w:fldCharType="begin"/>
                </w:r>
                <w:r w:rsidR="005177D0">
                  <w:instrText xml:space="preserve"> SEQ Figure \* ARABIC </w:instrText>
                </w:r>
                <w:r w:rsidR="005177D0">
                  <w:fldChar w:fldCharType="separate"/>
                </w:r>
                <w:r>
                  <w:rPr>
                    <w:noProof/>
                  </w:rPr>
                  <w:t>1</w:t>
                </w:r>
                <w:r w:rsidR="005177D0">
                  <w:rPr>
                    <w:noProof/>
                  </w:rPr>
                  <w:fldChar w:fldCharType="end"/>
                </w:r>
                <w:r>
                  <w:t xml:space="preserve"> </w:t>
                </w:r>
                <w:r w:rsidRPr="005C3E24">
                  <w:rPr>
                    <w:i/>
                  </w:rPr>
                  <w:t xml:space="preserve">A </w:t>
                </w:r>
                <w:proofErr w:type="spellStart"/>
                <w:r w:rsidRPr="005C3E24">
                  <w:rPr>
                    <w:i/>
                  </w:rPr>
                  <w:t>boba</w:t>
                </w:r>
                <w:proofErr w:type="spellEnd"/>
                <w:r>
                  <w:t xml:space="preserve"> (The silly woman), 1915-16, oil on canvas, 61 x 50,5 cm. </w:t>
                </w:r>
                <w:proofErr w:type="spellStart"/>
                <w:r>
                  <w:t>Museu</w:t>
                </w:r>
                <w:proofErr w:type="spellEnd"/>
                <w:r>
                  <w:t xml:space="preserve"> de Arte </w:t>
                </w:r>
                <w:proofErr w:type="spellStart"/>
                <w:r>
                  <w:t>Contemporânea</w:t>
                </w:r>
                <w:proofErr w:type="spellEnd"/>
                <w:r>
                  <w:t>, USP, São Paulo</w:t>
                </w:r>
              </w:p>
              <w:p w14:paraId="197D1BD9" w14:textId="77777777" w:rsidR="0072129F" w:rsidRDefault="0072129F" w:rsidP="0072129F">
                <w:r>
                  <w:t>Selected Works:</w:t>
                </w:r>
              </w:p>
              <w:p w14:paraId="6FA20EA6" w14:textId="77777777" w:rsidR="0072129F" w:rsidRPr="0072129F" w:rsidRDefault="0072129F" w:rsidP="0072129F"/>
              <w:p w14:paraId="3718E6B3" w14:textId="77777777" w:rsidR="0072129F" w:rsidRDefault="0072129F" w:rsidP="0072129F">
                <w:r w:rsidRPr="00CB4CDF">
                  <w:rPr>
                    <w:i/>
                  </w:rPr>
                  <w:t xml:space="preserve">A </w:t>
                </w:r>
                <w:proofErr w:type="spellStart"/>
                <w:r w:rsidRPr="00CB4CDF">
                  <w:rPr>
                    <w:i/>
                  </w:rPr>
                  <w:t>Floresta</w:t>
                </w:r>
                <w:proofErr w:type="spellEnd"/>
                <w:r w:rsidRPr="00CB4CDF">
                  <w:rPr>
                    <w:i/>
                  </w:rPr>
                  <w:t xml:space="preserve">, </w:t>
                </w:r>
                <w:proofErr w:type="spellStart"/>
                <w:r w:rsidRPr="00CB4CDF">
                  <w:rPr>
                    <w:i/>
                  </w:rPr>
                  <w:t>Treseburg</w:t>
                </w:r>
                <w:proofErr w:type="spellEnd"/>
                <w:r>
                  <w:t xml:space="preserve"> (The Forest, </w:t>
                </w:r>
                <w:proofErr w:type="spellStart"/>
                <w:r>
                  <w:t>Treseburg</w:t>
                </w:r>
                <w:proofErr w:type="spellEnd"/>
                <w:r>
                  <w:t>), 1912, oil on canvas on carton, 20 x 20 cm. Gilberto Chateaubriand Collection/ Museum of Modern Art of Rio de Janeiro.</w:t>
                </w:r>
              </w:p>
              <w:p w14:paraId="5157262F" w14:textId="77777777" w:rsidR="0072129F" w:rsidRDefault="0072129F" w:rsidP="0072129F">
                <w:r w:rsidRPr="00CB4CDF">
                  <w:rPr>
                    <w:i/>
                  </w:rPr>
                  <w:t xml:space="preserve">A </w:t>
                </w:r>
                <w:proofErr w:type="spellStart"/>
                <w:r w:rsidRPr="00CB4CDF">
                  <w:rPr>
                    <w:i/>
                  </w:rPr>
                  <w:t>estudante</w:t>
                </w:r>
                <w:proofErr w:type="spellEnd"/>
                <w:r w:rsidRPr="00CB4CDF">
                  <w:rPr>
                    <w:i/>
                  </w:rPr>
                  <w:t xml:space="preserve"> </w:t>
                </w:r>
                <w:proofErr w:type="spellStart"/>
                <w:r w:rsidRPr="00CB4CDF">
                  <w:rPr>
                    <w:i/>
                  </w:rPr>
                  <w:t>russa</w:t>
                </w:r>
                <w:proofErr w:type="spellEnd"/>
                <w:r>
                  <w:t xml:space="preserve"> (The Russian student), 1915, oil on canvas, 76 x 61 cm. </w:t>
                </w:r>
                <w:proofErr w:type="spellStart"/>
                <w:r>
                  <w:t>Mário</w:t>
                </w:r>
                <w:proofErr w:type="spellEnd"/>
                <w:r>
                  <w:t xml:space="preserve"> de Andrade collection / </w:t>
                </w:r>
                <w:proofErr w:type="spellStart"/>
                <w:r>
                  <w:t>Instituto</w:t>
                </w:r>
                <w:proofErr w:type="spellEnd"/>
                <w:r>
                  <w:t xml:space="preserve"> de </w:t>
                </w:r>
                <w:proofErr w:type="spellStart"/>
                <w:r>
                  <w:t>Estudos</w:t>
                </w:r>
                <w:proofErr w:type="spellEnd"/>
                <w:r>
                  <w:t xml:space="preserve"> </w:t>
                </w:r>
                <w:proofErr w:type="spellStart"/>
                <w:r>
                  <w:t>Brasileiros</w:t>
                </w:r>
                <w:proofErr w:type="spellEnd"/>
                <w:r>
                  <w:t>, USP, São Paulo.</w:t>
                </w:r>
              </w:p>
              <w:p w14:paraId="1760CC04" w14:textId="77777777" w:rsidR="0072129F" w:rsidRDefault="0072129F" w:rsidP="0072129F">
                <w:r w:rsidRPr="00CB4CDF">
                  <w:rPr>
                    <w:i/>
                  </w:rPr>
                  <w:t xml:space="preserve">O </w:t>
                </w:r>
                <w:proofErr w:type="spellStart"/>
                <w:r w:rsidRPr="00CB4CDF">
                  <w:rPr>
                    <w:i/>
                  </w:rPr>
                  <w:t>farol</w:t>
                </w:r>
                <w:proofErr w:type="spellEnd"/>
                <w:r>
                  <w:t xml:space="preserve"> (The Lightning House), 1915, oil on canvas, 46,5 x 61 cm. Gilberto Chateaubriand Collection/ Museum of Modern Art of Rio de Janeiro.</w:t>
                </w:r>
              </w:p>
              <w:p w14:paraId="777F815A" w14:textId="77777777" w:rsidR="0072129F" w:rsidRDefault="0072129F" w:rsidP="0072129F">
                <w:r w:rsidRPr="005C3E24">
                  <w:rPr>
                    <w:i/>
                  </w:rPr>
                  <w:t xml:space="preserve">A </w:t>
                </w:r>
                <w:proofErr w:type="spellStart"/>
                <w:r w:rsidRPr="005C3E24">
                  <w:rPr>
                    <w:i/>
                  </w:rPr>
                  <w:t>boba</w:t>
                </w:r>
                <w:proofErr w:type="spellEnd"/>
                <w:r>
                  <w:t xml:space="preserve"> (The silly woman), 1915-16, oil on canvas, 61 x 50,5 cm. </w:t>
                </w:r>
                <w:proofErr w:type="spellStart"/>
                <w:r>
                  <w:t>Museu</w:t>
                </w:r>
                <w:proofErr w:type="spellEnd"/>
                <w:r>
                  <w:t xml:space="preserve"> de Arte </w:t>
                </w:r>
                <w:proofErr w:type="spellStart"/>
                <w:r>
                  <w:t>Contemporânea</w:t>
                </w:r>
                <w:proofErr w:type="spellEnd"/>
                <w:r>
                  <w:t xml:space="preserve">, USP, </w:t>
                </w:r>
                <w:proofErr w:type="gramStart"/>
                <w:r>
                  <w:t>São</w:t>
                </w:r>
                <w:proofErr w:type="gramEnd"/>
                <w:r>
                  <w:t xml:space="preserve"> Paulo.</w:t>
                </w:r>
              </w:p>
              <w:p w14:paraId="719259F8" w14:textId="77777777" w:rsidR="0072129F" w:rsidRDefault="0072129F" w:rsidP="0072129F">
                <w:r w:rsidRPr="005C3E24">
                  <w:rPr>
                    <w:i/>
                  </w:rPr>
                  <w:t xml:space="preserve">O </w:t>
                </w:r>
                <w:proofErr w:type="spellStart"/>
                <w:r w:rsidRPr="005C3E24">
                  <w:rPr>
                    <w:i/>
                  </w:rPr>
                  <w:t>homem</w:t>
                </w:r>
                <w:proofErr w:type="spellEnd"/>
                <w:r w:rsidRPr="005C3E24">
                  <w:rPr>
                    <w:i/>
                  </w:rPr>
                  <w:t xml:space="preserve"> </w:t>
                </w:r>
                <w:proofErr w:type="spellStart"/>
                <w:r w:rsidRPr="005C3E24">
                  <w:rPr>
                    <w:i/>
                  </w:rPr>
                  <w:t>amarelo</w:t>
                </w:r>
                <w:proofErr w:type="spellEnd"/>
                <w:r>
                  <w:t xml:space="preserve"> (The yellow man), 1915-16, oil on canvas, 61 x 51 cm. </w:t>
                </w:r>
                <w:proofErr w:type="spellStart"/>
                <w:r>
                  <w:t>Mário</w:t>
                </w:r>
                <w:proofErr w:type="spellEnd"/>
                <w:r>
                  <w:t xml:space="preserve"> de Andrade collection / </w:t>
                </w:r>
                <w:proofErr w:type="spellStart"/>
                <w:r>
                  <w:t>Instituto</w:t>
                </w:r>
                <w:proofErr w:type="spellEnd"/>
                <w:r>
                  <w:t xml:space="preserve"> de </w:t>
                </w:r>
                <w:proofErr w:type="spellStart"/>
                <w:r>
                  <w:t>Estudos</w:t>
                </w:r>
                <w:proofErr w:type="spellEnd"/>
                <w:r>
                  <w:t xml:space="preserve"> </w:t>
                </w:r>
                <w:proofErr w:type="spellStart"/>
                <w:r>
                  <w:t>Brasileiros</w:t>
                </w:r>
                <w:proofErr w:type="spellEnd"/>
                <w:r>
                  <w:t>, USP, São Paulo.</w:t>
                </w:r>
              </w:p>
              <w:p w14:paraId="16927E1A" w14:textId="77777777" w:rsidR="0072129F" w:rsidRDefault="0072129F" w:rsidP="0072129F">
                <w:r w:rsidRPr="005C3E24">
                  <w:rPr>
                    <w:i/>
                  </w:rPr>
                  <w:t>Tropical</w:t>
                </w:r>
                <w:r>
                  <w:t xml:space="preserve">, c.1916, oil on canvas, 77 x 102 cm. </w:t>
                </w:r>
                <w:proofErr w:type="spellStart"/>
                <w:r>
                  <w:t>Pinacoteca</w:t>
                </w:r>
                <w:proofErr w:type="spellEnd"/>
                <w:r>
                  <w:t xml:space="preserve"> do Estado de São Paulo.</w:t>
                </w:r>
              </w:p>
              <w:p w14:paraId="0CFC5A6E" w14:textId="77777777" w:rsidR="0072129F" w:rsidRDefault="0072129F" w:rsidP="0072129F">
                <w:proofErr w:type="spellStart"/>
                <w:r w:rsidRPr="005C3E24">
                  <w:rPr>
                    <w:i/>
                  </w:rPr>
                  <w:t>Retrato</w:t>
                </w:r>
                <w:proofErr w:type="spellEnd"/>
                <w:r w:rsidRPr="005C3E24">
                  <w:rPr>
                    <w:i/>
                  </w:rPr>
                  <w:t xml:space="preserve"> de </w:t>
                </w:r>
                <w:proofErr w:type="spellStart"/>
                <w:r w:rsidRPr="005C3E24">
                  <w:rPr>
                    <w:i/>
                  </w:rPr>
                  <w:t>Mário</w:t>
                </w:r>
                <w:proofErr w:type="spellEnd"/>
                <w:r w:rsidRPr="005C3E24">
                  <w:rPr>
                    <w:i/>
                  </w:rPr>
                  <w:t xml:space="preserve"> de Andrade I</w:t>
                </w:r>
                <w:r>
                  <w:t xml:space="preserve"> (Portrait of </w:t>
                </w:r>
                <w:proofErr w:type="spellStart"/>
                <w:r>
                  <w:t>Mário</w:t>
                </w:r>
                <w:proofErr w:type="spellEnd"/>
                <w:r>
                  <w:t xml:space="preserve"> de Andrade I), 1921-22, oil on canvas, 51 x 41 cm. </w:t>
                </w:r>
                <w:proofErr w:type="spellStart"/>
                <w:r>
                  <w:t>Mário</w:t>
                </w:r>
                <w:proofErr w:type="spellEnd"/>
                <w:r>
                  <w:t xml:space="preserve"> de Andrade collection / </w:t>
                </w:r>
                <w:proofErr w:type="spellStart"/>
                <w:r>
                  <w:t>Instituto</w:t>
                </w:r>
                <w:proofErr w:type="spellEnd"/>
                <w:r>
                  <w:t xml:space="preserve"> de </w:t>
                </w:r>
                <w:proofErr w:type="spellStart"/>
                <w:r>
                  <w:t>Estudos</w:t>
                </w:r>
                <w:proofErr w:type="spellEnd"/>
                <w:r>
                  <w:t xml:space="preserve"> </w:t>
                </w:r>
                <w:proofErr w:type="spellStart"/>
                <w:r>
                  <w:t>Brasileiros</w:t>
                </w:r>
                <w:proofErr w:type="spellEnd"/>
                <w:r>
                  <w:t>, USP, São Paulo.</w:t>
                </w:r>
              </w:p>
              <w:p w14:paraId="4825DD2A" w14:textId="77777777" w:rsidR="0072129F" w:rsidRDefault="0072129F" w:rsidP="0072129F">
                <w:proofErr w:type="spellStart"/>
                <w:r w:rsidRPr="00FA1019">
                  <w:rPr>
                    <w:i/>
                  </w:rPr>
                  <w:t>Veneza</w:t>
                </w:r>
                <w:proofErr w:type="spellEnd"/>
                <w:r w:rsidRPr="00FA1019">
                  <w:rPr>
                    <w:i/>
                  </w:rPr>
                  <w:t>, Canaletto</w:t>
                </w:r>
                <w:r>
                  <w:t xml:space="preserve"> (Venice, Canaletto), 1924, oil on canvas, 51,3 x 63 cm. </w:t>
                </w:r>
                <w:proofErr w:type="spellStart"/>
                <w:r>
                  <w:t>Museu</w:t>
                </w:r>
                <w:proofErr w:type="spellEnd"/>
                <w:r>
                  <w:t xml:space="preserve"> de Arte </w:t>
                </w:r>
                <w:proofErr w:type="spellStart"/>
                <w:r>
                  <w:t>Brasileira</w:t>
                </w:r>
                <w:proofErr w:type="spellEnd"/>
                <w:r>
                  <w:t xml:space="preserve">, FAAP, </w:t>
                </w:r>
                <w:proofErr w:type="gramStart"/>
                <w:r>
                  <w:t>São</w:t>
                </w:r>
                <w:proofErr w:type="gramEnd"/>
                <w:r>
                  <w:t xml:space="preserve"> Paulo.</w:t>
                </w:r>
              </w:p>
              <w:p w14:paraId="6FA27EBA" w14:textId="77777777" w:rsidR="0072129F" w:rsidRDefault="0072129F" w:rsidP="0072129F">
                <w:proofErr w:type="spellStart"/>
                <w:r w:rsidRPr="00FA1019">
                  <w:rPr>
                    <w:i/>
                  </w:rPr>
                  <w:t>Mulher</w:t>
                </w:r>
                <w:proofErr w:type="spellEnd"/>
                <w:r w:rsidRPr="00FA1019">
                  <w:rPr>
                    <w:i/>
                  </w:rPr>
                  <w:t xml:space="preserve"> do </w:t>
                </w:r>
                <w:proofErr w:type="spellStart"/>
                <w:r w:rsidRPr="00FA1019">
                  <w:rPr>
                    <w:i/>
                  </w:rPr>
                  <w:t>Pará</w:t>
                </w:r>
                <w:proofErr w:type="spellEnd"/>
                <w:r>
                  <w:t xml:space="preserve"> (Woman from </w:t>
                </w:r>
                <w:proofErr w:type="spellStart"/>
                <w:r>
                  <w:t>Pará</w:t>
                </w:r>
                <w:proofErr w:type="spellEnd"/>
                <w:r>
                  <w:t xml:space="preserve">), c. 1927, oil on canvas, 80 x 65 cm. Jenner Augusto da </w:t>
                </w:r>
                <w:proofErr w:type="spellStart"/>
                <w:r>
                  <w:t>Silveira</w:t>
                </w:r>
                <w:proofErr w:type="spellEnd"/>
                <w:r>
                  <w:t xml:space="preserve"> Collection, Salvador, Bahia. </w:t>
                </w:r>
              </w:p>
              <w:p w14:paraId="47E4AA0B" w14:textId="77777777" w:rsidR="0072129F" w:rsidRDefault="0072129F" w:rsidP="0072129F">
                <w:proofErr w:type="spellStart"/>
                <w:r w:rsidRPr="00FA1019">
                  <w:rPr>
                    <w:i/>
                  </w:rPr>
                  <w:t>Itanhaém</w:t>
                </w:r>
                <w:proofErr w:type="spellEnd"/>
                <w:r>
                  <w:t xml:space="preserve">, 1948-49, oil on canvas, 72 x 92 cm. Manuel </w:t>
                </w:r>
                <w:proofErr w:type="spellStart"/>
                <w:r>
                  <w:t>Alceu</w:t>
                </w:r>
                <w:proofErr w:type="spellEnd"/>
                <w:r>
                  <w:t xml:space="preserve"> </w:t>
                </w:r>
                <w:proofErr w:type="spellStart"/>
                <w:r>
                  <w:t>Affonso</w:t>
                </w:r>
                <w:proofErr w:type="spellEnd"/>
                <w:r>
                  <w:t xml:space="preserve"> Ferreira Collection, São Paulo.</w:t>
                </w:r>
              </w:p>
              <w:p w14:paraId="2A5C473B" w14:textId="77777777" w:rsidR="0072129F" w:rsidRDefault="0072129F" w:rsidP="0072129F"/>
              <w:p w14:paraId="3125771B" w14:textId="77777777" w:rsidR="0072129F" w:rsidRPr="00A35F8A" w:rsidRDefault="0072129F" w:rsidP="0072129F"/>
              <w:p w14:paraId="05570407" w14:textId="77777777" w:rsidR="003F0D73" w:rsidRDefault="003F0D73" w:rsidP="0072129F"/>
            </w:tc>
          </w:sdtContent>
        </w:sdt>
      </w:tr>
      <w:tr w:rsidR="003235A7" w14:paraId="1A5E1D81" w14:textId="77777777" w:rsidTr="003235A7">
        <w:tc>
          <w:tcPr>
            <w:tcW w:w="9016" w:type="dxa"/>
          </w:tcPr>
          <w:p w14:paraId="671FBA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4413B3B2EBBB44B2ED3A8C824CA0CF"/>
              </w:placeholder>
            </w:sdtPr>
            <w:sdtEndPr/>
            <w:sdtContent>
              <w:p w14:paraId="4754E176" w14:textId="77777777" w:rsidR="0072129F" w:rsidRDefault="0072129F" w:rsidP="0072129F">
                <w:r>
                  <w:t xml:space="preserve">ANDRADE, M. (1942) </w:t>
                </w:r>
                <w:r w:rsidRPr="00AC2B77">
                  <w:rPr>
                    <w:i/>
                  </w:rPr>
                  <w:t xml:space="preserve">O </w:t>
                </w:r>
                <w:proofErr w:type="spellStart"/>
                <w:r w:rsidRPr="00AC2B77">
                  <w:rPr>
                    <w:i/>
                  </w:rPr>
                  <w:t>movimento</w:t>
                </w:r>
                <w:proofErr w:type="spellEnd"/>
                <w:r w:rsidRPr="00AC2B77">
                  <w:rPr>
                    <w:i/>
                  </w:rPr>
                  <w:t xml:space="preserve"> </w:t>
                </w:r>
                <w:proofErr w:type="spellStart"/>
                <w:r w:rsidRPr="00AC2B77">
                  <w:rPr>
                    <w:i/>
                  </w:rPr>
                  <w:t>modernista</w:t>
                </w:r>
                <w:proofErr w:type="spellEnd"/>
                <w:r>
                  <w:t xml:space="preserve">. Rio de Janeiro: Casa do </w:t>
                </w:r>
                <w:proofErr w:type="spellStart"/>
                <w:r>
                  <w:t>Estudante</w:t>
                </w:r>
                <w:proofErr w:type="spellEnd"/>
                <w:r>
                  <w:t xml:space="preserve"> do </w:t>
                </w:r>
                <w:proofErr w:type="spellStart"/>
                <w:r>
                  <w:t>Brasil</w:t>
                </w:r>
                <w:proofErr w:type="spellEnd"/>
                <w:r>
                  <w:t>.</w:t>
                </w:r>
              </w:p>
              <w:p w14:paraId="1E5A4123" w14:textId="77777777" w:rsidR="0072129F" w:rsidRDefault="0072129F" w:rsidP="0072129F">
                <w:r>
                  <w:t xml:space="preserve">BATISTA, M. R. (2006) </w:t>
                </w:r>
                <w:r w:rsidRPr="00AC2B77">
                  <w:rPr>
                    <w:i/>
                  </w:rPr>
                  <w:t xml:space="preserve">Anita </w:t>
                </w:r>
                <w:proofErr w:type="spellStart"/>
                <w:r w:rsidRPr="00AC2B77">
                  <w:rPr>
                    <w:i/>
                  </w:rPr>
                  <w:t>Malfatti</w:t>
                </w:r>
                <w:proofErr w:type="spellEnd"/>
                <w:r w:rsidRPr="00AC2B77">
                  <w:rPr>
                    <w:i/>
                  </w:rPr>
                  <w:t xml:space="preserve"> no tempo e no </w:t>
                </w:r>
                <w:proofErr w:type="spellStart"/>
                <w:r w:rsidRPr="00AC2B77">
                  <w:rPr>
                    <w:i/>
                  </w:rPr>
                  <w:t>espaço</w:t>
                </w:r>
                <w:proofErr w:type="spellEnd"/>
                <w:r>
                  <w:t xml:space="preserve">. São Paulo: </w:t>
                </w:r>
                <w:proofErr w:type="spellStart"/>
                <w:r>
                  <w:t>Editora</w:t>
                </w:r>
                <w:proofErr w:type="spellEnd"/>
                <w:r>
                  <w:t xml:space="preserve"> 34: </w:t>
                </w:r>
                <w:proofErr w:type="spellStart"/>
                <w:r>
                  <w:t>Edusp</w:t>
                </w:r>
                <w:proofErr w:type="spellEnd"/>
                <w:r>
                  <w:t>.</w:t>
                </w:r>
              </w:p>
              <w:p w14:paraId="0781AA52" w14:textId="77777777" w:rsidR="0072129F" w:rsidRDefault="0072129F" w:rsidP="0072129F">
                <w:r>
                  <w:t xml:space="preserve">BRAGA-TORRES, A. (2002) </w:t>
                </w:r>
                <w:r w:rsidRPr="00AC2B77">
                  <w:rPr>
                    <w:i/>
                  </w:rPr>
                  <w:t xml:space="preserve">Anita </w:t>
                </w:r>
                <w:proofErr w:type="spellStart"/>
                <w:r w:rsidRPr="00AC2B77">
                  <w:rPr>
                    <w:i/>
                  </w:rPr>
                  <w:t>Malfatti</w:t>
                </w:r>
                <w:proofErr w:type="spellEnd"/>
                <w:r>
                  <w:t xml:space="preserve"> (</w:t>
                </w:r>
                <w:proofErr w:type="spellStart"/>
                <w:r>
                  <w:t>Mestres</w:t>
                </w:r>
                <w:proofErr w:type="spellEnd"/>
                <w:r>
                  <w:t xml:space="preserve"> das </w:t>
                </w:r>
                <w:proofErr w:type="spellStart"/>
                <w:r>
                  <w:t>Artes</w:t>
                </w:r>
                <w:proofErr w:type="spellEnd"/>
                <w:r>
                  <w:t xml:space="preserve"> no </w:t>
                </w:r>
                <w:proofErr w:type="spellStart"/>
                <w:r>
                  <w:t>Brasil</w:t>
                </w:r>
                <w:proofErr w:type="spellEnd"/>
                <w:r>
                  <w:t xml:space="preserve">). São Paulo: </w:t>
                </w:r>
                <w:proofErr w:type="spellStart"/>
                <w:r>
                  <w:t>Moderna</w:t>
                </w:r>
                <w:proofErr w:type="spellEnd"/>
                <w:r>
                  <w:t>.</w:t>
                </w:r>
              </w:p>
              <w:p w14:paraId="146FADA9" w14:textId="77777777" w:rsidR="0072129F" w:rsidRDefault="0072129F" w:rsidP="0072129F">
                <w:r>
                  <w:t xml:space="preserve">BRITO, M. da S. (1964) </w:t>
                </w:r>
                <w:proofErr w:type="spellStart"/>
                <w:r w:rsidRPr="00AC2B77">
                  <w:rPr>
                    <w:i/>
                  </w:rPr>
                  <w:t>História</w:t>
                </w:r>
                <w:proofErr w:type="spellEnd"/>
                <w:r w:rsidRPr="00AC2B77">
                  <w:rPr>
                    <w:i/>
                  </w:rPr>
                  <w:t xml:space="preserve"> do </w:t>
                </w:r>
                <w:proofErr w:type="spellStart"/>
                <w:r w:rsidRPr="00AC2B77">
                  <w:rPr>
                    <w:i/>
                  </w:rPr>
                  <w:t>Modernismo</w:t>
                </w:r>
                <w:proofErr w:type="spellEnd"/>
                <w:r w:rsidRPr="00AC2B77">
                  <w:rPr>
                    <w:i/>
                  </w:rPr>
                  <w:t xml:space="preserve"> </w:t>
                </w:r>
                <w:proofErr w:type="spellStart"/>
                <w:r w:rsidRPr="00AC2B77">
                  <w:rPr>
                    <w:i/>
                  </w:rPr>
                  <w:t>Brasileiro</w:t>
                </w:r>
                <w:proofErr w:type="spellEnd"/>
                <w:r w:rsidRPr="00AC2B77">
                  <w:rPr>
                    <w:i/>
                  </w:rPr>
                  <w:t xml:space="preserve"> 1</w:t>
                </w:r>
                <w:r>
                  <w:t xml:space="preserve">: </w:t>
                </w:r>
                <w:proofErr w:type="spellStart"/>
                <w:r>
                  <w:t>Antecendentes</w:t>
                </w:r>
                <w:proofErr w:type="spellEnd"/>
                <w:r>
                  <w:t xml:space="preserve"> da </w:t>
                </w:r>
                <w:proofErr w:type="spellStart"/>
                <w:r>
                  <w:t>Semana</w:t>
                </w:r>
                <w:proofErr w:type="spellEnd"/>
                <w:r>
                  <w:t xml:space="preserve"> de Arte </w:t>
                </w:r>
                <w:proofErr w:type="spellStart"/>
                <w:r>
                  <w:t>Moderna</w:t>
                </w:r>
                <w:proofErr w:type="spellEnd"/>
                <w:r>
                  <w:t xml:space="preserve">. Rio de Janeiro: </w:t>
                </w:r>
                <w:proofErr w:type="spellStart"/>
                <w:r>
                  <w:t>Civilização</w:t>
                </w:r>
                <w:proofErr w:type="spellEnd"/>
                <w:r>
                  <w:t xml:space="preserve"> </w:t>
                </w:r>
                <w:proofErr w:type="spellStart"/>
                <w:r>
                  <w:t>Brasileira</w:t>
                </w:r>
                <w:proofErr w:type="spellEnd"/>
                <w:r>
                  <w:t>.</w:t>
                </w:r>
              </w:p>
              <w:p w14:paraId="1B65E3C5" w14:textId="77777777" w:rsidR="0072129F" w:rsidRDefault="0072129F" w:rsidP="0072129F">
                <w:r>
                  <w:t xml:space="preserve">CHIARELLI, T. (1995) </w:t>
                </w:r>
                <w:r w:rsidRPr="00AC2B77">
                  <w:rPr>
                    <w:i/>
                  </w:rPr>
                  <w:t xml:space="preserve">Um </w:t>
                </w:r>
                <w:proofErr w:type="spellStart"/>
                <w:r w:rsidRPr="00AC2B77">
                  <w:rPr>
                    <w:i/>
                  </w:rPr>
                  <w:t>jeca</w:t>
                </w:r>
                <w:proofErr w:type="spellEnd"/>
                <w:r w:rsidRPr="00AC2B77">
                  <w:rPr>
                    <w:i/>
                  </w:rPr>
                  <w:t xml:space="preserve"> </w:t>
                </w:r>
                <w:proofErr w:type="spellStart"/>
                <w:r w:rsidRPr="00AC2B77">
                  <w:rPr>
                    <w:i/>
                  </w:rPr>
                  <w:t>nos</w:t>
                </w:r>
                <w:proofErr w:type="spellEnd"/>
                <w:r w:rsidRPr="00AC2B77">
                  <w:rPr>
                    <w:i/>
                  </w:rPr>
                  <w:t xml:space="preserve"> </w:t>
                </w:r>
                <w:proofErr w:type="spellStart"/>
                <w:r w:rsidRPr="00AC2B77">
                  <w:rPr>
                    <w:i/>
                  </w:rPr>
                  <w:t>vernissages</w:t>
                </w:r>
                <w:proofErr w:type="spellEnd"/>
                <w:r>
                  <w:t xml:space="preserve">. São Paulo: </w:t>
                </w:r>
                <w:proofErr w:type="spellStart"/>
                <w:r>
                  <w:t>Edusp</w:t>
                </w:r>
                <w:proofErr w:type="spellEnd"/>
                <w:r>
                  <w:t>.</w:t>
                </w:r>
              </w:p>
              <w:p w14:paraId="2EDFB8F6" w14:textId="77777777" w:rsidR="0072129F" w:rsidRDefault="0072129F" w:rsidP="0072129F"/>
              <w:p w14:paraId="57C77847" w14:textId="77777777" w:rsidR="003235A7" w:rsidRDefault="005177D0" w:rsidP="00FB11DE"/>
            </w:sdtContent>
          </w:sdt>
        </w:tc>
      </w:tr>
    </w:tbl>
    <w:p w14:paraId="279E8BF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3955D" w14:textId="77777777" w:rsidR="0072129F" w:rsidRDefault="0072129F" w:rsidP="007A0D55">
      <w:pPr>
        <w:spacing w:after="0" w:line="240" w:lineRule="auto"/>
      </w:pPr>
      <w:r>
        <w:separator/>
      </w:r>
    </w:p>
  </w:endnote>
  <w:endnote w:type="continuationSeparator" w:id="0">
    <w:p w14:paraId="7529B9F8" w14:textId="77777777" w:rsidR="0072129F" w:rsidRDefault="007212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B9198" w14:textId="77777777" w:rsidR="0072129F" w:rsidRDefault="0072129F" w:rsidP="007A0D55">
      <w:pPr>
        <w:spacing w:after="0" w:line="240" w:lineRule="auto"/>
      </w:pPr>
      <w:r>
        <w:separator/>
      </w:r>
    </w:p>
  </w:footnote>
  <w:footnote w:type="continuationSeparator" w:id="0">
    <w:p w14:paraId="6F107BB3" w14:textId="77777777" w:rsidR="0072129F" w:rsidRDefault="007212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C857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79A52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9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7D0"/>
    <w:rsid w:val="00534F8F"/>
    <w:rsid w:val="00590035"/>
    <w:rsid w:val="005B177E"/>
    <w:rsid w:val="005B3921"/>
    <w:rsid w:val="005F26D7"/>
    <w:rsid w:val="005F5450"/>
    <w:rsid w:val="006D0412"/>
    <w:rsid w:val="0072129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C8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1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29F"/>
    <w:rPr>
      <w:rFonts w:ascii="Lucida Grande" w:hAnsi="Lucida Grande" w:cs="Lucida Grande"/>
      <w:sz w:val="18"/>
      <w:szCs w:val="18"/>
    </w:rPr>
  </w:style>
  <w:style w:type="paragraph" w:styleId="Caption">
    <w:name w:val="caption"/>
    <w:basedOn w:val="Normal"/>
    <w:next w:val="Normal"/>
    <w:uiPriority w:val="35"/>
    <w:semiHidden/>
    <w:qFormat/>
    <w:rsid w:val="007212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1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29F"/>
    <w:rPr>
      <w:rFonts w:ascii="Lucida Grande" w:hAnsi="Lucida Grande" w:cs="Lucida Grande"/>
      <w:sz w:val="18"/>
      <w:szCs w:val="18"/>
    </w:rPr>
  </w:style>
  <w:style w:type="paragraph" w:styleId="Caption">
    <w:name w:val="caption"/>
    <w:basedOn w:val="Normal"/>
    <w:next w:val="Normal"/>
    <w:uiPriority w:val="35"/>
    <w:semiHidden/>
    <w:qFormat/>
    <w:rsid w:val="007212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97C9CE3B4FD547B294B20400DC5E20"/>
        <w:category>
          <w:name w:val="General"/>
          <w:gallery w:val="placeholder"/>
        </w:category>
        <w:types>
          <w:type w:val="bbPlcHdr"/>
        </w:types>
        <w:behaviors>
          <w:behavior w:val="content"/>
        </w:behaviors>
        <w:guid w:val="{28D7F536-6A6B-9640-981A-E2AD36D1B254}"/>
      </w:docPartPr>
      <w:docPartBody>
        <w:p w:rsidR="000C1401" w:rsidRDefault="000C1401">
          <w:pPr>
            <w:pStyle w:val="4997C9CE3B4FD547B294B20400DC5E20"/>
          </w:pPr>
          <w:r w:rsidRPr="00CC586D">
            <w:rPr>
              <w:rStyle w:val="PlaceholderText"/>
              <w:b/>
              <w:color w:val="FFFFFF" w:themeColor="background1"/>
            </w:rPr>
            <w:t>[Salutation]</w:t>
          </w:r>
        </w:p>
      </w:docPartBody>
    </w:docPart>
    <w:docPart>
      <w:docPartPr>
        <w:name w:val="8C49D86B9F4DD24A8BDA1C4405BCCF5F"/>
        <w:category>
          <w:name w:val="General"/>
          <w:gallery w:val="placeholder"/>
        </w:category>
        <w:types>
          <w:type w:val="bbPlcHdr"/>
        </w:types>
        <w:behaviors>
          <w:behavior w:val="content"/>
        </w:behaviors>
        <w:guid w:val="{D4C11DFC-F69C-114A-A377-1F128F3973C5}"/>
      </w:docPartPr>
      <w:docPartBody>
        <w:p w:rsidR="000C1401" w:rsidRDefault="000C1401">
          <w:pPr>
            <w:pStyle w:val="8C49D86B9F4DD24A8BDA1C4405BCCF5F"/>
          </w:pPr>
          <w:r>
            <w:rPr>
              <w:rStyle w:val="PlaceholderText"/>
            </w:rPr>
            <w:t>[First name]</w:t>
          </w:r>
        </w:p>
      </w:docPartBody>
    </w:docPart>
    <w:docPart>
      <w:docPartPr>
        <w:name w:val="D3801B8A4499A245A91A28BFE7020741"/>
        <w:category>
          <w:name w:val="General"/>
          <w:gallery w:val="placeholder"/>
        </w:category>
        <w:types>
          <w:type w:val="bbPlcHdr"/>
        </w:types>
        <w:behaviors>
          <w:behavior w:val="content"/>
        </w:behaviors>
        <w:guid w:val="{31CCBB2F-A13E-B141-9894-6F8F2EB4797E}"/>
      </w:docPartPr>
      <w:docPartBody>
        <w:p w:rsidR="000C1401" w:rsidRDefault="000C1401">
          <w:pPr>
            <w:pStyle w:val="D3801B8A4499A245A91A28BFE7020741"/>
          </w:pPr>
          <w:r>
            <w:rPr>
              <w:rStyle w:val="PlaceholderText"/>
            </w:rPr>
            <w:t>[Middle name]</w:t>
          </w:r>
        </w:p>
      </w:docPartBody>
    </w:docPart>
    <w:docPart>
      <w:docPartPr>
        <w:name w:val="C050A1DA2EE1B446BF205EB498EB40D1"/>
        <w:category>
          <w:name w:val="General"/>
          <w:gallery w:val="placeholder"/>
        </w:category>
        <w:types>
          <w:type w:val="bbPlcHdr"/>
        </w:types>
        <w:behaviors>
          <w:behavior w:val="content"/>
        </w:behaviors>
        <w:guid w:val="{B108CF5B-6940-F040-B674-FD9449341C95}"/>
      </w:docPartPr>
      <w:docPartBody>
        <w:p w:rsidR="000C1401" w:rsidRDefault="000C1401">
          <w:pPr>
            <w:pStyle w:val="C050A1DA2EE1B446BF205EB498EB40D1"/>
          </w:pPr>
          <w:r>
            <w:rPr>
              <w:rStyle w:val="PlaceholderText"/>
            </w:rPr>
            <w:t>[Last name]</w:t>
          </w:r>
        </w:p>
      </w:docPartBody>
    </w:docPart>
    <w:docPart>
      <w:docPartPr>
        <w:name w:val="32EEE6F8E2293846962C31EB5CC6C6E4"/>
        <w:category>
          <w:name w:val="General"/>
          <w:gallery w:val="placeholder"/>
        </w:category>
        <w:types>
          <w:type w:val="bbPlcHdr"/>
        </w:types>
        <w:behaviors>
          <w:behavior w:val="content"/>
        </w:behaviors>
        <w:guid w:val="{1D0956F1-B254-064D-94F1-FD9E53958DCF}"/>
      </w:docPartPr>
      <w:docPartBody>
        <w:p w:rsidR="000C1401" w:rsidRDefault="000C1401">
          <w:pPr>
            <w:pStyle w:val="32EEE6F8E2293846962C31EB5CC6C6E4"/>
          </w:pPr>
          <w:r>
            <w:rPr>
              <w:rStyle w:val="PlaceholderText"/>
            </w:rPr>
            <w:t>[Enter your biography]</w:t>
          </w:r>
        </w:p>
      </w:docPartBody>
    </w:docPart>
    <w:docPart>
      <w:docPartPr>
        <w:name w:val="B50848D57410A64092A34046D887C9FC"/>
        <w:category>
          <w:name w:val="General"/>
          <w:gallery w:val="placeholder"/>
        </w:category>
        <w:types>
          <w:type w:val="bbPlcHdr"/>
        </w:types>
        <w:behaviors>
          <w:behavior w:val="content"/>
        </w:behaviors>
        <w:guid w:val="{EB4EBCC8-4F2C-6D4A-9F43-CA8AB72C731A}"/>
      </w:docPartPr>
      <w:docPartBody>
        <w:p w:rsidR="000C1401" w:rsidRDefault="000C1401">
          <w:pPr>
            <w:pStyle w:val="B50848D57410A64092A34046D887C9FC"/>
          </w:pPr>
          <w:r>
            <w:rPr>
              <w:rStyle w:val="PlaceholderText"/>
            </w:rPr>
            <w:t>[Enter the institution with which you are affiliated]</w:t>
          </w:r>
        </w:p>
      </w:docPartBody>
    </w:docPart>
    <w:docPart>
      <w:docPartPr>
        <w:name w:val="BBD7EBD15137D1499351C2C9F87E841A"/>
        <w:category>
          <w:name w:val="General"/>
          <w:gallery w:val="placeholder"/>
        </w:category>
        <w:types>
          <w:type w:val="bbPlcHdr"/>
        </w:types>
        <w:behaviors>
          <w:behavior w:val="content"/>
        </w:behaviors>
        <w:guid w:val="{7B210B64-34E8-954D-AEB8-DF86CBF2A349}"/>
      </w:docPartPr>
      <w:docPartBody>
        <w:p w:rsidR="000C1401" w:rsidRDefault="000C1401">
          <w:pPr>
            <w:pStyle w:val="BBD7EBD15137D1499351C2C9F87E841A"/>
          </w:pPr>
          <w:r w:rsidRPr="00EF74F7">
            <w:rPr>
              <w:b/>
              <w:color w:val="808080" w:themeColor="background1" w:themeShade="80"/>
            </w:rPr>
            <w:t>[Enter the headword for your article]</w:t>
          </w:r>
        </w:p>
      </w:docPartBody>
    </w:docPart>
    <w:docPart>
      <w:docPartPr>
        <w:name w:val="24513AC799AE7C45AF2D2FB993ED94E4"/>
        <w:category>
          <w:name w:val="General"/>
          <w:gallery w:val="placeholder"/>
        </w:category>
        <w:types>
          <w:type w:val="bbPlcHdr"/>
        </w:types>
        <w:behaviors>
          <w:behavior w:val="content"/>
        </w:behaviors>
        <w:guid w:val="{03318E0C-5C70-544C-8D51-3FB4B1599D31}"/>
      </w:docPartPr>
      <w:docPartBody>
        <w:p w:rsidR="000C1401" w:rsidRDefault="000C1401">
          <w:pPr>
            <w:pStyle w:val="24513AC799AE7C45AF2D2FB993ED94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957B3009946F42943B2A065588908C"/>
        <w:category>
          <w:name w:val="General"/>
          <w:gallery w:val="placeholder"/>
        </w:category>
        <w:types>
          <w:type w:val="bbPlcHdr"/>
        </w:types>
        <w:behaviors>
          <w:behavior w:val="content"/>
        </w:behaviors>
        <w:guid w:val="{0813B9D0-22EE-A948-9328-8D178659F388}"/>
      </w:docPartPr>
      <w:docPartBody>
        <w:p w:rsidR="000C1401" w:rsidRDefault="000C1401">
          <w:pPr>
            <w:pStyle w:val="3D957B3009946F42943B2A06558890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41382EE3D2C6419F4372436547E526"/>
        <w:category>
          <w:name w:val="General"/>
          <w:gallery w:val="placeholder"/>
        </w:category>
        <w:types>
          <w:type w:val="bbPlcHdr"/>
        </w:types>
        <w:behaviors>
          <w:behavior w:val="content"/>
        </w:behaviors>
        <w:guid w:val="{280D1287-F148-4442-9663-C1C78A64D174}"/>
      </w:docPartPr>
      <w:docPartBody>
        <w:p w:rsidR="000C1401" w:rsidRDefault="000C1401">
          <w:pPr>
            <w:pStyle w:val="9F41382EE3D2C6419F4372436547E5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4413B3B2EBBB44B2ED3A8C824CA0CF"/>
        <w:category>
          <w:name w:val="General"/>
          <w:gallery w:val="placeholder"/>
        </w:category>
        <w:types>
          <w:type w:val="bbPlcHdr"/>
        </w:types>
        <w:behaviors>
          <w:behavior w:val="content"/>
        </w:behaviors>
        <w:guid w:val="{AFA3E6C3-FC49-364D-A5FD-8638FC22B15B}"/>
      </w:docPartPr>
      <w:docPartBody>
        <w:p w:rsidR="000C1401" w:rsidRDefault="000C1401">
          <w:pPr>
            <w:pStyle w:val="A14413B3B2EBBB44B2ED3A8C824CA0C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01"/>
    <w:rsid w:val="000C14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7C9CE3B4FD547B294B20400DC5E20">
    <w:name w:val="4997C9CE3B4FD547B294B20400DC5E20"/>
  </w:style>
  <w:style w:type="paragraph" w:customStyle="1" w:styleId="8C49D86B9F4DD24A8BDA1C4405BCCF5F">
    <w:name w:val="8C49D86B9F4DD24A8BDA1C4405BCCF5F"/>
  </w:style>
  <w:style w:type="paragraph" w:customStyle="1" w:styleId="D3801B8A4499A245A91A28BFE7020741">
    <w:name w:val="D3801B8A4499A245A91A28BFE7020741"/>
  </w:style>
  <w:style w:type="paragraph" w:customStyle="1" w:styleId="C050A1DA2EE1B446BF205EB498EB40D1">
    <w:name w:val="C050A1DA2EE1B446BF205EB498EB40D1"/>
  </w:style>
  <w:style w:type="paragraph" w:customStyle="1" w:styleId="32EEE6F8E2293846962C31EB5CC6C6E4">
    <w:name w:val="32EEE6F8E2293846962C31EB5CC6C6E4"/>
  </w:style>
  <w:style w:type="paragraph" w:customStyle="1" w:styleId="B50848D57410A64092A34046D887C9FC">
    <w:name w:val="B50848D57410A64092A34046D887C9FC"/>
  </w:style>
  <w:style w:type="paragraph" w:customStyle="1" w:styleId="BBD7EBD15137D1499351C2C9F87E841A">
    <w:name w:val="BBD7EBD15137D1499351C2C9F87E841A"/>
  </w:style>
  <w:style w:type="paragraph" w:customStyle="1" w:styleId="24513AC799AE7C45AF2D2FB993ED94E4">
    <w:name w:val="24513AC799AE7C45AF2D2FB993ED94E4"/>
  </w:style>
  <w:style w:type="paragraph" w:customStyle="1" w:styleId="3D957B3009946F42943B2A065588908C">
    <w:name w:val="3D957B3009946F42943B2A065588908C"/>
  </w:style>
  <w:style w:type="paragraph" w:customStyle="1" w:styleId="9F41382EE3D2C6419F4372436547E526">
    <w:name w:val="9F41382EE3D2C6419F4372436547E526"/>
  </w:style>
  <w:style w:type="paragraph" w:customStyle="1" w:styleId="A14413B3B2EBBB44B2ED3A8C824CA0CF">
    <w:name w:val="A14413B3B2EBBB44B2ED3A8C824CA0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7C9CE3B4FD547B294B20400DC5E20">
    <w:name w:val="4997C9CE3B4FD547B294B20400DC5E20"/>
  </w:style>
  <w:style w:type="paragraph" w:customStyle="1" w:styleId="8C49D86B9F4DD24A8BDA1C4405BCCF5F">
    <w:name w:val="8C49D86B9F4DD24A8BDA1C4405BCCF5F"/>
  </w:style>
  <w:style w:type="paragraph" w:customStyle="1" w:styleId="D3801B8A4499A245A91A28BFE7020741">
    <w:name w:val="D3801B8A4499A245A91A28BFE7020741"/>
  </w:style>
  <w:style w:type="paragraph" w:customStyle="1" w:styleId="C050A1DA2EE1B446BF205EB498EB40D1">
    <w:name w:val="C050A1DA2EE1B446BF205EB498EB40D1"/>
  </w:style>
  <w:style w:type="paragraph" w:customStyle="1" w:styleId="32EEE6F8E2293846962C31EB5CC6C6E4">
    <w:name w:val="32EEE6F8E2293846962C31EB5CC6C6E4"/>
  </w:style>
  <w:style w:type="paragraph" w:customStyle="1" w:styleId="B50848D57410A64092A34046D887C9FC">
    <w:name w:val="B50848D57410A64092A34046D887C9FC"/>
  </w:style>
  <w:style w:type="paragraph" w:customStyle="1" w:styleId="BBD7EBD15137D1499351C2C9F87E841A">
    <w:name w:val="BBD7EBD15137D1499351C2C9F87E841A"/>
  </w:style>
  <w:style w:type="paragraph" w:customStyle="1" w:styleId="24513AC799AE7C45AF2D2FB993ED94E4">
    <w:name w:val="24513AC799AE7C45AF2D2FB993ED94E4"/>
  </w:style>
  <w:style w:type="paragraph" w:customStyle="1" w:styleId="3D957B3009946F42943B2A065588908C">
    <w:name w:val="3D957B3009946F42943B2A065588908C"/>
  </w:style>
  <w:style w:type="paragraph" w:customStyle="1" w:styleId="9F41382EE3D2C6419F4372436547E526">
    <w:name w:val="9F41382EE3D2C6419F4372436547E526"/>
  </w:style>
  <w:style w:type="paragraph" w:customStyle="1" w:styleId="A14413B3B2EBBB44B2ED3A8C824CA0CF">
    <w:name w:val="A14413B3B2EBBB44B2ED3A8C824CA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1409</Words>
  <Characters>8032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2015-02-10T20:20:00Z</dcterms:created>
  <dcterms:modified xsi:type="dcterms:W3CDTF">2015-03-04T19:10:00Z</dcterms:modified>
</cp:coreProperties>
</file>