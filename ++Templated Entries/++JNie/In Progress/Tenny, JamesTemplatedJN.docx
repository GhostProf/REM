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9A32042076364083FE50AB3C01A78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1E2B0A7D0C103479FEBBA3381E0E1FE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D40F4" w:rsidP="006D40F4">
                <w:r>
                  <w:t>Robert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0B15D2894F8614699A27C4242842A9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B654F782C542B458BDF287C2645CC58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D40F4" w:rsidP="006D40F4">
                <w:r>
                  <w:t>Hasegawa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1A18F052836841859CFBEE995F116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A4BEC5C161CF4C8F990CA07D83A9F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tc>
          <w:tcPr>
            <w:tcW w:w="9016" w:type="dxa"/>
            <w:tcMar>
              <w:top w:w="113" w:type="dxa"/>
              <w:bottom w:w="113" w:type="dxa"/>
            </w:tcMar>
          </w:tcPr>
          <w:p w:rsidR="003F0D73" w:rsidRPr="00FB589A" w:rsidRDefault="006D40F4" w:rsidP="006D40F4">
            <w:pPr>
              <w:rPr>
                <w:b/>
              </w:rPr>
            </w:pPr>
            <w:bookmarkStart w:id="0" w:name="_GoBack"/>
            <w:proofErr w:type="spellStart"/>
            <w:r>
              <w:rPr>
                <w:b/>
              </w:rPr>
              <w:t>Tenny</w:t>
            </w:r>
            <w:proofErr w:type="spellEnd"/>
            <w:r>
              <w:rPr>
                <w:b/>
              </w:rPr>
              <w:t xml:space="preserve">, James </w:t>
            </w:r>
            <w:bookmarkEnd w:id="0"/>
            <w:r>
              <w:rPr>
                <w:b/>
              </w:rPr>
              <w:t>(1934-2006)</w:t>
            </w:r>
          </w:p>
        </w:tc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C1460DFE0EBB149BCCCECE8B6BA826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18BFFE239B246488B50AA05EA00101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E44AA1A3A170F43885C24ED394B3AD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D40F4" w:rsidRPr="00B5638A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</w:rPr>
                </w:pPr>
                <w:r w:rsidRPr="00BD2DFE">
                  <w:rPr>
                    <w:rFonts w:ascii="Palatino" w:hAnsi="Palatino" w:cs="Helvetica"/>
                  </w:rPr>
                  <w:t xml:space="preserve">American composer </w:t>
                </w:r>
                <w:r w:rsidRPr="00BD2DFE">
                  <w:rPr>
                    <w:rFonts w:ascii="Palatino" w:hAnsi="Palatino" w:cs="Helvetica"/>
                    <w:b/>
                  </w:rPr>
                  <w:t xml:space="preserve">James </w:t>
                </w:r>
                <w:proofErr w:type="spellStart"/>
                <w:r w:rsidRPr="00BD2DFE">
                  <w:rPr>
                    <w:rFonts w:ascii="Palatino" w:hAnsi="Palatino" w:cs="Helvetica"/>
                    <w:b/>
                  </w:rPr>
                  <w:t>Tenney</w:t>
                </w:r>
                <w:proofErr w:type="spellEnd"/>
                <w:r w:rsidRPr="00BD2DFE">
                  <w:rPr>
                    <w:rFonts w:ascii="Palatino" w:hAnsi="Palatino" w:cs="Helvetica"/>
                    <w:b/>
                  </w:rPr>
                  <w:t xml:space="preserve"> </w:t>
                </w:r>
                <w:r w:rsidRPr="00BD2DFE">
                  <w:rPr>
                    <w:rFonts w:ascii="Palatino" w:hAnsi="Palatino" w:cs="Helvetica"/>
                  </w:rPr>
                  <w:t>(1934-2006)</w:t>
                </w:r>
                <w:r>
                  <w:rPr>
                    <w:rFonts w:ascii="Palatino" w:hAnsi="Palatino" w:cs="Helvetica"/>
                  </w:rPr>
                  <w:t xml:space="preserve"> produced a wide range of innovative works, including computer music, </w:t>
                </w:r>
                <w:proofErr w:type="spellStart"/>
                <w:r>
                  <w:rPr>
                    <w:rFonts w:ascii="Palatino" w:hAnsi="Palatino" w:cs="Helvetica"/>
                  </w:rPr>
                  <w:t>Fluxus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-inspired text scores, and chance-based instrumental pieces based on the overtone series. </w:t>
                </w:r>
                <w:proofErr w:type="spellStart"/>
                <w:r>
                  <w:rPr>
                    <w:rFonts w:ascii="Palatino" w:hAnsi="Palatino" w:cs="Helvetica"/>
                  </w:rPr>
                  <w:t>Tenney’s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music is characterized by a fascination with sound and how listeners perceive it: in addition to his creative work, </w:t>
                </w:r>
                <w:proofErr w:type="spellStart"/>
                <w:r>
                  <w:rPr>
                    <w:rFonts w:ascii="Palatino" w:hAnsi="Palatino" w:cs="Helvetica"/>
                  </w:rPr>
                  <w:t>Tenney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is the author of important theoretical writings on the psychology and phenomenology of musical experience. Like </w:t>
                </w:r>
                <w:r w:rsidRPr="00151143">
                  <w:rPr>
                    <w:rFonts w:ascii="Palatino" w:hAnsi="Palatino" w:cs="Helvetica"/>
                    <w:b/>
                  </w:rPr>
                  <w:t>John Cage</w:t>
                </w:r>
                <w:r>
                  <w:rPr>
                    <w:rFonts w:ascii="Palatino" w:hAnsi="Palatino" w:cs="Helvetica"/>
                  </w:rPr>
                  <w:t xml:space="preserve">, </w:t>
                </w:r>
                <w:proofErr w:type="spellStart"/>
                <w:r>
                  <w:rPr>
                    <w:rFonts w:ascii="Palatino" w:hAnsi="Palatino" w:cs="Helvetica"/>
                  </w:rPr>
                  <w:t>Tenney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intentionally avoids rhetorical gestures in his music, following his dictum that “</w:t>
                </w:r>
                <w:r w:rsidRPr="00B5638A">
                  <w:rPr>
                    <w:rFonts w:ascii="Palatino" w:hAnsi="Palatino" w:cs="Helvetica"/>
                  </w:rPr>
                  <w:t>The focus should be on the sound itself and not on the ide</w:t>
                </w:r>
                <w:r>
                  <w:rPr>
                    <w:rFonts w:ascii="Palatino" w:hAnsi="Palatino" w:cs="Helvetica"/>
                  </w:rPr>
                  <w:t>as and emotions of the composer” (</w:t>
                </w:r>
                <w:proofErr w:type="spellStart"/>
                <w:r>
                  <w:rPr>
                    <w:rFonts w:ascii="Palatino" w:hAnsi="Palatino" w:cs="Helvetica"/>
                  </w:rPr>
                  <w:t>Tenney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2005).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</w:rPr>
                </w:pPr>
              </w:p>
              <w:p w:rsidR="006D40F4" w:rsidRPr="00A3538D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</w:rPr>
                </w:pPr>
                <w:proofErr w:type="spellStart"/>
                <w:r>
                  <w:rPr>
                    <w:rFonts w:ascii="Palatino" w:hAnsi="Palatino" w:cs="Helvetica"/>
                  </w:rPr>
                  <w:t>Tenney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was born in Silver City, New Mexico, but moved to New York in the 1950s to study piano with </w:t>
                </w:r>
                <w:r w:rsidRPr="00151143">
                  <w:rPr>
                    <w:rFonts w:ascii="Palatino" w:hAnsi="Palatino" w:cs="Helvetica"/>
                    <w:b/>
                  </w:rPr>
                  <w:t xml:space="preserve">Eduard </w:t>
                </w:r>
                <w:proofErr w:type="spellStart"/>
                <w:r w:rsidRPr="00151143">
                  <w:rPr>
                    <w:rFonts w:ascii="Palatino" w:hAnsi="Palatino" w:cs="Helvetica"/>
                    <w:b/>
                  </w:rPr>
                  <w:t>Steuermann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and composition with </w:t>
                </w:r>
                <w:r w:rsidRPr="00151143">
                  <w:rPr>
                    <w:rFonts w:ascii="Palatino" w:hAnsi="Palatino" w:cs="Helvetica"/>
                    <w:b/>
                  </w:rPr>
                  <w:t>Chou-Wen Chung</w:t>
                </w:r>
                <w:r>
                  <w:rPr>
                    <w:rFonts w:ascii="Palatino" w:hAnsi="Palatino" w:cs="Helvetica"/>
                  </w:rPr>
                  <w:t xml:space="preserve">. Later studies at Bennington College and the University of Illinois brought him into contact with </w:t>
                </w:r>
                <w:r w:rsidRPr="00151143">
                  <w:rPr>
                    <w:rFonts w:ascii="Palatino" w:hAnsi="Palatino" w:cs="Helvetica"/>
                    <w:b/>
                  </w:rPr>
                  <w:t xml:space="preserve">Carl </w:t>
                </w:r>
                <w:proofErr w:type="spellStart"/>
                <w:r w:rsidRPr="00151143">
                  <w:rPr>
                    <w:rFonts w:ascii="Palatino" w:hAnsi="Palatino" w:cs="Helvetica"/>
                    <w:b/>
                  </w:rPr>
                  <w:t>Ruggles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, </w:t>
                </w:r>
                <w:r w:rsidRPr="00151143">
                  <w:rPr>
                    <w:rFonts w:ascii="Palatino" w:hAnsi="Palatino" w:cs="Helvetica"/>
                    <w:b/>
                  </w:rPr>
                  <w:t>Lionel Nowak</w:t>
                </w:r>
                <w:r>
                  <w:rPr>
                    <w:rFonts w:ascii="Palatino" w:hAnsi="Palatino" w:cs="Helvetica"/>
                  </w:rPr>
                  <w:t xml:space="preserve">, </w:t>
                </w:r>
                <w:r w:rsidRPr="00151143">
                  <w:rPr>
                    <w:rFonts w:ascii="Palatino" w:hAnsi="Palatino" w:cs="Helvetica"/>
                    <w:b/>
                  </w:rPr>
                  <w:t xml:space="preserve">Kenneth </w:t>
                </w:r>
                <w:proofErr w:type="spellStart"/>
                <w:r w:rsidRPr="00151143">
                  <w:rPr>
                    <w:rFonts w:ascii="Palatino" w:hAnsi="Palatino" w:cs="Helvetica"/>
                    <w:b/>
                  </w:rPr>
                  <w:t>Gaburo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, and </w:t>
                </w:r>
                <w:proofErr w:type="spellStart"/>
                <w:r w:rsidRPr="00151143">
                  <w:rPr>
                    <w:rFonts w:ascii="Palatino" w:hAnsi="Palatino" w:cs="Helvetica"/>
                    <w:b/>
                  </w:rPr>
                  <w:t>Lejaren</w:t>
                </w:r>
                <w:proofErr w:type="spellEnd"/>
                <w:r w:rsidRPr="00151143">
                  <w:rPr>
                    <w:rFonts w:ascii="Palatino" w:hAnsi="Palatino" w:cs="Helvetica"/>
                    <w:b/>
                  </w:rPr>
                  <w:t xml:space="preserve"> Hiller</w:t>
                </w:r>
                <w:r>
                  <w:rPr>
                    <w:rFonts w:ascii="Palatino" w:hAnsi="Palatino" w:cs="Helvetica"/>
                  </w:rPr>
                  <w:t xml:space="preserve">. In works from this period like </w:t>
                </w:r>
                <w:r>
                  <w:rPr>
                    <w:rFonts w:ascii="Palatino" w:hAnsi="Palatino" w:cs="Helvetica"/>
                    <w:i/>
                  </w:rPr>
                  <w:t xml:space="preserve">Seeds </w:t>
                </w:r>
                <w:r>
                  <w:rPr>
                    <w:rFonts w:ascii="Palatino" w:hAnsi="Palatino" w:cs="Helvetica"/>
                  </w:rPr>
                  <w:t>(1956-61)</w:t>
                </w:r>
                <w:r>
                  <w:rPr>
                    <w:rFonts w:ascii="Palatino" w:hAnsi="Palatino" w:cs="Helvetica"/>
                    <w:i/>
                  </w:rPr>
                  <w:t xml:space="preserve">, </w:t>
                </w:r>
                <w:r>
                  <w:rPr>
                    <w:rFonts w:ascii="Palatino" w:hAnsi="Palatino" w:cs="Helvetica"/>
                  </w:rPr>
                  <w:t>composer</w:t>
                </w:r>
                <w:r w:rsidRPr="00DE58E0">
                  <w:rPr>
                    <w:rFonts w:ascii="Palatino" w:hAnsi="Palatino" w:cs="Helvetica"/>
                  </w:rPr>
                  <w:t xml:space="preserve"> </w:t>
                </w:r>
                <w:r w:rsidRPr="00151143">
                  <w:rPr>
                    <w:rFonts w:ascii="Palatino" w:hAnsi="Palatino" w:cs="Helvetica"/>
                    <w:b/>
                  </w:rPr>
                  <w:t xml:space="preserve">Larry </w:t>
                </w:r>
                <w:proofErr w:type="spellStart"/>
                <w:r w:rsidRPr="00151143">
                  <w:rPr>
                    <w:rFonts w:ascii="Palatino" w:hAnsi="Palatino" w:cs="Helvetica"/>
                    <w:b/>
                  </w:rPr>
                  <w:t>Polansky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identifies the strong influence of </w:t>
                </w:r>
                <w:r w:rsidRPr="00151143">
                  <w:rPr>
                    <w:rFonts w:ascii="Palatino" w:hAnsi="Palatino" w:cs="Helvetica"/>
                    <w:b/>
                  </w:rPr>
                  <w:t xml:space="preserve">Anton Webern </w:t>
                </w:r>
                <w:r>
                  <w:rPr>
                    <w:rFonts w:ascii="Palatino" w:hAnsi="Palatino" w:cs="Helvetica"/>
                  </w:rPr>
                  <w:t xml:space="preserve">and </w:t>
                </w:r>
                <w:proofErr w:type="spellStart"/>
                <w:r w:rsidRPr="00151143">
                  <w:rPr>
                    <w:rFonts w:ascii="Palatino" w:hAnsi="Palatino" w:cs="Helvetica"/>
                    <w:b/>
                  </w:rPr>
                  <w:t>Edgard</w:t>
                </w:r>
                <w:proofErr w:type="spellEnd"/>
                <w:r w:rsidRPr="00151143">
                  <w:rPr>
                    <w:rFonts w:ascii="Palatino" w:hAnsi="Palatino" w:cs="Helvetica"/>
                    <w:b/>
                  </w:rPr>
                  <w:t xml:space="preserve"> </w:t>
                </w:r>
                <w:proofErr w:type="spellStart"/>
                <w:r w:rsidRPr="00151143">
                  <w:rPr>
                    <w:rFonts w:ascii="Palatino" w:hAnsi="Palatino" w:cs="Helvetica"/>
                    <w:b/>
                  </w:rPr>
                  <w:t>Varèse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, two of </w:t>
                </w:r>
                <w:proofErr w:type="spellStart"/>
                <w:r>
                  <w:rPr>
                    <w:rFonts w:ascii="Palatino" w:hAnsi="Palatino" w:cs="Helvetica"/>
                  </w:rPr>
                  <w:t>Tenney’s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early inspirations.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</w:rPr>
                </w:pP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</w:rPr>
                </w:pPr>
                <w:r>
                  <w:rPr>
                    <w:rFonts w:ascii="Palatino" w:hAnsi="Palatino" w:cs="Helvetica"/>
                  </w:rPr>
                  <w:t xml:space="preserve">As a researcher at Bell Laboratories (1961-65), </w:t>
                </w:r>
                <w:proofErr w:type="spellStart"/>
                <w:r>
                  <w:rPr>
                    <w:rFonts w:ascii="Palatino" w:hAnsi="Palatino" w:cs="Helvetica"/>
                  </w:rPr>
                  <w:t>Tenney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realized pioneering early studies in </w:t>
                </w:r>
                <w:r w:rsidRPr="00BD2DFE">
                  <w:rPr>
                    <w:rFonts w:ascii="Palatino" w:hAnsi="Palatino" w:cs="Helvetica"/>
                  </w:rPr>
                  <w:t>computer</w:t>
                </w:r>
                <w:r>
                  <w:rPr>
                    <w:rFonts w:ascii="Palatino" w:hAnsi="Palatino" w:cs="Helvetica"/>
                  </w:rPr>
                  <w:t>-generated</w:t>
                </w:r>
                <w:r w:rsidRPr="00BD2DFE">
                  <w:rPr>
                    <w:rFonts w:ascii="Palatino" w:hAnsi="Palatino" w:cs="Helvetica"/>
                  </w:rPr>
                  <w:t xml:space="preserve"> music </w:t>
                </w:r>
                <w:r>
                  <w:rPr>
                    <w:rFonts w:ascii="Palatino" w:hAnsi="Palatino" w:cs="Helvetica"/>
                  </w:rPr>
                  <w:t xml:space="preserve">and produced stochastic scores using controlled random processes. He also worked with more established techniques of tape splicing and manipulation, resulting in works like </w:t>
                </w:r>
                <w:r w:rsidRPr="009F5DC0">
                  <w:rPr>
                    <w:rFonts w:ascii="Palatino" w:hAnsi="Palatino" w:cs="Helvetica"/>
                    <w:i/>
                  </w:rPr>
                  <w:t xml:space="preserve">Collage #1 ("Blue Suede") </w:t>
                </w:r>
                <w:r>
                  <w:rPr>
                    <w:rFonts w:ascii="Palatino" w:hAnsi="Palatino" w:cs="Helvetica"/>
                  </w:rPr>
                  <w:t xml:space="preserve">(1961), built entirely out of excerpts from the music of </w:t>
                </w:r>
                <w:r w:rsidRPr="00151143">
                  <w:rPr>
                    <w:rFonts w:ascii="Palatino" w:hAnsi="Palatino" w:cs="Helvetica"/>
                    <w:b/>
                  </w:rPr>
                  <w:t>Elvis Presley</w:t>
                </w:r>
                <w:r>
                  <w:rPr>
                    <w:rFonts w:ascii="Palatino" w:hAnsi="Palatino" w:cs="Helvetica"/>
                  </w:rPr>
                  <w:t xml:space="preserve">. Throughout the 1960s, </w:t>
                </w:r>
                <w:proofErr w:type="spellStart"/>
                <w:r>
                  <w:rPr>
                    <w:rFonts w:ascii="Palatino" w:hAnsi="Palatino" w:cs="Helvetica"/>
                  </w:rPr>
                  <w:t>Tenney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was active as a pianist and conductor in New York, and co-founded the Tone Roads Ensemble, which programmed the rarely heard music of American modernists like </w:t>
                </w:r>
                <w:r w:rsidRPr="0093042E">
                  <w:rPr>
                    <w:rFonts w:ascii="Palatino" w:hAnsi="Palatino" w:cs="Helvetica"/>
                    <w:b/>
                  </w:rPr>
                  <w:t>Charles Ives</w:t>
                </w:r>
                <w:r>
                  <w:rPr>
                    <w:rFonts w:ascii="Palatino" w:hAnsi="Palatino" w:cs="Helvetica"/>
                  </w:rPr>
                  <w:t xml:space="preserve">, </w:t>
                </w:r>
                <w:r w:rsidRPr="0093042E">
                  <w:rPr>
                    <w:rFonts w:ascii="Palatino" w:hAnsi="Palatino" w:cs="Helvetica"/>
                    <w:b/>
                  </w:rPr>
                  <w:t xml:space="preserve">Henry </w:t>
                </w:r>
                <w:proofErr w:type="spellStart"/>
                <w:r w:rsidRPr="0093042E">
                  <w:rPr>
                    <w:rFonts w:ascii="Palatino" w:hAnsi="Palatino" w:cs="Helvetica"/>
                    <w:b/>
                  </w:rPr>
                  <w:t>Cowell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, </w:t>
                </w:r>
                <w:proofErr w:type="spellStart"/>
                <w:r w:rsidRPr="0093042E">
                  <w:rPr>
                    <w:rFonts w:ascii="Palatino" w:hAnsi="Palatino" w:cs="Helvetica"/>
                    <w:b/>
                  </w:rPr>
                  <w:t>Varèse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, and </w:t>
                </w:r>
                <w:proofErr w:type="spellStart"/>
                <w:r w:rsidRPr="0093042E">
                  <w:rPr>
                    <w:rFonts w:ascii="Palatino" w:hAnsi="Palatino" w:cs="Helvetica"/>
                    <w:b/>
                  </w:rPr>
                  <w:t>Ruggles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. </w:t>
                </w:r>
                <w:proofErr w:type="spellStart"/>
                <w:r>
                  <w:rPr>
                    <w:rFonts w:ascii="Palatino" w:hAnsi="Palatino" w:cs="Helvetica"/>
                  </w:rPr>
                  <w:t>Tenney’s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relationship with feminist artist </w:t>
                </w:r>
                <w:proofErr w:type="spellStart"/>
                <w:r w:rsidRPr="000503C5">
                  <w:rPr>
                    <w:rFonts w:ascii="Palatino" w:hAnsi="Palatino" w:cs="Helvetica"/>
                    <w:b/>
                  </w:rPr>
                  <w:t>Carolee</w:t>
                </w:r>
                <w:proofErr w:type="spellEnd"/>
                <w:r w:rsidRPr="000503C5">
                  <w:rPr>
                    <w:rFonts w:ascii="Palatino" w:hAnsi="Palatino" w:cs="Helvetica"/>
                    <w:b/>
                  </w:rPr>
                  <w:t xml:space="preserve"> </w:t>
                </w:r>
                <w:proofErr w:type="spellStart"/>
                <w:r w:rsidRPr="000503C5">
                  <w:rPr>
                    <w:rFonts w:ascii="Palatino" w:hAnsi="Palatino" w:cs="Helvetica"/>
                    <w:b/>
                  </w:rPr>
                  <w:t>Schneemann</w:t>
                </w:r>
                <w:proofErr w:type="spellEnd"/>
                <w:r w:rsidRPr="000503C5">
                  <w:rPr>
                    <w:rFonts w:ascii="Palatino" w:hAnsi="Palatino" w:cs="Helvetica"/>
                    <w:b/>
                  </w:rPr>
                  <w:t xml:space="preserve"> </w:t>
                </w:r>
                <w:r>
                  <w:rPr>
                    <w:rFonts w:ascii="Palatino" w:hAnsi="Palatino" w:cs="Helvetica"/>
                  </w:rPr>
                  <w:t xml:space="preserve">resulted in a number of collaborations; during this time, his circle also included other avant-garde artists such as </w:t>
                </w:r>
                <w:r w:rsidRPr="0093042E">
                  <w:rPr>
                    <w:rFonts w:ascii="Palatino" w:hAnsi="Palatino" w:cs="Helvetica"/>
                    <w:b/>
                  </w:rPr>
                  <w:t>George Brecht</w:t>
                </w:r>
                <w:r>
                  <w:rPr>
                    <w:rFonts w:ascii="Palatino" w:hAnsi="Palatino" w:cs="Helvetica"/>
                  </w:rPr>
                  <w:t xml:space="preserve">, </w:t>
                </w:r>
                <w:r w:rsidRPr="0093042E">
                  <w:rPr>
                    <w:rFonts w:ascii="Palatino" w:hAnsi="Palatino" w:cs="Helvetica"/>
                    <w:b/>
                  </w:rPr>
                  <w:t>Charlotte Moorman</w:t>
                </w:r>
                <w:r>
                  <w:rPr>
                    <w:rFonts w:ascii="Palatino" w:hAnsi="Palatino" w:cs="Helvetica"/>
                  </w:rPr>
                  <w:t xml:space="preserve">, </w:t>
                </w:r>
                <w:r w:rsidRPr="0093042E">
                  <w:rPr>
                    <w:rFonts w:ascii="Palatino" w:hAnsi="Palatino" w:cs="Helvetica"/>
                    <w:b/>
                  </w:rPr>
                  <w:t>Nam June Paik</w:t>
                </w:r>
                <w:r>
                  <w:rPr>
                    <w:rFonts w:ascii="Palatino" w:hAnsi="Palatino" w:cs="Helvetica"/>
                  </w:rPr>
                  <w:t xml:space="preserve">, and </w:t>
                </w:r>
                <w:r w:rsidRPr="0093042E">
                  <w:rPr>
                    <w:rFonts w:ascii="Palatino" w:hAnsi="Palatino" w:cs="Helvetica"/>
                    <w:b/>
                  </w:rPr>
                  <w:t xml:space="preserve">Stan </w:t>
                </w:r>
                <w:proofErr w:type="spellStart"/>
                <w:r w:rsidRPr="0093042E">
                  <w:rPr>
                    <w:rFonts w:ascii="Palatino" w:hAnsi="Palatino" w:cs="Helvetica"/>
                    <w:b/>
                  </w:rPr>
                  <w:t>Brakhage</w:t>
                </w:r>
                <w:proofErr w:type="spellEnd"/>
                <w:r>
                  <w:rPr>
                    <w:rFonts w:ascii="Palatino" w:hAnsi="Palatino" w:cs="Helvetica"/>
                  </w:rPr>
                  <w:t>.</w:t>
                </w:r>
              </w:p>
              <w:p w:rsidR="006D40F4" w:rsidRPr="00BD2DFE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</w:rPr>
                </w:pP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</w:rPr>
                </w:pPr>
                <w:proofErr w:type="spellStart"/>
                <w:r>
                  <w:rPr>
                    <w:rFonts w:ascii="Palatino" w:hAnsi="Palatino" w:cs="Helvetica"/>
                  </w:rPr>
                  <w:t>Tenney’s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interest in John Cage and the </w:t>
                </w:r>
                <w:proofErr w:type="spellStart"/>
                <w:r w:rsidRPr="0093042E">
                  <w:rPr>
                    <w:rFonts w:ascii="Palatino" w:hAnsi="Palatino" w:cs="Helvetica"/>
                    <w:b/>
                  </w:rPr>
                  <w:t>Fluxus</w:t>
                </w:r>
                <w:proofErr w:type="spellEnd"/>
                <w:r w:rsidRPr="0093042E">
                  <w:rPr>
                    <w:rFonts w:ascii="Palatino" w:hAnsi="Palatino" w:cs="Helvetica"/>
                    <w:b/>
                  </w:rPr>
                  <w:t xml:space="preserve"> </w:t>
                </w:r>
                <w:r>
                  <w:rPr>
                    <w:rFonts w:ascii="Palatino" w:hAnsi="Palatino" w:cs="Helvetica"/>
                  </w:rPr>
                  <w:t xml:space="preserve">movement is apparent in his ten </w:t>
                </w:r>
                <w:r w:rsidRPr="00A2023E">
                  <w:rPr>
                    <w:rFonts w:ascii="Palatino" w:hAnsi="Palatino" w:cs="Helvetica"/>
                    <w:i/>
                  </w:rPr>
                  <w:t xml:space="preserve">Postal Pieces </w:t>
                </w:r>
                <w:r w:rsidRPr="00BD2DFE">
                  <w:rPr>
                    <w:rFonts w:ascii="Palatino" w:hAnsi="Palatino" w:cs="Helvetica"/>
                  </w:rPr>
                  <w:t>(</w:t>
                </w:r>
                <w:r>
                  <w:rPr>
                    <w:rFonts w:ascii="Palatino" w:hAnsi="Palatino" w:cs="Helvetica"/>
                  </w:rPr>
                  <w:t>1965-71</w:t>
                </w:r>
                <w:r w:rsidRPr="00BD2DFE">
                  <w:rPr>
                    <w:rFonts w:ascii="Palatino" w:hAnsi="Palatino" w:cs="Helvetica"/>
                  </w:rPr>
                  <w:t>)</w:t>
                </w:r>
                <w:r>
                  <w:rPr>
                    <w:rFonts w:ascii="Palatino" w:hAnsi="Palatino" w:cs="Helvetica"/>
                  </w:rPr>
                  <w:t xml:space="preserve">, short verbal or graphic scores printed on postcards. An example is </w:t>
                </w:r>
                <w:r>
                  <w:rPr>
                    <w:rFonts w:ascii="Palatino" w:hAnsi="Palatino" w:cs="Helvetica"/>
                    <w:i/>
                  </w:rPr>
                  <w:t xml:space="preserve">Having Never Written a Note for Percussion (Postal Piece #10), </w:t>
                </w:r>
                <w:r>
                  <w:rPr>
                    <w:rFonts w:ascii="Palatino" w:hAnsi="Palatino" w:cs="Helvetica"/>
                  </w:rPr>
                  <w:t xml:space="preserve">which consists of a single, tremolo whole note under a fermata marked “very long.” Below the note a crescendo is marked from </w:t>
                </w:r>
                <w:proofErr w:type="spellStart"/>
                <w:r w:rsidRPr="00566A70">
                  <w:rPr>
                    <w:rFonts w:ascii="Palatino" w:hAnsi="Palatino" w:cs="Helvetica"/>
                    <w:b/>
                    <w:i/>
                  </w:rPr>
                  <w:t>pppp</w:t>
                </w:r>
                <w:proofErr w:type="spellEnd"/>
                <w:r>
                  <w:rPr>
                    <w:rFonts w:ascii="Palatino" w:hAnsi="Palatino" w:cs="Helvetica"/>
                    <w:i/>
                  </w:rPr>
                  <w:t xml:space="preserve"> </w:t>
                </w:r>
                <w:r>
                  <w:rPr>
                    <w:rFonts w:ascii="Palatino" w:hAnsi="Palatino" w:cs="Helvetica"/>
                  </w:rPr>
                  <w:t xml:space="preserve">to </w:t>
                </w:r>
                <w:proofErr w:type="spellStart"/>
                <w:r>
                  <w:rPr>
                    <w:rFonts w:ascii="Palatino" w:hAnsi="Palatino" w:cs="Helvetica"/>
                    <w:b/>
                    <w:i/>
                  </w:rPr>
                  <w:t>ffff</w:t>
                </w:r>
                <w:proofErr w:type="spellEnd"/>
                <w:r>
                  <w:rPr>
                    <w:rFonts w:ascii="Palatino" w:hAnsi="Palatino" w:cs="Helvetica"/>
                    <w:i/>
                  </w:rPr>
                  <w:t xml:space="preserve">, </w:t>
                </w:r>
                <w:r>
                  <w:rPr>
                    <w:rFonts w:ascii="Palatino" w:hAnsi="Palatino" w:cs="Helvetica"/>
                  </w:rPr>
                  <w:t xml:space="preserve">followed by a decrescendo back to </w:t>
                </w:r>
                <w:proofErr w:type="spellStart"/>
                <w:r>
                  <w:rPr>
                    <w:rFonts w:ascii="Palatino" w:hAnsi="Palatino" w:cs="Helvetica"/>
                    <w:b/>
                    <w:i/>
                  </w:rPr>
                  <w:t>pppp</w:t>
                </w:r>
                <w:proofErr w:type="spellEnd"/>
                <w:r>
                  <w:rPr>
                    <w:rFonts w:ascii="Palatino" w:hAnsi="Palatino" w:cs="Helvetica"/>
                    <w:i/>
                  </w:rPr>
                  <w:t xml:space="preserve">. </w:t>
                </w:r>
                <w:r>
                  <w:rPr>
                    <w:rFonts w:ascii="Palatino" w:hAnsi="Palatino" w:cs="Helvetica"/>
                  </w:rPr>
                  <w:t xml:space="preserve">The exact length and instrumentation are not specified: percussionists often choose a tam-tam for </w:t>
                </w:r>
                <w:proofErr w:type="gramStart"/>
                <w:r>
                  <w:rPr>
                    <w:rFonts w:ascii="Palatino" w:hAnsi="Palatino" w:cs="Helvetica"/>
                  </w:rPr>
                  <w:t>its sustain</w:t>
                </w:r>
                <w:proofErr w:type="gramEnd"/>
                <w:r>
                  <w:rPr>
                    <w:rFonts w:ascii="Palatino" w:hAnsi="Palatino" w:cs="Helvetica"/>
                  </w:rPr>
                  <w:t xml:space="preserve"> and complex resonance, but other versions include a rendition by the rock band </w:t>
                </w:r>
                <w:r w:rsidRPr="0093042E">
                  <w:rPr>
                    <w:rFonts w:ascii="Palatino" w:hAnsi="Palatino" w:cs="Helvetica"/>
                    <w:b/>
                  </w:rPr>
                  <w:t>Sonic Youth</w:t>
                </w:r>
                <w:r>
                  <w:rPr>
                    <w:rFonts w:ascii="Palatino" w:hAnsi="Palatino" w:cs="Helvetica"/>
                  </w:rPr>
                  <w:t xml:space="preserve">. The work’s symmetrical “swell form” is typical of many of </w:t>
                </w:r>
                <w:proofErr w:type="spellStart"/>
                <w:r>
                  <w:rPr>
                    <w:rFonts w:ascii="Palatino" w:hAnsi="Palatino" w:cs="Helvetica"/>
                  </w:rPr>
                  <w:t>Tenney’s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works, and reflects his interest in predictable forms which focus attention on sonic experience rather </w:t>
                </w:r>
                <w:r>
                  <w:rPr>
                    <w:rFonts w:ascii="Palatino" w:hAnsi="Palatino" w:cs="Helvetica"/>
                  </w:rPr>
                  <w:lastRenderedPageBreak/>
                  <w:t>than dramatic rhetorical turns: “</w:t>
                </w:r>
                <w:r w:rsidRPr="007456CC">
                  <w:rPr>
                    <w:rFonts w:ascii="Palatino" w:hAnsi="Palatino" w:cs="Helvetica"/>
                  </w:rPr>
                  <w:t>I</w:t>
                </w:r>
                <w:r>
                  <w:rPr>
                    <w:rFonts w:ascii="Palatino" w:hAnsi="Palatino" w:cs="Helvetica"/>
                  </w:rPr>
                  <w:t xml:space="preserve">’m interested in a form that as </w:t>
                </w:r>
                <w:r w:rsidRPr="007456CC">
                  <w:rPr>
                    <w:rFonts w:ascii="Palatino" w:hAnsi="Palatino" w:cs="Helvetica"/>
                  </w:rPr>
                  <w:t>soon as you’ve heard a couple of minutes of it, you get a pretty good idea of</w:t>
                </w:r>
                <w:r>
                  <w:rPr>
                    <w:rFonts w:ascii="Palatino" w:hAnsi="Palatino" w:cs="Helvetica"/>
                  </w:rPr>
                  <w:t xml:space="preserve"> </w:t>
                </w:r>
                <w:r w:rsidRPr="007456CC">
                  <w:rPr>
                    <w:rFonts w:ascii="Palatino" w:hAnsi="Palatino" w:cs="Helvetica"/>
                  </w:rPr>
                  <w:t>what you’re going to hear later. So you can sit back and relax and get inside</w:t>
                </w:r>
                <w:r>
                  <w:rPr>
                    <w:rFonts w:ascii="Palatino" w:hAnsi="Palatino" w:cs="Helvetica"/>
                  </w:rPr>
                  <w:t xml:space="preserve"> the sound” (</w:t>
                </w:r>
                <w:proofErr w:type="spellStart"/>
                <w:r>
                  <w:rPr>
                    <w:rFonts w:ascii="Palatino" w:hAnsi="Palatino" w:cs="Helvetica"/>
                  </w:rPr>
                  <w:t>Tenney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2008). Other </w:t>
                </w:r>
                <w:r>
                  <w:rPr>
                    <w:rFonts w:ascii="Palatino" w:hAnsi="Palatino" w:cs="Helvetica"/>
                    <w:i/>
                  </w:rPr>
                  <w:t>Postal Pi</w:t>
                </w:r>
                <w:r w:rsidRPr="00B31FB1">
                  <w:rPr>
                    <w:rFonts w:ascii="Palatino" w:hAnsi="Palatino" w:cs="Helvetica"/>
                    <w:i/>
                  </w:rPr>
                  <w:t>eces</w:t>
                </w:r>
                <w:r>
                  <w:rPr>
                    <w:rFonts w:ascii="Palatino" w:hAnsi="Palatino" w:cs="Helvetica"/>
                    <w:i/>
                  </w:rPr>
                  <w:t xml:space="preserve"> </w:t>
                </w:r>
                <w:r>
                  <w:rPr>
                    <w:rFonts w:ascii="Palatino" w:hAnsi="Palatino" w:cs="Helvetica"/>
                  </w:rPr>
                  <w:t xml:space="preserve">explore the phenomena of beats between closely tuned pitches </w:t>
                </w:r>
                <w:r>
                  <w:rPr>
                    <w:rFonts w:ascii="Palatino" w:hAnsi="Palatino" w:cs="Helvetica"/>
                    <w:i/>
                  </w:rPr>
                  <w:t xml:space="preserve">(Beast </w:t>
                </w:r>
                <w:r>
                  <w:rPr>
                    <w:rFonts w:ascii="Palatino" w:hAnsi="Palatino" w:cs="Helvetica"/>
                  </w:rPr>
                  <w:t>for solo double bass</w:t>
                </w:r>
                <w:r>
                  <w:rPr>
                    <w:rFonts w:ascii="Palatino" w:hAnsi="Palatino" w:cs="Helvetica"/>
                    <w:i/>
                  </w:rPr>
                  <w:t xml:space="preserve">) </w:t>
                </w:r>
                <w:r>
                  <w:rPr>
                    <w:rFonts w:ascii="Palatino" w:hAnsi="Palatino" w:cs="Helvetica"/>
                  </w:rPr>
                  <w:t xml:space="preserve">and gradual transitions through the pitch continuum </w:t>
                </w:r>
                <w:r>
                  <w:rPr>
                    <w:rFonts w:ascii="Palatino" w:hAnsi="Palatino" w:cs="Helvetica"/>
                    <w:i/>
                  </w:rPr>
                  <w:t>(</w:t>
                </w:r>
                <w:proofErr w:type="spellStart"/>
                <w:r>
                  <w:rPr>
                    <w:rFonts w:ascii="Palatino" w:hAnsi="Palatino" w:cs="Helvetica"/>
                    <w:i/>
                  </w:rPr>
                  <w:t>Koan</w:t>
                </w:r>
                <w:proofErr w:type="spellEnd"/>
                <w:r>
                  <w:rPr>
                    <w:rFonts w:ascii="Palatino" w:hAnsi="Palatino" w:cs="Helvetica"/>
                    <w:i/>
                  </w:rPr>
                  <w:t xml:space="preserve"> </w:t>
                </w:r>
                <w:r>
                  <w:rPr>
                    <w:rFonts w:ascii="Palatino" w:hAnsi="Palatino" w:cs="Helvetica"/>
                  </w:rPr>
                  <w:t>for solo violin, a glacially slow glissando producing constantly changing intervals).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</w:rPr>
                </w:pP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</w:rPr>
                </w:pPr>
                <w:proofErr w:type="spellStart"/>
                <w:r>
                  <w:rPr>
                    <w:rFonts w:ascii="Palatino" w:hAnsi="Palatino" w:cs="Helvetica"/>
                  </w:rPr>
                  <w:t>Tenney’s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orchestral work </w:t>
                </w:r>
                <w:r>
                  <w:rPr>
                    <w:rFonts w:ascii="Palatino" w:hAnsi="Palatino" w:cs="Helvetica"/>
                    <w:i/>
                  </w:rPr>
                  <w:t xml:space="preserve">Clang </w:t>
                </w:r>
                <w:r>
                  <w:rPr>
                    <w:rFonts w:ascii="Palatino" w:hAnsi="Palatino" w:cs="Helvetica"/>
                  </w:rPr>
                  <w:t xml:space="preserve">(1972) marks the beginning of a long series of works that explore the overtone series, which </w:t>
                </w:r>
                <w:proofErr w:type="spellStart"/>
                <w:r>
                  <w:rPr>
                    <w:rFonts w:ascii="Palatino" w:hAnsi="Palatino" w:cs="Helvetica"/>
                  </w:rPr>
                  <w:t>Tenney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describes as a “given” for the human perception of sounds. In many ways, </w:t>
                </w:r>
                <w:proofErr w:type="spellStart"/>
                <w:r>
                  <w:rPr>
                    <w:rFonts w:ascii="Palatino" w:hAnsi="Palatino" w:cs="Helvetica"/>
                  </w:rPr>
                  <w:t>Tenney’s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work in this field parallels that of the French spectral school, which </w:t>
                </w:r>
                <w:proofErr w:type="spellStart"/>
                <w:r>
                  <w:rPr>
                    <w:rFonts w:ascii="Palatino" w:hAnsi="Palatino" w:cs="Helvetica"/>
                  </w:rPr>
                  <w:t>Tenney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did not discover until the 1990s. Using the overtone series introduces a number of pitch intervals foreign to Western tuning systems, including the </w:t>
                </w:r>
                <w:r w:rsidRPr="0093042E">
                  <w:rPr>
                    <w:rFonts w:ascii="Palatino" w:hAnsi="Palatino" w:cs="Helvetica"/>
                    <w:b/>
                  </w:rPr>
                  <w:t>just-intonation</w:t>
                </w:r>
                <w:r>
                  <w:rPr>
                    <w:rFonts w:ascii="Palatino" w:hAnsi="Palatino" w:cs="Helvetica"/>
                  </w:rPr>
                  <w:t xml:space="preserve"> major third and the natural seventh. </w:t>
                </w:r>
                <w:proofErr w:type="spellStart"/>
                <w:r>
                  <w:rPr>
                    <w:rFonts w:ascii="Palatino" w:hAnsi="Palatino" w:cs="Helvetica"/>
                  </w:rPr>
                  <w:t>Tenney’s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overtone-based works include </w:t>
                </w:r>
                <w:r>
                  <w:rPr>
                    <w:rFonts w:ascii="Palatino" w:hAnsi="Palatino" w:cs="Helvetica"/>
                    <w:i/>
                  </w:rPr>
                  <w:t xml:space="preserve">Saxony </w:t>
                </w:r>
                <w:r>
                  <w:rPr>
                    <w:rFonts w:ascii="Palatino" w:hAnsi="Palatino" w:cs="Helvetica"/>
                  </w:rPr>
                  <w:t xml:space="preserve">(1978) for saxophone and tape delay, </w:t>
                </w:r>
                <w:r>
                  <w:rPr>
                    <w:rFonts w:ascii="Palatino" w:hAnsi="Palatino" w:cs="Helvetica"/>
                    <w:i/>
                  </w:rPr>
                  <w:t>Three Indige</w:t>
                </w:r>
                <w:r w:rsidRPr="009B452D">
                  <w:rPr>
                    <w:rFonts w:ascii="Palatino" w:hAnsi="Palatino" w:cs="Helvetica"/>
                    <w:i/>
                  </w:rPr>
                  <w:t>nous Songs</w:t>
                </w:r>
                <w:r>
                  <w:rPr>
                    <w:rFonts w:ascii="Palatino" w:hAnsi="Palatino" w:cs="Helvetica"/>
                    <w:i/>
                  </w:rPr>
                  <w:t xml:space="preserve"> </w:t>
                </w:r>
                <w:r>
                  <w:rPr>
                    <w:rFonts w:ascii="Palatino" w:hAnsi="Palatino" w:cs="Helvetica"/>
                  </w:rPr>
                  <w:t xml:space="preserve">(1979), which is </w:t>
                </w:r>
                <w:proofErr w:type="spellStart"/>
                <w:r>
                  <w:rPr>
                    <w:rFonts w:ascii="Palatino" w:hAnsi="Palatino" w:cs="Helvetica"/>
                  </w:rPr>
                  <w:t>modeled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on the acoustic structure of spoken language, and </w:t>
                </w:r>
                <w:proofErr w:type="spellStart"/>
                <w:r>
                  <w:rPr>
                    <w:rFonts w:ascii="Palatino" w:hAnsi="Palatino" w:cs="Helvetica"/>
                    <w:i/>
                  </w:rPr>
                  <w:t>Koan</w:t>
                </w:r>
                <w:proofErr w:type="spellEnd"/>
                <w:r>
                  <w:rPr>
                    <w:rFonts w:ascii="Palatino" w:hAnsi="Palatino" w:cs="Helvetica"/>
                    <w:i/>
                  </w:rPr>
                  <w:t xml:space="preserve"> for String Quartet </w:t>
                </w:r>
                <w:r>
                  <w:rPr>
                    <w:rFonts w:ascii="Palatino" w:hAnsi="Palatino" w:cs="Helvetica"/>
                  </w:rPr>
                  <w:t>(1984)</w:t>
                </w:r>
                <w:r>
                  <w:rPr>
                    <w:rFonts w:ascii="Palatino" w:hAnsi="Palatino" w:cs="Helvetica"/>
                    <w:i/>
                  </w:rPr>
                  <w:t xml:space="preserve">, </w:t>
                </w:r>
                <w:r>
                  <w:rPr>
                    <w:rFonts w:ascii="Palatino" w:hAnsi="Palatino" w:cs="Helvetica"/>
                  </w:rPr>
                  <w:t xml:space="preserve">an ensemble reworking of the solo violin </w:t>
                </w:r>
                <w:r>
                  <w:rPr>
                    <w:rFonts w:ascii="Palatino" w:hAnsi="Palatino" w:cs="Helvetica"/>
                    <w:i/>
                  </w:rPr>
                  <w:t xml:space="preserve">Postal Piece </w:t>
                </w:r>
                <w:r>
                  <w:rPr>
                    <w:rFonts w:ascii="Palatino" w:hAnsi="Palatino" w:cs="Helvetica"/>
                  </w:rPr>
                  <w:t xml:space="preserve">that adds a harmonic backdrop to its constantly changing intervals. Later overtone works like the </w:t>
                </w:r>
                <w:r w:rsidRPr="009B452D">
                  <w:rPr>
                    <w:rFonts w:ascii="Palatino" w:hAnsi="Palatino" w:cs="Helvetica"/>
                    <w:i/>
                  </w:rPr>
                  <w:t xml:space="preserve">Spectrum </w:t>
                </w:r>
                <w:r>
                  <w:rPr>
                    <w:rFonts w:ascii="Palatino" w:hAnsi="Palatino" w:cs="Helvetica"/>
                  </w:rPr>
                  <w:t>series</w:t>
                </w:r>
                <w:r w:rsidRPr="00BD2DFE">
                  <w:rPr>
                    <w:rFonts w:ascii="Palatino" w:hAnsi="Palatino" w:cs="Helvetica"/>
                  </w:rPr>
                  <w:t xml:space="preserve"> </w:t>
                </w:r>
                <w:r>
                  <w:rPr>
                    <w:rFonts w:ascii="Palatino" w:hAnsi="Palatino" w:cs="Helvetica"/>
                  </w:rPr>
                  <w:t xml:space="preserve">(1995-2001) and </w:t>
                </w:r>
                <w:proofErr w:type="spellStart"/>
                <w:r>
                  <w:rPr>
                    <w:rFonts w:ascii="Palatino" w:hAnsi="Palatino" w:cs="Helvetica"/>
                  </w:rPr>
                  <w:t>Tenney’s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last completed composition </w:t>
                </w:r>
                <w:proofErr w:type="spellStart"/>
                <w:r w:rsidRPr="009B452D">
                  <w:rPr>
                    <w:rFonts w:ascii="Palatino" w:hAnsi="Palatino" w:cs="Helvetica"/>
                    <w:i/>
                  </w:rPr>
                  <w:t>Arbor</w:t>
                </w:r>
                <w:proofErr w:type="spellEnd"/>
                <w:r w:rsidRPr="009B452D">
                  <w:rPr>
                    <w:rFonts w:ascii="Palatino" w:hAnsi="Palatino" w:cs="Helvetica"/>
                    <w:i/>
                  </w:rPr>
                  <w:t xml:space="preserve"> Vitae</w:t>
                </w:r>
                <w:r>
                  <w:rPr>
                    <w:rFonts w:ascii="Palatino" w:hAnsi="Palatino" w:cs="Helvetica"/>
                    <w:i/>
                  </w:rPr>
                  <w:t xml:space="preserve"> </w:t>
                </w:r>
                <w:r>
                  <w:rPr>
                    <w:rFonts w:ascii="Palatino" w:hAnsi="Palatino" w:cs="Helvetica"/>
                  </w:rPr>
                  <w:t>(2006)</w:t>
                </w:r>
                <w:r>
                  <w:rPr>
                    <w:rFonts w:ascii="Palatino" w:hAnsi="Palatino" w:cs="Helvetica"/>
                    <w:i/>
                  </w:rPr>
                  <w:t xml:space="preserve"> </w:t>
                </w:r>
                <w:r>
                  <w:rPr>
                    <w:rFonts w:ascii="Palatino" w:hAnsi="Palatino" w:cs="Helvetica"/>
                  </w:rPr>
                  <w:t xml:space="preserve">were composed algorithmically with computer programs written by </w:t>
                </w:r>
                <w:proofErr w:type="spellStart"/>
                <w:r>
                  <w:rPr>
                    <w:rFonts w:ascii="Palatino" w:hAnsi="Palatino" w:cs="Helvetica"/>
                  </w:rPr>
                  <w:t>Tenney</w:t>
                </w:r>
                <w:proofErr w:type="spellEnd"/>
                <w:r>
                  <w:rPr>
                    <w:rFonts w:ascii="Palatino" w:hAnsi="Palatino" w:cs="Helvetica"/>
                  </w:rPr>
                  <w:t>: the program randomly selects values for parameters including pitch and duration within a carefully controlled range of possibilities.</w:t>
                </w:r>
              </w:p>
              <w:p w:rsidR="006D40F4" w:rsidRPr="00BD2DFE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</w:rPr>
                </w:pP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</w:rPr>
                </w:pPr>
                <w:proofErr w:type="spellStart"/>
                <w:r>
                  <w:rPr>
                    <w:rFonts w:ascii="Palatino" w:hAnsi="Palatino" w:cs="Helvetica"/>
                  </w:rPr>
                  <w:t>Tenney’s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influential </w:t>
                </w:r>
                <w:r>
                  <w:rPr>
                    <w:rFonts w:ascii="Palatino" w:hAnsi="Palatino" w:cs="Helvetica"/>
                    <w:i/>
                  </w:rPr>
                  <w:t xml:space="preserve">META + HODOS </w:t>
                </w:r>
                <w:r>
                  <w:rPr>
                    <w:rFonts w:ascii="Palatino" w:hAnsi="Palatino" w:cs="Helvetica"/>
                  </w:rPr>
                  <w:t xml:space="preserve">(1961) is a phenomenological study of the new musical materials of twentieth-century music, drawing on ideas from Gestalt psychology. His interest in the overtone series as a model for pitch organization led to research in the history of music theory in </w:t>
                </w:r>
                <w:r>
                  <w:rPr>
                    <w:rFonts w:ascii="Palatino" w:hAnsi="Palatino" w:cs="Helvetica"/>
                    <w:i/>
                  </w:rPr>
                  <w:t xml:space="preserve">A History of “Consonance” and “Dissonance” </w:t>
                </w:r>
                <w:r>
                  <w:rPr>
                    <w:rFonts w:ascii="Palatino" w:hAnsi="Palatino" w:cs="Helvetica"/>
                  </w:rPr>
                  <w:t>(1988</w:t>
                </w:r>
                <w:r w:rsidRPr="007B047D">
                  <w:rPr>
                    <w:rFonts w:ascii="Palatino" w:hAnsi="Palatino" w:cs="Helvetica"/>
                  </w:rPr>
                  <w:t>)</w:t>
                </w:r>
                <w:r>
                  <w:rPr>
                    <w:rFonts w:ascii="Palatino" w:hAnsi="Palatino" w:cs="Helvetica"/>
                    <w:i/>
                  </w:rPr>
                  <w:t xml:space="preserve"> </w:t>
                </w:r>
                <w:r>
                  <w:rPr>
                    <w:rFonts w:ascii="Palatino" w:hAnsi="Palatino" w:cs="Helvetica"/>
                  </w:rPr>
                  <w:t>as well as a perception-based exploration of extended just intonation in “</w:t>
                </w:r>
                <w:r w:rsidRPr="00667AEC">
                  <w:rPr>
                    <w:rFonts w:ascii="Palatino" w:hAnsi="Palatino" w:cs="Helvetica"/>
                  </w:rPr>
                  <w:t xml:space="preserve">John </w:t>
                </w:r>
                <w:r>
                  <w:rPr>
                    <w:rFonts w:ascii="Palatino" w:hAnsi="Palatino" w:cs="Helvetica"/>
                  </w:rPr>
                  <w:t>Cage and the Theory of Harmony.” As a professor at York University and</w:t>
                </w:r>
                <w:r w:rsidRPr="00BD2DFE">
                  <w:rPr>
                    <w:rFonts w:ascii="Palatino" w:hAnsi="Palatino" w:cs="Helvetica"/>
                  </w:rPr>
                  <w:t xml:space="preserve"> </w:t>
                </w:r>
                <w:r>
                  <w:rPr>
                    <w:rFonts w:ascii="Palatino" w:hAnsi="Palatino" w:cs="Helvetica"/>
                  </w:rPr>
                  <w:t xml:space="preserve">the </w:t>
                </w:r>
                <w:r w:rsidRPr="00BD2DFE">
                  <w:rPr>
                    <w:rFonts w:ascii="Palatino" w:hAnsi="Palatino" w:cs="Helvetica"/>
                  </w:rPr>
                  <w:t>Cal</w:t>
                </w:r>
                <w:r>
                  <w:rPr>
                    <w:rFonts w:ascii="Palatino" w:hAnsi="Palatino" w:cs="Helvetica"/>
                  </w:rPr>
                  <w:t xml:space="preserve">ifornia Institute of the Arts, </w:t>
                </w:r>
                <w:proofErr w:type="spellStart"/>
                <w:r>
                  <w:rPr>
                    <w:rFonts w:ascii="Palatino" w:hAnsi="Palatino" w:cs="Helvetica"/>
                  </w:rPr>
                  <w:t>Tenney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was influential on a range of younger composers, including </w:t>
                </w:r>
                <w:r w:rsidRPr="00BE3E5A">
                  <w:rPr>
                    <w:rFonts w:ascii="Palatino" w:hAnsi="Palatino" w:cs="Helvetica"/>
                    <w:b/>
                  </w:rPr>
                  <w:t>Charlemagne Palestine</w:t>
                </w:r>
                <w:r>
                  <w:rPr>
                    <w:rFonts w:ascii="Palatino" w:hAnsi="Palatino" w:cs="Helvetica"/>
                  </w:rPr>
                  <w:t xml:space="preserve">, </w:t>
                </w:r>
                <w:r w:rsidRPr="00BE3E5A">
                  <w:rPr>
                    <w:rFonts w:ascii="Palatino" w:hAnsi="Palatino" w:cs="Helvetica"/>
                    <w:b/>
                  </w:rPr>
                  <w:t xml:space="preserve">Larry </w:t>
                </w:r>
                <w:proofErr w:type="spellStart"/>
                <w:r w:rsidRPr="00BE3E5A">
                  <w:rPr>
                    <w:rFonts w:ascii="Palatino" w:hAnsi="Palatino" w:cs="Helvetica"/>
                    <w:b/>
                  </w:rPr>
                  <w:t>Polansky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, </w:t>
                </w:r>
                <w:r w:rsidRPr="00BE3E5A">
                  <w:rPr>
                    <w:rFonts w:ascii="Palatino" w:hAnsi="Palatino" w:cs="Helvetica"/>
                    <w:b/>
                  </w:rPr>
                  <w:t>John Luther Adams</w:t>
                </w:r>
                <w:r>
                  <w:rPr>
                    <w:rFonts w:ascii="Palatino" w:hAnsi="Palatino" w:cs="Helvetica"/>
                  </w:rPr>
                  <w:t xml:space="preserve">, and </w:t>
                </w:r>
                <w:r w:rsidRPr="00BE3E5A">
                  <w:rPr>
                    <w:rFonts w:ascii="Palatino" w:hAnsi="Palatino" w:cs="Helvetica"/>
                    <w:b/>
                  </w:rPr>
                  <w:t xml:space="preserve">Marc </w:t>
                </w:r>
                <w:proofErr w:type="spellStart"/>
                <w:r w:rsidRPr="00BE3E5A">
                  <w:rPr>
                    <w:rFonts w:ascii="Palatino" w:hAnsi="Palatino" w:cs="Helvetica"/>
                    <w:b/>
                  </w:rPr>
                  <w:t>Sabat</w:t>
                </w:r>
                <w:proofErr w:type="spellEnd"/>
                <w:r>
                  <w:rPr>
                    <w:rFonts w:ascii="Palatino" w:hAnsi="Palatino" w:cs="Helvetica"/>
                  </w:rPr>
                  <w:t>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  <w:i/>
                  </w:rPr>
                </w:pPr>
              </w:p>
              <w:p w:rsidR="006D40F4" w:rsidRPr="00D27FE0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</w:rPr>
                </w:pPr>
                <w:r>
                  <w:rPr>
                    <w:rFonts w:ascii="Palatino" w:hAnsi="Palatino" w:cs="Helvetica"/>
                  </w:rPr>
                  <w:t>[788 words]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  <w:i/>
                  </w:rPr>
                </w:pPr>
              </w:p>
              <w:p w:rsidR="006D40F4" w:rsidRPr="00BD2DFE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  <w:b/>
                  </w:rPr>
                </w:pPr>
                <w:r>
                  <w:rPr>
                    <w:rFonts w:ascii="Palatino" w:hAnsi="Palatino" w:cs="Helvetica"/>
                    <w:b/>
                  </w:rPr>
                  <w:t xml:space="preserve">Selected works by </w:t>
                </w:r>
                <w:proofErr w:type="spellStart"/>
                <w:r>
                  <w:rPr>
                    <w:rFonts w:ascii="Palatino" w:hAnsi="Palatino" w:cs="Helvetica"/>
                    <w:b/>
                  </w:rPr>
                  <w:t>Tenney</w:t>
                </w:r>
                <w:proofErr w:type="spellEnd"/>
              </w:p>
              <w:p w:rsidR="006D40F4" w:rsidRPr="003B3DA2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r w:rsidRPr="00F03BC1">
                  <w:rPr>
                    <w:rFonts w:ascii="Palatino" w:hAnsi="Palatino" w:cs="Helvetica"/>
                    <w:i/>
                  </w:rPr>
                  <w:t xml:space="preserve">Seeds I-VI </w:t>
                </w:r>
                <w:r w:rsidRPr="003B3DA2">
                  <w:rPr>
                    <w:rFonts w:ascii="Palatino" w:hAnsi="Palatino" w:cs="Helvetica"/>
                    <w:bCs/>
                  </w:rPr>
                  <w:t xml:space="preserve">(1956/1961) For flute, clarinet, bassoon, horn, violin and cello. </w:t>
                </w:r>
              </w:p>
              <w:p w:rsidR="006D40F4" w:rsidRPr="00657D83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r w:rsidRPr="00F03BC1">
                  <w:rPr>
                    <w:rFonts w:ascii="Palatino" w:hAnsi="Palatino" w:cs="Helvetica"/>
                    <w:i/>
                  </w:rPr>
                  <w:t xml:space="preserve">Collage #1 (“Blue Suede”) </w:t>
                </w:r>
                <w:r w:rsidRPr="00657D83">
                  <w:rPr>
                    <w:rFonts w:ascii="Palatino" w:hAnsi="Palatino" w:cs="Helvetica"/>
                    <w:bCs/>
                  </w:rPr>
                  <w:t xml:space="preserve">(1961) Music recorded on magnetic tape. </w:t>
                </w:r>
              </w:p>
              <w:p w:rsidR="006D40F4" w:rsidRPr="007B23CB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r w:rsidRPr="00F03BC1">
                  <w:rPr>
                    <w:rFonts w:ascii="Palatino" w:hAnsi="Palatino" w:cs="Helvetica"/>
                    <w:i/>
                  </w:rPr>
                  <w:t>Stochastic String Quartet</w:t>
                </w:r>
                <w:r w:rsidRPr="007B23CB">
                  <w:rPr>
                    <w:rFonts w:ascii="Palatino" w:hAnsi="Palatino" w:cs="Helvetica"/>
                  </w:rPr>
                  <w:t xml:space="preserve"> </w:t>
                </w:r>
                <w:r>
                  <w:rPr>
                    <w:rFonts w:ascii="Palatino" w:hAnsi="Palatino" w:cs="Helvetica"/>
                    <w:bCs/>
                  </w:rPr>
                  <w:t>(1963)</w:t>
                </w:r>
              </w:p>
              <w:p w:rsidR="006D40F4" w:rsidRPr="0030176D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  <w:i/>
                  </w:rPr>
                </w:pPr>
                <w:r w:rsidRPr="00F03BC1">
                  <w:rPr>
                    <w:rFonts w:ascii="Palatino" w:hAnsi="Palatino" w:cs="Helvetica"/>
                    <w:i/>
                  </w:rPr>
                  <w:t xml:space="preserve">Collage #2 (“Viet-Flakes”) </w:t>
                </w:r>
                <w:r>
                  <w:rPr>
                    <w:rFonts w:ascii="Palatino" w:hAnsi="Palatino" w:cs="Helvetica"/>
                  </w:rPr>
                  <w:t xml:space="preserve">(1966) Music recorded on magnetic tape, for the film </w:t>
                </w:r>
                <w:r>
                  <w:rPr>
                    <w:rFonts w:ascii="Palatino" w:hAnsi="Palatino" w:cs="Helvetica"/>
                    <w:i/>
                  </w:rPr>
                  <w:t xml:space="preserve">Viet-Flakes </w:t>
                </w:r>
                <w:r w:rsidRPr="0030176D">
                  <w:rPr>
                    <w:rFonts w:ascii="Palatino" w:hAnsi="Palatino" w:cs="Helvetica"/>
                  </w:rPr>
                  <w:t xml:space="preserve">by </w:t>
                </w:r>
                <w:proofErr w:type="spellStart"/>
                <w:r>
                  <w:rPr>
                    <w:rFonts w:ascii="Palatino" w:hAnsi="Palatino" w:cs="Helvetica"/>
                  </w:rPr>
                  <w:t>Carolee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</w:t>
                </w:r>
                <w:proofErr w:type="spellStart"/>
                <w:r>
                  <w:rPr>
                    <w:rFonts w:ascii="Palatino" w:hAnsi="Palatino" w:cs="Helvetica"/>
                  </w:rPr>
                  <w:t>Schneemann</w:t>
                </w:r>
                <w:proofErr w:type="spellEnd"/>
                <w:r>
                  <w:rPr>
                    <w:rFonts w:ascii="Palatino" w:hAnsi="Palatino" w:cs="Helvetica"/>
                  </w:rPr>
                  <w:t>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r w:rsidRPr="00F03BC1">
                  <w:rPr>
                    <w:rFonts w:ascii="Palatino" w:hAnsi="Palatino" w:cs="Helvetica"/>
                    <w:i/>
                  </w:rPr>
                  <w:t xml:space="preserve">Swell Piece </w:t>
                </w:r>
                <w:r>
                  <w:rPr>
                    <w:rFonts w:ascii="Palatino" w:hAnsi="Palatino" w:cs="Helvetica"/>
                  </w:rPr>
                  <w:t>(1967) For any number of instruments beyond three (</w:t>
                </w:r>
                <w:r w:rsidRPr="00F03BC1">
                  <w:rPr>
                    <w:rFonts w:ascii="Palatino" w:hAnsi="Palatino" w:cs="Helvetica"/>
                    <w:i/>
                  </w:rPr>
                  <w:t xml:space="preserve">Postal Piece </w:t>
                </w:r>
                <w:r>
                  <w:rPr>
                    <w:rFonts w:ascii="Palatino" w:hAnsi="Palatino" w:cs="Helvetica"/>
                  </w:rPr>
                  <w:t>#6).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r w:rsidRPr="00F03BC1">
                  <w:rPr>
                    <w:rFonts w:ascii="Palatino" w:hAnsi="Palatino" w:cs="Helvetica"/>
                    <w:i/>
                  </w:rPr>
                  <w:t>For Ann (rising)</w:t>
                </w:r>
                <w:r>
                  <w:rPr>
                    <w:rFonts w:ascii="Palatino" w:hAnsi="Palatino" w:cs="Helvetica"/>
                  </w:rPr>
                  <w:t xml:space="preserve"> (1969) Music recorded on magnetic tape.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r w:rsidRPr="009C4E67">
                  <w:rPr>
                    <w:rFonts w:ascii="Palatino" w:hAnsi="Palatino" w:cs="Helvetica"/>
                    <w:i/>
                  </w:rPr>
                  <w:t xml:space="preserve">Beast </w:t>
                </w:r>
                <w:r>
                  <w:rPr>
                    <w:rFonts w:ascii="Palatino" w:hAnsi="Palatino" w:cs="Helvetica"/>
                  </w:rPr>
                  <w:t xml:space="preserve">(1971) For double bass. For Buell </w:t>
                </w:r>
                <w:proofErr w:type="spellStart"/>
                <w:r>
                  <w:rPr>
                    <w:rFonts w:ascii="Palatino" w:hAnsi="Palatino" w:cs="Helvetica"/>
                  </w:rPr>
                  <w:t>Neidlinger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(Postal Piece #1).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proofErr w:type="spellStart"/>
                <w:r w:rsidRPr="009C4E67">
                  <w:rPr>
                    <w:rFonts w:ascii="Palatino" w:hAnsi="Palatino" w:cs="Helvetica"/>
                    <w:i/>
                  </w:rPr>
                  <w:t>Koan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 (1971) For solo violin. For Malcolm Goldstein (Postal Piece #4).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proofErr w:type="gramStart"/>
                <w:r w:rsidRPr="009C4E67">
                  <w:rPr>
                    <w:rFonts w:ascii="Palatino" w:hAnsi="Palatino" w:cs="Helvetica"/>
                    <w:i/>
                  </w:rPr>
                  <w:t xml:space="preserve">Having Never Written a Note for Percussion </w:t>
                </w:r>
                <w:r>
                  <w:rPr>
                    <w:rFonts w:ascii="Palatino" w:hAnsi="Palatino" w:cs="Helvetica"/>
                  </w:rPr>
                  <w:t>(1971) For John Bergamo (Postal Piece #10).</w:t>
                </w:r>
                <w:proofErr w:type="gramEnd"/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r w:rsidRPr="0027742B">
                  <w:rPr>
                    <w:rFonts w:ascii="Palatino" w:hAnsi="Palatino" w:cs="Helvetica"/>
                    <w:i/>
                  </w:rPr>
                  <w:t xml:space="preserve">Clang </w:t>
                </w:r>
                <w:r>
                  <w:rPr>
                    <w:rFonts w:ascii="Palatino" w:hAnsi="Palatino" w:cs="Helvetica"/>
                  </w:rPr>
                  <w:t>(1972) For orchestra.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proofErr w:type="spellStart"/>
                <w:r w:rsidRPr="0027742B">
                  <w:rPr>
                    <w:rFonts w:ascii="Palatino" w:hAnsi="Palatino" w:cs="Helvetica"/>
                    <w:i/>
                  </w:rPr>
                  <w:t>Quintext</w:t>
                </w:r>
                <w:proofErr w:type="spellEnd"/>
                <w:r w:rsidRPr="0027742B">
                  <w:rPr>
                    <w:rFonts w:ascii="Palatino" w:hAnsi="Palatino" w:cs="Helvetica"/>
                    <w:i/>
                  </w:rPr>
                  <w:t xml:space="preserve">: Five Textures </w:t>
                </w:r>
                <w:r>
                  <w:rPr>
                    <w:rFonts w:ascii="Palatino" w:hAnsi="Palatino" w:cs="Helvetica"/>
                  </w:rPr>
                  <w:t>(1972). For string quartet and double bass.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r>
                  <w:rPr>
                    <w:rFonts w:ascii="Palatino" w:hAnsi="Palatino" w:cs="Helvetica"/>
                    <w:i/>
                  </w:rPr>
                  <w:t>Spectral Canon for Conlo</w:t>
                </w:r>
                <w:r w:rsidRPr="0027742B">
                  <w:rPr>
                    <w:rFonts w:ascii="Palatino" w:hAnsi="Palatino" w:cs="Helvetica"/>
                    <w:i/>
                  </w:rPr>
                  <w:t xml:space="preserve">n </w:t>
                </w:r>
                <w:proofErr w:type="spellStart"/>
                <w:r w:rsidRPr="0027742B">
                  <w:rPr>
                    <w:rFonts w:ascii="Palatino" w:hAnsi="Palatino" w:cs="Helvetica"/>
                    <w:i/>
                  </w:rPr>
                  <w:t>Nancarrow</w:t>
                </w:r>
                <w:proofErr w:type="spellEnd"/>
                <w:r w:rsidRPr="0027742B">
                  <w:rPr>
                    <w:rFonts w:ascii="Palatino" w:hAnsi="Palatino" w:cs="Helvetica"/>
                    <w:i/>
                  </w:rPr>
                  <w:t xml:space="preserve"> </w:t>
                </w:r>
                <w:r>
                  <w:rPr>
                    <w:rFonts w:ascii="Palatino" w:hAnsi="Palatino" w:cs="Helvetica"/>
                  </w:rPr>
                  <w:t xml:space="preserve">(1974). For harmonic (just-intonation) </w:t>
                </w:r>
                <w:proofErr w:type="gramStart"/>
                <w:r>
                  <w:rPr>
                    <w:rFonts w:ascii="Palatino" w:hAnsi="Palatino" w:cs="Helvetica"/>
                  </w:rPr>
                  <w:t>player-piano</w:t>
                </w:r>
                <w:proofErr w:type="gramEnd"/>
                <w:r>
                  <w:rPr>
                    <w:rFonts w:ascii="Palatino" w:hAnsi="Palatino" w:cs="Helvetica"/>
                  </w:rPr>
                  <w:t>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r w:rsidRPr="0027742B">
                  <w:rPr>
                    <w:rFonts w:ascii="Palatino" w:hAnsi="Palatino" w:cs="Helvetica"/>
                    <w:i/>
                  </w:rPr>
                  <w:t xml:space="preserve">Saxony </w:t>
                </w:r>
                <w:r>
                  <w:rPr>
                    <w:rFonts w:ascii="Palatino" w:hAnsi="Palatino" w:cs="Helvetica"/>
                  </w:rPr>
                  <w:t xml:space="preserve">(1978) </w:t>
                </w:r>
                <w:r w:rsidRPr="002219C6">
                  <w:rPr>
                    <w:rFonts w:ascii="Palatino" w:hAnsi="Palatino" w:cs="Helvetica"/>
                  </w:rPr>
                  <w:t>For one or more saxophone players and tape-delay system.</w:t>
                </w:r>
              </w:p>
              <w:p w:rsidR="006D40F4" w:rsidRPr="003C2DA2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  <w:bCs/>
                  </w:rPr>
                </w:pPr>
                <w:r w:rsidRPr="0027742B">
                  <w:rPr>
                    <w:rFonts w:ascii="Palatino" w:hAnsi="Palatino" w:cs="Helvetica"/>
                    <w:i/>
                  </w:rPr>
                  <w:t xml:space="preserve">Three Indigenous Songs </w:t>
                </w:r>
                <w:r w:rsidRPr="003C2DA2">
                  <w:rPr>
                    <w:rFonts w:ascii="Palatino" w:hAnsi="Palatino" w:cs="Helvetica"/>
                    <w:bCs/>
                  </w:rPr>
                  <w:t>(1979) For two piccolos, alto flute, tuba or bassoon, and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  <w:bCs/>
                  </w:rPr>
                </w:pPr>
                <w:proofErr w:type="gramStart"/>
                <w:r w:rsidRPr="003C2DA2">
                  <w:rPr>
                    <w:rFonts w:ascii="Palatino" w:hAnsi="Palatino" w:cs="Helvetica"/>
                    <w:bCs/>
                  </w:rPr>
                  <w:t>two</w:t>
                </w:r>
                <w:proofErr w:type="gramEnd"/>
                <w:r w:rsidRPr="003C2DA2">
                  <w:rPr>
                    <w:rFonts w:ascii="Palatino" w:hAnsi="Palatino" w:cs="Helvetica"/>
                    <w:bCs/>
                  </w:rPr>
                  <w:t xml:space="preserve"> percussion.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  <w:bCs/>
                  </w:rPr>
                </w:pPr>
                <w:proofErr w:type="spellStart"/>
                <w:r w:rsidRPr="006828EF">
                  <w:rPr>
                    <w:rFonts w:ascii="Palatino" w:hAnsi="Palatino" w:cs="Helvetica"/>
                    <w:i/>
                  </w:rPr>
                  <w:t>Koan</w:t>
                </w:r>
                <w:proofErr w:type="spellEnd"/>
                <w:r w:rsidRPr="006828EF">
                  <w:rPr>
                    <w:rFonts w:ascii="Palatino" w:hAnsi="Palatino" w:cs="Helvetica"/>
                    <w:i/>
                  </w:rPr>
                  <w:t xml:space="preserve"> for String Quartet</w:t>
                </w:r>
                <w:r w:rsidRPr="001F727F">
                  <w:rPr>
                    <w:rFonts w:ascii="Palatino" w:hAnsi="Palatino" w:cs="Helvetica"/>
                  </w:rPr>
                  <w:t xml:space="preserve"> </w:t>
                </w:r>
                <w:r>
                  <w:rPr>
                    <w:rFonts w:ascii="Palatino" w:hAnsi="Palatino" w:cs="Helvetica"/>
                    <w:bCs/>
                  </w:rPr>
                  <w:t>(1984).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  <w:bCs/>
                  </w:rPr>
                </w:pPr>
                <w:r w:rsidRPr="006828EF">
                  <w:rPr>
                    <w:rFonts w:ascii="Palatino" w:hAnsi="Palatino" w:cs="Helvetica"/>
                    <w:bCs/>
                    <w:i/>
                  </w:rPr>
                  <w:t>C</w:t>
                </w:r>
                <w:r>
                  <w:rPr>
                    <w:rFonts w:ascii="Palatino" w:hAnsi="Palatino" w:cs="Helvetica"/>
                    <w:bCs/>
                    <w:i/>
                  </w:rPr>
                  <w:t>hanges</w:t>
                </w:r>
                <w:r w:rsidRPr="006828EF">
                  <w:rPr>
                    <w:rFonts w:ascii="Palatino" w:hAnsi="Palatino" w:cs="Helvetica"/>
                    <w:bCs/>
                    <w:i/>
                  </w:rPr>
                  <w:t xml:space="preserve">: 64 Studies for Six Harps </w:t>
                </w:r>
                <w:r w:rsidRPr="00DC6075">
                  <w:rPr>
                    <w:rFonts w:ascii="Palatino" w:hAnsi="Palatino" w:cs="Helvetica"/>
                    <w:bCs/>
                  </w:rPr>
                  <w:t xml:space="preserve">(1985) For </w:t>
                </w:r>
                <w:proofErr w:type="spellStart"/>
                <w:r w:rsidRPr="00DC6075">
                  <w:rPr>
                    <w:rFonts w:ascii="Palatino" w:hAnsi="Palatino" w:cs="Helvetica"/>
                    <w:bCs/>
                  </w:rPr>
                  <w:t>Udo</w:t>
                </w:r>
                <w:proofErr w:type="spellEnd"/>
                <w:r w:rsidRPr="00DC6075">
                  <w:rPr>
                    <w:rFonts w:ascii="Palatino" w:hAnsi="Palatino" w:cs="Helvetica"/>
                    <w:bCs/>
                  </w:rPr>
                  <w:t xml:space="preserve"> </w:t>
                </w:r>
                <w:proofErr w:type="spellStart"/>
                <w:r w:rsidRPr="00DC6075">
                  <w:rPr>
                    <w:rFonts w:ascii="Palatino" w:hAnsi="Palatino" w:cs="Helvetica"/>
                    <w:bCs/>
                  </w:rPr>
                  <w:t>Kasemets</w:t>
                </w:r>
                <w:proofErr w:type="spellEnd"/>
                <w:r w:rsidRPr="00DC6075">
                  <w:rPr>
                    <w:rFonts w:ascii="Palatino" w:hAnsi="Palatino" w:cs="Helvetica"/>
                    <w:bCs/>
                  </w:rPr>
                  <w:t>.</w:t>
                </w:r>
              </w:p>
              <w:p w:rsidR="006D40F4" w:rsidRPr="009537FD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  <w:bCs/>
                  </w:rPr>
                </w:pPr>
                <w:r w:rsidRPr="006828EF">
                  <w:rPr>
                    <w:rFonts w:ascii="Palatino" w:hAnsi="Palatino" w:cs="Helvetica"/>
                    <w:bCs/>
                    <w:i/>
                  </w:rPr>
                  <w:t xml:space="preserve">Critical Band </w:t>
                </w:r>
                <w:r w:rsidRPr="009537FD">
                  <w:rPr>
                    <w:rFonts w:ascii="Palatino" w:hAnsi="Palatino" w:cs="Helvetica"/>
                    <w:bCs/>
                  </w:rPr>
                  <w:t>(1988/2000) For sixteen or more sustaining instruments.</w:t>
                </w:r>
              </w:p>
              <w:p w:rsidR="006D40F4" w:rsidRPr="009537FD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  <w:bCs/>
                  </w:rPr>
                </w:pPr>
                <w:r w:rsidRPr="004F04A2">
                  <w:rPr>
                    <w:rFonts w:ascii="Palatino" w:hAnsi="Palatino" w:cs="Helvetica"/>
                    <w:i/>
                  </w:rPr>
                  <w:t xml:space="preserve">Form </w:t>
                </w:r>
                <w:r>
                  <w:rPr>
                    <w:rFonts w:ascii="Palatino" w:hAnsi="Palatino" w:cs="Helvetica"/>
                  </w:rPr>
                  <w:t>series (1-5)</w:t>
                </w:r>
                <w:r w:rsidRPr="009537FD">
                  <w:rPr>
                    <w:rFonts w:ascii="Palatino" w:hAnsi="Palatino" w:cs="Helvetica"/>
                  </w:rPr>
                  <w:t xml:space="preserve"> </w:t>
                </w:r>
                <w:r w:rsidRPr="009537FD">
                  <w:rPr>
                    <w:rFonts w:ascii="Palatino" w:hAnsi="Palatino" w:cs="Helvetica"/>
                    <w:bCs/>
                  </w:rPr>
                  <w:t xml:space="preserve">(1993) </w:t>
                </w:r>
                <w:r>
                  <w:rPr>
                    <w:rFonts w:ascii="Palatino" w:hAnsi="Palatino" w:cs="Helvetica"/>
                    <w:bCs/>
                  </w:rPr>
                  <w:t>Numbers 1-4 for variable ensemble of at least 16 players, including</w:t>
                </w:r>
                <w:r w:rsidRPr="009537FD">
                  <w:rPr>
                    <w:rFonts w:ascii="Palatino" w:hAnsi="Palatino" w:cs="Helvetica"/>
                    <w:bCs/>
                  </w:rPr>
                  <w:t xml:space="preserve"> woodwinds, brass,</w:t>
                </w:r>
                <w:r>
                  <w:rPr>
                    <w:rFonts w:ascii="Palatino" w:hAnsi="Palatino" w:cs="Helvetica"/>
                    <w:bCs/>
                  </w:rPr>
                  <w:t xml:space="preserve"> </w:t>
                </w:r>
                <w:proofErr w:type="gramStart"/>
                <w:r>
                  <w:rPr>
                    <w:rFonts w:ascii="Palatino" w:hAnsi="Palatino" w:cs="Helvetica"/>
                    <w:bCs/>
                  </w:rPr>
                  <w:t>strings</w:t>
                </w:r>
                <w:proofErr w:type="gramEnd"/>
                <w:r>
                  <w:rPr>
                    <w:rFonts w:ascii="Palatino" w:hAnsi="Palatino" w:cs="Helvetica"/>
                    <w:bCs/>
                  </w:rPr>
                  <w:t xml:space="preserve"> and pitched percussion</w:t>
                </w:r>
                <w:r w:rsidRPr="009537FD">
                  <w:rPr>
                    <w:rFonts w:ascii="Palatino" w:hAnsi="Palatino" w:cs="Helvetica"/>
                    <w:bCs/>
                  </w:rPr>
                  <w:t>.</w:t>
                </w:r>
                <w:r>
                  <w:rPr>
                    <w:rFonts w:ascii="Palatino" w:hAnsi="Palatino" w:cs="Helvetica"/>
                    <w:bCs/>
                  </w:rPr>
                  <w:t xml:space="preserve"> Number 5 recorded on magnetic tape.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r>
                  <w:rPr>
                    <w:rFonts w:ascii="Palatino" w:hAnsi="Palatino" w:cs="Helvetica"/>
                    <w:i/>
                  </w:rPr>
                  <w:lastRenderedPageBreak/>
                  <w:t xml:space="preserve">Spectrum </w:t>
                </w:r>
                <w:r>
                  <w:rPr>
                    <w:rFonts w:ascii="Palatino" w:hAnsi="Palatino" w:cs="Helvetica"/>
                  </w:rPr>
                  <w:t>series (1-8) (1995-2001) For variable ensembles.</w:t>
                </w:r>
              </w:p>
              <w:p w:rsidR="006D40F4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r>
                  <w:rPr>
                    <w:rFonts w:ascii="Palatino" w:hAnsi="Palatino" w:cs="Helvetica"/>
                    <w:i/>
                  </w:rPr>
                  <w:t xml:space="preserve">Diapason </w:t>
                </w:r>
                <w:r>
                  <w:rPr>
                    <w:rFonts w:ascii="Palatino" w:hAnsi="Palatino" w:cs="Helvetica"/>
                  </w:rPr>
                  <w:t>(1996) For chamber orchestra.</w:t>
                </w:r>
              </w:p>
              <w:p w:rsidR="006D40F4" w:rsidRPr="00976D1F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ind w:left="720" w:hanging="720"/>
                  <w:rPr>
                    <w:rFonts w:ascii="Palatino" w:hAnsi="Palatino" w:cs="Helvetica"/>
                  </w:rPr>
                </w:pPr>
                <w:proofErr w:type="spellStart"/>
                <w:r>
                  <w:rPr>
                    <w:rFonts w:ascii="Palatino" w:hAnsi="Palatino" w:cs="Helvetica"/>
                    <w:i/>
                  </w:rPr>
                  <w:t>Arbor</w:t>
                </w:r>
                <w:proofErr w:type="spellEnd"/>
                <w:r>
                  <w:rPr>
                    <w:rFonts w:ascii="Palatino" w:hAnsi="Palatino" w:cs="Helvetica"/>
                    <w:i/>
                  </w:rPr>
                  <w:t xml:space="preserve"> Vitae </w:t>
                </w:r>
                <w:r>
                  <w:rPr>
                    <w:rFonts w:ascii="Palatino" w:hAnsi="Palatino" w:cs="Helvetica"/>
                  </w:rPr>
                  <w:t>(2006) For string quartet.</w:t>
                </w:r>
              </w:p>
              <w:p w:rsidR="006D40F4" w:rsidRPr="00BD2DFE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</w:rPr>
                </w:pPr>
              </w:p>
              <w:p w:rsidR="006D40F4" w:rsidRPr="00BD2DFE" w:rsidRDefault="006D40F4" w:rsidP="006D40F4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Palatino" w:hAnsi="Palatino" w:cs="Helvetica"/>
                    <w:b/>
                  </w:rPr>
                </w:pPr>
                <w:r w:rsidRPr="00BD2DFE">
                  <w:rPr>
                    <w:rFonts w:ascii="Palatino" w:hAnsi="Palatino" w:cs="Helvetica"/>
                    <w:b/>
                  </w:rPr>
                  <w:t xml:space="preserve">Selected writings by </w:t>
                </w:r>
                <w:proofErr w:type="spellStart"/>
                <w:r w:rsidRPr="00BD2DFE">
                  <w:rPr>
                    <w:rFonts w:ascii="Palatino" w:hAnsi="Palatino" w:cs="Helvetica"/>
                    <w:b/>
                  </w:rPr>
                  <w:t>Tenney</w:t>
                </w:r>
                <w:proofErr w:type="spellEnd"/>
              </w:p>
              <w:p w:rsidR="006D40F4" w:rsidRPr="00BD2DFE" w:rsidRDefault="006D40F4" w:rsidP="006D40F4">
                <w:pPr>
                  <w:ind w:left="720" w:hanging="720"/>
                  <w:rPr>
                    <w:rFonts w:ascii="Palatino" w:hAnsi="Palatino" w:cs="Times New Roman"/>
                    <w:i/>
                  </w:rPr>
                </w:pPr>
                <w:proofErr w:type="spellStart"/>
                <w:r w:rsidRPr="00BD2DFE">
                  <w:rPr>
                    <w:rFonts w:ascii="Palatino" w:hAnsi="Palatino" w:cs="Times New Roman"/>
                  </w:rPr>
                  <w:t>Tenney</w:t>
                </w:r>
                <w:proofErr w:type="spellEnd"/>
                <w:r w:rsidRPr="00BD2DFE">
                  <w:rPr>
                    <w:rFonts w:ascii="Palatino" w:hAnsi="Palatino" w:cs="Times New Roman"/>
                  </w:rPr>
                  <w:t xml:space="preserve">, James. </w:t>
                </w:r>
                <w:r w:rsidRPr="00BD2DFE">
                  <w:rPr>
                    <w:rFonts w:ascii="Palatino" w:hAnsi="Palatino" w:cs="Times New Roman"/>
                    <w:i/>
                  </w:rPr>
                  <w:t xml:space="preserve">META + HODOS (A Phenomenology of 20th-Century Musical Materials and an Approach to the Study of Form) and META </w:t>
                </w:r>
                <w:proofErr w:type="spellStart"/>
                <w:r w:rsidRPr="00BD2DFE">
                  <w:rPr>
                    <w:rFonts w:ascii="Palatino" w:hAnsi="Palatino" w:cs="Times New Roman"/>
                    <w:i/>
                  </w:rPr>
                  <w:t>Meta</w:t>
                </w:r>
                <w:proofErr w:type="spellEnd"/>
                <w:r w:rsidRPr="00BD2DFE">
                  <w:rPr>
                    <w:rFonts w:ascii="Palatino" w:hAnsi="Palatino" w:cs="Times New Roman"/>
                    <w:i/>
                  </w:rPr>
                  <w:t xml:space="preserve"> + </w:t>
                </w:r>
                <w:proofErr w:type="spellStart"/>
                <w:r w:rsidRPr="00BD2DFE">
                  <w:rPr>
                    <w:rFonts w:ascii="Palatino" w:hAnsi="Palatino" w:cs="Times New Roman"/>
                    <w:i/>
                  </w:rPr>
                  <w:t>Hodos</w:t>
                </w:r>
                <w:proofErr w:type="spellEnd"/>
                <w:r w:rsidRPr="00BD2DFE">
                  <w:rPr>
                    <w:rFonts w:ascii="Palatino" w:hAnsi="Palatino" w:cs="Times New Roman"/>
                    <w:i/>
                  </w:rPr>
                  <w:t xml:space="preserve">. </w:t>
                </w:r>
                <w:r w:rsidRPr="00BD2DFE">
                  <w:rPr>
                    <w:rFonts w:ascii="Palatino" w:hAnsi="Palatino" w:cs="Times New Roman"/>
                  </w:rPr>
                  <w:t>Lebanon, NH: Frog</w:t>
                </w:r>
                <w:r w:rsidRPr="00BD2DFE">
                  <w:rPr>
                    <w:rFonts w:ascii="Palatino" w:hAnsi="Palatino" w:cs="Times New Roman"/>
                    <w:i/>
                  </w:rPr>
                  <w:t xml:space="preserve"> </w:t>
                </w:r>
                <w:r w:rsidRPr="00BD2DFE">
                  <w:rPr>
                    <w:rFonts w:ascii="Palatino" w:hAnsi="Palatino" w:cs="Times New Roman"/>
                  </w:rPr>
                  <w:t>Peak Music, 1986 (2nd ed.</w:t>
                </w:r>
                <w:r>
                  <w:rPr>
                    <w:rFonts w:ascii="Palatino" w:hAnsi="Palatino" w:cs="Times New Roman"/>
                  </w:rPr>
                  <w:t xml:space="preserve">, 1988). Written in 1961 as a master’s thesis, META + </w:t>
                </w:r>
                <w:r w:rsidRPr="00BD2DFE">
                  <w:rPr>
                    <w:rFonts w:ascii="Palatino" w:hAnsi="Palatino" w:cs="Times New Roman"/>
                  </w:rPr>
                  <w:t>HODOS was first published by the</w:t>
                </w:r>
                <w:r w:rsidRPr="00BD2DFE">
                  <w:rPr>
                    <w:rFonts w:ascii="Palatino" w:hAnsi="Palatino" w:cs="Times New Roman"/>
                    <w:i/>
                  </w:rPr>
                  <w:t xml:space="preserve"> </w:t>
                </w:r>
                <w:r w:rsidRPr="00BD2DFE">
                  <w:rPr>
                    <w:rFonts w:ascii="Palatino" w:hAnsi="Palatino" w:cs="Times New Roman"/>
                  </w:rPr>
                  <w:t>Inter-American Institute for Musical Research, Tulane University, New Orleans,</w:t>
                </w:r>
                <w:r w:rsidRPr="00BD2DFE">
                  <w:rPr>
                    <w:rFonts w:ascii="Palatino" w:hAnsi="Palatino" w:cs="Times New Roman"/>
                    <w:i/>
                  </w:rPr>
                  <w:t xml:space="preserve"> </w:t>
                </w:r>
                <w:r>
                  <w:rPr>
                    <w:rFonts w:ascii="Palatino" w:hAnsi="Palatino" w:cs="Times New Roman"/>
                  </w:rPr>
                  <w:t xml:space="preserve">1964. The article ‘META Meta + </w:t>
                </w:r>
                <w:proofErr w:type="spellStart"/>
                <w:r w:rsidRPr="00BD2DFE">
                  <w:rPr>
                    <w:rFonts w:ascii="Palatino" w:hAnsi="Palatino" w:cs="Times New Roman"/>
                  </w:rPr>
                  <w:t>Hodos</w:t>
                </w:r>
                <w:proofErr w:type="spellEnd"/>
                <w:r w:rsidRPr="00BD2DFE">
                  <w:rPr>
                    <w:rFonts w:ascii="Palatino" w:hAnsi="Palatino" w:cs="Times New Roman"/>
                  </w:rPr>
                  <w:t xml:space="preserve">’ appeared in the </w:t>
                </w:r>
                <w:r w:rsidRPr="00FD043B">
                  <w:rPr>
                    <w:rFonts w:ascii="Palatino" w:hAnsi="Palatino" w:cs="Times New Roman"/>
                    <w:i/>
                  </w:rPr>
                  <w:t xml:space="preserve">Journal of Experimental Aesthetics </w:t>
                </w:r>
                <w:r w:rsidRPr="00BD2DFE">
                  <w:rPr>
                    <w:rFonts w:ascii="Palatino" w:hAnsi="Palatino" w:cs="Times New Roman"/>
                  </w:rPr>
                  <w:t>1.1 (1977).</w:t>
                </w:r>
              </w:p>
              <w:p w:rsidR="006D40F4" w:rsidRPr="00BD2DFE" w:rsidRDefault="006D40F4" w:rsidP="006D40F4">
                <w:pPr>
                  <w:ind w:left="720" w:hanging="720"/>
                  <w:rPr>
                    <w:rFonts w:ascii="Palatino" w:hAnsi="Palatino" w:cs="Times New Roman"/>
                  </w:rPr>
                </w:pPr>
                <w:r w:rsidRPr="00BD2DFE">
                  <w:rPr>
                    <w:rFonts w:ascii="Palatino" w:hAnsi="Palatino" w:cs="Times New Roman"/>
                  </w:rPr>
                  <w:t xml:space="preserve">———. </w:t>
                </w:r>
                <w:r w:rsidRPr="00BD2DFE">
                  <w:rPr>
                    <w:rFonts w:ascii="Palatino" w:hAnsi="Palatino" w:cs="Times New Roman"/>
                    <w:i/>
                  </w:rPr>
                  <w:t>A History of “Consonance” and “Dissonance.”</w:t>
                </w:r>
                <w:r w:rsidRPr="00BD2DFE">
                  <w:rPr>
                    <w:rFonts w:ascii="Palatino" w:hAnsi="Palatino" w:cs="Times New Roman"/>
                  </w:rPr>
                  <w:t xml:space="preserve"> New York: Excelsior Music Publishing, 1988.</w:t>
                </w:r>
              </w:p>
              <w:p w:rsidR="006D40F4" w:rsidRPr="00BD2DFE" w:rsidRDefault="006D40F4" w:rsidP="006D40F4">
                <w:pPr>
                  <w:ind w:left="720" w:hanging="720"/>
                  <w:rPr>
                    <w:rFonts w:ascii="Palatino" w:hAnsi="Palatino" w:cs="Times New Roman"/>
                    <w:bCs/>
                  </w:rPr>
                </w:pPr>
                <w:r w:rsidRPr="00BD2DFE">
                  <w:rPr>
                    <w:rFonts w:ascii="Palatino" w:hAnsi="Palatino" w:cs="Times New Roman"/>
                  </w:rPr>
                  <w:t xml:space="preserve">———. </w:t>
                </w:r>
                <w:r w:rsidRPr="00BD2DFE">
                  <w:rPr>
                    <w:rFonts w:ascii="Palatino" w:hAnsi="Palatino" w:cs="Times New Roman"/>
                    <w:bCs/>
                  </w:rPr>
                  <w:t xml:space="preserve">“Temporal Gestalt Perception in Music.” With Larry </w:t>
                </w:r>
                <w:proofErr w:type="spellStart"/>
                <w:r w:rsidRPr="00BD2DFE">
                  <w:rPr>
                    <w:rFonts w:ascii="Palatino" w:hAnsi="Palatino" w:cs="Times New Roman"/>
                    <w:bCs/>
                  </w:rPr>
                  <w:t>Polansky</w:t>
                </w:r>
                <w:proofErr w:type="spellEnd"/>
                <w:r w:rsidRPr="00BD2DFE">
                  <w:rPr>
                    <w:rFonts w:ascii="Palatino" w:hAnsi="Palatino" w:cs="Times New Roman"/>
                    <w:bCs/>
                  </w:rPr>
                  <w:t xml:space="preserve">. </w:t>
                </w:r>
                <w:r w:rsidRPr="00BD2DFE">
                  <w:rPr>
                    <w:rFonts w:ascii="Palatino" w:hAnsi="Palatino" w:cs="Times New Roman"/>
                    <w:i/>
                  </w:rPr>
                  <w:t xml:space="preserve">Journal of Music Theory </w:t>
                </w:r>
                <w:r w:rsidRPr="00BD2DFE">
                  <w:rPr>
                    <w:rFonts w:ascii="Palatino" w:hAnsi="Palatino" w:cs="Times New Roman"/>
                    <w:bCs/>
                  </w:rPr>
                  <w:t>24/2 (1980): 205-241.</w:t>
                </w:r>
              </w:p>
              <w:p w:rsidR="006D40F4" w:rsidRPr="00BD2DFE" w:rsidRDefault="006D40F4" w:rsidP="006D40F4">
                <w:pPr>
                  <w:ind w:left="720" w:hanging="720"/>
                  <w:rPr>
                    <w:rFonts w:ascii="Palatino" w:hAnsi="Palatino" w:cs="Times New Roman"/>
                    <w:i/>
                  </w:rPr>
                </w:pPr>
                <w:r w:rsidRPr="00BD2DFE">
                  <w:rPr>
                    <w:rFonts w:ascii="Palatino" w:hAnsi="Palatino" w:cs="Times New Roman"/>
                  </w:rPr>
                  <w:t xml:space="preserve">———. “John Cage and the Theory of Harmony.” In </w:t>
                </w:r>
                <w:r w:rsidRPr="00BD2DFE">
                  <w:rPr>
                    <w:rFonts w:ascii="Palatino" w:hAnsi="Palatino" w:cs="Times New Roman"/>
                    <w:i/>
                  </w:rPr>
                  <w:t xml:space="preserve">Soundings 13: The Music of James </w:t>
                </w:r>
                <w:proofErr w:type="spellStart"/>
                <w:r w:rsidRPr="00BD2DFE">
                  <w:rPr>
                    <w:rFonts w:ascii="Palatino" w:hAnsi="Palatino" w:cs="Times New Roman"/>
                    <w:i/>
                  </w:rPr>
                  <w:t>Tenney</w:t>
                </w:r>
                <w:proofErr w:type="spellEnd"/>
                <w:r w:rsidRPr="00BD2DFE">
                  <w:rPr>
                    <w:rFonts w:ascii="Palatino" w:hAnsi="Palatino" w:cs="Times New Roman"/>
                    <w:i/>
                  </w:rPr>
                  <w:t xml:space="preserve">, </w:t>
                </w:r>
                <w:r w:rsidRPr="00BD2DFE">
                  <w:rPr>
                    <w:rFonts w:ascii="Palatino" w:hAnsi="Palatino" w:cs="Times New Roman"/>
                  </w:rPr>
                  <w:t xml:space="preserve">55-83. Santa Fe, New Mexico: Soundings Press, 1984. Reprinted in </w:t>
                </w:r>
                <w:r w:rsidRPr="00BD2DFE">
                  <w:rPr>
                    <w:rFonts w:ascii="Palatino" w:hAnsi="Palatino" w:cs="Times New Roman"/>
                    <w:i/>
                  </w:rPr>
                  <w:t xml:space="preserve">Writings about John Cage, </w:t>
                </w:r>
                <w:r w:rsidRPr="00BD2DFE">
                  <w:rPr>
                    <w:rFonts w:ascii="Palatino" w:hAnsi="Palatino" w:cs="Times New Roman"/>
                  </w:rPr>
                  <w:t xml:space="preserve">edited by Richard </w:t>
                </w:r>
                <w:proofErr w:type="spellStart"/>
                <w:r w:rsidRPr="00BD2DFE">
                  <w:rPr>
                    <w:rFonts w:ascii="Palatino" w:hAnsi="Palatino" w:cs="Times New Roman"/>
                  </w:rPr>
                  <w:t>Kostelanetz</w:t>
                </w:r>
                <w:proofErr w:type="spellEnd"/>
                <w:r w:rsidRPr="00BD2DFE">
                  <w:rPr>
                    <w:rFonts w:ascii="Palatino" w:hAnsi="Palatino" w:cs="Times New Roman"/>
                  </w:rPr>
                  <w:t xml:space="preserve">, 136-61. Ann </w:t>
                </w:r>
                <w:proofErr w:type="spellStart"/>
                <w:r w:rsidRPr="00BD2DFE">
                  <w:rPr>
                    <w:rFonts w:ascii="Palatino" w:hAnsi="Palatino" w:cs="Times New Roman"/>
                  </w:rPr>
                  <w:t>Arbor</w:t>
                </w:r>
                <w:proofErr w:type="spellEnd"/>
                <w:r w:rsidRPr="00BD2DFE">
                  <w:rPr>
                    <w:rFonts w:ascii="Palatino" w:hAnsi="Palatino" w:cs="Times New Roman"/>
                  </w:rPr>
                  <w:t>, Michigan: University of Michigan Press, 1993.</w:t>
                </w:r>
              </w:p>
              <w:p w:rsidR="006D40F4" w:rsidRDefault="006D40F4" w:rsidP="006D40F4">
                <w:pPr>
                  <w:ind w:left="720" w:hanging="720"/>
                  <w:rPr>
                    <w:rFonts w:ascii="Palatino" w:hAnsi="Palatino" w:cs="Times New Roman"/>
                  </w:rPr>
                </w:pPr>
                <w:r w:rsidRPr="00BD2DFE">
                  <w:rPr>
                    <w:rFonts w:ascii="Palatino" w:hAnsi="Palatino" w:cs="Times New Roman"/>
                  </w:rPr>
                  <w:t xml:space="preserve">———. “The Several Dimensions of Pitch.” In </w:t>
                </w:r>
                <w:r w:rsidRPr="00BD2DFE">
                  <w:rPr>
                    <w:rFonts w:ascii="Palatino" w:hAnsi="Palatino" w:cs="Times New Roman"/>
                    <w:i/>
                  </w:rPr>
                  <w:t>The Ratio Book: A Documentation of the Ratio Symposium, Royal Conservatory, The Hague, 14–16 December 1992,</w:t>
                </w:r>
                <w:r w:rsidRPr="00BD2DFE">
                  <w:rPr>
                    <w:rFonts w:ascii="Palatino" w:hAnsi="Palatino" w:cs="Times New Roman"/>
                  </w:rPr>
                  <w:t xml:space="preserve"> edited by Clarence Barlow, Feedback Papers 43, 102-115. Cologne: Feedback Studio </w:t>
                </w:r>
                <w:proofErr w:type="spellStart"/>
                <w:r w:rsidRPr="00BD2DFE">
                  <w:rPr>
                    <w:rFonts w:ascii="Palatino" w:hAnsi="Palatino" w:cs="Times New Roman"/>
                  </w:rPr>
                  <w:t>Verlag</w:t>
                </w:r>
                <w:proofErr w:type="spellEnd"/>
                <w:r w:rsidRPr="00BD2DFE">
                  <w:rPr>
                    <w:rFonts w:ascii="Palatino" w:hAnsi="Palatino" w:cs="Times New Roman"/>
                  </w:rPr>
                  <w:t>, 2001.</w:t>
                </w:r>
              </w:p>
              <w:p w:rsidR="006D40F4" w:rsidRDefault="006D40F4" w:rsidP="006D40F4">
                <w:pPr>
                  <w:ind w:left="720" w:hanging="720"/>
                  <w:rPr>
                    <w:rFonts w:ascii="Palatino" w:hAnsi="Palatino" w:cs="Helvetica"/>
                  </w:rPr>
                </w:pPr>
                <w:r w:rsidRPr="00BD2DFE">
                  <w:rPr>
                    <w:rFonts w:ascii="Palatino" w:hAnsi="Palatino" w:cs="Times New Roman"/>
                  </w:rPr>
                  <w:t xml:space="preserve">———. </w:t>
                </w:r>
                <w:r w:rsidRPr="00724D49">
                  <w:rPr>
                    <w:rFonts w:ascii="Palatino" w:hAnsi="Palatino" w:cs="Helvetica"/>
                  </w:rPr>
                  <w:t>“</w:t>
                </w:r>
                <w:r>
                  <w:rPr>
                    <w:rFonts w:ascii="Palatino" w:hAnsi="Palatino" w:cs="Helvetica"/>
                  </w:rPr>
                  <w:t xml:space="preserve">James </w:t>
                </w:r>
                <w:proofErr w:type="spellStart"/>
                <w:r>
                  <w:rPr>
                    <w:rFonts w:ascii="Palatino" w:hAnsi="Palatino" w:cs="Helvetica"/>
                  </w:rPr>
                  <w:t>Tenney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: Postcards from the Edge.” Interview with Frank </w:t>
                </w:r>
                <w:proofErr w:type="spellStart"/>
                <w:r>
                  <w:rPr>
                    <w:rFonts w:ascii="Palatino" w:hAnsi="Palatino" w:cs="Helvetica"/>
                  </w:rPr>
                  <w:t>Oteri</w:t>
                </w:r>
                <w:proofErr w:type="spellEnd"/>
                <w:r>
                  <w:rPr>
                    <w:rFonts w:ascii="Palatino" w:hAnsi="Palatino" w:cs="Helvetica"/>
                  </w:rPr>
                  <w:t xml:space="preserve">. </w:t>
                </w:r>
                <w:r>
                  <w:rPr>
                    <w:rFonts w:ascii="Palatino" w:hAnsi="Palatino" w:cs="Helvetica"/>
                    <w:i/>
                  </w:rPr>
                  <w:t xml:space="preserve">New Music Box, </w:t>
                </w:r>
                <w:r>
                  <w:rPr>
                    <w:rFonts w:ascii="Palatino" w:hAnsi="Palatino" w:cs="Helvetica"/>
                  </w:rPr>
                  <w:t xml:space="preserve">June 1, 2005. </w:t>
                </w:r>
                <w:r w:rsidRPr="00724D49">
                  <w:rPr>
                    <w:rFonts w:ascii="Palatino" w:hAnsi="Palatino" w:cs="Helvetica"/>
                  </w:rPr>
                  <w:t>http://www.newmusicbox.org/articles/james-tenney-postcards-from-the-edge/</w:t>
                </w:r>
                <w:r>
                  <w:rPr>
                    <w:rFonts w:ascii="Palatino" w:hAnsi="Palatino" w:cs="Helvetica"/>
                  </w:rPr>
                  <w:t>. Accessed September 25, 2012.</w:t>
                </w:r>
              </w:p>
              <w:p w:rsidR="006D40F4" w:rsidRPr="008D3B8A" w:rsidRDefault="006D40F4" w:rsidP="006D40F4">
                <w:pPr>
                  <w:ind w:left="720" w:hanging="720"/>
                  <w:rPr>
                    <w:rFonts w:ascii="Palatino" w:hAnsi="Palatino" w:cs="Times New Roman"/>
                  </w:rPr>
                </w:pPr>
                <w:r w:rsidRPr="00BD2DFE">
                  <w:rPr>
                    <w:rFonts w:ascii="Palatino" w:hAnsi="Palatino" w:cs="Times New Roman"/>
                  </w:rPr>
                  <w:t xml:space="preserve">———. </w:t>
                </w:r>
                <w:r>
                  <w:rPr>
                    <w:rFonts w:ascii="Palatino" w:hAnsi="Palatino" w:cs="Times New Roman"/>
                  </w:rPr>
                  <w:t xml:space="preserve">“Interview with James </w:t>
                </w:r>
                <w:proofErr w:type="spellStart"/>
                <w:r>
                  <w:rPr>
                    <w:rFonts w:ascii="Palatino" w:hAnsi="Palatino" w:cs="Times New Roman"/>
                  </w:rPr>
                  <w:t>Tenney</w:t>
                </w:r>
                <w:proofErr w:type="spellEnd"/>
                <w:r>
                  <w:rPr>
                    <w:rFonts w:ascii="Palatino" w:hAnsi="Palatino" w:cs="Times New Roman"/>
                  </w:rPr>
                  <w:t xml:space="preserve">.” Interview with </w:t>
                </w:r>
                <w:proofErr w:type="spellStart"/>
                <w:r>
                  <w:rPr>
                    <w:rFonts w:ascii="Palatino" w:hAnsi="Palatino" w:cs="Times New Roman"/>
                  </w:rPr>
                  <w:t>Donnacha</w:t>
                </w:r>
                <w:proofErr w:type="spellEnd"/>
                <w:r>
                  <w:rPr>
                    <w:rFonts w:ascii="Palatino" w:hAnsi="Palatino" w:cs="Times New Roman"/>
                  </w:rPr>
                  <w:t xml:space="preserve"> </w:t>
                </w:r>
                <w:proofErr w:type="spellStart"/>
                <w:r>
                  <w:rPr>
                    <w:rFonts w:ascii="Palatino" w:hAnsi="Palatino" w:cs="Times New Roman"/>
                  </w:rPr>
                  <w:t>Dennehy</w:t>
                </w:r>
                <w:proofErr w:type="spellEnd"/>
                <w:r>
                  <w:rPr>
                    <w:rFonts w:ascii="Palatino" w:hAnsi="Palatino" w:cs="Times New Roman"/>
                  </w:rPr>
                  <w:t xml:space="preserve">. </w:t>
                </w:r>
                <w:r w:rsidRPr="00BD2DFE">
                  <w:rPr>
                    <w:rFonts w:ascii="Palatino" w:hAnsi="Palatino" w:cs="Helvetica"/>
                    <w:i/>
                  </w:rPr>
                  <w:t xml:space="preserve">Contemporary Music Review </w:t>
                </w:r>
                <w:r>
                  <w:rPr>
                    <w:rFonts w:ascii="Palatino" w:hAnsi="Palatino" w:cs="Helvetica"/>
                  </w:rPr>
                  <w:t>27/1 (2008): 79-89</w:t>
                </w:r>
                <w:r w:rsidRPr="00BD2DFE">
                  <w:rPr>
                    <w:rFonts w:ascii="Palatino" w:hAnsi="Palatino" w:cs="Helvetica"/>
                  </w:rPr>
                  <w:t>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E2137CBCFAE6D4F86CFF32A9222E232"/>
              </w:placeholder>
            </w:sdtPr>
            <w:sdtEndPr/>
            <w:sdtContent>
              <w:p w:rsidR="006D40F4" w:rsidRPr="00BD2DFE" w:rsidRDefault="006D40F4" w:rsidP="006D40F4">
                <w:pPr>
                  <w:ind w:left="720" w:hanging="720"/>
                  <w:rPr>
                    <w:rFonts w:ascii="Palatino" w:hAnsi="Palatino" w:cs="Helvetica"/>
                    <w:bCs/>
                  </w:rPr>
                </w:pPr>
                <w:r w:rsidRPr="00BD2DFE">
                  <w:rPr>
                    <w:rFonts w:ascii="Palatino" w:hAnsi="Palatino" w:cs="Helvetica"/>
                    <w:bCs/>
                  </w:rPr>
                  <w:t xml:space="preserve">Gilmore, Bob. "Changing the Metaphor: Ratio Models of Musical Pitch in the Work of Harry </w:t>
                </w:r>
                <w:proofErr w:type="spellStart"/>
                <w:r w:rsidRPr="00BD2DFE">
                  <w:rPr>
                    <w:rFonts w:ascii="Palatino" w:hAnsi="Palatino" w:cs="Helvetica"/>
                    <w:bCs/>
                  </w:rPr>
                  <w:t>Partch</w:t>
                </w:r>
                <w:proofErr w:type="spellEnd"/>
                <w:r w:rsidRPr="00BD2DFE">
                  <w:rPr>
                    <w:rFonts w:ascii="Palatino" w:hAnsi="Palatino" w:cs="Helvetica"/>
                    <w:bCs/>
                  </w:rPr>
                  <w:t xml:space="preserve">, Ben Johnston, and James </w:t>
                </w:r>
                <w:proofErr w:type="spellStart"/>
                <w:r w:rsidRPr="00BD2DFE">
                  <w:rPr>
                    <w:rFonts w:ascii="Palatino" w:hAnsi="Palatino" w:cs="Helvetica"/>
                    <w:bCs/>
                  </w:rPr>
                  <w:t>Tenney</w:t>
                </w:r>
                <w:proofErr w:type="spellEnd"/>
                <w:r w:rsidRPr="00BD2DFE">
                  <w:rPr>
                    <w:rFonts w:ascii="Palatino" w:hAnsi="Palatino" w:cs="Helvetica"/>
                    <w:bCs/>
                  </w:rPr>
                  <w:t>." </w:t>
                </w:r>
                <w:r w:rsidRPr="00BD2DFE">
                  <w:rPr>
                    <w:rFonts w:ascii="Palatino" w:hAnsi="Palatino" w:cs="Helvetica"/>
                    <w:bCs/>
                    <w:i/>
                    <w:iCs/>
                  </w:rPr>
                  <w:t>Perspectives of New Music</w:t>
                </w:r>
                <w:r w:rsidRPr="00BD2DFE">
                  <w:rPr>
                    <w:rFonts w:ascii="Palatino" w:hAnsi="Palatino" w:cs="Helvetica"/>
                    <w:bCs/>
                  </w:rPr>
                  <w:t xml:space="preserve"> 33/1-2 (1995): 458-503.</w:t>
                </w:r>
              </w:p>
              <w:p w:rsidR="006D40F4" w:rsidRPr="00BD2DFE" w:rsidRDefault="006D40F4" w:rsidP="006D40F4">
                <w:pPr>
                  <w:ind w:left="720" w:hanging="720"/>
                  <w:rPr>
                    <w:rFonts w:ascii="Palatino" w:hAnsi="Palatino" w:cs="Times New Roman"/>
                  </w:rPr>
                </w:pPr>
                <w:r w:rsidRPr="00BD2DFE">
                  <w:rPr>
                    <w:rFonts w:ascii="Palatino" w:hAnsi="Palatino" w:cs="Helvetica"/>
                  </w:rPr>
                  <w:t xml:space="preserve">Hasegawa, Robert, ed. “The Music of James </w:t>
                </w:r>
                <w:proofErr w:type="spellStart"/>
                <w:r w:rsidRPr="00BD2DFE">
                  <w:rPr>
                    <w:rFonts w:ascii="Palatino" w:hAnsi="Palatino" w:cs="Helvetica"/>
                  </w:rPr>
                  <w:t>Tenney</w:t>
                </w:r>
                <w:proofErr w:type="spellEnd"/>
                <w:r w:rsidRPr="00BD2DFE">
                  <w:rPr>
                    <w:rFonts w:ascii="Palatino" w:hAnsi="Palatino" w:cs="Helvetica"/>
                  </w:rPr>
                  <w:t xml:space="preserve">.” Special issue, </w:t>
                </w:r>
                <w:r w:rsidRPr="00BD2DFE">
                  <w:rPr>
                    <w:rFonts w:ascii="Palatino" w:hAnsi="Palatino" w:cs="Helvetica"/>
                    <w:i/>
                  </w:rPr>
                  <w:t xml:space="preserve">Contemporary Music Review </w:t>
                </w:r>
                <w:r w:rsidRPr="00BD2DFE">
                  <w:rPr>
                    <w:rFonts w:ascii="Palatino" w:hAnsi="Palatino" w:cs="Helvetica"/>
                  </w:rPr>
                  <w:t>27/1 (2008).</w:t>
                </w:r>
              </w:p>
              <w:p w:rsidR="006D40F4" w:rsidRPr="00BD2DFE" w:rsidRDefault="006D40F4" w:rsidP="006D40F4">
                <w:pPr>
                  <w:ind w:left="720" w:hanging="720"/>
                  <w:rPr>
                    <w:rFonts w:ascii="Palatino" w:hAnsi="Palatino" w:cs="Times New Roman"/>
                  </w:rPr>
                </w:pPr>
                <w:proofErr w:type="spellStart"/>
                <w:r w:rsidRPr="00BD2DFE">
                  <w:rPr>
                    <w:rFonts w:ascii="Palatino" w:hAnsi="Palatino" w:cs="Helvetica"/>
                  </w:rPr>
                  <w:t>Polansky</w:t>
                </w:r>
                <w:proofErr w:type="spellEnd"/>
                <w:r w:rsidRPr="00BD2DFE">
                  <w:rPr>
                    <w:rFonts w:ascii="Palatino" w:hAnsi="Palatino" w:cs="Helvetica"/>
                  </w:rPr>
                  <w:t>, Larry. “</w:t>
                </w:r>
                <w:r w:rsidRPr="00BD2DFE">
                  <w:rPr>
                    <w:rFonts w:ascii="Palatino" w:hAnsi="Palatino" w:cs="Helvetica"/>
                    <w:iCs/>
                  </w:rPr>
                  <w:t xml:space="preserve">The Early Works of James </w:t>
                </w:r>
                <w:proofErr w:type="spellStart"/>
                <w:r w:rsidRPr="00BD2DFE">
                  <w:rPr>
                    <w:rFonts w:ascii="Palatino" w:hAnsi="Palatino" w:cs="Helvetica"/>
                    <w:iCs/>
                  </w:rPr>
                  <w:t>Tenney</w:t>
                </w:r>
                <w:proofErr w:type="spellEnd"/>
                <w:r w:rsidRPr="00BD2DFE">
                  <w:rPr>
                    <w:rFonts w:ascii="Palatino" w:hAnsi="Palatino" w:cs="Helvetica"/>
                  </w:rPr>
                  <w:t>.” </w:t>
                </w:r>
                <w:r w:rsidRPr="00BD2DFE">
                  <w:rPr>
                    <w:rFonts w:ascii="Palatino" w:hAnsi="Palatino" w:cs="Helvetica"/>
                    <w:i/>
                    <w:iCs/>
                  </w:rPr>
                  <w:t>Soundings</w:t>
                </w:r>
                <w:r w:rsidRPr="00BD2DFE">
                  <w:rPr>
                    <w:rFonts w:ascii="Palatino" w:hAnsi="Palatino" w:cs="Helvetica"/>
                  </w:rPr>
                  <w:t> 13 (1983): 116-274.</w:t>
                </w:r>
              </w:p>
              <w:p w:rsidR="006D40F4" w:rsidRPr="00A74571" w:rsidRDefault="006D40F4" w:rsidP="006D40F4">
                <w:pPr>
                  <w:ind w:left="720" w:hanging="720"/>
                  <w:rPr>
                    <w:rFonts w:ascii="Palatino" w:hAnsi="Palatino" w:cs="Times New Roman"/>
                  </w:rPr>
                </w:pPr>
                <w:r w:rsidRPr="00BD2DFE">
                  <w:rPr>
                    <w:rFonts w:ascii="Palatino" w:hAnsi="Palatino" w:cs="Helvetica"/>
                  </w:rPr>
                  <w:t>Wannamaker, R</w:t>
                </w:r>
                <w:r>
                  <w:rPr>
                    <w:rFonts w:ascii="Palatino" w:hAnsi="Palatino" w:cs="Helvetica"/>
                  </w:rPr>
                  <w:t>obert.</w:t>
                </w:r>
                <w:r w:rsidRPr="00BD2DFE">
                  <w:rPr>
                    <w:rFonts w:ascii="Palatino" w:hAnsi="Palatino" w:cs="Helvetica"/>
                  </w:rPr>
                  <w:t xml:space="preserve"> “</w:t>
                </w:r>
                <w:r>
                  <w:rPr>
                    <w:rFonts w:ascii="Palatino" w:hAnsi="Palatino" w:cs="Helvetica"/>
                  </w:rPr>
                  <w:t xml:space="preserve">The Spectral Music of James </w:t>
                </w:r>
                <w:proofErr w:type="spellStart"/>
                <w:r>
                  <w:rPr>
                    <w:rFonts w:ascii="Palatino" w:hAnsi="Palatino" w:cs="Helvetica"/>
                  </w:rPr>
                  <w:t>Tenney</w:t>
                </w:r>
                <w:proofErr w:type="spellEnd"/>
                <w:r w:rsidRPr="00BD2DFE">
                  <w:rPr>
                    <w:rFonts w:ascii="Palatino" w:hAnsi="Palatino" w:cs="Helvetica"/>
                    <w:i/>
                  </w:rPr>
                  <w:t>.</w:t>
                </w:r>
                <w:r w:rsidRPr="00BD2DFE">
                  <w:rPr>
                    <w:rFonts w:ascii="Palatino" w:hAnsi="Palatino" w:cs="Helvetica"/>
                  </w:rPr>
                  <w:t xml:space="preserve">” </w:t>
                </w:r>
                <w:r w:rsidRPr="00BD2DFE">
                  <w:rPr>
                    <w:rFonts w:ascii="Palatino" w:hAnsi="Palatino" w:cs="Helvetica"/>
                    <w:i/>
                  </w:rPr>
                  <w:t xml:space="preserve">Contemporary Music Review </w:t>
                </w:r>
                <w:r>
                  <w:rPr>
                    <w:rFonts w:ascii="Palatino" w:hAnsi="Palatino" w:cs="Helvetica"/>
                  </w:rPr>
                  <w:t>27/1 (2008): 91-130.</w:t>
                </w:r>
              </w:p>
              <w:p w:rsidR="003235A7" w:rsidRDefault="006D40F4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0F4" w:rsidRDefault="006D40F4" w:rsidP="007A0D55">
      <w:pPr>
        <w:spacing w:after="0" w:line="240" w:lineRule="auto"/>
      </w:pPr>
      <w:r>
        <w:separator/>
      </w:r>
    </w:p>
  </w:endnote>
  <w:endnote w:type="continuationSeparator" w:id="0">
    <w:p w:rsidR="006D40F4" w:rsidRDefault="006D40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0F4" w:rsidRDefault="006D40F4" w:rsidP="007A0D55">
      <w:pPr>
        <w:spacing w:after="0" w:line="240" w:lineRule="auto"/>
      </w:pPr>
      <w:r>
        <w:separator/>
      </w:r>
    </w:p>
  </w:footnote>
  <w:footnote w:type="continuationSeparator" w:id="0">
    <w:p w:rsidR="006D40F4" w:rsidRDefault="006D40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F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40F4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D40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D40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9A32042076364083FE50AB3C01A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0BAB6-33CD-8340-9213-C664F316E56D}"/>
      </w:docPartPr>
      <w:docPartBody>
        <w:p w:rsidR="00000000" w:rsidRDefault="004E117A">
          <w:pPr>
            <w:pStyle w:val="9B9A32042076364083FE50AB3C01A78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E2B0A7D0C103479FEBBA3381E0E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140FA-44EF-1B49-80A0-1DA66CC10635}"/>
      </w:docPartPr>
      <w:docPartBody>
        <w:p w:rsidR="00000000" w:rsidRDefault="004E117A">
          <w:pPr>
            <w:pStyle w:val="C1E2B0A7D0C103479FEBBA3381E0E1F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0B15D2894F8614699A27C4242842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5906-9D4A-D443-9952-22FE12ADCAF2}"/>
      </w:docPartPr>
      <w:docPartBody>
        <w:p w:rsidR="00000000" w:rsidRDefault="004E117A">
          <w:pPr>
            <w:pStyle w:val="60B15D2894F8614699A27C4242842A9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B654F782C542B458BDF287C2645C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24668-B216-DD44-896F-70383DFB387A}"/>
      </w:docPartPr>
      <w:docPartBody>
        <w:p w:rsidR="00000000" w:rsidRDefault="004E117A">
          <w:pPr>
            <w:pStyle w:val="6B654F782C542B458BDF287C2645CC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1A18F052836841859CFBEE995F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8EF27-D9AC-4A4D-BBC7-941D07E7DD6C}"/>
      </w:docPartPr>
      <w:docPartBody>
        <w:p w:rsidR="00000000" w:rsidRDefault="004E117A">
          <w:pPr>
            <w:pStyle w:val="E91A18F052836841859CFBEE995F11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A4BEC5C161CF4C8F990CA07D83A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60BD2-36D9-8647-A9BE-3843589F1010}"/>
      </w:docPartPr>
      <w:docPartBody>
        <w:p w:rsidR="00000000" w:rsidRDefault="004E117A">
          <w:pPr>
            <w:pStyle w:val="18A4BEC5C161CF4C8F990CA07D83A9F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C1460DFE0EBB149BCCCECE8B6BA8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19360-86D4-5F41-A21C-D3520434F927}"/>
      </w:docPartPr>
      <w:docPartBody>
        <w:p w:rsidR="00000000" w:rsidRDefault="004E117A">
          <w:pPr>
            <w:pStyle w:val="8C1460DFE0EBB149BCCCECE8B6BA82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18BFFE239B246488B50AA05EA001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4A4BC-1A75-6A4D-B503-9AA7B6602CD6}"/>
      </w:docPartPr>
      <w:docPartBody>
        <w:p w:rsidR="00000000" w:rsidRDefault="004E117A">
          <w:pPr>
            <w:pStyle w:val="F18BFFE239B246488B50AA05EA0010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44AA1A3A170F43885C24ED394B3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3ABD1-8AFF-A04F-9A40-2BB0897F6D32}"/>
      </w:docPartPr>
      <w:docPartBody>
        <w:p w:rsidR="00000000" w:rsidRDefault="004E117A">
          <w:pPr>
            <w:pStyle w:val="AE44AA1A3A170F43885C24ED394B3AD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E2137CBCFAE6D4F86CFF32A9222E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1C916-5D4A-E24C-A4CC-E1D7005353E2}"/>
      </w:docPartPr>
      <w:docPartBody>
        <w:p w:rsidR="00000000" w:rsidRDefault="004E117A">
          <w:pPr>
            <w:pStyle w:val="0E2137CBCFAE6D4F86CFF32A9222E23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9A32042076364083FE50AB3C01A78F">
    <w:name w:val="9B9A32042076364083FE50AB3C01A78F"/>
  </w:style>
  <w:style w:type="paragraph" w:customStyle="1" w:styleId="C1E2B0A7D0C103479FEBBA3381E0E1FE">
    <w:name w:val="C1E2B0A7D0C103479FEBBA3381E0E1FE"/>
  </w:style>
  <w:style w:type="paragraph" w:customStyle="1" w:styleId="60B15D2894F8614699A27C4242842A9C">
    <w:name w:val="60B15D2894F8614699A27C4242842A9C"/>
  </w:style>
  <w:style w:type="paragraph" w:customStyle="1" w:styleId="6B654F782C542B458BDF287C2645CC58">
    <w:name w:val="6B654F782C542B458BDF287C2645CC58"/>
  </w:style>
  <w:style w:type="paragraph" w:customStyle="1" w:styleId="E91A18F052836841859CFBEE995F1166">
    <w:name w:val="E91A18F052836841859CFBEE995F1166"/>
  </w:style>
  <w:style w:type="paragraph" w:customStyle="1" w:styleId="18A4BEC5C161CF4C8F990CA07D83A9F6">
    <w:name w:val="18A4BEC5C161CF4C8F990CA07D83A9F6"/>
  </w:style>
  <w:style w:type="paragraph" w:customStyle="1" w:styleId="FC273ECE222C2E48B8E5C2E35969C335">
    <w:name w:val="FC273ECE222C2E48B8E5C2E35969C335"/>
  </w:style>
  <w:style w:type="paragraph" w:customStyle="1" w:styleId="8C1460DFE0EBB149BCCCECE8B6BA8262">
    <w:name w:val="8C1460DFE0EBB149BCCCECE8B6BA8262"/>
  </w:style>
  <w:style w:type="paragraph" w:customStyle="1" w:styleId="F18BFFE239B246488B50AA05EA00101A">
    <w:name w:val="F18BFFE239B246488B50AA05EA00101A"/>
  </w:style>
  <w:style w:type="paragraph" w:customStyle="1" w:styleId="AE44AA1A3A170F43885C24ED394B3ADE">
    <w:name w:val="AE44AA1A3A170F43885C24ED394B3ADE"/>
  </w:style>
  <w:style w:type="paragraph" w:customStyle="1" w:styleId="0E2137CBCFAE6D4F86CFF32A9222E232">
    <w:name w:val="0E2137CBCFAE6D4F86CFF32A9222E23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9A32042076364083FE50AB3C01A78F">
    <w:name w:val="9B9A32042076364083FE50AB3C01A78F"/>
  </w:style>
  <w:style w:type="paragraph" w:customStyle="1" w:styleId="C1E2B0A7D0C103479FEBBA3381E0E1FE">
    <w:name w:val="C1E2B0A7D0C103479FEBBA3381E0E1FE"/>
  </w:style>
  <w:style w:type="paragraph" w:customStyle="1" w:styleId="60B15D2894F8614699A27C4242842A9C">
    <w:name w:val="60B15D2894F8614699A27C4242842A9C"/>
  </w:style>
  <w:style w:type="paragraph" w:customStyle="1" w:styleId="6B654F782C542B458BDF287C2645CC58">
    <w:name w:val="6B654F782C542B458BDF287C2645CC58"/>
  </w:style>
  <w:style w:type="paragraph" w:customStyle="1" w:styleId="E91A18F052836841859CFBEE995F1166">
    <w:name w:val="E91A18F052836841859CFBEE995F1166"/>
  </w:style>
  <w:style w:type="paragraph" w:customStyle="1" w:styleId="18A4BEC5C161CF4C8F990CA07D83A9F6">
    <w:name w:val="18A4BEC5C161CF4C8F990CA07D83A9F6"/>
  </w:style>
  <w:style w:type="paragraph" w:customStyle="1" w:styleId="FC273ECE222C2E48B8E5C2E35969C335">
    <w:name w:val="FC273ECE222C2E48B8E5C2E35969C335"/>
  </w:style>
  <w:style w:type="paragraph" w:customStyle="1" w:styleId="8C1460DFE0EBB149BCCCECE8B6BA8262">
    <w:name w:val="8C1460DFE0EBB149BCCCECE8B6BA8262"/>
  </w:style>
  <w:style w:type="paragraph" w:customStyle="1" w:styleId="F18BFFE239B246488B50AA05EA00101A">
    <w:name w:val="F18BFFE239B246488B50AA05EA00101A"/>
  </w:style>
  <w:style w:type="paragraph" w:customStyle="1" w:styleId="AE44AA1A3A170F43885C24ED394B3ADE">
    <w:name w:val="AE44AA1A3A170F43885C24ED394B3ADE"/>
  </w:style>
  <w:style w:type="paragraph" w:customStyle="1" w:styleId="0E2137CBCFAE6D4F86CFF32A9222E232">
    <w:name w:val="0E2137CBCFAE6D4F86CFF32A9222E2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3</Pages>
  <Words>1337</Words>
  <Characters>7625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2015-01-25T23:52:00Z</dcterms:created>
  <dcterms:modified xsi:type="dcterms:W3CDTF">2015-01-25T23:57:00Z</dcterms:modified>
</cp:coreProperties>
</file>