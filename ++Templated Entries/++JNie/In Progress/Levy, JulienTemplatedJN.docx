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F703A37A18654BB48910DB6730FC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0D3D3EE34486448752BFEE6048609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8749B" w:rsidP="0028749B">
                <w:r>
                  <w:t>Nathaniel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16B8F7D0026F478103DF74C0866A2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559B0A2476B34BB2F122221149B85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8749B" w:rsidP="0028749B">
                <w:r>
                  <w:t>Stein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6E0179D8E767A4085173421CB54702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396F8D087D61409E4B3CC891619D5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8749B" w:rsidP="0028749B">
                <w:r>
                  <w:t>Philadelphia Museum of Art, Department of Prints, Drawings, and Photographs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65BCA6F323B5E4689E443C01CEBC92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8749B" w:rsidP="003F0D73">
                <w:pPr>
                  <w:rPr>
                    <w:b/>
                  </w:rPr>
                </w:pPr>
                <w:r w:rsidRPr="00287507">
                  <w:rPr>
                    <w:rFonts w:cs="Arial"/>
                    <w:lang w:val="en-US"/>
                  </w:rPr>
                  <w:t xml:space="preserve">Levy, </w:t>
                </w:r>
                <w:proofErr w:type="spellStart"/>
                <w:r w:rsidRPr="00287507">
                  <w:rPr>
                    <w:rFonts w:cs="Arial"/>
                    <w:lang w:val="en-US"/>
                  </w:rPr>
                  <w:t>Julien</w:t>
                </w:r>
                <w:proofErr w:type="spellEnd"/>
                <w:r w:rsidRPr="00287507">
                  <w:rPr>
                    <w:rFonts w:cs="Arial"/>
                    <w:lang w:val="en-US"/>
                  </w:rPr>
                  <w:t xml:space="preserve"> (1906-198</w:t>
                </w:r>
                <w:r>
                  <w:rPr>
                    <w:rFonts w:cs="Arial"/>
                    <w:lang w:val="en-US"/>
                  </w:rPr>
                  <w:t>1)</w:t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  <w:t xml:space="preserve">        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35E0AAD43C19448BA319076DEA54B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563107FC1014F458DE8D8B61E08410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C85F626B5D9514284FF584F999CA2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8749B" w:rsidRDefault="0028749B" w:rsidP="00C27FAB">
                <w:pPr>
                  <w:rPr>
                    <w:rFonts w:cs="Arial"/>
                  </w:rPr>
                </w:pPr>
                <w:r w:rsidRPr="00133012">
                  <w:rPr>
                    <w:rFonts w:cs="Arial"/>
                  </w:rPr>
                  <w:t xml:space="preserve">A New York-based art collector and gallerist, </w:t>
                </w:r>
                <w:r>
                  <w:rPr>
                    <w:rFonts w:cs="Arial"/>
                  </w:rPr>
                  <w:t xml:space="preserve">Julien </w:t>
                </w:r>
                <w:r w:rsidRPr="00133012">
                  <w:rPr>
                    <w:rFonts w:cs="Arial"/>
                  </w:rPr>
                  <w:t>Levy was an important advocate for photography as a modern art medium in the 1930s and 40s, and was instrumental in introducing the Surrealist movement to New York.</w:t>
                </w:r>
                <w:r>
                  <w:rPr>
                    <w:rFonts w:cs="Arial"/>
                  </w:rPr>
                  <w:t xml:space="preserve"> </w:t>
                </w:r>
                <w:r w:rsidRPr="00133012">
                  <w:rPr>
                    <w:rFonts w:cs="Arial"/>
                  </w:rPr>
                  <w:t xml:space="preserve">Levy studied at Harvard University in the mid-1920s, where his teachers included future </w:t>
                </w:r>
                <w:r w:rsidR="002055BB" w:rsidRPr="00133012">
                  <w:rPr>
                    <w:rFonts w:cs="Arial"/>
                  </w:rPr>
                  <w:t>tastemakers</w:t>
                </w:r>
                <w:r w:rsidRPr="00133012">
                  <w:rPr>
                    <w:rFonts w:cs="Arial"/>
                  </w:rPr>
                  <w:t xml:space="preserve"> A. Everett (</w:t>
                </w:r>
                <w:r w:rsidR="002055BB">
                  <w:rPr>
                    <w:rFonts w:cs="Arial"/>
                  </w:rPr>
                  <w:t>‘</w:t>
                </w:r>
                <w:r w:rsidRPr="00133012">
                  <w:rPr>
                    <w:rFonts w:cs="Arial"/>
                  </w:rPr>
                  <w:t>Chick</w:t>
                </w:r>
                <w:r w:rsidR="002055BB">
                  <w:rPr>
                    <w:rFonts w:cs="Arial"/>
                  </w:rPr>
                  <w:t>’</w:t>
                </w:r>
                <w:r w:rsidRPr="00133012">
                  <w:rPr>
                    <w:rFonts w:cs="Arial"/>
                  </w:rPr>
                  <w:t xml:space="preserve">) Austin and Alfred Barr Jr.  In 1926, Levy befriended Marcel Duchamp, with whom he </w:t>
                </w:r>
                <w:r w:rsidR="002055BB" w:rsidRPr="00133012">
                  <w:rPr>
                    <w:rFonts w:cs="Arial"/>
                  </w:rPr>
                  <w:t>travelled</w:t>
                </w:r>
                <w:r w:rsidRPr="00133012">
                  <w:rPr>
                    <w:rFonts w:cs="Arial"/>
                  </w:rPr>
                  <w:t xml:space="preserve"> to Europe, circulating among the artistic avant-garde</w:t>
                </w:r>
                <w:r w:rsidR="002055BB">
                  <w:rPr>
                    <w:rFonts w:cs="Arial"/>
                  </w:rPr>
                  <w:t xml:space="preserve">. </w:t>
                </w:r>
                <w:r w:rsidRPr="00133012">
                  <w:rPr>
                    <w:rFonts w:cs="Arial"/>
                  </w:rPr>
                  <w:t>Relationships with Man Ray, Mina Loy, Berenice Abbott, and others encouraged Levy’s activities as a collector and shaped the experimental spirit of the Julien Levy Gallery, opened in New York in 1931</w:t>
                </w:r>
                <w:r w:rsidR="002055BB">
                  <w:rPr>
                    <w:rFonts w:cs="Arial"/>
                  </w:rPr>
                  <w:t>.</w:t>
                </w:r>
                <w:r w:rsidRPr="00133012">
                  <w:rPr>
                    <w:rFonts w:cs="Arial"/>
                  </w:rPr>
                  <w:t xml:space="preserve"> In the decade before the foundation of the photography department at the Museum of Modern Art, Levy mounted exhibitions addressing the history of the medium and arguing for the avant-garde photography of the moment, much as Alfred Stieglitz had done in the</w:t>
                </w:r>
                <w:r w:rsidR="002055BB">
                  <w:rPr>
                    <w:rFonts w:cs="Arial"/>
                  </w:rPr>
                  <w:t xml:space="preserve"> 1910s and 20s. </w:t>
                </w:r>
                <w:bookmarkStart w:id="0" w:name="_GoBack"/>
                <w:bookmarkEnd w:id="0"/>
                <w:r w:rsidRPr="00133012">
                  <w:rPr>
                    <w:rFonts w:cs="Arial"/>
                  </w:rPr>
                  <w:t xml:space="preserve">More broadly, the Levy Gallery was an important – in some cases first – American venue for Surrealist-influenced artists including Manuel </w:t>
                </w:r>
                <w:proofErr w:type="spellStart"/>
                <w:r w:rsidRPr="00133012">
                  <w:rPr>
                    <w:rFonts w:cs="Arial"/>
                  </w:rPr>
                  <w:t>Álvarez</w:t>
                </w:r>
                <w:proofErr w:type="spellEnd"/>
                <w:r w:rsidRPr="00133012">
                  <w:rPr>
                    <w:rFonts w:cs="Arial"/>
                  </w:rPr>
                  <w:t xml:space="preserve"> Bravo, Henri Cartier-Bresson, Max Ernst, </w:t>
                </w:r>
                <w:proofErr w:type="spellStart"/>
                <w:r w:rsidRPr="00133012">
                  <w:rPr>
                    <w:rFonts w:cs="Arial"/>
                  </w:rPr>
                  <w:t>Frida</w:t>
                </w:r>
                <w:proofErr w:type="spellEnd"/>
                <w:r w:rsidRPr="00133012">
                  <w:rPr>
                    <w:rFonts w:cs="Arial"/>
                  </w:rPr>
                  <w:t xml:space="preserve"> Kahlo, Salvador Dali, </w:t>
                </w:r>
                <w:proofErr w:type="spellStart"/>
                <w:r w:rsidRPr="00133012">
                  <w:rPr>
                    <w:rFonts w:cs="Arial"/>
                  </w:rPr>
                  <w:t>Arshile</w:t>
                </w:r>
                <w:proofErr w:type="spellEnd"/>
                <w:r w:rsidRPr="00133012">
                  <w:rPr>
                    <w:rFonts w:cs="Arial"/>
                  </w:rPr>
                  <w:t xml:space="preserve"> Gorky, Clarence John Laughlin, </w:t>
                </w:r>
                <w:proofErr w:type="spellStart"/>
                <w:r w:rsidRPr="00133012">
                  <w:rPr>
                    <w:rFonts w:cs="Arial"/>
                  </w:rPr>
                  <w:t>Pavel</w:t>
                </w:r>
                <w:proofErr w:type="spellEnd"/>
                <w:r w:rsidRPr="00133012">
                  <w:rPr>
                    <w:rFonts w:cs="Arial"/>
                  </w:rPr>
                  <w:t xml:space="preserve"> </w:t>
                </w:r>
                <w:proofErr w:type="spellStart"/>
                <w:r w:rsidRPr="00133012">
                  <w:rPr>
                    <w:rFonts w:cs="Arial"/>
                  </w:rPr>
                  <w:t>Tchelitchew</w:t>
                </w:r>
                <w:proofErr w:type="spellEnd"/>
                <w:r w:rsidRPr="00133012">
                  <w:rPr>
                    <w:rFonts w:cs="Arial"/>
                  </w:rPr>
                  <w:t xml:space="preserve">, and Joseph Cornell.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FAFD3D22BB694CA0CB96A3711AE7C8"/>
              </w:placeholder>
            </w:sdtPr>
            <w:sdtEndPr/>
            <w:sdtContent>
              <w:p w:rsidR="0028749B" w:rsidRPr="00133012" w:rsidRDefault="0028749B" w:rsidP="0028749B">
                <w:pPr>
                  <w:rPr>
                    <w:rFonts w:cs="Arial"/>
                  </w:rPr>
                </w:pPr>
                <w:r w:rsidRPr="00133012">
                  <w:rPr>
                    <w:rFonts w:cs="Arial"/>
                  </w:rPr>
                  <w:t xml:space="preserve">Ware, K. and </w:t>
                </w:r>
                <w:proofErr w:type="spellStart"/>
                <w:r w:rsidRPr="00133012">
                  <w:rPr>
                    <w:rFonts w:cs="Arial"/>
                  </w:rPr>
                  <w:t>Barberie</w:t>
                </w:r>
                <w:proofErr w:type="spellEnd"/>
                <w:r w:rsidRPr="00133012">
                  <w:rPr>
                    <w:rFonts w:cs="Arial"/>
                  </w:rPr>
                  <w:t xml:space="preserve">, P. (2006) </w:t>
                </w:r>
                <w:r w:rsidRPr="00133012">
                  <w:rPr>
                    <w:rFonts w:cs="Arial"/>
                    <w:i/>
                  </w:rPr>
                  <w:t>Dreaming in Black and White: Photography at the Julien Levy Gallery</w:t>
                </w:r>
                <w:r w:rsidRPr="00133012">
                  <w:rPr>
                    <w:rFonts w:cs="Arial"/>
                  </w:rPr>
                  <w:t>, Philadelphia/New Haven: Philadelphia Museum of Art with Yale UP.</w:t>
                </w:r>
              </w:p>
              <w:p w:rsidR="0028749B" w:rsidRPr="00133012" w:rsidRDefault="0028749B" w:rsidP="0028749B">
                <w:pPr>
                  <w:rPr>
                    <w:rFonts w:cs="Arial"/>
                  </w:rPr>
                </w:pPr>
                <w:proofErr w:type="spellStart"/>
                <w:r w:rsidRPr="00133012">
                  <w:rPr>
                    <w:rFonts w:cs="Arial"/>
                  </w:rPr>
                  <w:t>Schaffner</w:t>
                </w:r>
                <w:proofErr w:type="spellEnd"/>
                <w:r w:rsidRPr="00133012">
                  <w:rPr>
                    <w:rFonts w:cs="Arial"/>
                  </w:rPr>
                  <w:t xml:space="preserve">, I. and Jacobs, L. (eds.) (1998) </w:t>
                </w:r>
                <w:r w:rsidRPr="00133012">
                  <w:rPr>
                    <w:rFonts w:cs="Arial"/>
                    <w:i/>
                  </w:rPr>
                  <w:t>Julien Levy: Portrait of an Art Gallery</w:t>
                </w:r>
                <w:r w:rsidRPr="00133012">
                  <w:rPr>
                    <w:rFonts w:cs="Arial"/>
                  </w:rPr>
                  <w:t>, Cambridge, MA: MIT.</w:t>
                </w:r>
              </w:p>
              <w:p w:rsidR="003235A7" w:rsidRDefault="002055BB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49B" w:rsidRDefault="0028749B" w:rsidP="007A0D55">
      <w:pPr>
        <w:spacing w:after="0" w:line="240" w:lineRule="auto"/>
      </w:pPr>
      <w:r>
        <w:separator/>
      </w:r>
    </w:p>
  </w:endnote>
  <w:endnote w:type="continuationSeparator" w:id="0">
    <w:p w:rsidR="0028749B" w:rsidRDefault="0028749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49B" w:rsidRDefault="0028749B" w:rsidP="007A0D55">
      <w:pPr>
        <w:spacing w:after="0" w:line="240" w:lineRule="auto"/>
      </w:pPr>
      <w:r>
        <w:separator/>
      </w:r>
    </w:p>
  </w:footnote>
  <w:footnote w:type="continuationSeparator" w:id="0">
    <w:p w:rsidR="0028749B" w:rsidRDefault="0028749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55BB"/>
    <w:rsid w:val="00210C03"/>
    <w:rsid w:val="002162E2"/>
    <w:rsid w:val="00225C5A"/>
    <w:rsid w:val="00230B10"/>
    <w:rsid w:val="00234353"/>
    <w:rsid w:val="00244BB0"/>
    <w:rsid w:val="0028749B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703A37A18654BB48910DB6730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D944-1DCD-EF40-BEBB-5927A94FE442}"/>
      </w:docPartPr>
      <w:docPartBody>
        <w:p w:rsidR="00000000" w:rsidRDefault="004E117A">
          <w:pPr>
            <w:pStyle w:val="9AF703A37A18654BB48910DB6730FC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0D3D3EE34486448752BFEE60486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8D3C-CB0C-2A46-86E3-2266F1093FBB}"/>
      </w:docPartPr>
      <w:docPartBody>
        <w:p w:rsidR="00000000" w:rsidRDefault="004E117A">
          <w:pPr>
            <w:pStyle w:val="B00D3D3EE34486448752BFEE604860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16B8F7D0026F478103DF74C0866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9B3E-F512-234D-9C0C-D39CA300DA8C}"/>
      </w:docPartPr>
      <w:docPartBody>
        <w:p w:rsidR="00000000" w:rsidRDefault="004E117A">
          <w:pPr>
            <w:pStyle w:val="D016B8F7D0026F478103DF74C0866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559B0A2476B34BB2F122221149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73DA-4E77-5E4A-9ABD-7C7C99FDA7BB}"/>
      </w:docPartPr>
      <w:docPartBody>
        <w:p w:rsidR="00000000" w:rsidRDefault="004E117A">
          <w:pPr>
            <w:pStyle w:val="88559B0A2476B34BB2F122221149B85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6E0179D8E767A4085173421CB54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2A39-6B9E-A54F-AC71-0E4909E9AE7B}"/>
      </w:docPartPr>
      <w:docPartBody>
        <w:p w:rsidR="00000000" w:rsidRDefault="004E117A">
          <w:pPr>
            <w:pStyle w:val="D6E0179D8E767A4085173421CB5470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396F8D087D61409E4B3CC89161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0D48-6616-8645-ABE6-05809441C273}"/>
      </w:docPartPr>
      <w:docPartBody>
        <w:p w:rsidR="00000000" w:rsidRDefault="004E117A">
          <w:pPr>
            <w:pStyle w:val="12396F8D087D61409E4B3CC891619D5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5BCA6F323B5E4689E443C01CEB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F436-51A0-0147-9233-796C7821D09A}"/>
      </w:docPartPr>
      <w:docPartBody>
        <w:p w:rsidR="00000000" w:rsidRDefault="004E117A">
          <w:pPr>
            <w:pStyle w:val="D65BCA6F323B5E4689E443C01CEBC9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E0AAD43C19448BA319076DEA54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4034-CE6F-D945-97E2-803905EA2359}"/>
      </w:docPartPr>
      <w:docPartBody>
        <w:p w:rsidR="00000000" w:rsidRDefault="004E117A">
          <w:pPr>
            <w:pStyle w:val="435E0AAD43C19448BA319076DEA54B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63107FC1014F458DE8D8B61E08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577D-B892-D542-9A8C-B47F626A33F6}"/>
      </w:docPartPr>
      <w:docPartBody>
        <w:p w:rsidR="00000000" w:rsidRDefault="004E117A">
          <w:pPr>
            <w:pStyle w:val="5563107FC1014F458DE8D8B61E0841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85F626B5D9514284FF584F999C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4D46-70A4-444C-ACE1-B06723545E7E}"/>
      </w:docPartPr>
      <w:docPartBody>
        <w:p w:rsidR="00000000" w:rsidRDefault="004E117A">
          <w:pPr>
            <w:pStyle w:val="5C85F626B5D9514284FF584F999CA24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FAFD3D22BB694CA0CB96A3711A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327-62E1-5C4B-AB6F-95514DC93288}"/>
      </w:docPartPr>
      <w:docPartBody>
        <w:p w:rsidR="00000000" w:rsidRDefault="004E117A">
          <w:pPr>
            <w:pStyle w:val="0EFAFD3D22BB694CA0CB96A3711AE7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2014-12-04T22:09:00Z</dcterms:created>
  <dcterms:modified xsi:type="dcterms:W3CDTF">2014-12-04T22:09:00Z</dcterms:modified>
</cp:coreProperties>
</file>