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83A62A6BC2D7429D5F38D64CD944D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6914D4BD84A3145B49FBB063BB4CC38"/>
            </w:placeholder>
            <w:text/>
          </w:sdtPr>
          <w:sdtContent>
            <w:tc>
              <w:tcPr>
                <w:tcW w:w="2073" w:type="dxa"/>
              </w:tcPr>
              <w:p w:rsidR="00B574C9" w:rsidRDefault="0071691A" w:rsidP="0071691A">
                <w:r>
                  <w:t>Dustin</w:t>
                </w:r>
              </w:p>
            </w:tc>
          </w:sdtContent>
        </w:sdt>
        <w:sdt>
          <w:sdtPr>
            <w:alias w:val="Middle name"/>
            <w:tag w:val="authorMiddleName"/>
            <w:id w:val="-2076034781"/>
            <w:placeholder>
              <w:docPart w:val="28A1E99E9C42864BBE34B60CA4B6E12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B6A1C25BE0B1147BA037089909D5B35"/>
            </w:placeholder>
            <w:text/>
          </w:sdtPr>
          <w:sdtContent>
            <w:tc>
              <w:tcPr>
                <w:tcW w:w="2642" w:type="dxa"/>
              </w:tcPr>
              <w:p w:rsidR="00B574C9" w:rsidRDefault="0071691A" w:rsidP="0071691A">
                <w:proofErr w:type="spellStart"/>
                <w:r>
                  <w:t>Garlitz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9BA665922E75C43B1C4063E4ADAB88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29EC1AA87D3C8498FEF055FA9A90BFD"/>
            </w:placeholder>
            <w:text/>
          </w:sdtPr>
          <w:sdtContent>
            <w:tc>
              <w:tcPr>
                <w:tcW w:w="8525" w:type="dxa"/>
                <w:gridSpan w:val="4"/>
              </w:tcPr>
              <w:p w:rsidR="00B574C9" w:rsidRDefault="0071691A" w:rsidP="0071691A">
                <w:r>
                  <w:t>University of South Florida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84882C0CFA5474C9F294E9CADD9DF39"/>
            </w:placeholder>
            <w:text/>
          </w:sdtPr>
          <w:sdtContent>
            <w:tc>
              <w:tcPr>
                <w:tcW w:w="9016" w:type="dxa"/>
                <w:tcMar>
                  <w:top w:w="113" w:type="dxa"/>
                  <w:bottom w:w="113" w:type="dxa"/>
                </w:tcMar>
              </w:tcPr>
              <w:p w:rsidR="003F0D73" w:rsidRPr="0071691A" w:rsidRDefault="0071691A" w:rsidP="003F0D73">
                <w:r w:rsidRPr="0071691A">
                  <w:rPr>
                    <w:lang w:val="en-US"/>
                  </w:rPr>
                  <w:t>Gillespie, Dizzy (1917-1993)</w:t>
                </w:r>
              </w:p>
            </w:tc>
          </w:sdtContent>
        </w:sdt>
      </w:tr>
      <w:tr w:rsidR="00464699" w:rsidTr="000558D2">
        <w:sdt>
          <w:sdtPr>
            <w:alias w:val="Variant headwords"/>
            <w:tag w:val="variantHeadwords"/>
            <w:id w:val="173464402"/>
            <w:placeholder>
              <w:docPart w:val="F4E7543B388B6446907D608421B55CD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1EB9D5F56064F40980867B4F66939D8"/>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8F3B93C147544642A1B745E94D94DCE1"/>
            </w:placeholder>
          </w:sdtPr>
          <w:sdtContent>
            <w:tc>
              <w:tcPr>
                <w:tcW w:w="9016" w:type="dxa"/>
                <w:tcMar>
                  <w:top w:w="113" w:type="dxa"/>
                  <w:bottom w:w="113" w:type="dxa"/>
                </w:tcMar>
              </w:tcPr>
              <w:p w:rsidR="0071691A" w:rsidRDefault="0071691A" w:rsidP="0071691A">
                <w:pPr>
                  <w:rPr>
                    <w:lang w:val="en-US"/>
                  </w:rPr>
                </w:pPr>
                <w:r w:rsidRPr="0071691A">
                  <w:rPr>
                    <w:lang w:val="en-US"/>
                  </w:rPr>
                  <w:t>Dizzy Gillespie was an American jazz trumpe</w:t>
                </w:r>
                <w:r w:rsidR="000558D2">
                  <w:rPr>
                    <w:lang w:val="en-US"/>
                  </w:rPr>
                  <w:t xml:space="preserve">ter, composer, and bandleader. </w:t>
                </w:r>
                <w:r w:rsidRPr="0071691A">
                  <w:rPr>
                    <w:lang w:val="en-US"/>
                  </w:rPr>
                  <w:t>Gillespi</w:t>
                </w:r>
                <w:r w:rsidR="000558D2">
                  <w:rPr>
                    <w:lang w:val="en-US"/>
                  </w:rPr>
                  <w:t>e’s artistic career was spent with New York City as his</w:t>
                </w:r>
                <w:r w:rsidRPr="0071691A">
                  <w:rPr>
                    <w:lang w:val="en-US"/>
                  </w:rPr>
                  <w:t xml:space="preserve"> home base, where he was active first performing in big bands</w:t>
                </w:r>
                <w:r w:rsidR="000558D2">
                  <w:rPr>
                    <w:lang w:val="en-US"/>
                  </w:rPr>
                  <w:t xml:space="preserve"> and later leading bands of his own. </w:t>
                </w:r>
                <w:r w:rsidRPr="0071691A">
                  <w:rPr>
                    <w:lang w:val="en-US"/>
                  </w:rPr>
                  <w:t xml:space="preserve">The trumpeter was one of the progenitors </w:t>
                </w:r>
                <w:r w:rsidR="000558D2">
                  <w:rPr>
                    <w:lang w:val="en-US"/>
                  </w:rPr>
                  <w:t>of the modern jazz movement of Beb</w:t>
                </w:r>
                <w:r w:rsidR="000558D2" w:rsidRPr="0071691A">
                  <w:rPr>
                    <w:lang w:val="en-US"/>
                  </w:rPr>
                  <w:t>op</w:t>
                </w:r>
                <w:r w:rsidRPr="0071691A">
                  <w:rPr>
                    <w:lang w:val="en-US"/>
                  </w:rPr>
                  <w:t xml:space="preserve"> in the 1940s, along with his musical colleague </w:t>
                </w:r>
                <w:r w:rsidR="000558D2">
                  <w:rPr>
                    <w:lang w:val="en-US"/>
                  </w:rPr>
                  <w:t>Charlie Parker</w:t>
                </w:r>
                <w:r w:rsidRPr="0071691A">
                  <w:rPr>
                    <w:lang w:val="en-US"/>
                  </w:rPr>
                  <w:t xml:space="preserve">.  Gillespie often performed </w:t>
                </w:r>
                <w:r w:rsidR="000558D2">
                  <w:rPr>
                    <w:lang w:val="en-US"/>
                  </w:rPr>
                  <w:t>this music in Harlem</w:t>
                </w:r>
                <w:r w:rsidRPr="0071691A">
                  <w:rPr>
                    <w:lang w:val="en-US"/>
                  </w:rPr>
                  <w:t xml:space="preserve"> at the jazz nightclub</w:t>
                </w:r>
                <w:r w:rsidR="000558D2">
                  <w:rPr>
                    <w:lang w:val="en-US"/>
                  </w:rPr>
                  <w:t xml:space="preserve"> known as</w:t>
                </w:r>
                <w:r w:rsidRPr="0071691A">
                  <w:rPr>
                    <w:lang w:val="en-US"/>
                  </w:rPr>
                  <w:t xml:space="preserve"> Minton’s Playhouse, </w:t>
                </w:r>
                <w:r w:rsidR="000558D2">
                  <w:rPr>
                    <w:lang w:val="en-US"/>
                  </w:rPr>
                  <w:t>often evenings at Minton’s would include</w:t>
                </w:r>
                <w:r w:rsidRPr="0071691A">
                  <w:rPr>
                    <w:lang w:val="en-US"/>
                  </w:rPr>
                  <w:t xml:space="preserve"> after hour jam sessions with pianist </w:t>
                </w:r>
                <w:proofErr w:type="spellStart"/>
                <w:r w:rsidR="000558D2">
                  <w:rPr>
                    <w:lang w:val="en-US"/>
                  </w:rPr>
                  <w:t>Thelonious</w:t>
                </w:r>
                <w:proofErr w:type="spellEnd"/>
                <w:r w:rsidR="000558D2">
                  <w:rPr>
                    <w:lang w:val="en-US"/>
                  </w:rPr>
                  <w:t xml:space="preserve"> Monk</w:t>
                </w:r>
                <w:r w:rsidRPr="0071691A">
                  <w:rPr>
                    <w:lang w:val="en-US"/>
                  </w:rPr>
                  <w:t xml:space="preserve"> and alto saxophonist </w:t>
                </w:r>
                <w:r w:rsidR="000558D2">
                  <w:rPr>
                    <w:lang w:val="en-US"/>
                  </w:rPr>
                  <w:t>Parker</w:t>
                </w:r>
                <w:r w:rsidRPr="0071691A">
                  <w:rPr>
                    <w:lang w:val="en-US"/>
                  </w:rPr>
                  <w:t xml:space="preserve">. </w:t>
                </w:r>
                <w:r w:rsidR="000558D2">
                  <w:rPr>
                    <w:lang w:val="en-US"/>
                  </w:rPr>
                  <w:t xml:space="preserve">Considered </w:t>
                </w:r>
                <w:r w:rsidRPr="0071691A">
                  <w:rPr>
                    <w:lang w:val="en-US"/>
                  </w:rPr>
                  <w:t>one of the pioneers of Latin jazz,</w:t>
                </w:r>
                <w:r w:rsidR="000558D2">
                  <w:rPr>
                    <w:lang w:val="en-US"/>
                  </w:rPr>
                  <w:t xml:space="preserve"> especially Afro-Cuban jazz, Gillespie</w:t>
                </w:r>
                <w:r w:rsidRPr="0071691A">
                  <w:rPr>
                    <w:lang w:val="en-US"/>
                  </w:rPr>
                  <w:t xml:space="preserve"> traveled extensively performing this music with an international roster of musicians.  Compositions that reflect this style of jazz include </w:t>
                </w:r>
                <w:r w:rsidR="000558D2">
                  <w:rPr>
                    <w:lang w:val="en-US"/>
                  </w:rPr>
                  <w:t xml:space="preserve">‘Tin </w:t>
                </w:r>
                <w:proofErr w:type="spellStart"/>
                <w:r w:rsidR="000558D2">
                  <w:rPr>
                    <w:lang w:val="en-US"/>
                  </w:rPr>
                  <w:t>Tin</w:t>
                </w:r>
                <w:proofErr w:type="spellEnd"/>
                <w:r w:rsidR="000558D2">
                  <w:rPr>
                    <w:lang w:val="en-US"/>
                  </w:rPr>
                  <w:t xml:space="preserve"> </w:t>
                </w:r>
                <w:proofErr w:type="spellStart"/>
                <w:r w:rsidR="000558D2">
                  <w:rPr>
                    <w:lang w:val="en-US"/>
                  </w:rPr>
                  <w:t>Deo</w:t>
                </w:r>
                <w:proofErr w:type="spellEnd"/>
                <w:r w:rsidR="000558D2">
                  <w:rPr>
                    <w:lang w:val="en-US"/>
                  </w:rPr>
                  <w:t>,’</w:t>
                </w:r>
                <w:r w:rsidRPr="0071691A">
                  <w:rPr>
                    <w:lang w:val="en-US"/>
                  </w:rPr>
                  <w:t xml:space="preserve"> and </w:t>
                </w:r>
                <w:r w:rsidR="000558D2">
                  <w:rPr>
                    <w:lang w:val="en-US"/>
                  </w:rPr>
                  <w:t>‘Manteca’</w:t>
                </w:r>
                <w:r w:rsidRPr="0071691A">
                  <w:rPr>
                    <w:lang w:val="en-US"/>
                  </w:rPr>
                  <w:t xml:space="preserve"> (1947).  His musical orientation to Afro rhythms was evident as early as 1942, when he composed the jazz sta</w:t>
                </w:r>
                <w:r w:rsidR="000558D2">
                  <w:rPr>
                    <w:lang w:val="en-US"/>
                  </w:rPr>
                  <w:t>ndard ‘A Night in Tunisia.’</w:t>
                </w:r>
                <w:r w:rsidRPr="0071691A">
                  <w:rPr>
                    <w:lang w:val="en-US"/>
                  </w:rPr>
                  <w:t xml:space="preserve">  Gillespie gave modern jazz tenor saxophonist </w:t>
                </w:r>
                <w:r w:rsidR="000558D2">
                  <w:rPr>
                    <w:lang w:val="en-US"/>
                  </w:rPr>
                  <w:t>John Coltrane his</w:t>
                </w:r>
                <w:r w:rsidRPr="0071691A">
                  <w:rPr>
                    <w:lang w:val="en-US"/>
                  </w:rPr>
                  <w:t xml:space="preserve"> start in improvisational focused small band </w:t>
                </w:r>
                <w:r w:rsidR="000558D2">
                  <w:rPr>
                    <w:lang w:val="en-US"/>
                  </w:rPr>
                  <w:t xml:space="preserve">work when </w:t>
                </w:r>
                <w:r w:rsidRPr="0071691A">
                  <w:rPr>
                    <w:lang w:val="en-US"/>
                  </w:rPr>
                  <w:t xml:space="preserve">the trumpeter dissembled his big band in 1949 and formed a sextet.     </w:t>
                </w:r>
              </w:p>
              <w:p w:rsidR="000558D2" w:rsidRPr="0071691A" w:rsidRDefault="000558D2" w:rsidP="0071691A">
                <w:pPr>
                  <w:rPr>
                    <w:lang w:val="en-US"/>
                  </w:rPr>
                </w:pPr>
              </w:p>
              <w:p w:rsidR="0071691A" w:rsidRPr="0071691A" w:rsidRDefault="0071691A" w:rsidP="0071691A">
                <w:pPr>
                  <w:rPr>
                    <w:lang w:val="en-US"/>
                  </w:rPr>
                </w:pPr>
                <w:r w:rsidRPr="0071691A">
                  <w:rPr>
                    <w:lang w:val="en-US"/>
                  </w:rPr>
                  <w:t>Dizzy Gillespie was born John Birks Gillespie on October 21, 1917 in Cheraw, South Carolina.  Gillespie started playing the piano at age four, and throughout his artistic career turned to that instrument to make sense</w:t>
                </w:r>
                <w:r w:rsidR="000558D2">
                  <w:rPr>
                    <w:lang w:val="en-US"/>
                  </w:rPr>
                  <w:t xml:space="preserve"> of</w:t>
                </w:r>
                <w:r w:rsidRPr="0071691A">
                  <w:rPr>
                    <w:lang w:val="en-US"/>
                  </w:rPr>
                  <w:t xml:space="preserve"> and conceptualize advanced chord progressions and harmonies that would come to characterize modern jazz movements </w:t>
                </w:r>
                <w:r w:rsidR="000558D2">
                  <w:rPr>
                    <w:lang w:val="en-US"/>
                  </w:rPr>
                  <w:t xml:space="preserve">like the Bebop he co-founded. </w:t>
                </w:r>
                <w:r w:rsidRPr="0071691A">
                  <w:rPr>
                    <w:lang w:val="en-US"/>
                  </w:rPr>
                  <w:t xml:space="preserve">Gillespie performed with alto saxophonist </w:t>
                </w:r>
                <w:r w:rsidR="000558D2">
                  <w:rPr>
                    <w:lang w:val="en-US"/>
                  </w:rPr>
                  <w:t>Charlie Parker</w:t>
                </w:r>
                <w:r w:rsidRPr="0071691A">
                  <w:rPr>
                    <w:lang w:val="en-US"/>
                  </w:rPr>
                  <w:t xml:space="preserve"> in the Billy </w:t>
                </w:r>
                <w:proofErr w:type="spellStart"/>
                <w:r w:rsidRPr="0071691A">
                  <w:rPr>
                    <w:lang w:val="en-US"/>
                  </w:rPr>
                  <w:t>Eckstine</w:t>
                </w:r>
                <w:proofErr w:type="spellEnd"/>
                <w:r w:rsidRPr="0071691A">
                  <w:rPr>
                    <w:lang w:val="en-US"/>
                  </w:rPr>
                  <w:t xml:space="preserve"> band starting in 1944, which was considered the first modern big band of</w:t>
                </w:r>
                <w:r w:rsidR="000558D2">
                  <w:rPr>
                    <w:lang w:val="en-US"/>
                  </w:rPr>
                  <w:t xml:space="preserve"> B</w:t>
                </w:r>
                <w:r w:rsidRPr="0071691A">
                  <w:rPr>
                    <w:lang w:val="en-US"/>
                  </w:rPr>
                  <w:t xml:space="preserve">ebop jazz. Gillespie and </w:t>
                </w:r>
                <w:r w:rsidR="000558D2">
                  <w:rPr>
                    <w:lang w:val="en-US"/>
                  </w:rPr>
                  <w:t>Parker</w:t>
                </w:r>
                <w:r w:rsidRPr="0071691A">
                  <w:rPr>
                    <w:lang w:val="en-US"/>
                  </w:rPr>
                  <w:t xml:space="preserve"> would experiment with new, advanced bebop improvisations and harmonies after big band performances, most commonly at after hour jam sessions with pianist </w:t>
                </w:r>
                <w:r w:rsidR="000558D2">
                  <w:rPr>
                    <w:lang w:val="en-US"/>
                  </w:rPr>
                  <w:t>Thelonious Monk in Harlem</w:t>
                </w:r>
                <w:r w:rsidRPr="0071691A">
                  <w:rPr>
                    <w:lang w:val="en-US"/>
                  </w:rPr>
                  <w:t xml:space="preserve"> at the jazz nightclub Minton’s Playhouse.  </w:t>
                </w:r>
              </w:p>
              <w:p w:rsidR="0071691A" w:rsidRPr="0071691A" w:rsidRDefault="0071691A" w:rsidP="0071691A">
                <w:pPr>
                  <w:rPr>
                    <w:lang w:val="en-US"/>
                  </w:rPr>
                </w:pPr>
              </w:p>
              <w:p w:rsidR="0071691A" w:rsidRPr="0071691A" w:rsidRDefault="000558D2" w:rsidP="0071691A">
                <w:pPr>
                  <w:rPr>
                    <w:lang w:val="en-US"/>
                  </w:rPr>
                </w:pPr>
                <w:r>
                  <w:rPr>
                    <w:lang w:val="en-US"/>
                  </w:rPr>
                  <w:t>Having</w:t>
                </w:r>
                <w:r w:rsidR="0071691A" w:rsidRPr="0071691A">
                  <w:rPr>
                    <w:lang w:val="en-US"/>
                  </w:rPr>
                  <w:t xml:space="preserve"> established bebop in full with </w:t>
                </w:r>
                <w:r>
                  <w:rPr>
                    <w:lang w:val="en-US"/>
                  </w:rPr>
                  <w:t xml:space="preserve">Parker in 1946, Gillespie </w:t>
                </w:r>
                <w:r w:rsidR="0071691A" w:rsidRPr="0071691A">
                  <w:rPr>
                    <w:lang w:val="en-US"/>
                  </w:rPr>
                  <w:t xml:space="preserve">turned his attention to the music </w:t>
                </w:r>
                <w:r>
                  <w:rPr>
                    <w:lang w:val="en-US"/>
                  </w:rPr>
                  <w:t xml:space="preserve">of </w:t>
                </w:r>
                <w:r w:rsidR="0071691A" w:rsidRPr="0071691A">
                  <w:rPr>
                    <w:lang w:val="en-US"/>
                  </w:rPr>
                  <w:t>Latin America, namely</w:t>
                </w:r>
                <w:r>
                  <w:rPr>
                    <w:lang w:val="en-US"/>
                  </w:rPr>
                  <w:t xml:space="preserve"> of</w:t>
                </w:r>
                <w:r w:rsidR="0071691A" w:rsidRPr="0071691A">
                  <w:rPr>
                    <w:lang w:val="en-US"/>
                  </w:rPr>
                  <w:t xml:space="preserve"> Cuba, fusing it with modern music from United States such as jazz, and</w:t>
                </w:r>
                <w:r>
                  <w:rPr>
                    <w:lang w:val="en-US"/>
                  </w:rPr>
                  <w:t xml:space="preserve"> subsequently</w:t>
                </w:r>
                <w:r w:rsidR="0071691A" w:rsidRPr="0071691A">
                  <w:rPr>
                    <w:lang w:val="en-US"/>
                  </w:rPr>
                  <w:t xml:space="preserve"> creating a new style known as Afro-C</w:t>
                </w:r>
                <w:r>
                  <w:rPr>
                    <w:lang w:val="en-US"/>
                  </w:rPr>
                  <w:t xml:space="preserve">uban jazz. </w:t>
                </w:r>
                <w:r w:rsidR="0071691A" w:rsidRPr="0071691A">
                  <w:rPr>
                    <w:lang w:val="en-US"/>
                  </w:rPr>
                  <w:t xml:space="preserve">Gillespie was signed to a contract with recording company RCA Victor, </w:t>
                </w:r>
                <w:r>
                  <w:rPr>
                    <w:lang w:val="en-US"/>
                  </w:rPr>
                  <w:t xml:space="preserve">where </w:t>
                </w:r>
                <w:r w:rsidRPr="0071691A">
                  <w:rPr>
                    <w:lang w:val="en-US"/>
                  </w:rPr>
                  <w:t>he</w:t>
                </w:r>
                <w:r w:rsidR="0071691A" w:rsidRPr="0071691A">
                  <w:rPr>
                    <w:lang w:val="en-US"/>
                  </w:rPr>
                  <w:t xml:space="preserve"> began recording his Afro-Cuban jazz compositions with a big band, </w:t>
                </w:r>
                <w:r>
                  <w:rPr>
                    <w:lang w:val="en-US"/>
                  </w:rPr>
                  <w:t>including songs</w:t>
                </w:r>
                <w:r w:rsidR="0071691A" w:rsidRPr="0071691A">
                  <w:rPr>
                    <w:lang w:val="en-US"/>
                  </w:rPr>
                  <w:t xml:space="preserve"> </w:t>
                </w:r>
                <w:r>
                  <w:rPr>
                    <w:lang w:val="en-US"/>
                  </w:rPr>
                  <w:t xml:space="preserve">‘Manteca’ and ‘Tin </w:t>
                </w:r>
                <w:proofErr w:type="spellStart"/>
                <w:r>
                  <w:rPr>
                    <w:lang w:val="en-US"/>
                  </w:rPr>
                  <w:t>Tin</w:t>
                </w:r>
                <w:proofErr w:type="spellEnd"/>
                <w:r>
                  <w:rPr>
                    <w:lang w:val="en-US"/>
                  </w:rPr>
                  <w:t xml:space="preserve"> </w:t>
                </w:r>
                <w:proofErr w:type="spellStart"/>
                <w:r>
                  <w:rPr>
                    <w:lang w:val="en-US"/>
                  </w:rPr>
                  <w:t>Deo</w:t>
                </w:r>
                <w:proofErr w:type="spellEnd"/>
                <w:r>
                  <w:rPr>
                    <w:lang w:val="en-US"/>
                  </w:rPr>
                  <w:t>’</w:t>
                </w:r>
                <w:r w:rsidR="0071691A" w:rsidRPr="0071691A">
                  <w:rPr>
                    <w:lang w:val="en-US"/>
                  </w:rPr>
                  <w:t xml:space="preserve"> (co-written with his big band’s co</w:t>
                </w:r>
                <w:r>
                  <w:rPr>
                    <w:lang w:val="en-US"/>
                  </w:rPr>
                  <w:t xml:space="preserve">nga player, </w:t>
                </w:r>
                <w:proofErr w:type="spellStart"/>
                <w:r>
                  <w:rPr>
                    <w:lang w:val="en-US"/>
                  </w:rPr>
                  <w:t>Chano</w:t>
                </w:r>
                <w:proofErr w:type="spellEnd"/>
                <w:r>
                  <w:rPr>
                    <w:lang w:val="en-US"/>
                  </w:rPr>
                  <w:t xml:space="preserve"> </w:t>
                </w:r>
                <w:proofErr w:type="spellStart"/>
                <w:r>
                  <w:rPr>
                    <w:lang w:val="en-US"/>
                  </w:rPr>
                  <w:t>Pozo</w:t>
                </w:r>
                <w:proofErr w:type="spellEnd"/>
                <w:r>
                  <w:rPr>
                    <w:lang w:val="en-US"/>
                  </w:rPr>
                  <w:t xml:space="preserve">, in 1947). </w:t>
                </w:r>
                <w:r w:rsidR="0071691A" w:rsidRPr="0071691A">
                  <w:rPr>
                    <w:lang w:val="en-US"/>
                  </w:rPr>
                  <w:t xml:space="preserve">His Orchestra performed and recorded bebop too, </w:t>
                </w:r>
                <w:r>
                  <w:rPr>
                    <w:lang w:val="en-US"/>
                  </w:rPr>
                  <w:t>such as his composition ‘Anthropology,’</w:t>
                </w:r>
                <w:r w:rsidR="0071691A" w:rsidRPr="0071691A">
                  <w:rPr>
                    <w:lang w:val="en-US"/>
                  </w:rPr>
                  <w:t xml:space="preserve"> co-written with P</w:t>
                </w:r>
                <w:r>
                  <w:rPr>
                    <w:lang w:val="en-US"/>
                  </w:rPr>
                  <w:t>arker</w:t>
                </w:r>
                <w:r w:rsidR="0071691A" w:rsidRPr="0071691A">
                  <w:rPr>
                    <w:lang w:val="en-US"/>
                  </w:rPr>
                  <w:t xml:space="preserve"> in the in the course of their small combo work in 1945, and recorded by the Gillespie Orchestra in 1948.  Gillespie would become a cultural ambassador of modern jazz as early as 1956, performing bebop and Afro-Cuban jazz and touring </w:t>
                </w:r>
                <w:r w:rsidR="0071691A" w:rsidRPr="0071691A">
                  <w:rPr>
                    <w:lang w:val="en-US"/>
                  </w:rPr>
                  <w:lastRenderedPageBreak/>
                  <w:t xml:space="preserve">the world with the support of the US State Department, diplomatically promoting these and other </w:t>
                </w:r>
                <w:r w:rsidR="00D4738A">
                  <w:rPr>
                    <w:lang w:val="en-US"/>
                  </w:rPr>
                  <w:t xml:space="preserve">modern </w:t>
                </w:r>
                <w:proofErr w:type="spellStart"/>
                <w:r w:rsidR="00D4738A">
                  <w:rPr>
                    <w:lang w:val="en-US"/>
                  </w:rPr>
                  <w:t>musics</w:t>
                </w:r>
                <w:proofErr w:type="spellEnd"/>
                <w:r w:rsidR="00D4738A">
                  <w:rPr>
                    <w:lang w:val="en-US"/>
                  </w:rPr>
                  <w:t xml:space="preserve"> of the Americas. </w:t>
                </w:r>
                <w:r w:rsidR="0071691A" w:rsidRPr="0071691A">
                  <w:rPr>
                    <w:lang w:val="en-US"/>
                  </w:rPr>
                  <w:t xml:space="preserve">He later formed the United Nations Orchestra, and toured the world again with them. </w:t>
                </w:r>
              </w:p>
              <w:p w:rsidR="0071691A" w:rsidRPr="0071691A" w:rsidRDefault="0071691A" w:rsidP="0071691A">
                <w:pPr>
                  <w:rPr>
                    <w:lang w:val="en-US"/>
                  </w:rPr>
                </w:pPr>
              </w:p>
              <w:p w:rsidR="003F0D73" w:rsidRPr="0071691A" w:rsidRDefault="0071691A" w:rsidP="00D4738A">
                <w:pPr>
                  <w:rPr>
                    <w:lang w:val="en-US"/>
                  </w:rPr>
                </w:pPr>
                <w:r w:rsidRPr="0071691A">
                  <w:rPr>
                    <w:lang w:val="en-US"/>
                  </w:rPr>
                  <w:t xml:space="preserve">Gillespie performed and recorded with bassist </w:t>
                </w:r>
                <w:r w:rsidR="00D4738A">
                  <w:rPr>
                    <w:lang w:val="en-US"/>
                  </w:rPr>
                  <w:t>Charles Mingus</w:t>
                </w:r>
                <w:r w:rsidRPr="0071691A">
                  <w:rPr>
                    <w:lang w:val="en-US"/>
                  </w:rPr>
                  <w:t xml:space="preserve"> on a number of occasions, usually in a quintet setting with </w:t>
                </w:r>
                <w:r w:rsidR="00D4738A">
                  <w:rPr>
                    <w:lang w:val="en-US"/>
                  </w:rPr>
                  <w:t>Charlie Parker</w:t>
                </w:r>
                <w:r w:rsidRPr="0071691A">
                  <w:rPr>
                    <w:lang w:val="en-US"/>
                  </w:rPr>
                  <w:t xml:space="preserve"> on alto saxophone, much of the time perfor</w:t>
                </w:r>
                <w:r w:rsidR="00D4738A">
                  <w:rPr>
                    <w:lang w:val="en-US"/>
                  </w:rPr>
                  <w:t xml:space="preserve">ming Gillespie’s compositions. </w:t>
                </w:r>
                <w:r w:rsidRPr="0071691A">
                  <w:rPr>
                    <w:lang w:val="en-US"/>
                  </w:rPr>
                  <w:t>The quartet with P</w:t>
                </w:r>
                <w:r w:rsidR="00D4738A">
                  <w:rPr>
                    <w:lang w:val="en-US"/>
                  </w:rPr>
                  <w:t>arker and Mingus p</w:t>
                </w:r>
                <w:r w:rsidRPr="0071691A">
                  <w:rPr>
                    <w:lang w:val="en-US"/>
                  </w:rPr>
                  <w:t xml:space="preserve">layed notable concerts in the 1950s, and would usually </w:t>
                </w:r>
                <w:r w:rsidR="00D4738A">
                  <w:rPr>
                    <w:lang w:val="en-US"/>
                  </w:rPr>
                  <w:t>perform Gillespie’s compositions ‘</w:t>
                </w:r>
                <w:proofErr w:type="spellStart"/>
                <w:r w:rsidR="00D4738A">
                  <w:rPr>
                    <w:lang w:val="en-US"/>
                  </w:rPr>
                  <w:t>Groovin</w:t>
                </w:r>
                <w:proofErr w:type="spellEnd"/>
                <w:r w:rsidR="00D4738A">
                  <w:rPr>
                    <w:lang w:val="en-US"/>
                  </w:rPr>
                  <w:t>’ High’ and ‘</w:t>
                </w:r>
                <w:r w:rsidRPr="0071691A">
                  <w:rPr>
                    <w:lang w:val="en-US"/>
                  </w:rPr>
                  <w:t xml:space="preserve">A </w:t>
                </w:r>
                <w:r w:rsidR="00D4738A">
                  <w:rPr>
                    <w:lang w:val="en-US"/>
                  </w:rPr>
                  <w:t>Night in Tunisia, ’</w:t>
                </w:r>
                <w:r w:rsidRPr="0071691A">
                  <w:rPr>
                    <w:lang w:val="en-US"/>
                  </w:rPr>
                  <w:t>among others that were bebop foc</w:t>
                </w:r>
                <w:r w:rsidR="00D4738A">
                  <w:rPr>
                    <w:lang w:val="en-US"/>
                  </w:rPr>
                  <w:t xml:space="preserve">used and written in the 1940s. </w:t>
                </w:r>
                <w:r w:rsidRPr="0071691A">
                  <w:rPr>
                    <w:lang w:val="en-US"/>
                  </w:rPr>
                  <w:t>Gillespie was awarded a Grammy Life</w:t>
                </w:r>
                <w:r w:rsidR="00D4738A">
                  <w:rPr>
                    <w:lang w:val="en-US"/>
                  </w:rPr>
                  <w:t>time Achievement Award in 1989.</w:t>
                </w:r>
                <w:r w:rsidRPr="0071691A">
                  <w:rPr>
                    <w:lang w:val="en-US"/>
                  </w:rPr>
                  <w:t xml:space="preserve"> He died in Englewood, New Jersey</w:t>
                </w:r>
                <w:r w:rsidR="00D4738A">
                  <w:rPr>
                    <w:lang w:val="en-US"/>
                  </w:rPr>
                  <w:t>,</w:t>
                </w:r>
                <w:bookmarkStart w:id="0" w:name="_GoBack"/>
                <w:bookmarkEnd w:id="0"/>
                <w:r w:rsidRPr="0071691A">
                  <w:rPr>
                    <w:lang w:val="en-US"/>
                  </w:rPr>
                  <w:t xml:space="preserve"> on January 6, 1993, at age 75.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BAEDB8359355C49B7781399867BF2D2"/>
              </w:placeholder>
            </w:sdtPr>
            <w:sdtContent>
              <w:p w:rsidR="0071691A" w:rsidRPr="0071691A" w:rsidRDefault="0071691A" w:rsidP="0071691A">
                <w:pPr>
                  <w:rPr>
                    <w:lang w:val="en-US"/>
                  </w:rPr>
                </w:pPr>
              </w:p>
              <w:p w:rsidR="0071691A" w:rsidRPr="0071691A" w:rsidRDefault="0071691A" w:rsidP="0071691A">
                <w:pPr>
                  <w:rPr>
                    <w:lang w:val="en-US"/>
                  </w:rPr>
                </w:pPr>
                <w:proofErr w:type="spellStart"/>
                <w:r w:rsidRPr="0071691A">
                  <w:rPr>
                    <w:lang w:val="en-US"/>
                  </w:rPr>
                  <w:t>DeVeaux</w:t>
                </w:r>
                <w:proofErr w:type="spellEnd"/>
                <w:r w:rsidRPr="0071691A">
                  <w:rPr>
                    <w:lang w:val="en-US"/>
                  </w:rPr>
                  <w:t xml:space="preserve">, S. (1997) </w:t>
                </w:r>
                <w:r w:rsidRPr="0071691A">
                  <w:rPr>
                    <w:i/>
                    <w:lang w:val="en-US"/>
                  </w:rPr>
                  <w:t>The Birth of Bebop: A Social and Musical History</w:t>
                </w:r>
                <w:r w:rsidRPr="0071691A">
                  <w:rPr>
                    <w:lang w:val="en-US"/>
                  </w:rPr>
                  <w:t xml:space="preserve">, Berkeley and Los Angeles, CA: University of California Press. </w:t>
                </w:r>
              </w:p>
              <w:p w:rsidR="0071691A" w:rsidRPr="0071691A" w:rsidRDefault="0071691A" w:rsidP="0071691A">
                <w:pPr>
                  <w:rPr>
                    <w:lang w:val="en-US"/>
                  </w:rPr>
                </w:pPr>
              </w:p>
              <w:p w:rsidR="0071691A" w:rsidRPr="0071691A" w:rsidRDefault="0071691A" w:rsidP="0071691A">
                <w:pPr>
                  <w:rPr>
                    <w:lang w:val="en-US"/>
                  </w:rPr>
                </w:pPr>
                <w:r w:rsidRPr="0071691A">
                  <w:rPr>
                    <w:lang w:val="en-US"/>
                  </w:rPr>
                  <w:t xml:space="preserve">Gentry, T. (1991) </w:t>
                </w:r>
                <w:r w:rsidRPr="0071691A">
                  <w:rPr>
                    <w:i/>
                    <w:lang w:val="en-US"/>
                  </w:rPr>
                  <w:t>Dizzy Gillespie: Performer, Bandleader and Composer</w:t>
                </w:r>
                <w:r w:rsidRPr="0071691A">
                  <w:rPr>
                    <w:lang w:val="en-US"/>
                  </w:rPr>
                  <w:t xml:space="preserve">, New York: Chelsea House. </w:t>
                </w:r>
              </w:p>
              <w:p w:rsidR="0071691A" w:rsidRPr="0071691A" w:rsidRDefault="0071691A" w:rsidP="0071691A">
                <w:pPr>
                  <w:rPr>
                    <w:lang w:val="en-US"/>
                  </w:rPr>
                </w:pPr>
              </w:p>
              <w:p w:rsidR="0071691A" w:rsidRPr="0071691A" w:rsidRDefault="0071691A" w:rsidP="0071691A">
                <w:pPr>
                  <w:rPr>
                    <w:lang w:val="en-US"/>
                  </w:rPr>
                </w:pPr>
                <w:proofErr w:type="spellStart"/>
                <w:r w:rsidRPr="0071691A">
                  <w:rPr>
                    <w:lang w:val="en-US"/>
                  </w:rPr>
                  <w:t>Giddins</w:t>
                </w:r>
                <w:proofErr w:type="spellEnd"/>
                <w:r w:rsidRPr="0071691A">
                  <w:rPr>
                    <w:lang w:val="en-US"/>
                  </w:rPr>
                  <w:t xml:space="preserve">, G. and S. </w:t>
                </w:r>
                <w:proofErr w:type="spellStart"/>
                <w:r w:rsidRPr="0071691A">
                  <w:rPr>
                    <w:lang w:val="en-US"/>
                  </w:rPr>
                  <w:t>DeVeaux</w:t>
                </w:r>
                <w:proofErr w:type="spellEnd"/>
                <w:r w:rsidRPr="0071691A">
                  <w:rPr>
                    <w:lang w:val="en-US"/>
                  </w:rPr>
                  <w:t xml:space="preserve"> (2009) </w:t>
                </w:r>
                <w:r w:rsidRPr="0071691A">
                  <w:rPr>
                    <w:i/>
                    <w:lang w:val="en-US"/>
                  </w:rPr>
                  <w:t>Jazz</w:t>
                </w:r>
                <w:r w:rsidRPr="0071691A">
                  <w:rPr>
                    <w:lang w:val="en-US"/>
                  </w:rPr>
                  <w:t>, New York and London: W.W. Norton.</w:t>
                </w:r>
              </w:p>
              <w:p w:rsidR="0071691A" w:rsidRPr="0071691A" w:rsidRDefault="0071691A" w:rsidP="0071691A">
                <w:pPr>
                  <w:rPr>
                    <w:lang w:val="en-US"/>
                  </w:rPr>
                </w:pPr>
              </w:p>
              <w:p w:rsidR="0071691A" w:rsidRPr="0071691A" w:rsidRDefault="0071691A" w:rsidP="0071691A">
                <w:pPr>
                  <w:rPr>
                    <w:lang w:val="en-US"/>
                  </w:rPr>
                </w:pPr>
                <w:proofErr w:type="spellStart"/>
                <w:r w:rsidRPr="0071691A">
                  <w:rPr>
                    <w:lang w:val="en-US"/>
                  </w:rPr>
                  <w:t>Gioia</w:t>
                </w:r>
                <w:proofErr w:type="spellEnd"/>
                <w:r w:rsidRPr="0071691A">
                  <w:rPr>
                    <w:lang w:val="en-US"/>
                  </w:rPr>
                  <w:t xml:space="preserve">, T. (1997) </w:t>
                </w:r>
                <w:r w:rsidRPr="0071691A">
                  <w:rPr>
                    <w:i/>
                    <w:lang w:val="en-US"/>
                  </w:rPr>
                  <w:t>The History of Jazz</w:t>
                </w:r>
                <w:r w:rsidRPr="0071691A">
                  <w:rPr>
                    <w:lang w:val="en-US"/>
                  </w:rPr>
                  <w:t xml:space="preserve">, New York and Oxford: Oxford University Press. </w:t>
                </w:r>
              </w:p>
              <w:p w:rsidR="0071691A" w:rsidRPr="0071691A" w:rsidRDefault="0071691A" w:rsidP="0071691A">
                <w:pPr>
                  <w:rPr>
                    <w:lang w:val="en-US"/>
                  </w:rPr>
                </w:pPr>
              </w:p>
              <w:p w:rsidR="0071691A" w:rsidRPr="0071691A" w:rsidRDefault="0071691A" w:rsidP="0071691A">
                <w:pPr>
                  <w:rPr>
                    <w:lang w:val="en-US"/>
                  </w:rPr>
                </w:pPr>
                <w:proofErr w:type="spellStart"/>
                <w:r w:rsidRPr="0071691A">
                  <w:rPr>
                    <w:lang w:val="en-US"/>
                  </w:rPr>
                  <w:t>Horricks</w:t>
                </w:r>
                <w:proofErr w:type="spellEnd"/>
                <w:r w:rsidRPr="0071691A">
                  <w:rPr>
                    <w:lang w:val="en-US"/>
                  </w:rPr>
                  <w:t xml:space="preserve">, R (1984) </w:t>
                </w:r>
                <w:r w:rsidRPr="0071691A">
                  <w:rPr>
                    <w:i/>
                    <w:lang w:val="en-US"/>
                  </w:rPr>
                  <w:t>Dizzy Gillespie and the Be-Bop Revolution</w:t>
                </w:r>
                <w:r w:rsidRPr="0071691A">
                  <w:rPr>
                    <w:lang w:val="en-US"/>
                  </w:rPr>
                  <w:t xml:space="preserve">, </w:t>
                </w:r>
                <w:proofErr w:type="spellStart"/>
                <w:r w:rsidRPr="0071691A">
                  <w:rPr>
                    <w:lang w:val="en-US"/>
                  </w:rPr>
                  <w:t>Tunbridge</w:t>
                </w:r>
                <w:proofErr w:type="spellEnd"/>
                <w:r w:rsidRPr="0071691A">
                  <w:rPr>
                    <w:lang w:val="en-US"/>
                  </w:rPr>
                  <w:t xml:space="preserve"> Wells, UK: </w:t>
                </w:r>
                <w:proofErr w:type="spellStart"/>
                <w:r w:rsidRPr="0071691A">
                  <w:rPr>
                    <w:lang w:val="en-US"/>
                  </w:rPr>
                  <w:t>Spellmount</w:t>
                </w:r>
                <w:proofErr w:type="spellEnd"/>
                <w:r w:rsidRPr="0071691A">
                  <w:rPr>
                    <w:lang w:val="en-US"/>
                  </w:rPr>
                  <w:t>.</w:t>
                </w:r>
              </w:p>
              <w:p w:rsidR="0071691A" w:rsidRPr="0071691A" w:rsidRDefault="0071691A" w:rsidP="0071691A">
                <w:pPr>
                  <w:rPr>
                    <w:lang w:val="en-US"/>
                  </w:rPr>
                </w:pPr>
              </w:p>
              <w:p w:rsidR="0071691A" w:rsidRPr="0071691A" w:rsidRDefault="0071691A" w:rsidP="0071691A">
                <w:pPr>
                  <w:rPr>
                    <w:lang w:val="en-US"/>
                  </w:rPr>
                </w:pPr>
                <w:proofErr w:type="spellStart"/>
                <w:r w:rsidRPr="0071691A">
                  <w:rPr>
                    <w:lang w:val="en-US"/>
                  </w:rPr>
                  <w:t>Maggin</w:t>
                </w:r>
                <w:proofErr w:type="spellEnd"/>
                <w:r w:rsidRPr="0071691A">
                  <w:rPr>
                    <w:lang w:val="en-US"/>
                  </w:rPr>
                  <w:t xml:space="preserve">, D.L. (2006) </w:t>
                </w:r>
                <w:r w:rsidRPr="0071691A">
                  <w:rPr>
                    <w:i/>
                    <w:lang w:val="en-US"/>
                  </w:rPr>
                  <w:t>Dizzy: The Life and Times of John Birks Gillespie</w:t>
                </w:r>
                <w:r w:rsidRPr="0071691A">
                  <w:rPr>
                    <w:lang w:val="en-US"/>
                  </w:rPr>
                  <w:t xml:space="preserve">, New York: Harper. </w:t>
                </w:r>
              </w:p>
              <w:p w:rsidR="0071691A" w:rsidRPr="0071691A" w:rsidRDefault="0071691A" w:rsidP="0071691A">
                <w:pPr>
                  <w:rPr>
                    <w:lang w:val="en-US"/>
                  </w:rPr>
                </w:pPr>
              </w:p>
              <w:p w:rsidR="0071691A" w:rsidRPr="0071691A" w:rsidRDefault="0071691A" w:rsidP="0071691A">
                <w:pPr>
                  <w:rPr>
                    <w:lang w:val="en-US"/>
                  </w:rPr>
                </w:pPr>
                <w:r w:rsidRPr="0071691A">
                  <w:rPr>
                    <w:lang w:val="en-US"/>
                  </w:rPr>
                  <w:t xml:space="preserve">McRae, B. (1988) </w:t>
                </w:r>
                <w:r w:rsidRPr="0071691A">
                  <w:rPr>
                    <w:i/>
                    <w:lang w:val="en-US"/>
                  </w:rPr>
                  <w:t>Dizzy Gillespie: His Life &amp; Times</w:t>
                </w:r>
                <w:r w:rsidRPr="0071691A">
                  <w:rPr>
                    <w:lang w:val="en-US"/>
                  </w:rPr>
                  <w:t>, New York: Universe Books.</w:t>
                </w:r>
              </w:p>
              <w:p w:rsidR="0071691A" w:rsidRPr="0071691A" w:rsidRDefault="0071691A" w:rsidP="0071691A">
                <w:pPr>
                  <w:rPr>
                    <w:lang w:val="en-US"/>
                  </w:rPr>
                </w:pPr>
              </w:p>
              <w:p w:rsidR="0071691A" w:rsidRPr="0071691A" w:rsidRDefault="0071691A" w:rsidP="0071691A">
                <w:pPr>
                  <w:rPr>
                    <w:lang w:val="en-US"/>
                  </w:rPr>
                </w:pPr>
                <w:proofErr w:type="spellStart"/>
                <w:r w:rsidRPr="0071691A">
                  <w:rPr>
                    <w:lang w:val="en-US"/>
                  </w:rPr>
                  <w:t>Shipton</w:t>
                </w:r>
                <w:proofErr w:type="spellEnd"/>
                <w:r w:rsidRPr="0071691A">
                  <w:rPr>
                    <w:lang w:val="en-US"/>
                  </w:rPr>
                  <w:t xml:space="preserve">, A. (1999) </w:t>
                </w:r>
                <w:proofErr w:type="spellStart"/>
                <w:r w:rsidRPr="0071691A">
                  <w:rPr>
                    <w:i/>
                    <w:lang w:val="en-US"/>
                  </w:rPr>
                  <w:t>Groovin</w:t>
                </w:r>
                <w:proofErr w:type="spellEnd"/>
                <w:r w:rsidRPr="0071691A">
                  <w:rPr>
                    <w:i/>
                    <w:lang w:val="en-US"/>
                  </w:rPr>
                  <w:t>’ High: The Life of Dizzy Gillespie</w:t>
                </w:r>
                <w:r w:rsidRPr="0071691A">
                  <w:rPr>
                    <w:lang w:val="en-US"/>
                  </w:rPr>
                  <w:t xml:space="preserve">, New York and Oxford: Oxford University Press.   </w:t>
                </w:r>
              </w:p>
              <w:p w:rsidR="0071691A" w:rsidRPr="0071691A" w:rsidRDefault="0071691A" w:rsidP="0071691A">
                <w:pPr>
                  <w:rPr>
                    <w:lang w:val="en-US"/>
                  </w:rPr>
                </w:pPr>
              </w:p>
              <w:p w:rsidR="0071691A" w:rsidRPr="0071691A" w:rsidRDefault="0071691A" w:rsidP="0071691A">
                <w:pPr>
                  <w:rPr>
                    <w:lang w:val="en-US"/>
                  </w:rPr>
                </w:pPr>
                <w:r w:rsidRPr="0071691A">
                  <w:rPr>
                    <w:lang w:val="en-US"/>
                  </w:rPr>
                  <w:t xml:space="preserve">Vail, K. (2003) </w:t>
                </w:r>
                <w:r w:rsidRPr="0071691A">
                  <w:rPr>
                    <w:i/>
                    <w:lang w:val="en-US"/>
                  </w:rPr>
                  <w:t>Dizzy Gillespie: The Bebop Years, 1937-1952</w:t>
                </w:r>
                <w:r w:rsidRPr="0071691A">
                  <w:rPr>
                    <w:lang w:val="en-US"/>
                  </w:rPr>
                  <w:t>, Lanham, MD: Scarecrow Press.</w:t>
                </w:r>
              </w:p>
              <w:p w:rsidR="0071691A" w:rsidRPr="0071691A" w:rsidRDefault="0071691A" w:rsidP="0071691A">
                <w:pPr>
                  <w:rPr>
                    <w:lang w:val="en-US"/>
                  </w:rPr>
                </w:pPr>
              </w:p>
              <w:p w:rsidR="0071691A" w:rsidRPr="0071691A" w:rsidRDefault="0071691A" w:rsidP="0071691A">
                <w:pPr>
                  <w:rPr>
                    <w:i/>
                    <w:lang w:val="en-US"/>
                  </w:rPr>
                </w:pPr>
                <w:r w:rsidRPr="0071691A">
                  <w:rPr>
                    <w:i/>
                    <w:lang w:val="en-US"/>
                  </w:rPr>
                  <w:t>Memoirs:</w:t>
                </w:r>
              </w:p>
              <w:p w:rsidR="0071691A" w:rsidRPr="0071691A" w:rsidRDefault="0071691A" w:rsidP="0071691A">
                <w:pPr>
                  <w:rPr>
                    <w:lang w:val="en-US"/>
                  </w:rPr>
                </w:pPr>
              </w:p>
              <w:p w:rsidR="0071691A" w:rsidRPr="0071691A" w:rsidRDefault="0071691A" w:rsidP="0071691A">
                <w:pPr>
                  <w:rPr>
                    <w:lang w:val="en-US"/>
                  </w:rPr>
                </w:pPr>
                <w:r w:rsidRPr="0071691A">
                  <w:rPr>
                    <w:lang w:val="en-US"/>
                  </w:rPr>
                  <w:t xml:space="preserve">Gillespie, D. and A. Fraser (2009) </w:t>
                </w:r>
                <w:r w:rsidRPr="0071691A">
                  <w:rPr>
                    <w:i/>
                    <w:lang w:val="en-US"/>
                  </w:rPr>
                  <w:t>To Be, or Not…to Bop</w:t>
                </w:r>
                <w:r w:rsidRPr="0071691A">
                  <w:rPr>
                    <w:lang w:val="en-US"/>
                  </w:rPr>
                  <w:t xml:space="preserve">, Minneapolis, MN: University of Minnesota Press. (These memoirs of Dizzy Gillespie were first published in 1979, and recount his jazz career experiences with the likes of pianist THELONIOUS MONK and trumpeter MILES DAVIS, the latter who he performed with while a member of the Billy Eckstein Band.) </w:t>
                </w:r>
              </w:p>
              <w:p w:rsidR="003235A7" w:rsidRDefault="000558D2"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8D2" w:rsidRDefault="000558D2" w:rsidP="007A0D55">
      <w:pPr>
        <w:spacing w:after="0" w:line="240" w:lineRule="auto"/>
      </w:pPr>
      <w:r>
        <w:separator/>
      </w:r>
    </w:p>
  </w:endnote>
  <w:endnote w:type="continuationSeparator" w:id="0">
    <w:p w:rsidR="000558D2" w:rsidRDefault="000558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8D2" w:rsidRDefault="000558D2" w:rsidP="007A0D55">
      <w:pPr>
        <w:spacing w:after="0" w:line="240" w:lineRule="auto"/>
      </w:pPr>
      <w:r>
        <w:separator/>
      </w:r>
    </w:p>
  </w:footnote>
  <w:footnote w:type="continuationSeparator" w:id="0">
    <w:p w:rsidR="000558D2" w:rsidRDefault="000558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8D2" w:rsidRDefault="000558D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558D2" w:rsidRDefault="000558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1A"/>
    <w:rsid w:val="00032559"/>
    <w:rsid w:val="00052040"/>
    <w:rsid w:val="000558D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691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38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6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6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83A62A6BC2D7429D5F38D64CD944DD"/>
        <w:category>
          <w:name w:val="General"/>
          <w:gallery w:val="placeholder"/>
        </w:category>
        <w:types>
          <w:type w:val="bbPlcHdr"/>
        </w:types>
        <w:behaviors>
          <w:behavior w:val="content"/>
        </w:behaviors>
        <w:guid w:val="{2DBCF97F-67F4-6E4D-9A9D-57385F12EE41}"/>
      </w:docPartPr>
      <w:docPartBody>
        <w:p w:rsidR="00000000" w:rsidRDefault="004E117A">
          <w:pPr>
            <w:pStyle w:val="0183A62A6BC2D7429D5F38D64CD944DD"/>
          </w:pPr>
          <w:r w:rsidRPr="00CC586D">
            <w:rPr>
              <w:rStyle w:val="PlaceholderText"/>
              <w:b/>
              <w:color w:val="FFFFFF" w:themeColor="background1"/>
            </w:rPr>
            <w:t>[Salutation]</w:t>
          </w:r>
        </w:p>
      </w:docPartBody>
    </w:docPart>
    <w:docPart>
      <w:docPartPr>
        <w:name w:val="86914D4BD84A3145B49FBB063BB4CC38"/>
        <w:category>
          <w:name w:val="General"/>
          <w:gallery w:val="placeholder"/>
        </w:category>
        <w:types>
          <w:type w:val="bbPlcHdr"/>
        </w:types>
        <w:behaviors>
          <w:behavior w:val="content"/>
        </w:behaviors>
        <w:guid w:val="{4C678B86-649B-3B42-9E75-DF14DEFCB7CD}"/>
      </w:docPartPr>
      <w:docPartBody>
        <w:p w:rsidR="00000000" w:rsidRDefault="004E117A">
          <w:pPr>
            <w:pStyle w:val="86914D4BD84A3145B49FBB063BB4CC38"/>
          </w:pPr>
          <w:r>
            <w:rPr>
              <w:rStyle w:val="PlaceholderText"/>
            </w:rPr>
            <w:t>[First name]</w:t>
          </w:r>
        </w:p>
      </w:docPartBody>
    </w:docPart>
    <w:docPart>
      <w:docPartPr>
        <w:name w:val="28A1E99E9C42864BBE34B60CA4B6E12C"/>
        <w:category>
          <w:name w:val="General"/>
          <w:gallery w:val="placeholder"/>
        </w:category>
        <w:types>
          <w:type w:val="bbPlcHdr"/>
        </w:types>
        <w:behaviors>
          <w:behavior w:val="content"/>
        </w:behaviors>
        <w:guid w:val="{3E53D29F-EB61-414D-8ECB-82548B62B29F}"/>
      </w:docPartPr>
      <w:docPartBody>
        <w:p w:rsidR="00000000" w:rsidRDefault="004E117A">
          <w:pPr>
            <w:pStyle w:val="28A1E99E9C42864BBE34B60CA4B6E12C"/>
          </w:pPr>
          <w:r>
            <w:rPr>
              <w:rStyle w:val="PlaceholderText"/>
            </w:rPr>
            <w:t>[Middle name]</w:t>
          </w:r>
        </w:p>
      </w:docPartBody>
    </w:docPart>
    <w:docPart>
      <w:docPartPr>
        <w:name w:val="9B6A1C25BE0B1147BA037089909D5B35"/>
        <w:category>
          <w:name w:val="General"/>
          <w:gallery w:val="placeholder"/>
        </w:category>
        <w:types>
          <w:type w:val="bbPlcHdr"/>
        </w:types>
        <w:behaviors>
          <w:behavior w:val="content"/>
        </w:behaviors>
        <w:guid w:val="{3730703C-7C0E-AC4D-B677-A7D3ACB95D72}"/>
      </w:docPartPr>
      <w:docPartBody>
        <w:p w:rsidR="00000000" w:rsidRDefault="004E117A">
          <w:pPr>
            <w:pStyle w:val="9B6A1C25BE0B1147BA037089909D5B35"/>
          </w:pPr>
          <w:r>
            <w:rPr>
              <w:rStyle w:val="PlaceholderText"/>
            </w:rPr>
            <w:t>[Last name]</w:t>
          </w:r>
        </w:p>
      </w:docPartBody>
    </w:docPart>
    <w:docPart>
      <w:docPartPr>
        <w:name w:val="59BA665922E75C43B1C4063E4ADAB883"/>
        <w:category>
          <w:name w:val="General"/>
          <w:gallery w:val="placeholder"/>
        </w:category>
        <w:types>
          <w:type w:val="bbPlcHdr"/>
        </w:types>
        <w:behaviors>
          <w:behavior w:val="content"/>
        </w:behaviors>
        <w:guid w:val="{C02DFAA7-F522-7F4E-A9A1-3A1F8C1CE306}"/>
      </w:docPartPr>
      <w:docPartBody>
        <w:p w:rsidR="00000000" w:rsidRDefault="004E117A">
          <w:pPr>
            <w:pStyle w:val="59BA665922E75C43B1C4063E4ADAB883"/>
          </w:pPr>
          <w:r>
            <w:rPr>
              <w:rStyle w:val="PlaceholderText"/>
            </w:rPr>
            <w:t>[Enter your biography]</w:t>
          </w:r>
        </w:p>
      </w:docPartBody>
    </w:docPart>
    <w:docPart>
      <w:docPartPr>
        <w:name w:val="929EC1AA87D3C8498FEF055FA9A90BFD"/>
        <w:category>
          <w:name w:val="General"/>
          <w:gallery w:val="placeholder"/>
        </w:category>
        <w:types>
          <w:type w:val="bbPlcHdr"/>
        </w:types>
        <w:behaviors>
          <w:behavior w:val="content"/>
        </w:behaviors>
        <w:guid w:val="{D2F5D373-D91A-FD47-9A76-6D318864D8BA}"/>
      </w:docPartPr>
      <w:docPartBody>
        <w:p w:rsidR="00000000" w:rsidRDefault="004E117A">
          <w:pPr>
            <w:pStyle w:val="929EC1AA87D3C8498FEF055FA9A90BFD"/>
          </w:pPr>
          <w:r>
            <w:rPr>
              <w:rStyle w:val="PlaceholderText"/>
            </w:rPr>
            <w:t>[Enter the institution with which you are affiliated]</w:t>
          </w:r>
        </w:p>
      </w:docPartBody>
    </w:docPart>
    <w:docPart>
      <w:docPartPr>
        <w:name w:val="984882C0CFA5474C9F294E9CADD9DF39"/>
        <w:category>
          <w:name w:val="General"/>
          <w:gallery w:val="placeholder"/>
        </w:category>
        <w:types>
          <w:type w:val="bbPlcHdr"/>
        </w:types>
        <w:behaviors>
          <w:behavior w:val="content"/>
        </w:behaviors>
        <w:guid w:val="{A27021DC-4E29-094B-BC65-52C2A5EE36F8}"/>
      </w:docPartPr>
      <w:docPartBody>
        <w:p w:rsidR="00000000" w:rsidRDefault="004E117A">
          <w:pPr>
            <w:pStyle w:val="984882C0CFA5474C9F294E9CADD9DF39"/>
          </w:pPr>
          <w:r w:rsidRPr="00EF74F7">
            <w:rPr>
              <w:b/>
              <w:color w:val="808080" w:themeColor="background1" w:themeShade="80"/>
            </w:rPr>
            <w:t>[Enter the headword for your article]</w:t>
          </w:r>
        </w:p>
      </w:docPartBody>
    </w:docPart>
    <w:docPart>
      <w:docPartPr>
        <w:name w:val="F4E7543B388B6446907D608421B55CD4"/>
        <w:category>
          <w:name w:val="General"/>
          <w:gallery w:val="placeholder"/>
        </w:category>
        <w:types>
          <w:type w:val="bbPlcHdr"/>
        </w:types>
        <w:behaviors>
          <w:behavior w:val="content"/>
        </w:behaviors>
        <w:guid w:val="{B1F20286-21C9-C84A-98C3-C9B86C30CD7C}"/>
      </w:docPartPr>
      <w:docPartBody>
        <w:p w:rsidR="00000000" w:rsidRDefault="004E117A">
          <w:pPr>
            <w:pStyle w:val="F4E7543B388B6446907D608421B55C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EB9D5F56064F40980867B4F66939D8"/>
        <w:category>
          <w:name w:val="General"/>
          <w:gallery w:val="placeholder"/>
        </w:category>
        <w:types>
          <w:type w:val="bbPlcHdr"/>
        </w:types>
        <w:behaviors>
          <w:behavior w:val="content"/>
        </w:behaviors>
        <w:guid w:val="{0B33B62F-7D7B-5941-BF27-C85B0A438ACB}"/>
      </w:docPartPr>
      <w:docPartBody>
        <w:p w:rsidR="00000000" w:rsidRDefault="004E117A">
          <w:pPr>
            <w:pStyle w:val="11EB9D5F56064F40980867B4F66939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3B93C147544642A1B745E94D94DCE1"/>
        <w:category>
          <w:name w:val="General"/>
          <w:gallery w:val="placeholder"/>
        </w:category>
        <w:types>
          <w:type w:val="bbPlcHdr"/>
        </w:types>
        <w:behaviors>
          <w:behavior w:val="content"/>
        </w:behaviors>
        <w:guid w:val="{9B1F748F-1F19-0E4A-B00D-6E2BDE289B1A}"/>
      </w:docPartPr>
      <w:docPartBody>
        <w:p w:rsidR="00000000" w:rsidRDefault="004E117A">
          <w:pPr>
            <w:pStyle w:val="8F3B93C147544642A1B745E94D94DC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AEDB8359355C49B7781399867BF2D2"/>
        <w:category>
          <w:name w:val="General"/>
          <w:gallery w:val="placeholder"/>
        </w:category>
        <w:types>
          <w:type w:val="bbPlcHdr"/>
        </w:types>
        <w:behaviors>
          <w:behavior w:val="content"/>
        </w:behaviors>
        <w:guid w:val="{A864B3CA-47E3-4C48-BD3B-443F6AB64929}"/>
      </w:docPartPr>
      <w:docPartBody>
        <w:p w:rsidR="00000000" w:rsidRDefault="004E117A">
          <w:pPr>
            <w:pStyle w:val="9BAEDB8359355C49B7781399867BF2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83A62A6BC2D7429D5F38D64CD944DD">
    <w:name w:val="0183A62A6BC2D7429D5F38D64CD944DD"/>
  </w:style>
  <w:style w:type="paragraph" w:customStyle="1" w:styleId="86914D4BD84A3145B49FBB063BB4CC38">
    <w:name w:val="86914D4BD84A3145B49FBB063BB4CC38"/>
  </w:style>
  <w:style w:type="paragraph" w:customStyle="1" w:styleId="28A1E99E9C42864BBE34B60CA4B6E12C">
    <w:name w:val="28A1E99E9C42864BBE34B60CA4B6E12C"/>
  </w:style>
  <w:style w:type="paragraph" w:customStyle="1" w:styleId="9B6A1C25BE0B1147BA037089909D5B35">
    <w:name w:val="9B6A1C25BE0B1147BA037089909D5B35"/>
  </w:style>
  <w:style w:type="paragraph" w:customStyle="1" w:styleId="59BA665922E75C43B1C4063E4ADAB883">
    <w:name w:val="59BA665922E75C43B1C4063E4ADAB883"/>
  </w:style>
  <w:style w:type="paragraph" w:customStyle="1" w:styleId="929EC1AA87D3C8498FEF055FA9A90BFD">
    <w:name w:val="929EC1AA87D3C8498FEF055FA9A90BFD"/>
  </w:style>
  <w:style w:type="paragraph" w:customStyle="1" w:styleId="984882C0CFA5474C9F294E9CADD9DF39">
    <w:name w:val="984882C0CFA5474C9F294E9CADD9DF39"/>
  </w:style>
  <w:style w:type="paragraph" w:customStyle="1" w:styleId="F4E7543B388B6446907D608421B55CD4">
    <w:name w:val="F4E7543B388B6446907D608421B55CD4"/>
  </w:style>
  <w:style w:type="paragraph" w:customStyle="1" w:styleId="11EB9D5F56064F40980867B4F66939D8">
    <w:name w:val="11EB9D5F56064F40980867B4F66939D8"/>
  </w:style>
  <w:style w:type="paragraph" w:customStyle="1" w:styleId="8F3B93C147544642A1B745E94D94DCE1">
    <w:name w:val="8F3B93C147544642A1B745E94D94DCE1"/>
  </w:style>
  <w:style w:type="paragraph" w:customStyle="1" w:styleId="9BAEDB8359355C49B7781399867BF2D2">
    <w:name w:val="9BAEDB8359355C49B7781399867BF2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83A62A6BC2D7429D5F38D64CD944DD">
    <w:name w:val="0183A62A6BC2D7429D5F38D64CD944DD"/>
  </w:style>
  <w:style w:type="paragraph" w:customStyle="1" w:styleId="86914D4BD84A3145B49FBB063BB4CC38">
    <w:name w:val="86914D4BD84A3145B49FBB063BB4CC38"/>
  </w:style>
  <w:style w:type="paragraph" w:customStyle="1" w:styleId="28A1E99E9C42864BBE34B60CA4B6E12C">
    <w:name w:val="28A1E99E9C42864BBE34B60CA4B6E12C"/>
  </w:style>
  <w:style w:type="paragraph" w:customStyle="1" w:styleId="9B6A1C25BE0B1147BA037089909D5B35">
    <w:name w:val="9B6A1C25BE0B1147BA037089909D5B35"/>
  </w:style>
  <w:style w:type="paragraph" w:customStyle="1" w:styleId="59BA665922E75C43B1C4063E4ADAB883">
    <w:name w:val="59BA665922E75C43B1C4063E4ADAB883"/>
  </w:style>
  <w:style w:type="paragraph" w:customStyle="1" w:styleId="929EC1AA87D3C8498FEF055FA9A90BFD">
    <w:name w:val="929EC1AA87D3C8498FEF055FA9A90BFD"/>
  </w:style>
  <w:style w:type="paragraph" w:customStyle="1" w:styleId="984882C0CFA5474C9F294E9CADD9DF39">
    <w:name w:val="984882C0CFA5474C9F294E9CADD9DF39"/>
  </w:style>
  <w:style w:type="paragraph" w:customStyle="1" w:styleId="F4E7543B388B6446907D608421B55CD4">
    <w:name w:val="F4E7543B388B6446907D608421B55CD4"/>
  </w:style>
  <w:style w:type="paragraph" w:customStyle="1" w:styleId="11EB9D5F56064F40980867B4F66939D8">
    <w:name w:val="11EB9D5F56064F40980867B4F66939D8"/>
  </w:style>
  <w:style w:type="paragraph" w:customStyle="1" w:styleId="8F3B93C147544642A1B745E94D94DCE1">
    <w:name w:val="8F3B93C147544642A1B745E94D94DCE1"/>
  </w:style>
  <w:style w:type="paragraph" w:customStyle="1" w:styleId="9BAEDB8359355C49B7781399867BF2D2">
    <w:name w:val="9BAEDB8359355C49B7781399867BF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763</Words>
  <Characters>4352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2014-12-04T22:04:00Z</dcterms:created>
  <dcterms:modified xsi:type="dcterms:W3CDTF">2014-12-04T22:04:00Z</dcterms:modified>
</cp:coreProperties>
</file>