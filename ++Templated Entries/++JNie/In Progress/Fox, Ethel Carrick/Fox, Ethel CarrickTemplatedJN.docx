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0257E46" w14:textId="77777777" w:rsidTr="00922950">
        <w:tc>
          <w:tcPr>
            <w:tcW w:w="491" w:type="dxa"/>
            <w:vMerge w:val="restart"/>
            <w:shd w:val="clear" w:color="auto" w:fill="A6A6A6" w:themeFill="background1" w:themeFillShade="A6"/>
            <w:textDirection w:val="btLr"/>
          </w:tcPr>
          <w:p w14:paraId="7FC329A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3BD0E198808248A9F15071ACD7E8F8"/>
            </w:placeholder>
            <w:showingPlcHdr/>
            <w:dropDownList>
              <w:listItem w:displayText="Dr." w:value="Dr."/>
              <w:listItem w:displayText="Prof." w:value="Prof."/>
            </w:dropDownList>
          </w:sdtPr>
          <w:sdtEndPr/>
          <w:sdtContent>
            <w:tc>
              <w:tcPr>
                <w:tcW w:w="1259" w:type="dxa"/>
              </w:tcPr>
              <w:p w14:paraId="7D2185D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BD6E4ADC71E64DA368632CD1DDB7B2"/>
            </w:placeholder>
            <w:text/>
          </w:sdtPr>
          <w:sdtEndPr/>
          <w:sdtContent>
            <w:tc>
              <w:tcPr>
                <w:tcW w:w="2073" w:type="dxa"/>
              </w:tcPr>
              <w:p w14:paraId="0A178BE7" w14:textId="77777777" w:rsidR="00B574C9" w:rsidRDefault="007F34B3" w:rsidP="007F34B3">
                <w:r>
                  <w:t>Juliette</w:t>
                </w:r>
              </w:p>
            </w:tc>
          </w:sdtContent>
        </w:sdt>
        <w:sdt>
          <w:sdtPr>
            <w:alias w:val="Middle name"/>
            <w:tag w:val="authorMiddleName"/>
            <w:id w:val="-2076034781"/>
            <w:placeholder>
              <w:docPart w:val="102CFD2443F94A4182DDFCB82E6CEF25"/>
            </w:placeholder>
            <w:showingPlcHdr/>
            <w:text/>
          </w:sdtPr>
          <w:sdtEndPr/>
          <w:sdtContent>
            <w:tc>
              <w:tcPr>
                <w:tcW w:w="2551" w:type="dxa"/>
              </w:tcPr>
              <w:p w14:paraId="445EE2D3" w14:textId="77777777" w:rsidR="00B574C9" w:rsidRDefault="00B574C9" w:rsidP="00922950">
                <w:r>
                  <w:rPr>
                    <w:rStyle w:val="PlaceholderText"/>
                  </w:rPr>
                  <w:t>[Middle name]</w:t>
                </w:r>
              </w:p>
            </w:tc>
          </w:sdtContent>
        </w:sdt>
        <w:sdt>
          <w:sdtPr>
            <w:alias w:val="Last name"/>
            <w:tag w:val="authorLastName"/>
            <w:id w:val="-1088529830"/>
            <w:placeholder>
              <w:docPart w:val="8BE24F5EFB13B54DABA70C0DA6CBF55B"/>
            </w:placeholder>
            <w:text/>
          </w:sdtPr>
          <w:sdtEndPr/>
          <w:sdtContent>
            <w:tc>
              <w:tcPr>
                <w:tcW w:w="2642" w:type="dxa"/>
              </w:tcPr>
              <w:p w14:paraId="0730A48E" w14:textId="77777777" w:rsidR="00B574C9" w:rsidRDefault="007F34B3" w:rsidP="007F34B3">
                <w:r>
                  <w:t>Peers</w:t>
                </w:r>
              </w:p>
            </w:tc>
          </w:sdtContent>
        </w:sdt>
      </w:tr>
      <w:tr w:rsidR="00B574C9" w14:paraId="261D193C" w14:textId="77777777" w:rsidTr="001A6A06">
        <w:trPr>
          <w:trHeight w:val="986"/>
        </w:trPr>
        <w:tc>
          <w:tcPr>
            <w:tcW w:w="491" w:type="dxa"/>
            <w:vMerge/>
            <w:shd w:val="clear" w:color="auto" w:fill="A6A6A6" w:themeFill="background1" w:themeFillShade="A6"/>
          </w:tcPr>
          <w:p w14:paraId="696A4773" w14:textId="77777777" w:rsidR="00B574C9" w:rsidRPr="001A6A06" w:rsidRDefault="00B574C9" w:rsidP="00CF1542">
            <w:pPr>
              <w:jc w:val="center"/>
              <w:rPr>
                <w:b/>
                <w:color w:val="FFFFFF" w:themeColor="background1"/>
              </w:rPr>
            </w:pPr>
          </w:p>
        </w:tc>
        <w:sdt>
          <w:sdtPr>
            <w:alias w:val="Biography"/>
            <w:tag w:val="authorBiography"/>
            <w:id w:val="938807824"/>
            <w:placeholder>
              <w:docPart w:val="234944730DDBBA49BCEC5FF0E707D2D5"/>
            </w:placeholder>
            <w:showingPlcHdr/>
          </w:sdtPr>
          <w:sdtEndPr/>
          <w:sdtContent>
            <w:tc>
              <w:tcPr>
                <w:tcW w:w="8525" w:type="dxa"/>
                <w:gridSpan w:val="4"/>
              </w:tcPr>
              <w:p w14:paraId="2D440914" w14:textId="77777777" w:rsidR="00B574C9" w:rsidRDefault="00B574C9" w:rsidP="00922950">
                <w:r>
                  <w:rPr>
                    <w:rStyle w:val="PlaceholderText"/>
                  </w:rPr>
                  <w:t>[Enter your biography]</w:t>
                </w:r>
              </w:p>
            </w:tc>
          </w:sdtContent>
        </w:sdt>
      </w:tr>
      <w:tr w:rsidR="00B574C9" w14:paraId="12248CF3" w14:textId="77777777" w:rsidTr="001A6A06">
        <w:trPr>
          <w:trHeight w:val="986"/>
        </w:trPr>
        <w:tc>
          <w:tcPr>
            <w:tcW w:w="491" w:type="dxa"/>
            <w:vMerge/>
            <w:shd w:val="clear" w:color="auto" w:fill="A6A6A6" w:themeFill="background1" w:themeFillShade="A6"/>
          </w:tcPr>
          <w:p w14:paraId="455DEBE3" w14:textId="77777777" w:rsidR="00B574C9" w:rsidRPr="001A6A06" w:rsidRDefault="00B574C9" w:rsidP="00CF1542">
            <w:pPr>
              <w:jc w:val="center"/>
              <w:rPr>
                <w:b/>
                <w:color w:val="FFFFFF" w:themeColor="background1"/>
              </w:rPr>
            </w:pPr>
          </w:p>
        </w:tc>
        <w:sdt>
          <w:sdtPr>
            <w:alias w:val="Affiliation"/>
            <w:tag w:val="affiliation"/>
            <w:id w:val="2012937915"/>
            <w:placeholder>
              <w:docPart w:val="101B0978E4531D4C82123A0C4A5A046D"/>
            </w:placeholder>
            <w:showingPlcHdr/>
            <w:text/>
          </w:sdtPr>
          <w:sdtEndPr/>
          <w:sdtContent>
            <w:tc>
              <w:tcPr>
                <w:tcW w:w="8525" w:type="dxa"/>
                <w:gridSpan w:val="4"/>
              </w:tcPr>
              <w:p w14:paraId="3F2F3C2E" w14:textId="77777777" w:rsidR="00B574C9" w:rsidRDefault="00B574C9" w:rsidP="00B574C9">
                <w:r>
                  <w:rPr>
                    <w:rStyle w:val="PlaceholderText"/>
                  </w:rPr>
                  <w:t>[Enter the institution with which you are affiliated]</w:t>
                </w:r>
              </w:p>
            </w:tc>
          </w:sdtContent>
        </w:sdt>
      </w:tr>
    </w:tbl>
    <w:p w14:paraId="1F4010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4E31ED7" w14:textId="77777777" w:rsidTr="00244BB0">
        <w:tc>
          <w:tcPr>
            <w:tcW w:w="9016" w:type="dxa"/>
            <w:shd w:val="clear" w:color="auto" w:fill="A6A6A6" w:themeFill="background1" w:themeFillShade="A6"/>
            <w:tcMar>
              <w:top w:w="113" w:type="dxa"/>
              <w:bottom w:w="113" w:type="dxa"/>
            </w:tcMar>
          </w:tcPr>
          <w:p w14:paraId="77CFAB1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48E22A0" w14:textId="77777777" w:rsidTr="003F0D73">
        <w:sdt>
          <w:sdtPr>
            <w:alias w:val="Article headword"/>
            <w:tag w:val="articleHeadword"/>
            <w:id w:val="-361440020"/>
            <w:placeholder>
              <w:docPart w:val="9291DEB50DC1474C8FABE7A8C2A9A752"/>
            </w:placeholder>
            <w:text/>
          </w:sdtPr>
          <w:sdtEndPr/>
          <w:sdtContent>
            <w:tc>
              <w:tcPr>
                <w:tcW w:w="9016" w:type="dxa"/>
                <w:tcMar>
                  <w:top w:w="113" w:type="dxa"/>
                  <w:bottom w:w="113" w:type="dxa"/>
                </w:tcMar>
              </w:tcPr>
              <w:p w14:paraId="4823129E" w14:textId="77777777" w:rsidR="003F0D73" w:rsidRPr="007F34B3" w:rsidRDefault="007F34B3" w:rsidP="007F34B3">
                <w:pPr>
                  <w:tabs>
                    <w:tab w:val="left" w:pos="3180"/>
                  </w:tabs>
                </w:pPr>
                <w:r w:rsidRPr="007F34B3">
                  <w:t>Fox, Ethel Carrick (1872–1952)</w:t>
                </w:r>
                <w:r w:rsidRPr="007F34B3">
                  <w:tab/>
                </w:r>
              </w:p>
            </w:tc>
          </w:sdtContent>
        </w:sdt>
      </w:tr>
      <w:tr w:rsidR="00464699" w14:paraId="496D1567" w14:textId="77777777" w:rsidTr="007821B0">
        <w:sdt>
          <w:sdtPr>
            <w:alias w:val="Variant headwords"/>
            <w:tag w:val="variantHeadwords"/>
            <w:id w:val="173464402"/>
            <w:placeholder>
              <w:docPart w:val="798BF42D969BDE4DAC1564A5E793B07E"/>
            </w:placeholder>
            <w:showingPlcHdr/>
          </w:sdtPr>
          <w:sdtEndPr/>
          <w:sdtContent>
            <w:tc>
              <w:tcPr>
                <w:tcW w:w="9016" w:type="dxa"/>
                <w:tcMar>
                  <w:top w:w="113" w:type="dxa"/>
                  <w:bottom w:w="113" w:type="dxa"/>
                </w:tcMar>
              </w:tcPr>
              <w:p w14:paraId="5BD304D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1231A1C" w14:textId="77777777" w:rsidTr="003F0D73">
        <w:sdt>
          <w:sdtPr>
            <w:alias w:val="Abstract"/>
            <w:tag w:val="abstract"/>
            <w:id w:val="-635871867"/>
            <w:placeholder>
              <w:docPart w:val="CE5EEA7973EB5C449F5FB3CFF800FDA7"/>
            </w:placeholder>
            <w:showingPlcHdr/>
          </w:sdtPr>
          <w:sdtEndPr/>
          <w:sdtContent>
            <w:tc>
              <w:tcPr>
                <w:tcW w:w="9016" w:type="dxa"/>
                <w:tcMar>
                  <w:top w:w="113" w:type="dxa"/>
                  <w:bottom w:w="113" w:type="dxa"/>
                </w:tcMar>
              </w:tcPr>
              <w:p w14:paraId="78DAE8D5"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750435A" w14:textId="77777777" w:rsidTr="003F0D73">
        <w:sdt>
          <w:sdtPr>
            <w:alias w:val="Article text"/>
            <w:tag w:val="articleText"/>
            <w:id w:val="634067588"/>
            <w:placeholder>
              <w:docPart w:val="B589CF7F37921C4AB9441D156113A84A"/>
            </w:placeholder>
          </w:sdtPr>
          <w:sdtEndPr/>
          <w:sdtContent>
            <w:tc>
              <w:tcPr>
                <w:tcW w:w="9016" w:type="dxa"/>
                <w:tcMar>
                  <w:top w:w="113" w:type="dxa"/>
                  <w:bottom w:w="113" w:type="dxa"/>
                </w:tcMar>
              </w:tcPr>
              <w:p w14:paraId="3AAD58D9" w14:textId="77777777" w:rsidR="007F34B3" w:rsidRDefault="007F34B3" w:rsidP="007F34B3">
                <w:r>
                  <w:rPr>
                    <w:noProof/>
                    <w:lang w:val="en-US"/>
                  </w:rPr>
                  <mc:AlternateContent>
                    <mc:Choice Requires="wpi">
                      <w:drawing>
                        <wp:anchor distT="18000" distB="18360" distL="132300" distR="132660" simplePos="0" relativeHeight="251659264" behindDoc="0" locked="0" layoutInCell="1" allowOverlap="1" wp14:anchorId="38A62999" wp14:editId="59969651">
                          <wp:simplePos x="0" y="0"/>
                          <wp:positionH relativeFrom="column">
                            <wp:posOffset>3645120</wp:posOffset>
                          </wp:positionH>
                          <wp:positionV relativeFrom="paragraph">
                            <wp:posOffset>2170015</wp:posOffset>
                          </wp:positionV>
                          <wp:extent cx="0" cy="0"/>
                          <wp:effectExtent l="0" t="0" r="0" b="0"/>
                          <wp:wrapNone/>
                          <wp:docPr id="1" name="Ink 1"/>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ChangeAspect="1"/>
                                  </w14:cNvContentPartPr>
                                </w14:nvContentPartPr>
                                <w14:xfrm>
                                  <a:off x="0" y="0"/>
                                  <a:ext cx="0" cy="0"/>
                                </w14:xfrm>
                              </w14:contentPart>
                            </a:graphicData>
                          </a:graphic>
                          <wp14:sizeRelH relativeFrom="page">
                            <wp14:pctWidth>0</wp14:pctWidth>
                          </wp14:sizeRelH>
                          <wp14:sizeRelV relativeFrom="page">
                            <wp14:pctHeight>0</wp14:pctHeight>
                          </wp14:sizeRelV>
                        </wp:anchor>
                      </w:drawing>
                    </mc:Choice>
                  </mc:AlternateContent>
                </w:r>
                <w:r w:rsidRPr="000D4BE0">
                  <w:t xml:space="preserve">Ethel Carrick Fox was British trained but married Australian artist Emmanuel Phillips Fox in 1905 and spent her five-decade career closely associated with Australian artists. Although based in Paris she frequently visited Australia between 1908 and 1952. By c.1910 she was surprisingly high profiled and active in Paris for an English speaking female artist, being elected a </w:t>
                </w:r>
                <w:proofErr w:type="spellStart"/>
                <w:r w:rsidRPr="000D4BE0">
                  <w:t>socie</w:t>
                </w:r>
                <w:r>
                  <w:t>taire</w:t>
                </w:r>
                <w:proofErr w:type="spellEnd"/>
                <w:r>
                  <w:t xml:space="preserve"> of the Salon </w:t>
                </w:r>
                <w:proofErr w:type="spellStart"/>
                <w:r>
                  <w:t>d’A</w:t>
                </w:r>
                <w:r w:rsidRPr="000D4BE0">
                  <w:t>utomne</w:t>
                </w:r>
                <w:proofErr w:type="spellEnd"/>
                <w:r w:rsidRPr="000D4BE0">
                  <w:t xml:space="preserve"> in 1911 and serving on its selection committee in 1912. She was active in organisations promoting women artists in Paris, being vice president of the Union des Femmes </w:t>
                </w:r>
                <w:proofErr w:type="spellStart"/>
                <w:r w:rsidRPr="000D4BE0">
                  <w:t>Peintres</w:t>
                </w:r>
                <w:proofErr w:type="spellEnd"/>
                <w:r w:rsidRPr="000D4BE0">
                  <w:t xml:space="preserve"> et </w:t>
                </w:r>
                <w:proofErr w:type="spellStart"/>
                <w:r w:rsidRPr="000D4BE0">
                  <w:t>Sculpteurs</w:t>
                </w:r>
                <w:proofErr w:type="spellEnd"/>
                <w:r w:rsidRPr="000D4BE0">
                  <w:t xml:space="preserve"> in 1912, and exhibited with progressively orientated groups such as the </w:t>
                </w:r>
                <w:proofErr w:type="spellStart"/>
                <w:r w:rsidRPr="000D4BE0">
                  <w:t>Libre</w:t>
                </w:r>
                <w:proofErr w:type="spellEnd"/>
                <w:r w:rsidRPr="000D4BE0">
                  <w:t xml:space="preserve"> </w:t>
                </w:r>
                <w:proofErr w:type="spellStart"/>
                <w:r w:rsidRPr="000D4BE0">
                  <w:t>Aesthetique</w:t>
                </w:r>
                <w:proofErr w:type="spellEnd"/>
                <w:r w:rsidRPr="000D4BE0">
                  <w:t xml:space="preserve"> in Brussels, 1909. The coming of World War One diminished her career internationally but until her death in 1952 she was renowned in Australia for her cosmopolitan outlook, her work in public and patriotic fundraising, her activities as a de agent facto in Paris for Australian-based artists and for setting an example as an enterprising woman artist, painting and exhibiting widely whenever she was in the country. On her first visit to Australia in 1908, the women artists of Melbourne held a reception in her honour. During this visit and her second visit in 1913-16, she was technically the most progressive woman artist working in Australia and was frequently interviewed by reporters regarding her opinions of art in Paris.</w:t>
                </w:r>
              </w:p>
              <w:p w14:paraId="27364AE9" w14:textId="77777777" w:rsidR="007F34B3" w:rsidRDefault="007F34B3" w:rsidP="007F34B3"/>
              <w:p w14:paraId="68E495EC" w14:textId="77777777" w:rsidR="007F34B3" w:rsidRDefault="007F34B3" w:rsidP="007F34B3">
                <w:r>
                  <w:t xml:space="preserve">Ethel Carrick Fox, </w:t>
                </w:r>
                <w:r>
                  <w:rPr>
                    <w:i/>
                  </w:rPr>
                  <w:t xml:space="preserve">La </w:t>
                </w:r>
                <w:proofErr w:type="spellStart"/>
                <w:r>
                  <w:rPr>
                    <w:i/>
                  </w:rPr>
                  <w:t>marée</w:t>
                </w:r>
                <w:proofErr w:type="spellEnd"/>
                <w:r>
                  <w:rPr>
                    <w:i/>
                  </w:rPr>
                  <w:t xml:space="preserve"> haute à Saint-</w:t>
                </w:r>
                <w:proofErr w:type="spellStart"/>
                <w:r>
                  <w:rPr>
                    <w:i/>
                  </w:rPr>
                  <w:t>Malô</w:t>
                </w:r>
                <w:proofErr w:type="spellEnd"/>
                <w:r>
                  <w:rPr>
                    <w:i/>
                  </w:rPr>
                  <w:t xml:space="preserve"> (High tide at St </w:t>
                </w:r>
                <w:proofErr w:type="spellStart"/>
                <w:r>
                  <w:rPr>
                    <w:i/>
                  </w:rPr>
                  <w:t>Malô</w:t>
                </w:r>
                <w:proofErr w:type="spellEnd"/>
                <w:r>
                  <w:rPr>
                    <w:i/>
                  </w:rPr>
                  <w:t>)</w:t>
                </w:r>
                <w:r>
                  <w:t>, ca. 1911-12, oil on canvas, 79 x 64 cm, Art Gallery of NSW, Australia.</w:t>
                </w:r>
              </w:p>
              <w:p w14:paraId="2458714D" w14:textId="77777777" w:rsidR="007F34B3" w:rsidRPr="00F07B05" w:rsidRDefault="007F34B3" w:rsidP="007F34B3"/>
              <w:p w14:paraId="6FFF6665" w14:textId="77777777" w:rsidR="007F34B3" w:rsidRPr="000D4BE0" w:rsidRDefault="007F34B3" w:rsidP="007F34B3">
                <w:r w:rsidRPr="000D4BE0">
                  <w:t xml:space="preserve">Having studied at the Slade School, stylistically Fox demonstrated the efficient professionalism of late Victorian /Edwardian art training and its acceptance of progressive French techniques of realism and mild post-impressionism. A high-keyed fauvist colourist tendency pushed her work further as did her tendency to emphasise brushstrokes and the observed geometry of architecture and engineering features in the landscape. Works produced in Algeria and Morocco in 1911 have an arbitrary sharpness of form and tonality and an emphasis on design, underpinned in some works by a </w:t>
                </w:r>
                <w:proofErr w:type="spellStart"/>
                <w:r w:rsidRPr="000D4BE0">
                  <w:t>cloissonism</w:t>
                </w:r>
                <w:proofErr w:type="spellEnd"/>
                <w:r w:rsidRPr="000D4BE0">
                  <w:t xml:space="preserve">, seen also in </w:t>
                </w:r>
                <w:r w:rsidRPr="000D4BE0">
                  <w:rPr>
                    <w:i/>
                  </w:rPr>
                  <w:t>Manly Beach- Summer is Here</w:t>
                </w:r>
                <w:r w:rsidRPr="000D4BE0">
                  <w:t xml:space="preserve">, 1913, a major work that received the Diploma of Honour at the </w:t>
                </w:r>
                <w:proofErr w:type="gramStart"/>
                <w:r w:rsidRPr="000D4BE0">
                  <w:t>Bordeaux  Internationals</w:t>
                </w:r>
                <w:proofErr w:type="gramEnd"/>
                <w:r w:rsidRPr="000D4BE0">
                  <w:t xml:space="preserve"> Exhibition in 1928: her highest public honour. The combined practice of the Foxes in 1900s Paris inverts many gendered stereotypes of the period, as Ethel preferred to work outside the home in the streets of Paris, whilst her husband constructed elaborate scenes of nudes and domestic life. In c.1910-1913, Ethel attracted more attention in a more radical milieu than her husband.</w:t>
                </w:r>
              </w:p>
              <w:p w14:paraId="34081F36" w14:textId="77777777" w:rsidR="007F34B3" w:rsidRPr="000D4BE0" w:rsidRDefault="007F34B3" w:rsidP="007F34B3">
                <w:r w:rsidRPr="000D4BE0">
                  <w:t xml:space="preserve">After the death of her husband in 1915, her career perhaps never matched its pre-World War One profile, although in 1919 she worked with the wife of the French President on providing cultural </w:t>
                </w:r>
                <w:r w:rsidRPr="000D4BE0">
                  <w:lastRenderedPageBreak/>
                  <w:t xml:space="preserve">education for allied soldiers in Paris. The </w:t>
                </w:r>
                <w:proofErr w:type="spellStart"/>
                <w:r w:rsidRPr="000D4BE0">
                  <w:t>Académie</w:t>
                </w:r>
                <w:proofErr w:type="spellEnd"/>
                <w:r w:rsidRPr="000D4BE0">
                  <w:t xml:space="preserve"> de la Grande </w:t>
                </w:r>
                <w:proofErr w:type="spellStart"/>
                <w:r w:rsidRPr="000D4BE0">
                  <w:t>Chaumière</w:t>
                </w:r>
                <w:proofErr w:type="spellEnd"/>
                <w:r w:rsidRPr="000D4BE0">
                  <w:t xml:space="preserve"> recommended her as a teacher of still life during the 1920s as that subject was not taught at the atelier. She travelled throughout Europe, North Africa and India and still painted in France. Some of her most singular later work reflected the impact of the world wars on everyday life. The confiscation and auctioning of the contents, including artworks, of her home that she had formerly shared with her Jewish husband in Paris under the Vichy regime and ensuing attempts at restitution, cast a shadow over the last decade of her life</w:t>
                </w:r>
              </w:p>
              <w:p w14:paraId="36A23176" w14:textId="77777777" w:rsidR="003F0D73" w:rsidRDefault="003F0D73" w:rsidP="00C27FAB"/>
            </w:tc>
          </w:sdtContent>
        </w:sdt>
      </w:tr>
      <w:tr w:rsidR="003235A7" w14:paraId="54E642C7" w14:textId="77777777" w:rsidTr="003235A7">
        <w:tc>
          <w:tcPr>
            <w:tcW w:w="9016" w:type="dxa"/>
          </w:tcPr>
          <w:p w14:paraId="2D34921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CEC88EEAB1FF448BEB3904A934C3E0"/>
              </w:placeholder>
            </w:sdtPr>
            <w:sdtEndPr/>
            <w:sdtContent>
              <w:p w14:paraId="0DD4317F" w14:textId="29689667" w:rsidR="00771467" w:rsidRPr="000D4BE0" w:rsidRDefault="00771467" w:rsidP="007F34B3"/>
              <w:p w14:paraId="1F818CC5" w14:textId="77777777" w:rsidR="00D95935" w:rsidRDefault="00D95935" w:rsidP="00FB11DE">
                <w:sdt>
                  <w:sdtPr>
                    <w:id w:val="-1370603756"/>
                    <w:citation/>
                  </w:sdtPr>
                  <w:sdtContent>
                    <w:r>
                      <w:fldChar w:fldCharType="begin"/>
                    </w:r>
                    <w:r>
                      <w:rPr>
                        <w:lang w:val="en-US"/>
                      </w:rPr>
                      <w:instrText xml:space="preserve"> CITATION God11 \l 1033 </w:instrText>
                    </w:r>
                    <w:r>
                      <w:fldChar w:fldCharType="separate"/>
                    </w:r>
                    <w:r>
                      <w:rPr>
                        <w:noProof/>
                        <w:lang w:val="en-US"/>
                      </w:rPr>
                      <w:t>(Goddard, Downey and Carrick)</w:t>
                    </w:r>
                    <w:r>
                      <w:fldChar w:fldCharType="end"/>
                    </w:r>
                  </w:sdtContent>
                </w:sdt>
              </w:p>
              <w:p w14:paraId="701411C8" w14:textId="77777777" w:rsidR="00D95935" w:rsidRDefault="00D95935" w:rsidP="00FB11DE">
                <w:sdt>
                  <w:sdtPr>
                    <w:id w:val="-1143890531"/>
                    <w:citation/>
                  </w:sdtPr>
                  <w:sdtContent>
                    <w:r>
                      <w:fldChar w:fldCharType="begin"/>
                    </w:r>
                    <w:r>
                      <w:rPr>
                        <w:lang w:val="en-US"/>
                      </w:rPr>
                      <w:instrText xml:space="preserve"> CITATION How94 \l 1033 </w:instrText>
                    </w:r>
                    <w:r>
                      <w:fldChar w:fldCharType="separate"/>
                    </w:r>
                    <w:r>
                      <w:rPr>
                        <w:noProof/>
                        <w:lang w:val="en-US"/>
                      </w:rPr>
                      <w:t>(Howe)</w:t>
                    </w:r>
                    <w:r>
                      <w:fldChar w:fldCharType="end"/>
                    </w:r>
                  </w:sdtContent>
                </w:sdt>
              </w:p>
              <w:p w14:paraId="47A01028" w14:textId="77777777" w:rsidR="00D95935" w:rsidRDefault="00D95935" w:rsidP="00FB11DE">
                <w:sdt>
                  <w:sdtPr>
                    <w:id w:val="-1175879427"/>
                    <w:citation/>
                  </w:sdtPr>
                  <w:sdtContent>
                    <w:r>
                      <w:fldChar w:fldCharType="begin"/>
                    </w:r>
                    <w:r>
                      <w:rPr>
                        <w:lang w:val="en-US"/>
                      </w:rPr>
                      <w:instrText xml:space="preserve"> CITATION Hyl00 \l 1033 </w:instrText>
                    </w:r>
                    <w:r>
                      <w:fldChar w:fldCharType="separate"/>
                    </w:r>
                    <w:r>
                      <w:rPr>
                        <w:noProof/>
                        <w:lang w:val="en-US"/>
                      </w:rPr>
                      <w:t>(Hylton)</w:t>
                    </w:r>
                    <w:r>
                      <w:fldChar w:fldCharType="end"/>
                    </w:r>
                  </w:sdtContent>
                </w:sdt>
              </w:p>
              <w:p w14:paraId="133D5178" w14:textId="77777777" w:rsidR="00D95935" w:rsidRDefault="00D95935" w:rsidP="00FB11DE">
                <w:sdt>
                  <w:sdtPr>
                    <w:id w:val="-583994111"/>
                    <w:citation/>
                  </w:sdtPr>
                  <w:sdtContent>
                    <w:r>
                      <w:fldChar w:fldCharType="begin"/>
                    </w:r>
                    <w:r>
                      <w:rPr>
                        <w:lang w:val="en-US"/>
                      </w:rPr>
                      <w:instrText xml:space="preserve"> CITATION Nat \l 1033 </w:instrText>
                    </w:r>
                    <w:r>
                      <w:fldChar w:fldCharType="separate"/>
                    </w:r>
                    <w:r>
                      <w:rPr>
                        <w:noProof/>
                        <w:lang w:val="en-US"/>
                      </w:rPr>
                      <w:t>(National Gallery of Australia)</w:t>
                    </w:r>
                    <w:r>
                      <w:fldChar w:fldCharType="end"/>
                    </w:r>
                  </w:sdtContent>
                </w:sdt>
              </w:p>
              <w:p w14:paraId="33E7F703" w14:textId="77777777" w:rsidR="00D95935" w:rsidRDefault="00D95935" w:rsidP="00FB11DE">
                <w:sdt>
                  <w:sdtPr>
                    <w:id w:val="-116296610"/>
                    <w:citation/>
                  </w:sdtPr>
                  <w:sdtContent>
                    <w:r>
                      <w:fldChar w:fldCharType="begin"/>
                    </w:r>
                    <w:r>
                      <w:rPr>
                        <w:lang w:val="en-US"/>
                      </w:rPr>
                      <w:instrText xml:space="preserve"> CITATION Pee97 \l 1033 </w:instrText>
                    </w:r>
                    <w:r>
                      <w:fldChar w:fldCharType="separate"/>
                    </w:r>
                    <w:r>
                      <w:rPr>
                        <w:noProof/>
                        <w:lang w:val="en-US"/>
                      </w:rPr>
                      <w:t>(Peers)</w:t>
                    </w:r>
                    <w:r>
                      <w:fldChar w:fldCharType="end"/>
                    </w:r>
                  </w:sdtContent>
                </w:sdt>
              </w:p>
              <w:p w14:paraId="60451292" w14:textId="774A6809" w:rsidR="003235A7" w:rsidRDefault="00D95935" w:rsidP="00FB11DE">
                <w:sdt>
                  <w:sdtPr>
                    <w:id w:val="-147898833"/>
                    <w:citation/>
                  </w:sdtPr>
                  <w:sdtContent>
                    <w:r>
                      <w:fldChar w:fldCharType="begin"/>
                    </w:r>
                    <w:r>
                      <w:rPr>
                        <w:lang w:val="en-US"/>
                      </w:rPr>
                      <w:instrText xml:space="preserve"> CITATION Zub79 \l 1033 </w:instrText>
                    </w:r>
                    <w:r>
                      <w:fldChar w:fldCharType="separate"/>
                    </w:r>
                    <w:r>
                      <w:rPr>
                        <w:noProof/>
                        <w:lang w:val="en-US"/>
                      </w:rPr>
                      <w:t>(Zubans and Carrick Fox)</w:t>
                    </w:r>
                    <w:r>
                      <w:fldChar w:fldCharType="end"/>
                    </w:r>
                  </w:sdtContent>
                </w:sdt>
              </w:p>
              <w:bookmarkStart w:id="0" w:name="_GoBack" w:displacedByCustomXml="next"/>
              <w:bookmarkEnd w:id="0" w:displacedByCustomXml="next"/>
            </w:sdtContent>
          </w:sdt>
        </w:tc>
      </w:tr>
    </w:tbl>
    <w:p w14:paraId="209CC10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C307BD" w14:textId="77777777" w:rsidR="007F34B3" w:rsidRDefault="007F34B3" w:rsidP="007A0D55">
      <w:pPr>
        <w:spacing w:after="0" w:line="240" w:lineRule="auto"/>
      </w:pPr>
      <w:r>
        <w:separator/>
      </w:r>
    </w:p>
  </w:endnote>
  <w:endnote w:type="continuationSeparator" w:id="0">
    <w:p w14:paraId="6FB37912" w14:textId="77777777" w:rsidR="007F34B3" w:rsidRDefault="007F34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18310" w14:textId="77777777" w:rsidR="007F34B3" w:rsidRDefault="007F34B3" w:rsidP="007A0D55">
      <w:pPr>
        <w:spacing w:after="0" w:line="240" w:lineRule="auto"/>
      </w:pPr>
      <w:r>
        <w:separator/>
      </w:r>
    </w:p>
  </w:footnote>
  <w:footnote w:type="continuationSeparator" w:id="0">
    <w:p w14:paraId="2CE68DE5" w14:textId="77777777" w:rsidR="007F34B3" w:rsidRDefault="007F34B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BE936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2922B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4B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1467"/>
    <w:rsid w:val="00780D95"/>
    <w:rsid w:val="00780DC7"/>
    <w:rsid w:val="007A0D55"/>
    <w:rsid w:val="007B3377"/>
    <w:rsid w:val="007E5F44"/>
    <w:rsid w:val="007F34B3"/>
    <w:rsid w:val="00821DE3"/>
    <w:rsid w:val="00846CE1"/>
    <w:rsid w:val="008A5B87"/>
    <w:rsid w:val="00922950"/>
    <w:rsid w:val="00966856"/>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5935"/>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B29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F34B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34B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ustomXml" Target="ink/ink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3BD0E198808248A9F15071ACD7E8F8"/>
        <w:category>
          <w:name w:val="General"/>
          <w:gallery w:val="placeholder"/>
        </w:category>
        <w:types>
          <w:type w:val="bbPlcHdr"/>
        </w:types>
        <w:behaviors>
          <w:behavior w:val="content"/>
        </w:behaviors>
        <w:guid w:val="{1BA315BB-BB9E-3F47-B535-C5C994C189B7}"/>
      </w:docPartPr>
      <w:docPartBody>
        <w:p w:rsidR="005A1925" w:rsidRDefault="005A1925">
          <w:pPr>
            <w:pStyle w:val="F33BD0E198808248A9F15071ACD7E8F8"/>
          </w:pPr>
          <w:r w:rsidRPr="00CC586D">
            <w:rPr>
              <w:rStyle w:val="PlaceholderText"/>
              <w:b/>
              <w:color w:val="FFFFFF" w:themeColor="background1"/>
            </w:rPr>
            <w:t>[Salutation]</w:t>
          </w:r>
        </w:p>
      </w:docPartBody>
    </w:docPart>
    <w:docPart>
      <w:docPartPr>
        <w:name w:val="ECBD6E4ADC71E64DA368632CD1DDB7B2"/>
        <w:category>
          <w:name w:val="General"/>
          <w:gallery w:val="placeholder"/>
        </w:category>
        <w:types>
          <w:type w:val="bbPlcHdr"/>
        </w:types>
        <w:behaviors>
          <w:behavior w:val="content"/>
        </w:behaviors>
        <w:guid w:val="{FC2DDCE0-A787-BE4A-8F52-2C5D2ED07A22}"/>
      </w:docPartPr>
      <w:docPartBody>
        <w:p w:rsidR="005A1925" w:rsidRDefault="005A1925">
          <w:pPr>
            <w:pStyle w:val="ECBD6E4ADC71E64DA368632CD1DDB7B2"/>
          </w:pPr>
          <w:r>
            <w:rPr>
              <w:rStyle w:val="PlaceholderText"/>
            </w:rPr>
            <w:t>[First name]</w:t>
          </w:r>
        </w:p>
      </w:docPartBody>
    </w:docPart>
    <w:docPart>
      <w:docPartPr>
        <w:name w:val="102CFD2443F94A4182DDFCB82E6CEF25"/>
        <w:category>
          <w:name w:val="General"/>
          <w:gallery w:val="placeholder"/>
        </w:category>
        <w:types>
          <w:type w:val="bbPlcHdr"/>
        </w:types>
        <w:behaviors>
          <w:behavior w:val="content"/>
        </w:behaviors>
        <w:guid w:val="{33EB8706-1B54-4B43-BBAB-629AF5D19192}"/>
      </w:docPartPr>
      <w:docPartBody>
        <w:p w:rsidR="005A1925" w:rsidRDefault="005A1925">
          <w:pPr>
            <w:pStyle w:val="102CFD2443F94A4182DDFCB82E6CEF25"/>
          </w:pPr>
          <w:r>
            <w:rPr>
              <w:rStyle w:val="PlaceholderText"/>
            </w:rPr>
            <w:t>[Middle name]</w:t>
          </w:r>
        </w:p>
      </w:docPartBody>
    </w:docPart>
    <w:docPart>
      <w:docPartPr>
        <w:name w:val="8BE24F5EFB13B54DABA70C0DA6CBF55B"/>
        <w:category>
          <w:name w:val="General"/>
          <w:gallery w:val="placeholder"/>
        </w:category>
        <w:types>
          <w:type w:val="bbPlcHdr"/>
        </w:types>
        <w:behaviors>
          <w:behavior w:val="content"/>
        </w:behaviors>
        <w:guid w:val="{0BE21A91-6301-7C46-88A1-AD9B9FEDFC94}"/>
      </w:docPartPr>
      <w:docPartBody>
        <w:p w:rsidR="005A1925" w:rsidRDefault="005A1925">
          <w:pPr>
            <w:pStyle w:val="8BE24F5EFB13B54DABA70C0DA6CBF55B"/>
          </w:pPr>
          <w:r>
            <w:rPr>
              <w:rStyle w:val="PlaceholderText"/>
            </w:rPr>
            <w:t>[Last name]</w:t>
          </w:r>
        </w:p>
      </w:docPartBody>
    </w:docPart>
    <w:docPart>
      <w:docPartPr>
        <w:name w:val="234944730DDBBA49BCEC5FF0E707D2D5"/>
        <w:category>
          <w:name w:val="General"/>
          <w:gallery w:val="placeholder"/>
        </w:category>
        <w:types>
          <w:type w:val="bbPlcHdr"/>
        </w:types>
        <w:behaviors>
          <w:behavior w:val="content"/>
        </w:behaviors>
        <w:guid w:val="{88897580-7B43-BE4D-B137-B775FA30A72A}"/>
      </w:docPartPr>
      <w:docPartBody>
        <w:p w:rsidR="005A1925" w:rsidRDefault="005A1925">
          <w:pPr>
            <w:pStyle w:val="234944730DDBBA49BCEC5FF0E707D2D5"/>
          </w:pPr>
          <w:r>
            <w:rPr>
              <w:rStyle w:val="PlaceholderText"/>
            </w:rPr>
            <w:t>[Enter your biography]</w:t>
          </w:r>
        </w:p>
      </w:docPartBody>
    </w:docPart>
    <w:docPart>
      <w:docPartPr>
        <w:name w:val="101B0978E4531D4C82123A0C4A5A046D"/>
        <w:category>
          <w:name w:val="General"/>
          <w:gallery w:val="placeholder"/>
        </w:category>
        <w:types>
          <w:type w:val="bbPlcHdr"/>
        </w:types>
        <w:behaviors>
          <w:behavior w:val="content"/>
        </w:behaviors>
        <w:guid w:val="{6FFFAACA-CAB8-FE4C-B46B-B3066B272393}"/>
      </w:docPartPr>
      <w:docPartBody>
        <w:p w:rsidR="005A1925" w:rsidRDefault="005A1925">
          <w:pPr>
            <w:pStyle w:val="101B0978E4531D4C82123A0C4A5A046D"/>
          </w:pPr>
          <w:r>
            <w:rPr>
              <w:rStyle w:val="PlaceholderText"/>
            </w:rPr>
            <w:t>[Enter the institution with which you are affiliated]</w:t>
          </w:r>
        </w:p>
      </w:docPartBody>
    </w:docPart>
    <w:docPart>
      <w:docPartPr>
        <w:name w:val="9291DEB50DC1474C8FABE7A8C2A9A752"/>
        <w:category>
          <w:name w:val="General"/>
          <w:gallery w:val="placeholder"/>
        </w:category>
        <w:types>
          <w:type w:val="bbPlcHdr"/>
        </w:types>
        <w:behaviors>
          <w:behavior w:val="content"/>
        </w:behaviors>
        <w:guid w:val="{D8FB0502-058C-FD43-A91F-7F90C230867A}"/>
      </w:docPartPr>
      <w:docPartBody>
        <w:p w:rsidR="005A1925" w:rsidRDefault="005A1925">
          <w:pPr>
            <w:pStyle w:val="9291DEB50DC1474C8FABE7A8C2A9A752"/>
          </w:pPr>
          <w:r w:rsidRPr="00EF74F7">
            <w:rPr>
              <w:b/>
              <w:color w:val="808080" w:themeColor="background1" w:themeShade="80"/>
            </w:rPr>
            <w:t>[Enter the headword for your article]</w:t>
          </w:r>
        </w:p>
      </w:docPartBody>
    </w:docPart>
    <w:docPart>
      <w:docPartPr>
        <w:name w:val="798BF42D969BDE4DAC1564A5E793B07E"/>
        <w:category>
          <w:name w:val="General"/>
          <w:gallery w:val="placeholder"/>
        </w:category>
        <w:types>
          <w:type w:val="bbPlcHdr"/>
        </w:types>
        <w:behaviors>
          <w:behavior w:val="content"/>
        </w:behaviors>
        <w:guid w:val="{035D19EA-928C-1C41-BEAC-E92CCA763F91}"/>
      </w:docPartPr>
      <w:docPartBody>
        <w:p w:rsidR="005A1925" w:rsidRDefault="005A1925">
          <w:pPr>
            <w:pStyle w:val="798BF42D969BDE4DAC1564A5E793B07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5EEA7973EB5C449F5FB3CFF800FDA7"/>
        <w:category>
          <w:name w:val="General"/>
          <w:gallery w:val="placeholder"/>
        </w:category>
        <w:types>
          <w:type w:val="bbPlcHdr"/>
        </w:types>
        <w:behaviors>
          <w:behavior w:val="content"/>
        </w:behaviors>
        <w:guid w:val="{4CC38284-569A-BC45-9043-61665FD8B69D}"/>
      </w:docPartPr>
      <w:docPartBody>
        <w:p w:rsidR="005A1925" w:rsidRDefault="005A1925">
          <w:pPr>
            <w:pStyle w:val="CE5EEA7973EB5C449F5FB3CFF800FDA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589CF7F37921C4AB9441D156113A84A"/>
        <w:category>
          <w:name w:val="General"/>
          <w:gallery w:val="placeholder"/>
        </w:category>
        <w:types>
          <w:type w:val="bbPlcHdr"/>
        </w:types>
        <w:behaviors>
          <w:behavior w:val="content"/>
        </w:behaviors>
        <w:guid w:val="{91D3AEA4-5A2C-6941-B92C-3A74348DC337}"/>
      </w:docPartPr>
      <w:docPartBody>
        <w:p w:rsidR="005A1925" w:rsidRDefault="005A1925">
          <w:pPr>
            <w:pStyle w:val="B589CF7F37921C4AB9441D156113A84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CEC88EEAB1FF448BEB3904A934C3E0"/>
        <w:category>
          <w:name w:val="General"/>
          <w:gallery w:val="placeholder"/>
        </w:category>
        <w:types>
          <w:type w:val="bbPlcHdr"/>
        </w:types>
        <w:behaviors>
          <w:behavior w:val="content"/>
        </w:behaviors>
        <w:guid w:val="{76A7E006-1662-A34A-B685-50D775A3BAC2}"/>
      </w:docPartPr>
      <w:docPartBody>
        <w:p w:rsidR="005A1925" w:rsidRDefault="005A1925">
          <w:pPr>
            <w:pStyle w:val="03CEC88EEAB1FF448BEB3904A934C3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925"/>
    <w:rsid w:val="005A192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3BD0E198808248A9F15071ACD7E8F8">
    <w:name w:val="F33BD0E198808248A9F15071ACD7E8F8"/>
  </w:style>
  <w:style w:type="paragraph" w:customStyle="1" w:styleId="ECBD6E4ADC71E64DA368632CD1DDB7B2">
    <w:name w:val="ECBD6E4ADC71E64DA368632CD1DDB7B2"/>
  </w:style>
  <w:style w:type="paragraph" w:customStyle="1" w:styleId="102CFD2443F94A4182DDFCB82E6CEF25">
    <w:name w:val="102CFD2443F94A4182DDFCB82E6CEF25"/>
  </w:style>
  <w:style w:type="paragraph" w:customStyle="1" w:styleId="8BE24F5EFB13B54DABA70C0DA6CBF55B">
    <w:name w:val="8BE24F5EFB13B54DABA70C0DA6CBF55B"/>
  </w:style>
  <w:style w:type="paragraph" w:customStyle="1" w:styleId="234944730DDBBA49BCEC5FF0E707D2D5">
    <w:name w:val="234944730DDBBA49BCEC5FF0E707D2D5"/>
  </w:style>
  <w:style w:type="paragraph" w:customStyle="1" w:styleId="101B0978E4531D4C82123A0C4A5A046D">
    <w:name w:val="101B0978E4531D4C82123A0C4A5A046D"/>
  </w:style>
  <w:style w:type="paragraph" w:customStyle="1" w:styleId="9291DEB50DC1474C8FABE7A8C2A9A752">
    <w:name w:val="9291DEB50DC1474C8FABE7A8C2A9A752"/>
  </w:style>
  <w:style w:type="paragraph" w:customStyle="1" w:styleId="798BF42D969BDE4DAC1564A5E793B07E">
    <w:name w:val="798BF42D969BDE4DAC1564A5E793B07E"/>
  </w:style>
  <w:style w:type="paragraph" w:customStyle="1" w:styleId="CE5EEA7973EB5C449F5FB3CFF800FDA7">
    <w:name w:val="CE5EEA7973EB5C449F5FB3CFF800FDA7"/>
  </w:style>
  <w:style w:type="paragraph" w:customStyle="1" w:styleId="B589CF7F37921C4AB9441D156113A84A">
    <w:name w:val="B589CF7F37921C4AB9441D156113A84A"/>
  </w:style>
  <w:style w:type="paragraph" w:customStyle="1" w:styleId="03CEC88EEAB1FF448BEB3904A934C3E0">
    <w:name w:val="03CEC88EEAB1FF448BEB3904A934C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81.70213" units="1/cm"/>
          <inkml:channelProperty channel="Y" name="resolution" value="81.81818" units="1/cm"/>
          <inkml:channelProperty channel="T" name="resolution" value="1" units="1/dev"/>
        </inkml:channelProperties>
      </inkml:inkSource>
      <inkml:timestamp xml:id="ts0" timeString="2014-04-14T03:42:54.164"/>
    </inkml:context>
    <inkml:brush xml:id="br0">
      <inkml:brushProperty name="width" value="0.1" units="cm"/>
      <inkml:brushProperty name="height" value="0.1" units="cm"/>
      <inkml:brushProperty name="fitToCurve" value="1"/>
    </inkml:brush>
  </inkml:definitions>
  <inkml:trace contextRef="#ctx0" brushRef="#br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Hyl00</b:Tag>
    <b:SourceType>Book</b:SourceType>
    <b:Guid>{D4E7A539-5755-BA42-A7B3-B3B5ADE1DBCA}</b:Guid>
    <b:Title>Modern Australian Women: Paintings &amp; Prints 1925-1945.</b:Title>
    <b:City>Adelaide</b:City>
    <b:Publisher>Art Gallery of South Australia</b:Publisher>
    <b:Year>2000</b:Year>
    <b:Author>
      <b:Author>
        <b:NameList>
          <b:Person>
            <b:Last>Hylton</b:Last>
            <b:First>Jane</b:First>
          </b:Person>
        </b:NameList>
      </b:Author>
    </b:Author>
    <b:RefOrder>3</b:RefOrder>
  </b:Source>
  <b:Source>
    <b:Tag>God11</b:Tag>
    <b:SourceType>Book</b:SourceType>
    <b:Guid>{689566CC-A529-5443-BAC5-F8F30BC7E05A}</b:Guid>
    <b:Title>Art, Love &amp; Life: Ethel Carrick &amp; E Phillips Fox</b:Title>
    <b:City>Brisbane</b:City>
    <b:Publisher>Queensland Art Gallery</b:Publisher>
    <b:Year>2011</b:Year>
    <b:Author>
      <b:Author>
        <b:NameList>
          <b:Person>
            <b:Last>Goddard</b:Last>
            <b:First>Angela</b:First>
          </b:Person>
          <b:Person>
            <b:Last>Downey</b:Last>
            <b:First>Georgina</b:First>
          </b:Person>
          <b:Person>
            <b:Last>Carrick</b:Last>
            <b:First>Ethel</b:First>
          </b:Person>
          <b:Person>
            <b:Last>Fox</b:Last>
            <b:Middle>P.</b:Middle>
            <b:First>Emanuel</b:First>
          </b:Person>
        </b:NameList>
      </b:Author>
    </b:Author>
    <b:RefOrder>1</b:RefOrder>
  </b:Source>
  <b:Source>
    <b:Tag>How94</b:Tag>
    <b:SourceType>BookSection</b:SourceType>
    <b:Guid>{8A138E64-B8C5-0140-B59C-9ED176D53683}</b:Guid>
    <b:Title>Ethel Carrick Fox: The Cheat or the Cheated?</b:Title>
    <b:City>St. Lucia</b:City>
    <b:Publisher>Queensland UP</b:Publisher>
    <b:Year>1994</b:Year>
    <b:BookTitle>Wallflowers and Witches: Women and Culture in Australia, 1910-1945</b:BookTitle>
    <b:Author>
      <b:Author>
        <b:NameList>
          <b:Person>
            <b:Last>Howe</b:Last>
            <b:First>Elin</b:First>
          </b:Person>
        </b:NameList>
      </b:Author>
      <b:Editor>
        <b:NameList>
          <b:Person>
            <b:Last>Dever</b:Last>
            <b:First>Maryanne</b:First>
          </b:Person>
        </b:NameList>
      </b:Editor>
    </b:Author>
    <b:RefOrder>2</b:RefOrder>
  </b:Source>
  <b:Source>
    <b:Tag>Pee97</b:Tag>
    <b:SourceType>BookSection</b:SourceType>
    <b:Guid>{61C7925A-F91E-9647-8AE3-E9DC64830281}</b:Guid>
    <b:Title>Ethel Carrick Fox</b:Title>
    <b:BookTitle>Dictionary of Women Artists</b:BookTitle>
    <b:City>London</b:City>
    <b:Publisher>Fitzroy Dearborn Publishers</b:Publisher>
    <b:Year>1997</b:Year>
    <b:Author>
      <b:Author>
        <b:NameList>
          <b:Person>
            <b:Last>Peers</b:Last>
            <b:First>J</b:First>
          </b:Person>
        </b:NameList>
      </b:Author>
      <b:Editor>
        <b:NameList>
          <b:Person>
            <b:Last>Gaze</b:Last>
            <b:First>Delia</b:First>
          </b:Person>
        </b:NameList>
      </b:Editor>
    </b:Author>
    <b:Pages>545-546</b:Pages>
    <b:RefOrder>5</b:RefOrder>
  </b:Source>
  <b:Source>
    <b:Tag>Zub79</b:Tag>
    <b:SourceType>Book</b:SourceType>
    <b:Guid>{270E62F5-A22C-674F-B68E-D9DC3E17CAAA}</b:Guid>
    <b:Title>Ethel Carrick (Mrs E. Phillips Fox): A Retropective Exhibition</b:Title>
    <b:City>Geelong</b:City>
    <b:Publisher>Geelong Art Gallery</b:Publisher>
    <b:Year>1979</b:Year>
    <b:Author>
      <b:Author>
        <b:NameList>
          <b:Person>
            <b:Last>Zubans</b:Last>
            <b:First>Ruth</b:First>
          </b:Person>
          <b:Person>
            <b:Last>Carrick Fox</b:Last>
            <b:First>Ethel</b:First>
          </b:Person>
        </b:NameList>
      </b:Author>
    </b:Author>
    <b:RefOrder>6</b:RefOrder>
  </b:Source>
  <b:Source>
    <b:Tag>Nat</b:Tag>
    <b:SourceType>InternetSite</b:SourceType>
    <b:Guid>{16ECC41B-B618-464F-B1EC-B185E3FEB0FD}</b:Guid>
    <b:Title>Edwardian Art</b:Title>
    <b:Author>
      <b:Author>
        <b:Corporate>National Gallery of Australia</b:Corporate>
      </b:Author>
    </b:Author>
    <b:InternetSiteTitle>National Gallery of Australia</b:InternetSiteTitle>
    <b:URL>http://nga.gov.au/Exhibition/Edwardians/Default.cfm?MnuID=SRCH&amp;ArtistIRN=15171&amp;Alpha=C </b:URL>
    <b:RefOrder>4</b:RefOrder>
  </b:Source>
</b:Sources>
</file>

<file path=customXml/itemProps1.xml><?xml version="1.0" encoding="utf-8"?>
<ds:datastoreItem xmlns:ds="http://schemas.openxmlformats.org/officeDocument/2006/customXml" ds:itemID="{78148A01-21DF-034F-BCC7-ECC96507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607</Words>
  <Characters>3465</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2015-02-13T02:24:00Z</dcterms:created>
  <dcterms:modified xsi:type="dcterms:W3CDTF">2015-02-13T02:24:00Z</dcterms:modified>
</cp:coreProperties>
</file>