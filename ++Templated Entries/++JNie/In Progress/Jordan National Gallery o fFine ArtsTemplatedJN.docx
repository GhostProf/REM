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33911CA8FFAF4EB5D1AB33647C647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47FF01503BDB84298BD9C8E4A33ECBE"/>
            </w:placeholder>
            <w:text/>
          </w:sdtPr>
          <w:sdtEndPr/>
          <w:sdtContent>
            <w:tc>
              <w:tcPr>
                <w:tcW w:w="2073" w:type="dxa"/>
              </w:tcPr>
              <w:p w:rsidR="00B574C9" w:rsidRDefault="00A36276" w:rsidP="00A36276">
                <w:r>
                  <w:t>Sarah</w:t>
                </w:r>
              </w:p>
            </w:tc>
          </w:sdtContent>
        </w:sdt>
        <w:sdt>
          <w:sdtPr>
            <w:alias w:val="Middle name"/>
            <w:tag w:val="authorMiddleName"/>
            <w:id w:val="-2076034781"/>
            <w:placeholder>
              <w:docPart w:val="65FAA76775377E4793E187E2B1DCC72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2B12205C82774479F9E7D667F1F6387"/>
            </w:placeholder>
            <w:text/>
          </w:sdtPr>
          <w:sdtEndPr/>
          <w:sdtContent>
            <w:tc>
              <w:tcPr>
                <w:tcW w:w="2642" w:type="dxa"/>
              </w:tcPr>
              <w:p w:rsidR="00B574C9" w:rsidRDefault="00A36276" w:rsidP="00A36276">
                <w:r>
                  <w:t>Rogers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AC29381BCF00248B9C27307B153746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811C025041F6F43B81DE2364B33CAE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0FBDD391F51574B9F75C57BFA8601CC"/>
            </w:placeholder>
            <w:text/>
          </w:sdtPr>
          <w:sdtContent>
            <w:tc>
              <w:tcPr>
                <w:tcW w:w="9016" w:type="dxa"/>
                <w:tcMar>
                  <w:top w:w="113" w:type="dxa"/>
                  <w:bottom w:w="113" w:type="dxa"/>
                </w:tcMar>
              </w:tcPr>
              <w:p w:rsidR="00A36276" w:rsidRPr="00EE3F8A" w:rsidRDefault="00A36276" w:rsidP="00A36276">
                <w:pPr>
                  <w:rPr>
                    <w:b/>
                  </w:rPr>
                </w:pPr>
                <w:r w:rsidRPr="00EE3F8A">
                  <w:rPr>
                    <w:b/>
                  </w:rPr>
                  <w:t>Jordan National Gallery of Fine Arts</w:t>
                </w:r>
              </w:p>
              <w:p w:rsidR="003F0D73" w:rsidRPr="00FB589A" w:rsidRDefault="003F0D73" w:rsidP="003F0D73">
                <w:pPr>
                  <w:rPr>
                    <w:b/>
                  </w:rPr>
                </w:pPr>
              </w:p>
            </w:tc>
          </w:sdtContent>
        </w:sdt>
      </w:tr>
      <w:tr w:rsidR="00464699" w:rsidTr="007821B0">
        <w:sdt>
          <w:sdtPr>
            <w:alias w:val="Variant headwords"/>
            <w:tag w:val="variantHeadwords"/>
            <w:id w:val="173464402"/>
            <w:placeholder>
              <w:docPart w:val="5906258FD48195468215DFB1136C093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C552501F1755342AA240FEFFF1AB00C"/>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7A5058A28DED0F4E859CBCE24EC18D04"/>
            </w:placeholder>
          </w:sdtPr>
          <w:sdtEndPr/>
          <w:sdtContent>
            <w:tc>
              <w:tcPr>
                <w:tcW w:w="9016" w:type="dxa"/>
                <w:tcMar>
                  <w:top w:w="113" w:type="dxa"/>
                  <w:bottom w:w="113" w:type="dxa"/>
                </w:tcMar>
              </w:tcPr>
              <w:p w:rsidR="003F0D73" w:rsidRDefault="00A36276" w:rsidP="00C27FAB">
                <w:r>
                  <w:t xml:space="preserve">The </w:t>
                </w:r>
                <w:proofErr w:type="gramStart"/>
                <w:r>
                  <w:t>Jordan National Gallery of Fine Arts was established in 1980 by the Royal Society of Fine Arts, a private, non-profit, non-governmental organisation with the goal of promoting the visual arts in Jordan and the region</w:t>
                </w:r>
                <w:proofErr w:type="gramEnd"/>
                <w:r>
                  <w:t xml:space="preserve">. Located in two buildings in the historic district of </w:t>
                </w:r>
                <w:proofErr w:type="spellStart"/>
                <w:r>
                  <w:t>Jabal</w:t>
                </w:r>
                <w:proofErr w:type="spellEnd"/>
                <w:r>
                  <w:t xml:space="preserve"> al </w:t>
                </w:r>
                <w:proofErr w:type="spellStart"/>
                <w:r>
                  <w:t>Weibdeh</w:t>
                </w:r>
                <w:proofErr w:type="spellEnd"/>
                <w:r>
                  <w:t xml:space="preserve"> in the capital of Amman, the National Gallery houses over two thousand five hundred paintings, drawings, sculptures, ceramics, photographs, weavings, installations and video art by modern and contemporary artists of Arab, Islamic, and developing countries. One of the institution’s most important projects was the 1989 exhibition, </w:t>
                </w:r>
                <w:r w:rsidRPr="0096150B">
                  <w:rPr>
                    <w:i/>
                  </w:rPr>
                  <w:t>Contemporary Art from the Islamic World</w:t>
                </w:r>
                <w:r>
                  <w:t xml:space="preserve">, which opened at the Barbican </w:t>
                </w:r>
                <w:proofErr w:type="spellStart"/>
                <w:r>
                  <w:t>Center</w:t>
                </w:r>
                <w:proofErr w:type="spellEnd"/>
                <w:r>
                  <w:t xml:space="preserve"> in London. Accompanied by an extensive catalogue, edited by founding director </w:t>
                </w:r>
                <w:proofErr w:type="spellStart"/>
                <w:r>
                  <w:t>Dr.</w:t>
                </w:r>
                <w:proofErr w:type="spellEnd"/>
                <w:r>
                  <w:t xml:space="preserve"> </w:t>
                </w:r>
                <w:proofErr w:type="spellStart"/>
                <w:r>
                  <w:t>Wijdan</w:t>
                </w:r>
                <w:proofErr w:type="spellEnd"/>
                <w:r>
                  <w:t xml:space="preserve"> F. Al-</w:t>
                </w:r>
                <w:proofErr w:type="spellStart"/>
                <w:r>
                  <w:t>Hashemi</w:t>
                </w:r>
                <w:proofErr w:type="spellEnd"/>
                <w:r>
                  <w:t xml:space="preserve">, the exhibition represented the most extensive show of modern Islamic art in Europe with over two hundred pieces and inclusive of over a hundred artists from twenty-three countries in the Islamic world. In 2009, the National Gallery launched a second pioneering project: the Mobile Museum. Each week, a van now converted into a gallery, shares the work of Jordanian artists along with art workshops and artist’s talks, with villages throughout Jordan’s rural countryside. </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87DBEA09378487478721ADE1653D7C40"/>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276" w:rsidRDefault="00A36276" w:rsidP="007A0D55">
      <w:pPr>
        <w:spacing w:after="0" w:line="240" w:lineRule="auto"/>
      </w:pPr>
      <w:r>
        <w:separator/>
      </w:r>
    </w:p>
  </w:endnote>
  <w:endnote w:type="continuationSeparator" w:id="0">
    <w:p w:rsidR="00A36276" w:rsidRDefault="00A362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276" w:rsidRDefault="00A36276" w:rsidP="007A0D55">
      <w:pPr>
        <w:spacing w:after="0" w:line="240" w:lineRule="auto"/>
      </w:pPr>
      <w:r>
        <w:separator/>
      </w:r>
    </w:p>
  </w:footnote>
  <w:footnote w:type="continuationSeparator" w:id="0">
    <w:p w:rsidR="00A36276" w:rsidRDefault="00A362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7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6276"/>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2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2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33911CA8FFAF4EB5D1AB33647C6476"/>
        <w:category>
          <w:name w:val="General"/>
          <w:gallery w:val="placeholder"/>
        </w:category>
        <w:types>
          <w:type w:val="bbPlcHdr"/>
        </w:types>
        <w:behaviors>
          <w:behavior w:val="content"/>
        </w:behaviors>
        <w:guid w:val="{9B4DF06E-EE27-6F40-9F67-9BCC5C84C69D}"/>
      </w:docPartPr>
      <w:docPartBody>
        <w:p w:rsidR="00000000" w:rsidRDefault="004E117A">
          <w:pPr>
            <w:pStyle w:val="AB33911CA8FFAF4EB5D1AB33647C6476"/>
          </w:pPr>
          <w:r w:rsidRPr="00CC586D">
            <w:rPr>
              <w:rStyle w:val="PlaceholderText"/>
              <w:b/>
              <w:color w:val="FFFFFF" w:themeColor="background1"/>
            </w:rPr>
            <w:t>[Salutation]</w:t>
          </w:r>
        </w:p>
      </w:docPartBody>
    </w:docPart>
    <w:docPart>
      <w:docPartPr>
        <w:name w:val="447FF01503BDB84298BD9C8E4A33ECBE"/>
        <w:category>
          <w:name w:val="General"/>
          <w:gallery w:val="placeholder"/>
        </w:category>
        <w:types>
          <w:type w:val="bbPlcHdr"/>
        </w:types>
        <w:behaviors>
          <w:behavior w:val="content"/>
        </w:behaviors>
        <w:guid w:val="{50E2DCDA-8CCA-DE4A-AE41-AAC62DD94FB0}"/>
      </w:docPartPr>
      <w:docPartBody>
        <w:p w:rsidR="00000000" w:rsidRDefault="004E117A">
          <w:pPr>
            <w:pStyle w:val="447FF01503BDB84298BD9C8E4A33ECBE"/>
          </w:pPr>
          <w:r>
            <w:rPr>
              <w:rStyle w:val="PlaceholderText"/>
            </w:rPr>
            <w:t>[First name]</w:t>
          </w:r>
        </w:p>
      </w:docPartBody>
    </w:docPart>
    <w:docPart>
      <w:docPartPr>
        <w:name w:val="65FAA76775377E4793E187E2B1DCC722"/>
        <w:category>
          <w:name w:val="General"/>
          <w:gallery w:val="placeholder"/>
        </w:category>
        <w:types>
          <w:type w:val="bbPlcHdr"/>
        </w:types>
        <w:behaviors>
          <w:behavior w:val="content"/>
        </w:behaviors>
        <w:guid w:val="{74DB45C9-4CF7-3141-8F32-F541F6EE3B5B}"/>
      </w:docPartPr>
      <w:docPartBody>
        <w:p w:rsidR="00000000" w:rsidRDefault="004E117A">
          <w:pPr>
            <w:pStyle w:val="65FAA76775377E4793E187E2B1DCC722"/>
          </w:pPr>
          <w:r>
            <w:rPr>
              <w:rStyle w:val="PlaceholderText"/>
            </w:rPr>
            <w:t>[Middle name]</w:t>
          </w:r>
        </w:p>
      </w:docPartBody>
    </w:docPart>
    <w:docPart>
      <w:docPartPr>
        <w:name w:val="72B12205C82774479F9E7D667F1F6387"/>
        <w:category>
          <w:name w:val="General"/>
          <w:gallery w:val="placeholder"/>
        </w:category>
        <w:types>
          <w:type w:val="bbPlcHdr"/>
        </w:types>
        <w:behaviors>
          <w:behavior w:val="content"/>
        </w:behaviors>
        <w:guid w:val="{6612D998-E01E-AA4D-A8B0-FA75FB8A2591}"/>
      </w:docPartPr>
      <w:docPartBody>
        <w:p w:rsidR="00000000" w:rsidRDefault="004E117A">
          <w:pPr>
            <w:pStyle w:val="72B12205C82774479F9E7D667F1F6387"/>
          </w:pPr>
          <w:r>
            <w:rPr>
              <w:rStyle w:val="PlaceholderText"/>
            </w:rPr>
            <w:t>[Last name]</w:t>
          </w:r>
        </w:p>
      </w:docPartBody>
    </w:docPart>
    <w:docPart>
      <w:docPartPr>
        <w:name w:val="6AC29381BCF00248B9C27307B1537465"/>
        <w:category>
          <w:name w:val="General"/>
          <w:gallery w:val="placeholder"/>
        </w:category>
        <w:types>
          <w:type w:val="bbPlcHdr"/>
        </w:types>
        <w:behaviors>
          <w:behavior w:val="content"/>
        </w:behaviors>
        <w:guid w:val="{2D7888BE-8C96-164D-8414-2B4A570AECDB}"/>
      </w:docPartPr>
      <w:docPartBody>
        <w:p w:rsidR="00000000" w:rsidRDefault="004E117A">
          <w:pPr>
            <w:pStyle w:val="6AC29381BCF00248B9C27307B1537465"/>
          </w:pPr>
          <w:r>
            <w:rPr>
              <w:rStyle w:val="PlaceholderText"/>
            </w:rPr>
            <w:t>[Enter your biography]</w:t>
          </w:r>
        </w:p>
      </w:docPartBody>
    </w:docPart>
    <w:docPart>
      <w:docPartPr>
        <w:name w:val="D811C025041F6F43B81DE2364B33CAE4"/>
        <w:category>
          <w:name w:val="General"/>
          <w:gallery w:val="placeholder"/>
        </w:category>
        <w:types>
          <w:type w:val="bbPlcHdr"/>
        </w:types>
        <w:behaviors>
          <w:behavior w:val="content"/>
        </w:behaviors>
        <w:guid w:val="{0B601235-586F-D043-8C43-66BB2E87B2ED}"/>
      </w:docPartPr>
      <w:docPartBody>
        <w:p w:rsidR="00000000" w:rsidRDefault="004E117A">
          <w:pPr>
            <w:pStyle w:val="D811C025041F6F43B81DE2364B33CAE4"/>
          </w:pPr>
          <w:r>
            <w:rPr>
              <w:rStyle w:val="PlaceholderText"/>
            </w:rPr>
            <w:t>[Enter the institution with which you are affiliated]</w:t>
          </w:r>
        </w:p>
      </w:docPartBody>
    </w:docPart>
    <w:docPart>
      <w:docPartPr>
        <w:name w:val="00FBDD391F51574B9F75C57BFA8601CC"/>
        <w:category>
          <w:name w:val="General"/>
          <w:gallery w:val="placeholder"/>
        </w:category>
        <w:types>
          <w:type w:val="bbPlcHdr"/>
        </w:types>
        <w:behaviors>
          <w:behavior w:val="content"/>
        </w:behaviors>
        <w:guid w:val="{27F33148-DBD6-484D-9359-4A0E0CF6022E}"/>
      </w:docPartPr>
      <w:docPartBody>
        <w:p w:rsidR="00000000" w:rsidRDefault="004E117A">
          <w:pPr>
            <w:pStyle w:val="00FBDD391F51574B9F75C57BFA8601CC"/>
          </w:pPr>
          <w:r w:rsidRPr="00EF74F7">
            <w:rPr>
              <w:b/>
              <w:color w:val="808080" w:themeColor="background1" w:themeShade="80"/>
            </w:rPr>
            <w:t>[Enter the headword for your article]</w:t>
          </w:r>
        </w:p>
      </w:docPartBody>
    </w:docPart>
    <w:docPart>
      <w:docPartPr>
        <w:name w:val="5906258FD48195468215DFB1136C0932"/>
        <w:category>
          <w:name w:val="General"/>
          <w:gallery w:val="placeholder"/>
        </w:category>
        <w:types>
          <w:type w:val="bbPlcHdr"/>
        </w:types>
        <w:behaviors>
          <w:behavior w:val="content"/>
        </w:behaviors>
        <w:guid w:val="{37386B0E-FDFF-454C-BE02-77F90CD4FEF9}"/>
      </w:docPartPr>
      <w:docPartBody>
        <w:p w:rsidR="00000000" w:rsidRDefault="004E117A">
          <w:pPr>
            <w:pStyle w:val="5906258FD48195468215DFB1136C09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C552501F1755342AA240FEFFF1AB00C"/>
        <w:category>
          <w:name w:val="General"/>
          <w:gallery w:val="placeholder"/>
        </w:category>
        <w:types>
          <w:type w:val="bbPlcHdr"/>
        </w:types>
        <w:behaviors>
          <w:behavior w:val="content"/>
        </w:behaviors>
        <w:guid w:val="{17C9479D-4366-4C42-BD2E-2627016BB64A}"/>
      </w:docPartPr>
      <w:docPartBody>
        <w:p w:rsidR="00000000" w:rsidRDefault="004E117A">
          <w:pPr>
            <w:pStyle w:val="8C552501F1755342AA240FEFFF1AB0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5058A28DED0F4E859CBCE24EC18D04"/>
        <w:category>
          <w:name w:val="General"/>
          <w:gallery w:val="placeholder"/>
        </w:category>
        <w:types>
          <w:type w:val="bbPlcHdr"/>
        </w:types>
        <w:behaviors>
          <w:behavior w:val="content"/>
        </w:behaviors>
        <w:guid w:val="{390C3941-0D7A-484A-A2A8-5707FE4AD638}"/>
      </w:docPartPr>
      <w:docPartBody>
        <w:p w:rsidR="00000000" w:rsidRDefault="004E117A">
          <w:pPr>
            <w:pStyle w:val="7A5058A28DED0F4E859CBCE24EC18D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DBEA09378487478721ADE1653D7C40"/>
        <w:category>
          <w:name w:val="General"/>
          <w:gallery w:val="placeholder"/>
        </w:category>
        <w:types>
          <w:type w:val="bbPlcHdr"/>
        </w:types>
        <w:behaviors>
          <w:behavior w:val="content"/>
        </w:behaviors>
        <w:guid w:val="{C8D275D4-4559-1641-99B3-FBD04C87D10D}"/>
      </w:docPartPr>
      <w:docPartBody>
        <w:p w:rsidR="00000000" w:rsidRDefault="004E117A">
          <w:pPr>
            <w:pStyle w:val="87DBEA09378487478721ADE1653D7C4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33911CA8FFAF4EB5D1AB33647C6476">
    <w:name w:val="AB33911CA8FFAF4EB5D1AB33647C6476"/>
  </w:style>
  <w:style w:type="paragraph" w:customStyle="1" w:styleId="447FF01503BDB84298BD9C8E4A33ECBE">
    <w:name w:val="447FF01503BDB84298BD9C8E4A33ECBE"/>
  </w:style>
  <w:style w:type="paragraph" w:customStyle="1" w:styleId="65FAA76775377E4793E187E2B1DCC722">
    <w:name w:val="65FAA76775377E4793E187E2B1DCC722"/>
  </w:style>
  <w:style w:type="paragraph" w:customStyle="1" w:styleId="72B12205C82774479F9E7D667F1F6387">
    <w:name w:val="72B12205C82774479F9E7D667F1F6387"/>
  </w:style>
  <w:style w:type="paragraph" w:customStyle="1" w:styleId="6AC29381BCF00248B9C27307B1537465">
    <w:name w:val="6AC29381BCF00248B9C27307B1537465"/>
  </w:style>
  <w:style w:type="paragraph" w:customStyle="1" w:styleId="D811C025041F6F43B81DE2364B33CAE4">
    <w:name w:val="D811C025041F6F43B81DE2364B33CAE4"/>
  </w:style>
  <w:style w:type="paragraph" w:customStyle="1" w:styleId="00FBDD391F51574B9F75C57BFA8601CC">
    <w:name w:val="00FBDD391F51574B9F75C57BFA8601CC"/>
  </w:style>
  <w:style w:type="paragraph" w:customStyle="1" w:styleId="5906258FD48195468215DFB1136C0932">
    <w:name w:val="5906258FD48195468215DFB1136C0932"/>
  </w:style>
  <w:style w:type="paragraph" w:customStyle="1" w:styleId="8C552501F1755342AA240FEFFF1AB00C">
    <w:name w:val="8C552501F1755342AA240FEFFF1AB00C"/>
  </w:style>
  <w:style w:type="paragraph" w:customStyle="1" w:styleId="7A5058A28DED0F4E859CBCE24EC18D04">
    <w:name w:val="7A5058A28DED0F4E859CBCE24EC18D04"/>
  </w:style>
  <w:style w:type="paragraph" w:customStyle="1" w:styleId="87DBEA09378487478721ADE1653D7C40">
    <w:name w:val="87DBEA09378487478721ADE1653D7C4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33911CA8FFAF4EB5D1AB33647C6476">
    <w:name w:val="AB33911CA8FFAF4EB5D1AB33647C6476"/>
  </w:style>
  <w:style w:type="paragraph" w:customStyle="1" w:styleId="447FF01503BDB84298BD9C8E4A33ECBE">
    <w:name w:val="447FF01503BDB84298BD9C8E4A33ECBE"/>
  </w:style>
  <w:style w:type="paragraph" w:customStyle="1" w:styleId="65FAA76775377E4793E187E2B1DCC722">
    <w:name w:val="65FAA76775377E4793E187E2B1DCC722"/>
  </w:style>
  <w:style w:type="paragraph" w:customStyle="1" w:styleId="72B12205C82774479F9E7D667F1F6387">
    <w:name w:val="72B12205C82774479F9E7D667F1F6387"/>
  </w:style>
  <w:style w:type="paragraph" w:customStyle="1" w:styleId="6AC29381BCF00248B9C27307B1537465">
    <w:name w:val="6AC29381BCF00248B9C27307B1537465"/>
  </w:style>
  <w:style w:type="paragraph" w:customStyle="1" w:styleId="D811C025041F6F43B81DE2364B33CAE4">
    <w:name w:val="D811C025041F6F43B81DE2364B33CAE4"/>
  </w:style>
  <w:style w:type="paragraph" w:customStyle="1" w:styleId="00FBDD391F51574B9F75C57BFA8601CC">
    <w:name w:val="00FBDD391F51574B9F75C57BFA8601CC"/>
  </w:style>
  <w:style w:type="paragraph" w:customStyle="1" w:styleId="5906258FD48195468215DFB1136C0932">
    <w:name w:val="5906258FD48195468215DFB1136C0932"/>
  </w:style>
  <w:style w:type="paragraph" w:customStyle="1" w:styleId="8C552501F1755342AA240FEFFF1AB00C">
    <w:name w:val="8C552501F1755342AA240FEFFF1AB00C"/>
  </w:style>
  <w:style w:type="paragraph" w:customStyle="1" w:styleId="7A5058A28DED0F4E859CBCE24EC18D04">
    <w:name w:val="7A5058A28DED0F4E859CBCE24EC18D04"/>
  </w:style>
  <w:style w:type="paragraph" w:customStyle="1" w:styleId="87DBEA09378487478721ADE1653D7C40">
    <w:name w:val="87DBEA09378487478721ADE1653D7C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244</Words>
  <Characters>1396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2015-02-10T19:42:00Z</dcterms:created>
  <dcterms:modified xsi:type="dcterms:W3CDTF">2015-02-10T19:44:00Z</dcterms:modified>
</cp:coreProperties>
</file>