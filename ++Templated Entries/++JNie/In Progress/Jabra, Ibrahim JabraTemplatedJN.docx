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2CDD2A0D2D3642B8351831A10EE4D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BF3906AC32CE141B9D64706ACB292D8"/>
            </w:placeholder>
            <w:text/>
          </w:sdtPr>
          <w:sdtContent>
            <w:tc>
              <w:tcPr>
                <w:tcW w:w="2073" w:type="dxa"/>
              </w:tcPr>
              <w:p w:rsidR="00B574C9" w:rsidRDefault="001A110A" w:rsidP="001A110A">
                <w:r>
                  <w:t>Sonja</w:t>
                </w:r>
              </w:p>
            </w:tc>
          </w:sdtContent>
        </w:sdt>
        <w:sdt>
          <w:sdtPr>
            <w:alias w:val="Middle name"/>
            <w:tag w:val="authorMiddleName"/>
            <w:id w:val="-2076034781"/>
            <w:placeholder>
              <w:docPart w:val="7371C25F786885429339B1B46852C9E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4B725D9550954F9C44BE2DE4F4D61C"/>
            </w:placeholder>
            <w:text/>
          </w:sdtPr>
          <w:sdtContent>
            <w:tc>
              <w:tcPr>
                <w:tcW w:w="2642" w:type="dxa"/>
              </w:tcPr>
              <w:p w:rsidR="00B574C9" w:rsidRDefault="001A110A" w:rsidP="001A110A">
                <w:proofErr w:type="spellStart"/>
                <w:r>
                  <w:t>Mejcher-Atassi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7214E728FB7549AAC92D5B1791791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EC6B96475669F448BFD0FCB4DF0495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22392E753C30214D9F744B67BA98C447"/>
            </w:placeholder>
            <w:text/>
          </w:sdtPr>
          <w:sdtContent>
            <w:tc>
              <w:tcPr>
                <w:tcW w:w="9016" w:type="dxa"/>
                <w:tcMar>
                  <w:top w:w="113" w:type="dxa"/>
                  <w:bottom w:w="113" w:type="dxa"/>
                </w:tcMar>
              </w:tcPr>
              <w:p w:rsidR="003F0D73" w:rsidRPr="00FB589A" w:rsidRDefault="001A110A" w:rsidP="00B41F04">
                <w:r w:rsidRPr="002C482A">
                  <w:rPr>
                    <w:lang w:val="en-CA" w:eastAsia="ja-JP"/>
                  </w:rPr>
                  <w:t>Jabra, Ibrahim Jabra (1920-1994)</w:t>
                </w:r>
                <w:r w:rsidRPr="002C482A">
                  <w:rPr>
                    <w:lang w:val="en-CA" w:eastAsia="ja-JP"/>
                  </w:rPr>
                  <w:tab/>
                </w:r>
              </w:p>
            </w:tc>
          </w:sdtContent>
        </w:sdt>
      </w:tr>
      <w:tr w:rsidR="00464699" w:rsidTr="00B41F04">
        <w:sdt>
          <w:sdtPr>
            <w:alias w:val="Variant headwords"/>
            <w:tag w:val="variantHeadwords"/>
            <w:id w:val="173464402"/>
            <w:placeholder>
              <w:docPart w:val="FB48BD60E92A1D4BA2E87EE7E275827D"/>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9FD2A2B0C96E047A2D51087FFB671E4"/>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06145613A1CF0428CA7AE49FFEF9FA0"/>
            </w:placeholder>
          </w:sdtPr>
          <w:sdtContent>
            <w:tc>
              <w:tcPr>
                <w:tcW w:w="9016" w:type="dxa"/>
                <w:tcMar>
                  <w:top w:w="113" w:type="dxa"/>
                  <w:bottom w:w="113" w:type="dxa"/>
                </w:tcMar>
              </w:tcPr>
              <w:p w:rsidR="001A110A" w:rsidRDefault="001A110A" w:rsidP="00B41F04">
                <w:r w:rsidRPr="00AD7E53">
                  <w:t xml:space="preserve">Born in Bethlehem, Palestine, in 1920, Jabra was a distinguished intellectual whose literary writing, translation, and criticism played an important role in Arab cultural life in the second half of the twentieth century. </w:t>
                </w:r>
                <w:r>
                  <w:t>He</w:t>
                </w:r>
                <w:r w:rsidRPr="00AD7E53">
                  <w:t xml:space="preserve"> can be described in many ways: A renaissance man, a modernist, a humanist, an intellectual, a university professor, a literary writer, a poet, a novelist, a translator of Shakespeare and Faulkner, a painter, an art critic, a founding member of the Baghdad Group for Modern Art, a lover of music, and a Palestinian exile in Iraq. </w:t>
                </w:r>
                <w:r>
                  <w:t>Jabra’s</w:t>
                </w:r>
                <w:r w:rsidRPr="00AD7E53">
                  <w:t xml:space="preserve"> contribution to modern art was in three ways: as a founding member of the Baghdad Group for Modern Art in 1951 together with the Ir</w:t>
                </w:r>
                <w:r>
                  <w:t xml:space="preserve">aqi artists </w:t>
                </w:r>
                <w:proofErr w:type="spellStart"/>
                <w:r>
                  <w:t>Jewad</w:t>
                </w:r>
                <w:proofErr w:type="spellEnd"/>
                <w:r>
                  <w:t xml:space="preserve"> </w:t>
                </w:r>
                <w:proofErr w:type="spellStart"/>
                <w:r>
                  <w:t>Se</w:t>
                </w:r>
                <w:r w:rsidRPr="00AD7E53">
                  <w:t>lim</w:t>
                </w:r>
                <w:proofErr w:type="spellEnd"/>
                <w:r w:rsidRPr="00AD7E53">
                  <w:t xml:space="preserve"> and </w:t>
                </w:r>
                <w:proofErr w:type="spellStart"/>
                <w:r w:rsidRPr="00AD7E53">
                  <w:t>Shakir</w:t>
                </w:r>
                <w:proofErr w:type="spellEnd"/>
                <w:r w:rsidRPr="00AD7E53">
                  <w:t xml:space="preserve"> Hassan Al Said, an art critic, and an artist. Jabra writes about his first encounters with art, and more broadly visual culture, in his autobiography </w:t>
                </w:r>
                <w:r w:rsidRPr="00AD7E53">
                  <w:rPr>
                    <w:i/>
                  </w:rPr>
                  <w:t>al-</w:t>
                </w:r>
                <w:proofErr w:type="spellStart"/>
                <w:r w:rsidRPr="00AD7E53">
                  <w:rPr>
                    <w:i/>
                  </w:rPr>
                  <w:t>Bi’r</w:t>
                </w:r>
                <w:proofErr w:type="spellEnd"/>
                <w:r w:rsidRPr="00AD7E53">
                  <w:rPr>
                    <w:i/>
                  </w:rPr>
                  <w:t xml:space="preserve"> al-</w:t>
                </w:r>
                <w:proofErr w:type="spellStart"/>
                <w:r w:rsidRPr="00AD7E53">
                  <w:rPr>
                    <w:i/>
                  </w:rPr>
                  <w:t>ula</w:t>
                </w:r>
                <w:proofErr w:type="spellEnd"/>
                <w:r w:rsidRPr="00AD7E53">
                  <w:t xml:space="preserve"> (</w:t>
                </w:r>
                <w:r w:rsidRPr="00AD7E53">
                  <w:rPr>
                    <w:i/>
                  </w:rPr>
                  <w:t>The First Well</w:t>
                </w:r>
                <w:r w:rsidRPr="00AD7E53">
                  <w:t>, 1987).</w:t>
                </w:r>
                <w:r w:rsidRPr="000320FF">
                  <w:t xml:space="preserve"> </w:t>
                </w:r>
                <w:r w:rsidRPr="00AD7E53">
                  <w:t xml:space="preserve">Most of </w:t>
                </w:r>
                <w:r>
                  <w:t>h</w:t>
                </w:r>
                <w:r w:rsidRPr="00AD7E53">
                  <w:t xml:space="preserve">is paintings done in Iraq were destroyed with his house in 2010. Jabra’s main contribution however has to be seen in his writings as an art critic, especially his publications </w:t>
                </w:r>
                <w:proofErr w:type="spellStart"/>
                <w:r w:rsidRPr="00AD7E53">
                  <w:rPr>
                    <w:i/>
                  </w:rPr>
                  <w:t>Jawad</w:t>
                </w:r>
                <w:proofErr w:type="spellEnd"/>
                <w:r w:rsidRPr="00AD7E53">
                  <w:rPr>
                    <w:i/>
                  </w:rPr>
                  <w:t xml:space="preserve"> </w:t>
                </w:r>
                <w:proofErr w:type="spellStart"/>
                <w:r w:rsidRPr="00AD7E53">
                  <w:rPr>
                    <w:i/>
                  </w:rPr>
                  <w:t>Salim</w:t>
                </w:r>
                <w:proofErr w:type="spellEnd"/>
                <w:r w:rsidRPr="00AD7E53">
                  <w:rPr>
                    <w:i/>
                  </w:rPr>
                  <w:t xml:space="preserve"> </w:t>
                </w:r>
                <w:proofErr w:type="spellStart"/>
                <w:r w:rsidRPr="00AD7E53">
                  <w:rPr>
                    <w:i/>
                  </w:rPr>
                  <w:t>wa-nasb</w:t>
                </w:r>
                <w:proofErr w:type="spellEnd"/>
                <w:r w:rsidRPr="00AD7E53">
                  <w:rPr>
                    <w:i/>
                  </w:rPr>
                  <w:t xml:space="preserve"> al-</w:t>
                </w:r>
                <w:proofErr w:type="spellStart"/>
                <w:r w:rsidRPr="00AD7E53">
                  <w:rPr>
                    <w:i/>
                  </w:rPr>
                  <w:t>hurriyya</w:t>
                </w:r>
                <w:proofErr w:type="spellEnd"/>
                <w:r w:rsidRPr="00AD7E53">
                  <w:t xml:space="preserve"> (</w:t>
                </w:r>
                <w:proofErr w:type="spellStart"/>
                <w:r>
                  <w:rPr>
                    <w:i/>
                  </w:rPr>
                  <w:t>Jewad</w:t>
                </w:r>
                <w:proofErr w:type="spellEnd"/>
                <w:r>
                  <w:rPr>
                    <w:i/>
                  </w:rPr>
                  <w:t xml:space="preserve"> </w:t>
                </w:r>
                <w:proofErr w:type="spellStart"/>
                <w:r>
                  <w:rPr>
                    <w:i/>
                  </w:rPr>
                  <w:t>Se</w:t>
                </w:r>
                <w:r w:rsidRPr="00AD7E53">
                  <w:rPr>
                    <w:i/>
                  </w:rPr>
                  <w:t>lim</w:t>
                </w:r>
                <w:proofErr w:type="spellEnd"/>
                <w:r w:rsidRPr="00AD7E53">
                  <w:rPr>
                    <w:i/>
                  </w:rPr>
                  <w:t xml:space="preserve"> and the Monument of </w:t>
                </w:r>
                <w:r w:rsidRPr="00AD7E53">
                  <w:t xml:space="preserve">Freedom, Baghdad 1974) and </w:t>
                </w:r>
                <w:r w:rsidRPr="00AD7E53">
                  <w:rPr>
                    <w:i/>
                  </w:rPr>
                  <w:t>al-</w:t>
                </w:r>
                <w:proofErr w:type="spellStart"/>
                <w:r w:rsidRPr="00AD7E53">
                  <w:rPr>
                    <w:i/>
                  </w:rPr>
                  <w:t>Fann</w:t>
                </w:r>
                <w:proofErr w:type="spellEnd"/>
                <w:r w:rsidRPr="00AD7E53">
                  <w:rPr>
                    <w:i/>
                  </w:rPr>
                  <w:t xml:space="preserve"> al-‘</w:t>
                </w:r>
                <w:proofErr w:type="spellStart"/>
                <w:r w:rsidRPr="00AD7E53">
                  <w:rPr>
                    <w:i/>
                  </w:rPr>
                  <w:t>iraqi</w:t>
                </w:r>
                <w:proofErr w:type="spellEnd"/>
                <w:r w:rsidRPr="00AD7E53">
                  <w:rPr>
                    <w:i/>
                  </w:rPr>
                  <w:t xml:space="preserve"> al-</w:t>
                </w:r>
                <w:proofErr w:type="spellStart"/>
                <w:r w:rsidRPr="00AD7E53">
                  <w:rPr>
                    <w:i/>
                  </w:rPr>
                  <w:t>muasir</w:t>
                </w:r>
                <w:proofErr w:type="spellEnd"/>
                <w:r w:rsidRPr="00AD7E53">
                  <w:t xml:space="preserve"> (</w:t>
                </w:r>
                <w:r w:rsidRPr="00AD7E53">
                  <w:rPr>
                    <w:i/>
                  </w:rPr>
                  <w:t>Iraqi Art Today</w:t>
                </w:r>
                <w:r w:rsidRPr="00AD7E53">
                  <w:t>, Baghdad 1970) with which he introduced modern art in Iraq to a broader public.</w:t>
                </w:r>
              </w:p>
              <w:p w:rsidR="001A110A" w:rsidRDefault="001A110A" w:rsidP="00B41F04"/>
              <w:p w:rsidR="001A110A" w:rsidRPr="00AD7E53" w:rsidRDefault="001A110A" w:rsidP="00B41F04">
                <w:r>
                  <w:t>After graduating</w:t>
                </w:r>
                <w:r w:rsidRPr="00AD7E53">
                  <w:t xml:space="preserve"> from the Arab College in Jerusalem, </w:t>
                </w:r>
                <w:r>
                  <w:t>Jabra</w:t>
                </w:r>
                <w:r w:rsidRPr="00AD7E53">
                  <w:t xml:space="preserve"> went on a scholarship to study English literature at Cambridge University (1939-43). On his return, he worked as a teacher</w:t>
                </w:r>
                <w:r>
                  <w:t xml:space="preserve"> and organis</w:t>
                </w:r>
                <w:r w:rsidRPr="00AD7E53">
                  <w:t xml:space="preserve">ed cultural activities at the Arts Club of the YMCA in Jerusalem. The creation of the state of Israel in 1948, referred to in Arabic as the </w:t>
                </w:r>
                <w:proofErr w:type="spellStart"/>
                <w:r w:rsidRPr="00AD7E53">
                  <w:rPr>
                    <w:i/>
                  </w:rPr>
                  <w:t>nakba</w:t>
                </w:r>
                <w:proofErr w:type="spellEnd"/>
                <w:r w:rsidRPr="00AD7E53">
                  <w:t xml:space="preserve"> (catastrophe), forced him into exile. He found a job at Baghdad University and embarked on a new life in Iraq at a time of radical socio-political as well as cultural change. Apart from two years at Harvard University in the early 1950s and occasional trips abroad, he remained in Baghdad, later as counse</w:t>
                </w:r>
                <w:r>
                  <w:t>l</w:t>
                </w:r>
                <w:r w:rsidRPr="00AD7E53">
                  <w:t>lor at the Iraqi Ministry of Culture and Information, until his death in 1994. In 2010, his house was destroyed in car bomb explosions that targeted foreign embassies in Baghdad, an event that was considered by some a deathblow to Baghdad’s cultural memory.</w:t>
                </w:r>
              </w:p>
              <w:p w:rsidR="001A110A" w:rsidRDefault="001A110A" w:rsidP="00B41F04">
                <w:r w:rsidRPr="00AD7E53">
                  <w:t>An important</w:t>
                </w:r>
                <w:r>
                  <w:t xml:space="preserve"> influence was Jabra’s</w:t>
                </w:r>
                <w:r w:rsidRPr="00AD7E53">
                  <w:t xml:space="preserve"> teacher, the Palestinian artist Jamal </w:t>
                </w:r>
                <w:proofErr w:type="spellStart"/>
                <w:r w:rsidRPr="00AD7E53">
                  <w:t>Badran</w:t>
                </w:r>
                <w:proofErr w:type="spellEnd"/>
                <w:r w:rsidRPr="00AD7E53">
                  <w:t xml:space="preserve"> who had studied Islamic art in Cairo. It was in England that Jabra started to paint in oils. Some of his early paintings, dating back to before 1948, were rediscovered recently in Bethlehem and have triggered some research, placing him among the pioneers of modern art in Palestine. He also wrote for numerous cultural journals devoted to modern literature and art, such as </w:t>
                </w:r>
                <w:proofErr w:type="spellStart"/>
                <w:r w:rsidRPr="00AD7E53">
                  <w:rPr>
                    <w:i/>
                  </w:rPr>
                  <w:t>Shi’r</w:t>
                </w:r>
                <w:proofErr w:type="spellEnd"/>
                <w:r w:rsidRPr="00AD7E53">
                  <w:t xml:space="preserve"> (Beirut), </w:t>
                </w:r>
                <w:r w:rsidRPr="00AD7E53">
                  <w:rPr>
                    <w:i/>
                  </w:rPr>
                  <w:t>Gilgamesh</w:t>
                </w:r>
                <w:r w:rsidRPr="00AD7E53">
                  <w:t xml:space="preserve"> (Baghdad), </w:t>
                </w:r>
                <w:r w:rsidRPr="00AD7E53">
                  <w:rPr>
                    <w:i/>
                  </w:rPr>
                  <w:t>Ishtar</w:t>
                </w:r>
                <w:r w:rsidRPr="00AD7E53">
                  <w:t xml:space="preserve"> (Paris), and </w:t>
                </w:r>
                <w:r w:rsidRPr="00AD7E53">
                  <w:rPr>
                    <w:i/>
                  </w:rPr>
                  <w:t>Ur</w:t>
                </w:r>
                <w:r w:rsidRPr="00AD7E53">
                  <w:t xml:space="preserve"> (London). As a founding member of the Baghdad Group for Modern Art, he was greatly interested in the relationship between past and present, reconfigured as modernity (</w:t>
                </w:r>
                <w:proofErr w:type="spellStart"/>
                <w:r w:rsidRPr="00AD7E53">
                  <w:rPr>
                    <w:i/>
                    <w:iCs/>
                  </w:rPr>
                  <w:t>hadatha</w:t>
                </w:r>
                <w:proofErr w:type="spellEnd"/>
                <w:r w:rsidRPr="00AD7E53">
                  <w:t>) and heritage (</w:t>
                </w:r>
                <w:proofErr w:type="spellStart"/>
                <w:r w:rsidRPr="00AD7E53">
                  <w:rPr>
                    <w:i/>
                    <w:iCs/>
                  </w:rPr>
                  <w:t>turath</w:t>
                </w:r>
                <w:proofErr w:type="spellEnd"/>
                <w:r w:rsidRPr="00AD7E53">
                  <w:t xml:space="preserve">). It was the quest for an Arab modernism that for </w:t>
                </w:r>
                <w:r w:rsidRPr="00AD7E53">
                  <w:lastRenderedPageBreak/>
                  <w:t>Jabra held promises of individual freedom and political liberation.</w:t>
                </w:r>
              </w:p>
              <w:p w:rsidR="001A110A" w:rsidRDefault="001A110A" w:rsidP="00B41F04"/>
              <w:p w:rsidR="001A110A" w:rsidRPr="00AD7E53" w:rsidRDefault="001A110A" w:rsidP="00B41F04">
                <w:pPr>
                  <w:rPr>
                    <w:b/>
                  </w:rPr>
                </w:pPr>
                <w:r w:rsidRPr="00AD7E53">
                  <w:rPr>
                    <w:b/>
                  </w:rPr>
                  <w:t xml:space="preserve">Jabra’s writings on art: </w:t>
                </w:r>
              </w:p>
              <w:p w:rsidR="001A110A" w:rsidRPr="00AD7E53" w:rsidRDefault="001A110A" w:rsidP="00B41F04">
                <w:r>
                  <w:rPr>
                    <w:iCs/>
                  </w:rPr>
                  <w:t xml:space="preserve">(1970) </w:t>
                </w:r>
                <w:proofErr w:type="gramStart"/>
                <w:r w:rsidRPr="00AD7E53">
                  <w:rPr>
                    <w:i/>
                    <w:iCs/>
                  </w:rPr>
                  <w:t>al</w:t>
                </w:r>
                <w:proofErr w:type="gramEnd"/>
                <w:r w:rsidRPr="00AD7E53">
                  <w:rPr>
                    <w:i/>
                    <w:iCs/>
                  </w:rPr>
                  <w:t>-</w:t>
                </w:r>
                <w:proofErr w:type="spellStart"/>
                <w:r w:rsidRPr="00AD7E53">
                  <w:rPr>
                    <w:i/>
                    <w:iCs/>
                  </w:rPr>
                  <w:t>Fann</w:t>
                </w:r>
                <w:proofErr w:type="spellEnd"/>
                <w:r w:rsidRPr="00AD7E53">
                  <w:rPr>
                    <w:i/>
                    <w:iCs/>
                  </w:rPr>
                  <w:t xml:space="preserve"> al-‘</w:t>
                </w:r>
                <w:proofErr w:type="spellStart"/>
                <w:r w:rsidRPr="00AD7E53">
                  <w:rPr>
                    <w:i/>
                    <w:iCs/>
                  </w:rPr>
                  <w:t>iraq</w:t>
                </w:r>
                <w:proofErr w:type="spellEnd"/>
                <w:r w:rsidRPr="00AD7E53">
                  <w:rPr>
                    <w:i/>
                    <w:iCs/>
                  </w:rPr>
                  <w:t xml:space="preserve"> al-</w:t>
                </w:r>
                <w:proofErr w:type="spellStart"/>
                <w:r w:rsidRPr="00AD7E53">
                  <w:rPr>
                    <w:i/>
                    <w:iCs/>
                  </w:rPr>
                  <w:t>mu’asir</w:t>
                </w:r>
                <w:proofErr w:type="spellEnd"/>
                <w:r w:rsidRPr="00AD7E53">
                  <w:rPr>
                    <w:i/>
                    <w:iCs/>
                  </w:rPr>
                  <w:t>/Iraqi Art Today</w:t>
                </w:r>
                <w:r w:rsidRPr="00AD7E53">
                  <w:t xml:space="preserve">, Baghdad: </w:t>
                </w:r>
                <w:proofErr w:type="spellStart"/>
                <w:r w:rsidRPr="00AD7E53">
                  <w:t>Wizarat</w:t>
                </w:r>
                <w:proofErr w:type="spellEnd"/>
                <w:r w:rsidRPr="00AD7E53">
                  <w:t xml:space="preserve"> al-</w:t>
                </w:r>
                <w:proofErr w:type="spellStart"/>
                <w:r w:rsidRPr="00AD7E53">
                  <w:t>i’lam</w:t>
                </w:r>
                <w:proofErr w:type="spellEnd"/>
                <w:r w:rsidRPr="00AD7E53">
                  <w:t xml:space="preserve"> (</w:t>
                </w:r>
                <w:r>
                  <w:t>al-</w:t>
                </w:r>
                <w:proofErr w:type="spellStart"/>
                <w:r>
                  <w:t>silsila</w:t>
                </w:r>
                <w:proofErr w:type="spellEnd"/>
                <w:r>
                  <w:t xml:space="preserve"> al-</w:t>
                </w:r>
                <w:proofErr w:type="spellStart"/>
                <w:r>
                  <w:t>fanniyya</w:t>
                </w:r>
                <w:proofErr w:type="spellEnd"/>
                <w:r>
                  <w:t xml:space="preserve"> 15)</w:t>
                </w:r>
                <w:r w:rsidRPr="00AD7E53">
                  <w:t>.</w:t>
                </w:r>
              </w:p>
              <w:p w:rsidR="001A110A" w:rsidRPr="00AD7E53" w:rsidRDefault="001A110A" w:rsidP="00B41F04">
                <w:r>
                  <w:rPr>
                    <w:iCs/>
                  </w:rPr>
                  <w:t xml:space="preserve">(1974) </w:t>
                </w:r>
                <w:proofErr w:type="spellStart"/>
                <w:r w:rsidRPr="00AD7E53">
                  <w:rPr>
                    <w:i/>
                    <w:iCs/>
                  </w:rPr>
                  <w:t>Jawad</w:t>
                </w:r>
                <w:proofErr w:type="spellEnd"/>
                <w:r w:rsidRPr="00AD7E53">
                  <w:rPr>
                    <w:i/>
                    <w:iCs/>
                  </w:rPr>
                  <w:t xml:space="preserve"> </w:t>
                </w:r>
                <w:proofErr w:type="spellStart"/>
                <w:r w:rsidRPr="00AD7E53">
                  <w:rPr>
                    <w:i/>
                    <w:iCs/>
                  </w:rPr>
                  <w:t>Salim</w:t>
                </w:r>
                <w:proofErr w:type="spellEnd"/>
                <w:r w:rsidRPr="00AD7E53">
                  <w:rPr>
                    <w:i/>
                    <w:iCs/>
                  </w:rPr>
                  <w:t xml:space="preserve"> </w:t>
                </w:r>
                <w:proofErr w:type="spellStart"/>
                <w:r w:rsidRPr="00AD7E53">
                  <w:rPr>
                    <w:i/>
                    <w:iCs/>
                  </w:rPr>
                  <w:t>wa-nasb</w:t>
                </w:r>
                <w:proofErr w:type="spellEnd"/>
                <w:r w:rsidRPr="00AD7E53">
                  <w:rPr>
                    <w:i/>
                    <w:iCs/>
                  </w:rPr>
                  <w:t xml:space="preserve"> al-</w:t>
                </w:r>
                <w:proofErr w:type="spellStart"/>
                <w:r w:rsidRPr="00AD7E53">
                  <w:rPr>
                    <w:i/>
                    <w:iCs/>
                  </w:rPr>
                  <w:t>hurriyya</w:t>
                </w:r>
                <w:proofErr w:type="spellEnd"/>
                <w:r w:rsidRPr="00AD7E53">
                  <w:rPr>
                    <w:i/>
                    <w:iCs/>
                  </w:rPr>
                  <w:t xml:space="preserve">: </w:t>
                </w:r>
                <w:proofErr w:type="spellStart"/>
                <w:r w:rsidRPr="00AD7E53">
                  <w:rPr>
                    <w:i/>
                    <w:iCs/>
                  </w:rPr>
                  <w:t>Dirasa</w:t>
                </w:r>
                <w:proofErr w:type="spellEnd"/>
                <w:r w:rsidRPr="00AD7E53">
                  <w:rPr>
                    <w:i/>
                    <w:iCs/>
                  </w:rPr>
                  <w:t xml:space="preserve"> fi </w:t>
                </w:r>
                <w:proofErr w:type="spellStart"/>
                <w:r w:rsidRPr="00AD7E53">
                  <w:rPr>
                    <w:i/>
                    <w:iCs/>
                  </w:rPr>
                  <w:t>atharihi</w:t>
                </w:r>
                <w:proofErr w:type="spellEnd"/>
                <w:r w:rsidRPr="00AD7E53">
                  <w:rPr>
                    <w:i/>
                    <w:iCs/>
                  </w:rPr>
                  <w:t xml:space="preserve"> </w:t>
                </w:r>
                <w:proofErr w:type="spellStart"/>
                <w:r w:rsidRPr="00AD7E53">
                  <w:rPr>
                    <w:i/>
                    <w:iCs/>
                  </w:rPr>
                  <w:t>wa-ara’ihi</w:t>
                </w:r>
                <w:proofErr w:type="spellEnd"/>
                <w:r w:rsidRPr="00AD7E53">
                  <w:rPr>
                    <w:i/>
                    <w:iCs/>
                  </w:rPr>
                  <w:t xml:space="preserve"> </w:t>
                </w:r>
                <w:r w:rsidRPr="00AD7E53">
                  <w:rPr>
                    <w:iCs/>
                  </w:rPr>
                  <w:t>(</w:t>
                </w:r>
                <w:proofErr w:type="spellStart"/>
                <w:r w:rsidRPr="00AD7E53">
                  <w:rPr>
                    <w:iCs/>
                  </w:rPr>
                  <w:t>Jewad</w:t>
                </w:r>
                <w:proofErr w:type="spellEnd"/>
                <w:r w:rsidRPr="00AD7E53">
                  <w:rPr>
                    <w:iCs/>
                  </w:rPr>
                  <w:t xml:space="preserve"> </w:t>
                </w:r>
                <w:proofErr w:type="spellStart"/>
                <w:r w:rsidRPr="00AD7E53">
                  <w:rPr>
                    <w:iCs/>
                  </w:rPr>
                  <w:t>Selim</w:t>
                </w:r>
                <w:proofErr w:type="spellEnd"/>
                <w:r w:rsidRPr="00AD7E53">
                  <w:rPr>
                    <w:iCs/>
                  </w:rPr>
                  <w:t xml:space="preserve"> and the Monument of Freedom: A Study on his Works and Ideas)</w:t>
                </w:r>
                <w:r w:rsidRPr="00AD7E53">
                  <w:t xml:space="preserve">, Baghdad: </w:t>
                </w:r>
                <w:proofErr w:type="spellStart"/>
                <w:r w:rsidRPr="00AD7E53">
                  <w:t>Wizarat</w:t>
                </w:r>
                <w:proofErr w:type="spellEnd"/>
                <w:r w:rsidRPr="00AD7E53">
                  <w:t xml:space="preserve"> al-</w:t>
                </w:r>
                <w:proofErr w:type="spellStart"/>
                <w:r w:rsidRPr="00AD7E53">
                  <w:t>i’la</w:t>
                </w:r>
                <w:r>
                  <w:t>m</w:t>
                </w:r>
                <w:proofErr w:type="spellEnd"/>
                <w:r w:rsidRPr="00AD7E53">
                  <w:t>.</w:t>
                </w:r>
              </w:p>
              <w:p w:rsidR="001A110A" w:rsidRPr="00AD7E53" w:rsidRDefault="001A110A" w:rsidP="00B41F04">
                <w:r>
                  <w:rPr>
                    <w:iCs/>
                  </w:rPr>
                  <w:t xml:space="preserve">(1983) </w:t>
                </w:r>
                <w:r w:rsidRPr="00AD7E53">
                  <w:rPr>
                    <w:i/>
                    <w:iCs/>
                  </w:rPr>
                  <w:t>The Grass Roots of Iraqi Art</w:t>
                </w:r>
                <w:r w:rsidRPr="00AD7E53">
                  <w:t>,</w:t>
                </w:r>
                <w:r>
                  <w:t xml:space="preserve"> Baghdad: </w:t>
                </w:r>
                <w:proofErr w:type="spellStart"/>
                <w:r>
                  <w:t>Addar</w:t>
                </w:r>
                <w:proofErr w:type="spellEnd"/>
                <w:r>
                  <w:t xml:space="preserve"> al-</w:t>
                </w:r>
                <w:proofErr w:type="spellStart"/>
                <w:r>
                  <w:t>Arabiah</w:t>
                </w:r>
                <w:proofErr w:type="spellEnd"/>
                <w:r w:rsidRPr="00AD7E53">
                  <w:t>.</w:t>
                </w:r>
              </w:p>
              <w:p w:rsidR="001A110A" w:rsidRPr="00AD7E53" w:rsidRDefault="001A110A" w:rsidP="00B41F04">
                <w:r>
                  <w:rPr>
                    <w:iCs/>
                  </w:rPr>
                  <w:t xml:space="preserve">(1986) </w:t>
                </w:r>
                <w:proofErr w:type="spellStart"/>
                <w:r w:rsidRPr="00AD7E53">
                  <w:rPr>
                    <w:i/>
                    <w:iCs/>
                  </w:rPr>
                  <w:t>Judhur</w:t>
                </w:r>
                <w:proofErr w:type="spellEnd"/>
                <w:r w:rsidRPr="00AD7E53">
                  <w:rPr>
                    <w:i/>
                    <w:iCs/>
                  </w:rPr>
                  <w:t xml:space="preserve"> al-</w:t>
                </w:r>
                <w:proofErr w:type="spellStart"/>
                <w:r w:rsidRPr="00AD7E53">
                  <w:rPr>
                    <w:i/>
                    <w:iCs/>
                  </w:rPr>
                  <w:t>fann</w:t>
                </w:r>
                <w:proofErr w:type="spellEnd"/>
                <w:r w:rsidRPr="00AD7E53">
                  <w:rPr>
                    <w:i/>
                    <w:iCs/>
                  </w:rPr>
                  <w:t xml:space="preserve"> al-‘</w:t>
                </w:r>
                <w:proofErr w:type="spellStart"/>
                <w:r w:rsidRPr="00AD7E53">
                  <w:rPr>
                    <w:i/>
                    <w:iCs/>
                  </w:rPr>
                  <w:t>iraqi</w:t>
                </w:r>
                <w:proofErr w:type="spellEnd"/>
                <w:r w:rsidRPr="00AD7E53">
                  <w:rPr>
                    <w:i/>
                    <w:iCs/>
                  </w:rPr>
                  <w:t xml:space="preserve"> </w:t>
                </w:r>
                <w:r w:rsidRPr="00AD7E53">
                  <w:rPr>
                    <w:iCs/>
                  </w:rPr>
                  <w:t>(The Grass Roots of Iraqi Art)</w:t>
                </w:r>
                <w:r w:rsidRPr="00AD7E53">
                  <w:t>, Baghdad: al-Dar al-‘</w:t>
                </w:r>
                <w:proofErr w:type="spellStart"/>
                <w:r w:rsidRPr="00AD7E53">
                  <w:t>arabiyya</w:t>
                </w:r>
                <w:proofErr w:type="spellEnd"/>
                <w:r w:rsidRPr="00AD7E53">
                  <w:t xml:space="preserve"> </w:t>
                </w:r>
                <w:proofErr w:type="spellStart"/>
                <w:r w:rsidRPr="00AD7E53">
                  <w:t>lil-tiba’a</w:t>
                </w:r>
                <w:proofErr w:type="spellEnd"/>
                <w:r w:rsidRPr="00AD7E53">
                  <w:t xml:space="preserve"> </w:t>
                </w:r>
                <w:proofErr w:type="spellStart"/>
                <w:r>
                  <w:t>wal-nashr</w:t>
                </w:r>
                <w:proofErr w:type="spellEnd"/>
                <w:r w:rsidRPr="00AD7E53">
                  <w:t>.</w:t>
                </w:r>
              </w:p>
              <w:p w:rsidR="001A110A" w:rsidRPr="00AD7E53" w:rsidRDefault="001A110A" w:rsidP="00B41F04">
                <w:r>
                  <w:rPr>
                    <w:iCs/>
                  </w:rPr>
                  <w:t xml:space="preserve">(1988) </w:t>
                </w:r>
                <w:r w:rsidRPr="00AD7E53">
                  <w:rPr>
                    <w:i/>
                    <w:iCs/>
                  </w:rPr>
                  <w:t>A Celebration of Life: Essays on Literature and Art</w:t>
                </w:r>
                <w:r>
                  <w:t>, Baghdad: Dar al-</w:t>
                </w:r>
                <w:proofErr w:type="spellStart"/>
                <w:r>
                  <w:t>Ma’mun</w:t>
                </w:r>
                <w:proofErr w:type="spellEnd"/>
                <w:r w:rsidRPr="00AD7E53">
                  <w:t>.</w:t>
                </w:r>
              </w:p>
              <w:p w:rsidR="001A110A" w:rsidRPr="00AD7E53" w:rsidRDefault="001A110A" w:rsidP="00B41F04">
                <w:r>
                  <w:rPr>
                    <w:iCs/>
                  </w:rPr>
                  <w:t xml:space="preserve">(2000) </w:t>
                </w:r>
                <w:proofErr w:type="gramStart"/>
                <w:r w:rsidRPr="00AD7E53">
                  <w:rPr>
                    <w:i/>
                    <w:iCs/>
                  </w:rPr>
                  <w:t>al</w:t>
                </w:r>
                <w:proofErr w:type="gramEnd"/>
                <w:r w:rsidRPr="00AD7E53">
                  <w:rPr>
                    <w:i/>
                    <w:iCs/>
                  </w:rPr>
                  <w:t>-</w:t>
                </w:r>
                <w:proofErr w:type="spellStart"/>
                <w:r w:rsidRPr="00AD7E53">
                  <w:rPr>
                    <w:i/>
                    <w:iCs/>
                  </w:rPr>
                  <w:t>Fann</w:t>
                </w:r>
                <w:proofErr w:type="spellEnd"/>
                <w:r w:rsidRPr="00AD7E53">
                  <w:rPr>
                    <w:i/>
                    <w:iCs/>
                  </w:rPr>
                  <w:t xml:space="preserve"> </w:t>
                </w:r>
                <w:proofErr w:type="spellStart"/>
                <w:r w:rsidRPr="00AD7E53">
                  <w:rPr>
                    <w:i/>
                    <w:iCs/>
                  </w:rPr>
                  <w:t>wal-fannan</w:t>
                </w:r>
                <w:proofErr w:type="spellEnd"/>
                <w:r w:rsidRPr="00AD7E53">
                  <w:rPr>
                    <w:i/>
                    <w:iCs/>
                  </w:rPr>
                  <w:t xml:space="preserve">: </w:t>
                </w:r>
                <w:proofErr w:type="spellStart"/>
                <w:r w:rsidRPr="00AD7E53">
                  <w:rPr>
                    <w:i/>
                    <w:iCs/>
                  </w:rPr>
                  <w:t>Kitabat</w:t>
                </w:r>
                <w:proofErr w:type="spellEnd"/>
                <w:r w:rsidRPr="00AD7E53">
                  <w:rPr>
                    <w:i/>
                    <w:iCs/>
                  </w:rPr>
                  <w:t xml:space="preserve"> fi al-</w:t>
                </w:r>
                <w:proofErr w:type="spellStart"/>
                <w:r w:rsidRPr="00AD7E53">
                  <w:rPr>
                    <w:i/>
                    <w:iCs/>
                  </w:rPr>
                  <w:t>naqd</w:t>
                </w:r>
                <w:proofErr w:type="spellEnd"/>
                <w:r w:rsidRPr="00AD7E53">
                  <w:rPr>
                    <w:i/>
                    <w:iCs/>
                  </w:rPr>
                  <w:t xml:space="preserve"> al-</w:t>
                </w:r>
                <w:proofErr w:type="spellStart"/>
                <w:r w:rsidRPr="00AD7E53">
                  <w:rPr>
                    <w:i/>
                    <w:iCs/>
                  </w:rPr>
                  <w:t>tashkili</w:t>
                </w:r>
                <w:proofErr w:type="spellEnd"/>
                <w:r w:rsidRPr="00AD7E53">
                  <w:rPr>
                    <w:i/>
                    <w:iCs/>
                  </w:rPr>
                  <w:t xml:space="preserve"> </w:t>
                </w:r>
                <w:r w:rsidRPr="00AD7E53">
                  <w:rPr>
                    <w:iCs/>
                  </w:rPr>
                  <w:t>(Art and Artist: Writings in Art Criticism),</w:t>
                </w:r>
                <w:r w:rsidRPr="00AD7E53">
                  <w:rPr>
                    <w:i/>
                    <w:iCs/>
                  </w:rPr>
                  <w:t xml:space="preserve"> </w:t>
                </w:r>
                <w:r w:rsidRPr="00AD7E53">
                  <w:t xml:space="preserve">ed. Ibrahim </w:t>
                </w:r>
                <w:proofErr w:type="spellStart"/>
                <w:r w:rsidRPr="00AD7E53">
                  <w:t>Nasrallah</w:t>
                </w:r>
                <w:proofErr w:type="spellEnd"/>
                <w:r w:rsidRPr="00AD7E53">
                  <w:t>, Beirut: al-</w:t>
                </w:r>
                <w:proofErr w:type="spellStart"/>
                <w:r w:rsidRPr="00AD7E53">
                  <w:t>Mu’assasa</w:t>
                </w:r>
                <w:proofErr w:type="spellEnd"/>
                <w:r w:rsidRPr="00AD7E53">
                  <w:t xml:space="preserve"> al-‘</w:t>
                </w:r>
                <w:proofErr w:type="spellStart"/>
                <w:r w:rsidRPr="00AD7E53">
                  <w:t>arabiyya</w:t>
                </w:r>
                <w:proofErr w:type="spellEnd"/>
                <w:r w:rsidRPr="00AD7E53">
                  <w:t xml:space="preserve"> </w:t>
                </w:r>
                <w:proofErr w:type="spellStart"/>
                <w:r w:rsidRPr="00AD7E53">
                  <w:t>lil-dirasa</w:t>
                </w:r>
                <w:r>
                  <w:t>t</w:t>
                </w:r>
                <w:proofErr w:type="spellEnd"/>
                <w:r>
                  <w:t xml:space="preserve"> </w:t>
                </w:r>
                <w:proofErr w:type="spellStart"/>
                <w:r>
                  <w:t>wal-nashr</w:t>
                </w:r>
                <w:proofErr w:type="spellEnd"/>
                <w:r w:rsidRPr="00AD7E53">
                  <w:t>.</w:t>
                </w:r>
              </w:p>
              <w:p w:rsidR="003F0D73" w:rsidRPr="001A110A" w:rsidRDefault="003F0D73" w:rsidP="001A110A">
                <w:pPr>
                  <w:widowControl w:val="0"/>
                  <w:autoSpaceDE w:val="0"/>
                  <w:autoSpaceDN w:val="0"/>
                  <w:adjustRightInd w:val="0"/>
                  <w:spacing w:after="120"/>
                  <w:jc w:val="lowKashida"/>
                  <w:rPr>
                    <w:rFonts w:ascii="Times New Roman" w:hAnsi="Times New Roman" w:cs="Times New Roman"/>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F2BE4C2DB4AB646AF1294AC60609E5C"/>
              </w:placeholder>
            </w:sdtPr>
            <w:sdtContent>
              <w:bookmarkStart w:id="0" w:name="_GoBack" w:displacedByCustomXml="prev"/>
              <w:p w:rsidR="00DB1B2F" w:rsidRDefault="00DB1B2F" w:rsidP="00DB1B2F">
                <w:sdt>
                  <w:sdtPr>
                    <w:id w:val="-1121463112"/>
                    <w:citation/>
                  </w:sdtPr>
                  <w:sdtContent>
                    <w:r>
                      <w:fldChar w:fldCharType="begin"/>
                    </w:r>
                    <w:r>
                      <w:rPr>
                        <w:lang w:val="en-US"/>
                      </w:rPr>
                      <w:instrText xml:space="preserve"> CITATION AlA12 \l 1033 </w:instrText>
                    </w:r>
                    <w:r>
                      <w:fldChar w:fldCharType="separate"/>
                    </w:r>
                    <w:r>
                      <w:rPr>
                        <w:noProof/>
                        <w:lang w:val="en-US"/>
                      </w:rPr>
                      <w:t xml:space="preserve"> </w:t>
                    </w:r>
                    <w:r w:rsidRPr="00DB1B2F">
                      <w:rPr>
                        <w:noProof/>
                        <w:lang w:val="en-US"/>
                      </w:rPr>
                      <w:t>(Al Ama and Atrash)</w:t>
                    </w:r>
                    <w:r>
                      <w:fldChar w:fldCharType="end"/>
                    </w:r>
                  </w:sdtContent>
                </w:sdt>
              </w:p>
              <w:p w:rsidR="00DB1B2F" w:rsidRDefault="00DB1B2F" w:rsidP="00DB1B2F">
                <w:sdt>
                  <w:sdtPr>
                    <w:id w:val="496005208"/>
                    <w:citation/>
                  </w:sdtPr>
                  <w:sdtContent>
                    <w:r>
                      <w:fldChar w:fldCharType="begin"/>
                    </w:r>
                    <w:r>
                      <w:rPr>
                        <w:lang w:val="en-US"/>
                      </w:rPr>
                      <w:instrText xml:space="preserve"> CITATION Bou01 \l 1033 </w:instrText>
                    </w:r>
                    <w:r>
                      <w:fldChar w:fldCharType="separate"/>
                    </w:r>
                    <w:r>
                      <w:rPr>
                        <w:noProof/>
                        <w:lang w:val="en-US"/>
                      </w:rPr>
                      <w:t>(I. J. Boullata)</w:t>
                    </w:r>
                    <w:r>
                      <w:fldChar w:fldCharType="end"/>
                    </w:r>
                  </w:sdtContent>
                </w:sdt>
              </w:p>
              <w:p w:rsidR="00DB1B2F" w:rsidRDefault="00DB1B2F" w:rsidP="00DB1B2F">
                <w:sdt>
                  <w:sdtPr>
                    <w:id w:val="-473530685"/>
                    <w:citation/>
                  </w:sdtPr>
                  <w:sdtContent>
                    <w:r>
                      <w:fldChar w:fldCharType="begin"/>
                    </w:r>
                    <w:r>
                      <w:rPr>
                        <w:lang w:val="en-US"/>
                      </w:rPr>
                      <w:instrText xml:space="preserve"> CITATION Bou02 \l 1033 </w:instrText>
                    </w:r>
                    <w:r>
                      <w:fldChar w:fldCharType="separate"/>
                    </w:r>
                    <w:r w:rsidRPr="00DB1B2F">
                      <w:rPr>
                        <w:noProof/>
                        <w:lang w:val="en-US"/>
                      </w:rPr>
                      <w:t>(I. Boullata)</w:t>
                    </w:r>
                    <w:r>
                      <w:fldChar w:fldCharType="end"/>
                    </w:r>
                  </w:sdtContent>
                </w:sdt>
              </w:p>
              <w:p w:rsidR="00DB1B2F" w:rsidRDefault="00DB1B2F" w:rsidP="00DB1B2F">
                <w:sdt>
                  <w:sdtPr>
                    <w:id w:val="-1319797930"/>
                    <w:citation/>
                  </w:sdtPr>
                  <w:sdtContent>
                    <w:r>
                      <w:fldChar w:fldCharType="begin"/>
                    </w:r>
                    <w:r>
                      <w:rPr>
                        <w:lang w:val="en-US"/>
                      </w:rPr>
                      <w:instrText xml:space="preserve"> CITATION Bou092 \l 1033 </w:instrText>
                    </w:r>
                    <w:r>
                      <w:fldChar w:fldCharType="separate"/>
                    </w:r>
                    <w:r w:rsidRPr="00DB1B2F">
                      <w:rPr>
                        <w:noProof/>
                        <w:lang w:val="en-US"/>
                      </w:rPr>
                      <w:t>(Boullata and Berger)</w:t>
                    </w:r>
                    <w:r>
                      <w:fldChar w:fldCharType="end"/>
                    </w:r>
                  </w:sdtContent>
                </w:sdt>
              </w:p>
              <w:p w:rsidR="00DB1B2F" w:rsidRDefault="00DB1B2F" w:rsidP="00DB1B2F">
                <w:sdt>
                  <w:sdtPr>
                    <w:id w:val="1100145384"/>
                    <w:citation/>
                  </w:sdtPr>
                  <w:sdtContent>
                    <w:r>
                      <w:fldChar w:fldCharType="begin"/>
                    </w:r>
                    <w:r>
                      <w:rPr>
                        <w:lang w:val="en-US"/>
                      </w:rPr>
                      <w:instrText xml:space="preserve"> CITATION Gre12 \l 1033 </w:instrText>
                    </w:r>
                    <w:r>
                      <w:fldChar w:fldCharType="separate"/>
                    </w:r>
                    <w:r w:rsidRPr="00DB1B2F">
                      <w:rPr>
                        <w:noProof/>
                        <w:lang w:val="en-US"/>
                      </w:rPr>
                      <w:t>(Greenberg)</w:t>
                    </w:r>
                    <w:r>
                      <w:fldChar w:fldCharType="end"/>
                    </w:r>
                  </w:sdtContent>
                </w:sdt>
              </w:p>
              <w:p w:rsidR="00DB1B2F" w:rsidRDefault="00DB1B2F" w:rsidP="00DB1B2F">
                <w:sdt>
                  <w:sdtPr>
                    <w:id w:val="1211758918"/>
                    <w:citation/>
                  </w:sdtPr>
                  <w:sdtContent>
                    <w:r>
                      <w:fldChar w:fldCharType="begin"/>
                    </w:r>
                    <w:r>
                      <w:rPr>
                        <w:lang w:val="en-US"/>
                      </w:rPr>
                      <w:instrText xml:space="preserve"> CITATION Mej12 \l 1033 </w:instrText>
                    </w:r>
                    <w:r>
                      <w:fldChar w:fldCharType="separate"/>
                    </w:r>
                    <w:r w:rsidRPr="00DB1B2F">
                      <w:rPr>
                        <w:noProof/>
                        <w:lang w:val="en-US"/>
                      </w:rPr>
                      <w:t>(Mejcher-Atassi)</w:t>
                    </w:r>
                    <w:r>
                      <w:fldChar w:fldCharType="end"/>
                    </w:r>
                  </w:sdtContent>
                </w:sdt>
              </w:p>
              <w:p w:rsidR="003235A7" w:rsidRPr="00DB1B2F" w:rsidRDefault="00DB1B2F" w:rsidP="00DB1B2F">
                <w:sdt>
                  <w:sdtPr>
                    <w:id w:val="226810061"/>
                    <w:citation/>
                  </w:sdtPr>
                  <w:sdtContent>
                    <w:r>
                      <w:fldChar w:fldCharType="begin"/>
                    </w:r>
                    <w:r>
                      <w:rPr>
                        <w:lang w:val="en-US"/>
                      </w:rPr>
                      <w:instrText xml:space="preserve"> CITATION alQ95 \l 1033 </w:instrText>
                    </w:r>
                    <w:r>
                      <w:fldChar w:fldCharType="separate"/>
                    </w:r>
                    <w:r w:rsidRPr="00DB1B2F">
                      <w:rPr>
                        <w:noProof/>
                        <w:lang w:val="en-US"/>
                      </w:rPr>
                      <w:t>(Munif)</w:t>
                    </w:r>
                    <w:r>
                      <w:fldChar w:fldCharType="end"/>
                    </w:r>
                  </w:sdtContent>
                </w:sdt>
              </w:p>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3C4" w:rsidRDefault="004B73C4" w:rsidP="007A0D55">
      <w:pPr>
        <w:spacing w:after="0" w:line="240" w:lineRule="auto"/>
      </w:pPr>
      <w:r>
        <w:separator/>
      </w:r>
    </w:p>
  </w:endnote>
  <w:endnote w:type="continuationSeparator" w:id="0">
    <w:p w:rsidR="004B73C4" w:rsidRDefault="004B73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3C4" w:rsidRDefault="004B73C4" w:rsidP="007A0D55">
      <w:pPr>
        <w:spacing w:after="0" w:line="240" w:lineRule="auto"/>
      </w:pPr>
      <w:r>
        <w:separator/>
      </w:r>
    </w:p>
  </w:footnote>
  <w:footnote w:type="continuationSeparator" w:id="0">
    <w:p w:rsidR="004B73C4" w:rsidRDefault="004B73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C4" w:rsidRDefault="004B73C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B73C4" w:rsidRDefault="004B73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10A"/>
    <w:rsid w:val="00032559"/>
    <w:rsid w:val="00052040"/>
    <w:rsid w:val="000B25AE"/>
    <w:rsid w:val="000B55AB"/>
    <w:rsid w:val="000D24DC"/>
    <w:rsid w:val="00101B2E"/>
    <w:rsid w:val="00116FA0"/>
    <w:rsid w:val="0015114C"/>
    <w:rsid w:val="001A110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73C4"/>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1F04"/>
    <w:rsid w:val="00B574C9"/>
    <w:rsid w:val="00BC39C9"/>
    <w:rsid w:val="00BE5BF7"/>
    <w:rsid w:val="00BF40E1"/>
    <w:rsid w:val="00C27FAB"/>
    <w:rsid w:val="00C358D4"/>
    <w:rsid w:val="00C6296B"/>
    <w:rsid w:val="00CC586D"/>
    <w:rsid w:val="00CF1542"/>
    <w:rsid w:val="00CF3EC5"/>
    <w:rsid w:val="00D656DA"/>
    <w:rsid w:val="00D83300"/>
    <w:rsid w:val="00DB1B2F"/>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11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10A"/>
    <w:rPr>
      <w:rFonts w:ascii="Lucida Grande" w:hAnsi="Lucida Grande" w:cs="Lucida Grande"/>
      <w:sz w:val="18"/>
      <w:szCs w:val="18"/>
    </w:rPr>
  </w:style>
  <w:style w:type="character" w:styleId="Hyperlink">
    <w:name w:val="Hyperlink"/>
    <w:basedOn w:val="DefaultParagraphFont"/>
    <w:uiPriority w:val="99"/>
    <w:semiHidden/>
    <w:rsid w:val="00B41F0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11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10A"/>
    <w:rPr>
      <w:rFonts w:ascii="Lucida Grande" w:hAnsi="Lucida Grande" w:cs="Lucida Grande"/>
      <w:sz w:val="18"/>
      <w:szCs w:val="18"/>
    </w:rPr>
  </w:style>
  <w:style w:type="character" w:styleId="Hyperlink">
    <w:name w:val="Hyperlink"/>
    <w:basedOn w:val="DefaultParagraphFont"/>
    <w:uiPriority w:val="99"/>
    <w:semiHidden/>
    <w:rsid w:val="00B41F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CDD2A0D2D3642B8351831A10EE4DF"/>
        <w:category>
          <w:name w:val="General"/>
          <w:gallery w:val="placeholder"/>
        </w:category>
        <w:types>
          <w:type w:val="bbPlcHdr"/>
        </w:types>
        <w:behaviors>
          <w:behavior w:val="content"/>
        </w:behaviors>
        <w:guid w:val="{D121674E-8DC5-D745-96DE-D0AA395527C7}"/>
      </w:docPartPr>
      <w:docPartBody>
        <w:p w:rsidR="009D5E72" w:rsidRDefault="009D5E72">
          <w:pPr>
            <w:pStyle w:val="BF2CDD2A0D2D3642B8351831A10EE4DF"/>
          </w:pPr>
          <w:r w:rsidRPr="00CC586D">
            <w:rPr>
              <w:rStyle w:val="PlaceholderText"/>
              <w:b/>
              <w:color w:val="FFFFFF" w:themeColor="background1"/>
            </w:rPr>
            <w:t>[Salutation]</w:t>
          </w:r>
        </w:p>
      </w:docPartBody>
    </w:docPart>
    <w:docPart>
      <w:docPartPr>
        <w:name w:val="3BF3906AC32CE141B9D64706ACB292D8"/>
        <w:category>
          <w:name w:val="General"/>
          <w:gallery w:val="placeholder"/>
        </w:category>
        <w:types>
          <w:type w:val="bbPlcHdr"/>
        </w:types>
        <w:behaviors>
          <w:behavior w:val="content"/>
        </w:behaviors>
        <w:guid w:val="{2311FDD0-DADE-4640-A58F-CFEA750F86F4}"/>
      </w:docPartPr>
      <w:docPartBody>
        <w:p w:rsidR="009D5E72" w:rsidRDefault="009D5E72">
          <w:pPr>
            <w:pStyle w:val="3BF3906AC32CE141B9D64706ACB292D8"/>
          </w:pPr>
          <w:r>
            <w:rPr>
              <w:rStyle w:val="PlaceholderText"/>
            </w:rPr>
            <w:t>[First name]</w:t>
          </w:r>
        </w:p>
      </w:docPartBody>
    </w:docPart>
    <w:docPart>
      <w:docPartPr>
        <w:name w:val="7371C25F786885429339B1B46852C9EE"/>
        <w:category>
          <w:name w:val="General"/>
          <w:gallery w:val="placeholder"/>
        </w:category>
        <w:types>
          <w:type w:val="bbPlcHdr"/>
        </w:types>
        <w:behaviors>
          <w:behavior w:val="content"/>
        </w:behaviors>
        <w:guid w:val="{7F62E1AF-0868-7B4C-9CBA-D1985BA53C53}"/>
      </w:docPartPr>
      <w:docPartBody>
        <w:p w:rsidR="009D5E72" w:rsidRDefault="009D5E72">
          <w:pPr>
            <w:pStyle w:val="7371C25F786885429339B1B46852C9EE"/>
          </w:pPr>
          <w:r>
            <w:rPr>
              <w:rStyle w:val="PlaceholderText"/>
            </w:rPr>
            <w:t>[Middle name]</w:t>
          </w:r>
        </w:p>
      </w:docPartBody>
    </w:docPart>
    <w:docPart>
      <w:docPartPr>
        <w:name w:val="A04B725D9550954F9C44BE2DE4F4D61C"/>
        <w:category>
          <w:name w:val="General"/>
          <w:gallery w:val="placeholder"/>
        </w:category>
        <w:types>
          <w:type w:val="bbPlcHdr"/>
        </w:types>
        <w:behaviors>
          <w:behavior w:val="content"/>
        </w:behaviors>
        <w:guid w:val="{3675040D-B309-7043-A7F4-A085886972A8}"/>
      </w:docPartPr>
      <w:docPartBody>
        <w:p w:rsidR="009D5E72" w:rsidRDefault="009D5E72">
          <w:pPr>
            <w:pStyle w:val="A04B725D9550954F9C44BE2DE4F4D61C"/>
          </w:pPr>
          <w:r>
            <w:rPr>
              <w:rStyle w:val="PlaceholderText"/>
            </w:rPr>
            <w:t>[Last name]</w:t>
          </w:r>
        </w:p>
      </w:docPartBody>
    </w:docPart>
    <w:docPart>
      <w:docPartPr>
        <w:name w:val="6D7214E728FB7549AAC92D5B17917916"/>
        <w:category>
          <w:name w:val="General"/>
          <w:gallery w:val="placeholder"/>
        </w:category>
        <w:types>
          <w:type w:val="bbPlcHdr"/>
        </w:types>
        <w:behaviors>
          <w:behavior w:val="content"/>
        </w:behaviors>
        <w:guid w:val="{29233CC6-852A-FD4A-9488-3A32A99E79E0}"/>
      </w:docPartPr>
      <w:docPartBody>
        <w:p w:rsidR="009D5E72" w:rsidRDefault="009D5E72">
          <w:pPr>
            <w:pStyle w:val="6D7214E728FB7549AAC92D5B17917916"/>
          </w:pPr>
          <w:r>
            <w:rPr>
              <w:rStyle w:val="PlaceholderText"/>
            </w:rPr>
            <w:t>[Enter your biography]</w:t>
          </w:r>
        </w:p>
      </w:docPartBody>
    </w:docPart>
    <w:docPart>
      <w:docPartPr>
        <w:name w:val="0EC6B96475669F448BFD0FCB4DF0495F"/>
        <w:category>
          <w:name w:val="General"/>
          <w:gallery w:val="placeholder"/>
        </w:category>
        <w:types>
          <w:type w:val="bbPlcHdr"/>
        </w:types>
        <w:behaviors>
          <w:behavior w:val="content"/>
        </w:behaviors>
        <w:guid w:val="{66010D03-E6DC-9743-AE76-4FD68D85E8D9}"/>
      </w:docPartPr>
      <w:docPartBody>
        <w:p w:rsidR="009D5E72" w:rsidRDefault="009D5E72">
          <w:pPr>
            <w:pStyle w:val="0EC6B96475669F448BFD0FCB4DF0495F"/>
          </w:pPr>
          <w:r>
            <w:rPr>
              <w:rStyle w:val="PlaceholderText"/>
            </w:rPr>
            <w:t>[Enter the institution with which you are affiliated]</w:t>
          </w:r>
        </w:p>
      </w:docPartBody>
    </w:docPart>
    <w:docPart>
      <w:docPartPr>
        <w:name w:val="22392E753C30214D9F744B67BA98C447"/>
        <w:category>
          <w:name w:val="General"/>
          <w:gallery w:val="placeholder"/>
        </w:category>
        <w:types>
          <w:type w:val="bbPlcHdr"/>
        </w:types>
        <w:behaviors>
          <w:behavior w:val="content"/>
        </w:behaviors>
        <w:guid w:val="{CCE4A700-B5B0-EA4C-B589-1AC306026DAA}"/>
      </w:docPartPr>
      <w:docPartBody>
        <w:p w:rsidR="009D5E72" w:rsidRDefault="009D5E72">
          <w:pPr>
            <w:pStyle w:val="22392E753C30214D9F744B67BA98C447"/>
          </w:pPr>
          <w:r w:rsidRPr="00EF74F7">
            <w:rPr>
              <w:b/>
              <w:color w:val="808080" w:themeColor="background1" w:themeShade="80"/>
            </w:rPr>
            <w:t>[Enter the headword for your article]</w:t>
          </w:r>
        </w:p>
      </w:docPartBody>
    </w:docPart>
    <w:docPart>
      <w:docPartPr>
        <w:name w:val="FB48BD60E92A1D4BA2E87EE7E275827D"/>
        <w:category>
          <w:name w:val="General"/>
          <w:gallery w:val="placeholder"/>
        </w:category>
        <w:types>
          <w:type w:val="bbPlcHdr"/>
        </w:types>
        <w:behaviors>
          <w:behavior w:val="content"/>
        </w:behaviors>
        <w:guid w:val="{E69C3569-80C1-ED4B-9EA2-F7F80F3D4EC9}"/>
      </w:docPartPr>
      <w:docPartBody>
        <w:p w:rsidR="009D5E72" w:rsidRDefault="009D5E72">
          <w:pPr>
            <w:pStyle w:val="FB48BD60E92A1D4BA2E87EE7E27582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FD2A2B0C96E047A2D51087FFB671E4"/>
        <w:category>
          <w:name w:val="General"/>
          <w:gallery w:val="placeholder"/>
        </w:category>
        <w:types>
          <w:type w:val="bbPlcHdr"/>
        </w:types>
        <w:behaviors>
          <w:behavior w:val="content"/>
        </w:behaviors>
        <w:guid w:val="{07854C5B-055E-3E4A-822F-F1EEB61F36E1}"/>
      </w:docPartPr>
      <w:docPartBody>
        <w:p w:rsidR="009D5E72" w:rsidRDefault="009D5E72">
          <w:pPr>
            <w:pStyle w:val="E9FD2A2B0C96E047A2D51087FFB671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6145613A1CF0428CA7AE49FFEF9FA0"/>
        <w:category>
          <w:name w:val="General"/>
          <w:gallery w:val="placeholder"/>
        </w:category>
        <w:types>
          <w:type w:val="bbPlcHdr"/>
        </w:types>
        <w:behaviors>
          <w:behavior w:val="content"/>
        </w:behaviors>
        <w:guid w:val="{E331CF40-1C99-5444-AD58-2D491A8A4C1D}"/>
      </w:docPartPr>
      <w:docPartBody>
        <w:p w:rsidR="009D5E72" w:rsidRDefault="009D5E72">
          <w:pPr>
            <w:pStyle w:val="406145613A1CF0428CA7AE49FFEF9F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2BE4C2DB4AB646AF1294AC60609E5C"/>
        <w:category>
          <w:name w:val="General"/>
          <w:gallery w:val="placeholder"/>
        </w:category>
        <w:types>
          <w:type w:val="bbPlcHdr"/>
        </w:types>
        <w:behaviors>
          <w:behavior w:val="content"/>
        </w:behaviors>
        <w:guid w:val="{2C0124E4-43F7-EA45-B005-73FE1CCDA53A}"/>
      </w:docPartPr>
      <w:docPartBody>
        <w:p w:rsidR="009D5E72" w:rsidRDefault="009D5E72">
          <w:pPr>
            <w:pStyle w:val="2F2BE4C2DB4AB646AF1294AC60609E5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72"/>
    <w:rsid w:val="009D5E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CDD2A0D2D3642B8351831A10EE4DF">
    <w:name w:val="BF2CDD2A0D2D3642B8351831A10EE4DF"/>
  </w:style>
  <w:style w:type="paragraph" w:customStyle="1" w:styleId="3BF3906AC32CE141B9D64706ACB292D8">
    <w:name w:val="3BF3906AC32CE141B9D64706ACB292D8"/>
  </w:style>
  <w:style w:type="paragraph" w:customStyle="1" w:styleId="7371C25F786885429339B1B46852C9EE">
    <w:name w:val="7371C25F786885429339B1B46852C9EE"/>
  </w:style>
  <w:style w:type="paragraph" w:customStyle="1" w:styleId="A04B725D9550954F9C44BE2DE4F4D61C">
    <w:name w:val="A04B725D9550954F9C44BE2DE4F4D61C"/>
  </w:style>
  <w:style w:type="paragraph" w:customStyle="1" w:styleId="6D7214E728FB7549AAC92D5B17917916">
    <w:name w:val="6D7214E728FB7549AAC92D5B17917916"/>
  </w:style>
  <w:style w:type="paragraph" w:customStyle="1" w:styleId="0EC6B96475669F448BFD0FCB4DF0495F">
    <w:name w:val="0EC6B96475669F448BFD0FCB4DF0495F"/>
  </w:style>
  <w:style w:type="paragraph" w:customStyle="1" w:styleId="22392E753C30214D9F744B67BA98C447">
    <w:name w:val="22392E753C30214D9F744B67BA98C447"/>
  </w:style>
  <w:style w:type="paragraph" w:customStyle="1" w:styleId="FB48BD60E92A1D4BA2E87EE7E275827D">
    <w:name w:val="FB48BD60E92A1D4BA2E87EE7E275827D"/>
  </w:style>
  <w:style w:type="paragraph" w:customStyle="1" w:styleId="E9FD2A2B0C96E047A2D51087FFB671E4">
    <w:name w:val="E9FD2A2B0C96E047A2D51087FFB671E4"/>
  </w:style>
  <w:style w:type="paragraph" w:customStyle="1" w:styleId="406145613A1CF0428CA7AE49FFEF9FA0">
    <w:name w:val="406145613A1CF0428CA7AE49FFEF9FA0"/>
  </w:style>
  <w:style w:type="paragraph" w:customStyle="1" w:styleId="2F2BE4C2DB4AB646AF1294AC60609E5C">
    <w:name w:val="2F2BE4C2DB4AB646AF1294AC60609E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CDD2A0D2D3642B8351831A10EE4DF">
    <w:name w:val="BF2CDD2A0D2D3642B8351831A10EE4DF"/>
  </w:style>
  <w:style w:type="paragraph" w:customStyle="1" w:styleId="3BF3906AC32CE141B9D64706ACB292D8">
    <w:name w:val="3BF3906AC32CE141B9D64706ACB292D8"/>
  </w:style>
  <w:style w:type="paragraph" w:customStyle="1" w:styleId="7371C25F786885429339B1B46852C9EE">
    <w:name w:val="7371C25F786885429339B1B46852C9EE"/>
  </w:style>
  <w:style w:type="paragraph" w:customStyle="1" w:styleId="A04B725D9550954F9C44BE2DE4F4D61C">
    <w:name w:val="A04B725D9550954F9C44BE2DE4F4D61C"/>
  </w:style>
  <w:style w:type="paragraph" w:customStyle="1" w:styleId="6D7214E728FB7549AAC92D5B17917916">
    <w:name w:val="6D7214E728FB7549AAC92D5B17917916"/>
  </w:style>
  <w:style w:type="paragraph" w:customStyle="1" w:styleId="0EC6B96475669F448BFD0FCB4DF0495F">
    <w:name w:val="0EC6B96475669F448BFD0FCB4DF0495F"/>
  </w:style>
  <w:style w:type="paragraph" w:customStyle="1" w:styleId="22392E753C30214D9F744B67BA98C447">
    <w:name w:val="22392E753C30214D9F744B67BA98C447"/>
  </w:style>
  <w:style w:type="paragraph" w:customStyle="1" w:styleId="FB48BD60E92A1D4BA2E87EE7E275827D">
    <w:name w:val="FB48BD60E92A1D4BA2E87EE7E275827D"/>
  </w:style>
  <w:style w:type="paragraph" w:customStyle="1" w:styleId="E9FD2A2B0C96E047A2D51087FFB671E4">
    <w:name w:val="E9FD2A2B0C96E047A2D51087FFB671E4"/>
  </w:style>
  <w:style w:type="paragraph" w:customStyle="1" w:styleId="406145613A1CF0428CA7AE49FFEF9FA0">
    <w:name w:val="406145613A1CF0428CA7AE49FFEF9FA0"/>
  </w:style>
  <w:style w:type="paragraph" w:customStyle="1" w:styleId="2F2BE4C2DB4AB646AF1294AC60609E5C">
    <w:name w:val="2F2BE4C2DB4AB646AF1294AC60609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AlA12</b:Tag>
    <b:SourceType>ArticleInAPeriodical</b:SourceType>
    <b:Guid>{C7CF8950-003E-BB43-9B87-D3C4B3814E56}</b:Guid>
    <b:Title>Reflections on the Palestinian Art Movement before 1948: The Paintings of Jabra Ibrahim Jabra</b:Title>
    <b:Year>2012</b:Year>
    <b:PeriodicalTitle>The Week In Palestine</b:PeriodicalTitle>
    <b:Month>05</b:Month>
    <b:Issue>169</b:Issue>
    <b:Author>
      <b:Author>
        <b:NameList>
          <b:Person>
            <b:Last>Al Ama</b:Last>
            <b:First>George</b:First>
          </b:Person>
          <b:Person>
            <b:Last>Atrash</b:Last>
            <b:First>Nada</b:First>
          </b:Person>
        </b:NameList>
      </b:Author>
    </b:Author>
    <b:RefOrder>1</b:RefOrder>
  </b:Source>
  <b:Source>
    <b:Tag>Bou02</b:Tag>
    <b:SourceType>Book</b:SourceType>
    <b:Guid>{9E098160-221A-FB46-8218-BBAB7013CD01}</b:Guid>
    <b:Title>Nāfidhah ʻalá Al-Ḥadāthah: Dirāsāt Fī Adab Jabrā Ibrāhīm Jabrā = Window to Modernity: Studies on the Literature of Jabra Ibrahim Jabra</b:Title>
    <b:Publisher>al-Muʼassasah al-ʻArabīyah lil-Dirāsāt wa-al-Nashr</b:Publisher>
    <b:City>Beirut</b:City>
    <b:Year>2002</b:Year>
    <b:Author>
      <b:Author>
        <b:NameList>
          <b:Person>
            <b:Last>Boullata</b:Last>
            <b:First>Issa</b:First>
          </b:Person>
        </b:NameList>
      </b:Author>
    </b:Author>
    <b:RefOrder>3</b:RefOrder>
  </b:Source>
  <b:Source>
    <b:Tag>Bou01</b:Tag>
    <b:SourceType>JournalArticle</b:SourceType>
    <b:Guid>{6A6255D1-EE88-624A-910B-93062DF2F114}</b:Guid>
    <b:Title>Living with the Tigress and the Muses: an Essay on Jabrā Ibrāhīm Jabrā</b:Title>
    <b:Year>2001</b:Year>
    <b:Volume>75</b:Volume>
    <b:Pages>214-223</b:Pages>
    <b:Author>
      <b:Author>
        <b:NameList>
          <b:Person>
            <b:Last>Boullata</b:Last>
            <b:Middle>J</b:Middle>
            <b:First>Issa</b:First>
          </b:Person>
        </b:NameList>
      </b:Author>
    </b:Author>
    <b:JournalName>World Literature Today</b:JournalName>
    <b:Issue>2</b:Issue>
    <b:RefOrder>2</b:RefOrder>
  </b:Source>
  <b:Source>
    <b:Tag>Bou092</b:Tag>
    <b:SourceType>Book</b:SourceType>
    <b:Guid>{E40C3A05-D27F-CE49-A39B-DA8F96212091}</b:Guid>
    <b:Title>Palestin Art: From 1850 to the Present</b:Title>
    <b:Publisher>Saqi</b:Publisher>
    <b:City>London</b:City>
    <b:Year>2009</b:Year>
    <b:Author>
      <b:Author>
        <b:NameList>
          <b:Person>
            <b:Last>Boullata</b:Last>
            <b:First>Kamal</b:First>
          </b:Person>
          <b:Person>
            <b:Last>Berger</b:Last>
            <b:First>John</b:First>
          </b:Person>
        </b:NameList>
      </b:Author>
    </b:Author>
    <b:RefOrder>4</b:RefOrder>
  </b:Source>
  <b:Source>
    <b:Tag>Gre12</b:Tag>
    <b:SourceType>JournalArticle</b:SourceType>
    <b:Guid>{2DE2D4A3-1B26-BB4C-AF43-AE2299145503}</b:Guid>
    <b:Title>Political Modernism, Jabra, and the Baghdad Modern Art Group</b:Title>
    <b:Year>2012</b:Year>
    <b:Volume>12</b:Volume>
    <b:Author>
      <b:Author>
        <b:NameList>
          <b:Person>
            <b:Last>Greenberg</b:Last>
            <b:First>N</b:First>
          </b:Person>
        </b:NameList>
      </b:Author>
    </b:Author>
    <b:JournalName>Clcweb- Comparative Literature and Culture</b:JournalName>
    <b:Issue>2</b:Issue>
    <b:Comments>http://dx.doi.org/10.7771/1481-4374.1603</b:Comments>
    <b:RefOrder>5</b:RefOrder>
  </b:Source>
  <b:Source>
    <b:Tag>Mej12</b:Tag>
    <b:SourceType>Book</b:SourceType>
    <b:Guid>{CF53745E-308D-F24B-B75F-57CC357CBC9F}</b:Guid>
    <b:Title>Reading Across Modern Arabic Literature and Art</b:Title>
    <b:Publisher>Reichert</b:Publisher>
    <b:City>Wiesbaden</b:City>
    <b:Year>2012</b:Year>
    <b:Author>
      <b:Author>
        <b:NameList>
          <b:Person>
            <b:Last>Mejcher-Atassi</b:Last>
            <b:First>Sonja</b:First>
          </b:Person>
        </b:NameList>
      </b:Author>
    </b:Author>
    <b:RefOrder>6</b:RefOrder>
  </b:Source>
  <b:Source>
    <b:Tag>alQ95</b:Tag>
    <b:SourceType>Book</b:SourceType>
    <b:Guid>{5BFC4DFC-2B44-A143-9D8B-50DE395F6793}</b:Guid>
    <b:Title>al-Qalaq wa-tamjid al-hayat: Kitab takrim Jabra Ibrahim Jabra = Anxiety and Praise for Life: A Book in Honour of Jabra Ibrahim Jabra</b:Title>
    <b:City>Beirut</b:City>
    <b:Publisher>al-Mu'assasa al-'arabiyya lil-dirasat wal-nashr</b:Publisher>
    <b:Year>1995</b:Year>
    <b:Author>
      <b:Editor>
        <b:NameList>
          <b:Person>
            <b:Last>Munif</b:Last>
            <b:First>Abd al-Rahman </b:First>
          </b:Person>
        </b:NameList>
      </b:Editor>
    </b:Author>
    <b:RefOrder>7</b:RefOrder>
  </b:Source>
</b:Sources>
</file>

<file path=customXml/itemProps1.xml><?xml version="1.0" encoding="utf-8"?>
<ds:datastoreItem xmlns:ds="http://schemas.openxmlformats.org/officeDocument/2006/customXml" ds:itemID="{59150DFF-444A-1948-9A16-2A0F89B80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663</Words>
  <Characters>3781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2015-02-13T20:22:00Z</dcterms:created>
  <dcterms:modified xsi:type="dcterms:W3CDTF">2015-02-13T20:22:00Z</dcterms:modified>
</cp:coreProperties>
</file>