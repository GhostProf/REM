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190C3F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0C9D1C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C5265419BAAF8499033E7204E0B0D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82C5F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C3B09786AE19E4FB7816BB5B6753A38"/>
            </w:placeholder>
            <w:text/>
          </w:sdtPr>
          <w:sdtEndPr/>
          <w:sdtContent>
            <w:tc>
              <w:tcPr>
                <w:tcW w:w="2073" w:type="dxa"/>
              </w:tcPr>
              <w:p w14:paraId="38F197C8" w14:textId="77777777" w:rsidR="00B574C9" w:rsidRDefault="00A77734" w:rsidP="00A77734">
                <w:r w:rsidRPr="003E4AEC">
                  <w:rPr>
                    <w:rFonts w:eastAsiaTheme="minorEastAsia"/>
                    <w:b/>
                    <w:sz w:val="24"/>
                    <w:szCs w:val="24"/>
                    <w:lang w:eastAsia="ja-JP"/>
                  </w:rPr>
                  <w:t xml:space="preserve">André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7EA17B378E97C4D882168507B6963D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58A19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2179C54F25969448209DE60E345D2B0"/>
            </w:placeholder>
            <w:text/>
          </w:sdtPr>
          <w:sdtEndPr/>
          <w:sdtContent>
            <w:tc>
              <w:tcPr>
                <w:tcW w:w="2642" w:type="dxa"/>
              </w:tcPr>
              <w:p w14:paraId="0E3BA760" w14:textId="77777777" w:rsidR="00B574C9" w:rsidRDefault="00A77734" w:rsidP="00922950">
                <w:r w:rsidRPr="00681CAC">
                  <w:rPr>
                    <w:rFonts w:eastAsiaTheme="minorEastAsia"/>
                    <w:b/>
                    <w:sz w:val="24"/>
                    <w:szCs w:val="24"/>
                    <w:lang w:val="en-CA" w:eastAsia="ja-JP"/>
                  </w:rPr>
                  <w:t>Rodrigues</w:t>
                </w:r>
              </w:p>
            </w:tc>
          </w:sdtContent>
        </w:sdt>
      </w:tr>
      <w:tr w:rsidR="00B574C9" w14:paraId="1DAC497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BB06D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44621DE3D282F4EB092BC2323FA367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70248B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FA74F8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58AD1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E5F39ED23CACF42A8CED1D59FF2DBA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984330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0A253F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B51727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E7C22D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EFF45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A3490F221CA264690A03EBB710A970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A10956" w14:textId="77777777" w:rsidR="003F0D73" w:rsidRPr="00FB589A" w:rsidRDefault="00390918" w:rsidP="00390918">
                <w:pPr>
                  <w:rPr>
                    <w:b/>
                  </w:rPr>
                </w:pPr>
                <w:r w:rsidRPr="00A819E7">
                  <w:rPr>
                    <w:rFonts w:eastAsiaTheme="minorEastAsia"/>
                    <w:b/>
                    <w:sz w:val="24"/>
                    <w:szCs w:val="24"/>
                    <w:lang w:val="en-CA" w:eastAsia="ja-JP"/>
                  </w:rPr>
                  <w:t>Mahle</w:t>
                </w:r>
                <w:r>
                  <w:rPr>
                    <w:rFonts w:eastAsiaTheme="minorEastAsia"/>
                    <w:b/>
                    <w:sz w:val="24"/>
                    <w:szCs w:val="24"/>
                    <w:lang w:val="en-CA" w:eastAsia="ja-JP"/>
                  </w:rPr>
                  <w:t>,</w:t>
                </w:r>
                <w:r w:rsidRPr="00A819E7">
                  <w:rPr>
                    <w:rFonts w:eastAsiaTheme="minorEastAsia"/>
                    <w:b/>
                    <w:sz w:val="24"/>
                    <w:szCs w:val="24"/>
                    <w:lang w:val="en-CA" w:eastAsia="ja-JP"/>
                  </w:rPr>
                  <w:t xml:space="preserve"> </w:t>
                </w:r>
                <w:r>
                  <w:rPr>
                    <w:b/>
                  </w:rPr>
                  <w:t>Ernst (1929--)</w:t>
                </w:r>
              </w:p>
            </w:tc>
          </w:sdtContent>
        </w:sdt>
      </w:tr>
      <w:tr w:rsidR="00464699" w14:paraId="4824FE5F" w14:textId="77777777" w:rsidTr="007821B0">
        <w:sdt>
          <w:sdtPr>
            <w:alias w:val="Variant headwords"/>
            <w:tag w:val="variantHeadwords"/>
            <w:id w:val="173464402"/>
            <w:placeholder>
              <w:docPart w:val="F9673614FF8F1C4894BFE1AF901EC87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7EA8F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F428050" w14:textId="77777777" w:rsidTr="003F0D73">
        <w:sdt>
          <w:sdtPr>
            <w:alias w:val="Abstract"/>
            <w:tag w:val="abstract"/>
            <w:id w:val="-635871867"/>
            <w:placeholder>
              <w:docPart w:val="E78226D993DE184E96424B64C3551AD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3F58E7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811FA3B" w14:textId="77777777" w:rsidTr="003F0D73">
        <w:sdt>
          <w:sdtPr>
            <w:alias w:val="Article text"/>
            <w:tag w:val="articleText"/>
            <w:id w:val="634067588"/>
            <w:placeholder>
              <w:docPart w:val="ADCBF8B331FA54469952BEC64989C95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417A91" w14:textId="77777777" w:rsidR="00A77734" w:rsidRDefault="00A77734" w:rsidP="00390918">
                <w:pPr>
                  <w:rPr>
                    <w:i/>
                  </w:rPr>
                </w:pPr>
                <w:r>
                  <w:t xml:space="preserve">Ernst Mahle </w:t>
                </w:r>
                <w:r w:rsidRPr="009856DC">
                  <w:t>is a German-born Brazilian composer</w:t>
                </w:r>
                <w:r>
                  <w:t>, conductor</w:t>
                </w:r>
                <w:r w:rsidR="00390918">
                  <w:t>,</w:t>
                </w:r>
                <w:r>
                  <w:t xml:space="preserve"> and music educator who occupies the chair number 6 of the </w:t>
                </w:r>
                <w:r>
                  <w:rPr>
                    <w:i/>
                  </w:rPr>
                  <w:t xml:space="preserve">Academia Brasileira de </w:t>
                </w:r>
                <w:r w:rsidRPr="00320045">
                  <w:rPr>
                    <w:i/>
                  </w:rPr>
                  <w:t>Música</w:t>
                </w:r>
                <w:r w:rsidRPr="009856DC">
                  <w:t xml:space="preserve">. </w:t>
                </w:r>
                <w:r>
                  <w:t xml:space="preserve"> He is also a former vice-president of the </w:t>
                </w:r>
                <w:r>
                  <w:rPr>
                    <w:i/>
                  </w:rPr>
                  <w:t>Sociedade Brasileira de Música Contemporânea.</w:t>
                </w:r>
              </w:p>
              <w:p w14:paraId="1C07F01C" w14:textId="77777777" w:rsidR="00390918" w:rsidRPr="00276970" w:rsidRDefault="00390918" w:rsidP="00390918">
                <w:pPr>
                  <w:rPr>
                    <w:i/>
                  </w:rPr>
                </w:pPr>
              </w:p>
              <w:p w14:paraId="77931711" w14:textId="77777777" w:rsidR="00A77734" w:rsidRDefault="00A77734" w:rsidP="00390918">
                <w:r w:rsidRPr="009856DC">
                  <w:t>He was born on January 3</w:t>
                </w:r>
                <w:r w:rsidRPr="00BB1342">
                  <w:rPr>
                    <w:vertAlign w:val="superscript"/>
                  </w:rPr>
                  <w:t>rd</w:t>
                </w:r>
                <w:r w:rsidRPr="009856DC">
                  <w:t xml:space="preserve"> </w:t>
                </w:r>
                <w:r>
                  <w:t xml:space="preserve">1929 in Stuttgart and spent most of his childhood in Bluendz, Austria. </w:t>
                </w:r>
                <w:r w:rsidR="00390918">
                  <w:t>Following</w:t>
                </w:r>
                <w:r>
                  <w:t xml:space="preserve"> the World War II, the city of Bluendz would host concerts by the most prominent students of the </w:t>
                </w:r>
                <w:r w:rsidRPr="00494913">
                  <w:rPr>
                    <w:i/>
                  </w:rPr>
                  <w:t>Conservatoire national de musique de Paris</w:t>
                </w:r>
                <w:r>
                  <w:t>. Impressed by the dexterity of such players, Mahle decided to pursue piano and composition studies</w:t>
                </w:r>
                <w:r w:rsidR="00390918">
                  <w:t>,</w:t>
                </w:r>
                <w:r>
                  <w:t xml:space="preserve"> and at age 20 he was accepted at the </w:t>
                </w:r>
                <w:r>
                  <w:rPr>
                    <w:i/>
                  </w:rPr>
                  <w:t>Staatliche</w:t>
                </w:r>
                <w:r>
                  <w:t xml:space="preserve"> </w:t>
                </w:r>
                <w:r>
                  <w:rPr>
                    <w:i/>
                  </w:rPr>
                  <w:t>Hochschule für Musik und Darstellende Kunst Stuttgart</w:t>
                </w:r>
                <w:r>
                  <w:t xml:space="preserve"> in the class of Austrian composer Johann Nepomuk David. His studies in Stuttgart ended quickly, only one year later, </w:t>
                </w:r>
                <w:r w:rsidR="00390918">
                  <w:t xml:space="preserve">when his family moved </w:t>
                </w:r>
                <w:r>
                  <w:t>to São Paulo, Brazil, in 1951. Nev</w:t>
                </w:r>
                <w:r w:rsidR="00390918">
                  <w:t>ertheless, Mahle developed a special interest in</w:t>
                </w:r>
                <w:r>
                  <w:t xml:space="preserve"> modal music </w:t>
                </w:r>
                <w:r w:rsidR="00390918">
                  <w:t>during this perios</w:t>
                </w:r>
                <w:r>
                  <w:t xml:space="preserve"> after being introduced to the music of Béla Bartók. </w:t>
                </w:r>
              </w:p>
              <w:p w14:paraId="60E8F085" w14:textId="77777777" w:rsidR="00390918" w:rsidRDefault="00390918" w:rsidP="00390918"/>
              <w:p w14:paraId="635FF635" w14:textId="77777777" w:rsidR="00A77734" w:rsidRDefault="00A77734" w:rsidP="00390918">
                <w:pPr>
                  <w:rPr>
                    <w:rFonts w:ascii="Cambria" w:eastAsia="Times New Roman" w:hAnsi="Cambria" w:cs="Times New Roman"/>
                    <w:bCs/>
                    <w:color w:val="252525"/>
                    <w:shd w:val="clear" w:color="auto" w:fill="FFFFFF"/>
                  </w:rPr>
                </w:pPr>
                <w:r>
                  <w:t xml:space="preserve">In São Paulo, Mahle became a student of the German composer Hans Joachim Koellreuter, who had </w:t>
                </w:r>
                <w:r w:rsidR="00390918">
                  <w:t>recently</w:t>
                </w:r>
                <w:r>
                  <w:t xml:space="preserve"> founded the </w:t>
                </w:r>
                <w:r w:rsidRPr="0064779E">
                  <w:rPr>
                    <w:i/>
                  </w:rPr>
                  <w:t>Escola de Música Livre Pro Arte</w:t>
                </w:r>
                <w:r>
                  <w:t xml:space="preserve"> in São Paulo, and from whom he learnt the avant-garde composition technics </w:t>
                </w:r>
                <w:r w:rsidR="00390918">
                  <w:t>of the Second Viennese School. In 1952, t</w:t>
                </w:r>
                <w:r>
                  <w:t>ogether with Koellreuter, the pianist Maria Dirce Camargo</w:t>
                </w:r>
                <w:r w:rsidR="00390918">
                  <w:t>,</w:t>
                </w:r>
                <w:r>
                  <w:t xml:space="preserve"> and his future wife Maria </w:t>
                </w:r>
                <w:r w:rsidRPr="00683C48">
                  <w:t>Appare</w:t>
                </w:r>
                <w:r w:rsidR="00390918">
                  <w:t>cida Romera Pinto, Mahle founded</w:t>
                </w:r>
                <w:r w:rsidRPr="00683C48">
                  <w:t xml:space="preserve"> a branch of Koellreuter’s school in the city of Piracicaba, which was later named </w:t>
                </w:r>
                <w:r w:rsidRPr="00683C48">
                  <w:rPr>
                    <w:i/>
                  </w:rPr>
                  <w:t>Escola de Música de Piracicaba Maestro Ernst Mahle.</w:t>
                </w:r>
                <w:r w:rsidRPr="00683C48">
                  <w:t xml:space="preserve"> During th</w:t>
                </w:r>
                <w:r w:rsidR="00390918">
                  <w:t>e 1950’s Mahle</w:t>
                </w:r>
                <w:r w:rsidRPr="00683C48">
                  <w:t xml:space="preserve"> was also a frequent student at the </w:t>
                </w:r>
                <w:r w:rsidRPr="00390918">
                  <w:rPr>
                    <w:i/>
                  </w:rPr>
                  <w:t>Internationale Ferienkurse für Neue Musik,</w:t>
                </w:r>
                <w:r>
                  <w:rPr>
                    <w:rFonts w:ascii="Cambria" w:eastAsia="Times New Roman" w:hAnsi="Cambria" w:cs="Times New Roman"/>
                    <w:bCs/>
                    <w:color w:val="252525"/>
                    <w:shd w:val="clear" w:color="auto" w:fill="FFFFFF"/>
                  </w:rPr>
                  <w:t xml:space="preserve"> </w:t>
                </w:r>
                <w:r w:rsidRPr="00390918">
                  <w:t>where he studied with Olivier Messiaen, Ernst Křenek</w:t>
                </w:r>
                <w:r w:rsidR="00390918">
                  <w:t>,</w:t>
                </w:r>
                <w:r w:rsidRPr="00390918">
                  <w:t xml:space="preserve"> and Wolfgang Fortner.</w:t>
                </w:r>
              </w:p>
              <w:p w14:paraId="73752B90" w14:textId="77777777" w:rsidR="00390918" w:rsidRPr="00C24168" w:rsidRDefault="00390918" w:rsidP="00390918">
                <w:pPr>
                  <w:rPr>
                    <w:rFonts w:ascii="Cambria" w:eastAsia="Times New Roman" w:hAnsi="Cambria" w:cs="Times New Roman"/>
                    <w:sz w:val="20"/>
                    <w:szCs w:val="20"/>
                  </w:rPr>
                </w:pPr>
              </w:p>
              <w:p w14:paraId="71152B1F" w14:textId="5F57B15E" w:rsidR="00A77734" w:rsidRDefault="00A77734" w:rsidP="00390918">
                <w:r>
                  <w:t xml:space="preserve">His interest in music pedagogy, modalism, and Brazilian traditional music (specially the modal music from </w:t>
                </w:r>
                <w:r w:rsidR="00624DB7">
                  <w:t>the Northeast of Brazil) led Mahle</w:t>
                </w:r>
                <w:r>
                  <w:t xml:space="preserve"> to compose didactical pieces, to be played by the students of his school, adopting modes, themes</w:t>
                </w:r>
                <w:r w:rsidR="00624DB7">
                  <w:t>,</w:t>
                </w:r>
                <w:r>
                  <w:t xml:space="preserve"> and rhythms of Brazilian traditional and folkloric music. For this reason, Mahle is often cited as a nationalistic composer. As his compositions became popular amongst students of other schools, Mahle sta</w:t>
                </w:r>
                <w:r w:rsidR="00624DB7">
                  <w:t>rted to dedicate more efforts to</w:t>
                </w:r>
                <w:r>
                  <w:t xml:space="preserve"> composing pieces for professional level performers.</w:t>
                </w:r>
              </w:p>
              <w:p w14:paraId="423C3D96" w14:textId="77777777" w:rsidR="00624DB7" w:rsidRDefault="00624DB7" w:rsidP="00390918"/>
              <w:p w14:paraId="3E88903B" w14:textId="49DEC1EA" w:rsidR="003F0D73" w:rsidRDefault="00624DB7" w:rsidP="00390918">
                <w:r>
                  <w:t>Mahle remains</w:t>
                </w:r>
                <w:r w:rsidR="00A77734">
                  <w:t xml:space="preserve"> based in the city of Piracicaba, where he is still a</w:t>
                </w:r>
                <w:r>
                  <w:t xml:space="preserve">n </w:t>
                </w:r>
                <w:r w:rsidR="00A77734">
                  <w:t>active member of the music community, composing for various instruments and pro</w:t>
                </w:r>
                <w:r>
                  <w:t xml:space="preserve">ducing numerous cultural events, including </w:t>
                </w:r>
                <w:r w:rsidR="00A77734">
                  <w:t>concerts and operas.</w:t>
                </w:r>
                <w:r>
                  <w:t xml:space="preserve"> S</w:t>
                </w:r>
                <w:r w:rsidR="00A77734">
                  <w:t xml:space="preserve">ome of his notable works include </w:t>
                </w:r>
                <w:r w:rsidR="00A77734">
                  <w:rPr>
                    <w:i/>
                  </w:rPr>
                  <w:t xml:space="preserve">Diálogo para Violão e Cordas </w:t>
                </w:r>
                <w:r w:rsidR="00A77734">
                  <w:t xml:space="preserve">(1971), </w:t>
                </w:r>
                <w:r w:rsidR="00A77734" w:rsidRPr="00E06AC7">
                  <w:rPr>
                    <w:i/>
                  </w:rPr>
                  <w:t>Sonatina para Violino e Piano</w:t>
                </w:r>
                <w:r w:rsidR="00A77734">
                  <w:t xml:space="preserve"> (1974),</w:t>
                </w:r>
                <w:r w:rsidR="00A77734" w:rsidRPr="00BB1342">
                  <w:rPr>
                    <w:i/>
                  </w:rPr>
                  <w:t xml:space="preserve"> </w:t>
                </w:r>
                <w:r w:rsidR="00A77734" w:rsidRPr="00E06AC7">
                  <w:rPr>
                    <w:i/>
                  </w:rPr>
                  <w:t>Marroquinhas Fru-Fru</w:t>
                </w:r>
                <w:r w:rsidR="00A77734">
                  <w:t xml:space="preserve"> (Opera, 1974), </w:t>
                </w:r>
                <w:r w:rsidR="00A77734" w:rsidRPr="00E06AC7">
                  <w:rPr>
                    <w:i/>
                  </w:rPr>
                  <w:t xml:space="preserve">Suite </w:t>
                </w:r>
                <w:r w:rsidR="00A77734" w:rsidRPr="00E06AC7">
                  <w:rPr>
                    <w:i/>
                  </w:rPr>
                  <w:lastRenderedPageBreak/>
                  <w:t>Nordestina para Cordas</w:t>
                </w:r>
                <w:r w:rsidR="00A77734">
                  <w:t xml:space="preserve"> (1976), </w:t>
                </w:r>
                <w:r w:rsidR="00A77734">
                  <w:rPr>
                    <w:i/>
                  </w:rPr>
                  <w:t>O Amor é um Som, para soprano e conjunto</w:t>
                </w:r>
                <w:r w:rsidR="00A77734">
                  <w:t xml:space="preserve"> (1976), </w:t>
                </w:r>
                <w:r w:rsidR="00A77734" w:rsidRPr="00E06AC7">
                  <w:rPr>
                    <w:i/>
                  </w:rPr>
                  <w:t>A Moreninha</w:t>
                </w:r>
                <w:r w:rsidR="00A77734">
                  <w:t xml:space="preserve"> (Opera, 1979), </w:t>
                </w:r>
                <w:r w:rsidR="00A77734" w:rsidRPr="00E06AC7">
                  <w:rPr>
                    <w:i/>
                  </w:rPr>
                  <w:t>Concerto para Clarineta e Orquestra</w:t>
                </w:r>
                <w:r w:rsidR="00A77734">
                  <w:t xml:space="preserve"> (1988), </w:t>
                </w:r>
                <w:r>
                  <w:t xml:space="preserve"> and </w:t>
                </w:r>
                <w:r w:rsidR="00A77734">
                  <w:rPr>
                    <w:i/>
                  </w:rPr>
                  <w:t>O Guaratuja</w:t>
                </w:r>
                <w:r w:rsidR="00A77734">
                  <w:t xml:space="preserve"> (2005).</w:t>
                </w:r>
              </w:p>
            </w:tc>
          </w:sdtContent>
        </w:sdt>
      </w:tr>
      <w:tr w:rsidR="003235A7" w14:paraId="7E327EE7" w14:textId="77777777" w:rsidTr="003235A7">
        <w:tc>
          <w:tcPr>
            <w:tcW w:w="9016" w:type="dxa"/>
          </w:tcPr>
          <w:p w14:paraId="04B9784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389D9F91469D146B4FA0A269A45A052"/>
              </w:placeholder>
            </w:sdtPr>
            <w:sdtEndPr/>
            <w:sdtContent>
              <w:commentRangeStart w:id="0" w:displacedByCustomXml="prev"/>
              <w:p w14:paraId="5A47591C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  <w:commentRangeEnd w:id="0"/>
                <w:r w:rsidR="00D55D00">
                  <w:rPr>
                    <w:rStyle w:val="CommentReference"/>
                  </w:rPr>
                  <w:commentReference w:id="0"/>
                </w:r>
              </w:p>
            </w:sdtContent>
          </w:sdt>
        </w:tc>
      </w:tr>
    </w:tbl>
    <w:p w14:paraId="723B6E2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5-03-02T14:40:00Z" w:initials="JN">
    <w:p w14:paraId="45E80EE0" w14:textId="09200CD8" w:rsidR="00D55D00" w:rsidRDefault="00D55D00">
      <w:pPr>
        <w:pStyle w:val="CommentText"/>
      </w:pPr>
      <w:r>
        <w:rPr>
          <w:rStyle w:val="CommentReference"/>
        </w:rPr>
        <w:annotationRef/>
      </w:r>
      <w:r>
        <w:t xml:space="preserve">No further reading or works cited included. 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AB00A2" w14:textId="77777777" w:rsidR="00A77734" w:rsidRDefault="00A77734" w:rsidP="007A0D55">
      <w:pPr>
        <w:spacing w:after="0" w:line="240" w:lineRule="auto"/>
      </w:pPr>
      <w:r>
        <w:separator/>
      </w:r>
    </w:p>
  </w:endnote>
  <w:endnote w:type="continuationSeparator" w:id="0">
    <w:p w14:paraId="27855314" w14:textId="77777777" w:rsidR="00A77734" w:rsidRDefault="00A7773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DF9AD" w14:textId="77777777" w:rsidR="00A77734" w:rsidRDefault="00A77734" w:rsidP="007A0D55">
      <w:pPr>
        <w:spacing w:after="0" w:line="240" w:lineRule="auto"/>
      </w:pPr>
      <w:r>
        <w:separator/>
      </w:r>
    </w:p>
  </w:footnote>
  <w:footnote w:type="continuationSeparator" w:id="0">
    <w:p w14:paraId="1956AD37" w14:textId="77777777" w:rsidR="00A77734" w:rsidRDefault="00A7773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3FA6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E99BE9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3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90918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24DB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77734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55D0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2B72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777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55D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55D0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D0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55D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D0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777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55D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55D0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D0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55D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D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5265419BAAF8499033E7204E0B0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B02F6-4407-704B-AD06-55AAEF5FDFEF}"/>
      </w:docPartPr>
      <w:docPartBody>
        <w:p w:rsidR="00FC427C" w:rsidRDefault="00FC427C">
          <w:pPr>
            <w:pStyle w:val="1C5265419BAAF8499033E7204E0B0D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C3B09786AE19E4FB7816BB5B6753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A1322-6342-A54D-A4E3-7984675B6BFE}"/>
      </w:docPartPr>
      <w:docPartBody>
        <w:p w:rsidR="00FC427C" w:rsidRDefault="00FC427C">
          <w:pPr>
            <w:pStyle w:val="0C3B09786AE19E4FB7816BB5B6753A3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7EA17B378E97C4D882168507B696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08C98-A8CF-E846-B300-A8DA1ECB4A98}"/>
      </w:docPartPr>
      <w:docPartBody>
        <w:p w:rsidR="00FC427C" w:rsidRDefault="00FC427C">
          <w:pPr>
            <w:pStyle w:val="77EA17B378E97C4D882168507B6963D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2179C54F25969448209DE60E345D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5FB22-B410-9349-825C-7F483B3BFAD5}"/>
      </w:docPartPr>
      <w:docPartBody>
        <w:p w:rsidR="00FC427C" w:rsidRDefault="00FC427C">
          <w:pPr>
            <w:pStyle w:val="52179C54F25969448209DE60E345D2B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44621DE3D282F4EB092BC2323FA3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2235E-DCA5-D146-9AD2-9A86DBC873C5}"/>
      </w:docPartPr>
      <w:docPartBody>
        <w:p w:rsidR="00FC427C" w:rsidRDefault="00FC427C">
          <w:pPr>
            <w:pStyle w:val="344621DE3D282F4EB092BC2323FA367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E5F39ED23CACF42A8CED1D59FF2D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48429-FF5E-2441-8468-A3635507F7C8}"/>
      </w:docPartPr>
      <w:docPartBody>
        <w:p w:rsidR="00FC427C" w:rsidRDefault="00FC427C">
          <w:pPr>
            <w:pStyle w:val="2E5F39ED23CACF42A8CED1D59FF2DBA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A3490F221CA264690A03EBB710A9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5698B-52B4-F44A-8001-3E4BA0C972AF}"/>
      </w:docPartPr>
      <w:docPartBody>
        <w:p w:rsidR="00FC427C" w:rsidRDefault="00FC427C">
          <w:pPr>
            <w:pStyle w:val="7A3490F221CA264690A03EBB710A970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9673614FF8F1C4894BFE1AF901EC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AB59E-9319-BB48-B164-23ED286F7908}"/>
      </w:docPartPr>
      <w:docPartBody>
        <w:p w:rsidR="00FC427C" w:rsidRDefault="00FC427C">
          <w:pPr>
            <w:pStyle w:val="F9673614FF8F1C4894BFE1AF901EC87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78226D993DE184E96424B64C3551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FD4C4-727B-664C-A453-A66F6429EB63}"/>
      </w:docPartPr>
      <w:docPartBody>
        <w:p w:rsidR="00FC427C" w:rsidRDefault="00FC427C">
          <w:pPr>
            <w:pStyle w:val="E78226D993DE184E96424B64C3551AD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DCBF8B331FA54469952BEC64989C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2EA2E-8C8A-8F49-953C-8EEB0944B025}"/>
      </w:docPartPr>
      <w:docPartBody>
        <w:p w:rsidR="00FC427C" w:rsidRDefault="00FC427C">
          <w:pPr>
            <w:pStyle w:val="ADCBF8B331FA54469952BEC64989C95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389D9F91469D146B4FA0A269A45A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D441-B273-2743-97E8-B1D92D380D4B}"/>
      </w:docPartPr>
      <w:docPartBody>
        <w:p w:rsidR="00FC427C" w:rsidRDefault="00FC427C">
          <w:pPr>
            <w:pStyle w:val="B389D9F91469D146B4FA0A269A45A05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27C"/>
    <w:rsid w:val="00FC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C5265419BAAF8499033E7204E0B0D35">
    <w:name w:val="1C5265419BAAF8499033E7204E0B0D35"/>
  </w:style>
  <w:style w:type="paragraph" w:customStyle="1" w:styleId="0C3B09786AE19E4FB7816BB5B6753A38">
    <w:name w:val="0C3B09786AE19E4FB7816BB5B6753A38"/>
  </w:style>
  <w:style w:type="paragraph" w:customStyle="1" w:styleId="77EA17B378E97C4D882168507B6963D5">
    <w:name w:val="77EA17B378E97C4D882168507B6963D5"/>
  </w:style>
  <w:style w:type="paragraph" w:customStyle="1" w:styleId="52179C54F25969448209DE60E345D2B0">
    <w:name w:val="52179C54F25969448209DE60E345D2B0"/>
  </w:style>
  <w:style w:type="paragraph" w:customStyle="1" w:styleId="344621DE3D282F4EB092BC2323FA3677">
    <w:name w:val="344621DE3D282F4EB092BC2323FA3677"/>
  </w:style>
  <w:style w:type="paragraph" w:customStyle="1" w:styleId="2E5F39ED23CACF42A8CED1D59FF2DBA6">
    <w:name w:val="2E5F39ED23CACF42A8CED1D59FF2DBA6"/>
  </w:style>
  <w:style w:type="paragraph" w:customStyle="1" w:styleId="7A3490F221CA264690A03EBB710A970C">
    <w:name w:val="7A3490F221CA264690A03EBB710A970C"/>
  </w:style>
  <w:style w:type="paragraph" w:customStyle="1" w:styleId="F9673614FF8F1C4894BFE1AF901EC874">
    <w:name w:val="F9673614FF8F1C4894BFE1AF901EC874"/>
  </w:style>
  <w:style w:type="paragraph" w:customStyle="1" w:styleId="E78226D993DE184E96424B64C3551ADA">
    <w:name w:val="E78226D993DE184E96424B64C3551ADA"/>
  </w:style>
  <w:style w:type="paragraph" w:customStyle="1" w:styleId="ADCBF8B331FA54469952BEC64989C953">
    <w:name w:val="ADCBF8B331FA54469952BEC64989C953"/>
  </w:style>
  <w:style w:type="paragraph" w:customStyle="1" w:styleId="B389D9F91469D146B4FA0A269A45A052">
    <w:name w:val="B389D9F91469D146B4FA0A269A45A05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C5265419BAAF8499033E7204E0B0D35">
    <w:name w:val="1C5265419BAAF8499033E7204E0B0D35"/>
  </w:style>
  <w:style w:type="paragraph" w:customStyle="1" w:styleId="0C3B09786AE19E4FB7816BB5B6753A38">
    <w:name w:val="0C3B09786AE19E4FB7816BB5B6753A38"/>
  </w:style>
  <w:style w:type="paragraph" w:customStyle="1" w:styleId="77EA17B378E97C4D882168507B6963D5">
    <w:name w:val="77EA17B378E97C4D882168507B6963D5"/>
  </w:style>
  <w:style w:type="paragraph" w:customStyle="1" w:styleId="52179C54F25969448209DE60E345D2B0">
    <w:name w:val="52179C54F25969448209DE60E345D2B0"/>
  </w:style>
  <w:style w:type="paragraph" w:customStyle="1" w:styleId="344621DE3D282F4EB092BC2323FA3677">
    <w:name w:val="344621DE3D282F4EB092BC2323FA3677"/>
  </w:style>
  <w:style w:type="paragraph" w:customStyle="1" w:styleId="2E5F39ED23CACF42A8CED1D59FF2DBA6">
    <w:name w:val="2E5F39ED23CACF42A8CED1D59FF2DBA6"/>
  </w:style>
  <w:style w:type="paragraph" w:customStyle="1" w:styleId="7A3490F221CA264690A03EBB710A970C">
    <w:name w:val="7A3490F221CA264690A03EBB710A970C"/>
  </w:style>
  <w:style w:type="paragraph" w:customStyle="1" w:styleId="F9673614FF8F1C4894BFE1AF901EC874">
    <w:name w:val="F9673614FF8F1C4894BFE1AF901EC874"/>
  </w:style>
  <w:style w:type="paragraph" w:customStyle="1" w:styleId="E78226D993DE184E96424B64C3551ADA">
    <w:name w:val="E78226D993DE184E96424B64C3551ADA"/>
  </w:style>
  <w:style w:type="paragraph" w:customStyle="1" w:styleId="ADCBF8B331FA54469952BEC64989C953">
    <w:name w:val="ADCBF8B331FA54469952BEC64989C953"/>
  </w:style>
  <w:style w:type="paragraph" w:customStyle="1" w:styleId="B389D9F91469D146B4FA0A269A45A052">
    <w:name w:val="B389D9F91469D146B4FA0A269A45A0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464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4</cp:revision>
  <dcterms:created xsi:type="dcterms:W3CDTF">2015-02-10T20:28:00Z</dcterms:created>
  <dcterms:modified xsi:type="dcterms:W3CDTF">2015-03-02T22:40:00Z</dcterms:modified>
</cp:coreProperties>
</file>