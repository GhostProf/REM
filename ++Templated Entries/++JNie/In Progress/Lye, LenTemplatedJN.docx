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C92E1BEE58B34994B674B7C59DD26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34042D12E32B429EE27182170A4F74"/>
            </w:placeholder>
            <w:text/>
          </w:sdtPr>
          <w:sdtContent>
            <w:tc>
              <w:tcPr>
                <w:tcW w:w="2073" w:type="dxa"/>
              </w:tcPr>
              <w:p w:rsidR="00B574C9" w:rsidRDefault="00780135" w:rsidP="00780135">
                <w:proofErr w:type="spellStart"/>
                <w:r>
                  <w:t>Leskosky</w:t>
                </w:r>
                <w:proofErr w:type="spellEnd"/>
              </w:p>
            </w:tc>
          </w:sdtContent>
        </w:sdt>
        <w:sdt>
          <w:sdtPr>
            <w:alias w:val="Middle name"/>
            <w:tag w:val="authorMiddleName"/>
            <w:id w:val="-2076034781"/>
            <w:placeholder>
              <w:docPart w:val="5E428E4E585A0248BB39C6CED2BA737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AE2805546DC1344978FEAEEA3F69242"/>
            </w:placeholder>
            <w:text/>
          </w:sdtPr>
          <w:sdtContent>
            <w:tc>
              <w:tcPr>
                <w:tcW w:w="2642" w:type="dxa"/>
              </w:tcPr>
              <w:p w:rsidR="00B574C9" w:rsidRDefault="00780135" w:rsidP="00780135">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85A38031A864C4C99BFE5DDEE2A502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7529005E81AD142966CD7D248BA6B38"/>
            </w:placeholder>
            <w:text/>
          </w:sdtPr>
          <w:sdtContent>
            <w:tc>
              <w:tcPr>
                <w:tcW w:w="8525" w:type="dxa"/>
                <w:gridSpan w:val="4"/>
              </w:tcPr>
              <w:p w:rsidR="00B574C9" w:rsidRDefault="00780135" w:rsidP="00780135">
                <w:r>
                  <w:t xml:space="preserve">University of </w:t>
                </w:r>
                <w:proofErr w:type="spellStart"/>
                <w:r>
                  <w:t>Ilinois</w:t>
                </w:r>
                <w:proofErr w:type="spellEnd"/>
                <w:r>
                  <w:t xml:space="preserve">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B57030A1FEB904687B954D86EB4D6F0"/>
            </w:placeholder>
            <w:text/>
          </w:sdtPr>
          <w:sdtContent>
            <w:tc>
              <w:tcPr>
                <w:tcW w:w="9016" w:type="dxa"/>
                <w:tcMar>
                  <w:top w:w="113" w:type="dxa"/>
                  <w:bottom w:w="113" w:type="dxa"/>
                </w:tcMar>
              </w:tcPr>
              <w:p w:rsidR="003F0D73" w:rsidRPr="00FB589A" w:rsidRDefault="00751D6A" w:rsidP="00751D6A">
                <w:r w:rsidRPr="007233FE">
                  <w:rPr>
                    <w:lang w:val="en-US"/>
                  </w:rPr>
                  <w:t>Lye, Len (1901 –1980)</w:t>
                </w:r>
              </w:p>
            </w:tc>
          </w:sdtContent>
        </w:sdt>
      </w:tr>
      <w:tr w:rsidR="00464699" w:rsidTr="00751D6A">
        <w:sdt>
          <w:sdtPr>
            <w:alias w:val="Variant headwords"/>
            <w:tag w:val="variantHeadwords"/>
            <w:id w:val="173464402"/>
            <w:placeholder>
              <w:docPart w:val="4DB53B9875A6EF4F999C4136D879D98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FBDE5BAB788DB4F8E6326558E56DDE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08A8591676BAF4185E599F46366F344"/>
            </w:placeholder>
          </w:sdtPr>
          <w:sdtContent>
            <w:tc>
              <w:tcPr>
                <w:tcW w:w="9016" w:type="dxa"/>
                <w:tcMar>
                  <w:top w:w="113" w:type="dxa"/>
                  <w:bottom w:w="113" w:type="dxa"/>
                </w:tcMar>
              </w:tcPr>
              <w:p w:rsidR="00780135" w:rsidRDefault="00780135" w:rsidP="00C27FAB">
                <w:r w:rsidRPr="00780135">
                  <w:t xml:space="preserve">New Zealander Len Lye was an experimental pioneer in painting, sculpture, documentary, and animation. After studying native art in Samoa, he </w:t>
                </w:r>
                <w:proofErr w:type="gramStart"/>
                <w:r w:rsidRPr="00780135">
                  <w:t>emigrated</w:t>
                </w:r>
                <w:proofErr w:type="gramEnd"/>
                <w:r w:rsidRPr="00780135">
                  <w:t xml:space="preserve"> to England in 1926. His early paintings anticipated Abstract Expressionism. He later became associated with Surrealism, having works in London’s 1936 International Surrealist Exhibition. During World War II, he made live-action films for the British government and, after migrating to the USA in 1944, for the March of Time series. His kinetic (motorized) sculptures figured prominently in international exhibits throughout the 1960s. Best known for his experimental animation, Lye was more concerned with depicting motion than the moving figures. He pioneered </w:t>
                </w:r>
                <w:proofErr w:type="spellStart"/>
                <w:r w:rsidRPr="00780135">
                  <w:t>cameraless</w:t>
                </w:r>
                <w:proofErr w:type="spellEnd"/>
                <w:r w:rsidRPr="00780135">
                  <w:t xml:space="preserve"> filmmaking—which he called ‘direct cinema’—by applying paint to clear film stock (Colour Box, 1935) and scratching images on the emulsion of exposed film (Free Radicals, 1958). He also manipulated the three colour matrices of the </w:t>
                </w:r>
                <w:proofErr w:type="spellStart"/>
                <w:r w:rsidRPr="00780135">
                  <w:t>Gasparcolor</w:t>
                </w:r>
                <w:proofErr w:type="spellEnd"/>
                <w:r w:rsidRPr="00780135">
                  <w:t xml:space="preserve"> process to create textured film images (Rainbow Dance, 1936) and explored the potential of the </w:t>
                </w:r>
                <w:proofErr w:type="spellStart"/>
                <w:r w:rsidRPr="00780135">
                  <w:t>rayogram</w:t>
                </w:r>
                <w:proofErr w:type="spellEnd"/>
                <w:r w:rsidRPr="00780135">
                  <w:t xml:space="preserve">, Man Ray’s </w:t>
                </w:r>
                <w:proofErr w:type="spellStart"/>
                <w:r w:rsidRPr="00780135">
                  <w:t>cameraless</w:t>
                </w:r>
                <w:proofErr w:type="spellEnd"/>
                <w:r w:rsidRPr="00780135">
                  <w:t xml:space="preserve"> photographic process (</w:t>
                </w:r>
                <w:proofErr w:type="spellStart"/>
                <w:r w:rsidRPr="00780135">
                  <w:t>Color</w:t>
                </w:r>
                <w:proofErr w:type="spellEnd"/>
                <w:r w:rsidRPr="00780135">
                  <w:t xml:space="preserve"> Cry, 1952). His imagery often suggests that of the Pacific Island tribes with which he lived in his youth, and he frequently utilized jazz scores in his films. Disney studio animators studied Lye’s films while working on Fantasia, and he influenced many </w:t>
                </w:r>
                <w:bookmarkStart w:id="0" w:name="_GoBack"/>
                <w:bookmarkEnd w:id="0"/>
                <w:r w:rsidRPr="00780135">
                  <w:t xml:space="preserve">avant-garde filmmakers including Norman McLaren, Ian Hugo, and Stan </w:t>
                </w:r>
                <w:proofErr w:type="spellStart"/>
                <w:r w:rsidRPr="00780135">
                  <w:t>Brakhage</w:t>
                </w:r>
                <w:proofErr w:type="spellEnd"/>
                <w:r w:rsidRPr="00780135">
                  <w:t>.</w:t>
                </w:r>
                <w:r>
                  <w:t xml:space="preserve"> </w:t>
                </w:r>
              </w:p>
              <w:p w:rsidR="00780135" w:rsidRDefault="00780135" w:rsidP="00C27FAB"/>
              <w:p w:rsidR="00780135" w:rsidRPr="007C47F2" w:rsidRDefault="00780135" w:rsidP="00780135">
                <w:pPr>
                  <w:rPr>
                    <w:b/>
                    <w:u w:val="single"/>
                  </w:rPr>
                </w:pPr>
                <w:r>
                  <w:rPr>
                    <w:b/>
                    <w:u w:val="single"/>
                  </w:rPr>
                  <w:t>Filmography</w:t>
                </w:r>
              </w:p>
              <w:p w:rsidR="00780135" w:rsidRDefault="00780135" w:rsidP="00780135">
                <w:proofErr w:type="spellStart"/>
                <w:r>
                  <w:rPr>
                    <w:i/>
                  </w:rPr>
                  <w:t>Tusalava</w:t>
                </w:r>
                <w:proofErr w:type="spellEnd"/>
                <w:r>
                  <w:t xml:space="preserve"> (1929)</w:t>
                </w:r>
              </w:p>
              <w:p w:rsidR="00780135" w:rsidRDefault="00780135" w:rsidP="00780135">
                <w:r>
                  <w:rPr>
                    <w:i/>
                  </w:rPr>
                  <w:t>Experimental Animation</w:t>
                </w:r>
                <w:r>
                  <w:t xml:space="preserve"> (1934)</w:t>
                </w:r>
              </w:p>
              <w:p w:rsidR="00780135" w:rsidRDefault="00780135" w:rsidP="00780135">
                <w:r>
                  <w:rPr>
                    <w:i/>
                  </w:rPr>
                  <w:t>Colour Box</w:t>
                </w:r>
                <w:r>
                  <w:t xml:space="preserve"> (1935) paint on film</w:t>
                </w:r>
              </w:p>
              <w:p w:rsidR="00780135" w:rsidRDefault="00780135" w:rsidP="00780135">
                <w:pPr>
                  <w:rPr>
                    <w:i/>
                  </w:rPr>
                </w:pPr>
                <w:r>
                  <w:rPr>
                    <w:i/>
                  </w:rPr>
                  <w:t xml:space="preserve">Kaleidoscope </w:t>
                </w:r>
                <w:r w:rsidRPr="007C47F2">
                  <w:t>(1935)</w:t>
                </w:r>
                <w:r>
                  <w:t xml:space="preserve"> paint on film, with stencils</w:t>
                </w:r>
              </w:p>
              <w:p w:rsidR="00780135" w:rsidRDefault="00780135" w:rsidP="00780135">
                <w:r>
                  <w:rPr>
                    <w:i/>
                  </w:rPr>
                  <w:t xml:space="preserve">The Birth of the Robot </w:t>
                </w:r>
                <w:r w:rsidRPr="007C47F2">
                  <w:t>(1936)</w:t>
                </w:r>
                <w:r>
                  <w:t>, puppet animation</w:t>
                </w:r>
              </w:p>
              <w:p w:rsidR="00780135" w:rsidRDefault="00780135" w:rsidP="00780135">
                <w:r>
                  <w:rPr>
                    <w:i/>
                  </w:rPr>
                  <w:t>Rainbow Dance</w:t>
                </w:r>
                <w:r>
                  <w:t xml:space="preserve"> (1936) manipulated </w:t>
                </w:r>
                <w:proofErr w:type="spellStart"/>
                <w:r>
                  <w:t>Gasparcolor</w:t>
                </w:r>
                <w:proofErr w:type="spellEnd"/>
                <w:r>
                  <w:t xml:space="preserve"> matrices</w:t>
                </w:r>
              </w:p>
              <w:p w:rsidR="00780135" w:rsidRDefault="00780135" w:rsidP="00780135">
                <w:r w:rsidRPr="00392370">
                  <w:rPr>
                    <w:i/>
                  </w:rPr>
                  <w:t>Trade Tattoo</w:t>
                </w:r>
                <w:r>
                  <w:t xml:space="preserve"> (1937) manipulated colour</w:t>
                </w:r>
              </w:p>
              <w:p w:rsidR="00780135" w:rsidRDefault="00780135" w:rsidP="00780135">
                <w:r w:rsidRPr="00392370">
                  <w:rPr>
                    <w:i/>
                  </w:rPr>
                  <w:t>Full Fathom Five</w:t>
                </w:r>
                <w:r>
                  <w:t xml:space="preserve"> (1937) paint on film</w:t>
                </w:r>
              </w:p>
              <w:p w:rsidR="00780135" w:rsidRDefault="00780135" w:rsidP="00780135">
                <w:r w:rsidRPr="00392370">
                  <w:rPr>
                    <w:i/>
                  </w:rPr>
                  <w:t xml:space="preserve">N. </w:t>
                </w:r>
                <w:proofErr w:type="gramStart"/>
                <w:r w:rsidRPr="00392370">
                  <w:rPr>
                    <w:i/>
                  </w:rPr>
                  <w:t>or</w:t>
                </w:r>
                <w:proofErr w:type="gramEnd"/>
                <w:r w:rsidRPr="00392370">
                  <w:rPr>
                    <w:i/>
                  </w:rPr>
                  <w:t xml:space="preserve"> N.W.</w:t>
                </w:r>
                <w:r>
                  <w:t xml:space="preserve"> (1937) live-action</w:t>
                </w:r>
              </w:p>
              <w:p w:rsidR="00780135" w:rsidRDefault="00780135" w:rsidP="00780135">
                <w:r w:rsidRPr="00392370">
                  <w:rPr>
                    <w:i/>
                  </w:rPr>
                  <w:t>Colour Flight</w:t>
                </w:r>
                <w:r>
                  <w:t xml:space="preserve"> (1938) paint on film</w:t>
                </w:r>
              </w:p>
              <w:p w:rsidR="00780135" w:rsidRDefault="00780135" w:rsidP="00780135">
                <w:r w:rsidRPr="00392370">
                  <w:rPr>
                    <w:i/>
                  </w:rPr>
                  <w:t>Swinging the Lambeth Walk</w:t>
                </w:r>
                <w:r>
                  <w:t xml:space="preserve"> (1939) paint and scratching on film </w:t>
                </w:r>
              </w:p>
              <w:p w:rsidR="00780135" w:rsidRDefault="00780135" w:rsidP="00780135">
                <w:r w:rsidRPr="00392370">
                  <w:rPr>
                    <w:i/>
                  </w:rPr>
                  <w:t>Musical Poster #1</w:t>
                </w:r>
                <w:r>
                  <w:t xml:space="preserve"> (1940) paint and scratching on film </w:t>
                </w:r>
              </w:p>
              <w:p w:rsidR="00780135" w:rsidRDefault="00780135" w:rsidP="00780135">
                <w:r w:rsidRPr="00392370">
                  <w:rPr>
                    <w:i/>
                  </w:rPr>
                  <w:t>When the Pie Was Opened</w:t>
                </w:r>
                <w:r>
                  <w:t xml:space="preserve"> (1941) live-action</w:t>
                </w:r>
              </w:p>
              <w:p w:rsidR="00780135" w:rsidRDefault="00780135" w:rsidP="00780135">
                <w:r w:rsidRPr="00392370">
                  <w:rPr>
                    <w:i/>
                  </w:rPr>
                  <w:t>Newspaper Train</w:t>
                </w:r>
                <w:r>
                  <w:t xml:space="preserve"> (1941) live-action documentary</w:t>
                </w:r>
              </w:p>
              <w:p w:rsidR="00780135" w:rsidRDefault="00780135" w:rsidP="00780135">
                <w:r w:rsidRPr="00392370">
                  <w:rPr>
                    <w:i/>
                  </w:rPr>
                  <w:t>Work Party</w:t>
                </w:r>
                <w:r>
                  <w:t xml:space="preserve"> (1942) live-action</w:t>
                </w:r>
              </w:p>
              <w:p w:rsidR="00780135" w:rsidRDefault="00780135" w:rsidP="00780135">
                <w:r w:rsidRPr="00392370">
                  <w:rPr>
                    <w:i/>
                  </w:rPr>
                  <w:lastRenderedPageBreak/>
                  <w:t>Kill or be Killed</w:t>
                </w:r>
                <w:r>
                  <w:t xml:space="preserve"> (1942) live-action training film</w:t>
                </w:r>
              </w:p>
              <w:p w:rsidR="00780135" w:rsidRDefault="00780135" w:rsidP="00780135">
                <w:r w:rsidRPr="00392370">
                  <w:rPr>
                    <w:i/>
                  </w:rPr>
                  <w:t>Cameramen at War</w:t>
                </w:r>
                <w:r>
                  <w:t xml:space="preserve"> (1943) live-action documentary</w:t>
                </w:r>
              </w:p>
              <w:p w:rsidR="00780135" w:rsidRDefault="00780135" w:rsidP="00780135">
                <w:r w:rsidRPr="00392370">
                  <w:rPr>
                    <w:i/>
                  </w:rPr>
                  <w:t>Basic English</w:t>
                </w:r>
                <w:r>
                  <w:t xml:space="preserve"> (1945) live-action instructional film</w:t>
                </w:r>
              </w:p>
              <w:p w:rsidR="00780135" w:rsidRDefault="00780135" w:rsidP="00780135">
                <w:proofErr w:type="spellStart"/>
                <w:r w:rsidRPr="00392370">
                  <w:rPr>
                    <w:i/>
                  </w:rPr>
                  <w:t>Color</w:t>
                </w:r>
                <w:proofErr w:type="spellEnd"/>
                <w:r w:rsidRPr="00392370">
                  <w:rPr>
                    <w:i/>
                  </w:rPr>
                  <w:t xml:space="preserve"> Cry</w:t>
                </w:r>
                <w:r>
                  <w:t xml:space="preserve"> (1952) </w:t>
                </w:r>
                <w:proofErr w:type="spellStart"/>
                <w:r>
                  <w:t>rayogram</w:t>
                </w:r>
                <w:proofErr w:type="spellEnd"/>
                <w:r>
                  <w:t xml:space="preserve"> </w:t>
                </w:r>
              </w:p>
              <w:p w:rsidR="00780135" w:rsidRDefault="00780135" w:rsidP="00780135">
                <w:r w:rsidRPr="00392370">
                  <w:rPr>
                    <w:i/>
                  </w:rPr>
                  <w:t>Rhythm</w:t>
                </w:r>
                <w:r>
                  <w:t xml:space="preserve"> (1957) live action</w:t>
                </w:r>
              </w:p>
              <w:p w:rsidR="00780135" w:rsidRDefault="00780135" w:rsidP="00780135">
                <w:r w:rsidRPr="00392370">
                  <w:rPr>
                    <w:i/>
                  </w:rPr>
                  <w:t>Free Radicals</w:t>
                </w:r>
                <w:r>
                  <w:t xml:space="preserve"> (1958) scratching on emulsion</w:t>
                </w:r>
              </w:p>
              <w:p w:rsidR="00780135" w:rsidRDefault="00780135" w:rsidP="00780135">
                <w:r w:rsidRPr="00392370">
                  <w:rPr>
                    <w:i/>
                  </w:rPr>
                  <w:t>Peace</w:t>
                </w:r>
                <w:r>
                  <w:t xml:space="preserve"> (1959) superimpositions</w:t>
                </w:r>
              </w:p>
              <w:p w:rsidR="00780135" w:rsidRDefault="00780135" w:rsidP="00780135">
                <w:r w:rsidRPr="00392370">
                  <w:rPr>
                    <w:i/>
                  </w:rPr>
                  <w:t>Free Radicals</w:t>
                </w:r>
                <w:r>
                  <w:t xml:space="preserve"> (revised version, 1979)</w:t>
                </w:r>
              </w:p>
              <w:p w:rsidR="00780135" w:rsidRDefault="00780135" w:rsidP="00780135">
                <w:r w:rsidRPr="00392370">
                  <w:rPr>
                    <w:i/>
                  </w:rPr>
                  <w:t>Particles in Space</w:t>
                </w:r>
                <w:r>
                  <w:t xml:space="preserve"> (1979) scratch film</w:t>
                </w:r>
              </w:p>
              <w:p w:rsidR="00780135" w:rsidRDefault="00780135" w:rsidP="00C27FAB">
                <w:r w:rsidRPr="00392370">
                  <w:rPr>
                    <w:i/>
                  </w:rPr>
                  <w:t xml:space="preserve">Tal </w:t>
                </w:r>
                <w:proofErr w:type="spellStart"/>
                <w:r w:rsidRPr="00392370">
                  <w:rPr>
                    <w:i/>
                  </w:rPr>
                  <w:t>Farlow</w:t>
                </w:r>
                <w:proofErr w:type="spellEnd"/>
                <w:r>
                  <w:t xml:space="preserve"> (1980) scratch film completed after Lye’s death by his assistant,</w:t>
                </w:r>
                <w:r>
                  <w:t xml:space="preserve"> Steven Jones  </w:t>
                </w:r>
              </w:p>
              <w:p w:rsidR="00780135" w:rsidRDefault="00780135" w:rsidP="00C27FAB"/>
              <w:p w:rsidR="00780135" w:rsidRDefault="00780135" w:rsidP="00780135">
                <w:r>
                  <w:rPr>
                    <w:i/>
                  </w:rPr>
                  <w:t>A Colour Box</w:t>
                </w:r>
                <w:r>
                  <w:t xml:space="preserve"> can be found on the Internet Archive at </w:t>
                </w:r>
              </w:p>
              <w:p w:rsidR="00780135" w:rsidRDefault="00780135" w:rsidP="00780135">
                <w:hyperlink r:id="rId9" w:history="1">
                  <w:r w:rsidRPr="00265CDE">
                    <w:rPr>
                      <w:rStyle w:val="Hyperlink"/>
                    </w:rPr>
                    <w:t>http://archive.org/details/A_Colour_Box</w:t>
                  </w:r>
                </w:hyperlink>
              </w:p>
              <w:p w:rsidR="003F0D73" w:rsidRDefault="003F0D73" w:rsidP="00C27FAB"/>
            </w:tc>
          </w:sdtContent>
        </w:sdt>
      </w:tr>
      <w:tr w:rsidR="003235A7" w:rsidTr="003235A7">
        <w:tc>
          <w:tcPr>
            <w:tcW w:w="9016" w:type="dxa"/>
          </w:tcPr>
          <w:p w:rsidR="00780135" w:rsidRDefault="003235A7" w:rsidP="008A5B87">
            <w:r w:rsidRPr="0015114C">
              <w:rPr>
                <w:u w:val="single"/>
              </w:rPr>
              <w:lastRenderedPageBreak/>
              <w:t>Further reading</w:t>
            </w:r>
            <w:r>
              <w:t>:</w:t>
            </w:r>
          </w:p>
          <w:sdt>
            <w:sdtPr>
              <w:alias w:val="Further reading"/>
              <w:tag w:val="furtherReading"/>
              <w:id w:val="-1516217107"/>
              <w:placeholder>
                <w:docPart w:val="A7FE18A0E388E546B18505B9ACA30B0D"/>
              </w:placeholder>
            </w:sdtPr>
            <w:sdtContent>
              <w:p w:rsidR="00780135" w:rsidRDefault="00780135" w:rsidP="00780135">
                <w:sdt>
                  <w:sdtPr>
                    <w:id w:val="-5906723"/>
                    <w:citation/>
                  </w:sdtPr>
                  <w:sdtContent>
                    <w:r>
                      <w:fldChar w:fldCharType="begin"/>
                    </w:r>
                    <w:r>
                      <w:rPr>
                        <w:lang w:val="en-US"/>
                      </w:rPr>
                      <w:instrText xml:space="preserve"> CITATION Ben94 \l 1033 </w:instrText>
                    </w:r>
                    <w:r>
                      <w:fldChar w:fldCharType="separate"/>
                    </w:r>
                    <w:r>
                      <w:rPr>
                        <w:noProof/>
                        <w:lang w:val="en-US"/>
                      </w:rPr>
                      <w:t xml:space="preserve"> </w:t>
                    </w:r>
                    <w:r w:rsidRPr="00780135">
                      <w:rPr>
                        <w:noProof/>
                        <w:lang w:val="en-US"/>
                      </w:rPr>
                      <w:t>(Bendazzi)</w:t>
                    </w:r>
                    <w:r>
                      <w:fldChar w:fldCharType="end"/>
                    </w:r>
                  </w:sdtContent>
                </w:sdt>
              </w:p>
              <w:p w:rsidR="00780135" w:rsidRDefault="00780135" w:rsidP="00780135">
                <w:sdt>
                  <w:sdtPr>
                    <w:id w:val="-1717659978"/>
                    <w:citation/>
                  </w:sdtPr>
                  <w:sdtContent>
                    <w:r>
                      <w:fldChar w:fldCharType="begin"/>
                    </w:r>
                    <w:r>
                      <w:rPr>
                        <w:lang w:val="en-US"/>
                      </w:rPr>
                      <w:instrText xml:space="preserve"> CITATION Lye84 \l 1033 </w:instrText>
                    </w:r>
                    <w:r>
                      <w:fldChar w:fldCharType="separate"/>
                    </w:r>
                    <w:r w:rsidRPr="00780135">
                      <w:rPr>
                        <w:noProof/>
                        <w:lang w:val="en-US"/>
                      </w:rPr>
                      <w:t>(Lye, Curnow and Horrocks)</w:t>
                    </w:r>
                    <w:r>
                      <w:fldChar w:fldCharType="end"/>
                    </w:r>
                  </w:sdtContent>
                </w:sdt>
              </w:p>
              <w:p w:rsidR="00780135" w:rsidRPr="00645672" w:rsidRDefault="00780135" w:rsidP="00780135">
                <w:sdt>
                  <w:sdtPr>
                    <w:id w:val="2144768387"/>
                    <w:citation/>
                  </w:sdtPr>
                  <w:sdtContent>
                    <w:r>
                      <w:fldChar w:fldCharType="begin"/>
                    </w:r>
                    <w:r>
                      <w:rPr>
                        <w:lang w:val="en-US"/>
                      </w:rPr>
                      <w:instrText xml:space="preserve"> CITATION Lye30 \l 1033 </w:instrText>
                    </w:r>
                    <w:r>
                      <w:fldChar w:fldCharType="separate"/>
                    </w:r>
                    <w:r w:rsidRPr="00780135">
                      <w:rPr>
                        <w:noProof/>
                        <w:lang w:val="en-US"/>
                      </w:rPr>
                      <w:t>(Lye, No Trouble)</w:t>
                    </w:r>
                    <w:r>
                      <w:fldChar w:fldCharType="end"/>
                    </w:r>
                  </w:sdtContent>
                </w:sdt>
              </w:p>
              <w:p w:rsidR="003235A7" w:rsidRDefault="00780135" w:rsidP="00FB11DE">
                <w:sdt>
                  <w:sdtPr>
                    <w:id w:val="-2130004347"/>
                    <w:citation/>
                  </w:sdtPr>
                  <w:sdtContent>
                    <w:r>
                      <w:fldChar w:fldCharType="begin"/>
                    </w:r>
                    <w:r>
                      <w:rPr>
                        <w:lang w:val="en-US"/>
                      </w:rPr>
                      <w:instrText xml:space="preserve"> CITATION Rus88 \l 1033 </w:instrText>
                    </w:r>
                    <w:r>
                      <w:fldChar w:fldCharType="separate"/>
                    </w:r>
                    <w:r w:rsidRPr="00780135">
                      <w:rPr>
                        <w:noProof/>
                        <w:lang w:val="en-US"/>
                      </w:rPr>
                      <w:t>(Russet and Starr)</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D6A" w:rsidRDefault="00751D6A" w:rsidP="007A0D55">
      <w:pPr>
        <w:spacing w:after="0" w:line="240" w:lineRule="auto"/>
      </w:pPr>
      <w:r>
        <w:separator/>
      </w:r>
    </w:p>
  </w:endnote>
  <w:endnote w:type="continuationSeparator" w:id="0">
    <w:p w:rsidR="00751D6A" w:rsidRDefault="00751D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D6A" w:rsidRDefault="00751D6A" w:rsidP="007A0D55">
      <w:pPr>
        <w:spacing w:after="0" w:line="240" w:lineRule="auto"/>
      </w:pPr>
      <w:r>
        <w:separator/>
      </w:r>
    </w:p>
  </w:footnote>
  <w:footnote w:type="continuationSeparator" w:id="0">
    <w:p w:rsidR="00751D6A" w:rsidRDefault="00751D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1D6A"/>
    <w:rsid w:val="0078013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D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D6A"/>
    <w:rPr>
      <w:rFonts w:ascii="Lucida Grande" w:hAnsi="Lucida Grande" w:cs="Lucida Grande"/>
      <w:sz w:val="18"/>
      <w:szCs w:val="18"/>
    </w:rPr>
  </w:style>
  <w:style w:type="character" w:styleId="Hyperlink">
    <w:name w:val="Hyperlink"/>
    <w:basedOn w:val="DefaultParagraphFont"/>
    <w:uiPriority w:val="99"/>
    <w:unhideWhenUsed/>
    <w:rsid w:val="00780135"/>
    <w:rPr>
      <w:color w:val="0000FF"/>
      <w:u w:val="single"/>
    </w:rPr>
  </w:style>
  <w:style w:type="character" w:styleId="FollowedHyperlink">
    <w:name w:val="FollowedHyperlink"/>
    <w:basedOn w:val="DefaultParagraphFont"/>
    <w:uiPriority w:val="99"/>
    <w:semiHidden/>
    <w:rsid w:val="0078013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D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D6A"/>
    <w:rPr>
      <w:rFonts w:ascii="Lucida Grande" w:hAnsi="Lucida Grande" w:cs="Lucida Grande"/>
      <w:sz w:val="18"/>
      <w:szCs w:val="18"/>
    </w:rPr>
  </w:style>
  <w:style w:type="character" w:styleId="Hyperlink">
    <w:name w:val="Hyperlink"/>
    <w:basedOn w:val="DefaultParagraphFont"/>
    <w:uiPriority w:val="99"/>
    <w:unhideWhenUsed/>
    <w:rsid w:val="00780135"/>
    <w:rPr>
      <w:color w:val="0000FF"/>
      <w:u w:val="single"/>
    </w:rPr>
  </w:style>
  <w:style w:type="character" w:styleId="FollowedHyperlink">
    <w:name w:val="FollowedHyperlink"/>
    <w:basedOn w:val="DefaultParagraphFont"/>
    <w:uiPriority w:val="99"/>
    <w:semiHidden/>
    <w:rsid w:val="00780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A_Colour_Box"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C92E1BEE58B34994B674B7C59DD26F"/>
        <w:category>
          <w:name w:val="General"/>
          <w:gallery w:val="placeholder"/>
        </w:category>
        <w:types>
          <w:type w:val="bbPlcHdr"/>
        </w:types>
        <w:behaviors>
          <w:behavior w:val="content"/>
        </w:behaviors>
        <w:guid w:val="{A9A47960-2E02-AA4C-9112-BC06EACE098A}"/>
      </w:docPartPr>
      <w:docPartBody>
        <w:p w:rsidR="00000000" w:rsidRDefault="004E117A">
          <w:pPr>
            <w:pStyle w:val="A3C92E1BEE58B34994B674B7C59DD26F"/>
          </w:pPr>
          <w:r w:rsidRPr="00CC586D">
            <w:rPr>
              <w:rStyle w:val="PlaceholderText"/>
              <w:b/>
              <w:color w:val="FFFFFF" w:themeColor="background1"/>
            </w:rPr>
            <w:t>[Salutation]</w:t>
          </w:r>
        </w:p>
      </w:docPartBody>
    </w:docPart>
    <w:docPart>
      <w:docPartPr>
        <w:name w:val="7334042D12E32B429EE27182170A4F74"/>
        <w:category>
          <w:name w:val="General"/>
          <w:gallery w:val="placeholder"/>
        </w:category>
        <w:types>
          <w:type w:val="bbPlcHdr"/>
        </w:types>
        <w:behaviors>
          <w:behavior w:val="content"/>
        </w:behaviors>
        <w:guid w:val="{C44AFA4A-A622-AD44-923A-0AFEAE6E7AB8}"/>
      </w:docPartPr>
      <w:docPartBody>
        <w:p w:rsidR="00000000" w:rsidRDefault="004E117A">
          <w:pPr>
            <w:pStyle w:val="7334042D12E32B429EE27182170A4F74"/>
          </w:pPr>
          <w:r>
            <w:rPr>
              <w:rStyle w:val="PlaceholderText"/>
            </w:rPr>
            <w:t>[First name]</w:t>
          </w:r>
        </w:p>
      </w:docPartBody>
    </w:docPart>
    <w:docPart>
      <w:docPartPr>
        <w:name w:val="5E428E4E585A0248BB39C6CED2BA7376"/>
        <w:category>
          <w:name w:val="General"/>
          <w:gallery w:val="placeholder"/>
        </w:category>
        <w:types>
          <w:type w:val="bbPlcHdr"/>
        </w:types>
        <w:behaviors>
          <w:behavior w:val="content"/>
        </w:behaviors>
        <w:guid w:val="{50B2E9C0-54D4-8040-B6CC-5FF91679956A}"/>
      </w:docPartPr>
      <w:docPartBody>
        <w:p w:rsidR="00000000" w:rsidRDefault="004E117A">
          <w:pPr>
            <w:pStyle w:val="5E428E4E585A0248BB39C6CED2BA7376"/>
          </w:pPr>
          <w:r>
            <w:rPr>
              <w:rStyle w:val="PlaceholderText"/>
            </w:rPr>
            <w:t>[Middle name]</w:t>
          </w:r>
        </w:p>
      </w:docPartBody>
    </w:docPart>
    <w:docPart>
      <w:docPartPr>
        <w:name w:val="8AE2805546DC1344978FEAEEA3F69242"/>
        <w:category>
          <w:name w:val="General"/>
          <w:gallery w:val="placeholder"/>
        </w:category>
        <w:types>
          <w:type w:val="bbPlcHdr"/>
        </w:types>
        <w:behaviors>
          <w:behavior w:val="content"/>
        </w:behaviors>
        <w:guid w:val="{2B4DEDC2-0E58-1741-BAE6-CD3C8EB57472}"/>
      </w:docPartPr>
      <w:docPartBody>
        <w:p w:rsidR="00000000" w:rsidRDefault="004E117A">
          <w:pPr>
            <w:pStyle w:val="8AE2805546DC1344978FEAEEA3F69242"/>
          </w:pPr>
          <w:r>
            <w:rPr>
              <w:rStyle w:val="PlaceholderText"/>
            </w:rPr>
            <w:t>[Last name]</w:t>
          </w:r>
        </w:p>
      </w:docPartBody>
    </w:docPart>
    <w:docPart>
      <w:docPartPr>
        <w:name w:val="B85A38031A864C4C99BFE5DDEE2A5029"/>
        <w:category>
          <w:name w:val="General"/>
          <w:gallery w:val="placeholder"/>
        </w:category>
        <w:types>
          <w:type w:val="bbPlcHdr"/>
        </w:types>
        <w:behaviors>
          <w:behavior w:val="content"/>
        </w:behaviors>
        <w:guid w:val="{2090A814-AA47-1648-B16E-78059F410836}"/>
      </w:docPartPr>
      <w:docPartBody>
        <w:p w:rsidR="00000000" w:rsidRDefault="004E117A">
          <w:pPr>
            <w:pStyle w:val="B85A38031A864C4C99BFE5DDEE2A5029"/>
          </w:pPr>
          <w:r>
            <w:rPr>
              <w:rStyle w:val="PlaceholderText"/>
            </w:rPr>
            <w:t>[Enter your biography]</w:t>
          </w:r>
        </w:p>
      </w:docPartBody>
    </w:docPart>
    <w:docPart>
      <w:docPartPr>
        <w:name w:val="17529005E81AD142966CD7D248BA6B38"/>
        <w:category>
          <w:name w:val="General"/>
          <w:gallery w:val="placeholder"/>
        </w:category>
        <w:types>
          <w:type w:val="bbPlcHdr"/>
        </w:types>
        <w:behaviors>
          <w:behavior w:val="content"/>
        </w:behaviors>
        <w:guid w:val="{187EBBBE-A408-604B-B229-EE595CE9B9C7}"/>
      </w:docPartPr>
      <w:docPartBody>
        <w:p w:rsidR="00000000" w:rsidRDefault="004E117A">
          <w:pPr>
            <w:pStyle w:val="17529005E81AD142966CD7D248BA6B38"/>
          </w:pPr>
          <w:r>
            <w:rPr>
              <w:rStyle w:val="PlaceholderText"/>
            </w:rPr>
            <w:t>[Enter the institution with which you are affiliated]</w:t>
          </w:r>
        </w:p>
      </w:docPartBody>
    </w:docPart>
    <w:docPart>
      <w:docPartPr>
        <w:name w:val="4B57030A1FEB904687B954D86EB4D6F0"/>
        <w:category>
          <w:name w:val="General"/>
          <w:gallery w:val="placeholder"/>
        </w:category>
        <w:types>
          <w:type w:val="bbPlcHdr"/>
        </w:types>
        <w:behaviors>
          <w:behavior w:val="content"/>
        </w:behaviors>
        <w:guid w:val="{55B390A0-E7EE-C642-BE49-257D4A339CAD}"/>
      </w:docPartPr>
      <w:docPartBody>
        <w:p w:rsidR="00000000" w:rsidRDefault="004E117A">
          <w:pPr>
            <w:pStyle w:val="4B57030A1FEB904687B954D86EB4D6F0"/>
          </w:pPr>
          <w:r w:rsidRPr="00EF74F7">
            <w:rPr>
              <w:b/>
              <w:color w:val="808080" w:themeColor="background1" w:themeShade="80"/>
            </w:rPr>
            <w:t>[Enter the headword for your article]</w:t>
          </w:r>
        </w:p>
      </w:docPartBody>
    </w:docPart>
    <w:docPart>
      <w:docPartPr>
        <w:name w:val="4DB53B9875A6EF4F999C4136D879D98C"/>
        <w:category>
          <w:name w:val="General"/>
          <w:gallery w:val="placeholder"/>
        </w:category>
        <w:types>
          <w:type w:val="bbPlcHdr"/>
        </w:types>
        <w:behaviors>
          <w:behavior w:val="content"/>
        </w:behaviors>
        <w:guid w:val="{77CD0633-7F1D-4544-97CE-C259CB2B406B}"/>
      </w:docPartPr>
      <w:docPartBody>
        <w:p w:rsidR="00000000" w:rsidRDefault="004E117A">
          <w:pPr>
            <w:pStyle w:val="4DB53B9875A6EF4F999C4136D879D9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FBDE5BAB788DB4F8E6326558E56DDE1"/>
        <w:category>
          <w:name w:val="General"/>
          <w:gallery w:val="placeholder"/>
        </w:category>
        <w:types>
          <w:type w:val="bbPlcHdr"/>
        </w:types>
        <w:behaviors>
          <w:behavior w:val="content"/>
        </w:behaviors>
        <w:guid w:val="{202945D5-4D8A-F048-8824-216078909420}"/>
      </w:docPartPr>
      <w:docPartBody>
        <w:p w:rsidR="00000000" w:rsidRDefault="004E117A">
          <w:pPr>
            <w:pStyle w:val="8FBDE5BAB788DB4F8E6326558E56DD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A8591676BAF4185E599F46366F344"/>
        <w:category>
          <w:name w:val="General"/>
          <w:gallery w:val="placeholder"/>
        </w:category>
        <w:types>
          <w:type w:val="bbPlcHdr"/>
        </w:types>
        <w:behaviors>
          <w:behavior w:val="content"/>
        </w:behaviors>
        <w:guid w:val="{0D255844-F813-0540-BB25-A491BDA7A673}"/>
      </w:docPartPr>
      <w:docPartBody>
        <w:p w:rsidR="00000000" w:rsidRDefault="004E117A">
          <w:pPr>
            <w:pStyle w:val="708A8591676BAF4185E599F46366F3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FE18A0E388E546B18505B9ACA30B0D"/>
        <w:category>
          <w:name w:val="General"/>
          <w:gallery w:val="placeholder"/>
        </w:category>
        <w:types>
          <w:type w:val="bbPlcHdr"/>
        </w:types>
        <w:behaviors>
          <w:behavior w:val="content"/>
        </w:behaviors>
        <w:guid w:val="{2F8FDE78-5250-1549-94F2-18D1119B0156}"/>
      </w:docPartPr>
      <w:docPartBody>
        <w:p w:rsidR="00000000" w:rsidRDefault="004E117A">
          <w:pPr>
            <w:pStyle w:val="A7FE18A0E388E546B18505B9ACA30B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C92E1BEE58B34994B674B7C59DD26F">
    <w:name w:val="A3C92E1BEE58B34994B674B7C59DD26F"/>
  </w:style>
  <w:style w:type="paragraph" w:customStyle="1" w:styleId="7334042D12E32B429EE27182170A4F74">
    <w:name w:val="7334042D12E32B429EE27182170A4F74"/>
  </w:style>
  <w:style w:type="paragraph" w:customStyle="1" w:styleId="5E428E4E585A0248BB39C6CED2BA7376">
    <w:name w:val="5E428E4E585A0248BB39C6CED2BA7376"/>
  </w:style>
  <w:style w:type="paragraph" w:customStyle="1" w:styleId="8AE2805546DC1344978FEAEEA3F69242">
    <w:name w:val="8AE2805546DC1344978FEAEEA3F69242"/>
  </w:style>
  <w:style w:type="paragraph" w:customStyle="1" w:styleId="B85A38031A864C4C99BFE5DDEE2A5029">
    <w:name w:val="B85A38031A864C4C99BFE5DDEE2A5029"/>
  </w:style>
  <w:style w:type="paragraph" w:customStyle="1" w:styleId="17529005E81AD142966CD7D248BA6B38">
    <w:name w:val="17529005E81AD142966CD7D248BA6B38"/>
  </w:style>
  <w:style w:type="paragraph" w:customStyle="1" w:styleId="4B57030A1FEB904687B954D86EB4D6F0">
    <w:name w:val="4B57030A1FEB904687B954D86EB4D6F0"/>
  </w:style>
  <w:style w:type="paragraph" w:customStyle="1" w:styleId="4DB53B9875A6EF4F999C4136D879D98C">
    <w:name w:val="4DB53B9875A6EF4F999C4136D879D98C"/>
  </w:style>
  <w:style w:type="paragraph" w:customStyle="1" w:styleId="8FBDE5BAB788DB4F8E6326558E56DDE1">
    <w:name w:val="8FBDE5BAB788DB4F8E6326558E56DDE1"/>
  </w:style>
  <w:style w:type="paragraph" w:customStyle="1" w:styleId="708A8591676BAF4185E599F46366F344">
    <w:name w:val="708A8591676BAF4185E599F46366F344"/>
  </w:style>
  <w:style w:type="paragraph" w:customStyle="1" w:styleId="A7FE18A0E388E546B18505B9ACA30B0D">
    <w:name w:val="A7FE18A0E388E546B18505B9ACA30B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C92E1BEE58B34994B674B7C59DD26F">
    <w:name w:val="A3C92E1BEE58B34994B674B7C59DD26F"/>
  </w:style>
  <w:style w:type="paragraph" w:customStyle="1" w:styleId="7334042D12E32B429EE27182170A4F74">
    <w:name w:val="7334042D12E32B429EE27182170A4F74"/>
  </w:style>
  <w:style w:type="paragraph" w:customStyle="1" w:styleId="5E428E4E585A0248BB39C6CED2BA7376">
    <w:name w:val="5E428E4E585A0248BB39C6CED2BA7376"/>
  </w:style>
  <w:style w:type="paragraph" w:customStyle="1" w:styleId="8AE2805546DC1344978FEAEEA3F69242">
    <w:name w:val="8AE2805546DC1344978FEAEEA3F69242"/>
  </w:style>
  <w:style w:type="paragraph" w:customStyle="1" w:styleId="B85A38031A864C4C99BFE5DDEE2A5029">
    <w:name w:val="B85A38031A864C4C99BFE5DDEE2A5029"/>
  </w:style>
  <w:style w:type="paragraph" w:customStyle="1" w:styleId="17529005E81AD142966CD7D248BA6B38">
    <w:name w:val="17529005E81AD142966CD7D248BA6B38"/>
  </w:style>
  <w:style w:type="paragraph" w:customStyle="1" w:styleId="4B57030A1FEB904687B954D86EB4D6F0">
    <w:name w:val="4B57030A1FEB904687B954D86EB4D6F0"/>
  </w:style>
  <w:style w:type="paragraph" w:customStyle="1" w:styleId="4DB53B9875A6EF4F999C4136D879D98C">
    <w:name w:val="4DB53B9875A6EF4F999C4136D879D98C"/>
  </w:style>
  <w:style w:type="paragraph" w:customStyle="1" w:styleId="8FBDE5BAB788DB4F8E6326558E56DDE1">
    <w:name w:val="8FBDE5BAB788DB4F8E6326558E56DDE1"/>
  </w:style>
  <w:style w:type="paragraph" w:customStyle="1" w:styleId="708A8591676BAF4185E599F46366F344">
    <w:name w:val="708A8591676BAF4185E599F46366F344"/>
  </w:style>
  <w:style w:type="paragraph" w:customStyle="1" w:styleId="A7FE18A0E388E546B18505B9ACA30B0D">
    <w:name w:val="A7FE18A0E388E546B18505B9ACA30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Ben94</b:Tag>
    <b:SourceType>Book</b:SourceType>
    <b:Guid>{E73DABA2-685D-964E-B9D4-D21C1AD94AF0}</b:Guid>
    <b:Title>Cartoons: One Hundred Years of Cinema Animation</b:Title>
    <b:City>Bloomington</b:City>
    <b:Publisher>Idiana UP</b:Publisher>
    <b:Year>1994</b:Year>
    <b:Author>
      <b:Author>
        <b:NameList>
          <b:Person>
            <b:Last>Bendazzi</b:Last>
            <b:First>Giannalberto</b:First>
          </b:Person>
        </b:NameList>
      </b:Author>
    </b:Author>
    <b:RefOrder>1</b:RefOrder>
  </b:Source>
  <b:Source>
    <b:Tag>Lye84</b:Tag>
    <b:SourceType>Book</b:SourceType>
    <b:Guid>{EDD02356-CA9A-7545-9C07-A8E495F042BE}</b:Guid>
    <b:Title>Figures of Motion: Len Lye, Selected Writings</b:Title>
    <b:City>Auckland</b:City>
    <b:Publisher>Auckland UP</b:Publisher>
    <b:Year>1984</b:Year>
    <b:Author>
      <b:Author>
        <b:NameList>
          <b:Person>
            <b:Last>Lye</b:Last>
            <b:First>Len</b:First>
          </b:Person>
          <b:Person>
            <b:Last>Curnow</b:Last>
            <b:First>Wystan</b:First>
          </b:Person>
          <b:Person>
            <b:Last>Horrocks</b:Last>
            <b:First>Roger</b:First>
          </b:Person>
        </b:NameList>
      </b:Author>
    </b:Author>
    <b:RefOrder>2</b:RefOrder>
  </b:Source>
  <b:Source>
    <b:Tag>Lye30</b:Tag>
    <b:SourceType>Book</b:SourceType>
    <b:Guid>{169E6D09-9D7F-D54A-A82A-17419CBFAA1B}</b:Guid>
    <b:Title>No Trouble</b:Title>
    <b:City>Deya</b:City>
    <b:Publisher>Seizin Press</b:Publisher>
    <b:Year>1930</b:Year>
    <b:Author>
      <b:Author>
        <b:NameList>
          <b:Person>
            <b:Last>Lye</b:Last>
            <b:First>Len</b:First>
          </b:Person>
        </b:NameList>
      </b:Author>
    </b:Author>
    <b:RefOrder>3</b:RefOrder>
  </b:Source>
  <b:Source>
    <b:Tag>Rus88</b:Tag>
    <b:SourceType>Book</b:SourceType>
    <b:Guid>{817F80D2-E51A-3F48-8D97-8751DE14529E}</b:Guid>
    <b:Title>Experimental Animation: Origins of a New Art</b:Title>
    <b:City>New York</b:City>
    <b:Publisher>Da Capo Press</b:Publisher>
    <b:Year>1988</b:Year>
    <b:Author>
      <b:Author>
        <b:NameList>
          <b:Person>
            <b:Last>Russet</b:Last>
            <b:First>Robert</b:First>
          </b:Person>
          <b:Person>
            <b:Last>Starr</b:Last>
            <b:First>Cecile</b:First>
          </b:Person>
        </b:NameList>
      </b:Author>
    </b:Author>
    <b:RefOrder>4</b:RefOrder>
  </b:Source>
</b:Sources>
</file>

<file path=customXml/itemProps1.xml><?xml version="1.0" encoding="utf-8"?>
<ds:datastoreItem xmlns:ds="http://schemas.openxmlformats.org/officeDocument/2006/customXml" ds:itemID="{586401CE-AB35-5C4C-A45A-A92B85FB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2014-12-22T18:12:00Z</dcterms:created>
  <dcterms:modified xsi:type="dcterms:W3CDTF">2014-12-22T20:02:00Z</dcterms:modified>
</cp:coreProperties>
</file>