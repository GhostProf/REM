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24A1BC79F4664E95DD31915429101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26C8FBF5DDB74CA20522F3D08C863D"/>
            </w:placeholder>
            <w:text/>
          </w:sdtPr>
          <w:sdtEndPr/>
          <w:sdtContent>
            <w:tc>
              <w:tcPr>
                <w:tcW w:w="2073" w:type="dxa"/>
              </w:tcPr>
              <w:p w:rsidR="00B574C9" w:rsidRDefault="003B4335" w:rsidP="003B4335">
                <w:r>
                  <w:t>Marion</w:t>
                </w:r>
              </w:p>
            </w:tc>
          </w:sdtContent>
        </w:sdt>
        <w:sdt>
          <w:sdtPr>
            <w:alias w:val="Middle name"/>
            <w:tag w:val="authorMiddleName"/>
            <w:id w:val="-2076034781"/>
            <w:placeholder>
              <w:docPart w:val="1A826CABCA92074D89183693A7F49AB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E4F6ED7AB1CBE4C8745AA7E4DFC1CF3"/>
            </w:placeholder>
            <w:text/>
          </w:sdtPr>
          <w:sdtEndPr/>
          <w:sdtContent>
            <w:tc>
              <w:tcPr>
                <w:tcW w:w="2642" w:type="dxa"/>
              </w:tcPr>
              <w:p w:rsidR="00B574C9" w:rsidRDefault="003B4335" w:rsidP="003B4335">
                <w:r>
                  <w:t>Kant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6618622D6C0074484068CD1101DC87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BC7BE26C84F8440835477BF006E796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7D3D7FE7CBA554D820ED2832753B129"/>
            </w:placeholder>
            <w:text/>
          </w:sdtPr>
          <w:sdtContent>
            <w:tc>
              <w:tcPr>
                <w:tcW w:w="9016" w:type="dxa"/>
                <w:tcMar>
                  <w:top w:w="113" w:type="dxa"/>
                  <w:bottom w:w="113" w:type="dxa"/>
                </w:tcMar>
              </w:tcPr>
              <w:p w:rsidR="003F0D73" w:rsidRPr="00FB589A" w:rsidRDefault="003B4335" w:rsidP="00DB76B3">
                <w:pPr>
                  <w:tabs>
                    <w:tab w:val="left" w:pos="2960"/>
                  </w:tabs>
                </w:pPr>
                <w:r w:rsidRPr="00757A3B">
                  <w:rPr>
                    <w:lang w:val="en-US" w:eastAsia="ja-JP"/>
                  </w:rPr>
                  <w:t>Levinson, André</w:t>
                </w:r>
                <w:r>
                  <w:rPr>
                    <w:lang w:val="en-US" w:eastAsia="ja-JP"/>
                  </w:rPr>
                  <w:t xml:space="preserve"> (1887-1933)</w:t>
                </w:r>
                <w:r w:rsidR="00DB76B3">
                  <w:rPr>
                    <w:lang w:val="en-US" w:eastAsia="ja-JP"/>
                  </w:rPr>
                  <w:tab/>
                </w:r>
              </w:p>
            </w:tc>
          </w:sdtContent>
        </w:sdt>
      </w:tr>
      <w:tr w:rsidR="00464699" w:rsidTr="007821B0">
        <w:sdt>
          <w:sdtPr>
            <w:alias w:val="Variant headwords"/>
            <w:tag w:val="variantHeadwords"/>
            <w:id w:val="173464402"/>
            <w:placeholder>
              <w:docPart w:val="F4794760F4D0B048A1B0E3655CC9B36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DB76B3">
        <w:trPr>
          <w:trHeight w:val="461"/>
        </w:trPr>
        <w:sdt>
          <w:sdtPr>
            <w:alias w:val="Abstract"/>
            <w:tag w:val="abstract"/>
            <w:id w:val="-635871867"/>
            <w:placeholder>
              <w:docPart w:val="BC09F86F935E5F4E809ECDD48C00548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9B90ABDE2E9EE4795E22FD465C3171F"/>
            </w:placeholder>
          </w:sdtPr>
          <w:sdtEndPr/>
          <w:sdtContent>
            <w:tc>
              <w:tcPr>
                <w:tcW w:w="9016" w:type="dxa"/>
                <w:tcMar>
                  <w:top w:w="113" w:type="dxa"/>
                  <w:bottom w:w="113" w:type="dxa"/>
                </w:tcMar>
              </w:tcPr>
              <w:p w:rsidR="003B4335" w:rsidRPr="00324FD7" w:rsidRDefault="003B4335" w:rsidP="003B4335">
                <w:r w:rsidRPr="00324FD7">
                  <w:t>Summary</w:t>
                </w:r>
              </w:p>
              <w:p w:rsidR="003B4335" w:rsidRPr="00324FD7" w:rsidRDefault="003B4335" w:rsidP="003B4335">
                <w:r w:rsidRPr="00324FD7">
                  <w:t>A critic and theorist, André Levinson continued the nineteenth-century continental tradition of dance and ballet criticism as part of philosophical and aesthetic inquiry:  dance as the embodiment of ideas. He supported classical dance as it had e</w:t>
                </w:r>
                <w:bookmarkStart w:id="0" w:name="_GoBack"/>
                <w:bookmarkEnd w:id="0"/>
                <w:r w:rsidRPr="00324FD7">
                  <w:t xml:space="preserve">volved out of the French and Russian schools, which he considered technically and therefore aesthetically superior to most other movement forms and genres. His scathing reflections on modern dance, particularly that of the German persuasion, revealed a distaste for emotive expression on the part of the individual performer as well as what he considered clichéd and superficial movement. Levinson hailed the aesthetics of classical ballet as the ultimate pinnacle of dance. Modern dance should aspire to the principles of classical training, its structural and technical clarity and the narrative power of </w:t>
                </w:r>
                <w:r w:rsidRPr="00DC7E56">
                  <w:t>Romantic</w:t>
                </w:r>
                <w:r w:rsidRPr="00324FD7">
                  <w:t xml:space="preserve"> and late nineteenth-century ballet.  Modernist approaches, such as those of Diaghilev’s Ballets Russes, were futile attempts to transform ballet from within. Though he admired Isadora Duncan, he viewed the purpose of modern dance as inspiring and ultimately re-enforcing ballet. </w:t>
                </w:r>
              </w:p>
              <w:p w:rsidR="003B4335" w:rsidRPr="00324FD7" w:rsidRDefault="003B4335" w:rsidP="003B4335"/>
              <w:p w:rsidR="003B4335" w:rsidRPr="00324FD7" w:rsidRDefault="003B4335" w:rsidP="003B4335">
                <w:r w:rsidRPr="00324FD7">
                  <w:t>Background</w:t>
                </w:r>
              </w:p>
              <w:p w:rsidR="003B4335" w:rsidRPr="00324FD7" w:rsidRDefault="003B4335" w:rsidP="003B4335">
                <w:r w:rsidRPr="00324FD7">
                  <w:t xml:space="preserve">Levinson came from an affluent professional Russian-Jewish family. He studied at the Imperial University of Saint Petersburg where he joined the Faculty of History and Philology as a lecturer in French in 1910. From 1908, his art and literature reviews and biographical sketches regularly appeared in the press.  He </w:t>
                </w:r>
                <w:r w:rsidRPr="00DC7E56">
                  <w:t xml:space="preserve">wrote for </w:t>
                </w:r>
                <w:r w:rsidRPr="00DC7E56">
                  <w:rPr>
                    <w:i/>
                  </w:rPr>
                  <w:t>Rech</w:t>
                </w:r>
                <w:r>
                  <w:rPr>
                    <w:i/>
                  </w:rPr>
                  <w:t>’</w:t>
                </w:r>
                <w:r w:rsidRPr="00DC7E56">
                  <w:rPr>
                    <w:i/>
                  </w:rPr>
                  <w:t xml:space="preserve"> </w:t>
                </w:r>
                <w:r w:rsidRPr="00DC7E56">
                  <w:t>(</w:t>
                </w:r>
                <w:r w:rsidRPr="00DC7E56">
                  <w:rPr>
                    <w:i/>
                  </w:rPr>
                  <w:t>Speech</w:t>
                </w:r>
                <w:r w:rsidRPr="00DC7E56">
                  <w:t>), the newspaper of the Liberal party;</w:t>
                </w:r>
                <w:r w:rsidRPr="00DC7E56">
                  <w:rPr>
                    <w:i/>
                  </w:rPr>
                  <w:t xml:space="preserve"> Apollon</w:t>
                </w:r>
                <w:r w:rsidRPr="00DC7E56">
                  <w:t xml:space="preserve"> (</w:t>
                </w:r>
                <w:r w:rsidRPr="00DC7E56">
                  <w:rPr>
                    <w:i/>
                  </w:rPr>
                  <w:t>Apollo</w:t>
                </w:r>
                <w:r w:rsidRPr="00DC7E56">
                  <w:t xml:space="preserve">), St. Petersburg’s avant-garde art and poetry journal; </w:t>
                </w:r>
                <w:r w:rsidRPr="00DC7E56">
                  <w:rPr>
                    <w:i/>
                  </w:rPr>
                  <w:t>Zhizn' iskusstva</w:t>
                </w:r>
                <w:r w:rsidRPr="00DC7E56">
                  <w:t xml:space="preserve"> (</w:t>
                </w:r>
                <w:r w:rsidRPr="00DC7E56">
                  <w:rPr>
                    <w:i/>
                  </w:rPr>
                  <w:t>Life of Art</w:t>
                </w:r>
                <w:r w:rsidRPr="00DC7E56">
                  <w:t xml:space="preserve">), a theatrical weekly; and </w:t>
                </w:r>
                <w:r w:rsidRPr="00DC7E56">
                  <w:rPr>
                    <w:i/>
                  </w:rPr>
                  <w:t>Sovremennyi Mir</w:t>
                </w:r>
                <w:r w:rsidRPr="00DC7E56">
                  <w:t xml:space="preserve"> (</w:t>
                </w:r>
                <w:r w:rsidRPr="00DC7E56">
                  <w:rPr>
                    <w:i/>
                  </w:rPr>
                  <w:t>Contemporary World</w:t>
                </w:r>
                <w:r w:rsidRPr="00DC7E56">
                  <w:t xml:space="preserve">), the literary monthly. In 1911, Levinson began </w:t>
                </w:r>
                <w:r>
                  <w:t xml:space="preserve">to </w:t>
                </w:r>
                <w:r w:rsidRPr="00DC7E56">
                  <w:t>publish essays and reviews on ballet with reflections on art and literature</w:t>
                </w:r>
                <w:r w:rsidRPr="00324FD7">
                  <w:t xml:space="preserve">. Along with his fellow Russians, the philosopher and art historian Akim Volynsky (1861-1926) and Joseph Lewitan (1894-1976), Levinson made ballet a subject of serious consideration. All three writers placed dance </w:t>
                </w:r>
                <w:r>
                  <w:t xml:space="preserve">criticism </w:t>
                </w:r>
                <w:r w:rsidRPr="00324FD7">
                  <w:t>within a larger context of artistic and historical contemplation. While he lived in Russia, Levinson focus</w:t>
                </w:r>
                <w:r>
                  <w:t>s</w:t>
                </w:r>
                <w:r w:rsidRPr="00324FD7">
                  <w:t xml:space="preserve">ed his attention on the Maryinski Theatre in St Petersburg as the cradle of classical style and neglected the performances of the Bolshoi Ballet in Moscow. He rejected Michel Fokine’s </w:t>
                </w:r>
                <w:r>
                  <w:t>(</w:t>
                </w:r>
                <w:r w:rsidRPr="00324FD7">
                  <w:t>1880-1942</w:t>
                </w:r>
                <w:r>
                  <w:t>)</w:t>
                </w:r>
                <w:r w:rsidRPr="00324FD7">
                  <w:t xml:space="preserve"> reforms and considered him </w:t>
                </w:r>
                <w:r>
                  <w:t>‘</w:t>
                </w:r>
                <w:r w:rsidRPr="00324FD7">
                  <w:t>vain</w:t>
                </w:r>
                <w:r>
                  <w:t>’</w:t>
                </w:r>
                <w:r w:rsidRPr="00324FD7">
                  <w:t xml:space="preserve"> and impulsive. He claimed that Fokine no longer practised an autonomous art form. His dances depended on the other arts and overemphas</w:t>
                </w:r>
                <w:r>
                  <w:t>is</w:t>
                </w:r>
                <w:r w:rsidRPr="00324FD7">
                  <w:t xml:space="preserve">ed rhythm to exploit modish trends. For Levinson, Fokine could never live up to the great ideal of Marius Petipa </w:t>
                </w:r>
                <w:r>
                  <w:t>(</w:t>
                </w:r>
                <w:r w:rsidRPr="00324FD7">
                  <w:t>1818-1910</w:t>
                </w:r>
                <w:r>
                  <w:t>)</w:t>
                </w:r>
                <w:r w:rsidRPr="00324FD7">
                  <w:t xml:space="preserve">; his attempts to reform the great master’s work were </w:t>
                </w:r>
                <w:proofErr w:type="gramStart"/>
                <w:r w:rsidRPr="00324FD7">
                  <w:t>ill-informed</w:t>
                </w:r>
                <w:proofErr w:type="gramEnd"/>
                <w:r w:rsidRPr="00324FD7">
                  <w:t xml:space="preserve"> and, by questioning classicism, bound to fail.</w:t>
                </w:r>
              </w:p>
              <w:p w:rsidR="003B4335" w:rsidRPr="00324FD7" w:rsidRDefault="003B4335" w:rsidP="003B4335"/>
              <w:p w:rsidR="003B4335" w:rsidRPr="00324FD7" w:rsidRDefault="003B4335" w:rsidP="003B4335">
                <w:r w:rsidRPr="00324FD7">
                  <w:t xml:space="preserve">Contribution to the Field and to Modernism </w:t>
                </w:r>
              </w:p>
              <w:p w:rsidR="003B4335" w:rsidRDefault="003B4335" w:rsidP="003B4335">
                <w:r w:rsidRPr="00324FD7">
                  <w:t>By the 1910s Levinson was securely established as a member of the Russian intelligentsia</w:t>
                </w:r>
                <w:r>
                  <w:t xml:space="preserve">.  However, </w:t>
                </w:r>
                <w:r w:rsidRPr="00324FD7">
                  <w:t xml:space="preserve">the Bolshevik Revolution of 1917 destroyed his bourgeois academic and cultural world; he despised Communist ideology and left Soviet Russia in 1921 to settle in Paris. (He received French nationality in 1932.) He continued writing reviews as a freelance journalist and became part of the French intellectual and critical establishment. He wrote for magazines such as </w:t>
                </w:r>
                <w:r w:rsidRPr="00324FD7">
                  <w:rPr>
                    <w:i/>
                  </w:rPr>
                  <w:t>Le Temps</w:t>
                </w:r>
                <w:r w:rsidRPr="00324FD7">
                  <w:t xml:space="preserve">, </w:t>
                </w:r>
                <w:r w:rsidRPr="00324FD7">
                  <w:rPr>
                    <w:i/>
                  </w:rPr>
                  <w:t xml:space="preserve">Les Nouvelles Littéraires, L’Art Vivant </w:t>
                </w:r>
                <w:r w:rsidRPr="00324FD7">
                  <w:t xml:space="preserve">and </w:t>
                </w:r>
                <w:r w:rsidRPr="00324FD7">
                  <w:rPr>
                    <w:i/>
                  </w:rPr>
                  <w:t xml:space="preserve">Comoedia </w:t>
                </w:r>
                <w:r w:rsidRPr="00324FD7">
                  <w:t xml:space="preserve">but also for the American </w:t>
                </w:r>
                <w:r w:rsidRPr="00324FD7">
                  <w:rPr>
                    <w:i/>
                  </w:rPr>
                  <w:t>Theatre Arts Monthly</w:t>
                </w:r>
                <w:r w:rsidRPr="00324FD7">
                  <w:t xml:space="preserve">. </w:t>
                </w:r>
              </w:p>
              <w:p w:rsidR="003B4335" w:rsidRPr="00324FD7" w:rsidRDefault="003B4335" w:rsidP="003B4335"/>
              <w:p w:rsidR="003B4335" w:rsidRDefault="003B4335" w:rsidP="003B4335">
                <w:r w:rsidRPr="00324FD7">
                  <w:t xml:space="preserve">He also continued to develop a theory and aesthetics of ballet as pure, abstract movement expression. The incarnation of his ideal was Marie Taglioni </w:t>
                </w:r>
                <w:r>
                  <w:t>(</w:t>
                </w:r>
                <w:r w:rsidRPr="00324FD7">
                  <w:t>1804-1884</w:t>
                </w:r>
                <w:r>
                  <w:t>)</w:t>
                </w:r>
                <w:r w:rsidRPr="00324FD7">
                  <w:t xml:space="preserve"> who danced, so he wrote, what the German philosopher Immanuel Kant </w:t>
                </w:r>
                <w:r>
                  <w:t>(</w:t>
                </w:r>
                <w:r w:rsidRPr="00324FD7">
                  <w:t>1724-1804</w:t>
                </w:r>
                <w:r>
                  <w:t>)</w:t>
                </w:r>
                <w:r w:rsidRPr="00324FD7">
                  <w:t xml:space="preserve"> thought. That, for Levinson, was the absolute power of beauty in movement. Dance, through Marie Taglioni’s creation of the sylph, turned into a </w:t>
                </w:r>
                <w:r>
                  <w:t>‘</w:t>
                </w:r>
                <w:r w:rsidRPr="00324FD7">
                  <w:t>transcendental language</w:t>
                </w:r>
                <w:r>
                  <w:t>’</w:t>
                </w:r>
                <w:r w:rsidRPr="00324FD7">
                  <w:t xml:space="preserve">. It became the </w:t>
                </w:r>
                <w:r>
                  <w:t>‘</w:t>
                </w:r>
                <w:r w:rsidRPr="00324FD7">
                  <w:t>classical dance</w:t>
                </w:r>
                <w:r>
                  <w:t>’</w:t>
                </w:r>
                <w:r w:rsidRPr="00324FD7">
                  <w:t xml:space="preserve">, with a </w:t>
                </w:r>
                <w:r>
                  <w:t>‘</w:t>
                </w:r>
                <w:r w:rsidRPr="00324FD7">
                  <w:t>classical technique</w:t>
                </w:r>
                <w:r>
                  <w:t xml:space="preserve">’ </w:t>
                </w:r>
                <w:r w:rsidRPr="00324FD7">
                  <w:t>and thus a perfect combination and summary of European civilisation and intellectual as much as physical ideals. When ballet became classical, it turned itself into a tradition with a formal codex; Levinson interlinked and reinforced the two aspects. Romanticism paved the way for the classical tradition as the sublimation of the corporeal human being: the concept of the white ballet symbol</w:t>
                </w:r>
                <w:r>
                  <w:t>is</w:t>
                </w:r>
                <w:r w:rsidRPr="00324FD7">
                  <w:t xml:space="preserve">ed the purity and sanctity of flesh as thought, a language of </w:t>
                </w:r>
                <w:r>
                  <w:t>‘</w:t>
                </w:r>
                <w:r w:rsidRPr="00324FD7">
                  <w:t>celestial calligraphy</w:t>
                </w:r>
                <w:r>
                  <w:t>’</w:t>
                </w:r>
                <w:r w:rsidRPr="00324FD7">
                  <w:t xml:space="preserve">. </w:t>
                </w:r>
              </w:p>
              <w:p w:rsidR="003B4335" w:rsidRDefault="003B4335" w:rsidP="003B4335"/>
              <w:p w:rsidR="003B4335" w:rsidRPr="00324FD7" w:rsidRDefault="003B4335" w:rsidP="003B4335">
                <w:r>
                  <w:t xml:space="preserve">His theory skewed ballet towards the past and made the evaluation of contemporary dance practices only possible in relation to that past and not relevant as approaches with independent modern aesthetics. </w:t>
                </w:r>
                <w:r w:rsidRPr="00324FD7">
                  <w:t>When he assessed performances of contemporary dancers he always positioned them within the framework of an ideal</w:t>
                </w:r>
                <w:r>
                  <w:t>is</w:t>
                </w:r>
                <w:r w:rsidRPr="00324FD7">
                  <w:t xml:space="preserve">ed notion of the transcendental classicism of ballet. Modern dancers could be applauded if they fulfilled the formal categories of tradition and classicism: Anna Pavlova </w:t>
                </w:r>
                <w:r>
                  <w:t>(</w:t>
                </w:r>
                <w:r w:rsidRPr="00324FD7">
                  <w:t>1881-1931</w:t>
                </w:r>
                <w:r>
                  <w:t>)</w:t>
                </w:r>
                <w:r w:rsidRPr="00324FD7">
                  <w:t>, for Levinson, took up and</w:t>
                </w:r>
                <w:r>
                  <w:t xml:space="preserve"> continued in the tradition which</w:t>
                </w:r>
                <w:r w:rsidRPr="00324FD7">
                  <w:t xml:space="preserve"> M</w:t>
                </w:r>
                <w:r>
                  <w:t>arie Taglioni’s had introduced; thus</w:t>
                </w:r>
                <w:r w:rsidRPr="00324FD7">
                  <w:t xml:space="preserve"> she deserved applause. </w:t>
                </w:r>
              </w:p>
              <w:p w:rsidR="003B4335" w:rsidRDefault="003B4335" w:rsidP="003B4335"/>
              <w:p w:rsidR="003B4335" w:rsidRPr="00324FD7" w:rsidRDefault="003B4335" w:rsidP="003B4335">
                <w:r>
                  <w:t xml:space="preserve">According to Levinson, </w:t>
                </w:r>
                <w:r w:rsidRPr="00324FD7">
                  <w:t xml:space="preserve">Spanish dance was interesting as an ancient (i.e. traditional) movement culture with categories comparable to ballet. Though its true origins had been lost, enough of its </w:t>
                </w:r>
                <w:r>
                  <w:t>‘</w:t>
                </w:r>
                <w:r w:rsidRPr="00324FD7">
                  <w:t>essential dynamic</w:t>
                </w:r>
                <w:r>
                  <w:t>’</w:t>
                </w:r>
                <w:r w:rsidRPr="00324FD7">
                  <w:t xml:space="preserve"> and </w:t>
                </w:r>
                <w:r>
                  <w:t>‘</w:t>
                </w:r>
                <w:r w:rsidRPr="00324FD7">
                  <w:t>plastic characteristics</w:t>
                </w:r>
                <w:r>
                  <w:t>’</w:t>
                </w:r>
                <w:r w:rsidRPr="00324FD7">
                  <w:t xml:space="preserve"> were still visible to demonstrate its Eastern origins. Levinson saw in Spanish dance the living</w:t>
                </w:r>
                <w:r>
                  <w:t xml:space="preserve"> ‘</w:t>
                </w:r>
                <w:r w:rsidRPr="00324FD7">
                  <w:t>antithesis</w:t>
                </w:r>
                <w:r>
                  <w:t>’</w:t>
                </w:r>
                <w:r w:rsidRPr="00324FD7">
                  <w:t xml:space="preserve"> to Western movement forms and sensibilities. La Argentina </w:t>
                </w:r>
                <w:r>
                  <w:t>(Antonia Mercé [</w:t>
                </w:r>
                <w:r w:rsidRPr="00324FD7">
                  <w:t>1890-1936</w:t>
                </w:r>
                <w:r>
                  <w:t>])</w:t>
                </w:r>
                <w:r w:rsidRPr="00324FD7">
                  <w:t xml:space="preserve">, a dancer whom Levinson admired, bridged the gap between Eastern and Western dance, thus revealing its beginnings. She transposed </w:t>
                </w:r>
                <w:r>
                  <w:t>‘</w:t>
                </w:r>
                <w:r w:rsidRPr="00324FD7">
                  <w:t>primitive</w:t>
                </w:r>
                <w:r>
                  <w:t>’</w:t>
                </w:r>
                <w:r w:rsidRPr="00324FD7">
                  <w:t xml:space="preserve"> folklore into style; passion was contained by noblesse, sensuality lifted above carnal desire. Even Javanese dance, cultivating ancient, millennia old notions, was accorded its own cl</w:t>
                </w:r>
                <w:r>
                  <w:t>assicism, albeit one which</w:t>
                </w:r>
                <w:r w:rsidRPr="00324FD7">
                  <w:t xml:space="preserve"> relied on a </w:t>
                </w:r>
                <w:r>
                  <w:t>‘</w:t>
                </w:r>
                <w:r w:rsidRPr="00324FD7">
                  <w:t>static</w:t>
                </w:r>
                <w:r>
                  <w:t>’</w:t>
                </w:r>
                <w:r w:rsidRPr="00324FD7">
                  <w:t xml:space="preserve"> concept of motion: a ritualistic procession-like transition dependent on constant creation of equil</w:t>
                </w:r>
                <w:r>
                  <w:t>ibrium. In addition, it emphasis</w:t>
                </w:r>
                <w:r w:rsidRPr="00324FD7">
                  <w:t xml:space="preserve">ed an inflected, </w:t>
                </w:r>
                <w:r>
                  <w:t>‘</w:t>
                </w:r>
                <w:r w:rsidRPr="00324FD7">
                  <w:t>concentric</w:t>
                </w:r>
                <w:r>
                  <w:t>’</w:t>
                </w:r>
                <w:r w:rsidRPr="00324FD7">
                  <w:t xml:space="preserve"> movement, without elevation or extension, the body retracted from the line of gravity. </w:t>
                </w:r>
                <w:r>
                  <w:t>However,</w:t>
                </w:r>
                <w:r w:rsidRPr="00324FD7">
                  <w:t xml:space="preserve"> dancers like </w:t>
                </w:r>
                <w:r w:rsidRPr="003328EA">
                  <w:t xml:space="preserve">Mas Madjadjawa </w:t>
                </w:r>
                <w:r>
                  <w:t>(dates unknown)</w:t>
                </w:r>
                <w:r w:rsidRPr="00324FD7">
                  <w:t xml:space="preserve"> or Raden Mas Jodjana </w:t>
                </w:r>
                <w:r>
                  <w:t>(</w:t>
                </w:r>
                <w:r w:rsidRPr="00324FD7">
                  <w:t>1893-1972</w:t>
                </w:r>
                <w:r>
                  <w:t>)</w:t>
                </w:r>
                <w:r w:rsidRPr="00324FD7">
                  <w:t xml:space="preserve"> achieved nobility and style in their traditions</w:t>
                </w:r>
                <w:r>
                  <w:t>,</w:t>
                </w:r>
                <w:r w:rsidRPr="00324FD7">
                  <w:t xml:space="preserve"> and thus Levinson granted them high artistry. </w:t>
                </w:r>
              </w:p>
              <w:p w:rsidR="003B4335" w:rsidRPr="00324FD7" w:rsidRDefault="003B4335" w:rsidP="003B4335">
                <w:r w:rsidRPr="00324FD7">
                  <w:t xml:space="preserve"> </w:t>
                </w:r>
              </w:p>
              <w:p w:rsidR="003B4335" w:rsidRDefault="003B4335" w:rsidP="003B4335">
                <w:pPr>
                  <w:rPr>
                    <w:lang w:val="en-US"/>
                  </w:rPr>
                </w:pPr>
                <w:r w:rsidRPr="00324FD7">
                  <w:t>Levins</w:t>
                </w:r>
                <w:r>
                  <w:t>on also wrote on new art media</w:t>
                </w:r>
                <w:r w:rsidRPr="00324FD7">
                  <w:t xml:space="preserve">; his essay on a poetics of film was included in a volume </w:t>
                </w:r>
                <w:r>
                  <w:rPr>
                    <w:i/>
                    <w:lang w:val="fr-FR"/>
                  </w:rPr>
                  <w:t>L</w:t>
                </w:r>
                <w:r w:rsidRPr="00324FD7">
                  <w:rPr>
                    <w:i/>
                    <w:lang w:val="fr-FR"/>
                  </w:rPr>
                  <w:t>’Art cinématographique</w:t>
                </w:r>
                <w:r w:rsidRPr="00324FD7">
                  <w:rPr>
                    <w:lang w:val="fr-FR"/>
                  </w:rPr>
                  <w:t xml:space="preserve">, edited by Félix </w:t>
                </w:r>
                <w:r>
                  <w:rPr>
                    <w:lang w:val="fr-FR"/>
                  </w:rPr>
                  <w:t>Alcan in 1927. Levinson recognis</w:t>
                </w:r>
                <w:r w:rsidRPr="00324FD7">
                  <w:rPr>
                    <w:lang w:val="fr-FR"/>
                  </w:rPr>
                  <w:t xml:space="preserve">ed that </w:t>
                </w:r>
                <w:r w:rsidRPr="00324FD7">
                  <w:rPr>
                    <w:lang w:val="en-US"/>
                  </w:rPr>
                  <w:t>cinema created a different point of view and a new perspective on space. With its own technique it channeled creative imagination towards a different reality; its aestheti</w:t>
                </w:r>
                <w:r>
                  <w:rPr>
                    <w:lang w:val="en-US"/>
                  </w:rPr>
                  <w:t>c principles needed to be analys</w:t>
                </w:r>
                <w:r w:rsidRPr="00324FD7">
                  <w:rPr>
                    <w:lang w:val="en-US"/>
                  </w:rPr>
                  <w:t>ed to understand the power of th</w:t>
                </w:r>
                <w:r>
                  <w:rPr>
                    <w:lang w:val="en-US"/>
                  </w:rPr>
                  <w:t>e new medium. As Levinson was o</w:t>
                </w:r>
                <w:r w:rsidRPr="00324FD7">
                  <w:rPr>
                    <w:lang w:val="en-US"/>
                  </w:rPr>
                  <w:t xml:space="preserve">nly </w:t>
                </w:r>
                <w:r>
                  <w:rPr>
                    <w:lang w:val="en-US"/>
                  </w:rPr>
                  <w:t xml:space="preserve">familiar with </w:t>
                </w:r>
                <w:r w:rsidRPr="00324FD7">
                  <w:rPr>
                    <w:lang w:val="en-US"/>
                  </w:rPr>
                  <w:t xml:space="preserve">silent films, his discussion concentrated on the idea of chains or frames of </w:t>
                </w:r>
                <w:proofErr w:type="gramStart"/>
                <w:r w:rsidRPr="00324FD7">
                  <w:rPr>
                    <w:lang w:val="en-US"/>
                  </w:rPr>
                  <w:t xml:space="preserve">images </w:t>
                </w:r>
                <w:r>
                  <w:rPr>
                    <w:lang w:val="en-US"/>
                  </w:rPr>
                  <w:t>which</w:t>
                </w:r>
                <w:proofErr w:type="gramEnd"/>
                <w:r w:rsidRPr="00324FD7">
                  <w:rPr>
                    <w:lang w:val="en-US"/>
                  </w:rPr>
                  <w:t>, like paintings, achieved a</w:t>
                </w:r>
                <w:r>
                  <w:rPr>
                    <w:lang w:val="en-US"/>
                  </w:rPr>
                  <w:t>bstraction of reality and stylis</w:t>
                </w:r>
                <w:r w:rsidRPr="00324FD7">
                  <w:rPr>
                    <w:lang w:val="en-US"/>
                  </w:rPr>
                  <w:t>ed it into something fascinating.</w:t>
                </w:r>
                <w:r>
                  <w:rPr>
                    <w:lang w:val="en-US"/>
                  </w:rPr>
                  <w:t xml:space="preserve"> Film as a sequence of moving </w:t>
                </w:r>
                <w:r>
                  <w:rPr>
                    <w:lang w:val="en-US"/>
                  </w:rPr>
                  <w:lastRenderedPageBreak/>
                  <w:t xml:space="preserve">images could therefore teach the modern observer of dance much about the interaction between dance technique and film technology. The human body on display – on stage or seen through the camera lens – invited a debate on the real and the projected body. The aesthetic and technological processes which imposed ideas onto bodies and enabled bodies to integrate philosophical principles could be see either through film or dance. It is no coincidence that Levinson’s thoughts on film appeared at a time when other cultural critics were also discussing theories of the moving body on screen and viewing movement as a vital means to comprehend social developments. Unlike Siegfried Kracauer (1889-1966) or Walter Benjamin (1892-1940), who argued within a </w:t>
                </w:r>
                <w:proofErr w:type="gramStart"/>
                <w:r>
                  <w:rPr>
                    <w:lang w:val="en-US"/>
                  </w:rPr>
                  <w:t>left-wing</w:t>
                </w:r>
                <w:proofErr w:type="gramEnd"/>
                <w:r>
                  <w:rPr>
                    <w:lang w:val="en-US"/>
                  </w:rPr>
                  <w:t>, even Marxist, political framework, Levinson opposed the politicisation of dance and the arts. His criticism and writings reflect the unity of the arts, which is why his publications on literature or film are as informative in relation to the establishment of a general aesthetic theory as those on dance or ballet.</w:t>
                </w:r>
              </w:p>
              <w:p w:rsidR="003B4335" w:rsidRDefault="003B4335" w:rsidP="003B4335">
                <w:pPr>
                  <w:rPr>
                    <w:lang w:val="en-US"/>
                  </w:rPr>
                </w:pPr>
              </w:p>
              <w:p w:rsidR="003B4335" w:rsidRDefault="003B4335" w:rsidP="003B4335">
                <w:pPr>
                  <w:rPr>
                    <w:lang w:val="en-US"/>
                  </w:rPr>
                </w:pPr>
                <w:r>
                  <w:t xml:space="preserve">How much his insight went beyond the narrow confines of a descriptive assessment of dance became clear in </w:t>
                </w:r>
                <w:r w:rsidRPr="00324FD7">
                  <w:t>Levinson’s review of the German dance congress in 1928</w:t>
                </w:r>
                <w:r>
                  <w:t>. This article</w:t>
                </w:r>
                <w:r w:rsidRPr="00324FD7">
                  <w:t xml:space="preserve"> revealed the peculiar racial zeal </w:t>
                </w:r>
                <w:r>
                  <w:t>of</w:t>
                </w:r>
                <w:r w:rsidRPr="00324FD7">
                  <w:t xml:space="preserve"> </w:t>
                </w:r>
                <w:r>
                  <w:t>the German</w:t>
                </w:r>
                <w:r w:rsidRPr="00324FD7">
                  <w:t xml:space="preserve"> modern movement, well before the Nat</w:t>
                </w:r>
                <w:r>
                  <w:t xml:space="preserve">ional Socialists came to power, and as such was a political statement as much as an aesthetic condemnation. He would have had to reject the aesthetics of this particular modern dance in any case as it did not fulfil his basic requirements of movement grounded in ‘classical technique’ and an </w:t>
                </w:r>
                <w:proofErr w:type="gramStart"/>
                <w:r>
                  <w:t>art which</w:t>
                </w:r>
                <w:proofErr w:type="gramEnd"/>
                <w:r>
                  <w:t xml:space="preserve"> defines itself in relation to the past. His analysis, however, went further: he connected the ideology of German dance to the ideology of a political </w:t>
                </w:r>
                <w:proofErr w:type="gramStart"/>
                <w:r>
                  <w:t>group which</w:t>
                </w:r>
                <w:proofErr w:type="gramEnd"/>
                <w:r>
                  <w:t xml:space="preserve"> was in the process of destroying the foundations of the Weimar Republic. Few saw with such clarity the core message of German dance and its racist orientation. In this case, Levinson analysed the principles of German movement modernism and juxtaposed it with his own understanding of modern dance. His favourable reviews of Josephine Baker, a performer who would have been considered ‘degenerate’ by the German modernist, should act as a counterpoint to the essay on German modern dance. </w:t>
                </w:r>
              </w:p>
              <w:p w:rsidR="003B4335" w:rsidRPr="00324FD7" w:rsidRDefault="003B4335" w:rsidP="003B4335"/>
              <w:p w:rsidR="003B4335" w:rsidRPr="00324FD7" w:rsidRDefault="003B4335" w:rsidP="003B4335">
                <w:r w:rsidRPr="00324FD7">
                  <w:t xml:space="preserve">Though Levinson demanded that ballet develop and incorporate reform, in practice he preferred a conservative approach. He imagined an </w:t>
                </w:r>
                <w:proofErr w:type="gramStart"/>
                <w:r w:rsidRPr="00324FD7">
                  <w:t>ever evolving</w:t>
                </w:r>
                <w:proofErr w:type="gramEnd"/>
                <w:r w:rsidRPr="00324FD7">
                  <w:t xml:space="preserve"> </w:t>
                </w:r>
                <w:r>
                  <w:t>art</w:t>
                </w:r>
                <w:r w:rsidRPr="00324FD7">
                  <w:t xml:space="preserve"> within the limits set by the late </w:t>
                </w:r>
                <w:r>
                  <w:t>nineteenth</w:t>
                </w:r>
                <w:r w:rsidRPr="00324FD7">
                  <w:t xml:space="preserve"> century – not its repetition nor its rupture</w:t>
                </w:r>
                <w:r>
                  <w:t xml:space="preserve"> – a goal </w:t>
                </w:r>
                <w:r w:rsidRPr="00324FD7">
                  <w:t>impossible to achieve. He found it diffi</w:t>
                </w:r>
                <w:r>
                  <w:t>cult to condone experimentation as this</w:t>
                </w:r>
                <w:r w:rsidRPr="00324FD7">
                  <w:t xml:space="preserve"> subverted his strict classical ideals and thus threatened the tradition. His attitude towards</w:t>
                </w:r>
                <w:r w:rsidRPr="00324FD7">
                  <w:rPr>
                    <w:i/>
                  </w:rPr>
                  <w:t xml:space="preserve"> </w:t>
                </w:r>
                <w:r w:rsidRPr="00324FD7">
                  <w:t xml:space="preserve">George Balanchine’s </w:t>
                </w:r>
                <w:r>
                  <w:t>(</w:t>
                </w:r>
                <w:r w:rsidRPr="00324FD7">
                  <w:t>1904-1983</w:t>
                </w:r>
                <w:r>
                  <w:t>)</w:t>
                </w:r>
                <w:r w:rsidRPr="00324FD7">
                  <w:t xml:space="preserve"> early works demonstrated his ambivalence. On the one hand</w:t>
                </w:r>
                <w:r>
                  <w:t>,</w:t>
                </w:r>
                <w:r w:rsidRPr="00324FD7">
                  <w:t xml:space="preserve"> Balanchine had the gift to invent graceful movements anchored within the classical tradition, or the </w:t>
                </w:r>
                <w:r>
                  <w:t>‘</w:t>
                </w:r>
                <w:r w:rsidRPr="00324FD7">
                  <w:t>heritage</w:t>
                </w:r>
                <w:r>
                  <w:t>’, as Levinson called it.  O</w:t>
                </w:r>
                <w:r w:rsidRPr="00324FD7">
                  <w:t>n the other</w:t>
                </w:r>
                <w:r>
                  <w:t>,</w:t>
                </w:r>
                <w:r w:rsidRPr="00324FD7">
                  <w:t xml:space="preserve"> he knew no boundaries: Balanchine’s movement inventi</w:t>
                </w:r>
                <w:r>
                  <w:t>ons were either interpretations</w:t>
                </w:r>
                <w:r w:rsidRPr="00324FD7">
                  <w:t xml:space="preserve"> and acceptable</w:t>
                </w:r>
                <w:r>
                  <w:t>,</w:t>
                </w:r>
                <w:r w:rsidRPr="00324FD7">
                  <w:t xml:space="preserve"> as in </w:t>
                </w:r>
                <w:r w:rsidRPr="00324FD7">
                  <w:rPr>
                    <w:i/>
                  </w:rPr>
                  <w:t xml:space="preserve">Pastorale </w:t>
                </w:r>
                <w:r>
                  <w:t>(</w:t>
                </w:r>
                <w:r w:rsidRPr="00324FD7">
                  <w:t>1926</w:t>
                </w:r>
                <w:r>
                  <w:t>), or deformations</w:t>
                </w:r>
                <w:r w:rsidRPr="00324FD7">
                  <w:t xml:space="preserve"> and unacceptable</w:t>
                </w:r>
                <w:r>
                  <w:t>,</w:t>
                </w:r>
                <w:r w:rsidRPr="00324FD7">
                  <w:t xml:space="preserve"> as</w:t>
                </w:r>
                <w:r>
                  <w:t xml:space="preserve"> in</w:t>
                </w:r>
                <w:r w:rsidRPr="00324FD7">
                  <w:t xml:space="preserve"> </w:t>
                </w:r>
                <w:r w:rsidRPr="00324FD7">
                  <w:rPr>
                    <w:i/>
                  </w:rPr>
                  <w:t xml:space="preserve">Apollo </w:t>
                </w:r>
                <w:r>
                  <w:t>(</w:t>
                </w:r>
                <w:r w:rsidRPr="00324FD7">
                  <w:t>1928</w:t>
                </w:r>
                <w:r>
                  <w:t>)</w:t>
                </w:r>
                <w:r w:rsidRPr="00324FD7">
                  <w:t xml:space="preserve">. </w:t>
                </w:r>
                <w:r>
                  <w:t xml:space="preserve"> The choreographer</w:t>
                </w:r>
                <w:r w:rsidRPr="00324FD7">
                  <w:t xml:space="preserve"> should have remained more strictly within the treasured classical canon to find approval with Levinson. </w:t>
                </w:r>
              </w:p>
              <w:p w:rsidR="003B4335" w:rsidRPr="00324FD7" w:rsidRDefault="003B4335" w:rsidP="003B4335"/>
              <w:p w:rsidR="003B4335" w:rsidRPr="00324FD7" w:rsidRDefault="003B4335" w:rsidP="003B4335">
                <w:r w:rsidRPr="00324FD7">
                  <w:t xml:space="preserve">Levinson was elected to the Légion d'Honneur in 1928. </w:t>
                </w:r>
              </w:p>
              <w:p w:rsidR="003B4335" w:rsidRPr="00324FD7" w:rsidRDefault="003B4335" w:rsidP="003B4335"/>
              <w:p w:rsidR="003B4335" w:rsidRPr="00324FD7" w:rsidRDefault="003B4335" w:rsidP="003B4335">
                <w:r w:rsidRPr="00324FD7">
                  <w:t xml:space="preserve">Legacy </w:t>
                </w:r>
              </w:p>
              <w:p w:rsidR="003B4335" w:rsidRPr="00324FD7" w:rsidRDefault="003B4335" w:rsidP="003B4335">
                <w:r w:rsidRPr="00324FD7">
                  <w:t>Levinson’s books on dance history and representatives of ballet past and present left a deep mark on the scholarly debate on dance. There are several reasons for his ongoing influence: as a critic he closely followed dance performances and assessed them in a rigo</w:t>
                </w:r>
                <w:r>
                  <w:t>u</w:t>
                </w:r>
                <w:r w:rsidRPr="00324FD7">
                  <w:t xml:space="preserve">rous as well as sophisticated way. He took sides and articulated his likes and dislikes very clearly. His evaluation of his contemporaries reflected his political as well as his aesthetic perspectives. As a scholar he developed theories as a means to understand dance history, an approach particularly powerful in his assessment of Marie Taglioni and </w:t>
                </w:r>
                <w:r>
                  <w:t>R</w:t>
                </w:r>
                <w:r w:rsidRPr="00324FD7">
                  <w:t xml:space="preserve">omanticism in dance. His theory of </w:t>
                </w:r>
                <w:r>
                  <w:t>the R</w:t>
                </w:r>
                <w:r w:rsidRPr="00324FD7">
                  <w:t>oma</w:t>
                </w:r>
                <w:r>
                  <w:t>ntic ballet as a form of idealis</w:t>
                </w:r>
                <w:r w:rsidRPr="00324FD7">
                  <w:t xml:space="preserve">ed thought and his periodisation of </w:t>
                </w:r>
                <w:r>
                  <w:t>R</w:t>
                </w:r>
                <w:r w:rsidRPr="00324FD7">
                  <w:t xml:space="preserve">omantic ballet in France are still acknowledged. Many of his articles are relevant today, not only as historical documents of a </w:t>
                </w:r>
                <w:r w:rsidRPr="00324FD7">
                  <w:lastRenderedPageBreak/>
                  <w:t xml:space="preserve">bygone era but </w:t>
                </w:r>
                <w:r>
                  <w:t xml:space="preserve">also </w:t>
                </w:r>
                <w:r w:rsidRPr="00324FD7">
                  <w:t xml:space="preserve">as examples of aesthetic interventions in the public sphere. His works contributed to an ongoing public debate, first in Russia, then in France, in which writing on the arts contributed to the making of a ‘spirit of an age’ and helped to shape a civic sense of the importance of high culture. He thus has to be placed in the continuum of enlightened philosophical and aesthetic discourse of Western thought. His essays on classical dance established </w:t>
                </w:r>
                <w:proofErr w:type="gramStart"/>
                <w:r w:rsidRPr="00324FD7">
                  <w:t xml:space="preserve">trajectories </w:t>
                </w:r>
                <w:r>
                  <w:t>which</w:t>
                </w:r>
                <w:proofErr w:type="gramEnd"/>
                <w:r w:rsidRPr="00324FD7">
                  <w:t xml:space="preserve"> explained the necessity of tradition; his essays on Asian dance reflected the fascination with non-European customs as a means to invigorate old conventions. This fascination was shared across all the arts and can be traced in Claude Debussy’s </w:t>
                </w:r>
                <w:r>
                  <w:t>(</w:t>
                </w:r>
                <w:r w:rsidRPr="00324FD7">
                  <w:t>1862-1918</w:t>
                </w:r>
                <w:r>
                  <w:t>)</w:t>
                </w:r>
                <w:r w:rsidRPr="00324FD7">
                  <w:t xml:space="preserve"> music, the paintings of Paul Gauguin </w:t>
                </w:r>
                <w:r>
                  <w:t>(</w:t>
                </w:r>
                <w:r w:rsidRPr="00324FD7">
                  <w:t>1848-1903</w:t>
                </w:r>
                <w:r>
                  <w:t>)</w:t>
                </w:r>
                <w:r w:rsidRPr="00324FD7">
                  <w:t xml:space="preserve"> or the debate concerning the ‘primitive’ as </w:t>
                </w:r>
                <w:r>
                  <w:t>a means of</w:t>
                </w:r>
                <w:r w:rsidRPr="00324FD7">
                  <w:t xml:space="preserve"> tap</w:t>
                </w:r>
                <w:r>
                  <w:t>ping</w:t>
                </w:r>
                <w:r w:rsidRPr="00324FD7">
                  <w:t xml:space="preserve"> into prim</w:t>
                </w:r>
                <w:r>
                  <w:t>or</w:t>
                </w:r>
                <w:r w:rsidRPr="00324FD7">
                  <w:t xml:space="preserve">dial powers of creation. </w:t>
                </w:r>
                <w:r>
                  <w:t>Levinson’s study of</w:t>
                </w:r>
                <w:r w:rsidRPr="00324FD7">
                  <w:t xml:space="preserve"> La Argentina credited her with the revival of true Spanish dance and the renaissance of its creative power and dignity, rescued from cheap oblivion. Most of his essays and reviews, read toda</w:t>
                </w:r>
                <w:r>
                  <w:t xml:space="preserve">y, demonstrate a worldview in which </w:t>
                </w:r>
                <w:r w:rsidRPr="00324FD7">
                  <w:t xml:space="preserve">the high arts </w:t>
                </w:r>
                <w:r>
                  <w:t>were</w:t>
                </w:r>
                <w:r w:rsidRPr="00324FD7">
                  <w:t xml:space="preserve"> the most essential and prized possession of a cultivated nation. </w:t>
                </w:r>
                <w:r>
                  <w:t xml:space="preserve"> </w:t>
                </w:r>
              </w:p>
              <w:p w:rsidR="003B4335" w:rsidRDefault="003B4335" w:rsidP="003B4335"/>
              <w:p w:rsidR="003B4335" w:rsidRPr="003B4335" w:rsidRDefault="003B4335" w:rsidP="00DB76B3">
                <w:pPr>
                  <w:pStyle w:val="Heading1"/>
                </w:pPr>
                <w:r w:rsidRPr="003B4335">
                  <w:t>Selected List of Works</w:t>
                </w:r>
              </w:p>
              <w:p w:rsidR="003B4335" w:rsidRPr="003B4335" w:rsidRDefault="003B4335" w:rsidP="003B4335">
                <w:r w:rsidRPr="003B4335">
                  <w:t xml:space="preserve">Levinson, A. (1914) </w:t>
                </w:r>
                <w:r w:rsidRPr="003B4335">
                  <w:rPr>
                    <w:i/>
                  </w:rPr>
                  <w:t>Mastera baleta:  Ocherki istorii i teorii tantsa</w:t>
                </w:r>
                <w:r w:rsidRPr="003B4335">
                  <w:t xml:space="preserve"> (</w:t>
                </w:r>
                <w:r w:rsidRPr="003B4335">
                  <w:rPr>
                    <w:i/>
                  </w:rPr>
                  <w:t>Ballet Masters:  Essays on the History and Theory of Dance</w:t>
                </w:r>
                <w:r w:rsidRPr="003B4335">
                  <w:t>), St. Petersburg: N. V. Solov’ev.</w:t>
                </w:r>
              </w:p>
              <w:p w:rsidR="003B4335" w:rsidRPr="003B4335" w:rsidRDefault="003B4335" w:rsidP="003B4335">
                <w:pPr>
                  <w:rPr>
                    <w:i/>
                  </w:rPr>
                </w:pPr>
              </w:p>
              <w:p w:rsidR="003B4335" w:rsidRPr="003B4335" w:rsidRDefault="003B4335" w:rsidP="003B4335">
                <w:r w:rsidRPr="003B4335">
                  <w:rPr>
                    <w:i/>
                  </w:rPr>
                  <w:t xml:space="preserve">----- </w:t>
                </w:r>
                <w:r w:rsidRPr="003B4335">
                  <w:t>(</w:t>
                </w:r>
                <w:proofErr w:type="gramStart"/>
                <w:r w:rsidRPr="003B4335">
                  <w:t>no</w:t>
                </w:r>
                <w:proofErr w:type="gramEnd"/>
                <w:r w:rsidRPr="003B4335">
                  <w:t xml:space="preserve"> date, before 1917) </w:t>
                </w:r>
                <w:r w:rsidRPr="003B4335">
                  <w:rPr>
                    <w:i/>
                  </w:rPr>
                  <w:t>Eugene Laermans</w:t>
                </w:r>
                <w:r w:rsidRPr="003B4335">
                  <w:t>. Yekateringrad: Chronost. (Russian)</w:t>
                </w:r>
              </w:p>
              <w:p w:rsidR="003B4335" w:rsidRPr="003B4335" w:rsidRDefault="003B4335" w:rsidP="003B4335">
                <w:pPr>
                  <w:rPr>
                    <w:i/>
                  </w:rPr>
                </w:pPr>
              </w:p>
              <w:p w:rsidR="003B4335" w:rsidRPr="003B4335" w:rsidRDefault="003B4335" w:rsidP="003B4335">
                <w:r w:rsidRPr="003B4335">
                  <w:t xml:space="preserve">----- (1918) </w:t>
                </w:r>
                <w:r w:rsidRPr="003B4335">
                  <w:rPr>
                    <w:i/>
                  </w:rPr>
                  <w:t>Staryi i novyi balet</w:t>
                </w:r>
                <w:r w:rsidRPr="003B4335">
                  <w:t xml:space="preserve"> (</w:t>
                </w:r>
                <w:r w:rsidRPr="003B4335">
                  <w:rPr>
                    <w:i/>
                  </w:rPr>
                  <w:t>Ballets Old and New</w:t>
                </w:r>
                <w:r w:rsidRPr="003B4335">
                  <w:t>)</w:t>
                </w:r>
                <w:r w:rsidRPr="003B4335">
                  <w:rPr>
                    <w:i/>
                  </w:rPr>
                  <w:t>,</w:t>
                </w:r>
                <w:r w:rsidRPr="003B4335">
                  <w:t xml:space="preserve"> Petrograd: Svobodnoe iskusstvo.  </w:t>
                </w:r>
              </w:p>
              <w:p w:rsidR="003B4335" w:rsidRPr="003B4335" w:rsidRDefault="003B4335" w:rsidP="003B4335"/>
              <w:p w:rsidR="003B4335" w:rsidRPr="003B4335" w:rsidRDefault="003B4335" w:rsidP="003B4335">
                <w:r w:rsidRPr="003B4335">
                  <w:t>----- (1922)</w:t>
                </w:r>
                <w:r w:rsidRPr="003B4335">
                  <w:rPr>
                    <w:i/>
                  </w:rPr>
                  <w:t xml:space="preserve"> L'Œuvre de Léon Bakst </w:t>
                </w:r>
                <w:proofErr w:type="gramStart"/>
                <w:r w:rsidRPr="003B4335">
                  <w:rPr>
                    <w:i/>
                  </w:rPr>
                  <w:t>pour</w:t>
                </w:r>
                <w:proofErr w:type="gramEnd"/>
                <w:r w:rsidRPr="003B4335">
                  <w:rPr>
                    <w:i/>
                  </w:rPr>
                  <w:t xml:space="preserve"> La Belle au bois dormant </w:t>
                </w:r>
                <w:r w:rsidRPr="003B4335">
                  <w:t>(</w:t>
                </w:r>
                <w:r w:rsidRPr="003B4335">
                  <w:rPr>
                    <w:i/>
                  </w:rPr>
                  <w:t>The Work of Léon Bakst for The Sleeping Beauty</w:t>
                </w:r>
                <w:r w:rsidRPr="003B4335">
                  <w:t xml:space="preserve">), Paris:  de Brunoff.  </w:t>
                </w:r>
              </w:p>
              <w:p w:rsidR="003B4335" w:rsidRPr="003B4335" w:rsidRDefault="003B4335" w:rsidP="003B4335"/>
              <w:p w:rsidR="003B4335" w:rsidRPr="003B4335" w:rsidRDefault="003B4335" w:rsidP="003B4335">
                <w:r w:rsidRPr="003B4335">
                  <w:t xml:space="preserve">----- (1922) </w:t>
                </w:r>
                <w:r w:rsidRPr="003B4335">
                  <w:rPr>
                    <w:i/>
                  </w:rPr>
                  <w:t>Bakst: The Story of the Artist's Life</w:t>
                </w:r>
                <w:r w:rsidRPr="003B4335">
                  <w:t>, New York: Brentano’s.  Published in German in 1922 as</w:t>
                </w:r>
                <w:r w:rsidRPr="003B4335">
                  <w:rPr>
                    <w:i/>
                  </w:rPr>
                  <w:t xml:space="preserve"> Ballets </w:t>
                </w:r>
                <w:proofErr w:type="gramStart"/>
                <w:r w:rsidRPr="003B4335">
                  <w:rPr>
                    <w:i/>
                  </w:rPr>
                  <w:t>Russes :</w:t>
                </w:r>
                <w:proofErr w:type="gramEnd"/>
                <w:r w:rsidRPr="003B4335">
                  <w:rPr>
                    <w:i/>
                  </w:rPr>
                  <w:t xml:space="preserve"> die Kunst des Léon Bakst</w:t>
                </w:r>
                <w:r w:rsidRPr="003B4335">
                  <w:t xml:space="preserve"> (</w:t>
                </w:r>
                <w:r w:rsidRPr="003B4335">
                  <w:rPr>
                    <w:i/>
                  </w:rPr>
                  <w:t xml:space="preserve">Ballets </w:t>
                </w:r>
                <w:r w:rsidRPr="003B4335">
                  <w:t>Russes</w:t>
                </w:r>
                <w:r w:rsidRPr="003B4335">
                  <w:rPr>
                    <w:i/>
                  </w:rPr>
                  <w:t>:  The Art of Léon Bakst</w:t>
                </w:r>
                <w:r w:rsidRPr="003B4335">
                  <w:t xml:space="preserve">), Berlin: A. Kogan/Russian Art; and in French in 1924 as </w:t>
                </w:r>
                <w:r w:rsidRPr="003B4335">
                  <w:rPr>
                    <w:i/>
                  </w:rPr>
                  <w:t xml:space="preserve">Histoire de Léon Bakst </w:t>
                </w:r>
                <w:r w:rsidRPr="003B4335">
                  <w:t>(</w:t>
                </w:r>
                <w:r w:rsidRPr="003B4335">
                  <w:rPr>
                    <w:i/>
                  </w:rPr>
                  <w:t>The Story of Léon Bakst</w:t>
                </w:r>
                <w:r w:rsidRPr="003B4335">
                  <w:t xml:space="preserve">), Paris: Henry Reynaud. </w:t>
                </w:r>
              </w:p>
              <w:p w:rsidR="003B4335" w:rsidRPr="003B4335" w:rsidRDefault="003B4335" w:rsidP="003B4335">
                <w:hyperlink r:id="rId9" w:history="1">
                  <w:r w:rsidRPr="003B4335">
                    <w:rPr>
                      <w:rStyle w:val="Hyperlink"/>
                    </w:rPr>
                    <w:t xml:space="preserve"> </w:t>
                  </w:r>
                </w:hyperlink>
              </w:p>
              <w:p w:rsidR="003B4335" w:rsidRPr="003B4335" w:rsidRDefault="003B4335" w:rsidP="003B4335">
                <w:r w:rsidRPr="003B4335">
                  <w:t xml:space="preserve">----- (1922) </w:t>
                </w:r>
                <w:r w:rsidRPr="003B4335">
                  <w:rPr>
                    <w:i/>
                  </w:rPr>
                  <w:t xml:space="preserve">La literature russe actuelle:  guerre, revolution, exil </w:t>
                </w:r>
                <w:r w:rsidRPr="003B4335">
                  <w:t>(</w:t>
                </w:r>
                <w:r w:rsidRPr="003B4335">
                  <w:rPr>
                    <w:i/>
                  </w:rPr>
                  <w:t>Russian Literature Today:  War, Revolution Exile</w:t>
                </w:r>
                <w:r w:rsidRPr="003B4335">
                  <w:t xml:space="preserve">), Paris:  J. Povolozky.  Leçon d'ouverture faite à la Sorbonne, le 20 mai 1922 (Collection des grandes conférences). </w:t>
                </w:r>
              </w:p>
              <w:p w:rsidR="003B4335" w:rsidRPr="003B4335" w:rsidRDefault="003B4335" w:rsidP="003B4335"/>
              <w:p w:rsidR="003B4335" w:rsidRPr="003B4335" w:rsidRDefault="003B4335" w:rsidP="003B4335">
                <w:r w:rsidRPr="003B4335">
                  <w:t xml:space="preserve">----- (1924) </w:t>
                </w:r>
                <w:r w:rsidRPr="003B4335">
                  <w:rPr>
                    <w:i/>
                  </w:rPr>
                  <w:t xml:space="preserve">La danse au théâtre:  esthétique et actualité mêlées </w:t>
                </w:r>
                <w:r w:rsidRPr="003B4335">
                  <w:t>(</w:t>
                </w:r>
                <w:r w:rsidRPr="003B4335">
                  <w:rPr>
                    <w:i/>
                  </w:rPr>
                  <w:t>Theatre Dance:  Aesthetics and the Contemporary Combined),</w:t>
                </w:r>
                <w:r w:rsidRPr="003B4335">
                  <w:t xml:space="preserve"> Paris: Bloud et Gay. </w:t>
                </w:r>
              </w:p>
              <w:p w:rsidR="003B4335" w:rsidRPr="003B4335" w:rsidRDefault="003B4335" w:rsidP="003B4335">
                <w:pPr>
                  <w:rPr>
                    <w:i/>
                  </w:rPr>
                </w:pPr>
              </w:p>
              <w:p w:rsidR="003B4335" w:rsidRPr="003B4335" w:rsidRDefault="003B4335" w:rsidP="003B4335">
                <w:r w:rsidRPr="003B4335">
                  <w:t xml:space="preserve">----- (1927) </w:t>
                </w:r>
                <w:r w:rsidRPr="003B4335">
                  <w:rPr>
                    <w:i/>
                  </w:rPr>
                  <w:t>Ballet romantique</w:t>
                </w:r>
                <w:r w:rsidRPr="003B4335">
                  <w:t xml:space="preserve"> (</w:t>
                </w:r>
                <w:r w:rsidRPr="003B4335">
                  <w:rPr>
                    <w:i/>
                  </w:rPr>
                  <w:t>Romantic Ballet</w:t>
                </w:r>
                <w:r w:rsidRPr="003B4335">
                  <w:t xml:space="preserve">), Paris: Editions de Trianon. </w:t>
                </w:r>
              </w:p>
              <w:p w:rsidR="003B4335" w:rsidRPr="003B4335" w:rsidRDefault="003B4335" w:rsidP="003B4335">
                <w:pPr>
                  <w:rPr>
                    <w:i/>
                  </w:rPr>
                </w:pPr>
              </w:p>
              <w:p w:rsidR="003B4335" w:rsidRPr="003B4335" w:rsidRDefault="003B4335" w:rsidP="003B4335">
                <w:r w:rsidRPr="003B4335">
                  <w:t xml:space="preserve">----- (1927) ‘Vie de Noverre’ (‘Life of Noverre’), introd. </w:t>
                </w:r>
                <w:proofErr w:type="gramStart"/>
                <w:r w:rsidRPr="003B4335">
                  <w:t>to</w:t>
                </w:r>
                <w:proofErr w:type="gramEnd"/>
                <w:r w:rsidRPr="003B4335">
                  <w:t xml:space="preserve"> </w:t>
                </w:r>
                <w:r w:rsidRPr="003B4335">
                  <w:rPr>
                    <w:i/>
                  </w:rPr>
                  <w:t>Lettres sur la danse et sur les ballets</w:t>
                </w:r>
                <w:r w:rsidRPr="003B4335">
                  <w:t xml:space="preserve"> (</w:t>
                </w:r>
                <w:r w:rsidRPr="003B4335">
                  <w:rPr>
                    <w:i/>
                  </w:rPr>
                  <w:t>Letters on Dancing and the Ballets</w:t>
                </w:r>
                <w:r w:rsidRPr="003B4335">
                  <w:t xml:space="preserve">), Paris: Editions de la Tourelle. </w:t>
                </w:r>
              </w:p>
              <w:p w:rsidR="003B4335" w:rsidRPr="003B4335" w:rsidRDefault="003B4335" w:rsidP="003B4335"/>
              <w:p w:rsidR="003B4335" w:rsidRPr="003B4335" w:rsidRDefault="003B4335" w:rsidP="003B4335">
                <w:r w:rsidRPr="003B4335">
                  <w:t xml:space="preserve">----- (ca 1925/1930) </w:t>
                </w:r>
                <w:r w:rsidRPr="003B4335">
                  <w:rPr>
                    <w:i/>
                  </w:rPr>
                  <w:t>Jaques Loutchansky</w:t>
                </w:r>
                <w:r w:rsidRPr="003B4335">
                  <w:t>. Les Artistes Juifs. Paris: Editions Le triangle ca 1925/1930.</w:t>
                </w:r>
              </w:p>
              <w:p w:rsidR="003B4335" w:rsidRPr="003B4335" w:rsidRDefault="003B4335" w:rsidP="003B4335"/>
              <w:p w:rsidR="003B4335" w:rsidRPr="003B4335" w:rsidRDefault="003B4335" w:rsidP="003B4335">
                <w:pPr>
                  <w:rPr>
                    <w:lang w:val="en-US"/>
                  </w:rPr>
                </w:pPr>
                <w:r w:rsidRPr="003B4335">
                  <w:rPr>
                    <w:lang w:val="fr-FR"/>
                  </w:rPr>
                  <w:t xml:space="preserve">----- (c. 1927) </w:t>
                </w:r>
                <w:r w:rsidRPr="003B4335">
                  <w:rPr>
                    <w:i/>
                    <w:lang w:val="fr-FR"/>
                  </w:rPr>
                  <w:t>Croisières. Vingt Études sur des ‘ecrivains étrangers de ce temps.</w:t>
                </w:r>
                <w:r w:rsidRPr="003B4335">
                  <w:rPr>
                    <w:lang w:val="fr-FR"/>
                  </w:rPr>
                  <w:t xml:space="preserve"> (Crossroads. Twenty Sketches on foreign writers of our times.) Paris: Éditions de </w:t>
                </w:r>
                <w:r w:rsidRPr="003B4335">
                  <w:rPr>
                    <w:lang w:val="en-US"/>
                  </w:rPr>
                  <w:t xml:space="preserve">La Renaissance). </w:t>
                </w:r>
              </w:p>
              <w:p w:rsidR="003B4335" w:rsidRPr="003B4335" w:rsidRDefault="003B4335" w:rsidP="003B4335">
                <w:pPr>
                  <w:rPr>
                    <w:lang w:val="en-US"/>
                  </w:rPr>
                </w:pPr>
              </w:p>
              <w:p w:rsidR="003B4335" w:rsidRPr="003B4335" w:rsidRDefault="003B4335" w:rsidP="003B4335">
                <w:r w:rsidRPr="003B4335">
                  <w:t xml:space="preserve">----- (1927) </w:t>
                </w:r>
                <w:r w:rsidRPr="003B4335">
                  <w:rPr>
                    <w:i/>
                  </w:rPr>
                  <w:t>Paul Valéry, philosophe de la danse</w:t>
                </w:r>
                <w:r w:rsidRPr="003B4335">
                  <w:t xml:space="preserve"> (</w:t>
                </w:r>
                <w:r w:rsidRPr="003B4335">
                  <w:rPr>
                    <w:i/>
                  </w:rPr>
                  <w:t>Paul Valéry:  Philosopher of the Dance</w:t>
                </w:r>
                <w:r w:rsidRPr="003B4335">
                  <w:t xml:space="preserve">), Paris:  La Tour d’Ivoire.  </w:t>
                </w:r>
              </w:p>
              <w:p w:rsidR="003B4335" w:rsidRPr="003B4335" w:rsidRDefault="003B4335" w:rsidP="003B4335">
                <w:pPr>
                  <w:rPr>
                    <w:b/>
                  </w:rPr>
                </w:pPr>
              </w:p>
              <w:p w:rsidR="003B4335" w:rsidRPr="003B4335" w:rsidRDefault="003B4335" w:rsidP="003B4335">
                <w:r w:rsidRPr="003B4335">
                  <w:t xml:space="preserve">----- (1928) </w:t>
                </w:r>
                <w:r w:rsidRPr="003B4335">
                  <w:rPr>
                    <w:i/>
                  </w:rPr>
                  <w:t>Anna Pavlova</w:t>
                </w:r>
                <w:r w:rsidRPr="003B4335">
                  <w:t xml:space="preserve">, Paris:  Grjébine et Vishgnak.  </w:t>
                </w:r>
              </w:p>
              <w:p w:rsidR="003B4335" w:rsidRPr="003B4335" w:rsidRDefault="003B4335" w:rsidP="003B4335">
                <w:pPr>
                  <w:rPr>
                    <w:b/>
                  </w:rPr>
                </w:pPr>
              </w:p>
              <w:p w:rsidR="003B4335" w:rsidRPr="003B4335" w:rsidRDefault="003B4335" w:rsidP="003B4335">
                <w:r w:rsidRPr="003B4335">
                  <w:t xml:space="preserve">----- (1928) </w:t>
                </w:r>
                <w:r w:rsidRPr="003B4335">
                  <w:rPr>
                    <w:i/>
                  </w:rPr>
                  <w:t>La Argentina:  Essai sur la danse espagnole</w:t>
                </w:r>
                <w:r w:rsidRPr="003B4335">
                  <w:t xml:space="preserve"> (</w:t>
                </w:r>
                <w:r w:rsidRPr="003B4335">
                  <w:rPr>
                    <w:i/>
                  </w:rPr>
                  <w:t>La Argentina:  Essay on the Spanish Dance</w:t>
                </w:r>
                <w:r w:rsidRPr="003B4335">
                  <w:t xml:space="preserve">), Paris: Editions des Chroniques du Jour.  </w:t>
                </w:r>
              </w:p>
              <w:p w:rsidR="003B4335" w:rsidRPr="003B4335" w:rsidRDefault="003B4335" w:rsidP="003B4335">
                <w:pPr>
                  <w:rPr>
                    <w:i/>
                  </w:rPr>
                </w:pPr>
              </w:p>
              <w:p w:rsidR="003B4335" w:rsidRPr="003B4335" w:rsidRDefault="003B4335" w:rsidP="003B4335">
                <w:r w:rsidRPr="003B4335">
                  <w:t xml:space="preserve">----- (1929) </w:t>
                </w:r>
                <w:r w:rsidRPr="003B4335">
                  <w:rPr>
                    <w:i/>
                  </w:rPr>
                  <w:t>La danse d'aujourd'hui: études, notes, portraits</w:t>
                </w:r>
                <w:r w:rsidRPr="003B4335">
                  <w:t xml:space="preserve"> (</w:t>
                </w:r>
                <w:r w:rsidRPr="003B4335">
                  <w:rPr>
                    <w:i/>
                  </w:rPr>
                  <w:t>Dance of Today:  Studies, Notes, Portraits</w:t>
                </w:r>
                <w:r w:rsidRPr="003B4335">
                  <w:t xml:space="preserve">), Paris: Duchartre et Van Buggenhoudt. </w:t>
                </w:r>
              </w:p>
              <w:p w:rsidR="003B4335" w:rsidRPr="003B4335" w:rsidRDefault="003B4335" w:rsidP="003B4335"/>
              <w:p w:rsidR="003B4335" w:rsidRPr="003B4335" w:rsidRDefault="003B4335" w:rsidP="003B4335">
                <w:r w:rsidRPr="003B4335">
                  <w:t xml:space="preserve">----- (1929) </w:t>
                </w:r>
                <w:r w:rsidRPr="003B4335">
                  <w:rPr>
                    <w:i/>
                  </w:rPr>
                  <w:t>Figures américaines: 18 études sur des écrivains de ce temps</w:t>
                </w:r>
                <w:r w:rsidRPr="003B4335">
                  <w:t xml:space="preserve"> (</w:t>
                </w:r>
                <w:r w:rsidRPr="003B4335">
                  <w:rPr>
                    <w:i/>
                  </w:rPr>
                  <w:t>American Figures:  18 Studies of Writers of Today</w:t>
                </w:r>
                <w:r w:rsidRPr="003B4335">
                  <w:t>)</w:t>
                </w:r>
                <w:proofErr w:type="gramStart"/>
                <w:r w:rsidRPr="003B4335">
                  <w:t>,  Paris</w:t>
                </w:r>
                <w:proofErr w:type="gramEnd"/>
                <w:r w:rsidRPr="003B4335">
                  <w:t xml:space="preserve">: Victor Attinger. </w:t>
                </w:r>
              </w:p>
              <w:p w:rsidR="003B4335" w:rsidRPr="003B4335" w:rsidRDefault="003B4335" w:rsidP="003B4335">
                <w:pPr>
                  <w:rPr>
                    <w:i/>
                  </w:rPr>
                </w:pPr>
              </w:p>
              <w:p w:rsidR="003B4335" w:rsidRPr="003B4335" w:rsidRDefault="003B4335" w:rsidP="003B4335">
                <w:r w:rsidRPr="003B4335">
                  <w:t xml:space="preserve">----- (1929) </w:t>
                </w:r>
                <w:r w:rsidRPr="003B4335">
                  <w:rPr>
                    <w:i/>
                  </w:rPr>
                  <w:t>Marie Taglioni (1804-1884)</w:t>
                </w:r>
                <w:r w:rsidRPr="003B4335">
                  <w:t xml:space="preserve">, Paris: Librairie Félix Alcan. Published in 1930 in an English translation by Cyril W. Beaumont as </w:t>
                </w:r>
                <w:r w:rsidRPr="003B4335">
                  <w:rPr>
                    <w:i/>
                  </w:rPr>
                  <w:t>Marie Taglioni</w:t>
                </w:r>
                <w:r w:rsidRPr="003B4335">
                  <w:t>, London:  Imperial Society of Teachers of Dancing.</w:t>
                </w:r>
                <w:hyperlink r:id="rId10" w:history="1">
                  <w:r w:rsidRPr="003B4335">
                    <w:rPr>
                      <w:rStyle w:val="Hyperlink"/>
                    </w:rPr>
                    <w:t xml:space="preserve"> </w:t>
                  </w:r>
                </w:hyperlink>
              </w:p>
              <w:p w:rsidR="003B4335" w:rsidRPr="003B4335" w:rsidRDefault="003B4335" w:rsidP="003B4335"/>
              <w:p w:rsidR="003B4335" w:rsidRPr="003B4335" w:rsidRDefault="003B4335" w:rsidP="003B4335">
                <w:r w:rsidRPr="003B4335">
                  <w:t xml:space="preserve">----- (1933) </w:t>
                </w:r>
                <w:r w:rsidRPr="003B4335">
                  <w:rPr>
                    <w:i/>
                  </w:rPr>
                  <w:t xml:space="preserve">Les Visages de la danse </w:t>
                </w:r>
                <w:r w:rsidRPr="003B4335">
                  <w:t>(</w:t>
                </w:r>
                <w:r w:rsidRPr="003B4335">
                  <w:rPr>
                    <w:i/>
                  </w:rPr>
                  <w:t>Faces of the Dance</w:t>
                </w:r>
                <w:r w:rsidRPr="003B4335">
                  <w:t xml:space="preserve">), Paris: Bernard Grasset. </w:t>
                </w:r>
              </w:p>
              <w:p w:rsidR="003B4335" w:rsidRPr="003B4335" w:rsidRDefault="003B4335" w:rsidP="003B4335"/>
              <w:p w:rsidR="003B4335" w:rsidRPr="003B4335" w:rsidRDefault="003B4335" w:rsidP="003B4335">
                <w:r w:rsidRPr="003B4335">
                  <w:t xml:space="preserve">----- (1934) </w:t>
                </w:r>
                <w:r w:rsidRPr="003B4335">
                  <w:rPr>
                    <w:i/>
                  </w:rPr>
                  <w:t>Serge Lifar. Destin d'un Danseur</w:t>
                </w:r>
                <w:r w:rsidRPr="003B4335">
                  <w:t xml:space="preserve"> (</w:t>
                </w:r>
                <w:r w:rsidRPr="003B4335">
                  <w:rPr>
                    <w:i/>
                  </w:rPr>
                  <w:t>Serge Lifar:  Destiny of a Dancer</w:t>
                </w:r>
                <w:r w:rsidRPr="003B4335">
                  <w:t xml:space="preserve">), Paris: Bernard Grasset. </w:t>
                </w:r>
              </w:p>
              <w:p w:rsidR="003B4335" w:rsidRPr="003B4335" w:rsidRDefault="003B4335" w:rsidP="003B4335"/>
              <w:p w:rsidR="003F0D73" w:rsidRPr="003B4335" w:rsidRDefault="003B4335" w:rsidP="00C27FAB">
                <w:pPr>
                  <w:rPr>
                    <w:u w:val="single"/>
                  </w:rPr>
                </w:pPr>
                <w:r w:rsidRPr="003B4335">
                  <w:t xml:space="preserve">----- (1991) </w:t>
                </w:r>
                <w:r w:rsidRPr="003B4335">
                  <w:rPr>
                    <w:i/>
                  </w:rPr>
                  <w:t>André Levinson on Dance: Writings from Paris in the Twenties</w:t>
                </w:r>
                <w:r w:rsidRPr="003B4335">
                  <w:t>, ed. Joan Acocella and Lynn Garafola, Middletown, CT:  Wesleyan University Press.</w:t>
                </w:r>
                <w:hyperlink r:id="rId11" w:history="1">
                  <w:r w:rsidRPr="003B4335">
                    <w:rPr>
                      <w:rStyle w:val="Hyperlink"/>
                    </w:rPr>
                    <w:t xml:space="preserve"> </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765553A2F017843B2D0E644A755F8B7"/>
              </w:placeholder>
            </w:sdtPr>
            <w:sdtContent>
              <w:p w:rsidR="00DB76B3" w:rsidRDefault="00DB76B3" w:rsidP="00DB76B3">
                <w:sdt>
                  <w:sdtPr>
                    <w:id w:val="-2017068776"/>
                    <w:citation/>
                  </w:sdtPr>
                  <w:sdtContent>
                    <w:r>
                      <w:fldChar w:fldCharType="begin"/>
                    </w:r>
                    <w:r>
                      <w:rPr>
                        <w:lang w:val="en-US"/>
                      </w:rPr>
                      <w:instrText xml:space="preserve"> CITATION Gar94 \l 1033 </w:instrText>
                    </w:r>
                    <w:r>
                      <w:fldChar w:fldCharType="separate"/>
                    </w:r>
                    <w:r>
                      <w:rPr>
                        <w:noProof/>
                        <w:lang w:val="en-US"/>
                      </w:rPr>
                      <w:t xml:space="preserve"> </w:t>
                    </w:r>
                    <w:r w:rsidRPr="00DB76B3">
                      <w:rPr>
                        <w:noProof/>
                        <w:lang w:val="en-US"/>
                      </w:rPr>
                      <w:t>(Garafola and Levinson)</w:t>
                    </w:r>
                    <w:r>
                      <w:fldChar w:fldCharType="end"/>
                    </w:r>
                  </w:sdtContent>
                </w:sdt>
              </w:p>
              <w:p w:rsidR="003235A7" w:rsidRDefault="00DB76B3" w:rsidP="00DB76B3">
                <w:sdt>
                  <w:sdtPr>
                    <w:id w:val="93992208"/>
                    <w:citation/>
                  </w:sdtPr>
                  <w:sdtContent>
                    <w:r>
                      <w:fldChar w:fldCharType="begin"/>
                    </w:r>
                    <w:r>
                      <w:rPr>
                        <w:lang w:val="en-US"/>
                      </w:rPr>
                      <w:instrText xml:space="preserve"> CITATION Coo98 \l 1033 </w:instrText>
                    </w:r>
                    <w:r>
                      <w:fldChar w:fldCharType="separate"/>
                    </w:r>
                    <w:r w:rsidRPr="00DB76B3">
                      <w:rPr>
                        <w:noProof/>
                        <w:lang w:val="en-US"/>
                      </w:rPr>
                      <w:t>(Cook)</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335" w:rsidRDefault="003B4335" w:rsidP="007A0D55">
      <w:pPr>
        <w:spacing w:after="0" w:line="240" w:lineRule="auto"/>
      </w:pPr>
      <w:r>
        <w:separator/>
      </w:r>
    </w:p>
  </w:endnote>
  <w:endnote w:type="continuationSeparator" w:id="0">
    <w:p w:rsidR="003B4335" w:rsidRDefault="003B43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335" w:rsidRDefault="003B4335" w:rsidP="007A0D55">
      <w:pPr>
        <w:spacing w:after="0" w:line="240" w:lineRule="auto"/>
      </w:pPr>
      <w:r>
        <w:separator/>
      </w:r>
    </w:p>
  </w:footnote>
  <w:footnote w:type="continuationSeparator" w:id="0">
    <w:p w:rsidR="003B4335" w:rsidRDefault="003B43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433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6B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43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335"/>
    <w:rPr>
      <w:rFonts w:ascii="Lucida Grande" w:hAnsi="Lucida Grande" w:cs="Lucida Grande"/>
      <w:sz w:val="18"/>
      <w:szCs w:val="18"/>
    </w:rPr>
  </w:style>
  <w:style w:type="paragraph" w:styleId="HTMLPreformatted">
    <w:name w:val="HTML Preformatted"/>
    <w:basedOn w:val="Normal"/>
    <w:link w:val="HTMLPreformattedChar"/>
    <w:uiPriority w:val="99"/>
    <w:rsid w:val="003B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Cambria" w:hAnsi="Courier" w:cs="Courier"/>
      <w:sz w:val="20"/>
      <w:szCs w:val="20"/>
    </w:rPr>
  </w:style>
  <w:style w:type="character" w:customStyle="1" w:styleId="HTMLPreformattedChar">
    <w:name w:val="HTML Preformatted Char"/>
    <w:basedOn w:val="DefaultParagraphFont"/>
    <w:link w:val="HTMLPreformatted"/>
    <w:uiPriority w:val="99"/>
    <w:rsid w:val="003B4335"/>
    <w:rPr>
      <w:rFonts w:ascii="Courier" w:eastAsia="Cambria" w:hAnsi="Courier" w:cs="Courier"/>
      <w:sz w:val="20"/>
      <w:szCs w:val="20"/>
    </w:rPr>
  </w:style>
  <w:style w:type="character" w:styleId="Hyperlink">
    <w:name w:val="Hyperlink"/>
    <w:basedOn w:val="DefaultParagraphFont"/>
    <w:uiPriority w:val="99"/>
    <w:semiHidden/>
    <w:rsid w:val="003B433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43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335"/>
    <w:rPr>
      <w:rFonts w:ascii="Lucida Grande" w:hAnsi="Lucida Grande" w:cs="Lucida Grande"/>
      <w:sz w:val="18"/>
      <w:szCs w:val="18"/>
    </w:rPr>
  </w:style>
  <w:style w:type="paragraph" w:styleId="HTMLPreformatted">
    <w:name w:val="HTML Preformatted"/>
    <w:basedOn w:val="Normal"/>
    <w:link w:val="HTMLPreformattedChar"/>
    <w:uiPriority w:val="99"/>
    <w:rsid w:val="003B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Cambria" w:hAnsi="Courier" w:cs="Courier"/>
      <w:sz w:val="20"/>
      <w:szCs w:val="20"/>
    </w:rPr>
  </w:style>
  <w:style w:type="character" w:customStyle="1" w:styleId="HTMLPreformattedChar">
    <w:name w:val="HTML Preformatted Char"/>
    <w:basedOn w:val="DefaultParagraphFont"/>
    <w:link w:val="HTMLPreformatted"/>
    <w:uiPriority w:val="99"/>
    <w:rsid w:val="003B4335"/>
    <w:rPr>
      <w:rFonts w:ascii="Courier" w:eastAsia="Cambria" w:hAnsi="Courier" w:cs="Courier"/>
      <w:sz w:val="20"/>
      <w:szCs w:val="20"/>
    </w:rPr>
  </w:style>
  <w:style w:type="character" w:styleId="Hyperlink">
    <w:name w:val="Hyperlink"/>
    <w:basedOn w:val="DefaultParagraphFont"/>
    <w:uiPriority w:val="99"/>
    <w:semiHidden/>
    <w:rsid w:val="003B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links.library.upenn.edu/sfx_local?sid=OUP%3AORO&amp;date=1991&amp;aulast=Acocella&amp;title=Andre+Levinson+on+Dance%3A+Writings+from+Paris+in+the+Twenties&amp;aufirst=Joan&amp;genre=boo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links.library.upenn.edu/sfx_local?sid=OUP%3AORO&amp;date=1922&amp;title=Bakst%3A+The+Story+of+the+Artist%27s+Life&amp;genre=book&amp;aulast=Levinson&amp;aufirst=Andre" TargetMode="External"/><Relationship Id="rId10" Type="http://schemas.openxmlformats.org/officeDocument/2006/relationships/hyperlink" Target="http://elinks.library.upenn.edu/sfx_local?sid=OUP%3AORO&amp;date=1929&amp;aulast=Beaumont&amp;auinit=W.&amp;title=Marie+Taglioni&amp;aufirst=Cyril&amp;genre=boo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24A1BC79F4664E95DD319154291019"/>
        <w:category>
          <w:name w:val="General"/>
          <w:gallery w:val="placeholder"/>
        </w:category>
        <w:types>
          <w:type w:val="bbPlcHdr"/>
        </w:types>
        <w:behaviors>
          <w:behavior w:val="content"/>
        </w:behaviors>
        <w:guid w:val="{DFB42156-4ACC-E84F-948A-943D890C366E}"/>
      </w:docPartPr>
      <w:docPartBody>
        <w:p w:rsidR="00000000" w:rsidRDefault="00B541DD">
          <w:pPr>
            <w:pStyle w:val="9924A1BC79F4664E95DD319154291019"/>
          </w:pPr>
          <w:r w:rsidRPr="00CC586D">
            <w:rPr>
              <w:rStyle w:val="PlaceholderText"/>
              <w:b/>
              <w:color w:val="FFFFFF" w:themeColor="background1"/>
            </w:rPr>
            <w:t>[Salutation]</w:t>
          </w:r>
        </w:p>
      </w:docPartBody>
    </w:docPart>
    <w:docPart>
      <w:docPartPr>
        <w:name w:val="A526C8FBF5DDB74CA20522F3D08C863D"/>
        <w:category>
          <w:name w:val="General"/>
          <w:gallery w:val="placeholder"/>
        </w:category>
        <w:types>
          <w:type w:val="bbPlcHdr"/>
        </w:types>
        <w:behaviors>
          <w:behavior w:val="content"/>
        </w:behaviors>
        <w:guid w:val="{2DDC2749-02F6-6A44-A6C6-0A2B783BF70F}"/>
      </w:docPartPr>
      <w:docPartBody>
        <w:p w:rsidR="00000000" w:rsidRDefault="00B541DD">
          <w:pPr>
            <w:pStyle w:val="A526C8FBF5DDB74CA20522F3D08C863D"/>
          </w:pPr>
          <w:r>
            <w:rPr>
              <w:rStyle w:val="PlaceholderText"/>
            </w:rPr>
            <w:t>[First name]</w:t>
          </w:r>
        </w:p>
      </w:docPartBody>
    </w:docPart>
    <w:docPart>
      <w:docPartPr>
        <w:name w:val="1A826CABCA92074D89183693A7F49ABA"/>
        <w:category>
          <w:name w:val="General"/>
          <w:gallery w:val="placeholder"/>
        </w:category>
        <w:types>
          <w:type w:val="bbPlcHdr"/>
        </w:types>
        <w:behaviors>
          <w:behavior w:val="content"/>
        </w:behaviors>
        <w:guid w:val="{2C529B89-064B-674D-8758-7144B701D953}"/>
      </w:docPartPr>
      <w:docPartBody>
        <w:p w:rsidR="00000000" w:rsidRDefault="00B541DD">
          <w:pPr>
            <w:pStyle w:val="1A826CABCA92074D89183693A7F49ABA"/>
          </w:pPr>
          <w:r>
            <w:rPr>
              <w:rStyle w:val="PlaceholderText"/>
            </w:rPr>
            <w:t>[Middle name]</w:t>
          </w:r>
        </w:p>
      </w:docPartBody>
    </w:docPart>
    <w:docPart>
      <w:docPartPr>
        <w:name w:val="3E4F6ED7AB1CBE4C8745AA7E4DFC1CF3"/>
        <w:category>
          <w:name w:val="General"/>
          <w:gallery w:val="placeholder"/>
        </w:category>
        <w:types>
          <w:type w:val="bbPlcHdr"/>
        </w:types>
        <w:behaviors>
          <w:behavior w:val="content"/>
        </w:behaviors>
        <w:guid w:val="{2224BF3C-AD9E-3046-A017-011811D4E593}"/>
      </w:docPartPr>
      <w:docPartBody>
        <w:p w:rsidR="00000000" w:rsidRDefault="00B541DD">
          <w:pPr>
            <w:pStyle w:val="3E4F6ED7AB1CBE4C8745AA7E4DFC1CF3"/>
          </w:pPr>
          <w:r>
            <w:rPr>
              <w:rStyle w:val="PlaceholderText"/>
            </w:rPr>
            <w:t>[Last</w:t>
          </w:r>
          <w:r>
            <w:rPr>
              <w:rStyle w:val="PlaceholderText"/>
            </w:rPr>
            <w:t xml:space="preserve"> name]</w:t>
          </w:r>
        </w:p>
      </w:docPartBody>
    </w:docPart>
    <w:docPart>
      <w:docPartPr>
        <w:name w:val="76618622D6C0074484068CD1101DC87B"/>
        <w:category>
          <w:name w:val="General"/>
          <w:gallery w:val="placeholder"/>
        </w:category>
        <w:types>
          <w:type w:val="bbPlcHdr"/>
        </w:types>
        <w:behaviors>
          <w:behavior w:val="content"/>
        </w:behaviors>
        <w:guid w:val="{96AFB737-1E34-1949-8068-A4A4A5782B17}"/>
      </w:docPartPr>
      <w:docPartBody>
        <w:p w:rsidR="00000000" w:rsidRDefault="00B541DD">
          <w:pPr>
            <w:pStyle w:val="76618622D6C0074484068CD1101DC87B"/>
          </w:pPr>
          <w:r>
            <w:rPr>
              <w:rStyle w:val="PlaceholderText"/>
            </w:rPr>
            <w:t>[Enter your biography]</w:t>
          </w:r>
        </w:p>
      </w:docPartBody>
    </w:docPart>
    <w:docPart>
      <w:docPartPr>
        <w:name w:val="2BC7BE26C84F8440835477BF006E7962"/>
        <w:category>
          <w:name w:val="General"/>
          <w:gallery w:val="placeholder"/>
        </w:category>
        <w:types>
          <w:type w:val="bbPlcHdr"/>
        </w:types>
        <w:behaviors>
          <w:behavior w:val="content"/>
        </w:behaviors>
        <w:guid w:val="{3346E156-1BA8-5D4B-A6A0-2C1CF04BF525}"/>
      </w:docPartPr>
      <w:docPartBody>
        <w:p w:rsidR="00000000" w:rsidRDefault="00B541DD">
          <w:pPr>
            <w:pStyle w:val="2BC7BE26C84F8440835477BF006E7962"/>
          </w:pPr>
          <w:r>
            <w:rPr>
              <w:rStyle w:val="PlaceholderText"/>
            </w:rPr>
            <w:t>[Enter the institution with which you are affiliated]</w:t>
          </w:r>
        </w:p>
      </w:docPartBody>
    </w:docPart>
    <w:docPart>
      <w:docPartPr>
        <w:name w:val="27D3D7FE7CBA554D820ED2832753B129"/>
        <w:category>
          <w:name w:val="General"/>
          <w:gallery w:val="placeholder"/>
        </w:category>
        <w:types>
          <w:type w:val="bbPlcHdr"/>
        </w:types>
        <w:behaviors>
          <w:behavior w:val="content"/>
        </w:behaviors>
        <w:guid w:val="{525DEE30-FEF5-C64A-A415-E62E973C36CB}"/>
      </w:docPartPr>
      <w:docPartBody>
        <w:p w:rsidR="00000000" w:rsidRDefault="00B541DD">
          <w:pPr>
            <w:pStyle w:val="27D3D7FE7CBA554D820ED2832753B129"/>
          </w:pPr>
          <w:r w:rsidRPr="00EF74F7">
            <w:rPr>
              <w:b/>
              <w:color w:val="808080" w:themeColor="background1" w:themeShade="80"/>
            </w:rPr>
            <w:t>[Enter the headword for your article]</w:t>
          </w:r>
        </w:p>
      </w:docPartBody>
    </w:docPart>
    <w:docPart>
      <w:docPartPr>
        <w:name w:val="F4794760F4D0B048A1B0E3655CC9B360"/>
        <w:category>
          <w:name w:val="General"/>
          <w:gallery w:val="placeholder"/>
        </w:category>
        <w:types>
          <w:type w:val="bbPlcHdr"/>
        </w:types>
        <w:behaviors>
          <w:behavior w:val="content"/>
        </w:behaviors>
        <w:guid w:val="{3F07CCF9-ECF9-524E-AE95-DE3E62C4EB8F}"/>
      </w:docPartPr>
      <w:docPartBody>
        <w:p w:rsidR="00000000" w:rsidRDefault="00B541DD">
          <w:pPr>
            <w:pStyle w:val="F4794760F4D0B048A1B0E3655CC9B3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09F86F935E5F4E809ECDD48C00548E"/>
        <w:category>
          <w:name w:val="General"/>
          <w:gallery w:val="placeholder"/>
        </w:category>
        <w:types>
          <w:type w:val="bbPlcHdr"/>
        </w:types>
        <w:behaviors>
          <w:behavior w:val="content"/>
        </w:behaviors>
        <w:guid w:val="{F2635FA2-E6F9-1E4D-A4A9-B5D714B10696}"/>
      </w:docPartPr>
      <w:docPartBody>
        <w:p w:rsidR="00000000" w:rsidRDefault="00B541DD">
          <w:pPr>
            <w:pStyle w:val="BC09F86F935E5F4E809ECDD48C0054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B90ABDE2E9EE4795E22FD465C3171F"/>
        <w:category>
          <w:name w:val="General"/>
          <w:gallery w:val="placeholder"/>
        </w:category>
        <w:types>
          <w:type w:val="bbPlcHdr"/>
        </w:types>
        <w:behaviors>
          <w:behavior w:val="content"/>
        </w:behaviors>
        <w:guid w:val="{D54FACCF-4BE2-F942-A40B-CF36617AA5E4}"/>
      </w:docPartPr>
      <w:docPartBody>
        <w:p w:rsidR="00000000" w:rsidRDefault="00B541DD">
          <w:pPr>
            <w:pStyle w:val="99B90ABDE2E9EE4795E22FD465C317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65553A2F017843B2D0E644A755F8B7"/>
        <w:category>
          <w:name w:val="General"/>
          <w:gallery w:val="placeholder"/>
        </w:category>
        <w:types>
          <w:type w:val="bbPlcHdr"/>
        </w:types>
        <w:behaviors>
          <w:behavior w:val="content"/>
        </w:behaviors>
        <w:guid w:val="{9C36647B-7D48-4E4A-9719-E771C74DF194}"/>
      </w:docPartPr>
      <w:docPartBody>
        <w:p w:rsidR="00000000" w:rsidRDefault="00B541DD" w:rsidP="00B541DD">
          <w:pPr>
            <w:pStyle w:val="C765553A2F017843B2D0E644A755F8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DD"/>
    <w:rsid w:val="00B54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41DD"/>
    <w:rPr>
      <w:color w:val="808080"/>
    </w:rPr>
  </w:style>
  <w:style w:type="paragraph" w:customStyle="1" w:styleId="9924A1BC79F4664E95DD319154291019">
    <w:name w:val="9924A1BC79F4664E95DD319154291019"/>
  </w:style>
  <w:style w:type="paragraph" w:customStyle="1" w:styleId="A526C8FBF5DDB74CA20522F3D08C863D">
    <w:name w:val="A526C8FBF5DDB74CA20522F3D08C863D"/>
  </w:style>
  <w:style w:type="paragraph" w:customStyle="1" w:styleId="1A826CABCA92074D89183693A7F49ABA">
    <w:name w:val="1A826CABCA92074D89183693A7F49ABA"/>
  </w:style>
  <w:style w:type="paragraph" w:customStyle="1" w:styleId="3E4F6ED7AB1CBE4C8745AA7E4DFC1CF3">
    <w:name w:val="3E4F6ED7AB1CBE4C8745AA7E4DFC1CF3"/>
  </w:style>
  <w:style w:type="paragraph" w:customStyle="1" w:styleId="76618622D6C0074484068CD1101DC87B">
    <w:name w:val="76618622D6C0074484068CD1101DC87B"/>
  </w:style>
  <w:style w:type="paragraph" w:customStyle="1" w:styleId="2BC7BE26C84F8440835477BF006E7962">
    <w:name w:val="2BC7BE26C84F8440835477BF006E7962"/>
  </w:style>
  <w:style w:type="paragraph" w:customStyle="1" w:styleId="27D3D7FE7CBA554D820ED2832753B129">
    <w:name w:val="27D3D7FE7CBA554D820ED2832753B129"/>
  </w:style>
  <w:style w:type="paragraph" w:customStyle="1" w:styleId="F4794760F4D0B048A1B0E3655CC9B360">
    <w:name w:val="F4794760F4D0B048A1B0E3655CC9B360"/>
  </w:style>
  <w:style w:type="paragraph" w:customStyle="1" w:styleId="BC09F86F935E5F4E809ECDD48C00548E">
    <w:name w:val="BC09F86F935E5F4E809ECDD48C00548E"/>
  </w:style>
  <w:style w:type="paragraph" w:customStyle="1" w:styleId="99B90ABDE2E9EE4795E22FD465C3171F">
    <w:name w:val="99B90ABDE2E9EE4795E22FD465C3171F"/>
  </w:style>
  <w:style w:type="paragraph" w:customStyle="1" w:styleId="633912F886ABFA4087539EE770DA2BB2">
    <w:name w:val="633912F886ABFA4087539EE770DA2BB2"/>
  </w:style>
  <w:style w:type="paragraph" w:customStyle="1" w:styleId="C765553A2F017843B2D0E644A755F8B7">
    <w:name w:val="C765553A2F017843B2D0E644A755F8B7"/>
    <w:rsid w:val="00B541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41DD"/>
    <w:rPr>
      <w:color w:val="808080"/>
    </w:rPr>
  </w:style>
  <w:style w:type="paragraph" w:customStyle="1" w:styleId="9924A1BC79F4664E95DD319154291019">
    <w:name w:val="9924A1BC79F4664E95DD319154291019"/>
  </w:style>
  <w:style w:type="paragraph" w:customStyle="1" w:styleId="A526C8FBF5DDB74CA20522F3D08C863D">
    <w:name w:val="A526C8FBF5DDB74CA20522F3D08C863D"/>
  </w:style>
  <w:style w:type="paragraph" w:customStyle="1" w:styleId="1A826CABCA92074D89183693A7F49ABA">
    <w:name w:val="1A826CABCA92074D89183693A7F49ABA"/>
  </w:style>
  <w:style w:type="paragraph" w:customStyle="1" w:styleId="3E4F6ED7AB1CBE4C8745AA7E4DFC1CF3">
    <w:name w:val="3E4F6ED7AB1CBE4C8745AA7E4DFC1CF3"/>
  </w:style>
  <w:style w:type="paragraph" w:customStyle="1" w:styleId="76618622D6C0074484068CD1101DC87B">
    <w:name w:val="76618622D6C0074484068CD1101DC87B"/>
  </w:style>
  <w:style w:type="paragraph" w:customStyle="1" w:styleId="2BC7BE26C84F8440835477BF006E7962">
    <w:name w:val="2BC7BE26C84F8440835477BF006E7962"/>
  </w:style>
  <w:style w:type="paragraph" w:customStyle="1" w:styleId="27D3D7FE7CBA554D820ED2832753B129">
    <w:name w:val="27D3D7FE7CBA554D820ED2832753B129"/>
  </w:style>
  <w:style w:type="paragraph" w:customStyle="1" w:styleId="F4794760F4D0B048A1B0E3655CC9B360">
    <w:name w:val="F4794760F4D0B048A1B0E3655CC9B360"/>
  </w:style>
  <w:style w:type="paragraph" w:customStyle="1" w:styleId="BC09F86F935E5F4E809ECDD48C00548E">
    <w:name w:val="BC09F86F935E5F4E809ECDD48C00548E"/>
  </w:style>
  <w:style w:type="paragraph" w:customStyle="1" w:styleId="99B90ABDE2E9EE4795E22FD465C3171F">
    <w:name w:val="99B90ABDE2E9EE4795E22FD465C3171F"/>
  </w:style>
  <w:style w:type="paragraph" w:customStyle="1" w:styleId="633912F886ABFA4087539EE770DA2BB2">
    <w:name w:val="633912F886ABFA4087539EE770DA2BB2"/>
  </w:style>
  <w:style w:type="paragraph" w:customStyle="1" w:styleId="C765553A2F017843B2D0E644A755F8B7">
    <w:name w:val="C765553A2F017843B2D0E644A755F8B7"/>
    <w:rsid w:val="00B54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Gar94</b:Tag>
    <b:SourceType>JournalArticle</b:SourceType>
    <b:Guid>{F20EA3B8-F3BD-4E4A-843D-B1A62B032383}</b:Guid>
    <b:Title>Politics in Paradise: André Levinson's Classicism</b:Title>
    <b:Year>1994</b:Year>
    <b:Volume>6</b:Volume>
    <b:Pages>12-18</b:Pages>
    <b:JournalName>New Dance Review</b:JournalName>
    <b:Issue>3</b:Issue>
    <b:Author>
      <b:Author>
        <b:NameList>
          <b:Person>
            <b:Last>Garafola</b:Last>
            <b:First>Lynn</b:First>
          </b:Person>
          <b:Person>
            <b:Last>Levinson</b:Last>
            <b:First>André</b:First>
          </b:Person>
        </b:NameList>
      </b:Author>
    </b:Author>
    <b:RefOrder>1</b:RefOrder>
  </b:Source>
  <b:Source>
    <b:Tag>Coo98</b:Tag>
    <b:SourceType>Book</b:SourceType>
    <b:Guid>{78A07432-8D38-C64C-8579-D1C071CE75AC}</b:Guid>
    <b:Title>Levinson, André</b:Title>
    <b:Publisher>Oxford UP</b:Publisher>
    <b:City>Oxford</b:City>
    <b:Year>1998</b:Year>
    <b:Author>
      <b:Author>
        <b:NameList>
          <b:Person>
            <b:Last>Cook</b:Last>
            <b:Middle>S.</b:Middle>
            <b:First>Susan</b:First>
          </b:Person>
        </b:NameList>
      </b:Author>
    </b:Author>
    <b:RefOrder>2</b:RefOrder>
  </b:Source>
</b:Sources>
</file>

<file path=customXml/itemProps1.xml><?xml version="1.0" encoding="utf-8"?>
<ds:datastoreItem xmlns:ds="http://schemas.openxmlformats.org/officeDocument/2006/customXml" ds:itemID="{EC036E3E-4610-1946-A406-3D12FB79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5</Pages>
  <Words>2409</Words>
  <Characters>13736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2014-12-22T20:50:00Z</dcterms:created>
  <dcterms:modified xsi:type="dcterms:W3CDTF">2014-12-22T20:50:00Z</dcterms:modified>
</cp:coreProperties>
</file>