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FA24B0B8973784EAF1BDD1D56EA3742"/>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324DB49C641F340A1D2E8C44BDE33EE"/>
            </w:placeholder>
            <w:text/>
          </w:sdtPr>
          <w:sdtEndPr/>
          <w:sdtContent>
            <w:tc>
              <w:tcPr>
                <w:tcW w:w="2073" w:type="dxa"/>
              </w:tcPr>
              <w:p w:rsidR="00B574C9" w:rsidRDefault="0000638A" w:rsidP="0000638A">
                <w:proofErr w:type="spellStart"/>
                <w:r>
                  <w:t>Marysol</w:t>
                </w:r>
                <w:proofErr w:type="spellEnd"/>
              </w:p>
            </w:tc>
          </w:sdtContent>
        </w:sdt>
        <w:sdt>
          <w:sdtPr>
            <w:alias w:val="Middle name"/>
            <w:tag w:val="authorMiddleName"/>
            <w:id w:val="-2076034781"/>
            <w:placeholder>
              <w:docPart w:val="AC2D813651BB5C4A92681E38572AB9EE"/>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9C483623F28313408229AB3ABE15B4F9"/>
            </w:placeholder>
            <w:text/>
          </w:sdtPr>
          <w:sdtEndPr/>
          <w:sdtContent>
            <w:tc>
              <w:tcPr>
                <w:tcW w:w="2642" w:type="dxa"/>
              </w:tcPr>
              <w:p w:rsidR="00B574C9" w:rsidRDefault="0000638A" w:rsidP="0000638A">
                <w:proofErr w:type="spellStart"/>
                <w:r>
                  <w:t>Ouevedo</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BFAF9FDFB905224C9F7D7B888198F964"/>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C57A4C1FCF1930428EA83979741A2B8F"/>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1E2C4F22C3E4734EA0DCD3BC68BE0D1C"/>
            </w:placeholder>
            <w:text/>
          </w:sdtPr>
          <w:sdtContent>
            <w:tc>
              <w:tcPr>
                <w:tcW w:w="9016" w:type="dxa"/>
                <w:tcMar>
                  <w:top w:w="113" w:type="dxa"/>
                  <w:bottom w:w="113" w:type="dxa"/>
                </w:tcMar>
              </w:tcPr>
              <w:p w:rsidR="003F0D73" w:rsidRPr="00FB589A" w:rsidRDefault="0000638A" w:rsidP="0000638A">
                <w:r w:rsidRPr="00601EDF">
                  <w:rPr>
                    <w:lang w:val="en-US"/>
                  </w:rPr>
                  <w:t>Ortiz, William (1947--)</w:t>
                </w:r>
              </w:p>
            </w:tc>
          </w:sdtContent>
        </w:sdt>
      </w:tr>
      <w:tr w:rsidR="00464699" w:rsidTr="007821B0">
        <w:sdt>
          <w:sdtPr>
            <w:alias w:val="Variant headwords"/>
            <w:tag w:val="variantHeadwords"/>
            <w:id w:val="173464402"/>
            <w:placeholder>
              <w:docPart w:val="2E1335975083844D96F292B855420B08"/>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1125A8A5474608479B90AC3282129EC1"/>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9B92C59BCAFB54459CE6CC9A334A2051"/>
            </w:placeholder>
          </w:sdtPr>
          <w:sdtEndPr/>
          <w:sdtContent>
            <w:tc>
              <w:tcPr>
                <w:tcW w:w="9016" w:type="dxa"/>
                <w:tcMar>
                  <w:top w:w="113" w:type="dxa"/>
                  <w:bottom w:w="113" w:type="dxa"/>
                </w:tcMar>
              </w:tcPr>
              <w:p w:rsidR="0000638A" w:rsidRPr="00D95D4F" w:rsidRDefault="0000638A" w:rsidP="0000638A">
                <w:r>
                  <w:t xml:space="preserve">Born in Salinas, Puerto Rico, William </w:t>
                </w:r>
                <w:proofErr w:type="spellStart"/>
                <w:r>
                  <w:t>Oritz</w:t>
                </w:r>
                <w:proofErr w:type="spellEnd"/>
                <w:r w:rsidRPr="00D95D4F">
                  <w:t xml:space="preserve"> was raised in New York City. He studied composition at the Conservatory of Music of Puerto Rico under </w:t>
                </w:r>
                <w:proofErr w:type="spellStart"/>
                <w:r w:rsidRPr="00D95D4F">
                  <w:t>Héctor</w:t>
                </w:r>
                <w:proofErr w:type="spellEnd"/>
                <w:r w:rsidRPr="00D95D4F">
                  <w:t xml:space="preserve"> Campos </w:t>
                </w:r>
                <w:proofErr w:type="spellStart"/>
                <w:r w:rsidRPr="00D95D4F">
                  <w:t>Parsi</w:t>
                </w:r>
                <w:proofErr w:type="spellEnd"/>
                <w:r w:rsidRPr="00D95D4F">
                  <w:t xml:space="preserve"> and </w:t>
                </w:r>
                <w:proofErr w:type="spellStart"/>
                <w:r w:rsidRPr="00D95D4F">
                  <w:t>Amaury</w:t>
                </w:r>
                <w:proofErr w:type="spellEnd"/>
                <w:r w:rsidRPr="00D95D4F">
                  <w:t xml:space="preserve"> </w:t>
                </w:r>
                <w:proofErr w:type="spellStart"/>
                <w:r w:rsidRPr="00D95D4F">
                  <w:t>Veray</w:t>
                </w:r>
                <w:proofErr w:type="spellEnd"/>
                <w:r w:rsidRPr="00D95D4F">
                  <w:t xml:space="preserve">. He has a master’s degree from SUNY at Stony Brook (1976), where his professors included Billy Jim Layton and </w:t>
                </w:r>
                <w:proofErr w:type="spellStart"/>
                <w:r w:rsidRPr="00D95D4F">
                  <w:t>Bülent</w:t>
                </w:r>
                <w:proofErr w:type="spellEnd"/>
                <w:r w:rsidRPr="00D95D4F">
                  <w:t xml:space="preserve"> </w:t>
                </w:r>
                <w:proofErr w:type="spellStart"/>
                <w:r w:rsidRPr="00D95D4F">
                  <w:t>Arel</w:t>
                </w:r>
                <w:proofErr w:type="spellEnd"/>
                <w:r w:rsidRPr="00D95D4F">
                  <w:t xml:space="preserve">, and a PhD from SUNY at Buffalo (1983), with </w:t>
                </w:r>
                <w:proofErr w:type="spellStart"/>
                <w:r w:rsidRPr="00D95D4F">
                  <w:t>Lejaren</w:t>
                </w:r>
                <w:proofErr w:type="spellEnd"/>
                <w:r w:rsidRPr="00D95D4F">
                  <w:t xml:space="preserve"> Hiller and Morton Feldman as his professors. Ortiz served as assistant director of Black Mountain College II, NY, also teaching compositi</w:t>
                </w:r>
                <w:r>
                  <w:t>on and music theory. He has</w:t>
                </w:r>
                <w:r w:rsidRPr="00D95D4F">
                  <w:t xml:space="preserve"> held the position of chair of the department of humanities, and has served as band conductor for the University of Puerto Rico at </w:t>
                </w:r>
                <w:proofErr w:type="spellStart"/>
                <w:r w:rsidRPr="00D95D4F">
                  <w:t>Bayamón</w:t>
                </w:r>
                <w:proofErr w:type="spellEnd"/>
                <w:r w:rsidRPr="00D95D4F">
                  <w:t xml:space="preserve">, currently serving as music professor at this institution. As a music critic he has contributed to </w:t>
                </w:r>
                <w:r w:rsidRPr="00D95D4F">
                  <w:rPr>
                    <w:i/>
                  </w:rPr>
                  <w:t>The San Juan Star</w:t>
                </w:r>
                <w:r w:rsidRPr="00D95D4F">
                  <w:t xml:space="preserve">. Among his many works he has completed commissions for the Casals Festival, the Guitar Society of Toronto, the Puerto Rico Symphony Orchestra, and the New York State Council of the Arts. </w:t>
                </w:r>
              </w:p>
              <w:p w:rsidR="0000638A" w:rsidRDefault="0000638A" w:rsidP="0000638A">
                <w:r w:rsidRPr="00D95D4F">
                  <w:t xml:space="preserve">Ortiz’s approach to composition is characterized by an eclectic adoption of popular and urban music genres as part of his compositional palette. Early on he incorporated elements from urban street music, found mostly in the Latino and Black </w:t>
                </w:r>
                <w:r w:rsidRPr="00D95D4F">
                  <w:t>neighbourhoods</w:t>
                </w:r>
                <w:r w:rsidRPr="00D95D4F">
                  <w:t xml:space="preserve"> of New York City, and in the poorer </w:t>
                </w:r>
                <w:r w:rsidRPr="00D95D4F">
                  <w:t>neighbourhood’s</w:t>
                </w:r>
                <w:r w:rsidRPr="00D95D4F">
                  <w:t xml:space="preserve"> of San Juan, as reflected in </w:t>
                </w:r>
                <w:r w:rsidRPr="00D95D4F">
                  <w:rPr>
                    <w:i/>
                  </w:rPr>
                  <w:t>Street music</w:t>
                </w:r>
                <w:r w:rsidRPr="00D95D4F">
                  <w:t xml:space="preserve"> (1980), </w:t>
                </w:r>
                <w:r w:rsidRPr="00D95D4F">
                  <w:rPr>
                    <w:i/>
                  </w:rPr>
                  <w:t xml:space="preserve">Graffiti </w:t>
                </w:r>
                <w:proofErr w:type="spellStart"/>
                <w:r w:rsidRPr="00D95D4F">
                  <w:rPr>
                    <w:i/>
                  </w:rPr>
                  <w:t>Nuyorican</w:t>
                </w:r>
                <w:proofErr w:type="spellEnd"/>
                <w:r w:rsidRPr="00D95D4F">
                  <w:t xml:space="preserve"> (1983),</w:t>
                </w:r>
                <w:r w:rsidRPr="00D95D4F">
                  <w:rPr>
                    <w:i/>
                  </w:rPr>
                  <w:t xml:space="preserve"> De Barrio </w:t>
                </w:r>
                <w:proofErr w:type="spellStart"/>
                <w:r w:rsidRPr="00D95D4F">
                  <w:rPr>
                    <w:i/>
                  </w:rPr>
                  <w:t>Obrero</w:t>
                </w:r>
                <w:proofErr w:type="spellEnd"/>
                <w:r w:rsidRPr="00D95D4F">
                  <w:rPr>
                    <w:i/>
                  </w:rPr>
                  <w:t xml:space="preserve"> a la Quince</w:t>
                </w:r>
                <w:r w:rsidRPr="00D95D4F">
                  <w:t xml:space="preserve"> (1986) and </w:t>
                </w:r>
                <w:r w:rsidRPr="00D95D4F">
                  <w:rPr>
                    <w:i/>
                  </w:rPr>
                  <w:t>Bolero and Hip-Hop en Myrtle Avenue</w:t>
                </w:r>
                <w:r w:rsidRPr="00D95D4F">
                  <w:t xml:space="preserve"> (1986). In these works we can hear Ortiz’s intention to bring the noise and sounds of the street into concert music. As his career progressed he broadened the palette of musical influences to wider popular and traditional Puerto Rican and Latin American </w:t>
                </w:r>
                <w:r w:rsidRPr="00D95D4F">
                  <w:t>music</w:t>
                </w:r>
                <w:r w:rsidRPr="00D95D4F">
                  <w:t xml:space="preserve"> found beyond urban </w:t>
                </w:r>
                <w:r w:rsidRPr="00D95D4F">
                  <w:t>centres</w:t>
                </w:r>
                <w:r w:rsidRPr="00D95D4F">
                  <w:t xml:space="preserve">. </w:t>
                </w:r>
                <w:proofErr w:type="spellStart"/>
                <w:r>
                  <w:t>Oritz</w:t>
                </w:r>
                <w:proofErr w:type="spellEnd"/>
                <w:r>
                  <w:t xml:space="preserve"> received the </w:t>
                </w:r>
                <w:r w:rsidRPr="00D95D4F">
                  <w:t>Felipe</w:t>
                </w:r>
                <w:r>
                  <w:t xml:space="preserve"> Gutiérrez Espinosa Award in 1980.</w:t>
                </w:r>
              </w:p>
              <w:p w:rsidR="0000638A" w:rsidRPr="00D95D4F" w:rsidRDefault="0000638A" w:rsidP="0000638A"/>
              <w:p w:rsidR="0000638A" w:rsidRDefault="0000638A" w:rsidP="0000638A">
                <w:r w:rsidRPr="0000638A">
                  <w:t xml:space="preserve">Works </w:t>
                </w:r>
              </w:p>
              <w:p w:rsidR="0000638A" w:rsidRPr="0000638A" w:rsidRDefault="0000638A" w:rsidP="0000638A">
                <w:bookmarkStart w:id="0" w:name="_GoBack"/>
                <w:bookmarkEnd w:id="0"/>
              </w:p>
              <w:p w:rsidR="0000638A" w:rsidRPr="00D95D4F" w:rsidRDefault="0000638A" w:rsidP="0000638A">
                <w:proofErr w:type="spellStart"/>
                <w:r w:rsidRPr="00D95D4F">
                  <w:rPr>
                    <w:i/>
                  </w:rPr>
                  <w:t>Rapsodia</w:t>
                </w:r>
                <w:proofErr w:type="spellEnd"/>
                <w:r w:rsidRPr="00D95D4F">
                  <w:t>, guitar (1970)</w:t>
                </w:r>
              </w:p>
              <w:p w:rsidR="0000638A" w:rsidRPr="00D95D4F" w:rsidRDefault="0000638A" w:rsidP="0000638A">
                <w:proofErr w:type="spellStart"/>
                <w:r w:rsidRPr="00D95D4F">
                  <w:rPr>
                    <w:i/>
                  </w:rPr>
                  <w:t>Sonatina</w:t>
                </w:r>
                <w:proofErr w:type="spellEnd"/>
                <w:r w:rsidRPr="00D95D4F">
                  <w:t>, piano (1971)</w:t>
                </w:r>
              </w:p>
              <w:p w:rsidR="0000638A" w:rsidRPr="00D95D4F" w:rsidRDefault="0000638A" w:rsidP="0000638A">
                <w:r w:rsidRPr="00D95D4F">
                  <w:rPr>
                    <w:i/>
                  </w:rPr>
                  <w:t xml:space="preserve">4 </w:t>
                </w:r>
                <w:proofErr w:type="spellStart"/>
                <w:r w:rsidRPr="00D95D4F">
                  <w:rPr>
                    <w:i/>
                  </w:rPr>
                  <w:t>Piezas</w:t>
                </w:r>
                <w:proofErr w:type="spellEnd"/>
                <w:r w:rsidRPr="00D95D4F">
                  <w:rPr>
                    <w:i/>
                  </w:rPr>
                  <w:t xml:space="preserve"> </w:t>
                </w:r>
                <w:proofErr w:type="spellStart"/>
                <w:r w:rsidRPr="00D95D4F">
                  <w:rPr>
                    <w:i/>
                  </w:rPr>
                  <w:t>para</w:t>
                </w:r>
                <w:proofErr w:type="spellEnd"/>
                <w:r w:rsidRPr="00D95D4F">
                  <w:rPr>
                    <w:i/>
                  </w:rPr>
                  <w:t xml:space="preserve"> Piano</w:t>
                </w:r>
                <w:r w:rsidRPr="00D95D4F">
                  <w:t>, piano (1974)</w:t>
                </w:r>
              </w:p>
              <w:p w:rsidR="0000638A" w:rsidRPr="00D95D4F" w:rsidRDefault="0000638A" w:rsidP="0000638A">
                <w:proofErr w:type="spellStart"/>
                <w:r w:rsidRPr="00D95D4F">
                  <w:rPr>
                    <w:i/>
                  </w:rPr>
                  <w:t>Transformaciones</w:t>
                </w:r>
                <w:proofErr w:type="spellEnd"/>
                <w:r w:rsidRPr="00D95D4F">
                  <w:t>, piano (1975)</w:t>
                </w:r>
              </w:p>
              <w:p w:rsidR="0000638A" w:rsidRPr="00D95D4F" w:rsidRDefault="0000638A" w:rsidP="0000638A">
                <w:proofErr w:type="spellStart"/>
                <w:r w:rsidRPr="00D95D4F">
                  <w:rPr>
                    <w:i/>
                  </w:rPr>
                  <w:t>Kantuta</w:t>
                </w:r>
                <w:proofErr w:type="spellEnd"/>
                <w:r w:rsidRPr="00D95D4F">
                  <w:t xml:space="preserve"> (Ritual </w:t>
                </w:r>
                <w:proofErr w:type="spellStart"/>
                <w:r w:rsidRPr="00D95D4F">
                  <w:t>para</w:t>
                </w:r>
                <w:proofErr w:type="spellEnd"/>
                <w:r w:rsidRPr="00D95D4F">
                  <w:t xml:space="preserve"> </w:t>
                </w:r>
                <w:proofErr w:type="spellStart"/>
                <w:r w:rsidRPr="00D95D4F">
                  <w:t>Orchesta</w:t>
                </w:r>
                <w:proofErr w:type="spellEnd"/>
                <w:r w:rsidRPr="00D95D4F">
                  <w:t>), for orchestra (1976)</w:t>
                </w:r>
              </w:p>
              <w:p w:rsidR="0000638A" w:rsidRPr="00D95D4F" w:rsidRDefault="0000638A" w:rsidP="0000638A">
                <w:r w:rsidRPr="00D95D4F">
                  <w:rPr>
                    <w:i/>
                  </w:rPr>
                  <w:t>Street music</w:t>
                </w:r>
                <w:r w:rsidRPr="00D95D4F">
                  <w:t>, flute, trombone, percussion (1980)</w:t>
                </w:r>
              </w:p>
              <w:p w:rsidR="0000638A" w:rsidRPr="00D95D4F" w:rsidRDefault="0000638A" w:rsidP="0000638A">
                <w:proofErr w:type="spellStart"/>
                <w:r w:rsidRPr="00D95D4F">
                  <w:rPr>
                    <w:i/>
                  </w:rPr>
                  <w:t>Montuno</w:t>
                </w:r>
                <w:proofErr w:type="spellEnd"/>
                <w:r w:rsidRPr="00D95D4F">
                  <w:t>, piano (1981)</w:t>
                </w:r>
              </w:p>
              <w:p w:rsidR="0000638A" w:rsidRPr="00D95D4F" w:rsidRDefault="0000638A" w:rsidP="0000638A">
                <w:r w:rsidRPr="00D95D4F">
                  <w:rPr>
                    <w:i/>
                  </w:rPr>
                  <w:t xml:space="preserve">Graffiti </w:t>
                </w:r>
                <w:proofErr w:type="spellStart"/>
                <w:r w:rsidRPr="00D95D4F">
                  <w:rPr>
                    <w:i/>
                  </w:rPr>
                  <w:t>Nuyorican</w:t>
                </w:r>
                <w:proofErr w:type="spellEnd"/>
                <w:r w:rsidRPr="00D95D4F">
                  <w:t>, piano and percussion (1983)</w:t>
                </w:r>
              </w:p>
              <w:p w:rsidR="0000638A" w:rsidRPr="00D95D4F" w:rsidRDefault="0000638A" w:rsidP="0000638A">
                <w:r w:rsidRPr="00D95D4F">
                  <w:rPr>
                    <w:i/>
                  </w:rPr>
                  <w:t>Madrigal</w:t>
                </w:r>
                <w:r w:rsidRPr="00D95D4F">
                  <w:t xml:space="preserve">, </w:t>
                </w:r>
                <w:proofErr w:type="spellStart"/>
                <w:r w:rsidRPr="00D95D4F">
                  <w:t>contratenor</w:t>
                </w:r>
                <w:proofErr w:type="spellEnd"/>
                <w:r w:rsidRPr="00D95D4F">
                  <w:t>, tenor, bass (1984)</w:t>
                </w:r>
              </w:p>
              <w:p w:rsidR="0000638A" w:rsidRPr="00D95D4F" w:rsidRDefault="0000638A" w:rsidP="0000638A">
                <w:r w:rsidRPr="00D95D4F">
                  <w:rPr>
                    <w:i/>
                  </w:rPr>
                  <w:t xml:space="preserve">Del </w:t>
                </w:r>
                <w:proofErr w:type="spellStart"/>
                <w:r w:rsidRPr="00D95D4F">
                  <w:rPr>
                    <w:i/>
                  </w:rPr>
                  <w:t>Tingo</w:t>
                </w:r>
                <w:proofErr w:type="spellEnd"/>
                <w:r w:rsidRPr="00D95D4F">
                  <w:rPr>
                    <w:i/>
                  </w:rPr>
                  <w:t xml:space="preserve"> al Tango</w:t>
                </w:r>
                <w:r w:rsidRPr="00D95D4F">
                  <w:t>, piano (1984)</w:t>
                </w:r>
              </w:p>
              <w:p w:rsidR="0000638A" w:rsidRPr="00D95D4F" w:rsidRDefault="0000638A" w:rsidP="0000638A">
                <w:r w:rsidRPr="00D95D4F">
                  <w:rPr>
                    <w:i/>
                  </w:rPr>
                  <w:t xml:space="preserve">Rican, </w:t>
                </w:r>
                <w:r w:rsidRPr="00D95D4F">
                  <w:t>opera (1986)</w:t>
                </w:r>
              </w:p>
              <w:p w:rsidR="0000638A" w:rsidRPr="00D95D4F" w:rsidRDefault="0000638A" w:rsidP="0000638A">
                <w:r w:rsidRPr="00D95D4F">
                  <w:rPr>
                    <w:i/>
                  </w:rPr>
                  <w:lastRenderedPageBreak/>
                  <w:t xml:space="preserve">De Barrio </w:t>
                </w:r>
                <w:proofErr w:type="spellStart"/>
                <w:r w:rsidRPr="00D95D4F">
                  <w:rPr>
                    <w:i/>
                  </w:rPr>
                  <w:t>Obrero</w:t>
                </w:r>
                <w:proofErr w:type="spellEnd"/>
                <w:r w:rsidRPr="00D95D4F">
                  <w:rPr>
                    <w:i/>
                  </w:rPr>
                  <w:t xml:space="preserve"> a la Quince</w:t>
                </w:r>
                <w:r w:rsidRPr="00D95D4F">
                  <w:t>, four hand piano (1986)</w:t>
                </w:r>
              </w:p>
              <w:p w:rsidR="0000638A" w:rsidRPr="00D95D4F" w:rsidRDefault="0000638A" w:rsidP="0000638A">
                <w:r w:rsidRPr="00D95D4F">
                  <w:rPr>
                    <w:i/>
                  </w:rPr>
                  <w:t xml:space="preserve">Dos </w:t>
                </w:r>
                <w:proofErr w:type="spellStart"/>
                <w:r w:rsidRPr="00D95D4F">
                  <w:rPr>
                    <w:i/>
                  </w:rPr>
                  <w:t>Gritos</w:t>
                </w:r>
                <w:proofErr w:type="spellEnd"/>
                <w:r w:rsidRPr="00D95D4F">
                  <w:rPr>
                    <w:i/>
                  </w:rPr>
                  <w:t xml:space="preserve"> y </w:t>
                </w:r>
                <w:proofErr w:type="spellStart"/>
                <w:r w:rsidRPr="00D95D4F">
                  <w:rPr>
                    <w:i/>
                  </w:rPr>
                  <w:t>Una</w:t>
                </w:r>
                <w:proofErr w:type="spellEnd"/>
                <w:r w:rsidRPr="00D95D4F">
                  <w:rPr>
                    <w:i/>
                  </w:rPr>
                  <w:t xml:space="preserve"> </w:t>
                </w:r>
                <w:proofErr w:type="spellStart"/>
                <w:r w:rsidRPr="00D95D4F">
                  <w:rPr>
                    <w:i/>
                  </w:rPr>
                  <w:t>Canción</w:t>
                </w:r>
                <w:proofErr w:type="spellEnd"/>
                <w:r w:rsidRPr="00D95D4F">
                  <w:t>, tenor and piano (1986)</w:t>
                </w:r>
              </w:p>
              <w:p w:rsidR="0000638A" w:rsidRPr="00D95D4F" w:rsidRDefault="0000638A" w:rsidP="0000638A">
                <w:proofErr w:type="spellStart"/>
                <w:r w:rsidRPr="00D95D4F">
                  <w:rPr>
                    <w:i/>
                  </w:rPr>
                  <w:t>Danza</w:t>
                </w:r>
                <w:proofErr w:type="spellEnd"/>
                <w:r w:rsidRPr="00D95D4F">
                  <w:rPr>
                    <w:i/>
                  </w:rPr>
                  <w:t xml:space="preserve"> </w:t>
                </w:r>
                <w:proofErr w:type="spellStart"/>
                <w:r w:rsidRPr="00D95D4F">
                  <w:rPr>
                    <w:i/>
                  </w:rPr>
                  <w:t>para</w:t>
                </w:r>
                <w:proofErr w:type="spellEnd"/>
                <w:r w:rsidRPr="00D95D4F">
                  <w:rPr>
                    <w:i/>
                  </w:rPr>
                  <w:t xml:space="preserve"> Rhonda</w:t>
                </w:r>
                <w:r w:rsidRPr="00D95D4F">
                  <w:t>, piano (1986)</w:t>
                </w:r>
              </w:p>
              <w:p w:rsidR="0000638A" w:rsidRPr="00D95D4F" w:rsidRDefault="0000638A" w:rsidP="0000638A">
                <w:r w:rsidRPr="00D95D4F">
                  <w:rPr>
                    <w:i/>
                  </w:rPr>
                  <w:t>Bolero and Hip-Hop en Myrtle Avenue</w:t>
                </w:r>
                <w:r w:rsidRPr="00D95D4F">
                  <w:t>, oboe and piano (1986)</w:t>
                </w:r>
              </w:p>
              <w:p w:rsidR="0000638A" w:rsidRPr="00D95D4F" w:rsidRDefault="0000638A" w:rsidP="0000638A">
                <w:proofErr w:type="spellStart"/>
                <w:r w:rsidRPr="00D95D4F">
                  <w:rPr>
                    <w:i/>
                  </w:rPr>
                  <w:t>Carteto</w:t>
                </w:r>
                <w:proofErr w:type="spellEnd"/>
                <w:r w:rsidRPr="00D95D4F">
                  <w:rPr>
                    <w:i/>
                  </w:rPr>
                  <w:t xml:space="preserve"> de Arcos, No. 2</w:t>
                </w:r>
                <w:r w:rsidRPr="00D95D4F">
                  <w:t>, string quartet (1987)</w:t>
                </w:r>
              </w:p>
              <w:p w:rsidR="0000638A" w:rsidRPr="00D95D4F" w:rsidRDefault="0000638A" w:rsidP="0000638A">
                <w:r w:rsidRPr="00D95D4F">
                  <w:rPr>
                    <w:i/>
                  </w:rPr>
                  <w:t>Ghetto</w:t>
                </w:r>
                <w:r w:rsidRPr="00D95D4F">
                  <w:t xml:space="preserve">, singer/narrator, flute, amplified guitar and percussion (1987) </w:t>
                </w:r>
              </w:p>
              <w:p w:rsidR="0000638A" w:rsidRPr="00D95D4F" w:rsidRDefault="0000638A" w:rsidP="0000638A">
                <w:proofErr w:type="spellStart"/>
                <w:r w:rsidRPr="00D95D4F">
                  <w:rPr>
                    <w:i/>
                  </w:rPr>
                  <w:t>Mulata</w:t>
                </w:r>
                <w:proofErr w:type="spellEnd"/>
                <w:r w:rsidRPr="00D95D4F">
                  <w:rPr>
                    <w:i/>
                  </w:rPr>
                  <w:t xml:space="preserve"> </w:t>
                </w:r>
                <w:proofErr w:type="spellStart"/>
                <w:r w:rsidRPr="00D95D4F">
                  <w:rPr>
                    <w:i/>
                  </w:rPr>
                  <w:t>Fantasía</w:t>
                </w:r>
                <w:proofErr w:type="spellEnd"/>
                <w:r w:rsidRPr="00D95D4F">
                  <w:t>, piano (1987)</w:t>
                </w:r>
              </w:p>
              <w:p w:rsidR="0000638A" w:rsidRPr="00D95D4F" w:rsidRDefault="0000638A" w:rsidP="0000638A">
                <w:r w:rsidRPr="00D95D4F">
                  <w:rPr>
                    <w:i/>
                  </w:rPr>
                  <w:t xml:space="preserve">Bella </w:t>
                </w:r>
                <w:proofErr w:type="spellStart"/>
                <w:r w:rsidRPr="00D95D4F">
                  <w:rPr>
                    <w:i/>
                  </w:rPr>
                  <w:t>Aleyda</w:t>
                </w:r>
                <w:proofErr w:type="spellEnd"/>
                <w:r w:rsidRPr="00D95D4F">
                  <w:t>, piano (1989)</w:t>
                </w:r>
              </w:p>
              <w:p w:rsidR="0000638A" w:rsidRPr="00D95D4F" w:rsidRDefault="0000638A" w:rsidP="0000638A">
                <w:proofErr w:type="spellStart"/>
                <w:r w:rsidRPr="00D95D4F">
                  <w:rPr>
                    <w:i/>
                  </w:rPr>
                  <w:t>Página</w:t>
                </w:r>
                <w:proofErr w:type="spellEnd"/>
                <w:r w:rsidRPr="00D95D4F">
                  <w:rPr>
                    <w:i/>
                  </w:rPr>
                  <w:t xml:space="preserve"> en Blanco y Staccato</w:t>
                </w:r>
                <w:r w:rsidRPr="00D95D4F">
                  <w:t>, piano (1989)</w:t>
                </w:r>
              </w:p>
              <w:p w:rsidR="0000638A" w:rsidRPr="00D95D4F" w:rsidRDefault="0000638A" w:rsidP="0000638A">
                <w:proofErr w:type="spellStart"/>
                <w:r w:rsidRPr="00D95D4F">
                  <w:rPr>
                    <w:i/>
                  </w:rPr>
                  <w:t>Suspensón</w:t>
                </w:r>
                <w:proofErr w:type="spellEnd"/>
                <w:r w:rsidRPr="00D95D4F">
                  <w:rPr>
                    <w:i/>
                  </w:rPr>
                  <w:t xml:space="preserve"> de Soledad en 3 </w:t>
                </w:r>
                <w:proofErr w:type="spellStart"/>
                <w:r w:rsidRPr="00D95D4F">
                  <w:rPr>
                    <w:i/>
                  </w:rPr>
                  <w:t>Tiempos</w:t>
                </w:r>
                <w:proofErr w:type="spellEnd"/>
                <w:r w:rsidRPr="00D95D4F">
                  <w:t xml:space="preserve">, for orchestra (1990) </w:t>
                </w:r>
              </w:p>
              <w:p w:rsidR="0000638A" w:rsidRPr="00D95D4F" w:rsidRDefault="0000638A" w:rsidP="0000638A">
                <w:proofErr w:type="spellStart"/>
                <w:r w:rsidRPr="00D95D4F">
                  <w:rPr>
                    <w:i/>
                  </w:rPr>
                  <w:t>Tríptico</w:t>
                </w:r>
                <w:proofErr w:type="spellEnd"/>
                <w:r w:rsidRPr="00D95D4F">
                  <w:t>, mezzo-soprano, flute, oboe, clarinet, horn and bassoon (1990)</w:t>
                </w:r>
              </w:p>
              <w:p w:rsidR="0000638A" w:rsidRPr="00D95D4F" w:rsidRDefault="0000638A" w:rsidP="0000638A">
                <w:proofErr w:type="spellStart"/>
                <w:r w:rsidRPr="00D95D4F">
                  <w:rPr>
                    <w:i/>
                  </w:rPr>
                  <w:t>Guakia</w:t>
                </w:r>
                <w:proofErr w:type="spellEnd"/>
                <w:r w:rsidRPr="00D95D4F">
                  <w:rPr>
                    <w:i/>
                  </w:rPr>
                  <w:t xml:space="preserve"> Baba</w:t>
                </w:r>
                <w:r w:rsidRPr="00D95D4F">
                  <w:t>, mezzo-soprano and flute (1993)</w:t>
                </w:r>
              </w:p>
              <w:p w:rsidR="0000638A" w:rsidRPr="00D95D4F" w:rsidRDefault="0000638A" w:rsidP="0000638A">
                <w:proofErr w:type="spellStart"/>
                <w:r w:rsidRPr="00D95D4F">
                  <w:rPr>
                    <w:i/>
                  </w:rPr>
                  <w:t>Música</w:t>
                </w:r>
                <w:proofErr w:type="spellEnd"/>
                <w:r w:rsidRPr="00D95D4F">
                  <w:rPr>
                    <w:i/>
                  </w:rPr>
                  <w:t xml:space="preserve"> de Ciudad</w:t>
                </w:r>
                <w:r w:rsidRPr="00D95D4F">
                  <w:t>, for choir and orchestra (1996)</w:t>
                </w:r>
              </w:p>
              <w:p w:rsidR="0000638A" w:rsidRPr="00D95D4F" w:rsidRDefault="0000638A" w:rsidP="0000638A">
                <w:proofErr w:type="spellStart"/>
                <w:r w:rsidRPr="00D95D4F">
                  <w:rPr>
                    <w:i/>
                  </w:rPr>
                  <w:t>Tropicalización</w:t>
                </w:r>
                <w:proofErr w:type="spellEnd"/>
                <w:r w:rsidRPr="00D95D4F">
                  <w:rPr>
                    <w:i/>
                  </w:rPr>
                  <w:t xml:space="preserve">, </w:t>
                </w:r>
                <w:r w:rsidRPr="00D95D4F">
                  <w:t>concerto for guitar and orchestra (1999)</w:t>
                </w:r>
              </w:p>
              <w:p w:rsidR="0000638A" w:rsidRPr="00D95D4F" w:rsidRDefault="0000638A" w:rsidP="0000638A">
                <w:r w:rsidRPr="00D95D4F">
                  <w:rPr>
                    <w:i/>
                  </w:rPr>
                  <w:t xml:space="preserve">Piano al </w:t>
                </w:r>
                <w:proofErr w:type="spellStart"/>
                <w:r w:rsidRPr="00D95D4F">
                  <w:rPr>
                    <w:i/>
                  </w:rPr>
                  <w:t>Tiempo</w:t>
                </w:r>
                <w:proofErr w:type="spellEnd"/>
                <w:r w:rsidRPr="00D95D4F">
                  <w:rPr>
                    <w:i/>
                  </w:rPr>
                  <w:t xml:space="preserve"> de 3 </w:t>
                </w:r>
                <w:proofErr w:type="spellStart"/>
                <w:r w:rsidRPr="00D95D4F">
                  <w:rPr>
                    <w:i/>
                  </w:rPr>
                  <w:t>Voces</w:t>
                </w:r>
                <w:proofErr w:type="spellEnd"/>
                <w:r w:rsidRPr="00D95D4F">
                  <w:t>, concerto for piano and orchestra (1999)</w:t>
                </w:r>
              </w:p>
              <w:p w:rsidR="0000638A" w:rsidRPr="00D95D4F" w:rsidRDefault="0000638A" w:rsidP="0000638A">
                <w:proofErr w:type="spellStart"/>
                <w:r w:rsidRPr="00D95D4F">
                  <w:rPr>
                    <w:i/>
                  </w:rPr>
                  <w:t>Ricanstructions</w:t>
                </w:r>
                <w:proofErr w:type="spellEnd"/>
                <w:r w:rsidRPr="00D95D4F">
                  <w:t>, flute and guitar (1999)</w:t>
                </w:r>
              </w:p>
              <w:p w:rsidR="0000638A" w:rsidRPr="00D95D4F" w:rsidRDefault="0000638A" w:rsidP="0000638A">
                <w:r w:rsidRPr="00D95D4F">
                  <w:rPr>
                    <w:i/>
                  </w:rPr>
                  <w:t>Songs from the Bilingual</w:t>
                </w:r>
                <w:r w:rsidRPr="00D95D4F">
                  <w:t>, baritone and guitar (2000)</w:t>
                </w:r>
              </w:p>
              <w:p w:rsidR="0000638A" w:rsidRPr="00D95D4F" w:rsidRDefault="0000638A" w:rsidP="0000638A">
                <w:proofErr w:type="spellStart"/>
                <w:r w:rsidRPr="00D95D4F">
                  <w:rPr>
                    <w:i/>
                  </w:rPr>
                  <w:t>Esta</w:t>
                </w:r>
                <w:proofErr w:type="spellEnd"/>
                <w:r w:rsidRPr="00D95D4F">
                  <w:rPr>
                    <w:i/>
                  </w:rPr>
                  <w:t xml:space="preserve"> </w:t>
                </w:r>
                <w:proofErr w:type="spellStart"/>
                <w:r w:rsidRPr="00D95D4F">
                  <w:rPr>
                    <w:i/>
                  </w:rPr>
                  <w:t>es</w:t>
                </w:r>
                <w:proofErr w:type="spellEnd"/>
                <w:r w:rsidRPr="00D95D4F">
                  <w:rPr>
                    <w:i/>
                  </w:rPr>
                  <w:t xml:space="preserve"> la </w:t>
                </w:r>
                <w:proofErr w:type="spellStart"/>
                <w:r w:rsidRPr="00D95D4F">
                  <w:rPr>
                    <w:i/>
                  </w:rPr>
                  <w:t>tierra</w:t>
                </w:r>
                <w:proofErr w:type="spellEnd"/>
                <w:r w:rsidRPr="00D95D4F">
                  <w:rPr>
                    <w:i/>
                  </w:rPr>
                  <w:t xml:space="preserve"> de los </w:t>
                </w:r>
                <w:proofErr w:type="spellStart"/>
                <w:r w:rsidRPr="00D95D4F">
                  <w:rPr>
                    <w:i/>
                  </w:rPr>
                  <w:t>que</w:t>
                </w:r>
                <w:proofErr w:type="spellEnd"/>
                <w:r w:rsidRPr="00D95D4F">
                  <w:rPr>
                    <w:i/>
                  </w:rPr>
                  <w:t xml:space="preserve"> </w:t>
                </w:r>
                <w:proofErr w:type="spellStart"/>
                <w:r w:rsidRPr="00D95D4F">
                  <w:rPr>
                    <w:i/>
                  </w:rPr>
                  <w:t>aguantan</w:t>
                </w:r>
                <w:proofErr w:type="spellEnd"/>
                <w:r w:rsidRPr="00D95D4F">
                  <w:rPr>
                    <w:i/>
                  </w:rPr>
                  <w:t xml:space="preserve"> </w:t>
                </w:r>
                <w:proofErr w:type="spellStart"/>
                <w:r w:rsidRPr="00D95D4F">
                  <w:rPr>
                    <w:i/>
                  </w:rPr>
                  <w:t>callados</w:t>
                </w:r>
                <w:proofErr w:type="spellEnd"/>
                <w:r w:rsidRPr="00D95D4F">
                  <w:rPr>
                    <w:i/>
                  </w:rPr>
                  <w:t xml:space="preserve"> </w:t>
                </w:r>
                <w:proofErr w:type="spellStart"/>
                <w:r w:rsidRPr="00D95D4F">
                  <w:rPr>
                    <w:i/>
                  </w:rPr>
                  <w:t>por</w:t>
                </w:r>
                <w:proofErr w:type="spellEnd"/>
                <w:r w:rsidRPr="00D95D4F">
                  <w:rPr>
                    <w:i/>
                  </w:rPr>
                  <w:t xml:space="preserve"> un </w:t>
                </w:r>
                <w:proofErr w:type="spellStart"/>
                <w:r w:rsidRPr="00D95D4F">
                  <w:rPr>
                    <w:i/>
                  </w:rPr>
                  <w:t>nuevo</w:t>
                </w:r>
                <w:proofErr w:type="spellEnd"/>
                <w:r w:rsidRPr="00D95D4F">
                  <w:rPr>
                    <w:i/>
                  </w:rPr>
                  <w:t xml:space="preserve"> </w:t>
                </w:r>
                <w:proofErr w:type="spellStart"/>
                <w:r w:rsidRPr="00D95D4F">
                  <w:rPr>
                    <w:i/>
                  </w:rPr>
                  <w:t>despertar</w:t>
                </w:r>
                <w:proofErr w:type="spellEnd"/>
                <w:r w:rsidRPr="00D95D4F">
                  <w:t>, concerto for guitar and orchestra (2001)</w:t>
                </w:r>
              </w:p>
              <w:p w:rsidR="0000638A" w:rsidRPr="00D95D4F" w:rsidRDefault="0000638A" w:rsidP="0000638A">
                <w:r w:rsidRPr="00D95D4F">
                  <w:rPr>
                    <w:i/>
                  </w:rPr>
                  <w:t xml:space="preserve">Montage </w:t>
                </w:r>
                <w:proofErr w:type="spellStart"/>
                <w:r w:rsidRPr="00D95D4F">
                  <w:rPr>
                    <w:i/>
                  </w:rPr>
                  <w:t>para</w:t>
                </w:r>
                <w:proofErr w:type="spellEnd"/>
                <w:r w:rsidRPr="00D95D4F">
                  <w:rPr>
                    <w:i/>
                  </w:rPr>
                  <w:t xml:space="preserve"> un </w:t>
                </w:r>
                <w:proofErr w:type="spellStart"/>
                <w:r w:rsidRPr="00D95D4F">
                  <w:rPr>
                    <w:i/>
                  </w:rPr>
                  <w:t>Sueño</w:t>
                </w:r>
                <w:proofErr w:type="spellEnd"/>
                <w:r w:rsidRPr="00D95D4F">
                  <w:rPr>
                    <w:i/>
                  </w:rPr>
                  <w:t xml:space="preserve"> en </w:t>
                </w:r>
                <w:proofErr w:type="spellStart"/>
                <w:r w:rsidRPr="00D95D4F">
                  <w:rPr>
                    <w:i/>
                  </w:rPr>
                  <w:t>Mi</w:t>
                </w:r>
                <w:proofErr w:type="spellEnd"/>
                <w:r w:rsidRPr="00D95D4F">
                  <w:t>, for orchestra (2001)</w:t>
                </w:r>
              </w:p>
              <w:p w:rsidR="0000638A" w:rsidRPr="00D95D4F" w:rsidRDefault="0000638A" w:rsidP="0000638A">
                <w:proofErr w:type="spellStart"/>
                <w:r w:rsidRPr="00D95D4F">
                  <w:rPr>
                    <w:i/>
                  </w:rPr>
                  <w:t>Elogio</w:t>
                </w:r>
                <w:proofErr w:type="spellEnd"/>
                <w:r w:rsidRPr="00D95D4F">
                  <w:rPr>
                    <w:i/>
                  </w:rPr>
                  <w:t xml:space="preserve"> al </w:t>
                </w:r>
                <w:proofErr w:type="spellStart"/>
                <w:r w:rsidRPr="00D95D4F">
                  <w:rPr>
                    <w:i/>
                  </w:rPr>
                  <w:t>al</w:t>
                </w:r>
                <w:proofErr w:type="spellEnd"/>
                <w:r w:rsidRPr="00D95D4F">
                  <w:rPr>
                    <w:i/>
                  </w:rPr>
                  <w:t xml:space="preserve"> Plena</w:t>
                </w:r>
                <w:r w:rsidRPr="00D95D4F">
                  <w:t>, concert band or orchestra (2002)</w:t>
                </w:r>
              </w:p>
              <w:p w:rsidR="0000638A" w:rsidRPr="00D95D4F" w:rsidRDefault="0000638A" w:rsidP="0000638A">
                <w:proofErr w:type="spellStart"/>
                <w:r w:rsidRPr="00D95D4F">
                  <w:rPr>
                    <w:i/>
                  </w:rPr>
                  <w:t>Cántico</w:t>
                </w:r>
                <w:proofErr w:type="spellEnd"/>
                <w:r w:rsidRPr="00D95D4F">
                  <w:t>, chorus and band or piano, (2004)</w:t>
                </w:r>
              </w:p>
              <w:p w:rsidR="0000638A" w:rsidRPr="00D95D4F" w:rsidRDefault="0000638A" w:rsidP="0000638A">
                <w:proofErr w:type="spellStart"/>
                <w:r w:rsidRPr="00D95D4F">
                  <w:rPr>
                    <w:i/>
                  </w:rPr>
                  <w:t>Himno</w:t>
                </w:r>
                <w:proofErr w:type="spellEnd"/>
                <w:r w:rsidRPr="00D95D4F">
                  <w:rPr>
                    <w:i/>
                  </w:rPr>
                  <w:t xml:space="preserve"> de la </w:t>
                </w:r>
                <w:proofErr w:type="spellStart"/>
                <w:r w:rsidRPr="00D95D4F">
                  <w:rPr>
                    <w:i/>
                  </w:rPr>
                  <w:t>Hermandad</w:t>
                </w:r>
                <w:proofErr w:type="spellEnd"/>
                <w:r w:rsidRPr="00D95D4F">
                  <w:rPr>
                    <w:i/>
                  </w:rPr>
                  <w:t>,</w:t>
                </w:r>
                <w:r w:rsidRPr="00D95D4F">
                  <w:t xml:space="preserve"> voice and piano (2006)</w:t>
                </w:r>
              </w:p>
              <w:p w:rsidR="0000638A" w:rsidRPr="00D95D4F" w:rsidRDefault="0000638A" w:rsidP="0000638A">
                <w:proofErr w:type="spellStart"/>
                <w:r w:rsidRPr="00D95D4F">
                  <w:rPr>
                    <w:i/>
                  </w:rPr>
                  <w:t>Música</w:t>
                </w:r>
                <w:proofErr w:type="spellEnd"/>
                <w:r w:rsidRPr="00D95D4F">
                  <w:rPr>
                    <w:i/>
                  </w:rPr>
                  <w:t xml:space="preserve"> con </w:t>
                </w:r>
                <w:proofErr w:type="spellStart"/>
                <w:r w:rsidRPr="00D95D4F">
                  <w:rPr>
                    <w:i/>
                  </w:rPr>
                  <w:t>Calle</w:t>
                </w:r>
                <w:proofErr w:type="spellEnd"/>
                <w:r w:rsidRPr="00D95D4F">
                  <w:t>, concerto for percussion and orchestra (2006)</w:t>
                </w:r>
              </w:p>
              <w:p w:rsidR="0000638A" w:rsidRPr="00D95D4F" w:rsidRDefault="0000638A" w:rsidP="0000638A">
                <w:proofErr w:type="spellStart"/>
                <w:r w:rsidRPr="00D95D4F">
                  <w:rPr>
                    <w:i/>
                  </w:rPr>
                  <w:t>Reminiscencias</w:t>
                </w:r>
                <w:proofErr w:type="spellEnd"/>
                <w:r w:rsidRPr="00D95D4F">
                  <w:rPr>
                    <w:i/>
                  </w:rPr>
                  <w:t>: Tapia 1882</w:t>
                </w:r>
                <w:r w:rsidRPr="00D95D4F">
                  <w:t>, string quartet and piano (2008)</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002C07BD9323A4DB18B7139ACB41C9C"/>
              </w:placeholder>
            </w:sdtPr>
            <w:sdtEndPr/>
            <w:sdtContent>
              <w:p w:rsidR="0000638A" w:rsidRPr="00D95D4F" w:rsidRDefault="0000638A" w:rsidP="0000638A">
                <w:pPr>
                  <w:ind w:left="720" w:hanging="720"/>
                  <w:rPr>
                    <w:rStyle w:val="pp"/>
                  </w:rPr>
                </w:pPr>
                <w:r w:rsidRPr="00D95D4F">
                  <w:rPr>
                    <w:rStyle w:val="sname"/>
                    <w:rFonts w:asciiTheme="majorHAnsi" w:hAnsiTheme="majorHAnsi"/>
                  </w:rPr>
                  <w:t>Thompson</w:t>
                </w:r>
                <w:r>
                  <w:rPr>
                    <w:rStyle w:val="ag"/>
                    <w:rFonts w:asciiTheme="majorHAnsi" w:hAnsiTheme="majorHAnsi"/>
                  </w:rPr>
                  <w:t xml:space="preserve">, </w:t>
                </w:r>
                <w:r w:rsidRPr="00D95D4F">
                  <w:rPr>
                    <w:rStyle w:val="init"/>
                    <w:rFonts w:asciiTheme="majorHAnsi" w:hAnsiTheme="majorHAnsi"/>
                  </w:rPr>
                  <w:t xml:space="preserve">D. </w:t>
                </w:r>
                <w:r w:rsidRPr="00D95D4F">
                  <w:rPr>
                    <w:rFonts w:asciiTheme="majorHAnsi" w:hAnsiTheme="majorHAnsi"/>
                  </w:rPr>
                  <w:t>(</w:t>
                </w:r>
                <w:r w:rsidRPr="00D95D4F">
                  <w:rPr>
                    <w:rStyle w:val="year"/>
                    <w:rFonts w:asciiTheme="majorHAnsi" w:hAnsiTheme="majorHAnsi"/>
                  </w:rPr>
                  <w:t>1984</w:t>
                </w:r>
                <w:r>
                  <w:rPr>
                    <w:rStyle w:val="year"/>
                    <w:rFonts w:asciiTheme="majorHAnsi" w:hAnsiTheme="majorHAnsi"/>
                  </w:rPr>
                  <w:t>)</w:t>
                </w:r>
                <w:r w:rsidRPr="00D95D4F">
                  <w:rPr>
                    <w:rFonts w:asciiTheme="majorHAnsi" w:hAnsiTheme="majorHAnsi"/>
                  </w:rPr>
                  <w:t xml:space="preserve"> ‘</w:t>
                </w:r>
                <w:r w:rsidRPr="00D95D4F">
                  <w:rPr>
                    <w:rStyle w:val="atitle"/>
                    <w:rFonts w:asciiTheme="majorHAnsi" w:hAnsiTheme="majorHAnsi"/>
                  </w:rPr>
                  <w:t>Contemporary String Music from Puerto Rico</w:t>
                </w:r>
                <w:r w:rsidRPr="00D95D4F">
                  <w:rPr>
                    <w:rFonts w:asciiTheme="majorHAnsi" w:hAnsiTheme="majorHAnsi"/>
                  </w:rPr>
                  <w:t xml:space="preserve">’, </w:t>
                </w:r>
                <w:r w:rsidRPr="00C50312">
                  <w:rPr>
                    <w:rStyle w:val="jnl"/>
                    <w:rFonts w:asciiTheme="majorHAnsi" w:hAnsiTheme="majorHAnsi"/>
                    <w:i/>
                  </w:rPr>
                  <w:t>American String Teacher</w:t>
                </w:r>
                <w:r w:rsidRPr="00D95D4F">
                  <w:rPr>
                    <w:rFonts w:asciiTheme="majorHAnsi" w:hAnsiTheme="majorHAnsi"/>
                  </w:rPr>
                  <w:t xml:space="preserve">, </w:t>
                </w:r>
                <w:r w:rsidRPr="00D95D4F">
                  <w:rPr>
                    <w:rStyle w:val="vol"/>
                    <w:rFonts w:asciiTheme="majorHAnsi" w:hAnsiTheme="majorHAnsi"/>
                  </w:rPr>
                  <w:t>xxxiv</w:t>
                </w:r>
                <w:r w:rsidRPr="00D95D4F">
                  <w:rPr>
                    <w:rFonts w:asciiTheme="majorHAnsi" w:hAnsiTheme="majorHAnsi"/>
                  </w:rPr>
                  <w:t>/</w:t>
                </w:r>
                <w:r w:rsidRPr="00D95D4F">
                  <w:rPr>
                    <w:rStyle w:val="issue"/>
                    <w:rFonts w:asciiTheme="majorHAnsi" w:hAnsiTheme="majorHAnsi"/>
                  </w:rPr>
                  <w:t>1</w:t>
                </w:r>
                <w:r>
                  <w:rPr>
                    <w:rFonts w:asciiTheme="majorHAnsi" w:hAnsiTheme="majorHAnsi"/>
                  </w:rPr>
                  <w:t>:</w:t>
                </w:r>
                <w:r w:rsidRPr="00D95D4F">
                  <w:rPr>
                    <w:rFonts w:asciiTheme="majorHAnsi" w:hAnsiTheme="majorHAnsi"/>
                  </w:rPr>
                  <w:t xml:space="preserve"> </w:t>
                </w:r>
                <w:r w:rsidRPr="00D95D4F">
                  <w:rPr>
                    <w:rStyle w:val="pp"/>
                  </w:rPr>
                  <w:t>37–41</w:t>
                </w:r>
              </w:p>
              <w:p w:rsidR="0000638A" w:rsidRPr="00D95D4F" w:rsidRDefault="0000638A" w:rsidP="0000638A">
                <w:pPr>
                  <w:ind w:left="720" w:hanging="720"/>
                  <w:rPr>
                    <w:rStyle w:val="pp"/>
                  </w:rPr>
                </w:pPr>
                <w:r w:rsidRPr="00D95D4F">
                  <w:rPr>
                    <w:rStyle w:val="sname"/>
                    <w:rFonts w:asciiTheme="majorHAnsi" w:hAnsiTheme="majorHAnsi"/>
                  </w:rPr>
                  <w:t>Thompson</w:t>
                </w:r>
                <w:r>
                  <w:rPr>
                    <w:rStyle w:val="ag"/>
                    <w:rFonts w:asciiTheme="majorHAnsi" w:hAnsiTheme="majorHAnsi"/>
                  </w:rPr>
                  <w:t xml:space="preserve">, </w:t>
                </w:r>
                <w:r w:rsidRPr="00D95D4F">
                  <w:rPr>
                    <w:rStyle w:val="init"/>
                    <w:rFonts w:asciiTheme="majorHAnsi" w:hAnsiTheme="majorHAnsi"/>
                  </w:rPr>
                  <w:t xml:space="preserve">D. </w:t>
                </w:r>
                <w:r w:rsidRPr="00D95D4F">
                  <w:rPr>
                    <w:rFonts w:asciiTheme="majorHAnsi" w:hAnsiTheme="majorHAnsi"/>
                  </w:rPr>
                  <w:t>(</w:t>
                </w:r>
                <w:r w:rsidRPr="00D95D4F">
                  <w:rPr>
                    <w:rStyle w:val="year"/>
                    <w:rFonts w:asciiTheme="majorHAnsi" w:hAnsiTheme="majorHAnsi"/>
                  </w:rPr>
                  <w:t>1984</w:t>
                </w:r>
                <w:r>
                  <w:rPr>
                    <w:rStyle w:val="year"/>
                    <w:rFonts w:asciiTheme="majorHAnsi" w:hAnsiTheme="majorHAnsi"/>
                  </w:rPr>
                  <w:t>)</w:t>
                </w:r>
                <w:r w:rsidRPr="00D95D4F">
                  <w:rPr>
                    <w:rFonts w:asciiTheme="majorHAnsi" w:hAnsiTheme="majorHAnsi"/>
                  </w:rPr>
                  <w:t xml:space="preserve"> ‘</w:t>
                </w:r>
                <w:r w:rsidRPr="00D95D4F">
                  <w:rPr>
                    <w:rStyle w:val="atitle"/>
                    <w:rFonts w:asciiTheme="majorHAnsi" w:hAnsiTheme="majorHAnsi"/>
                  </w:rPr>
                  <w:t xml:space="preserve">La </w:t>
                </w:r>
                <w:proofErr w:type="spellStart"/>
                <w:r w:rsidRPr="00D95D4F">
                  <w:rPr>
                    <w:rStyle w:val="atitle"/>
                    <w:rFonts w:asciiTheme="majorHAnsi" w:hAnsiTheme="majorHAnsi"/>
                  </w:rPr>
                  <w:t>musica</w:t>
                </w:r>
                <w:proofErr w:type="spellEnd"/>
                <w:r w:rsidRPr="00D95D4F">
                  <w:rPr>
                    <w:rStyle w:val="atitle"/>
                    <w:rFonts w:asciiTheme="majorHAnsi" w:hAnsiTheme="majorHAnsi"/>
                  </w:rPr>
                  <w:t xml:space="preserve"> </w:t>
                </w:r>
                <w:proofErr w:type="spellStart"/>
                <w:r w:rsidRPr="00D95D4F">
                  <w:rPr>
                    <w:rStyle w:val="atitle"/>
                    <w:rFonts w:asciiTheme="majorHAnsi" w:hAnsiTheme="majorHAnsi"/>
                  </w:rPr>
                  <w:t>contemporanea</w:t>
                </w:r>
                <w:proofErr w:type="spellEnd"/>
                <w:r w:rsidRPr="00D95D4F">
                  <w:rPr>
                    <w:rStyle w:val="atitle"/>
                    <w:rFonts w:asciiTheme="majorHAnsi" w:hAnsiTheme="majorHAnsi"/>
                  </w:rPr>
                  <w:t xml:space="preserve"> en Puerto Rico</w:t>
                </w:r>
                <w:r w:rsidRPr="00D95D4F">
                  <w:rPr>
                    <w:rFonts w:asciiTheme="majorHAnsi" w:hAnsiTheme="majorHAnsi"/>
                  </w:rPr>
                  <w:t xml:space="preserve">’, </w:t>
                </w:r>
                <w:r w:rsidRPr="00D95D4F">
                  <w:rPr>
                    <w:rStyle w:val="jnl"/>
                    <w:rFonts w:asciiTheme="majorHAnsi" w:hAnsiTheme="majorHAnsi"/>
                    <w:u w:val="single"/>
                  </w:rPr>
                  <w:t>RMC</w:t>
                </w:r>
                <w:r w:rsidRPr="00D95D4F">
                  <w:rPr>
                    <w:rStyle w:val="jnl"/>
                    <w:rFonts w:asciiTheme="majorHAnsi" w:hAnsiTheme="majorHAnsi"/>
                  </w:rPr>
                  <w:t xml:space="preserve">, </w:t>
                </w:r>
                <w:r w:rsidRPr="00D95D4F">
                  <w:rPr>
                    <w:rStyle w:val="vol"/>
                    <w:rFonts w:asciiTheme="majorHAnsi" w:hAnsiTheme="majorHAnsi"/>
                  </w:rPr>
                  <w:t>xxxviii</w:t>
                </w:r>
                <w:r>
                  <w:rPr>
                    <w:rFonts w:asciiTheme="majorHAnsi" w:hAnsiTheme="majorHAnsi"/>
                  </w:rPr>
                  <w:t>:</w:t>
                </w:r>
                <w:r w:rsidRPr="00D95D4F">
                  <w:rPr>
                    <w:rFonts w:asciiTheme="majorHAnsi" w:hAnsiTheme="majorHAnsi"/>
                  </w:rPr>
                  <w:t xml:space="preserve"> </w:t>
                </w:r>
                <w:r w:rsidRPr="00D95D4F">
                  <w:rPr>
                    <w:rStyle w:val="pp"/>
                  </w:rPr>
                  <w:t>110–17</w:t>
                </w:r>
              </w:p>
              <w:p w:rsidR="0000638A" w:rsidRPr="00D95D4F" w:rsidRDefault="0000638A" w:rsidP="0000638A">
                <w:pPr>
                  <w:ind w:left="720" w:hanging="720"/>
                  <w:rPr>
                    <w:rFonts w:asciiTheme="majorHAnsi" w:hAnsiTheme="majorHAnsi"/>
                  </w:rPr>
                </w:pPr>
                <w:r w:rsidRPr="00D95D4F">
                  <w:rPr>
                    <w:rFonts w:asciiTheme="majorHAnsi" w:hAnsiTheme="majorHAnsi"/>
                  </w:rPr>
                  <w:t>Toro Vargas</w:t>
                </w:r>
                <w:r>
                  <w:rPr>
                    <w:rFonts w:asciiTheme="majorHAnsi" w:hAnsiTheme="majorHAnsi"/>
                  </w:rPr>
                  <w:t xml:space="preserve">, </w:t>
                </w:r>
                <w:r w:rsidRPr="00D95D4F">
                  <w:rPr>
                    <w:rFonts w:asciiTheme="majorHAnsi" w:hAnsiTheme="majorHAnsi"/>
                  </w:rPr>
                  <w:t xml:space="preserve">C. </w:t>
                </w:r>
                <w:r>
                  <w:rPr>
                    <w:rFonts w:asciiTheme="majorHAnsi" w:hAnsiTheme="majorHAnsi"/>
                  </w:rPr>
                  <w:t>(</w:t>
                </w:r>
                <w:r w:rsidRPr="00D95D4F">
                  <w:rPr>
                    <w:rFonts w:asciiTheme="majorHAnsi" w:hAnsiTheme="majorHAnsi"/>
                  </w:rPr>
                  <w:t>2003</w:t>
                </w:r>
                <w:r>
                  <w:rPr>
                    <w:rFonts w:asciiTheme="majorHAnsi" w:hAnsiTheme="majorHAnsi"/>
                  </w:rPr>
                  <w:t xml:space="preserve">) </w:t>
                </w:r>
                <w:proofErr w:type="spellStart"/>
                <w:r w:rsidRPr="00D95D4F">
                  <w:rPr>
                    <w:rFonts w:asciiTheme="majorHAnsi" w:hAnsiTheme="majorHAnsi"/>
                    <w:i/>
                  </w:rPr>
                  <w:t>Diccionario</w:t>
                </w:r>
                <w:proofErr w:type="spellEnd"/>
                <w:r w:rsidRPr="00D95D4F">
                  <w:rPr>
                    <w:rFonts w:asciiTheme="majorHAnsi" w:hAnsiTheme="majorHAnsi"/>
                    <w:i/>
                  </w:rPr>
                  <w:t xml:space="preserve"> </w:t>
                </w:r>
                <w:proofErr w:type="spellStart"/>
                <w:r w:rsidRPr="00D95D4F">
                  <w:rPr>
                    <w:rFonts w:asciiTheme="majorHAnsi" w:hAnsiTheme="majorHAnsi"/>
                    <w:i/>
                  </w:rPr>
                  <w:t>Biográfico</w:t>
                </w:r>
                <w:proofErr w:type="spellEnd"/>
                <w:r w:rsidRPr="00D95D4F">
                  <w:rPr>
                    <w:rFonts w:asciiTheme="majorHAnsi" w:hAnsiTheme="majorHAnsi"/>
                    <w:i/>
                  </w:rPr>
                  <w:t xml:space="preserve"> de </w:t>
                </w:r>
                <w:proofErr w:type="spellStart"/>
                <w:r w:rsidRPr="00D95D4F">
                  <w:rPr>
                    <w:rFonts w:asciiTheme="majorHAnsi" w:hAnsiTheme="majorHAnsi"/>
                    <w:i/>
                  </w:rPr>
                  <w:t>Compositores</w:t>
                </w:r>
                <w:proofErr w:type="spellEnd"/>
                <w:r w:rsidRPr="00D95D4F">
                  <w:rPr>
                    <w:rFonts w:asciiTheme="majorHAnsi" w:hAnsiTheme="majorHAnsi"/>
                    <w:i/>
                  </w:rPr>
                  <w:t xml:space="preserve"> </w:t>
                </w:r>
                <w:proofErr w:type="spellStart"/>
                <w:r w:rsidRPr="00D95D4F">
                  <w:rPr>
                    <w:rFonts w:asciiTheme="majorHAnsi" w:hAnsiTheme="majorHAnsi"/>
                    <w:i/>
                  </w:rPr>
                  <w:t>Puertorriqueños</w:t>
                </w:r>
                <w:proofErr w:type="spellEnd"/>
                <w:r>
                  <w:rPr>
                    <w:rFonts w:asciiTheme="majorHAnsi" w:hAnsiTheme="majorHAnsi"/>
                  </w:rPr>
                  <w:t xml:space="preserve"> (Ponce, PR</w:t>
                </w:r>
                <w:r w:rsidRPr="00D95D4F">
                  <w:rPr>
                    <w:rFonts w:asciiTheme="majorHAnsi" w:hAnsiTheme="majorHAnsi"/>
                  </w:rPr>
                  <w:t>)</w:t>
                </w:r>
              </w:p>
              <w:p w:rsidR="0000638A" w:rsidRPr="00D95D4F" w:rsidRDefault="0000638A" w:rsidP="0000638A">
                <w:pPr>
                  <w:ind w:left="720" w:hanging="720"/>
                  <w:rPr>
                    <w:rFonts w:asciiTheme="majorHAnsi" w:hAnsiTheme="majorHAnsi"/>
                  </w:rPr>
                </w:pPr>
                <w:r w:rsidRPr="00D95D4F">
                  <w:rPr>
                    <w:rFonts w:asciiTheme="majorHAnsi" w:hAnsiTheme="majorHAnsi"/>
                  </w:rPr>
                  <w:t>Souza</w:t>
                </w:r>
                <w:r>
                  <w:rPr>
                    <w:rFonts w:asciiTheme="majorHAnsi" w:hAnsiTheme="majorHAnsi"/>
                  </w:rPr>
                  <w:t xml:space="preserve">, </w:t>
                </w:r>
                <w:r w:rsidRPr="00D95D4F">
                  <w:rPr>
                    <w:rFonts w:asciiTheme="majorHAnsi" w:hAnsiTheme="majorHAnsi"/>
                  </w:rPr>
                  <w:t>R. A. de</w:t>
                </w:r>
                <w:r>
                  <w:rPr>
                    <w:rFonts w:asciiTheme="majorHAnsi" w:hAnsiTheme="majorHAnsi"/>
                  </w:rPr>
                  <w:t xml:space="preserve"> (</w:t>
                </w:r>
                <w:r w:rsidRPr="00D95D4F">
                  <w:rPr>
                    <w:rFonts w:asciiTheme="majorHAnsi" w:hAnsiTheme="majorHAnsi"/>
                  </w:rPr>
                  <w:t>2006</w:t>
                </w:r>
                <w:r>
                  <w:rPr>
                    <w:rFonts w:asciiTheme="majorHAnsi" w:hAnsiTheme="majorHAnsi"/>
                  </w:rPr>
                  <w:t xml:space="preserve">) </w:t>
                </w:r>
                <w:r w:rsidRPr="00D95D4F">
                  <w:rPr>
                    <w:rFonts w:asciiTheme="majorHAnsi" w:hAnsiTheme="majorHAnsi"/>
                  </w:rPr>
                  <w:t xml:space="preserve">‘The percussion music of Puerto Rican composer </w:t>
                </w:r>
                <w:r w:rsidRPr="00D95D4F">
                  <w:rPr>
                    <w:rFonts w:asciiTheme="majorHAnsi" w:hAnsiTheme="majorHAnsi"/>
                    <w:bCs/>
                  </w:rPr>
                  <w:t xml:space="preserve">William Ortiz.’ </w:t>
                </w:r>
                <w:r w:rsidRPr="00D95D4F">
                  <w:rPr>
                    <w:rFonts w:asciiTheme="majorHAnsi" w:hAnsiTheme="majorHAnsi"/>
                  </w:rPr>
                  <w:t>(D.M.A., Univ. of Oklahoma,).</w:t>
                </w:r>
              </w:p>
              <w:p w:rsidR="003235A7" w:rsidRDefault="0000638A" w:rsidP="00FB11DE"/>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638A" w:rsidRDefault="0000638A" w:rsidP="007A0D55">
      <w:pPr>
        <w:spacing w:after="0" w:line="240" w:lineRule="auto"/>
      </w:pPr>
      <w:r>
        <w:separator/>
      </w:r>
    </w:p>
  </w:endnote>
  <w:endnote w:type="continuationSeparator" w:id="0">
    <w:p w:rsidR="0000638A" w:rsidRDefault="0000638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Courier New"/>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638A" w:rsidRDefault="0000638A" w:rsidP="007A0D55">
      <w:pPr>
        <w:spacing w:after="0" w:line="240" w:lineRule="auto"/>
      </w:pPr>
      <w:r>
        <w:separator/>
      </w:r>
    </w:p>
  </w:footnote>
  <w:footnote w:type="continuationSeparator" w:id="0">
    <w:p w:rsidR="0000638A" w:rsidRDefault="0000638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38A"/>
    <w:rsid w:val="0000638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0638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638A"/>
    <w:rPr>
      <w:rFonts w:ascii="Lucida Grande" w:hAnsi="Lucida Grande" w:cs="Lucida Grande"/>
      <w:sz w:val="18"/>
      <w:szCs w:val="18"/>
    </w:rPr>
  </w:style>
  <w:style w:type="character" w:customStyle="1" w:styleId="ag">
    <w:name w:val="ag"/>
    <w:basedOn w:val="DefaultParagraphFont"/>
    <w:rsid w:val="0000638A"/>
  </w:style>
  <w:style w:type="character" w:customStyle="1" w:styleId="init">
    <w:name w:val="init"/>
    <w:basedOn w:val="DefaultParagraphFont"/>
    <w:rsid w:val="0000638A"/>
  </w:style>
  <w:style w:type="character" w:customStyle="1" w:styleId="sname">
    <w:name w:val="sname"/>
    <w:basedOn w:val="DefaultParagraphFont"/>
    <w:rsid w:val="0000638A"/>
  </w:style>
  <w:style w:type="character" w:customStyle="1" w:styleId="atitle">
    <w:name w:val="atitle"/>
    <w:basedOn w:val="DefaultParagraphFont"/>
    <w:rsid w:val="0000638A"/>
  </w:style>
  <w:style w:type="character" w:customStyle="1" w:styleId="jnl">
    <w:name w:val="jnl"/>
    <w:basedOn w:val="DefaultParagraphFont"/>
    <w:rsid w:val="0000638A"/>
  </w:style>
  <w:style w:type="character" w:customStyle="1" w:styleId="vol">
    <w:name w:val="vol"/>
    <w:basedOn w:val="DefaultParagraphFont"/>
    <w:rsid w:val="0000638A"/>
  </w:style>
  <w:style w:type="character" w:customStyle="1" w:styleId="issue">
    <w:name w:val="issue"/>
    <w:basedOn w:val="DefaultParagraphFont"/>
    <w:rsid w:val="0000638A"/>
  </w:style>
  <w:style w:type="character" w:customStyle="1" w:styleId="year">
    <w:name w:val="year"/>
    <w:basedOn w:val="DefaultParagraphFont"/>
    <w:rsid w:val="0000638A"/>
  </w:style>
  <w:style w:type="character" w:customStyle="1" w:styleId="pp">
    <w:name w:val="pp"/>
    <w:basedOn w:val="DefaultParagraphFont"/>
    <w:rsid w:val="0000638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0638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638A"/>
    <w:rPr>
      <w:rFonts w:ascii="Lucida Grande" w:hAnsi="Lucida Grande" w:cs="Lucida Grande"/>
      <w:sz w:val="18"/>
      <w:szCs w:val="18"/>
    </w:rPr>
  </w:style>
  <w:style w:type="character" w:customStyle="1" w:styleId="ag">
    <w:name w:val="ag"/>
    <w:basedOn w:val="DefaultParagraphFont"/>
    <w:rsid w:val="0000638A"/>
  </w:style>
  <w:style w:type="character" w:customStyle="1" w:styleId="init">
    <w:name w:val="init"/>
    <w:basedOn w:val="DefaultParagraphFont"/>
    <w:rsid w:val="0000638A"/>
  </w:style>
  <w:style w:type="character" w:customStyle="1" w:styleId="sname">
    <w:name w:val="sname"/>
    <w:basedOn w:val="DefaultParagraphFont"/>
    <w:rsid w:val="0000638A"/>
  </w:style>
  <w:style w:type="character" w:customStyle="1" w:styleId="atitle">
    <w:name w:val="atitle"/>
    <w:basedOn w:val="DefaultParagraphFont"/>
    <w:rsid w:val="0000638A"/>
  </w:style>
  <w:style w:type="character" w:customStyle="1" w:styleId="jnl">
    <w:name w:val="jnl"/>
    <w:basedOn w:val="DefaultParagraphFont"/>
    <w:rsid w:val="0000638A"/>
  </w:style>
  <w:style w:type="character" w:customStyle="1" w:styleId="vol">
    <w:name w:val="vol"/>
    <w:basedOn w:val="DefaultParagraphFont"/>
    <w:rsid w:val="0000638A"/>
  </w:style>
  <w:style w:type="character" w:customStyle="1" w:styleId="issue">
    <w:name w:val="issue"/>
    <w:basedOn w:val="DefaultParagraphFont"/>
    <w:rsid w:val="0000638A"/>
  </w:style>
  <w:style w:type="character" w:customStyle="1" w:styleId="year">
    <w:name w:val="year"/>
    <w:basedOn w:val="DefaultParagraphFont"/>
    <w:rsid w:val="0000638A"/>
  </w:style>
  <w:style w:type="character" w:customStyle="1" w:styleId="pp">
    <w:name w:val="pp"/>
    <w:basedOn w:val="DefaultParagraphFont"/>
    <w:rsid w:val="00006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FA24B0B8973784EAF1BDD1D56EA3742"/>
        <w:category>
          <w:name w:val="General"/>
          <w:gallery w:val="placeholder"/>
        </w:category>
        <w:types>
          <w:type w:val="bbPlcHdr"/>
        </w:types>
        <w:behaviors>
          <w:behavior w:val="content"/>
        </w:behaviors>
        <w:guid w:val="{69F75E21-97BC-9D45-A336-7B26146FF2D9}"/>
      </w:docPartPr>
      <w:docPartBody>
        <w:p w:rsidR="00000000" w:rsidRDefault="004E117A">
          <w:pPr>
            <w:pStyle w:val="3FA24B0B8973784EAF1BDD1D56EA3742"/>
          </w:pPr>
          <w:r w:rsidRPr="00CC586D">
            <w:rPr>
              <w:rStyle w:val="PlaceholderText"/>
              <w:b/>
              <w:color w:val="FFFFFF" w:themeColor="background1"/>
            </w:rPr>
            <w:t>[Salutation]</w:t>
          </w:r>
        </w:p>
      </w:docPartBody>
    </w:docPart>
    <w:docPart>
      <w:docPartPr>
        <w:name w:val="A324DB49C641F340A1D2E8C44BDE33EE"/>
        <w:category>
          <w:name w:val="General"/>
          <w:gallery w:val="placeholder"/>
        </w:category>
        <w:types>
          <w:type w:val="bbPlcHdr"/>
        </w:types>
        <w:behaviors>
          <w:behavior w:val="content"/>
        </w:behaviors>
        <w:guid w:val="{2A5C0465-E123-094B-83E6-593C76025B9F}"/>
      </w:docPartPr>
      <w:docPartBody>
        <w:p w:rsidR="00000000" w:rsidRDefault="004E117A">
          <w:pPr>
            <w:pStyle w:val="A324DB49C641F340A1D2E8C44BDE33EE"/>
          </w:pPr>
          <w:r>
            <w:rPr>
              <w:rStyle w:val="PlaceholderText"/>
            </w:rPr>
            <w:t>[First name]</w:t>
          </w:r>
        </w:p>
      </w:docPartBody>
    </w:docPart>
    <w:docPart>
      <w:docPartPr>
        <w:name w:val="AC2D813651BB5C4A92681E38572AB9EE"/>
        <w:category>
          <w:name w:val="General"/>
          <w:gallery w:val="placeholder"/>
        </w:category>
        <w:types>
          <w:type w:val="bbPlcHdr"/>
        </w:types>
        <w:behaviors>
          <w:behavior w:val="content"/>
        </w:behaviors>
        <w:guid w:val="{FF01F3CB-3EC4-6A4B-86E6-E6C1848D7AB2}"/>
      </w:docPartPr>
      <w:docPartBody>
        <w:p w:rsidR="00000000" w:rsidRDefault="004E117A">
          <w:pPr>
            <w:pStyle w:val="AC2D813651BB5C4A92681E38572AB9EE"/>
          </w:pPr>
          <w:r>
            <w:rPr>
              <w:rStyle w:val="PlaceholderText"/>
            </w:rPr>
            <w:t>[Middle name]</w:t>
          </w:r>
        </w:p>
      </w:docPartBody>
    </w:docPart>
    <w:docPart>
      <w:docPartPr>
        <w:name w:val="9C483623F28313408229AB3ABE15B4F9"/>
        <w:category>
          <w:name w:val="General"/>
          <w:gallery w:val="placeholder"/>
        </w:category>
        <w:types>
          <w:type w:val="bbPlcHdr"/>
        </w:types>
        <w:behaviors>
          <w:behavior w:val="content"/>
        </w:behaviors>
        <w:guid w:val="{40CBFEE1-8464-B24F-9D3B-B13EADAF0EC2}"/>
      </w:docPartPr>
      <w:docPartBody>
        <w:p w:rsidR="00000000" w:rsidRDefault="004E117A">
          <w:pPr>
            <w:pStyle w:val="9C483623F28313408229AB3ABE15B4F9"/>
          </w:pPr>
          <w:r>
            <w:rPr>
              <w:rStyle w:val="PlaceholderText"/>
            </w:rPr>
            <w:t>[Last name]</w:t>
          </w:r>
        </w:p>
      </w:docPartBody>
    </w:docPart>
    <w:docPart>
      <w:docPartPr>
        <w:name w:val="BFAF9FDFB905224C9F7D7B888198F964"/>
        <w:category>
          <w:name w:val="General"/>
          <w:gallery w:val="placeholder"/>
        </w:category>
        <w:types>
          <w:type w:val="bbPlcHdr"/>
        </w:types>
        <w:behaviors>
          <w:behavior w:val="content"/>
        </w:behaviors>
        <w:guid w:val="{D93AE4BD-98C7-AF4B-96ED-FB5794B7144F}"/>
      </w:docPartPr>
      <w:docPartBody>
        <w:p w:rsidR="00000000" w:rsidRDefault="004E117A">
          <w:pPr>
            <w:pStyle w:val="BFAF9FDFB905224C9F7D7B888198F964"/>
          </w:pPr>
          <w:r>
            <w:rPr>
              <w:rStyle w:val="PlaceholderText"/>
            </w:rPr>
            <w:t>[Enter your biography]</w:t>
          </w:r>
        </w:p>
      </w:docPartBody>
    </w:docPart>
    <w:docPart>
      <w:docPartPr>
        <w:name w:val="C57A4C1FCF1930428EA83979741A2B8F"/>
        <w:category>
          <w:name w:val="General"/>
          <w:gallery w:val="placeholder"/>
        </w:category>
        <w:types>
          <w:type w:val="bbPlcHdr"/>
        </w:types>
        <w:behaviors>
          <w:behavior w:val="content"/>
        </w:behaviors>
        <w:guid w:val="{65C9B1B8-824A-9E4E-9835-78E871D6024E}"/>
      </w:docPartPr>
      <w:docPartBody>
        <w:p w:rsidR="00000000" w:rsidRDefault="004E117A">
          <w:pPr>
            <w:pStyle w:val="C57A4C1FCF1930428EA83979741A2B8F"/>
          </w:pPr>
          <w:r>
            <w:rPr>
              <w:rStyle w:val="PlaceholderText"/>
            </w:rPr>
            <w:t>[Enter the institution with which you are affiliated]</w:t>
          </w:r>
        </w:p>
      </w:docPartBody>
    </w:docPart>
    <w:docPart>
      <w:docPartPr>
        <w:name w:val="1E2C4F22C3E4734EA0DCD3BC68BE0D1C"/>
        <w:category>
          <w:name w:val="General"/>
          <w:gallery w:val="placeholder"/>
        </w:category>
        <w:types>
          <w:type w:val="bbPlcHdr"/>
        </w:types>
        <w:behaviors>
          <w:behavior w:val="content"/>
        </w:behaviors>
        <w:guid w:val="{BF03FD65-6225-8542-B8D7-8DAE146AA464}"/>
      </w:docPartPr>
      <w:docPartBody>
        <w:p w:rsidR="00000000" w:rsidRDefault="004E117A">
          <w:pPr>
            <w:pStyle w:val="1E2C4F22C3E4734EA0DCD3BC68BE0D1C"/>
          </w:pPr>
          <w:r w:rsidRPr="00EF74F7">
            <w:rPr>
              <w:b/>
              <w:color w:val="808080" w:themeColor="background1" w:themeShade="80"/>
            </w:rPr>
            <w:t>[Enter the headword for your article]</w:t>
          </w:r>
        </w:p>
      </w:docPartBody>
    </w:docPart>
    <w:docPart>
      <w:docPartPr>
        <w:name w:val="2E1335975083844D96F292B855420B08"/>
        <w:category>
          <w:name w:val="General"/>
          <w:gallery w:val="placeholder"/>
        </w:category>
        <w:types>
          <w:type w:val="bbPlcHdr"/>
        </w:types>
        <w:behaviors>
          <w:behavior w:val="content"/>
        </w:behaviors>
        <w:guid w:val="{0B0C4B4B-3539-874C-A760-B67117CAA532}"/>
      </w:docPartPr>
      <w:docPartBody>
        <w:p w:rsidR="00000000" w:rsidRDefault="004E117A">
          <w:pPr>
            <w:pStyle w:val="2E1335975083844D96F292B855420B0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125A8A5474608479B90AC3282129EC1"/>
        <w:category>
          <w:name w:val="General"/>
          <w:gallery w:val="placeholder"/>
        </w:category>
        <w:types>
          <w:type w:val="bbPlcHdr"/>
        </w:types>
        <w:behaviors>
          <w:behavior w:val="content"/>
        </w:behaviors>
        <w:guid w:val="{008BAC5A-1EF9-2343-8496-08441B178E59}"/>
      </w:docPartPr>
      <w:docPartBody>
        <w:p w:rsidR="00000000" w:rsidRDefault="004E117A">
          <w:pPr>
            <w:pStyle w:val="1125A8A5474608479B90AC3282129EC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B92C59BCAFB54459CE6CC9A334A2051"/>
        <w:category>
          <w:name w:val="General"/>
          <w:gallery w:val="placeholder"/>
        </w:category>
        <w:types>
          <w:type w:val="bbPlcHdr"/>
        </w:types>
        <w:behaviors>
          <w:behavior w:val="content"/>
        </w:behaviors>
        <w:guid w:val="{31985C10-E99D-A142-8DC8-257C7C5325C7}"/>
      </w:docPartPr>
      <w:docPartBody>
        <w:p w:rsidR="00000000" w:rsidRDefault="004E117A">
          <w:pPr>
            <w:pStyle w:val="9B92C59BCAFB54459CE6CC9A334A205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002C07BD9323A4DB18B7139ACB41C9C"/>
        <w:category>
          <w:name w:val="General"/>
          <w:gallery w:val="placeholder"/>
        </w:category>
        <w:types>
          <w:type w:val="bbPlcHdr"/>
        </w:types>
        <w:behaviors>
          <w:behavior w:val="content"/>
        </w:behaviors>
        <w:guid w:val="{C98D21C2-929C-C341-AE1F-BE161CA3AFA8}"/>
      </w:docPartPr>
      <w:docPartBody>
        <w:p w:rsidR="00000000" w:rsidRDefault="004E117A">
          <w:pPr>
            <w:pStyle w:val="E002C07BD9323A4DB18B7139ACB41C9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Courier New"/>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FA24B0B8973784EAF1BDD1D56EA3742">
    <w:name w:val="3FA24B0B8973784EAF1BDD1D56EA3742"/>
  </w:style>
  <w:style w:type="paragraph" w:customStyle="1" w:styleId="A324DB49C641F340A1D2E8C44BDE33EE">
    <w:name w:val="A324DB49C641F340A1D2E8C44BDE33EE"/>
  </w:style>
  <w:style w:type="paragraph" w:customStyle="1" w:styleId="AC2D813651BB5C4A92681E38572AB9EE">
    <w:name w:val="AC2D813651BB5C4A92681E38572AB9EE"/>
  </w:style>
  <w:style w:type="paragraph" w:customStyle="1" w:styleId="9C483623F28313408229AB3ABE15B4F9">
    <w:name w:val="9C483623F28313408229AB3ABE15B4F9"/>
  </w:style>
  <w:style w:type="paragraph" w:customStyle="1" w:styleId="BFAF9FDFB905224C9F7D7B888198F964">
    <w:name w:val="BFAF9FDFB905224C9F7D7B888198F964"/>
  </w:style>
  <w:style w:type="paragraph" w:customStyle="1" w:styleId="C57A4C1FCF1930428EA83979741A2B8F">
    <w:name w:val="C57A4C1FCF1930428EA83979741A2B8F"/>
  </w:style>
  <w:style w:type="paragraph" w:customStyle="1" w:styleId="1E2C4F22C3E4734EA0DCD3BC68BE0D1C">
    <w:name w:val="1E2C4F22C3E4734EA0DCD3BC68BE0D1C"/>
  </w:style>
  <w:style w:type="paragraph" w:customStyle="1" w:styleId="2E1335975083844D96F292B855420B08">
    <w:name w:val="2E1335975083844D96F292B855420B08"/>
  </w:style>
  <w:style w:type="paragraph" w:customStyle="1" w:styleId="1125A8A5474608479B90AC3282129EC1">
    <w:name w:val="1125A8A5474608479B90AC3282129EC1"/>
  </w:style>
  <w:style w:type="paragraph" w:customStyle="1" w:styleId="9B92C59BCAFB54459CE6CC9A334A2051">
    <w:name w:val="9B92C59BCAFB54459CE6CC9A334A2051"/>
  </w:style>
  <w:style w:type="paragraph" w:customStyle="1" w:styleId="E002C07BD9323A4DB18B7139ACB41C9C">
    <w:name w:val="E002C07BD9323A4DB18B7139ACB41C9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FA24B0B8973784EAF1BDD1D56EA3742">
    <w:name w:val="3FA24B0B8973784EAF1BDD1D56EA3742"/>
  </w:style>
  <w:style w:type="paragraph" w:customStyle="1" w:styleId="A324DB49C641F340A1D2E8C44BDE33EE">
    <w:name w:val="A324DB49C641F340A1D2E8C44BDE33EE"/>
  </w:style>
  <w:style w:type="paragraph" w:customStyle="1" w:styleId="AC2D813651BB5C4A92681E38572AB9EE">
    <w:name w:val="AC2D813651BB5C4A92681E38572AB9EE"/>
  </w:style>
  <w:style w:type="paragraph" w:customStyle="1" w:styleId="9C483623F28313408229AB3ABE15B4F9">
    <w:name w:val="9C483623F28313408229AB3ABE15B4F9"/>
  </w:style>
  <w:style w:type="paragraph" w:customStyle="1" w:styleId="BFAF9FDFB905224C9F7D7B888198F964">
    <w:name w:val="BFAF9FDFB905224C9F7D7B888198F964"/>
  </w:style>
  <w:style w:type="paragraph" w:customStyle="1" w:styleId="C57A4C1FCF1930428EA83979741A2B8F">
    <w:name w:val="C57A4C1FCF1930428EA83979741A2B8F"/>
  </w:style>
  <w:style w:type="paragraph" w:customStyle="1" w:styleId="1E2C4F22C3E4734EA0DCD3BC68BE0D1C">
    <w:name w:val="1E2C4F22C3E4734EA0DCD3BC68BE0D1C"/>
  </w:style>
  <w:style w:type="paragraph" w:customStyle="1" w:styleId="2E1335975083844D96F292B855420B08">
    <w:name w:val="2E1335975083844D96F292B855420B08"/>
  </w:style>
  <w:style w:type="paragraph" w:customStyle="1" w:styleId="1125A8A5474608479B90AC3282129EC1">
    <w:name w:val="1125A8A5474608479B90AC3282129EC1"/>
  </w:style>
  <w:style w:type="paragraph" w:customStyle="1" w:styleId="9B92C59BCAFB54459CE6CC9A334A2051">
    <w:name w:val="9B92C59BCAFB54459CE6CC9A334A2051"/>
  </w:style>
  <w:style w:type="paragraph" w:customStyle="1" w:styleId="E002C07BD9323A4DB18B7139ACB41C9C">
    <w:name w:val="E002C07BD9323A4DB18B7139ACB41C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2</Pages>
  <Words>619</Words>
  <Characters>3530</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2014-12-04T22:10:00Z</dcterms:created>
  <dcterms:modified xsi:type="dcterms:W3CDTF">2014-12-04T22:51:00Z</dcterms:modified>
</cp:coreProperties>
</file>