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EB6DB14FCCF9445A98A4CC8A0589037"/>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823E94220CA33469D35FB0F104ADAD7"/>
            </w:placeholder>
            <w:text/>
          </w:sdtPr>
          <w:sdtEndPr/>
          <w:sdtContent>
            <w:tc>
              <w:tcPr>
                <w:tcW w:w="2073" w:type="dxa"/>
              </w:tcPr>
              <w:p w:rsidR="00B574C9" w:rsidRDefault="000A6DAA" w:rsidP="000A6DAA">
                <w:r>
                  <w:t>Charlotte</w:t>
                </w:r>
              </w:p>
            </w:tc>
          </w:sdtContent>
        </w:sdt>
        <w:sdt>
          <w:sdtPr>
            <w:alias w:val="Middle name"/>
            <w:tag w:val="authorMiddleName"/>
            <w:id w:val="-2076034781"/>
            <w:placeholder>
              <w:docPart w:val="A8EBFFAA7210B04F8762EBCDFEB23876"/>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79FCC12245C1254FA7973C5B72AD4FD8"/>
            </w:placeholder>
            <w:text/>
          </w:sdtPr>
          <w:sdtEndPr/>
          <w:sdtContent>
            <w:tc>
              <w:tcPr>
                <w:tcW w:w="2642" w:type="dxa"/>
              </w:tcPr>
              <w:p w:rsidR="00B574C9" w:rsidRDefault="000A6DAA" w:rsidP="000A6DAA">
                <w:r>
                  <w:t>Galloway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4D6F6F29EF85FE428E9E45152475E016"/>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222E9D2C24250149BCF4049D99A5C9EF"/>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F456D4F3662F0E40B4036DE8C5937DCF"/>
            </w:placeholder>
            <w:text/>
          </w:sdtPr>
          <w:sdtEndPr/>
          <w:sdtContent>
            <w:tc>
              <w:tcPr>
                <w:tcW w:w="9016" w:type="dxa"/>
                <w:tcMar>
                  <w:top w:w="113" w:type="dxa"/>
                  <w:bottom w:w="113" w:type="dxa"/>
                </w:tcMar>
              </w:tcPr>
              <w:p w:rsidR="003F0D73" w:rsidRPr="00FB589A" w:rsidRDefault="000A6DAA" w:rsidP="005758B7">
                <w:r w:rsidRPr="00AF1DAB">
                  <w:rPr>
                    <w:lang w:val="en-AU"/>
                  </w:rPr>
                  <w:t>WEE</w:t>
                </w:r>
                <w:r>
                  <w:rPr>
                    <w:lang w:val="en-AU"/>
                  </w:rPr>
                  <w:t>,</w:t>
                </w:r>
                <w:r w:rsidRPr="00AF1DAB">
                  <w:rPr>
                    <w:lang w:val="en-AU"/>
                  </w:rPr>
                  <w:t xml:space="preserve"> </w:t>
                </w:r>
                <w:proofErr w:type="spellStart"/>
                <w:r w:rsidRPr="00AF1DAB">
                  <w:rPr>
                    <w:lang w:val="en-AU"/>
                  </w:rPr>
                  <w:t>Beng</w:t>
                </w:r>
                <w:proofErr w:type="spellEnd"/>
                <w:r w:rsidRPr="00AF1DAB">
                  <w:rPr>
                    <w:lang w:val="en-AU"/>
                  </w:rPr>
                  <w:t xml:space="preserve"> Chong (1938- )</w:t>
                </w:r>
              </w:p>
            </w:tc>
          </w:sdtContent>
        </w:sdt>
      </w:tr>
      <w:tr w:rsidR="00464699" w:rsidTr="007821B0">
        <w:sdt>
          <w:sdtPr>
            <w:alias w:val="Variant headwords"/>
            <w:tag w:val="variantHeadwords"/>
            <w:id w:val="173464402"/>
            <w:placeholder>
              <w:docPart w:val="8977C00C725804469ED26EACCEFBA26E"/>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961527D2D6CAF48A3DED9BA5649A2BF"/>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D69F4C88D0107F48BBD21653D5007576"/>
            </w:placeholder>
          </w:sdtPr>
          <w:sdtEndPr/>
          <w:sdtContent>
            <w:tc>
              <w:tcPr>
                <w:tcW w:w="9016" w:type="dxa"/>
                <w:tcMar>
                  <w:top w:w="113" w:type="dxa"/>
                  <w:bottom w:w="113" w:type="dxa"/>
                </w:tcMar>
              </w:tcPr>
              <w:p w:rsidR="003F0D73" w:rsidRDefault="000A6DAA" w:rsidP="00C27FAB">
                <w:r>
                  <w:t xml:space="preserve">Wee </w:t>
                </w:r>
                <w:proofErr w:type="spellStart"/>
                <w:r>
                  <w:t>Beng</w:t>
                </w:r>
                <w:proofErr w:type="spellEnd"/>
                <w:r>
                  <w:t xml:space="preserve"> Chong is a Singaporean artist </w:t>
                </w:r>
                <w:r w:rsidR="005758B7">
                  <w:t>known for his work in both</w:t>
                </w:r>
                <w:r>
                  <w:t xml:space="preserve"> painting and sculpture.  Trained at the </w:t>
                </w:r>
                <w:proofErr w:type="spellStart"/>
                <w:r>
                  <w:t>Nanyang</w:t>
                </w:r>
                <w:proofErr w:type="spellEnd"/>
                <w:r>
                  <w:t xml:space="preserve"> Academy of Fine Arts</w:t>
                </w:r>
                <w:r w:rsidR="005758B7">
                  <w:t>, Singapore,</w:t>
                </w:r>
                <w:r>
                  <w:t xml:space="preserve"> and </w:t>
                </w:r>
                <w:proofErr w:type="spellStart"/>
                <w:r>
                  <w:t>L’Ecole</w:t>
                </w:r>
                <w:proofErr w:type="spellEnd"/>
                <w:r>
                  <w:t xml:space="preserve"> </w:t>
                </w:r>
                <w:proofErr w:type="spellStart"/>
                <w:r>
                  <w:t>Nationale</w:t>
                </w:r>
                <w:proofErr w:type="spellEnd"/>
                <w:r>
                  <w:t xml:space="preserve"> </w:t>
                </w:r>
                <w:proofErr w:type="spellStart"/>
                <w:r>
                  <w:t>Superi</w:t>
                </w:r>
                <w:r w:rsidR="005758B7">
                  <w:t>eure</w:t>
                </w:r>
                <w:proofErr w:type="spellEnd"/>
                <w:r w:rsidR="005758B7">
                  <w:t xml:space="preserve"> des Beaux-Arts in Paris, </w:t>
                </w:r>
                <w:proofErr w:type="spellStart"/>
                <w:r>
                  <w:t>Wee’s</w:t>
                </w:r>
                <w:proofErr w:type="spellEnd"/>
                <w:r>
                  <w:t xml:space="preserve"> art practice explores both Western an</w:t>
                </w:r>
                <w:r w:rsidR="005758B7">
                  <w:t>d traditional Chinese art styles</w:t>
                </w:r>
                <w:r>
                  <w:t xml:space="preserve">.  Prior to studying in Paris, Wee </w:t>
                </w:r>
                <w:r w:rsidR="005758B7">
                  <w:t>was</w:t>
                </w:r>
                <w:r>
                  <w:t xml:space="preserve"> a founding member of the Modern Art Society, an organisation </w:t>
                </w:r>
                <w:r w:rsidR="005758B7">
                  <w:t>started in 1964 that</w:t>
                </w:r>
                <w:r>
                  <w:t xml:space="preserve"> did much to promote public understanding of contemporary art in Singapore. On his return to Singapore</w:t>
                </w:r>
                <w:r w:rsidR="005758B7">
                  <w:t>,</w:t>
                </w:r>
                <w:r>
                  <w:t xml:space="preserve"> Wee helped popularis</w:t>
                </w:r>
                <w:r w:rsidR="005758B7">
                  <w:t xml:space="preserve">e sculpture in the early 1970s </w:t>
                </w:r>
                <w:r>
                  <w:t>at a time when few Singaporean artist</w:t>
                </w:r>
                <w:r w:rsidR="005758B7">
                  <w:t>s were working seriously in the</w:t>
                </w:r>
                <w:r>
                  <w:t xml:space="preserve"> medium. </w:t>
                </w:r>
                <w:r w:rsidR="005758B7">
                  <w:t>His work ranges from realism to abstraction, and he</w:t>
                </w:r>
                <w:r>
                  <w:t xml:space="preserve"> </w:t>
                </w:r>
                <w:r w:rsidR="005758B7">
                  <w:t>often</w:t>
                </w:r>
                <w:r>
                  <w:t xml:space="preserve"> composes works in </w:t>
                </w:r>
                <w:proofErr w:type="gramStart"/>
                <w:r>
                  <w:t>mixed-media</w:t>
                </w:r>
                <w:proofErr w:type="gramEnd"/>
                <w:r>
                  <w:t xml:space="preserve">. </w:t>
                </w:r>
                <w:r w:rsidR="005758B7">
                  <w:t xml:space="preserve">Additionally, Wee is a </w:t>
                </w:r>
                <w:proofErr w:type="spellStart"/>
                <w:r w:rsidR="005758B7">
                  <w:t>practitoner</w:t>
                </w:r>
                <w:proofErr w:type="spellEnd"/>
                <w:r>
                  <w:t xml:space="preserve"> of Chinese traditional ink painting, calligraphy</w:t>
                </w:r>
                <w:r w:rsidR="005758B7">
                  <w:t>,</w:t>
                </w:r>
                <w:r>
                  <w:t xml:space="preserve"> and seal engraving. In 1979 Wee received the Cultural Medallion for artistic excellence from the Singapore Ministry of Culture. He is active in many arts organisations and was head of the Fine Art department at the </w:t>
                </w:r>
                <w:proofErr w:type="spellStart"/>
                <w:r>
                  <w:t>Nanyang</w:t>
                </w:r>
                <w:proofErr w:type="spellEnd"/>
                <w:r>
                  <w:t xml:space="preserve"> Academy of Fine Arts (1982-89) where he is currently a senior teaching fellow. </w:t>
                </w:r>
                <w:proofErr w:type="spellStart"/>
                <w:r>
                  <w:t>Wee’s</w:t>
                </w:r>
                <w:proofErr w:type="spellEnd"/>
                <w:r>
                  <w:t xml:space="preserve"> works have </w:t>
                </w:r>
                <w:r w:rsidR="005758B7">
                  <w:t xml:space="preserve">been </w:t>
                </w:r>
                <w:r>
                  <w:t xml:space="preserve">featured in many major exhibitions of Singapore art, and he is well represented in public collections. </w:t>
                </w:r>
              </w:p>
            </w:tc>
            <w:bookmarkStart w:id="0" w:name="_GoBack" w:displacedByCustomXml="next"/>
            <w:bookmarkEnd w:id="0" w:displacedByCustomXml="next"/>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1324F2188B0AC94AA052979D98BD9CF9"/>
              </w:placeholder>
            </w:sdtPr>
            <w:sdtEndPr/>
            <w:sdtContent>
              <w:p w:rsidR="000A6DAA" w:rsidRDefault="000A6DAA" w:rsidP="000A6DAA">
                <w:r>
                  <w:rPr>
                    <w:rFonts w:eastAsia="Times New Roman" w:cs="Times New Roman"/>
                  </w:rPr>
                  <w:t xml:space="preserve">---- The art of true grit. (2012, Mar 09). </w:t>
                </w:r>
                <w:r>
                  <w:rPr>
                    <w:rFonts w:eastAsia="Times New Roman" w:cs="Times New Roman"/>
                    <w:i/>
                    <w:iCs/>
                  </w:rPr>
                  <w:t>The Business Times</w:t>
                </w:r>
                <w:r>
                  <w:rPr>
                    <w:rFonts w:eastAsia="Times New Roman" w:cs="Times New Roman"/>
                  </w:rPr>
                  <w:t xml:space="preserve">. Retrieved from </w:t>
                </w:r>
                <w:hyperlink r:id="rId8" w:history="1">
                  <w:r w:rsidRPr="001D6272">
                    <w:rPr>
                      <w:rStyle w:val="Hyperlink"/>
                      <w:rFonts w:eastAsia="Times New Roman" w:cs="Times New Roman"/>
                    </w:rPr>
                    <w:t>http://search.proquest.com/docview/926921672?accountid=8330</w:t>
                  </w:r>
                </w:hyperlink>
                <w:r>
                  <w:rPr>
                    <w:rFonts w:eastAsia="Times New Roman" w:cs="Times New Roman"/>
                  </w:rPr>
                  <w:t xml:space="preserve"> </w:t>
                </w:r>
              </w:p>
              <w:p w:rsidR="000A6DAA" w:rsidRDefault="000A6DAA" w:rsidP="000A6DAA">
                <w:r>
                  <w:t xml:space="preserve">Kwok </w:t>
                </w:r>
                <w:proofErr w:type="spellStart"/>
                <w:r>
                  <w:t>Kian</w:t>
                </w:r>
                <w:proofErr w:type="spellEnd"/>
                <w:r>
                  <w:t xml:space="preserve"> Chow. (1996) </w:t>
                </w:r>
                <w:r w:rsidRPr="005D77FC">
                  <w:rPr>
                    <w:i/>
                  </w:rPr>
                  <w:t>Channels and Confluences. A History of Singapore Art</w:t>
                </w:r>
                <w:r>
                  <w:t>, Singapore: Singapore Art Museum.</w:t>
                </w:r>
              </w:p>
              <w:p w:rsidR="000A6DAA" w:rsidRDefault="000A6DAA" w:rsidP="000A6DAA">
                <w:r>
                  <w:t xml:space="preserve">Chia </w:t>
                </w:r>
                <w:proofErr w:type="spellStart"/>
                <w:r>
                  <w:t>Wai</w:t>
                </w:r>
                <w:proofErr w:type="spellEnd"/>
                <w:r>
                  <w:t xml:space="preserve"> Hon. (2002) </w:t>
                </w:r>
                <w:r>
                  <w:rPr>
                    <w:i/>
                  </w:rPr>
                  <w:t>Bits and Pieces. Writings on Art</w:t>
                </w:r>
                <w:r>
                  <w:t>,</w:t>
                </w:r>
                <w:r>
                  <w:rPr>
                    <w:i/>
                  </w:rPr>
                  <w:t xml:space="preserve"> </w:t>
                </w:r>
                <w:r>
                  <w:t xml:space="preserve">T.K. </w:t>
                </w:r>
                <w:proofErr w:type="spellStart"/>
                <w:r>
                  <w:t>Sabapathy</w:t>
                </w:r>
                <w:proofErr w:type="spellEnd"/>
                <w:r>
                  <w:t xml:space="preserve">, </w:t>
                </w:r>
                <w:proofErr w:type="gramStart"/>
                <w:r>
                  <w:t>ed</w:t>
                </w:r>
                <w:proofErr w:type="gramEnd"/>
                <w:r>
                  <w:t>. Singapore: Contemporary Asian Arts Centre, 125-134.</w:t>
                </w:r>
              </w:p>
              <w:p w:rsidR="000A6DAA" w:rsidRDefault="000A6DAA" w:rsidP="000A6DAA">
                <w:proofErr w:type="spellStart"/>
                <w:r>
                  <w:t>Sabapathy</w:t>
                </w:r>
                <w:proofErr w:type="spellEnd"/>
                <w:r>
                  <w:t xml:space="preserve">, T.K, ed. (1999) </w:t>
                </w:r>
                <w:r>
                  <w:rPr>
                    <w:i/>
                  </w:rPr>
                  <w:t>City/Community: Singapore Art Today</w:t>
                </w:r>
                <w:r>
                  <w:t xml:space="preserve">. </w:t>
                </w:r>
                <w:r w:rsidRPr="00F90CC2">
                  <w:rPr>
                    <w:i/>
                  </w:rPr>
                  <w:t>Nokia Singapore Art 2009</w:t>
                </w:r>
                <w:r>
                  <w:t xml:space="preserve"> Singapore: National Arts Council and National Heritage Board.</w:t>
                </w:r>
              </w:p>
              <w:p w:rsidR="003235A7" w:rsidRDefault="005758B7" w:rsidP="00FB11DE"/>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6DAA" w:rsidRDefault="000A6DAA" w:rsidP="007A0D55">
      <w:pPr>
        <w:spacing w:after="0" w:line="240" w:lineRule="auto"/>
      </w:pPr>
      <w:r>
        <w:separator/>
      </w:r>
    </w:p>
  </w:endnote>
  <w:endnote w:type="continuationSeparator" w:id="0">
    <w:p w:rsidR="000A6DAA" w:rsidRDefault="000A6DA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6DAA" w:rsidRDefault="000A6DAA" w:rsidP="007A0D55">
      <w:pPr>
        <w:spacing w:after="0" w:line="240" w:lineRule="auto"/>
      </w:pPr>
      <w:r>
        <w:separator/>
      </w:r>
    </w:p>
  </w:footnote>
  <w:footnote w:type="continuationSeparator" w:id="0">
    <w:p w:rsidR="000A6DAA" w:rsidRDefault="000A6DA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DAA"/>
    <w:rsid w:val="00032559"/>
    <w:rsid w:val="00052040"/>
    <w:rsid w:val="000A6DAA"/>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758B7"/>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A6DA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A6DAA"/>
    <w:rPr>
      <w:rFonts w:ascii="Lucida Grande" w:hAnsi="Lucida Grande" w:cs="Lucida Grande"/>
      <w:sz w:val="18"/>
      <w:szCs w:val="18"/>
    </w:rPr>
  </w:style>
  <w:style w:type="character" w:styleId="Hyperlink">
    <w:name w:val="Hyperlink"/>
    <w:basedOn w:val="DefaultParagraphFont"/>
    <w:uiPriority w:val="99"/>
    <w:unhideWhenUsed/>
    <w:rsid w:val="000A6DAA"/>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A6DA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A6DAA"/>
    <w:rPr>
      <w:rFonts w:ascii="Lucida Grande" w:hAnsi="Lucida Grande" w:cs="Lucida Grande"/>
      <w:sz w:val="18"/>
      <w:szCs w:val="18"/>
    </w:rPr>
  </w:style>
  <w:style w:type="character" w:styleId="Hyperlink">
    <w:name w:val="Hyperlink"/>
    <w:basedOn w:val="DefaultParagraphFont"/>
    <w:uiPriority w:val="99"/>
    <w:unhideWhenUsed/>
    <w:rsid w:val="000A6D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arch.proquest.com/docview/926921672?accountid=8330"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B6DB14FCCF9445A98A4CC8A0589037"/>
        <w:category>
          <w:name w:val="General"/>
          <w:gallery w:val="placeholder"/>
        </w:category>
        <w:types>
          <w:type w:val="bbPlcHdr"/>
        </w:types>
        <w:behaviors>
          <w:behavior w:val="content"/>
        </w:behaviors>
        <w:guid w:val="{C4C96961-6DDA-6647-91AD-266A4856B15B}"/>
      </w:docPartPr>
      <w:docPartBody>
        <w:p w:rsidR="00AD262C" w:rsidRDefault="00AD262C">
          <w:pPr>
            <w:pStyle w:val="4EB6DB14FCCF9445A98A4CC8A0589037"/>
          </w:pPr>
          <w:r w:rsidRPr="00CC586D">
            <w:rPr>
              <w:rStyle w:val="PlaceholderText"/>
              <w:b/>
              <w:color w:val="FFFFFF" w:themeColor="background1"/>
            </w:rPr>
            <w:t>[Salutation]</w:t>
          </w:r>
        </w:p>
      </w:docPartBody>
    </w:docPart>
    <w:docPart>
      <w:docPartPr>
        <w:name w:val="8823E94220CA33469D35FB0F104ADAD7"/>
        <w:category>
          <w:name w:val="General"/>
          <w:gallery w:val="placeholder"/>
        </w:category>
        <w:types>
          <w:type w:val="bbPlcHdr"/>
        </w:types>
        <w:behaviors>
          <w:behavior w:val="content"/>
        </w:behaviors>
        <w:guid w:val="{C25E03F1-C598-C640-88A9-F0AEDE57AF9A}"/>
      </w:docPartPr>
      <w:docPartBody>
        <w:p w:rsidR="00AD262C" w:rsidRDefault="00AD262C">
          <w:pPr>
            <w:pStyle w:val="8823E94220CA33469D35FB0F104ADAD7"/>
          </w:pPr>
          <w:r>
            <w:rPr>
              <w:rStyle w:val="PlaceholderText"/>
            </w:rPr>
            <w:t>[First name]</w:t>
          </w:r>
        </w:p>
      </w:docPartBody>
    </w:docPart>
    <w:docPart>
      <w:docPartPr>
        <w:name w:val="A8EBFFAA7210B04F8762EBCDFEB23876"/>
        <w:category>
          <w:name w:val="General"/>
          <w:gallery w:val="placeholder"/>
        </w:category>
        <w:types>
          <w:type w:val="bbPlcHdr"/>
        </w:types>
        <w:behaviors>
          <w:behavior w:val="content"/>
        </w:behaviors>
        <w:guid w:val="{C15C3233-EB5F-2640-85D3-2E5E7921B90E}"/>
      </w:docPartPr>
      <w:docPartBody>
        <w:p w:rsidR="00AD262C" w:rsidRDefault="00AD262C">
          <w:pPr>
            <w:pStyle w:val="A8EBFFAA7210B04F8762EBCDFEB23876"/>
          </w:pPr>
          <w:r>
            <w:rPr>
              <w:rStyle w:val="PlaceholderText"/>
            </w:rPr>
            <w:t>[Middle name]</w:t>
          </w:r>
        </w:p>
      </w:docPartBody>
    </w:docPart>
    <w:docPart>
      <w:docPartPr>
        <w:name w:val="79FCC12245C1254FA7973C5B72AD4FD8"/>
        <w:category>
          <w:name w:val="General"/>
          <w:gallery w:val="placeholder"/>
        </w:category>
        <w:types>
          <w:type w:val="bbPlcHdr"/>
        </w:types>
        <w:behaviors>
          <w:behavior w:val="content"/>
        </w:behaviors>
        <w:guid w:val="{70962C17-562E-7D45-B5A0-5E7972D039A6}"/>
      </w:docPartPr>
      <w:docPartBody>
        <w:p w:rsidR="00AD262C" w:rsidRDefault="00AD262C">
          <w:pPr>
            <w:pStyle w:val="79FCC12245C1254FA7973C5B72AD4FD8"/>
          </w:pPr>
          <w:r>
            <w:rPr>
              <w:rStyle w:val="PlaceholderText"/>
            </w:rPr>
            <w:t>[Last name]</w:t>
          </w:r>
        </w:p>
      </w:docPartBody>
    </w:docPart>
    <w:docPart>
      <w:docPartPr>
        <w:name w:val="4D6F6F29EF85FE428E9E45152475E016"/>
        <w:category>
          <w:name w:val="General"/>
          <w:gallery w:val="placeholder"/>
        </w:category>
        <w:types>
          <w:type w:val="bbPlcHdr"/>
        </w:types>
        <w:behaviors>
          <w:behavior w:val="content"/>
        </w:behaviors>
        <w:guid w:val="{B4B074AD-6C5C-3B48-A52D-25D36831B736}"/>
      </w:docPartPr>
      <w:docPartBody>
        <w:p w:rsidR="00AD262C" w:rsidRDefault="00AD262C">
          <w:pPr>
            <w:pStyle w:val="4D6F6F29EF85FE428E9E45152475E016"/>
          </w:pPr>
          <w:r>
            <w:rPr>
              <w:rStyle w:val="PlaceholderText"/>
            </w:rPr>
            <w:t>[Enter your biography]</w:t>
          </w:r>
        </w:p>
      </w:docPartBody>
    </w:docPart>
    <w:docPart>
      <w:docPartPr>
        <w:name w:val="222E9D2C24250149BCF4049D99A5C9EF"/>
        <w:category>
          <w:name w:val="General"/>
          <w:gallery w:val="placeholder"/>
        </w:category>
        <w:types>
          <w:type w:val="bbPlcHdr"/>
        </w:types>
        <w:behaviors>
          <w:behavior w:val="content"/>
        </w:behaviors>
        <w:guid w:val="{8B112E57-5146-E64C-BBFD-01D42CD6B8FB}"/>
      </w:docPartPr>
      <w:docPartBody>
        <w:p w:rsidR="00AD262C" w:rsidRDefault="00AD262C">
          <w:pPr>
            <w:pStyle w:val="222E9D2C24250149BCF4049D99A5C9EF"/>
          </w:pPr>
          <w:r>
            <w:rPr>
              <w:rStyle w:val="PlaceholderText"/>
            </w:rPr>
            <w:t>[Enter the institution with which you are affiliated]</w:t>
          </w:r>
        </w:p>
      </w:docPartBody>
    </w:docPart>
    <w:docPart>
      <w:docPartPr>
        <w:name w:val="F456D4F3662F0E40B4036DE8C5937DCF"/>
        <w:category>
          <w:name w:val="General"/>
          <w:gallery w:val="placeholder"/>
        </w:category>
        <w:types>
          <w:type w:val="bbPlcHdr"/>
        </w:types>
        <w:behaviors>
          <w:behavior w:val="content"/>
        </w:behaviors>
        <w:guid w:val="{E8343B15-1F42-2144-9EED-445145CE5A36}"/>
      </w:docPartPr>
      <w:docPartBody>
        <w:p w:rsidR="00AD262C" w:rsidRDefault="00AD262C">
          <w:pPr>
            <w:pStyle w:val="F456D4F3662F0E40B4036DE8C5937DCF"/>
          </w:pPr>
          <w:r w:rsidRPr="00EF74F7">
            <w:rPr>
              <w:b/>
              <w:color w:val="808080" w:themeColor="background1" w:themeShade="80"/>
            </w:rPr>
            <w:t>[Enter the headword for your article]</w:t>
          </w:r>
        </w:p>
      </w:docPartBody>
    </w:docPart>
    <w:docPart>
      <w:docPartPr>
        <w:name w:val="8977C00C725804469ED26EACCEFBA26E"/>
        <w:category>
          <w:name w:val="General"/>
          <w:gallery w:val="placeholder"/>
        </w:category>
        <w:types>
          <w:type w:val="bbPlcHdr"/>
        </w:types>
        <w:behaviors>
          <w:behavior w:val="content"/>
        </w:behaviors>
        <w:guid w:val="{6A45500D-0A0D-0C44-9077-AA0696834604}"/>
      </w:docPartPr>
      <w:docPartBody>
        <w:p w:rsidR="00AD262C" w:rsidRDefault="00AD262C">
          <w:pPr>
            <w:pStyle w:val="8977C00C725804469ED26EACCEFBA26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961527D2D6CAF48A3DED9BA5649A2BF"/>
        <w:category>
          <w:name w:val="General"/>
          <w:gallery w:val="placeholder"/>
        </w:category>
        <w:types>
          <w:type w:val="bbPlcHdr"/>
        </w:types>
        <w:behaviors>
          <w:behavior w:val="content"/>
        </w:behaviors>
        <w:guid w:val="{16E75646-7F35-334F-A657-80A01D9AB481}"/>
      </w:docPartPr>
      <w:docPartBody>
        <w:p w:rsidR="00AD262C" w:rsidRDefault="00AD262C">
          <w:pPr>
            <w:pStyle w:val="7961527D2D6CAF48A3DED9BA5649A2B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69F4C88D0107F48BBD21653D5007576"/>
        <w:category>
          <w:name w:val="General"/>
          <w:gallery w:val="placeholder"/>
        </w:category>
        <w:types>
          <w:type w:val="bbPlcHdr"/>
        </w:types>
        <w:behaviors>
          <w:behavior w:val="content"/>
        </w:behaviors>
        <w:guid w:val="{767E4E50-7276-7249-943E-BFA02A9C4BE3}"/>
      </w:docPartPr>
      <w:docPartBody>
        <w:p w:rsidR="00AD262C" w:rsidRDefault="00AD262C">
          <w:pPr>
            <w:pStyle w:val="D69F4C88D0107F48BBD21653D500757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324F2188B0AC94AA052979D98BD9CF9"/>
        <w:category>
          <w:name w:val="General"/>
          <w:gallery w:val="placeholder"/>
        </w:category>
        <w:types>
          <w:type w:val="bbPlcHdr"/>
        </w:types>
        <w:behaviors>
          <w:behavior w:val="content"/>
        </w:behaviors>
        <w:guid w:val="{FE3547BC-A246-784A-A32B-C07288854D87}"/>
      </w:docPartPr>
      <w:docPartBody>
        <w:p w:rsidR="00AD262C" w:rsidRDefault="00AD262C">
          <w:pPr>
            <w:pStyle w:val="1324F2188B0AC94AA052979D98BD9CF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62C"/>
    <w:rsid w:val="00AD262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EB6DB14FCCF9445A98A4CC8A0589037">
    <w:name w:val="4EB6DB14FCCF9445A98A4CC8A0589037"/>
  </w:style>
  <w:style w:type="paragraph" w:customStyle="1" w:styleId="8823E94220CA33469D35FB0F104ADAD7">
    <w:name w:val="8823E94220CA33469D35FB0F104ADAD7"/>
  </w:style>
  <w:style w:type="paragraph" w:customStyle="1" w:styleId="A8EBFFAA7210B04F8762EBCDFEB23876">
    <w:name w:val="A8EBFFAA7210B04F8762EBCDFEB23876"/>
  </w:style>
  <w:style w:type="paragraph" w:customStyle="1" w:styleId="79FCC12245C1254FA7973C5B72AD4FD8">
    <w:name w:val="79FCC12245C1254FA7973C5B72AD4FD8"/>
  </w:style>
  <w:style w:type="paragraph" w:customStyle="1" w:styleId="4D6F6F29EF85FE428E9E45152475E016">
    <w:name w:val="4D6F6F29EF85FE428E9E45152475E016"/>
  </w:style>
  <w:style w:type="paragraph" w:customStyle="1" w:styleId="222E9D2C24250149BCF4049D99A5C9EF">
    <w:name w:val="222E9D2C24250149BCF4049D99A5C9EF"/>
  </w:style>
  <w:style w:type="paragraph" w:customStyle="1" w:styleId="F456D4F3662F0E40B4036DE8C5937DCF">
    <w:name w:val="F456D4F3662F0E40B4036DE8C5937DCF"/>
  </w:style>
  <w:style w:type="paragraph" w:customStyle="1" w:styleId="8977C00C725804469ED26EACCEFBA26E">
    <w:name w:val="8977C00C725804469ED26EACCEFBA26E"/>
  </w:style>
  <w:style w:type="paragraph" w:customStyle="1" w:styleId="7961527D2D6CAF48A3DED9BA5649A2BF">
    <w:name w:val="7961527D2D6CAF48A3DED9BA5649A2BF"/>
  </w:style>
  <w:style w:type="paragraph" w:customStyle="1" w:styleId="D69F4C88D0107F48BBD21653D5007576">
    <w:name w:val="D69F4C88D0107F48BBD21653D5007576"/>
  </w:style>
  <w:style w:type="paragraph" w:customStyle="1" w:styleId="1324F2188B0AC94AA052979D98BD9CF9">
    <w:name w:val="1324F2188B0AC94AA052979D98BD9CF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EB6DB14FCCF9445A98A4CC8A0589037">
    <w:name w:val="4EB6DB14FCCF9445A98A4CC8A0589037"/>
  </w:style>
  <w:style w:type="paragraph" w:customStyle="1" w:styleId="8823E94220CA33469D35FB0F104ADAD7">
    <w:name w:val="8823E94220CA33469D35FB0F104ADAD7"/>
  </w:style>
  <w:style w:type="paragraph" w:customStyle="1" w:styleId="A8EBFFAA7210B04F8762EBCDFEB23876">
    <w:name w:val="A8EBFFAA7210B04F8762EBCDFEB23876"/>
  </w:style>
  <w:style w:type="paragraph" w:customStyle="1" w:styleId="79FCC12245C1254FA7973C5B72AD4FD8">
    <w:name w:val="79FCC12245C1254FA7973C5B72AD4FD8"/>
  </w:style>
  <w:style w:type="paragraph" w:customStyle="1" w:styleId="4D6F6F29EF85FE428E9E45152475E016">
    <w:name w:val="4D6F6F29EF85FE428E9E45152475E016"/>
  </w:style>
  <w:style w:type="paragraph" w:customStyle="1" w:styleId="222E9D2C24250149BCF4049D99A5C9EF">
    <w:name w:val="222E9D2C24250149BCF4049D99A5C9EF"/>
  </w:style>
  <w:style w:type="paragraph" w:customStyle="1" w:styleId="F456D4F3662F0E40B4036DE8C5937DCF">
    <w:name w:val="F456D4F3662F0E40B4036DE8C5937DCF"/>
  </w:style>
  <w:style w:type="paragraph" w:customStyle="1" w:styleId="8977C00C725804469ED26EACCEFBA26E">
    <w:name w:val="8977C00C725804469ED26EACCEFBA26E"/>
  </w:style>
  <w:style w:type="paragraph" w:customStyle="1" w:styleId="7961527D2D6CAF48A3DED9BA5649A2BF">
    <w:name w:val="7961527D2D6CAF48A3DED9BA5649A2BF"/>
  </w:style>
  <w:style w:type="paragraph" w:customStyle="1" w:styleId="D69F4C88D0107F48BBD21653D5007576">
    <w:name w:val="D69F4C88D0107F48BBD21653D5007576"/>
  </w:style>
  <w:style w:type="paragraph" w:customStyle="1" w:styleId="1324F2188B0AC94AA052979D98BD9CF9">
    <w:name w:val="1324F2188B0AC94AA052979D98BD9C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1</Pages>
  <Words>321</Words>
  <Characters>1831</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2015-01-25T00:06:00Z</dcterms:created>
  <dcterms:modified xsi:type="dcterms:W3CDTF">2015-01-25T00:06:00Z</dcterms:modified>
</cp:coreProperties>
</file>