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BD65CF27AE6CA46B862FF40663B811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71CAFED81C58547B3B91CBBD56C8C12"/>
            </w:placeholder>
            <w:text/>
          </w:sdtPr>
          <w:sdtEndPr/>
          <w:sdtContent>
            <w:tc>
              <w:tcPr>
                <w:tcW w:w="2073" w:type="dxa"/>
              </w:tcPr>
              <w:p w:rsidR="00B574C9" w:rsidRDefault="00760A74" w:rsidP="00760A74">
                <w:r>
                  <w:t>Cynthia</w:t>
                </w:r>
              </w:p>
            </w:tc>
          </w:sdtContent>
        </w:sdt>
        <w:sdt>
          <w:sdtPr>
            <w:alias w:val="Middle name"/>
            <w:tag w:val="authorMiddleName"/>
            <w:id w:val="-2076034781"/>
            <w:placeholder>
              <w:docPart w:val="AD89F903301C7F4B9CD7C631E3C8C91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C17923E68A7CE40B4EDD9616D73481C"/>
            </w:placeholder>
            <w:text/>
          </w:sdtPr>
          <w:sdtEndPr/>
          <w:sdtContent>
            <w:tc>
              <w:tcPr>
                <w:tcW w:w="2642" w:type="dxa"/>
              </w:tcPr>
              <w:p w:rsidR="00B574C9" w:rsidRDefault="00760A74" w:rsidP="00760A74">
                <w:proofErr w:type="spellStart"/>
                <w:r>
                  <w:t>Persinger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4F04D59ECFA6F4DAB1DA7A835194FD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9341A20F1B1F543AB5C809446F3F8A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60E46AC9F6D5CA419501FA55CFCB189F"/>
            </w:placeholder>
            <w:text/>
          </w:sdtPr>
          <w:sdtContent>
            <w:tc>
              <w:tcPr>
                <w:tcW w:w="9016" w:type="dxa"/>
                <w:tcMar>
                  <w:top w:w="113" w:type="dxa"/>
                  <w:bottom w:w="113" w:type="dxa"/>
                </w:tcMar>
              </w:tcPr>
              <w:p w:rsidR="003F0D73" w:rsidRPr="00FB589A" w:rsidRDefault="00760A74" w:rsidP="003F0D73">
                <w:pPr>
                  <w:rPr>
                    <w:b/>
                  </w:rPr>
                </w:pPr>
                <w:r w:rsidRPr="00021073">
                  <w:rPr>
                    <w:rFonts w:ascii="Times New Roman" w:eastAsiaTheme="minorEastAsia" w:hAnsi="Times New Roman" w:cs="Times New Roman"/>
                    <w:sz w:val="24"/>
                    <w:szCs w:val="24"/>
                    <w:lang w:val="en-CA" w:eastAsia="ja-JP"/>
                  </w:rPr>
                  <w:t>Schapiro, Meyer (1904-1996)</w:t>
                </w:r>
                <w:r w:rsidRPr="00021073">
                  <w:rPr>
                    <w:rFonts w:ascii="Times New Roman" w:eastAsiaTheme="minorEastAsia" w:hAnsi="Times New Roman" w:cs="Times New Roman"/>
                    <w:sz w:val="24"/>
                    <w:szCs w:val="24"/>
                    <w:lang w:val="en-CA" w:eastAsia="ja-JP"/>
                  </w:rPr>
                  <w:tab/>
                </w:r>
              </w:p>
            </w:tc>
          </w:sdtContent>
        </w:sdt>
      </w:tr>
      <w:tr w:rsidR="00464699" w:rsidTr="007821B0">
        <w:sdt>
          <w:sdtPr>
            <w:alias w:val="Variant headwords"/>
            <w:tag w:val="variantHeadwords"/>
            <w:id w:val="173464402"/>
            <w:placeholder>
              <w:docPart w:val="36BD9A8789D78E48BAB906F616FD910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975C80B0AE5B04783C5C3220E1A1EED"/>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4A38F4FBD09D5B4CA4F58DAAF9D2168C"/>
            </w:placeholder>
          </w:sdtPr>
          <w:sdtEndPr/>
          <w:sdtContent>
            <w:tc>
              <w:tcPr>
                <w:tcW w:w="9016" w:type="dxa"/>
                <w:tcMar>
                  <w:top w:w="113" w:type="dxa"/>
                  <w:bottom w:w="113" w:type="dxa"/>
                </w:tcMar>
              </w:tcPr>
              <w:p w:rsidR="00760A74" w:rsidRPr="00B875D0" w:rsidRDefault="00760A74" w:rsidP="00760A74">
                <w:pPr>
                  <w:rPr>
                    <w:rStyle w:val="st"/>
                    <w:rFonts w:ascii="Times New Roman" w:hAnsi="Times New Roman" w:cs="Times New Roman"/>
                    <w:b/>
                  </w:rPr>
                </w:pPr>
                <w:r w:rsidRPr="00B875D0">
                  <w:rPr>
                    <w:rFonts w:ascii="Times New Roman" w:hAnsi="Times New Roman" w:cs="Times New Roman"/>
                  </w:rPr>
                  <w:t xml:space="preserve">The Lithuanian-born, American art historian Meyer Schapiro was born in </w:t>
                </w:r>
                <w:proofErr w:type="spellStart"/>
                <w:r w:rsidRPr="00B875D0">
                  <w:rPr>
                    <w:rFonts w:ascii="Times New Roman" w:hAnsi="Times New Roman" w:cs="Times New Roman"/>
                  </w:rPr>
                  <w:t>Šiauliai</w:t>
                </w:r>
                <w:proofErr w:type="spellEnd"/>
                <w:r w:rsidRPr="00B875D0">
                  <w:rPr>
                    <w:rFonts w:ascii="Times New Roman" w:hAnsi="Times New Roman" w:cs="Times New Roman"/>
                  </w:rPr>
                  <w:t xml:space="preserve"> (</w:t>
                </w:r>
                <w:proofErr w:type="spellStart"/>
                <w:r w:rsidRPr="00B875D0">
                  <w:rPr>
                    <w:rFonts w:ascii="Times New Roman" w:hAnsi="Times New Roman" w:cs="Times New Roman"/>
                  </w:rPr>
                  <w:t>Shavley</w:t>
                </w:r>
                <w:proofErr w:type="spellEnd"/>
                <w:r w:rsidRPr="00B875D0">
                  <w:rPr>
                    <w:rFonts w:ascii="Times New Roman" w:hAnsi="Times New Roman" w:cs="Times New Roman"/>
                  </w:rPr>
                  <w:t>), Lithuania, on</w:t>
                </w:r>
                <w:r>
                  <w:rPr>
                    <w:rFonts w:ascii="Times New Roman" w:hAnsi="Times New Roman" w:cs="Times New Roman"/>
                  </w:rPr>
                  <w:t xml:space="preserve"> September 23, 1904, but soon </w:t>
                </w:r>
                <w:proofErr w:type="gramStart"/>
                <w:r>
                  <w:rPr>
                    <w:rFonts w:ascii="Times New Roman" w:hAnsi="Times New Roman" w:cs="Times New Roman"/>
                  </w:rPr>
                  <w:t>e</w:t>
                </w:r>
                <w:r w:rsidRPr="00B875D0">
                  <w:rPr>
                    <w:rFonts w:ascii="Times New Roman" w:hAnsi="Times New Roman" w:cs="Times New Roman"/>
                  </w:rPr>
                  <w:t>migrated</w:t>
                </w:r>
                <w:proofErr w:type="gramEnd"/>
                <w:r w:rsidRPr="00B875D0">
                  <w:rPr>
                    <w:rFonts w:ascii="Times New Roman" w:hAnsi="Times New Roman" w:cs="Times New Roman"/>
                  </w:rPr>
                  <w:t xml:space="preserve"> to the United States with his family in 1907. Schapiro grew up in the working-class, left wing, Jewish immigrant </w:t>
                </w:r>
                <w:proofErr w:type="spellStart"/>
                <w:r w:rsidRPr="00B875D0">
                  <w:rPr>
                    <w:rFonts w:ascii="Times New Roman" w:hAnsi="Times New Roman" w:cs="Times New Roman"/>
                  </w:rPr>
                  <w:t>neighborhood</w:t>
                </w:r>
                <w:proofErr w:type="spellEnd"/>
                <w:r w:rsidRPr="00B875D0">
                  <w:rPr>
                    <w:rFonts w:ascii="Times New Roman" w:hAnsi="Times New Roman" w:cs="Times New Roman"/>
                  </w:rPr>
                  <w:t xml:space="preserve"> of Brownsville, Brooklyn. He graduated from Columbia University with a Ph</w:t>
                </w:r>
                <w:r>
                  <w:rPr>
                    <w:rFonts w:ascii="Times New Roman" w:hAnsi="Times New Roman" w:cs="Times New Roman"/>
                  </w:rPr>
                  <w:t>.</w:t>
                </w:r>
                <w:r w:rsidRPr="00B875D0">
                  <w:rPr>
                    <w:rFonts w:ascii="Times New Roman" w:hAnsi="Times New Roman" w:cs="Times New Roman"/>
                  </w:rPr>
                  <w:t>D</w:t>
                </w:r>
                <w:r>
                  <w:rPr>
                    <w:rFonts w:ascii="Times New Roman" w:hAnsi="Times New Roman" w:cs="Times New Roman"/>
                  </w:rPr>
                  <w:t>.</w:t>
                </w:r>
                <w:r w:rsidRPr="00B875D0">
                  <w:rPr>
                    <w:rFonts w:ascii="Times New Roman" w:hAnsi="Times New Roman" w:cs="Times New Roman"/>
                  </w:rPr>
                  <w:t xml:space="preserve"> in fine arts and </w:t>
                </w:r>
                <w:proofErr w:type="spellStart"/>
                <w:r w:rsidRPr="00B875D0">
                  <w:rPr>
                    <w:rFonts w:ascii="Times New Roman" w:hAnsi="Times New Roman" w:cs="Times New Roman"/>
                  </w:rPr>
                  <w:t>archeology</w:t>
                </w:r>
                <w:proofErr w:type="spellEnd"/>
                <w:r>
                  <w:rPr>
                    <w:rFonts w:ascii="Times New Roman" w:hAnsi="Times New Roman" w:cs="Times New Roman"/>
                  </w:rPr>
                  <w:t xml:space="preserve"> in 1935 (having completed his dissertation in 1929)</w:t>
                </w:r>
                <w:r w:rsidRPr="00B875D0">
                  <w:rPr>
                    <w:rFonts w:ascii="Times New Roman" w:hAnsi="Times New Roman" w:cs="Times New Roman"/>
                  </w:rPr>
                  <w:t xml:space="preserve">. He spent his career at Columbia, though he also taught regularly at the New School for Social Research from 1936 until 1952. </w:t>
                </w:r>
                <w:r w:rsidRPr="00B875D0">
                  <w:rPr>
                    <w:rStyle w:val="st"/>
                    <w:rFonts w:ascii="Times New Roman" w:hAnsi="Times New Roman" w:cs="Times New Roman"/>
                  </w:rPr>
                  <w:t xml:space="preserve">Although trained as a medievalist, Schapiro was an early proponent of modern art, and over the course of his career, he taught courses, lectured, and published on both. Through his lectures and publications, </w:t>
                </w:r>
                <w:r w:rsidRPr="00B875D0">
                  <w:rPr>
                    <w:rFonts w:ascii="Times New Roman" w:hAnsi="Times New Roman" w:cs="Times New Roman"/>
                  </w:rPr>
                  <w:t xml:space="preserve">his ideas shaped several generations of artists and art historians. </w:t>
                </w:r>
                <w:r w:rsidRPr="00B875D0">
                  <w:rPr>
                    <w:rStyle w:val="st"/>
                    <w:rFonts w:ascii="Times New Roman" w:hAnsi="Times New Roman" w:cs="Times New Roman"/>
                  </w:rPr>
                  <w:t>Though he published several books including those on post-Impressionist artists Paul Cézanne (1950) and Vincent van Gogh (1952), he published his most respected ideas on both medieval and modern topics in articles. Schapiro is known for his innovative and interdisciplinary approaches to art history; he explored new art historical methodologies through the use of Marxism, psychoanalysis, and semiotics. He is also known for his essay ‘Style’ (1953), a systematic consideration of past and current theories of style.</w:t>
                </w:r>
              </w:p>
              <w:p w:rsidR="00760A74" w:rsidRPr="00B875D0" w:rsidRDefault="00760A74" w:rsidP="00760A74">
                <w:pPr>
                  <w:rPr>
                    <w:rStyle w:val="st"/>
                    <w:rFonts w:ascii="Times New Roman" w:hAnsi="Times New Roman" w:cs="Times New Roman"/>
                  </w:rPr>
                </w:pPr>
              </w:p>
              <w:p w:rsidR="00760A74" w:rsidRDefault="00760A74" w:rsidP="00760A74">
                <w:pPr>
                  <w:rPr>
                    <w:rStyle w:val="st"/>
                    <w:rFonts w:ascii="Times New Roman" w:hAnsi="Times New Roman" w:cs="Times New Roman"/>
                  </w:rPr>
                </w:pPr>
                <w:r w:rsidRPr="00B875D0">
                  <w:rPr>
                    <w:rStyle w:val="st"/>
                    <w:rFonts w:ascii="Times New Roman" w:hAnsi="Times New Roman" w:cs="Times New Roman"/>
                  </w:rPr>
                  <w:t xml:space="preserve">Schapiro consistently sought to understand art through the relationship between its formal characteristics and its historical meaning without resorting to racial or </w:t>
                </w:r>
                <w:r>
                  <w:rPr>
                    <w:rStyle w:val="st"/>
                    <w:rFonts w:ascii="Times New Roman" w:hAnsi="Times New Roman" w:cs="Times New Roman"/>
                  </w:rPr>
                  <w:t>national characteris</w:t>
                </w:r>
                <w:r w:rsidRPr="00B875D0">
                  <w:rPr>
                    <w:rStyle w:val="st"/>
                    <w:rFonts w:ascii="Times New Roman" w:hAnsi="Times New Roman" w:cs="Times New Roman"/>
                  </w:rPr>
                  <w:t xml:space="preserve">ations of style, as his German-speaking predecessors had. Schapiro’s influences shifted over the decades. His career began in the 1930s when his essays and reviews appeared in leftist journals including </w:t>
                </w:r>
                <w:r w:rsidRPr="00B875D0">
                  <w:rPr>
                    <w:rStyle w:val="st"/>
                    <w:rFonts w:ascii="Times New Roman" w:hAnsi="Times New Roman" w:cs="Times New Roman"/>
                    <w:i/>
                  </w:rPr>
                  <w:t>The Marxist Quarterly</w:t>
                </w:r>
                <w:r w:rsidRPr="00B875D0">
                  <w:rPr>
                    <w:rStyle w:val="st"/>
                    <w:rFonts w:ascii="Times New Roman" w:hAnsi="Times New Roman" w:cs="Times New Roman"/>
                  </w:rPr>
                  <w:t xml:space="preserve">, </w:t>
                </w:r>
                <w:r w:rsidRPr="00B875D0">
                  <w:rPr>
                    <w:rStyle w:val="st"/>
                    <w:rFonts w:ascii="Times New Roman" w:hAnsi="Times New Roman" w:cs="Times New Roman"/>
                    <w:i/>
                  </w:rPr>
                  <w:t>New Masses</w:t>
                </w:r>
                <w:r w:rsidRPr="00B875D0">
                  <w:rPr>
                    <w:rStyle w:val="st"/>
                    <w:rFonts w:ascii="Times New Roman" w:hAnsi="Times New Roman" w:cs="Times New Roman"/>
                  </w:rPr>
                  <w:t xml:space="preserve"> and </w:t>
                </w:r>
                <w:r w:rsidRPr="00B875D0">
                  <w:rPr>
                    <w:rStyle w:val="st"/>
                    <w:rFonts w:ascii="Times New Roman" w:hAnsi="Times New Roman" w:cs="Times New Roman"/>
                    <w:i/>
                  </w:rPr>
                  <w:t>Partisan Review</w:t>
                </w:r>
                <w:r w:rsidRPr="00B875D0">
                  <w:rPr>
                    <w:rStyle w:val="st"/>
                    <w:rFonts w:ascii="Times New Roman" w:hAnsi="Times New Roman" w:cs="Times New Roman"/>
                  </w:rPr>
                  <w:t>. In the late 1930s and early 1940s, he had increasing contact with European exiles, including art historian Erwin Panofsky (1892-1968) and surrealist André Breton (1896-1966). In the 1950s, Schapiro’s interests extended to the social sciences. In the late 1960s, he played an active role in establishing the field of semiotics in the United States.</w:t>
                </w:r>
              </w:p>
              <w:p w:rsidR="00760A74" w:rsidRDefault="00760A74" w:rsidP="00760A74">
                <w:pPr>
                  <w:rPr>
                    <w:rStyle w:val="st"/>
                    <w:rFonts w:ascii="Times New Roman" w:hAnsi="Times New Roman" w:cs="Times New Roman"/>
                  </w:rPr>
                </w:pPr>
              </w:p>
              <w:p w:rsidR="00760A74" w:rsidRDefault="00760A74" w:rsidP="00760A74">
                <w:pPr>
                  <w:rPr>
                    <w:rStyle w:val="st"/>
                    <w:rFonts w:ascii="Times New Roman" w:hAnsi="Times New Roman" w:cs="Times New Roman"/>
                  </w:rPr>
                </w:pPr>
                <w:r>
                  <w:rPr>
                    <w:rStyle w:val="st"/>
                    <w:rFonts w:ascii="Times New Roman" w:hAnsi="Times New Roman" w:cs="Times New Roman"/>
                  </w:rPr>
                  <w:t>[File: Meyer.jpg]</w:t>
                </w:r>
              </w:p>
              <w:p w:rsidR="00760A74" w:rsidRDefault="00760A74" w:rsidP="00760A74">
                <w:pPr>
                  <w:rPr>
                    <w:rStyle w:val="st"/>
                    <w:rFonts w:ascii="Times New Roman" w:hAnsi="Times New Roman" w:cs="Times New Roman"/>
                  </w:rPr>
                </w:pPr>
              </w:p>
              <w:p w:rsidR="00760A74" w:rsidRDefault="00760A74" w:rsidP="00760A74">
                <w:pPr>
                  <w:tabs>
                    <w:tab w:val="left" w:pos="4410"/>
                  </w:tabs>
                  <w:rPr>
                    <w:rFonts w:ascii="Times New Roman" w:hAnsi="Times New Roman" w:cs="Times New Roman"/>
                  </w:rPr>
                </w:pPr>
                <w:r>
                  <w:rPr>
                    <w:rFonts w:ascii="Times New Roman" w:hAnsi="Times New Roman" w:cs="Times New Roman"/>
                  </w:rPr>
                  <w:t xml:space="preserve">1947 Meyer Schapiro, </w:t>
                </w:r>
                <w:r w:rsidRPr="00B875D0">
                  <w:rPr>
                    <w:rFonts w:ascii="Times New Roman" w:hAnsi="Times New Roman" w:cs="Times New Roman"/>
                  </w:rPr>
                  <w:t xml:space="preserve">Oil on </w:t>
                </w:r>
                <w:r>
                  <w:rPr>
                    <w:rFonts w:ascii="Times New Roman" w:hAnsi="Times New Roman" w:cs="Times New Roman"/>
                  </w:rPr>
                  <w:t xml:space="preserve">Canvas, 24 x 20 inches / 61 x 50.8 cm, </w:t>
                </w:r>
                <w:r w:rsidRPr="00B875D0">
                  <w:rPr>
                    <w:rFonts w:ascii="Times New Roman" w:hAnsi="Times New Roman" w:cs="Times New Roman"/>
                  </w:rPr>
                  <w:t>Private Collection</w:t>
                </w:r>
              </w:p>
              <w:p w:rsidR="00760A74" w:rsidRDefault="00760A74" w:rsidP="00760A74">
                <w:pPr>
                  <w:tabs>
                    <w:tab w:val="left" w:pos="4410"/>
                  </w:tabs>
                  <w:rPr>
                    <w:rFonts w:ascii="Times New Roman" w:hAnsi="Times New Roman" w:cs="Times New Roman"/>
                  </w:rPr>
                </w:pPr>
              </w:p>
              <w:p w:rsidR="00760A74" w:rsidRPr="00B875D0" w:rsidRDefault="00760A74" w:rsidP="00760A74">
                <w:pPr>
                  <w:tabs>
                    <w:tab w:val="left" w:pos="4410"/>
                  </w:tabs>
                  <w:rPr>
                    <w:rFonts w:ascii="Times New Roman" w:hAnsi="Times New Roman" w:cs="Times New Roman"/>
                  </w:rPr>
                </w:pPr>
                <w:hyperlink r:id="rId8" w:history="1">
                  <w:r w:rsidRPr="007770DE">
                    <w:rPr>
                      <w:rStyle w:val="Hyperlink"/>
                      <w:rFonts w:ascii="Times New Roman" w:hAnsi="Times New Roman" w:cs="Times New Roman"/>
                    </w:rPr>
                    <w:t>http://www.aliceneel.com/gallery/?mode=display&amp;category=2&amp;painting=27</w:t>
                  </w:r>
                </w:hyperlink>
                <w:r>
                  <w:rPr>
                    <w:rFonts w:ascii="Times New Roman" w:hAnsi="Times New Roman" w:cs="Times New Roman"/>
                  </w:rPr>
                  <w:t xml:space="preserve"> </w:t>
                </w:r>
              </w:p>
              <w:p w:rsidR="003F0D73" w:rsidRDefault="003F0D73" w:rsidP="00760A74"/>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29942B532EC655488D143B40D113C5BA"/>
              </w:placeholder>
            </w:sdtPr>
            <w:sdtEndPr/>
            <w:sdtContent>
              <w:p w:rsidR="00760A74" w:rsidRPr="00B875D0" w:rsidRDefault="00760A74" w:rsidP="00760A74">
                <w:pPr>
                  <w:rPr>
                    <w:rStyle w:val="st"/>
                    <w:rFonts w:ascii="Times New Roman" w:hAnsi="Times New Roman" w:cs="Times New Roman"/>
                  </w:rPr>
                </w:pPr>
                <w:r w:rsidRPr="00B875D0">
                  <w:rPr>
                    <w:rStyle w:val="st"/>
                    <w:rFonts w:ascii="Times New Roman" w:hAnsi="Times New Roman" w:cs="Times New Roman"/>
                  </w:rPr>
                  <w:t>Craven, D</w:t>
                </w:r>
                <w:r>
                  <w:rPr>
                    <w:rStyle w:val="st"/>
                    <w:rFonts w:ascii="Times New Roman" w:hAnsi="Times New Roman" w:cs="Times New Roman"/>
                  </w:rPr>
                  <w:t>.</w:t>
                </w:r>
                <w:r w:rsidRPr="00B875D0">
                  <w:rPr>
                    <w:rStyle w:val="st"/>
                    <w:rFonts w:ascii="Times New Roman" w:hAnsi="Times New Roman" w:cs="Times New Roman"/>
                  </w:rPr>
                  <w:t xml:space="preserve"> (ed.)(1994) </w:t>
                </w:r>
                <w:r w:rsidRPr="00B875D0">
                  <w:rPr>
                    <w:rStyle w:val="st"/>
                    <w:rFonts w:ascii="Times New Roman" w:hAnsi="Times New Roman" w:cs="Times New Roman"/>
                    <w:i/>
                  </w:rPr>
                  <w:t>Oxford Art Journal</w:t>
                </w:r>
                <w:r w:rsidRPr="00B875D0">
                  <w:rPr>
                    <w:rStyle w:val="st"/>
                    <w:rFonts w:ascii="Times New Roman" w:hAnsi="Times New Roman" w:cs="Times New Roman"/>
                  </w:rPr>
                  <w:t>, special issue dedicated to Schapiro, 17 (1).</w:t>
                </w:r>
              </w:p>
              <w:p w:rsidR="00760A74" w:rsidRPr="00B875D0" w:rsidRDefault="00760A74" w:rsidP="00760A74">
                <w:pPr>
                  <w:rPr>
                    <w:rStyle w:val="st"/>
                    <w:rFonts w:ascii="Times New Roman" w:hAnsi="Times New Roman" w:cs="Times New Roman"/>
                  </w:rPr>
                </w:pPr>
              </w:p>
              <w:p w:rsidR="00760A74" w:rsidRPr="00B875D0" w:rsidRDefault="00760A74" w:rsidP="00760A74">
                <w:pPr>
                  <w:rPr>
                    <w:rStyle w:val="st"/>
                    <w:rFonts w:ascii="Times New Roman" w:hAnsi="Times New Roman" w:cs="Times New Roman"/>
                  </w:rPr>
                </w:pPr>
                <w:proofErr w:type="spellStart"/>
                <w:r w:rsidRPr="00B875D0">
                  <w:rPr>
                    <w:rStyle w:val="st"/>
                    <w:rFonts w:ascii="Times New Roman" w:hAnsi="Times New Roman" w:cs="Times New Roman"/>
                  </w:rPr>
                  <w:t>Persinger</w:t>
                </w:r>
                <w:proofErr w:type="spellEnd"/>
                <w:r w:rsidRPr="00B875D0">
                  <w:rPr>
                    <w:rStyle w:val="st"/>
                    <w:rFonts w:ascii="Times New Roman" w:hAnsi="Times New Roman" w:cs="Times New Roman"/>
                  </w:rPr>
                  <w:t>, C</w:t>
                </w:r>
                <w:r>
                  <w:rPr>
                    <w:rStyle w:val="st"/>
                    <w:rFonts w:ascii="Times New Roman" w:hAnsi="Times New Roman" w:cs="Times New Roman"/>
                  </w:rPr>
                  <w:t>.</w:t>
                </w:r>
                <w:r w:rsidRPr="00B875D0">
                  <w:rPr>
                    <w:rStyle w:val="st"/>
                    <w:rFonts w:ascii="Times New Roman" w:hAnsi="Times New Roman" w:cs="Times New Roman"/>
                  </w:rPr>
                  <w:t xml:space="preserve"> (2010) ‘Reconsidering Meyer Schapiro and the New Vienna School’, </w:t>
                </w:r>
                <w:r w:rsidRPr="00B875D0">
                  <w:rPr>
                    <w:rStyle w:val="st"/>
                    <w:rFonts w:ascii="Times New Roman" w:hAnsi="Times New Roman" w:cs="Times New Roman"/>
                    <w:i/>
                  </w:rPr>
                  <w:t xml:space="preserve">Journal of Art </w:t>
                </w:r>
                <w:r w:rsidRPr="00B875D0">
                  <w:rPr>
                    <w:rStyle w:val="st"/>
                    <w:rFonts w:ascii="Times New Roman" w:hAnsi="Times New Roman" w:cs="Times New Roman"/>
                    <w:i/>
                  </w:rPr>
                  <w:lastRenderedPageBreak/>
                  <w:t>Historiography</w:t>
                </w:r>
                <w:r w:rsidRPr="00B875D0">
                  <w:rPr>
                    <w:rStyle w:val="st"/>
                    <w:rFonts w:ascii="Times New Roman" w:hAnsi="Times New Roman" w:cs="Times New Roman"/>
                  </w:rPr>
                  <w:t xml:space="preserve"> 3. </w:t>
                </w:r>
                <w:hyperlink r:id="rId9" w:history="1">
                  <w:r w:rsidRPr="00B875D0">
                    <w:rPr>
                      <w:rStyle w:val="Hyperlink"/>
                      <w:rFonts w:ascii="Times New Roman" w:hAnsi="Times New Roman" w:cs="Times New Roman"/>
                    </w:rPr>
                    <w:t>http://arthistoriography.wordpress.com/number-3-december-2010/</w:t>
                  </w:r>
                </w:hyperlink>
              </w:p>
              <w:p w:rsidR="00760A74" w:rsidRPr="00B875D0" w:rsidRDefault="00760A74" w:rsidP="00760A74">
                <w:pPr>
                  <w:rPr>
                    <w:rStyle w:val="st"/>
                    <w:rFonts w:ascii="Times New Roman" w:hAnsi="Times New Roman" w:cs="Times New Roman"/>
                  </w:rPr>
                </w:pPr>
              </w:p>
              <w:p w:rsidR="00760A74" w:rsidRPr="00B875D0" w:rsidRDefault="00760A74" w:rsidP="00760A74">
                <w:pPr>
                  <w:rPr>
                    <w:rStyle w:val="st"/>
                    <w:rFonts w:ascii="Times New Roman" w:hAnsi="Times New Roman" w:cs="Times New Roman"/>
                  </w:rPr>
                </w:pPr>
                <w:r w:rsidRPr="00B875D0">
                  <w:rPr>
                    <w:rStyle w:val="st"/>
                    <w:rFonts w:ascii="Times New Roman" w:hAnsi="Times New Roman" w:cs="Times New Roman"/>
                  </w:rPr>
                  <w:t xml:space="preserve">Schapiro M. (1952) </w:t>
                </w:r>
                <w:r w:rsidRPr="00B875D0">
                  <w:rPr>
                    <w:rStyle w:val="st"/>
                    <w:rFonts w:ascii="Times New Roman" w:hAnsi="Times New Roman" w:cs="Times New Roman"/>
                    <w:i/>
                  </w:rPr>
                  <w:t xml:space="preserve">Paul Cézanne, </w:t>
                </w:r>
                <w:r w:rsidRPr="00B875D0">
                  <w:rPr>
                    <w:rStyle w:val="st"/>
                    <w:rFonts w:ascii="Times New Roman" w:hAnsi="Times New Roman" w:cs="Times New Roman"/>
                  </w:rPr>
                  <w:t xml:space="preserve">New York: H. N. </w:t>
                </w:r>
                <w:proofErr w:type="spellStart"/>
                <w:r w:rsidRPr="00B875D0">
                  <w:rPr>
                    <w:rStyle w:val="st"/>
                    <w:rFonts w:ascii="Times New Roman" w:hAnsi="Times New Roman" w:cs="Times New Roman"/>
                  </w:rPr>
                  <w:t>Abrams</w:t>
                </w:r>
                <w:proofErr w:type="spellEnd"/>
                <w:r w:rsidRPr="00B875D0">
                  <w:rPr>
                    <w:rStyle w:val="st"/>
                    <w:rFonts w:ascii="Times New Roman" w:hAnsi="Times New Roman" w:cs="Times New Roman"/>
                  </w:rPr>
                  <w:t>.</w:t>
                </w:r>
              </w:p>
              <w:p w:rsidR="00760A74" w:rsidRPr="00B875D0" w:rsidRDefault="00760A74" w:rsidP="00760A74">
                <w:pPr>
                  <w:rPr>
                    <w:rStyle w:val="st"/>
                    <w:rFonts w:ascii="Times New Roman" w:hAnsi="Times New Roman" w:cs="Times New Roman"/>
                  </w:rPr>
                </w:pPr>
              </w:p>
              <w:p w:rsidR="00760A74" w:rsidRPr="00B875D0" w:rsidRDefault="00760A74" w:rsidP="00760A74">
                <w:pPr>
                  <w:rPr>
                    <w:rStyle w:val="st"/>
                    <w:rFonts w:ascii="Times New Roman" w:hAnsi="Times New Roman" w:cs="Times New Roman"/>
                  </w:rPr>
                </w:pPr>
                <w:r w:rsidRPr="00B875D0">
                  <w:rPr>
                    <w:rStyle w:val="st"/>
                    <w:rFonts w:ascii="Times New Roman" w:hAnsi="Times New Roman" w:cs="Times New Roman"/>
                  </w:rPr>
                  <w:t xml:space="preserve">----- </w:t>
                </w:r>
                <w:r>
                  <w:rPr>
                    <w:rStyle w:val="st"/>
                    <w:rFonts w:ascii="Times New Roman" w:hAnsi="Times New Roman" w:cs="Times New Roman"/>
                  </w:rPr>
                  <w:t xml:space="preserve"> </w:t>
                </w:r>
                <w:r w:rsidRPr="00B875D0">
                  <w:rPr>
                    <w:rStyle w:val="st"/>
                    <w:rFonts w:ascii="Times New Roman" w:hAnsi="Times New Roman" w:cs="Times New Roman"/>
                  </w:rPr>
                  <w:t xml:space="preserve">(1950) </w:t>
                </w:r>
                <w:r w:rsidRPr="00B875D0">
                  <w:rPr>
                    <w:rStyle w:val="st"/>
                    <w:rFonts w:ascii="Times New Roman" w:hAnsi="Times New Roman" w:cs="Times New Roman"/>
                    <w:i/>
                  </w:rPr>
                  <w:t>Vincent van Gogh</w:t>
                </w:r>
                <w:r w:rsidRPr="00B875D0">
                  <w:rPr>
                    <w:rStyle w:val="st"/>
                    <w:rFonts w:ascii="Times New Roman" w:hAnsi="Times New Roman" w:cs="Times New Roman"/>
                  </w:rPr>
                  <w:t xml:space="preserve">, New York: H. N. </w:t>
                </w:r>
                <w:proofErr w:type="spellStart"/>
                <w:r w:rsidRPr="00B875D0">
                  <w:rPr>
                    <w:rStyle w:val="st"/>
                    <w:rFonts w:ascii="Times New Roman" w:hAnsi="Times New Roman" w:cs="Times New Roman"/>
                  </w:rPr>
                  <w:t>Abrams</w:t>
                </w:r>
                <w:proofErr w:type="spellEnd"/>
                <w:r w:rsidRPr="00B875D0">
                  <w:rPr>
                    <w:rStyle w:val="st"/>
                    <w:rFonts w:ascii="Times New Roman" w:hAnsi="Times New Roman" w:cs="Times New Roman"/>
                  </w:rPr>
                  <w:t>.</w:t>
                </w:r>
              </w:p>
              <w:p w:rsidR="00760A74" w:rsidRPr="00B875D0" w:rsidRDefault="00760A74" w:rsidP="00760A74">
                <w:pPr>
                  <w:rPr>
                    <w:rStyle w:val="st"/>
                    <w:rFonts w:ascii="Times New Roman" w:hAnsi="Times New Roman" w:cs="Times New Roman"/>
                  </w:rPr>
                </w:pPr>
              </w:p>
              <w:p w:rsidR="00760A74" w:rsidRPr="00B875D0" w:rsidRDefault="00760A74" w:rsidP="00760A74">
                <w:pPr>
                  <w:rPr>
                    <w:rFonts w:ascii="Times New Roman" w:hAnsi="Times New Roman" w:cs="Times New Roman"/>
                  </w:rPr>
                </w:pPr>
                <w:r w:rsidRPr="00B875D0">
                  <w:rPr>
                    <w:rStyle w:val="st"/>
                    <w:rFonts w:ascii="Times New Roman" w:hAnsi="Times New Roman" w:cs="Times New Roman"/>
                  </w:rPr>
                  <w:t xml:space="preserve">----- (1953) ‘Style’, </w:t>
                </w:r>
                <w:r w:rsidRPr="00B875D0">
                  <w:rPr>
                    <w:rFonts w:ascii="Times New Roman" w:hAnsi="Times New Roman" w:cs="Times New Roman"/>
                    <w:i/>
                  </w:rPr>
                  <w:t xml:space="preserve">Anthropology Today: An </w:t>
                </w:r>
                <w:proofErr w:type="spellStart"/>
                <w:r w:rsidRPr="00B875D0">
                  <w:rPr>
                    <w:rFonts w:ascii="Times New Roman" w:hAnsi="Times New Roman" w:cs="Times New Roman"/>
                    <w:i/>
                  </w:rPr>
                  <w:t>Encyclopedic</w:t>
                </w:r>
                <w:proofErr w:type="spellEnd"/>
                <w:r w:rsidRPr="00B875D0">
                  <w:rPr>
                    <w:rFonts w:ascii="Times New Roman" w:hAnsi="Times New Roman" w:cs="Times New Roman"/>
                    <w:i/>
                  </w:rPr>
                  <w:t xml:space="preserve"> Inventory</w:t>
                </w:r>
                <w:r w:rsidRPr="00B875D0">
                  <w:rPr>
                    <w:rFonts w:ascii="Times New Roman" w:hAnsi="Times New Roman" w:cs="Times New Roman"/>
                  </w:rPr>
                  <w:t xml:space="preserve">, ed. by A. K. </w:t>
                </w:r>
                <w:proofErr w:type="spellStart"/>
                <w:r w:rsidRPr="00B875D0">
                  <w:rPr>
                    <w:rFonts w:ascii="Times New Roman" w:hAnsi="Times New Roman" w:cs="Times New Roman"/>
                  </w:rPr>
                  <w:t>Krober</w:t>
                </w:r>
                <w:proofErr w:type="spellEnd"/>
                <w:r w:rsidRPr="00B875D0">
                  <w:rPr>
                    <w:rFonts w:ascii="Times New Roman" w:hAnsi="Times New Roman" w:cs="Times New Roman"/>
                  </w:rPr>
                  <w:t xml:space="preserve">, Chicago: University of Chicago Press, 287-312. </w:t>
                </w:r>
              </w:p>
              <w:p w:rsidR="00760A74" w:rsidRPr="00B875D0" w:rsidRDefault="00760A74" w:rsidP="00760A74">
                <w:pPr>
                  <w:rPr>
                    <w:rStyle w:val="st"/>
                    <w:rFonts w:ascii="Times New Roman" w:hAnsi="Times New Roman" w:cs="Times New Roman"/>
                  </w:rPr>
                </w:pPr>
              </w:p>
              <w:p w:rsidR="00760A74" w:rsidRDefault="00760A74" w:rsidP="00760A74">
                <w:pPr>
                  <w:rPr>
                    <w:rStyle w:val="st"/>
                    <w:rFonts w:ascii="Times New Roman" w:hAnsi="Times New Roman" w:cs="Times New Roman"/>
                  </w:rPr>
                </w:pPr>
                <w:r w:rsidRPr="00B875D0">
                  <w:rPr>
                    <w:rStyle w:val="st"/>
                    <w:rFonts w:ascii="Times New Roman" w:hAnsi="Times New Roman" w:cs="Times New Roman"/>
                  </w:rPr>
                  <w:t xml:space="preserve">----- (1995) </w:t>
                </w:r>
                <w:r w:rsidRPr="00B875D0">
                  <w:rPr>
                    <w:rStyle w:val="st"/>
                    <w:rFonts w:ascii="Times New Roman" w:hAnsi="Times New Roman" w:cs="Times New Roman"/>
                    <w:i/>
                  </w:rPr>
                  <w:t>Meyer Schapiro: The Bibliography,</w:t>
                </w:r>
                <w:r w:rsidRPr="00B875D0">
                  <w:rPr>
                    <w:rStyle w:val="st"/>
                    <w:rFonts w:ascii="Times New Roman" w:hAnsi="Times New Roman" w:cs="Times New Roman"/>
                  </w:rPr>
                  <w:t xml:space="preserve"> New York: George </w:t>
                </w:r>
                <w:proofErr w:type="spellStart"/>
                <w:r w:rsidRPr="00B875D0">
                  <w:rPr>
                    <w:rStyle w:val="st"/>
                    <w:rFonts w:ascii="Times New Roman" w:hAnsi="Times New Roman" w:cs="Times New Roman"/>
                  </w:rPr>
                  <w:t>Braziller</w:t>
                </w:r>
                <w:proofErr w:type="spellEnd"/>
                <w:r w:rsidRPr="00B875D0">
                  <w:rPr>
                    <w:rStyle w:val="st"/>
                    <w:rFonts w:ascii="Times New Roman" w:hAnsi="Times New Roman" w:cs="Times New Roman"/>
                  </w:rPr>
                  <w:t>.</w:t>
                </w:r>
              </w:p>
              <w:p w:rsidR="00760A74" w:rsidRPr="00B875D0" w:rsidRDefault="00760A74" w:rsidP="00760A74">
                <w:pPr>
                  <w:rPr>
                    <w:rStyle w:val="st"/>
                    <w:rFonts w:ascii="Times New Roman" w:hAnsi="Times New Roman" w:cs="Times New Roman"/>
                  </w:rPr>
                </w:pPr>
              </w:p>
              <w:p w:rsidR="00760A74" w:rsidRPr="00B875D0" w:rsidRDefault="00760A74" w:rsidP="00760A74">
                <w:pPr>
                  <w:rPr>
                    <w:rStyle w:val="st"/>
                    <w:rFonts w:ascii="Times New Roman" w:hAnsi="Times New Roman" w:cs="Times New Roman"/>
                  </w:rPr>
                </w:pPr>
                <w:r w:rsidRPr="00B875D0">
                  <w:rPr>
                    <w:rStyle w:val="st"/>
                    <w:rFonts w:ascii="Times New Roman" w:hAnsi="Times New Roman" w:cs="Times New Roman"/>
                  </w:rPr>
                  <w:t xml:space="preserve">----- (1977) </w:t>
                </w:r>
                <w:r w:rsidRPr="00B875D0">
                  <w:rPr>
                    <w:rStyle w:val="st"/>
                    <w:rFonts w:ascii="Times New Roman" w:hAnsi="Times New Roman" w:cs="Times New Roman"/>
                    <w:i/>
                  </w:rPr>
                  <w:t>Romanesque Art,</w:t>
                </w:r>
                <w:r w:rsidRPr="00B875D0">
                  <w:rPr>
                    <w:rStyle w:val="st"/>
                    <w:rFonts w:ascii="Times New Roman" w:hAnsi="Times New Roman" w:cs="Times New Roman"/>
                  </w:rPr>
                  <w:t xml:space="preserve"> Selected Papers I, New York: George </w:t>
                </w:r>
                <w:proofErr w:type="spellStart"/>
                <w:r w:rsidRPr="00B875D0">
                  <w:rPr>
                    <w:rStyle w:val="st"/>
                    <w:rFonts w:ascii="Times New Roman" w:hAnsi="Times New Roman" w:cs="Times New Roman"/>
                  </w:rPr>
                  <w:t>Braziller</w:t>
                </w:r>
                <w:proofErr w:type="spellEnd"/>
                <w:r w:rsidRPr="00B875D0">
                  <w:rPr>
                    <w:rStyle w:val="st"/>
                    <w:rFonts w:ascii="Times New Roman" w:hAnsi="Times New Roman" w:cs="Times New Roman"/>
                  </w:rPr>
                  <w:t>.</w:t>
                </w:r>
              </w:p>
              <w:p w:rsidR="00760A74" w:rsidRPr="00B875D0" w:rsidRDefault="00760A74" w:rsidP="00760A74">
                <w:pPr>
                  <w:rPr>
                    <w:rStyle w:val="st"/>
                    <w:rFonts w:ascii="Times New Roman" w:hAnsi="Times New Roman" w:cs="Times New Roman"/>
                  </w:rPr>
                </w:pPr>
              </w:p>
              <w:p w:rsidR="00760A74" w:rsidRPr="00B875D0" w:rsidRDefault="00760A74" w:rsidP="00760A74">
                <w:pPr>
                  <w:rPr>
                    <w:rStyle w:val="st"/>
                    <w:rFonts w:ascii="Times New Roman" w:hAnsi="Times New Roman" w:cs="Times New Roman"/>
                  </w:rPr>
                </w:pPr>
                <w:r w:rsidRPr="00B875D0">
                  <w:rPr>
                    <w:rStyle w:val="st"/>
                    <w:rFonts w:ascii="Times New Roman" w:hAnsi="Times New Roman" w:cs="Times New Roman"/>
                  </w:rPr>
                  <w:t xml:space="preserve">------ (1977) </w:t>
                </w:r>
                <w:r w:rsidRPr="00B875D0">
                  <w:rPr>
                    <w:rStyle w:val="st"/>
                    <w:rFonts w:ascii="Times New Roman" w:hAnsi="Times New Roman" w:cs="Times New Roman"/>
                    <w:i/>
                  </w:rPr>
                  <w:t>Modern Art: 19</w:t>
                </w:r>
                <w:r w:rsidRPr="00B875D0">
                  <w:rPr>
                    <w:rStyle w:val="st"/>
                    <w:rFonts w:ascii="Times New Roman" w:hAnsi="Times New Roman" w:cs="Times New Roman"/>
                    <w:i/>
                    <w:vertAlign w:val="superscript"/>
                  </w:rPr>
                  <w:t>th</w:t>
                </w:r>
                <w:r w:rsidRPr="00B875D0">
                  <w:rPr>
                    <w:rStyle w:val="st"/>
                    <w:rFonts w:ascii="Times New Roman" w:hAnsi="Times New Roman" w:cs="Times New Roman"/>
                    <w:i/>
                  </w:rPr>
                  <w:t xml:space="preserve"> and 20</w:t>
                </w:r>
                <w:r w:rsidRPr="00B875D0">
                  <w:rPr>
                    <w:rStyle w:val="st"/>
                    <w:rFonts w:ascii="Times New Roman" w:hAnsi="Times New Roman" w:cs="Times New Roman"/>
                    <w:i/>
                    <w:vertAlign w:val="superscript"/>
                  </w:rPr>
                  <w:t>th</w:t>
                </w:r>
                <w:r w:rsidRPr="00B875D0">
                  <w:rPr>
                    <w:rStyle w:val="st"/>
                    <w:rFonts w:ascii="Times New Roman" w:hAnsi="Times New Roman" w:cs="Times New Roman"/>
                    <w:i/>
                  </w:rPr>
                  <w:t xml:space="preserve"> Centuries,</w:t>
                </w:r>
                <w:r w:rsidRPr="00B875D0">
                  <w:rPr>
                    <w:rStyle w:val="st"/>
                    <w:rFonts w:ascii="Times New Roman" w:hAnsi="Times New Roman" w:cs="Times New Roman"/>
                  </w:rPr>
                  <w:t xml:space="preserve"> Selected Papers II, New York: George </w:t>
                </w:r>
                <w:proofErr w:type="spellStart"/>
                <w:r w:rsidRPr="00B875D0">
                  <w:rPr>
                    <w:rStyle w:val="st"/>
                    <w:rFonts w:ascii="Times New Roman" w:hAnsi="Times New Roman" w:cs="Times New Roman"/>
                  </w:rPr>
                  <w:t>Braziller</w:t>
                </w:r>
                <w:proofErr w:type="spellEnd"/>
                <w:r w:rsidRPr="00B875D0">
                  <w:rPr>
                    <w:rStyle w:val="st"/>
                    <w:rFonts w:ascii="Times New Roman" w:hAnsi="Times New Roman" w:cs="Times New Roman"/>
                  </w:rPr>
                  <w:t>.</w:t>
                </w:r>
              </w:p>
              <w:p w:rsidR="00760A74" w:rsidRPr="00B875D0" w:rsidRDefault="00760A74" w:rsidP="00760A74">
                <w:pPr>
                  <w:rPr>
                    <w:rStyle w:val="st"/>
                    <w:rFonts w:ascii="Times New Roman" w:hAnsi="Times New Roman" w:cs="Times New Roman"/>
                  </w:rPr>
                </w:pPr>
              </w:p>
              <w:p w:rsidR="00760A74" w:rsidRPr="00B875D0" w:rsidRDefault="00760A74" w:rsidP="00760A74">
                <w:pPr>
                  <w:rPr>
                    <w:rStyle w:val="st"/>
                    <w:rFonts w:ascii="Times New Roman" w:hAnsi="Times New Roman" w:cs="Times New Roman"/>
                  </w:rPr>
                </w:pPr>
                <w:r w:rsidRPr="00B875D0">
                  <w:rPr>
                    <w:rStyle w:val="st"/>
                    <w:rFonts w:ascii="Times New Roman" w:hAnsi="Times New Roman" w:cs="Times New Roman"/>
                  </w:rPr>
                  <w:t xml:space="preserve">----- (1979) </w:t>
                </w:r>
                <w:r w:rsidRPr="00B875D0">
                  <w:rPr>
                    <w:rStyle w:val="st"/>
                    <w:rFonts w:ascii="Times New Roman" w:hAnsi="Times New Roman" w:cs="Times New Roman"/>
                    <w:i/>
                  </w:rPr>
                  <w:t>Late Antique, Early Christian, and Medieval Art,</w:t>
                </w:r>
                <w:r w:rsidRPr="00B875D0">
                  <w:rPr>
                    <w:rStyle w:val="st"/>
                    <w:rFonts w:ascii="Times New Roman" w:hAnsi="Times New Roman" w:cs="Times New Roman"/>
                  </w:rPr>
                  <w:t xml:space="preserve"> Selected Papers III, New York: George </w:t>
                </w:r>
                <w:proofErr w:type="spellStart"/>
                <w:r w:rsidRPr="00B875D0">
                  <w:rPr>
                    <w:rStyle w:val="st"/>
                    <w:rFonts w:ascii="Times New Roman" w:hAnsi="Times New Roman" w:cs="Times New Roman"/>
                  </w:rPr>
                  <w:t>Braziller</w:t>
                </w:r>
                <w:proofErr w:type="spellEnd"/>
                <w:r w:rsidRPr="00B875D0">
                  <w:rPr>
                    <w:rStyle w:val="st"/>
                    <w:rFonts w:ascii="Times New Roman" w:hAnsi="Times New Roman" w:cs="Times New Roman"/>
                  </w:rPr>
                  <w:t>.</w:t>
                </w:r>
              </w:p>
              <w:p w:rsidR="00760A74" w:rsidRPr="00B875D0" w:rsidRDefault="00760A74" w:rsidP="00760A74">
                <w:pPr>
                  <w:rPr>
                    <w:rFonts w:ascii="Times New Roman" w:hAnsi="Times New Roman" w:cs="Times New Roman"/>
                  </w:rPr>
                </w:pPr>
              </w:p>
              <w:p w:rsidR="00760A74" w:rsidRPr="00B875D0" w:rsidRDefault="00760A74" w:rsidP="00760A74">
                <w:pPr>
                  <w:tabs>
                    <w:tab w:val="left" w:pos="4410"/>
                  </w:tabs>
                  <w:rPr>
                    <w:rStyle w:val="st"/>
                    <w:rFonts w:ascii="Times New Roman" w:hAnsi="Times New Roman" w:cs="Times New Roman"/>
                  </w:rPr>
                </w:pPr>
                <w:r w:rsidRPr="00B875D0">
                  <w:rPr>
                    <w:rFonts w:ascii="Times New Roman" w:hAnsi="Times New Roman" w:cs="Times New Roman"/>
                  </w:rPr>
                  <w:t xml:space="preserve">----- (1994) </w:t>
                </w:r>
                <w:r w:rsidRPr="00B875D0">
                  <w:rPr>
                    <w:rFonts w:ascii="Times New Roman" w:hAnsi="Times New Roman" w:cs="Times New Roman"/>
                    <w:i/>
                  </w:rPr>
                  <w:t xml:space="preserve">Theory and Philosophy of Art: Style, Artist, and Society, </w:t>
                </w:r>
                <w:r w:rsidRPr="00B875D0">
                  <w:rPr>
                    <w:rStyle w:val="st"/>
                    <w:rFonts w:ascii="Times New Roman" w:hAnsi="Times New Roman" w:cs="Times New Roman"/>
                  </w:rPr>
                  <w:t xml:space="preserve">Selected Papers IV, New York: George </w:t>
                </w:r>
                <w:proofErr w:type="spellStart"/>
                <w:r w:rsidRPr="00B875D0">
                  <w:rPr>
                    <w:rStyle w:val="st"/>
                    <w:rFonts w:ascii="Times New Roman" w:hAnsi="Times New Roman" w:cs="Times New Roman"/>
                  </w:rPr>
                  <w:t>Braziller</w:t>
                </w:r>
                <w:proofErr w:type="spellEnd"/>
                <w:r w:rsidRPr="00B875D0">
                  <w:rPr>
                    <w:rStyle w:val="st"/>
                    <w:rFonts w:ascii="Times New Roman" w:hAnsi="Times New Roman" w:cs="Times New Roman"/>
                  </w:rPr>
                  <w:t>.</w:t>
                </w:r>
              </w:p>
              <w:p w:rsidR="00760A74" w:rsidRDefault="00760A74" w:rsidP="00760A74">
                <w:pPr>
                  <w:tabs>
                    <w:tab w:val="left" w:pos="4410"/>
                  </w:tabs>
                  <w:rPr>
                    <w:rStyle w:val="st"/>
                    <w:rFonts w:ascii="Times New Roman" w:hAnsi="Times New Roman" w:cs="Times New Roman"/>
                  </w:rPr>
                </w:pPr>
              </w:p>
              <w:p w:rsidR="00760A74" w:rsidRDefault="00760A74" w:rsidP="00760A74">
                <w:pPr>
                  <w:tabs>
                    <w:tab w:val="left" w:pos="4410"/>
                  </w:tabs>
                  <w:rPr>
                    <w:rStyle w:val="st"/>
                    <w:rFonts w:ascii="Times New Roman" w:hAnsi="Times New Roman" w:cs="Times New Roman"/>
                  </w:rPr>
                </w:pPr>
              </w:p>
              <w:p w:rsidR="00760A74" w:rsidRDefault="00760A74" w:rsidP="00760A74">
                <w:pPr>
                  <w:tabs>
                    <w:tab w:val="left" w:pos="4410"/>
                  </w:tabs>
                  <w:rPr>
                    <w:rStyle w:val="st"/>
                    <w:rFonts w:ascii="Times New Roman" w:hAnsi="Times New Roman" w:cs="Times New Roman"/>
                  </w:rPr>
                </w:pPr>
              </w:p>
              <w:p w:rsidR="00760A74" w:rsidRDefault="00760A74" w:rsidP="00760A74">
                <w:pPr>
                  <w:tabs>
                    <w:tab w:val="left" w:pos="4410"/>
                  </w:tabs>
                  <w:rPr>
                    <w:rStyle w:val="st"/>
                    <w:rFonts w:ascii="Times New Roman" w:hAnsi="Times New Roman" w:cs="Times New Roman"/>
                  </w:rPr>
                </w:pPr>
              </w:p>
              <w:p w:rsidR="00760A74" w:rsidRDefault="00760A74" w:rsidP="00760A74">
                <w:pPr>
                  <w:tabs>
                    <w:tab w:val="left" w:pos="4410"/>
                  </w:tabs>
                  <w:rPr>
                    <w:rStyle w:val="st"/>
                    <w:rFonts w:ascii="Times New Roman" w:hAnsi="Times New Roman" w:cs="Times New Roman"/>
                  </w:rPr>
                </w:pPr>
              </w:p>
              <w:p w:rsidR="00760A74" w:rsidRDefault="00760A74" w:rsidP="00760A74">
                <w:pPr>
                  <w:tabs>
                    <w:tab w:val="left" w:pos="4410"/>
                  </w:tabs>
                  <w:rPr>
                    <w:rStyle w:val="st"/>
                    <w:rFonts w:ascii="Times New Roman" w:hAnsi="Times New Roman" w:cs="Times New Roman"/>
                  </w:rPr>
                </w:pPr>
              </w:p>
              <w:p w:rsidR="00760A74" w:rsidRDefault="00760A74" w:rsidP="00760A74">
                <w:pPr>
                  <w:tabs>
                    <w:tab w:val="left" w:pos="4410"/>
                  </w:tabs>
                  <w:rPr>
                    <w:rStyle w:val="st"/>
                    <w:rFonts w:ascii="Times New Roman" w:hAnsi="Times New Roman" w:cs="Times New Roman"/>
                  </w:rPr>
                </w:pPr>
              </w:p>
              <w:p w:rsidR="00760A74" w:rsidRDefault="00760A74" w:rsidP="00760A74">
                <w:pPr>
                  <w:tabs>
                    <w:tab w:val="left" w:pos="4410"/>
                  </w:tabs>
                  <w:rPr>
                    <w:rStyle w:val="st"/>
                    <w:rFonts w:ascii="Times New Roman" w:hAnsi="Times New Roman" w:cs="Times New Roman"/>
                  </w:rPr>
                </w:pPr>
              </w:p>
              <w:p w:rsidR="003235A7" w:rsidRDefault="00760A74" w:rsidP="00FB11DE"/>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A74" w:rsidRDefault="00760A74" w:rsidP="007A0D55">
      <w:pPr>
        <w:spacing w:after="0" w:line="240" w:lineRule="auto"/>
      </w:pPr>
      <w:r>
        <w:separator/>
      </w:r>
    </w:p>
  </w:endnote>
  <w:endnote w:type="continuationSeparator" w:id="0">
    <w:p w:rsidR="00760A74" w:rsidRDefault="00760A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A74" w:rsidRDefault="00760A74" w:rsidP="007A0D55">
      <w:pPr>
        <w:spacing w:after="0" w:line="240" w:lineRule="auto"/>
      </w:pPr>
      <w:r>
        <w:separator/>
      </w:r>
    </w:p>
  </w:footnote>
  <w:footnote w:type="continuationSeparator" w:id="0">
    <w:p w:rsidR="00760A74" w:rsidRDefault="00760A7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A7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0A74"/>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60A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0A74"/>
    <w:rPr>
      <w:rFonts w:ascii="Lucida Grande" w:hAnsi="Lucida Grande" w:cs="Lucida Grande"/>
      <w:sz w:val="18"/>
      <w:szCs w:val="18"/>
    </w:rPr>
  </w:style>
  <w:style w:type="character" w:customStyle="1" w:styleId="st">
    <w:name w:val="st"/>
    <w:basedOn w:val="DefaultParagraphFont"/>
    <w:rsid w:val="00760A74"/>
  </w:style>
  <w:style w:type="character" w:styleId="Hyperlink">
    <w:name w:val="Hyperlink"/>
    <w:basedOn w:val="DefaultParagraphFont"/>
    <w:uiPriority w:val="99"/>
    <w:rsid w:val="00760A7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60A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0A74"/>
    <w:rPr>
      <w:rFonts w:ascii="Lucida Grande" w:hAnsi="Lucida Grande" w:cs="Lucida Grande"/>
      <w:sz w:val="18"/>
      <w:szCs w:val="18"/>
    </w:rPr>
  </w:style>
  <w:style w:type="character" w:customStyle="1" w:styleId="st">
    <w:name w:val="st"/>
    <w:basedOn w:val="DefaultParagraphFont"/>
    <w:rsid w:val="00760A74"/>
  </w:style>
  <w:style w:type="character" w:styleId="Hyperlink">
    <w:name w:val="Hyperlink"/>
    <w:basedOn w:val="DefaultParagraphFont"/>
    <w:uiPriority w:val="99"/>
    <w:rsid w:val="00760A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liceneel.com/gallery/?mode=display&amp;category=2&amp;painting=27" TargetMode="External"/><Relationship Id="rId9" Type="http://schemas.openxmlformats.org/officeDocument/2006/relationships/hyperlink" Target="http://arthistoriography.wordpress.com/number-3-december-2010/"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D65CF27AE6CA46B862FF40663B8113"/>
        <w:category>
          <w:name w:val="General"/>
          <w:gallery w:val="placeholder"/>
        </w:category>
        <w:types>
          <w:type w:val="bbPlcHdr"/>
        </w:types>
        <w:behaviors>
          <w:behavior w:val="content"/>
        </w:behaviors>
        <w:guid w:val="{77BADF4E-E8EF-6048-B43E-860997155972}"/>
      </w:docPartPr>
      <w:docPartBody>
        <w:p w:rsidR="00000000" w:rsidRDefault="004E117A">
          <w:pPr>
            <w:pStyle w:val="BBD65CF27AE6CA46B862FF40663B8113"/>
          </w:pPr>
          <w:r w:rsidRPr="00CC586D">
            <w:rPr>
              <w:rStyle w:val="PlaceholderText"/>
              <w:b/>
              <w:color w:val="FFFFFF" w:themeColor="background1"/>
            </w:rPr>
            <w:t>[Salutation]</w:t>
          </w:r>
        </w:p>
      </w:docPartBody>
    </w:docPart>
    <w:docPart>
      <w:docPartPr>
        <w:name w:val="A71CAFED81C58547B3B91CBBD56C8C12"/>
        <w:category>
          <w:name w:val="General"/>
          <w:gallery w:val="placeholder"/>
        </w:category>
        <w:types>
          <w:type w:val="bbPlcHdr"/>
        </w:types>
        <w:behaviors>
          <w:behavior w:val="content"/>
        </w:behaviors>
        <w:guid w:val="{FF298576-D68B-A043-974B-690D681A9066}"/>
      </w:docPartPr>
      <w:docPartBody>
        <w:p w:rsidR="00000000" w:rsidRDefault="004E117A">
          <w:pPr>
            <w:pStyle w:val="A71CAFED81C58547B3B91CBBD56C8C12"/>
          </w:pPr>
          <w:r>
            <w:rPr>
              <w:rStyle w:val="PlaceholderText"/>
            </w:rPr>
            <w:t>[First name]</w:t>
          </w:r>
        </w:p>
      </w:docPartBody>
    </w:docPart>
    <w:docPart>
      <w:docPartPr>
        <w:name w:val="AD89F903301C7F4B9CD7C631E3C8C911"/>
        <w:category>
          <w:name w:val="General"/>
          <w:gallery w:val="placeholder"/>
        </w:category>
        <w:types>
          <w:type w:val="bbPlcHdr"/>
        </w:types>
        <w:behaviors>
          <w:behavior w:val="content"/>
        </w:behaviors>
        <w:guid w:val="{22973B5E-99AF-6143-A652-9CE7DC4C7520}"/>
      </w:docPartPr>
      <w:docPartBody>
        <w:p w:rsidR="00000000" w:rsidRDefault="004E117A">
          <w:pPr>
            <w:pStyle w:val="AD89F903301C7F4B9CD7C631E3C8C911"/>
          </w:pPr>
          <w:r>
            <w:rPr>
              <w:rStyle w:val="PlaceholderText"/>
            </w:rPr>
            <w:t>[Middle name]</w:t>
          </w:r>
        </w:p>
      </w:docPartBody>
    </w:docPart>
    <w:docPart>
      <w:docPartPr>
        <w:name w:val="7C17923E68A7CE40B4EDD9616D73481C"/>
        <w:category>
          <w:name w:val="General"/>
          <w:gallery w:val="placeholder"/>
        </w:category>
        <w:types>
          <w:type w:val="bbPlcHdr"/>
        </w:types>
        <w:behaviors>
          <w:behavior w:val="content"/>
        </w:behaviors>
        <w:guid w:val="{57812F2E-E3EB-3D4D-BD4E-A9FEA667BD09}"/>
      </w:docPartPr>
      <w:docPartBody>
        <w:p w:rsidR="00000000" w:rsidRDefault="004E117A">
          <w:pPr>
            <w:pStyle w:val="7C17923E68A7CE40B4EDD9616D73481C"/>
          </w:pPr>
          <w:r>
            <w:rPr>
              <w:rStyle w:val="PlaceholderText"/>
            </w:rPr>
            <w:t>[Last name]</w:t>
          </w:r>
        </w:p>
      </w:docPartBody>
    </w:docPart>
    <w:docPart>
      <w:docPartPr>
        <w:name w:val="74F04D59ECFA6F4DAB1DA7A835194FDA"/>
        <w:category>
          <w:name w:val="General"/>
          <w:gallery w:val="placeholder"/>
        </w:category>
        <w:types>
          <w:type w:val="bbPlcHdr"/>
        </w:types>
        <w:behaviors>
          <w:behavior w:val="content"/>
        </w:behaviors>
        <w:guid w:val="{B43CEF15-81AD-CB49-8ED5-E91029896221}"/>
      </w:docPartPr>
      <w:docPartBody>
        <w:p w:rsidR="00000000" w:rsidRDefault="004E117A">
          <w:pPr>
            <w:pStyle w:val="74F04D59ECFA6F4DAB1DA7A835194FDA"/>
          </w:pPr>
          <w:r>
            <w:rPr>
              <w:rStyle w:val="PlaceholderText"/>
            </w:rPr>
            <w:t>[Enter your biography]</w:t>
          </w:r>
        </w:p>
      </w:docPartBody>
    </w:docPart>
    <w:docPart>
      <w:docPartPr>
        <w:name w:val="F9341A20F1B1F543AB5C809446F3F8A9"/>
        <w:category>
          <w:name w:val="General"/>
          <w:gallery w:val="placeholder"/>
        </w:category>
        <w:types>
          <w:type w:val="bbPlcHdr"/>
        </w:types>
        <w:behaviors>
          <w:behavior w:val="content"/>
        </w:behaviors>
        <w:guid w:val="{9D6E81BA-0137-204C-8AE4-888A174C96D1}"/>
      </w:docPartPr>
      <w:docPartBody>
        <w:p w:rsidR="00000000" w:rsidRDefault="004E117A">
          <w:pPr>
            <w:pStyle w:val="F9341A20F1B1F543AB5C809446F3F8A9"/>
          </w:pPr>
          <w:r>
            <w:rPr>
              <w:rStyle w:val="PlaceholderText"/>
            </w:rPr>
            <w:t>[Enter the institution with which you are affiliated]</w:t>
          </w:r>
        </w:p>
      </w:docPartBody>
    </w:docPart>
    <w:docPart>
      <w:docPartPr>
        <w:name w:val="60E46AC9F6D5CA419501FA55CFCB189F"/>
        <w:category>
          <w:name w:val="General"/>
          <w:gallery w:val="placeholder"/>
        </w:category>
        <w:types>
          <w:type w:val="bbPlcHdr"/>
        </w:types>
        <w:behaviors>
          <w:behavior w:val="content"/>
        </w:behaviors>
        <w:guid w:val="{BCF823B4-A426-CF46-A116-A49AEDEC5B86}"/>
      </w:docPartPr>
      <w:docPartBody>
        <w:p w:rsidR="00000000" w:rsidRDefault="004E117A">
          <w:pPr>
            <w:pStyle w:val="60E46AC9F6D5CA419501FA55CFCB189F"/>
          </w:pPr>
          <w:r w:rsidRPr="00EF74F7">
            <w:rPr>
              <w:b/>
              <w:color w:val="808080" w:themeColor="background1" w:themeShade="80"/>
            </w:rPr>
            <w:t>[Enter the headword for your article]</w:t>
          </w:r>
        </w:p>
      </w:docPartBody>
    </w:docPart>
    <w:docPart>
      <w:docPartPr>
        <w:name w:val="36BD9A8789D78E48BAB906F616FD910E"/>
        <w:category>
          <w:name w:val="General"/>
          <w:gallery w:val="placeholder"/>
        </w:category>
        <w:types>
          <w:type w:val="bbPlcHdr"/>
        </w:types>
        <w:behaviors>
          <w:behavior w:val="content"/>
        </w:behaviors>
        <w:guid w:val="{C0DD1CAF-EE2B-364D-A5A7-C35F2D2E926A}"/>
      </w:docPartPr>
      <w:docPartBody>
        <w:p w:rsidR="00000000" w:rsidRDefault="004E117A">
          <w:pPr>
            <w:pStyle w:val="36BD9A8789D78E48BAB906F616FD91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75C80B0AE5B04783C5C3220E1A1EED"/>
        <w:category>
          <w:name w:val="General"/>
          <w:gallery w:val="placeholder"/>
        </w:category>
        <w:types>
          <w:type w:val="bbPlcHdr"/>
        </w:types>
        <w:behaviors>
          <w:behavior w:val="content"/>
        </w:behaviors>
        <w:guid w:val="{C2D77D0F-A768-7044-B7A7-C5AC966E312C}"/>
      </w:docPartPr>
      <w:docPartBody>
        <w:p w:rsidR="00000000" w:rsidRDefault="004E117A">
          <w:pPr>
            <w:pStyle w:val="8975C80B0AE5B04783C5C3220E1A1EE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A38F4FBD09D5B4CA4F58DAAF9D2168C"/>
        <w:category>
          <w:name w:val="General"/>
          <w:gallery w:val="placeholder"/>
        </w:category>
        <w:types>
          <w:type w:val="bbPlcHdr"/>
        </w:types>
        <w:behaviors>
          <w:behavior w:val="content"/>
        </w:behaviors>
        <w:guid w:val="{7C1D7B86-E133-BF4B-9F4C-1AB699A3EC27}"/>
      </w:docPartPr>
      <w:docPartBody>
        <w:p w:rsidR="00000000" w:rsidRDefault="004E117A">
          <w:pPr>
            <w:pStyle w:val="4A38F4FBD09D5B4CA4F58DAAF9D216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9942B532EC655488D143B40D113C5BA"/>
        <w:category>
          <w:name w:val="General"/>
          <w:gallery w:val="placeholder"/>
        </w:category>
        <w:types>
          <w:type w:val="bbPlcHdr"/>
        </w:types>
        <w:behaviors>
          <w:behavior w:val="content"/>
        </w:behaviors>
        <w:guid w:val="{4972CAB2-7B50-D144-A8AA-B1F9D415A369}"/>
      </w:docPartPr>
      <w:docPartBody>
        <w:p w:rsidR="00000000" w:rsidRDefault="004E117A">
          <w:pPr>
            <w:pStyle w:val="29942B532EC655488D143B40D113C5B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D65CF27AE6CA46B862FF40663B8113">
    <w:name w:val="BBD65CF27AE6CA46B862FF40663B8113"/>
  </w:style>
  <w:style w:type="paragraph" w:customStyle="1" w:styleId="A71CAFED81C58547B3B91CBBD56C8C12">
    <w:name w:val="A71CAFED81C58547B3B91CBBD56C8C12"/>
  </w:style>
  <w:style w:type="paragraph" w:customStyle="1" w:styleId="AD89F903301C7F4B9CD7C631E3C8C911">
    <w:name w:val="AD89F903301C7F4B9CD7C631E3C8C911"/>
  </w:style>
  <w:style w:type="paragraph" w:customStyle="1" w:styleId="7C17923E68A7CE40B4EDD9616D73481C">
    <w:name w:val="7C17923E68A7CE40B4EDD9616D73481C"/>
  </w:style>
  <w:style w:type="paragraph" w:customStyle="1" w:styleId="74F04D59ECFA6F4DAB1DA7A835194FDA">
    <w:name w:val="74F04D59ECFA6F4DAB1DA7A835194FDA"/>
  </w:style>
  <w:style w:type="paragraph" w:customStyle="1" w:styleId="F9341A20F1B1F543AB5C809446F3F8A9">
    <w:name w:val="F9341A20F1B1F543AB5C809446F3F8A9"/>
  </w:style>
  <w:style w:type="paragraph" w:customStyle="1" w:styleId="60E46AC9F6D5CA419501FA55CFCB189F">
    <w:name w:val="60E46AC9F6D5CA419501FA55CFCB189F"/>
  </w:style>
  <w:style w:type="paragraph" w:customStyle="1" w:styleId="36BD9A8789D78E48BAB906F616FD910E">
    <w:name w:val="36BD9A8789D78E48BAB906F616FD910E"/>
  </w:style>
  <w:style w:type="paragraph" w:customStyle="1" w:styleId="8975C80B0AE5B04783C5C3220E1A1EED">
    <w:name w:val="8975C80B0AE5B04783C5C3220E1A1EED"/>
  </w:style>
  <w:style w:type="paragraph" w:customStyle="1" w:styleId="4A38F4FBD09D5B4CA4F58DAAF9D2168C">
    <w:name w:val="4A38F4FBD09D5B4CA4F58DAAF9D2168C"/>
  </w:style>
  <w:style w:type="paragraph" w:customStyle="1" w:styleId="29942B532EC655488D143B40D113C5BA">
    <w:name w:val="29942B532EC655488D143B40D113C5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D65CF27AE6CA46B862FF40663B8113">
    <w:name w:val="BBD65CF27AE6CA46B862FF40663B8113"/>
  </w:style>
  <w:style w:type="paragraph" w:customStyle="1" w:styleId="A71CAFED81C58547B3B91CBBD56C8C12">
    <w:name w:val="A71CAFED81C58547B3B91CBBD56C8C12"/>
  </w:style>
  <w:style w:type="paragraph" w:customStyle="1" w:styleId="AD89F903301C7F4B9CD7C631E3C8C911">
    <w:name w:val="AD89F903301C7F4B9CD7C631E3C8C911"/>
  </w:style>
  <w:style w:type="paragraph" w:customStyle="1" w:styleId="7C17923E68A7CE40B4EDD9616D73481C">
    <w:name w:val="7C17923E68A7CE40B4EDD9616D73481C"/>
  </w:style>
  <w:style w:type="paragraph" w:customStyle="1" w:styleId="74F04D59ECFA6F4DAB1DA7A835194FDA">
    <w:name w:val="74F04D59ECFA6F4DAB1DA7A835194FDA"/>
  </w:style>
  <w:style w:type="paragraph" w:customStyle="1" w:styleId="F9341A20F1B1F543AB5C809446F3F8A9">
    <w:name w:val="F9341A20F1B1F543AB5C809446F3F8A9"/>
  </w:style>
  <w:style w:type="paragraph" w:customStyle="1" w:styleId="60E46AC9F6D5CA419501FA55CFCB189F">
    <w:name w:val="60E46AC9F6D5CA419501FA55CFCB189F"/>
  </w:style>
  <w:style w:type="paragraph" w:customStyle="1" w:styleId="36BD9A8789D78E48BAB906F616FD910E">
    <w:name w:val="36BD9A8789D78E48BAB906F616FD910E"/>
  </w:style>
  <w:style w:type="paragraph" w:customStyle="1" w:styleId="8975C80B0AE5B04783C5C3220E1A1EED">
    <w:name w:val="8975C80B0AE5B04783C5C3220E1A1EED"/>
  </w:style>
  <w:style w:type="paragraph" w:customStyle="1" w:styleId="4A38F4FBD09D5B4CA4F58DAAF9D2168C">
    <w:name w:val="4A38F4FBD09D5B4CA4F58DAAF9D2168C"/>
  </w:style>
  <w:style w:type="paragraph" w:customStyle="1" w:styleId="29942B532EC655488D143B40D113C5BA">
    <w:name w:val="29942B532EC655488D143B40D113C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569</Words>
  <Characters>3245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2015-02-11T21:12:00Z</dcterms:created>
  <dcterms:modified xsi:type="dcterms:W3CDTF">2015-02-11T21:14:00Z</dcterms:modified>
</cp:coreProperties>
</file>