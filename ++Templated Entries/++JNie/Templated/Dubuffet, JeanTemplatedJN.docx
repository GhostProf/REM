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60BA6C299A154F8FAD38C949F7D48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06E2507A9F9445AF6E94DA638F4931"/>
            </w:placeholder>
            <w:text/>
          </w:sdtPr>
          <w:sdtEndPr/>
          <w:sdtContent>
            <w:tc>
              <w:tcPr>
                <w:tcW w:w="2073" w:type="dxa"/>
              </w:tcPr>
              <w:p w:rsidR="00B574C9" w:rsidRDefault="00212A97" w:rsidP="00212A97">
                <w:r>
                  <w:t>Jill</w:t>
                </w:r>
              </w:p>
            </w:tc>
          </w:sdtContent>
        </w:sdt>
        <w:sdt>
          <w:sdtPr>
            <w:alias w:val="Middle name"/>
            <w:tag w:val="authorMiddleName"/>
            <w:id w:val="-2076034781"/>
            <w:placeholder>
              <w:docPart w:val="954EBCF3D4DA5D408E6D1C03A05CF2B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A43A969A4EE0E4189227B4E9AAA5233"/>
            </w:placeholder>
            <w:text/>
          </w:sdtPr>
          <w:sdtEndPr/>
          <w:sdtContent>
            <w:tc>
              <w:tcPr>
                <w:tcW w:w="2642" w:type="dxa"/>
              </w:tcPr>
              <w:p w:rsidR="00B574C9" w:rsidRDefault="00212A97" w:rsidP="00212A97">
                <w:r>
                  <w:t>Shaw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4F6354943D8E248B906E853DDF7723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D8B911515F7C949ADA6813C5F9A643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896A7FC9113B342A8ACAE6856C96F0A"/>
            </w:placeholder>
            <w:text/>
          </w:sdtPr>
          <w:sdtEndPr/>
          <w:sdtContent>
            <w:tc>
              <w:tcPr>
                <w:tcW w:w="9016" w:type="dxa"/>
                <w:tcMar>
                  <w:top w:w="113" w:type="dxa"/>
                  <w:bottom w:w="113" w:type="dxa"/>
                </w:tcMar>
              </w:tcPr>
              <w:p w:rsidR="003F0D73" w:rsidRPr="00FB589A" w:rsidRDefault="00212A97" w:rsidP="003F0D73">
                <w:pPr>
                  <w:rPr>
                    <w:b/>
                  </w:rPr>
                </w:pPr>
                <w:r w:rsidRPr="00195328">
                  <w:rPr>
                    <w:rFonts w:ascii="Times New Roman" w:eastAsia="ＭＳ 明朝" w:hAnsi="Times New Roman" w:cs="Times New Roman"/>
                    <w:sz w:val="24"/>
                    <w:szCs w:val="24"/>
                    <w:lang w:val="en-US" w:eastAsia="ja-JP"/>
                  </w:rPr>
                  <w:t>Dubuffet, Jean (1901-1985)</w:t>
                </w:r>
              </w:p>
            </w:tc>
          </w:sdtContent>
        </w:sdt>
      </w:tr>
      <w:tr w:rsidR="00464699" w:rsidTr="007821B0">
        <w:sdt>
          <w:sdtPr>
            <w:alias w:val="Variant headwords"/>
            <w:tag w:val="variantHeadwords"/>
            <w:id w:val="173464402"/>
            <w:placeholder>
              <w:docPart w:val="E5777F17685ACB4396F00191F049AFF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031D07879691A44AECF4608DBA94E9B"/>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B362E496A8A3F4886B36C9A02EDE12B"/>
            </w:placeholder>
          </w:sdtPr>
          <w:sdtEndPr/>
          <w:sdtContent>
            <w:tc>
              <w:tcPr>
                <w:tcW w:w="9016" w:type="dxa"/>
                <w:tcMar>
                  <w:top w:w="113" w:type="dxa"/>
                  <w:bottom w:w="113" w:type="dxa"/>
                </w:tcMar>
              </w:tcPr>
              <w:p w:rsidR="00212A97" w:rsidRDefault="00212A97" w:rsidP="00212A97">
                <w:pPr>
                  <w:rPr>
                    <w:lang w:val="en-US"/>
                  </w:rPr>
                </w:pPr>
                <w:r w:rsidRPr="00212A97">
                  <w:rPr>
                    <w:lang w:val="en-US"/>
                  </w:rPr>
                  <w:t>Although he had tried his hand at art earlier in life, it was not until 1942, at the age of forty-one in German-occupied France, that Jean Dubuffet committed himself</w:t>
                </w:r>
                <w:r w:rsidR="00AD463D">
                  <w:rPr>
                    <w:lang w:val="en-US"/>
                  </w:rPr>
                  <w:t xml:space="preserve"> to producing art full-time. An </w:t>
                </w:r>
                <w:r w:rsidRPr="00212A97">
                  <w:rPr>
                    <w:lang w:val="en-US"/>
                  </w:rPr>
                  <w:t xml:space="preserve">experimental artist who embraced unconventional materials and investigated different media, Dubuffet’s style and content varied </w:t>
                </w:r>
                <w:r w:rsidR="00AD463D">
                  <w:rPr>
                    <w:lang w:val="en-US"/>
                  </w:rPr>
                  <w:t xml:space="preserve">greatly throughout his career. </w:t>
                </w:r>
                <w:r w:rsidRPr="00212A97">
                  <w:rPr>
                    <w:lang w:val="en-US"/>
                  </w:rPr>
                  <w:t xml:space="preserve">In the fall of 1944, Dubuffet held his first solo exhibition at </w:t>
                </w:r>
                <w:proofErr w:type="spellStart"/>
                <w:r w:rsidRPr="00212A97">
                  <w:rPr>
                    <w:lang w:val="en-US"/>
                  </w:rPr>
                  <w:t>Galerie</w:t>
                </w:r>
                <w:proofErr w:type="spellEnd"/>
                <w:r w:rsidRPr="00212A97">
                  <w:rPr>
                    <w:lang w:val="en-US"/>
                  </w:rPr>
                  <w:t xml:space="preserve"> René </w:t>
                </w:r>
                <w:proofErr w:type="spellStart"/>
                <w:r w:rsidRPr="00212A97">
                  <w:rPr>
                    <w:lang w:val="en-US"/>
                  </w:rPr>
                  <w:t>Drouin</w:t>
                </w:r>
                <w:proofErr w:type="spellEnd"/>
                <w:r w:rsidRPr="00212A97">
                  <w:rPr>
                    <w:lang w:val="en-US"/>
                  </w:rPr>
                  <w:t xml:space="preserve"> in Paris. Exhibiting garishly colored paintings featuring the mundane subjects of everyday life, including cows and suburban street façades</w:t>
                </w:r>
                <w:r w:rsidRPr="00212A97">
                  <w:rPr>
                    <w:i/>
                    <w:lang w:val="en-US"/>
                  </w:rPr>
                  <w:t xml:space="preserve"> </w:t>
                </w:r>
                <w:r w:rsidRPr="00212A97">
                  <w:rPr>
                    <w:lang w:val="en-US"/>
                  </w:rPr>
                  <w:t>executed in a crude, flat, and graffiti-like manner, Dubuffet agitated many critics with his perceived adoption of an anti-establishment aesthetic and philosophy. No</w:t>
                </w:r>
                <w:r w:rsidR="00AD463D">
                  <w:rPr>
                    <w:lang w:val="en-US"/>
                  </w:rPr>
                  <w:t>netheless, he quickly ascended i</w:t>
                </w:r>
                <w:r w:rsidRPr="00212A97">
                  <w:rPr>
                    <w:lang w:val="en-US"/>
                  </w:rPr>
                  <w:t xml:space="preserve">n the Paris and American art scenes upon his development of a technique - influenced by the thickly </w:t>
                </w:r>
                <w:proofErr w:type="spellStart"/>
                <w:r w:rsidRPr="00212A97">
                  <w:rPr>
                    <w:lang w:val="en-US"/>
                  </w:rPr>
                  <w:t>impastoed</w:t>
                </w:r>
                <w:proofErr w:type="spellEnd"/>
                <w:r w:rsidRPr="00212A97">
                  <w:rPr>
                    <w:lang w:val="en-US"/>
                  </w:rPr>
                  <w:t xml:space="preserve"> works of Je</w:t>
                </w:r>
                <w:r w:rsidR="00AD463D">
                  <w:rPr>
                    <w:lang w:val="en-US"/>
                  </w:rPr>
                  <w:t xml:space="preserve">an </w:t>
                </w:r>
                <w:proofErr w:type="spellStart"/>
                <w:r w:rsidR="00AD463D">
                  <w:rPr>
                    <w:lang w:val="en-US"/>
                  </w:rPr>
                  <w:t>Fautrier</w:t>
                </w:r>
                <w:proofErr w:type="spellEnd"/>
                <w:r w:rsidR="00AD463D">
                  <w:rPr>
                    <w:lang w:val="en-US"/>
                  </w:rPr>
                  <w:t xml:space="preserve"> - in which he </w:t>
                </w:r>
                <w:r w:rsidRPr="00212A97">
                  <w:rPr>
                    <w:lang w:val="en-US"/>
                  </w:rPr>
                  <w:t xml:space="preserve">incised compositional forms into thick layers of paint that had been mixed with materials including grit, gravel, and glass. The resulting textured, highly complex surfaces were a feature of Dubuffet’s most well known works of the 1940s, including his series of caricatured and unflattering portraits of intellectuals in the circle of Jean </w:t>
                </w:r>
                <w:proofErr w:type="spellStart"/>
                <w:r w:rsidRPr="00212A97">
                  <w:rPr>
                    <w:lang w:val="en-US"/>
                  </w:rPr>
                  <w:t>Paulhan</w:t>
                </w:r>
                <w:proofErr w:type="spellEnd"/>
                <w:r w:rsidRPr="00212A97">
                  <w:rPr>
                    <w:lang w:val="en-US"/>
                  </w:rPr>
                  <w:t xml:space="preserve">, the writer and editor who could be considered Dubuffet’s </w:t>
                </w:r>
                <w:r w:rsidR="00AD463D">
                  <w:rPr>
                    <w:lang w:val="en-US"/>
                  </w:rPr>
                  <w:t xml:space="preserve">most important early champion. </w:t>
                </w:r>
                <w:r w:rsidRPr="00212A97">
                  <w:rPr>
                    <w:lang w:val="en-US"/>
                  </w:rPr>
                  <w:t xml:space="preserve">Dubuffet was a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in the late 1940s.</w:t>
                </w:r>
              </w:p>
              <w:p w:rsidR="00AD463D" w:rsidRDefault="00AD463D" w:rsidP="00212A97">
                <w:pPr>
                  <w:rPr>
                    <w:lang w:val="en-US"/>
                  </w:rPr>
                </w:pPr>
              </w:p>
              <w:p w:rsidR="00AD463D" w:rsidRDefault="00AD463D" w:rsidP="00212A97">
                <w:pPr>
                  <w:rPr>
                    <w:lang w:val="en-US"/>
                  </w:rPr>
                </w:pPr>
                <w:r>
                  <w:rPr>
                    <w:lang w:val="en-US"/>
                  </w:rPr>
                  <w:t xml:space="preserve">[File: </w:t>
                </w:r>
                <w:proofErr w:type="spellStart"/>
                <w:r>
                  <w:rPr>
                    <w:lang w:val="en-US"/>
                  </w:rPr>
                  <w:t>Vue</w:t>
                </w:r>
                <w:proofErr w:type="spellEnd"/>
                <w:r>
                  <w:rPr>
                    <w:lang w:val="en-US"/>
                  </w:rPr>
                  <w:t xml:space="preserve"> de Paris.jpg]</w:t>
                </w:r>
              </w:p>
              <w:p w:rsidR="00AD463D" w:rsidRDefault="00AD463D" w:rsidP="00212A97">
                <w:pPr>
                  <w:rPr>
                    <w:lang w:val="en-US"/>
                  </w:rPr>
                </w:pPr>
              </w:p>
              <w:p w:rsidR="00AD463D" w:rsidRDefault="00AD463D" w:rsidP="00AD463D">
                <w:pPr>
                  <w:pStyle w:val="Caption"/>
                  <w:keepNext/>
                </w:pPr>
                <w:r>
                  <w:t xml:space="preserve">Figure </w:t>
                </w:r>
                <w:fldSimple w:instr=" SEQ Figure \* ARABIC ">
                  <w:r>
                    <w:rPr>
                      <w:noProof/>
                    </w:rPr>
                    <w:t>1</w:t>
                  </w:r>
                </w:fldSimple>
                <w:r>
                  <w:t xml:space="preserve"> J</w:t>
                </w:r>
                <w:r>
                  <w:t xml:space="preserve">ean Dubuffet, </w:t>
                </w:r>
                <w:proofErr w:type="spellStart"/>
                <w:r>
                  <w:rPr>
                    <w:i/>
                  </w:rPr>
                  <w:t>Vue</w:t>
                </w:r>
                <w:proofErr w:type="spellEnd"/>
                <w:r>
                  <w:rPr>
                    <w:i/>
                  </w:rPr>
                  <w:t xml:space="preserve"> de Paris, la vie de </w:t>
                </w:r>
                <w:proofErr w:type="spellStart"/>
                <w:r>
                  <w:rPr>
                    <w:i/>
                  </w:rPr>
                  <w:t>plaisir</w:t>
                </w:r>
                <w:proofErr w:type="spellEnd"/>
                <w:r>
                  <w:t>, February 1944, Private collection.</w:t>
                </w:r>
              </w:p>
              <w:p w:rsidR="00AD463D" w:rsidRPr="009A3916" w:rsidRDefault="00AD463D" w:rsidP="00AD463D">
                <w:r>
                  <w:rPr>
                    <w:b/>
                  </w:rPr>
                  <w:t xml:space="preserve">Copyright: </w:t>
                </w:r>
                <w:r w:rsidRPr="006F0142">
                  <w:t>Artists Rights Society (ARS), New York / ADAGP, Paris</w:t>
                </w:r>
                <w:r>
                  <w:t xml:space="preserve"> </w:t>
                </w:r>
                <w:r>
                  <w:rPr>
                    <w:b/>
                  </w:rPr>
                  <w:t>Obtain i</w:t>
                </w:r>
                <w:r w:rsidRPr="006F0142">
                  <w:rPr>
                    <w:b/>
                  </w:rPr>
                  <w:t>mage</w:t>
                </w:r>
                <w:r>
                  <w:rPr>
                    <w:b/>
                  </w:rPr>
                  <w:t xml:space="preserve"> and image rights from</w:t>
                </w:r>
                <w:r w:rsidRPr="006F0142">
                  <w:rPr>
                    <w:b/>
                  </w:rPr>
                  <w:t xml:space="preserve">: </w:t>
                </w:r>
                <w:proofErr w:type="spellStart"/>
                <w:r>
                  <w:t>Fondation</w:t>
                </w:r>
                <w:proofErr w:type="spellEnd"/>
                <w:r>
                  <w:t xml:space="preserve"> Dubuffet, Paris (</w:t>
                </w:r>
                <w:proofErr w:type="gramStart"/>
                <w:r>
                  <w:t>Contact :</w:t>
                </w:r>
                <w:proofErr w:type="gramEnd"/>
                <w:r>
                  <w:t xml:space="preserve"> Florence </w:t>
                </w:r>
                <w:proofErr w:type="spellStart"/>
                <w:r>
                  <w:t>Quenu</w:t>
                </w:r>
                <w:proofErr w:type="spellEnd"/>
                <w:r>
                  <w:t xml:space="preserve">  </w:t>
                </w:r>
                <w:proofErr w:type="spellStart"/>
                <w:r>
                  <w:t>tél</w:t>
                </w:r>
                <w:proofErr w:type="spellEnd"/>
                <w:r>
                  <w:t xml:space="preserve"> : 00 33 (0)1 47 34 12 63 fax : 00 33 (0)1 47 34 19 5</w:t>
                </w:r>
                <w:r>
                  <w:t>.</w:t>
                </w:r>
              </w:p>
              <w:p w:rsidR="00AD463D" w:rsidRPr="00AD463D" w:rsidRDefault="00AD463D" w:rsidP="00AD463D"/>
              <w:p w:rsidR="00212A97" w:rsidRDefault="00212A97" w:rsidP="00212A97">
                <w:pPr>
                  <w:rPr>
                    <w:lang w:val="en-US"/>
                  </w:rPr>
                </w:pPr>
                <w:r w:rsidRPr="00212A97">
                  <w:rPr>
                    <w:lang w:val="en-US"/>
                  </w:rPr>
                  <w:t xml:space="preserve">After introducing his complex paint mixtures in the 1940s, Dubuffet began to incorporate butterfly wings, tree bark, and cut up fragments of his own paintings and works on paper into his two dimensional works and he began creating three-dimensional assemblages of found, but manipulated materials. He also experimented in different genres, including bookmaking, lithography, writing, and music. In the 1960s, Dubuffet moved away from his treatment of themes inspired by the everyday subjects of the real world in order to pursue his so-called </w:t>
                </w:r>
                <w:proofErr w:type="spellStart"/>
                <w:r w:rsidRPr="00212A97">
                  <w:rPr>
                    <w:i/>
                    <w:lang w:val="en-US"/>
                  </w:rPr>
                  <w:t>Hourloupe</w:t>
                </w:r>
                <w:proofErr w:type="spellEnd"/>
                <w:r w:rsidRPr="00212A97">
                  <w:rPr>
                    <w:i/>
                    <w:lang w:val="en-US"/>
                  </w:rPr>
                  <w:t xml:space="preserve"> </w:t>
                </w:r>
                <w:r w:rsidRPr="00212A97">
                  <w:rPr>
                    <w:lang w:val="en-US"/>
                  </w:rPr>
                  <w:t>cycl</w:t>
                </w:r>
                <w:r w:rsidR="00AD463D">
                  <w:rPr>
                    <w:lang w:val="en-US"/>
                  </w:rPr>
                  <w:t xml:space="preserve">e. </w:t>
                </w:r>
                <w:r w:rsidRPr="00212A97">
                  <w:rPr>
                    <w:lang w:val="en-US"/>
                  </w:rPr>
                  <w:t xml:space="preserve">Instigated by doodles made in pen while he was on the telephone, these works explored interior, mental constructs and featured cellular, organic shapes made in red, blue, black, and white. This style dominated Dubuffet’s later artistic production and transferred into his forays in </w:t>
                </w:r>
                <w:r w:rsidRPr="00212A97">
                  <w:rPr>
                    <w:lang w:val="en-US"/>
                  </w:rPr>
                  <w:lastRenderedPageBreak/>
                  <w:t>performance and monumental sculpture.</w:t>
                </w:r>
              </w:p>
              <w:p w:rsidR="00AD463D" w:rsidRPr="00212A97" w:rsidRDefault="00AD463D" w:rsidP="00212A97">
                <w:pPr>
                  <w:rPr>
                    <w:lang w:val="en-US"/>
                  </w:rPr>
                </w:pPr>
                <w:bookmarkStart w:id="0" w:name="_GoBack"/>
                <w:bookmarkEnd w:id="0"/>
              </w:p>
              <w:p w:rsidR="003F0D73" w:rsidRPr="00AD463D" w:rsidRDefault="00212A97" w:rsidP="00C27FAB">
                <w:pPr>
                  <w:rPr>
                    <w:lang w:val="en-US"/>
                  </w:rPr>
                </w:pPr>
                <w:r w:rsidRPr="00212A97">
                  <w:rPr>
                    <w:lang w:val="en-US"/>
                  </w:rPr>
                  <w:t xml:space="preserve">Dubuffet was highly productive during his four-decade career. In addition to his artistic output, he also played a critical role in the shaping of his own legacy by overseeing the production of his own 38-volume catalogue </w:t>
                </w:r>
                <w:proofErr w:type="spellStart"/>
                <w:r w:rsidRPr="00212A97">
                  <w:rPr>
                    <w:lang w:val="en-US"/>
                  </w:rPr>
                  <w:t>raisonné</w:t>
                </w:r>
                <w:proofErr w:type="spellEnd"/>
                <w:r w:rsidRPr="00212A97">
                  <w:rPr>
                    <w:lang w:val="en-US"/>
                  </w:rPr>
                  <w:t xml:space="preserve">, by establishing his own Foundation, and by writing extensively about his artistic philosophy as well as his own autobiography shortly before his death in 1985. Dubuffet also forged a name for himself in relation to his investigations of </w:t>
                </w:r>
                <w:r w:rsidRPr="00212A97">
                  <w:rPr>
                    <w:i/>
                    <w:lang w:val="en-US"/>
                  </w:rPr>
                  <w:t>art brut</w:t>
                </w:r>
                <w:r w:rsidRPr="00212A97">
                  <w:rPr>
                    <w:lang w:val="en-US"/>
                  </w:rPr>
                  <w:t xml:space="preserve"> (raw art) and his status as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While the concept of </w:t>
                </w:r>
                <w:r w:rsidRPr="00212A97">
                  <w:rPr>
                    <w:i/>
                    <w:lang w:val="en-US"/>
                  </w:rPr>
                  <w:t>art brut</w:t>
                </w:r>
                <w:r w:rsidRPr="00212A97">
                  <w:rPr>
                    <w:lang w:val="en-US"/>
                  </w:rPr>
                  <w:t xml:space="preserve"> was a slippery one, it most generally could be defined as work produced by untrained art world outsiders. Often rough and schematic, the examples of </w:t>
                </w:r>
                <w:r w:rsidRPr="00212A97">
                  <w:rPr>
                    <w:i/>
                    <w:lang w:val="en-US"/>
                  </w:rPr>
                  <w:t>art brut</w:t>
                </w:r>
                <w:r w:rsidRPr="00212A97">
                  <w:rPr>
                    <w:lang w:val="en-US"/>
                  </w:rPr>
                  <w:t xml:space="preserve"> that Dubuffet collected featured formal characteristics that often resonated with the type of work that he himself fervently produced.</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06E044D7B108643997097C3A3F75FAF"/>
              </w:placeholder>
            </w:sdtPr>
            <w:sdtEndPr/>
            <w:sdtContent>
              <w:p w:rsidR="00212A97" w:rsidRPr="00175FE4" w:rsidRDefault="00212A97" w:rsidP="00212A97">
                <w:proofErr w:type="spellStart"/>
                <w:r>
                  <w:t>Abadie</w:t>
                </w:r>
                <w:proofErr w:type="spellEnd"/>
                <w:r>
                  <w:t>, D.</w:t>
                </w:r>
                <w:r w:rsidRPr="00175FE4">
                  <w:t xml:space="preserve"> </w:t>
                </w:r>
                <w:r>
                  <w:t>(</w:t>
                </w:r>
                <w:r w:rsidRPr="00175FE4">
                  <w:t>ed.</w:t>
                </w:r>
                <w:r>
                  <w:t>) (2001)</w:t>
                </w:r>
                <w:r w:rsidRPr="00175FE4">
                  <w:t xml:space="preserve"> </w:t>
                </w:r>
                <w:r w:rsidRPr="00175FE4">
                  <w:rPr>
                    <w:i/>
                  </w:rPr>
                  <w:t>Dubuffet</w:t>
                </w:r>
                <w:r>
                  <w:t>, Paris: Centre Pompidou.</w:t>
                </w:r>
              </w:p>
              <w:p w:rsidR="00212A97" w:rsidRDefault="00212A97" w:rsidP="00212A97"/>
              <w:p w:rsidR="00212A97" w:rsidRPr="00175FE4" w:rsidRDefault="00212A97" w:rsidP="00212A97">
                <w:proofErr w:type="spellStart"/>
                <w:r w:rsidRPr="00175FE4">
                  <w:t>Damisch</w:t>
                </w:r>
                <w:proofErr w:type="spellEnd"/>
                <w:r>
                  <w:t>, H. (ed.) (</w:t>
                </w:r>
                <w:r w:rsidRPr="00175FE4">
                  <w:t>1967-95</w:t>
                </w:r>
                <w:r>
                  <w:t>)</w:t>
                </w:r>
                <w:r w:rsidRPr="00175FE4">
                  <w:t xml:space="preserve"> </w:t>
                </w:r>
                <w:r w:rsidRPr="00175FE4">
                  <w:rPr>
                    <w:i/>
                  </w:rPr>
                  <w:t>Pro</w:t>
                </w:r>
                <w:r>
                  <w:rPr>
                    <w:i/>
                  </w:rPr>
                  <w:t xml:space="preserve">spectus et </w:t>
                </w:r>
                <w:proofErr w:type="spellStart"/>
                <w:r>
                  <w:rPr>
                    <w:i/>
                  </w:rPr>
                  <w:t>tous</w:t>
                </w:r>
                <w:proofErr w:type="spellEnd"/>
                <w:r>
                  <w:rPr>
                    <w:i/>
                  </w:rPr>
                  <w:t xml:space="preserve"> </w:t>
                </w:r>
                <w:proofErr w:type="spellStart"/>
                <w:r>
                  <w:rPr>
                    <w:i/>
                  </w:rPr>
                  <w:t>écrits</w:t>
                </w:r>
                <w:proofErr w:type="spellEnd"/>
                <w:r>
                  <w:rPr>
                    <w:i/>
                  </w:rPr>
                  <w:t xml:space="preserve"> </w:t>
                </w:r>
                <w:proofErr w:type="spellStart"/>
                <w:r>
                  <w:rPr>
                    <w:i/>
                  </w:rPr>
                  <w:t>suivants</w:t>
                </w:r>
                <w:proofErr w:type="spellEnd"/>
                <w:r>
                  <w:t>,</w:t>
                </w:r>
                <w:r w:rsidRPr="00175FE4">
                  <w:rPr>
                    <w:i/>
                  </w:rPr>
                  <w:t xml:space="preserve"> </w:t>
                </w:r>
                <w:r>
                  <w:t xml:space="preserve">Paris: </w:t>
                </w:r>
                <w:proofErr w:type="spellStart"/>
                <w:r>
                  <w:t>Gallimard</w:t>
                </w:r>
                <w:proofErr w:type="spellEnd"/>
                <w:r>
                  <w:t>.</w:t>
                </w:r>
              </w:p>
              <w:p w:rsidR="00212A97" w:rsidRDefault="00212A97" w:rsidP="00212A97"/>
              <w:p w:rsidR="00212A97" w:rsidRPr="00A8228F" w:rsidRDefault="00212A97" w:rsidP="00212A97">
                <w:r>
                  <w:t xml:space="preserve">Dubuffet, J. (2001) </w:t>
                </w:r>
                <w:proofErr w:type="spellStart"/>
                <w:r>
                  <w:rPr>
                    <w:i/>
                  </w:rPr>
                  <w:t>Biographie</w:t>
                </w:r>
                <w:proofErr w:type="spellEnd"/>
                <w:r>
                  <w:rPr>
                    <w:i/>
                  </w:rPr>
                  <w:t xml:space="preserve"> au pas de course</w:t>
                </w:r>
                <w:r>
                  <w:t xml:space="preserve">, Paris: </w:t>
                </w:r>
                <w:proofErr w:type="spellStart"/>
                <w:r>
                  <w:t>Gallimard</w:t>
                </w:r>
                <w:proofErr w:type="spellEnd"/>
                <w:r>
                  <w:t>.</w:t>
                </w:r>
              </w:p>
              <w:p w:rsidR="00212A97" w:rsidRDefault="00212A97" w:rsidP="00212A97"/>
              <w:p w:rsidR="00212A97" w:rsidRDefault="00212A97" w:rsidP="00212A97">
                <w:proofErr w:type="spellStart"/>
                <w:r>
                  <w:t>Loreau</w:t>
                </w:r>
                <w:proofErr w:type="spellEnd"/>
                <w:r>
                  <w:t>, M. (ed.)</w:t>
                </w:r>
                <w:r w:rsidRPr="00175FE4">
                  <w:t xml:space="preserve"> </w:t>
                </w:r>
                <w:r>
                  <w:t xml:space="preserve">(1966-91) </w:t>
                </w:r>
                <w:r w:rsidRPr="00175FE4">
                  <w:rPr>
                    <w:i/>
                  </w:rPr>
                  <w:t xml:space="preserve">Catalogue des </w:t>
                </w:r>
                <w:proofErr w:type="spellStart"/>
                <w:r w:rsidRPr="00175FE4">
                  <w:rPr>
                    <w:i/>
                  </w:rPr>
                  <w:t>travaux</w:t>
                </w:r>
                <w:proofErr w:type="spellEnd"/>
                <w:r w:rsidRPr="00175FE4">
                  <w:rPr>
                    <w:i/>
                  </w:rPr>
                  <w:t xml:space="preserve"> de Jean Dubuffet</w:t>
                </w:r>
                <w:r>
                  <w:t xml:space="preserve">, vols. 1-38, Paris: </w:t>
                </w:r>
                <w:proofErr w:type="spellStart"/>
                <w:r>
                  <w:t>Pauvert</w:t>
                </w:r>
                <w:proofErr w:type="spellEnd"/>
                <w:r>
                  <w:t>.</w:t>
                </w:r>
              </w:p>
              <w:p w:rsidR="00212A97" w:rsidRDefault="00212A97" w:rsidP="00212A97"/>
              <w:p w:rsidR="00212A97" w:rsidRPr="00175FE4" w:rsidRDefault="00212A97" w:rsidP="00212A97">
                <w:r w:rsidRPr="00E94291">
                  <w:t>http://www.dubuffetfondation.com/index_ang.htm</w:t>
                </w:r>
              </w:p>
              <w:p w:rsidR="003235A7" w:rsidRDefault="00AD463D"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97" w:rsidRDefault="00212A97" w:rsidP="007A0D55">
      <w:pPr>
        <w:spacing w:after="0" w:line="240" w:lineRule="auto"/>
      </w:pPr>
      <w:r>
        <w:separator/>
      </w:r>
    </w:p>
  </w:endnote>
  <w:endnote w:type="continuationSeparator" w:id="0">
    <w:p w:rsidR="00212A97" w:rsidRDefault="00212A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97" w:rsidRDefault="00212A97" w:rsidP="007A0D55">
      <w:pPr>
        <w:spacing w:after="0" w:line="240" w:lineRule="auto"/>
      </w:pPr>
      <w:r>
        <w:separator/>
      </w:r>
    </w:p>
  </w:footnote>
  <w:footnote w:type="continuationSeparator" w:id="0">
    <w:p w:rsidR="00212A97" w:rsidRDefault="00212A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AD3FC5"/>
    <w:multiLevelType w:val="hybridMultilevel"/>
    <w:tmpl w:val="9514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A97"/>
    <w:rsid w:val="00032559"/>
    <w:rsid w:val="00052040"/>
    <w:rsid w:val="000B25AE"/>
    <w:rsid w:val="000B55AB"/>
    <w:rsid w:val="000D24DC"/>
    <w:rsid w:val="00101B2E"/>
    <w:rsid w:val="00116FA0"/>
    <w:rsid w:val="0015114C"/>
    <w:rsid w:val="001A21F3"/>
    <w:rsid w:val="001A2537"/>
    <w:rsid w:val="001A6A06"/>
    <w:rsid w:val="00210C03"/>
    <w:rsid w:val="00212A97"/>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63D"/>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 w:type="paragraph" w:styleId="Caption">
    <w:name w:val="caption"/>
    <w:basedOn w:val="Normal"/>
    <w:next w:val="Normal"/>
    <w:uiPriority w:val="35"/>
    <w:semiHidden/>
    <w:qFormat/>
    <w:rsid w:val="00AD463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 w:type="paragraph" w:styleId="Caption">
    <w:name w:val="caption"/>
    <w:basedOn w:val="Normal"/>
    <w:next w:val="Normal"/>
    <w:uiPriority w:val="35"/>
    <w:semiHidden/>
    <w:qFormat/>
    <w:rsid w:val="00AD463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60BA6C299A154F8FAD38C949F7D48F"/>
        <w:category>
          <w:name w:val="General"/>
          <w:gallery w:val="placeholder"/>
        </w:category>
        <w:types>
          <w:type w:val="bbPlcHdr"/>
        </w:types>
        <w:behaviors>
          <w:behavior w:val="content"/>
        </w:behaviors>
        <w:guid w:val="{40099099-313C-054B-8690-98D949EC4595}"/>
      </w:docPartPr>
      <w:docPartBody>
        <w:p w:rsidR="000C600D" w:rsidRDefault="000C600D">
          <w:pPr>
            <w:pStyle w:val="D560BA6C299A154F8FAD38C949F7D48F"/>
          </w:pPr>
          <w:r w:rsidRPr="00CC586D">
            <w:rPr>
              <w:rStyle w:val="PlaceholderText"/>
              <w:b/>
              <w:color w:val="FFFFFF" w:themeColor="background1"/>
            </w:rPr>
            <w:t>[Salutation]</w:t>
          </w:r>
        </w:p>
      </w:docPartBody>
    </w:docPart>
    <w:docPart>
      <w:docPartPr>
        <w:name w:val="2306E2507A9F9445AF6E94DA638F4931"/>
        <w:category>
          <w:name w:val="General"/>
          <w:gallery w:val="placeholder"/>
        </w:category>
        <w:types>
          <w:type w:val="bbPlcHdr"/>
        </w:types>
        <w:behaviors>
          <w:behavior w:val="content"/>
        </w:behaviors>
        <w:guid w:val="{725AC904-DF2B-3F47-9F2D-9BDB083018CF}"/>
      </w:docPartPr>
      <w:docPartBody>
        <w:p w:rsidR="000C600D" w:rsidRDefault="000C600D">
          <w:pPr>
            <w:pStyle w:val="2306E2507A9F9445AF6E94DA638F4931"/>
          </w:pPr>
          <w:r>
            <w:rPr>
              <w:rStyle w:val="PlaceholderText"/>
            </w:rPr>
            <w:t>[First name]</w:t>
          </w:r>
        </w:p>
      </w:docPartBody>
    </w:docPart>
    <w:docPart>
      <w:docPartPr>
        <w:name w:val="954EBCF3D4DA5D408E6D1C03A05CF2BD"/>
        <w:category>
          <w:name w:val="General"/>
          <w:gallery w:val="placeholder"/>
        </w:category>
        <w:types>
          <w:type w:val="bbPlcHdr"/>
        </w:types>
        <w:behaviors>
          <w:behavior w:val="content"/>
        </w:behaviors>
        <w:guid w:val="{86580E89-3504-564B-8D5F-E4A68F98D1AD}"/>
      </w:docPartPr>
      <w:docPartBody>
        <w:p w:rsidR="000C600D" w:rsidRDefault="000C600D">
          <w:pPr>
            <w:pStyle w:val="954EBCF3D4DA5D408E6D1C03A05CF2BD"/>
          </w:pPr>
          <w:r>
            <w:rPr>
              <w:rStyle w:val="PlaceholderText"/>
            </w:rPr>
            <w:t>[Middle name]</w:t>
          </w:r>
        </w:p>
      </w:docPartBody>
    </w:docPart>
    <w:docPart>
      <w:docPartPr>
        <w:name w:val="7A43A969A4EE0E4189227B4E9AAA5233"/>
        <w:category>
          <w:name w:val="General"/>
          <w:gallery w:val="placeholder"/>
        </w:category>
        <w:types>
          <w:type w:val="bbPlcHdr"/>
        </w:types>
        <w:behaviors>
          <w:behavior w:val="content"/>
        </w:behaviors>
        <w:guid w:val="{5DDCEB92-8E26-C146-BB3B-8A3006A64D57}"/>
      </w:docPartPr>
      <w:docPartBody>
        <w:p w:rsidR="000C600D" w:rsidRDefault="000C600D">
          <w:pPr>
            <w:pStyle w:val="7A43A969A4EE0E4189227B4E9AAA5233"/>
          </w:pPr>
          <w:r>
            <w:rPr>
              <w:rStyle w:val="PlaceholderText"/>
            </w:rPr>
            <w:t>[Last name]</w:t>
          </w:r>
        </w:p>
      </w:docPartBody>
    </w:docPart>
    <w:docPart>
      <w:docPartPr>
        <w:name w:val="E4F6354943D8E248B906E853DDF7723E"/>
        <w:category>
          <w:name w:val="General"/>
          <w:gallery w:val="placeholder"/>
        </w:category>
        <w:types>
          <w:type w:val="bbPlcHdr"/>
        </w:types>
        <w:behaviors>
          <w:behavior w:val="content"/>
        </w:behaviors>
        <w:guid w:val="{A5B86923-5B9C-554F-831F-27A4982F7D27}"/>
      </w:docPartPr>
      <w:docPartBody>
        <w:p w:rsidR="000C600D" w:rsidRDefault="000C600D">
          <w:pPr>
            <w:pStyle w:val="E4F6354943D8E248B906E853DDF7723E"/>
          </w:pPr>
          <w:r>
            <w:rPr>
              <w:rStyle w:val="PlaceholderText"/>
            </w:rPr>
            <w:t>[Enter your biography]</w:t>
          </w:r>
        </w:p>
      </w:docPartBody>
    </w:docPart>
    <w:docPart>
      <w:docPartPr>
        <w:name w:val="4D8B911515F7C949ADA6813C5F9A6437"/>
        <w:category>
          <w:name w:val="General"/>
          <w:gallery w:val="placeholder"/>
        </w:category>
        <w:types>
          <w:type w:val="bbPlcHdr"/>
        </w:types>
        <w:behaviors>
          <w:behavior w:val="content"/>
        </w:behaviors>
        <w:guid w:val="{712E3131-FFD0-FD47-849F-ACA7F304F370}"/>
      </w:docPartPr>
      <w:docPartBody>
        <w:p w:rsidR="000C600D" w:rsidRDefault="000C600D">
          <w:pPr>
            <w:pStyle w:val="4D8B911515F7C949ADA6813C5F9A6437"/>
          </w:pPr>
          <w:r>
            <w:rPr>
              <w:rStyle w:val="PlaceholderText"/>
            </w:rPr>
            <w:t>[Enter the institution with which you are affiliated]</w:t>
          </w:r>
        </w:p>
      </w:docPartBody>
    </w:docPart>
    <w:docPart>
      <w:docPartPr>
        <w:name w:val="9896A7FC9113B342A8ACAE6856C96F0A"/>
        <w:category>
          <w:name w:val="General"/>
          <w:gallery w:val="placeholder"/>
        </w:category>
        <w:types>
          <w:type w:val="bbPlcHdr"/>
        </w:types>
        <w:behaviors>
          <w:behavior w:val="content"/>
        </w:behaviors>
        <w:guid w:val="{E5AAE431-E787-4B43-9A6A-5207FABD32BF}"/>
      </w:docPartPr>
      <w:docPartBody>
        <w:p w:rsidR="000C600D" w:rsidRDefault="000C600D">
          <w:pPr>
            <w:pStyle w:val="9896A7FC9113B342A8ACAE6856C96F0A"/>
          </w:pPr>
          <w:r w:rsidRPr="00EF74F7">
            <w:rPr>
              <w:b/>
              <w:color w:val="808080" w:themeColor="background1" w:themeShade="80"/>
            </w:rPr>
            <w:t>[Enter the headword for your article]</w:t>
          </w:r>
        </w:p>
      </w:docPartBody>
    </w:docPart>
    <w:docPart>
      <w:docPartPr>
        <w:name w:val="E5777F17685ACB4396F00191F049AFFE"/>
        <w:category>
          <w:name w:val="General"/>
          <w:gallery w:val="placeholder"/>
        </w:category>
        <w:types>
          <w:type w:val="bbPlcHdr"/>
        </w:types>
        <w:behaviors>
          <w:behavior w:val="content"/>
        </w:behaviors>
        <w:guid w:val="{2419267E-0E04-B948-8C8F-D0B7A0FBD1D1}"/>
      </w:docPartPr>
      <w:docPartBody>
        <w:p w:rsidR="000C600D" w:rsidRDefault="000C600D">
          <w:pPr>
            <w:pStyle w:val="E5777F17685ACB4396F00191F049AF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31D07879691A44AECF4608DBA94E9B"/>
        <w:category>
          <w:name w:val="General"/>
          <w:gallery w:val="placeholder"/>
        </w:category>
        <w:types>
          <w:type w:val="bbPlcHdr"/>
        </w:types>
        <w:behaviors>
          <w:behavior w:val="content"/>
        </w:behaviors>
        <w:guid w:val="{6D5D218A-CE88-1E40-BCD3-A78B89261E53}"/>
      </w:docPartPr>
      <w:docPartBody>
        <w:p w:rsidR="000C600D" w:rsidRDefault="000C600D">
          <w:pPr>
            <w:pStyle w:val="5031D07879691A44AECF4608DBA94E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362E496A8A3F4886B36C9A02EDE12B"/>
        <w:category>
          <w:name w:val="General"/>
          <w:gallery w:val="placeholder"/>
        </w:category>
        <w:types>
          <w:type w:val="bbPlcHdr"/>
        </w:types>
        <w:behaviors>
          <w:behavior w:val="content"/>
        </w:behaviors>
        <w:guid w:val="{88A1526A-B894-6046-B448-13945C0E6C6B}"/>
      </w:docPartPr>
      <w:docPartBody>
        <w:p w:rsidR="000C600D" w:rsidRDefault="000C600D">
          <w:pPr>
            <w:pStyle w:val="FB362E496A8A3F4886B36C9A02EDE1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6E044D7B108643997097C3A3F75FAF"/>
        <w:category>
          <w:name w:val="General"/>
          <w:gallery w:val="placeholder"/>
        </w:category>
        <w:types>
          <w:type w:val="bbPlcHdr"/>
        </w:types>
        <w:behaviors>
          <w:behavior w:val="content"/>
        </w:behaviors>
        <w:guid w:val="{4F062DAD-166B-6943-9EC3-14756B2CCE84}"/>
      </w:docPartPr>
      <w:docPartBody>
        <w:p w:rsidR="000C600D" w:rsidRDefault="000C600D">
          <w:pPr>
            <w:pStyle w:val="E06E044D7B108643997097C3A3F75F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0D"/>
    <w:rsid w:val="000C60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628</Words>
  <Characters>3580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2015-01-05T20:00:00Z</dcterms:created>
  <dcterms:modified xsi:type="dcterms:W3CDTF">2015-01-05T20:00:00Z</dcterms:modified>
</cp:coreProperties>
</file>