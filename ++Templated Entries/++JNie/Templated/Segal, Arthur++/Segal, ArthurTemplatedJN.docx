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:rsidRPr="007C35EB" w14:paraId="1ABE1F76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1F30A63E" w14:textId="77777777" w:rsidR="00B574C9" w:rsidRPr="007C35EB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7C35EB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ACE6887562AA754E90814C93DA0D6889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28666421" w14:textId="77777777" w:rsidR="00B574C9" w:rsidRPr="007C35EB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7C35EB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5F98F5DC9EB59E4F828090AE95BE0CAC"/>
            </w:placeholder>
            <w:text/>
          </w:sdtPr>
          <w:sdtEndPr/>
          <w:sdtContent>
            <w:tc>
              <w:tcPr>
                <w:tcW w:w="2073" w:type="dxa"/>
              </w:tcPr>
              <w:p w14:paraId="7B1C0407" w14:textId="77777777" w:rsidR="00B574C9" w:rsidRPr="007C35EB" w:rsidRDefault="00251B92" w:rsidP="00251B92">
                <w:r w:rsidRPr="007C35EB">
                  <w:t>Erwin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399DF3D63A7CB24ABC0DBB924CA7900C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7CD369AA" w14:textId="77777777" w:rsidR="00B574C9" w:rsidRPr="007C35EB" w:rsidRDefault="00B574C9" w:rsidP="00922950">
                <w:r w:rsidRPr="007C35EB"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E0DD68FF0BD1724FBE632565171F5FB1"/>
            </w:placeholder>
            <w:text/>
          </w:sdtPr>
          <w:sdtEndPr/>
          <w:sdtContent>
            <w:tc>
              <w:tcPr>
                <w:tcW w:w="2642" w:type="dxa"/>
              </w:tcPr>
              <w:p w14:paraId="558998F7" w14:textId="77777777" w:rsidR="00B574C9" w:rsidRPr="007C35EB" w:rsidRDefault="00251B92" w:rsidP="00251B92">
                <w:r w:rsidRPr="007C35EB">
                  <w:t>Kessler</w:t>
                </w:r>
              </w:p>
            </w:tc>
          </w:sdtContent>
        </w:sdt>
      </w:tr>
      <w:tr w:rsidR="00B574C9" w:rsidRPr="007C35EB" w14:paraId="2F6D1238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AC9C2A5" w14:textId="77777777" w:rsidR="00B574C9" w:rsidRPr="007C35EB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0A83EE7D78FDEF4B8DE4CEFA1C2C5E4F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793CE012" w14:textId="77777777" w:rsidR="00B574C9" w:rsidRPr="007C35EB" w:rsidRDefault="00B574C9" w:rsidP="00922950">
                <w:r w:rsidRPr="007C35EB"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RPr="007C35EB" w14:paraId="3D76D7E4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660B59B" w14:textId="77777777" w:rsidR="00B574C9" w:rsidRPr="007C35EB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133A1CE413B87F469EF15D2CE0824EB6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4723A4D2" w14:textId="77777777" w:rsidR="00B574C9" w:rsidRPr="007C35EB" w:rsidRDefault="00B574C9" w:rsidP="00B574C9">
                <w:r w:rsidRPr="007C35EB"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13452A3C" w14:textId="77777777" w:rsidR="003D3579" w:rsidRPr="007C35EB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7C35EB" w14:paraId="33D8FBB8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5F72028E" w14:textId="77777777" w:rsidR="00244BB0" w:rsidRPr="007C35EB" w:rsidRDefault="00244BB0" w:rsidP="00244BB0">
            <w:pPr>
              <w:jc w:val="center"/>
              <w:rPr>
                <w:b/>
                <w:color w:val="FFFFFF" w:themeColor="background1"/>
              </w:rPr>
            </w:pPr>
            <w:r w:rsidRPr="007C35EB"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RPr="007C35EB" w14:paraId="24F79555" w14:textId="77777777" w:rsidTr="003F0D73">
        <w:sdt>
          <w:sdtPr>
            <w:alias w:val="Article headword"/>
            <w:tag w:val="articleHeadword"/>
            <w:id w:val="-361440020"/>
            <w:placeholder>
              <w:docPart w:val="5D1D10567196E440A8D7841A646E17FC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63D9E88" w14:textId="77777777" w:rsidR="003F0D73" w:rsidRPr="007C35EB" w:rsidRDefault="00251B92" w:rsidP="00251B92">
                <w:r w:rsidRPr="007C35EB">
                  <w:t>Segal, Arthur (1875-1944)</w:t>
                </w:r>
              </w:p>
            </w:tc>
          </w:sdtContent>
        </w:sdt>
      </w:tr>
      <w:tr w:rsidR="00464699" w:rsidRPr="007C35EB" w14:paraId="3992E5B9" w14:textId="77777777" w:rsidTr="000A4211">
        <w:sdt>
          <w:sdtPr>
            <w:alias w:val="Variant headwords"/>
            <w:tag w:val="variantHeadwords"/>
            <w:id w:val="173464402"/>
            <w:placeholder>
              <w:docPart w:val="17377A257C65E0498B2281892443EE2E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928B41F" w14:textId="77777777" w:rsidR="00464699" w:rsidRPr="007C35EB" w:rsidRDefault="00464699" w:rsidP="00464699">
                <w:r w:rsidRPr="007C35EB">
                  <w:rPr>
                    <w:rStyle w:val="PlaceholderText"/>
                    <w:b/>
                  </w:rPr>
                  <w:t xml:space="preserve">[Enter any </w:t>
                </w:r>
                <w:r w:rsidRPr="007C35EB">
                  <w:rPr>
                    <w:rStyle w:val="PlaceholderText"/>
                    <w:b/>
                    <w:i/>
                  </w:rPr>
                  <w:t>variant forms</w:t>
                </w:r>
                <w:r w:rsidRPr="007C35EB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RPr="007C35EB" w14:paraId="01D98877" w14:textId="77777777" w:rsidTr="003F0D73">
        <w:sdt>
          <w:sdtPr>
            <w:alias w:val="Abstract"/>
            <w:tag w:val="abstract"/>
            <w:id w:val="-635871867"/>
            <w:placeholder>
              <w:docPart w:val="430BA2342101B449943D2E7BA00ED07A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383C997" w14:textId="604DC02D" w:rsidR="00E85A05" w:rsidRPr="007C35EB" w:rsidRDefault="00251B92" w:rsidP="006412E6">
                <w:pPr>
                  <w:rPr>
                    <w:bCs/>
                  </w:rPr>
                </w:pPr>
                <w:r w:rsidRPr="007C35EB">
                  <w:t>Arthur Segal was a Romanian artist born</w:t>
                </w:r>
                <w:r w:rsidR="008C5926">
                  <w:t xml:space="preserve"> </w:t>
                </w:r>
                <w:r w:rsidR="008C5926" w:rsidRPr="007C35EB">
                  <w:t>as Aron Sigalu</w:t>
                </w:r>
                <w:r w:rsidRPr="007C35EB">
                  <w:t xml:space="preserve"> to Jewish parents</w:t>
                </w:r>
                <w:r w:rsidR="000A4211" w:rsidRPr="007C35EB">
                  <w:t xml:space="preserve">. </w:t>
                </w:r>
                <w:r w:rsidR="0014773D">
                  <w:t xml:space="preserve">While </w:t>
                </w:r>
                <w:r w:rsidR="000A4211" w:rsidRPr="007C35EB">
                  <w:t>p</w:t>
                </w:r>
                <w:r w:rsidR="001D6C64">
                  <w:t>ost-i</w:t>
                </w:r>
                <w:r w:rsidR="0014773D">
                  <w:t>mpressionist modernist</w:t>
                </w:r>
                <w:r w:rsidR="001D6C64">
                  <w:t xml:space="preserve"> around 1900</w:t>
                </w:r>
                <w:r w:rsidR="0014773D">
                  <w:t>, he shifted his focus to the radical avant-garde</w:t>
                </w:r>
                <w:r w:rsidRPr="007C35EB">
                  <w:t xml:space="preserve"> in th</w:t>
                </w:r>
                <w:r w:rsidR="00F175D6">
                  <w:t>e early 1920s, and then back to</w:t>
                </w:r>
                <w:r w:rsidRPr="007C35EB">
                  <w:t xml:space="preserve"> classicising modernism in the 1940s. His work moved from traditional art-craft (painting, engraving) to modern and avant-garde practices (political engagement, teaching, curatorship, manifestos, theoretical writings, art-therapy). From 1892 to 1900 he studied in Berlin, Paris, and Munich. Segal was a student of Adolf Hölzel (founder of the art colony </w:t>
                </w:r>
                <w:r w:rsidRPr="007C35EB">
                  <w:rPr>
                    <w:i/>
                  </w:rPr>
                  <w:t>Neues Dachau</w:t>
                </w:r>
                <w:r w:rsidR="00EC07F5">
                  <w:t>), and much of</w:t>
                </w:r>
                <w:r w:rsidRPr="007C35EB">
                  <w:t xml:space="preserve"> his work was shap</w:t>
                </w:r>
                <w:r w:rsidR="00EC07F5">
                  <w:t>ed by Hölzel’s colour theory</w:t>
                </w:r>
                <w:r w:rsidR="00F019A6">
                  <w:t>, where landscapes were formally structured</w:t>
                </w:r>
                <w:r w:rsidRPr="007C35EB">
                  <w:t xml:space="preserve"> as decorative grids rather than </w:t>
                </w:r>
                <w:r w:rsidR="00F019A6">
                  <w:t xml:space="preserve">as </w:t>
                </w:r>
                <w:r w:rsidRPr="007C35EB">
                  <w:t>phenomenal transcripts of ocular perception. In 1902-03 he visited Italy and France</w:t>
                </w:r>
                <w:r w:rsidR="00813370">
                  <w:t>, w</w:t>
                </w:r>
                <w:r w:rsidR="006C7EB5">
                  <w:t>here</w:t>
                </w:r>
                <w:r w:rsidRPr="007C35EB">
                  <w:t xml:space="preserve"> he was influenced by </w:t>
                </w:r>
                <w:r w:rsidR="006C7EB5">
                  <w:t xml:space="preserve">the work of </w:t>
                </w:r>
                <w:r w:rsidRPr="007C35EB">
                  <w:t xml:space="preserve">Van Gogh and Segantini, whose naturalism and light-seeking divisionism he appropriated. He exhibited with the </w:t>
                </w:r>
                <w:r w:rsidRPr="007C35EB">
                  <w:rPr>
                    <w:i/>
                  </w:rPr>
                  <w:t>Berliner Secession</w:t>
                </w:r>
                <w:r w:rsidRPr="007C35EB">
                  <w:t xml:space="preserve"> from 1909 onward, and co-founded the </w:t>
                </w:r>
                <w:r w:rsidRPr="007C35EB">
                  <w:rPr>
                    <w:i/>
                  </w:rPr>
                  <w:t>Neue Secession</w:t>
                </w:r>
                <w:r w:rsidRPr="007C35EB">
                  <w:t xml:space="preserve"> in 1910. Segal remained connected to the Romanian art scene, exhibiting with the </w:t>
                </w:r>
                <w:r w:rsidRPr="007C35EB">
                  <w:rPr>
                    <w:i/>
                  </w:rPr>
                  <w:t>Tinerimea Artistica</w:t>
                </w:r>
                <w:r w:rsidRPr="007C35EB">
                  <w:t xml:space="preserve"> group in 1910-13. His 1910 Bucharest exhibition was heralded as ‘the first exhibition of modern art’ in Romania. </w:t>
                </w:r>
                <w:r w:rsidRPr="007C35EB">
                  <w:rPr>
                    <w:bCs/>
                  </w:rPr>
                  <w:t>In 1914 Segal moved to Ascona, Switzerland, where he met Hans Arp, Hugo Ball, and Alexei Jawlensk</w:t>
                </w:r>
                <w:r w:rsidR="00B87196">
                  <w:rPr>
                    <w:bCs/>
                  </w:rPr>
                  <w:t>y, who were</w:t>
                </w:r>
                <w:r w:rsidR="007C35EB" w:rsidRPr="007C35EB">
                  <w:rPr>
                    <w:bCs/>
                  </w:rPr>
                  <w:t xml:space="preserve"> </w:t>
                </w:r>
                <w:r w:rsidRPr="007C35EB">
                  <w:rPr>
                    <w:bCs/>
                  </w:rPr>
                  <w:t xml:space="preserve">linked with the </w:t>
                </w:r>
                <w:r w:rsidRPr="007C35EB">
                  <w:rPr>
                    <w:bCs/>
                    <w:i/>
                  </w:rPr>
                  <w:t>Monte Verita</w:t>
                </w:r>
                <w:r w:rsidR="006412E6">
                  <w:rPr>
                    <w:bCs/>
                  </w:rPr>
                  <w:t xml:space="preserve"> community. </w:t>
                </w:r>
                <w:r w:rsidRPr="007C35EB">
                  <w:rPr>
                    <w:bCs/>
                  </w:rPr>
                  <w:t xml:space="preserve">In 1916 Segal exhibited at </w:t>
                </w:r>
                <w:r w:rsidRPr="007C35EB">
                  <w:rPr>
                    <w:bCs/>
                    <w:i/>
                  </w:rPr>
                  <w:t>Cabaret Voltaire</w:t>
                </w:r>
                <w:r w:rsidRPr="007C35EB">
                  <w:rPr>
                    <w:bCs/>
                  </w:rPr>
                  <w:t xml:space="preserve"> alongside fellow Romanian Dadaists Tristan Tzara and Marcel Janco.</w:t>
                </w:r>
                <w:r w:rsidRPr="007C35EB">
                  <w:t xml:space="preserve"> In 1919 he joined the </w:t>
                </w:r>
                <w:r w:rsidRPr="007C35EB">
                  <w:rPr>
                    <w:i/>
                  </w:rPr>
                  <w:t xml:space="preserve">Novembergruppe, </w:t>
                </w:r>
                <w:r w:rsidRPr="007C35EB">
                  <w:t>becoming one of its leaders.</w:t>
                </w:r>
              </w:p>
            </w:tc>
          </w:sdtContent>
        </w:sdt>
      </w:tr>
      <w:tr w:rsidR="003F0D73" w:rsidRPr="007C35EB" w14:paraId="3A506584" w14:textId="77777777" w:rsidTr="003F0D73">
        <w:sdt>
          <w:sdtPr>
            <w:rPr>
              <w:b/>
              <w:bCs/>
              <w:color w:val="5B9BD5" w:themeColor="accent1"/>
              <w:sz w:val="18"/>
              <w:szCs w:val="18"/>
            </w:rPr>
            <w:alias w:val="Article text"/>
            <w:tag w:val="articleText"/>
            <w:id w:val="634067588"/>
            <w:placeholder>
              <w:docPart w:val="F2D1336F5938A04A80E719EA9C9DA3F3"/>
            </w:placeholder>
          </w:sdtPr>
          <w:sdtEndPr>
            <w:rPr>
              <w:b w:val="0"/>
              <w:bCs w:val="0"/>
              <w:color w:val="auto"/>
              <w:sz w:val="22"/>
              <w:szCs w:val="22"/>
            </w:rPr>
          </w:sdtEndPr>
          <w:sdtContent>
            <w:sdt>
              <w:sdtPr>
                <w:rPr>
                  <w:b/>
                  <w:bCs/>
                  <w:color w:val="5B9BD5" w:themeColor="accent1"/>
                  <w:sz w:val="18"/>
                  <w:szCs w:val="18"/>
                </w:rPr>
                <w:alias w:val="Abstract"/>
                <w:tag w:val="abstract"/>
                <w:id w:val="178387882"/>
                <w:placeholder>
                  <w:docPart w:val="4F74D3515626704283D7E17BBBDBF4F4"/>
                </w:placeholder>
              </w:sdtPr>
              <w:sdtEndPr>
                <w:rPr>
                  <w:color w:val="auto"/>
                  <w:sz w:val="22"/>
                  <w:szCs w:val="22"/>
                </w:rPr>
              </w:sdtEndPr>
              <w:sdtContent>
                <w:tc>
                  <w:tcPr>
                    <w:tcW w:w="9016" w:type="dxa"/>
                    <w:tcMar>
                      <w:top w:w="113" w:type="dxa"/>
                      <w:bottom w:w="113" w:type="dxa"/>
                    </w:tcMar>
                  </w:tcPr>
                  <w:sdt>
                    <w:sdtPr>
                      <w:alias w:val="Abstract"/>
                      <w:tag w:val="abstract"/>
                      <w:id w:val="-33813368"/>
                      <w:placeholder>
                        <w:docPart w:val="2573447C1C54A045909C800AC9EE7AA5"/>
                      </w:placeholder>
                    </w:sdtPr>
                    <w:sdtEndPr/>
                    <w:sdtContent>
                      <w:p w14:paraId="1154F235" w14:textId="09570664" w:rsidR="008C5926" w:rsidRDefault="00F07D87" w:rsidP="00251B92">
                        <w:sdt>
                          <w:sdtPr>
                            <w:alias w:val="Abstract"/>
                            <w:tag w:val="abstract"/>
                            <w:id w:val="1525444208"/>
                            <w:placeholder>
                              <w:docPart w:val="634B399ADAF1134CA24FE577B74CCC07"/>
                            </w:placeholder>
                          </w:sdtPr>
                          <w:sdtEndPr/>
                          <w:sdtContent>
                            <w:sdt>
                              <w:sdtPr>
                                <w:alias w:val="Abstract"/>
                                <w:tag w:val="abstract"/>
                                <w:id w:val="2074383533"/>
                                <w:placeholder>
                                  <w:docPart w:val="F6FAC2CC85E9A847ACA3B898F0194598"/>
                                </w:placeholder>
                              </w:sdtPr>
                              <w:sdtContent>
                                <w:r w:rsidR="005110A0" w:rsidRPr="007C35EB">
                                  <w:t>Arthur Segal was a Romanian artist born</w:t>
                                </w:r>
                                <w:r w:rsidR="005110A0">
                                  <w:t xml:space="preserve"> </w:t>
                                </w:r>
                                <w:r w:rsidR="005110A0" w:rsidRPr="007C35EB">
                                  <w:t xml:space="preserve">as Aron Sigalu to Jewish parents. </w:t>
                                </w:r>
                                <w:r w:rsidR="005110A0">
                                  <w:t xml:space="preserve">While </w:t>
                                </w:r>
                                <w:r w:rsidR="005110A0" w:rsidRPr="007C35EB">
                                  <w:t>p</w:t>
                                </w:r>
                                <w:r w:rsidR="005110A0">
                                  <w:t>ost-impressionist modernist around 1900, he shifted his focus to the radical avant-garde</w:t>
                                </w:r>
                                <w:r w:rsidR="005110A0" w:rsidRPr="007C35EB">
                                  <w:t xml:space="preserve"> in th</w:t>
                                </w:r>
                                <w:r w:rsidR="005110A0">
                                  <w:t>e early 1920s, and then back to</w:t>
                                </w:r>
                                <w:r w:rsidR="005110A0" w:rsidRPr="007C35EB">
                                  <w:t xml:space="preserve"> classicising modernism in the 1940s. His work moved from traditional art-craft (painting, engraving) to modern and avant-garde practices (political engagement, teaching, curatorship, manifestos, theoretical writings, art-therapy). From 1892 to 1900 he studied in Berlin, Paris, and Munich. Segal was a student of Adolf Hölzel (founder of the art colony </w:t>
                                </w:r>
                                <w:r w:rsidR="005110A0" w:rsidRPr="007C35EB">
                                  <w:rPr>
                                    <w:i/>
                                  </w:rPr>
                                  <w:t>Neues Dachau</w:t>
                                </w:r>
                                <w:r w:rsidR="005110A0">
                                  <w:t>), and much of</w:t>
                                </w:r>
                                <w:r w:rsidR="005110A0" w:rsidRPr="007C35EB">
                                  <w:t xml:space="preserve"> his work was shap</w:t>
                                </w:r>
                                <w:r w:rsidR="005110A0">
                                  <w:t>ed by Hölzel’s colour theory, where landscapes were formally structured</w:t>
                                </w:r>
                                <w:r w:rsidR="005110A0" w:rsidRPr="007C35EB">
                                  <w:t xml:space="preserve"> as decorative grids rather than </w:t>
                                </w:r>
                                <w:r w:rsidR="005110A0">
                                  <w:t xml:space="preserve">as </w:t>
                                </w:r>
                                <w:r w:rsidR="005110A0" w:rsidRPr="007C35EB">
                                  <w:t>phenomenal transcripts of ocular perception. In 1902-03 he visited Italy and France</w:t>
                                </w:r>
                                <w:r w:rsidR="005110A0">
                                  <w:t>, where</w:t>
                                </w:r>
                                <w:r w:rsidR="005110A0" w:rsidRPr="007C35EB">
                                  <w:t xml:space="preserve"> he was influenced by </w:t>
                                </w:r>
                                <w:r w:rsidR="005110A0">
                                  <w:t xml:space="preserve">the work of </w:t>
                                </w:r>
                                <w:r w:rsidR="005110A0" w:rsidRPr="007C35EB">
                                  <w:t xml:space="preserve">Van Gogh and Segantini, whose naturalism and light-seeking divisionism he appropriated. He exhibited with the </w:t>
                                </w:r>
                                <w:r w:rsidR="005110A0" w:rsidRPr="007C35EB">
                                  <w:rPr>
                                    <w:i/>
                                  </w:rPr>
                                  <w:t>Berliner Secession</w:t>
                                </w:r>
                                <w:r w:rsidR="005110A0" w:rsidRPr="007C35EB">
                                  <w:t xml:space="preserve"> from 1909 onward, and co-founded the </w:t>
                                </w:r>
                                <w:r w:rsidR="005110A0" w:rsidRPr="007C35EB">
                                  <w:rPr>
                                    <w:i/>
                                  </w:rPr>
                                  <w:t>Neue Secession</w:t>
                                </w:r>
                                <w:r w:rsidR="005110A0" w:rsidRPr="007C35EB">
                                  <w:t xml:space="preserve"> in 1910. Segal remained connected to the Romanian art scene, exhibiting with the </w:t>
                                </w:r>
                                <w:r w:rsidR="005110A0" w:rsidRPr="007C35EB">
                                  <w:rPr>
                                    <w:i/>
                                  </w:rPr>
                                  <w:t>Tinerimea Artistica</w:t>
                                </w:r>
                                <w:r w:rsidR="005110A0" w:rsidRPr="007C35EB">
                                  <w:t xml:space="preserve"> group in 1910-13. His 1910 Bucharest exhibition was heralded as ‘the first exhibition of modern art’ in Romania. </w:t>
                                </w:r>
                                <w:r w:rsidR="005110A0" w:rsidRPr="007C35EB">
                                  <w:rPr>
                                    <w:bCs/>
                                  </w:rPr>
                                  <w:t>In 1914 Segal moved to Ascona, Switzerland, where he met Hans Arp, Hugo Ball, and Alexei Jawlensk</w:t>
                                </w:r>
                                <w:r w:rsidR="005110A0">
                                  <w:rPr>
                                    <w:bCs/>
                                  </w:rPr>
                                  <w:t>y, who were</w:t>
                                </w:r>
                                <w:r w:rsidR="005110A0" w:rsidRPr="007C35EB">
                                  <w:rPr>
                                    <w:bCs/>
                                  </w:rPr>
                                  <w:t xml:space="preserve"> linked with the </w:t>
                                </w:r>
                                <w:r w:rsidR="005110A0" w:rsidRPr="007C35EB">
                                  <w:rPr>
                                    <w:bCs/>
                                    <w:i/>
                                  </w:rPr>
                                  <w:t>Monte Verita</w:t>
                                </w:r>
                                <w:r w:rsidR="005110A0">
                                  <w:rPr>
                                    <w:bCs/>
                                  </w:rPr>
                                  <w:t xml:space="preserve"> community. </w:t>
                                </w:r>
                                <w:r w:rsidR="005110A0" w:rsidRPr="007C35EB">
                                  <w:rPr>
                                    <w:bCs/>
                                  </w:rPr>
                                  <w:t xml:space="preserve">In 1916 Segal exhibited at </w:t>
                                </w:r>
                                <w:r w:rsidR="005110A0" w:rsidRPr="007C35EB">
                                  <w:rPr>
                                    <w:bCs/>
                                    <w:i/>
                                  </w:rPr>
                                  <w:t>Cabaret Voltaire</w:t>
                                </w:r>
                                <w:r w:rsidR="005110A0" w:rsidRPr="007C35EB">
                                  <w:rPr>
                                    <w:bCs/>
                                  </w:rPr>
                                  <w:t xml:space="preserve"> alongside fellow Romanian Dadaists Tristan Tzara and Marcel Janco.</w:t>
                                </w:r>
                                <w:r w:rsidR="005110A0" w:rsidRPr="007C35EB">
                                  <w:t xml:space="preserve"> In 1919 he joined the </w:t>
                                </w:r>
                                <w:r w:rsidR="005110A0" w:rsidRPr="007C35EB">
                                  <w:rPr>
                                    <w:i/>
                                  </w:rPr>
                                  <w:t xml:space="preserve">Novembergruppe, </w:t>
                                </w:r>
                                <w:r w:rsidR="005110A0" w:rsidRPr="007C35EB">
                                  <w:t>becoming one of its leaders.</w:t>
                                </w:r>
                              </w:sdtContent>
                            </w:sdt>
                          </w:sdtContent>
                        </w:sdt>
                        <w:r w:rsidR="008C5926">
                          <w:t xml:space="preserve"> </w:t>
                        </w:r>
                      </w:p>
                      <w:p w14:paraId="228EC874" w14:textId="77777777" w:rsidR="005110A0" w:rsidRDefault="005110A0" w:rsidP="00251B92"/>
                      <w:p w14:paraId="02DC9ED8" w14:textId="7967856F" w:rsidR="00251B92" w:rsidRPr="007C35EB" w:rsidRDefault="008C5926" w:rsidP="00251B92">
                        <w:pPr>
                          <w:rPr>
                            <w:bCs/>
                          </w:rPr>
                        </w:pPr>
                        <w:r>
                          <w:rPr>
                            <w:bCs/>
                            <w:color w:val="000000"/>
                            <w:shd w:val="clear" w:color="auto" w:fill="FFFFFF"/>
                          </w:rPr>
                          <w:t>In addition to</w:t>
                        </w:r>
                        <w:r w:rsidRPr="00590EFD">
                          <w:rPr>
                            <w:bCs/>
                            <w:color w:val="000000"/>
                            <w:shd w:val="clear" w:color="auto" w:fill="FFFFFF"/>
                          </w:rPr>
                          <w:t xml:space="preserve"> </w:t>
                        </w:r>
                        <w:r w:rsidRPr="00590EFD">
                          <w:rPr>
                            <w:color w:val="000000"/>
                            <w:shd w:val="clear" w:color="auto" w:fill="FFFFFF"/>
                          </w:rPr>
                          <w:t xml:space="preserve">Hölzel’s </w:t>
                        </w:r>
                        <w:r w:rsidR="005110A0" w:rsidRPr="00590EFD">
                          <w:rPr>
                            <w:color w:val="000000"/>
                            <w:shd w:val="clear" w:color="auto" w:fill="FFFFFF"/>
                          </w:rPr>
                          <w:t>colour</w:t>
                        </w:r>
                        <w:r w:rsidRPr="00590EFD">
                          <w:rPr>
                            <w:color w:val="000000"/>
                            <w:shd w:val="clear" w:color="auto" w:fill="FFFFFF"/>
                          </w:rPr>
                          <w:t xml:space="preserve"> theories and his own readings of Goethe,</w:t>
                        </w:r>
                        <w:r w:rsidRPr="00590EFD">
                          <w:rPr>
                            <w:bCs/>
                            <w:color w:val="000000"/>
                            <w:shd w:val="clear" w:color="auto" w:fill="FFFFFF"/>
                          </w:rPr>
                          <w:t xml:space="preserve"> the </w:t>
                        </w:r>
                        <w:r w:rsidRPr="003B3DA5">
                          <w:rPr>
                            <w:bCs/>
                            <w:i/>
                            <w:color w:val="000000"/>
                            <w:shd w:val="clear" w:color="auto" w:fill="FFFFFF"/>
                          </w:rPr>
                          <w:t>Monte Verita</w:t>
                        </w:r>
                        <w:r w:rsidRPr="00590EFD">
                          <w:rPr>
                            <w:bCs/>
                            <w:color w:val="000000"/>
                            <w:shd w:val="clear" w:color="auto" w:fill="FFFFFF"/>
                          </w:rPr>
                          <w:t xml:space="preserve"> eco-sophic gnosi</w:t>
                        </w:r>
                        <w:r>
                          <w:rPr>
                            <w:bCs/>
                            <w:color w:val="000000"/>
                            <w:shd w:val="clear" w:color="auto" w:fill="FFFFFF"/>
                          </w:rPr>
                          <w:t>s and d</w:t>
                        </w:r>
                        <w:r w:rsidRPr="00590EFD">
                          <w:rPr>
                            <w:bCs/>
                            <w:color w:val="000000"/>
                            <w:shd w:val="clear" w:color="auto" w:fill="FFFFFF"/>
                          </w:rPr>
                          <w:t>adaist upheaval</w:t>
                        </w:r>
                        <w:r>
                          <w:rPr>
                            <w:bCs/>
                            <w:color w:val="000000"/>
                            <w:shd w:val="clear" w:color="auto" w:fill="FFFFFF"/>
                          </w:rPr>
                          <w:t>s</w:t>
                        </w:r>
                        <w:r w:rsidRPr="00590EFD">
                          <w:rPr>
                            <w:bCs/>
                            <w:color w:val="000000"/>
                            <w:shd w:val="clear" w:color="auto" w:fill="FFFFFF"/>
                          </w:rPr>
                          <w:t>,</w:t>
                        </w:r>
                        <w:r>
                          <w:rPr>
                            <w:bCs/>
                            <w:color w:val="000000"/>
                            <w:shd w:val="clear" w:color="auto" w:fill="FFFFFF"/>
                          </w:rPr>
                          <w:t xml:space="preserve"> c</w:t>
                        </w:r>
                        <w:r w:rsidRPr="00590EFD">
                          <w:rPr>
                            <w:bCs/>
                            <w:color w:val="000000"/>
                            <w:shd w:val="clear" w:color="auto" w:fill="FFFFFF"/>
                          </w:rPr>
                          <w:t>ubist</w:t>
                        </w:r>
                        <w:r>
                          <w:rPr>
                            <w:bCs/>
                            <w:color w:val="000000"/>
                            <w:shd w:val="clear" w:color="auto" w:fill="FFFFFF"/>
                          </w:rPr>
                          <w:t>, orphism, and f</w:t>
                        </w:r>
                        <w:r w:rsidRPr="00590EFD">
                          <w:rPr>
                            <w:bCs/>
                            <w:color w:val="000000"/>
                            <w:shd w:val="clear" w:color="auto" w:fill="FFFFFF"/>
                          </w:rPr>
                          <w:t>uturist influences contributed to Segal’s aesthetic-speculative</w:t>
                        </w:r>
                        <w:r w:rsidR="00242608">
                          <w:rPr>
                            <w:bCs/>
                            <w:color w:val="000000"/>
                            <w:shd w:val="clear" w:color="auto" w:fill="FFFFFF"/>
                          </w:rPr>
                          <w:t xml:space="preserve"> synthesis, an ‘optical equivalence’</w:t>
                        </w:r>
                        <w:r w:rsidRPr="00590EFD">
                          <w:rPr>
                            <w:bCs/>
                            <w:color w:val="000000"/>
                            <w:shd w:val="clear" w:color="auto" w:fill="FFFFFF"/>
                          </w:rPr>
                          <w:t xml:space="preserve"> </w:t>
                        </w:r>
                        <w:r>
                          <w:rPr>
                            <w:bCs/>
                            <w:color w:val="000000"/>
                            <w:shd w:val="clear" w:color="auto" w:fill="FFFFFF"/>
                          </w:rPr>
                          <w:t>(</w:t>
                        </w:r>
                        <w:r w:rsidRPr="003B3DA5">
                          <w:rPr>
                            <w:bCs/>
                            <w:color w:val="000000"/>
                            <w:shd w:val="clear" w:color="auto" w:fill="FFFFFF"/>
                          </w:rPr>
                          <w:t>optische Gleichwertigkeit</w:t>
                        </w:r>
                        <w:r>
                          <w:rPr>
                            <w:bCs/>
                            <w:color w:val="000000"/>
                            <w:shd w:val="clear" w:color="auto" w:fill="FFFFFF"/>
                          </w:rPr>
                          <w:t>), which</w:t>
                        </w:r>
                        <w:r w:rsidRPr="00590EFD">
                          <w:rPr>
                            <w:bCs/>
                            <w:color w:val="000000"/>
                            <w:shd w:val="clear" w:color="auto" w:fill="FFFFFF"/>
                          </w:rPr>
                          <w:t xml:space="preserve"> </w:t>
                        </w:r>
                        <w:r>
                          <w:rPr>
                            <w:bCs/>
                            <w:color w:val="000000"/>
                            <w:shd w:val="clear" w:color="auto" w:fill="FFFFFF"/>
                          </w:rPr>
                          <w:t>he developed</w:t>
                        </w:r>
                        <w:r w:rsidRPr="00590EFD">
                          <w:rPr>
                            <w:bCs/>
                            <w:color w:val="000000"/>
                            <w:shd w:val="clear" w:color="auto" w:fill="FFFFFF"/>
                          </w:rPr>
                          <w:t xml:space="preserve"> around 1917</w:t>
                        </w:r>
                        <w:r>
                          <w:rPr>
                            <w:bCs/>
                            <w:color w:val="000000"/>
                            <w:shd w:val="clear" w:color="auto" w:fill="FFFFFF"/>
                          </w:rPr>
                          <w:t xml:space="preserve">. </w:t>
                        </w:r>
                        <w:r w:rsidR="00251B92" w:rsidRPr="007C35EB">
                          <w:rPr>
                            <w:bCs/>
                          </w:rPr>
                          <w:t>Fa</w:t>
                        </w:r>
                        <w:r w:rsidR="004F7E4B">
                          <w:rPr>
                            <w:bCs/>
                          </w:rPr>
                          <w:t>cing anarchy and the chaos of the First World War</w:t>
                        </w:r>
                        <w:r w:rsidR="00251B92" w:rsidRPr="007C35EB">
                          <w:rPr>
                            <w:bCs/>
                          </w:rPr>
                          <w:t>, he responded with his theory of hierarchy and dominance in art and society. Segal opposed indi</w:t>
                        </w:r>
                        <w:r w:rsidR="006C7EB5">
                          <w:rPr>
                            <w:bCs/>
                          </w:rPr>
                          <w:t xml:space="preserve">vidualist, subjective art </w:t>
                        </w:r>
                        <w:r w:rsidR="00251B92" w:rsidRPr="007C35EB">
                          <w:rPr>
                            <w:bCs/>
                          </w:rPr>
                          <w:t xml:space="preserve">springing from </w:t>
                        </w:r>
                        <w:r w:rsidR="006C7EB5">
                          <w:rPr>
                            <w:bCs/>
                          </w:rPr>
                          <w:t>a central point of power</w:t>
                        </w:r>
                        <w:r w:rsidR="00990B6A">
                          <w:rPr>
                            <w:bCs/>
                          </w:rPr>
                          <w:t>, and viewed it</w:t>
                        </w:r>
                        <w:r w:rsidR="006C7EB5">
                          <w:rPr>
                            <w:bCs/>
                          </w:rPr>
                          <w:t xml:space="preserve"> as </w:t>
                        </w:r>
                        <w:r w:rsidR="00251B92" w:rsidRPr="007C35EB">
                          <w:rPr>
                            <w:bCs/>
                          </w:rPr>
                          <w:t>anti-</w:t>
                        </w:r>
                        <w:r w:rsidR="006C7EB5" w:rsidRPr="007C35EB">
                          <w:rPr>
                            <w:bCs/>
                          </w:rPr>
                          <w:t>colle</w:t>
                        </w:r>
                        <w:r w:rsidR="006C7EB5">
                          <w:rPr>
                            <w:bCs/>
                          </w:rPr>
                          <w:t xml:space="preserve">ctivist and </w:t>
                        </w:r>
                        <w:r w:rsidR="00D8605F">
                          <w:rPr>
                            <w:bCs/>
                          </w:rPr>
                          <w:t xml:space="preserve">as a </w:t>
                        </w:r>
                        <w:r w:rsidR="006C7EB5">
                          <w:rPr>
                            <w:bCs/>
                          </w:rPr>
                          <w:t>anti-social symbol.</w:t>
                        </w:r>
                        <w:r w:rsidR="00251B92" w:rsidRPr="007C35EB">
                          <w:rPr>
                            <w:bCs/>
                          </w:rPr>
                          <w:t xml:space="preserve"> His leftist ideals </w:t>
                        </w:r>
                        <w:r w:rsidR="007C35EB" w:rsidRPr="007C35EB">
                          <w:rPr>
                            <w:bCs/>
                          </w:rPr>
                          <w:t>permeated</w:t>
                        </w:r>
                        <w:r w:rsidR="00251B92" w:rsidRPr="007C35EB">
                          <w:rPr>
                            <w:bCs/>
                          </w:rPr>
                          <w:t xml:space="preserve"> the very structure of his works, although the iconography remained traditional (landscapes, interiors).</w:t>
                        </w:r>
                        <w:r w:rsidR="00251B92" w:rsidRPr="007C35EB">
                          <w:t xml:space="preserve"> </w:t>
                        </w:r>
                        <w:r w:rsidR="00251B92" w:rsidRPr="007C35EB">
                          <w:rPr>
                            <w:bCs/>
                          </w:rPr>
                          <w:t xml:space="preserve">In his work, Segal set a raster onto the canvases, </w:t>
                        </w:r>
                        <w:r w:rsidR="006C7EB5">
                          <w:rPr>
                            <w:bCs/>
                          </w:rPr>
                          <w:t xml:space="preserve">‘democratically’ </w:t>
                        </w:r>
                        <w:r w:rsidR="00251B92" w:rsidRPr="007C35EB">
                          <w:rPr>
                            <w:bCs/>
                          </w:rPr>
                          <w:t>distributing the co</w:t>
                        </w:r>
                        <w:r w:rsidR="006C7EB5">
                          <w:rPr>
                            <w:bCs/>
                          </w:rPr>
                          <w:t xml:space="preserve">lours as prismatic tonal units </w:t>
                        </w:r>
                        <w:r w:rsidR="00251B92" w:rsidRPr="007C35EB">
                          <w:rPr>
                            <w:bCs/>
                          </w:rPr>
                          <w:t>in a glissando of contrasts, from darkness to light, as derived f</w:t>
                        </w:r>
                        <w:r w:rsidR="006C7EB5">
                          <w:rPr>
                            <w:bCs/>
                          </w:rPr>
                          <w:t>rom Schopenhauer’s equivalence</w:t>
                        </w:r>
                        <w:r w:rsidR="00251B92" w:rsidRPr="007C35EB">
                          <w:rPr>
                            <w:bCs/>
                          </w:rPr>
                          <w:t xml:space="preserve"> theory.</w:t>
                        </w:r>
                      </w:p>
                      <w:p w14:paraId="64C688CD" w14:textId="77777777" w:rsidR="00251B92" w:rsidRPr="007C35EB" w:rsidRDefault="00251B92" w:rsidP="00251B92">
                        <w:pPr>
                          <w:rPr>
                            <w:bCs/>
                          </w:rPr>
                        </w:pPr>
                      </w:p>
                      <w:p w14:paraId="2F7B137E" w14:textId="56598D2D" w:rsidR="00251B92" w:rsidRPr="007C35EB" w:rsidRDefault="00251B92" w:rsidP="00C27FAB">
                        <w:r w:rsidRPr="007C35EB">
                          <w:rPr>
                            <w:bCs/>
                          </w:rPr>
                          <w:t xml:space="preserve">After settling in Berlin in 1920, Segal founded his own painting school. As a member of groups such as </w:t>
                        </w:r>
                        <w:r w:rsidRPr="007C35EB">
                          <w:rPr>
                            <w:bCs/>
                            <w:i/>
                          </w:rPr>
                          <w:t>Die Autonomen</w:t>
                        </w:r>
                        <w:r w:rsidRPr="007C35EB">
                          <w:rPr>
                            <w:bCs/>
                          </w:rPr>
                          <w:t xml:space="preserve"> and </w:t>
                        </w:r>
                        <w:r w:rsidRPr="007C35EB">
                          <w:rPr>
                            <w:bCs/>
                            <w:i/>
                          </w:rPr>
                          <w:t>Die Juryfreien,</w:t>
                        </w:r>
                        <w:r w:rsidRPr="007C35EB">
                          <w:rPr>
                            <w:bCs/>
                          </w:rPr>
                          <w:t xml:space="preserve"> Segal </w:t>
                        </w:r>
                        <w:r w:rsidR="001D69CA" w:rsidRPr="007C35EB">
                          <w:rPr>
                            <w:bCs/>
                          </w:rPr>
                          <w:t>favoured</w:t>
                        </w:r>
                        <w:r w:rsidRPr="007C35EB">
                          <w:rPr>
                            <w:bCs/>
                          </w:rPr>
                          <w:t xml:space="preserve"> social engagement. He participated in </w:t>
                        </w:r>
                        <w:r w:rsidRPr="007C35EB">
                          <w:rPr>
                            <w:bCs/>
                            <w:i/>
                          </w:rPr>
                          <w:t>Asso</w:t>
                        </w:r>
                        <w:r w:rsidRPr="007C35EB">
                          <w:rPr>
                            <w:bCs/>
                          </w:rPr>
                          <w:t xml:space="preserve"> (or </w:t>
                        </w:r>
                        <w:r w:rsidRPr="007C35EB">
                          <w:rPr>
                            <w:i/>
                          </w:rPr>
                          <w:t>ARBKD</w:t>
                        </w:r>
                        <w:r w:rsidR="001D69CA">
                          <w:t xml:space="preserve">) and, along </w:t>
                        </w:r>
                        <w:r w:rsidRPr="007C35EB">
                          <w:t>with Grosz, Kollwitz, and Dix</w:t>
                        </w:r>
                        <w:r w:rsidR="001D69CA">
                          <w:t>, supported the Social Democratic Party (SPD) and Trade U</w:t>
                        </w:r>
                        <w:r w:rsidRPr="007C35EB">
                          <w:t xml:space="preserve">nion’s actions in </w:t>
                        </w:r>
                        <w:r w:rsidR="001D69CA" w:rsidRPr="007C35EB">
                          <w:t>defence</w:t>
                        </w:r>
                        <w:r w:rsidRPr="007C35EB">
                          <w:t xml:space="preserve"> of ‘</w:t>
                        </w:r>
                        <w:r w:rsidRPr="007C35EB">
                          <w:rPr>
                            <w:i/>
                          </w:rPr>
                          <w:t>Achtstundentag</w:t>
                        </w:r>
                        <w:r w:rsidR="00F07D87">
                          <w:t xml:space="preserve">’ (the </w:t>
                        </w:r>
                        <w:bookmarkStart w:id="0" w:name="_GoBack"/>
                        <w:bookmarkEnd w:id="0"/>
                        <w:r w:rsidR="00F07D87">
                          <w:t>eight hour</w:t>
                        </w:r>
                        <w:r w:rsidRPr="007C35EB">
                          <w:t xml:space="preserve"> work day). In 1925 his work was included in </w:t>
                        </w:r>
                        <w:r w:rsidRPr="007C35EB">
                          <w:rPr>
                            <w:i/>
                          </w:rPr>
                          <w:t>Die Kunstismen</w:t>
                        </w:r>
                        <w:r w:rsidRPr="007C35EB">
                          <w:t>, and he declined a teaching position at the Bauhaus. In his work of the late 1920s, he advocated a ‘new naturalism,’ applying divisionism in figurative canvases. Bordering proto-photorealism in the late 1930s, he saw this as a ‘</w:t>
                        </w:r>
                        <w:r w:rsidR="00E96463" w:rsidRPr="007C35EB">
                          <w:t>synthesis of constructivism and neue s</w:t>
                        </w:r>
                        <w:r w:rsidRPr="007C35EB">
                          <w:t xml:space="preserve">achlichkeit.’ In 1933 Segal </w:t>
                        </w:r>
                        <w:r w:rsidR="00210E82" w:rsidRPr="007C35EB">
                          <w:t>immigrated</w:t>
                        </w:r>
                        <w:r w:rsidRPr="007C35EB">
                          <w:t xml:space="preserve"> to Mallorca, </w:t>
                        </w:r>
                        <w:r w:rsidR="001D69CA">
                          <w:t xml:space="preserve">finally </w:t>
                        </w:r>
                        <w:r w:rsidR="008C5926">
                          <w:t>settling</w:t>
                        </w:r>
                        <w:r w:rsidR="001D69CA">
                          <w:t xml:space="preserve"> in London 1936</w:t>
                        </w:r>
                        <w:r w:rsidRPr="007C35EB">
                          <w:t xml:space="preserve">, where he opened the </w:t>
                        </w:r>
                        <w:r w:rsidRPr="007C35EB">
                          <w:rPr>
                            <w:i/>
                          </w:rPr>
                          <w:t>Arthur Segal Painting School for Professionals and Non-Professionals</w:t>
                        </w:r>
                        <w:r w:rsidRPr="007C35EB">
                          <w:t>. Influenced by Freud and other psychoanalysts and psychiatrists, he pioneered art as</w:t>
                        </w:r>
                        <w:r w:rsidR="00210E82">
                          <w:t xml:space="preserve"> a</w:t>
                        </w:r>
                        <w:r w:rsidRPr="007C35EB">
                          <w:t xml:space="preserve"> psychotherapeutic contribution in handling mental disorders. He died on 23 June 1944 in London.</w:t>
                        </w:r>
                      </w:p>
                      <w:p w14:paraId="1FA78C49" w14:textId="77777777" w:rsidR="00251B92" w:rsidRPr="007C35EB" w:rsidRDefault="00251B92" w:rsidP="00C27FAB"/>
                      <w:p w14:paraId="79BD993E" w14:textId="77777777" w:rsidR="00251B92" w:rsidRPr="007C35EB" w:rsidRDefault="00E96463" w:rsidP="00C27FAB">
                        <w:r w:rsidRPr="007C35EB">
                          <w:t>[File</w:t>
                        </w:r>
                        <w:r w:rsidR="00251B92" w:rsidRPr="007C35EB">
                          <w:t>: Segal.jpg]</w:t>
                        </w:r>
                      </w:p>
                      <w:p w14:paraId="79ACDFB9" w14:textId="77777777" w:rsidR="00251B92" w:rsidRPr="007C35EB" w:rsidRDefault="00251B92" w:rsidP="00C27FAB"/>
                      <w:p w14:paraId="780FB450" w14:textId="77777777" w:rsidR="007C35EB" w:rsidRDefault="00251B92" w:rsidP="00251B92">
                        <w:pPr>
                          <w:pStyle w:val="Caption"/>
                          <w:keepNext/>
                        </w:pPr>
                        <w:r w:rsidRPr="007C35EB">
                          <w:t xml:space="preserve">Figure </w:t>
                        </w:r>
                        <w:fldSimple w:instr=" SEQ Figure \* ARABIC ">
                          <w:r w:rsidRPr="007C35EB">
                            <w:rPr>
                              <w:noProof/>
                            </w:rPr>
                            <w:t>1</w:t>
                          </w:r>
                        </w:fldSimple>
                        <w:r w:rsidRPr="007C35EB">
                          <w:t xml:space="preserve"> Arthur</w:t>
                        </w:r>
                        <w:r w:rsidR="00E96463" w:rsidRPr="007C35EB">
                          <w:t xml:space="preserve"> Segal, S</w:t>
                        </w:r>
                        <w:r w:rsidR="007C35EB">
                          <w:t>trasse auf Helgoland II, 1924</w:t>
                        </w:r>
                        <w:r w:rsidRPr="007C35EB">
                          <w:t xml:space="preserve">, oil </w:t>
                        </w:r>
                        <w:r w:rsidR="00E96463" w:rsidRPr="007C35EB">
                          <w:t>on board with painted frame, 98.</w:t>
                        </w:r>
                        <w:r w:rsidRPr="007C35EB">
                          <w:t>4 x 80</w:t>
                        </w:r>
                        <w:r w:rsidR="00E96463" w:rsidRPr="007C35EB">
                          <w:t xml:space="preserve"> </w:t>
                        </w:r>
                        <w:r w:rsidRPr="007C35EB">
                          <w:t>cm, The Metropolitan Museum New York.</w:t>
                        </w:r>
                      </w:p>
                      <w:commentRangeStart w:id="1"/>
                      <w:p w14:paraId="0D8567DD" w14:textId="77777777" w:rsidR="007C35EB" w:rsidRDefault="007C35EB" w:rsidP="007C35EB">
                        <w:r>
                          <w:fldChar w:fldCharType="begin"/>
                        </w:r>
                        <w:r>
                          <w:instrText xml:space="preserve"> HYPERLINK "</w:instrText>
                        </w:r>
                        <w:r w:rsidRPr="007C35EB">
                          <w:instrText>http://www.metmuseum.org/collection/the-collection-online/search/493694</w:instrText>
                        </w:r>
                        <w:r>
                          <w:instrText xml:space="preserve">" </w:instrText>
                        </w:r>
                        <w:r>
                          <w:fldChar w:fldCharType="separate"/>
                        </w:r>
                        <w:r w:rsidRPr="00D14F96">
                          <w:rPr>
                            <w:rStyle w:val="Hyperlink"/>
                          </w:rPr>
                          <w:t>http://www.metmuseum.org/collection/the-collection-online/search/493694</w:t>
                        </w:r>
                        <w:r>
                          <w:fldChar w:fldCharType="end"/>
                        </w:r>
                        <w:commentRangeEnd w:id="1"/>
                        <w:r>
                          <w:rPr>
                            <w:rStyle w:val="CommentReference"/>
                          </w:rPr>
                          <w:commentReference w:id="1"/>
                        </w:r>
                      </w:p>
                      <w:p w14:paraId="51EE3412" w14:textId="77777777" w:rsidR="003F0D73" w:rsidRPr="007C35EB" w:rsidRDefault="00F07D87" w:rsidP="007C35EB"/>
                    </w:sdtContent>
                  </w:sdt>
                </w:tc>
              </w:sdtContent>
            </w:sdt>
          </w:sdtContent>
        </w:sdt>
      </w:tr>
      <w:tr w:rsidR="003235A7" w:rsidRPr="007C35EB" w14:paraId="2AD66284" w14:textId="77777777" w:rsidTr="003235A7">
        <w:tc>
          <w:tcPr>
            <w:tcW w:w="9016" w:type="dxa"/>
          </w:tcPr>
          <w:p w14:paraId="39533DAA" w14:textId="77777777" w:rsidR="003235A7" w:rsidRPr="007C35EB" w:rsidRDefault="003235A7" w:rsidP="008A5B87">
            <w:r w:rsidRPr="007C35EB">
              <w:rPr>
                <w:u w:val="single"/>
              </w:rPr>
              <w:lastRenderedPageBreak/>
              <w:t>Further reading</w:t>
            </w:r>
            <w:r w:rsidRPr="007C35EB"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256832D31EAB5246AE7CA20CA4B169D1"/>
              </w:placeholder>
            </w:sdtPr>
            <w:sdtEndPr/>
            <w:sdtContent>
              <w:p w14:paraId="49716BE3" w14:textId="77777777" w:rsidR="00251B92" w:rsidRPr="007C35EB" w:rsidRDefault="00F07D87" w:rsidP="00251B92">
                <w:sdt>
                  <w:sdtPr>
                    <w:id w:val="-876551345"/>
                    <w:citation/>
                  </w:sdtPr>
                  <w:sdtEndPr/>
                  <w:sdtContent>
                    <w:r w:rsidR="00251B92" w:rsidRPr="007C35EB">
                      <w:fldChar w:fldCharType="begin"/>
                    </w:r>
                    <w:r w:rsidR="00E96463" w:rsidRPr="007C35EB">
                      <w:instrText xml:space="preserve">CITATION Her \l 1033 </w:instrText>
                    </w:r>
                    <w:r w:rsidR="00251B92" w:rsidRPr="007C35EB">
                      <w:fldChar w:fldCharType="separate"/>
                    </w:r>
                    <w:r w:rsidR="00E96463" w:rsidRPr="007C35EB">
                      <w:rPr>
                        <w:noProof/>
                      </w:rPr>
                      <w:t xml:space="preserve"> (Herzogenrath and Liška)</w:t>
                    </w:r>
                    <w:r w:rsidR="00251B92" w:rsidRPr="007C35EB">
                      <w:fldChar w:fldCharType="end"/>
                    </w:r>
                  </w:sdtContent>
                </w:sdt>
              </w:p>
              <w:p w14:paraId="1F44C819" w14:textId="77777777" w:rsidR="00251B92" w:rsidRPr="007C35EB" w:rsidRDefault="00F07D87" w:rsidP="00251B92">
                <w:pPr>
                  <w:rPr>
                    <w:b/>
                  </w:rPr>
                </w:pPr>
                <w:sdt>
                  <w:sdtPr>
                    <w:rPr>
                      <w:b/>
                    </w:rPr>
                    <w:id w:val="-347324654"/>
                    <w:citation/>
                  </w:sdtPr>
                  <w:sdtEndPr/>
                  <w:sdtContent>
                    <w:r w:rsidR="00251B92" w:rsidRPr="007C35EB">
                      <w:rPr>
                        <w:b/>
                      </w:rPr>
                      <w:fldChar w:fldCharType="begin"/>
                    </w:r>
                    <w:r w:rsidR="00251B92" w:rsidRPr="007C35EB">
                      <w:instrText xml:space="preserve"> CITATION San06 \l 1033 </w:instrText>
                    </w:r>
                    <w:r w:rsidR="00251B92" w:rsidRPr="007C35EB">
                      <w:rPr>
                        <w:b/>
                      </w:rPr>
                      <w:fldChar w:fldCharType="separate"/>
                    </w:r>
                    <w:r w:rsidR="00251B92" w:rsidRPr="007C35EB">
                      <w:rPr>
                        <w:noProof/>
                      </w:rPr>
                      <w:t>(Sandquist)</w:t>
                    </w:r>
                    <w:r w:rsidR="00251B92" w:rsidRPr="007C35EB">
                      <w:rPr>
                        <w:b/>
                      </w:rPr>
                      <w:fldChar w:fldCharType="end"/>
                    </w:r>
                  </w:sdtContent>
                </w:sdt>
              </w:p>
              <w:p w14:paraId="2CBD1863" w14:textId="77777777" w:rsidR="00251B92" w:rsidRPr="007C35EB" w:rsidRDefault="00F07D87" w:rsidP="00251B92">
                <w:pPr>
                  <w:rPr>
                    <w:b/>
                  </w:rPr>
                </w:pPr>
                <w:sdt>
                  <w:sdtPr>
                    <w:rPr>
                      <w:b/>
                    </w:rPr>
                    <w:id w:val="1308209557"/>
                    <w:citation/>
                  </w:sdtPr>
                  <w:sdtEndPr/>
                  <w:sdtContent>
                    <w:r w:rsidR="00251B92" w:rsidRPr="007C35EB">
                      <w:rPr>
                        <w:b/>
                      </w:rPr>
                      <w:fldChar w:fldCharType="begin"/>
                    </w:r>
                    <w:r w:rsidR="00251B92" w:rsidRPr="007C35EB">
                      <w:rPr>
                        <w:b/>
                      </w:rPr>
                      <w:instrText xml:space="preserve"> CITATION Seg76 \l 1033 </w:instrText>
                    </w:r>
                    <w:r w:rsidR="00251B92" w:rsidRPr="007C35EB">
                      <w:rPr>
                        <w:b/>
                      </w:rPr>
                      <w:fldChar w:fldCharType="separate"/>
                    </w:r>
                    <w:r w:rsidR="00251B92" w:rsidRPr="007C35EB">
                      <w:rPr>
                        <w:noProof/>
                      </w:rPr>
                      <w:t>(A. Segal, The Objective Principles of Painting)</w:t>
                    </w:r>
                    <w:r w:rsidR="00251B92" w:rsidRPr="007C35EB">
                      <w:rPr>
                        <w:b/>
                      </w:rPr>
                      <w:fldChar w:fldCharType="end"/>
                    </w:r>
                  </w:sdtContent>
                </w:sdt>
              </w:p>
              <w:p w14:paraId="6D5D555E" w14:textId="77777777" w:rsidR="00251B92" w:rsidRPr="007C35EB" w:rsidRDefault="00F07D87" w:rsidP="00251B92">
                <w:pPr>
                  <w:rPr>
                    <w:b/>
                  </w:rPr>
                </w:pPr>
                <w:sdt>
                  <w:sdtPr>
                    <w:rPr>
                      <w:b/>
                    </w:rPr>
                    <w:id w:val="-457872850"/>
                    <w:citation/>
                  </w:sdtPr>
                  <w:sdtEndPr/>
                  <w:sdtContent>
                    <w:r w:rsidR="00251B92" w:rsidRPr="007C35EB">
                      <w:rPr>
                        <w:b/>
                      </w:rPr>
                      <w:fldChar w:fldCharType="begin"/>
                    </w:r>
                    <w:r w:rsidR="00251B92" w:rsidRPr="007C35EB">
                      <w:rPr>
                        <w:b/>
                      </w:rPr>
                      <w:instrText xml:space="preserve"> CITATION Seg25 \l 1033 </w:instrText>
                    </w:r>
                    <w:r w:rsidR="00251B92" w:rsidRPr="007C35EB">
                      <w:rPr>
                        <w:b/>
                      </w:rPr>
                      <w:fldChar w:fldCharType="separate"/>
                    </w:r>
                    <w:r w:rsidR="00251B92" w:rsidRPr="007C35EB">
                      <w:rPr>
                        <w:noProof/>
                      </w:rPr>
                      <w:t>(Segal and Braun, Lichtprobleme der Bildenden Kunst)</w:t>
                    </w:r>
                    <w:r w:rsidR="00251B92" w:rsidRPr="007C35EB">
                      <w:rPr>
                        <w:b/>
                      </w:rPr>
                      <w:fldChar w:fldCharType="end"/>
                    </w:r>
                  </w:sdtContent>
                </w:sdt>
              </w:p>
              <w:p w14:paraId="30A0FB53" w14:textId="77777777" w:rsidR="003235A7" w:rsidRPr="007C35EB" w:rsidRDefault="00F07D87" w:rsidP="00FB11DE">
                <w:pPr>
                  <w:rPr>
                    <w:b/>
                  </w:rPr>
                </w:pPr>
                <w:sdt>
                  <w:sdtPr>
                    <w:rPr>
                      <w:b/>
                    </w:rPr>
                    <w:id w:val="-1853176716"/>
                    <w:citation/>
                  </w:sdtPr>
                  <w:sdtEndPr/>
                  <w:sdtContent>
                    <w:r w:rsidR="00251B92" w:rsidRPr="007C35EB">
                      <w:rPr>
                        <w:b/>
                      </w:rPr>
                      <w:fldChar w:fldCharType="begin"/>
                    </w:r>
                    <w:r w:rsidR="00251B92" w:rsidRPr="007C35EB">
                      <w:rPr>
                        <w:b/>
                      </w:rPr>
                      <w:instrText xml:space="preserve"> CITATION Seg56 \l 1033 </w:instrText>
                    </w:r>
                    <w:r w:rsidR="00251B92" w:rsidRPr="007C35EB">
                      <w:rPr>
                        <w:b/>
                      </w:rPr>
                      <w:fldChar w:fldCharType="separate"/>
                    </w:r>
                    <w:r w:rsidR="00251B92" w:rsidRPr="007C35EB">
                      <w:rPr>
                        <w:noProof/>
                      </w:rPr>
                      <w:t>(E. Segal)</w:t>
                    </w:r>
                    <w:r w:rsidR="00251B92" w:rsidRPr="007C35EB">
                      <w:rPr>
                        <w:b/>
                      </w:rPr>
                      <w:fldChar w:fldCharType="end"/>
                    </w:r>
                  </w:sdtContent>
                </w:sdt>
              </w:p>
            </w:sdtContent>
          </w:sdt>
        </w:tc>
      </w:tr>
    </w:tbl>
    <w:p w14:paraId="7D8E20BD" w14:textId="77777777" w:rsidR="00C27FAB" w:rsidRPr="00F36937" w:rsidRDefault="00C27FAB" w:rsidP="00B33145"/>
    <w:sectPr w:rsidR="00C27FAB" w:rsidRPr="00F36937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Jasmine Nielsen" w:date="2014-12-10T12:42:00Z" w:initials="JN">
    <w:p w14:paraId="508AFB1B" w14:textId="77777777" w:rsidR="006C7EB5" w:rsidRDefault="006C7EB5">
      <w:pPr>
        <w:pStyle w:val="CommentText"/>
      </w:pPr>
      <w:r>
        <w:rPr>
          <w:rStyle w:val="CommentReference"/>
        </w:rPr>
        <w:annotationRef/>
      </w:r>
      <w:r>
        <w:t>Copyright restrictions</w:t>
      </w:r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DA23B9" w14:textId="77777777" w:rsidR="006C7EB5" w:rsidRDefault="006C7EB5" w:rsidP="007A0D55">
      <w:pPr>
        <w:spacing w:after="0" w:line="240" w:lineRule="auto"/>
      </w:pPr>
      <w:r>
        <w:separator/>
      </w:r>
    </w:p>
  </w:endnote>
  <w:endnote w:type="continuationSeparator" w:id="0">
    <w:p w14:paraId="47276419" w14:textId="77777777" w:rsidR="006C7EB5" w:rsidRDefault="006C7EB5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altName w:val="Courier New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61C53E" w14:textId="77777777" w:rsidR="006C7EB5" w:rsidRDefault="006C7EB5" w:rsidP="007A0D55">
      <w:pPr>
        <w:spacing w:after="0" w:line="240" w:lineRule="auto"/>
      </w:pPr>
      <w:r>
        <w:separator/>
      </w:r>
    </w:p>
  </w:footnote>
  <w:footnote w:type="continuationSeparator" w:id="0">
    <w:p w14:paraId="28045AEB" w14:textId="77777777" w:rsidR="006C7EB5" w:rsidRDefault="006C7EB5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4CB9A1" w14:textId="77777777" w:rsidR="006C7EB5" w:rsidRDefault="006C7EB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r w:rsidRPr="007A0D55">
      <w:rPr>
        <w:i/>
        <w:color w:val="7F7F7F" w:themeColor="text1" w:themeTint="80"/>
      </w:rPr>
      <w:t>Encyclopedia of Modernism</w:t>
    </w:r>
  </w:p>
  <w:p w14:paraId="3E7A4E33" w14:textId="77777777" w:rsidR="006C7EB5" w:rsidRDefault="006C7EB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1B92"/>
    <w:rsid w:val="00032559"/>
    <w:rsid w:val="00052040"/>
    <w:rsid w:val="000A4211"/>
    <w:rsid w:val="000B25AE"/>
    <w:rsid w:val="000B55AB"/>
    <w:rsid w:val="000D24DC"/>
    <w:rsid w:val="00101B2E"/>
    <w:rsid w:val="00116FA0"/>
    <w:rsid w:val="0014773D"/>
    <w:rsid w:val="0015114C"/>
    <w:rsid w:val="001A21F3"/>
    <w:rsid w:val="001A2537"/>
    <w:rsid w:val="001A6A06"/>
    <w:rsid w:val="001D69CA"/>
    <w:rsid w:val="001D6C64"/>
    <w:rsid w:val="00210C03"/>
    <w:rsid w:val="00210E82"/>
    <w:rsid w:val="002162E2"/>
    <w:rsid w:val="00225C5A"/>
    <w:rsid w:val="00230B10"/>
    <w:rsid w:val="00234353"/>
    <w:rsid w:val="00242608"/>
    <w:rsid w:val="00244BB0"/>
    <w:rsid w:val="00251B92"/>
    <w:rsid w:val="002A0A0D"/>
    <w:rsid w:val="002A7F79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D78F8"/>
    <w:rsid w:val="004E5896"/>
    <w:rsid w:val="004F7E4B"/>
    <w:rsid w:val="005110A0"/>
    <w:rsid w:val="00513EE6"/>
    <w:rsid w:val="00534F8F"/>
    <w:rsid w:val="00590035"/>
    <w:rsid w:val="005B177E"/>
    <w:rsid w:val="005B3921"/>
    <w:rsid w:val="005F26D7"/>
    <w:rsid w:val="005F5450"/>
    <w:rsid w:val="006412E6"/>
    <w:rsid w:val="006C7EB5"/>
    <w:rsid w:val="006D0412"/>
    <w:rsid w:val="007411B9"/>
    <w:rsid w:val="00780D95"/>
    <w:rsid w:val="00780DC7"/>
    <w:rsid w:val="007A0D55"/>
    <w:rsid w:val="007B3377"/>
    <w:rsid w:val="007C35EB"/>
    <w:rsid w:val="007E5F44"/>
    <w:rsid w:val="00813370"/>
    <w:rsid w:val="00821DE3"/>
    <w:rsid w:val="00846CE1"/>
    <w:rsid w:val="008A5B87"/>
    <w:rsid w:val="008C5926"/>
    <w:rsid w:val="00922950"/>
    <w:rsid w:val="00990B6A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87196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51C53"/>
    <w:rsid w:val="00D656DA"/>
    <w:rsid w:val="00D83300"/>
    <w:rsid w:val="00D8605F"/>
    <w:rsid w:val="00D948F8"/>
    <w:rsid w:val="00DC6B48"/>
    <w:rsid w:val="00DF01B0"/>
    <w:rsid w:val="00E85A05"/>
    <w:rsid w:val="00E95829"/>
    <w:rsid w:val="00E96463"/>
    <w:rsid w:val="00EA606C"/>
    <w:rsid w:val="00EB0C8C"/>
    <w:rsid w:val="00EB51FD"/>
    <w:rsid w:val="00EB77DB"/>
    <w:rsid w:val="00EC07F5"/>
    <w:rsid w:val="00ED139F"/>
    <w:rsid w:val="00EF74F7"/>
    <w:rsid w:val="00F019A6"/>
    <w:rsid w:val="00F07D87"/>
    <w:rsid w:val="00F175D6"/>
    <w:rsid w:val="00F36937"/>
    <w:rsid w:val="00F60F53"/>
    <w:rsid w:val="00F63F40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DCC6A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0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(Web)" w:uiPriority="0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251B92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B92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rsid w:val="00251B92"/>
    <w:rPr>
      <w:rFonts w:ascii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51B92"/>
  </w:style>
  <w:style w:type="character" w:customStyle="1" w:styleId="abbr">
    <w:name w:val="abbr"/>
    <w:basedOn w:val="DefaultParagraphFont"/>
    <w:rsid w:val="00251B92"/>
  </w:style>
  <w:style w:type="paragraph" w:styleId="Caption">
    <w:name w:val="caption"/>
    <w:basedOn w:val="Normal"/>
    <w:next w:val="Normal"/>
    <w:uiPriority w:val="35"/>
    <w:semiHidden/>
    <w:qFormat/>
    <w:rsid w:val="00251B9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Hyperlink">
    <w:name w:val="Hyperlink"/>
    <w:basedOn w:val="DefaultParagraphFont"/>
    <w:uiPriority w:val="99"/>
    <w:semiHidden/>
    <w:rsid w:val="007C35EB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rsid w:val="007C35E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7C35EB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C35EB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7C35E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C35EB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0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(Web)" w:uiPriority="0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251B92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B92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rsid w:val="00251B92"/>
    <w:rPr>
      <w:rFonts w:ascii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51B92"/>
  </w:style>
  <w:style w:type="character" w:customStyle="1" w:styleId="abbr">
    <w:name w:val="abbr"/>
    <w:basedOn w:val="DefaultParagraphFont"/>
    <w:rsid w:val="00251B92"/>
  </w:style>
  <w:style w:type="paragraph" w:styleId="Caption">
    <w:name w:val="caption"/>
    <w:basedOn w:val="Normal"/>
    <w:next w:val="Normal"/>
    <w:uiPriority w:val="35"/>
    <w:semiHidden/>
    <w:qFormat/>
    <w:rsid w:val="00251B9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Hyperlink">
    <w:name w:val="Hyperlink"/>
    <w:basedOn w:val="DefaultParagraphFont"/>
    <w:uiPriority w:val="99"/>
    <w:semiHidden/>
    <w:rsid w:val="007C35EB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rsid w:val="007C35E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7C35EB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C35EB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7C35E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C35E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comments" Target="comments.xml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asmines:Desktop:REM:++Templated%20Entries:++JNie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CE6887562AA754E90814C93DA0D68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247D68-C478-E14D-8FCE-150F90B500DE}"/>
      </w:docPartPr>
      <w:docPartBody>
        <w:p w:rsidR="00457DF8" w:rsidRDefault="00457DF8">
          <w:pPr>
            <w:pStyle w:val="ACE6887562AA754E90814C93DA0D6889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5F98F5DC9EB59E4F828090AE95BE0C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EA0FDF-187F-C743-87A5-6D7B942AE547}"/>
      </w:docPartPr>
      <w:docPartBody>
        <w:p w:rsidR="00457DF8" w:rsidRDefault="00457DF8">
          <w:pPr>
            <w:pStyle w:val="5F98F5DC9EB59E4F828090AE95BE0CAC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399DF3D63A7CB24ABC0DBB924CA790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C85A69-4EF4-0844-B5BA-1140B8A6938A}"/>
      </w:docPartPr>
      <w:docPartBody>
        <w:p w:rsidR="00457DF8" w:rsidRDefault="00457DF8">
          <w:pPr>
            <w:pStyle w:val="399DF3D63A7CB24ABC0DBB924CA7900C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E0DD68FF0BD1724FBE632565171F5F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EF7721-249A-C747-9D7F-A17BEAC41B45}"/>
      </w:docPartPr>
      <w:docPartBody>
        <w:p w:rsidR="00457DF8" w:rsidRDefault="00457DF8">
          <w:pPr>
            <w:pStyle w:val="E0DD68FF0BD1724FBE632565171F5FB1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0A83EE7D78FDEF4B8DE4CEFA1C2C5E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E3D8CA-3118-3F48-8658-8013D1A40DF7}"/>
      </w:docPartPr>
      <w:docPartBody>
        <w:p w:rsidR="00457DF8" w:rsidRDefault="00457DF8">
          <w:pPr>
            <w:pStyle w:val="0A83EE7D78FDEF4B8DE4CEFA1C2C5E4F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133A1CE413B87F469EF15D2CE0824E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85E7BC-5A7F-1A44-BDE1-E17117EBFE11}"/>
      </w:docPartPr>
      <w:docPartBody>
        <w:p w:rsidR="00457DF8" w:rsidRDefault="00457DF8">
          <w:pPr>
            <w:pStyle w:val="133A1CE413B87F469EF15D2CE0824EB6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5D1D10567196E440A8D7841A646E17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B55B3-85BA-3142-BE30-27DBFB55DCAE}"/>
      </w:docPartPr>
      <w:docPartBody>
        <w:p w:rsidR="00457DF8" w:rsidRDefault="00457DF8">
          <w:pPr>
            <w:pStyle w:val="5D1D10567196E440A8D7841A646E17FC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17377A257C65E0498B2281892443E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293355-0E8B-6040-B066-6B9415FF0322}"/>
      </w:docPartPr>
      <w:docPartBody>
        <w:p w:rsidR="00457DF8" w:rsidRDefault="00457DF8">
          <w:pPr>
            <w:pStyle w:val="17377A257C65E0498B2281892443EE2E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430BA2342101B449943D2E7BA00ED0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C1B037-8BF6-7344-A2B7-8242C777383A}"/>
      </w:docPartPr>
      <w:docPartBody>
        <w:p w:rsidR="00457DF8" w:rsidRDefault="00457DF8">
          <w:pPr>
            <w:pStyle w:val="430BA2342101B449943D2E7BA00ED07A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F2D1336F5938A04A80E719EA9C9DA3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E2F6EF-9A40-A341-A4D8-8E59AEF76504}"/>
      </w:docPartPr>
      <w:docPartBody>
        <w:p w:rsidR="00457DF8" w:rsidRDefault="00457DF8">
          <w:pPr>
            <w:pStyle w:val="F2D1336F5938A04A80E719EA9C9DA3F3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256832D31EAB5246AE7CA20CA4B169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34BCD1-4781-0B42-8CB4-579C488FD21B}"/>
      </w:docPartPr>
      <w:docPartBody>
        <w:p w:rsidR="00457DF8" w:rsidRDefault="00457DF8">
          <w:pPr>
            <w:pStyle w:val="256832D31EAB5246AE7CA20CA4B169D1"/>
          </w:pPr>
          <w:r>
            <w:rPr>
              <w:rStyle w:val="PlaceholderText"/>
            </w:rPr>
            <w:t>[Enter citations for further reading here]</w:t>
          </w:r>
        </w:p>
      </w:docPartBody>
    </w:docPart>
    <w:docPart>
      <w:docPartPr>
        <w:name w:val="4F74D3515626704283D7E17BBBDBF4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7B7AFB-1611-7A44-A67A-7B9CD1A483E3}"/>
      </w:docPartPr>
      <w:docPartBody>
        <w:p w:rsidR="00457DF8" w:rsidRDefault="00457DF8" w:rsidP="00457DF8">
          <w:pPr>
            <w:pStyle w:val="4F74D3515626704283D7E17BBBDBF4F4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2573447C1C54A045909C800AC9EE7A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9E4660-77E8-6344-AE49-D12B15FE7B6E}"/>
      </w:docPartPr>
      <w:docPartBody>
        <w:p w:rsidR="00360EBD" w:rsidRDefault="00360EBD" w:rsidP="00360EBD">
          <w:pPr>
            <w:pStyle w:val="2573447C1C54A045909C800AC9EE7AA5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634B399ADAF1134CA24FE577B74CCC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59753A-FFDA-5748-8D16-7E387F0567AA}"/>
      </w:docPartPr>
      <w:docPartBody>
        <w:p w:rsidR="009979FE" w:rsidRDefault="00AD2B8A" w:rsidP="00AD2B8A">
          <w:pPr>
            <w:pStyle w:val="634B399ADAF1134CA24FE577B74CCC07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F6FAC2CC85E9A847ACA3B898F01945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FAAE58-67D2-1F4B-AC13-BFE328372A28}"/>
      </w:docPartPr>
      <w:docPartBody>
        <w:p w:rsidR="00000000" w:rsidRDefault="009979FE" w:rsidP="009979FE">
          <w:pPr>
            <w:pStyle w:val="F6FAC2CC85E9A847ACA3B898F0194598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altName w:val="Courier New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7DF8"/>
    <w:rsid w:val="00360EBD"/>
    <w:rsid w:val="00457DF8"/>
    <w:rsid w:val="009979FE"/>
    <w:rsid w:val="00AD2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979FE"/>
    <w:rPr>
      <w:color w:val="808080"/>
    </w:rPr>
  </w:style>
  <w:style w:type="paragraph" w:customStyle="1" w:styleId="ACE6887562AA754E90814C93DA0D6889">
    <w:name w:val="ACE6887562AA754E90814C93DA0D6889"/>
  </w:style>
  <w:style w:type="paragraph" w:customStyle="1" w:styleId="5F98F5DC9EB59E4F828090AE95BE0CAC">
    <w:name w:val="5F98F5DC9EB59E4F828090AE95BE0CAC"/>
  </w:style>
  <w:style w:type="paragraph" w:customStyle="1" w:styleId="399DF3D63A7CB24ABC0DBB924CA7900C">
    <w:name w:val="399DF3D63A7CB24ABC0DBB924CA7900C"/>
  </w:style>
  <w:style w:type="paragraph" w:customStyle="1" w:styleId="E0DD68FF0BD1724FBE632565171F5FB1">
    <w:name w:val="E0DD68FF0BD1724FBE632565171F5FB1"/>
  </w:style>
  <w:style w:type="paragraph" w:customStyle="1" w:styleId="0A83EE7D78FDEF4B8DE4CEFA1C2C5E4F">
    <w:name w:val="0A83EE7D78FDEF4B8DE4CEFA1C2C5E4F"/>
  </w:style>
  <w:style w:type="paragraph" w:customStyle="1" w:styleId="133A1CE413B87F469EF15D2CE0824EB6">
    <w:name w:val="133A1CE413B87F469EF15D2CE0824EB6"/>
  </w:style>
  <w:style w:type="paragraph" w:customStyle="1" w:styleId="5D1D10567196E440A8D7841A646E17FC">
    <w:name w:val="5D1D10567196E440A8D7841A646E17FC"/>
  </w:style>
  <w:style w:type="paragraph" w:customStyle="1" w:styleId="17377A257C65E0498B2281892443EE2E">
    <w:name w:val="17377A257C65E0498B2281892443EE2E"/>
  </w:style>
  <w:style w:type="paragraph" w:customStyle="1" w:styleId="430BA2342101B449943D2E7BA00ED07A">
    <w:name w:val="430BA2342101B449943D2E7BA00ED07A"/>
  </w:style>
  <w:style w:type="paragraph" w:customStyle="1" w:styleId="F2D1336F5938A04A80E719EA9C9DA3F3">
    <w:name w:val="F2D1336F5938A04A80E719EA9C9DA3F3"/>
  </w:style>
  <w:style w:type="paragraph" w:customStyle="1" w:styleId="256832D31EAB5246AE7CA20CA4B169D1">
    <w:name w:val="256832D31EAB5246AE7CA20CA4B169D1"/>
  </w:style>
  <w:style w:type="paragraph" w:customStyle="1" w:styleId="4F74D3515626704283D7E17BBBDBF4F4">
    <w:name w:val="4F74D3515626704283D7E17BBBDBF4F4"/>
    <w:rsid w:val="00457DF8"/>
    <w:rPr>
      <w:lang w:val="en-US"/>
    </w:rPr>
  </w:style>
  <w:style w:type="paragraph" w:customStyle="1" w:styleId="2573447C1C54A045909C800AC9EE7AA5">
    <w:name w:val="2573447C1C54A045909C800AC9EE7AA5"/>
    <w:rsid w:val="00360EBD"/>
  </w:style>
  <w:style w:type="paragraph" w:customStyle="1" w:styleId="634B399ADAF1134CA24FE577B74CCC07">
    <w:name w:val="634B399ADAF1134CA24FE577B74CCC07"/>
    <w:rsid w:val="00AD2B8A"/>
    <w:rPr>
      <w:lang w:val="en-US"/>
    </w:rPr>
  </w:style>
  <w:style w:type="paragraph" w:customStyle="1" w:styleId="F6FAC2CC85E9A847ACA3B898F0194598">
    <w:name w:val="F6FAC2CC85E9A847ACA3B898F0194598"/>
    <w:rsid w:val="009979FE"/>
    <w:rPr>
      <w:lang w:val="en-US"/>
    </w:r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979FE"/>
    <w:rPr>
      <w:color w:val="808080"/>
    </w:rPr>
  </w:style>
  <w:style w:type="paragraph" w:customStyle="1" w:styleId="ACE6887562AA754E90814C93DA0D6889">
    <w:name w:val="ACE6887562AA754E90814C93DA0D6889"/>
  </w:style>
  <w:style w:type="paragraph" w:customStyle="1" w:styleId="5F98F5DC9EB59E4F828090AE95BE0CAC">
    <w:name w:val="5F98F5DC9EB59E4F828090AE95BE0CAC"/>
  </w:style>
  <w:style w:type="paragraph" w:customStyle="1" w:styleId="399DF3D63A7CB24ABC0DBB924CA7900C">
    <w:name w:val="399DF3D63A7CB24ABC0DBB924CA7900C"/>
  </w:style>
  <w:style w:type="paragraph" w:customStyle="1" w:styleId="E0DD68FF0BD1724FBE632565171F5FB1">
    <w:name w:val="E0DD68FF0BD1724FBE632565171F5FB1"/>
  </w:style>
  <w:style w:type="paragraph" w:customStyle="1" w:styleId="0A83EE7D78FDEF4B8DE4CEFA1C2C5E4F">
    <w:name w:val="0A83EE7D78FDEF4B8DE4CEFA1C2C5E4F"/>
  </w:style>
  <w:style w:type="paragraph" w:customStyle="1" w:styleId="133A1CE413B87F469EF15D2CE0824EB6">
    <w:name w:val="133A1CE413B87F469EF15D2CE0824EB6"/>
  </w:style>
  <w:style w:type="paragraph" w:customStyle="1" w:styleId="5D1D10567196E440A8D7841A646E17FC">
    <w:name w:val="5D1D10567196E440A8D7841A646E17FC"/>
  </w:style>
  <w:style w:type="paragraph" w:customStyle="1" w:styleId="17377A257C65E0498B2281892443EE2E">
    <w:name w:val="17377A257C65E0498B2281892443EE2E"/>
  </w:style>
  <w:style w:type="paragraph" w:customStyle="1" w:styleId="430BA2342101B449943D2E7BA00ED07A">
    <w:name w:val="430BA2342101B449943D2E7BA00ED07A"/>
  </w:style>
  <w:style w:type="paragraph" w:customStyle="1" w:styleId="F2D1336F5938A04A80E719EA9C9DA3F3">
    <w:name w:val="F2D1336F5938A04A80E719EA9C9DA3F3"/>
  </w:style>
  <w:style w:type="paragraph" w:customStyle="1" w:styleId="256832D31EAB5246AE7CA20CA4B169D1">
    <w:name w:val="256832D31EAB5246AE7CA20CA4B169D1"/>
  </w:style>
  <w:style w:type="paragraph" w:customStyle="1" w:styleId="4F74D3515626704283D7E17BBBDBF4F4">
    <w:name w:val="4F74D3515626704283D7E17BBBDBF4F4"/>
    <w:rsid w:val="00457DF8"/>
    <w:rPr>
      <w:lang w:val="en-US"/>
    </w:rPr>
  </w:style>
  <w:style w:type="paragraph" w:customStyle="1" w:styleId="2573447C1C54A045909C800AC9EE7AA5">
    <w:name w:val="2573447C1C54A045909C800AC9EE7AA5"/>
    <w:rsid w:val="00360EBD"/>
  </w:style>
  <w:style w:type="paragraph" w:customStyle="1" w:styleId="634B399ADAF1134CA24FE577B74CCC07">
    <w:name w:val="634B399ADAF1134CA24FE577B74CCC07"/>
    <w:rsid w:val="00AD2B8A"/>
    <w:rPr>
      <w:lang w:val="en-US"/>
    </w:rPr>
  </w:style>
  <w:style w:type="paragraph" w:customStyle="1" w:styleId="F6FAC2CC85E9A847ACA3B898F0194598">
    <w:name w:val="F6FAC2CC85E9A847ACA3B898F0194598"/>
    <w:rsid w:val="009979FE"/>
    <w:rPr>
      <w:lang w:val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Seg25</b:Tag>
    <b:SourceType>Book</b:SourceType>
    <b:Guid>{75B74DF5-53C2-634C-B98C-68B229471177}</b:Guid>
    <b:Title>Lichtprobleme der Bildenden Kunst</b:Title>
    <b:City>Berlin</b:City>
    <b:Publisher>Konkretes Licht</b:Publisher>
    <b:Year>1925</b:Year>
    <b:Author>
      <b:Author>
        <b:NameList>
          <b:Person>
            <b:Last>Segal</b:Last>
            <b:First>Arthur</b:First>
          </b:Person>
          <b:Person>
            <b:Last>Braun</b:Last>
            <b:First>Nikolaus</b:First>
          </b:Person>
        </b:NameList>
      </b:Author>
    </b:Author>
    <b:RefOrder>4</b:RefOrder>
  </b:Source>
  <b:Source>
    <b:Tag>Seg76</b:Tag>
    <b:SourceType>Book</b:SourceType>
    <b:Guid>{5ACE9EC8-D3F5-A643-8A4A-6D4EDF7798A8}</b:Guid>
    <b:Title>The Objective Principles of Painting</b:Title>
    <b:City>London</b:City>
    <b:Publisher>Arthur Segal Painting School for Professionals and Non-professionals</b:Publisher>
    <b:Year>1976</b:Year>
    <b:Author>
      <b:Author>
        <b:NameList>
          <b:Person>
            <b:Last>Segal</b:Last>
            <b:First>Arthur</b:First>
          </b:Person>
        </b:NameList>
      </b:Author>
    </b:Author>
    <b:RefOrder>3</b:RefOrder>
  </b:Source>
  <b:Source>
    <b:Tag>Seg56</b:Tag>
    <b:SourceType>Book</b:SourceType>
    <b:Guid>{66BA6DC1-BCC4-7847-B89F-23859CAE8D91}</b:Guid>
    <b:Title>The Life and Work fo Arthur Segal, 1875-1944</b:Title>
    <b:City>London</b:City>
    <b:Publisher>Arthur Segal's Painting School for Professionals and Non-professionals</b:Publisher>
    <b:Year>1956</b:Year>
    <b:Author>
      <b:Author>
        <b:NameList>
          <b:Person>
            <b:Last>Segal</b:Last>
            <b:First>Ernestine</b:First>
          </b:Person>
        </b:NameList>
      </b:Author>
    </b:Author>
    <b:RefOrder>5</b:RefOrder>
  </b:Source>
  <b:Source>
    <b:Tag>San06</b:Tag>
    <b:SourceType>Book</b:SourceType>
    <b:Guid>{93BF0605-63B0-634C-B644-DFC5BFC25C15}</b:Guid>
    <b:Title>Dada East: The Romanians of Cabaret Voltaire</b:Title>
    <b:City>Cambridge</b:City>
    <b:StateProvince>MA</b:StateProvince>
    <b:Publisher>MIT Press</b:Publisher>
    <b:Year>2006</b:Year>
    <b:Author>
      <b:Author>
        <b:NameList>
          <b:Person>
            <b:Last>Sandquist</b:Last>
            <b:First>Tom</b:First>
          </b:Person>
        </b:NameList>
      </b:Author>
    </b:Author>
    <b:RefOrder>2</b:RefOrder>
  </b:Source>
  <b:Source>
    <b:Tag>Her</b:Tag>
    <b:SourceType>Book</b:SourceType>
    <b:Guid>{D3A53A77-A377-8B41-9A23-5DF74B49A0AC}</b:Guid>
    <b:Author>
      <b:Author>
        <b:NameList>
          <b:Person>
            <b:Last>Herzogenrath</b:Last>
            <b:First>Wulf</b:First>
          </b:Person>
          <b:Person>
            <b:Last>Liška</b:Last>
            <b:First>Pavel</b:First>
          </b:Person>
        </b:NameList>
      </b:Author>
    </b:Author>
    <b:Title>Arthur Segal 1875-1944, Exhibition Catalogue</b:Title>
    <b:City>Berlin</b:City>
    <b:Publisher>Argon</b:Publisher>
    <b:Year>1987</b:Year>
    <b:RefOrder>1</b:RefOrder>
  </b:Source>
</b:Sources>
</file>

<file path=customXml/itemProps1.xml><?xml version="1.0" encoding="utf-8"?>
<ds:datastoreItem xmlns:ds="http://schemas.openxmlformats.org/officeDocument/2006/customXml" ds:itemID="{9790AC09-0C12-2F4A-8BF5-5392F61082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15</TotalTime>
  <Pages>2</Pages>
  <Words>899</Words>
  <Characters>5128</Characters>
  <Application>Microsoft Macintosh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Nielsen</dc:creator>
  <cp:keywords/>
  <dc:description/>
  <cp:lastModifiedBy>Jon Johnson</cp:lastModifiedBy>
  <cp:revision>20</cp:revision>
  <dcterms:created xsi:type="dcterms:W3CDTF">2014-12-13T05:35:00Z</dcterms:created>
  <dcterms:modified xsi:type="dcterms:W3CDTF">2014-12-14T19:36:00Z</dcterms:modified>
</cp:coreProperties>
</file>