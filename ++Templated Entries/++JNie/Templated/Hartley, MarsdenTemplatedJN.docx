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330E4975BB8244CB8E42889D7F2F2E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8D6C6E340A385458C7845151E08782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52DE2" w:rsidP="00252DE2">
                <w:r>
                  <w:t>Regina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806BB8A7CB8A4DBD3A95B95381242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530268A445E1044BCDFBAF873C79B3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52DE2" w:rsidP="00252DE2">
                <w:r>
                  <w:t>Palm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EEC80C3FBFB2C468486FC7A871FCC3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21ADFE520B3545B3F65C2C5281666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F298A15AA32F342A5638319F35295B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52DE2" w:rsidP="00D27F3F">
                <w:r>
                  <w:t>Hartley, Marsden (1877-1943)</w:t>
                </w:r>
              </w:p>
            </w:tc>
          </w:sdtContent>
        </w:sdt>
      </w:tr>
      <w:tr w:rsidR="00464699" w:rsidTr="004877F4">
        <w:sdt>
          <w:sdtPr>
            <w:alias w:val="Variant headwords"/>
            <w:tag w:val="variantHeadwords"/>
            <w:id w:val="173464402"/>
            <w:placeholder>
              <w:docPart w:val="39FA0C561A207240BE6F85BB643881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617D35ABC95A48A8DC235F65B516E6"/>
            </w:placeholder>
          </w:sdtPr>
          <w:sdtEndPr/>
          <w:sdtContent>
            <w:sdt>
              <w:sdtPr>
                <w:alias w:val="Article text"/>
                <w:tag w:val="articleText"/>
                <w:id w:val="-1000428181"/>
                <w:placeholder>
                  <w:docPart w:val="5B9525D8BA4DF24091F8C45BBBDE5F5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654404" w:rsidP="00E85A05">
                    <w:r w:rsidRPr="00252DE2">
                      <w:t xml:space="preserve">Marsden Hartley was a modernist painter and writer </w:t>
                    </w:r>
                    <w:r>
                      <w:t>who worked in a variety</w:t>
                    </w:r>
                    <w:r w:rsidRPr="00252DE2">
                      <w:t xml:space="preserve"> of styles from </w:t>
                    </w:r>
                    <w:r>
                      <w:t>abstract to still life</w:t>
                    </w:r>
                    <w:r w:rsidRPr="00252DE2">
                      <w:t>. After leaving school at fifteen to work in a factory, Hartley moved to Ohio where in 1898 he received a scholarship to attend the Cleveland School of Art. It was there</w:t>
                    </w:r>
                    <w:r>
                      <w:t>, after receiving a copy of Ralph Waldo Emerson’s</w:t>
                    </w:r>
                    <w:r>
                      <w:rPr>
                        <w:i/>
                      </w:rPr>
                      <w:t xml:space="preserve"> E</w:t>
                    </w:r>
                    <w:r w:rsidRPr="00654404">
                      <w:rPr>
                        <w:i/>
                      </w:rPr>
                      <w:t>ssays</w:t>
                    </w:r>
                    <w:r>
                      <w:rPr>
                        <w:i/>
                      </w:rPr>
                      <w:t xml:space="preserve"> </w:t>
                    </w:r>
                    <w:r w:rsidRPr="00654404">
                      <w:t>(1841),</w:t>
                    </w:r>
                    <w:r w:rsidRPr="00252DE2">
                      <w:t xml:space="preserve"> that Hartley became acquainted with the American spiritual and philosoph</w:t>
                    </w:r>
                    <w:r>
                      <w:t>ical movement Transcendentalism.</w:t>
                    </w:r>
                    <w:r w:rsidRPr="00252DE2">
                      <w:t xml:space="preserve"> The following year Hartley enrolled at the New York School of Art</w:t>
                    </w:r>
                    <w:r>
                      <w:t>,</w:t>
                    </w:r>
                    <w:r w:rsidRPr="00252DE2">
                      <w:t xml:space="preserve"> and in 1909 </w:t>
                    </w:r>
                    <w:r>
                      <w:t xml:space="preserve">he </w:t>
                    </w:r>
                    <w:r w:rsidRPr="00252DE2">
                      <w:t>received his first solo exhibi</w:t>
                    </w:r>
                    <w:r>
                      <w:t xml:space="preserve">tion at Alfred Stieglitz’s 291 </w:t>
                    </w:r>
                    <w:proofErr w:type="gramStart"/>
                    <w:r>
                      <w:t>g</w:t>
                    </w:r>
                    <w:r w:rsidRPr="00252DE2">
                      <w:t>allery</w:t>
                    </w:r>
                    <w:proofErr w:type="gramEnd"/>
                    <w:r w:rsidRPr="00252DE2">
                      <w:t>. Hartley’s fascination with mysticism manifested itself in his paintings of grandiose mountains, Native American motifs, and religious iconography. In addition to his home state of Maine,</w:t>
                    </w:r>
                    <w:r>
                      <w:t xml:space="preserve"> Hartley came to love Germany. </w:t>
                    </w:r>
                    <w:r w:rsidRPr="00252DE2">
                      <w:t>Historically, Berlin was known for being tolerant of homosexuality and this</w:t>
                    </w:r>
                    <w:r>
                      <w:t>,</w:t>
                    </w:r>
                    <w:r w:rsidRPr="00252DE2">
                      <w:t xml:space="preserve"> in conjunction with the city’s vibrant cultural scene</w:t>
                    </w:r>
                    <w:r>
                      <w:t>,</w:t>
                    </w:r>
                    <w:r w:rsidRPr="00252DE2">
                      <w:t xml:space="preserve"> exhilarated Hartley, who schola</w:t>
                    </w:r>
                    <w:r>
                      <w:t xml:space="preserve">rs believe to have been gay. </w:t>
                    </w:r>
                    <w:r w:rsidRPr="00252DE2">
                      <w:t xml:space="preserve">It was there in the 1910s that he produced two of his most famous series, </w:t>
                    </w:r>
                    <w:proofErr w:type="spellStart"/>
                    <w:r w:rsidRPr="00654404">
                      <w:rPr>
                        <w:i/>
                      </w:rPr>
                      <w:t>Amerika</w:t>
                    </w:r>
                    <w:proofErr w:type="spellEnd"/>
                    <w:r w:rsidRPr="00252DE2">
                      <w:t xml:space="preserve"> and </w:t>
                    </w:r>
                    <w:r w:rsidRPr="00654404">
                      <w:rPr>
                        <w:i/>
                      </w:rPr>
                      <w:t>War Motif</w:t>
                    </w:r>
                    <w:r w:rsidRPr="00252DE2">
                      <w:t xml:space="preserve">. In addition to publishing treatises on art, Hartley wrote an autobiography, </w:t>
                    </w:r>
                    <w:r w:rsidRPr="00D27F3F">
                      <w:rPr>
                        <w:i/>
                      </w:rPr>
                      <w:t>Somehow a Past</w:t>
                    </w:r>
                    <w:r w:rsidRPr="00252DE2">
                      <w:t xml:space="preserve"> (1933).  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9A1CAFB23705445AA033703D100DE2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252DE2" w:rsidP="00D27F3F">
                <w:r w:rsidRPr="00252DE2">
                  <w:t xml:space="preserve">Marsden Hartley was a modernist painter and writer </w:t>
                </w:r>
                <w:r w:rsidR="00D27F3F">
                  <w:t>who worked in a variety</w:t>
                </w:r>
                <w:r w:rsidRPr="00252DE2">
                  <w:t xml:space="preserve"> of styles from </w:t>
                </w:r>
                <w:r w:rsidR="00D27F3F">
                  <w:t>abstract to still life</w:t>
                </w:r>
                <w:r w:rsidRPr="00252DE2">
                  <w:t>. After leaving school at fifteen to work in a factory, Hartley moved to Ohio where in 1898 he received a scholarship to attend the Cleveland School of Art. It was there</w:t>
                </w:r>
                <w:r w:rsidR="00D27F3F">
                  <w:t>, after receiving a copy of Ralph Waldo Emerson’s</w:t>
                </w:r>
                <w:r w:rsidR="00654404">
                  <w:rPr>
                    <w:i/>
                  </w:rPr>
                  <w:t xml:space="preserve"> E</w:t>
                </w:r>
                <w:r w:rsidR="00D27F3F" w:rsidRPr="00654404">
                  <w:rPr>
                    <w:i/>
                  </w:rPr>
                  <w:t>ssays</w:t>
                </w:r>
                <w:r w:rsidR="00654404">
                  <w:rPr>
                    <w:i/>
                  </w:rPr>
                  <w:t xml:space="preserve"> </w:t>
                </w:r>
                <w:r w:rsidR="00654404" w:rsidRPr="00654404">
                  <w:t>(1841)</w:t>
                </w:r>
                <w:r w:rsidR="00D27F3F" w:rsidRPr="00654404">
                  <w:t>,</w:t>
                </w:r>
                <w:r w:rsidRPr="00252DE2">
                  <w:t xml:space="preserve"> that Hartley became acquainted with the American spiritual and philosoph</w:t>
                </w:r>
                <w:r w:rsidR="00D27F3F">
                  <w:t>ical movement Transcendentalism.</w:t>
                </w:r>
                <w:r w:rsidRPr="00252DE2">
                  <w:t xml:space="preserve"> The following year Hartley enrolled at the New York School of Art</w:t>
                </w:r>
                <w:r w:rsidR="00D27F3F">
                  <w:t>,</w:t>
                </w:r>
                <w:r w:rsidRPr="00252DE2">
                  <w:t xml:space="preserve"> and in 1909 </w:t>
                </w:r>
                <w:r w:rsidR="00D27F3F">
                  <w:t xml:space="preserve">he </w:t>
                </w:r>
                <w:r w:rsidRPr="00252DE2">
                  <w:t>received his first solo exhibi</w:t>
                </w:r>
                <w:r w:rsidR="00D27F3F">
                  <w:t>tion at Alfred Stieglitz’s 291 g</w:t>
                </w:r>
                <w:r w:rsidRPr="00252DE2">
                  <w:t>allery. Hartley’s fascination with mysticism manifested itself in his paintings of grandiose mountains, Native American motifs, and religious iconography. In addition to his home state of Maine,</w:t>
                </w:r>
                <w:r w:rsidR="00D27F3F">
                  <w:t xml:space="preserve"> Hartley came to love Germany. </w:t>
                </w:r>
                <w:r w:rsidRPr="00252DE2">
                  <w:t>Historically, Berlin was known for being tolerant of homosexuality and this</w:t>
                </w:r>
                <w:r w:rsidR="00654404">
                  <w:t>,</w:t>
                </w:r>
                <w:r w:rsidRPr="00252DE2">
                  <w:t xml:space="preserve"> in conjunction with the city’s vibrant cultural scene</w:t>
                </w:r>
                <w:r w:rsidR="00654404">
                  <w:t>,</w:t>
                </w:r>
                <w:r w:rsidRPr="00252DE2">
                  <w:t xml:space="preserve"> exhilarated Hartley, who schola</w:t>
                </w:r>
                <w:r w:rsidR="00D27F3F">
                  <w:t xml:space="preserve">rs believe to have been gay. </w:t>
                </w:r>
                <w:r w:rsidRPr="00252DE2">
                  <w:t xml:space="preserve">It was there in the 1910s that he produced two of his most famous series, </w:t>
                </w:r>
                <w:proofErr w:type="spellStart"/>
                <w:r w:rsidRPr="00654404">
                  <w:rPr>
                    <w:i/>
                  </w:rPr>
                  <w:t>Amerika</w:t>
                </w:r>
                <w:proofErr w:type="spellEnd"/>
                <w:r w:rsidRPr="00252DE2">
                  <w:t xml:space="preserve"> and </w:t>
                </w:r>
                <w:r w:rsidRPr="00654404">
                  <w:rPr>
                    <w:i/>
                  </w:rPr>
                  <w:t>War Motif</w:t>
                </w:r>
                <w:r w:rsidRPr="00252DE2">
                  <w:t xml:space="preserve">. In addition to publishing treatises on art, Hartley wrote an autobiography, </w:t>
                </w:r>
                <w:r w:rsidRPr="00D27F3F">
                  <w:rPr>
                    <w:i/>
                  </w:rPr>
                  <w:t>Somehow a Past</w:t>
                </w:r>
                <w:r w:rsidRPr="00252DE2">
                  <w:t xml:space="preserve"> (1933). 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E15CC81F61DE4B85594E3EFD596B9E"/>
              </w:placeholder>
            </w:sdtPr>
            <w:sdtEndPr/>
            <w:sdtContent>
              <w:p w:rsidR="00D27F3F" w:rsidRDefault="00654404" w:rsidP="00252DE2">
                <w:sdt>
                  <w:sdtPr>
                    <w:id w:val="-183055313"/>
                    <w:citation/>
                  </w:sdtPr>
                  <w:sdtEndPr/>
                  <w:sdtContent>
                    <w:r w:rsidR="00252DE2">
                      <w:fldChar w:fldCharType="begin"/>
                    </w:r>
                    <w:r w:rsidR="00252DE2">
                      <w:rPr>
                        <w:lang w:val="en-US"/>
                      </w:rPr>
                      <w:instrText xml:space="preserve"> CITATION Cas05 \l 1033 </w:instrText>
                    </w:r>
                    <w:r w:rsidR="00252DE2">
                      <w:fldChar w:fldCharType="separate"/>
                    </w:r>
                    <w:r w:rsidR="00252DE2">
                      <w:rPr>
                        <w:noProof/>
                        <w:lang w:val="en-US"/>
                      </w:rPr>
                      <w:t xml:space="preserve"> </w:t>
                    </w:r>
                    <w:r w:rsidR="00252DE2" w:rsidRPr="00252DE2">
                      <w:rPr>
                        <w:noProof/>
                        <w:lang w:val="en-US"/>
                      </w:rPr>
                      <w:t>(Cassidy)</w:t>
                    </w:r>
                    <w:r w:rsidR="00252DE2">
                      <w:fldChar w:fldCharType="end"/>
                    </w:r>
                  </w:sdtContent>
                </w:sdt>
              </w:p>
              <w:p w:rsidR="003235A7" w:rsidRDefault="00654404" w:rsidP="00252DE2">
                <w:sdt>
                  <w:sdtPr>
                    <w:id w:val="-1157765125"/>
                    <w:citation/>
                  </w:sdtPr>
                  <w:sdtEndPr/>
                  <w:sdtContent>
                    <w:r w:rsidR="00564A5C">
                      <w:fldChar w:fldCharType="begin"/>
                    </w:r>
                    <w:r w:rsidR="00564A5C">
                      <w:rPr>
                        <w:lang w:val="en-US"/>
                      </w:rPr>
                      <w:instrText xml:space="preserve">CITATION Kor \l 1033 </w:instrText>
                    </w:r>
                    <w:r w:rsidR="00564A5C">
                      <w:fldChar w:fldCharType="separate"/>
                    </w:r>
                    <w:r w:rsidR="00564A5C">
                      <w:rPr>
                        <w:noProof/>
                        <w:lang w:val="en-US"/>
                      </w:rPr>
                      <w:t xml:space="preserve"> </w:t>
                    </w:r>
                    <w:r w:rsidR="00564A5C" w:rsidRPr="00564A5C">
                      <w:rPr>
                        <w:noProof/>
                        <w:lang w:val="en-US"/>
                      </w:rPr>
                      <w:t>(Kornhauser)</w:t>
                    </w:r>
                    <w:r w:rsidR="00564A5C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A5C" w:rsidRDefault="00564A5C" w:rsidP="007A0D55">
      <w:pPr>
        <w:spacing w:after="0" w:line="240" w:lineRule="auto"/>
      </w:pPr>
      <w:r>
        <w:separator/>
      </w:r>
    </w:p>
  </w:endnote>
  <w:endnote w:type="continuationSeparator" w:id="0">
    <w:p w:rsidR="00564A5C" w:rsidRDefault="00564A5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A5C" w:rsidRDefault="00564A5C" w:rsidP="007A0D55">
      <w:pPr>
        <w:spacing w:after="0" w:line="240" w:lineRule="auto"/>
      </w:pPr>
      <w:r>
        <w:separator/>
      </w:r>
    </w:p>
  </w:footnote>
  <w:footnote w:type="continuationSeparator" w:id="0">
    <w:p w:rsidR="00564A5C" w:rsidRDefault="00564A5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A5C" w:rsidRDefault="00564A5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64A5C" w:rsidRDefault="00564A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F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2DE2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7F4"/>
    <w:rsid w:val="00487BC5"/>
    <w:rsid w:val="00496888"/>
    <w:rsid w:val="004A7476"/>
    <w:rsid w:val="004E5896"/>
    <w:rsid w:val="00513EE6"/>
    <w:rsid w:val="00534F8F"/>
    <w:rsid w:val="00564A5C"/>
    <w:rsid w:val="00590035"/>
    <w:rsid w:val="005B177E"/>
    <w:rsid w:val="005B3921"/>
    <w:rsid w:val="005F26D7"/>
    <w:rsid w:val="005F5450"/>
    <w:rsid w:val="00654404"/>
    <w:rsid w:val="006D0412"/>
    <w:rsid w:val="007411B9"/>
    <w:rsid w:val="00780D95"/>
    <w:rsid w:val="00780DC7"/>
    <w:rsid w:val="007A0D55"/>
    <w:rsid w:val="007B0DF6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27F3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77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77F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30E4975BB8244CB8E42889D7F2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E7E54-36D1-C644-A0E8-9FE22292BB49}"/>
      </w:docPartPr>
      <w:docPartBody>
        <w:p w:rsidR="00E5402C" w:rsidRDefault="00E5402C">
          <w:pPr>
            <w:pStyle w:val="F330E4975BB8244CB8E42889D7F2F2E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8D6C6E340A385458C7845151E08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AFC3D-3078-5946-925C-4B2C05E4DCF5}"/>
      </w:docPartPr>
      <w:docPartBody>
        <w:p w:rsidR="00E5402C" w:rsidRDefault="00E5402C">
          <w:pPr>
            <w:pStyle w:val="C8D6C6E340A385458C7845151E08782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806BB8A7CB8A4DBD3A95B953812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DF867-59FC-A14E-A360-A2D90048D5E1}"/>
      </w:docPartPr>
      <w:docPartBody>
        <w:p w:rsidR="00E5402C" w:rsidRDefault="00E5402C">
          <w:pPr>
            <w:pStyle w:val="58806BB8A7CB8A4DBD3A95B95381242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530268A445E1044BCDFBAF873C79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60CD1-65F3-8846-A82A-A4AFC94F7F81}"/>
      </w:docPartPr>
      <w:docPartBody>
        <w:p w:rsidR="00E5402C" w:rsidRDefault="00E5402C">
          <w:pPr>
            <w:pStyle w:val="6530268A445E1044BCDFBAF873C79B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EEC80C3FBFB2C468486FC7A871FC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1CC4B-911E-7A46-9342-27A7BCEB7BBE}"/>
      </w:docPartPr>
      <w:docPartBody>
        <w:p w:rsidR="00E5402C" w:rsidRDefault="00E5402C">
          <w:pPr>
            <w:pStyle w:val="CEEC80C3FBFB2C468486FC7A871FCC3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21ADFE520B3545B3F65C2C5281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F308-DDA2-1D46-89E0-8BE1ED1D67B4}"/>
      </w:docPartPr>
      <w:docPartBody>
        <w:p w:rsidR="00E5402C" w:rsidRDefault="00E5402C">
          <w:pPr>
            <w:pStyle w:val="5E21ADFE520B3545B3F65C2C5281666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F298A15AA32F342A5638319F352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1A031-93A4-C04B-8FD9-0B7D7EDF90B6}"/>
      </w:docPartPr>
      <w:docPartBody>
        <w:p w:rsidR="00E5402C" w:rsidRDefault="00E5402C">
          <w:pPr>
            <w:pStyle w:val="EF298A15AA32F342A5638319F35295B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9FA0C561A207240BE6F85BB64388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C5C3-9476-2E4A-BA20-4C782616FEF3}"/>
      </w:docPartPr>
      <w:docPartBody>
        <w:p w:rsidR="00E5402C" w:rsidRDefault="00E5402C">
          <w:pPr>
            <w:pStyle w:val="39FA0C561A207240BE6F85BB643881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617D35ABC95A48A8DC235F65B51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07EBB-9046-074E-820F-091DD4DAFD7E}"/>
      </w:docPartPr>
      <w:docPartBody>
        <w:p w:rsidR="00E5402C" w:rsidRDefault="00E5402C">
          <w:pPr>
            <w:pStyle w:val="D7617D35ABC95A48A8DC235F65B516E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A1CAFB23705445AA033703D100D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A145E-E981-5D43-AA5C-21CC7B0077F9}"/>
      </w:docPartPr>
      <w:docPartBody>
        <w:p w:rsidR="00E5402C" w:rsidRDefault="00E5402C">
          <w:pPr>
            <w:pStyle w:val="69A1CAFB23705445AA033703D100DE2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E15CC81F61DE4B85594E3EFD59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3CBF7-5452-764F-8B5E-190AB8042FEE}"/>
      </w:docPartPr>
      <w:docPartBody>
        <w:p w:rsidR="00E5402C" w:rsidRDefault="00E5402C">
          <w:pPr>
            <w:pStyle w:val="9BE15CC81F61DE4B85594E3EFD596B9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B9525D8BA4DF24091F8C45BBBDE5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08FB5-EF81-1147-8250-1CB06FE2F4F0}"/>
      </w:docPartPr>
      <w:docPartBody>
        <w:p w:rsidR="00000000" w:rsidRDefault="00E5402C" w:rsidP="00E5402C">
          <w:pPr>
            <w:pStyle w:val="5B9525D8BA4DF24091F8C45BBBDE5F5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2C"/>
    <w:rsid w:val="00E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02C"/>
    <w:rPr>
      <w:color w:val="808080"/>
    </w:rPr>
  </w:style>
  <w:style w:type="paragraph" w:customStyle="1" w:styleId="F330E4975BB8244CB8E42889D7F2F2E3">
    <w:name w:val="F330E4975BB8244CB8E42889D7F2F2E3"/>
  </w:style>
  <w:style w:type="paragraph" w:customStyle="1" w:styleId="C8D6C6E340A385458C7845151E087824">
    <w:name w:val="C8D6C6E340A385458C7845151E087824"/>
  </w:style>
  <w:style w:type="paragraph" w:customStyle="1" w:styleId="58806BB8A7CB8A4DBD3A95B953812428">
    <w:name w:val="58806BB8A7CB8A4DBD3A95B953812428"/>
  </w:style>
  <w:style w:type="paragraph" w:customStyle="1" w:styleId="6530268A445E1044BCDFBAF873C79B31">
    <w:name w:val="6530268A445E1044BCDFBAF873C79B31"/>
  </w:style>
  <w:style w:type="paragraph" w:customStyle="1" w:styleId="CEEC80C3FBFB2C468486FC7A871FCC38">
    <w:name w:val="CEEC80C3FBFB2C468486FC7A871FCC38"/>
  </w:style>
  <w:style w:type="paragraph" w:customStyle="1" w:styleId="5E21ADFE520B3545B3F65C2C5281666D">
    <w:name w:val="5E21ADFE520B3545B3F65C2C5281666D"/>
  </w:style>
  <w:style w:type="paragraph" w:customStyle="1" w:styleId="EF298A15AA32F342A5638319F35295B9">
    <w:name w:val="EF298A15AA32F342A5638319F35295B9"/>
  </w:style>
  <w:style w:type="paragraph" w:customStyle="1" w:styleId="39FA0C561A207240BE6F85BB643881B0">
    <w:name w:val="39FA0C561A207240BE6F85BB643881B0"/>
  </w:style>
  <w:style w:type="paragraph" w:customStyle="1" w:styleId="D7617D35ABC95A48A8DC235F65B516E6">
    <w:name w:val="D7617D35ABC95A48A8DC235F65B516E6"/>
  </w:style>
  <w:style w:type="paragraph" w:customStyle="1" w:styleId="69A1CAFB23705445AA033703D100DE22">
    <w:name w:val="69A1CAFB23705445AA033703D100DE22"/>
  </w:style>
  <w:style w:type="paragraph" w:customStyle="1" w:styleId="9BE15CC81F61DE4B85594E3EFD596B9E">
    <w:name w:val="9BE15CC81F61DE4B85594E3EFD596B9E"/>
  </w:style>
  <w:style w:type="paragraph" w:customStyle="1" w:styleId="5B9525D8BA4DF24091F8C45BBBDE5F59">
    <w:name w:val="5B9525D8BA4DF24091F8C45BBBDE5F59"/>
    <w:rsid w:val="00E540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02C"/>
    <w:rPr>
      <w:color w:val="808080"/>
    </w:rPr>
  </w:style>
  <w:style w:type="paragraph" w:customStyle="1" w:styleId="F330E4975BB8244CB8E42889D7F2F2E3">
    <w:name w:val="F330E4975BB8244CB8E42889D7F2F2E3"/>
  </w:style>
  <w:style w:type="paragraph" w:customStyle="1" w:styleId="C8D6C6E340A385458C7845151E087824">
    <w:name w:val="C8D6C6E340A385458C7845151E087824"/>
  </w:style>
  <w:style w:type="paragraph" w:customStyle="1" w:styleId="58806BB8A7CB8A4DBD3A95B953812428">
    <w:name w:val="58806BB8A7CB8A4DBD3A95B953812428"/>
  </w:style>
  <w:style w:type="paragraph" w:customStyle="1" w:styleId="6530268A445E1044BCDFBAF873C79B31">
    <w:name w:val="6530268A445E1044BCDFBAF873C79B31"/>
  </w:style>
  <w:style w:type="paragraph" w:customStyle="1" w:styleId="CEEC80C3FBFB2C468486FC7A871FCC38">
    <w:name w:val="CEEC80C3FBFB2C468486FC7A871FCC38"/>
  </w:style>
  <w:style w:type="paragraph" w:customStyle="1" w:styleId="5E21ADFE520B3545B3F65C2C5281666D">
    <w:name w:val="5E21ADFE520B3545B3F65C2C5281666D"/>
  </w:style>
  <w:style w:type="paragraph" w:customStyle="1" w:styleId="EF298A15AA32F342A5638319F35295B9">
    <w:name w:val="EF298A15AA32F342A5638319F35295B9"/>
  </w:style>
  <w:style w:type="paragraph" w:customStyle="1" w:styleId="39FA0C561A207240BE6F85BB643881B0">
    <w:name w:val="39FA0C561A207240BE6F85BB643881B0"/>
  </w:style>
  <w:style w:type="paragraph" w:customStyle="1" w:styleId="D7617D35ABC95A48A8DC235F65B516E6">
    <w:name w:val="D7617D35ABC95A48A8DC235F65B516E6"/>
  </w:style>
  <w:style w:type="paragraph" w:customStyle="1" w:styleId="69A1CAFB23705445AA033703D100DE22">
    <w:name w:val="69A1CAFB23705445AA033703D100DE22"/>
  </w:style>
  <w:style w:type="paragraph" w:customStyle="1" w:styleId="9BE15CC81F61DE4B85594E3EFD596B9E">
    <w:name w:val="9BE15CC81F61DE4B85594E3EFD596B9E"/>
  </w:style>
  <w:style w:type="paragraph" w:customStyle="1" w:styleId="5B9525D8BA4DF24091F8C45BBBDE5F59">
    <w:name w:val="5B9525D8BA4DF24091F8C45BBBDE5F59"/>
    <w:rsid w:val="00E54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Cas05</b:Tag>
    <b:SourceType>Book</b:SourceType>
    <b:Guid>{78682E74-197D-EE49-AAE8-378C93317E17}</b:Guid>
    <b:Title>Marsden Hartley: Race, Region, and Nation</b:Title>
    <b:Publisher>New England UP</b:Publisher>
    <b:City>Hanover</b:City>
    <b:Year>2005</b:Year>
    <b:Author>
      <b:Author>
        <b:NameList>
          <b:Person>
            <b:Last>Cassidy</b:Last>
            <b:First>Donna</b:First>
          </b:Person>
        </b:NameList>
      </b:Author>
    </b:Author>
    <b:RefOrder>1</b:RefOrder>
  </b:Source>
  <b:Source>
    <b:Tag>Kor</b:Tag>
    <b:SourceType>Book</b:SourceType>
    <b:Guid>{8EE0A9CC-1F78-9C49-B29D-7D7804969F6E}</b:Guid>
    <b:Title>Marsden Hartley</b:Title>
    <b:Author>
      <b:Editor>
        <b:NameList>
          <b:Person>
            <b:Last>Kornhauser</b:Last>
            <b:Middle>Mankin</b:Middle>
            <b:First>Elizabeth</b:First>
          </b:Person>
        </b:NameList>
      </b:Editor>
    </b:Author>
    <b:City>Hartford</b:City>
    <b:Publisher>Wadsworth Atheneum Museum of Art; Yale UP</b:Publisher>
    <b:Year>2002</b:Year>
    <b:RefOrder>2</b:RefOrder>
  </b:Source>
</b:Sources>
</file>

<file path=customXml/itemProps1.xml><?xml version="1.0" encoding="utf-8"?>
<ds:datastoreItem xmlns:ds="http://schemas.openxmlformats.org/officeDocument/2006/customXml" ds:itemID="{C04E6E09-DEC7-0643-8390-322BBA3F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2015-01-04T19:55:00Z</dcterms:created>
  <dcterms:modified xsi:type="dcterms:W3CDTF">2015-01-04T19:55:00Z</dcterms:modified>
</cp:coreProperties>
</file>