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7D4A1B6D0F514D92D97BD2484A18D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7B72D94CA5F0446A962824EA6296EA3"/>
            </w:placeholder>
            <w:text/>
          </w:sdtPr>
          <w:sdtEndPr/>
          <w:sdtContent>
            <w:tc>
              <w:tcPr>
                <w:tcW w:w="2073" w:type="dxa"/>
              </w:tcPr>
              <w:p w:rsidR="00B574C9" w:rsidRDefault="00984D37" w:rsidP="00984D37">
                <w:r>
                  <w:t>Holiday</w:t>
                </w:r>
              </w:p>
            </w:tc>
          </w:sdtContent>
        </w:sdt>
        <w:sdt>
          <w:sdtPr>
            <w:alias w:val="Middle name"/>
            <w:tag w:val="authorMiddleName"/>
            <w:id w:val="-2076034781"/>
            <w:placeholder>
              <w:docPart w:val="8E4FD377F689DD4B9F547A7AE38177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EDD4A8351BF3A4C8B97FC5240CE6CDB"/>
            </w:placeholder>
            <w:text/>
          </w:sdtPr>
          <w:sdtEndPr/>
          <w:sdtContent>
            <w:tc>
              <w:tcPr>
                <w:tcW w:w="2642" w:type="dxa"/>
              </w:tcPr>
              <w:p w:rsidR="00B574C9" w:rsidRDefault="00984D37" w:rsidP="00984D37">
                <w:r>
                  <w:t>Powers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2EBEB1587533F46ACD60CC05E5058F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203A2D694DFB44B7E4E9BF9843DA3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89469BF831F094F968DD142A7498A84"/>
            </w:placeholder>
            <w:text/>
          </w:sdtPr>
          <w:sdtContent>
            <w:tc>
              <w:tcPr>
                <w:tcW w:w="9016" w:type="dxa"/>
                <w:tcMar>
                  <w:top w:w="113" w:type="dxa"/>
                  <w:bottom w:w="113" w:type="dxa"/>
                </w:tcMar>
              </w:tcPr>
              <w:p w:rsidR="003F0D73" w:rsidRPr="00FB589A" w:rsidRDefault="00984D37" w:rsidP="003F0D73">
                <w:pPr>
                  <w:rPr>
                    <w:b/>
                  </w:rPr>
                </w:pPr>
                <w:proofErr w:type="spellStart"/>
                <w:r w:rsidRPr="00021A7C">
                  <w:rPr>
                    <w:rFonts w:ascii="Times New Roman" w:eastAsiaTheme="minorEastAsia" w:hAnsi="Times New Roman" w:cs="Times New Roman"/>
                    <w:b/>
                    <w:sz w:val="24"/>
                    <w:szCs w:val="24"/>
                    <w:lang w:val="en-US"/>
                  </w:rPr>
                  <w:t>Koraïchi</w:t>
                </w:r>
                <w:proofErr w:type="spellEnd"/>
                <w:r w:rsidRPr="00021A7C">
                  <w:rPr>
                    <w:rFonts w:ascii="Times New Roman" w:eastAsiaTheme="minorEastAsia" w:hAnsi="Times New Roman" w:cs="Times New Roman"/>
                    <w:b/>
                    <w:sz w:val="24"/>
                    <w:szCs w:val="24"/>
                    <w:lang w:val="en-US"/>
                  </w:rPr>
                  <w:t xml:space="preserve">, </w:t>
                </w:r>
                <w:proofErr w:type="spellStart"/>
                <w:r w:rsidRPr="00021A7C">
                  <w:rPr>
                    <w:rFonts w:ascii="Times New Roman" w:eastAsiaTheme="minorEastAsia" w:hAnsi="Times New Roman" w:cs="Times New Roman"/>
                    <w:b/>
                    <w:sz w:val="24"/>
                    <w:szCs w:val="24"/>
                    <w:lang w:val="en-US"/>
                  </w:rPr>
                  <w:t>Rachid</w:t>
                </w:r>
                <w:proofErr w:type="spellEnd"/>
                <w:r w:rsidRPr="00021A7C">
                  <w:rPr>
                    <w:rFonts w:ascii="Times New Roman" w:eastAsiaTheme="minorEastAsia" w:hAnsi="Times New Roman" w:cs="Times New Roman"/>
                    <w:b/>
                    <w:sz w:val="24"/>
                    <w:szCs w:val="24"/>
                    <w:lang w:val="en-US"/>
                  </w:rPr>
                  <w:t xml:space="preserve"> (1947--)</w:t>
                </w:r>
              </w:p>
            </w:tc>
          </w:sdtContent>
        </w:sdt>
      </w:tr>
      <w:tr w:rsidR="00464699" w:rsidTr="007821B0">
        <w:sdt>
          <w:sdtPr>
            <w:alias w:val="Variant headwords"/>
            <w:tag w:val="variantHeadwords"/>
            <w:id w:val="173464402"/>
            <w:placeholder>
              <w:docPart w:val="27890F2C1E767449AD8DFCD5996928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215DF59DC1ACD42993021F126735F9D"/>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E3F41141CC109040A10521266F320AF3"/>
            </w:placeholder>
          </w:sdtPr>
          <w:sdtEndPr/>
          <w:sdtContent>
            <w:tc>
              <w:tcPr>
                <w:tcW w:w="9016" w:type="dxa"/>
                <w:tcMar>
                  <w:top w:w="113" w:type="dxa"/>
                  <w:bottom w:w="113" w:type="dxa"/>
                </w:tcMar>
              </w:tcPr>
              <w:p w:rsidR="00984D37" w:rsidRPr="00876EEE" w:rsidRDefault="00984D37" w:rsidP="00984D37">
                <w:proofErr w:type="spellStart"/>
                <w:r w:rsidRPr="00876EEE">
                  <w:t>Rachid</w:t>
                </w:r>
                <w:proofErr w:type="spellEnd"/>
                <w:r w:rsidRPr="00876EEE">
                  <w:t xml:space="preserve"> </w:t>
                </w:r>
                <w:proofErr w:type="spellStart"/>
                <w:r w:rsidRPr="00876EEE">
                  <w:t>Koraïchi</w:t>
                </w:r>
                <w:proofErr w:type="spellEnd"/>
                <w:r w:rsidRPr="00876EEE">
                  <w:t xml:space="preserve"> </w:t>
                </w:r>
                <w:r>
                  <w:t xml:space="preserve">was born in </w:t>
                </w:r>
                <w:r w:rsidRPr="00816322">
                  <w:t xml:space="preserve">Ain </w:t>
                </w:r>
                <w:proofErr w:type="spellStart"/>
                <w:r w:rsidRPr="00816322">
                  <w:t>Beida</w:t>
                </w:r>
                <w:proofErr w:type="spellEnd"/>
                <w:r w:rsidRPr="00816322">
                  <w:t>, Algeria</w:t>
                </w:r>
                <w:r w:rsidRPr="00876EEE">
                  <w:t xml:space="preserve"> </w:t>
                </w:r>
                <w:r>
                  <w:t>to</w:t>
                </w:r>
                <w:r w:rsidRPr="00876EEE">
                  <w:t xml:space="preserve"> a Sufi family from Algeria, and his art is often framed within a tradition of Sufi spirituality in which aesthetics and metaphysics are intertwined. Writing and signs, for </w:t>
                </w:r>
                <w:proofErr w:type="spellStart"/>
                <w:r w:rsidRPr="00876EEE">
                  <w:t>Koraïchi</w:t>
                </w:r>
                <w:proofErr w:type="spellEnd"/>
                <w:r w:rsidRPr="00876EEE">
                  <w:t>, hold sacred importance, and calligraphy is often a significant backbone o</w:t>
                </w:r>
                <w:r>
                  <w:t>f his work. Drawing from</w:t>
                </w:r>
                <w:r w:rsidRPr="00876EEE">
                  <w:t xml:space="preserve"> Arabic calligraphy, </w:t>
                </w:r>
                <w:proofErr w:type="spellStart"/>
                <w:r w:rsidRPr="00876EEE">
                  <w:t>Koraïchi</w:t>
                </w:r>
                <w:proofErr w:type="spellEnd"/>
                <w:r w:rsidRPr="00876EEE">
                  <w:t xml:space="preserve"> has created something of his own script or graphic language that includes </w:t>
                </w:r>
                <w:proofErr w:type="spellStart"/>
                <w:r w:rsidRPr="00876EEE">
                  <w:t>Amazigh</w:t>
                </w:r>
                <w:proofErr w:type="spellEnd"/>
                <w:r w:rsidRPr="00876EEE">
                  <w:t xml:space="preserve"> and </w:t>
                </w:r>
                <w:proofErr w:type="spellStart"/>
                <w:r w:rsidRPr="00876EEE">
                  <w:t>Tuareg</w:t>
                </w:r>
                <w:proofErr w:type="spellEnd"/>
                <w:r w:rsidRPr="00876EEE">
                  <w:t xml:space="preserve"> letters and mystical symbols. This calligraphy is sometimes legible but often is abstracted with thick repetitions, becoming signs or figures. While </w:t>
                </w:r>
                <w:proofErr w:type="spellStart"/>
                <w:r w:rsidRPr="00876EEE">
                  <w:t>Koraïchi</w:t>
                </w:r>
                <w:proofErr w:type="spellEnd"/>
                <w:r w:rsidRPr="00876EEE">
                  <w:t xml:space="preserve"> is deeply tied to mystic and visual traditions and draws from the spiritual and </w:t>
                </w:r>
                <w:proofErr w:type="spellStart"/>
                <w:r w:rsidRPr="00876EEE">
                  <w:t>artisinal</w:t>
                </w:r>
                <w:proofErr w:type="spellEnd"/>
                <w:r w:rsidRPr="00876EEE">
                  <w:t xml:space="preserve"> heritage of the Maghreb, in his artwork these ideas and systems of communication are reworked to become something new. His work ranges from mystical, abstract works to direct political commentary in dialogue with revolutionary and liberation movements. </w:t>
                </w:r>
                <w:proofErr w:type="spellStart"/>
                <w:r w:rsidRPr="00876EEE">
                  <w:t>Koraïchi’s</w:t>
                </w:r>
                <w:proofErr w:type="spellEnd"/>
                <w:r w:rsidRPr="00876EEE">
                  <w:t xml:space="preserve"> diverse oeuvre encompasses everything from intimate prints to large-scale banners and installations. He works in varied media, including printmaking, paint, ceramics, and textiles. Beyond </w:t>
                </w:r>
                <w:proofErr w:type="spellStart"/>
                <w:r w:rsidRPr="00876EEE">
                  <w:t>Koraïchi’s</w:t>
                </w:r>
                <w:proofErr w:type="spellEnd"/>
                <w:r w:rsidRPr="00876EEE">
                  <w:t xml:space="preserve"> personal work, collaborations with writers and poets have been an important part of his oeuvre, as with Mohammed Dib, </w:t>
                </w:r>
                <w:proofErr w:type="spellStart"/>
                <w:r w:rsidRPr="00876EEE">
                  <w:t>Jamel</w:t>
                </w:r>
                <w:proofErr w:type="spellEnd"/>
                <w:r w:rsidRPr="00876EEE">
                  <w:t xml:space="preserve"> </w:t>
                </w:r>
                <w:proofErr w:type="spellStart"/>
                <w:r w:rsidRPr="00876EEE">
                  <w:t>Eddine</w:t>
                </w:r>
                <w:proofErr w:type="spellEnd"/>
                <w:r w:rsidRPr="00876EEE">
                  <w:t xml:space="preserve"> </w:t>
                </w:r>
                <w:proofErr w:type="spellStart"/>
                <w:r w:rsidRPr="00876EEE">
                  <w:t>Bencheikh</w:t>
                </w:r>
                <w:proofErr w:type="spellEnd"/>
                <w:r w:rsidRPr="00876EEE">
                  <w:t xml:space="preserve">, René Char, Michel </w:t>
                </w:r>
                <w:proofErr w:type="spellStart"/>
                <w:r w:rsidRPr="00876EEE">
                  <w:t>Butor</w:t>
                </w:r>
                <w:proofErr w:type="spellEnd"/>
                <w:r w:rsidRPr="00876EEE">
                  <w:t xml:space="preserve">, and Mahmoud </w:t>
                </w:r>
                <w:proofErr w:type="spellStart"/>
                <w:r w:rsidRPr="00876EEE">
                  <w:t>Darwish</w:t>
                </w:r>
                <w:proofErr w:type="spellEnd"/>
                <w:r w:rsidRPr="00876EEE">
                  <w:t xml:space="preserve">. A number of </w:t>
                </w:r>
                <w:proofErr w:type="spellStart"/>
                <w:r w:rsidRPr="00876EEE">
                  <w:t>Koraïchi’s</w:t>
                </w:r>
                <w:proofErr w:type="spellEnd"/>
                <w:r w:rsidRPr="00876EEE">
                  <w:t xml:space="preserve"> works have also been executed in collaboration with North African artisans trained in traditional techniques, as in dying, weaving, or pottery.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p w:rsidR="00984D37" w:rsidRDefault="00984D37" w:rsidP="008A5B87">
            <w:bookmarkStart w:id="0" w:name="_GoBack"/>
            <w:bookmarkEnd w:id="0"/>
          </w:p>
          <w:sdt>
            <w:sdtPr>
              <w:alias w:val="Further reading"/>
              <w:tag w:val="furtherReading"/>
              <w:id w:val="-1516217107"/>
              <w:placeholder>
                <w:docPart w:val="7C70E30FB9852447842D8D04BD385352"/>
              </w:placeholder>
            </w:sdtPr>
            <w:sdtEndPr/>
            <w:sdtContent>
              <w:p w:rsidR="00984D37" w:rsidRPr="00876EEE" w:rsidRDefault="00984D37" w:rsidP="00984D37">
                <w:r w:rsidRPr="00876EEE">
                  <w:t xml:space="preserve">Hassan, S., and </w:t>
                </w:r>
                <w:proofErr w:type="spellStart"/>
                <w:r w:rsidRPr="00876EEE">
                  <w:t>Dadi</w:t>
                </w:r>
                <w:proofErr w:type="spellEnd"/>
                <w:r w:rsidRPr="00876EEE">
                  <w:t xml:space="preserve">, I. eds. (2001) </w:t>
                </w:r>
                <w:r w:rsidRPr="00876EEE">
                  <w:rPr>
                    <w:i/>
                  </w:rPr>
                  <w:t>Unpacking Europe</w:t>
                </w:r>
                <w:r w:rsidRPr="00876EEE">
                  <w:t xml:space="preserve">, Rotterdam: </w:t>
                </w:r>
                <w:proofErr w:type="spellStart"/>
                <w:r w:rsidRPr="00876EEE">
                  <w:t>NAi</w:t>
                </w:r>
                <w:proofErr w:type="spellEnd"/>
                <w:r w:rsidRPr="00876EEE">
                  <w:t xml:space="preserve"> Publisher. (This was the </w:t>
                </w:r>
                <w:proofErr w:type="spellStart"/>
                <w:r w:rsidRPr="00876EEE">
                  <w:t>catalog</w:t>
                </w:r>
                <w:proofErr w:type="spellEnd"/>
                <w:r w:rsidRPr="00876EEE">
                  <w:t xml:space="preserve"> for an exhibition featuring </w:t>
                </w:r>
                <w:proofErr w:type="spellStart"/>
                <w:r w:rsidRPr="00876EEE">
                  <w:t>Koraïchi</w:t>
                </w:r>
                <w:proofErr w:type="spellEnd"/>
                <w:r w:rsidRPr="00876EEE">
                  <w:t>.)</w:t>
                </w:r>
              </w:p>
              <w:p w:rsidR="00984D37" w:rsidRPr="00876EEE" w:rsidRDefault="00984D37" w:rsidP="00984D37"/>
              <w:p w:rsidR="00984D37" w:rsidRPr="00876EEE" w:rsidRDefault="00984D37" w:rsidP="00984D37">
                <w:r w:rsidRPr="00876EEE">
                  <w:t xml:space="preserve">De </w:t>
                </w:r>
                <w:proofErr w:type="spellStart"/>
                <w:r w:rsidRPr="00876EEE">
                  <w:t>Pontcharra</w:t>
                </w:r>
                <w:proofErr w:type="spellEnd"/>
                <w:r w:rsidRPr="00876EEE">
                  <w:t xml:space="preserve">, N., and </w:t>
                </w:r>
                <w:proofErr w:type="spellStart"/>
                <w:r w:rsidRPr="00876EEE">
                  <w:t>Restany</w:t>
                </w:r>
                <w:proofErr w:type="spellEnd"/>
                <w:r w:rsidRPr="00876EEE">
                  <w:t xml:space="preserve">, P. (1991) </w:t>
                </w:r>
                <w:proofErr w:type="spellStart"/>
                <w:r w:rsidRPr="00876EEE">
                  <w:rPr>
                    <w:i/>
                  </w:rPr>
                  <w:t>Cris</w:t>
                </w:r>
                <w:proofErr w:type="spellEnd"/>
                <w:r w:rsidRPr="00876EEE">
                  <w:rPr>
                    <w:i/>
                  </w:rPr>
                  <w:t xml:space="preserve"> </w:t>
                </w:r>
                <w:proofErr w:type="spellStart"/>
                <w:r w:rsidRPr="00876EEE">
                  <w:rPr>
                    <w:i/>
                  </w:rPr>
                  <w:t>écrits</w:t>
                </w:r>
                <w:proofErr w:type="spellEnd"/>
                <w:r w:rsidRPr="00876EEE">
                  <w:rPr>
                    <w:i/>
                  </w:rPr>
                  <w:t xml:space="preserve">, </w:t>
                </w:r>
                <w:proofErr w:type="spellStart"/>
                <w:r w:rsidRPr="00876EEE">
                  <w:rPr>
                    <w:i/>
                  </w:rPr>
                  <w:t>Rachid</w:t>
                </w:r>
                <w:proofErr w:type="spellEnd"/>
                <w:r w:rsidRPr="00876EEE">
                  <w:rPr>
                    <w:i/>
                  </w:rPr>
                  <w:t xml:space="preserve"> </w:t>
                </w:r>
                <w:proofErr w:type="spellStart"/>
                <w:r w:rsidRPr="00876EEE">
                  <w:rPr>
                    <w:i/>
                  </w:rPr>
                  <w:t>Koraïchi</w:t>
                </w:r>
                <w:proofErr w:type="spellEnd"/>
                <w:r w:rsidRPr="00876EEE">
                  <w:t>, Brussels: Editions de Lassa. (This is an early source that includes images.)</w:t>
                </w:r>
              </w:p>
              <w:p w:rsidR="00984D37" w:rsidRPr="00876EEE" w:rsidRDefault="00984D37" w:rsidP="00984D37"/>
              <w:p w:rsidR="00984D37" w:rsidRPr="00876EEE" w:rsidRDefault="00984D37" w:rsidP="00984D37">
                <w:proofErr w:type="spellStart"/>
                <w:r w:rsidRPr="00876EEE">
                  <w:t>Lostia</w:t>
                </w:r>
                <w:proofErr w:type="spellEnd"/>
                <w:r w:rsidRPr="00876EEE">
                  <w:t>, M. (2003) ‘</w:t>
                </w:r>
                <w:proofErr w:type="spellStart"/>
                <w:r w:rsidRPr="00876EEE">
                  <w:t>Rachid</w:t>
                </w:r>
                <w:proofErr w:type="spellEnd"/>
                <w:r w:rsidRPr="00876EEE">
                  <w:t xml:space="preserve"> </w:t>
                </w:r>
                <w:proofErr w:type="spellStart"/>
                <w:r w:rsidRPr="00876EEE">
                  <w:t>Koraïchi</w:t>
                </w:r>
                <w:proofErr w:type="spellEnd"/>
                <w:r w:rsidRPr="00876EEE">
                  <w:t xml:space="preserve">: A Celestial Architecture.’ </w:t>
                </w:r>
                <w:proofErr w:type="spellStart"/>
                <w:r w:rsidRPr="00876EEE">
                  <w:rPr>
                    <w:i/>
                  </w:rPr>
                  <w:t>Nafas</w:t>
                </w:r>
                <w:proofErr w:type="spellEnd"/>
                <w:r w:rsidRPr="00876EEE">
                  <w:rPr>
                    <w:i/>
                  </w:rPr>
                  <w:t xml:space="preserve"> Art Magazine</w:t>
                </w:r>
                <w:r w:rsidRPr="00876EEE">
                  <w:t xml:space="preserve">. </w:t>
                </w:r>
                <w:hyperlink r:id="rId8" w:history="1">
                  <w:r w:rsidRPr="00876EEE">
                    <w:rPr>
                      <w:rStyle w:val="Hyperlink"/>
                    </w:rPr>
                    <w:t>http://universes-in-universe.org/eng/nafas/articles/2003/rachid_koraichi</w:t>
                  </w:r>
                </w:hyperlink>
                <w:r w:rsidRPr="00876EEE">
                  <w:t xml:space="preserve"> (This is a lengthy review of </w:t>
                </w:r>
                <w:proofErr w:type="spellStart"/>
                <w:r w:rsidRPr="00876EEE">
                  <w:t>Koraïchi’s</w:t>
                </w:r>
                <w:proofErr w:type="spellEnd"/>
                <w:r w:rsidRPr="00876EEE">
                  <w:t xml:space="preserve"> work in response to an exhibition.)</w:t>
                </w:r>
              </w:p>
              <w:p w:rsidR="00984D37" w:rsidRPr="00876EEE" w:rsidRDefault="00984D37" w:rsidP="00984D37"/>
              <w:p w:rsidR="00984D37" w:rsidRPr="00876EEE" w:rsidRDefault="00984D37" w:rsidP="00984D37">
                <w:proofErr w:type="spellStart"/>
                <w:r w:rsidRPr="00876EEE">
                  <w:t>Saadi</w:t>
                </w:r>
                <w:proofErr w:type="spellEnd"/>
                <w:r w:rsidRPr="00876EEE">
                  <w:t xml:space="preserve">, N., and </w:t>
                </w:r>
                <w:proofErr w:type="spellStart"/>
                <w:r w:rsidRPr="00876EEE">
                  <w:t>Pradel</w:t>
                </w:r>
                <w:proofErr w:type="spellEnd"/>
                <w:r w:rsidRPr="00876EEE">
                  <w:t xml:space="preserve">, J. (1998) </w:t>
                </w:r>
                <w:proofErr w:type="spellStart"/>
                <w:r w:rsidRPr="00876EEE">
                  <w:rPr>
                    <w:i/>
                  </w:rPr>
                  <w:t>Koraïchi</w:t>
                </w:r>
                <w:proofErr w:type="spellEnd"/>
                <w:r w:rsidRPr="00876EEE">
                  <w:t xml:space="preserve">, Arles: </w:t>
                </w:r>
                <w:proofErr w:type="spellStart"/>
                <w:r w:rsidRPr="00876EEE">
                  <w:t>Sindbad</w:t>
                </w:r>
                <w:proofErr w:type="spellEnd"/>
                <w:r w:rsidRPr="00876EEE">
                  <w:t>/</w:t>
                </w:r>
                <w:proofErr w:type="spellStart"/>
                <w:r w:rsidRPr="00876EEE">
                  <w:t>Actes-Sud</w:t>
                </w:r>
                <w:proofErr w:type="spellEnd"/>
                <w:r w:rsidRPr="00876EEE">
                  <w:t>. (This is a lengthy monograph.)</w:t>
                </w:r>
              </w:p>
              <w:p w:rsidR="003235A7" w:rsidRDefault="00984D37"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D37" w:rsidRDefault="00984D37" w:rsidP="007A0D55">
      <w:pPr>
        <w:spacing w:after="0" w:line="240" w:lineRule="auto"/>
      </w:pPr>
      <w:r>
        <w:separator/>
      </w:r>
    </w:p>
  </w:endnote>
  <w:endnote w:type="continuationSeparator" w:id="0">
    <w:p w:rsidR="00984D37" w:rsidRDefault="00984D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D37" w:rsidRDefault="00984D37" w:rsidP="007A0D55">
      <w:pPr>
        <w:spacing w:after="0" w:line="240" w:lineRule="auto"/>
      </w:pPr>
      <w:r>
        <w:separator/>
      </w:r>
    </w:p>
  </w:footnote>
  <w:footnote w:type="continuationSeparator" w:id="0">
    <w:p w:rsidR="00984D37" w:rsidRDefault="00984D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4D3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4D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D37"/>
    <w:rPr>
      <w:rFonts w:ascii="Lucida Grande" w:hAnsi="Lucida Grande" w:cs="Lucida Grande"/>
      <w:sz w:val="18"/>
      <w:szCs w:val="18"/>
    </w:rPr>
  </w:style>
  <w:style w:type="character" w:styleId="Hyperlink">
    <w:name w:val="Hyperlink"/>
    <w:basedOn w:val="DefaultParagraphFont"/>
    <w:uiPriority w:val="99"/>
    <w:unhideWhenUsed/>
    <w:rsid w:val="00984D3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4D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D37"/>
    <w:rPr>
      <w:rFonts w:ascii="Lucida Grande" w:hAnsi="Lucida Grande" w:cs="Lucida Grande"/>
      <w:sz w:val="18"/>
      <w:szCs w:val="18"/>
    </w:rPr>
  </w:style>
  <w:style w:type="character" w:styleId="Hyperlink">
    <w:name w:val="Hyperlink"/>
    <w:basedOn w:val="DefaultParagraphFont"/>
    <w:uiPriority w:val="99"/>
    <w:unhideWhenUsed/>
    <w:rsid w:val="00984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niverses-in-universe.org/eng/nafas/articles/2003/rachid_koraichi"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7D4A1B6D0F514D92D97BD2484A18D5"/>
        <w:category>
          <w:name w:val="General"/>
          <w:gallery w:val="placeholder"/>
        </w:category>
        <w:types>
          <w:type w:val="bbPlcHdr"/>
        </w:types>
        <w:behaviors>
          <w:behavior w:val="content"/>
        </w:behaviors>
        <w:guid w:val="{57C4B715-4986-3048-B584-94DA898AEFC8}"/>
      </w:docPartPr>
      <w:docPartBody>
        <w:p w:rsidR="00000000" w:rsidRDefault="004E117A">
          <w:pPr>
            <w:pStyle w:val="EC7D4A1B6D0F514D92D97BD2484A18D5"/>
          </w:pPr>
          <w:r w:rsidRPr="00CC586D">
            <w:rPr>
              <w:rStyle w:val="PlaceholderText"/>
              <w:b/>
              <w:color w:val="FFFFFF" w:themeColor="background1"/>
            </w:rPr>
            <w:t>[Salutation]</w:t>
          </w:r>
        </w:p>
      </w:docPartBody>
    </w:docPart>
    <w:docPart>
      <w:docPartPr>
        <w:name w:val="57B72D94CA5F0446A962824EA6296EA3"/>
        <w:category>
          <w:name w:val="General"/>
          <w:gallery w:val="placeholder"/>
        </w:category>
        <w:types>
          <w:type w:val="bbPlcHdr"/>
        </w:types>
        <w:behaviors>
          <w:behavior w:val="content"/>
        </w:behaviors>
        <w:guid w:val="{1791941E-3642-8049-92AC-70806B2487DD}"/>
      </w:docPartPr>
      <w:docPartBody>
        <w:p w:rsidR="00000000" w:rsidRDefault="004E117A">
          <w:pPr>
            <w:pStyle w:val="57B72D94CA5F0446A962824EA6296EA3"/>
          </w:pPr>
          <w:r>
            <w:rPr>
              <w:rStyle w:val="PlaceholderText"/>
            </w:rPr>
            <w:t>[First name]</w:t>
          </w:r>
        </w:p>
      </w:docPartBody>
    </w:docPart>
    <w:docPart>
      <w:docPartPr>
        <w:name w:val="8E4FD377F689DD4B9F547A7AE381771D"/>
        <w:category>
          <w:name w:val="General"/>
          <w:gallery w:val="placeholder"/>
        </w:category>
        <w:types>
          <w:type w:val="bbPlcHdr"/>
        </w:types>
        <w:behaviors>
          <w:behavior w:val="content"/>
        </w:behaviors>
        <w:guid w:val="{9BC14E63-9955-BC49-BBC1-C4778E3B42E9}"/>
      </w:docPartPr>
      <w:docPartBody>
        <w:p w:rsidR="00000000" w:rsidRDefault="004E117A">
          <w:pPr>
            <w:pStyle w:val="8E4FD377F689DD4B9F547A7AE381771D"/>
          </w:pPr>
          <w:r>
            <w:rPr>
              <w:rStyle w:val="PlaceholderText"/>
            </w:rPr>
            <w:t>[Middle name]</w:t>
          </w:r>
        </w:p>
      </w:docPartBody>
    </w:docPart>
    <w:docPart>
      <w:docPartPr>
        <w:name w:val="8EDD4A8351BF3A4C8B97FC5240CE6CDB"/>
        <w:category>
          <w:name w:val="General"/>
          <w:gallery w:val="placeholder"/>
        </w:category>
        <w:types>
          <w:type w:val="bbPlcHdr"/>
        </w:types>
        <w:behaviors>
          <w:behavior w:val="content"/>
        </w:behaviors>
        <w:guid w:val="{4ACE4A5F-39C2-284A-BB55-E37FFD85B1CF}"/>
      </w:docPartPr>
      <w:docPartBody>
        <w:p w:rsidR="00000000" w:rsidRDefault="004E117A">
          <w:pPr>
            <w:pStyle w:val="8EDD4A8351BF3A4C8B97FC5240CE6CDB"/>
          </w:pPr>
          <w:r>
            <w:rPr>
              <w:rStyle w:val="PlaceholderText"/>
            </w:rPr>
            <w:t>[Last name]</w:t>
          </w:r>
        </w:p>
      </w:docPartBody>
    </w:docPart>
    <w:docPart>
      <w:docPartPr>
        <w:name w:val="42EBEB1587533F46ACD60CC05E5058FD"/>
        <w:category>
          <w:name w:val="General"/>
          <w:gallery w:val="placeholder"/>
        </w:category>
        <w:types>
          <w:type w:val="bbPlcHdr"/>
        </w:types>
        <w:behaviors>
          <w:behavior w:val="content"/>
        </w:behaviors>
        <w:guid w:val="{DC6C2F17-09D9-7F43-85EF-0D1D79B9CA6C}"/>
      </w:docPartPr>
      <w:docPartBody>
        <w:p w:rsidR="00000000" w:rsidRDefault="004E117A">
          <w:pPr>
            <w:pStyle w:val="42EBEB1587533F46ACD60CC05E5058FD"/>
          </w:pPr>
          <w:r>
            <w:rPr>
              <w:rStyle w:val="PlaceholderText"/>
            </w:rPr>
            <w:t>[Enter your biography]</w:t>
          </w:r>
        </w:p>
      </w:docPartBody>
    </w:docPart>
    <w:docPart>
      <w:docPartPr>
        <w:name w:val="65203A2D694DFB44B7E4E9BF9843DA3E"/>
        <w:category>
          <w:name w:val="General"/>
          <w:gallery w:val="placeholder"/>
        </w:category>
        <w:types>
          <w:type w:val="bbPlcHdr"/>
        </w:types>
        <w:behaviors>
          <w:behavior w:val="content"/>
        </w:behaviors>
        <w:guid w:val="{1E82359E-A886-E443-922F-CBD4BFBDC684}"/>
      </w:docPartPr>
      <w:docPartBody>
        <w:p w:rsidR="00000000" w:rsidRDefault="004E117A">
          <w:pPr>
            <w:pStyle w:val="65203A2D694DFB44B7E4E9BF9843DA3E"/>
          </w:pPr>
          <w:r>
            <w:rPr>
              <w:rStyle w:val="PlaceholderText"/>
            </w:rPr>
            <w:t>[Enter the institution with which you are affiliated]</w:t>
          </w:r>
        </w:p>
      </w:docPartBody>
    </w:docPart>
    <w:docPart>
      <w:docPartPr>
        <w:name w:val="E89469BF831F094F968DD142A7498A84"/>
        <w:category>
          <w:name w:val="General"/>
          <w:gallery w:val="placeholder"/>
        </w:category>
        <w:types>
          <w:type w:val="bbPlcHdr"/>
        </w:types>
        <w:behaviors>
          <w:behavior w:val="content"/>
        </w:behaviors>
        <w:guid w:val="{B5D87B38-3351-594B-8EFF-175474249133}"/>
      </w:docPartPr>
      <w:docPartBody>
        <w:p w:rsidR="00000000" w:rsidRDefault="004E117A">
          <w:pPr>
            <w:pStyle w:val="E89469BF831F094F968DD142A7498A84"/>
          </w:pPr>
          <w:r w:rsidRPr="00EF74F7">
            <w:rPr>
              <w:b/>
              <w:color w:val="808080" w:themeColor="background1" w:themeShade="80"/>
            </w:rPr>
            <w:t>[Enter the headword for your article]</w:t>
          </w:r>
        </w:p>
      </w:docPartBody>
    </w:docPart>
    <w:docPart>
      <w:docPartPr>
        <w:name w:val="27890F2C1E767449AD8DFCD599692861"/>
        <w:category>
          <w:name w:val="General"/>
          <w:gallery w:val="placeholder"/>
        </w:category>
        <w:types>
          <w:type w:val="bbPlcHdr"/>
        </w:types>
        <w:behaviors>
          <w:behavior w:val="content"/>
        </w:behaviors>
        <w:guid w:val="{1380D072-4694-AB40-B93E-BF2F1CD005E4}"/>
      </w:docPartPr>
      <w:docPartBody>
        <w:p w:rsidR="00000000" w:rsidRDefault="004E117A">
          <w:pPr>
            <w:pStyle w:val="27890F2C1E767449AD8DFCD5996928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15DF59DC1ACD42993021F126735F9D"/>
        <w:category>
          <w:name w:val="General"/>
          <w:gallery w:val="placeholder"/>
        </w:category>
        <w:types>
          <w:type w:val="bbPlcHdr"/>
        </w:types>
        <w:behaviors>
          <w:behavior w:val="content"/>
        </w:behaviors>
        <w:guid w:val="{76E4FA1A-350A-7A43-A32C-CD77B2B4D999}"/>
      </w:docPartPr>
      <w:docPartBody>
        <w:p w:rsidR="00000000" w:rsidRDefault="004E117A">
          <w:pPr>
            <w:pStyle w:val="7215DF59DC1ACD42993021F126735F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F41141CC109040A10521266F320AF3"/>
        <w:category>
          <w:name w:val="General"/>
          <w:gallery w:val="placeholder"/>
        </w:category>
        <w:types>
          <w:type w:val="bbPlcHdr"/>
        </w:types>
        <w:behaviors>
          <w:behavior w:val="content"/>
        </w:behaviors>
        <w:guid w:val="{457DAD34-3F77-9841-B550-33F5B1B28C0F}"/>
      </w:docPartPr>
      <w:docPartBody>
        <w:p w:rsidR="00000000" w:rsidRDefault="004E117A">
          <w:pPr>
            <w:pStyle w:val="E3F41141CC109040A10521266F320A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70E30FB9852447842D8D04BD385352"/>
        <w:category>
          <w:name w:val="General"/>
          <w:gallery w:val="placeholder"/>
        </w:category>
        <w:types>
          <w:type w:val="bbPlcHdr"/>
        </w:types>
        <w:behaviors>
          <w:behavior w:val="content"/>
        </w:behaviors>
        <w:guid w:val="{56469BD4-6EA4-2D45-8B8D-D7484055B690}"/>
      </w:docPartPr>
      <w:docPartBody>
        <w:p w:rsidR="00000000" w:rsidRDefault="004E117A">
          <w:pPr>
            <w:pStyle w:val="7C70E30FB9852447842D8D04BD3853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D4A1B6D0F514D92D97BD2484A18D5">
    <w:name w:val="EC7D4A1B6D0F514D92D97BD2484A18D5"/>
  </w:style>
  <w:style w:type="paragraph" w:customStyle="1" w:styleId="57B72D94CA5F0446A962824EA6296EA3">
    <w:name w:val="57B72D94CA5F0446A962824EA6296EA3"/>
  </w:style>
  <w:style w:type="paragraph" w:customStyle="1" w:styleId="8E4FD377F689DD4B9F547A7AE381771D">
    <w:name w:val="8E4FD377F689DD4B9F547A7AE381771D"/>
  </w:style>
  <w:style w:type="paragraph" w:customStyle="1" w:styleId="8EDD4A8351BF3A4C8B97FC5240CE6CDB">
    <w:name w:val="8EDD4A8351BF3A4C8B97FC5240CE6CDB"/>
  </w:style>
  <w:style w:type="paragraph" w:customStyle="1" w:styleId="42EBEB1587533F46ACD60CC05E5058FD">
    <w:name w:val="42EBEB1587533F46ACD60CC05E5058FD"/>
  </w:style>
  <w:style w:type="paragraph" w:customStyle="1" w:styleId="65203A2D694DFB44B7E4E9BF9843DA3E">
    <w:name w:val="65203A2D694DFB44B7E4E9BF9843DA3E"/>
  </w:style>
  <w:style w:type="paragraph" w:customStyle="1" w:styleId="E89469BF831F094F968DD142A7498A84">
    <w:name w:val="E89469BF831F094F968DD142A7498A84"/>
  </w:style>
  <w:style w:type="paragraph" w:customStyle="1" w:styleId="27890F2C1E767449AD8DFCD599692861">
    <w:name w:val="27890F2C1E767449AD8DFCD599692861"/>
  </w:style>
  <w:style w:type="paragraph" w:customStyle="1" w:styleId="7215DF59DC1ACD42993021F126735F9D">
    <w:name w:val="7215DF59DC1ACD42993021F126735F9D"/>
  </w:style>
  <w:style w:type="paragraph" w:customStyle="1" w:styleId="E3F41141CC109040A10521266F320AF3">
    <w:name w:val="E3F41141CC109040A10521266F320AF3"/>
  </w:style>
  <w:style w:type="paragraph" w:customStyle="1" w:styleId="7C70E30FB9852447842D8D04BD385352">
    <w:name w:val="7C70E30FB9852447842D8D04BD3853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D4A1B6D0F514D92D97BD2484A18D5">
    <w:name w:val="EC7D4A1B6D0F514D92D97BD2484A18D5"/>
  </w:style>
  <w:style w:type="paragraph" w:customStyle="1" w:styleId="57B72D94CA5F0446A962824EA6296EA3">
    <w:name w:val="57B72D94CA5F0446A962824EA6296EA3"/>
  </w:style>
  <w:style w:type="paragraph" w:customStyle="1" w:styleId="8E4FD377F689DD4B9F547A7AE381771D">
    <w:name w:val="8E4FD377F689DD4B9F547A7AE381771D"/>
  </w:style>
  <w:style w:type="paragraph" w:customStyle="1" w:styleId="8EDD4A8351BF3A4C8B97FC5240CE6CDB">
    <w:name w:val="8EDD4A8351BF3A4C8B97FC5240CE6CDB"/>
  </w:style>
  <w:style w:type="paragraph" w:customStyle="1" w:styleId="42EBEB1587533F46ACD60CC05E5058FD">
    <w:name w:val="42EBEB1587533F46ACD60CC05E5058FD"/>
  </w:style>
  <w:style w:type="paragraph" w:customStyle="1" w:styleId="65203A2D694DFB44B7E4E9BF9843DA3E">
    <w:name w:val="65203A2D694DFB44B7E4E9BF9843DA3E"/>
  </w:style>
  <w:style w:type="paragraph" w:customStyle="1" w:styleId="E89469BF831F094F968DD142A7498A84">
    <w:name w:val="E89469BF831F094F968DD142A7498A84"/>
  </w:style>
  <w:style w:type="paragraph" w:customStyle="1" w:styleId="27890F2C1E767449AD8DFCD599692861">
    <w:name w:val="27890F2C1E767449AD8DFCD599692861"/>
  </w:style>
  <w:style w:type="paragraph" w:customStyle="1" w:styleId="7215DF59DC1ACD42993021F126735F9D">
    <w:name w:val="7215DF59DC1ACD42993021F126735F9D"/>
  </w:style>
  <w:style w:type="paragraph" w:customStyle="1" w:styleId="E3F41141CC109040A10521266F320AF3">
    <w:name w:val="E3F41141CC109040A10521266F320AF3"/>
  </w:style>
  <w:style w:type="paragraph" w:customStyle="1" w:styleId="7C70E30FB9852447842D8D04BD385352">
    <w:name w:val="7C70E30FB9852447842D8D04BD3853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380</Words>
  <Characters>2169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2015-01-24T23:44:00Z</dcterms:created>
  <dcterms:modified xsi:type="dcterms:W3CDTF">2015-01-24T23:44:00Z</dcterms:modified>
</cp:coreProperties>
</file>