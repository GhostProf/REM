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6D5554924570F40AC0B8DA28834FB6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5D443BCA5AE7C41A2890591D263FD7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042F6" w:rsidP="003042F6">
                <w:r>
                  <w:t>Holiday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CEB69FC7F924BAC815B898A8761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11F16838770440B45933EDB4D61D2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042F6" w:rsidP="003042F6">
                <w:r>
                  <w:t>Powers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E247325C4D7444B5EA6B0146C3347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D949E04C69BA04C8A86FBB0C0B33EE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9E769CB6CAF2444E9B5B1AF2F9E0FB9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042F6" w:rsidP="003F0D73">
                <w:pPr>
                  <w:rPr>
                    <w:b/>
                  </w:rPr>
                </w:pPr>
                <w:r w:rsidRPr="003042F6">
                  <w:rPr>
                    <w:lang w:val="en-CA" w:eastAsia="ja-JP"/>
                  </w:rPr>
                  <w:t>Kacimi, Mohamed (1942-2003</w:t>
                </w:r>
                <w:r w:rsidRPr="003042F6">
                  <w:t>)</w:t>
                </w:r>
              </w:p>
            </w:tc>
          </w:sdtContent>
        </w:sdt>
      </w:tr>
      <w:tr w:rsidR="00464699" w:rsidTr="00211C72">
        <w:sdt>
          <w:sdtPr>
            <w:alias w:val="Variant headwords"/>
            <w:tag w:val="variantHeadwords"/>
            <w:id w:val="173464402"/>
            <w:placeholder>
              <w:docPart w:val="894A4C09DECA664281F151DAD4B56C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AB25B1558516F42B9425EA4BF2F6032"/>
            </w:placeholder>
          </w:sdtPr>
          <w:sdtEndPr/>
          <w:sdtContent>
            <w:sdt>
              <w:sdtPr>
                <w:alias w:val="Article text"/>
                <w:tag w:val="articleText"/>
                <w:id w:val="2075929905"/>
                <w:placeholder>
                  <w:docPart w:val="2D52A703F04A804087026CC4E048F2D7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936F6F" w:rsidP="00E85A05">
                    <w:r>
                      <w:t>Mohamed Kacimi was a significant Moroccan modernist artist who</w:t>
                    </w:r>
                    <w:r w:rsidRPr="00007798">
                      <w:t xml:space="preserve"> rose to prominence in the 1970s. Hi</w:t>
                    </w:r>
                    <w:r>
                      <w:t>s paintings were semi-abstract, while</w:t>
                    </w:r>
                    <w:r w:rsidRPr="00007798">
                      <w:t xml:space="preserve"> large part of his canvases was often entirely abst</w:t>
                    </w:r>
                    <w:r>
                      <w:t>racted washes of colour, recognisably human figures, created with an economy of lines and lacking individual differentiation,</w:t>
                    </w:r>
                    <w:r w:rsidRPr="00007798">
                      <w:t xml:space="preserve"> took on increasing</w:t>
                    </w:r>
                    <w:r>
                      <w:t xml:space="preserve"> importance during his career. Besides being recognised as a painter</w:t>
                    </w:r>
                    <w:r w:rsidRPr="00007798">
                      <w:t xml:space="preserve">, Kacimi was known as a writer of both essays and poetry. He </w:t>
                    </w:r>
                    <w:r>
                      <w:t>began writing in 1972 for various</w:t>
                    </w:r>
                    <w:r w:rsidRPr="00007798">
                      <w:t xml:space="preserve"> journals and papers in Morocco and throughout the Arab world. With the Moroccan writers’ union and arts association, Kacimi played a role in </w:t>
                    </w:r>
                    <w:r>
                      <w:t xml:space="preserve">founding the journal </w:t>
                    </w:r>
                    <w:r w:rsidRPr="00A3163F">
                      <w:rPr>
                        <w:i/>
                      </w:rPr>
                      <w:t>Alischara</w:t>
                    </w:r>
                    <w:r>
                      <w:t xml:space="preserve"> (Signs).</w:t>
                    </w:r>
                    <w:r w:rsidRPr="00007798">
                      <w:t xml:space="preserve"> Kacimi exhibited in a number of significant exhibitions, including the first Arab biennale in Baghdad (1974), and his work is held in numerous collections, including the Khalid Shoman Foundation/Darat al Funun (Amman). He also provided illustrations for numerous books in</w:t>
                    </w:r>
                    <w:r>
                      <w:t xml:space="preserve"> collaboration with writers, including</w:t>
                    </w:r>
                    <w:r w:rsidRPr="00007798">
                      <w:t xml:space="preserve"> Abdellatif Laabi. After his death, the Moroccan Ministry of Culture opened the Galerie Mohamed el Kacimi in 2005 in Fes, in homage to the significance of Kacimi’s artistic contribution.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BC8FD430FA325419BEF6562E09C89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936F6F" w:rsidP="00C27FAB">
                <w:r>
                  <w:t xml:space="preserve">Mohamed Kacimi was a significant </w:t>
                </w:r>
                <w:r w:rsidR="003042F6">
                  <w:t>Moroccan modernist artist who</w:t>
                </w:r>
                <w:r w:rsidR="003042F6" w:rsidRPr="00007798">
                  <w:t xml:space="preserve"> rose to prominence in the 1970s. Hi</w:t>
                </w:r>
                <w:r>
                  <w:t>s paintings were semi-abstract, while</w:t>
                </w:r>
                <w:r w:rsidR="003042F6" w:rsidRPr="00007798">
                  <w:t xml:space="preserve"> large </w:t>
                </w:r>
                <w:r w:rsidRPr="00007798">
                  <w:t>part of his canvases was</w:t>
                </w:r>
                <w:r w:rsidR="003042F6" w:rsidRPr="00007798">
                  <w:t xml:space="preserve"> often entirely abst</w:t>
                </w:r>
                <w:r w:rsidR="003042F6">
                  <w:t xml:space="preserve">racted washes of </w:t>
                </w:r>
                <w:r>
                  <w:t>colour</w:t>
                </w:r>
                <w:r w:rsidR="003042F6">
                  <w:t>, recognisably human figures</w:t>
                </w:r>
                <w:r>
                  <w:t>, created with an economy of lines and lacking individual differentiation,</w:t>
                </w:r>
                <w:r w:rsidR="003042F6" w:rsidRPr="00007798">
                  <w:t xml:space="preserve"> took on increasing</w:t>
                </w:r>
                <w:r>
                  <w:t xml:space="preserve"> importance during his career. Besides being recognised as a painter</w:t>
                </w:r>
                <w:r w:rsidR="003042F6" w:rsidRPr="00007798">
                  <w:t xml:space="preserve">, Kacimi was known as a writer of both essays and poetry. He </w:t>
                </w:r>
                <w:r>
                  <w:t>began writing in 1972 for various</w:t>
                </w:r>
                <w:r w:rsidR="003042F6" w:rsidRPr="00007798">
                  <w:t xml:space="preserve"> journals and papers in Morocco and throughout the Arab world. With the Moroccan writers’ union and arts association, Kacimi played a role in </w:t>
                </w:r>
                <w:r w:rsidR="003042F6">
                  <w:t xml:space="preserve">founding the journal </w:t>
                </w:r>
                <w:r w:rsidR="003042F6" w:rsidRPr="00A3163F">
                  <w:rPr>
                    <w:i/>
                  </w:rPr>
                  <w:t>Alischara</w:t>
                </w:r>
                <w:r>
                  <w:t xml:space="preserve"> (Signs).</w:t>
                </w:r>
                <w:r w:rsidR="003042F6" w:rsidRPr="00007798">
                  <w:t xml:space="preserve"> Kacimi exhibited in a number of significant exhibitions, including the first Arab biennale in Baghdad (1974), and his work is held in numerous collections, including the Khalid Shoman Foundation/Darat al Funun (Amman). He also provided illustrations for numerous books in</w:t>
                </w:r>
                <w:r>
                  <w:t xml:space="preserve"> collaboration with writers, including</w:t>
                </w:r>
                <w:r w:rsidR="003042F6" w:rsidRPr="00007798">
                  <w:t xml:space="preserve"> Abdellatif Laabi. After his death, the Moroccan Ministry of Culture opened the Galerie Mohamed el Kacimi in 2005 in Fes, in homage to the significance of Kacimi’s artistic contribution.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3235A7" w:rsidRDefault="00936F6F" w:rsidP="00FB11DE">
            <w:sdt>
              <w:sdtPr>
                <w:id w:val="-16701377"/>
                <w:citation/>
              </w:sdtPr>
              <w:sdtEndPr/>
              <w:sdtContent>
                <w:r w:rsidR="00211C72">
                  <w:fldChar w:fldCharType="begin"/>
                </w:r>
                <w:r w:rsidR="00211C72">
                  <w:rPr>
                    <w:lang w:val="en-US"/>
                  </w:rPr>
                  <w:instrText xml:space="preserve"> CITATION Dev07 \l 1033 </w:instrText>
                </w:r>
                <w:r w:rsidR="00211C72">
                  <w:fldChar w:fldCharType="separate"/>
                </w:r>
                <w:r w:rsidR="00211C72">
                  <w:rPr>
                    <w:noProof/>
                    <w:lang w:val="en-US"/>
                  </w:rPr>
                  <w:t>(Devalière)</w:t>
                </w:r>
                <w:r w:rsidR="00211C72">
                  <w:fldChar w:fldCharType="end"/>
                </w:r>
              </w:sdtContent>
            </w:sdt>
          </w:p>
          <w:p w:rsidR="001B18DB" w:rsidRDefault="00936F6F" w:rsidP="00FB11DE">
            <w:sdt>
              <w:sdtPr>
                <w:id w:val="376894352"/>
                <w:citation/>
              </w:sdtPr>
              <w:sdtEndPr/>
              <w:sdtContent>
                <w:r w:rsidR="001B18DB">
                  <w:fldChar w:fldCharType="begin"/>
                </w:r>
                <w:r w:rsidR="001B18DB">
                  <w:rPr>
                    <w:lang w:val="en-US"/>
                  </w:rPr>
                  <w:instrText xml:space="preserve"> CITATION Ins91 \l 1033 </w:instrText>
                </w:r>
                <w:r w:rsidR="001B18DB">
                  <w:fldChar w:fldCharType="separate"/>
                </w:r>
                <w:r w:rsidR="001B18DB">
                  <w:rPr>
                    <w:noProof/>
                    <w:lang w:val="en-US"/>
                  </w:rPr>
                  <w:t>(Institut du Monde Arabe)</w:t>
                </w:r>
                <w:r w:rsidR="001B18DB">
                  <w:fldChar w:fldCharType="end"/>
                </w:r>
              </w:sdtContent>
            </w:sdt>
          </w:p>
          <w:p w:rsidR="001B18DB" w:rsidRDefault="00936F6F" w:rsidP="00FB11DE">
            <w:sdt>
              <w:sdtPr>
                <w:id w:val="-468818099"/>
                <w:citation/>
              </w:sdtPr>
              <w:sdtEndPr/>
              <w:sdtContent>
                <w:r w:rsidR="001B18DB">
                  <w:fldChar w:fldCharType="begin"/>
                </w:r>
                <w:r w:rsidR="001B18DB">
                  <w:rPr>
                    <w:lang w:val="en-US"/>
                  </w:rPr>
                  <w:instrText xml:space="preserve"> CITATION Pon85 \l 1033 </w:instrText>
                </w:r>
                <w:r w:rsidR="001B18DB">
                  <w:fldChar w:fldCharType="separate"/>
                </w:r>
                <w:r w:rsidR="001B18DB">
                  <w:rPr>
                    <w:noProof/>
                    <w:lang w:val="en-US"/>
                  </w:rPr>
                  <w:t>(Pontcharra, Gaudibert and Maraini)</w:t>
                </w:r>
                <w:r w:rsidR="001B18DB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C72" w:rsidRDefault="00211C72" w:rsidP="007A0D55">
      <w:pPr>
        <w:spacing w:after="0" w:line="240" w:lineRule="auto"/>
      </w:pPr>
      <w:r>
        <w:separator/>
      </w:r>
    </w:p>
  </w:endnote>
  <w:endnote w:type="continuationSeparator" w:id="0">
    <w:p w:rsidR="00211C72" w:rsidRDefault="00211C7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C72" w:rsidRDefault="00211C72" w:rsidP="007A0D55">
      <w:pPr>
        <w:spacing w:after="0" w:line="240" w:lineRule="auto"/>
      </w:pPr>
      <w:r>
        <w:separator/>
      </w:r>
    </w:p>
  </w:footnote>
  <w:footnote w:type="continuationSeparator" w:id="0">
    <w:p w:rsidR="00211C72" w:rsidRDefault="00211C7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C72" w:rsidRDefault="00211C7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211C72" w:rsidRDefault="00211C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F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8DB"/>
    <w:rsid w:val="00210C03"/>
    <w:rsid w:val="00211C72"/>
    <w:rsid w:val="002162E2"/>
    <w:rsid w:val="00225C5A"/>
    <w:rsid w:val="00230B10"/>
    <w:rsid w:val="00234353"/>
    <w:rsid w:val="00244BB0"/>
    <w:rsid w:val="002A0A0D"/>
    <w:rsid w:val="002B0B37"/>
    <w:rsid w:val="003042F6"/>
    <w:rsid w:val="0030662D"/>
    <w:rsid w:val="00320E47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6F6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42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42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D5554924570F40AC0B8DA28834F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B0BD-E0D5-4446-804F-501164671062}"/>
      </w:docPartPr>
      <w:docPartBody>
        <w:p w:rsidR="0007377B" w:rsidRDefault="0007377B">
          <w:pPr>
            <w:pStyle w:val="26D5554924570F40AC0B8DA28834FB6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5D443BCA5AE7C41A2890591D263F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5CEA8-8646-E641-9982-8D923FD903C0}"/>
      </w:docPartPr>
      <w:docPartBody>
        <w:p w:rsidR="0007377B" w:rsidRDefault="0007377B">
          <w:pPr>
            <w:pStyle w:val="95D443BCA5AE7C41A2890591D263FD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CEB69FC7F924BAC815B898A876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14619-8ED8-C543-86B4-001E0AC538D9}"/>
      </w:docPartPr>
      <w:docPartBody>
        <w:p w:rsidR="0007377B" w:rsidRDefault="0007377B">
          <w:pPr>
            <w:pStyle w:val="D86CEB69FC7F924BAC815B898A8761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11F16838770440B45933EDB4D61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57F94-9F6C-3D4B-A359-19684ED19AA5}"/>
      </w:docPartPr>
      <w:docPartBody>
        <w:p w:rsidR="0007377B" w:rsidRDefault="0007377B">
          <w:pPr>
            <w:pStyle w:val="4011F16838770440B45933EDB4D61D2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E247325C4D7444B5EA6B0146C33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6C7BE-D7CD-5F45-8326-B229C63E2CA7}"/>
      </w:docPartPr>
      <w:docPartBody>
        <w:p w:rsidR="0007377B" w:rsidRDefault="0007377B">
          <w:pPr>
            <w:pStyle w:val="65E247325C4D7444B5EA6B0146C3347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D949E04C69BA04C8A86FBB0C0B33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39E73-6B74-2E41-920A-C6790D630AAB}"/>
      </w:docPartPr>
      <w:docPartBody>
        <w:p w:rsidR="0007377B" w:rsidRDefault="0007377B">
          <w:pPr>
            <w:pStyle w:val="3D949E04C69BA04C8A86FBB0C0B33EE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E769CB6CAF2444E9B5B1AF2F9E0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BC9CD-5246-9044-9EA5-D565182C533C}"/>
      </w:docPartPr>
      <w:docPartBody>
        <w:p w:rsidR="0007377B" w:rsidRDefault="0007377B">
          <w:pPr>
            <w:pStyle w:val="9E769CB6CAF2444E9B5B1AF2F9E0FB9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94A4C09DECA664281F151DAD4B56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7B2C7-5DB4-FB4D-8BF0-182913417861}"/>
      </w:docPartPr>
      <w:docPartBody>
        <w:p w:rsidR="0007377B" w:rsidRDefault="0007377B">
          <w:pPr>
            <w:pStyle w:val="894A4C09DECA664281F151DAD4B56C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AB25B1558516F42B9425EA4BF2F6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F1E28-2252-7A41-A4E9-911AAA6BB657}"/>
      </w:docPartPr>
      <w:docPartBody>
        <w:p w:rsidR="0007377B" w:rsidRDefault="0007377B">
          <w:pPr>
            <w:pStyle w:val="EAB25B1558516F42B9425EA4BF2F603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C8FD430FA325419BEF6562E09C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639CE-35DD-544A-A1C2-95A993C70CA4}"/>
      </w:docPartPr>
      <w:docPartBody>
        <w:p w:rsidR="0007377B" w:rsidRDefault="0007377B">
          <w:pPr>
            <w:pStyle w:val="8BC8FD430FA325419BEF6562E09C89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52A703F04A804087026CC4E048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B53B1-943A-5745-AEF8-D62D878EA0F0}"/>
      </w:docPartPr>
      <w:docPartBody>
        <w:p w:rsidR="00000000" w:rsidRDefault="00937B0D" w:rsidP="00937B0D">
          <w:pPr>
            <w:pStyle w:val="2D52A703F04A804087026CC4E048F2D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7B"/>
    <w:rsid w:val="0007377B"/>
    <w:rsid w:val="0093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B0D"/>
    <w:rPr>
      <w:color w:val="808080"/>
    </w:rPr>
  </w:style>
  <w:style w:type="paragraph" w:customStyle="1" w:styleId="26D5554924570F40AC0B8DA28834FB63">
    <w:name w:val="26D5554924570F40AC0B8DA28834FB63"/>
  </w:style>
  <w:style w:type="paragraph" w:customStyle="1" w:styleId="95D443BCA5AE7C41A2890591D263FD77">
    <w:name w:val="95D443BCA5AE7C41A2890591D263FD77"/>
  </w:style>
  <w:style w:type="paragraph" w:customStyle="1" w:styleId="D86CEB69FC7F924BAC815B898A8761A9">
    <w:name w:val="D86CEB69FC7F924BAC815B898A8761A9"/>
  </w:style>
  <w:style w:type="paragraph" w:customStyle="1" w:styleId="4011F16838770440B45933EDB4D61D24">
    <w:name w:val="4011F16838770440B45933EDB4D61D24"/>
  </w:style>
  <w:style w:type="paragraph" w:customStyle="1" w:styleId="65E247325C4D7444B5EA6B0146C33474">
    <w:name w:val="65E247325C4D7444B5EA6B0146C33474"/>
  </w:style>
  <w:style w:type="paragraph" w:customStyle="1" w:styleId="3D949E04C69BA04C8A86FBB0C0B33EEE">
    <w:name w:val="3D949E04C69BA04C8A86FBB0C0B33EEE"/>
  </w:style>
  <w:style w:type="paragraph" w:customStyle="1" w:styleId="9E769CB6CAF2444E9B5B1AF2F9E0FB9F">
    <w:name w:val="9E769CB6CAF2444E9B5B1AF2F9E0FB9F"/>
  </w:style>
  <w:style w:type="paragraph" w:customStyle="1" w:styleId="894A4C09DECA664281F151DAD4B56C2A">
    <w:name w:val="894A4C09DECA664281F151DAD4B56C2A"/>
  </w:style>
  <w:style w:type="paragraph" w:customStyle="1" w:styleId="EAB25B1558516F42B9425EA4BF2F6032">
    <w:name w:val="EAB25B1558516F42B9425EA4BF2F6032"/>
  </w:style>
  <w:style w:type="paragraph" w:customStyle="1" w:styleId="8BC8FD430FA325419BEF6562E09C89DA">
    <w:name w:val="8BC8FD430FA325419BEF6562E09C89DA"/>
  </w:style>
  <w:style w:type="paragraph" w:customStyle="1" w:styleId="ECD8D7AE6DC4E84AABA5E5D4D6643298">
    <w:name w:val="ECD8D7AE6DC4E84AABA5E5D4D6643298"/>
  </w:style>
  <w:style w:type="paragraph" w:customStyle="1" w:styleId="2D52A703F04A804087026CC4E048F2D7">
    <w:name w:val="2D52A703F04A804087026CC4E048F2D7"/>
    <w:rsid w:val="00937B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B0D"/>
    <w:rPr>
      <w:color w:val="808080"/>
    </w:rPr>
  </w:style>
  <w:style w:type="paragraph" w:customStyle="1" w:styleId="26D5554924570F40AC0B8DA28834FB63">
    <w:name w:val="26D5554924570F40AC0B8DA28834FB63"/>
  </w:style>
  <w:style w:type="paragraph" w:customStyle="1" w:styleId="95D443BCA5AE7C41A2890591D263FD77">
    <w:name w:val="95D443BCA5AE7C41A2890591D263FD77"/>
  </w:style>
  <w:style w:type="paragraph" w:customStyle="1" w:styleId="D86CEB69FC7F924BAC815B898A8761A9">
    <w:name w:val="D86CEB69FC7F924BAC815B898A8761A9"/>
  </w:style>
  <w:style w:type="paragraph" w:customStyle="1" w:styleId="4011F16838770440B45933EDB4D61D24">
    <w:name w:val="4011F16838770440B45933EDB4D61D24"/>
  </w:style>
  <w:style w:type="paragraph" w:customStyle="1" w:styleId="65E247325C4D7444B5EA6B0146C33474">
    <w:name w:val="65E247325C4D7444B5EA6B0146C33474"/>
  </w:style>
  <w:style w:type="paragraph" w:customStyle="1" w:styleId="3D949E04C69BA04C8A86FBB0C0B33EEE">
    <w:name w:val="3D949E04C69BA04C8A86FBB0C0B33EEE"/>
  </w:style>
  <w:style w:type="paragraph" w:customStyle="1" w:styleId="9E769CB6CAF2444E9B5B1AF2F9E0FB9F">
    <w:name w:val="9E769CB6CAF2444E9B5B1AF2F9E0FB9F"/>
  </w:style>
  <w:style w:type="paragraph" w:customStyle="1" w:styleId="894A4C09DECA664281F151DAD4B56C2A">
    <w:name w:val="894A4C09DECA664281F151DAD4B56C2A"/>
  </w:style>
  <w:style w:type="paragraph" w:customStyle="1" w:styleId="EAB25B1558516F42B9425EA4BF2F6032">
    <w:name w:val="EAB25B1558516F42B9425EA4BF2F6032"/>
  </w:style>
  <w:style w:type="paragraph" w:customStyle="1" w:styleId="8BC8FD430FA325419BEF6562E09C89DA">
    <w:name w:val="8BC8FD430FA325419BEF6562E09C89DA"/>
  </w:style>
  <w:style w:type="paragraph" w:customStyle="1" w:styleId="ECD8D7AE6DC4E84AABA5E5D4D6643298">
    <w:name w:val="ECD8D7AE6DC4E84AABA5E5D4D6643298"/>
  </w:style>
  <w:style w:type="paragraph" w:customStyle="1" w:styleId="2D52A703F04A804087026CC4E048F2D7">
    <w:name w:val="2D52A703F04A804087026CC4E048F2D7"/>
    <w:rsid w:val="00937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Dev07</b:Tag>
    <b:SourceType>Book</b:SourceType>
    <b:Guid>{7D7D1C69-C903-A04C-901D-4F3DBEE3D2C6}</b:Guid>
    <b:Title>Mohammed Kacimi: inventer la liberté : 1942-2003</b:Title>
    <b:Year>2007</b:Year>
    <b:Author>
      <b:Author>
        <b:NameList>
          <b:Person>
            <b:Last>Devalière</b:Last>
            <b:First>François</b:First>
          </b:Person>
        </b:NameList>
      </b:Author>
    </b:Author>
    <b:City>Rabat</b:City>
    <b:Publisher>Ed. Marsam</b:Publisher>
    <b:RefOrder>1</b:RefOrder>
  </b:Source>
  <b:Source>
    <b:Tag>Ins91</b:Tag>
    <b:SourceType>Book</b:SourceType>
    <b:Guid>{7212365D-1811-6647-950F-E8807B4B3D32}</b:Guid>
    <b:Author>
      <b:Author>
        <b:Corporate>Institut du Monde Arabe</b:Corporate>
      </b:Author>
    </b:Author>
    <b:Title>Peintres du Maroc: Belkahia, Bellamine, Cherkaoui, Kacimi</b:Title>
    <b:Year>1991</b:Year>
    <b:City>Paris</b:City>
    <b:Publisher>Institut du Monde Arabe</b:Publisher>
    <b:RefOrder>2</b:RefOrder>
  </b:Source>
  <b:Source>
    <b:Tag>Pon85</b:Tag>
    <b:SourceType>Book</b:SourceType>
    <b:Guid>{B110AC6C-285B-9746-9B5F-5B93B900DA5E}</b:Guid>
    <b:Title>19 peintres du Maroc</b:Title>
    <b:City>Grenoble</b:City>
    <b:Publisher>Centre national d'art contemporain de Grenoble</b:Publisher>
    <b:Year>1985</b:Year>
    <b:Author>
      <b:Author>
        <b:NameList>
          <b:Person>
            <b:Last>Pontcharra</b:Last>
            <b:First>Nicole</b:First>
          </b:Person>
          <b:Person>
            <b:Last>Gaudibert</b:Last>
            <b:First>Pierre</b:First>
          </b:Person>
          <b:Person>
            <b:Last>Maraini</b:Last>
            <b:First>Toni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ACE11DE-6965-304D-BF2B-F649478F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414</Words>
  <Characters>2364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2015-02-20T20:07:00Z</dcterms:created>
  <dcterms:modified xsi:type="dcterms:W3CDTF">2015-02-20T20:07:00Z</dcterms:modified>
</cp:coreProperties>
</file>