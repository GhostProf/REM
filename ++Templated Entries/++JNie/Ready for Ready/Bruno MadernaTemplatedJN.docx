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C09E93D0C5B0A438BC8A3019CE3123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74FFFCECCB86B498F3488C2D93508FA"/>
            </w:placeholder>
            <w:text/>
          </w:sdtPr>
          <w:sdtEndPr/>
          <w:sdtContent>
            <w:tc>
              <w:tcPr>
                <w:tcW w:w="2073" w:type="dxa"/>
              </w:tcPr>
              <w:p w:rsidR="00B574C9" w:rsidRDefault="00E60206" w:rsidP="00E60206">
                <w:r>
                  <w:t>Peter</w:t>
                </w:r>
              </w:p>
            </w:tc>
          </w:sdtContent>
        </w:sdt>
        <w:sdt>
          <w:sdtPr>
            <w:alias w:val="Middle name"/>
            <w:tag w:val="authorMiddleName"/>
            <w:id w:val="-2076034781"/>
            <w:placeholder>
              <w:docPart w:val="CD70E6184F850745AB43B134B4176F8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F7E37EE7F61B548A78E0319FD59B3A5"/>
            </w:placeholder>
            <w:text/>
          </w:sdtPr>
          <w:sdtEndPr/>
          <w:sdtContent>
            <w:tc>
              <w:tcPr>
                <w:tcW w:w="2642" w:type="dxa"/>
              </w:tcPr>
              <w:p w:rsidR="00B574C9" w:rsidRDefault="00E60206" w:rsidP="00E60206">
                <w:r>
                  <w:t>Roderick</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99802037538CA41A85081C5CC028FC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C99C10D017EA8409A3BAF70F82DBA6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77F62A776C99042BD26804B0318D945"/>
            </w:placeholder>
            <w:text/>
          </w:sdtPr>
          <w:sdtEndPr/>
          <w:sdtContent>
            <w:tc>
              <w:tcPr>
                <w:tcW w:w="9016" w:type="dxa"/>
                <w:tcMar>
                  <w:top w:w="113" w:type="dxa"/>
                  <w:bottom w:w="113" w:type="dxa"/>
                </w:tcMar>
              </w:tcPr>
              <w:p w:rsidR="003F0D73" w:rsidRPr="00FB589A" w:rsidRDefault="00CD030B" w:rsidP="003F0D73">
                <w:pPr>
                  <w:rPr>
                    <w:b/>
                  </w:rPr>
                </w:pPr>
                <w:r>
                  <w:rPr>
                    <w:rFonts w:ascii="Calibri" w:eastAsiaTheme="minorEastAsia" w:hAnsi="Calibri"/>
                    <w:sz w:val="24"/>
                    <w:szCs w:val="24"/>
                    <w:lang w:val="en-US" w:eastAsia="ja-JP"/>
                  </w:rPr>
                  <w:t>Bruno Maderna (1920-</w:t>
                </w:r>
                <w:r w:rsidR="00E60206" w:rsidRPr="0007732E">
                  <w:rPr>
                    <w:rFonts w:ascii="Calibri" w:eastAsiaTheme="minorEastAsia" w:hAnsi="Calibri"/>
                    <w:sz w:val="24"/>
                    <w:szCs w:val="24"/>
                    <w:lang w:val="en-US" w:eastAsia="ja-JP"/>
                  </w:rPr>
                  <w:t>1973)</w:t>
                </w:r>
              </w:p>
            </w:tc>
          </w:sdtContent>
        </w:sdt>
      </w:tr>
      <w:tr w:rsidR="00464699" w:rsidTr="00CD030B">
        <w:sdt>
          <w:sdtPr>
            <w:alias w:val="Variant headwords"/>
            <w:tag w:val="variantHeadwords"/>
            <w:id w:val="173464402"/>
            <w:placeholder>
              <w:docPart w:val="775348388BC91D489BF7D3F5D0EAE03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E9DAF3220362546A5A1F41014955840"/>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C1EFC601479CA34BB33C3D8F52F3F508"/>
            </w:placeholder>
          </w:sdtPr>
          <w:sdtEndPr/>
          <w:sdtContent>
            <w:tc>
              <w:tcPr>
                <w:tcW w:w="9016" w:type="dxa"/>
                <w:tcMar>
                  <w:top w:w="113" w:type="dxa"/>
                  <w:bottom w:w="113" w:type="dxa"/>
                </w:tcMar>
              </w:tcPr>
              <w:p w:rsidR="00E60206" w:rsidRPr="004625E8" w:rsidRDefault="00E60206" w:rsidP="00E60206">
                <w:pPr>
                  <w:jc w:val="both"/>
                  <w:rPr>
                    <w:rFonts w:ascii="Calibri" w:hAnsi="Calibri"/>
                    <w:lang w:val="en-US"/>
                  </w:rPr>
                </w:pPr>
                <w:r w:rsidRPr="0098326F">
                  <w:rPr>
                    <w:rFonts w:ascii="Calibri" w:hAnsi="Calibri"/>
                    <w:lang w:val="en-US"/>
                  </w:rPr>
                  <w:t>B</w:t>
                </w:r>
                <w:r w:rsidR="00CD030B">
                  <w:rPr>
                    <w:rFonts w:ascii="Calibri" w:hAnsi="Calibri"/>
                    <w:lang w:val="en-US"/>
                  </w:rPr>
                  <w:t xml:space="preserve">runo Maderna </w:t>
                </w:r>
                <w:r w:rsidRPr="0098326F">
                  <w:rPr>
                    <w:rFonts w:ascii="Calibri" w:hAnsi="Calibri"/>
                    <w:lang w:val="en-US"/>
                  </w:rPr>
                  <w:t>was an Italian composer and conductor, who made his name internationally at the Darmstadt Summer Courses in the 1950s and 60s.</w:t>
                </w:r>
                <w:r w:rsidR="004625E8">
                  <w:rPr>
                    <w:rFonts w:ascii="Calibri" w:hAnsi="Calibri"/>
                    <w:lang w:val="en-US"/>
                  </w:rPr>
                  <w:t xml:space="preserve"> A musical prodigy</w:t>
                </w:r>
                <w:r w:rsidRPr="0098326F">
                  <w:rPr>
                    <w:rFonts w:ascii="Calibri" w:hAnsi="Calibri"/>
                    <w:lang w:val="en-US"/>
                  </w:rPr>
                  <w:t>,</w:t>
                </w:r>
                <w:r w:rsidR="004625E8">
                  <w:rPr>
                    <w:rFonts w:ascii="Calibri" w:hAnsi="Calibri"/>
                    <w:lang w:val="en-US"/>
                  </w:rPr>
                  <w:t xml:space="preserve"> Maderna toured around </w:t>
                </w:r>
                <w:r w:rsidRPr="0098326F">
                  <w:rPr>
                    <w:rFonts w:ascii="Calibri" w:hAnsi="Calibri"/>
                    <w:lang w:val="en-US"/>
                  </w:rPr>
                  <w:t>Veneto with his family</w:t>
                </w:r>
                <w:r w:rsidR="004625E8">
                  <w:rPr>
                    <w:rFonts w:ascii="Calibri" w:hAnsi="Calibri"/>
                    <w:lang w:val="en-US"/>
                  </w:rPr>
                  <w:t xml:space="preserve"> as young as age 10,</w:t>
                </w:r>
                <w:r w:rsidRPr="0098326F">
                  <w:rPr>
                    <w:rFonts w:ascii="Calibri" w:hAnsi="Calibri"/>
                    <w:lang w:val="en-US"/>
                  </w:rPr>
                  <w:t xml:space="preserve"> amazing audiences with his violin virtuosity and intuitive conducting skil</w:t>
                </w:r>
                <w:r w:rsidR="004625E8">
                  <w:rPr>
                    <w:rFonts w:ascii="Calibri" w:hAnsi="Calibri"/>
                    <w:lang w:val="en-US"/>
                  </w:rPr>
                  <w:t>ls. His early life was unstable – his</w:t>
                </w:r>
                <w:r w:rsidRPr="0098326F">
                  <w:rPr>
                    <w:rFonts w:ascii="Calibri" w:hAnsi="Calibri"/>
                    <w:lang w:val="en-US"/>
                  </w:rPr>
                  <w:t xml:space="preserve"> paternity was questioned and he lived with several guardians – </w:t>
                </w:r>
                <w:r w:rsidR="004625E8">
                  <w:rPr>
                    <w:rFonts w:ascii="Calibri" w:hAnsi="Calibri"/>
                    <w:lang w:val="en-US"/>
                  </w:rPr>
                  <w:t xml:space="preserve">and </w:t>
                </w:r>
                <w:r w:rsidRPr="0098326F">
                  <w:rPr>
                    <w:rFonts w:ascii="Calibri" w:hAnsi="Calibri"/>
                    <w:lang w:val="en-US"/>
                  </w:rPr>
                  <w:t xml:space="preserve">was further disrupted by the second world war, </w:t>
                </w:r>
                <w:r w:rsidR="004625E8">
                  <w:rPr>
                    <w:rFonts w:ascii="Calibri" w:hAnsi="Calibri"/>
                    <w:lang w:val="en-US"/>
                  </w:rPr>
                  <w:t>when he was conscripted</w:t>
                </w:r>
                <w:r w:rsidRPr="0098326F">
                  <w:rPr>
                    <w:rFonts w:ascii="Calibri" w:hAnsi="Calibri"/>
                    <w:lang w:val="en-US"/>
                  </w:rPr>
                  <w:t xml:space="preserve">. His studies and burgeoning musical friendship with Luigi Nono was temporarily suspended, and a period </w:t>
                </w:r>
                <w:r w:rsidR="004625E8">
                  <w:rPr>
                    <w:rFonts w:ascii="Calibri" w:hAnsi="Calibri"/>
                    <w:lang w:val="en-US"/>
                  </w:rPr>
                  <w:t xml:space="preserve">serving </w:t>
                </w:r>
                <w:r w:rsidRPr="0098326F">
                  <w:rPr>
                    <w:rFonts w:ascii="Calibri" w:hAnsi="Calibri"/>
                    <w:lang w:val="en-US"/>
                  </w:rPr>
                  <w:t xml:space="preserve">in the Italian army was followed by involvement with the </w:t>
                </w:r>
                <w:r w:rsidRPr="0098326F">
                  <w:rPr>
                    <w:rFonts w:ascii="Calibri" w:hAnsi="Calibri"/>
                    <w:i/>
                    <w:lang w:val="en-US"/>
                  </w:rPr>
                  <w:t xml:space="preserve">resistenza </w:t>
                </w:r>
                <w:r w:rsidRPr="0098326F">
                  <w:rPr>
                    <w:rFonts w:ascii="Calibri" w:hAnsi="Calibri"/>
                    <w:lang w:val="en-US"/>
                  </w:rPr>
                  <w:t xml:space="preserve">movement </w:t>
                </w:r>
                <w:r w:rsidR="004625E8">
                  <w:rPr>
                    <w:rFonts w:ascii="Calibri" w:hAnsi="Calibri"/>
                    <w:lang w:val="en-US"/>
                  </w:rPr>
                  <w:t>opposing</w:t>
                </w:r>
                <w:r w:rsidRPr="0098326F">
                  <w:rPr>
                    <w:rFonts w:ascii="Calibri" w:hAnsi="Calibri"/>
                    <w:lang w:val="en-US"/>
                  </w:rPr>
                  <w:t xml:space="preserve"> Nazi occupiers in 1944; his membership of the </w:t>
                </w:r>
                <w:r w:rsidRPr="0098326F">
                  <w:rPr>
                    <w:rFonts w:ascii="Calibri" w:hAnsi="Calibri"/>
                    <w:i/>
                  </w:rPr>
                  <w:t xml:space="preserve">Fronte di Liberazione </w:t>
                </w:r>
                <w:r w:rsidRPr="0098326F">
                  <w:rPr>
                    <w:rFonts w:ascii="Calibri" w:hAnsi="Calibri"/>
                  </w:rPr>
                  <w:t xml:space="preserve">led to his arrest in February 1945 by the S.S., and </w:t>
                </w:r>
                <w:r w:rsidR="004625E8">
                  <w:rPr>
                    <w:rFonts w:ascii="Calibri" w:hAnsi="Calibri"/>
                  </w:rPr>
                  <w:t>when he had escaped the Germans</w:t>
                </w:r>
                <w:r w:rsidRPr="0098326F">
                  <w:rPr>
                    <w:rFonts w:ascii="Calibri" w:hAnsi="Calibri"/>
                  </w:rPr>
                  <w:t xml:space="preserve">, he joined with the Veronese partisans and fought </w:t>
                </w:r>
                <w:r w:rsidR="004625E8">
                  <w:rPr>
                    <w:rFonts w:ascii="Calibri" w:hAnsi="Calibri"/>
                  </w:rPr>
                  <w:t xml:space="preserve">in </w:t>
                </w:r>
                <w:r w:rsidRPr="0098326F">
                  <w:rPr>
                    <w:rFonts w:ascii="Calibri" w:hAnsi="Calibri"/>
                  </w:rPr>
                  <w:t>the war of liberation in the Po valley.</w:t>
                </w:r>
              </w:p>
              <w:p w:rsidR="00E60206" w:rsidRPr="0098326F" w:rsidRDefault="00E60206" w:rsidP="00E60206">
                <w:pPr>
                  <w:jc w:val="both"/>
                  <w:rPr>
                    <w:rFonts w:ascii="Calibri" w:hAnsi="Calibri"/>
                  </w:rPr>
                </w:pPr>
              </w:p>
              <w:p w:rsidR="00E60206" w:rsidRPr="0098326F" w:rsidRDefault="004625E8" w:rsidP="00E60206">
                <w:pPr>
                  <w:jc w:val="both"/>
                  <w:rPr>
                    <w:rFonts w:ascii="Calibri" w:hAnsi="Calibri"/>
                  </w:rPr>
                </w:pPr>
                <w:r>
                  <w:rPr>
                    <w:rFonts w:ascii="Calibri" w:hAnsi="Calibri"/>
                  </w:rPr>
                  <w:t>While little</w:t>
                </w:r>
                <w:r w:rsidR="00E60206" w:rsidRPr="0098326F">
                  <w:rPr>
                    <w:rFonts w:ascii="Calibri" w:hAnsi="Calibri"/>
                  </w:rPr>
                  <w:t xml:space="preserve"> </w:t>
                </w:r>
                <w:r>
                  <w:rPr>
                    <w:rFonts w:ascii="Calibri" w:hAnsi="Calibri"/>
                  </w:rPr>
                  <w:t>remains of his</w:t>
                </w:r>
                <w:r w:rsidR="00E60206" w:rsidRPr="0098326F">
                  <w:rPr>
                    <w:rFonts w:ascii="Calibri" w:hAnsi="Calibri"/>
                  </w:rPr>
                  <w:t xml:space="preserve"> music </w:t>
                </w:r>
                <w:r>
                  <w:rPr>
                    <w:rFonts w:ascii="Calibri" w:hAnsi="Calibri"/>
                  </w:rPr>
                  <w:t>prior to</w:t>
                </w:r>
                <w:r w:rsidR="00E60206" w:rsidRPr="0098326F">
                  <w:rPr>
                    <w:rFonts w:ascii="Calibri" w:hAnsi="Calibri"/>
                  </w:rPr>
                  <w:t xml:space="preserve"> the end of war, </w:t>
                </w:r>
                <w:r>
                  <w:rPr>
                    <w:rFonts w:ascii="Calibri" w:hAnsi="Calibri"/>
                  </w:rPr>
                  <w:t>Maderna was absorbing music from a variety of sources during the time</w:t>
                </w:r>
                <w:r w:rsidR="00E60206" w:rsidRPr="0098326F">
                  <w:rPr>
                    <w:rFonts w:ascii="Calibri" w:hAnsi="Calibri"/>
                  </w:rPr>
                  <w:t xml:space="preserve">: he had already spent a number of years in Rome studying with Turchi under Bustini before his formative compositional lessons with Gian-Francesco Malipiero in Venice alongside Nono. Conducting lessons with Guarnieri (and later the German maestro Hermann Scherchen) would also prove invaluable to his development. Having emerged from the war on the ‘correct’ side – as one of the opponents of fascism – Maderna was well placed to take the vanguard of young musical modernism, and at the reinstatement of the Venice Contemporary Music festivals in 1946 he conducted the penultimate night, given over to a group of chamber compositions that emanated (according to its title) from the </w:t>
                </w:r>
                <w:r w:rsidR="00E60206" w:rsidRPr="0098326F">
                  <w:rPr>
                    <w:rFonts w:ascii="Calibri" w:hAnsi="Calibri"/>
                    <w:i/>
                  </w:rPr>
                  <w:t xml:space="preserve">il giovane scuola </w:t>
                </w:r>
                <w:r w:rsidR="00E60206" w:rsidRPr="0098326F">
                  <w:rPr>
                    <w:rFonts w:ascii="Calibri" w:hAnsi="Calibri"/>
                  </w:rPr>
                  <w:t xml:space="preserve">(the ‘young Italian school’). The programme included his </w:t>
                </w:r>
                <w:r w:rsidR="00E60206" w:rsidRPr="0098326F">
                  <w:rPr>
                    <w:rFonts w:ascii="Calibri" w:hAnsi="Calibri"/>
                    <w:i/>
                  </w:rPr>
                  <w:t>Serenata per Dodici Strumenti</w:t>
                </w:r>
                <w:r w:rsidR="00E60206" w:rsidRPr="0098326F">
                  <w:rPr>
                    <w:rFonts w:ascii="Calibri" w:hAnsi="Calibri"/>
                  </w:rPr>
                  <w:t xml:space="preserve"> (1946) as well as works by Togni, Bucchi, Turchi</w:t>
                </w:r>
                <w:r>
                  <w:rPr>
                    <w:rFonts w:ascii="Calibri" w:hAnsi="Calibri"/>
                  </w:rPr>
                  <w:t>,</w:t>
                </w:r>
                <w:r w:rsidR="00E60206" w:rsidRPr="0098326F">
                  <w:rPr>
                    <w:rFonts w:ascii="Calibri" w:hAnsi="Calibri"/>
                  </w:rPr>
                  <w:t xml:space="preserve"> and Riccardo Malipiero, a</w:t>
                </w:r>
                <w:r>
                  <w:rPr>
                    <w:rFonts w:ascii="Calibri" w:hAnsi="Calibri"/>
                  </w:rPr>
                  <w:t xml:space="preserve">ll of </w:t>
                </w:r>
                <w:proofErr w:type="gramStart"/>
                <w:r>
                  <w:rPr>
                    <w:rFonts w:ascii="Calibri" w:hAnsi="Calibri"/>
                  </w:rPr>
                  <w:t>whom</w:t>
                </w:r>
                <w:proofErr w:type="gramEnd"/>
                <w:r>
                  <w:rPr>
                    <w:rFonts w:ascii="Calibri" w:hAnsi="Calibri"/>
                  </w:rPr>
                  <w:t xml:space="preserve"> were to feature in </w:t>
                </w:r>
                <w:r w:rsidR="00E60206" w:rsidRPr="0098326F">
                  <w:rPr>
                    <w:rFonts w:ascii="Calibri" w:hAnsi="Calibri"/>
                  </w:rPr>
                  <w:t>Italian musical history.</w:t>
                </w:r>
              </w:p>
              <w:p w:rsidR="00E60206" w:rsidRPr="0098326F" w:rsidRDefault="00E60206" w:rsidP="00E60206">
                <w:pPr>
                  <w:jc w:val="both"/>
                  <w:rPr>
                    <w:rFonts w:ascii="Calibri" w:hAnsi="Calibri"/>
                  </w:rPr>
                </w:pPr>
              </w:p>
              <w:p w:rsidR="00E60206" w:rsidRPr="0098326F" w:rsidRDefault="00E60206" w:rsidP="00E60206">
                <w:pPr>
                  <w:jc w:val="both"/>
                  <w:rPr>
                    <w:rFonts w:ascii="Calibri" w:hAnsi="Calibri"/>
                  </w:rPr>
                </w:pPr>
                <w:r w:rsidRPr="0098326F">
                  <w:rPr>
                    <w:rFonts w:ascii="Calibri" w:hAnsi="Calibri"/>
                  </w:rPr>
                  <w:t xml:space="preserve">Towards the end of the </w:t>
                </w:r>
                <w:r w:rsidR="004625E8">
                  <w:rPr>
                    <w:rFonts w:ascii="Calibri" w:hAnsi="Calibri"/>
                  </w:rPr>
                  <w:t>19</w:t>
                </w:r>
                <w:r w:rsidRPr="0098326F">
                  <w:rPr>
                    <w:rFonts w:ascii="Calibri" w:hAnsi="Calibri"/>
                  </w:rPr>
                  <w:t xml:space="preserve">40s, Nono and Maderna had formed an intense musical friendship and began approaching music from a variety of novel fronts. Both venerated the works of the Second Viennese School (Nono married Schoenberg’s daughter) and both were fascinated by the </w:t>
                </w:r>
                <w:r w:rsidR="004625E8" w:rsidRPr="0098326F">
                  <w:rPr>
                    <w:rFonts w:ascii="Calibri" w:hAnsi="Calibri"/>
                  </w:rPr>
                  <w:t>canonical</w:t>
                </w:r>
                <w:r w:rsidR="004625E8">
                  <w:rPr>
                    <w:rFonts w:ascii="Calibri" w:hAnsi="Calibri"/>
                  </w:rPr>
                  <w:t xml:space="preserve"> </w:t>
                </w:r>
                <w:r w:rsidRPr="0098326F">
                  <w:rPr>
                    <w:rFonts w:ascii="Calibri" w:hAnsi="Calibri"/>
                  </w:rPr>
                  <w:t>constructions of renaissance music and the possibilities of an anti-expressionist modernism that would encode extra-musica</w:t>
                </w:r>
                <w:r w:rsidR="004625E8">
                  <w:rPr>
                    <w:rFonts w:ascii="Calibri" w:hAnsi="Calibri"/>
                  </w:rPr>
                  <w:t>l</w:t>
                </w:r>
                <w:r w:rsidRPr="0098326F">
                  <w:rPr>
                    <w:rFonts w:ascii="Calibri" w:hAnsi="Calibri"/>
                  </w:rPr>
                  <w:t xml:space="preserve"> meaning onto a rigorously pursued serialism. The development of the </w:t>
                </w:r>
                <w:r w:rsidRPr="0098326F">
                  <w:rPr>
                    <w:rFonts w:ascii="Calibri" w:hAnsi="Calibri"/>
                    <w:i/>
                    <w:lang w:val="en-US"/>
                  </w:rPr>
                  <w:t>‘tecnica degli sposamenti’</w:t>
                </w:r>
                <w:r w:rsidRPr="0098326F">
                  <w:rPr>
                    <w:rFonts w:ascii="Calibri" w:hAnsi="Calibri"/>
                    <w:lang w:val="en-US"/>
                  </w:rPr>
                  <w:t xml:space="preserve"> (technique of displacements) approach to the serial method was one outcome of this period, and the ability to form robust and complex serial music devoid of pre-war sentimentalism </w:t>
                </w:r>
                <w:r>
                  <w:rPr>
                    <w:rFonts w:ascii="Calibri" w:hAnsi="Calibri"/>
                    <w:lang w:val="en-US"/>
                  </w:rPr>
                  <w:t xml:space="preserve">(for instance, the </w:t>
                </w:r>
                <w:r w:rsidRPr="001362DC">
                  <w:rPr>
                    <w:rFonts w:ascii="Calibri" w:hAnsi="Calibri"/>
                    <w:i/>
                    <w:lang w:val="en-US"/>
                  </w:rPr>
                  <w:t>Composizione II per orchestra camera</w:t>
                </w:r>
                <w:r>
                  <w:rPr>
                    <w:rFonts w:ascii="Calibri" w:hAnsi="Calibri"/>
                    <w:lang w:val="en-US"/>
                  </w:rPr>
                  <w:t xml:space="preserve"> 0f 1950 and the </w:t>
                </w:r>
                <w:r w:rsidRPr="001362DC">
                  <w:rPr>
                    <w:rFonts w:ascii="Calibri" w:hAnsi="Calibri"/>
                    <w:i/>
                    <w:lang w:val="en-US"/>
                  </w:rPr>
                  <w:t xml:space="preserve">Quartetto per archi in due Tempi </w:t>
                </w:r>
                <w:r>
                  <w:rPr>
                    <w:rFonts w:ascii="Calibri" w:hAnsi="Calibri"/>
                    <w:lang w:val="en-US"/>
                  </w:rPr>
                  <w:t xml:space="preserve">of 1955) </w:t>
                </w:r>
                <w:r w:rsidRPr="0098326F">
                  <w:rPr>
                    <w:rFonts w:ascii="Calibri" w:hAnsi="Calibri"/>
                    <w:lang w:val="en-US"/>
                  </w:rPr>
                  <w:t xml:space="preserve">ensured </w:t>
                </w:r>
                <w:r>
                  <w:rPr>
                    <w:rFonts w:ascii="Calibri" w:hAnsi="Calibri"/>
                    <w:lang w:val="en-US"/>
                  </w:rPr>
                  <w:t>both</w:t>
                </w:r>
                <w:r w:rsidRPr="0098326F">
                  <w:rPr>
                    <w:rFonts w:ascii="Calibri" w:hAnsi="Calibri"/>
                    <w:lang w:val="en-US"/>
                  </w:rPr>
                  <w:t xml:space="preserve"> a place at the top table at the </w:t>
                </w:r>
                <w:r w:rsidRPr="0098326F">
                  <w:rPr>
                    <w:rFonts w:ascii="Calibri" w:hAnsi="Calibri"/>
                    <w:lang w:val="en-US"/>
                  </w:rPr>
                  <w:lastRenderedPageBreak/>
                  <w:t>Darmstadt Summer Courses which had started in 1948</w:t>
                </w:r>
                <w:r>
                  <w:rPr>
                    <w:rFonts w:ascii="Calibri" w:hAnsi="Calibri"/>
                    <w:lang w:val="en-US"/>
                  </w:rPr>
                  <w:t>.</w:t>
                </w:r>
                <w:r w:rsidRPr="0098326F">
                  <w:rPr>
                    <w:rFonts w:ascii="Calibri" w:hAnsi="Calibri"/>
                    <w:lang w:val="en-US"/>
                  </w:rPr>
                  <w:t xml:space="preserve"> </w:t>
                </w:r>
                <w:r>
                  <w:rPr>
                    <w:rFonts w:ascii="Calibri" w:hAnsi="Calibri"/>
                    <w:lang w:val="en-US"/>
                  </w:rPr>
                  <w:t>B</w:t>
                </w:r>
                <w:r w:rsidRPr="0098326F">
                  <w:rPr>
                    <w:rFonts w:ascii="Calibri" w:hAnsi="Calibri"/>
                    <w:lang w:val="en-US"/>
                  </w:rPr>
                  <w:t xml:space="preserve">etween 1949 and 1959, Maderna’s music was performed </w:t>
                </w:r>
                <w:r>
                  <w:rPr>
                    <w:rFonts w:ascii="Calibri" w:hAnsi="Calibri"/>
                    <w:lang w:val="en-US"/>
                  </w:rPr>
                  <w:t xml:space="preserve">there </w:t>
                </w:r>
                <w:r w:rsidRPr="0098326F">
                  <w:rPr>
                    <w:rFonts w:ascii="Calibri" w:hAnsi="Calibri"/>
                    <w:lang w:val="en-US"/>
                  </w:rPr>
                  <w:t>every year. With his conducting skills and famously flamboyant lecture style, he quickly became the heart of this quintessentially modernist movement, and along with Boulez and Stockhausen his career and musical experimentations were played out at that same international festival until he died suddenly at the 1973 course.</w:t>
                </w:r>
                <w:r>
                  <w:rPr>
                    <w:rFonts w:ascii="Calibri" w:hAnsi="Calibri"/>
                    <w:lang w:val="en-US"/>
                  </w:rPr>
                  <w:t xml:space="preserve"> However</w:t>
                </w:r>
                <w:r w:rsidR="004625E8">
                  <w:rPr>
                    <w:rFonts w:ascii="Calibri" w:hAnsi="Calibri"/>
                    <w:lang w:val="en-US"/>
                  </w:rPr>
                  <w:t>,</w:t>
                </w:r>
                <w:r>
                  <w:rPr>
                    <w:rFonts w:ascii="Calibri" w:hAnsi="Calibri"/>
                    <w:lang w:val="en-US"/>
                  </w:rPr>
                  <w:t xml:space="preserve"> Maderna never held as tightly to the dogma of musical rationalism as his contemporaries, and he rejected the extreme objectivist tendencies that removed music from its wider contextual and soc</w:t>
                </w:r>
                <w:r w:rsidR="004625E8">
                  <w:rPr>
                    <w:rFonts w:ascii="Calibri" w:hAnsi="Calibri"/>
                    <w:lang w:val="en-US"/>
                  </w:rPr>
                  <w:t xml:space="preserve">ial field. </w:t>
                </w:r>
                <w:r>
                  <w:rPr>
                    <w:rFonts w:ascii="Calibri" w:hAnsi="Calibri"/>
                    <w:lang w:val="en-US"/>
                  </w:rPr>
                  <w:t>The most obvious example of this is</w:t>
                </w:r>
                <w:r w:rsidRPr="0098326F">
                  <w:rPr>
                    <w:rFonts w:ascii="Calibri" w:hAnsi="Calibri"/>
                  </w:rPr>
                  <w:t xml:space="preserve"> </w:t>
                </w:r>
                <w:r w:rsidRPr="0098326F">
                  <w:rPr>
                    <w:rFonts w:ascii="Calibri" w:hAnsi="Calibri"/>
                    <w:i/>
                  </w:rPr>
                  <w:t>Kranichsteiner Kammerkantate</w:t>
                </w:r>
                <w:r w:rsidRPr="0098326F">
                  <w:rPr>
                    <w:rFonts w:ascii="Calibri" w:hAnsi="Calibri"/>
                  </w:rPr>
                  <w:t xml:space="preserve"> </w:t>
                </w:r>
                <w:r>
                  <w:rPr>
                    <w:rFonts w:ascii="Calibri" w:hAnsi="Calibri"/>
                  </w:rPr>
                  <w:t xml:space="preserve">from 1953, in which </w:t>
                </w:r>
                <w:r w:rsidRPr="0098326F">
                  <w:rPr>
                    <w:rFonts w:ascii="Calibri" w:hAnsi="Calibri"/>
                  </w:rPr>
                  <w:t>Maderna set unambiguously political texts</w:t>
                </w:r>
                <w:r>
                  <w:rPr>
                    <w:rFonts w:ascii="Calibri" w:hAnsi="Calibri"/>
                  </w:rPr>
                  <w:t xml:space="preserve">: </w:t>
                </w:r>
                <w:r w:rsidRPr="0098326F">
                  <w:rPr>
                    <w:rFonts w:ascii="Calibri" w:hAnsi="Calibri"/>
                  </w:rPr>
                  <w:t xml:space="preserve">an anonymous </w:t>
                </w:r>
                <w:r>
                  <w:rPr>
                    <w:rFonts w:ascii="Calibri" w:hAnsi="Calibri"/>
                  </w:rPr>
                  <w:t>letter</w:t>
                </w:r>
                <w:r w:rsidRPr="0098326F">
                  <w:rPr>
                    <w:rFonts w:ascii="Calibri" w:hAnsi="Calibri"/>
                  </w:rPr>
                  <w:t xml:space="preserve"> which viciously satir</w:t>
                </w:r>
                <w:r>
                  <w:rPr>
                    <w:rFonts w:ascii="Calibri" w:hAnsi="Calibri"/>
                  </w:rPr>
                  <w:t xml:space="preserve">izes a capitalist factory owner; </w:t>
                </w:r>
                <w:r w:rsidRPr="0098326F">
                  <w:rPr>
                    <w:rFonts w:ascii="Calibri" w:hAnsi="Calibri"/>
                  </w:rPr>
                  <w:t xml:space="preserve">a letter from the recently published </w:t>
                </w:r>
                <w:r w:rsidRPr="0098326F">
                  <w:rPr>
                    <w:rFonts w:ascii="Calibri" w:hAnsi="Calibri"/>
                    <w:i/>
                  </w:rPr>
                  <w:t>Lettere del Condannato della Resistenza</w:t>
                </w:r>
                <w:r w:rsidRPr="0098326F">
                  <w:rPr>
                    <w:rFonts w:ascii="Calibri" w:hAnsi="Calibri"/>
                  </w:rPr>
                  <w:t xml:space="preserve"> (‘Letters of th</w:t>
                </w:r>
                <w:r>
                  <w:rPr>
                    <w:rFonts w:ascii="Calibri" w:hAnsi="Calibri"/>
                  </w:rPr>
                  <w:t>ose</w:t>
                </w:r>
                <w:r w:rsidRPr="0098326F">
                  <w:rPr>
                    <w:rFonts w:ascii="Calibri" w:hAnsi="Calibri"/>
                  </w:rPr>
                  <w:t xml:space="preserve"> </w:t>
                </w:r>
                <w:r>
                  <w:rPr>
                    <w:rFonts w:ascii="Calibri" w:hAnsi="Calibri"/>
                  </w:rPr>
                  <w:t>c</w:t>
                </w:r>
                <w:r w:rsidRPr="0098326F">
                  <w:rPr>
                    <w:rFonts w:ascii="Calibri" w:hAnsi="Calibri"/>
                  </w:rPr>
                  <w:t>ondemned</w:t>
                </w:r>
                <w:r>
                  <w:rPr>
                    <w:rFonts w:ascii="Calibri" w:hAnsi="Calibri"/>
                  </w:rPr>
                  <w:t xml:space="preserve"> during the resistenza’); and</w:t>
                </w:r>
                <w:r w:rsidRPr="0098326F">
                  <w:rPr>
                    <w:rFonts w:ascii="Calibri" w:hAnsi="Calibri"/>
                  </w:rPr>
                  <w:t xml:space="preserve"> a prison letter by Antonio Gramsci</w:t>
                </w:r>
                <w:r>
                  <w:rPr>
                    <w:rFonts w:ascii="Calibri" w:hAnsi="Calibri"/>
                  </w:rPr>
                  <w:t xml:space="preserve">. The work premiered at Darmstadt, showing that </w:t>
                </w:r>
                <w:r w:rsidR="004625E8">
                  <w:rPr>
                    <w:rFonts w:ascii="Calibri" w:hAnsi="Calibri"/>
                  </w:rPr>
                  <w:t>Maderna was</w:t>
                </w:r>
                <w:r>
                  <w:rPr>
                    <w:rFonts w:ascii="Calibri" w:hAnsi="Calibri"/>
                  </w:rPr>
                  <w:t xml:space="preserve"> </w:t>
                </w:r>
                <w:r w:rsidRPr="0098326F">
                  <w:rPr>
                    <w:rFonts w:ascii="Calibri" w:hAnsi="Calibri"/>
                  </w:rPr>
                  <w:t>not afraid of publicly displaying his links with the left-wing resistance movement in the GDR at the height of the Cold War</w:t>
                </w:r>
                <w:r>
                  <w:rPr>
                    <w:rFonts w:ascii="Calibri" w:hAnsi="Calibri"/>
                  </w:rPr>
                  <w:t>.</w:t>
                </w:r>
              </w:p>
              <w:p w:rsidR="00E60206" w:rsidRPr="0098326F" w:rsidRDefault="00E60206" w:rsidP="00E60206">
                <w:pPr>
                  <w:jc w:val="both"/>
                  <w:rPr>
                    <w:rFonts w:ascii="Calibri" w:hAnsi="Calibri"/>
                    <w:i/>
                    <w:lang w:val="en-US"/>
                  </w:rPr>
                </w:pPr>
              </w:p>
              <w:p w:rsidR="00E60206" w:rsidRPr="0098326F" w:rsidRDefault="00E60206" w:rsidP="00E60206">
                <w:pPr>
                  <w:jc w:val="both"/>
                  <w:rPr>
                    <w:rFonts w:ascii="Calibri" w:hAnsi="Calibri"/>
                  </w:rPr>
                </w:pPr>
                <w:r w:rsidRPr="0098326F">
                  <w:rPr>
                    <w:rFonts w:ascii="Calibri" w:hAnsi="Calibri"/>
                    <w:lang w:val="en-US"/>
                  </w:rPr>
                  <w:t xml:space="preserve">A crucial development in Maderna’s career in the 1950s was his role as a pioneer of electronic music. </w:t>
                </w:r>
                <w:r w:rsidRPr="0098326F">
                  <w:rPr>
                    <w:rFonts w:ascii="Calibri" w:hAnsi="Calibri"/>
                  </w:rPr>
                  <w:t xml:space="preserve">Given that Luciano Berio’s more famous contribution to this emerging genre came in the late 50s (e.g. </w:t>
                </w:r>
                <w:r w:rsidR="004625E8">
                  <w:rPr>
                    <w:rFonts w:ascii="Calibri" w:hAnsi="Calibri"/>
                    <w:i/>
                  </w:rPr>
                  <w:t>Thema [Omaggio a Joyce]</w:t>
                </w:r>
                <w:r w:rsidRPr="0098326F">
                  <w:rPr>
                    <w:rFonts w:ascii="Calibri" w:hAnsi="Calibri"/>
                    <w:i/>
                  </w:rPr>
                  <w:t xml:space="preserve"> </w:t>
                </w:r>
                <w:r w:rsidRPr="0098326F">
                  <w:rPr>
                    <w:rFonts w:ascii="Calibri" w:hAnsi="Calibri"/>
                  </w:rPr>
                  <w:t>from 1958) it may be surprising to learn that the earliest work of synthesised Italian music was</w:t>
                </w:r>
                <w:r>
                  <w:rPr>
                    <w:rFonts w:ascii="Calibri" w:hAnsi="Calibri"/>
                  </w:rPr>
                  <w:t xml:space="preserve"> </w:t>
                </w:r>
                <w:proofErr w:type="gramStart"/>
                <w:r>
                  <w:rPr>
                    <w:rFonts w:ascii="Calibri" w:hAnsi="Calibri"/>
                  </w:rPr>
                  <w:t xml:space="preserve">Maderna’s </w:t>
                </w:r>
                <w:r w:rsidRPr="0098326F">
                  <w:rPr>
                    <w:rFonts w:ascii="Calibri" w:hAnsi="Calibri"/>
                  </w:rPr>
                  <w:t xml:space="preserve"> </w:t>
                </w:r>
                <w:r w:rsidRPr="0098326F">
                  <w:rPr>
                    <w:rFonts w:ascii="Calibri" w:hAnsi="Calibri"/>
                    <w:i/>
                  </w:rPr>
                  <w:t>Musica</w:t>
                </w:r>
                <w:proofErr w:type="gramEnd"/>
                <w:r w:rsidRPr="0098326F">
                  <w:rPr>
                    <w:rFonts w:ascii="Calibri" w:hAnsi="Calibri"/>
                    <w:i/>
                  </w:rPr>
                  <w:t xml:space="preserve"> su Due Dimensioni</w:t>
                </w:r>
                <w:r w:rsidRPr="0098326F">
                  <w:rPr>
                    <w:rFonts w:ascii="Calibri" w:hAnsi="Calibri"/>
                  </w:rPr>
                  <w:t xml:space="preserve"> </w:t>
                </w:r>
                <w:r>
                  <w:rPr>
                    <w:rFonts w:ascii="Calibri" w:hAnsi="Calibri"/>
                  </w:rPr>
                  <w:t>(</w:t>
                </w:r>
                <w:r w:rsidRPr="0098326F">
                  <w:rPr>
                    <w:rFonts w:ascii="Calibri" w:hAnsi="Calibri"/>
                  </w:rPr>
                  <w:t>1952</w:t>
                </w:r>
                <w:r>
                  <w:rPr>
                    <w:rFonts w:ascii="Calibri" w:hAnsi="Calibri"/>
                  </w:rPr>
                  <w:t>). Written</w:t>
                </w:r>
                <w:r w:rsidRPr="0098326F">
                  <w:rPr>
                    <w:rFonts w:ascii="Calibri" w:hAnsi="Calibri"/>
                  </w:rPr>
                  <w:t xml:space="preserve"> for flute, cymbal</w:t>
                </w:r>
                <w:r w:rsidR="004625E8">
                  <w:rPr>
                    <w:rFonts w:ascii="Calibri" w:hAnsi="Calibri"/>
                  </w:rPr>
                  <w:t>,</w:t>
                </w:r>
                <w:r w:rsidRPr="0098326F">
                  <w:rPr>
                    <w:rFonts w:ascii="Calibri" w:hAnsi="Calibri"/>
                  </w:rPr>
                  <w:t xml:space="preserve"> and magnetic tape</w:t>
                </w:r>
                <w:r>
                  <w:rPr>
                    <w:rFonts w:ascii="Calibri" w:hAnsi="Calibri"/>
                  </w:rPr>
                  <w:t xml:space="preserve">, it was </w:t>
                </w:r>
                <w:proofErr w:type="gramStart"/>
                <w:r w:rsidRPr="0098326F">
                  <w:rPr>
                    <w:rFonts w:ascii="Calibri" w:hAnsi="Calibri"/>
                  </w:rPr>
                  <w:t>a combination of studio produced sound and live</w:t>
                </w:r>
                <w:proofErr w:type="gramEnd"/>
                <w:r w:rsidRPr="0098326F">
                  <w:rPr>
                    <w:rFonts w:ascii="Calibri" w:hAnsi="Calibri"/>
                  </w:rPr>
                  <w:t xml:space="preserve"> performance with a rigorous serial underpinning. The next year, Maderna met Luciano Berio, and the two quickly joined forces with </w:t>
                </w:r>
                <w:r>
                  <w:rPr>
                    <w:rFonts w:ascii="Calibri" w:hAnsi="Calibri"/>
                  </w:rPr>
                  <w:t>Luigi Rognoni</w:t>
                </w:r>
                <w:r w:rsidRPr="0098326F">
                  <w:rPr>
                    <w:rFonts w:ascii="Calibri" w:hAnsi="Calibri"/>
                  </w:rPr>
                  <w:t xml:space="preserve"> to lobby for an electronic music studio to be set up in Milan to rival those of Paris and Cologne.</w:t>
                </w:r>
                <w:r>
                  <w:rPr>
                    <w:rFonts w:ascii="Calibri" w:hAnsi="Calibri"/>
                  </w:rPr>
                  <w:t xml:space="preserve"> Along with their writings in the newly established new music journal </w:t>
                </w:r>
                <w:r>
                  <w:rPr>
                    <w:rFonts w:ascii="Calibri" w:hAnsi="Calibri"/>
                    <w:i/>
                  </w:rPr>
                  <w:t xml:space="preserve">Incontri Musicali </w:t>
                </w:r>
                <w:r>
                  <w:rPr>
                    <w:rFonts w:ascii="Calibri" w:hAnsi="Calibri"/>
                  </w:rPr>
                  <w:t xml:space="preserve">(Musical Meetings), </w:t>
                </w:r>
                <w:r w:rsidRPr="0098326F">
                  <w:rPr>
                    <w:rFonts w:ascii="Calibri" w:hAnsi="Calibri"/>
                  </w:rPr>
                  <w:t>the</w:t>
                </w:r>
                <w:r>
                  <w:rPr>
                    <w:rFonts w:ascii="Calibri" w:hAnsi="Calibri"/>
                  </w:rPr>
                  <w:t>y</w:t>
                </w:r>
                <w:r w:rsidRPr="0098326F">
                  <w:rPr>
                    <w:rFonts w:ascii="Calibri" w:hAnsi="Calibri"/>
                  </w:rPr>
                  <w:t xml:space="preserve"> worked towards two new compositions: </w:t>
                </w:r>
                <w:r w:rsidRPr="0098326F">
                  <w:rPr>
                    <w:rFonts w:ascii="Calibri" w:hAnsi="Calibri"/>
                    <w:i/>
                  </w:rPr>
                  <w:t xml:space="preserve">Sequenze e Strutture </w:t>
                </w:r>
                <w:r w:rsidRPr="0098326F">
                  <w:rPr>
                    <w:rFonts w:ascii="Calibri" w:hAnsi="Calibri"/>
                  </w:rPr>
                  <w:t xml:space="preserve">(entirely for electronics) and </w:t>
                </w:r>
                <w:r w:rsidRPr="0098326F">
                  <w:rPr>
                    <w:rFonts w:ascii="Calibri" w:hAnsi="Calibri"/>
                    <w:i/>
                  </w:rPr>
                  <w:t>Ritratto</w:t>
                </w:r>
                <w:r w:rsidRPr="0098326F">
                  <w:rPr>
                    <w:rFonts w:ascii="Calibri" w:hAnsi="Calibri"/>
                  </w:rPr>
                  <w:t xml:space="preserve"> </w:t>
                </w:r>
                <w:r w:rsidRPr="0098326F">
                  <w:rPr>
                    <w:rFonts w:ascii="Calibri" w:hAnsi="Calibri"/>
                    <w:i/>
                  </w:rPr>
                  <w:t>di Città</w:t>
                </w:r>
                <w:r>
                  <w:rPr>
                    <w:rFonts w:ascii="Calibri" w:hAnsi="Calibri"/>
                  </w:rPr>
                  <w:t xml:space="preserve">; </w:t>
                </w:r>
                <w:r w:rsidRPr="0098326F">
                  <w:rPr>
                    <w:rFonts w:ascii="Calibri" w:hAnsi="Calibri"/>
                  </w:rPr>
                  <w:t xml:space="preserve">by 1955, </w:t>
                </w:r>
                <w:r>
                  <w:rPr>
                    <w:rFonts w:ascii="Calibri" w:hAnsi="Calibri"/>
                  </w:rPr>
                  <w:t xml:space="preserve">the Italian national radio station </w:t>
                </w:r>
                <w:r w:rsidRPr="0098326F">
                  <w:rPr>
                    <w:rFonts w:ascii="Calibri" w:hAnsi="Calibri"/>
                  </w:rPr>
                  <w:t xml:space="preserve">RAI had agreed to fund an electronic music studio titled the ‘Studio di Fonologia’, with a </w:t>
                </w:r>
                <w:r w:rsidR="004625E8" w:rsidRPr="0098326F">
                  <w:rPr>
                    <w:rFonts w:ascii="Calibri" w:hAnsi="Calibri"/>
                  </w:rPr>
                  <w:t>responsibility</w:t>
                </w:r>
                <w:r w:rsidRPr="0098326F">
                  <w:rPr>
                    <w:rFonts w:ascii="Calibri" w:hAnsi="Calibri"/>
                  </w:rPr>
                  <w:t xml:space="preserve"> to both contribute to scientific acoustic research and develop the artistic field.</w:t>
                </w:r>
              </w:p>
              <w:p w:rsidR="00E60206" w:rsidRPr="0098326F" w:rsidRDefault="00E60206" w:rsidP="00E60206">
                <w:pPr>
                  <w:jc w:val="both"/>
                  <w:rPr>
                    <w:rFonts w:ascii="Calibri" w:hAnsi="Calibri"/>
                  </w:rPr>
                </w:pPr>
              </w:p>
              <w:p w:rsidR="00E60206" w:rsidRDefault="00E60206" w:rsidP="00E60206">
                <w:pPr>
                  <w:jc w:val="both"/>
                  <w:rPr>
                    <w:rFonts w:ascii="Calibri" w:hAnsi="Calibri"/>
                    <w:lang w:eastAsia="et-EE"/>
                  </w:rPr>
                </w:pPr>
                <w:r w:rsidRPr="00DA1A2D">
                  <w:rPr>
                    <w:rFonts w:ascii="Calibri" w:hAnsi="Calibri"/>
                  </w:rPr>
                  <w:t>Into the 60s and 70s Maderna maintained his international conducting career (leading orchestras from Amsterdam, the BBC, Berlin</w:t>
                </w:r>
                <w:r w:rsidR="004625E8">
                  <w:rPr>
                    <w:rFonts w:ascii="Calibri" w:hAnsi="Calibri"/>
                  </w:rPr>
                  <w:t>,</w:t>
                </w:r>
                <w:r w:rsidRPr="00DA1A2D">
                  <w:rPr>
                    <w:rFonts w:ascii="Calibri" w:hAnsi="Calibri"/>
                  </w:rPr>
                  <w:t xml:space="preserve"> and Milan) whilst writing a number of theatrical </w:t>
                </w:r>
                <w:r>
                  <w:rPr>
                    <w:rFonts w:ascii="Calibri" w:hAnsi="Calibri"/>
                  </w:rPr>
                  <w:t xml:space="preserve">‘open’ </w:t>
                </w:r>
                <w:r w:rsidRPr="00DA1A2D">
                  <w:rPr>
                    <w:rFonts w:ascii="Calibri" w:hAnsi="Calibri"/>
                  </w:rPr>
                  <w:t xml:space="preserve">works which </w:t>
                </w:r>
                <w:r>
                  <w:rPr>
                    <w:rFonts w:ascii="Calibri" w:hAnsi="Calibri"/>
                  </w:rPr>
                  <w:t xml:space="preserve">(along with Berio’s </w:t>
                </w:r>
                <w:r>
                  <w:rPr>
                    <w:rFonts w:ascii="Calibri" w:hAnsi="Calibri"/>
                    <w:i/>
                  </w:rPr>
                  <w:t xml:space="preserve">Opera Aperta </w:t>
                </w:r>
                <w:r>
                  <w:rPr>
                    <w:rFonts w:ascii="Calibri" w:hAnsi="Calibri"/>
                  </w:rPr>
                  <w:t>and Nono’s huge political dramas) went some way to</w:t>
                </w:r>
                <w:r w:rsidR="004625E8">
                  <w:rPr>
                    <w:rFonts w:ascii="Calibri" w:hAnsi="Calibri"/>
                  </w:rPr>
                  <w:t>wards</w:t>
                </w:r>
                <w:r>
                  <w:rPr>
                    <w:rFonts w:ascii="Calibri" w:hAnsi="Calibri"/>
                  </w:rPr>
                  <w:t xml:space="preserve"> reviving the Italian operatic tradition. Maderna’s music owed much to Malipiero: some of it is of patchy quality, but he had a unique ability to both absorb new trends and create novel configurations of musical theatre, performance, technique</w:t>
                </w:r>
                <w:r w:rsidR="004625E8">
                  <w:rPr>
                    <w:rFonts w:ascii="Calibri" w:hAnsi="Calibri"/>
                  </w:rPr>
                  <w:t>,</w:t>
                </w:r>
                <w:bookmarkStart w:id="0" w:name="_GoBack"/>
                <w:bookmarkEnd w:id="0"/>
                <w:r>
                  <w:rPr>
                    <w:rFonts w:ascii="Calibri" w:hAnsi="Calibri"/>
                  </w:rPr>
                  <w:t xml:space="preserve"> and language. I</w:t>
                </w:r>
                <w:r w:rsidRPr="00DA1A2D">
                  <w:rPr>
                    <w:rFonts w:ascii="Calibri" w:hAnsi="Calibri"/>
                  </w:rPr>
                  <w:t xml:space="preserve">n fact, it is this breaking down of the categorical barriers between musical media – for example, electronics and live performance in </w:t>
                </w:r>
                <w:r w:rsidRPr="00DA1A2D">
                  <w:rPr>
                    <w:rFonts w:ascii="Calibri" w:hAnsi="Calibri"/>
                    <w:i/>
                  </w:rPr>
                  <w:t>Musica su Due Dimensioni,</w:t>
                </w:r>
                <w:r w:rsidRPr="00DA1A2D">
                  <w:rPr>
                    <w:rFonts w:ascii="Calibri" w:hAnsi="Calibri"/>
                  </w:rPr>
                  <w:t xml:space="preserve"> the use of ‘found’ texts and letters</w:t>
                </w:r>
                <w:r w:rsidRPr="00DA1A2D">
                  <w:rPr>
                    <w:rFonts w:ascii="Calibri" w:hAnsi="Calibri"/>
                    <w:i/>
                  </w:rPr>
                  <w:t xml:space="preserve"> </w:t>
                </w:r>
                <w:r w:rsidRPr="00DA1A2D">
                  <w:rPr>
                    <w:rFonts w:ascii="Calibri" w:hAnsi="Calibri"/>
                  </w:rPr>
                  <w:t>in the</w:t>
                </w:r>
                <w:r w:rsidRPr="00DA1A2D">
                  <w:rPr>
                    <w:rFonts w:ascii="Calibri" w:hAnsi="Calibri"/>
                    <w:i/>
                  </w:rPr>
                  <w:t xml:space="preserve"> Kranichsteiner Kammerkantate, </w:t>
                </w:r>
                <w:r w:rsidRPr="00DA1A2D">
                  <w:rPr>
                    <w:rFonts w:ascii="Calibri" w:hAnsi="Calibri"/>
                  </w:rPr>
                  <w:t xml:space="preserve">radio broadcast as composition in </w:t>
                </w:r>
                <w:r w:rsidRPr="00DA1A2D">
                  <w:rPr>
                    <w:rFonts w:ascii="Calibri" w:hAnsi="Calibri"/>
                    <w:i/>
                  </w:rPr>
                  <w:t xml:space="preserve">Don Perlimplin </w:t>
                </w:r>
                <w:r w:rsidRPr="00DA1A2D">
                  <w:rPr>
                    <w:rFonts w:ascii="Calibri" w:hAnsi="Calibri"/>
                  </w:rPr>
                  <w:t xml:space="preserve">(1961), the flute as the protagonist in the opera </w:t>
                </w:r>
                <w:r w:rsidRPr="00DA1A2D">
                  <w:rPr>
                    <w:rFonts w:ascii="Calibri" w:hAnsi="Calibri"/>
                    <w:i/>
                  </w:rPr>
                  <w:t>Hyperion</w:t>
                </w:r>
                <w:r w:rsidRPr="00DA1A2D">
                  <w:rPr>
                    <w:rFonts w:ascii="Calibri" w:hAnsi="Calibri"/>
                  </w:rPr>
                  <w:t xml:space="preserve"> (1964), the pastiche/collage effects of </w:t>
                </w:r>
                <w:r w:rsidRPr="00DA1A2D">
                  <w:rPr>
                    <w:rFonts w:ascii="Calibri" w:hAnsi="Calibri"/>
                    <w:i/>
                  </w:rPr>
                  <w:t>Venetian Journal</w:t>
                </w:r>
                <w:r w:rsidRPr="00DA1A2D">
                  <w:rPr>
                    <w:rFonts w:ascii="Calibri" w:hAnsi="Calibri"/>
                  </w:rPr>
                  <w:t xml:space="preserve"> (1972) – which constitutes one of Maderna’s signature legacies, his fundamentally </w:t>
                </w:r>
                <w:r>
                  <w:rPr>
                    <w:rFonts w:ascii="Calibri" w:hAnsi="Calibri"/>
                  </w:rPr>
                  <w:t>modernist</w:t>
                </w:r>
                <w:r w:rsidRPr="00DA1A2D">
                  <w:rPr>
                    <w:rFonts w:ascii="Calibri" w:hAnsi="Calibri"/>
                  </w:rPr>
                  <w:t xml:space="preserve"> </w:t>
                </w:r>
                <w:r>
                  <w:rPr>
                    <w:rFonts w:ascii="Calibri" w:hAnsi="Calibri"/>
                  </w:rPr>
                  <w:t>(</w:t>
                </w:r>
                <w:r w:rsidRPr="00DA1A2D">
                  <w:rPr>
                    <w:rFonts w:ascii="Calibri" w:hAnsi="Calibri"/>
                  </w:rPr>
                  <w:t>post-modernist</w:t>
                </w:r>
                <w:r>
                  <w:rPr>
                    <w:rFonts w:ascii="Calibri" w:hAnsi="Calibri"/>
                  </w:rPr>
                  <w:t>?)</w:t>
                </w:r>
                <w:r w:rsidRPr="00DA1A2D">
                  <w:rPr>
                    <w:rFonts w:ascii="Calibri" w:hAnsi="Calibri"/>
                  </w:rPr>
                  <w:t xml:space="preserve"> achievement. Without these works, the flamboyant music of Sylvano Busotti, whose music is considered an activity and a process as much as a concrete entity, is inconceivable, and in Maderna’s wake </w:t>
                </w:r>
                <w:r w:rsidRPr="00DA1A2D">
                  <w:rPr>
                    <w:rFonts w:ascii="Calibri" w:hAnsi="Calibri"/>
                    <w:lang w:eastAsia="et-EE"/>
                  </w:rPr>
                  <w:t xml:space="preserve">would come </w:t>
                </w:r>
                <w:r>
                  <w:rPr>
                    <w:rFonts w:ascii="Calibri" w:hAnsi="Calibri"/>
                    <w:lang w:eastAsia="et-EE"/>
                  </w:rPr>
                  <w:t xml:space="preserve">a generation of Italian composers: </w:t>
                </w:r>
                <w:r w:rsidRPr="00DA1A2D">
                  <w:rPr>
                    <w:rFonts w:ascii="Calibri" w:hAnsi="Calibri"/>
                    <w:lang w:eastAsia="et-EE"/>
                  </w:rPr>
                  <w:t>Donatoni, Sciarrino, Manzoni, Franco Evangelisti and Nicolò Castiglioni.</w:t>
                </w:r>
              </w:p>
              <w:p w:rsidR="00CD030B" w:rsidRPr="00627485" w:rsidRDefault="00CD030B" w:rsidP="00E60206">
                <w:pPr>
                  <w:jc w:val="both"/>
                  <w:rPr>
                    <w:rFonts w:ascii="Calibri" w:hAnsi="Calibri"/>
                  </w:rPr>
                </w:pPr>
              </w:p>
              <w:p w:rsidR="00E60206" w:rsidRPr="00CD030B" w:rsidRDefault="00E60206" w:rsidP="00CD030B">
                <w:pPr>
                  <w:pStyle w:val="Heading1"/>
                  <w:outlineLvl w:val="0"/>
                  <w:rPr>
                    <w:lang w:val="en-US"/>
                  </w:rPr>
                </w:pPr>
                <w:r w:rsidRPr="009E2DAB">
                  <w:rPr>
                    <w:lang w:val="en-US"/>
                  </w:rPr>
                  <w:t>Select List of Works:</w:t>
                </w:r>
              </w:p>
              <w:p w:rsidR="00E60206" w:rsidRPr="00BB7A52" w:rsidRDefault="00E60206" w:rsidP="00E60206">
                <w:pPr>
                  <w:autoSpaceDE w:val="0"/>
                  <w:autoSpaceDN w:val="0"/>
                  <w:adjustRightInd w:val="0"/>
                  <w:rPr>
                    <w:rFonts w:ascii="Calibri" w:hAnsi="Calibri" w:cs="Times-Italic"/>
                    <w:i/>
                    <w:iCs/>
                    <w:lang w:val="it-IT"/>
                  </w:rPr>
                </w:pPr>
                <w:r w:rsidRPr="00BB7A52">
                  <w:rPr>
                    <w:rFonts w:ascii="Calibri" w:hAnsi="Calibri" w:cs="Times-Roman"/>
                    <w:lang w:val="it-IT"/>
                  </w:rPr>
                  <w:t>Concerto per Pianoforte e orchestre (1946)</w:t>
                </w:r>
              </w:p>
              <w:p w:rsidR="00E60206" w:rsidRPr="00BB7A52" w:rsidRDefault="00E60206" w:rsidP="00E60206">
                <w:pPr>
                  <w:autoSpaceDE w:val="0"/>
                  <w:autoSpaceDN w:val="0"/>
                  <w:adjustRightInd w:val="0"/>
                  <w:rPr>
                    <w:rFonts w:ascii="Calibri" w:hAnsi="Calibri" w:cs="Times-Roman"/>
                    <w:lang w:val="en-US"/>
                  </w:rPr>
                </w:pPr>
                <w:r w:rsidRPr="00BB7A52">
                  <w:rPr>
                    <w:rFonts w:ascii="Calibri" w:hAnsi="Calibri" w:cs="Times-Roman"/>
                    <w:lang w:val="en-US"/>
                  </w:rPr>
                  <w:t xml:space="preserve">Tre Liriche Greche (1948) for soprano, small mixed chorus and instruments </w:t>
                </w:r>
              </w:p>
              <w:p w:rsidR="00E60206" w:rsidRPr="00BB7A52" w:rsidRDefault="00E60206" w:rsidP="00E60206">
                <w:pPr>
                  <w:autoSpaceDE w:val="0"/>
                  <w:autoSpaceDN w:val="0"/>
                  <w:adjustRightInd w:val="0"/>
                  <w:rPr>
                    <w:rFonts w:ascii="Calibri" w:hAnsi="Calibri" w:cs="Times-Roman"/>
                    <w:lang w:val="it-IT"/>
                  </w:rPr>
                </w:pPr>
                <w:r w:rsidRPr="00BB7A52">
                  <w:rPr>
                    <w:rFonts w:ascii="Calibri" w:hAnsi="Calibri" w:cs="Times-Roman"/>
                    <w:lang w:val="it-IT"/>
                  </w:rPr>
                  <w:t>Fantasia e Fuga (1949) for two pianos</w:t>
                </w:r>
              </w:p>
              <w:p w:rsidR="00E60206" w:rsidRPr="00BB7A52" w:rsidRDefault="00E60206" w:rsidP="00E60206">
                <w:pPr>
                  <w:autoSpaceDE w:val="0"/>
                  <w:autoSpaceDN w:val="0"/>
                  <w:adjustRightInd w:val="0"/>
                  <w:rPr>
                    <w:rFonts w:ascii="Calibri" w:hAnsi="Calibri" w:cs="Times-Roman"/>
                    <w:lang w:val="it-IT"/>
                  </w:rPr>
                </w:pPr>
                <w:r w:rsidRPr="00BB7A52">
                  <w:rPr>
                    <w:rFonts w:ascii="Calibri" w:hAnsi="Calibri" w:cs="Times-Roman"/>
                    <w:lang w:val="it-IT"/>
                  </w:rPr>
                  <w:t xml:space="preserve">Improvazzione I (1952) for orchestra </w:t>
                </w:r>
              </w:p>
              <w:p w:rsidR="00E60206" w:rsidRPr="00BB7A52" w:rsidRDefault="00E60206" w:rsidP="00E60206">
                <w:pPr>
                  <w:autoSpaceDE w:val="0"/>
                  <w:autoSpaceDN w:val="0"/>
                  <w:adjustRightInd w:val="0"/>
                  <w:rPr>
                    <w:rFonts w:ascii="Calibri" w:hAnsi="Calibri" w:cs="Times-Roman"/>
                    <w:lang w:val="it-IT"/>
                  </w:rPr>
                </w:pPr>
                <w:r w:rsidRPr="00BB7A52">
                  <w:rPr>
                    <w:rFonts w:ascii="Calibri" w:hAnsi="Calibri" w:cs="Times-Roman"/>
                    <w:lang w:val="it-IT"/>
                  </w:rPr>
                  <w:t>Musica su Due Dimensioni (1952) for flute, percussion and magnetic tape</w:t>
                </w:r>
              </w:p>
              <w:p w:rsidR="00E60206" w:rsidRPr="00BB7A52" w:rsidRDefault="00E60206" w:rsidP="00E60206">
                <w:pPr>
                  <w:autoSpaceDE w:val="0"/>
                  <w:autoSpaceDN w:val="0"/>
                  <w:adjustRightInd w:val="0"/>
                  <w:rPr>
                    <w:rFonts w:ascii="Calibri" w:hAnsi="Calibri" w:cs="Times-Roman"/>
                    <w:lang w:val="it-IT"/>
                  </w:rPr>
                </w:pPr>
                <w:r w:rsidRPr="00BB7A52">
                  <w:rPr>
                    <w:rFonts w:ascii="Calibri" w:hAnsi="Calibri" w:cs="Times-Roman"/>
                    <w:lang w:val="it-IT"/>
                  </w:rPr>
                  <w:lastRenderedPageBreak/>
                  <w:t>Divertimento in Deu Tempi (1953) for flute and piano</w:t>
                </w:r>
              </w:p>
              <w:p w:rsidR="00E60206" w:rsidRPr="0081123E" w:rsidRDefault="00E60206" w:rsidP="00E60206">
                <w:pPr>
                  <w:autoSpaceDE w:val="0"/>
                  <w:autoSpaceDN w:val="0"/>
                  <w:adjustRightInd w:val="0"/>
                  <w:rPr>
                    <w:rFonts w:ascii="Calibri" w:hAnsi="Calibri" w:cs="Times-Roman"/>
                    <w:lang w:val="en-US"/>
                  </w:rPr>
                </w:pPr>
                <w:r w:rsidRPr="0081123E">
                  <w:rPr>
                    <w:rFonts w:ascii="Calibri" w:hAnsi="Calibri" w:cs="Times-Roman"/>
                    <w:lang w:val="en-US"/>
                  </w:rPr>
                  <w:t xml:space="preserve">Kranichsteiner Kammerkantate (1953) for soprano, bass and orchestra </w:t>
                </w:r>
              </w:p>
              <w:p w:rsidR="00E60206" w:rsidRPr="00BB7A52" w:rsidRDefault="00E60206" w:rsidP="00E60206">
                <w:pPr>
                  <w:autoSpaceDE w:val="0"/>
                  <w:autoSpaceDN w:val="0"/>
                  <w:adjustRightInd w:val="0"/>
                  <w:rPr>
                    <w:rFonts w:ascii="Calibri" w:hAnsi="Calibri" w:cs="Times-Roman"/>
                    <w:lang w:val="en-US"/>
                  </w:rPr>
                </w:pPr>
                <w:r w:rsidRPr="00BB7A52">
                  <w:rPr>
                    <w:rFonts w:ascii="Calibri" w:hAnsi="Calibri" w:cs="Times-Roman"/>
                    <w:lang w:val="en-US"/>
                  </w:rPr>
                  <w:t>Sequenze e Strutture (1954). Electronic music</w:t>
                </w:r>
              </w:p>
              <w:p w:rsidR="00E60206" w:rsidRPr="00BB7A52" w:rsidRDefault="00E60206" w:rsidP="00E60206">
                <w:pPr>
                  <w:autoSpaceDE w:val="0"/>
                  <w:autoSpaceDN w:val="0"/>
                  <w:adjustRightInd w:val="0"/>
                  <w:rPr>
                    <w:rFonts w:ascii="Calibri" w:hAnsi="Calibri" w:cs="Times-Roman"/>
                    <w:lang w:val="it-IT"/>
                  </w:rPr>
                </w:pPr>
                <w:r w:rsidRPr="00BB7A52">
                  <w:rPr>
                    <w:rFonts w:ascii="Calibri" w:hAnsi="Calibri" w:cs="Times-Roman"/>
                    <w:lang w:val="it-IT"/>
                  </w:rPr>
                  <w:t xml:space="preserve">Notturno (1955). Electronic music </w:t>
                </w:r>
              </w:p>
              <w:p w:rsidR="00E60206" w:rsidRPr="00BB7A52" w:rsidRDefault="00E60206" w:rsidP="00E60206">
                <w:pPr>
                  <w:autoSpaceDE w:val="0"/>
                  <w:autoSpaceDN w:val="0"/>
                  <w:adjustRightInd w:val="0"/>
                  <w:rPr>
                    <w:rFonts w:ascii="Calibri" w:hAnsi="Calibri" w:cs="Times-Roman"/>
                    <w:lang w:val="it-IT"/>
                  </w:rPr>
                </w:pPr>
                <w:r w:rsidRPr="00BB7A52">
                  <w:rPr>
                    <w:rFonts w:ascii="Calibri" w:hAnsi="Calibri" w:cs="Times-Roman"/>
                    <w:lang w:val="it-IT"/>
                  </w:rPr>
                  <w:t xml:space="preserve">Qartetto per archi in due tempi (1955) </w:t>
                </w:r>
              </w:p>
              <w:p w:rsidR="00E60206" w:rsidRPr="0081123E" w:rsidRDefault="00E60206" w:rsidP="00E60206">
                <w:pPr>
                  <w:autoSpaceDE w:val="0"/>
                  <w:autoSpaceDN w:val="0"/>
                  <w:adjustRightInd w:val="0"/>
                  <w:rPr>
                    <w:rFonts w:ascii="Calibri" w:hAnsi="Calibri" w:cs="Times-Roman"/>
                    <w:lang w:val="it-IT"/>
                  </w:rPr>
                </w:pPr>
                <w:r w:rsidRPr="0081123E">
                  <w:rPr>
                    <w:rFonts w:ascii="Calibri" w:hAnsi="Calibri" w:cs="Times-Roman"/>
                    <w:lang w:val="it-IT"/>
                  </w:rPr>
                  <w:t xml:space="preserve">Serenata II (1957) for </w:t>
                </w:r>
                <w:proofErr w:type="gramStart"/>
                <w:r w:rsidRPr="0081123E">
                  <w:rPr>
                    <w:rFonts w:ascii="Calibri" w:hAnsi="Calibri" w:cs="Times-Roman"/>
                    <w:lang w:val="it-IT"/>
                  </w:rPr>
                  <w:t>11</w:t>
                </w:r>
                <w:proofErr w:type="gramEnd"/>
                <w:r w:rsidRPr="0081123E">
                  <w:rPr>
                    <w:rFonts w:ascii="Calibri" w:hAnsi="Calibri" w:cs="Times-Roman"/>
                    <w:lang w:val="it-IT"/>
                  </w:rPr>
                  <w:t xml:space="preserve"> instruments</w:t>
                </w:r>
              </w:p>
              <w:p w:rsidR="00E60206" w:rsidRPr="00BB7A52" w:rsidRDefault="00E60206" w:rsidP="00E60206">
                <w:pPr>
                  <w:autoSpaceDE w:val="0"/>
                  <w:autoSpaceDN w:val="0"/>
                  <w:adjustRightInd w:val="0"/>
                  <w:rPr>
                    <w:rFonts w:ascii="Calibri" w:hAnsi="Calibri" w:cs="Times-Roman"/>
                    <w:lang w:val="en-US"/>
                  </w:rPr>
                </w:pPr>
                <w:r w:rsidRPr="00BB7A52">
                  <w:rPr>
                    <w:rFonts w:ascii="Calibri" w:hAnsi="Calibri" w:cs="Times-Roman"/>
                    <w:lang w:val="en-US"/>
                  </w:rPr>
                  <w:t>Syntaxis (1957). Electronic music</w:t>
                </w:r>
              </w:p>
              <w:p w:rsidR="00E60206" w:rsidRPr="0081123E" w:rsidRDefault="00E60206" w:rsidP="00E60206">
                <w:pPr>
                  <w:autoSpaceDE w:val="0"/>
                  <w:autoSpaceDN w:val="0"/>
                  <w:adjustRightInd w:val="0"/>
                  <w:rPr>
                    <w:rFonts w:ascii="Calibri" w:hAnsi="Calibri" w:cs="Times-Roman"/>
                    <w:lang w:val="en-US"/>
                  </w:rPr>
                </w:pPr>
                <w:r w:rsidRPr="0081123E">
                  <w:rPr>
                    <w:rFonts w:ascii="Calibri" w:hAnsi="Calibri" w:cs="Times-Roman"/>
                    <w:lang w:val="en-US"/>
                  </w:rPr>
                  <w:t>Continuo (1958) Electronic music</w:t>
                </w:r>
              </w:p>
              <w:p w:rsidR="00E60206" w:rsidRPr="00BB7A52" w:rsidRDefault="00E60206" w:rsidP="00E60206">
                <w:pPr>
                  <w:autoSpaceDE w:val="0"/>
                  <w:autoSpaceDN w:val="0"/>
                  <w:adjustRightInd w:val="0"/>
                  <w:rPr>
                    <w:rFonts w:ascii="Calibri" w:hAnsi="Calibri" w:cs="Times-Roman"/>
                    <w:lang w:val="it-IT"/>
                  </w:rPr>
                </w:pPr>
                <w:r w:rsidRPr="0081123E">
                  <w:rPr>
                    <w:rFonts w:ascii="Calibri" w:hAnsi="Calibri" w:cs="Times-Roman"/>
                    <w:lang w:val="en-US"/>
                  </w:rPr>
                  <w:t xml:space="preserve">Don Perlimplin (1961). </w:t>
                </w:r>
                <w:r w:rsidRPr="00BB7A52">
                  <w:rPr>
                    <w:rFonts w:ascii="Calibri" w:hAnsi="Calibri" w:cs="Times-Roman"/>
                    <w:lang w:val="it-IT"/>
                  </w:rPr>
                  <w:t xml:space="preserve">Opera radiofonica </w:t>
                </w:r>
              </w:p>
              <w:p w:rsidR="00E60206" w:rsidRPr="00BB7A52" w:rsidRDefault="00E60206" w:rsidP="00E60206">
                <w:pPr>
                  <w:autoSpaceDE w:val="0"/>
                  <w:autoSpaceDN w:val="0"/>
                  <w:adjustRightInd w:val="0"/>
                  <w:rPr>
                    <w:rFonts w:ascii="Calibri" w:hAnsi="Calibri" w:cs="Times-Roman"/>
                    <w:lang w:val="it-IT"/>
                  </w:rPr>
                </w:pPr>
                <w:r w:rsidRPr="00BB7A52">
                  <w:rPr>
                    <w:rFonts w:ascii="Calibri" w:hAnsi="Calibri" w:cs="Times-Roman"/>
                    <w:lang w:val="it-IT"/>
                  </w:rPr>
                  <w:t xml:space="preserve">Entropia I (1963) for orchestra </w:t>
                </w:r>
              </w:p>
              <w:p w:rsidR="00E60206" w:rsidRPr="00BB7A52" w:rsidRDefault="00E60206" w:rsidP="00E60206">
                <w:pPr>
                  <w:autoSpaceDE w:val="0"/>
                  <w:autoSpaceDN w:val="0"/>
                  <w:adjustRightInd w:val="0"/>
                  <w:rPr>
                    <w:rFonts w:ascii="Calibri" w:hAnsi="Calibri" w:cs="Times-Roman"/>
                    <w:lang w:val="it-IT"/>
                  </w:rPr>
                </w:pPr>
                <w:r w:rsidRPr="00BB7A52">
                  <w:rPr>
                    <w:rFonts w:ascii="Calibri" w:hAnsi="Calibri" w:cs="Times-Roman"/>
                    <w:lang w:val="it-IT"/>
                  </w:rPr>
                  <w:t>Hyperion (1964). Music Drama</w:t>
                </w:r>
              </w:p>
              <w:p w:rsidR="00E60206" w:rsidRPr="00BB7A52" w:rsidRDefault="00E60206" w:rsidP="00E60206">
                <w:pPr>
                  <w:autoSpaceDE w:val="0"/>
                  <w:autoSpaceDN w:val="0"/>
                  <w:adjustRightInd w:val="0"/>
                  <w:rPr>
                    <w:rFonts w:ascii="Calibri" w:hAnsi="Calibri" w:cs="Times-Roman"/>
                    <w:lang w:val="it-IT"/>
                  </w:rPr>
                </w:pPr>
                <w:r w:rsidRPr="00BB7A52">
                  <w:rPr>
                    <w:rFonts w:ascii="Calibri" w:hAnsi="Calibri" w:cs="Times-Roman"/>
                    <w:lang w:val="it-IT"/>
                  </w:rPr>
                  <w:t>Le Rire (1964). Electronic music</w:t>
                </w:r>
              </w:p>
              <w:p w:rsidR="00E60206" w:rsidRPr="00BB7A52" w:rsidRDefault="00E60206" w:rsidP="00E60206">
                <w:pPr>
                  <w:autoSpaceDE w:val="0"/>
                  <w:autoSpaceDN w:val="0"/>
                  <w:adjustRightInd w:val="0"/>
                  <w:rPr>
                    <w:rFonts w:ascii="Calibri" w:hAnsi="Calibri" w:cs="Times-Roman"/>
                    <w:lang w:val="en-US"/>
                  </w:rPr>
                </w:pPr>
                <w:r w:rsidRPr="00BB7A52">
                  <w:rPr>
                    <w:rFonts w:ascii="Calibri" w:hAnsi="Calibri" w:cs="Times-Roman"/>
                    <w:lang w:val="en-US"/>
                  </w:rPr>
                  <w:t>Stele per Diotima (1965) for orchestra</w:t>
                </w:r>
              </w:p>
              <w:p w:rsidR="00E60206" w:rsidRPr="00BB7A52" w:rsidRDefault="00E60206" w:rsidP="00E60206">
                <w:pPr>
                  <w:autoSpaceDE w:val="0"/>
                  <w:autoSpaceDN w:val="0"/>
                  <w:adjustRightInd w:val="0"/>
                  <w:rPr>
                    <w:rFonts w:ascii="Calibri" w:hAnsi="Calibri" w:cs="Times-Roman"/>
                    <w:lang w:val="en-US"/>
                  </w:rPr>
                </w:pPr>
                <w:r w:rsidRPr="00BB7A52">
                  <w:rPr>
                    <w:rFonts w:ascii="Calibri" w:hAnsi="Calibri" w:cs="Times-Roman"/>
                    <w:lang w:val="en-US"/>
                  </w:rPr>
                  <w:t>Venetian Journal (1972) Electroacoustic music</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812E3DF2313A649B3DA21D63A15FC07"/>
              </w:placeholder>
            </w:sdtPr>
            <w:sdtEndPr/>
            <w:sdtContent>
              <w:p w:rsidR="00AF4A6F" w:rsidRDefault="004625E8" w:rsidP="00E60206">
                <w:pPr>
                  <w:autoSpaceDE w:val="0"/>
                  <w:autoSpaceDN w:val="0"/>
                  <w:adjustRightInd w:val="0"/>
                </w:pPr>
                <w:sdt>
                  <w:sdtPr>
                    <w:id w:val="602532654"/>
                    <w:citation/>
                  </w:sdtPr>
                  <w:sdtEndPr/>
                  <w:sdtContent>
                    <w:r w:rsidR="00AF4A6F">
                      <w:fldChar w:fldCharType="begin"/>
                    </w:r>
                    <w:r w:rsidR="0097208D">
                      <w:rPr>
                        <w:lang w:val="en-US"/>
                      </w:rPr>
                      <w:instrText xml:space="preserve">CITATION Riz04 \l 1033 </w:instrText>
                    </w:r>
                    <w:r w:rsidR="00AF4A6F">
                      <w:fldChar w:fldCharType="separate"/>
                    </w:r>
                    <w:r w:rsidR="0097208D">
                      <w:rPr>
                        <w:noProof/>
                        <w:lang w:val="en-US"/>
                      </w:rPr>
                      <w:t xml:space="preserve"> (Rizzardi)</w:t>
                    </w:r>
                    <w:r w:rsidR="00AF4A6F">
                      <w:fldChar w:fldCharType="end"/>
                    </w:r>
                  </w:sdtContent>
                </w:sdt>
              </w:p>
              <w:p w:rsidR="00E60206" w:rsidRPr="00A83AE5" w:rsidRDefault="004625E8" w:rsidP="00E60206">
                <w:pPr>
                  <w:jc w:val="both"/>
                  <w:rPr>
                    <w:rFonts w:ascii="Calibri" w:hAnsi="Calibri"/>
                    <w:b/>
                    <w:lang w:val="it-IT"/>
                  </w:rPr>
                </w:pPr>
                <w:sdt>
                  <w:sdtPr>
                    <w:rPr>
                      <w:rFonts w:ascii="Calibri" w:hAnsi="Calibri"/>
                      <w:b/>
                      <w:lang w:val="it-IT"/>
                    </w:rPr>
                    <w:id w:val="-2119832034"/>
                    <w:citation/>
                  </w:sdtPr>
                  <w:sdtEndPr/>
                  <w:sdtContent>
                    <w:r w:rsidR="0097208D">
                      <w:rPr>
                        <w:rFonts w:ascii="Calibri" w:hAnsi="Calibri"/>
                        <w:b/>
                        <w:lang w:val="it-IT"/>
                      </w:rPr>
                      <w:fldChar w:fldCharType="begin"/>
                    </w:r>
                    <w:r w:rsidR="0097208D">
                      <w:rPr>
                        <w:rFonts w:ascii="Calibri" w:hAnsi="Calibri"/>
                        <w:b/>
                        <w:lang w:val="en-US"/>
                      </w:rPr>
                      <w:instrText xml:space="preserve"> CITATION Bar85 \l 1033 </w:instrText>
                    </w:r>
                    <w:r w:rsidR="0097208D">
                      <w:rPr>
                        <w:rFonts w:ascii="Calibri" w:hAnsi="Calibri"/>
                        <w:b/>
                        <w:lang w:val="it-IT"/>
                      </w:rPr>
                      <w:fldChar w:fldCharType="separate"/>
                    </w:r>
                    <w:r w:rsidR="0097208D" w:rsidRPr="0097208D">
                      <w:rPr>
                        <w:rFonts w:ascii="Calibri" w:hAnsi="Calibri"/>
                        <w:noProof/>
                        <w:lang w:val="en-US"/>
                      </w:rPr>
                      <w:t>(Baroni)</w:t>
                    </w:r>
                    <w:r w:rsidR="0097208D">
                      <w:rPr>
                        <w:rFonts w:ascii="Calibri" w:hAnsi="Calibri"/>
                        <w:b/>
                        <w:lang w:val="it-IT"/>
                      </w:rPr>
                      <w:fldChar w:fldCharType="end"/>
                    </w:r>
                  </w:sdtContent>
                </w:sdt>
              </w:p>
              <w:p w:rsidR="00E60206" w:rsidRPr="00A83AE5" w:rsidRDefault="004625E8" w:rsidP="00E60206">
                <w:pPr>
                  <w:rPr>
                    <w:rFonts w:ascii="Calibri" w:hAnsi="Calibri"/>
                    <w:lang w:val="it-IT"/>
                  </w:rPr>
                </w:pPr>
                <w:sdt>
                  <w:sdtPr>
                    <w:rPr>
                      <w:rFonts w:ascii="Calibri" w:hAnsi="Calibri"/>
                      <w:lang w:val="it-IT"/>
                    </w:rPr>
                    <w:id w:val="1908029090"/>
                    <w:citation/>
                  </w:sdtPr>
                  <w:sdtEndPr/>
                  <w:sdtContent>
                    <w:r w:rsidR="0097208D">
                      <w:rPr>
                        <w:rFonts w:ascii="Calibri" w:hAnsi="Calibri"/>
                        <w:lang w:val="it-IT"/>
                      </w:rPr>
                      <w:fldChar w:fldCharType="begin"/>
                    </w:r>
                    <w:r w:rsidR="0097208D">
                      <w:rPr>
                        <w:rFonts w:ascii="Calibri" w:hAnsi="Calibri"/>
                        <w:lang w:val="en-US"/>
                      </w:rPr>
                      <w:instrText xml:space="preserve"> CITATION Bar89 \l 1033 </w:instrText>
                    </w:r>
                    <w:r w:rsidR="0097208D">
                      <w:rPr>
                        <w:rFonts w:ascii="Calibri" w:hAnsi="Calibri"/>
                        <w:lang w:val="it-IT"/>
                      </w:rPr>
                      <w:fldChar w:fldCharType="separate"/>
                    </w:r>
                    <w:r w:rsidR="0097208D" w:rsidRPr="0097208D">
                      <w:rPr>
                        <w:rFonts w:ascii="Calibri" w:hAnsi="Calibri"/>
                        <w:noProof/>
                        <w:lang w:val="en-US"/>
                      </w:rPr>
                      <w:t>(Baroni and Dalmonte, Studi su Bruno Maderna)</w:t>
                    </w:r>
                    <w:r w:rsidR="0097208D">
                      <w:rPr>
                        <w:rFonts w:ascii="Calibri" w:hAnsi="Calibri"/>
                        <w:lang w:val="it-IT"/>
                      </w:rPr>
                      <w:fldChar w:fldCharType="end"/>
                    </w:r>
                  </w:sdtContent>
                </w:sdt>
              </w:p>
              <w:p w:rsidR="00E60206" w:rsidRDefault="004625E8" w:rsidP="00E60206">
                <w:pPr>
                  <w:rPr>
                    <w:rFonts w:ascii="Calibri" w:hAnsi="Calibri"/>
                    <w:lang w:val="en-US"/>
                  </w:rPr>
                </w:pPr>
                <w:sdt>
                  <w:sdtPr>
                    <w:rPr>
                      <w:rFonts w:ascii="Calibri" w:hAnsi="Calibri"/>
                      <w:lang w:val="en-US"/>
                    </w:rPr>
                    <w:id w:val="942887298"/>
                    <w:citation/>
                  </w:sdtPr>
                  <w:sdtEndPr/>
                  <w:sdtContent>
                    <w:r w:rsidR="0097208D">
                      <w:rPr>
                        <w:rFonts w:ascii="Calibri" w:hAnsi="Calibri"/>
                        <w:lang w:val="en-US"/>
                      </w:rPr>
                      <w:fldChar w:fldCharType="begin"/>
                    </w:r>
                    <w:r w:rsidR="0097208D">
                      <w:rPr>
                        <w:rFonts w:ascii="Calibri" w:hAnsi="Calibri"/>
                        <w:lang w:val="en-US"/>
                      </w:rPr>
                      <w:instrText xml:space="preserve"> CITATION Dal04 \l 1033 </w:instrText>
                    </w:r>
                    <w:r w:rsidR="0097208D">
                      <w:rPr>
                        <w:rFonts w:ascii="Calibri" w:hAnsi="Calibri"/>
                        <w:lang w:val="en-US"/>
                      </w:rPr>
                      <w:fldChar w:fldCharType="separate"/>
                    </w:r>
                    <w:r w:rsidR="0097208D" w:rsidRPr="0097208D">
                      <w:rPr>
                        <w:rFonts w:ascii="Calibri" w:hAnsi="Calibri"/>
                        <w:noProof/>
                        <w:lang w:val="en-US"/>
                      </w:rPr>
                      <w:t>(Dalmonte and Russo)</w:t>
                    </w:r>
                    <w:r w:rsidR="0097208D">
                      <w:rPr>
                        <w:rFonts w:ascii="Calibri" w:hAnsi="Calibri"/>
                        <w:lang w:val="en-US"/>
                      </w:rPr>
                      <w:fldChar w:fldCharType="end"/>
                    </w:r>
                  </w:sdtContent>
                </w:sdt>
              </w:p>
              <w:p w:rsidR="0097208D" w:rsidRPr="00A83AE5" w:rsidRDefault="004625E8" w:rsidP="00E60206">
                <w:pPr>
                  <w:rPr>
                    <w:rFonts w:ascii="Calibri" w:hAnsi="Calibri"/>
                    <w:lang w:val="en-US"/>
                  </w:rPr>
                </w:pPr>
                <w:sdt>
                  <w:sdtPr>
                    <w:rPr>
                      <w:rFonts w:ascii="Calibri" w:hAnsi="Calibri"/>
                      <w:lang w:val="en-US"/>
                    </w:rPr>
                    <w:id w:val="547486776"/>
                    <w:citation/>
                  </w:sdtPr>
                  <w:sdtEndPr/>
                  <w:sdtContent>
                    <w:r w:rsidR="0097208D">
                      <w:rPr>
                        <w:rFonts w:ascii="Calibri" w:hAnsi="Calibri"/>
                        <w:lang w:val="en-US"/>
                      </w:rPr>
                      <w:fldChar w:fldCharType="begin"/>
                    </w:r>
                    <w:r w:rsidR="0097208D">
                      <w:rPr>
                        <w:rFonts w:ascii="Calibri" w:hAnsi="Calibri"/>
                        <w:lang w:val="en-US"/>
                      </w:rPr>
                      <w:instrText xml:space="preserve"> CITATION Fea90 \l 1033 </w:instrText>
                    </w:r>
                    <w:r w:rsidR="0097208D">
                      <w:rPr>
                        <w:rFonts w:ascii="Calibri" w:hAnsi="Calibri"/>
                        <w:lang w:val="en-US"/>
                      </w:rPr>
                      <w:fldChar w:fldCharType="separate"/>
                    </w:r>
                    <w:r w:rsidR="0097208D" w:rsidRPr="0097208D">
                      <w:rPr>
                        <w:rFonts w:ascii="Calibri" w:hAnsi="Calibri"/>
                        <w:noProof/>
                        <w:lang w:val="en-US"/>
                      </w:rPr>
                      <w:t>(Fearn)</w:t>
                    </w:r>
                    <w:r w:rsidR="0097208D">
                      <w:rPr>
                        <w:rFonts w:ascii="Calibri" w:hAnsi="Calibri"/>
                        <w:lang w:val="en-US"/>
                      </w:rPr>
                      <w:fldChar w:fldCharType="end"/>
                    </w:r>
                  </w:sdtContent>
                </w:sdt>
              </w:p>
              <w:p w:rsidR="00E60206" w:rsidRPr="00A83AE5" w:rsidRDefault="004625E8" w:rsidP="00E60206">
                <w:pPr>
                  <w:rPr>
                    <w:rFonts w:ascii="Calibri" w:hAnsi="Calibri"/>
                    <w:lang w:val="it-IT"/>
                  </w:rPr>
                </w:pPr>
                <w:sdt>
                  <w:sdtPr>
                    <w:rPr>
                      <w:rFonts w:ascii="Calibri" w:hAnsi="Calibri"/>
                      <w:lang w:val="it-IT"/>
                    </w:rPr>
                    <w:id w:val="1499767092"/>
                    <w:citation/>
                  </w:sdtPr>
                  <w:sdtEndPr/>
                  <w:sdtContent>
                    <w:r w:rsidR="0097208D">
                      <w:rPr>
                        <w:rFonts w:ascii="Calibri" w:hAnsi="Calibri"/>
                        <w:lang w:val="it-IT"/>
                      </w:rPr>
                      <w:fldChar w:fldCharType="begin"/>
                    </w:r>
                    <w:r w:rsidR="0097208D">
                      <w:rPr>
                        <w:rFonts w:ascii="Calibri" w:hAnsi="Calibri"/>
                        <w:lang w:val="en-US"/>
                      </w:rPr>
                      <w:instrText xml:space="preserve"> CITATION Nei07 \l 1033 </w:instrText>
                    </w:r>
                    <w:r w:rsidR="0097208D">
                      <w:rPr>
                        <w:rFonts w:ascii="Calibri" w:hAnsi="Calibri"/>
                        <w:lang w:val="it-IT"/>
                      </w:rPr>
                      <w:fldChar w:fldCharType="separate"/>
                    </w:r>
                    <w:r w:rsidR="0097208D" w:rsidRPr="0097208D">
                      <w:rPr>
                        <w:rFonts w:ascii="Calibri" w:hAnsi="Calibri"/>
                        <w:noProof/>
                        <w:lang w:val="en-US"/>
                      </w:rPr>
                      <w:t>(Neidhöfer)</w:t>
                    </w:r>
                    <w:r w:rsidR="0097208D">
                      <w:rPr>
                        <w:rFonts w:ascii="Calibri" w:hAnsi="Calibri"/>
                        <w:lang w:val="it-IT"/>
                      </w:rPr>
                      <w:fldChar w:fldCharType="end"/>
                    </w:r>
                  </w:sdtContent>
                </w:sdt>
              </w:p>
              <w:p w:rsidR="003235A7" w:rsidRDefault="004625E8" w:rsidP="00FB11DE">
                <w:sdt>
                  <w:sdtPr>
                    <w:id w:val="681941303"/>
                    <w:citation/>
                  </w:sdtPr>
                  <w:sdtEndPr/>
                  <w:sdtContent>
                    <w:r w:rsidR="00340D24">
                      <w:fldChar w:fldCharType="begin"/>
                    </w:r>
                    <w:r w:rsidR="00340D24">
                      <w:rPr>
                        <w:rFonts w:ascii="Calibri" w:hAnsi="Calibri"/>
                        <w:lang w:val="en-US"/>
                      </w:rPr>
                      <w:instrText xml:space="preserve"> CITATION Ver \l 1033 </w:instrText>
                    </w:r>
                    <w:r w:rsidR="00340D24">
                      <w:fldChar w:fldCharType="separate"/>
                    </w:r>
                    <w:r w:rsidR="00340D24" w:rsidRPr="00340D24">
                      <w:rPr>
                        <w:rFonts w:ascii="Calibri" w:hAnsi="Calibri"/>
                        <w:noProof/>
                        <w:lang w:val="en-US"/>
                      </w:rPr>
                      <w:t>(Verzina)</w:t>
                    </w:r>
                    <w:r w:rsidR="00340D24">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08D" w:rsidRDefault="0097208D" w:rsidP="007A0D55">
      <w:pPr>
        <w:spacing w:after="0" w:line="240" w:lineRule="auto"/>
      </w:pPr>
      <w:r>
        <w:separator/>
      </w:r>
    </w:p>
  </w:endnote>
  <w:endnote w:type="continuationSeparator" w:id="0">
    <w:p w:rsidR="0097208D" w:rsidRDefault="009720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Roman">
    <w:altName w:val="Times"/>
    <w:panose1 w:val="00000000000000000000"/>
    <w:charset w:val="4D"/>
    <w:family w:val="roman"/>
    <w:notTrueType/>
    <w:pitch w:val="default"/>
    <w:sig w:usb0="00000003" w:usb1="00000000" w:usb2="00000000" w:usb3="00000000" w:csb0="00000001" w:csb1="00000000"/>
  </w:font>
  <w:font w:name="Times-Italic">
    <w:altName w:val="Time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08D" w:rsidRDefault="0097208D" w:rsidP="007A0D55">
      <w:pPr>
        <w:spacing w:after="0" w:line="240" w:lineRule="auto"/>
      </w:pPr>
      <w:r>
        <w:separator/>
      </w:r>
    </w:p>
  </w:footnote>
  <w:footnote w:type="continuationSeparator" w:id="0">
    <w:p w:rsidR="0097208D" w:rsidRDefault="0097208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08D" w:rsidRDefault="0097208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97208D" w:rsidRDefault="009720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20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0D24"/>
    <w:rsid w:val="003677B6"/>
    <w:rsid w:val="003D3579"/>
    <w:rsid w:val="003E2795"/>
    <w:rsid w:val="003F0D73"/>
    <w:rsid w:val="004625E8"/>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208D"/>
    <w:rsid w:val="009A7264"/>
    <w:rsid w:val="009D1606"/>
    <w:rsid w:val="009E18A1"/>
    <w:rsid w:val="009E73D7"/>
    <w:rsid w:val="00A27D2C"/>
    <w:rsid w:val="00A76FD9"/>
    <w:rsid w:val="00AB436D"/>
    <w:rsid w:val="00AD2F24"/>
    <w:rsid w:val="00AD4844"/>
    <w:rsid w:val="00AF4A6F"/>
    <w:rsid w:val="00B219AE"/>
    <w:rsid w:val="00B33145"/>
    <w:rsid w:val="00B574C9"/>
    <w:rsid w:val="00BC39C9"/>
    <w:rsid w:val="00BE5BF7"/>
    <w:rsid w:val="00BF40E1"/>
    <w:rsid w:val="00C27FAB"/>
    <w:rsid w:val="00C358D4"/>
    <w:rsid w:val="00C6296B"/>
    <w:rsid w:val="00CC586D"/>
    <w:rsid w:val="00CD030B"/>
    <w:rsid w:val="00CF1542"/>
    <w:rsid w:val="00CF3EC5"/>
    <w:rsid w:val="00D656DA"/>
    <w:rsid w:val="00D83300"/>
    <w:rsid w:val="00DC6B48"/>
    <w:rsid w:val="00DF01B0"/>
    <w:rsid w:val="00E6020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02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0206"/>
    <w:rPr>
      <w:rFonts w:ascii="Lucida Grande" w:hAnsi="Lucida Grande" w:cs="Lucida Grande"/>
      <w:sz w:val="18"/>
      <w:szCs w:val="18"/>
    </w:rPr>
  </w:style>
  <w:style w:type="character" w:customStyle="1" w:styleId="datecapitalize">
    <w:name w:val="date capitalize"/>
    <w:basedOn w:val="DefaultParagraphFont"/>
    <w:rsid w:val="00E602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02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0206"/>
    <w:rPr>
      <w:rFonts w:ascii="Lucida Grande" w:hAnsi="Lucida Grande" w:cs="Lucida Grande"/>
      <w:sz w:val="18"/>
      <w:szCs w:val="18"/>
    </w:rPr>
  </w:style>
  <w:style w:type="character" w:customStyle="1" w:styleId="datecapitalize">
    <w:name w:val="date capitalize"/>
    <w:basedOn w:val="DefaultParagraphFont"/>
    <w:rsid w:val="00E60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09E93D0C5B0A438BC8A3019CE3123D"/>
        <w:category>
          <w:name w:val="General"/>
          <w:gallery w:val="placeholder"/>
        </w:category>
        <w:types>
          <w:type w:val="bbPlcHdr"/>
        </w:types>
        <w:behaviors>
          <w:behavior w:val="content"/>
        </w:behaviors>
        <w:guid w:val="{000300A3-D3E8-2241-992F-C92BFA578C08}"/>
      </w:docPartPr>
      <w:docPartBody>
        <w:p w:rsidR="00D714CA" w:rsidRDefault="00D714CA">
          <w:pPr>
            <w:pStyle w:val="8C09E93D0C5B0A438BC8A3019CE3123D"/>
          </w:pPr>
          <w:r w:rsidRPr="00CC586D">
            <w:rPr>
              <w:rStyle w:val="PlaceholderText"/>
              <w:b/>
              <w:color w:val="FFFFFF" w:themeColor="background1"/>
            </w:rPr>
            <w:t>[Salutation]</w:t>
          </w:r>
        </w:p>
      </w:docPartBody>
    </w:docPart>
    <w:docPart>
      <w:docPartPr>
        <w:name w:val="374FFFCECCB86B498F3488C2D93508FA"/>
        <w:category>
          <w:name w:val="General"/>
          <w:gallery w:val="placeholder"/>
        </w:category>
        <w:types>
          <w:type w:val="bbPlcHdr"/>
        </w:types>
        <w:behaviors>
          <w:behavior w:val="content"/>
        </w:behaviors>
        <w:guid w:val="{D0E8E705-3862-954F-9DAE-C54266A48DF6}"/>
      </w:docPartPr>
      <w:docPartBody>
        <w:p w:rsidR="00D714CA" w:rsidRDefault="00D714CA">
          <w:pPr>
            <w:pStyle w:val="374FFFCECCB86B498F3488C2D93508FA"/>
          </w:pPr>
          <w:r>
            <w:rPr>
              <w:rStyle w:val="PlaceholderText"/>
            </w:rPr>
            <w:t>[First name]</w:t>
          </w:r>
        </w:p>
      </w:docPartBody>
    </w:docPart>
    <w:docPart>
      <w:docPartPr>
        <w:name w:val="CD70E6184F850745AB43B134B4176F8A"/>
        <w:category>
          <w:name w:val="General"/>
          <w:gallery w:val="placeholder"/>
        </w:category>
        <w:types>
          <w:type w:val="bbPlcHdr"/>
        </w:types>
        <w:behaviors>
          <w:behavior w:val="content"/>
        </w:behaviors>
        <w:guid w:val="{E4C45EE7-E063-294D-ABF7-F56FA8A786FE}"/>
      </w:docPartPr>
      <w:docPartBody>
        <w:p w:rsidR="00D714CA" w:rsidRDefault="00D714CA">
          <w:pPr>
            <w:pStyle w:val="CD70E6184F850745AB43B134B4176F8A"/>
          </w:pPr>
          <w:r>
            <w:rPr>
              <w:rStyle w:val="PlaceholderText"/>
            </w:rPr>
            <w:t>[Middle name]</w:t>
          </w:r>
        </w:p>
      </w:docPartBody>
    </w:docPart>
    <w:docPart>
      <w:docPartPr>
        <w:name w:val="BF7E37EE7F61B548A78E0319FD59B3A5"/>
        <w:category>
          <w:name w:val="General"/>
          <w:gallery w:val="placeholder"/>
        </w:category>
        <w:types>
          <w:type w:val="bbPlcHdr"/>
        </w:types>
        <w:behaviors>
          <w:behavior w:val="content"/>
        </w:behaviors>
        <w:guid w:val="{7A170FDD-B79A-EB40-A73F-866A36721587}"/>
      </w:docPartPr>
      <w:docPartBody>
        <w:p w:rsidR="00D714CA" w:rsidRDefault="00D714CA">
          <w:pPr>
            <w:pStyle w:val="BF7E37EE7F61B548A78E0319FD59B3A5"/>
          </w:pPr>
          <w:r>
            <w:rPr>
              <w:rStyle w:val="PlaceholderText"/>
            </w:rPr>
            <w:t>[Last name]</w:t>
          </w:r>
        </w:p>
      </w:docPartBody>
    </w:docPart>
    <w:docPart>
      <w:docPartPr>
        <w:name w:val="E99802037538CA41A85081C5CC028FCA"/>
        <w:category>
          <w:name w:val="General"/>
          <w:gallery w:val="placeholder"/>
        </w:category>
        <w:types>
          <w:type w:val="bbPlcHdr"/>
        </w:types>
        <w:behaviors>
          <w:behavior w:val="content"/>
        </w:behaviors>
        <w:guid w:val="{B6C29D12-2829-7D44-9291-56D1EF0FEB69}"/>
      </w:docPartPr>
      <w:docPartBody>
        <w:p w:rsidR="00D714CA" w:rsidRDefault="00D714CA">
          <w:pPr>
            <w:pStyle w:val="E99802037538CA41A85081C5CC028FCA"/>
          </w:pPr>
          <w:r>
            <w:rPr>
              <w:rStyle w:val="PlaceholderText"/>
            </w:rPr>
            <w:t>[Enter your biography]</w:t>
          </w:r>
        </w:p>
      </w:docPartBody>
    </w:docPart>
    <w:docPart>
      <w:docPartPr>
        <w:name w:val="1C99C10D017EA8409A3BAF70F82DBA67"/>
        <w:category>
          <w:name w:val="General"/>
          <w:gallery w:val="placeholder"/>
        </w:category>
        <w:types>
          <w:type w:val="bbPlcHdr"/>
        </w:types>
        <w:behaviors>
          <w:behavior w:val="content"/>
        </w:behaviors>
        <w:guid w:val="{FA16E477-F0EF-344D-B972-A2D73442AAE8}"/>
      </w:docPartPr>
      <w:docPartBody>
        <w:p w:rsidR="00D714CA" w:rsidRDefault="00D714CA">
          <w:pPr>
            <w:pStyle w:val="1C99C10D017EA8409A3BAF70F82DBA67"/>
          </w:pPr>
          <w:r>
            <w:rPr>
              <w:rStyle w:val="PlaceholderText"/>
            </w:rPr>
            <w:t>[Enter the institution with which you are affiliated]</w:t>
          </w:r>
        </w:p>
      </w:docPartBody>
    </w:docPart>
    <w:docPart>
      <w:docPartPr>
        <w:name w:val="B77F62A776C99042BD26804B0318D945"/>
        <w:category>
          <w:name w:val="General"/>
          <w:gallery w:val="placeholder"/>
        </w:category>
        <w:types>
          <w:type w:val="bbPlcHdr"/>
        </w:types>
        <w:behaviors>
          <w:behavior w:val="content"/>
        </w:behaviors>
        <w:guid w:val="{1A6CC26A-6624-B54A-AA88-C47172BAFD1A}"/>
      </w:docPartPr>
      <w:docPartBody>
        <w:p w:rsidR="00D714CA" w:rsidRDefault="00D714CA">
          <w:pPr>
            <w:pStyle w:val="B77F62A776C99042BD26804B0318D945"/>
          </w:pPr>
          <w:r w:rsidRPr="00EF74F7">
            <w:rPr>
              <w:b/>
              <w:color w:val="808080" w:themeColor="background1" w:themeShade="80"/>
            </w:rPr>
            <w:t>[Enter the headword for your article]</w:t>
          </w:r>
        </w:p>
      </w:docPartBody>
    </w:docPart>
    <w:docPart>
      <w:docPartPr>
        <w:name w:val="775348388BC91D489BF7D3F5D0EAE03E"/>
        <w:category>
          <w:name w:val="General"/>
          <w:gallery w:val="placeholder"/>
        </w:category>
        <w:types>
          <w:type w:val="bbPlcHdr"/>
        </w:types>
        <w:behaviors>
          <w:behavior w:val="content"/>
        </w:behaviors>
        <w:guid w:val="{AC4265B0-0551-5B42-A902-C4A4D1415498}"/>
      </w:docPartPr>
      <w:docPartBody>
        <w:p w:rsidR="00D714CA" w:rsidRDefault="00D714CA">
          <w:pPr>
            <w:pStyle w:val="775348388BC91D489BF7D3F5D0EAE03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9DAF3220362546A5A1F41014955840"/>
        <w:category>
          <w:name w:val="General"/>
          <w:gallery w:val="placeholder"/>
        </w:category>
        <w:types>
          <w:type w:val="bbPlcHdr"/>
        </w:types>
        <w:behaviors>
          <w:behavior w:val="content"/>
        </w:behaviors>
        <w:guid w:val="{91AF2779-9A33-7148-8C01-1D8040FC7E55}"/>
      </w:docPartPr>
      <w:docPartBody>
        <w:p w:rsidR="00D714CA" w:rsidRDefault="00D714CA">
          <w:pPr>
            <w:pStyle w:val="1E9DAF3220362546A5A1F4101495584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1EFC601479CA34BB33C3D8F52F3F508"/>
        <w:category>
          <w:name w:val="General"/>
          <w:gallery w:val="placeholder"/>
        </w:category>
        <w:types>
          <w:type w:val="bbPlcHdr"/>
        </w:types>
        <w:behaviors>
          <w:behavior w:val="content"/>
        </w:behaviors>
        <w:guid w:val="{F569A3D6-85AB-9A43-9A5C-F7A9A88AD090}"/>
      </w:docPartPr>
      <w:docPartBody>
        <w:p w:rsidR="00D714CA" w:rsidRDefault="00D714CA">
          <w:pPr>
            <w:pStyle w:val="C1EFC601479CA34BB33C3D8F52F3F5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812E3DF2313A649B3DA21D63A15FC07"/>
        <w:category>
          <w:name w:val="General"/>
          <w:gallery w:val="placeholder"/>
        </w:category>
        <w:types>
          <w:type w:val="bbPlcHdr"/>
        </w:types>
        <w:behaviors>
          <w:behavior w:val="content"/>
        </w:behaviors>
        <w:guid w:val="{93956066-3F72-A249-A692-0CC2BFE8B4AC}"/>
      </w:docPartPr>
      <w:docPartBody>
        <w:p w:rsidR="00D714CA" w:rsidRDefault="00D714CA">
          <w:pPr>
            <w:pStyle w:val="D812E3DF2313A649B3DA21D63A15FC0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Roman">
    <w:altName w:val="Times"/>
    <w:panose1 w:val="00000000000000000000"/>
    <w:charset w:val="4D"/>
    <w:family w:val="roman"/>
    <w:notTrueType/>
    <w:pitch w:val="default"/>
    <w:sig w:usb0="00000003" w:usb1="00000000" w:usb2="00000000" w:usb3="00000000" w:csb0="00000001" w:csb1="00000000"/>
  </w:font>
  <w:font w:name="Times-Italic">
    <w:altName w:val="Time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4CA"/>
    <w:rsid w:val="00D714C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09E93D0C5B0A438BC8A3019CE3123D">
    <w:name w:val="8C09E93D0C5B0A438BC8A3019CE3123D"/>
  </w:style>
  <w:style w:type="paragraph" w:customStyle="1" w:styleId="374FFFCECCB86B498F3488C2D93508FA">
    <w:name w:val="374FFFCECCB86B498F3488C2D93508FA"/>
  </w:style>
  <w:style w:type="paragraph" w:customStyle="1" w:styleId="CD70E6184F850745AB43B134B4176F8A">
    <w:name w:val="CD70E6184F850745AB43B134B4176F8A"/>
  </w:style>
  <w:style w:type="paragraph" w:customStyle="1" w:styleId="BF7E37EE7F61B548A78E0319FD59B3A5">
    <w:name w:val="BF7E37EE7F61B548A78E0319FD59B3A5"/>
  </w:style>
  <w:style w:type="paragraph" w:customStyle="1" w:styleId="E99802037538CA41A85081C5CC028FCA">
    <w:name w:val="E99802037538CA41A85081C5CC028FCA"/>
  </w:style>
  <w:style w:type="paragraph" w:customStyle="1" w:styleId="1C99C10D017EA8409A3BAF70F82DBA67">
    <w:name w:val="1C99C10D017EA8409A3BAF70F82DBA67"/>
  </w:style>
  <w:style w:type="paragraph" w:customStyle="1" w:styleId="B77F62A776C99042BD26804B0318D945">
    <w:name w:val="B77F62A776C99042BD26804B0318D945"/>
  </w:style>
  <w:style w:type="paragraph" w:customStyle="1" w:styleId="775348388BC91D489BF7D3F5D0EAE03E">
    <w:name w:val="775348388BC91D489BF7D3F5D0EAE03E"/>
  </w:style>
  <w:style w:type="paragraph" w:customStyle="1" w:styleId="1E9DAF3220362546A5A1F41014955840">
    <w:name w:val="1E9DAF3220362546A5A1F41014955840"/>
  </w:style>
  <w:style w:type="paragraph" w:customStyle="1" w:styleId="C1EFC601479CA34BB33C3D8F52F3F508">
    <w:name w:val="C1EFC601479CA34BB33C3D8F52F3F508"/>
  </w:style>
  <w:style w:type="paragraph" w:customStyle="1" w:styleId="D812E3DF2313A649B3DA21D63A15FC07">
    <w:name w:val="D812E3DF2313A649B3DA21D63A15FC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09E93D0C5B0A438BC8A3019CE3123D">
    <w:name w:val="8C09E93D0C5B0A438BC8A3019CE3123D"/>
  </w:style>
  <w:style w:type="paragraph" w:customStyle="1" w:styleId="374FFFCECCB86B498F3488C2D93508FA">
    <w:name w:val="374FFFCECCB86B498F3488C2D93508FA"/>
  </w:style>
  <w:style w:type="paragraph" w:customStyle="1" w:styleId="CD70E6184F850745AB43B134B4176F8A">
    <w:name w:val="CD70E6184F850745AB43B134B4176F8A"/>
  </w:style>
  <w:style w:type="paragraph" w:customStyle="1" w:styleId="BF7E37EE7F61B548A78E0319FD59B3A5">
    <w:name w:val="BF7E37EE7F61B548A78E0319FD59B3A5"/>
  </w:style>
  <w:style w:type="paragraph" w:customStyle="1" w:styleId="E99802037538CA41A85081C5CC028FCA">
    <w:name w:val="E99802037538CA41A85081C5CC028FCA"/>
  </w:style>
  <w:style w:type="paragraph" w:customStyle="1" w:styleId="1C99C10D017EA8409A3BAF70F82DBA67">
    <w:name w:val="1C99C10D017EA8409A3BAF70F82DBA67"/>
  </w:style>
  <w:style w:type="paragraph" w:customStyle="1" w:styleId="B77F62A776C99042BD26804B0318D945">
    <w:name w:val="B77F62A776C99042BD26804B0318D945"/>
  </w:style>
  <w:style w:type="paragraph" w:customStyle="1" w:styleId="775348388BC91D489BF7D3F5D0EAE03E">
    <w:name w:val="775348388BC91D489BF7D3F5D0EAE03E"/>
  </w:style>
  <w:style w:type="paragraph" w:customStyle="1" w:styleId="1E9DAF3220362546A5A1F41014955840">
    <w:name w:val="1E9DAF3220362546A5A1F41014955840"/>
  </w:style>
  <w:style w:type="paragraph" w:customStyle="1" w:styleId="C1EFC601479CA34BB33C3D8F52F3F508">
    <w:name w:val="C1EFC601479CA34BB33C3D8F52F3F508"/>
  </w:style>
  <w:style w:type="paragraph" w:customStyle="1" w:styleId="D812E3DF2313A649B3DA21D63A15FC07">
    <w:name w:val="D812E3DF2313A649B3DA21D63A15FC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Riz04</b:Tag>
    <b:SourceType>BookSection</b:SourceType>
    <b:Guid>{775DB778-09A6-B641-97AC-EAC796C8C9D0}</b:Guid>
    <b:Title>La Nouva Scuola Veneziana: 1948-1951</b:Title>
    <b:Year>2004</b:Year>
    <b:Pages>1-59</b:Pages>
    <b:Author>
      <b:Author>
        <b:NameList>
          <b:Person>
            <b:Last>Rizzardi</b:Last>
            <b:First>Veniero</b:First>
          </b:Person>
        </b:NameList>
      </b:Author>
      <b:Editor>
        <b:NameList>
          <b:Person>
            <b:Last>Gianmario</b:Last>
            <b:First>Borio</b:First>
          </b:Person>
          <b:Person>
            <b:Last>Morelli</b:Last>
            <b:First>Giovanni</b:First>
          </b:Person>
          <b:Person>
            <b:Last>Rizzardi</b:Last>
            <b:First>Veniero</b:First>
          </b:Person>
        </b:NameList>
      </b:Editor>
    </b:Author>
    <b:JournalName>Le Musiche Degli Anni Cinquanta</b:JournalName>
    <b:Publisher>L.S. Olschki</b:Publisher>
    <b:City>Firenze</b:City>
    <b:BookTitle>Le Musiche Degli Anni Cinquanta</b:BookTitle>
    <b:RefOrder>1</b:RefOrder>
  </b:Source>
  <b:Source>
    <b:Tag>Bar85</b:Tag>
    <b:SourceType>Book</b:SourceType>
    <b:Guid>{13B79A63-068F-9C43-AC82-9A41C14B7D3A}</b:Guid>
    <b:Title>Bruno Maderna: Documenti</b:Title>
    <b:City>Milan</b:City>
    <b:Publisher>Suvini Zerboni</b:Publisher>
    <b:Year>1985</b:Year>
    <b:Author>
      <b:Author>
        <b:NameList>
          <b:Person>
            <b:Last>Baroni</b:Last>
            <b:First>Mario</b:First>
          </b:Person>
        </b:NameList>
      </b:Author>
    </b:Author>
    <b:RefOrder>2</b:RefOrder>
  </b:Source>
  <b:Source>
    <b:Tag>Bar89</b:Tag>
    <b:SourceType>Book</b:SourceType>
    <b:Guid>{5A0F3FF7-F798-864C-8B01-773DEBBBACD9}</b:Guid>
    <b:Title>Studi su Bruno Maderna</b:Title>
    <b:City>Milan</b:City>
    <b:Publisher>Suvini Zerboni</b:Publisher>
    <b:Year>1989</b:Year>
    <b:Author>
      <b:Editor>
        <b:NameList>
          <b:Person>
            <b:Last>Baroni</b:Last>
            <b:First>Mario</b:First>
          </b:Person>
          <b:Person>
            <b:Last>Dalmonte</b:Last>
            <b:First>Rosanna</b:First>
          </b:Person>
        </b:NameList>
      </b:Editor>
    </b:Author>
    <b:RefOrder>3</b:RefOrder>
  </b:Source>
  <b:Source>
    <b:Tag>Dal04</b:Tag>
    <b:SourceType>Book</b:SourceType>
    <b:Guid>{5E6D2081-93D7-A24E-9BD0-C108187F2642}</b:Guid>
    <b:Title>Bruno Maderna, Studi E Testimonianze</b:Title>
    <b:City>Lucca</b:City>
    <b:Publisher>Libreria Musicale Italiana</b:Publisher>
    <b:Year>2004</b:Year>
    <b:Author>
      <b:Editor>
        <b:NameList>
          <b:Person>
            <b:Last>Dalmonte</b:Last>
            <b:First>Rossana</b:First>
          </b:Person>
          <b:Person>
            <b:Last>Russo</b:Last>
            <b:First>Marco</b:First>
          </b:Person>
        </b:NameList>
      </b:Editor>
    </b:Author>
    <b:RefOrder>4</b:RefOrder>
  </b:Source>
  <b:Source>
    <b:Tag>Fea90</b:Tag>
    <b:SourceType>Book</b:SourceType>
    <b:Guid>{4E551A36-7FC1-A349-AE86-C3922D797B8C}</b:Guid>
    <b:Title>Bruno Maderna</b:Title>
    <b:City>Amsterdam</b:City>
    <b:Publisher>Harwood Publishers</b:Publisher>
    <b:Year>1990</b:Year>
    <b:Author>
      <b:Author>
        <b:NameList>
          <b:Person>
            <b:Last>Fearn</b:Last>
            <b:First>Raymond</b:First>
          </b:Person>
        </b:NameList>
      </b:Author>
    </b:Author>
    <b:RefOrder>5</b:RefOrder>
  </b:Source>
  <b:Source>
    <b:Tag>Nei07</b:Tag>
    <b:SourceType>JournalArticle</b:SourceType>
    <b:Guid>{DB5CD0B4-9C44-AE49-A2CD-5B5C5C0D7AE8}</b:Guid>
    <b:Title>Bruno Maderna's Serial Arrays</b:Title>
    <b:Year>2007</b:Year>
    <b:Volume>13</b:Volume>
    <b:JournalName>Music Theory Online</b:JournalName>
    <b:Issue>1</b:Issue>
    <b:Author>
      <b:Author>
        <b:NameList>
          <b:Person>
            <b:Last>Neidhöfer</b:Last>
            <b:First>Christoph</b:First>
          </b:Person>
        </b:NameList>
      </b:Author>
    </b:Author>
    <b:RefOrder>6</b:RefOrder>
  </b:Source>
  <b:Source>
    <b:Tag>Ver</b:Tag>
    <b:SourceType>Book</b:SourceType>
    <b:Guid>{A08A1C04-87E2-A240-8655-5595CF56F4AF}</b:Guid>
    <b:Title>Bruno Maderna: Étude Historique et Critique</b:Title>
    <b:Publisher>L'Harmattan</b:Publisher>
    <b:City>Paris</b:City>
    <b:Author>
      <b:Author>
        <b:NameList>
          <b:Person>
            <b:Last>Verzina</b:Last>
            <b:First>Nicola</b:First>
          </b:Person>
        </b:NameList>
      </b:Author>
    </b:Author>
    <b:RefOrder>7</b:RefOrder>
  </b:Source>
</b:Sources>
</file>

<file path=customXml/itemProps1.xml><?xml version="1.0" encoding="utf-8"?>
<ds:datastoreItem xmlns:ds="http://schemas.openxmlformats.org/officeDocument/2006/customXml" ds:itemID="{CBBA2DB4-9D5D-F04C-A37D-351792683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1199</Words>
  <Characters>6835</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2015-02-24T01:37:00Z</dcterms:created>
  <dcterms:modified xsi:type="dcterms:W3CDTF">2015-02-24T01:37:00Z</dcterms:modified>
</cp:coreProperties>
</file>