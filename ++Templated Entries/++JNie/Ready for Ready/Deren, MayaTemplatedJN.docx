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0A66DE" w14:textId="77777777" w:rsidTr="00922950">
        <w:tc>
          <w:tcPr>
            <w:tcW w:w="491" w:type="dxa"/>
            <w:vMerge w:val="restart"/>
            <w:shd w:val="clear" w:color="auto" w:fill="A6A6A6" w:themeFill="background1" w:themeFillShade="A6"/>
            <w:textDirection w:val="btLr"/>
          </w:tcPr>
          <w:p w14:paraId="78848CE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736E03443EF543A0022E2C7EC6D0E8"/>
            </w:placeholder>
            <w:showingPlcHdr/>
            <w:dropDownList>
              <w:listItem w:displayText="Dr." w:value="Dr."/>
              <w:listItem w:displayText="Prof." w:value="Prof."/>
            </w:dropDownList>
          </w:sdtPr>
          <w:sdtEndPr/>
          <w:sdtContent>
            <w:tc>
              <w:tcPr>
                <w:tcW w:w="1259" w:type="dxa"/>
              </w:tcPr>
              <w:p w14:paraId="101F7B2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B5DA0C14A5E444B1ADC775F65D5C0B"/>
            </w:placeholder>
            <w:text/>
          </w:sdtPr>
          <w:sdtEndPr/>
          <w:sdtContent>
            <w:tc>
              <w:tcPr>
                <w:tcW w:w="2073" w:type="dxa"/>
              </w:tcPr>
              <w:p w14:paraId="22C34D6C" w14:textId="77777777" w:rsidR="00B574C9" w:rsidRDefault="00F76854" w:rsidP="00F76854">
                <w:r>
                  <w:t>Stefanie</w:t>
                </w:r>
              </w:p>
            </w:tc>
          </w:sdtContent>
        </w:sdt>
        <w:sdt>
          <w:sdtPr>
            <w:alias w:val="Middle name"/>
            <w:tag w:val="authorMiddleName"/>
            <w:id w:val="-2076034781"/>
            <w:placeholder>
              <w:docPart w:val="FE2967F9289D2F4C9761DD20595294AC"/>
            </w:placeholder>
            <w:showingPlcHdr/>
            <w:text/>
          </w:sdtPr>
          <w:sdtEndPr/>
          <w:sdtContent>
            <w:tc>
              <w:tcPr>
                <w:tcW w:w="2551" w:type="dxa"/>
              </w:tcPr>
              <w:p w14:paraId="397DF70F" w14:textId="77777777" w:rsidR="00B574C9" w:rsidRDefault="00B574C9" w:rsidP="00922950">
                <w:r>
                  <w:rPr>
                    <w:rStyle w:val="PlaceholderText"/>
                  </w:rPr>
                  <w:t>[Middle name]</w:t>
                </w:r>
              </w:p>
            </w:tc>
          </w:sdtContent>
        </w:sdt>
        <w:sdt>
          <w:sdtPr>
            <w:alias w:val="Last name"/>
            <w:tag w:val="authorLastName"/>
            <w:id w:val="-1088529830"/>
            <w:placeholder>
              <w:docPart w:val="5BA7510ECE20C94193029D3D8D7F8859"/>
            </w:placeholder>
            <w:text/>
          </w:sdtPr>
          <w:sdtEndPr/>
          <w:sdtContent>
            <w:tc>
              <w:tcPr>
                <w:tcW w:w="2642" w:type="dxa"/>
              </w:tcPr>
              <w:p w14:paraId="307BD796" w14:textId="77777777" w:rsidR="00B574C9" w:rsidRDefault="00F76854" w:rsidP="00F76854">
                <w:r>
                  <w:t>Miller</w:t>
                </w:r>
              </w:p>
            </w:tc>
          </w:sdtContent>
        </w:sdt>
      </w:tr>
      <w:tr w:rsidR="00B574C9" w14:paraId="49BB6959" w14:textId="77777777" w:rsidTr="001A6A06">
        <w:trPr>
          <w:trHeight w:val="986"/>
        </w:trPr>
        <w:tc>
          <w:tcPr>
            <w:tcW w:w="491" w:type="dxa"/>
            <w:vMerge/>
            <w:shd w:val="clear" w:color="auto" w:fill="A6A6A6" w:themeFill="background1" w:themeFillShade="A6"/>
          </w:tcPr>
          <w:p w14:paraId="1C19102B" w14:textId="77777777" w:rsidR="00B574C9" w:rsidRPr="001A6A06" w:rsidRDefault="00B574C9" w:rsidP="00CF1542">
            <w:pPr>
              <w:jc w:val="center"/>
              <w:rPr>
                <w:b/>
                <w:color w:val="FFFFFF" w:themeColor="background1"/>
              </w:rPr>
            </w:pPr>
          </w:p>
        </w:tc>
        <w:sdt>
          <w:sdtPr>
            <w:alias w:val="Biography"/>
            <w:tag w:val="authorBiography"/>
            <w:id w:val="938807824"/>
            <w:placeholder>
              <w:docPart w:val="53E50A81FF536241801FCE1CD7BF27CF"/>
            </w:placeholder>
            <w:showingPlcHdr/>
          </w:sdtPr>
          <w:sdtEndPr/>
          <w:sdtContent>
            <w:tc>
              <w:tcPr>
                <w:tcW w:w="8525" w:type="dxa"/>
                <w:gridSpan w:val="4"/>
              </w:tcPr>
              <w:p w14:paraId="088DF9F9" w14:textId="77777777" w:rsidR="00B574C9" w:rsidRDefault="00B574C9" w:rsidP="00922950">
                <w:r>
                  <w:rPr>
                    <w:rStyle w:val="PlaceholderText"/>
                  </w:rPr>
                  <w:t>[Enter your biography]</w:t>
                </w:r>
              </w:p>
            </w:tc>
          </w:sdtContent>
        </w:sdt>
      </w:tr>
      <w:tr w:rsidR="00B574C9" w14:paraId="704D2617" w14:textId="77777777" w:rsidTr="001A6A06">
        <w:trPr>
          <w:trHeight w:val="986"/>
        </w:trPr>
        <w:tc>
          <w:tcPr>
            <w:tcW w:w="491" w:type="dxa"/>
            <w:vMerge/>
            <w:shd w:val="clear" w:color="auto" w:fill="A6A6A6" w:themeFill="background1" w:themeFillShade="A6"/>
          </w:tcPr>
          <w:p w14:paraId="35C55566" w14:textId="77777777" w:rsidR="00B574C9" w:rsidRPr="001A6A06" w:rsidRDefault="00B574C9" w:rsidP="00CF1542">
            <w:pPr>
              <w:jc w:val="center"/>
              <w:rPr>
                <w:b/>
                <w:color w:val="FFFFFF" w:themeColor="background1"/>
              </w:rPr>
            </w:pPr>
          </w:p>
        </w:tc>
        <w:sdt>
          <w:sdtPr>
            <w:alias w:val="Affiliation"/>
            <w:tag w:val="affiliation"/>
            <w:id w:val="2012937915"/>
            <w:placeholder>
              <w:docPart w:val="E5C8EB4B25E0724692AEBFFDB452D375"/>
            </w:placeholder>
            <w:showingPlcHdr/>
            <w:text/>
          </w:sdtPr>
          <w:sdtEndPr/>
          <w:sdtContent>
            <w:tc>
              <w:tcPr>
                <w:tcW w:w="8525" w:type="dxa"/>
                <w:gridSpan w:val="4"/>
              </w:tcPr>
              <w:p w14:paraId="6E69EA44" w14:textId="77777777" w:rsidR="00B574C9" w:rsidRDefault="00B574C9" w:rsidP="00B574C9">
                <w:r>
                  <w:rPr>
                    <w:rStyle w:val="PlaceholderText"/>
                  </w:rPr>
                  <w:t>[Enter the institution with which you are affiliated]</w:t>
                </w:r>
              </w:p>
            </w:tc>
          </w:sdtContent>
        </w:sdt>
      </w:tr>
    </w:tbl>
    <w:p w14:paraId="5ABB36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8B5C753" w14:textId="77777777" w:rsidTr="00244BB0">
        <w:tc>
          <w:tcPr>
            <w:tcW w:w="9016" w:type="dxa"/>
            <w:shd w:val="clear" w:color="auto" w:fill="A6A6A6" w:themeFill="background1" w:themeFillShade="A6"/>
            <w:tcMar>
              <w:top w:w="113" w:type="dxa"/>
              <w:bottom w:w="113" w:type="dxa"/>
            </w:tcMar>
          </w:tcPr>
          <w:p w14:paraId="5B1611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E41510" w14:textId="77777777" w:rsidTr="003F0D73">
        <w:sdt>
          <w:sdtPr>
            <w:rPr>
              <w:b/>
            </w:rPr>
            <w:alias w:val="Article headword"/>
            <w:tag w:val="articleHeadword"/>
            <w:id w:val="-361440020"/>
            <w:placeholder>
              <w:docPart w:val="E7D0B20D3570FD459361C227855E20C4"/>
            </w:placeholder>
            <w:text/>
          </w:sdtPr>
          <w:sdtEndPr/>
          <w:sdtContent>
            <w:tc>
              <w:tcPr>
                <w:tcW w:w="9016" w:type="dxa"/>
                <w:tcMar>
                  <w:top w:w="113" w:type="dxa"/>
                  <w:bottom w:w="113" w:type="dxa"/>
                </w:tcMar>
              </w:tcPr>
              <w:p w14:paraId="70ACC3E5" w14:textId="77777777" w:rsidR="003F0D73" w:rsidRPr="00FB589A" w:rsidRDefault="00F76854" w:rsidP="00F76854">
                <w:pPr>
                  <w:rPr>
                    <w:b/>
                  </w:rPr>
                </w:pPr>
                <w:proofErr w:type="spellStart"/>
                <w:r>
                  <w:t>Deren</w:t>
                </w:r>
                <w:proofErr w:type="spellEnd"/>
                <w:r w:rsidRPr="00D50409">
                  <w:t xml:space="preserve">, Maya (1917 </w:t>
                </w:r>
                <w:r>
                  <w:t>-</w:t>
                </w:r>
                <w:r w:rsidRPr="00D50409">
                  <w:t xml:space="preserve"> 1961)</w:t>
                </w:r>
              </w:p>
            </w:tc>
          </w:sdtContent>
        </w:sdt>
      </w:tr>
      <w:tr w:rsidR="00464699" w14:paraId="1231FD42" w14:textId="77777777" w:rsidTr="00B941F0">
        <w:sdt>
          <w:sdtPr>
            <w:alias w:val="Variant headwords"/>
            <w:tag w:val="variantHeadwords"/>
            <w:id w:val="173464402"/>
            <w:placeholder>
              <w:docPart w:val="2CE4F0A455DE994B82315B113481701B"/>
            </w:placeholder>
            <w:showingPlcHdr/>
          </w:sdtPr>
          <w:sdtEndPr/>
          <w:sdtContent>
            <w:tc>
              <w:tcPr>
                <w:tcW w:w="9016" w:type="dxa"/>
                <w:tcMar>
                  <w:top w:w="113" w:type="dxa"/>
                  <w:bottom w:w="113" w:type="dxa"/>
                </w:tcMar>
              </w:tcPr>
              <w:p w14:paraId="7F08DD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2D2F28" w14:textId="77777777" w:rsidTr="003F0D73">
        <w:sdt>
          <w:sdtPr>
            <w:alias w:val="Abstract"/>
            <w:tag w:val="abstract"/>
            <w:id w:val="-635871867"/>
            <w:placeholder>
              <w:docPart w:val="F69F751DEC7ADE499EB26358D7F41411"/>
            </w:placeholder>
          </w:sdtPr>
          <w:sdtEndPr/>
          <w:sdtContent>
            <w:tc>
              <w:tcPr>
                <w:tcW w:w="9016" w:type="dxa"/>
                <w:tcMar>
                  <w:top w:w="113" w:type="dxa"/>
                  <w:bottom w:w="113" w:type="dxa"/>
                </w:tcMar>
              </w:tcPr>
              <w:p w14:paraId="22CD8327" w14:textId="77777777" w:rsidR="00E85A05" w:rsidRPr="00261438" w:rsidRDefault="00261438" w:rsidP="00261438">
                <w:pPr>
                  <w:rPr>
                    <w:bCs/>
                  </w:rPr>
                </w:pPr>
                <w:r w:rsidRPr="00494755">
                  <w:t xml:space="preserve">Maya </w:t>
                </w:r>
                <w:proofErr w:type="spellStart"/>
                <w:r w:rsidRPr="00494755">
                  <w:t>Deren</w:t>
                </w:r>
                <w:proofErr w:type="spellEnd"/>
                <w:r w:rsidRPr="00494755">
                  <w:t xml:space="preserve"> (born </w:t>
                </w:r>
                <w:proofErr w:type="spellStart"/>
                <w:r w:rsidRPr="00494755">
                  <w:rPr>
                    <w:bCs/>
                  </w:rPr>
                  <w:t>Eleanora</w:t>
                </w:r>
                <w:proofErr w:type="spellEnd"/>
                <w:r w:rsidRPr="00494755">
                  <w:rPr>
                    <w:bCs/>
                  </w:rPr>
                  <w:t xml:space="preserve"> </w:t>
                </w:r>
                <w:proofErr w:type="spellStart"/>
                <w:r w:rsidRPr="00494755">
                  <w:rPr>
                    <w:bCs/>
                  </w:rPr>
                  <w:t>Derenkowskaia</w:t>
                </w:r>
                <w:proofErr w:type="spellEnd"/>
                <w:r w:rsidRPr="00494755">
                  <w:rPr>
                    <w:bCs/>
                  </w:rPr>
                  <w:t xml:space="preserve"> in Kiev, Ukraine</w:t>
                </w:r>
                <w:r w:rsidRPr="00B941F0">
                  <w:t>)</w:t>
                </w:r>
                <w:r w:rsidRPr="00494755">
                  <w:rPr>
                    <w:b/>
                    <w:bCs/>
                  </w:rPr>
                  <w:t xml:space="preserve"> </w:t>
                </w:r>
                <w:r w:rsidRPr="00494755">
                  <w:rPr>
                    <w:bCs/>
                  </w:rPr>
                  <w:t xml:space="preserve">was a Russian American experimental filmmaker whose work in the 1940s and 50s had a profound impact on American avant-garde filmmaking. She was </w:t>
                </w:r>
                <w:r>
                  <w:rPr>
                    <w:bCs/>
                  </w:rPr>
                  <w:t>additionally</w:t>
                </w:r>
                <w:r w:rsidRPr="00494755">
                  <w:rPr>
                    <w:bCs/>
                  </w:rPr>
                  <w:t xml:space="preserve"> a film theorist, dancer, choreographer, photographer, ethnographer, poet, and entrepreneurial promoter of the avant-garde. In her theoretical writings, </w:t>
                </w:r>
                <w:proofErr w:type="spellStart"/>
                <w:r w:rsidRPr="00494755">
                  <w:rPr>
                    <w:bCs/>
                  </w:rPr>
                  <w:t>Deren</w:t>
                </w:r>
                <w:proofErr w:type="spellEnd"/>
                <w:r w:rsidRPr="00494755">
                  <w:rPr>
                    <w:bCs/>
                  </w:rPr>
                  <w:t xml:space="preserve"> argues that film is a distinct form of high art uniquely suited to represent modernity. For </w:t>
                </w:r>
                <w:proofErr w:type="spellStart"/>
                <w:r w:rsidRPr="00494755">
                  <w:rPr>
                    <w:bCs/>
                  </w:rPr>
                  <w:t>Deren</w:t>
                </w:r>
                <w:proofErr w:type="spellEnd"/>
                <w:r w:rsidRPr="00494755">
                  <w:rPr>
                    <w:bCs/>
                  </w:rPr>
                  <w:t xml:space="preserve">, film’s distinct nature lies in its ability to use reality creatively through manipulations of space and time by means of cinematic techniques such as the jump cut, multiple exposure, slow motion, reverse motion, and superimposition. She argues that in order for the medium to realize its potential as a unique form of art, a film should be organized according to its own organic logic, breaking with conventions adopted from literature, such as plot. </w:t>
                </w:r>
                <w:proofErr w:type="spellStart"/>
                <w:r>
                  <w:rPr>
                    <w:bCs/>
                  </w:rPr>
                  <w:t>D</w:t>
                </w:r>
                <w:r w:rsidRPr="00494755">
                  <w:rPr>
                    <w:bCs/>
                  </w:rPr>
                  <w:t>eren’s</w:t>
                </w:r>
                <w:proofErr w:type="spellEnd"/>
                <w:r w:rsidRPr="00494755">
                  <w:rPr>
                    <w:bCs/>
                  </w:rPr>
                  <w:t xml:space="preserve"> first film, </w:t>
                </w:r>
                <w:r w:rsidRPr="00494755">
                  <w:rPr>
                    <w:bCs/>
                    <w:i/>
                  </w:rPr>
                  <w:t xml:space="preserve">Meshes of the Afternoon </w:t>
                </w:r>
                <w:r w:rsidRPr="00494755">
                  <w:rPr>
                    <w:bCs/>
                  </w:rPr>
                  <w:t xml:space="preserve">(1943; made in collaboration with Alexander </w:t>
                </w:r>
                <w:proofErr w:type="spellStart"/>
                <w:r w:rsidRPr="00494755">
                  <w:rPr>
                    <w:bCs/>
                  </w:rPr>
                  <w:t>Hammid</w:t>
                </w:r>
                <w:proofErr w:type="spellEnd"/>
                <w:r w:rsidRPr="00494755">
                  <w:rPr>
                    <w:bCs/>
                  </w:rPr>
                  <w:t xml:space="preserve">), features a circular narrative structure that explores the subconscious imaginings and subjective focus of its central female figure, played by </w:t>
                </w:r>
                <w:proofErr w:type="spellStart"/>
                <w:r w:rsidRPr="00494755">
                  <w:rPr>
                    <w:bCs/>
                  </w:rPr>
                  <w:t>Deren</w:t>
                </w:r>
                <w:proofErr w:type="spellEnd"/>
                <w:r w:rsidRPr="00494755">
                  <w:rPr>
                    <w:bCs/>
                  </w:rPr>
                  <w:t xml:space="preserve">. </w:t>
                </w:r>
              </w:p>
            </w:tc>
            <w:bookmarkStart w:id="0" w:name="_GoBack" w:displacedByCustomXml="next"/>
            <w:bookmarkEnd w:id="0" w:displacedByCustomXml="next"/>
          </w:sdtContent>
        </w:sdt>
      </w:tr>
      <w:tr w:rsidR="003F0D73" w14:paraId="2412D32A" w14:textId="77777777" w:rsidTr="003F0D73">
        <w:sdt>
          <w:sdtPr>
            <w:alias w:val="Article text"/>
            <w:tag w:val="articleText"/>
            <w:id w:val="634067588"/>
            <w:placeholder>
              <w:docPart w:val="3E0BC970B5D81D4CBA106864488E8DD2"/>
            </w:placeholder>
          </w:sdtPr>
          <w:sdtEndPr/>
          <w:sdtContent>
            <w:tc>
              <w:tcPr>
                <w:tcW w:w="9016" w:type="dxa"/>
                <w:tcMar>
                  <w:top w:w="113" w:type="dxa"/>
                  <w:bottom w:w="113" w:type="dxa"/>
                </w:tcMar>
              </w:tcPr>
              <w:p w14:paraId="7D76F003" w14:textId="77777777" w:rsidR="00B941F0" w:rsidRDefault="00F76854" w:rsidP="00F76854">
                <w:pPr>
                  <w:rPr>
                    <w:bCs/>
                  </w:rPr>
                </w:pPr>
                <w:r w:rsidRPr="00494755">
                  <w:t xml:space="preserve">Maya </w:t>
                </w:r>
                <w:proofErr w:type="spellStart"/>
                <w:r w:rsidRPr="00494755">
                  <w:t>Deren</w:t>
                </w:r>
                <w:proofErr w:type="spellEnd"/>
                <w:r w:rsidRPr="00494755">
                  <w:t xml:space="preserve"> (born </w:t>
                </w:r>
                <w:proofErr w:type="spellStart"/>
                <w:r w:rsidRPr="00494755">
                  <w:rPr>
                    <w:bCs/>
                  </w:rPr>
                  <w:t>Eleanora</w:t>
                </w:r>
                <w:proofErr w:type="spellEnd"/>
                <w:r w:rsidRPr="00494755">
                  <w:rPr>
                    <w:bCs/>
                  </w:rPr>
                  <w:t xml:space="preserve"> </w:t>
                </w:r>
                <w:proofErr w:type="spellStart"/>
                <w:r w:rsidRPr="00494755">
                  <w:rPr>
                    <w:bCs/>
                  </w:rPr>
                  <w:t>Derenkowskaia</w:t>
                </w:r>
                <w:proofErr w:type="spellEnd"/>
                <w:r w:rsidRPr="00494755">
                  <w:rPr>
                    <w:bCs/>
                  </w:rPr>
                  <w:t xml:space="preserve"> in Kiev, Ukraine</w:t>
                </w:r>
                <w:r w:rsidRPr="00B941F0">
                  <w:t>)</w:t>
                </w:r>
                <w:r w:rsidRPr="00494755">
                  <w:rPr>
                    <w:b/>
                    <w:bCs/>
                  </w:rPr>
                  <w:t xml:space="preserve"> </w:t>
                </w:r>
                <w:r w:rsidRPr="00494755">
                  <w:rPr>
                    <w:bCs/>
                  </w:rPr>
                  <w:t xml:space="preserve">was a Russian American experimental filmmaker whose work in the 1940s and 50s had a profound impact on American avant-garde filmmaking. She was </w:t>
                </w:r>
                <w:r w:rsidR="00B941F0">
                  <w:rPr>
                    <w:bCs/>
                  </w:rPr>
                  <w:t>additionally</w:t>
                </w:r>
                <w:r w:rsidRPr="00494755">
                  <w:rPr>
                    <w:bCs/>
                  </w:rPr>
                  <w:t xml:space="preserve"> a film theorist, dancer, choreographer, photographer, ethnographer, poet, and entrepreneurial promoter of the avant-garde. In her theoretical writings, </w:t>
                </w:r>
                <w:proofErr w:type="spellStart"/>
                <w:r w:rsidRPr="00494755">
                  <w:rPr>
                    <w:bCs/>
                  </w:rPr>
                  <w:t>Deren</w:t>
                </w:r>
                <w:proofErr w:type="spellEnd"/>
                <w:r w:rsidRPr="00494755">
                  <w:rPr>
                    <w:bCs/>
                  </w:rPr>
                  <w:t xml:space="preserve"> argues that film is a distinct form of high art uniquely suited to represent modernity. For </w:t>
                </w:r>
                <w:proofErr w:type="spellStart"/>
                <w:r w:rsidRPr="00494755">
                  <w:rPr>
                    <w:bCs/>
                  </w:rPr>
                  <w:t>Deren</w:t>
                </w:r>
                <w:proofErr w:type="spellEnd"/>
                <w:r w:rsidRPr="00494755">
                  <w:rPr>
                    <w:bCs/>
                  </w:rPr>
                  <w:t xml:space="preserve">, film’s distinct nature lies in its ability to use reality creatively through manipulations of space and time by means of cinematic techniques such as the jump cut, multiple exposure, slow motion, reverse motion, and superimposition. She argues that in order for the medium to realize its potential as a unique form of art, a film should be organized according to its own organic logic, breaking with conventions adopted from literature, such as plot. </w:t>
                </w:r>
              </w:p>
              <w:p w14:paraId="56E2A52A" w14:textId="77777777" w:rsidR="00B941F0" w:rsidRDefault="00B941F0" w:rsidP="00F76854">
                <w:pPr>
                  <w:rPr>
                    <w:bCs/>
                  </w:rPr>
                </w:pPr>
              </w:p>
              <w:p w14:paraId="4FE722AF" w14:textId="77777777" w:rsidR="00F76854" w:rsidRPr="00494755" w:rsidRDefault="00F76854" w:rsidP="00F76854">
                <w:pPr>
                  <w:rPr>
                    <w:bCs/>
                  </w:rPr>
                </w:pPr>
                <w:proofErr w:type="spellStart"/>
                <w:r w:rsidRPr="00494755">
                  <w:rPr>
                    <w:bCs/>
                  </w:rPr>
                  <w:t>Deren’s</w:t>
                </w:r>
                <w:proofErr w:type="spellEnd"/>
                <w:r w:rsidRPr="00494755">
                  <w:rPr>
                    <w:bCs/>
                  </w:rPr>
                  <w:t xml:space="preserve"> first film, </w:t>
                </w:r>
                <w:r w:rsidRPr="00494755">
                  <w:rPr>
                    <w:bCs/>
                    <w:i/>
                  </w:rPr>
                  <w:t xml:space="preserve">Meshes of the Afternoon </w:t>
                </w:r>
                <w:r w:rsidRPr="00494755">
                  <w:rPr>
                    <w:bCs/>
                  </w:rPr>
                  <w:t xml:space="preserve">(1943; made in collaboration with Alexander </w:t>
                </w:r>
                <w:proofErr w:type="spellStart"/>
                <w:r w:rsidRPr="00494755">
                  <w:rPr>
                    <w:bCs/>
                  </w:rPr>
                  <w:t>Hammid</w:t>
                </w:r>
                <w:proofErr w:type="spellEnd"/>
                <w:r w:rsidRPr="00494755">
                  <w:rPr>
                    <w:bCs/>
                  </w:rPr>
                  <w:t xml:space="preserve">), features a circular narrative structure that explores the subconscious imaginings and subjective focus of its central female figure, played by </w:t>
                </w:r>
                <w:proofErr w:type="spellStart"/>
                <w:r w:rsidRPr="00494755">
                  <w:rPr>
                    <w:bCs/>
                  </w:rPr>
                  <w:t>Deren</w:t>
                </w:r>
                <w:proofErr w:type="spellEnd"/>
                <w:r w:rsidRPr="00494755">
                  <w:rPr>
                    <w:bCs/>
                  </w:rPr>
                  <w:t xml:space="preserve">. Influenced by surrealism and Freudian psychoanalysis, the film constructs an oneiric space where symbols and motifs such as a flower, a falling key, a mirror, a ringing telephone, and a cloaked figure recur and </w:t>
                </w:r>
                <w:r>
                  <w:rPr>
                    <w:bCs/>
                  </w:rPr>
                  <w:t>acquire progressively unsettling overtones</w:t>
                </w:r>
                <w:r w:rsidRPr="00494755">
                  <w:rPr>
                    <w:bCs/>
                  </w:rPr>
                  <w:t xml:space="preserve"> through creative editing. </w:t>
                </w:r>
                <w:r w:rsidRPr="00494755">
                  <w:rPr>
                    <w:bCs/>
                    <w:i/>
                  </w:rPr>
                  <w:t xml:space="preserve">Meshes of the Afternoon </w:t>
                </w:r>
                <w:r w:rsidRPr="00494755">
                  <w:rPr>
                    <w:bCs/>
                  </w:rPr>
                  <w:t xml:space="preserve">also features </w:t>
                </w:r>
                <w:proofErr w:type="spellStart"/>
                <w:r w:rsidRPr="00494755">
                  <w:rPr>
                    <w:bCs/>
                  </w:rPr>
                  <w:t>Deren’s</w:t>
                </w:r>
                <w:proofErr w:type="spellEnd"/>
                <w:r w:rsidRPr="00494755">
                  <w:rPr>
                    <w:bCs/>
                  </w:rPr>
                  <w:t xml:space="preserve"> signature technique of cutting on action, which </w:t>
                </w:r>
                <w:r w:rsidR="00B941F0">
                  <w:rPr>
                    <w:bCs/>
                  </w:rPr>
                  <w:t>draws</w:t>
                </w:r>
                <w:r w:rsidRPr="00494755">
                  <w:rPr>
                    <w:bCs/>
                  </w:rPr>
                  <w:t xml:space="preserve"> together disparate spaces through a juxtaposition of shots. The technique enables a foot to step from a beach to a field of long grass, and then onto a tiled surface in a matter of seconds, epitomizing </w:t>
                </w:r>
                <w:proofErr w:type="spellStart"/>
                <w:r w:rsidRPr="00494755">
                  <w:rPr>
                    <w:bCs/>
                  </w:rPr>
                  <w:t>Deren’s</w:t>
                </w:r>
                <w:proofErr w:type="spellEnd"/>
                <w:r w:rsidRPr="00494755">
                  <w:rPr>
                    <w:bCs/>
                  </w:rPr>
                  <w:t xml:space="preserve"> creative use of reality to </w:t>
                </w:r>
                <w:r w:rsidRPr="00494755">
                  <w:rPr>
                    <w:bCs/>
                  </w:rPr>
                  <w:lastRenderedPageBreak/>
                  <w:t xml:space="preserve">construct worlds that can only exist in and through film. </w:t>
                </w:r>
                <w:r w:rsidRPr="00494755">
                  <w:rPr>
                    <w:bCs/>
                    <w:i/>
                  </w:rPr>
                  <w:t xml:space="preserve">Meshes of the Afternoon </w:t>
                </w:r>
                <w:r w:rsidRPr="00494755">
                  <w:rPr>
                    <w:bCs/>
                  </w:rPr>
                  <w:t>is regarded as one of the most influential films of the American avant-garde, and a key example of trance film.</w:t>
                </w:r>
              </w:p>
              <w:p w14:paraId="712A7906" w14:textId="77777777" w:rsidR="00F76854" w:rsidRPr="00494755" w:rsidRDefault="00F76854" w:rsidP="00F76854">
                <w:pPr>
                  <w:rPr>
                    <w:bCs/>
                  </w:rPr>
                </w:pPr>
              </w:p>
              <w:p w14:paraId="0571D923" w14:textId="77777777" w:rsidR="00261438" w:rsidRDefault="00F76854" w:rsidP="006841AF">
                <w:pPr>
                  <w:rPr>
                    <w:bCs/>
                    <w:iCs/>
                  </w:rPr>
                </w:pPr>
                <w:proofErr w:type="spellStart"/>
                <w:r w:rsidRPr="00494755">
                  <w:rPr>
                    <w:bCs/>
                  </w:rPr>
                  <w:t>Deren</w:t>
                </w:r>
                <w:proofErr w:type="spellEnd"/>
                <w:r w:rsidRPr="00494755">
                  <w:rPr>
                    <w:bCs/>
                  </w:rPr>
                  <w:t xml:space="preserve"> is also considered a pioneer of dance filmmaking. After graduating from Smith College </w:t>
                </w:r>
                <w:r>
                  <w:rPr>
                    <w:bCs/>
                  </w:rPr>
                  <w:t xml:space="preserve">in 1939 </w:t>
                </w:r>
                <w:r w:rsidRPr="00494755">
                  <w:rPr>
                    <w:bCs/>
                  </w:rPr>
                  <w:t>with a Master’s degree in English Literature focus</w:t>
                </w:r>
                <w:r>
                  <w:rPr>
                    <w:bCs/>
                  </w:rPr>
                  <w:t>ing</w:t>
                </w:r>
                <w:r w:rsidRPr="00494755">
                  <w:rPr>
                    <w:bCs/>
                  </w:rPr>
                  <w:t xml:space="preserve"> on</w:t>
                </w:r>
                <w:r>
                  <w:rPr>
                    <w:bCs/>
                  </w:rPr>
                  <w:t xml:space="preserve"> symbolist poetry</w:t>
                </w:r>
                <w:r w:rsidRPr="00494755">
                  <w:rPr>
                    <w:bCs/>
                  </w:rPr>
                  <w:t xml:space="preserve">, </w:t>
                </w:r>
                <w:proofErr w:type="spellStart"/>
                <w:r w:rsidRPr="00494755">
                  <w:rPr>
                    <w:bCs/>
                  </w:rPr>
                  <w:t>Deren</w:t>
                </w:r>
                <w:proofErr w:type="spellEnd"/>
                <w:r w:rsidRPr="00494755">
                  <w:rPr>
                    <w:bCs/>
                  </w:rPr>
                  <w:t xml:space="preserve"> became assistant to the innovative African American choreographer Katherine Dunham, touring with her company across the US. </w:t>
                </w:r>
                <w:r w:rsidRPr="00494755">
                  <w:rPr>
                    <w:bCs/>
                    <w:i/>
                  </w:rPr>
                  <w:t>A Study in Choreography for Camera</w:t>
                </w:r>
                <w:r w:rsidRPr="00494755">
                  <w:rPr>
                    <w:bCs/>
                  </w:rPr>
                  <w:t xml:space="preserve"> (1945) features Dunham-trained dancer and choreographer Talley Beatty. In program notes, </w:t>
                </w:r>
                <w:proofErr w:type="spellStart"/>
                <w:r w:rsidRPr="00494755">
                  <w:rPr>
                    <w:bCs/>
                  </w:rPr>
                  <w:t>Deren</w:t>
                </w:r>
                <w:proofErr w:type="spellEnd"/>
                <w:r w:rsidRPr="00494755">
                  <w:rPr>
                    <w:bCs/>
                  </w:rPr>
                  <w:t xml:space="preserve"> asserts that cinematographic space becomes an element of t</w:t>
                </w:r>
                <w:r>
                  <w:rPr>
                    <w:bCs/>
                  </w:rPr>
                  <w:t>he dance in this film, producing</w:t>
                </w:r>
                <w:r w:rsidRPr="00494755">
                  <w:rPr>
                    <w:bCs/>
                  </w:rPr>
                  <w:t xml:space="preserve"> an ordering of space and time that is impossible in live stage performance. The film should therefore be understood as a duet, choreographed and performed jointly by the dancer and the camera. These ideas </w:t>
                </w:r>
                <w:r>
                  <w:rPr>
                    <w:bCs/>
                  </w:rPr>
                  <w:t>are further</w:t>
                </w:r>
                <w:r w:rsidRPr="00494755">
                  <w:rPr>
                    <w:bCs/>
                  </w:rPr>
                  <w:t xml:space="preserve"> explored in </w:t>
                </w:r>
                <w:r w:rsidRPr="00494755">
                  <w:rPr>
                    <w:bCs/>
                    <w:i/>
                    <w:iCs/>
                  </w:rPr>
                  <w:t>Ritual In Transfigured Time</w:t>
                </w:r>
                <w:r w:rsidRPr="00494755">
                  <w:rPr>
                    <w:bCs/>
                  </w:rPr>
                  <w:t xml:space="preserve"> (1946), </w:t>
                </w:r>
                <w:r w:rsidRPr="00494755">
                  <w:rPr>
                    <w:bCs/>
                    <w:i/>
                  </w:rPr>
                  <w:t xml:space="preserve">Meditation on Violence </w:t>
                </w:r>
                <w:r w:rsidRPr="00494755">
                  <w:rPr>
                    <w:bCs/>
                  </w:rPr>
                  <w:t xml:space="preserve">(1948), and </w:t>
                </w:r>
                <w:r w:rsidRPr="00494755">
                  <w:rPr>
                    <w:bCs/>
                    <w:i/>
                    <w:iCs/>
                  </w:rPr>
                  <w:t>The Very Eye of Night </w:t>
                </w:r>
                <w:r w:rsidRPr="00494755">
                  <w:rPr>
                    <w:bCs/>
                  </w:rPr>
                  <w:t xml:space="preserve">(1958; collaboration with the Metropolitan Opera Ballet School). </w:t>
                </w:r>
                <w:proofErr w:type="spellStart"/>
                <w:r w:rsidRPr="00494755">
                  <w:rPr>
                    <w:bCs/>
                  </w:rPr>
                  <w:t>Deren’s</w:t>
                </w:r>
                <w:proofErr w:type="spellEnd"/>
                <w:r w:rsidRPr="00494755">
                  <w:rPr>
                    <w:bCs/>
                  </w:rPr>
                  <w:t xml:space="preserve"> choreographic films also exhibit her fascination with ritual performance. Between 1947 and 1954, </w:t>
                </w:r>
                <w:proofErr w:type="spellStart"/>
                <w:r w:rsidRPr="00494755">
                  <w:rPr>
                    <w:bCs/>
                  </w:rPr>
                  <w:t>Deren</w:t>
                </w:r>
                <w:proofErr w:type="spellEnd"/>
                <w:r w:rsidRPr="00494755">
                  <w:rPr>
                    <w:bCs/>
                  </w:rPr>
                  <w:t xml:space="preserve"> took four separate trips to Haiti in order to conduct ethnographic research on the rituals of </w:t>
                </w:r>
                <w:proofErr w:type="spellStart"/>
                <w:r w:rsidRPr="00494755">
                  <w:rPr>
                    <w:bCs/>
                  </w:rPr>
                  <w:t>Vodoon</w:t>
                </w:r>
                <w:proofErr w:type="spellEnd"/>
                <w:r w:rsidRPr="00494755">
                  <w:rPr>
                    <w:bCs/>
                  </w:rPr>
                  <w:t xml:space="preserve">. Her research was published in the book </w:t>
                </w:r>
                <w:r w:rsidRPr="00494755">
                  <w:rPr>
                    <w:bCs/>
                    <w:i/>
                    <w:iCs/>
                  </w:rPr>
                  <w:t xml:space="preserve">Divine Horsemen: The Living Gods of Haiti </w:t>
                </w:r>
                <w:r w:rsidRPr="00494755">
                  <w:rPr>
                    <w:bCs/>
                    <w:iCs/>
                  </w:rPr>
                  <w:t>(New York: Vanguard Press, 1953)</w:t>
                </w:r>
                <w:r>
                  <w:rPr>
                    <w:bCs/>
                    <w:iCs/>
                  </w:rPr>
                  <w:t xml:space="preserve">; </w:t>
                </w:r>
                <w:r w:rsidR="006841AF">
                  <w:rPr>
                    <w:bCs/>
                    <w:iCs/>
                  </w:rPr>
                  <w:t>later</w:t>
                </w:r>
                <w:r>
                  <w:rPr>
                    <w:bCs/>
                    <w:iCs/>
                  </w:rPr>
                  <w:t xml:space="preserve">, </w:t>
                </w:r>
                <w:r w:rsidR="00B941F0">
                  <w:rPr>
                    <w:bCs/>
                    <w:iCs/>
                  </w:rPr>
                  <w:t xml:space="preserve">her former husband </w:t>
                </w:r>
                <w:proofErr w:type="spellStart"/>
                <w:r w:rsidR="00B941F0">
                  <w:rPr>
                    <w:bCs/>
                    <w:iCs/>
                  </w:rPr>
                  <w:t>Teiji</w:t>
                </w:r>
                <w:proofErr w:type="spellEnd"/>
                <w:r w:rsidR="00B941F0">
                  <w:rPr>
                    <w:bCs/>
                    <w:iCs/>
                  </w:rPr>
                  <w:t xml:space="preserve"> Ito posthumously compiled the footage of </w:t>
                </w:r>
                <w:proofErr w:type="spellStart"/>
                <w:r w:rsidR="00B941F0">
                  <w:rPr>
                    <w:bCs/>
                    <w:iCs/>
                  </w:rPr>
                  <w:t>Voudoon</w:t>
                </w:r>
                <w:proofErr w:type="spellEnd"/>
                <w:r w:rsidR="00B941F0">
                  <w:rPr>
                    <w:bCs/>
                    <w:iCs/>
                  </w:rPr>
                  <w:t xml:space="preserve"> dances and graphics she took during the course of her research into a homonymous film</w:t>
                </w:r>
                <w:r w:rsidRPr="00494755">
                  <w:rPr>
                    <w:bCs/>
                    <w:iCs/>
                  </w:rPr>
                  <w:t>.</w:t>
                </w:r>
                <w:r>
                  <w:rPr>
                    <w:bCs/>
                    <w:iCs/>
                  </w:rPr>
                  <w:t xml:space="preserve"> </w:t>
                </w:r>
              </w:p>
              <w:p w14:paraId="7BA3D43A" w14:textId="77777777" w:rsidR="00261438" w:rsidRDefault="00261438" w:rsidP="006841AF">
                <w:pPr>
                  <w:rPr>
                    <w:bCs/>
                    <w:iCs/>
                  </w:rPr>
                </w:pPr>
              </w:p>
              <w:p w14:paraId="57119DF8" w14:textId="77777777" w:rsidR="00261438" w:rsidRPr="00261438" w:rsidRDefault="00261438" w:rsidP="00261438">
                <w:pPr>
                  <w:pStyle w:val="Caption"/>
                  <w:keepNext/>
                </w:pPr>
                <w:r>
                  <w:t xml:space="preserve">Figure </w:t>
                </w:r>
                <w:fldSimple w:instr=" SEQ Figure \* ARABIC ">
                  <w:r>
                    <w:rPr>
                      <w:noProof/>
                    </w:rPr>
                    <w:t>1</w:t>
                  </w:r>
                </w:fldSimple>
                <w:r>
                  <w:t xml:space="preserve"> </w:t>
                </w:r>
                <w:r>
                  <w:rPr>
                    <w:bCs w:val="0"/>
                    <w:i/>
                    <w:iCs/>
                  </w:rPr>
                  <w:t xml:space="preserve">A Study in Choreography for the Camera </w:t>
                </w:r>
                <w:r>
                  <w:rPr>
                    <w:bCs w:val="0"/>
                    <w:iCs/>
                  </w:rPr>
                  <w:t>(1945)</w:t>
                </w:r>
              </w:p>
              <w:p w14:paraId="59E61852" w14:textId="77777777" w:rsidR="00261438" w:rsidRDefault="00261438" w:rsidP="006841AF">
                <w:pPr>
                  <w:rPr>
                    <w:bCs/>
                    <w:iCs/>
                  </w:rPr>
                </w:pPr>
              </w:p>
              <w:p w14:paraId="6B3FEAD6" w14:textId="77777777" w:rsidR="00261438" w:rsidRDefault="00261438" w:rsidP="006841AF">
                <w:pPr>
                  <w:rPr>
                    <w:bCs/>
                    <w:iCs/>
                  </w:rPr>
                </w:pPr>
                <w:hyperlink r:id="rId9" w:history="1">
                  <w:r w:rsidRPr="005E788E">
                    <w:rPr>
                      <w:rStyle w:val="Hyperlink"/>
                      <w:bCs/>
                      <w:iCs/>
                    </w:rPr>
                    <w:t>http://www.ubu.com/dance/deren_study-in-choreography.html</w:t>
                  </w:r>
                </w:hyperlink>
              </w:p>
              <w:p w14:paraId="0E2106E9" w14:textId="77777777" w:rsidR="003F0D73" w:rsidRPr="00B941F0" w:rsidRDefault="003F0D73" w:rsidP="006841AF">
                <w:pPr>
                  <w:rPr>
                    <w:bCs/>
                    <w:iCs/>
                  </w:rPr>
                </w:pPr>
              </w:p>
            </w:tc>
          </w:sdtContent>
        </w:sdt>
      </w:tr>
      <w:tr w:rsidR="003235A7" w14:paraId="5089EB02" w14:textId="77777777" w:rsidTr="003235A7">
        <w:tc>
          <w:tcPr>
            <w:tcW w:w="9016" w:type="dxa"/>
          </w:tcPr>
          <w:p w14:paraId="013BC6C8" w14:textId="77777777" w:rsidR="00F76854" w:rsidRDefault="003235A7" w:rsidP="008A5B87">
            <w:r w:rsidRPr="0015114C">
              <w:rPr>
                <w:u w:val="single"/>
              </w:rPr>
              <w:lastRenderedPageBreak/>
              <w:t>Further reading</w:t>
            </w:r>
            <w:r>
              <w:t>:</w:t>
            </w:r>
          </w:p>
          <w:sdt>
            <w:sdtPr>
              <w:alias w:val="Further reading"/>
              <w:tag w:val="furtherReading"/>
              <w:id w:val="-1516217107"/>
              <w:placeholder>
                <w:docPart w:val="874B536EA38F0348824894E0DF32D331"/>
              </w:placeholder>
            </w:sdtPr>
            <w:sdtEndPr/>
            <w:sdtContent>
              <w:p w14:paraId="6D4595EF" w14:textId="77777777" w:rsidR="00F76854" w:rsidRDefault="00261438" w:rsidP="0040184A">
                <w:sdt>
                  <w:sdtPr>
                    <w:id w:val="-280030724"/>
                    <w:citation/>
                  </w:sdtPr>
                  <w:sdtEndPr/>
                  <w:sdtContent>
                    <w:r w:rsidR="00C25E87">
                      <w:fldChar w:fldCharType="begin"/>
                    </w:r>
                    <w:r w:rsidR="00C25E87">
                      <w:rPr>
                        <w:lang w:val="en-US"/>
                      </w:rPr>
                      <w:instrText xml:space="preserve"> CITATION Bra891 \l 1033 </w:instrText>
                    </w:r>
                    <w:r w:rsidR="00C25E87">
                      <w:fldChar w:fldCharType="separate"/>
                    </w:r>
                    <w:r w:rsidR="00C25E87">
                      <w:rPr>
                        <w:noProof/>
                        <w:lang w:val="en-US"/>
                      </w:rPr>
                      <w:t xml:space="preserve"> (Brakhage)</w:t>
                    </w:r>
                    <w:r w:rsidR="00C25E87">
                      <w:fldChar w:fldCharType="end"/>
                    </w:r>
                  </w:sdtContent>
                </w:sdt>
              </w:p>
              <w:p w14:paraId="2195E345" w14:textId="77777777" w:rsidR="00C25E87" w:rsidRDefault="00261438" w:rsidP="0040184A">
                <w:pPr>
                  <w:rPr>
                    <w:lang w:val="en-US"/>
                  </w:rPr>
                </w:pPr>
                <w:sdt>
                  <w:sdtPr>
                    <w:rPr>
                      <w:lang w:val="en-US"/>
                    </w:rPr>
                    <w:id w:val="-2115354736"/>
                    <w:citation/>
                  </w:sdtPr>
                  <w:sdtEndPr/>
                  <w:sdtContent>
                    <w:r w:rsidR="00C25E87">
                      <w:rPr>
                        <w:lang w:val="en-US"/>
                      </w:rPr>
                      <w:fldChar w:fldCharType="begin"/>
                    </w:r>
                    <w:r w:rsidR="00C25E87">
                      <w:rPr>
                        <w:lang w:val="en-US"/>
                      </w:rPr>
                      <w:instrText xml:space="preserve"> CITATION Bra021 \l 1033 </w:instrText>
                    </w:r>
                    <w:r w:rsidR="00C25E87">
                      <w:rPr>
                        <w:lang w:val="en-US"/>
                      </w:rPr>
                      <w:fldChar w:fldCharType="separate"/>
                    </w:r>
                    <w:r w:rsidR="00C25E87">
                      <w:rPr>
                        <w:noProof/>
                        <w:lang w:val="en-US"/>
                      </w:rPr>
                      <w:t>(Brannigan)</w:t>
                    </w:r>
                    <w:r w:rsidR="00C25E87">
                      <w:rPr>
                        <w:lang w:val="en-US"/>
                      </w:rPr>
                      <w:fldChar w:fldCharType="end"/>
                    </w:r>
                  </w:sdtContent>
                </w:sdt>
              </w:p>
              <w:p w14:paraId="0E3C8D3C" w14:textId="77777777" w:rsidR="00C25E87" w:rsidRDefault="00261438" w:rsidP="0040184A">
                <w:pPr>
                  <w:rPr>
                    <w:lang w:val="en-US"/>
                  </w:rPr>
                </w:pPr>
                <w:sdt>
                  <w:sdtPr>
                    <w:rPr>
                      <w:lang w:val="en-US"/>
                    </w:rPr>
                    <w:id w:val="2095113841"/>
                    <w:citation/>
                  </w:sdtPr>
                  <w:sdtEndPr/>
                  <w:sdtContent>
                    <w:r w:rsidR="00C25E87">
                      <w:rPr>
                        <w:lang w:val="en-US"/>
                      </w:rPr>
                      <w:fldChar w:fldCharType="begin"/>
                    </w:r>
                    <w:r w:rsidR="00C25E87">
                      <w:rPr>
                        <w:lang w:val="en-US"/>
                      </w:rPr>
                      <w:instrText xml:space="preserve"> CITATION But071 \l 1033 </w:instrText>
                    </w:r>
                    <w:r w:rsidR="00C25E87">
                      <w:rPr>
                        <w:lang w:val="en-US"/>
                      </w:rPr>
                      <w:fldChar w:fldCharType="separate"/>
                    </w:r>
                    <w:r w:rsidR="00C25E87">
                      <w:rPr>
                        <w:noProof/>
                        <w:lang w:val="en-US"/>
                      </w:rPr>
                      <w:t>(Butler)</w:t>
                    </w:r>
                    <w:r w:rsidR="00C25E87">
                      <w:rPr>
                        <w:lang w:val="en-US"/>
                      </w:rPr>
                      <w:fldChar w:fldCharType="end"/>
                    </w:r>
                  </w:sdtContent>
                </w:sdt>
              </w:p>
              <w:p w14:paraId="4402EEFE" w14:textId="77777777" w:rsidR="00C25E87" w:rsidRDefault="00261438" w:rsidP="0040184A">
                <w:pPr>
                  <w:rPr>
                    <w:lang w:val="en-US"/>
                  </w:rPr>
                </w:pPr>
                <w:sdt>
                  <w:sdtPr>
                    <w:rPr>
                      <w:lang w:val="en-US"/>
                    </w:rPr>
                    <w:id w:val="-961262022"/>
                    <w:citation/>
                  </w:sdtPr>
                  <w:sdtEndPr/>
                  <w:sdtContent>
                    <w:r w:rsidR="00C25E87">
                      <w:rPr>
                        <w:lang w:val="en-US"/>
                      </w:rPr>
                      <w:fldChar w:fldCharType="begin"/>
                    </w:r>
                    <w:r w:rsidR="00C25E87">
                      <w:rPr>
                        <w:lang w:val="en-US"/>
                      </w:rPr>
                      <w:instrText xml:space="preserve"> CITATION Der45 \l 1033 </w:instrText>
                    </w:r>
                    <w:r w:rsidR="00C25E87">
                      <w:rPr>
                        <w:lang w:val="en-US"/>
                      </w:rPr>
                      <w:fldChar w:fldCharType="separate"/>
                    </w:r>
                    <w:r w:rsidR="00C25E87">
                      <w:rPr>
                        <w:noProof/>
                        <w:lang w:val="en-US"/>
                      </w:rPr>
                      <w:t>(Deren, A Study in Choreography for Camera)</w:t>
                    </w:r>
                    <w:r w:rsidR="00C25E87">
                      <w:rPr>
                        <w:lang w:val="en-US"/>
                      </w:rPr>
                      <w:fldChar w:fldCharType="end"/>
                    </w:r>
                  </w:sdtContent>
                </w:sdt>
              </w:p>
              <w:p w14:paraId="3F9768F4" w14:textId="77777777" w:rsidR="00C25E87" w:rsidRDefault="00261438" w:rsidP="0040184A">
                <w:pPr>
                  <w:rPr>
                    <w:lang w:val="en-US"/>
                  </w:rPr>
                </w:pPr>
                <w:sdt>
                  <w:sdtPr>
                    <w:rPr>
                      <w:lang w:val="en-US"/>
                    </w:rPr>
                    <w:id w:val="1433551965"/>
                    <w:citation/>
                  </w:sdtPr>
                  <w:sdtEndPr/>
                  <w:sdtContent>
                    <w:r w:rsidR="00C25E87">
                      <w:rPr>
                        <w:lang w:val="en-US"/>
                      </w:rPr>
                      <w:fldChar w:fldCharType="begin"/>
                    </w:r>
                    <w:r w:rsidR="00C25E87">
                      <w:rPr>
                        <w:lang w:val="en-US"/>
                      </w:rPr>
                      <w:instrText xml:space="preserve"> CITATION Der051 \l 1033 </w:instrText>
                    </w:r>
                    <w:r w:rsidR="00C25E87">
                      <w:rPr>
                        <w:lang w:val="en-US"/>
                      </w:rPr>
                      <w:fldChar w:fldCharType="separate"/>
                    </w:r>
                    <w:r w:rsidR="00C25E87">
                      <w:rPr>
                        <w:noProof/>
                        <w:lang w:val="en-US"/>
                      </w:rPr>
                      <w:t>(Deren and McPherson, Essential Deren: Collected Writings on Film)</w:t>
                    </w:r>
                    <w:r w:rsidR="00C25E87">
                      <w:rPr>
                        <w:lang w:val="en-US"/>
                      </w:rPr>
                      <w:fldChar w:fldCharType="end"/>
                    </w:r>
                  </w:sdtContent>
                </w:sdt>
              </w:p>
              <w:p w14:paraId="2EA23AF3" w14:textId="77777777" w:rsidR="00C25E87" w:rsidRDefault="00261438" w:rsidP="0040184A">
                <w:pPr>
                  <w:rPr>
                    <w:lang w:val="en-US"/>
                  </w:rPr>
                </w:pPr>
                <w:sdt>
                  <w:sdtPr>
                    <w:rPr>
                      <w:lang w:val="en-US"/>
                    </w:rPr>
                    <w:id w:val="1024979060"/>
                    <w:citation/>
                  </w:sdtPr>
                  <w:sdtEndPr/>
                  <w:sdtContent>
                    <w:r w:rsidR="00C25E87">
                      <w:rPr>
                        <w:lang w:val="en-US"/>
                      </w:rPr>
                      <w:fldChar w:fldCharType="begin"/>
                    </w:r>
                    <w:r w:rsidR="00C25E87">
                      <w:rPr>
                        <w:lang w:val="en-US"/>
                      </w:rPr>
                      <w:instrText xml:space="preserve"> CITATION Hal021 \l 1033 </w:instrText>
                    </w:r>
                    <w:r w:rsidR="00C25E87">
                      <w:rPr>
                        <w:lang w:val="en-US"/>
                      </w:rPr>
                      <w:fldChar w:fldCharType="separate"/>
                    </w:r>
                    <w:r w:rsidR="00C25E87">
                      <w:rPr>
                        <w:noProof/>
                        <w:lang w:val="en-US"/>
                      </w:rPr>
                      <w:t>(Halsem)</w:t>
                    </w:r>
                    <w:r w:rsidR="00C25E87">
                      <w:rPr>
                        <w:lang w:val="en-US"/>
                      </w:rPr>
                      <w:fldChar w:fldCharType="end"/>
                    </w:r>
                  </w:sdtContent>
                </w:sdt>
              </w:p>
              <w:p w14:paraId="20BC3BBE" w14:textId="77777777" w:rsidR="00C25E87" w:rsidRDefault="00261438" w:rsidP="0040184A">
                <w:pPr>
                  <w:rPr>
                    <w:lang w:val="en-US"/>
                  </w:rPr>
                </w:pPr>
                <w:sdt>
                  <w:sdtPr>
                    <w:rPr>
                      <w:lang w:val="en-US"/>
                    </w:rPr>
                    <w:id w:val="-747192982"/>
                    <w:citation/>
                  </w:sdtPr>
                  <w:sdtEndPr/>
                  <w:sdtContent>
                    <w:r w:rsidR="00C25E87">
                      <w:rPr>
                        <w:lang w:val="en-US"/>
                      </w:rPr>
                      <w:fldChar w:fldCharType="begin"/>
                    </w:r>
                    <w:r w:rsidR="00C25E87">
                      <w:rPr>
                        <w:lang w:val="en-US"/>
                      </w:rPr>
                      <w:instrText xml:space="preserve"> CITATION Jac021 \l 1033 </w:instrText>
                    </w:r>
                    <w:r w:rsidR="00C25E87">
                      <w:rPr>
                        <w:lang w:val="en-US"/>
                      </w:rPr>
                      <w:fldChar w:fldCharType="separate"/>
                    </w:r>
                    <w:r w:rsidR="00C25E87">
                      <w:rPr>
                        <w:noProof/>
                        <w:lang w:val="en-US"/>
                      </w:rPr>
                      <w:t>(Jackson)</w:t>
                    </w:r>
                    <w:r w:rsidR="00C25E87">
                      <w:rPr>
                        <w:lang w:val="en-US"/>
                      </w:rPr>
                      <w:fldChar w:fldCharType="end"/>
                    </w:r>
                  </w:sdtContent>
                </w:sdt>
              </w:p>
              <w:p w14:paraId="704CBC17" w14:textId="77777777" w:rsidR="00C25E87" w:rsidRDefault="00261438" w:rsidP="0040184A">
                <w:pPr>
                  <w:rPr>
                    <w:lang w:val="en-US"/>
                  </w:rPr>
                </w:pPr>
                <w:sdt>
                  <w:sdtPr>
                    <w:rPr>
                      <w:lang w:val="en-US"/>
                    </w:rPr>
                    <w:id w:val="-255052550"/>
                    <w:citation/>
                  </w:sdtPr>
                  <w:sdtEndPr/>
                  <w:sdtContent>
                    <w:r w:rsidR="00C25E87">
                      <w:rPr>
                        <w:lang w:val="en-US"/>
                      </w:rPr>
                      <w:fldChar w:fldCharType="begin"/>
                    </w:r>
                    <w:r w:rsidR="00C25E87">
                      <w:rPr>
                        <w:lang w:val="en-US"/>
                      </w:rPr>
                      <w:instrText xml:space="preserve"> CITATION Mic801 \l 1033 </w:instrText>
                    </w:r>
                    <w:r w:rsidR="00C25E87">
                      <w:rPr>
                        <w:lang w:val="en-US"/>
                      </w:rPr>
                      <w:fldChar w:fldCharType="separate"/>
                    </w:r>
                    <w:r w:rsidR="00C25E87">
                      <w:rPr>
                        <w:noProof/>
                        <w:lang w:val="en-US"/>
                      </w:rPr>
                      <w:t>(Michelson)</w:t>
                    </w:r>
                    <w:r w:rsidR="00C25E87">
                      <w:rPr>
                        <w:lang w:val="en-US"/>
                      </w:rPr>
                      <w:fldChar w:fldCharType="end"/>
                    </w:r>
                  </w:sdtContent>
                </w:sdt>
              </w:p>
              <w:p w14:paraId="4AD8B6EA" w14:textId="77777777" w:rsidR="00C25E87" w:rsidRDefault="00261438" w:rsidP="0040184A">
                <w:pPr>
                  <w:rPr>
                    <w:lang w:val="en-US"/>
                  </w:rPr>
                </w:pPr>
                <w:sdt>
                  <w:sdtPr>
                    <w:rPr>
                      <w:lang w:val="en-US"/>
                    </w:rPr>
                    <w:id w:val="649029329"/>
                    <w:citation/>
                  </w:sdtPr>
                  <w:sdtEndPr/>
                  <w:sdtContent>
                    <w:r w:rsidR="00C25E87">
                      <w:rPr>
                        <w:lang w:val="en-US"/>
                      </w:rPr>
                      <w:fldChar w:fldCharType="begin"/>
                    </w:r>
                    <w:r w:rsidR="00C25E87">
                      <w:rPr>
                        <w:lang w:val="en-US"/>
                      </w:rPr>
                      <w:instrText xml:space="preserve"> CITATION Mil861 \l 1033 </w:instrText>
                    </w:r>
                    <w:r w:rsidR="00C25E87">
                      <w:rPr>
                        <w:lang w:val="en-US"/>
                      </w:rPr>
                      <w:fldChar w:fldCharType="separate"/>
                    </w:r>
                    <w:r w:rsidR="00C25E87">
                      <w:rPr>
                        <w:noProof/>
                        <w:lang w:val="en-US"/>
                      </w:rPr>
                      <w:t>(Millsapps)</w:t>
                    </w:r>
                    <w:r w:rsidR="00C25E87">
                      <w:rPr>
                        <w:lang w:val="en-US"/>
                      </w:rPr>
                      <w:fldChar w:fldCharType="end"/>
                    </w:r>
                  </w:sdtContent>
                </w:sdt>
              </w:p>
              <w:p w14:paraId="76EE12E2" w14:textId="77777777" w:rsidR="00C25E87" w:rsidRDefault="00261438" w:rsidP="0040184A">
                <w:pPr>
                  <w:rPr>
                    <w:lang w:val="en-US"/>
                  </w:rPr>
                </w:pPr>
                <w:sdt>
                  <w:sdtPr>
                    <w:rPr>
                      <w:lang w:val="en-US"/>
                    </w:rPr>
                    <w:id w:val="1772364229"/>
                    <w:citation/>
                  </w:sdtPr>
                  <w:sdtEndPr/>
                  <w:sdtContent>
                    <w:r w:rsidR="00C25E87">
                      <w:rPr>
                        <w:lang w:val="en-US"/>
                      </w:rPr>
                      <w:fldChar w:fldCharType="begin"/>
                    </w:r>
                    <w:r w:rsidR="00C25E87">
                      <w:rPr>
                        <w:lang w:val="en-US"/>
                      </w:rPr>
                      <w:instrText xml:space="preserve"> CITATION Nic011 \l 1033 </w:instrText>
                    </w:r>
                    <w:r w:rsidR="00C25E87">
                      <w:rPr>
                        <w:lang w:val="en-US"/>
                      </w:rPr>
                      <w:fldChar w:fldCharType="separate"/>
                    </w:r>
                    <w:r w:rsidR="00C25E87">
                      <w:rPr>
                        <w:noProof/>
                        <w:lang w:val="en-US"/>
                      </w:rPr>
                      <w:t>(Nichols and Deren)</w:t>
                    </w:r>
                    <w:r w:rsidR="00C25E87">
                      <w:rPr>
                        <w:lang w:val="en-US"/>
                      </w:rPr>
                      <w:fldChar w:fldCharType="end"/>
                    </w:r>
                  </w:sdtContent>
                </w:sdt>
              </w:p>
              <w:p w14:paraId="26576D2D" w14:textId="77777777" w:rsidR="00C25E87" w:rsidRDefault="00261438" w:rsidP="0040184A">
                <w:pPr>
                  <w:rPr>
                    <w:lang w:val="en-US"/>
                  </w:rPr>
                </w:pPr>
                <w:sdt>
                  <w:sdtPr>
                    <w:rPr>
                      <w:lang w:val="en-US"/>
                    </w:rPr>
                    <w:id w:val="508264178"/>
                    <w:citation/>
                  </w:sdtPr>
                  <w:sdtEndPr/>
                  <w:sdtContent>
                    <w:r w:rsidR="00C25E87">
                      <w:rPr>
                        <w:lang w:val="en-US"/>
                      </w:rPr>
                      <w:fldChar w:fldCharType="begin"/>
                    </w:r>
                    <w:r w:rsidR="00C25E87">
                      <w:rPr>
                        <w:lang w:val="en-US"/>
                      </w:rPr>
                      <w:instrText xml:space="preserve"> CITATION Sit701 \l 1033 </w:instrText>
                    </w:r>
                    <w:r w:rsidR="00C25E87">
                      <w:rPr>
                        <w:lang w:val="en-US"/>
                      </w:rPr>
                      <w:fldChar w:fldCharType="separate"/>
                    </w:r>
                    <w:r w:rsidR="00C25E87">
                      <w:rPr>
                        <w:noProof/>
                        <w:lang w:val="en-US"/>
                      </w:rPr>
                      <w:t>(Sitney, Film Culture Reader)</w:t>
                    </w:r>
                    <w:r w:rsidR="00C25E87">
                      <w:rPr>
                        <w:lang w:val="en-US"/>
                      </w:rPr>
                      <w:fldChar w:fldCharType="end"/>
                    </w:r>
                  </w:sdtContent>
                </w:sdt>
              </w:p>
              <w:p w14:paraId="0304219B" w14:textId="77777777" w:rsidR="003235A7" w:rsidRPr="00C25E87" w:rsidRDefault="00261438" w:rsidP="00FB11DE">
                <w:pPr>
                  <w:rPr>
                    <w:lang w:val="en-US"/>
                  </w:rPr>
                </w:pPr>
                <w:sdt>
                  <w:sdtPr>
                    <w:rPr>
                      <w:lang w:val="en-US"/>
                    </w:rPr>
                    <w:id w:val="1472560893"/>
                    <w:citation/>
                  </w:sdtPr>
                  <w:sdtEndPr/>
                  <w:sdtContent>
                    <w:r w:rsidR="00C25E87">
                      <w:rPr>
                        <w:lang w:val="en-US"/>
                      </w:rPr>
                      <w:fldChar w:fldCharType="begin"/>
                    </w:r>
                    <w:r w:rsidR="00C25E87">
                      <w:rPr>
                        <w:lang w:val="en-US"/>
                      </w:rPr>
                      <w:instrText xml:space="preserve"> CITATION Sit791 \l 1033 </w:instrText>
                    </w:r>
                    <w:r w:rsidR="00C25E87">
                      <w:rPr>
                        <w:lang w:val="en-US"/>
                      </w:rPr>
                      <w:fldChar w:fldCharType="separate"/>
                    </w:r>
                    <w:r w:rsidR="00C25E87">
                      <w:rPr>
                        <w:noProof/>
                        <w:lang w:val="en-US"/>
                      </w:rPr>
                      <w:t>(Sitney, Visionary Film: the American Avant-Garde, 1943-1978)</w:t>
                    </w:r>
                    <w:r w:rsidR="00C25E87">
                      <w:rPr>
                        <w:lang w:val="en-US"/>
                      </w:rPr>
                      <w:fldChar w:fldCharType="end"/>
                    </w:r>
                  </w:sdtContent>
                </w:sdt>
              </w:p>
            </w:sdtContent>
          </w:sdt>
        </w:tc>
      </w:tr>
    </w:tbl>
    <w:p w14:paraId="5609924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BCC9F" w14:textId="77777777" w:rsidR="00B941F0" w:rsidRDefault="00B941F0" w:rsidP="007A0D55">
      <w:pPr>
        <w:spacing w:after="0" w:line="240" w:lineRule="auto"/>
      </w:pPr>
      <w:r>
        <w:separator/>
      </w:r>
    </w:p>
  </w:endnote>
  <w:endnote w:type="continuationSeparator" w:id="0">
    <w:p w14:paraId="4CBB25A5" w14:textId="77777777" w:rsidR="00B941F0" w:rsidRDefault="00B941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E9E5D" w14:textId="77777777" w:rsidR="00B941F0" w:rsidRDefault="00B941F0" w:rsidP="007A0D55">
      <w:pPr>
        <w:spacing w:after="0" w:line="240" w:lineRule="auto"/>
      </w:pPr>
      <w:r>
        <w:separator/>
      </w:r>
    </w:p>
  </w:footnote>
  <w:footnote w:type="continuationSeparator" w:id="0">
    <w:p w14:paraId="46575E56" w14:textId="77777777" w:rsidR="00B941F0" w:rsidRDefault="00B941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B013C" w14:textId="77777777" w:rsidR="00B941F0" w:rsidRDefault="00B941F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1B074E" w14:textId="77777777" w:rsidR="00B941F0" w:rsidRDefault="00B941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854"/>
    <w:rsid w:val="00032559"/>
    <w:rsid w:val="00052040"/>
    <w:rsid w:val="000A4066"/>
    <w:rsid w:val="000B25AE"/>
    <w:rsid w:val="000B55AB"/>
    <w:rsid w:val="000D24DC"/>
    <w:rsid w:val="00101B2E"/>
    <w:rsid w:val="00116FA0"/>
    <w:rsid w:val="00144F3D"/>
    <w:rsid w:val="0015114C"/>
    <w:rsid w:val="001A21F3"/>
    <w:rsid w:val="001A2537"/>
    <w:rsid w:val="001A6A06"/>
    <w:rsid w:val="00210C03"/>
    <w:rsid w:val="002162E2"/>
    <w:rsid w:val="00225C5A"/>
    <w:rsid w:val="00230B10"/>
    <w:rsid w:val="00234353"/>
    <w:rsid w:val="00244BB0"/>
    <w:rsid w:val="00261438"/>
    <w:rsid w:val="002A0A0D"/>
    <w:rsid w:val="002B0B37"/>
    <w:rsid w:val="0030662D"/>
    <w:rsid w:val="003235A7"/>
    <w:rsid w:val="003677B6"/>
    <w:rsid w:val="003D3579"/>
    <w:rsid w:val="003E2795"/>
    <w:rsid w:val="003F0D73"/>
    <w:rsid w:val="0040184A"/>
    <w:rsid w:val="00462DBE"/>
    <w:rsid w:val="00464699"/>
    <w:rsid w:val="00483379"/>
    <w:rsid w:val="00487BC5"/>
    <w:rsid w:val="004934AD"/>
    <w:rsid w:val="00496888"/>
    <w:rsid w:val="004A7476"/>
    <w:rsid w:val="004E5896"/>
    <w:rsid w:val="00513EE6"/>
    <w:rsid w:val="00534F8F"/>
    <w:rsid w:val="00590035"/>
    <w:rsid w:val="005B177E"/>
    <w:rsid w:val="005B3921"/>
    <w:rsid w:val="005B5DDF"/>
    <w:rsid w:val="005F26D7"/>
    <w:rsid w:val="005F5450"/>
    <w:rsid w:val="006841AF"/>
    <w:rsid w:val="006D0412"/>
    <w:rsid w:val="007411B9"/>
    <w:rsid w:val="00780D95"/>
    <w:rsid w:val="00780DC7"/>
    <w:rsid w:val="007A0D55"/>
    <w:rsid w:val="007B3377"/>
    <w:rsid w:val="007E5F44"/>
    <w:rsid w:val="00807E61"/>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41F0"/>
    <w:rsid w:val="00BC39C9"/>
    <w:rsid w:val="00BE5BF7"/>
    <w:rsid w:val="00BF40E1"/>
    <w:rsid w:val="00C25E87"/>
    <w:rsid w:val="00C27FAB"/>
    <w:rsid w:val="00C358D4"/>
    <w:rsid w:val="00C6296B"/>
    <w:rsid w:val="00C66C0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685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A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8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854"/>
    <w:rPr>
      <w:rFonts w:ascii="Lucida Grande" w:hAnsi="Lucida Grande" w:cs="Lucida Grande"/>
      <w:sz w:val="18"/>
      <w:szCs w:val="18"/>
    </w:rPr>
  </w:style>
  <w:style w:type="character" w:styleId="Hyperlink">
    <w:name w:val="Hyperlink"/>
    <w:basedOn w:val="DefaultParagraphFont"/>
    <w:uiPriority w:val="99"/>
    <w:unhideWhenUsed/>
    <w:rsid w:val="00F76854"/>
    <w:rPr>
      <w:color w:val="0000FF"/>
      <w:u w:val="single"/>
    </w:rPr>
  </w:style>
  <w:style w:type="paragraph" w:styleId="Caption">
    <w:name w:val="caption"/>
    <w:basedOn w:val="Normal"/>
    <w:next w:val="Normal"/>
    <w:uiPriority w:val="35"/>
    <w:semiHidden/>
    <w:qFormat/>
    <w:rsid w:val="0026143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68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854"/>
    <w:rPr>
      <w:rFonts w:ascii="Lucida Grande" w:hAnsi="Lucida Grande" w:cs="Lucida Grande"/>
      <w:sz w:val="18"/>
      <w:szCs w:val="18"/>
    </w:rPr>
  </w:style>
  <w:style w:type="character" w:styleId="Hyperlink">
    <w:name w:val="Hyperlink"/>
    <w:basedOn w:val="DefaultParagraphFont"/>
    <w:uiPriority w:val="99"/>
    <w:unhideWhenUsed/>
    <w:rsid w:val="00F76854"/>
    <w:rPr>
      <w:color w:val="0000FF"/>
      <w:u w:val="single"/>
    </w:rPr>
  </w:style>
  <w:style w:type="paragraph" w:styleId="Caption">
    <w:name w:val="caption"/>
    <w:basedOn w:val="Normal"/>
    <w:next w:val="Normal"/>
    <w:uiPriority w:val="35"/>
    <w:semiHidden/>
    <w:qFormat/>
    <w:rsid w:val="0026143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bu.com/dance/deren_study-in-choreography.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736E03443EF543A0022E2C7EC6D0E8"/>
        <w:category>
          <w:name w:val="General"/>
          <w:gallery w:val="placeholder"/>
        </w:category>
        <w:types>
          <w:type w:val="bbPlcHdr"/>
        </w:types>
        <w:behaviors>
          <w:behavior w:val="content"/>
        </w:behaviors>
        <w:guid w:val="{B73D3F1D-6E51-5A41-B8F2-EC204F1CC331}"/>
      </w:docPartPr>
      <w:docPartBody>
        <w:p w:rsidR="008A0082" w:rsidRDefault="008A0082">
          <w:pPr>
            <w:pStyle w:val="51736E03443EF543A0022E2C7EC6D0E8"/>
          </w:pPr>
          <w:r w:rsidRPr="00CC586D">
            <w:rPr>
              <w:rStyle w:val="PlaceholderText"/>
              <w:b/>
              <w:color w:val="FFFFFF" w:themeColor="background1"/>
            </w:rPr>
            <w:t>[Salutation]</w:t>
          </w:r>
        </w:p>
      </w:docPartBody>
    </w:docPart>
    <w:docPart>
      <w:docPartPr>
        <w:name w:val="CDB5DA0C14A5E444B1ADC775F65D5C0B"/>
        <w:category>
          <w:name w:val="General"/>
          <w:gallery w:val="placeholder"/>
        </w:category>
        <w:types>
          <w:type w:val="bbPlcHdr"/>
        </w:types>
        <w:behaviors>
          <w:behavior w:val="content"/>
        </w:behaviors>
        <w:guid w:val="{5EC6FCBE-E31C-4C43-BBB3-0375AB402EFB}"/>
      </w:docPartPr>
      <w:docPartBody>
        <w:p w:rsidR="008A0082" w:rsidRDefault="008A0082">
          <w:pPr>
            <w:pStyle w:val="CDB5DA0C14A5E444B1ADC775F65D5C0B"/>
          </w:pPr>
          <w:r>
            <w:rPr>
              <w:rStyle w:val="PlaceholderText"/>
            </w:rPr>
            <w:t>[First name]</w:t>
          </w:r>
        </w:p>
      </w:docPartBody>
    </w:docPart>
    <w:docPart>
      <w:docPartPr>
        <w:name w:val="FE2967F9289D2F4C9761DD20595294AC"/>
        <w:category>
          <w:name w:val="General"/>
          <w:gallery w:val="placeholder"/>
        </w:category>
        <w:types>
          <w:type w:val="bbPlcHdr"/>
        </w:types>
        <w:behaviors>
          <w:behavior w:val="content"/>
        </w:behaviors>
        <w:guid w:val="{B5C71C0C-D92D-574A-8494-F60BA54A82D2}"/>
      </w:docPartPr>
      <w:docPartBody>
        <w:p w:rsidR="008A0082" w:rsidRDefault="008A0082">
          <w:pPr>
            <w:pStyle w:val="FE2967F9289D2F4C9761DD20595294AC"/>
          </w:pPr>
          <w:r>
            <w:rPr>
              <w:rStyle w:val="PlaceholderText"/>
            </w:rPr>
            <w:t>[Middle name]</w:t>
          </w:r>
        </w:p>
      </w:docPartBody>
    </w:docPart>
    <w:docPart>
      <w:docPartPr>
        <w:name w:val="5BA7510ECE20C94193029D3D8D7F8859"/>
        <w:category>
          <w:name w:val="General"/>
          <w:gallery w:val="placeholder"/>
        </w:category>
        <w:types>
          <w:type w:val="bbPlcHdr"/>
        </w:types>
        <w:behaviors>
          <w:behavior w:val="content"/>
        </w:behaviors>
        <w:guid w:val="{D8C6DE70-3B9F-3147-A6D2-E4948208B7F2}"/>
      </w:docPartPr>
      <w:docPartBody>
        <w:p w:rsidR="008A0082" w:rsidRDefault="008A0082">
          <w:pPr>
            <w:pStyle w:val="5BA7510ECE20C94193029D3D8D7F8859"/>
          </w:pPr>
          <w:r>
            <w:rPr>
              <w:rStyle w:val="PlaceholderText"/>
            </w:rPr>
            <w:t>[Last name]</w:t>
          </w:r>
        </w:p>
      </w:docPartBody>
    </w:docPart>
    <w:docPart>
      <w:docPartPr>
        <w:name w:val="53E50A81FF536241801FCE1CD7BF27CF"/>
        <w:category>
          <w:name w:val="General"/>
          <w:gallery w:val="placeholder"/>
        </w:category>
        <w:types>
          <w:type w:val="bbPlcHdr"/>
        </w:types>
        <w:behaviors>
          <w:behavior w:val="content"/>
        </w:behaviors>
        <w:guid w:val="{3105A79C-5D45-FD46-A85E-0619E77BD7A7}"/>
      </w:docPartPr>
      <w:docPartBody>
        <w:p w:rsidR="008A0082" w:rsidRDefault="008A0082">
          <w:pPr>
            <w:pStyle w:val="53E50A81FF536241801FCE1CD7BF27CF"/>
          </w:pPr>
          <w:r>
            <w:rPr>
              <w:rStyle w:val="PlaceholderText"/>
            </w:rPr>
            <w:t>[Enter your biography]</w:t>
          </w:r>
        </w:p>
      </w:docPartBody>
    </w:docPart>
    <w:docPart>
      <w:docPartPr>
        <w:name w:val="E5C8EB4B25E0724692AEBFFDB452D375"/>
        <w:category>
          <w:name w:val="General"/>
          <w:gallery w:val="placeholder"/>
        </w:category>
        <w:types>
          <w:type w:val="bbPlcHdr"/>
        </w:types>
        <w:behaviors>
          <w:behavior w:val="content"/>
        </w:behaviors>
        <w:guid w:val="{45EDF7E2-1916-3740-9C0F-23D5AE78D69E}"/>
      </w:docPartPr>
      <w:docPartBody>
        <w:p w:rsidR="008A0082" w:rsidRDefault="008A0082">
          <w:pPr>
            <w:pStyle w:val="E5C8EB4B25E0724692AEBFFDB452D375"/>
          </w:pPr>
          <w:r>
            <w:rPr>
              <w:rStyle w:val="PlaceholderText"/>
            </w:rPr>
            <w:t>[Enter the institution with which you are affiliated]</w:t>
          </w:r>
        </w:p>
      </w:docPartBody>
    </w:docPart>
    <w:docPart>
      <w:docPartPr>
        <w:name w:val="E7D0B20D3570FD459361C227855E20C4"/>
        <w:category>
          <w:name w:val="General"/>
          <w:gallery w:val="placeholder"/>
        </w:category>
        <w:types>
          <w:type w:val="bbPlcHdr"/>
        </w:types>
        <w:behaviors>
          <w:behavior w:val="content"/>
        </w:behaviors>
        <w:guid w:val="{C09BF3E6-F141-D743-BC58-7E82F81CC794}"/>
      </w:docPartPr>
      <w:docPartBody>
        <w:p w:rsidR="008A0082" w:rsidRDefault="008A0082">
          <w:pPr>
            <w:pStyle w:val="E7D0B20D3570FD459361C227855E20C4"/>
          </w:pPr>
          <w:r w:rsidRPr="00EF74F7">
            <w:rPr>
              <w:b/>
              <w:color w:val="808080" w:themeColor="background1" w:themeShade="80"/>
            </w:rPr>
            <w:t>[Enter the headword for your article]</w:t>
          </w:r>
        </w:p>
      </w:docPartBody>
    </w:docPart>
    <w:docPart>
      <w:docPartPr>
        <w:name w:val="2CE4F0A455DE994B82315B113481701B"/>
        <w:category>
          <w:name w:val="General"/>
          <w:gallery w:val="placeholder"/>
        </w:category>
        <w:types>
          <w:type w:val="bbPlcHdr"/>
        </w:types>
        <w:behaviors>
          <w:behavior w:val="content"/>
        </w:behaviors>
        <w:guid w:val="{F4C69E2C-DF09-6947-A29C-0AB8802DE3C6}"/>
      </w:docPartPr>
      <w:docPartBody>
        <w:p w:rsidR="008A0082" w:rsidRDefault="008A0082">
          <w:pPr>
            <w:pStyle w:val="2CE4F0A455DE994B82315B11348170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9F751DEC7ADE499EB26358D7F41411"/>
        <w:category>
          <w:name w:val="General"/>
          <w:gallery w:val="placeholder"/>
        </w:category>
        <w:types>
          <w:type w:val="bbPlcHdr"/>
        </w:types>
        <w:behaviors>
          <w:behavior w:val="content"/>
        </w:behaviors>
        <w:guid w:val="{914AAC39-DEDA-3545-85BC-437B7CA44B06}"/>
      </w:docPartPr>
      <w:docPartBody>
        <w:p w:rsidR="008A0082" w:rsidRDefault="008A0082">
          <w:pPr>
            <w:pStyle w:val="F69F751DEC7ADE499EB26358D7F414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BC970B5D81D4CBA106864488E8DD2"/>
        <w:category>
          <w:name w:val="General"/>
          <w:gallery w:val="placeholder"/>
        </w:category>
        <w:types>
          <w:type w:val="bbPlcHdr"/>
        </w:types>
        <w:behaviors>
          <w:behavior w:val="content"/>
        </w:behaviors>
        <w:guid w:val="{3B1FAE94-121A-DD4F-9FAA-366E654FFBCF}"/>
      </w:docPartPr>
      <w:docPartBody>
        <w:p w:rsidR="008A0082" w:rsidRDefault="008A0082">
          <w:pPr>
            <w:pStyle w:val="3E0BC970B5D81D4CBA106864488E8D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4B536EA38F0348824894E0DF32D331"/>
        <w:category>
          <w:name w:val="General"/>
          <w:gallery w:val="placeholder"/>
        </w:category>
        <w:types>
          <w:type w:val="bbPlcHdr"/>
        </w:types>
        <w:behaviors>
          <w:behavior w:val="content"/>
        </w:behaviors>
        <w:guid w:val="{A172E6D9-8F72-F44E-B2AE-32DFBFB3A6C9}"/>
      </w:docPartPr>
      <w:docPartBody>
        <w:p w:rsidR="008A0082" w:rsidRDefault="008A0082">
          <w:pPr>
            <w:pStyle w:val="874B536EA38F0348824894E0DF32D3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082"/>
    <w:rsid w:val="0035320F"/>
    <w:rsid w:val="008A00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736E03443EF543A0022E2C7EC6D0E8">
    <w:name w:val="51736E03443EF543A0022E2C7EC6D0E8"/>
  </w:style>
  <w:style w:type="paragraph" w:customStyle="1" w:styleId="CDB5DA0C14A5E444B1ADC775F65D5C0B">
    <w:name w:val="CDB5DA0C14A5E444B1ADC775F65D5C0B"/>
  </w:style>
  <w:style w:type="paragraph" w:customStyle="1" w:styleId="FE2967F9289D2F4C9761DD20595294AC">
    <w:name w:val="FE2967F9289D2F4C9761DD20595294AC"/>
  </w:style>
  <w:style w:type="paragraph" w:customStyle="1" w:styleId="5BA7510ECE20C94193029D3D8D7F8859">
    <w:name w:val="5BA7510ECE20C94193029D3D8D7F8859"/>
  </w:style>
  <w:style w:type="paragraph" w:customStyle="1" w:styleId="53E50A81FF536241801FCE1CD7BF27CF">
    <w:name w:val="53E50A81FF536241801FCE1CD7BF27CF"/>
  </w:style>
  <w:style w:type="paragraph" w:customStyle="1" w:styleId="E5C8EB4B25E0724692AEBFFDB452D375">
    <w:name w:val="E5C8EB4B25E0724692AEBFFDB452D375"/>
  </w:style>
  <w:style w:type="paragraph" w:customStyle="1" w:styleId="E7D0B20D3570FD459361C227855E20C4">
    <w:name w:val="E7D0B20D3570FD459361C227855E20C4"/>
  </w:style>
  <w:style w:type="paragraph" w:customStyle="1" w:styleId="2CE4F0A455DE994B82315B113481701B">
    <w:name w:val="2CE4F0A455DE994B82315B113481701B"/>
  </w:style>
  <w:style w:type="paragraph" w:customStyle="1" w:styleId="F69F751DEC7ADE499EB26358D7F41411">
    <w:name w:val="F69F751DEC7ADE499EB26358D7F41411"/>
  </w:style>
  <w:style w:type="paragraph" w:customStyle="1" w:styleId="3E0BC970B5D81D4CBA106864488E8DD2">
    <w:name w:val="3E0BC970B5D81D4CBA106864488E8DD2"/>
  </w:style>
  <w:style w:type="paragraph" w:customStyle="1" w:styleId="874B536EA38F0348824894E0DF32D331">
    <w:name w:val="874B536EA38F0348824894E0DF32D3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736E03443EF543A0022E2C7EC6D0E8">
    <w:name w:val="51736E03443EF543A0022E2C7EC6D0E8"/>
  </w:style>
  <w:style w:type="paragraph" w:customStyle="1" w:styleId="CDB5DA0C14A5E444B1ADC775F65D5C0B">
    <w:name w:val="CDB5DA0C14A5E444B1ADC775F65D5C0B"/>
  </w:style>
  <w:style w:type="paragraph" w:customStyle="1" w:styleId="FE2967F9289D2F4C9761DD20595294AC">
    <w:name w:val="FE2967F9289D2F4C9761DD20595294AC"/>
  </w:style>
  <w:style w:type="paragraph" w:customStyle="1" w:styleId="5BA7510ECE20C94193029D3D8D7F8859">
    <w:name w:val="5BA7510ECE20C94193029D3D8D7F8859"/>
  </w:style>
  <w:style w:type="paragraph" w:customStyle="1" w:styleId="53E50A81FF536241801FCE1CD7BF27CF">
    <w:name w:val="53E50A81FF536241801FCE1CD7BF27CF"/>
  </w:style>
  <w:style w:type="paragraph" w:customStyle="1" w:styleId="E5C8EB4B25E0724692AEBFFDB452D375">
    <w:name w:val="E5C8EB4B25E0724692AEBFFDB452D375"/>
  </w:style>
  <w:style w:type="paragraph" w:customStyle="1" w:styleId="E7D0B20D3570FD459361C227855E20C4">
    <w:name w:val="E7D0B20D3570FD459361C227855E20C4"/>
  </w:style>
  <w:style w:type="paragraph" w:customStyle="1" w:styleId="2CE4F0A455DE994B82315B113481701B">
    <w:name w:val="2CE4F0A455DE994B82315B113481701B"/>
  </w:style>
  <w:style w:type="paragraph" w:customStyle="1" w:styleId="F69F751DEC7ADE499EB26358D7F41411">
    <w:name w:val="F69F751DEC7ADE499EB26358D7F41411"/>
  </w:style>
  <w:style w:type="paragraph" w:customStyle="1" w:styleId="3E0BC970B5D81D4CBA106864488E8DD2">
    <w:name w:val="3E0BC970B5D81D4CBA106864488E8DD2"/>
  </w:style>
  <w:style w:type="paragraph" w:customStyle="1" w:styleId="874B536EA38F0348824894E0DF32D331">
    <w:name w:val="874B536EA38F0348824894E0DF32D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Der45</b:Tag>
    <b:SourceType>Film</b:SourceType>
    <b:Guid>{7251D63E-BB19-4243-B1CB-A3B3A18BB9F5}</b:Guid>
    <b:Title>A Study in Choreography for Camera</b:Title>
    <b:Year>1945</b:Year>
    <b:Author>
      <b:Author>
        <b:NameList>
          <b:Person>
            <b:Last>Rosenberg</b:Last>
            <b:First>Douglas</b:First>
          </b:Person>
          <b:Person>
            <b:Last>Beatty</b:Last>
            <b:First>Talley</b:First>
          </b:Person>
        </b:NameList>
      </b:Author>
      <b:Director>
        <b:NameList>
          <b:Person>
            <b:Last>Rosenberg</b:Last>
            <b:First>Douglas</b:First>
          </b:Person>
          <b:Person>
            <b:Last>Beatty</b:Last>
            <b:First>Talley</b:First>
          </b:Person>
        </b:NameList>
      </b:Director>
      <b:Performer>
        <b:NameList>
          <b:Person>
            <b:Last>Deren</b:Last>
            <b:First>Maya</b:First>
          </b:Person>
        </b:NameList>
      </b:Performer>
    </b:Author>
    <b:Distributor>American Dance Festival</b:Distributor>
    <b:RefOrder>4</b:RefOrder>
  </b:Source>
  <b:Source>
    <b:Tag>But071</b:Tag>
    <b:SourceType>JournalArticle</b:SourceType>
    <b:Guid>{37F001D6-0975-9245-85A7-6B115B71D1A6}</b:Guid>
    <b:Title>Motor-driven Metaphysics: Movement, Time and Action in the Films of Maya Deren</b:Title>
    <b:Year>2007</b:Year>
    <b:JournalName>Screen: The Journal of the Society for Education in Film and Television</b:JournalName>
    <b:Volume>48</b:Volume>
    <b:Issue>1</b:Issue>
    <b:Author>
      <b:Author>
        <b:NameList>
          <b:Person>
            <b:Last>Butler</b:Last>
            <b:First>Alison</b:First>
          </b:Person>
        </b:NameList>
      </b:Author>
    </b:Author>
    <b:RefOrder>3</b:RefOrder>
  </b:Source>
  <b:Source>
    <b:Tag>Bra891</b:Tag>
    <b:SourceType>Book</b:SourceType>
    <b:Guid>{12B160DB-8E0B-E241-BB18-60C73A9822F1}</b:Guid>
    <b:Title>Film at Wit's End: Eight Avant-Garde Filmmakers</b:Title>
    <b:Publisher>Documentext</b:Publisher>
    <b:City>Kingston</b:City>
    <b:Year>1989</b:Year>
    <b:Author>
      <b:Author>
        <b:NameList>
          <b:Person>
            <b:Last>Brakhage</b:Last>
            <b:First>Stan</b:First>
          </b:Person>
        </b:NameList>
      </b:Author>
    </b:Author>
    <b:RefOrder>1</b:RefOrder>
  </b:Source>
  <b:Source>
    <b:Tag>Bra021</b:Tag>
    <b:SourceType>JournalArticle</b:SourceType>
    <b:Guid>{0EF7A935-059C-E940-B651-29E89FC12484}</b:Guid>
    <b:Title>Maya Deren, Dance, and Gestural Encounters in 'Ritual in Transfigured Time'</b:Title>
    <b:Year>2002</b:Year>
    <b:JournalName>Senses of Cinema</b:JournalName>
    <b:Issue>22</b:Issue>
    <b:Author>
      <b:Author>
        <b:NameList>
          <b:Person>
            <b:Last>Brannigan</b:Last>
            <b:First>Erin</b:First>
          </b:Person>
        </b:NameList>
      </b:Author>
    </b:Author>
    <b:RefOrder>2</b:RefOrder>
  </b:Source>
  <b:Source>
    <b:Tag>Der051</b:Tag>
    <b:SourceType>Book</b:SourceType>
    <b:Guid>{43CA2891-02B6-D74F-A91D-6ACFD4BF7B11}</b:Guid>
    <b:Title>Essential Deren: Collected Writings on Film</b:Title>
    <b:Publisher>Documentext</b:Publisher>
    <b:City>Kingston</b:City>
    <b:Year>2005</b:Year>
    <b:Author>
      <b:Author>
        <b:NameList>
          <b:Person>
            <b:Last>Deren</b:Last>
            <b:First>Maya</b:First>
          </b:Person>
          <b:Person>
            <b:Last>McPherson</b:Last>
            <b:Middle>R.</b:Middle>
            <b:First>Bruce</b:First>
          </b:Person>
        </b:NameList>
      </b:Author>
    </b:Author>
    <b:RefOrder>5</b:RefOrder>
  </b:Source>
  <b:Source>
    <b:Tag>Hal021</b:Tag>
    <b:SourceType>JournalArticle</b:SourceType>
    <b:Guid>{A3D38807-697E-B746-BA28-48934C367906}</b:Guid>
    <b:Title>Maya Deren: The High Priestes of Experimental Cinema</b:Title>
    <b:Year>2002</b:Year>
    <b:JournalName>Senses of Cinema</b:JournalName>
    <b:Issue>23</b:Issue>
    <b:Author>
      <b:Author>
        <b:NameList>
          <b:Person>
            <b:Last>Halsem</b:Last>
            <b:First>Wendy</b:First>
          </b:Person>
        </b:NameList>
      </b:Author>
    </b:Author>
    <b:RefOrder>6</b:RefOrder>
  </b:Source>
  <b:Source>
    <b:Tag>Jac021</b:Tag>
    <b:SourceType>Book</b:SourceType>
    <b:Guid>{5963C63C-7E3A-5E40-A8E6-65956B57345F}</b:Guid>
    <b:Title>The Modernist Poetics and Experimental Film Practice of Maya Deren, (1917-1961)</b:Title>
    <b:Publisher>Edwin Mellen Press</b:Publisher>
    <b:City>Lewiston</b:City>
    <b:Year>2002</b:Year>
    <b:Author>
      <b:Author>
        <b:NameList>
          <b:Person>
            <b:Last>Jackson</b:Last>
            <b:First>Renata</b:First>
          </b:Person>
        </b:NameList>
      </b:Author>
    </b:Author>
    <b:RefOrder>7</b:RefOrder>
  </b:Source>
  <b:Source>
    <b:Tag>Mic801</b:Tag>
    <b:SourceType>JournalArticle</b:SourceType>
    <b:Guid>{BB018D2C-15CE-164B-9811-4711BA521040}</b:Guid>
    <b:Title>On Reading Deren's Notebook</b:Title>
    <b:Year>1980</b:Year>
    <b:Volume>14</b:Volume>
    <b:JournalName>October</b:JournalName>
    <b:Author>
      <b:Author>
        <b:NameList>
          <b:Person>
            <b:Last>Michelson</b:Last>
            <b:First>Annette</b:First>
          </b:Person>
        </b:NameList>
      </b:Author>
    </b:Author>
    <b:RefOrder>8</b:RefOrder>
  </b:Source>
  <b:Source>
    <b:Tag>Mil861</b:Tag>
    <b:SourceType>JournalArticle</b:SourceType>
    <b:Guid>{D4993E58-7F2C-244E-8A5A-5E402C21C71F}</b:Guid>
    <b:Title>Maya Deren, Imagist</b:Title>
    <b:JournalName>Literature/Film Quarterly</b:JournalName>
    <b:Year>1986</b:Year>
    <b:Volume>14</b:Volume>
    <b:Issue>1</b:Issue>
    <b:Author>
      <b:Author>
        <b:NameList>
          <b:Person>
            <b:Last>Millsapps</b:Last>
            <b:Middle>L</b:Middle>
            <b:First>Jan </b:First>
          </b:Person>
        </b:NameList>
      </b:Author>
    </b:Author>
    <b:RefOrder>9</b:RefOrder>
  </b:Source>
  <b:Source>
    <b:Tag>Nic011</b:Tag>
    <b:SourceType>Book</b:SourceType>
    <b:Guid>{BC76C9A4-3B94-CF4E-8DC8-1A39F5DFD297}</b:Guid>
    <b:Title>Maya Deren and the American Avant-Garde</b:Title>
    <b:Publisher>California UP</b:Publisher>
    <b:City>Berkeley</b:City>
    <b:Year>2001</b:Year>
    <b:Author>
      <b:Author>
        <b:NameList>
          <b:Person>
            <b:Last>Nichols</b:Last>
            <b:First>Bill</b:First>
          </b:Person>
          <b:Person>
            <b:Last>Deren</b:Last>
            <b:First>Maya</b:First>
          </b:Person>
        </b:NameList>
      </b:Author>
    </b:Author>
    <b:RefOrder>10</b:RefOrder>
  </b:Source>
  <b:Source>
    <b:Tag>Sit701</b:Tag>
    <b:SourceType>Book</b:SourceType>
    <b:Guid>{9E7D1C91-EDC0-E34D-8452-B6A890C92A66}</b:Guid>
    <b:Title>Film Culture Reader</b:Title>
    <b:City>New York</b:City>
    <b:Publisher>Praeger Publishers</b:Publisher>
    <b:Year>1970</b:Year>
    <b:Author>
      <b:Author>
        <b:NameList>
          <b:Person>
            <b:Last>Sitney</b:Last>
            <b:Middle>A.</b:Middle>
            <b:First>P.</b:First>
          </b:Person>
        </b:NameList>
      </b:Author>
    </b:Author>
    <b:RefOrder>11</b:RefOrder>
  </b:Source>
  <b:Source>
    <b:Tag>Sit791</b:Tag>
    <b:SourceType>Book</b:SourceType>
    <b:Guid>{A35E145D-A245-3F4B-8E77-F90F26AA5284}</b:Guid>
    <b:Title>Visionary Film: the American Avant-Garde, 1943-1978</b:Title>
    <b:City>Oxford</b:City>
    <b:Publisher>Oxford UP</b:Publisher>
    <b:Year>1979</b:Year>
    <b:Author>
      <b:Author>
        <b:NameList>
          <b:Person>
            <b:Last>Sitney</b:Last>
            <b:Middle>A.</b:Middle>
            <b:First>P.</b:First>
          </b:Person>
        </b:NameList>
      </b:Author>
    </b:Author>
    <b:RefOrder>12</b:RefOrder>
  </b:Source>
</b:Sources>
</file>

<file path=customXml/itemProps1.xml><?xml version="1.0" encoding="utf-8"?>
<ds:datastoreItem xmlns:ds="http://schemas.openxmlformats.org/officeDocument/2006/customXml" ds:itemID="{188C2EA1-1F9A-C54F-809E-5DF66F5D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852</Words>
  <Characters>4861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2015-02-19T00:29:00Z</dcterms:created>
  <dcterms:modified xsi:type="dcterms:W3CDTF">2015-02-19T00:33:00Z</dcterms:modified>
</cp:coreProperties>
</file>