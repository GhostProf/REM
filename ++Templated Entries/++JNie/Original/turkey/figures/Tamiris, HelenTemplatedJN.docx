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083168" w14:textId="77777777" w:rsidTr="00922950">
        <w:tc>
          <w:tcPr>
            <w:tcW w:w="491" w:type="dxa"/>
            <w:vMerge w:val="restart"/>
            <w:shd w:val="clear" w:color="auto" w:fill="A6A6A6" w:themeFill="background1" w:themeFillShade="A6"/>
            <w:textDirection w:val="btLr"/>
          </w:tcPr>
          <w:p w14:paraId="2676093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3CA545D6764FD458C1CC0F82888CE5F"/>
            </w:placeholder>
            <w:showingPlcHdr/>
            <w:dropDownList>
              <w:listItem w:displayText="Dr." w:value="Dr."/>
              <w:listItem w:displayText="Prof." w:value="Prof."/>
            </w:dropDownList>
          </w:sdtPr>
          <w:sdtContent>
            <w:tc>
              <w:tcPr>
                <w:tcW w:w="1259" w:type="dxa"/>
              </w:tcPr>
              <w:p w14:paraId="194C934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730EA6328C8454F8DC28396AD6D56FE"/>
            </w:placeholder>
            <w:text/>
          </w:sdtPr>
          <w:sdtContent>
            <w:tc>
              <w:tcPr>
                <w:tcW w:w="2073" w:type="dxa"/>
              </w:tcPr>
              <w:p w14:paraId="29BB77F1" w14:textId="696EB87B" w:rsidR="00B574C9" w:rsidRDefault="008935B2" w:rsidP="008935B2">
                <w:r>
                  <w:t>Ellen</w:t>
                </w:r>
              </w:p>
            </w:tc>
          </w:sdtContent>
        </w:sdt>
        <w:sdt>
          <w:sdtPr>
            <w:alias w:val="Middle name"/>
            <w:tag w:val="authorMiddleName"/>
            <w:id w:val="-2076034781"/>
            <w:placeholder>
              <w:docPart w:val="25EB62811DADEC43A3154553F7E6F96A"/>
            </w:placeholder>
            <w:showingPlcHdr/>
            <w:text/>
          </w:sdtPr>
          <w:sdtContent>
            <w:tc>
              <w:tcPr>
                <w:tcW w:w="2551" w:type="dxa"/>
              </w:tcPr>
              <w:p w14:paraId="17F52E46" w14:textId="77777777" w:rsidR="00B574C9" w:rsidRDefault="00B574C9" w:rsidP="00922950">
                <w:r>
                  <w:rPr>
                    <w:rStyle w:val="PlaceholderText"/>
                  </w:rPr>
                  <w:t>[Middle name]</w:t>
                </w:r>
              </w:p>
            </w:tc>
          </w:sdtContent>
        </w:sdt>
        <w:sdt>
          <w:sdtPr>
            <w:alias w:val="Last name"/>
            <w:tag w:val="authorLastName"/>
            <w:id w:val="-1088529830"/>
            <w:placeholder>
              <w:docPart w:val="B5556AC911EDEE499ED0AEAC8D98FAE5"/>
            </w:placeholder>
            <w:text/>
          </w:sdtPr>
          <w:sdtContent>
            <w:tc>
              <w:tcPr>
                <w:tcW w:w="2642" w:type="dxa"/>
              </w:tcPr>
              <w:p w14:paraId="33FCDF1D" w14:textId="68AC7E13" w:rsidR="00B574C9" w:rsidRDefault="008935B2" w:rsidP="008935B2">
                <w:r>
                  <w:t>Graff</w:t>
                </w:r>
              </w:p>
            </w:tc>
          </w:sdtContent>
        </w:sdt>
      </w:tr>
      <w:tr w:rsidR="00B574C9" w14:paraId="325CABBB" w14:textId="77777777" w:rsidTr="001A6A06">
        <w:trPr>
          <w:trHeight w:val="986"/>
        </w:trPr>
        <w:tc>
          <w:tcPr>
            <w:tcW w:w="491" w:type="dxa"/>
            <w:vMerge/>
            <w:shd w:val="clear" w:color="auto" w:fill="A6A6A6" w:themeFill="background1" w:themeFillShade="A6"/>
          </w:tcPr>
          <w:p w14:paraId="605C1C66" w14:textId="77777777" w:rsidR="00B574C9" w:rsidRPr="001A6A06" w:rsidRDefault="00B574C9" w:rsidP="00CF1542">
            <w:pPr>
              <w:jc w:val="center"/>
              <w:rPr>
                <w:b/>
                <w:color w:val="FFFFFF" w:themeColor="background1"/>
              </w:rPr>
            </w:pPr>
          </w:p>
        </w:tc>
        <w:sdt>
          <w:sdtPr>
            <w:alias w:val="Biography"/>
            <w:tag w:val="authorBiography"/>
            <w:id w:val="938807824"/>
            <w:placeholder>
              <w:docPart w:val="FFE4FF7E361F3F4D99EC8EC8E55827B6"/>
            </w:placeholder>
            <w:showingPlcHdr/>
          </w:sdtPr>
          <w:sdtContent>
            <w:tc>
              <w:tcPr>
                <w:tcW w:w="8525" w:type="dxa"/>
                <w:gridSpan w:val="4"/>
              </w:tcPr>
              <w:p w14:paraId="48BA690B" w14:textId="77777777" w:rsidR="00B574C9" w:rsidRDefault="00B574C9" w:rsidP="00922950">
                <w:r>
                  <w:rPr>
                    <w:rStyle w:val="PlaceholderText"/>
                  </w:rPr>
                  <w:t>[Enter your biography]</w:t>
                </w:r>
              </w:p>
            </w:tc>
          </w:sdtContent>
        </w:sdt>
      </w:tr>
      <w:tr w:rsidR="00B574C9" w14:paraId="4692766F" w14:textId="77777777" w:rsidTr="001A6A06">
        <w:trPr>
          <w:trHeight w:val="986"/>
        </w:trPr>
        <w:tc>
          <w:tcPr>
            <w:tcW w:w="491" w:type="dxa"/>
            <w:vMerge/>
            <w:shd w:val="clear" w:color="auto" w:fill="A6A6A6" w:themeFill="background1" w:themeFillShade="A6"/>
          </w:tcPr>
          <w:p w14:paraId="2834EB85" w14:textId="77777777" w:rsidR="00B574C9" w:rsidRPr="001A6A06" w:rsidRDefault="00B574C9" w:rsidP="00CF1542">
            <w:pPr>
              <w:jc w:val="center"/>
              <w:rPr>
                <w:b/>
                <w:color w:val="FFFFFF" w:themeColor="background1"/>
              </w:rPr>
            </w:pPr>
          </w:p>
        </w:tc>
        <w:sdt>
          <w:sdtPr>
            <w:alias w:val="Affiliation"/>
            <w:tag w:val="affiliation"/>
            <w:id w:val="2012937915"/>
            <w:placeholder>
              <w:docPart w:val="70064F097460C6419441108B6FDE24DA"/>
            </w:placeholder>
            <w:showingPlcHdr/>
            <w:text/>
          </w:sdtPr>
          <w:sdtContent>
            <w:tc>
              <w:tcPr>
                <w:tcW w:w="8525" w:type="dxa"/>
                <w:gridSpan w:val="4"/>
              </w:tcPr>
              <w:p w14:paraId="113C04D7" w14:textId="77777777" w:rsidR="00B574C9" w:rsidRDefault="00B574C9" w:rsidP="00B574C9">
                <w:r>
                  <w:rPr>
                    <w:rStyle w:val="PlaceholderText"/>
                  </w:rPr>
                  <w:t>[Enter the institution with which you are affiliated]</w:t>
                </w:r>
              </w:p>
            </w:tc>
          </w:sdtContent>
        </w:sdt>
      </w:tr>
    </w:tbl>
    <w:p w14:paraId="7BD6615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3700F81" w14:textId="77777777" w:rsidTr="00244BB0">
        <w:tc>
          <w:tcPr>
            <w:tcW w:w="9016" w:type="dxa"/>
            <w:shd w:val="clear" w:color="auto" w:fill="A6A6A6" w:themeFill="background1" w:themeFillShade="A6"/>
            <w:tcMar>
              <w:top w:w="113" w:type="dxa"/>
              <w:bottom w:w="113" w:type="dxa"/>
            </w:tcMar>
          </w:tcPr>
          <w:p w14:paraId="6A61C28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BB86832" w14:textId="77777777" w:rsidTr="003F0D73">
        <w:sdt>
          <w:sdtPr>
            <w:alias w:val="Article headword"/>
            <w:tag w:val="articleHeadword"/>
            <w:id w:val="-361440020"/>
            <w:placeholder>
              <w:docPart w:val="236529F2FE1AA443AB0A4340BBACCD7D"/>
            </w:placeholder>
            <w:text/>
          </w:sdtPr>
          <w:sdtContent>
            <w:tc>
              <w:tcPr>
                <w:tcW w:w="9016" w:type="dxa"/>
                <w:tcMar>
                  <w:top w:w="113" w:type="dxa"/>
                  <w:bottom w:w="113" w:type="dxa"/>
                </w:tcMar>
              </w:tcPr>
              <w:p w14:paraId="3D0FA1A1" w14:textId="77777777" w:rsidR="003F0D73" w:rsidRPr="00FB589A" w:rsidRDefault="00D45C58" w:rsidP="00A6575A">
                <w:proofErr w:type="spellStart"/>
                <w:r w:rsidRPr="004C2E1F">
                  <w:rPr>
                    <w:lang w:val="en-US" w:eastAsia="ja-JP"/>
                  </w:rPr>
                  <w:t>Tamiris</w:t>
                </w:r>
                <w:proofErr w:type="spellEnd"/>
                <w:r w:rsidRPr="004C2E1F">
                  <w:rPr>
                    <w:lang w:val="en-US" w:eastAsia="ja-JP"/>
                  </w:rPr>
                  <w:t>, Helen</w:t>
                </w:r>
                <w:r w:rsidR="00A6575A">
                  <w:rPr>
                    <w:lang w:val="en-US" w:eastAsia="ja-JP"/>
                  </w:rPr>
                  <w:t xml:space="preserve"> (1902-1966)</w:t>
                </w:r>
              </w:p>
            </w:tc>
          </w:sdtContent>
        </w:sdt>
      </w:tr>
      <w:tr w:rsidR="00464699" w14:paraId="71DFB3E9" w14:textId="77777777" w:rsidTr="006C7205">
        <w:sdt>
          <w:sdtPr>
            <w:alias w:val="Variant headwords"/>
            <w:tag w:val="variantHeadwords"/>
            <w:id w:val="173464402"/>
            <w:placeholder>
              <w:docPart w:val="9AFEE3F229CE75468D4EB019C99E00EB"/>
            </w:placeholder>
            <w:showingPlcHdr/>
          </w:sdtPr>
          <w:sdtContent>
            <w:tc>
              <w:tcPr>
                <w:tcW w:w="9016" w:type="dxa"/>
                <w:tcMar>
                  <w:top w:w="113" w:type="dxa"/>
                  <w:bottom w:w="113" w:type="dxa"/>
                </w:tcMar>
              </w:tcPr>
              <w:p w14:paraId="0C81FD5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38695E4" w14:textId="77777777" w:rsidTr="003F0D73">
        <w:sdt>
          <w:sdtPr>
            <w:alias w:val="Abstract"/>
            <w:tag w:val="abstract"/>
            <w:id w:val="-635871867"/>
            <w:placeholder>
              <w:docPart w:val="E61A023B2DAF9648BB84950BD2C7EFD8"/>
            </w:placeholder>
          </w:sdtPr>
          <w:sdtContent>
            <w:tc>
              <w:tcPr>
                <w:tcW w:w="9016" w:type="dxa"/>
                <w:tcMar>
                  <w:top w:w="113" w:type="dxa"/>
                  <w:bottom w:w="113" w:type="dxa"/>
                </w:tcMar>
              </w:tcPr>
              <w:p w14:paraId="6CD830F0" w14:textId="77777777" w:rsidR="008935B2" w:rsidRPr="00992639" w:rsidRDefault="008935B2" w:rsidP="008935B2">
                <w:r w:rsidRPr="00992639">
                  <w:t xml:space="preserve">Helen </w:t>
                </w:r>
                <w:proofErr w:type="spellStart"/>
                <w:r w:rsidRPr="00992639">
                  <w:t>Tamiris</w:t>
                </w:r>
                <w:proofErr w:type="spellEnd"/>
                <w:r w:rsidRPr="00992639">
                  <w:t xml:space="preserve"> was a key figure in the development of American modern dance; along with Martha Graham, Doris Humphrey and </w:t>
                </w:r>
                <w:proofErr w:type="spellStart"/>
                <w:r w:rsidRPr="00992639">
                  <w:t>Hanya</w:t>
                </w:r>
                <w:proofErr w:type="spellEnd"/>
                <w:r w:rsidRPr="00992639">
                  <w:t xml:space="preserve"> Holm</w:t>
                </w:r>
                <w:r>
                  <w:t>,</w:t>
                </w:r>
                <w:r w:rsidRPr="00992639">
                  <w:t xml:space="preserve"> she helped </w:t>
                </w:r>
                <w:r>
                  <w:t xml:space="preserve">to </w:t>
                </w:r>
                <w:r w:rsidRPr="00992639">
                  <w:t>forge t</w:t>
                </w:r>
                <w:r>
                  <w:t>he art form.  Born Helen Becker</w:t>
                </w:r>
                <w:r w:rsidRPr="00992639">
                  <w:t xml:space="preserve"> to an immigrant Russian Jewish family on Manhatta</w:t>
                </w:r>
                <w:bookmarkStart w:id="0" w:name="_GoBack"/>
                <w:bookmarkEnd w:id="0"/>
                <w:r w:rsidRPr="00992639">
                  <w:t xml:space="preserve">n’s Lower East Side, she was introduced to dance at the Henry Street Settlement House.  After a brief stint in the ballet world and on the commercial stage, she gained recognition as a concert dancer with a suite of dances set to </w:t>
                </w:r>
                <w:r w:rsidRPr="00992639">
                  <w:rPr>
                    <w:i/>
                  </w:rPr>
                  <w:t>Negro Spirituals</w:t>
                </w:r>
                <w:r w:rsidRPr="00992639">
                  <w:t xml:space="preserve">.  These signature works established her reputation as a choreographic voice for the oppressed; themes of social protest inspired her throughout her career.  As a political activist she promoted collective bargaining for dancers, organized collaborative ventures with other early modern dancers, and led the campaign to create a Federal Dance Project for unemployed dancers during the Depression years. She was unusual among early moderns in her desire to reach a broad popular audience, and in the 1940s and 1950s choreographed a succession of Broadway musicals, receiving critical acclaim for choreography in shows such as </w:t>
                </w:r>
                <w:r w:rsidRPr="00992639">
                  <w:rPr>
                    <w:i/>
                  </w:rPr>
                  <w:t>Annie Get Your Gun</w:t>
                </w:r>
                <w:r w:rsidRPr="00992639">
                  <w:t xml:space="preserve"> and </w:t>
                </w:r>
                <w:r w:rsidRPr="00992639">
                  <w:rPr>
                    <w:i/>
                  </w:rPr>
                  <w:t>Plain and Fancy.</w:t>
                </w:r>
                <w:r w:rsidRPr="00992639">
                  <w:t xml:space="preserve"> Her political engagement and her success in bridging the divide between high art and popular culture distinguish her among American modern dancers.  </w:t>
                </w:r>
              </w:p>
              <w:p w14:paraId="2E05E749" w14:textId="7AC18354" w:rsidR="00E85A05" w:rsidRDefault="00E85A05" w:rsidP="00E85A05"/>
            </w:tc>
          </w:sdtContent>
        </w:sdt>
      </w:tr>
      <w:tr w:rsidR="003F0D73" w14:paraId="447D6795" w14:textId="77777777" w:rsidTr="003F0D73">
        <w:sdt>
          <w:sdtPr>
            <w:alias w:val="Article text"/>
            <w:tag w:val="articleText"/>
            <w:id w:val="634067588"/>
            <w:placeholder>
              <w:docPart w:val="97D30FBFE7C95B45835C97B6C8860EC8"/>
            </w:placeholder>
          </w:sdtPr>
          <w:sdtEndPr>
            <w:rPr>
              <w:b/>
              <w:bCs/>
              <w:i/>
              <w:color w:val="5B9BD5" w:themeColor="accent1"/>
              <w:sz w:val="18"/>
              <w:szCs w:val="18"/>
            </w:rPr>
          </w:sdtEndPr>
          <w:sdtContent>
            <w:tc>
              <w:tcPr>
                <w:tcW w:w="9016" w:type="dxa"/>
                <w:tcMar>
                  <w:top w:w="113" w:type="dxa"/>
                  <w:bottom w:w="113" w:type="dxa"/>
                </w:tcMar>
              </w:tcPr>
              <w:p w14:paraId="4D311269" w14:textId="56472900" w:rsidR="00A6575A" w:rsidRDefault="00A6575A" w:rsidP="00A6575A"/>
              <w:p w14:paraId="6E9C2407" w14:textId="77777777" w:rsidR="00A6575A" w:rsidRPr="00992639" w:rsidRDefault="00A6575A" w:rsidP="00A6575A">
                <w:pPr>
                  <w:pStyle w:val="Heading1"/>
                  <w:outlineLvl w:val="0"/>
                </w:pPr>
                <w:r w:rsidRPr="00992639">
                  <w:t>Summary</w:t>
                </w:r>
              </w:p>
              <w:p w14:paraId="771F113B" w14:textId="77777777" w:rsidR="00A6575A" w:rsidRPr="00992639" w:rsidRDefault="00A6575A" w:rsidP="00A6575A">
                <w:r w:rsidRPr="00992639">
                  <w:t xml:space="preserve">Helen </w:t>
                </w:r>
                <w:proofErr w:type="spellStart"/>
                <w:r w:rsidRPr="00992639">
                  <w:t>Tamiris</w:t>
                </w:r>
                <w:proofErr w:type="spellEnd"/>
                <w:r w:rsidRPr="00992639">
                  <w:t xml:space="preserve"> was a key figure in the development of American modern dance; along with Martha Graham, Doris Humphrey and </w:t>
                </w:r>
                <w:proofErr w:type="spellStart"/>
                <w:r w:rsidRPr="00992639">
                  <w:t>Hanya</w:t>
                </w:r>
                <w:proofErr w:type="spellEnd"/>
                <w:r w:rsidRPr="00992639">
                  <w:t xml:space="preserve"> Holm</w:t>
                </w:r>
                <w:r>
                  <w:t>,</w:t>
                </w:r>
                <w:r w:rsidRPr="00992639">
                  <w:t xml:space="preserve"> she helped </w:t>
                </w:r>
                <w:r>
                  <w:t xml:space="preserve">to </w:t>
                </w:r>
                <w:r w:rsidRPr="00992639">
                  <w:t>forge t</w:t>
                </w:r>
                <w:r>
                  <w:t>he art form.  Born Helen Becker</w:t>
                </w:r>
                <w:r w:rsidRPr="00992639">
                  <w:t xml:space="preserve"> to an immigrant Russian Jewish family on Manhattan’s Lower East Side, she was introduced to dance at the Henry Street Settlement House.  After a brief stint in the ballet world and on the commercial stage, she gained recognition as a concert dancer with a suite of dances set to </w:t>
                </w:r>
                <w:r w:rsidRPr="00992639">
                  <w:rPr>
                    <w:i/>
                  </w:rPr>
                  <w:t>Negro Spirituals</w:t>
                </w:r>
                <w:r w:rsidRPr="00992639">
                  <w:t xml:space="preserve">.  These signature works established her reputation as a choreographic voice for the oppressed; themes of social protest inspired her throughout her career.  As a political activist she promoted collective bargaining for dancers, organized collaborative ventures with other early modern dancers, and led the campaign to create a Federal Dance Project for unemployed dancers during the Depression years. She was unusual among early moderns in her desire to reach a broad popular audience, and in the 1940s and 1950s choreographed a succession of Broadway musicals, receiving critical acclaim for choreography in shows such as </w:t>
                </w:r>
                <w:r w:rsidRPr="00992639">
                  <w:rPr>
                    <w:i/>
                  </w:rPr>
                  <w:t>Annie Get Your Gun</w:t>
                </w:r>
                <w:r w:rsidRPr="00992639">
                  <w:t xml:space="preserve"> and </w:t>
                </w:r>
                <w:r w:rsidRPr="00992639">
                  <w:rPr>
                    <w:i/>
                  </w:rPr>
                  <w:t>Plain and Fancy.</w:t>
                </w:r>
                <w:r w:rsidRPr="00992639">
                  <w:t xml:space="preserve"> Her political engagement and her success in bridging the divide between high art and popular culture distinguish her among American modern dancers.  </w:t>
                </w:r>
              </w:p>
              <w:p w14:paraId="7DE50BD3" w14:textId="77777777" w:rsidR="00A6575A" w:rsidRPr="00992639" w:rsidRDefault="00A6575A" w:rsidP="00A6575A"/>
              <w:p w14:paraId="5703A68C" w14:textId="77777777" w:rsidR="00A6575A" w:rsidRPr="00992639" w:rsidRDefault="00A6575A" w:rsidP="00A6575A">
                <w:pPr>
                  <w:pStyle w:val="Heading1"/>
                  <w:outlineLvl w:val="0"/>
                </w:pPr>
                <w:r w:rsidRPr="00992639">
                  <w:lastRenderedPageBreak/>
                  <w:t>Training and Early Influences</w:t>
                </w:r>
              </w:p>
              <w:p w14:paraId="42191D4E" w14:textId="77777777" w:rsidR="00A6575A" w:rsidRPr="00992639" w:rsidRDefault="00A6575A" w:rsidP="00A6575A">
                <w:proofErr w:type="spellStart"/>
                <w:r w:rsidRPr="00992639">
                  <w:t>Tamiris</w:t>
                </w:r>
                <w:proofErr w:type="spellEnd"/>
                <w:r w:rsidRPr="00992639">
                  <w:t xml:space="preserve"> received her early training from Irene </w:t>
                </w:r>
                <w:proofErr w:type="spellStart"/>
                <w:r w:rsidRPr="00992639">
                  <w:t>Lewisohn</w:t>
                </w:r>
                <w:proofErr w:type="spellEnd"/>
                <w:r w:rsidRPr="00992639">
                  <w:t xml:space="preserve"> and Blanche Talmud at the Henry Street Settlement House.  The classes, described as Interpretive dancing, included a variety of forms, from folk dance to pantomimic gesture.  Joining the corps of the Metropolitan Opera Ballet at fifteen, she went on to tour South America with the </w:t>
                </w:r>
                <w:proofErr w:type="spellStart"/>
                <w:r w:rsidRPr="00992639">
                  <w:t>Bracale</w:t>
                </w:r>
                <w:proofErr w:type="spellEnd"/>
                <w:r w:rsidRPr="00992639">
                  <w:t xml:space="preserve"> Opera Company, before studying ballet briefly with Michel Fokine.  But in the mid-1920s she rejected ballet as an artificial form, and along with other early modern dancers sought to create movement forms to express contemporary ideas.  A ‘Manifesto’ she wrote in 1928 described her vision of dance as complete in itself, not dependent on music or costume or narrative.</w:t>
                </w:r>
                <w:r w:rsidRPr="00992639">
                  <w:rPr>
                    <w:rStyle w:val="EndnoteReference"/>
                    <w:rFonts w:ascii="Times New Roman" w:hAnsi="Times New Roman" w:cs="Times New Roman"/>
                    <w:sz w:val="24"/>
                    <w:szCs w:val="24"/>
                  </w:rPr>
                  <w:endnoteReference w:id="1"/>
                </w:r>
                <w:r w:rsidRPr="00992639">
                  <w:t xml:space="preserve">  She believed the rhythm of the body should determine choreographic choices, and early compositions included dances in silence and musical accompaniment produced by dancers as they performed. </w:t>
                </w:r>
              </w:p>
              <w:p w14:paraId="58860802" w14:textId="77777777" w:rsidR="00A6575A" w:rsidRPr="00992639" w:rsidRDefault="00A6575A" w:rsidP="00A6575A"/>
              <w:p w14:paraId="28EE2A4A" w14:textId="77777777" w:rsidR="00A6575A" w:rsidRPr="00992639" w:rsidRDefault="00A6575A" w:rsidP="00A6575A">
                <w:r w:rsidRPr="00992639">
                  <w:t xml:space="preserve">Major Contributions to the Field and to Modernism </w:t>
                </w:r>
              </w:p>
              <w:p w14:paraId="53D9327F" w14:textId="77777777" w:rsidR="00A6575A" w:rsidRPr="00992639" w:rsidRDefault="00A6575A" w:rsidP="00A6575A">
                <w:proofErr w:type="spellStart"/>
                <w:r w:rsidRPr="00992639">
                  <w:t>Tamiris</w:t>
                </w:r>
                <w:proofErr w:type="spellEnd"/>
                <w:r w:rsidRPr="00992639">
                  <w:t xml:space="preserve"> made her debut as a solo dancer on the concert stage in 1927, and in 1928 she premiered </w:t>
                </w:r>
                <w:r w:rsidRPr="00992639">
                  <w:rPr>
                    <w:i/>
                  </w:rPr>
                  <w:t>Two Spirituals:</w:t>
                </w:r>
                <w:r w:rsidRPr="00992639">
                  <w:t xml:space="preserve"> </w:t>
                </w:r>
                <w:r w:rsidRPr="00992639">
                  <w:rPr>
                    <w:i/>
                  </w:rPr>
                  <w:t xml:space="preserve">Nobody Knows de Trouble I See </w:t>
                </w:r>
                <w:r w:rsidRPr="00992639">
                  <w:t xml:space="preserve">and </w:t>
                </w:r>
                <w:r w:rsidRPr="00992639">
                  <w:rPr>
                    <w:i/>
                  </w:rPr>
                  <w:t xml:space="preserve">Joshua Fit de Battle </w:t>
                </w:r>
                <w:proofErr w:type="spellStart"/>
                <w:r w:rsidRPr="00992639">
                  <w:rPr>
                    <w:i/>
                  </w:rPr>
                  <w:t>ob</w:t>
                </w:r>
                <w:proofErr w:type="spellEnd"/>
                <w:r w:rsidRPr="00992639">
                  <w:rPr>
                    <w:i/>
                  </w:rPr>
                  <w:t xml:space="preserve"> Jericho</w:t>
                </w:r>
                <w:r w:rsidRPr="00992639">
                  <w:t xml:space="preserve">, at the Little </w:t>
                </w:r>
                <w:proofErr w:type="spellStart"/>
                <w:r w:rsidRPr="00992639">
                  <w:t>Theater</w:t>
                </w:r>
                <w:proofErr w:type="spellEnd"/>
                <w:r w:rsidRPr="00992639">
                  <w:t xml:space="preserve"> in New York, gaining critical recognition and establishing an identification with African-American experience.  The following year </w:t>
                </w:r>
                <w:r w:rsidRPr="00992639">
                  <w:rPr>
                    <w:i/>
                  </w:rPr>
                  <w:t>Swing Low, Sweet Chariot</w:t>
                </w:r>
                <w:r w:rsidRPr="00992639">
                  <w:t xml:space="preserve"> was added to the series, which eventually included nine </w:t>
                </w:r>
                <w:r w:rsidRPr="00992639">
                  <w:rPr>
                    <w:i/>
                  </w:rPr>
                  <w:t>Negro Spirituals</w:t>
                </w:r>
                <w:r w:rsidRPr="00992639">
                  <w:t xml:space="preserve">.  She created a School of American Dance in 1929 for the purpose of developing an ensemble, but while she experimented with creating new movement forms to express her ideas, she never developed a unique technique, as contemporaries such as Graham and Humphrey did.  Drawing upon her eclectic training, she incorporated folk themes and ballet and expressive gesture in her dance teaching and compositions. </w:t>
                </w:r>
              </w:p>
              <w:p w14:paraId="4E731544" w14:textId="77777777" w:rsidR="00A6575A" w:rsidRPr="00992639" w:rsidRDefault="00A6575A" w:rsidP="00A6575A"/>
              <w:p w14:paraId="3003B775" w14:textId="77777777" w:rsidR="00A6575A" w:rsidRPr="00992639" w:rsidRDefault="00A6575A" w:rsidP="00A6575A">
                <w:r w:rsidRPr="00992639">
                  <w:t xml:space="preserve">Individualism was important for </w:t>
                </w:r>
                <w:proofErr w:type="spellStart"/>
                <w:r w:rsidRPr="00992639">
                  <w:t>Tamiris</w:t>
                </w:r>
                <w:proofErr w:type="spellEnd"/>
                <w:r w:rsidRPr="00992639">
                  <w:t xml:space="preserve">, but she also understood the power of group efforts.  She organized the Dance Repertory </w:t>
                </w:r>
                <w:proofErr w:type="spellStart"/>
                <w:r w:rsidRPr="00992639">
                  <w:t>Theater</w:t>
                </w:r>
                <w:proofErr w:type="spellEnd"/>
                <w:r w:rsidRPr="00992639">
                  <w:t xml:space="preserve"> (DRT) in 1930, collaborating with Martha Graham, Doris Humphrey and Charles Weidman to produce a two-week season on Broadway and to share costs of production. The effort was short-lived, as choreographic rivalries undermined the cooperative aspect of the project, but </w:t>
                </w:r>
                <w:proofErr w:type="spellStart"/>
                <w:r w:rsidRPr="00992639">
                  <w:t>Tamiris</w:t>
                </w:r>
                <w:proofErr w:type="spellEnd"/>
                <w:r w:rsidRPr="00992639">
                  <w:t xml:space="preserve"> had developed a concert group, and with them she went on to premiere </w:t>
                </w:r>
                <w:r w:rsidRPr="00992639">
                  <w:rPr>
                    <w:i/>
                  </w:rPr>
                  <w:t>Walt Whitman Suite</w:t>
                </w:r>
                <w:r w:rsidRPr="00992639">
                  <w:t xml:space="preserve"> (1934), a set of dances to a jazz score, inspired by the poet’s vision of a democratic American spirit, and </w:t>
                </w:r>
                <w:r w:rsidRPr="00992639">
                  <w:rPr>
                    <w:i/>
                  </w:rPr>
                  <w:t>Cycle of Unrest</w:t>
                </w:r>
                <w:r w:rsidRPr="00992639">
                  <w:t xml:space="preserve"> (1935) and </w:t>
                </w:r>
                <w:r w:rsidRPr="00992639">
                  <w:rPr>
                    <w:i/>
                  </w:rPr>
                  <w:t xml:space="preserve">Momentum </w:t>
                </w:r>
                <w:r w:rsidRPr="00992639">
                  <w:t xml:space="preserve">(1936), works that continued her earlier exploration of social and class conflicts. While many critics praised </w:t>
                </w:r>
                <w:proofErr w:type="spellStart"/>
                <w:r w:rsidRPr="00992639">
                  <w:t>Tamiris</w:t>
                </w:r>
                <w:proofErr w:type="spellEnd"/>
                <w:r w:rsidRPr="00992639">
                  <w:t xml:space="preserve"> as a dynamic and glamorous performer, some critics considered her group choreography repetitious and literal. Less abstract than colleagues such as Graham and Humphrey, her efforts did not always align with the aesthetic </w:t>
                </w:r>
                <w:proofErr w:type="spellStart"/>
                <w:r w:rsidRPr="00992639">
                  <w:t>favored</w:t>
                </w:r>
                <w:proofErr w:type="spellEnd"/>
                <w:r w:rsidRPr="00992639">
                  <w:t xml:space="preserve"> by her contemporaries.  </w:t>
                </w:r>
              </w:p>
              <w:p w14:paraId="19A1D09C" w14:textId="77777777" w:rsidR="00A6575A" w:rsidRPr="00992639" w:rsidRDefault="00A6575A" w:rsidP="00A6575A"/>
              <w:p w14:paraId="6FCCA0A0" w14:textId="77777777" w:rsidR="00A6575A" w:rsidRPr="00992639" w:rsidRDefault="00A6575A" w:rsidP="00A6575A">
                <w:proofErr w:type="spellStart"/>
                <w:r w:rsidRPr="00992639">
                  <w:t>Tamiris</w:t>
                </w:r>
                <w:proofErr w:type="spellEnd"/>
                <w:r w:rsidRPr="00992639">
                  <w:t xml:space="preserve"> was instrumental in the formation of an independent Federal Dance Project (FDP) in 1936.  Part of the Works Progress Administration’s (WPA) arts projects instigated by President Franklin Delano Roosevelt after the Great Depression, the mission of the FDP was to bring art to the masses and to provide work for the unemployed.  Major productions choreographed by </w:t>
                </w:r>
                <w:proofErr w:type="spellStart"/>
                <w:r w:rsidRPr="00992639">
                  <w:t>Tamiris</w:t>
                </w:r>
                <w:proofErr w:type="spellEnd"/>
                <w:r w:rsidRPr="00992639">
                  <w:t xml:space="preserve"> for the FDP included </w:t>
                </w:r>
                <w:proofErr w:type="spellStart"/>
                <w:r w:rsidRPr="00992639">
                  <w:rPr>
                    <w:i/>
                  </w:rPr>
                  <w:t>Salut</w:t>
                </w:r>
                <w:proofErr w:type="spellEnd"/>
                <w:r w:rsidRPr="00992639">
                  <w:rPr>
                    <w:i/>
                  </w:rPr>
                  <w:t xml:space="preserve"> au Monde</w:t>
                </w:r>
                <w:r w:rsidRPr="00992639">
                  <w:t xml:space="preserve"> (1936), another exploration of the poems of Walt Whitman</w:t>
                </w:r>
                <w:proofErr w:type="gramStart"/>
                <w:r w:rsidRPr="00992639">
                  <w:t>;</w:t>
                </w:r>
                <w:proofErr w:type="gramEnd"/>
                <w:r w:rsidRPr="00992639">
                  <w:t xml:space="preserve"> </w:t>
                </w:r>
                <w:r w:rsidRPr="00992639">
                  <w:rPr>
                    <w:i/>
                  </w:rPr>
                  <w:t xml:space="preserve">How Long Brethren? </w:t>
                </w:r>
                <w:r w:rsidRPr="00992639">
                  <w:t>(1937), a</w:t>
                </w:r>
                <w:r w:rsidRPr="00992639">
                  <w:rPr>
                    <w:i/>
                  </w:rPr>
                  <w:t xml:space="preserve"> </w:t>
                </w:r>
                <w:r w:rsidRPr="00992639">
                  <w:t>suite of dances set to African</w:t>
                </w:r>
                <w:r>
                  <w:t>-</w:t>
                </w:r>
                <w:r w:rsidRPr="00992639">
                  <w:t xml:space="preserve">American work and protest songs; and </w:t>
                </w:r>
                <w:proofErr w:type="spellStart"/>
                <w:r w:rsidRPr="00992639">
                  <w:rPr>
                    <w:i/>
                  </w:rPr>
                  <w:t>Adelante</w:t>
                </w:r>
                <w:proofErr w:type="spellEnd"/>
                <w:r w:rsidRPr="00992639">
                  <w:rPr>
                    <w:i/>
                  </w:rPr>
                  <w:t xml:space="preserve"> </w:t>
                </w:r>
                <w:r w:rsidRPr="00992639">
                  <w:t xml:space="preserve">(1939), a dance in response to the Spanish Civil War. In the context of the FDP, </w:t>
                </w:r>
                <w:proofErr w:type="spellStart"/>
                <w:r w:rsidRPr="00992639">
                  <w:t>Tamiris’s</w:t>
                </w:r>
                <w:proofErr w:type="spellEnd"/>
                <w:r w:rsidRPr="00992639">
                  <w:t xml:space="preserve"> group works were heralded for making modern dance accessible to a broad public. </w:t>
                </w:r>
                <w:r w:rsidRPr="00992639">
                  <w:rPr>
                    <w:i/>
                  </w:rPr>
                  <w:t>How Long Brethren?</w:t>
                </w:r>
                <w:r w:rsidRPr="00992639">
                  <w:t xml:space="preserve"> </w:t>
                </w:r>
                <w:proofErr w:type="gramStart"/>
                <w:r w:rsidRPr="00992639">
                  <w:t>was</w:t>
                </w:r>
                <w:proofErr w:type="gramEnd"/>
                <w:r w:rsidRPr="00992639">
                  <w:t xml:space="preserve"> the most popular FDP production in New York City. </w:t>
                </w:r>
              </w:p>
              <w:p w14:paraId="183AFD8F" w14:textId="77777777" w:rsidR="00A6575A" w:rsidRPr="00992639" w:rsidRDefault="00A6575A" w:rsidP="00A6575A"/>
              <w:p w14:paraId="2A1E0BED" w14:textId="77777777" w:rsidR="00A6575A" w:rsidRPr="00992639" w:rsidRDefault="00A6575A" w:rsidP="00A6575A">
                <w:r w:rsidRPr="00992639">
                  <w:t xml:space="preserve">From the beginning of her independent career </w:t>
                </w:r>
                <w:proofErr w:type="spellStart"/>
                <w:r w:rsidRPr="00992639">
                  <w:t>Tamiris</w:t>
                </w:r>
                <w:proofErr w:type="spellEnd"/>
                <w:r w:rsidRPr="00992639">
                  <w:t xml:space="preserve"> collaborated with theatr</w:t>
                </w:r>
                <w:r>
                  <w:t>e</w:t>
                </w:r>
                <w:r w:rsidRPr="00992639">
                  <w:t xml:space="preserve"> artists, choreographing movement for a play called </w:t>
                </w:r>
                <w:r w:rsidRPr="00992639">
                  <w:rPr>
                    <w:i/>
                  </w:rPr>
                  <w:t>Fiesta</w:t>
                </w:r>
                <w:r w:rsidRPr="00992639">
                  <w:t xml:space="preserve"> (1929) by Michael Gold.  In the 1930s she was associated with the Group </w:t>
                </w:r>
                <w:proofErr w:type="spellStart"/>
                <w:r w:rsidRPr="00992639">
                  <w:t>Theater</w:t>
                </w:r>
                <w:proofErr w:type="spellEnd"/>
                <w:r w:rsidRPr="00992639">
                  <w:t xml:space="preserve"> where she taught movement classes.   Returning to her role as an independent artist after her work with the FDP, </w:t>
                </w:r>
                <w:proofErr w:type="spellStart"/>
                <w:r w:rsidRPr="00992639">
                  <w:t>Tamiris</w:t>
                </w:r>
                <w:proofErr w:type="spellEnd"/>
                <w:r w:rsidRPr="00992639">
                  <w:t xml:space="preserve"> created a Studio </w:t>
                </w:r>
                <w:proofErr w:type="spellStart"/>
                <w:r w:rsidRPr="00992639">
                  <w:t>Theater</w:t>
                </w:r>
                <w:proofErr w:type="spellEnd"/>
                <w:r w:rsidRPr="00992639">
                  <w:t xml:space="preserve"> and </w:t>
                </w:r>
                <w:r w:rsidRPr="00992639">
                  <w:lastRenderedPageBreak/>
                  <w:t xml:space="preserve">experimented with different theatrical approaches; </w:t>
                </w:r>
                <w:r w:rsidRPr="00992639">
                  <w:rPr>
                    <w:i/>
                  </w:rPr>
                  <w:t xml:space="preserve">Liberty Song </w:t>
                </w:r>
                <w:r w:rsidRPr="00992639">
                  <w:t>(1941) and</w:t>
                </w:r>
                <w:r w:rsidRPr="00992639">
                  <w:rPr>
                    <w:i/>
                  </w:rPr>
                  <w:t xml:space="preserve"> Bayou Ballads </w:t>
                </w:r>
                <w:r w:rsidRPr="00992639">
                  <w:t>(1942) were based on American songs.   With her group, she performed in diverse venues,</w:t>
                </w:r>
                <w:r>
                  <w:t xml:space="preserve"> such as New York’s famed night</w:t>
                </w:r>
                <w:r w:rsidRPr="00992639">
                  <w:t xml:space="preserve">club, the Rainbow Room, and in a 1943 musical revue partly sponsored by the Department of Agriculture production where she danced Lucy, the Black Market Steak.  </w:t>
                </w:r>
              </w:p>
              <w:p w14:paraId="5DBC46AE" w14:textId="77777777" w:rsidR="00A6575A" w:rsidRPr="00992639" w:rsidRDefault="00A6575A" w:rsidP="00A6575A"/>
              <w:p w14:paraId="1AF07B46" w14:textId="77777777" w:rsidR="00A6575A" w:rsidRPr="00992639" w:rsidRDefault="00A6575A" w:rsidP="00A6575A">
                <w:proofErr w:type="spellStart"/>
                <w:r w:rsidRPr="00992639">
                  <w:t>Tamiris</w:t>
                </w:r>
                <w:proofErr w:type="spellEnd"/>
                <w:r w:rsidRPr="00992639">
                  <w:t xml:space="preserve"> found a new popular audience for her dances in choreography for a succession of musical comedies in the 1940s and 1950s, including </w:t>
                </w:r>
                <w:r w:rsidRPr="00992639">
                  <w:rPr>
                    <w:i/>
                  </w:rPr>
                  <w:t>Up in Central Park</w:t>
                </w:r>
                <w:r w:rsidRPr="00992639">
                  <w:t xml:space="preserve"> (1945), </w:t>
                </w:r>
                <w:r w:rsidRPr="00992639">
                  <w:rPr>
                    <w:i/>
                  </w:rPr>
                  <w:t>Show</w:t>
                </w:r>
                <w:r>
                  <w:rPr>
                    <w:i/>
                  </w:rPr>
                  <w:t xml:space="preserve"> B</w:t>
                </w:r>
                <w:r w:rsidRPr="00992639">
                  <w:rPr>
                    <w:i/>
                  </w:rPr>
                  <w:t>oat</w:t>
                </w:r>
                <w:r w:rsidRPr="00992639">
                  <w:t xml:space="preserve"> (1946), </w:t>
                </w:r>
                <w:r w:rsidRPr="00992639">
                  <w:rPr>
                    <w:i/>
                  </w:rPr>
                  <w:t xml:space="preserve">Annie Get Your Gun </w:t>
                </w:r>
                <w:r w:rsidRPr="00992639">
                  <w:t xml:space="preserve">(1946), </w:t>
                </w:r>
                <w:r w:rsidRPr="00992639">
                  <w:rPr>
                    <w:i/>
                  </w:rPr>
                  <w:t>Fanny</w:t>
                </w:r>
                <w:r w:rsidRPr="00992639">
                  <w:t xml:space="preserve">  (1954) and </w:t>
                </w:r>
                <w:r w:rsidRPr="00992639">
                  <w:rPr>
                    <w:i/>
                  </w:rPr>
                  <w:t>Plain and Fancy</w:t>
                </w:r>
                <w:r w:rsidRPr="00992639">
                  <w:t xml:space="preserve"> (1955). In 1946, </w:t>
                </w:r>
                <w:proofErr w:type="spellStart"/>
                <w:r w:rsidRPr="00992639">
                  <w:t>Tamiris</w:t>
                </w:r>
                <w:proofErr w:type="spellEnd"/>
                <w:r w:rsidRPr="00992639">
                  <w:t xml:space="preserve"> married dancer/choreographer Daniel </w:t>
                </w:r>
                <w:proofErr w:type="spellStart"/>
                <w:r w:rsidRPr="00992639">
                  <w:t>Nagrin</w:t>
                </w:r>
                <w:proofErr w:type="spellEnd"/>
                <w:r w:rsidRPr="00992639">
                  <w:t xml:space="preserve">, who had worked as her assistant on many of the Broadway shows, and together they formed the </w:t>
                </w:r>
                <w:proofErr w:type="spellStart"/>
                <w:r w:rsidRPr="00992639">
                  <w:t>Tamiris-Nagrin</w:t>
                </w:r>
                <w:proofErr w:type="spellEnd"/>
                <w:r w:rsidRPr="00992639">
                  <w:t xml:space="preserve"> Company in 1957.  They separated in 1963 and the company was dissolved soon thereafter.   </w:t>
                </w:r>
              </w:p>
              <w:p w14:paraId="16B5DBCA" w14:textId="77777777" w:rsidR="00A6575A" w:rsidRPr="00992639" w:rsidRDefault="00A6575A" w:rsidP="00A6575A"/>
              <w:p w14:paraId="59BD8011" w14:textId="77777777" w:rsidR="00A6575A" w:rsidRPr="00992639" w:rsidRDefault="00A6575A" w:rsidP="00A6575A">
                <w:pPr>
                  <w:pStyle w:val="Heading1"/>
                  <w:outlineLvl w:val="0"/>
                </w:pPr>
                <w:r w:rsidRPr="00992639">
                  <w:t>Legacy</w:t>
                </w:r>
              </w:p>
              <w:p w14:paraId="55E6E20B" w14:textId="77777777" w:rsidR="00A6575A" w:rsidRPr="00992639" w:rsidRDefault="00A6575A" w:rsidP="00A6575A">
                <w:pPr>
                  <w:rPr>
                    <w:i/>
                  </w:rPr>
                </w:pPr>
                <w:r w:rsidRPr="00992639">
                  <w:t xml:space="preserve">Of the early modern dancers </w:t>
                </w:r>
                <w:proofErr w:type="spellStart"/>
                <w:r w:rsidRPr="00992639">
                  <w:t>Tamiris</w:t>
                </w:r>
                <w:proofErr w:type="spellEnd"/>
                <w:r w:rsidRPr="00992639">
                  <w:t xml:space="preserve"> was the most explicitly political in her desire for collective action and in her identification with marginalized populations. Throughout the</w:t>
                </w:r>
                <w:r>
                  <w:t xml:space="preserve"> 1930s, she was active in left-</w:t>
                </w:r>
                <w:r w:rsidRPr="00992639">
                  <w:t xml:space="preserve">leaning causes, appearing with her group on concerts to raise money for Spain and to protest fascism.  When the political climate changed in the late 1930s as Americans prepared for war, these left-wing alliances were often considered suspect. Whether </w:t>
                </w:r>
                <w:proofErr w:type="spellStart"/>
                <w:r w:rsidRPr="00992639">
                  <w:t>Tamiris</w:t>
                </w:r>
                <w:proofErr w:type="spellEnd"/>
                <w:r w:rsidRPr="00992639">
                  <w:t xml:space="preserve"> was excluded from some of the more prestigious dance institutions, such as the Bennington Summer School of Dance, because she was so outspoken politically, because her early concert work was so poorly reviewed, or because she had not developed a codified technique, is not clear. Yet, in 1958, after some years as an outsider to the modern dance establishment, she was commissioned by a relatively new Dance Department at the Juilliard School of Music to choreograph </w:t>
                </w:r>
                <w:r w:rsidRPr="00992639">
                  <w:rPr>
                    <w:i/>
                  </w:rPr>
                  <w:t xml:space="preserve">Dances for Walt Whitman </w:t>
                </w:r>
                <w:r w:rsidRPr="00992639">
                  <w:t>(1958).</w:t>
                </w:r>
              </w:p>
              <w:p w14:paraId="157A9FFB" w14:textId="77777777" w:rsidR="00A6575A" w:rsidRPr="00992639" w:rsidRDefault="00A6575A" w:rsidP="00A6575A"/>
              <w:p w14:paraId="1C582DD0" w14:textId="77777777" w:rsidR="00A6575A" w:rsidRDefault="00A6575A" w:rsidP="00A6575A">
                <w:r w:rsidRPr="00992639">
                  <w:t xml:space="preserve">In that same year </w:t>
                </w:r>
                <w:proofErr w:type="spellStart"/>
                <w:r w:rsidRPr="00992639">
                  <w:t>Tamiris</w:t>
                </w:r>
                <w:proofErr w:type="spellEnd"/>
                <w:r w:rsidRPr="00992639">
                  <w:t xml:space="preserve"> recorded five of her </w:t>
                </w:r>
                <w:r w:rsidRPr="00992639">
                  <w:rPr>
                    <w:i/>
                  </w:rPr>
                  <w:t>Negro Spirituals</w:t>
                </w:r>
                <w:r w:rsidRPr="00992639">
                  <w:t xml:space="preserve"> on film, and in 1965 she taught all nine of her </w:t>
                </w:r>
                <w:r w:rsidRPr="00992639">
                  <w:rPr>
                    <w:i/>
                  </w:rPr>
                  <w:t>Negro Spirituals</w:t>
                </w:r>
                <w:r w:rsidRPr="00992639">
                  <w:t xml:space="preserve"> to advanced students at the High School for the Performing Arts in New York City. At that point the solos were notated, and since then they have remained in the repertoire of modern dance, often performed by black dancers. Although contemporary scholars have debated the solos’ representation of race in the context of the 1930s, no scholar disputes their canonical status.</w:t>
                </w:r>
                <w:r w:rsidRPr="00992639">
                  <w:rPr>
                    <w:rStyle w:val="EndnoteReference"/>
                    <w:rFonts w:ascii="Times New Roman" w:hAnsi="Times New Roman" w:cs="Times New Roman"/>
                    <w:sz w:val="24"/>
                    <w:szCs w:val="24"/>
                  </w:rPr>
                  <w:endnoteReference w:id="2"/>
                </w:r>
                <w:r w:rsidRPr="00992639">
                  <w:t xml:space="preserve">  As scholars recovered the vibrant movement of leftist dance in the 1930s, </w:t>
                </w:r>
                <w:proofErr w:type="spellStart"/>
                <w:r w:rsidRPr="00992639">
                  <w:t>Tamiris</w:t>
                </w:r>
                <w:proofErr w:type="spellEnd"/>
                <w:r w:rsidRPr="00992639">
                  <w:t xml:space="preserve"> took </w:t>
                </w:r>
                <w:proofErr w:type="spellStart"/>
                <w:r w:rsidRPr="00992639">
                  <w:t>centerstage</w:t>
                </w:r>
                <w:proofErr w:type="spellEnd"/>
                <w:r w:rsidRPr="00992639">
                  <w:t xml:space="preserve">.  In 1991 Dianne </w:t>
                </w:r>
                <w:proofErr w:type="spellStart"/>
                <w:r w:rsidRPr="00992639">
                  <w:t>McIntrye</w:t>
                </w:r>
                <w:proofErr w:type="spellEnd"/>
                <w:r w:rsidRPr="00992639">
                  <w:t xml:space="preserve"> recreated </w:t>
                </w:r>
                <w:r w:rsidRPr="00992639">
                  <w:rPr>
                    <w:i/>
                  </w:rPr>
                  <w:t>How Long Brethren</w:t>
                </w:r>
                <w:proofErr w:type="gramStart"/>
                <w:r w:rsidRPr="00992639">
                  <w:rPr>
                    <w:i/>
                  </w:rPr>
                  <w:t>?,</w:t>
                </w:r>
                <w:proofErr w:type="gramEnd"/>
                <w:r w:rsidRPr="00992639">
                  <w:rPr>
                    <w:i/>
                  </w:rPr>
                  <w:t xml:space="preserve"> </w:t>
                </w:r>
                <w:r w:rsidRPr="00992639">
                  <w:t xml:space="preserve">and this work has confirmed </w:t>
                </w:r>
                <w:proofErr w:type="spellStart"/>
                <w:r w:rsidRPr="00992639">
                  <w:t>Tamiris’s</w:t>
                </w:r>
                <w:proofErr w:type="spellEnd"/>
                <w:r w:rsidRPr="00992639">
                  <w:t xml:space="preserve"> stature as a dance modernist committed to social justice. </w:t>
                </w:r>
              </w:p>
              <w:p w14:paraId="7DE23EEE" w14:textId="77777777" w:rsidR="00A6575A" w:rsidRDefault="00A6575A" w:rsidP="00A6575A"/>
              <w:p w14:paraId="6B951D68" w14:textId="77777777" w:rsidR="00A6575A" w:rsidRPr="00992639" w:rsidRDefault="00A6575A" w:rsidP="00A6575A">
                <w:pPr>
                  <w:pStyle w:val="Heading1"/>
                  <w:outlineLvl w:val="0"/>
                </w:pPr>
                <w:r w:rsidRPr="00992639">
                  <w:t>Selected Works</w:t>
                </w:r>
              </w:p>
              <w:p w14:paraId="5295FCD1" w14:textId="77777777" w:rsidR="00A6575A" w:rsidRPr="00992639" w:rsidRDefault="00A6575A" w:rsidP="00A6575A"/>
              <w:p w14:paraId="5F10B644" w14:textId="77777777" w:rsidR="00A6575A" w:rsidRPr="00992639" w:rsidRDefault="00A6575A" w:rsidP="00A6575A">
                <w:pPr>
                  <w:pStyle w:val="Heading2"/>
                  <w:outlineLvl w:val="1"/>
                </w:pPr>
                <w:r w:rsidRPr="00992639">
                  <w:t xml:space="preserve">Helen </w:t>
                </w:r>
                <w:proofErr w:type="spellStart"/>
                <w:r w:rsidRPr="00992639">
                  <w:t>Tamiris</w:t>
                </w:r>
                <w:proofErr w:type="spellEnd"/>
              </w:p>
              <w:p w14:paraId="1F2D2E77" w14:textId="77777777" w:rsidR="00A6575A" w:rsidRPr="00992639" w:rsidRDefault="00A6575A" w:rsidP="00A6575A">
                <w:r w:rsidRPr="00992639">
                  <w:rPr>
                    <w:i/>
                  </w:rPr>
                  <w:t>The Queen Walks in the Garden</w:t>
                </w:r>
                <w:r w:rsidRPr="00992639">
                  <w:t xml:space="preserve"> (1927)</w:t>
                </w:r>
              </w:p>
              <w:p w14:paraId="235C43F4" w14:textId="77777777" w:rsidR="00A6575A" w:rsidRPr="00992639" w:rsidRDefault="00A6575A" w:rsidP="00A6575A">
                <w:r w:rsidRPr="00992639">
                  <w:rPr>
                    <w:i/>
                  </w:rPr>
                  <w:t>Impressions of the Bull Ring</w:t>
                </w:r>
                <w:r w:rsidRPr="00992639">
                  <w:t xml:space="preserve"> (1927)</w:t>
                </w:r>
              </w:p>
              <w:p w14:paraId="25A7AE60" w14:textId="77777777" w:rsidR="00A6575A" w:rsidRPr="00992639" w:rsidRDefault="00A6575A" w:rsidP="00A6575A">
                <w:r w:rsidRPr="00992639">
                  <w:rPr>
                    <w:i/>
                  </w:rPr>
                  <w:t xml:space="preserve">Subconscious </w:t>
                </w:r>
                <w:r w:rsidRPr="00992639">
                  <w:t>(1927)</w:t>
                </w:r>
              </w:p>
              <w:p w14:paraId="2CD95E56" w14:textId="77777777" w:rsidR="00A6575A" w:rsidRPr="00992639" w:rsidRDefault="00A6575A" w:rsidP="00A6575A">
                <w:r w:rsidRPr="00992639">
                  <w:rPr>
                    <w:i/>
                  </w:rPr>
                  <w:t>Prize Fight Studies</w:t>
                </w:r>
                <w:r w:rsidRPr="00992639">
                  <w:t xml:space="preserve"> (1928)</w:t>
                </w:r>
              </w:p>
              <w:p w14:paraId="2A04CB55" w14:textId="77777777" w:rsidR="00A6575A" w:rsidRPr="00992639" w:rsidRDefault="00A6575A" w:rsidP="00A6575A">
                <w:r w:rsidRPr="00992639">
                  <w:rPr>
                    <w:i/>
                  </w:rPr>
                  <w:t>Twentieth Century Bacchante</w:t>
                </w:r>
                <w:r w:rsidRPr="00992639">
                  <w:t xml:space="preserve"> (1928)</w:t>
                </w:r>
              </w:p>
              <w:p w14:paraId="14F9374D" w14:textId="77777777" w:rsidR="00A6575A" w:rsidRPr="00992639" w:rsidRDefault="00A6575A" w:rsidP="00A6575A">
                <w:r w:rsidRPr="00992639">
                  <w:rPr>
                    <w:i/>
                  </w:rPr>
                  <w:t>Hypocrisy</w:t>
                </w:r>
                <w:r w:rsidRPr="00992639">
                  <w:t xml:space="preserve"> (1928)</w:t>
                </w:r>
              </w:p>
              <w:p w14:paraId="37CB3A06" w14:textId="77777777" w:rsidR="00A6575A" w:rsidRPr="00A6575A" w:rsidRDefault="00A6575A" w:rsidP="00A6575A">
                <w:pPr>
                  <w:rPr>
                    <w:i/>
                  </w:rPr>
                </w:pPr>
                <w:r w:rsidRPr="00992639">
                  <w:rPr>
                    <w:i/>
                  </w:rPr>
                  <w:t xml:space="preserve">Two </w:t>
                </w:r>
                <w:proofErr w:type="spellStart"/>
                <w:r>
                  <w:rPr>
                    <w:i/>
                  </w:rPr>
                  <w:t>Spirituals</w:t>
                </w:r>
                <w:proofErr w:type="gramStart"/>
                <w:r>
                  <w:rPr>
                    <w:i/>
                  </w:rPr>
                  <w:t>:</w:t>
                </w:r>
                <w:r w:rsidRPr="00992639">
                  <w:rPr>
                    <w:i/>
                  </w:rPr>
                  <w:t>Nobody</w:t>
                </w:r>
                <w:proofErr w:type="spellEnd"/>
                <w:proofErr w:type="gramEnd"/>
                <w:r w:rsidRPr="00992639">
                  <w:rPr>
                    <w:i/>
                  </w:rPr>
                  <w:t xml:space="preserve"> Knows de Trouble I See, </w:t>
                </w:r>
                <w:proofErr w:type="spellStart"/>
                <w:r w:rsidRPr="00992639">
                  <w:rPr>
                    <w:i/>
                  </w:rPr>
                  <w:t>Joshus</w:t>
                </w:r>
                <w:proofErr w:type="spellEnd"/>
                <w:r>
                  <w:rPr>
                    <w:i/>
                  </w:rPr>
                  <w:t xml:space="preserve"> Fit de Battle </w:t>
                </w:r>
                <w:proofErr w:type="spellStart"/>
                <w:r>
                  <w:rPr>
                    <w:i/>
                  </w:rPr>
                  <w:t>ob</w:t>
                </w:r>
                <w:proofErr w:type="spellEnd"/>
                <w:r>
                  <w:rPr>
                    <w:i/>
                  </w:rPr>
                  <w:t xml:space="preserve"> Jericho (1928)</w:t>
                </w:r>
              </w:p>
              <w:p w14:paraId="0A7DC2BD" w14:textId="77777777" w:rsidR="00A6575A" w:rsidRPr="00992639" w:rsidRDefault="00A6575A" w:rsidP="00A6575A">
                <w:r w:rsidRPr="00992639">
                  <w:rPr>
                    <w:i/>
                  </w:rPr>
                  <w:t>Dance of the City</w:t>
                </w:r>
                <w:r w:rsidRPr="00992639">
                  <w:t xml:space="preserve"> (1929)</w:t>
                </w:r>
              </w:p>
              <w:p w14:paraId="15A475E0" w14:textId="77777777" w:rsidR="00A6575A" w:rsidRDefault="00A6575A" w:rsidP="00A6575A">
                <w:r w:rsidRPr="00992639">
                  <w:rPr>
                    <w:i/>
                  </w:rPr>
                  <w:t>Revolutionary March</w:t>
                </w:r>
                <w:r w:rsidRPr="00992639">
                  <w:t xml:space="preserve"> (1929)</w:t>
                </w:r>
              </w:p>
              <w:p w14:paraId="614AC21A" w14:textId="77777777" w:rsidR="00A6575A" w:rsidRPr="00992639" w:rsidRDefault="00A6575A" w:rsidP="00A6575A"/>
              <w:p w14:paraId="0C055456" w14:textId="77777777" w:rsidR="00A6575A" w:rsidRPr="00992639" w:rsidRDefault="00A6575A" w:rsidP="00A6575A">
                <w:pPr>
                  <w:pStyle w:val="Heading2"/>
                  <w:outlineLvl w:val="1"/>
                </w:pPr>
                <w:r w:rsidRPr="00992639">
                  <w:lastRenderedPageBreak/>
                  <w:t xml:space="preserve">Helen </w:t>
                </w:r>
                <w:proofErr w:type="spellStart"/>
                <w:r w:rsidRPr="00992639">
                  <w:t>Tamiris</w:t>
                </w:r>
                <w:proofErr w:type="spellEnd"/>
                <w:r w:rsidRPr="00992639">
                  <w:t xml:space="preserve"> and her Group</w:t>
                </w:r>
              </w:p>
              <w:p w14:paraId="43812881" w14:textId="77777777" w:rsidR="00A6575A" w:rsidRPr="00992639" w:rsidRDefault="00A6575A" w:rsidP="00A6575A">
                <w:r w:rsidRPr="00992639">
                  <w:rPr>
                    <w:i/>
                  </w:rPr>
                  <w:t>Triangle Dance</w:t>
                </w:r>
                <w:r w:rsidRPr="00992639">
                  <w:t xml:space="preserve"> (1930)</w:t>
                </w:r>
              </w:p>
              <w:p w14:paraId="4CFBBEB8" w14:textId="77777777" w:rsidR="00A6575A" w:rsidRPr="00992639" w:rsidRDefault="00A6575A" w:rsidP="00A6575A">
                <w:r w:rsidRPr="00992639">
                  <w:rPr>
                    <w:i/>
                  </w:rPr>
                  <w:t xml:space="preserve">Olympus </w:t>
                </w:r>
                <w:proofErr w:type="spellStart"/>
                <w:r w:rsidRPr="00992639">
                  <w:rPr>
                    <w:i/>
                  </w:rPr>
                  <w:t>Americanus</w:t>
                </w:r>
                <w:proofErr w:type="spellEnd"/>
                <w:r w:rsidRPr="00992639">
                  <w:rPr>
                    <w:i/>
                  </w:rPr>
                  <w:t>: A Twentieth Century Ballet</w:t>
                </w:r>
                <w:r w:rsidRPr="00992639">
                  <w:t xml:space="preserve"> (1931)</w:t>
                </w:r>
              </w:p>
              <w:p w14:paraId="70D07B39" w14:textId="77777777" w:rsidR="00A6575A" w:rsidRPr="00992639" w:rsidRDefault="00A6575A" w:rsidP="00A6575A">
                <w:r w:rsidRPr="00992639">
                  <w:rPr>
                    <w:i/>
                  </w:rPr>
                  <w:t>Mourning Ceremonial</w:t>
                </w:r>
                <w:r w:rsidRPr="00992639">
                  <w:t xml:space="preserve"> (1931)</w:t>
                </w:r>
              </w:p>
              <w:p w14:paraId="09142682" w14:textId="77777777" w:rsidR="00A6575A" w:rsidRPr="00992639" w:rsidRDefault="00A6575A" w:rsidP="00A6575A">
                <w:r w:rsidRPr="00992639">
                  <w:rPr>
                    <w:i/>
                  </w:rPr>
                  <w:t>Woodblock Dance</w:t>
                </w:r>
                <w:r w:rsidRPr="00992639">
                  <w:t xml:space="preserve"> (1931)</w:t>
                </w:r>
              </w:p>
              <w:p w14:paraId="6515F2CF" w14:textId="77777777" w:rsidR="00A6575A" w:rsidRPr="00992639" w:rsidRDefault="00A6575A" w:rsidP="00A6575A">
                <w:r w:rsidRPr="00992639">
                  <w:rPr>
                    <w:i/>
                  </w:rPr>
                  <w:t xml:space="preserve">Gris </w:t>
                </w:r>
                <w:proofErr w:type="spellStart"/>
                <w:r w:rsidRPr="00992639">
                  <w:rPr>
                    <w:i/>
                  </w:rPr>
                  <w:t>Gris</w:t>
                </w:r>
                <w:proofErr w:type="spellEnd"/>
                <w:r w:rsidRPr="00992639">
                  <w:rPr>
                    <w:i/>
                  </w:rPr>
                  <w:t xml:space="preserve"> Ceremonial</w:t>
                </w:r>
                <w:r w:rsidRPr="00992639">
                  <w:t xml:space="preserve"> (1932)</w:t>
                </w:r>
              </w:p>
              <w:p w14:paraId="1610E823" w14:textId="77777777" w:rsidR="00A6575A" w:rsidRPr="00992639" w:rsidRDefault="00A6575A" w:rsidP="00A6575A">
                <w:r w:rsidRPr="00992639">
                  <w:rPr>
                    <w:i/>
                  </w:rPr>
                  <w:t>Walt Whitman Suite</w:t>
                </w:r>
                <w:r w:rsidRPr="00992639">
                  <w:t xml:space="preserve"> (1934)</w:t>
                </w:r>
              </w:p>
              <w:p w14:paraId="21A640A3" w14:textId="77777777" w:rsidR="00A6575A" w:rsidRPr="00992639" w:rsidRDefault="00A6575A" w:rsidP="00A6575A">
                <w:r w:rsidRPr="00992639">
                  <w:rPr>
                    <w:i/>
                  </w:rPr>
                  <w:t xml:space="preserve">Toward the Light </w:t>
                </w:r>
                <w:r w:rsidRPr="00992639">
                  <w:t>(1934)</w:t>
                </w:r>
              </w:p>
              <w:p w14:paraId="020A705B" w14:textId="77777777" w:rsidR="00A6575A" w:rsidRPr="00992639" w:rsidRDefault="00A6575A" w:rsidP="00A6575A">
                <w:r w:rsidRPr="00992639">
                  <w:rPr>
                    <w:i/>
                  </w:rPr>
                  <w:t xml:space="preserve">Group Dance </w:t>
                </w:r>
                <w:r w:rsidRPr="00992639">
                  <w:t>(1934)</w:t>
                </w:r>
              </w:p>
              <w:p w14:paraId="6584FCF1" w14:textId="77777777" w:rsidR="00A6575A" w:rsidRPr="00992639" w:rsidRDefault="00A6575A" w:rsidP="00A6575A">
                <w:r w:rsidRPr="00992639">
                  <w:rPr>
                    <w:i/>
                  </w:rPr>
                  <w:t>Cycle of Unrest</w:t>
                </w:r>
                <w:r w:rsidRPr="00992639">
                  <w:t xml:space="preserve"> (1935)</w:t>
                </w:r>
              </w:p>
              <w:p w14:paraId="39E89800" w14:textId="77777777" w:rsidR="00A6575A" w:rsidRPr="00992639" w:rsidRDefault="00A6575A" w:rsidP="00A6575A">
                <w:r w:rsidRPr="00992639">
                  <w:rPr>
                    <w:i/>
                  </w:rPr>
                  <w:t>Harvest</w:t>
                </w:r>
                <w:r w:rsidRPr="00992639">
                  <w:t xml:space="preserve"> (1935)</w:t>
                </w:r>
              </w:p>
              <w:p w14:paraId="2B1BF871" w14:textId="77777777" w:rsidR="00A6575A" w:rsidRPr="00992639" w:rsidRDefault="00A6575A" w:rsidP="00A6575A">
                <w:r w:rsidRPr="00992639">
                  <w:rPr>
                    <w:i/>
                  </w:rPr>
                  <w:t>Momentum</w:t>
                </w:r>
                <w:r w:rsidRPr="00992639">
                  <w:t xml:space="preserve"> (1936)</w:t>
                </w:r>
              </w:p>
              <w:p w14:paraId="6B16C29E" w14:textId="77777777" w:rsidR="00A6575A" w:rsidRPr="00992639" w:rsidRDefault="00A6575A" w:rsidP="00A6575A">
                <w:r w:rsidRPr="00992639">
                  <w:rPr>
                    <w:i/>
                  </w:rPr>
                  <w:t>Liberty Song</w:t>
                </w:r>
                <w:r w:rsidRPr="00992639">
                  <w:t xml:space="preserve"> (1941)</w:t>
                </w:r>
              </w:p>
              <w:p w14:paraId="633510BF" w14:textId="77777777" w:rsidR="00A6575A" w:rsidRPr="00992639" w:rsidRDefault="00A6575A" w:rsidP="00A6575A">
                <w:r w:rsidRPr="00992639">
                  <w:rPr>
                    <w:i/>
                  </w:rPr>
                  <w:t xml:space="preserve">Bayou Ballads </w:t>
                </w:r>
                <w:r w:rsidRPr="00992639">
                  <w:t>(1942)</w:t>
                </w:r>
              </w:p>
              <w:p w14:paraId="05D05837" w14:textId="77777777" w:rsidR="00A6575A" w:rsidRDefault="00A6575A" w:rsidP="00A6575A">
                <w:r w:rsidRPr="00992639">
                  <w:rPr>
                    <w:i/>
                  </w:rPr>
                  <w:t>Dances for Walt Whitman</w:t>
                </w:r>
                <w:r w:rsidRPr="00992639">
                  <w:t xml:space="preserve"> (1958)</w:t>
                </w:r>
              </w:p>
              <w:p w14:paraId="24D4EDE1" w14:textId="77777777" w:rsidR="00A6575A" w:rsidRPr="00992639" w:rsidRDefault="00A6575A" w:rsidP="00A6575A"/>
              <w:p w14:paraId="17B6978C" w14:textId="77777777" w:rsidR="00A6575A" w:rsidRPr="00992639" w:rsidRDefault="00A6575A" w:rsidP="00A6575A">
                <w:r w:rsidRPr="00992639">
                  <w:t xml:space="preserve">Federal Dance Project and Federal </w:t>
                </w:r>
                <w:proofErr w:type="spellStart"/>
                <w:r w:rsidRPr="00992639">
                  <w:t>Theater</w:t>
                </w:r>
                <w:proofErr w:type="spellEnd"/>
                <w:r w:rsidRPr="00992639">
                  <w:t xml:space="preserve"> Project</w:t>
                </w:r>
              </w:p>
              <w:p w14:paraId="52E0A249" w14:textId="77777777" w:rsidR="00A6575A" w:rsidRPr="00992639" w:rsidRDefault="00A6575A" w:rsidP="00A6575A">
                <w:proofErr w:type="spellStart"/>
                <w:r w:rsidRPr="00992639">
                  <w:rPr>
                    <w:i/>
                  </w:rPr>
                  <w:t>Salut</w:t>
                </w:r>
                <w:proofErr w:type="spellEnd"/>
                <w:r w:rsidRPr="00992639">
                  <w:rPr>
                    <w:i/>
                  </w:rPr>
                  <w:t xml:space="preserve"> au Monde</w:t>
                </w:r>
                <w:r w:rsidRPr="00992639">
                  <w:t xml:space="preserve"> (1936) Federal Dance Project</w:t>
                </w:r>
              </w:p>
              <w:p w14:paraId="0EBEAEDA" w14:textId="77777777" w:rsidR="00A6575A" w:rsidRPr="00992639" w:rsidRDefault="00A6575A" w:rsidP="00A6575A">
                <w:r w:rsidRPr="00992639">
                  <w:rPr>
                    <w:i/>
                  </w:rPr>
                  <w:t>How Long Brethren?</w:t>
                </w:r>
                <w:r w:rsidRPr="00992639">
                  <w:t xml:space="preserve"> (1937) Federal Dance Project</w:t>
                </w:r>
              </w:p>
              <w:p w14:paraId="44469CFD" w14:textId="77777777" w:rsidR="00A6575A" w:rsidRDefault="00A6575A" w:rsidP="00A6575A">
                <w:proofErr w:type="spellStart"/>
                <w:r w:rsidRPr="00992639">
                  <w:rPr>
                    <w:i/>
                  </w:rPr>
                  <w:t>Adelante</w:t>
                </w:r>
                <w:proofErr w:type="spellEnd"/>
                <w:r>
                  <w:t xml:space="preserve"> (1939) </w:t>
                </w:r>
                <w:r w:rsidRPr="00992639">
                  <w:t xml:space="preserve">Federal </w:t>
                </w:r>
                <w:proofErr w:type="spellStart"/>
                <w:r w:rsidRPr="00992639">
                  <w:t>Theater</w:t>
                </w:r>
                <w:proofErr w:type="spellEnd"/>
                <w:r w:rsidRPr="00992639">
                  <w:t xml:space="preserve"> Project</w:t>
                </w:r>
              </w:p>
              <w:p w14:paraId="64016DCD" w14:textId="77777777" w:rsidR="00A6575A" w:rsidRPr="00992639" w:rsidRDefault="00A6575A" w:rsidP="00A6575A"/>
              <w:p w14:paraId="25DE2DC9" w14:textId="77777777" w:rsidR="00A6575A" w:rsidRPr="00992639" w:rsidRDefault="00A6575A" w:rsidP="00A6575A">
                <w:pPr>
                  <w:pStyle w:val="Heading2"/>
                  <w:outlineLvl w:val="1"/>
                </w:pPr>
                <w:r w:rsidRPr="00992639">
                  <w:t xml:space="preserve">Broadway Musical </w:t>
                </w:r>
                <w:r>
                  <w:t>Theat</w:t>
                </w:r>
                <w:r w:rsidRPr="00992639">
                  <w:t>r</w:t>
                </w:r>
                <w:r>
                  <w:t>e</w:t>
                </w:r>
              </w:p>
              <w:p w14:paraId="578F4977" w14:textId="77777777" w:rsidR="00A6575A" w:rsidRPr="00992639" w:rsidRDefault="00A6575A" w:rsidP="00A6575A">
                <w:r w:rsidRPr="00992639">
                  <w:rPr>
                    <w:i/>
                  </w:rPr>
                  <w:t>Up in Central Park</w:t>
                </w:r>
                <w:r w:rsidRPr="00992639">
                  <w:t xml:space="preserve"> (1945)</w:t>
                </w:r>
              </w:p>
              <w:p w14:paraId="2F024514" w14:textId="77777777" w:rsidR="00A6575A" w:rsidRPr="00992639" w:rsidRDefault="00A6575A" w:rsidP="00A6575A">
                <w:r w:rsidRPr="00992639">
                  <w:rPr>
                    <w:i/>
                  </w:rPr>
                  <w:t>Show Boat</w:t>
                </w:r>
                <w:r w:rsidRPr="00992639">
                  <w:t xml:space="preserve"> (1946)</w:t>
                </w:r>
              </w:p>
              <w:p w14:paraId="0520EADC" w14:textId="77777777" w:rsidR="00A6575A" w:rsidRPr="00992639" w:rsidRDefault="00A6575A" w:rsidP="00A6575A">
                <w:r w:rsidRPr="00992639">
                  <w:rPr>
                    <w:i/>
                  </w:rPr>
                  <w:t>Annie Get Your Gun</w:t>
                </w:r>
                <w:r w:rsidRPr="00992639">
                  <w:t xml:space="preserve"> (1946)</w:t>
                </w:r>
              </w:p>
              <w:p w14:paraId="5ADE9E30" w14:textId="77777777" w:rsidR="00A6575A" w:rsidRPr="00992639" w:rsidRDefault="00A6575A" w:rsidP="00A6575A">
                <w:r w:rsidRPr="00992639">
                  <w:rPr>
                    <w:i/>
                  </w:rPr>
                  <w:t>Park Avenue</w:t>
                </w:r>
                <w:r w:rsidRPr="00992639">
                  <w:t xml:space="preserve"> (1946)</w:t>
                </w:r>
              </w:p>
              <w:p w14:paraId="29676DFB" w14:textId="77777777" w:rsidR="00A6575A" w:rsidRPr="00992639" w:rsidRDefault="00A6575A" w:rsidP="00A6575A">
                <w:r w:rsidRPr="00992639">
                  <w:rPr>
                    <w:i/>
                  </w:rPr>
                  <w:t>Inside U.S.A.</w:t>
                </w:r>
                <w:r w:rsidRPr="00992639">
                  <w:t xml:space="preserve"> (1948)</w:t>
                </w:r>
              </w:p>
              <w:p w14:paraId="7FF30827" w14:textId="77777777" w:rsidR="00A6575A" w:rsidRPr="00992639" w:rsidRDefault="00A6575A" w:rsidP="00A6575A">
                <w:r w:rsidRPr="00992639">
                  <w:rPr>
                    <w:i/>
                  </w:rPr>
                  <w:t>Touch and Go</w:t>
                </w:r>
                <w:r w:rsidRPr="00992639">
                  <w:t xml:space="preserve"> (1949)</w:t>
                </w:r>
              </w:p>
              <w:p w14:paraId="298CB56F" w14:textId="77777777" w:rsidR="00A6575A" w:rsidRPr="00992639" w:rsidRDefault="00A6575A" w:rsidP="00A6575A">
                <w:r w:rsidRPr="00992639">
                  <w:rPr>
                    <w:i/>
                  </w:rPr>
                  <w:t>Great to Be Alive</w:t>
                </w:r>
                <w:r w:rsidRPr="00992639">
                  <w:t xml:space="preserve"> (1950)</w:t>
                </w:r>
              </w:p>
              <w:p w14:paraId="16192125" w14:textId="77777777" w:rsidR="00A6575A" w:rsidRPr="00992639" w:rsidRDefault="00A6575A" w:rsidP="00A6575A">
                <w:r w:rsidRPr="00992639">
                  <w:rPr>
                    <w:i/>
                  </w:rPr>
                  <w:t>Bless You All</w:t>
                </w:r>
                <w:r w:rsidRPr="00992639">
                  <w:t xml:space="preserve"> (1950)</w:t>
                </w:r>
              </w:p>
              <w:p w14:paraId="5D19364C" w14:textId="77777777" w:rsidR="00A6575A" w:rsidRPr="00992639" w:rsidRDefault="00A6575A" w:rsidP="00A6575A">
                <w:proofErr w:type="spellStart"/>
                <w:r w:rsidRPr="00992639">
                  <w:rPr>
                    <w:i/>
                  </w:rPr>
                  <w:t>Flahooley</w:t>
                </w:r>
                <w:proofErr w:type="spellEnd"/>
                <w:r w:rsidRPr="00992639">
                  <w:rPr>
                    <w:i/>
                  </w:rPr>
                  <w:t xml:space="preserve"> </w:t>
                </w:r>
                <w:r w:rsidRPr="00992639">
                  <w:t>(1951)</w:t>
                </w:r>
              </w:p>
              <w:p w14:paraId="2B44E1BE" w14:textId="77777777" w:rsidR="00A6575A" w:rsidRPr="00992639" w:rsidRDefault="00A6575A" w:rsidP="00A6575A">
                <w:r w:rsidRPr="00992639">
                  <w:rPr>
                    <w:i/>
                  </w:rPr>
                  <w:t>Carnival in Flanders</w:t>
                </w:r>
                <w:r w:rsidRPr="00992639">
                  <w:t xml:space="preserve"> (1953)</w:t>
                </w:r>
              </w:p>
              <w:p w14:paraId="0C951197" w14:textId="77777777" w:rsidR="00A6575A" w:rsidRPr="00992639" w:rsidRDefault="00A6575A" w:rsidP="00A6575A">
                <w:r w:rsidRPr="00992639">
                  <w:rPr>
                    <w:i/>
                  </w:rPr>
                  <w:t xml:space="preserve">Fanny </w:t>
                </w:r>
                <w:r w:rsidRPr="00992639">
                  <w:t>(1954)</w:t>
                </w:r>
              </w:p>
              <w:p w14:paraId="4DD07FFB" w14:textId="77777777" w:rsidR="00A6575A" w:rsidRPr="00992639" w:rsidRDefault="00A6575A" w:rsidP="00A6575A">
                <w:r w:rsidRPr="00992639">
                  <w:rPr>
                    <w:i/>
                  </w:rPr>
                  <w:t xml:space="preserve">Plain and Fancy </w:t>
                </w:r>
                <w:r w:rsidRPr="00992639">
                  <w:t>(1955)</w:t>
                </w:r>
              </w:p>
              <w:p w14:paraId="0CB24130" w14:textId="77777777" w:rsidR="00EC5311" w:rsidRDefault="00EC5311" w:rsidP="00A6575A"/>
              <w:p w14:paraId="3A337334" w14:textId="77777777" w:rsidR="00EC5311" w:rsidRDefault="00EC5311" w:rsidP="00A6575A">
                <w:r>
                  <w:t>[File: crucifixion.jpg]</w:t>
                </w:r>
              </w:p>
              <w:p w14:paraId="79CBDEF4" w14:textId="77777777" w:rsidR="00EC5311" w:rsidRDefault="00EC5311" w:rsidP="00A6575A"/>
              <w:p w14:paraId="588D9D85" w14:textId="70AEC266" w:rsidR="00EC5311" w:rsidRPr="0089377D" w:rsidRDefault="0089377D" w:rsidP="0089377D">
                <w:pPr>
                  <w:pStyle w:val="Caption"/>
                  <w:keepNext/>
                </w:pPr>
                <w:r>
                  <w:t xml:space="preserve">Figure </w:t>
                </w:r>
                <w:fldSimple w:instr=" SEQ Figure \* ARABIC ">
                  <w:r w:rsidR="008935B2">
                    <w:rPr>
                      <w:noProof/>
                    </w:rPr>
                    <w:t>1</w:t>
                  </w:r>
                </w:fldSimple>
                <w:r>
                  <w:t xml:space="preserve"> </w:t>
                </w:r>
                <w:r w:rsidR="00EC5311">
                  <w:t xml:space="preserve">Helen </w:t>
                </w:r>
                <w:proofErr w:type="spellStart"/>
                <w:r w:rsidR="00EC5311">
                  <w:t>Tamiris</w:t>
                </w:r>
                <w:proofErr w:type="spellEnd"/>
                <w:r w:rsidR="00EC5311">
                  <w:t xml:space="preserve"> in </w:t>
                </w:r>
                <w:r w:rsidR="00EC5311" w:rsidRPr="00EC5311">
                  <w:rPr>
                    <w:i/>
                  </w:rPr>
                  <w:t>Crucifixion</w:t>
                </w:r>
                <w:r w:rsidR="00EC5311">
                  <w:t xml:space="preserve">, from </w:t>
                </w:r>
                <w:r w:rsidR="00EC5311" w:rsidRPr="00EC5311">
                  <w:rPr>
                    <w:i/>
                  </w:rPr>
                  <w:t>Negro Spirituals</w:t>
                </w:r>
                <w:r w:rsidR="00EC5311">
                  <w:rPr>
                    <w:i/>
                  </w:rPr>
                  <w:tab/>
                </w:r>
              </w:p>
              <w:p w14:paraId="0AA23EC2" w14:textId="77777777" w:rsidR="00EC5311" w:rsidRDefault="00EC5311" w:rsidP="00EC5311">
                <w:pPr>
                  <w:tabs>
                    <w:tab w:val="left" w:pos="5100"/>
                  </w:tabs>
                  <w:rPr>
                    <w:i/>
                  </w:rPr>
                </w:pPr>
              </w:p>
              <w:p w14:paraId="41754902" w14:textId="3508B285" w:rsidR="00EC5311" w:rsidRDefault="00EC5311" w:rsidP="00EC5311">
                <w:pPr>
                  <w:tabs>
                    <w:tab w:val="left" w:pos="5100"/>
                  </w:tabs>
                </w:pPr>
                <w:hyperlink r:id="rId9" w:history="1">
                  <w:r w:rsidRPr="002C0422">
                    <w:rPr>
                      <w:rStyle w:val="Hyperlink"/>
                    </w:rPr>
                    <w:t>http://nagrin.org/wp-content/uploads/Helen-Tamiris-Negro-Spirituals-Crucifiction-by-Marcus-Blechman.jpg</w:t>
                  </w:r>
                </w:hyperlink>
              </w:p>
              <w:p w14:paraId="5A2560D7" w14:textId="77777777" w:rsidR="0089377D" w:rsidRDefault="0089377D" w:rsidP="00EC5311">
                <w:pPr>
                  <w:tabs>
                    <w:tab w:val="left" w:pos="5100"/>
                  </w:tabs>
                </w:pPr>
              </w:p>
              <w:p w14:paraId="054A431A" w14:textId="77777777" w:rsidR="0089377D" w:rsidRDefault="0089377D" w:rsidP="00EC5311">
                <w:pPr>
                  <w:tabs>
                    <w:tab w:val="left" w:pos="5100"/>
                  </w:tabs>
                </w:pPr>
                <w:commentRangeStart w:id="1"/>
                <w:r>
                  <w:t>[File: REM.Tamiris.images.pdf]</w:t>
                </w:r>
                <w:commentRangeEnd w:id="1"/>
                <w:r>
                  <w:rPr>
                    <w:rStyle w:val="CommentReference"/>
                  </w:rPr>
                  <w:commentReference w:id="1"/>
                </w:r>
              </w:p>
              <w:p w14:paraId="38B015F5" w14:textId="77777777" w:rsidR="0089377D" w:rsidRDefault="0089377D" w:rsidP="00EC5311">
                <w:pPr>
                  <w:tabs>
                    <w:tab w:val="left" w:pos="5100"/>
                  </w:tabs>
                </w:pPr>
              </w:p>
              <w:p w14:paraId="1850AE82" w14:textId="2DFF8713" w:rsidR="0089377D" w:rsidRPr="0089377D" w:rsidRDefault="0089377D" w:rsidP="0089377D">
                <w:pPr>
                  <w:pStyle w:val="Caption"/>
                  <w:keepNext/>
                </w:pPr>
                <w:r>
                  <w:t xml:space="preserve">Figure </w:t>
                </w:r>
                <w:fldSimple w:instr=" SEQ Figure \* ARABIC ">
                  <w:r w:rsidR="008935B2">
                    <w:rPr>
                      <w:noProof/>
                    </w:rPr>
                    <w:t>2</w:t>
                  </w:r>
                </w:fldSimple>
                <w:r>
                  <w:t xml:space="preserve"> Helen </w:t>
                </w:r>
                <w:proofErr w:type="spellStart"/>
                <w:r>
                  <w:t>Tamiris</w:t>
                </w:r>
                <w:proofErr w:type="spellEnd"/>
                <w:r>
                  <w:t xml:space="preserve"> in </w:t>
                </w:r>
                <w:r w:rsidRPr="0089377D">
                  <w:rPr>
                    <w:i/>
                  </w:rPr>
                  <w:t xml:space="preserve">Joshua Fit de Battle </w:t>
                </w:r>
                <w:proofErr w:type="spellStart"/>
                <w:r w:rsidRPr="0089377D">
                  <w:rPr>
                    <w:i/>
                  </w:rPr>
                  <w:t>ob</w:t>
                </w:r>
                <w:proofErr w:type="spellEnd"/>
                <w:r w:rsidRPr="0089377D">
                  <w:rPr>
                    <w:i/>
                  </w:rPr>
                  <w:t xml:space="preserve"> Jericho</w:t>
                </w:r>
                <w:r>
                  <w:t xml:space="preserve">, from </w:t>
                </w:r>
                <w:r w:rsidRPr="0089377D">
                  <w:rPr>
                    <w:i/>
                  </w:rPr>
                  <w:t>Negro Spirituals</w:t>
                </w:r>
              </w:p>
              <w:p w14:paraId="37BA30B5" w14:textId="77777777" w:rsidR="0089377D" w:rsidRDefault="0089377D" w:rsidP="00EC5311">
                <w:pPr>
                  <w:tabs>
                    <w:tab w:val="left" w:pos="5100"/>
                  </w:tabs>
                  <w:rPr>
                    <w:i/>
                  </w:rPr>
                </w:pPr>
              </w:p>
              <w:p w14:paraId="63F31A13" w14:textId="77777777" w:rsidR="0089377D" w:rsidRDefault="0089377D" w:rsidP="0089377D">
                <w:pPr>
                  <w:tabs>
                    <w:tab w:val="left" w:pos="5100"/>
                  </w:tabs>
                </w:pPr>
                <w:commentRangeStart w:id="2"/>
                <w:r>
                  <w:t>[File: REM.Tamiris.images.pdf]</w:t>
                </w:r>
                <w:commentRangeEnd w:id="2"/>
                <w:r>
                  <w:rPr>
                    <w:rStyle w:val="CommentReference"/>
                  </w:rPr>
                  <w:commentReference w:id="2"/>
                </w:r>
              </w:p>
              <w:p w14:paraId="1B6506C8" w14:textId="77777777" w:rsidR="0089377D" w:rsidRDefault="0089377D" w:rsidP="0089377D">
                <w:pPr>
                  <w:tabs>
                    <w:tab w:val="left" w:pos="5100"/>
                  </w:tabs>
                </w:pPr>
                <w:r w:rsidRPr="0089377D">
                  <w:t xml:space="preserve"> </w:t>
                </w:r>
              </w:p>
              <w:p w14:paraId="52CAADE1" w14:textId="3F15C2C0" w:rsidR="003F0D73" w:rsidRPr="00A6575A" w:rsidRDefault="008935B2" w:rsidP="008935B2">
                <w:pPr>
                  <w:pStyle w:val="Caption"/>
                  <w:keepNext/>
                </w:pPr>
                <w:r>
                  <w:lastRenderedPageBreak/>
                  <w:t xml:space="preserve">Figure </w:t>
                </w:r>
                <w:fldSimple w:instr=" SEQ Figure \* ARABIC ">
                  <w:r>
                    <w:rPr>
                      <w:noProof/>
                    </w:rPr>
                    <w:t>3</w:t>
                  </w:r>
                </w:fldSimple>
                <w:r>
                  <w:t xml:space="preserve"> </w:t>
                </w:r>
                <w:r w:rsidR="0089377D" w:rsidRPr="0089377D">
                  <w:t>‘Scottsboro’</w:t>
                </w:r>
                <w:r w:rsidR="0089377D">
                  <w:t xml:space="preserve"> from Helen </w:t>
                </w:r>
                <w:proofErr w:type="spellStart"/>
                <w:r w:rsidR="0089377D">
                  <w:t>Tamiris</w:t>
                </w:r>
                <w:proofErr w:type="spellEnd"/>
                <w:r w:rsidR="0089377D">
                  <w:t xml:space="preserve">’ </w:t>
                </w:r>
                <w:r w:rsidR="0089377D" w:rsidRPr="0089377D">
                  <w:rPr>
                    <w:i/>
                  </w:rPr>
                  <w:t>How Long Brethren?</w:t>
                </w:r>
              </w:p>
            </w:tc>
          </w:sdtContent>
        </w:sdt>
      </w:tr>
      <w:tr w:rsidR="003235A7" w14:paraId="6BF36861" w14:textId="77777777" w:rsidTr="003235A7">
        <w:tc>
          <w:tcPr>
            <w:tcW w:w="9016" w:type="dxa"/>
          </w:tcPr>
          <w:p w14:paraId="19FB869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F81AE80B838A84C882319C58CA03C42"/>
              </w:placeholder>
            </w:sdtPr>
            <w:sdtContent>
              <w:p w14:paraId="410233ED" w14:textId="52C3610E" w:rsidR="00323BD5" w:rsidRDefault="00323BD5" w:rsidP="00323BD5">
                <w:sdt>
                  <w:sdtPr>
                    <w:id w:val="-183600102"/>
                    <w:citation/>
                  </w:sdtPr>
                  <w:sdtContent>
                    <w:r>
                      <w:fldChar w:fldCharType="begin"/>
                    </w:r>
                    <w:r>
                      <w:rPr>
                        <w:lang w:val="en-US"/>
                      </w:rPr>
                      <w:instrText xml:space="preserve"> CITATION Fra02 \l 1033 </w:instrText>
                    </w:r>
                    <w:r>
                      <w:fldChar w:fldCharType="separate"/>
                    </w:r>
                    <w:r>
                      <w:rPr>
                        <w:noProof/>
                        <w:lang w:val="en-US"/>
                      </w:rPr>
                      <w:t xml:space="preserve"> </w:t>
                    </w:r>
                    <w:r w:rsidRPr="00323BD5">
                      <w:rPr>
                        <w:noProof/>
                        <w:lang w:val="en-US"/>
                      </w:rPr>
                      <w:t>(Franko)</w:t>
                    </w:r>
                    <w:r>
                      <w:fldChar w:fldCharType="end"/>
                    </w:r>
                  </w:sdtContent>
                </w:sdt>
              </w:p>
              <w:p w14:paraId="1A8A8D56" w14:textId="7B679550" w:rsidR="00323BD5" w:rsidRDefault="00323BD5" w:rsidP="00323BD5">
                <w:sdt>
                  <w:sdtPr>
                    <w:id w:val="-1517991279"/>
                    <w:citation/>
                  </w:sdtPr>
                  <w:sdtContent>
                    <w:r>
                      <w:fldChar w:fldCharType="begin"/>
                    </w:r>
                    <w:r>
                      <w:rPr>
                        <w:lang w:val="en-US"/>
                      </w:rPr>
                      <w:instrText xml:space="preserve"> CITATION Gra971 \l 1033 </w:instrText>
                    </w:r>
                    <w:r>
                      <w:fldChar w:fldCharType="separate"/>
                    </w:r>
                    <w:r w:rsidRPr="00323BD5">
                      <w:rPr>
                        <w:noProof/>
                        <w:lang w:val="en-US"/>
                      </w:rPr>
                      <w:t>(Graff )</w:t>
                    </w:r>
                    <w:r>
                      <w:fldChar w:fldCharType="end"/>
                    </w:r>
                  </w:sdtContent>
                </w:sdt>
              </w:p>
              <w:p w14:paraId="075C12AC" w14:textId="3D9C95D7" w:rsidR="00323BD5" w:rsidRDefault="00323BD5" w:rsidP="00323BD5">
                <w:sdt>
                  <w:sdtPr>
                    <w:id w:val="158430295"/>
                    <w:citation/>
                  </w:sdtPr>
                  <w:sdtContent>
                    <w:r>
                      <w:fldChar w:fldCharType="begin"/>
                    </w:r>
                    <w:r>
                      <w:rPr>
                        <w:lang w:val="en-US"/>
                      </w:rPr>
                      <w:instrText xml:space="preserve"> CITATION Man04 \l 1033 </w:instrText>
                    </w:r>
                    <w:r>
                      <w:fldChar w:fldCharType="separate"/>
                    </w:r>
                    <w:r w:rsidRPr="00323BD5">
                      <w:rPr>
                        <w:noProof/>
                        <w:lang w:val="en-US"/>
                      </w:rPr>
                      <w:t>(Manning)</w:t>
                    </w:r>
                    <w:r>
                      <w:fldChar w:fldCharType="end"/>
                    </w:r>
                  </w:sdtContent>
                </w:sdt>
              </w:p>
              <w:p w14:paraId="345575BA" w14:textId="792CEE2D" w:rsidR="00323BD5" w:rsidRDefault="00323BD5" w:rsidP="00323BD5">
                <w:sdt>
                  <w:sdtPr>
                    <w:id w:val="-331529365"/>
                    <w:citation/>
                  </w:sdtPr>
                  <w:sdtContent>
                    <w:r>
                      <w:fldChar w:fldCharType="begin"/>
                    </w:r>
                    <w:r>
                      <w:rPr>
                        <w:lang w:val="en-US"/>
                      </w:rPr>
                      <w:instrText xml:space="preserve"> CITATION Sch89 \l 1033 </w:instrText>
                    </w:r>
                    <w:r>
                      <w:fldChar w:fldCharType="separate"/>
                    </w:r>
                    <w:r w:rsidRPr="00323BD5">
                      <w:rPr>
                        <w:noProof/>
                        <w:lang w:val="en-US"/>
                      </w:rPr>
                      <w:t>(Schlundt)</w:t>
                    </w:r>
                    <w:r>
                      <w:fldChar w:fldCharType="end"/>
                    </w:r>
                  </w:sdtContent>
                </w:sdt>
              </w:p>
              <w:p w14:paraId="14CBF568" w14:textId="0AECB894" w:rsidR="00323BD5" w:rsidRDefault="00323BD5" w:rsidP="00323BD5">
                <w:sdt>
                  <w:sdtPr>
                    <w:id w:val="-922329240"/>
                    <w:citation/>
                  </w:sdtPr>
                  <w:sdtContent>
                    <w:r>
                      <w:fldChar w:fldCharType="begin"/>
                    </w:r>
                    <w:r>
                      <w:rPr>
                        <w:lang w:val="en-US"/>
                      </w:rPr>
                      <w:instrText xml:space="preserve"> CITATION Tam89 \l 1033 </w:instrText>
                    </w:r>
                    <w:r>
                      <w:fldChar w:fldCharType="separate"/>
                    </w:r>
                    <w:r w:rsidRPr="00323BD5">
                      <w:rPr>
                        <w:noProof/>
                        <w:lang w:val="en-US"/>
                      </w:rPr>
                      <w:t>(Tamiris)</w:t>
                    </w:r>
                    <w:r>
                      <w:fldChar w:fldCharType="end"/>
                    </w:r>
                  </w:sdtContent>
                </w:sdt>
              </w:p>
              <w:p w14:paraId="6167F373" w14:textId="42854805" w:rsidR="003235A7" w:rsidRDefault="006C7205" w:rsidP="00347837"/>
            </w:sdtContent>
          </w:sdt>
        </w:tc>
      </w:tr>
    </w:tbl>
    <w:p w14:paraId="73F836C3"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n Johnson" w:date="2015-03-16T17:33:00Z" w:initials="JJ">
    <w:p w14:paraId="1696A30A" w14:textId="2BF98469" w:rsidR="008935B2" w:rsidRPr="00992639" w:rsidRDefault="0089377D" w:rsidP="008935B2">
      <w:pPr>
        <w:spacing w:after="0"/>
        <w:rPr>
          <w:rFonts w:ascii="Times New Roman" w:hAnsi="Times New Roman" w:cs="Times New Roman"/>
          <w:sz w:val="24"/>
          <w:szCs w:val="24"/>
        </w:rPr>
      </w:pPr>
      <w:r>
        <w:rPr>
          <w:rStyle w:val="CommentReference"/>
        </w:rPr>
        <w:annotationRef/>
      </w:r>
      <w:r>
        <w:t xml:space="preserve">Could not find this image on the web, left in PDF file attached by author. </w:t>
      </w:r>
      <w:r w:rsidR="008935B2" w:rsidRPr="00992639">
        <w:rPr>
          <w:rFonts w:ascii="Times New Roman" w:hAnsi="Times New Roman" w:cs="Times New Roman"/>
          <w:sz w:val="24"/>
          <w:szCs w:val="24"/>
        </w:rPr>
        <w:t>All images are from the Jerome Robbins Dance Division, New York Public Library for the Performing Arts</w:t>
      </w:r>
      <w:r w:rsidR="008935B2">
        <w:rPr>
          <w:rFonts w:ascii="Times New Roman" w:hAnsi="Times New Roman" w:cs="Times New Roman"/>
          <w:sz w:val="24"/>
          <w:szCs w:val="24"/>
        </w:rPr>
        <w:t>.</w:t>
      </w:r>
    </w:p>
    <w:p w14:paraId="07913DEE" w14:textId="2FF65612" w:rsidR="0089377D" w:rsidRDefault="0089377D">
      <w:pPr>
        <w:pStyle w:val="CommentText"/>
      </w:pPr>
    </w:p>
  </w:comment>
  <w:comment w:id="2" w:author="Jon Johnson" w:date="2015-03-16T17:32:00Z" w:initials="JJ">
    <w:p w14:paraId="003C3096" w14:textId="77777777" w:rsidR="0089377D" w:rsidRDefault="0089377D" w:rsidP="0089377D">
      <w:pPr>
        <w:pStyle w:val="CommentText"/>
      </w:pPr>
      <w:r>
        <w:rPr>
          <w:rStyle w:val="CommentReference"/>
        </w:rPr>
        <w:annotationRef/>
      </w:r>
      <w:r>
        <w:t xml:space="preserve">Could not find this image on the web, left in PDF file attached by author.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94737E" w14:textId="77777777" w:rsidR="00EC5311" w:rsidRDefault="00EC5311" w:rsidP="007A0D55">
      <w:pPr>
        <w:spacing w:after="0" w:line="240" w:lineRule="auto"/>
      </w:pPr>
      <w:r>
        <w:separator/>
      </w:r>
    </w:p>
  </w:endnote>
  <w:endnote w:type="continuationSeparator" w:id="0">
    <w:p w14:paraId="319F4530" w14:textId="77777777" w:rsidR="00EC5311" w:rsidRDefault="00EC5311" w:rsidP="007A0D55">
      <w:pPr>
        <w:spacing w:after="0" w:line="240" w:lineRule="auto"/>
      </w:pPr>
      <w:r>
        <w:continuationSeparator/>
      </w:r>
    </w:p>
  </w:endnote>
  <w:endnote w:id="1">
    <w:p w14:paraId="70266CD6" w14:textId="77777777" w:rsidR="00EC5311" w:rsidRPr="00AE0239" w:rsidRDefault="00EC5311" w:rsidP="00A6575A">
      <w:pPr>
        <w:pStyle w:val="EndnoteText"/>
        <w:rPr>
          <w:rFonts w:ascii="Times New Roman" w:hAnsi="Times New Roman" w:cs="Times New Roman"/>
          <w:sz w:val="20"/>
          <w:szCs w:val="20"/>
        </w:rPr>
      </w:pPr>
      <w:r w:rsidRPr="00AE0239">
        <w:rPr>
          <w:rStyle w:val="EndnoteReference"/>
          <w:rFonts w:ascii="Times New Roman" w:hAnsi="Times New Roman" w:cs="Times New Roman"/>
          <w:sz w:val="20"/>
          <w:szCs w:val="20"/>
        </w:rPr>
        <w:endnoteRef/>
      </w:r>
      <w:r w:rsidRPr="00AE0239">
        <w:rPr>
          <w:rFonts w:ascii="Times New Roman" w:hAnsi="Times New Roman" w:cs="Times New Roman"/>
          <w:sz w:val="20"/>
          <w:szCs w:val="20"/>
        </w:rPr>
        <w:t xml:space="preserve"> </w:t>
      </w:r>
      <w:proofErr w:type="spellStart"/>
      <w:proofErr w:type="gramStart"/>
      <w:r w:rsidRPr="00AE0239">
        <w:rPr>
          <w:rFonts w:ascii="Times New Roman" w:hAnsi="Times New Roman" w:cs="Times New Roman"/>
          <w:i/>
          <w:sz w:val="20"/>
          <w:szCs w:val="20"/>
        </w:rPr>
        <w:t>Tamiris</w:t>
      </w:r>
      <w:proofErr w:type="spellEnd"/>
      <w:r w:rsidRPr="00AE0239">
        <w:rPr>
          <w:rFonts w:ascii="Times New Roman" w:hAnsi="Times New Roman" w:cs="Times New Roman"/>
          <w:i/>
          <w:sz w:val="20"/>
          <w:szCs w:val="20"/>
        </w:rPr>
        <w:t xml:space="preserve"> in her Own Voice</w:t>
      </w:r>
      <w:r w:rsidRPr="00AE0239">
        <w:rPr>
          <w:rFonts w:ascii="Times New Roman" w:hAnsi="Times New Roman" w:cs="Times New Roman"/>
          <w:sz w:val="20"/>
          <w:szCs w:val="20"/>
        </w:rPr>
        <w:t>, 51-52.</w:t>
      </w:r>
      <w:proofErr w:type="gramEnd"/>
      <w:r w:rsidRPr="00AE0239">
        <w:rPr>
          <w:rFonts w:ascii="Times New Roman" w:hAnsi="Times New Roman" w:cs="Times New Roman"/>
          <w:sz w:val="20"/>
          <w:szCs w:val="20"/>
        </w:rPr>
        <w:t xml:space="preserve"> </w:t>
      </w:r>
    </w:p>
  </w:endnote>
  <w:endnote w:id="2">
    <w:p w14:paraId="0D2A50DF" w14:textId="77777777" w:rsidR="00EC5311" w:rsidRPr="00AE0239" w:rsidRDefault="00EC5311" w:rsidP="00A6575A">
      <w:pPr>
        <w:pStyle w:val="EndnoteText"/>
        <w:rPr>
          <w:rFonts w:ascii="Times New Roman" w:hAnsi="Times New Roman" w:cs="Times New Roman"/>
          <w:sz w:val="20"/>
          <w:szCs w:val="20"/>
        </w:rPr>
      </w:pPr>
      <w:r w:rsidRPr="00AE0239">
        <w:rPr>
          <w:rStyle w:val="EndnoteReference"/>
          <w:rFonts w:ascii="Times New Roman" w:hAnsi="Times New Roman" w:cs="Times New Roman"/>
          <w:sz w:val="20"/>
          <w:szCs w:val="20"/>
        </w:rPr>
        <w:endnoteRef/>
      </w:r>
      <w:r w:rsidRPr="00AE0239">
        <w:rPr>
          <w:rFonts w:ascii="Times New Roman" w:hAnsi="Times New Roman" w:cs="Times New Roman"/>
          <w:sz w:val="20"/>
          <w:szCs w:val="20"/>
        </w:rPr>
        <w:t xml:space="preserve">  See M. </w:t>
      </w:r>
      <w:proofErr w:type="spellStart"/>
      <w:r w:rsidRPr="00AE0239">
        <w:rPr>
          <w:rFonts w:ascii="Times New Roman" w:hAnsi="Times New Roman" w:cs="Times New Roman"/>
          <w:sz w:val="20"/>
          <w:szCs w:val="20"/>
        </w:rPr>
        <w:t>Franko</w:t>
      </w:r>
      <w:proofErr w:type="spellEnd"/>
      <w:r w:rsidRPr="00AE0239">
        <w:rPr>
          <w:rFonts w:ascii="Times New Roman" w:hAnsi="Times New Roman" w:cs="Times New Roman"/>
          <w:sz w:val="20"/>
          <w:szCs w:val="20"/>
        </w:rPr>
        <w:t xml:space="preserve"> (2002) and S. Manning (2004).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59DBD7" w14:textId="77777777" w:rsidR="00EC5311" w:rsidRDefault="00EC5311" w:rsidP="007A0D55">
      <w:pPr>
        <w:spacing w:after="0" w:line="240" w:lineRule="auto"/>
      </w:pPr>
      <w:r>
        <w:separator/>
      </w:r>
    </w:p>
  </w:footnote>
  <w:footnote w:type="continuationSeparator" w:id="0">
    <w:p w14:paraId="5DF3DC62" w14:textId="77777777" w:rsidR="00EC5311" w:rsidRDefault="00EC531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ED437" w14:textId="77777777" w:rsidR="00EC5311" w:rsidRDefault="00EC53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100317A" w14:textId="77777777" w:rsidR="00EC5311" w:rsidRDefault="00EC53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20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23BD5"/>
    <w:rsid w:val="0034783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4783"/>
    <w:rsid w:val="005B177E"/>
    <w:rsid w:val="005B3921"/>
    <w:rsid w:val="005F26D7"/>
    <w:rsid w:val="005F5450"/>
    <w:rsid w:val="006C7205"/>
    <w:rsid w:val="006D0412"/>
    <w:rsid w:val="007411B9"/>
    <w:rsid w:val="00780D95"/>
    <w:rsid w:val="00780DC7"/>
    <w:rsid w:val="007A0D55"/>
    <w:rsid w:val="007B3377"/>
    <w:rsid w:val="007E5F44"/>
    <w:rsid w:val="00821DE3"/>
    <w:rsid w:val="00846CE1"/>
    <w:rsid w:val="008935B2"/>
    <w:rsid w:val="0089377D"/>
    <w:rsid w:val="008A5B87"/>
    <w:rsid w:val="00922950"/>
    <w:rsid w:val="009A7264"/>
    <w:rsid w:val="009D1606"/>
    <w:rsid w:val="009E18A1"/>
    <w:rsid w:val="009E73D7"/>
    <w:rsid w:val="00A27D2C"/>
    <w:rsid w:val="00A6575A"/>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2122C"/>
    <w:rsid w:val="00D45C58"/>
    <w:rsid w:val="00D656DA"/>
    <w:rsid w:val="00D83300"/>
    <w:rsid w:val="00DC6B48"/>
    <w:rsid w:val="00DF01B0"/>
    <w:rsid w:val="00E84912"/>
    <w:rsid w:val="00E85A05"/>
    <w:rsid w:val="00E95829"/>
    <w:rsid w:val="00EA606C"/>
    <w:rsid w:val="00EB0C8C"/>
    <w:rsid w:val="00EB51FD"/>
    <w:rsid w:val="00EB77DB"/>
    <w:rsid w:val="00EC5311"/>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88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720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7205"/>
    <w:rPr>
      <w:rFonts w:ascii="Lucida Grande" w:hAnsi="Lucida Grande" w:cs="Lucida Grande"/>
      <w:sz w:val="18"/>
      <w:szCs w:val="18"/>
    </w:rPr>
  </w:style>
  <w:style w:type="paragraph" w:styleId="EndnoteText">
    <w:name w:val="endnote text"/>
    <w:basedOn w:val="Normal"/>
    <w:link w:val="EndnoteTextChar"/>
    <w:uiPriority w:val="99"/>
    <w:unhideWhenUsed/>
    <w:rsid w:val="00A6575A"/>
    <w:pPr>
      <w:spacing w:after="0" w:line="240" w:lineRule="auto"/>
    </w:pPr>
    <w:rPr>
      <w:sz w:val="24"/>
      <w:szCs w:val="24"/>
      <w:lang w:val="en-US"/>
    </w:rPr>
  </w:style>
  <w:style w:type="character" w:customStyle="1" w:styleId="EndnoteTextChar">
    <w:name w:val="Endnote Text Char"/>
    <w:basedOn w:val="DefaultParagraphFont"/>
    <w:link w:val="EndnoteText"/>
    <w:uiPriority w:val="99"/>
    <w:rsid w:val="00A6575A"/>
    <w:rPr>
      <w:sz w:val="24"/>
      <w:szCs w:val="24"/>
      <w:lang w:val="en-US"/>
    </w:rPr>
  </w:style>
  <w:style w:type="character" w:styleId="EndnoteReference">
    <w:name w:val="endnote reference"/>
    <w:basedOn w:val="DefaultParagraphFont"/>
    <w:uiPriority w:val="99"/>
    <w:unhideWhenUsed/>
    <w:rsid w:val="00A6575A"/>
    <w:rPr>
      <w:vertAlign w:val="superscript"/>
    </w:rPr>
  </w:style>
  <w:style w:type="character" w:styleId="CommentReference">
    <w:name w:val="annotation reference"/>
    <w:basedOn w:val="DefaultParagraphFont"/>
    <w:uiPriority w:val="99"/>
    <w:semiHidden/>
    <w:rsid w:val="00EC5311"/>
    <w:rPr>
      <w:sz w:val="18"/>
      <w:szCs w:val="18"/>
    </w:rPr>
  </w:style>
  <w:style w:type="paragraph" w:styleId="CommentText">
    <w:name w:val="annotation text"/>
    <w:basedOn w:val="Normal"/>
    <w:link w:val="CommentTextChar"/>
    <w:uiPriority w:val="99"/>
    <w:semiHidden/>
    <w:rsid w:val="00EC5311"/>
    <w:pPr>
      <w:spacing w:line="240" w:lineRule="auto"/>
    </w:pPr>
    <w:rPr>
      <w:sz w:val="24"/>
      <w:szCs w:val="24"/>
    </w:rPr>
  </w:style>
  <w:style w:type="character" w:customStyle="1" w:styleId="CommentTextChar">
    <w:name w:val="Comment Text Char"/>
    <w:basedOn w:val="DefaultParagraphFont"/>
    <w:link w:val="CommentText"/>
    <w:uiPriority w:val="99"/>
    <w:semiHidden/>
    <w:rsid w:val="00EC5311"/>
    <w:rPr>
      <w:sz w:val="24"/>
      <w:szCs w:val="24"/>
    </w:rPr>
  </w:style>
  <w:style w:type="paragraph" w:styleId="CommentSubject">
    <w:name w:val="annotation subject"/>
    <w:basedOn w:val="CommentText"/>
    <w:next w:val="CommentText"/>
    <w:link w:val="CommentSubjectChar"/>
    <w:uiPriority w:val="99"/>
    <w:semiHidden/>
    <w:rsid w:val="00EC5311"/>
    <w:rPr>
      <w:b/>
      <w:bCs/>
      <w:sz w:val="20"/>
      <w:szCs w:val="20"/>
    </w:rPr>
  </w:style>
  <w:style w:type="character" w:customStyle="1" w:styleId="CommentSubjectChar">
    <w:name w:val="Comment Subject Char"/>
    <w:basedOn w:val="CommentTextChar"/>
    <w:link w:val="CommentSubject"/>
    <w:uiPriority w:val="99"/>
    <w:semiHidden/>
    <w:rsid w:val="00EC5311"/>
    <w:rPr>
      <w:b/>
      <w:bCs/>
      <w:sz w:val="20"/>
      <w:szCs w:val="20"/>
    </w:rPr>
  </w:style>
  <w:style w:type="character" w:styleId="Hyperlink">
    <w:name w:val="Hyperlink"/>
    <w:basedOn w:val="DefaultParagraphFont"/>
    <w:uiPriority w:val="99"/>
    <w:semiHidden/>
    <w:rsid w:val="00EC5311"/>
    <w:rPr>
      <w:color w:val="0563C1" w:themeColor="hyperlink"/>
      <w:u w:val="single"/>
    </w:rPr>
  </w:style>
  <w:style w:type="paragraph" w:styleId="Caption">
    <w:name w:val="caption"/>
    <w:basedOn w:val="Normal"/>
    <w:next w:val="Normal"/>
    <w:uiPriority w:val="35"/>
    <w:semiHidden/>
    <w:qFormat/>
    <w:rsid w:val="0089377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720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7205"/>
    <w:rPr>
      <w:rFonts w:ascii="Lucida Grande" w:hAnsi="Lucida Grande" w:cs="Lucida Grande"/>
      <w:sz w:val="18"/>
      <w:szCs w:val="18"/>
    </w:rPr>
  </w:style>
  <w:style w:type="paragraph" w:styleId="EndnoteText">
    <w:name w:val="endnote text"/>
    <w:basedOn w:val="Normal"/>
    <w:link w:val="EndnoteTextChar"/>
    <w:uiPriority w:val="99"/>
    <w:unhideWhenUsed/>
    <w:rsid w:val="00A6575A"/>
    <w:pPr>
      <w:spacing w:after="0" w:line="240" w:lineRule="auto"/>
    </w:pPr>
    <w:rPr>
      <w:sz w:val="24"/>
      <w:szCs w:val="24"/>
      <w:lang w:val="en-US"/>
    </w:rPr>
  </w:style>
  <w:style w:type="character" w:customStyle="1" w:styleId="EndnoteTextChar">
    <w:name w:val="Endnote Text Char"/>
    <w:basedOn w:val="DefaultParagraphFont"/>
    <w:link w:val="EndnoteText"/>
    <w:uiPriority w:val="99"/>
    <w:rsid w:val="00A6575A"/>
    <w:rPr>
      <w:sz w:val="24"/>
      <w:szCs w:val="24"/>
      <w:lang w:val="en-US"/>
    </w:rPr>
  </w:style>
  <w:style w:type="character" w:styleId="EndnoteReference">
    <w:name w:val="endnote reference"/>
    <w:basedOn w:val="DefaultParagraphFont"/>
    <w:uiPriority w:val="99"/>
    <w:unhideWhenUsed/>
    <w:rsid w:val="00A6575A"/>
    <w:rPr>
      <w:vertAlign w:val="superscript"/>
    </w:rPr>
  </w:style>
  <w:style w:type="character" w:styleId="CommentReference">
    <w:name w:val="annotation reference"/>
    <w:basedOn w:val="DefaultParagraphFont"/>
    <w:uiPriority w:val="99"/>
    <w:semiHidden/>
    <w:rsid w:val="00EC5311"/>
    <w:rPr>
      <w:sz w:val="18"/>
      <w:szCs w:val="18"/>
    </w:rPr>
  </w:style>
  <w:style w:type="paragraph" w:styleId="CommentText">
    <w:name w:val="annotation text"/>
    <w:basedOn w:val="Normal"/>
    <w:link w:val="CommentTextChar"/>
    <w:uiPriority w:val="99"/>
    <w:semiHidden/>
    <w:rsid w:val="00EC5311"/>
    <w:pPr>
      <w:spacing w:line="240" w:lineRule="auto"/>
    </w:pPr>
    <w:rPr>
      <w:sz w:val="24"/>
      <w:szCs w:val="24"/>
    </w:rPr>
  </w:style>
  <w:style w:type="character" w:customStyle="1" w:styleId="CommentTextChar">
    <w:name w:val="Comment Text Char"/>
    <w:basedOn w:val="DefaultParagraphFont"/>
    <w:link w:val="CommentText"/>
    <w:uiPriority w:val="99"/>
    <w:semiHidden/>
    <w:rsid w:val="00EC5311"/>
    <w:rPr>
      <w:sz w:val="24"/>
      <w:szCs w:val="24"/>
    </w:rPr>
  </w:style>
  <w:style w:type="paragraph" w:styleId="CommentSubject">
    <w:name w:val="annotation subject"/>
    <w:basedOn w:val="CommentText"/>
    <w:next w:val="CommentText"/>
    <w:link w:val="CommentSubjectChar"/>
    <w:uiPriority w:val="99"/>
    <w:semiHidden/>
    <w:rsid w:val="00EC5311"/>
    <w:rPr>
      <w:b/>
      <w:bCs/>
      <w:sz w:val="20"/>
      <w:szCs w:val="20"/>
    </w:rPr>
  </w:style>
  <w:style w:type="character" w:customStyle="1" w:styleId="CommentSubjectChar">
    <w:name w:val="Comment Subject Char"/>
    <w:basedOn w:val="CommentTextChar"/>
    <w:link w:val="CommentSubject"/>
    <w:uiPriority w:val="99"/>
    <w:semiHidden/>
    <w:rsid w:val="00EC5311"/>
    <w:rPr>
      <w:b/>
      <w:bCs/>
      <w:sz w:val="20"/>
      <w:szCs w:val="20"/>
    </w:rPr>
  </w:style>
  <w:style w:type="character" w:styleId="Hyperlink">
    <w:name w:val="Hyperlink"/>
    <w:basedOn w:val="DefaultParagraphFont"/>
    <w:uiPriority w:val="99"/>
    <w:semiHidden/>
    <w:rsid w:val="00EC5311"/>
    <w:rPr>
      <w:color w:val="0563C1" w:themeColor="hyperlink"/>
      <w:u w:val="single"/>
    </w:rPr>
  </w:style>
  <w:style w:type="paragraph" w:styleId="Caption">
    <w:name w:val="caption"/>
    <w:basedOn w:val="Normal"/>
    <w:next w:val="Normal"/>
    <w:uiPriority w:val="35"/>
    <w:semiHidden/>
    <w:qFormat/>
    <w:rsid w:val="0089377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nagrin.org/wp-content/uploads/Helen-Tamiris-Negro-Spirituals-Crucifiction-by-Marcus-Blechman.jpg" TargetMode="Externa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CA545D6764FD458C1CC0F82888CE5F"/>
        <w:category>
          <w:name w:val="General"/>
          <w:gallery w:val="placeholder"/>
        </w:category>
        <w:types>
          <w:type w:val="bbPlcHdr"/>
        </w:types>
        <w:behaviors>
          <w:behavior w:val="content"/>
        </w:behaviors>
        <w:guid w:val="{7E6BC76A-F3C1-504A-96D2-A99BBDF6083A}"/>
      </w:docPartPr>
      <w:docPartBody>
        <w:p w:rsidR="00000000" w:rsidRDefault="004E117A">
          <w:pPr>
            <w:pStyle w:val="43CA545D6764FD458C1CC0F82888CE5F"/>
          </w:pPr>
          <w:r w:rsidRPr="00CC586D">
            <w:rPr>
              <w:rStyle w:val="PlaceholderText"/>
              <w:b/>
              <w:color w:val="FFFFFF" w:themeColor="background1"/>
            </w:rPr>
            <w:t>[Salutation]</w:t>
          </w:r>
        </w:p>
      </w:docPartBody>
    </w:docPart>
    <w:docPart>
      <w:docPartPr>
        <w:name w:val="2730EA6328C8454F8DC28396AD6D56FE"/>
        <w:category>
          <w:name w:val="General"/>
          <w:gallery w:val="placeholder"/>
        </w:category>
        <w:types>
          <w:type w:val="bbPlcHdr"/>
        </w:types>
        <w:behaviors>
          <w:behavior w:val="content"/>
        </w:behaviors>
        <w:guid w:val="{C8633610-916D-474E-A88A-205C3F8F2269}"/>
      </w:docPartPr>
      <w:docPartBody>
        <w:p w:rsidR="00000000" w:rsidRDefault="004E117A">
          <w:pPr>
            <w:pStyle w:val="2730EA6328C8454F8DC28396AD6D56FE"/>
          </w:pPr>
          <w:r>
            <w:rPr>
              <w:rStyle w:val="PlaceholderText"/>
            </w:rPr>
            <w:t>[First name]</w:t>
          </w:r>
        </w:p>
      </w:docPartBody>
    </w:docPart>
    <w:docPart>
      <w:docPartPr>
        <w:name w:val="25EB62811DADEC43A3154553F7E6F96A"/>
        <w:category>
          <w:name w:val="General"/>
          <w:gallery w:val="placeholder"/>
        </w:category>
        <w:types>
          <w:type w:val="bbPlcHdr"/>
        </w:types>
        <w:behaviors>
          <w:behavior w:val="content"/>
        </w:behaviors>
        <w:guid w:val="{A39DA3D7-8133-C945-AB63-D6B7DD485846}"/>
      </w:docPartPr>
      <w:docPartBody>
        <w:p w:rsidR="00000000" w:rsidRDefault="004E117A">
          <w:pPr>
            <w:pStyle w:val="25EB62811DADEC43A3154553F7E6F96A"/>
          </w:pPr>
          <w:r>
            <w:rPr>
              <w:rStyle w:val="PlaceholderText"/>
            </w:rPr>
            <w:t>[Middle name]</w:t>
          </w:r>
        </w:p>
      </w:docPartBody>
    </w:docPart>
    <w:docPart>
      <w:docPartPr>
        <w:name w:val="B5556AC911EDEE499ED0AEAC8D98FAE5"/>
        <w:category>
          <w:name w:val="General"/>
          <w:gallery w:val="placeholder"/>
        </w:category>
        <w:types>
          <w:type w:val="bbPlcHdr"/>
        </w:types>
        <w:behaviors>
          <w:behavior w:val="content"/>
        </w:behaviors>
        <w:guid w:val="{783B6EC4-FAAB-0D40-ADE7-F094CD100746}"/>
      </w:docPartPr>
      <w:docPartBody>
        <w:p w:rsidR="00000000" w:rsidRDefault="004E117A">
          <w:pPr>
            <w:pStyle w:val="B5556AC911EDEE499ED0AEAC8D98FAE5"/>
          </w:pPr>
          <w:r>
            <w:rPr>
              <w:rStyle w:val="PlaceholderText"/>
            </w:rPr>
            <w:t>[Last name]</w:t>
          </w:r>
        </w:p>
      </w:docPartBody>
    </w:docPart>
    <w:docPart>
      <w:docPartPr>
        <w:name w:val="FFE4FF7E361F3F4D99EC8EC8E55827B6"/>
        <w:category>
          <w:name w:val="General"/>
          <w:gallery w:val="placeholder"/>
        </w:category>
        <w:types>
          <w:type w:val="bbPlcHdr"/>
        </w:types>
        <w:behaviors>
          <w:behavior w:val="content"/>
        </w:behaviors>
        <w:guid w:val="{EB4C5B8D-43F3-9342-9C10-25BEBC84CAC7}"/>
      </w:docPartPr>
      <w:docPartBody>
        <w:p w:rsidR="00000000" w:rsidRDefault="004E117A">
          <w:pPr>
            <w:pStyle w:val="FFE4FF7E361F3F4D99EC8EC8E55827B6"/>
          </w:pPr>
          <w:r>
            <w:rPr>
              <w:rStyle w:val="PlaceholderText"/>
            </w:rPr>
            <w:t>[Enter your biography]</w:t>
          </w:r>
        </w:p>
      </w:docPartBody>
    </w:docPart>
    <w:docPart>
      <w:docPartPr>
        <w:name w:val="70064F097460C6419441108B6FDE24DA"/>
        <w:category>
          <w:name w:val="General"/>
          <w:gallery w:val="placeholder"/>
        </w:category>
        <w:types>
          <w:type w:val="bbPlcHdr"/>
        </w:types>
        <w:behaviors>
          <w:behavior w:val="content"/>
        </w:behaviors>
        <w:guid w:val="{92C8E26B-43C3-0D41-A081-3F3B990026B0}"/>
      </w:docPartPr>
      <w:docPartBody>
        <w:p w:rsidR="00000000" w:rsidRDefault="004E117A">
          <w:pPr>
            <w:pStyle w:val="70064F097460C6419441108B6FDE24DA"/>
          </w:pPr>
          <w:r>
            <w:rPr>
              <w:rStyle w:val="PlaceholderText"/>
            </w:rPr>
            <w:t>[Enter the institution with which you are affiliated]</w:t>
          </w:r>
        </w:p>
      </w:docPartBody>
    </w:docPart>
    <w:docPart>
      <w:docPartPr>
        <w:name w:val="236529F2FE1AA443AB0A4340BBACCD7D"/>
        <w:category>
          <w:name w:val="General"/>
          <w:gallery w:val="placeholder"/>
        </w:category>
        <w:types>
          <w:type w:val="bbPlcHdr"/>
        </w:types>
        <w:behaviors>
          <w:behavior w:val="content"/>
        </w:behaviors>
        <w:guid w:val="{1219CEB7-3328-3946-9319-66B2FD47231D}"/>
      </w:docPartPr>
      <w:docPartBody>
        <w:p w:rsidR="00000000" w:rsidRDefault="004E117A">
          <w:pPr>
            <w:pStyle w:val="236529F2FE1AA443AB0A4340BBACCD7D"/>
          </w:pPr>
          <w:r w:rsidRPr="00EF74F7">
            <w:rPr>
              <w:b/>
              <w:color w:val="808080" w:themeColor="background1" w:themeShade="80"/>
            </w:rPr>
            <w:t>[Enter the headword for your article]</w:t>
          </w:r>
        </w:p>
      </w:docPartBody>
    </w:docPart>
    <w:docPart>
      <w:docPartPr>
        <w:name w:val="9AFEE3F229CE75468D4EB019C99E00EB"/>
        <w:category>
          <w:name w:val="General"/>
          <w:gallery w:val="placeholder"/>
        </w:category>
        <w:types>
          <w:type w:val="bbPlcHdr"/>
        </w:types>
        <w:behaviors>
          <w:behavior w:val="content"/>
        </w:behaviors>
        <w:guid w:val="{79E9B08A-F9E7-4A4F-BEA1-48E1092D2A58}"/>
      </w:docPartPr>
      <w:docPartBody>
        <w:p w:rsidR="00000000" w:rsidRDefault="004E117A">
          <w:pPr>
            <w:pStyle w:val="9AFEE3F229CE75468D4EB019C99E00E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61A023B2DAF9648BB84950BD2C7EFD8"/>
        <w:category>
          <w:name w:val="General"/>
          <w:gallery w:val="placeholder"/>
        </w:category>
        <w:types>
          <w:type w:val="bbPlcHdr"/>
        </w:types>
        <w:behaviors>
          <w:behavior w:val="content"/>
        </w:behaviors>
        <w:guid w:val="{8771CE93-44AD-024C-BEA0-43F2664056C4}"/>
      </w:docPartPr>
      <w:docPartBody>
        <w:p w:rsidR="00000000" w:rsidRDefault="004E117A">
          <w:pPr>
            <w:pStyle w:val="E61A023B2DAF9648BB84950BD2C7EFD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7D30FBFE7C95B45835C97B6C8860EC8"/>
        <w:category>
          <w:name w:val="General"/>
          <w:gallery w:val="placeholder"/>
        </w:category>
        <w:types>
          <w:type w:val="bbPlcHdr"/>
        </w:types>
        <w:behaviors>
          <w:behavior w:val="content"/>
        </w:behaviors>
        <w:guid w:val="{BB7AD847-6EF2-9447-AAC3-21FDDAFC554A}"/>
      </w:docPartPr>
      <w:docPartBody>
        <w:p w:rsidR="00000000" w:rsidRDefault="004E117A">
          <w:pPr>
            <w:pStyle w:val="97D30FBFE7C95B45835C97B6C8860EC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F81AE80B838A84C882319C58CA03C42"/>
        <w:category>
          <w:name w:val="General"/>
          <w:gallery w:val="placeholder"/>
        </w:category>
        <w:types>
          <w:type w:val="bbPlcHdr"/>
        </w:types>
        <w:behaviors>
          <w:behavior w:val="content"/>
        </w:behaviors>
        <w:guid w:val="{E3054864-20F7-BE45-A23C-4E1E362CA23E}"/>
      </w:docPartPr>
      <w:docPartBody>
        <w:p w:rsidR="00000000" w:rsidRDefault="004E117A">
          <w:pPr>
            <w:pStyle w:val="DF81AE80B838A84C882319C58CA03C4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CA545D6764FD458C1CC0F82888CE5F">
    <w:name w:val="43CA545D6764FD458C1CC0F82888CE5F"/>
  </w:style>
  <w:style w:type="paragraph" w:customStyle="1" w:styleId="2730EA6328C8454F8DC28396AD6D56FE">
    <w:name w:val="2730EA6328C8454F8DC28396AD6D56FE"/>
  </w:style>
  <w:style w:type="paragraph" w:customStyle="1" w:styleId="25EB62811DADEC43A3154553F7E6F96A">
    <w:name w:val="25EB62811DADEC43A3154553F7E6F96A"/>
  </w:style>
  <w:style w:type="paragraph" w:customStyle="1" w:styleId="B5556AC911EDEE499ED0AEAC8D98FAE5">
    <w:name w:val="B5556AC911EDEE499ED0AEAC8D98FAE5"/>
  </w:style>
  <w:style w:type="paragraph" w:customStyle="1" w:styleId="FFE4FF7E361F3F4D99EC8EC8E55827B6">
    <w:name w:val="FFE4FF7E361F3F4D99EC8EC8E55827B6"/>
  </w:style>
  <w:style w:type="paragraph" w:customStyle="1" w:styleId="70064F097460C6419441108B6FDE24DA">
    <w:name w:val="70064F097460C6419441108B6FDE24DA"/>
  </w:style>
  <w:style w:type="paragraph" w:customStyle="1" w:styleId="236529F2FE1AA443AB0A4340BBACCD7D">
    <w:name w:val="236529F2FE1AA443AB0A4340BBACCD7D"/>
  </w:style>
  <w:style w:type="paragraph" w:customStyle="1" w:styleId="9AFEE3F229CE75468D4EB019C99E00EB">
    <w:name w:val="9AFEE3F229CE75468D4EB019C99E00EB"/>
  </w:style>
  <w:style w:type="paragraph" w:customStyle="1" w:styleId="E61A023B2DAF9648BB84950BD2C7EFD8">
    <w:name w:val="E61A023B2DAF9648BB84950BD2C7EFD8"/>
  </w:style>
  <w:style w:type="paragraph" w:customStyle="1" w:styleId="97D30FBFE7C95B45835C97B6C8860EC8">
    <w:name w:val="97D30FBFE7C95B45835C97B6C8860EC8"/>
  </w:style>
  <w:style w:type="paragraph" w:customStyle="1" w:styleId="DF81AE80B838A84C882319C58CA03C42">
    <w:name w:val="DF81AE80B838A84C882319C58CA03C4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CA545D6764FD458C1CC0F82888CE5F">
    <w:name w:val="43CA545D6764FD458C1CC0F82888CE5F"/>
  </w:style>
  <w:style w:type="paragraph" w:customStyle="1" w:styleId="2730EA6328C8454F8DC28396AD6D56FE">
    <w:name w:val="2730EA6328C8454F8DC28396AD6D56FE"/>
  </w:style>
  <w:style w:type="paragraph" w:customStyle="1" w:styleId="25EB62811DADEC43A3154553F7E6F96A">
    <w:name w:val="25EB62811DADEC43A3154553F7E6F96A"/>
  </w:style>
  <w:style w:type="paragraph" w:customStyle="1" w:styleId="B5556AC911EDEE499ED0AEAC8D98FAE5">
    <w:name w:val="B5556AC911EDEE499ED0AEAC8D98FAE5"/>
  </w:style>
  <w:style w:type="paragraph" w:customStyle="1" w:styleId="FFE4FF7E361F3F4D99EC8EC8E55827B6">
    <w:name w:val="FFE4FF7E361F3F4D99EC8EC8E55827B6"/>
  </w:style>
  <w:style w:type="paragraph" w:customStyle="1" w:styleId="70064F097460C6419441108B6FDE24DA">
    <w:name w:val="70064F097460C6419441108B6FDE24DA"/>
  </w:style>
  <w:style w:type="paragraph" w:customStyle="1" w:styleId="236529F2FE1AA443AB0A4340BBACCD7D">
    <w:name w:val="236529F2FE1AA443AB0A4340BBACCD7D"/>
  </w:style>
  <w:style w:type="paragraph" w:customStyle="1" w:styleId="9AFEE3F229CE75468D4EB019C99E00EB">
    <w:name w:val="9AFEE3F229CE75468D4EB019C99E00EB"/>
  </w:style>
  <w:style w:type="paragraph" w:customStyle="1" w:styleId="E61A023B2DAF9648BB84950BD2C7EFD8">
    <w:name w:val="E61A023B2DAF9648BB84950BD2C7EFD8"/>
  </w:style>
  <w:style w:type="paragraph" w:customStyle="1" w:styleId="97D30FBFE7C95B45835C97B6C8860EC8">
    <w:name w:val="97D30FBFE7C95B45835C97B6C8860EC8"/>
  </w:style>
  <w:style w:type="paragraph" w:customStyle="1" w:styleId="DF81AE80B838A84C882319C58CA03C42">
    <w:name w:val="DF81AE80B838A84C882319C58CA03C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Tam89</b:Tag>
    <b:SourceType>BookSection</b:SourceType>
    <b:Guid>{E91DFA3C-5B57-584B-B831-CE8DD264285E}</b:Guid>
    <b:Title>Tamiris in her Own Voice: Draft of an Autobiography</b:Title>
    <b:City>Pennington</b:City>
    <b:Publisher>Society of Dance History Scholars</b:Publisher>
    <b:Year>1989</b:Year>
    <b:Volume>1</b:Volume>
    <b:Pages>1-56</b:Pages>
    <b:BookTitle>Studies in Dance History: Vol. 1, No. 1.</b:BookTitle>
    <b:Author>
      <b:Author>
        <b:NameList>
          <b:Person>
            <b:Last>Tamiris</b:Last>
            <b:First>Helen</b:First>
          </b:Person>
        </b:NameList>
      </b:Author>
      <b:Editor>
        <b:NameList>
          <b:Person>
            <b:Last>Nagrin</b:Last>
            <b:First>Daniel</b:First>
          </b:Person>
          <b:Person>
            <b:Last>Schlundt</b:Last>
            <b:First>Christena</b:First>
          </b:Person>
        </b:NameList>
      </b:Editor>
    </b:Author>
    <b:RefOrder>5</b:RefOrder>
  </b:Source>
  <b:Source>
    <b:Tag>Fra02</b:Tag>
    <b:SourceType>Book</b:SourceType>
    <b:Guid>{614716BC-F30A-0948-B832-ACE796C7718C}</b:Guid>
    <b:Title>The Work of Dance: Labor, Movement, and Identity in the 1930s</b:Title>
    <b:City>Middletown</b:City>
    <b:Publisher>Wesleyan UP</b:Publisher>
    <b:Year>2002</b:Year>
    <b:Author>
      <b:Author>
        <b:NameList>
          <b:Person>
            <b:Last>Franko</b:Last>
            <b:First>Mark</b:First>
          </b:Person>
        </b:NameList>
      </b:Author>
    </b:Author>
    <b:RefOrder>1</b:RefOrder>
  </b:Source>
  <b:Source>
    <b:Tag>Gra971</b:Tag>
    <b:SourceType>Book</b:SourceType>
    <b:Guid>{E4182A8A-2EBB-B940-8E70-82A189DB3288}</b:Guid>
    <b:Title>Stepping Left: Dance and Politics in New York City, 1928-1942</b:Title>
    <b:City>Durham</b:City>
    <b:Publisher>Duke UP</b:Publisher>
    <b:Year>1997</b:Year>
    <b:Author>
      <b:Author>
        <b:NameList>
          <b:Person>
            <b:Last>Graff </b:Last>
            <b:First>Ellen</b:First>
          </b:Person>
        </b:NameList>
      </b:Author>
    </b:Author>
    <b:RefOrder>2</b:RefOrder>
  </b:Source>
  <b:Source>
    <b:Tag>Man04</b:Tag>
    <b:SourceType>Book</b:SourceType>
    <b:Guid>{AAFA0D98-FA7A-4D48-BE50-AA7F54EC9A72}</b:Guid>
    <b:Title>Modern Dance, Negro Dance: Race in Motion</b:Title>
    <b:City>Minneapolis</b:City>
    <b:Publisher>Minnesota UP</b:Publisher>
    <b:Year>2004</b:Year>
    <b:Author>
      <b:Author>
        <b:NameList>
          <b:Person>
            <b:Last>Manning</b:Last>
            <b:First>Susan</b:First>
          </b:Person>
        </b:NameList>
      </b:Author>
    </b:Author>
    <b:RefOrder>3</b:RefOrder>
  </b:Source>
  <b:Source>
    <b:Tag>Sch89</b:Tag>
    <b:SourceType>Book</b:SourceType>
    <b:Guid>{13BA2FDB-F9A9-1F49-ADCD-6B4B5626666A}</b:Guid>
    <b:Title>Tamiris: a Chronicle of her Dance Career 1927-1955, Studies in Dance History</b:Title>
    <b:City>Pennington</b:City>
    <b:Publisher>Society of Dance History Scholars</b:Publisher>
    <b:Year>1989</b:Year>
    <b:Volume>1</b:Volume>
    <b:Pages>65-154</b:Pages>
    <b:Author>
      <b:Author>
        <b:NameList>
          <b:Person>
            <b:Last>Schlundt</b:Last>
            <b:First>Christina</b:First>
          </b:Person>
        </b:NameList>
      </b:Author>
    </b:Author>
    <b:RefOrder>4</b:RefOrder>
  </b:Source>
</b:Sources>
</file>

<file path=customXml/itemProps1.xml><?xml version="1.0" encoding="utf-8"?>
<ds:datastoreItem xmlns:ds="http://schemas.openxmlformats.org/officeDocument/2006/customXml" ds:itemID="{91D7D2B9-69C2-604D-8D3C-7F5C01951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36</TotalTime>
  <Pages>5</Pages>
  <Words>1717</Words>
  <Characters>9789</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7</cp:revision>
  <dcterms:created xsi:type="dcterms:W3CDTF">2015-03-16T22:57:00Z</dcterms:created>
  <dcterms:modified xsi:type="dcterms:W3CDTF">2015-03-17T00:33:00Z</dcterms:modified>
</cp:coreProperties>
</file>