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9B318A" w14:textId="77777777" w:rsidTr="00922950">
        <w:tc>
          <w:tcPr>
            <w:tcW w:w="491" w:type="dxa"/>
            <w:vMerge w:val="restart"/>
            <w:shd w:val="clear" w:color="auto" w:fill="A6A6A6" w:themeFill="background1" w:themeFillShade="A6"/>
            <w:textDirection w:val="btLr"/>
          </w:tcPr>
          <w:p w14:paraId="28D5C5A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930EF865C23D46B397E88D3AE0B837"/>
            </w:placeholder>
            <w:showingPlcHdr/>
            <w:dropDownList>
              <w:listItem w:displayText="Dr." w:value="Dr."/>
              <w:listItem w:displayText="Prof." w:value="Prof."/>
            </w:dropDownList>
          </w:sdtPr>
          <w:sdtContent>
            <w:tc>
              <w:tcPr>
                <w:tcW w:w="1259" w:type="dxa"/>
              </w:tcPr>
              <w:p w14:paraId="2C0D3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5F36629C9ECE4D83B381057328CA8E"/>
            </w:placeholder>
            <w:showingPlcHdr/>
            <w:text/>
          </w:sdtPr>
          <w:sdtContent>
            <w:tc>
              <w:tcPr>
                <w:tcW w:w="2073" w:type="dxa"/>
              </w:tcPr>
              <w:p w14:paraId="11B6E87E" w14:textId="77777777" w:rsidR="00B574C9" w:rsidRDefault="00B574C9" w:rsidP="00922950">
                <w:r>
                  <w:rPr>
                    <w:rStyle w:val="PlaceholderText"/>
                  </w:rPr>
                  <w:t>[First name]</w:t>
                </w:r>
              </w:p>
            </w:tc>
          </w:sdtContent>
        </w:sdt>
        <w:sdt>
          <w:sdtPr>
            <w:alias w:val="Middle name"/>
            <w:tag w:val="authorMiddleName"/>
            <w:id w:val="-2076034781"/>
            <w:placeholder>
              <w:docPart w:val="5A4872B9475FE94E849CC68744918A75"/>
            </w:placeholder>
            <w:showingPlcHdr/>
            <w:text/>
          </w:sdtPr>
          <w:sdtContent>
            <w:tc>
              <w:tcPr>
                <w:tcW w:w="2551" w:type="dxa"/>
              </w:tcPr>
              <w:p w14:paraId="3101D2AF" w14:textId="77777777" w:rsidR="00B574C9" w:rsidRDefault="00B574C9" w:rsidP="00922950">
                <w:r>
                  <w:rPr>
                    <w:rStyle w:val="PlaceholderText"/>
                  </w:rPr>
                  <w:t>[Middle name]</w:t>
                </w:r>
              </w:p>
            </w:tc>
          </w:sdtContent>
        </w:sdt>
        <w:sdt>
          <w:sdtPr>
            <w:alias w:val="Last name"/>
            <w:tag w:val="authorLastName"/>
            <w:id w:val="-1088529830"/>
            <w:placeholder>
              <w:docPart w:val="92079FC33296064F98665B7C6C15FDBA"/>
            </w:placeholder>
            <w:text/>
          </w:sdtPr>
          <w:sdtContent>
            <w:tc>
              <w:tcPr>
                <w:tcW w:w="2642" w:type="dxa"/>
              </w:tcPr>
              <w:p w14:paraId="2DFC6429" w14:textId="77777777" w:rsidR="00B574C9" w:rsidRDefault="006E04A7" w:rsidP="006E04A7">
                <w:r>
                  <w:t>Barclay</w:t>
                </w:r>
              </w:p>
            </w:tc>
          </w:sdtContent>
        </w:sdt>
      </w:tr>
      <w:tr w:rsidR="00B574C9" w14:paraId="5BBDEF72" w14:textId="77777777" w:rsidTr="001A6A06">
        <w:trPr>
          <w:trHeight w:val="986"/>
        </w:trPr>
        <w:tc>
          <w:tcPr>
            <w:tcW w:w="491" w:type="dxa"/>
            <w:vMerge/>
            <w:shd w:val="clear" w:color="auto" w:fill="A6A6A6" w:themeFill="background1" w:themeFillShade="A6"/>
          </w:tcPr>
          <w:p w14:paraId="4AC86142" w14:textId="77777777" w:rsidR="00B574C9" w:rsidRPr="001A6A06" w:rsidRDefault="00B574C9" w:rsidP="00CF1542">
            <w:pPr>
              <w:jc w:val="center"/>
              <w:rPr>
                <w:b/>
                <w:color w:val="FFFFFF" w:themeColor="background1"/>
              </w:rPr>
            </w:pPr>
          </w:p>
        </w:tc>
        <w:sdt>
          <w:sdtPr>
            <w:alias w:val="Biography"/>
            <w:tag w:val="authorBiography"/>
            <w:id w:val="938807824"/>
            <w:placeholder>
              <w:docPart w:val="22A13CEDC3ECB14FA7E08A8F861B789C"/>
            </w:placeholder>
            <w:showingPlcHdr/>
          </w:sdtPr>
          <w:sdtContent>
            <w:tc>
              <w:tcPr>
                <w:tcW w:w="8525" w:type="dxa"/>
                <w:gridSpan w:val="4"/>
              </w:tcPr>
              <w:p w14:paraId="044810EC" w14:textId="77777777" w:rsidR="00B574C9" w:rsidRDefault="00B574C9" w:rsidP="00922950">
                <w:r>
                  <w:rPr>
                    <w:rStyle w:val="PlaceholderText"/>
                  </w:rPr>
                  <w:t>[Enter your biography]</w:t>
                </w:r>
              </w:p>
            </w:tc>
          </w:sdtContent>
        </w:sdt>
      </w:tr>
      <w:tr w:rsidR="00B574C9" w14:paraId="12FA582F" w14:textId="77777777" w:rsidTr="001A6A06">
        <w:trPr>
          <w:trHeight w:val="986"/>
        </w:trPr>
        <w:tc>
          <w:tcPr>
            <w:tcW w:w="491" w:type="dxa"/>
            <w:vMerge/>
            <w:shd w:val="clear" w:color="auto" w:fill="A6A6A6" w:themeFill="background1" w:themeFillShade="A6"/>
          </w:tcPr>
          <w:p w14:paraId="2097CDB8" w14:textId="77777777" w:rsidR="00B574C9" w:rsidRPr="001A6A06" w:rsidRDefault="00B574C9" w:rsidP="00CF1542">
            <w:pPr>
              <w:jc w:val="center"/>
              <w:rPr>
                <w:b/>
                <w:color w:val="FFFFFF" w:themeColor="background1"/>
              </w:rPr>
            </w:pPr>
          </w:p>
        </w:tc>
        <w:sdt>
          <w:sdtPr>
            <w:alias w:val="Affiliation"/>
            <w:tag w:val="affiliation"/>
            <w:id w:val="2012937915"/>
            <w:placeholder>
              <w:docPart w:val="B48E29B43F59FC45BF688345C02E9499"/>
            </w:placeholder>
            <w:showingPlcHdr/>
            <w:text/>
          </w:sdtPr>
          <w:sdtContent>
            <w:tc>
              <w:tcPr>
                <w:tcW w:w="8525" w:type="dxa"/>
                <w:gridSpan w:val="4"/>
              </w:tcPr>
              <w:p w14:paraId="7ABBD57F" w14:textId="77777777" w:rsidR="00B574C9" w:rsidRDefault="00B574C9" w:rsidP="00B574C9">
                <w:r>
                  <w:rPr>
                    <w:rStyle w:val="PlaceholderText"/>
                  </w:rPr>
                  <w:t>[Enter the institution with which you are affiliated]</w:t>
                </w:r>
              </w:p>
            </w:tc>
          </w:sdtContent>
        </w:sdt>
      </w:tr>
    </w:tbl>
    <w:p w14:paraId="2915BE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5B57A6" w14:textId="77777777" w:rsidTr="00244BB0">
        <w:tc>
          <w:tcPr>
            <w:tcW w:w="9016" w:type="dxa"/>
            <w:shd w:val="clear" w:color="auto" w:fill="A6A6A6" w:themeFill="background1" w:themeFillShade="A6"/>
            <w:tcMar>
              <w:top w:w="113" w:type="dxa"/>
              <w:bottom w:w="113" w:type="dxa"/>
            </w:tcMar>
          </w:tcPr>
          <w:p w14:paraId="422883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7533B6" w14:textId="77777777" w:rsidTr="003F0D73">
        <w:sdt>
          <w:sdtPr>
            <w:alias w:val="Article headword"/>
            <w:tag w:val="articleHeadword"/>
            <w:id w:val="-361440020"/>
            <w:placeholder>
              <w:docPart w:val="062A70BA65AD6F4B9D3024D52C32BFD0"/>
            </w:placeholder>
            <w:text/>
          </w:sdtPr>
          <w:sdtContent>
            <w:tc>
              <w:tcPr>
                <w:tcW w:w="9016" w:type="dxa"/>
                <w:tcMar>
                  <w:top w:w="113" w:type="dxa"/>
                  <w:bottom w:w="113" w:type="dxa"/>
                </w:tcMar>
              </w:tcPr>
              <w:p w14:paraId="763E48A1" w14:textId="77777777" w:rsidR="003F0D73" w:rsidRPr="00FB589A" w:rsidRDefault="00DF3AC7" w:rsidP="00DF3AC7">
                <w:r w:rsidRPr="003F7B32">
                  <w:t>Smith, (James Marshall) Arthur (1902-1980)</w:t>
                </w:r>
              </w:p>
            </w:tc>
          </w:sdtContent>
        </w:sdt>
      </w:tr>
      <w:tr w:rsidR="00464699" w14:paraId="1AA35B56" w14:textId="77777777" w:rsidTr="008578F9">
        <w:sdt>
          <w:sdtPr>
            <w:alias w:val="Variant headwords"/>
            <w:tag w:val="variantHeadwords"/>
            <w:id w:val="173464402"/>
            <w:placeholder>
              <w:docPart w:val="BF51E812E0908D47A572BA128933517E"/>
            </w:placeholder>
            <w:showingPlcHdr/>
          </w:sdtPr>
          <w:sdtContent>
            <w:tc>
              <w:tcPr>
                <w:tcW w:w="9016" w:type="dxa"/>
                <w:tcMar>
                  <w:top w:w="113" w:type="dxa"/>
                  <w:bottom w:w="113" w:type="dxa"/>
                </w:tcMar>
              </w:tcPr>
              <w:p w14:paraId="014DA4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54AA97" w14:textId="77777777" w:rsidTr="003F0D73">
        <w:sdt>
          <w:sdtPr>
            <w:alias w:val="Abstract"/>
            <w:tag w:val="abstract"/>
            <w:id w:val="-635871867"/>
            <w:placeholder>
              <w:docPart w:val="1A896C0B50E7D4489A13666F39B4F529"/>
            </w:placeholder>
          </w:sdtPr>
          <w:sdtContent>
            <w:tc>
              <w:tcPr>
                <w:tcW w:w="9016" w:type="dxa"/>
                <w:tcMar>
                  <w:top w:w="113" w:type="dxa"/>
                  <w:bottom w:w="113" w:type="dxa"/>
                </w:tcMar>
              </w:tcPr>
              <w:p w14:paraId="06E57E8B" w14:textId="77777777" w:rsidR="00976589" w:rsidRDefault="00976589" w:rsidP="00976589">
                <w:pPr>
                  <w:spacing w:line="360" w:lineRule="auto"/>
                </w:pPr>
                <w:r>
                  <w:t xml:space="preserve">A.J.M. Smith was a poet, scholar, and anthologist of Canadian literature. As an editor of little magazines and anthologies, Smith was an important figure in the founding of Canadian modernism. </w:t>
                </w:r>
              </w:p>
              <w:p w14:paraId="2D344AD4" w14:textId="77777777" w:rsidR="00976589" w:rsidRDefault="00976589" w:rsidP="00976589">
                <w:pPr>
                  <w:spacing w:line="360" w:lineRule="auto"/>
                </w:pPr>
              </w:p>
              <w:p w14:paraId="4A27608F" w14:textId="77777777" w:rsidR="00976589" w:rsidRDefault="00976589" w:rsidP="00976589">
                <w:pPr>
                  <w:spacing w:line="360" w:lineRule="auto"/>
                </w:pPr>
                <w:r>
                  <w:t xml:space="preserve">Born on November 8, 1902 to English parents, Smith grew up in Westmont, Quebec. He studied at McGill University (1921-1926), obtaining a B. Sc. (Arts) and an M.A. His Masters thesis was on the poetry of W.B. YEATS. Smith associated with F.R. SCOTT, A.M. KEIN, Leo KENNEDY, and Leon EDEL, the circle of Montreal poets who, influenced by T.S. ELIOT and ANGLO-AMERICAN MODERNISM, sought to establish the practice of modernist poetry in Canada in order to counter the Victorian-style Confederation Poets of the early twentieth century. </w:t>
                </w:r>
              </w:p>
              <w:p w14:paraId="63B03AF8" w14:textId="77777777" w:rsidR="00976589" w:rsidRDefault="00976589" w:rsidP="00976589">
                <w:pPr>
                  <w:spacing w:line="360" w:lineRule="auto"/>
                </w:pPr>
              </w:p>
              <w:p w14:paraId="07F3A02E" w14:textId="38F88AA9" w:rsidR="00E85A05" w:rsidRDefault="00976589" w:rsidP="00976589">
                <w:pPr>
                  <w:spacing w:line="360" w:lineRule="auto"/>
                </w:pPr>
                <w:r>
                  <w:t xml:space="preserve">As an undergraduate student, Smith founded and edited the </w:t>
                </w:r>
                <w:r w:rsidRPr="008E5B1B">
                  <w:rPr>
                    <w:i/>
                  </w:rPr>
                  <w:t>Literary Supplement</w:t>
                </w:r>
                <w:r>
                  <w:t xml:space="preserve"> of the </w:t>
                </w:r>
                <w:r w:rsidRPr="008E5B1B">
                  <w:rPr>
                    <w:i/>
                  </w:rPr>
                  <w:t>McGill Daily</w:t>
                </w:r>
                <w:r>
                  <w:t xml:space="preserve">. He continued his editorial efforts as a graduate student, creating, with Scott in 1925, the </w:t>
                </w:r>
                <w:r w:rsidRPr="005D5835">
                  <w:rPr>
                    <w:i/>
                  </w:rPr>
                  <w:t>McGill Fortnightly Review—</w:t>
                </w:r>
                <w:r>
                  <w:t xml:space="preserve">the first journal of modernist writing in Canada. The journal helped initiate the tradition of LITTLE MAGAZINES in Canada, publishing the surge of Canadian modernist poetry in the 1920s and 1930s. After marrying Jeanne </w:t>
                </w:r>
                <w:proofErr w:type="spellStart"/>
                <w:r>
                  <w:t>Dougall</w:t>
                </w:r>
                <w:proofErr w:type="spellEnd"/>
                <w:r>
                  <w:t xml:space="preserve"> Robins in 1927, he began his PhD at University of Edinburgh and completed his dissertation, “Studies in the Metaphysical Poets of the Anglican Church in the 17</w:t>
                </w:r>
                <w:r w:rsidRPr="00E63293">
                  <w:rPr>
                    <w:vertAlign w:val="superscript"/>
                  </w:rPr>
                  <w:t>th</w:t>
                </w:r>
                <w:r>
                  <w:t xml:space="preserve"> Century,” in 1931. Smith worked as a professor at Michigan State University (1936-1972).</w:t>
                </w:r>
              </w:p>
            </w:tc>
            <w:bookmarkStart w:id="0" w:name="_GoBack" w:displacedByCustomXml="next"/>
            <w:bookmarkEnd w:id="0" w:displacedByCustomXml="next"/>
          </w:sdtContent>
        </w:sdt>
      </w:tr>
      <w:tr w:rsidR="003F0D73" w14:paraId="67ED8BBF" w14:textId="77777777" w:rsidTr="003F0D73">
        <w:sdt>
          <w:sdtPr>
            <w:alias w:val="Article text"/>
            <w:tag w:val="articleText"/>
            <w:id w:val="634067588"/>
            <w:placeholder>
              <w:docPart w:val="2ED4F31C20EFE446A7E9EB7EE0EB4E65"/>
            </w:placeholder>
          </w:sdtPr>
          <w:sdtContent>
            <w:tc>
              <w:tcPr>
                <w:tcW w:w="9016" w:type="dxa"/>
                <w:tcMar>
                  <w:top w:w="113" w:type="dxa"/>
                  <w:bottom w:w="113" w:type="dxa"/>
                </w:tcMar>
              </w:tcPr>
              <w:p w14:paraId="53212295" w14:textId="77777777" w:rsidR="00DF3AC7" w:rsidRDefault="00DF3AC7" w:rsidP="00DF3AC7">
                <w:pPr>
                  <w:spacing w:line="360" w:lineRule="auto"/>
                </w:pPr>
                <w:r>
                  <w:t xml:space="preserve">A.J.M. Smith was a poet, scholar, and anthologist of Canadian literature. As an editor of little magazines and anthologies, Smith was an important figure in the founding of Canadian modernism. </w:t>
                </w:r>
              </w:p>
              <w:p w14:paraId="39388768" w14:textId="77777777" w:rsidR="00DF3AC7" w:rsidRDefault="00DF3AC7" w:rsidP="00DF3AC7">
                <w:pPr>
                  <w:spacing w:line="360" w:lineRule="auto"/>
                </w:pPr>
              </w:p>
              <w:p w14:paraId="48AF77B3" w14:textId="77777777" w:rsidR="00DF3AC7" w:rsidRDefault="00DF3AC7" w:rsidP="00DF3AC7">
                <w:pPr>
                  <w:spacing w:line="360" w:lineRule="auto"/>
                </w:pPr>
                <w:r>
                  <w:t xml:space="preserve">Born on November 8, 1902 to English parents, Smith grew up in Westmont, Quebec. He studied at McGill University (1921-1926), obtaining a B. Sc. (Arts) and an M.A. His Masters thesis was on the poetry of W.B. YEATS. Smith associated with F.R. SCOTT, A.M. KEIN, Leo KENNEDY, and Leon EDEL, the circle of Montreal poets who, influenced by T.S. ELIOT and ANGLO-AMERICAN MODERNISM, sought to establish the practice of modernist poetry in Canada in order to counter the Victorian-style Confederation Poets of the early twentieth century. </w:t>
                </w:r>
              </w:p>
              <w:p w14:paraId="0E8FDC7B" w14:textId="77777777" w:rsidR="00DF3AC7" w:rsidRDefault="00DF3AC7" w:rsidP="00DF3AC7">
                <w:pPr>
                  <w:spacing w:line="360" w:lineRule="auto"/>
                </w:pPr>
              </w:p>
              <w:p w14:paraId="400A14FA" w14:textId="77777777" w:rsidR="00DF3AC7" w:rsidRDefault="00DF3AC7" w:rsidP="00DF3AC7">
                <w:pPr>
                  <w:spacing w:line="360" w:lineRule="auto"/>
                </w:pPr>
                <w:r>
                  <w:t xml:space="preserve">As an undergraduate student, Smith founded and edited the </w:t>
                </w:r>
                <w:r w:rsidRPr="008E5B1B">
                  <w:rPr>
                    <w:i/>
                  </w:rPr>
                  <w:t>Literary Supplement</w:t>
                </w:r>
                <w:r>
                  <w:t xml:space="preserve"> of the </w:t>
                </w:r>
                <w:r w:rsidRPr="008E5B1B">
                  <w:rPr>
                    <w:i/>
                  </w:rPr>
                  <w:t>McGill Daily</w:t>
                </w:r>
                <w:r>
                  <w:t xml:space="preserve">. He continued his editorial efforts as a graduate student, creating, with Scott in 1925, the </w:t>
                </w:r>
                <w:r w:rsidRPr="005D5835">
                  <w:rPr>
                    <w:i/>
                  </w:rPr>
                  <w:t>McGill Fortnightly Review—</w:t>
                </w:r>
                <w:r>
                  <w:t xml:space="preserve">the first journal of modernist writing in Canada. The journal helped initiate the tradition of LITTLE MAGAZINES in Canada, publishing the surge of Canadian modernist poetry in the 1920s and 1930s. After marrying Jeanne </w:t>
                </w:r>
                <w:proofErr w:type="spellStart"/>
                <w:r>
                  <w:t>Dougall</w:t>
                </w:r>
                <w:proofErr w:type="spellEnd"/>
                <w:r>
                  <w:t xml:space="preserve"> Robins in 1927, he began his PhD at University of Edinburgh and completed his dissertation, “Studies in the Metaphysical Poets of the Anglican Church in the 17</w:t>
                </w:r>
                <w:r w:rsidRPr="00E63293">
                  <w:rPr>
                    <w:vertAlign w:val="superscript"/>
                  </w:rPr>
                  <w:t>th</w:t>
                </w:r>
                <w:r>
                  <w:t xml:space="preserve"> Century,” in 1931. Smith worked as a professor at Michigan State University (1936-1972).</w:t>
                </w:r>
              </w:p>
              <w:p w14:paraId="5DD3A0CC" w14:textId="77777777" w:rsidR="00DF3AC7" w:rsidRDefault="00DF3AC7" w:rsidP="00DF3AC7">
                <w:pPr>
                  <w:spacing w:line="360" w:lineRule="auto"/>
                </w:pPr>
              </w:p>
              <w:p w14:paraId="1ACC941E" w14:textId="77777777" w:rsidR="00DF3AC7" w:rsidRDefault="00DF3AC7" w:rsidP="00DF3AC7">
                <w:pPr>
                  <w:spacing w:line="360" w:lineRule="auto"/>
                </w:pPr>
                <w:r>
                  <w:t xml:space="preserve">Smith anonymously co-edited with Kennedy and Scott the first anthology of modernist verse in Canada, </w:t>
                </w:r>
                <w:r w:rsidRPr="005D5835">
                  <w:rPr>
                    <w:i/>
                  </w:rPr>
                  <w:t xml:space="preserve">New Provinces </w:t>
                </w:r>
                <w:r>
                  <w:t xml:space="preserve">(1936). Featuring the poetry of Klein, Kennedy, Smith, Scott, E.J. PRATT, and R. FINCH, the anthology announced the arrival of a new generation of poets on the Canadian literary scene. While now seen as an achievement in the development of Canadian modernism, the publication suffered poor sales and the publisher rejected Smith’s modernist manifesto preface. </w:t>
                </w:r>
              </w:p>
              <w:p w14:paraId="355B0CDB" w14:textId="77777777" w:rsidR="00DF3AC7" w:rsidRDefault="00DF3AC7" w:rsidP="00DF3AC7">
                <w:pPr>
                  <w:spacing w:line="360" w:lineRule="auto"/>
                </w:pPr>
              </w:p>
              <w:p w14:paraId="0108EBC1" w14:textId="77777777" w:rsidR="00DF3AC7" w:rsidRDefault="00DF3AC7" w:rsidP="00DF3AC7">
                <w:pPr>
                  <w:spacing w:line="360" w:lineRule="auto"/>
                </w:pPr>
                <w:r>
                  <w:t xml:space="preserve">American modernist magazines, </w:t>
                </w:r>
                <w:r w:rsidRPr="005D5835">
                  <w:rPr>
                    <w:i/>
                  </w:rPr>
                  <w:t>The Dial</w:t>
                </w:r>
                <w:r>
                  <w:t xml:space="preserve">, </w:t>
                </w:r>
                <w:r w:rsidRPr="005D5835">
                  <w:rPr>
                    <w:i/>
                  </w:rPr>
                  <w:t>New Verse</w:t>
                </w:r>
                <w:r>
                  <w:t xml:space="preserve">, and </w:t>
                </w:r>
                <w:r w:rsidRPr="005D5835">
                  <w:rPr>
                    <w:i/>
                  </w:rPr>
                  <w:t>Poetry</w:t>
                </w:r>
                <w:r>
                  <w:t xml:space="preserve">, regularly published Smith’s poetry, and he was awarded the Harriet Monroe Memorial Prize by </w:t>
                </w:r>
                <w:r w:rsidRPr="0064009C">
                  <w:rPr>
                    <w:i/>
                  </w:rPr>
                  <w:t>Poetry</w:t>
                </w:r>
                <w:r>
                  <w:t xml:space="preserve"> in 1941. Smith established himself as both a poet and a critic in 1943 when he published his first collection of poetry, </w:t>
                </w:r>
                <w:r w:rsidRPr="008E5B1B">
                  <w:rPr>
                    <w:i/>
                  </w:rPr>
                  <w:t>News of the Phoenix</w:t>
                </w:r>
                <w:r w:rsidRPr="008E5B1B">
                  <w:t>, winner of the Governor General’s Literary Award, and</w:t>
                </w:r>
                <w:r>
                  <w:t xml:space="preserve"> the anthology, </w:t>
                </w:r>
                <w:r w:rsidRPr="005D5835">
                  <w:rPr>
                    <w:i/>
                  </w:rPr>
                  <w:t>The Book of Canadian Poetry</w:t>
                </w:r>
                <w:r w:rsidRPr="008E5B1B">
                  <w:t xml:space="preserve">. </w:t>
                </w:r>
                <w:r w:rsidRPr="008E5B1B">
                  <w:rPr>
                    <w:i/>
                  </w:rPr>
                  <w:t>The Book</w:t>
                </w:r>
                <w:r>
                  <w:t xml:space="preserve"> was the first comprehensive collection of Canadian poetry to include modernist poets. In the anthology, Smith distinguishes between two voices—“native” and “cosmopolitan”—in Canadian literature, characterizing the former as concerned with portraits of Canadian life and the latter as focused on international cultural debates. </w:t>
                </w:r>
              </w:p>
              <w:p w14:paraId="4E48F572" w14:textId="77777777" w:rsidR="00DF3AC7" w:rsidRDefault="00DF3AC7" w:rsidP="00DF3AC7">
                <w:pPr>
                  <w:spacing w:line="360" w:lineRule="auto"/>
                </w:pPr>
              </w:p>
              <w:p w14:paraId="5FFD084E" w14:textId="77777777" w:rsidR="00DF3AC7" w:rsidRDefault="00DF3AC7" w:rsidP="00DF3AC7">
                <w:pPr>
                  <w:spacing w:line="360" w:lineRule="auto"/>
                </w:pPr>
                <w:r>
                  <w:t xml:space="preserve">Smith published his last volume of new poetry, </w:t>
                </w:r>
                <w:r w:rsidRPr="00E63293">
                  <w:rPr>
                    <w:i/>
                  </w:rPr>
                  <w:t>A Sort of Ecstasy</w:t>
                </w:r>
                <w:r w:rsidRPr="00E63293">
                  <w:t>,</w:t>
                </w:r>
                <w:r>
                  <w:t xml:space="preserve"> in 1954. His prolific critical </w:t>
                </w:r>
                <w:r>
                  <w:lastRenderedPageBreak/>
                  <w:t xml:space="preserve">output and anthologizing projects eclipsed his reputation as a poet, although recent scholarship has begun to re-evaluate his poetry. Smith went on to edit several anthologies, including </w:t>
                </w:r>
                <w:r w:rsidRPr="0064009C">
                  <w:rPr>
                    <w:i/>
                  </w:rPr>
                  <w:t>The Oxford Book of Canadian Verse</w:t>
                </w:r>
                <w:r>
                  <w:t xml:space="preserve"> (1960), a bilingual compendium of Canadian poetry. He died on November 21, 1980 in East Lansing, Michigan. As a prominent scholar of Canadian literature, Smith contributed to the foundation and recognition of a modernist literary tradition in Canada.</w:t>
                </w:r>
              </w:p>
              <w:p w14:paraId="0934813D" w14:textId="77777777" w:rsidR="00DF3AC7" w:rsidRDefault="00DF3AC7" w:rsidP="00DF3AC7">
                <w:pPr>
                  <w:spacing w:line="360" w:lineRule="auto"/>
                </w:pPr>
              </w:p>
              <w:p w14:paraId="3E4EC007" w14:textId="77777777" w:rsidR="00DF3AC7" w:rsidRPr="0064009C" w:rsidRDefault="00DF3AC7" w:rsidP="00DF3AC7">
                <w:pPr>
                  <w:pStyle w:val="Heading1"/>
                  <w:outlineLvl w:val="0"/>
                </w:pPr>
                <w:r w:rsidRPr="0064009C">
                  <w:t>Chronology of Works</w:t>
                </w:r>
              </w:p>
              <w:p w14:paraId="6E298F3A" w14:textId="77777777" w:rsidR="00DF3AC7" w:rsidRPr="0064009C" w:rsidRDefault="00DF3AC7" w:rsidP="00DF3AC7">
                <w:pPr>
                  <w:pStyle w:val="Heading2"/>
                  <w:outlineLvl w:val="1"/>
                </w:pPr>
                <w:r w:rsidRPr="0064009C">
                  <w:t xml:space="preserve">Poetry </w:t>
                </w:r>
              </w:p>
              <w:p w14:paraId="4B68973C" w14:textId="77777777" w:rsidR="00DF3AC7" w:rsidRDefault="00DF3AC7" w:rsidP="00DF3AC7">
                <w:pPr>
                  <w:spacing w:line="360" w:lineRule="auto"/>
                </w:pPr>
                <w:r w:rsidRPr="0064009C">
                  <w:rPr>
                    <w:i/>
                  </w:rPr>
                  <w:t>News of the Phoenix</w:t>
                </w:r>
                <w:r>
                  <w:t xml:space="preserve"> (1943)</w:t>
                </w:r>
              </w:p>
              <w:p w14:paraId="067EB9AF" w14:textId="77777777" w:rsidR="00DF3AC7" w:rsidRDefault="00DF3AC7" w:rsidP="00DF3AC7">
                <w:pPr>
                  <w:spacing w:line="360" w:lineRule="auto"/>
                </w:pPr>
                <w:r w:rsidRPr="0064009C">
                  <w:rPr>
                    <w:i/>
                  </w:rPr>
                  <w:t xml:space="preserve">A Sort of Ecstasy </w:t>
                </w:r>
                <w:r>
                  <w:t>(1954)</w:t>
                </w:r>
              </w:p>
              <w:p w14:paraId="46A61CBB" w14:textId="77777777" w:rsidR="00DF3AC7" w:rsidRDefault="00DF3AC7" w:rsidP="00DF3AC7">
                <w:pPr>
                  <w:spacing w:line="360" w:lineRule="auto"/>
                </w:pPr>
                <w:r w:rsidRPr="0064009C">
                  <w:rPr>
                    <w:i/>
                  </w:rPr>
                  <w:t>Collected Poems</w:t>
                </w:r>
                <w:r>
                  <w:t xml:space="preserve"> (1962)</w:t>
                </w:r>
              </w:p>
              <w:p w14:paraId="6DA90793" w14:textId="77777777" w:rsidR="00DF3AC7" w:rsidRDefault="00DF3AC7" w:rsidP="00DF3AC7">
                <w:pPr>
                  <w:spacing w:line="360" w:lineRule="auto"/>
                </w:pPr>
                <w:r w:rsidRPr="0064009C">
                  <w:rPr>
                    <w:i/>
                  </w:rPr>
                  <w:t>Poems New and Collected</w:t>
                </w:r>
                <w:r>
                  <w:t xml:space="preserve"> (1967)</w:t>
                </w:r>
              </w:p>
              <w:p w14:paraId="089483D9" w14:textId="77777777" w:rsidR="00DF3AC7" w:rsidRDefault="00DF3AC7" w:rsidP="00DF3AC7">
                <w:pPr>
                  <w:spacing w:line="360" w:lineRule="auto"/>
                </w:pPr>
                <w:r w:rsidRPr="0064009C">
                  <w:rPr>
                    <w:i/>
                  </w:rPr>
                  <w:t>The Classic Shade</w:t>
                </w:r>
                <w:r>
                  <w:t xml:space="preserve"> (1978)</w:t>
                </w:r>
              </w:p>
              <w:p w14:paraId="4492CF9C" w14:textId="77777777" w:rsidR="00DF3AC7" w:rsidRDefault="00DF3AC7" w:rsidP="00DF3AC7">
                <w:pPr>
                  <w:spacing w:line="360" w:lineRule="auto"/>
                </w:pPr>
                <w:r w:rsidRPr="0064009C">
                  <w:rPr>
                    <w:i/>
                  </w:rPr>
                  <w:t>The Complete Poems of A.J.M. Smith</w:t>
                </w:r>
                <w:r>
                  <w:t xml:space="preserve"> (2007)</w:t>
                </w:r>
              </w:p>
              <w:p w14:paraId="4F335ADA" w14:textId="77777777" w:rsidR="00DF3AC7" w:rsidRDefault="00DF3AC7" w:rsidP="00DF3AC7">
                <w:pPr>
                  <w:spacing w:line="360" w:lineRule="auto"/>
                </w:pPr>
              </w:p>
              <w:p w14:paraId="00314C78" w14:textId="77777777" w:rsidR="00DF3AC7" w:rsidRPr="0064009C" w:rsidRDefault="00DF3AC7" w:rsidP="00DF3AC7">
                <w:pPr>
                  <w:pStyle w:val="Heading2"/>
                  <w:outlineLvl w:val="1"/>
                </w:pPr>
                <w:r w:rsidRPr="0064009C">
                  <w:t>Books Edited</w:t>
                </w:r>
              </w:p>
              <w:p w14:paraId="7E4F40F3" w14:textId="77777777" w:rsidR="00DF3AC7" w:rsidRPr="0064009C" w:rsidRDefault="00DF3AC7" w:rsidP="00DF3AC7">
                <w:pPr>
                  <w:spacing w:line="360" w:lineRule="auto"/>
                </w:pPr>
                <w:r w:rsidRPr="0064009C">
                  <w:rPr>
                    <w:i/>
                  </w:rPr>
                  <w:t xml:space="preserve">New Provinces: Poems of Several Authors </w:t>
                </w:r>
                <w:r w:rsidRPr="0064009C">
                  <w:t>with F.R. Scott and Leo Kennedy (1936)</w:t>
                </w:r>
              </w:p>
              <w:p w14:paraId="417BB4AC" w14:textId="77777777" w:rsidR="00DF3AC7" w:rsidRDefault="00DF3AC7" w:rsidP="00DF3AC7">
                <w:pPr>
                  <w:spacing w:line="360" w:lineRule="auto"/>
                </w:pPr>
                <w:r w:rsidRPr="0064009C">
                  <w:rPr>
                    <w:i/>
                  </w:rPr>
                  <w:t>The Book of Canadian Poetry: A Critical and Historical Anthology</w:t>
                </w:r>
                <w:r>
                  <w:t xml:space="preserve"> (1943)</w:t>
                </w:r>
              </w:p>
              <w:p w14:paraId="41CEFF3A" w14:textId="77777777" w:rsidR="00DF3AC7" w:rsidRPr="0064009C" w:rsidRDefault="00DF3AC7" w:rsidP="00DF3AC7">
                <w:pPr>
                  <w:spacing w:line="360" w:lineRule="auto"/>
                </w:pPr>
                <w:r>
                  <w:rPr>
                    <w:i/>
                  </w:rPr>
                  <w:t xml:space="preserve">Seven Centuries of Verse, English and American </w:t>
                </w:r>
                <w:r>
                  <w:t>(1947)</w:t>
                </w:r>
              </w:p>
              <w:p w14:paraId="3D223E9E" w14:textId="77777777" w:rsidR="00DF3AC7" w:rsidRDefault="00DF3AC7" w:rsidP="00DF3AC7">
                <w:pPr>
                  <w:spacing w:line="360" w:lineRule="auto"/>
                </w:pPr>
                <w:r w:rsidRPr="0064009C">
                  <w:rPr>
                    <w:i/>
                  </w:rPr>
                  <w:t>The Worldly Muse: An Anthology of Serious Light Verse</w:t>
                </w:r>
                <w:r>
                  <w:t xml:space="preserve"> (1951)</w:t>
                </w:r>
              </w:p>
              <w:p w14:paraId="65C9187A" w14:textId="77777777" w:rsidR="00DF3AC7" w:rsidRDefault="00DF3AC7" w:rsidP="00DF3AC7">
                <w:pPr>
                  <w:spacing w:line="360" w:lineRule="auto"/>
                </w:pPr>
                <w:r w:rsidRPr="0064009C">
                  <w:rPr>
                    <w:i/>
                  </w:rPr>
                  <w:t>The Blasted Pine: An Anthology of Satire, Invective and Disrespectful Verse</w:t>
                </w:r>
                <w:r>
                  <w:t xml:space="preserve"> with F.R. Scott (1967)</w:t>
                </w:r>
              </w:p>
              <w:p w14:paraId="6EBCDB6E" w14:textId="77777777" w:rsidR="00DF3AC7" w:rsidRDefault="00DF3AC7" w:rsidP="00DF3AC7">
                <w:pPr>
                  <w:spacing w:line="360" w:lineRule="auto"/>
                </w:pPr>
                <w:r w:rsidRPr="0064009C">
                  <w:rPr>
                    <w:i/>
                  </w:rPr>
                  <w:t xml:space="preserve">The Oxford Book of Canadian Verse: In English and French </w:t>
                </w:r>
                <w:r>
                  <w:t>(1960)</w:t>
                </w:r>
              </w:p>
              <w:p w14:paraId="5E3B065E" w14:textId="77777777" w:rsidR="00DF3AC7" w:rsidRDefault="00DF3AC7" w:rsidP="00DF3AC7">
                <w:pPr>
                  <w:spacing w:line="360" w:lineRule="auto"/>
                </w:pPr>
                <w:r w:rsidRPr="0064009C">
                  <w:rPr>
                    <w:i/>
                  </w:rPr>
                  <w:t>Masks of Fiction: Canadian Critics on Canadian Prose</w:t>
                </w:r>
                <w:r>
                  <w:t xml:space="preserve"> (1961)</w:t>
                </w:r>
              </w:p>
              <w:p w14:paraId="19702449" w14:textId="77777777" w:rsidR="00DF3AC7" w:rsidRDefault="00DF3AC7" w:rsidP="00DF3AC7">
                <w:pPr>
                  <w:spacing w:line="360" w:lineRule="auto"/>
                </w:pPr>
                <w:r w:rsidRPr="0064009C">
                  <w:rPr>
                    <w:i/>
                  </w:rPr>
                  <w:t>Masks of Poetry: Canadian Critics on Canadian Prose</w:t>
                </w:r>
                <w:r>
                  <w:t xml:space="preserve"> (1961)</w:t>
                </w:r>
              </w:p>
              <w:p w14:paraId="7E2CB9B7" w14:textId="77777777" w:rsidR="00DF3AC7" w:rsidRDefault="00DF3AC7" w:rsidP="00DF3AC7">
                <w:pPr>
                  <w:spacing w:line="360" w:lineRule="auto"/>
                </w:pPr>
                <w:r w:rsidRPr="0064009C">
                  <w:rPr>
                    <w:i/>
                  </w:rPr>
                  <w:t>The Book of Canadian Prose, Volume I, Early Beginnings to Confederation</w:t>
                </w:r>
                <w:r>
                  <w:t xml:space="preserve"> (1965)</w:t>
                </w:r>
              </w:p>
              <w:p w14:paraId="14DDA056" w14:textId="77777777" w:rsidR="00DF3AC7" w:rsidRPr="0064009C" w:rsidRDefault="00DF3AC7" w:rsidP="00DF3AC7">
                <w:pPr>
                  <w:spacing w:line="360" w:lineRule="auto"/>
                </w:pPr>
                <w:r>
                  <w:rPr>
                    <w:i/>
                  </w:rPr>
                  <w:t>100 Poems</w:t>
                </w:r>
                <w:r>
                  <w:t xml:space="preserve"> (1965)</w:t>
                </w:r>
              </w:p>
              <w:p w14:paraId="155CCAA7" w14:textId="77777777" w:rsidR="00DF3AC7" w:rsidRDefault="00DF3AC7" w:rsidP="00DF3AC7">
                <w:pPr>
                  <w:spacing w:line="360" w:lineRule="auto"/>
                </w:pPr>
                <w:r w:rsidRPr="0064009C">
                  <w:rPr>
                    <w:i/>
                  </w:rPr>
                  <w:t xml:space="preserve">Modern Canadian Verse in English and French </w:t>
                </w:r>
                <w:r>
                  <w:t>(1967)</w:t>
                </w:r>
              </w:p>
              <w:p w14:paraId="23D7201E" w14:textId="77777777" w:rsidR="00DF3AC7" w:rsidRDefault="00DF3AC7" w:rsidP="00DF3AC7">
                <w:pPr>
                  <w:spacing w:line="360" w:lineRule="auto"/>
                </w:pPr>
                <w:r w:rsidRPr="0064009C">
                  <w:rPr>
                    <w:i/>
                  </w:rPr>
                  <w:t>The Collected Poems of Anne Wilkinson, and a Prose Memoir</w:t>
                </w:r>
                <w:r>
                  <w:t xml:space="preserve"> (1968)</w:t>
                </w:r>
              </w:p>
              <w:p w14:paraId="0EF7E243" w14:textId="77777777" w:rsidR="00DF3AC7" w:rsidRPr="0064009C" w:rsidRDefault="00DF3AC7" w:rsidP="00DF3AC7">
                <w:pPr>
                  <w:spacing w:line="360" w:lineRule="auto"/>
                </w:pPr>
                <w:r>
                  <w:rPr>
                    <w:i/>
                  </w:rPr>
                  <w:t xml:space="preserve">The Colonial Century: English-Canadian Writing Before Confederation </w:t>
                </w:r>
                <w:r>
                  <w:t>(1973)</w:t>
                </w:r>
              </w:p>
              <w:p w14:paraId="56AFE321" w14:textId="77777777" w:rsidR="00DF3AC7" w:rsidRDefault="00DF3AC7" w:rsidP="00DF3AC7">
                <w:pPr>
                  <w:spacing w:line="360" w:lineRule="auto"/>
                </w:pPr>
                <w:r w:rsidRPr="0064009C">
                  <w:rPr>
                    <w:i/>
                  </w:rPr>
                  <w:t>The Canadian Century: English-Canadian Writing Since Confederation</w:t>
                </w:r>
                <w:r>
                  <w:t xml:space="preserve"> (1973)</w:t>
                </w:r>
              </w:p>
              <w:p w14:paraId="34A94B12" w14:textId="77777777" w:rsidR="00DF3AC7" w:rsidRDefault="00DF3AC7" w:rsidP="00DF3AC7">
                <w:pPr>
                  <w:spacing w:line="360" w:lineRule="auto"/>
                </w:pPr>
              </w:p>
              <w:p w14:paraId="5DB1C276" w14:textId="77777777" w:rsidR="00DF3AC7" w:rsidRPr="0064009C" w:rsidRDefault="00DF3AC7" w:rsidP="00DF3AC7">
                <w:pPr>
                  <w:pStyle w:val="Heading2"/>
                  <w:outlineLvl w:val="1"/>
                </w:pPr>
                <w:r w:rsidRPr="0064009C">
                  <w:t>Non-Fiction Books</w:t>
                </w:r>
              </w:p>
              <w:p w14:paraId="077E094E" w14:textId="77777777" w:rsidR="00DF3AC7" w:rsidRDefault="00DF3AC7" w:rsidP="00DF3AC7">
                <w:pPr>
                  <w:spacing w:line="360" w:lineRule="auto"/>
                </w:pPr>
                <w:r w:rsidRPr="0064009C">
                  <w:rPr>
                    <w:i/>
                  </w:rPr>
                  <w:t>The Poetic Process</w:t>
                </w:r>
                <w:r>
                  <w:t xml:space="preserve"> (1964)</w:t>
                </w:r>
              </w:p>
              <w:p w14:paraId="0937A00C" w14:textId="77777777" w:rsidR="00DF3AC7" w:rsidRPr="0064009C" w:rsidRDefault="00DF3AC7" w:rsidP="00DF3AC7">
                <w:pPr>
                  <w:spacing w:line="360" w:lineRule="auto"/>
                  <w:rPr>
                    <w:i/>
                  </w:rPr>
                </w:pPr>
                <w:r w:rsidRPr="0064009C">
                  <w:rPr>
                    <w:i/>
                  </w:rPr>
                  <w:lastRenderedPageBreak/>
                  <w:t>Essays for College Writing</w:t>
                </w:r>
                <w:r>
                  <w:t xml:space="preserve"> (1965)</w:t>
                </w:r>
              </w:p>
              <w:p w14:paraId="3603B45E" w14:textId="77777777" w:rsidR="00DF3AC7" w:rsidRDefault="00DF3AC7" w:rsidP="00DF3AC7">
                <w:pPr>
                  <w:spacing w:line="360" w:lineRule="auto"/>
                </w:pPr>
                <w:r w:rsidRPr="0064009C">
                  <w:rPr>
                    <w:i/>
                  </w:rPr>
                  <w:t>Towards a View of Canadian Letters: Selected Critical Essays, 1928-1971</w:t>
                </w:r>
                <w:r>
                  <w:t xml:space="preserve"> (1973) </w:t>
                </w:r>
              </w:p>
              <w:p w14:paraId="472B42FB" w14:textId="77777777" w:rsidR="00DF3AC7" w:rsidRPr="0064009C" w:rsidRDefault="00DF3AC7" w:rsidP="00DF3AC7">
                <w:pPr>
                  <w:spacing w:line="360" w:lineRule="auto"/>
                </w:pPr>
                <w:r w:rsidRPr="0064009C">
                  <w:rPr>
                    <w:i/>
                  </w:rPr>
                  <w:t>On Poetry and Poets</w:t>
                </w:r>
                <w:r w:rsidRPr="0064009C">
                  <w:t xml:space="preserve"> (1977)</w:t>
                </w:r>
              </w:p>
              <w:p w14:paraId="61B55FF0" w14:textId="77777777" w:rsidR="00DF3AC7" w:rsidRPr="00E63293" w:rsidRDefault="00DF3AC7" w:rsidP="00DF3AC7">
                <w:pPr>
                  <w:spacing w:line="360" w:lineRule="auto"/>
                </w:pPr>
                <w:r w:rsidRPr="0064009C">
                  <w:rPr>
                    <w:i/>
                  </w:rPr>
                  <w:t>Selected Writings</w:t>
                </w:r>
                <w:r w:rsidRPr="0064009C">
                  <w:t xml:space="preserve"> (2006)</w:t>
                </w:r>
              </w:p>
              <w:p w14:paraId="062E6257" w14:textId="77777777" w:rsidR="00DF3AC7" w:rsidRPr="0064009C" w:rsidRDefault="00DF3AC7" w:rsidP="00DF3AC7">
                <w:pPr>
                  <w:spacing w:line="360" w:lineRule="auto"/>
                  <w:rPr>
                    <w:u w:val="single"/>
                  </w:rPr>
                </w:pPr>
              </w:p>
              <w:p w14:paraId="3C7F6984" w14:textId="77777777" w:rsidR="00DF3AC7" w:rsidRPr="0064009C" w:rsidRDefault="00DF3AC7" w:rsidP="00DF3AC7">
                <w:pPr>
                  <w:pStyle w:val="Heading2"/>
                  <w:outlineLvl w:val="1"/>
                </w:pPr>
                <w:r w:rsidRPr="0064009C">
                  <w:t xml:space="preserve">Articles </w:t>
                </w:r>
              </w:p>
              <w:p w14:paraId="7EFFB27C" w14:textId="4436A748" w:rsidR="00DF3AC7" w:rsidRDefault="008578F9" w:rsidP="00DF3AC7">
                <w:pPr>
                  <w:spacing w:line="360" w:lineRule="auto"/>
                </w:pPr>
                <w:r>
                  <w:t>‘Symbolism in Poetry’</w:t>
                </w:r>
                <w:r w:rsidR="00DF3AC7">
                  <w:t xml:space="preserve"> </w:t>
                </w:r>
                <w:r w:rsidR="00DF3AC7" w:rsidRPr="0064009C">
                  <w:rPr>
                    <w:i/>
                  </w:rPr>
                  <w:t>McGill Fortnightly Review</w:t>
                </w:r>
                <w:r w:rsidR="00DF3AC7">
                  <w:t xml:space="preserve"> (1925)</w:t>
                </w:r>
              </w:p>
              <w:p w14:paraId="326F2E77" w14:textId="4927CB23" w:rsidR="00DF3AC7" w:rsidRDefault="008578F9" w:rsidP="00DF3AC7">
                <w:pPr>
                  <w:spacing w:line="360" w:lineRule="auto"/>
                </w:pPr>
                <w:r>
                  <w:t>‘</w:t>
                </w:r>
                <w:r w:rsidR="00BB7354">
                  <w:t>Hamlet in Modern Dress’</w:t>
                </w:r>
                <w:r w:rsidR="00DF3AC7">
                  <w:t xml:space="preserve"> </w:t>
                </w:r>
                <w:r w:rsidR="00DF3AC7" w:rsidRPr="0064009C">
                  <w:rPr>
                    <w:i/>
                  </w:rPr>
                  <w:t>McGill Fortnightly Review</w:t>
                </w:r>
                <w:r w:rsidR="00DF3AC7">
                  <w:t xml:space="preserve"> (1926)</w:t>
                </w:r>
              </w:p>
              <w:p w14:paraId="6E5668F7" w14:textId="37935A3D" w:rsidR="00DF3AC7" w:rsidRDefault="008578F9" w:rsidP="00DF3AC7">
                <w:pPr>
                  <w:spacing w:line="360" w:lineRule="auto"/>
                </w:pPr>
                <w:r>
                  <w:t>‘</w:t>
                </w:r>
                <w:r w:rsidR="00BB7354">
                  <w:t>Contemporary Poetry’</w:t>
                </w:r>
                <w:r w:rsidR="00DF3AC7">
                  <w:t xml:space="preserve"> </w:t>
                </w:r>
                <w:r w:rsidR="00DF3AC7" w:rsidRPr="0064009C">
                  <w:rPr>
                    <w:i/>
                  </w:rPr>
                  <w:t>McGill Fortnightly Review</w:t>
                </w:r>
                <w:r w:rsidR="00DF3AC7">
                  <w:t xml:space="preserve"> (1926)</w:t>
                </w:r>
              </w:p>
              <w:p w14:paraId="0405AE7D" w14:textId="05234DD7" w:rsidR="00DF3AC7" w:rsidRDefault="008578F9" w:rsidP="00DF3AC7">
                <w:pPr>
                  <w:spacing w:line="360" w:lineRule="auto"/>
                </w:pPr>
                <w:r>
                  <w:t>‘</w:t>
                </w:r>
                <w:r w:rsidR="00BB7354">
                  <w:t>Wanted Canadian Criticism’</w:t>
                </w:r>
                <w:r w:rsidR="00DF3AC7">
                  <w:t xml:space="preserve"> </w:t>
                </w:r>
                <w:r w:rsidR="00DF3AC7" w:rsidRPr="0064009C">
                  <w:rPr>
                    <w:i/>
                  </w:rPr>
                  <w:t>Canadian Forum</w:t>
                </w:r>
                <w:r w:rsidR="00DF3AC7">
                  <w:t xml:space="preserve"> (1928)</w:t>
                </w:r>
              </w:p>
              <w:p w14:paraId="6903B478" w14:textId="692F2AD2" w:rsidR="00DF3AC7" w:rsidRDefault="008578F9" w:rsidP="00DF3AC7">
                <w:pPr>
                  <w:spacing w:line="360" w:lineRule="auto"/>
                </w:pPr>
                <w:r>
                  <w:t>‘</w:t>
                </w:r>
                <w:r w:rsidR="00BB7354">
                  <w:t>A Note on Metaphysical Poetry’</w:t>
                </w:r>
                <w:r w:rsidR="00DF3AC7">
                  <w:t xml:space="preserve"> </w:t>
                </w:r>
                <w:r w:rsidR="00DF3AC7" w:rsidRPr="0064009C">
                  <w:rPr>
                    <w:i/>
                  </w:rPr>
                  <w:t>Canadian Mercury</w:t>
                </w:r>
                <w:r w:rsidR="00DF3AC7">
                  <w:t xml:space="preserve"> (1929)</w:t>
                </w:r>
              </w:p>
              <w:p w14:paraId="4E2F4F3D" w14:textId="7E574DA8" w:rsidR="00DF3AC7" w:rsidRDefault="008578F9" w:rsidP="00DF3AC7">
                <w:pPr>
                  <w:spacing w:line="360" w:lineRule="auto"/>
                </w:pPr>
                <w:r>
                  <w:t>‘</w:t>
                </w:r>
                <w:r w:rsidR="00BB7354">
                  <w:t xml:space="preserve">On Marianne Moore’ </w:t>
                </w:r>
                <w:r w:rsidR="00DF3AC7" w:rsidRPr="0064009C">
                  <w:rPr>
                    <w:i/>
                  </w:rPr>
                  <w:t>The Rocking Horse</w:t>
                </w:r>
                <w:r w:rsidR="00DF3AC7">
                  <w:t xml:space="preserve"> (1935)</w:t>
                </w:r>
              </w:p>
              <w:p w14:paraId="07FFA35E" w14:textId="4F9674DA" w:rsidR="00DF3AC7" w:rsidRDefault="008578F9" w:rsidP="00DF3AC7">
                <w:pPr>
                  <w:spacing w:line="360" w:lineRule="auto"/>
                </w:pPr>
                <w:r>
                  <w:t>‘</w:t>
                </w:r>
                <w:r w:rsidR="00DF3AC7">
                  <w:t>Ca</w:t>
                </w:r>
                <w:r w:rsidR="00BB7354">
                  <w:t>nadian Poetry—Past and Present’</w:t>
                </w:r>
                <w:r w:rsidR="00DF3AC7">
                  <w:t xml:space="preserve"> </w:t>
                </w:r>
                <w:r w:rsidR="00DF3AC7" w:rsidRPr="0064009C">
                  <w:rPr>
                    <w:i/>
                  </w:rPr>
                  <w:t>University of Toronto Quarterly</w:t>
                </w:r>
                <w:r w:rsidR="00DF3AC7">
                  <w:t xml:space="preserve"> (1938)</w:t>
                </w:r>
              </w:p>
              <w:p w14:paraId="752AF635" w14:textId="11C8DE1E" w:rsidR="00DF3AC7" w:rsidRDefault="008578F9" w:rsidP="00DF3AC7">
                <w:pPr>
                  <w:spacing w:line="360" w:lineRule="auto"/>
                </w:pPr>
                <w:r>
                  <w:t>‘</w:t>
                </w:r>
                <w:r w:rsidR="00DF3AC7">
                  <w:t>Can</w:t>
                </w:r>
                <w:r w:rsidR="00BB7354">
                  <w:t>adian Poetry—A Minority Report’</w:t>
                </w:r>
                <w:r w:rsidR="00DF3AC7">
                  <w:t xml:space="preserve"> </w:t>
                </w:r>
                <w:r w:rsidR="00DF3AC7" w:rsidRPr="0064009C">
                  <w:rPr>
                    <w:i/>
                  </w:rPr>
                  <w:t>University of Toronto Quarterly</w:t>
                </w:r>
                <w:r w:rsidR="00DF3AC7">
                  <w:t xml:space="preserve"> (1939)</w:t>
                </w:r>
              </w:p>
              <w:p w14:paraId="0C343DC7" w14:textId="55C662E9" w:rsidR="00DF3AC7" w:rsidRDefault="008578F9" w:rsidP="00DF3AC7">
                <w:pPr>
                  <w:spacing w:line="360" w:lineRule="auto"/>
                </w:pPr>
                <w:r>
                  <w:t>‘</w:t>
                </w:r>
                <w:r w:rsidR="00BB7354">
                  <w:t>A Poet Young and Old—W.B. Yeats’</w:t>
                </w:r>
                <w:r w:rsidR="00DF3AC7">
                  <w:t xml:space="preserve"> </w:t>
                </w:r>
                <w:r w:rsidR="00DF3AC7" w:rsidRPr="0064009C">
                  <w:rPr>
                    <w:i/>
                  </w:rPr>
                  <w:t>University of Toronto Quarterly</w:t>
                </w:r>
                <w:r w:rsidR="00DF3AC7">
                  <w:t xml:space="preserve"> (1939)</w:t>
                </w:r>
              </w:p>
              <w:p w14:paraId="4B32ABC5" w14:textId="608B59F2" w:rsidR="00DF3AC7" w:rsidRDefault="008578F9" w:rsidP="00DF3AC7">
                <w:pPr>
                  <w:spacing w:line="360" w:lineRule="auto"/>
                </w:pPr>
                <w:r>
                  <w:t>‘</w:t>
                </w:r>
                <w:r w:rsidR="00DF3AC7">
                  <w:t>Can</w:t>
                </w:r>
                <w:r w:rsidR="00BB7354">
                  <w:t>adian Anthologies, New and Old’</w:t>
                </w:r>
                <w:r w:rsidR="00DF3AC7">
                  <w:t xml:space="preserve"> </w:t>
                </w:r>
                <w:r w:rsidR="00DF3AC7" w:rsidRPr="0064009C">
                  <w:rPr>
                    <w:i/>
                  </w:rPr>
                  <w:t xml:space="preserve">University of Toronto Quarterly </w:t>
                </w:r>
                <w:r w:rsidR="00DF3AC7">
                  <w:t>(1942)</w:t>
                </w:r>
              </w:p>
              <w:p w14:paraId="71F49269" w14:textId="34F781FA" w:rsidR="00DF3AC7" w:rsidRDefault="008578F9" w:rsidP="00DF3AC7">
                <w:pPr>
                  <w:spacing w:line="360" w:lineRule="auto"/>
                </w:pPr>
                <w:r>
                  <w:t>‘</w:t>
                </w:r>
                <w:r w:rsidR="00DF3AC7">
                  <w:t>Our Poets—a Sketch of Canadian Po</w:t>
                </w:r>
                <w:r w:rsidR="00BB7354">
                  <w:t>etry in the Nineteenth Century’</w:t>
                </w:r>
                <w:r w:rsidR="00DF3AC7">
                  <w:t xml:space="preserve"> </w:t>
                </w:r>
                <w:r w:rsidR="00DF3AC7" w:rsidRPr="0064009C">
                  <w:rPr>
                    <w:i/>
                  </w:rPr>
                  <w:t>University of Toronto Quarterly</w:t>
                </w:r>
                <w:r w:rsidR="00DF3AC7">
                  <w:t xml:space="preserve"> (1942)</w:t>
                </w:r>
              </w:p>
              <w:p w14:paraId="4EA1AAEC" w14:textId="51C91DBF" w:rsidR="00DF3AC7" w:rsidRDefault="008578F9" w:rsidP="00DF3AC7">
                <w:pPr>
                  <w:spacing w:line="360" w:lineRule="auto"/>
                </w:pPr>
                <w:r>
                  <w:t xml:space="preserve"> ‘</w:t>
                </w:r>
                <w:r w:rsidR="00BB7354">
                  <w:t>Critics and Biographers’</w:t>
                </w:r>
                <w:r w:rsidR="00DF3AC7">
                  <w:t xml:space="preserve"> </w:t>
                </w:r>
                <w:r w:rsidR="00DF3AC7" w:rsidRPr="0064009C">
                  <w:rPr>
                    <w:i/>
                  </w:rPr>
                  <w:t>Canadian Historical Review</w:t>
                </w:r>
                <w:r w:rsidR="00DF3AC7">
                  <w:t xml:space="preserve"> (1944)</w:t>
                </w:r>
              </w:p>
              <w:p w14:paraId="2B27056A" w14:textId="049ACE6F" w:rsidR="00DF3AC7" w:rsidRDefault="008578F9" w:rsidP="00DF3AC7">
                <w:pPr>
                  <w:spacing w:line="360" w:lineRule="auto"/>
                </w:pPr>
                <w:r>
                  <w:t>‘</w:t>
                </w:r>
                <w:r w:rsidR="00DF3AC7">
                  <w:t>N</w:t>
                </w:r>
                <w:r w:rsidR="00BB7354">
                  <w:t>ationalism and Canadian Poetry’</w:t>
                </w:r>
                <w:r w:rsidR="00DF3AC7">
                  <w:t xml:space="preserve"> </w:t>
                </w:r>
                <w:r w:rsidR="00DF3AC7" w:rsidRPr="0064009C">
                  <w:rPr>
                    <w:i/>
                  </w:rPr>
                  <w:t>Northern Review</w:t>
                </w:r>
                <w:r w:rsidR="00DF3AC7">
                  <w:t xml:space="preserve"> (1944/1945)</w:t>
                </w:r>
              </w:p>
              <w:p w14:paraId="130779A5" w14:textId="5C87B484" w:rsidR="00DF3AC7" w:rsidRDefault="008578F9" w:rsidP="00DF3AC7">
                <w:pPr>
                  <w:spacing w:line="360" w:lineRule="auto"/>
                </w:pPr>
                <w:r>
                  <w:t>‘</w:t>
                </w:r>
                <w:r w:rsidR="00DF3AC7">
                  <w:t>Abraham Moses Klein</w:t>
                </w:r>
                <w:r w:rsidR="00BB7354">
                  <w:t>’</w:t>
                </w:r>
                <w:r w:rsidR="00DF3AC7">
                  <w:t xml:space="preserve"> </w:t>
                </w:r>
                <w:r w:rsidR="00DF3AC7" w:rsidRPr="0064009C">
                  <w:rPr>
                    <w:i/>
                  </w:rPr>
                  <w:t xml:space="preserve">Gants du </w:t>
                </w:r>
                <w:proofErr w:type="spellStart"/>
                <w:r w:rsidR="00DF3AC7" w:rsidRPr="0064009C">
                  <w:rPr>
                    <w:i/>
                  </w:rPr>
                  <w:t>ciel</w:t>
                </w:r>
                <w:proofErr w:type="spellEnd"/>
                <w:r w:rsidR="00DF3AC7">
                  <w:t xml:space="preserve"> (1946)</w:t>
                </w:r>
              </w:p>
              <w:p w14:paraId="20D26305" w14:textId="5360034F" w:rsidR="00DF3AC7" w:rsidRDefault="008578F9" w:rsidP="00DF3AC7">
                <w:pPr>
                  <w:spacing w:line="360" w:lineRule="auto"/>
                </w:pPr>
                <w:r>
                  <w:t>‘</w:t>
                </w:r>
                <w:r w:rsidR="00DF3AC7">
                  <w:t>The Poetry of Duncan Campbell Scott</w:t>
                </w:r>
                <w:r w:rsidR="00BB7354">
                  <w:t>’</w:t>
                </w:r>
                <w:r w:rsidR="00DF3AC7">
                  <w:t xml:space="preserve"> </w:t>
                </w:r>
                <w:r w:rsidR="00DF3AC7" w:rsidRPr="0064009C">
                  <w:rPr>
                    <w:i/>
                  </w:rPr>
                  <w:t>Dalhousie Review</w:t>
                </w:r>
                <w:r w:rsidR="00DF3AC7">
                  <w:t xml:space="preserve"> (1948)</w:t>
                </w:r>
              </w:p>
              <w:p w14:paraId="422D7382" w14:textId="7B5FD22C" w:rsidR="00DF3AC7" w:rsidRDefault="008578F9" w:rsidP="00DF3AC7">
                <w:pPr>
                  <w:spacing w:line="360" w:lineRule="auto"/>
                </w:pPr>
                <w:r>
                  <w:t>‘</w:t>
                </w:r>
                <w:r w:rsidR="00DF3AC7">
                  <w:t>The Refining Fire</w:t>
                </w:r>
                <w:r w:rsidR="00BB7354">
                  <w:t>: The Meaning and Use of Poetry’</w:t>
                </w:r>
                <w:r w:rsidR="00DF3AC7">
                  <w:t xml:space="preserve"> </w:t>
                </w:r>
                <w:r w:rsidR="00DF3AC7" w:rsidRPr="0064009C">
                  <w:rPr>
                    <w:i/>
                  </w:rPr>
                  <w:t>Queen’s Quarterly</w:t>
                </w:r>
                <w:r w:rsidR="00DF3AC7">
                  <w:t xml:space="preserve"> (1954)</w:t>
                </w:r>
              </w:p>
              <w:p w14:paraId="64B52102" w14:textId="005C8BA3" w:rsidR="00DF3AC7" w:rsidRDefault="008578F9" w:rsidP="00DF3AC7">
                <w:pPr>
                  <w:spacing w:line="360" w:lineRule="auto"/>
                </w:pPr>
                <w:r>
                  <w:t>‘</w:t>
                </w:r>
                <w:r w:rsidR="00DF3AC7">
                  <w:t xml:space="preserve">The </w:t>
                </w:r>
                <w:r w:rsidR="00BB7354">
                  <w:t>Recent Poetry of Irving Layton’</w:t>
                </w:r>
                <w:r w:rsidR="00DF3AC7">
                  <w:t xml:space="preserve"> </w:t>
                </w:r>
                <w:r w:rsidR="00DF3AC7" w:rsidRPr="0064009C">
                  <w:rPr>
                    <w:i/>
                  </w:rPr>
                  <w:t>Queen’s Quarterly</w:t>
                </w:r>
                <w:r w:rsidR="00DF3AC7">
                  <w:t xml:space="preserve"> (1956)</w:t>
                </w:r>
              </w:p>
              <w:p w14:paraId="13C04151" w14:textId="2EDCE1B7" w:rsidR="00DF3AC7" w:rsidRDefault="008578F9" w:rsidP="00DF3AC7">
                <w:pPr>
                  <w:spacing w:line="360" w:lineRule="auto"/>
                </w:pPr>
                <w:r>
                  <w:t>‘</w:t>
                </w:r>
                <w:r w:rsidR="00BB7354">
                  <w:t>The Poet’</w:t>
                </w:r>
                <w:r w:rsidR="00DF3AC7">
                  <w:t xml:space="preserve"> </w:t>
                </w:r>
                <w:r w:rsidR="00DF3AC7" w:rsidRPr="0064009C">
                  <w:rPr>
                    <w:i/>
                  </w:rPr>
                  <w:t>Writing in Canada</w:t>
                </w:r>
                <w:r w:rsidR="00DF3AC7">
                  <w:t xml:space="preserve"> (1956)</w:t>
                </w:r>
              </w:p>
              <w:p w14:paraId="51967001" w14:textId="1688473D" w:rsidR="00DF3AC7" w:rsidRDefault="008578F9" w:rsidP="00DF3AC7">
                <w:pPr>
                  <w:spacing w:line="360" w:lineRule="auto"/>
                </w:pPr>
                <w:r>
                  <w:t>‘</w:t>
                </w:r>
                <w:r w:rsidR="00BB7354">
                  <w:t>A Garland for E.J. Pratt’</w:t>
                </w:r>
                <w:r w:rsidR="00DF3AC7">
                  <w:t xml:space="preserve"> </w:t>
                </w:r>
                <w:r w:rsidR="00DF3AC7" w:rsidRPr="0064009C">
                  <w:rPr>
                    <w:i/>
                  </w:rPr>
                  <w:t>Tamarack Review</w:t>
                </w:r>
                <w:r w:rsidR="00DF3AC7">
                  <w:t xml:space="preserve"> (1958)</w:t>
                </w:r>
              </w:p>
              <w:p w14:paraId="1353BD51" w14:textId="680D958C" w:rsidR="00DF3AC7" w:rsidRDefault="008578F9" w:rsidP="00DF3AC7">
                <w:pPr>
                  <w:spacing w:line="360" w:lineRule="auto"/>
                </w:pPr>
                <w:r>
                  <w:t>‘</w:t>
                </w:r>
                <w:r w:rsidR="00DF3AC7">
                  <w:t>Duncan Ca</w:t>
                </w:r>
                <w:r w:rsidR="00274968">
                  <w:t>mpbell Scott: A Reconsideration’</w:t>
                </w:r>
                <w:r w:rsidR="00DF3AC7">
                  <w:t xml:space="preserve"> </w:t>
                </w:r>
                <w:r w:rsidR="00DF3AC7" w:rsidRPr="0064009C">
                  <w:rPr>
                    <w:i/>
                  </w:rPr>
                  <w:t>Canadian Literature</w:t>
                </w:r>
                <w:r w:rsidR="00DF3AC7">
                  <w:t xml:space="preserve"> (1956)</w:t>
                </w:r>
              </w:p>
              <w:p w14:paraId="0E9295EF" w14:textId="1F8239A0" w:rsidR="00DF3AC7" w:rsidRDefault="008578F9" w:rsidP="00DF3AC7">
                <w:pPr>
                  <w:spacing w:line="360" w:lineRule="auto"/>
                </w:pPr>
                <w:r>
                  <w:t>‘Duncan Campbell Scott’</w:t>
                </w:r>
                <w:r w:rsidR="00DF3AC7">
                  <w:t xml:space="preserve"> </w:t>
                </w:r>
                <w:r w:rsidR="00DF3AC7" w:rsidRPr="0064009C">
                  <w:rPr>
                    <w:i/>
                  </w:rPr>
                  <w:t>Our Living Tradition</w:t>
                </w:r>
                <w:r w:rsidR="00DF3AC7">
                  <w:t xml:space="preserve"> (1959)</w:t>
                </w:r>
              </w:p>
              <w:p w14:paraId="288EAC92" w14:textId="0BE684F6" w:rsidR="00DF3AC7" w:rsidRDefault="008578F9" w:rsidP="00DF3AC7">
                <w:pPr>
                  <w:spacing w:line="360" w:lineRule="auto"/>
                </w:pPr>
                <w:r>
                  <w:t>‘</w:t>
                </w:r>
                <w:r w:rsidR="00DF3AC7">
                  <w:t xml:space="preserve">Graham </w:t>
                </w:r>
                <w:r>
                  <w:t>Greene’s Theological Thrillers’</w:t>
                </w:r>
                <w:r w:rsidR="00DF3AC7">
                  <w:t xml:space="preserve"> </w:t>
                </w:r>
                <w:r w:rsidR="00DF3AC7" w:rsidRPr="0064009C">
                  <w:rPr>
                    <w:i/>
                  </w:rPr>
                  <w:t>Queen’s Quarterly</w:t>
                </w:r>
                <w:r w:rsidR="00DF3AC7">
                  <w:t xml:space="preserve"> (1961)</w:t>
                </w:r>
              </w:p>
              <w:p w14:paraId="047F201B" w14:textId="5B2BF099" w:rsidR="00DF3AC7" w:rsidRDefault="008578F9" w:rsidP="00DF3AC7">
                <w:pPr>
                  <w:spacing w:line="360" w:lineRule="auto"/>
                </w:pPr>
                <w:r>
                  <w:t xml:space="preserve"> ‘</w:t>
                </w:r>
                <w:r w:rsidR="00DF3AC7">
                  <w:t>The Cri</w:t>
                </w:r>
                <w:r>
                  <w:t>tic’s Task: Frye’s Latest Work’</w:t>
                </w:r>
                <w:r w:rsidR="00DF3AC7">
                  <w:t xml:space="preserve"> </w:t>
                </w:r>
                <w:r w:rsidR="00DF3AC7" w:rsidRPr="0064009C">
                  <w:rPr>
                    <w:i/>
                  </w:rPr>
                  <w:t>Canadian Literature</w:t>
                </w:r>
                <w:r w:rsidR="00DF3AC7">
                  <w:t xml:space="preserve"> (1964)</w:t>
                </w:r>
              </w:p>
              <w:p w14:paraId="1BFF4EBA" w14:textId="5D4EF463" w:rsidR="00DF3AC7" w:rsidRDefault="008578F9" w:rsidP="00DF3AC7">
                <w:pPr>
                  <w:spacing w:line="360" w:lineRule="auto"/>
                </w:pPr>
                <w:r>
                  <w:t xml:space="preserve"> ‘</w:t>
                </w:r>
                <w:r w:rsidR="00DF3AC7">
                  <w:t>The Poet and the Nuclear Cri</w:t>
                </w:r>
                <w:r>
                  <w:t>sis’</w:t>
                </w:r>
                <w:r w:rsidR="00DF3AC7">
                  <w:t xml:space="preserve"> </w:t>
                </w:r>
                <w:r w:rsidR="00DF3AC7" w:rsidRPr="0064009C">
                  <w:rPr>
                    <w:i/>
                  </w:rPr>
                  <w:t>English Poetry in Quebec</w:t>
                </w:r>
                <w:r w:rsidR="00DF3AC7">
                  <w:t xml:space="preserve"> (1965)</w:t>
                </w:r>
              </w:p>
              <w:p w14:paraId="2C7C01C6" w14:textId="1B69BDD6" w:rsidR="00DF3AC7" w:rsidRDefault="008578F9" w:rsidP="00DF3AC7">
                <w:pPr>
                  <w:spacing w:line="360" w:lineRule="auto"/>
                </w:pPr>
                <w:r>
                  <w:t xml:space="preserve"> ‘</w:t>
                </w:r>
                <w:r w:rsidR="00DF3AC7" w:rsidRPr="0064009C">
                  <w:rPr>
                    <w:i/>
                  </w:rPr>
                  <w:t>Canadian Literature</w:t>
                </w:r>
                <w:r>
                  <w:t>: The First Ten Years’</w:t>
                </w:r>
                <w:r w:rsidR="00DF3AC7">
                  <w:t xml:space="preserve"> </w:t>
                </w:r>
                <w:r w:rsidR="00DF3AC7" w:rsidRPr="0064009C">
                  <w:rPr>
                    <w:i/>
                  </w:rPr>
                  <w:t>Canadian Literature</w:t>
                </w:r>
                <w:r w:rsidR="00DF3AC7">
                  <w:t xml:space="preserve"> (1969)</w:t>
                </w:r>
              </w:p>
              <w:p w14:paraId="2C5CD85B" w14:textId="458246BC" w:rsidR="00DF3AC7" w:rsidRDefault="008578F9" w:rsidP="00DF3AC7">
                <w:pPr>
                  <w:spacing w:line="360" w:lineRule="auto"/>
                </w:pPr>
                <w:r>
                  <w:t>‘The Poetry of P.K. Page’</w:t>
                </w:r>
                <w:r w:rsidR="00DF3AC7">
                  <w:t xml:space="preserve"> </w:t>
                </w:r>
                <w:r w:rsidR="00DF3AC7" w:rsidRPr="0064009C">
                  <w:rPr>
                    <w:i/>
                  </w:rPr>
                  <w:t>Canadian Literature</w:t>
                </w:r>
                <w:r w:rsidR="00DF3AC7">
                  <w:t xml:space="preserve"> (1971)</w:t>
                </w:r>
              </w:p>
              <w:p w14:paraId="00E4E338" w14:textId="3CDC0D9D" w:rsidR="003F0D73" w:rsidRDefault="008578F9" w:rsidP="00DF3AC7">
                <w:pPr>
                  <w:spacing w:line="360" w:lineRule="auto"/>
                </w:pPr>
                <w:r>
                  <w:lastRenderedPageBreak/>
                  <w:t xml:space="preserve"> ‘</w:t>
                </w:r>
                <w:r w:rsidR="00DF3AC7" w:rsidRPr="0064009C">
                  <w:t>Confessio</w:t>
                </w:r>
                <w:r>
                  <w:t>ns of a Compulsive Anthologist’</w:t>
                </w:r>
                <w:r w:rsidR="00DF3AC7" w:rsidRPr="0064009C">
                  <w:t xml:space="preserve"> </w:t>
                </w:r>
                <w:r w:rsidR="00DF3AC7" w:rsidRPr="0064009C">
                  <w:rPr>
                    <w:i/>
                  </w:rPr>
                  <w:t>Journal of Canadian Studies</w:t>
                </w:r>
                <w:r w:rsidR="00DF3AC7">
                  <w:t xml:space="preserve"> (1976)</w:t>
                </w:r>
              </w:p>
            </w:tc>
          </w:sdtContent>
        </w:sdt>
      </w:tr>
      <w:tr w:rsidR="003235A7" w14:paraId="7EFA0999" w14:textId="77777777" w:rsidTr="003235A7">
        <w:tc>
          <w:tcPr>
            <w:tcW w:w="9016" w:type="dxa"/>
          </w:tcPr>
          <w:p w14:paraId="69937607" w14:textId="77777777" w:rsidR="003235A7" w:rsidRDefault="003235A7" w:rsidP="0036200C">
            <w:r w:rsidRPr="0015114C">
              <w:rPr>
                <w:u w:val="single"/>
              </w:rPr>
              <w:lastRenderedPageBreak/>
              <w:t>Further reading</w:t>
            </w:r>
            <w:r>
              <w:t>:</w:t>
            </w:r>
          </w:p>
          <w:p w14:paraId="67EB5A70" w14:textId="77777777" w:rsidR="0036200C" w:rsidRDefault="008578F9" w:rsidP="008578F9">
            <w:sdt>
              <w:sdtPr>
                <w:id w:val="-2042663454"/>
                <w:citation/>
              </w:sdtPr>
              <w:sdtContent>
                <w:r>
                  <w:fldChar w:fldCharType="begin"/>
                </w:r>
                <w:r>
                  <w:rPr>
                    <w:lang w:val="en-US"/>
                  </w:rPr>
                  <w:instrText xml:space="preserve"> CITATION Can82 \l 1033 </w:instrText>
                </w:r>
                <w:r>
                  <w:fldChar w:fldCharType="separate"/>
                </w:r>
                <w:r w:rsidRPr="008578F9">
                  <w:rPr>
                    <w:noProof/>
                    <w:lang w:val="en-US"/>
                  </w:rPr>
                  <w:t>(Canadian Poetry)</w:t>
                </w:r>
                <w:r>
                  <w:fldChar w:fldCharType="end"/>
                </w:r>
              </w:sdtContent>
            </w:sdt>
          </w:p>
          <w:p w14:paraId="00615744" w14:textId="77777777" w:rsidR="008578F9" w:rsidRDefault="008578F9" w:rsidP="008578F9">
            <w:sdt>
              <w:sdtPr>
                <w:id w:val="461009749"/>
                <w:citation/>
              </w:sdtPr>
              <w:sdtContent>
                <w:r>
                  <w:fldChar w:fldCharType="begin"/>
                </w:r>
                <w:r>
                  <w:rPr>
                    <w:lang w:val="en-US"/>
                  </w:rPr>
                  <w:instrText xml:space="preserve"> CITATION Fer79 \l 1033 </w:instrText>
                </w:r>
                <w:r>
                  <w:fldChar w:fldCharType="separate"/>
                </w:r>
                <w:r w:rsidRPr="008578F9">
                  <w:rPr>
                    <w:noProof/>
                    <w:lang w:val="en-US"/>
                  </w:rPr>
                  <w:t>(Ferns)</w:t>
                </w:r>
                <w:r>
                  <w:fldChar w:fldCharType="end"/>
                </w:r>
              </w:sdtContent>
            </w:sdt>
          </w:p>
          <w:p w14:paraId="06ED2A4C" w14:textId="77777777" w:rsidR="008578F9" w:rsidRDefault="008578F9" w:rsidP="008578F9">
            <w:sdt>
              <w:sdtPr>
                <w:id w:val="-386802721"/>
                <w:citation/>
              </w:sdtPr>
              <w:sdtContent>
                <w:r>
                  <w:fldChar w:fldCharType="begin"/>
                </w:r>
                <w:r>
                  <w:rPr>
                    <w:lang w:val="en-US"/>
                  </w:rPr>
                  <w:instrText xml:space="preserve"> CITATION Nor82 \l 1033 </w:instrText>
                </w:r>
                <w:r>
                  <w:fldChar w:fldCharType="separate"/>
                </w:r>
                <w:r w:rsidRPr="008578F9">
                  <w:rPr>
                    <w:noProof/>
                    <w:lang w:val="en-US"/>
                  </w:rPr>
                  <w:t>(Norris)</w:t>
                </w:r>
                <w:r>
                  <w:fldChar w:fldCharType="end"/>
                </w:r>
              </w:sdtContent>
            </w:sdt>
          </w:p>
          <w:p w14:paraId="4AA33561" w14:textId="77777777" w:rsidR="008578F9" w:rsidRDefault="008578F9" w:rsidP="008578F9">
            <w:sdt>
              <w:sdtPr>
                <w:id w:val="-922109471"/>
                <w:citation/>
              </w:sdtPr>
              <w:sdtContent>
                <w:r>
                  <w:fldChar w:fldCharType="begin"/>
                </w:r>
                <w:r>
                  <w:rPr>
                    <w:lang w:val="en-US"/>
                  </w:rPr>
                  <w:instrText xml:space="preserve"> CITATION Smi07 \l 1033 </w:instrText>
                </w:r>
                <w:r>
                  <w:fldChar w:fldCharType="separate"/>
                </w:r>
                <w:r w:rsidRPr="008578F9">
                  <w:rPr>
                    <w:noProof/>
                    <w:lang w:val="en-US"/>
                  </w:rPr>
                  <w:t>(Smith)</w:t>
                </w:r>
                <w:r>
                  <w:fldChar w:fldCharType="end"/>
                </w:r>
              </w:sdtContent>
            </w:sdt>
          </w:p>
          <w:p w14:paraId="6198D133" w14:textId="77777777" w:rsidR="008578F9" w:rsidRDefault="008578F9" w:rsidP="008578F9">
            <w:sdt>
              <w:sdtPr>
                <w:id w:val="-148135054"/>
                <w:citation/>
              </w:sdtPr>
              <w:sdtContent>
                <w:r>
                  <w:fldChar w:fldCharType="begin"/>
                </w:r>
                <w:r>
                  <w:rPr>
                    <w:lang w:val="en-US"/>
                  </w:rPr>
                  <w:instrText xml:space="preserve"> CITATION Ste82 \l 1033 </w:instrText>
                </w:r>
                <w:r>
                  <w:fldChar w:fldCharType="separate"/>
                </w:r>
                <w:r w:rsidRPr="008578F9">
                  <w:rPr>
                    <w:noProof/>
                    <w:lang w:val="en-US"/>
                  </w:rPr>
                  <w:t>(Stevens)</w:t>
                </w:r>
                <w:r>
                  <w:fldChar w:fldCharType="end"/>
                </w:r>
              </w:sdtContent>
            </w:sdt>
          </w:p>
          <w:p w14:paraId="11F6F1E2" w14:textId="77777777" w:rsidR="008578F9" w:rsidRDefault="008578F9" w:rsidP="008578F9">
            <w:sdt>
              <w:sdtPr>
                <w:id w:val="74254775"/>
                <w:citation/>
              </w:sdtPr>
              <w:sdtContent>
                <w:r>
                  <w:fldChar w:fldCharType="begin"/>
                </w:r>
                <w:r>
                  <w:rPr>
                    <w:lang w:val="en-US"/>
                  </w:rPr>
                  <w:instrText xml:space="preserve"> CITATION Tre891 \l 1033 </w:instrText>
                </w:r>
                <w:r>
                  <w:fldChar w:fldCharType="separate"/>
                </w:r>
                <w:r w:rsidRPr="008578F9">
                  <w:rPr>
                    <w:noProof/>
                    <w:lang w:val="en-US"/>
                  </w:rPr>
                  <w:t>(Trehearne)</w:t>
                </w:r>
                <w:r>
                  <w:fldChar w:fldCharType="end"/>
                </w:r>
              </w:sdtContent>
            </w:sdt>
          </w:p>
          <w:p w14:paraId="5131CFB4" w14:textId="238303A2" w:rsidR="008578F9" w:rsidRDefault="008578F9" w:rsidP="008578F9">
            <w:sdt>
              <w:sdtPr>
                <w:id w:val="1103698169"/>
                <w:citation/>
              </w:sdtPr>
              <w:sdtContent>
                <w:r>
                  <w:fldChar w:fldCharType="begin"/>
                </w:r>
                <w:r>
                  <w:rPr>
                    <w:lang w:val="en-US"/>
                  </w:rPr>
                  <w:instrText xml:space="preserve"> CITATION Uni63 \l 1033 </w:instrText>
                </w:r>
                <w:r>
                  <w:fldChar w:fldCharType="separate"/>
                </w:r>
                <w:r w:rsidRPr="008578F9">
                  <w:rPr>
                    <w:noProof/>
                    <w:lang w:val="en-US"/>
                  </w:rPr>
                  <w:t>(University of British Columbia)</w:t>
                </w:r>
                <w:r>
                  <w:fldChar w:fldCharType="end"/>
                </w:r>
              </w:sdtContent>
            </w:sdt>
          </w:p>
        </w:tc>
      </w:tr>
    </w:tbl>
    <w:p w14:paraId="594F31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B3254" w14:textId="77777777" w:rsidR="008578F9" w:rsidRDefault="008578F9" w:rsidP="007A0D55">
      <w:pPr>
        <w:spacing w:after="0" w:line="240" w:lineRule="auto"/>
      </w:pPr>
      <w:r>
        <w:separator/>
      </w:r>
    </w:p>
  </w:endnote>
  <w:endnote w:type="continuationSeparator" w:id="0">
    <w:p w14:paraId="51797C75" w14:textId="77777777" w:rsidR="008578F9" w:rsidRDefault="008578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29D5A" w14:textId="77777777" w:rsidR="008578F9" w:rsidRDefault="008578F9" w:rsidP="007A0D55">
      <w:pPr>
        <w:spacing w:after="0" w:line="240" w:lineRule="auto"/>
      </w:pPr>
      <w:r>
        <w:separator/>
      </w:r>
    </w:p>
  </w:footnote>
  <w:footnote w:type="continuationSeparator" w:id="0">
    <w:p w14:paraId="6861675C" w14:textId="77777777" w:rsidR="008578F9" w:rsidRDefault="008578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750E" w14:textId="77777777" w:rsidR="008578F9" w:rsidRDefault="008578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B26DC7" w14:textId="77777777" w:rsidR="008578F9" w:rsidRDefault="008578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C7"/>
    <w:rsid w:val="00032559"/>
    <w:rsid w:val="00052040"/>
    <w:rsid w:val="000B25AE"/>
    <w:rsid w:val="000B55AB"/>
    <w:rsid w:val="000D24DC"/>
    <w:rsid w:val="000F4444"/>
    <w:rsid w:val="00101B2E"/>
    <w:rsid w:val="00116FA0"/>
    <w:rsid w:val="001300B4"/>
    <w:rsid w:val="0015114C"/>
    <w:rsid w:val="001770CA"/>
    <w:rsid w:val="001A21F3"/>
    <w:rsid w:val="001A2537"/>
    <w:rsid w:val="001A6A06"/>
    <w:rsid w:val="00210C03"/>
    <w:rsid w:val="002162E2"/>
    <w:rsid w:val="00225C5A"/>
    <w:rsid w:val="00230B10"/>
    <w:rsid w:val="00234353"/>
    <w:rsid w:val="00244BB0"/>
    <w:rsid w:val="00274968"/>
    <w:rsid w:val="002A0A0D"/>
    <w:rsid w:val="002B0B37"/>
    <w:rsid w:val="0030662D"/>
    <w:rsid w:val="003235A7"/>
    <w:rsid w:val="0036200C"/>
    <w:rsid w:val="003677B6"/>
    <w:rsid w:val="003D3579"/>
    <w:rsid w:val="003E2795"/>
    <w:rsid w:val="003F0D73"/>
    <w:rsid w:val="00457393"/>
    <w:rsid w:val="00462DBE"/>
    <w:rsid w:val="00464699"/>
    <w:rsid w:val="00483379"/>
    <w:rsid w:val="00487BC5"/>
    <w:rsid w:val="004958AA"/>
    <w:rsid w:val="00496888"/>
    <w:rsid w:val="004A7476"/>
    <w:rsid w:val="004E5896"/>
    <w:rsid w:val="00513EE6"/>
    <w:rsid w:val="00534F8F"/>
    <w:rsid w:val="00590035"/>
    <w:rsid w:val="005B177E"/>
    <w:rsid w:val="005B3921"/>
    <w:rsid w:val="005F26D7"/>
    <w:rsid w:val="005F5450"/>
    <w:rsid w:val="006D0412"/>
    <w:rsid w:val="006E04A7"/>
    <w:rsid w:val="007411B9"/>
    <w:rsid w:val="00780D95"/>
    <w:rsid w:val="00780DC7"/>
    <w:rsid w:val="007A0D55"/>
    <w:rsid w:val="007B3377"/>
    <w:rsid w:val="007E5F44"/>
    <w:rsid w:val="0080437D"/>
    <w:rsid w:val="00821DE3"/>
    <w:rsid w:val="00846CE1"/>
    <w:rsid w:val="008578F9"/>
    <w:rsid w:val="008A5B87"/>
    <w:rsid w:val="00922950"/>
    <w:rsid w:val="00976589"/>
    <w:rsid w:val="009A7264"/>
    <w:rsid w:val="009D1606"/>
    <w:rsid w:val="009E18A1"/>
    <w:rsid w:val="009E73D7"/>
    <w:rsid w:val="00A27D2C"/>
    <w:rsid w:val="00A76FD9"/>
    <w:rsid w:val="00AB436D"/>
    <w:rsid w:val="00AD2F24"/>
    <w:rsid w:val="00AD4844"/>
    <w:rsid w:val="00B219AE"/>
    <w:rsid w:val="00B33145"/>
    <w:rsid w:val="00B574C9"/>
    <w:rsid w:val="00BB7354"/>
    <w:rsid w:val="00BC39C9"/>
    <w:rsid w:val="00BE5BF7"/>
    <w:rsid w:val="00BF40E1"/>
    <w:rsid w:val="00C27FAB"/>
    <w:rsid w:val="00C358D4"/>
    <w:rsid w:val="00C6296B"/>
    <w:rsid w:val="00CC586D"/>
    <w:rsid w:val="00CF1542"/>
    <w:rsid w:val="00CF3EC5"/>
    <w:rsid w:val="00D656DA"/>
    <w:rsid w:val="00D83300"/>
    <w:rsid w:val="00DC3A33"/>
    <w:rsid w:val="00DC6B48"/>
    <w:rsid w:val="00DF01B0"/>
    <w:rsid w:val="00DF3AC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7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3A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AC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3A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AC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930EF865C23D46B397E88D3AE0B837"/>
        <w:category>
          <w:name w:val="General"/>
          <w:gallery w:val="placeholder"/>
        </w:category>
        <w:types>
          <w:type w:val="bbPlcHdr"/>
        </w:types>
        <w:behaviors>
          <w:behavior w:val="content"/>
        </w:behaviors>
        <w:guid w:val="{C3790E62-9199-8546-85D3-B06CAC83BECF}"/>
      </w:docPartPr>
      <w:docPartBody>
        <w:p w:rsidR="00000000" w:rsidRDefault="004E117A">
          <w:pPr>
            <w:pStyle w:val="96930EF865C23D46B397E88D3AE0B837"/>
          </w:pPr>
          <w:r w:rsidRPr="00CC586D">
            <w:rPr>
              <w:rStyle w:val="PlaceholderText"/>
              <w:b/>
              <w:color w:val="FFFFFF" w:themeColor="background1"/>
            </w:rPr>
            <w:t>[Salutation]</w:t>
          </w:r>
        </w:p>
      </w:docPartBody>
    </w:docPart>
    <w:docPart>
      <w:docPartPr>
        <w:name w:val="0B5F36629C9ECE4D83B381057328CA8E"/>
        <w:category>
          <w:name w:val="General"/>
          <w:gallery w:val="placeholder"/>
        </w:category>
        <w:types>
          <w:type w:val="bbPlcHdr"/>
        </w:types>
        <w:behaviors>
          <w:behavior w:val="content"/>
        </w:behaviors>
        <w:guid w:val="{383C8119-8889-C248-B703-FF1B405680D2}"/>
      </w:docPartPr>
      <w:docPartBody>
        <w:p w:rsidR="00000000" w:rsidRDefault="004E117A">
          <w:pPr>
            <w:pStyle w:val="0B5F36629C9ECE4D83B381057328CA8E"/>
          </w:pPr>
          <w:r>
            <w:rPr>
              <w:rStyle w:val="PlaceholderText"/>
            </w:rPr>
            <w:t>[First name]</w:t>
          </w:r>
        </w:p>
      </w:docPartBody>
    </w:docPart>
    <w:docPart>
      <w:docPartPr>
        <w:name w:val="5A4872B9475FE94E849CC68744918A75"/>
        <w:category>
          <w:name w:val="General"/>
          <w:gallery w:val="placeholder"/>
        </w:category>
        <w:types>
          <w:type w:val="bbPlcHdr"/>
        </w:types>
        <w:behaviors>
          <w:behavior w:val="content"/>
        </w:behaviors>
        <w:guid w:val="{72AA57DC-03AE-984A-88B9-2444F7ADFB98}"/>
      </w:docPartPr>
      <w:docPartBody>
        <w:p w:rsidR="00000000" w:rsidRDefault="004E117A">
          <w:pPr>
            <w:pStyle w:val="5A4872B9475FE94E849CC68744918A75"/>
          </w:pPr>
          <w:r>
            <w:rPr>
              <w:rStyle w:val="PlaceholderText"/>
            </w:rPr>
            <w:t>[Middle name]</w:t>
          </w:r>
        </w:p>
      </w:docPartBody>
    </w:docPart>
    <w:docPart>
      <w:docPartPr>
        <w:name w:val="92079FC33296064F98665B7C6C15FDBA"/>
        <w:category>
          <w:name w:val="General"/>
          <w:gallery w:val="placeholder"/>
        </w:category>
        <w:types>
          <w:type w:val="bbPlcHdr"/>
        </w:types>
        <w:behaviors>
          <w:behavior w:val="content"/>
        </w:behaviors>
        <w:guid w:val="{B47CBAEE-8F63-6542-9EF2-7D6FFC5D32F7}"/>
      </w:docPartPr>
      <w:docPartBody>
        <w:p w:rsidR="00000000" w:rsidRDefault="004E117A">
          <w:pPr>
            <w:pStyle w:val="92079FC33296064F98665B7C6C15FDBA"/>
          </w:pPr>
          <w:r>
            <w:rPr>
              <w:rStyle w:val="PlaceholderText"/>
            </w:rPr>
            <w:t>[Last name]</w:t>
          </w:r>
        </w:p>
      </w:docPartBody>
    </w:docPart>
    <w:docPart>
      <w:docPartPr>
        <w:name w:val="22A13CEDC3ECB14FA7E08A8F861B789C"/>
        <w:category>
          <w:name w:val="General"/>
          <w:gallery w:val="placeholder"/>
        </w:category>
        <w:types>
          <w:type w:val="bbPlcHdr"/>
        </w:types>
        <w:behaviors>
          <w:behavior w:val="content"/>
        </w:behaviors>
        <w:guid w:val="{36FB02D9-B0A2-464E-A595-9B79F036C2BD}"/>
      </w:docPartPr>
      <w:docPartBody>
        <w:p w:rsidR="00000000" w:rsidRDefault="004E117A">
          <w:pPr>
            <w:pStyle w:val="22A13CEDC3ECB14FA7E08A8F861B789C"/>
          </w:pPr>
          <w:r>
            <w:rPr>
              <w:rStyle w:val="PlaceholderText"/>
            </w:rPr>
            <w:t>[Enter your biography]</w:t>
          </w:r>
        </w:p>
      </w:docPartBody>
    </w:docPart>
    <w:docPart>
      <w:docPartPr>
        <w:name w:val="B48E29B43F59FC45BF688345C02E9499"/>
        <w:category>
          <w:name w:val="General"/>
          <w:gallery w:val="placeholder"/>
        </w:category>
        <w:types>
          <w:type w:val="bbPlcHdr"/>
        </w:types>
        <w:behaviors>
          <w:behavior w:val="content"/>
        </w:behaviors>
        <w:guid w:val="{EA645D9F-8E80-7D43-8B1D-2DFF9B50BC81}"/>
      </w:docPartPr>
      <w:docPartBody>
        <w:p w:rsidR="00000000" w:rsidRDefault="004E117A">
          <w:pPr>
            <w:pStyle w:val="B48E29B43F59FC45BF688345C02E9499"/>
          </w:pPr>
          <w:r>
            <w:rPr>
              <w:rStyle w:val="PlaceholderText"/>
            </w:rPr>
            <w:t>[Enter the institution with which you are affiliated]</w:t>
          </w:r>
        </w:p>
      </w:docPartBody>
    </w:docPart>
    <w:docPart>
      <w:docPartPr>
        <w:name w:val="062A70BA65AD6F4B9D3024D52C32BFD0"/>
        <w:category>
          <w:name w:val="General"/>
          <w:gallery w:val="placeholder"/>
        </w:category>
        <w:types>
          <w:type w:val="bbPlcHdr"/>
        </w:types>
        <w:behaviors>
          <w:behavior w:val="content"/>
        </w:behaviors>
        <w:guid w:val="{991F9FA9-F34E-F04E-A4D0-5EDD97189CED}"/>
      </w:docPartPr>
      <w:docPartBody>
        <w:p w:rsidR="00000000" w:rsidRDefault="004E117A">
          <w:pPr>
            <w:pStyle w:val="062A70BA65AD6F4B9D3024D52C32BFD0"/>
          </w:pPr>
          <w:r w:rsidRPr="00EF74F7">
            <w:rPr>
              <w:b/>
              <w:color w:val="808080" w:themeColor="background1" w:themeShade="80"/>
            </w:rPr>
            <w:t>[Enter the headword for your article]</w:t>
          </w:r>
        </w:p>
      </w:docPartBody>
    </w:docPart>
    <w:docPart>
      <w:docPartPr>
        <w:name w:val="BF51E812E0908D47A572BA128933517E"/>
        <w:category>
          <w:name w:val="General"/>
          <w:gallery w:val="placeholder"/>
        </w:category>
        <w:types>
          <w:type w:val="bbPlcHdr"/>
        </w:types>
        <w:behaviors>
          <w:behavior w:val="content"/>
        </w:behaviors>
        <w:guid w:val="{178C431B-CDD8-544D-B4FE-50E52064F07E}"/>
      </w:docPartPr>
      <w:docPartBody>
        <w:p w:rsidR="00000000" w:rsidRDefault="004E117A">
          <w:pPr>
            <w:pStyle w:val="BF51E812E0908D47A572BA12893351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896C0B50E7D4489A13666F39B4F529"/>
        <w:category>
          <w:name w:val="General"/>
          <w:gallery w:val="placeholder"/>
        </w:category>
        <w:types>
          <w:type w:val="bbPlcHdr"/>
        </w:types>
        <w:behaviors>
          <w:behavior w:val="content"/>
        </w:behaviors>
        <w:guid w:val="{6F3D2E3C-6093-F041-A533-1595094B123A}"/>
      </w:docPartPr>
      <w:docPartBody>
        <w:p w:rsidR="00000000" w:rsidRDefault="004E117A">
          <w:pPr>
            <w:pStyle w:val="1A896C0B50E7D4489A13666F39B4F5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D4F31C20EFE446A7E9EB7EE0EB4E65"/>
        <w:category>
          <w:name w:val="General"/>
          <w:gallery w:val="placeholder"/>
        </w:category>
        <w:types>
          <w:type w:val="bbPlcHdr"/>
        </w:types>
        <w:behaviors>
          <w:behavior w:val="content"/>
        </w:behaviors>
        <w:guid w:val="{8B0044F3-C56A-DD48-B07F-6EC9C1104DF8}"/>
      </w:docPartPr>
      <w:docPartBody>
        <w:p w:rsidR="00000000" w:rsidRDefault="004E117A">
          <w:pPr>
            <w:pStyle w:val="2ED4F31C20EFE446A7E9EB7EE0EB4E6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930EF865C23D46B397E88D3AE0B837">
    <w:name w:val="96930EF865C23D46B397E88D3AE0B837"/>
  </w:style>
  <w:style w:type="paragraph" w:customStyle="1" w:styleId="0B5F36629C9ECE4D83B381057328CA8E">
    <w:name w:val="0B5F36629C9ECE4D83B381057328CA8E"/>
  </w:style>
  <w:style w:type="paragraph" w:customStyle="1" w:styleId="5A4872B9475FE94E849CC68744918A75">
    <w:name w:val="5A4872B9475FE94E849CC68744918A75"/>
  </w:style>
  <w:style w:type="paragraph" w:customStyle="1" w:styleId="92079FC33296064F98665B7C6C15FDBA">
    <w:name w:val="92079FC33296064F98665B7C6C15FDBA"/>
  </w:style>
  <w:style w:type="paragraph" w:customStyle="1" w:styleId="22A13CEDC3ECB14FA7E08A8F861B789C">
    <w:name w:val="22A13CEDC3ECB14FA7E08A8F861B789C"/>
  </w:style>
  <w:style w:type="paragraph" w:customStyle="1" w:styleId="B48E29B43F59FC45BF688345C02E9499">
    <w:name w:val="B48E29B43F59FC45BF688345C02E9499"/>
  </w:style>
  <w:style w:type="paragraph" w:customStyle="1" w:styleId="062A70BA65AD6F4B9D3024D52C32BFD0">
    <w:name w:val="062A70BA65AD6F4B9D3024D52C32BFD0"/>
  </w:style>
  <w:style w:type="paragraph" w:customStyle="1" w:styleId="BF51E812E0908D47A572BA128933517E">
    <w:name w:val="BF51E812E0908D47A572BA128933517E"/>
  </w:style>
  <w:style w:type="paragraph" w:customStyle="1" w:styleId="1A896C0B50E7D4489A13666F39B4F529">
    <w:name w:val="1A896C0B50E7D4489A13666F39B4F529"/>
  </w:style>
  <w:style w:type="paragraph" w:customStyle="1" w:styleId="2ED4F31C20EFE446A7E9EB7EE0EB4E65">
    <w:name w:val="2ED4F31C20EFE446A7E9EB7EE0EB4E65"/>
  </w:style>
  <w:style w:type="paragraph" w:customStyle="1" w:styleId="620EADCD33431749B03A9EAA8983621F">
    <w:name w:val="620EADCD33431749B03A9EAA89836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930EF865C23D46B397E88D3AE0B837">
    <w:name w:val="96930EF865C23D46B397E88D3AE0B837"/>
  </w:style>
  <w:style w:type="paragraph" w:customStyle="1" w:styleId="0B5F36629C9ECE4D83B381057328CA8E">
    <w:name w:val="0B5F36629C9ECE4D83B381057328CA8E"/>
  </w:style>
  <w:style w:type="paragraph" w:customStyle="1" w:styleId="5A4872B9475FE94E849CC68744918A75">
    <w:name w:val="5A4872B9475FE94E849CC68744918A75"/>
  </w:style>
  <w:style w:type="paragraph" w:customStyle="1" w:styleId="92079FC33296064F98665B7C6C15FDBA">
    <w:name w:val="92079FC33296064F98665B7C6C15FDBA"/>
  </w:style>
  <w:style w:type="paragraph" w:customStyle="1" w:styleId="22A13CEDC3ECB14FA7E08A8F861B789C">
    <w:name w:val="22A13CEDC3ECB14FA7E08A8F861B789C"/>
  </w:style>
  <w:style w:type="paragraph" w:customStyle="1" w:styleId="B48E29B43F59FC45BF688345C02E9499">
    <w:name w:val="B48E29B43F59FC45BF688345C02E9499"/>
  </w:style>
  <w:style w:type="paragraph" w:customStyle="1" w:styleId="062A70BA65AD6F4B9D3024D52C32BFD0">
    <w:name w:val="062A70BA65AD6F4B9D3024D52C32BFD0"/>
  </w:style>
  <w:style w:type="paragraph" w:customStyle="1" w:styleId="BF51E812E0908D47A572BA128933517E">
    <w:name w:val="BF51E812E0908D47A572BA128933517E"/>
  </w:style>
  <w:style w:type="paragraph" w:customStyle="1" w:styleId="1A896C0B50E7D4489A13666F39B4F529">
    <w:name w:val="1A896C0B50E7D4489A13666F39B4F529"/>
  </w:style>
  <w:style w:type="paragraph" w:customStyle="1" w:styleId="2ED4F31C20EFE446A7E9EB7EE0EB4E65">
    <w:name w:val="2ED4F31C20EFE446A7E9EB7EE0EB4E65"/>
  </w:style>
  <w:style w:type="paragraph" w:customStyle="1" w:styleId="620EADCD33431749B03A9EAA8983621F">
    <w:name w:val="620EADCD33431749B03A9EAA89836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Fer79</b:Tag>
    <b:SourceType>Book</b:SourceType>
    <b:Guid>{FC67A596-938C-8549-A14D-8E9772ABFC05}</b:Guid>
    <b:Title>A.J.M. Smith</b:Title>
    <b:Year>1979</b:Year>
    <b:City>Boston</b:City>
    <b:Publisher>Twayne Publishers</b:Publisher>
    <b:Author>
      <b:Author>
        <b:NameList>
          <b:Person>
            <b:Last>Ferns</b:Last>
            <b:First>John</b:First>
          </b:Person>
        </b:NameList>
      </b:Author>
    </b:Author>
    <b:RefOrder>2</b:RefOrder>
  </b:Source>
  <b:Source>
    <b:Tag>Uni63</b:Tag>
    <b:SourceType>JournalArticle</b:SourceType>
    <b:Guid>{00670750-EAE6-8F45-A1AD-7CFACF38DABB}</b:Guid>
    <b:Author>
      <b:Author>
        <b:Corporate>University of British Columbia</b:Corporate>
      </b:Author>
    </b:Author>
    <b:Title>Salute to A.J.M. Smith</b:Title>
    <b:City>Vancouver</b:City>
    <b:Publisher>University of British Columbia</b:Publisher>
    <b:Year>1963</b:Year>
    <b:Volume>15</b:Volume>
    <b:JournalName>Canadian Literature</b:JournalName>
    <b:Comments>http://canlit.ca/issues/15 </b:Comments>
    <b:RefOrder>7</b:RefOrder>
  </b:Source>
  <b:Source>
    <b:Tag>Can82</b:Tag>
    <b:SourceType>JournalArticle</b:SourceType>
    <b:Guid>{00977808-8B55-534B-8757-6ADE2A701F25}</b:Guid>
    <b:Author>
      <b:Author>
        <b:Corporate>Canadian Poetry</b:Corporate>
      </b:Author>
    </b:Author>
    <b:JournalName>Canadian Poetry</b:JournalName>
    <b:Publisher>University of Toronto</b:Publisher>
    <b:Year>1982</b:Year>
    <b:Volume>11</b:Volume>
    <b:Comments>http://www.canadianpoetry.ca/cpjrn/vol11/vol11index.htm</b:Comments>
    <b:Title>In Memoriam: Arthur James Marshall Smith (1902-1980)</b:Title>
    <b:RefOrder>1</b:RefOrder>
  </b:Source>
  <b:Source>
    <b:Tag>Nor82</b:Tag>
    <b:SourceType>JournalArticle</b:SourceType>
    <b:Guid>{4C6928CE-58C4-1743-8671-70FF5BD3F782}</b:Guid>
    <b:Title>The Beginnings of Canadian Modernism</b:Title>
    <b:JournalName>Canadian Poetry</b:JournalName>
    <b:Year>1982</b:Year>
    <b:Volume>11</b:Volume>
    <b:Author>
      <b:Author>
        <b:NameList>
          <b:Person>
            <b:Last>Norris</b:Last>
            <b:First>Ken</b:First>
          </b:Person>
        </b:NameList>
      </b:Author>
    </b:Author>
    <b:RefOrder>3</b:RefOrder>
  </b:Source>
  <b:Source>
    <b:Tag>Ste82</b:Tag>
    <b:SourceType>JournalArticle</b:SourceType>
    <b:Guid>{8065BCD2-C16A-0B46-ADBD-E482C7D3CAAE}</b:Guid>
    <b:Title>The Lagacy of A.J.M. Smith</b:Title>
    <b:JournalName>Canadian Poetry</b:JournalName>
    <b:Year>1982</b:Year>
    <b:Volume>11</b:Volume>
    <b:Author>
      <b:Author>
        <b:NameList>
          <b:Person>
            <b:Last>Stevens</b:Last>
            <b:First>Peter</b:First>
          </b:Person>
        </b:NameList>
      </b:Author>
    </b:Author>
    <b:RefOrder>5</b:RefOrder>
  </b:Source>
  <b:Source>
    <b:Tag>Tre891</b:Tag>
    <b:SourceType>Book</b:SourceType>
    <b:Guid>{86696CAA-8EE7-944A-8991-9F25F84888D0}</b:Guid>
    <b:Title>Aestheticism and the Canadian Modernists: Aspects of a Poetic Influence</b:Title>
    <b:Publisher>McGill-Queen's UP</b:Publisher>
    <b:City>Kingston</b:City>
    <b:Year>1989</b:Year>
    <b:Author>
      <b:Author>
        <b:NameList>
          <b:Person>
            <b:Last>Trehearne</b:Last>
            <b:First>Brian</b:First>
          </b:Person>
        </b:NameList>
      </b:Author>
    </b:Author>
    <b:RefOrder>6</b:RefOrder>
  </b:Source>
  <b:Source>
    <b:Tag>Smi07</b:Tag>
    <b:SourceType>Book</b:SourceType>
    <b:Guid>{0320EB58-15E2-9742-BA22-7AAE7C14EEBA}</b:Guid>
    <b:Title>The Complete Poems</b:Title>
    <b:City>London</b:City>
    <b:Publisher>Canadian Poetry Press</b:Publisher>
    <b:Year>2007</b:Year>
    <b:Author>
      <b:Author>
        <b:NameList>
          <b:Person>
            <b:Last>Smith</b:Last>
            <b:First>A.J.M.</b:First>
          </b:Person>
        </b:NameList>
      </b:Author>
    </b:Author>
    <b:RefOrder>4</b:RefOrder>
  </b:Source>
</b:Sources>
</file>

<file path=customXml/itemProps1.xml><?xml version="1.0" encoding="utf-8"?>
<ds:datastoreItem xmlns:ds="http://schemas.openxmlformats.org/officeDocument/2006/customXml" ds:itemID="{151465D9-950E-6E49-85AB-ADA46962A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5</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13</cp:revision>
  <dcterms:created xsi:type="dcterms:W3CDTF">2015-03-19T02:02:00Z</dcterms:created>
  <dcterms:modified xsi:type="dcterms:W3CDTF">2015-03-19T02:33:00Z</dcterms:modified>
</cp:coreProperties>
</file>