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C6D7F03" w14:textId="77777777" w:rsidTr="00922950">
        <w:tc>
          <w:tcPr>
            <w:tcW w:w="491" w:type="dxa"/>
            <w:vMerge w:val="restart"/>
            <w:shd w:val="clear" w:color="auto" w:fill="A6A6A6" w:themeFill="background1" w:themeFillShade="A6"/>
            <w:textDirection w:val="btLr"/>
          </w:tcPr>
          <w:p w14:paraId="08D301EB" w14:textId="77777777" w:rsidR="00B574C9" w:rsidRPr="00CC586D" w:rsidRDefault="0035693F" w:rsidP="00CC586D">
            <w:pPr>
              <w:jc w:val="center"/>
              <w:rPr>
                <w:b/>
                <w:color w:val="FFFFFF" w:themeColor="background1"/>
              </w:rPr>
            </w:pPr>
            <w:r>
              <w:rPr>
                <w:b/>
                <w:color w:val="FFFFFF" w:themeColor="background1"/>
              </w:rPr>
              <w:t>ß</w:t>
            </w:r>
          </w:p>
        </w:tc>
        <w:sdt>
          <w:sdtPr>
            <w:rPr>
              <w:b/>
              <w:color w:val="FFFFFF" w:themeColor="background1"/>
            </w:rPr>
            <w:alias w:val="Salutation"/>
            <w:tag w:val="salutation"/>
            <w:id w:val="-1659997262"/>
            <w:placeholder>
              <w:docPart w:val="E1E43BFC97B4E44DA83FE6B1A375F637"/>
            </w:placeholder>
            <w:showingPlcHdr/>
            <w:dropDownList>
              <w:listItem w:displayText="Dr." w:value="Dr."/>
              <w:listItem w:displayText="Prof." w:value="Prof."/>
            </w:dropDownList>
          </w:sdtPr>
          <w:sdtEndPr/>
          <w:sdtContent>
            <w:tc>
              <w:tcPr>
                <w:tcW w:w="1259" w:type="dxa"/>
              </w:tcPr>
              <w:p w14:paraId="21FD4B8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89A25BCC64AE14281E99AF00982C0B7"/>
            </w:placeholder>
            <w:text/>
          </w:sdtPr>
          <w:sdtEndPr/>
          <w:sdtContent>
            <w:tc>
              <w:tcPr>
                <w:tcW w:w="2073" w:type="dxa"/>
              </w:tcPr>
              <w:p w14:paraId="0D46FB2C" w14:textId="77777777" w:rsidR="00B574C9" w:rsidRDefault="0035693F" w:rsidP="0035693F">
                <w:r>
                  <w:t>Alice</w:t>
                </w:r>
              </w:p>
            </w:tc>
          </w:sdtContent>
        </w:sdt>
        <w:sdt>
          <w:sdtPr>
            <w:alias w:val="Middle name"/>
            <w:tag w:val="authorMiddleName"/>
            <w:id w:val="-2076034781"/>
            <w:placeholder>
              <w:docPart w:val="171909D61548164D814095DA501712B4"/>
            </w:placeholder>
            <w:showingPlcHdr/>
            <w:text/>
          </w:sdtPr>
          <w:sdtEndPr/>
          <w:sdtContent>
            <w:tc>
              <w:tcPr>
                <w:tcW w:w="2551" w:type="dxa"/>
              </w:tcPr>
              <w:p w14:paraId="771E6FE4" w14:textId="77777777" w:rsidR="00B574C9" w:rsidRDefault="00B574C9" w:rsidP="00922950">
                <w:r>
                  <w:rPr>
                    <w:rStyle w:val="PlaceholderText"/>
                  </w:rPr>
                  <w:t>[Middle name]</w:t>
                </w:r>
              </w:p>
            </w:tc>
          </w:sdtContent>
        </w:sdt>
        <w:sdt>
          <w:sdtPr>
            <w:alias w:val="Last name"/>
            <w:tag w:val="authorLastName"/>
            <w:id w:val="-1088529830"/>
            <w:placeholder>
              <w:docPart w:val="A3F52392C3147A46B596E4FBA9BD926A"/>
            </w:placeholder>
            <w:text/>
          </w:sdtPr>
          <w:sdtEndPr/>
          <w:sdtContent>
            <w:tc>
              <w:tcPr>
                <w:tcW w:w="2642" w:type="dxa"/>
              </w:tcPr>
              <w:p w14:paraId="65B784C6" w14:textId="77777777" w:rsidR="00B574C9" w:rsidRDefault="0035693F" w:rsidP="0035693F">
                <w:proofErr w:type="spellStart"/>
                <w:r>
                  <w:t>Heeren</w:t>
                </w:r>
                <w:proofErr w:type="spellEnd"/>
              </w:p>
            </w:tc>
          </w:sdtContent>
        </w:sdt>
      </w:tr>
      <w:tr w:rsidR="00B574C9" w14:paraId="5BAF72A4" w14:textId="77777777" w:rsidTr="001A6A06">
        <w:trPr>
          <w:trHeight w:val="986"/>
        </w:trPr>
        <w:tc>
          <w:tcPr>
            <w:tcW w:w="491" w:type="dxa"/>
            <w:vMerge/>
            <w:shd w:val="clear" w:color="auto" w:fill="A6A6A6" w:themeFill="background1" w:themeFillShade="A6"/>
          </w:tcPr>
          <w:p w14:paraId="1FAE8330" w14:textId="77777777" w:rsidR="00B574C9" w:rsidRPr="001A6A06" w:rsidRDefault="00B574C9" w:rsidP="00CF1542">
            <w:pPr>
              <w:jc w:val="center"/>
              <w:rPr>
                <w:b/>
                <w:color w:val="FFFFFF" w:themeColor="background1"/>
              </w:rPr>
            </w:pPr>
          </w:p>
        </w:tc>
        <w:sdt>
          <w:sdtPr>
            <w:alias w:val="Biography"/>
            <w:tag w:val="authorBiography"/>
            <w:id w:val="938807824"/>
            <w:placeholder>
              <w:docPart w:val="24534A1274C6F64BAC8A814D748FB507"/>
            </w:placeholder>
            <w:showingPlcHdr/>
          </w:sdtPr>
          <w:sdtEndPr/>
          <w:sdtContent>
            <w:tc>
              <w:tcPr>
                <w:tcW w:w="8525" w:type="dxa"/>
                <w:gridSpan w:val="4"/>
              </w:tcPr>
              <w:p w14:paraId="04EB8DE6" w14:textId="77777777" w:rsidR="00B574C9" w:rsidRDefault="00B574C9" w:rsidP="00922950">
                <w:r>
                  <w:rPr>
                    <w:rStyle w:val="PlaceholderText"/>
                  </w:rPr>
                  <w:t>[Enter your biography]</w:t>
                </w:r>
              </w:p>
            </w:tc>
          </w:sdtContent>
        </w:sdt>
      </w:tr>
      <w:tr w:rsidR="00B574C9" w14:paraId="7C79874B" w14:textId="77777777" w:rsidTr="001A6A06">
        <w:trPr>
          <w:trHeight w:val="986"/>
        </w:trPr>
        <w:tc>
          <w:tcPr>
            <w:tcW w:w="491" w:type="dxa"/>
            <w:vMerge/>
            <w:shd w:val="clear" w:color="auto" w:fill="A6A6A6" w:themeFill="background1" w:themeFillShade="A6"/>
          </w:tcPr>
          <w:p w14:paraId="74CDDF5B" w14:textId="77777777" w:rsidR="00B574C9" w:rsidRPr="001A6A06" w:rsidRDefault="00B574C9" w:rsidP="00CF1542">
            <w:pPr>
              <w:jc w:val="center"/>
              <w:rPr>
                <w:b/>
                <w:color w:val="FFFFFF" w:themeColor="background1"/>
              </w:rPr>
            </w:pPr>
          </w:p>
        </w:tc>
        <w:sdt>
          <w:sdtPr>
            <w:alias w:val="Affiliation"/>
            <w:tag w:val="affiliation"/>
            <w:id w:val="2012937915"/>
            <w:placeholder>
              <w:docPart w:val="BB40333F0EAFAE4C92151209BAA27B1C"/>
            </w:placeholder>
            <w:showingPlcHdr/>
            <w:text/>
          </w:sdtPr>
          <w:sdtEndPr/>
          <w:sdtContent>
            <w:tc>
              <w:tcPr>
                <w:tcW w:w="8525" w:type="dxa"/>
                <w:gridSpan w:val="4"/>
              </w:tcPr>
              <w:p w14:paraId="18FEA7D6" w14:textId="77777777" w:rsidR="00B574C9" w:rsidRDefault="00B574C9" w:rsidP="00B574C9">
                <w:r>
                  <w:rPr>
                    <w:rStyle w:val="PlaceholderText"/>
                  </w:rPr>
                  <w:t>[Enter the institution with which you are affiliated]</w:t>
                </w:r>
              </w:p>
            </w:tc>
          </w:sdtContent>
        </w:sdt>
      </w:tr>
    </w:tbl>
    <w:p w14:paraId="5D483E2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A366AE3" w14:textId="77777777" w:rsidTr="00244BB0">
        <w:tc>
          <w:tcPr>
            <w:tcW w:w="9016" w:type="dxa"/>
            <w:shd w:val="clear" w:color="auto" w:fill="A6A6A6" w:themeFill="background1" w:themeFillShade="A6"/>
            <w:tcMar>
              <w:top w:w="113" w:type="dxa"/>
              <w:bottom w:w="113" w:type="dxa"/>
            </w:tcMar>
          </w:tcPr>
          <w:p w14:paraId="3786675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7E31870" w14:textId="77777777" w:rsidTr="003F0D73">
        <w:sdt>
          <w:sdtPr>
            <w:rPr>
              <w:b/>
            </w:rPr>
            <w:alias w:val="Article headword"/>
            <w:tag w:val="articleHeadword"/>
            <w:id w:val="-361440020"/>
            <w:placeholder>
              <w:docPart w:val="EA6A19225013A3439269380503E5A100"/>
            </w:placeholder>
            <w:text/>
          </w:sdtPr>
          <w:sdtContent>
            <w:tc>
              <w:tcPr>
                <w:tcW w:w="9016" w:type="dxa"/>
                <w:tcMar>
                  <w:top w:w="113" w:type="dxa"/>
                  <w:bottom w:w="113" w:type="dxa"/>
                </w:tcMar>
              </w:tcPr>
              <w:p w14:paraId="54AF65D9" w14:textId="77777777" w:rsidR="003F0D73" w:rsidRPr="0035693F" w:rsidRDefault="00B40C33" w:rsidP="00B40C33">
                <w:pPr>
                  <w:rPr>
                    <w:lang w:val="en-US"/>
                  </w:rPr>
                </w:pPr>
                <w:r w:rsidRPr="00A21B16">
                  <w:rPr>
                    <w:lang w:val="en-US"/>
                  </w:rPr>
                  <w:t xml:space="preserve">Bravo, Manuel </w:t>
                </w:r>
                <w:proofErr w:type="spellStart"/>
                <w:r w:rsidRPr="00A21B16">
                  <w:rPr>
                    <w:lang w:val="en-US"/>
                  </w:rPr>
                  <w:t>Álvarez</w:t>
                </w:r>
                <w:proofErr w:type="spellEnd"/>
                <w:r>
                  <w:rPr>
                    <w:lang w:val="en-US"/>
                  </w:rPr>
                  <w:t xml:space="preserve"> (</w:t>
                </w:r>
                <w:r w:rsidRPr="0055117D">
                  <w:rPr>
                    <w:lang w:val="en-US"/>
                  </w:rPr>
                  <w:t>1902 –2002)</w:t>
                </w:r>
                <w:r>
                  <w:rPr>
                    <w:lang w:val="en-US"/>
                  </w:rPr>
                  <w:tab/>
                </w:r>
              </w:p>
            </w:tc>
          </w:sdtContent>
        </w:sdt>
      </w:tr>
      <w:tr w:rsidR="00464699" w14:paraId="7D303C20" w14:textId="77777777" w:rsidTr="007821B0">
        <w:sdt>
          <w:sdtPr>
            <w:alias w:val="Variant headwords"/>
            <w:tag w:val="variantHeadwords"/>
            <w:id w:val="173464402"/>
            <w:placeholder>
              <w:docPart w:val="DE605B0EF09A98428BCF46F560E4CCEB"/>
            </w:placeholder>
            <w:showingPlcHdr/>
          </w:sdtPr>
          <w:sdtEndPr/>
          <w:sdtContent>
            <w:tc>
              <w:tcPr>
                <w:tcW w:w="9016" w:type="dxa"/>
                <w:tcMar>
                  <w:top w:w="113" w:type="dxa"/>
                  <w:bottom w:w="113" w:type="dxa"/>
                </w:tcMar>
              </w:tcPr>
              <w:p w14:paraId="0E2D5C0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F04BC5E" w14:textId="77777777" w:rsidTr="003F0D73">
        <w:sdt>
          <w:sdtPr>
            <w:alias w:val="Abstract"/>
            <w:tag w:val="abstract"/>
            <w:id w:val="-635871867"/>
            <w:placeholder>
              <w:docPart w:val="A5205D1E73DA7446A7579B7C3F1432D9"/>
            </w:placeholder>
          </w:sdtPr>
          <w:sdtEndPr/>
          <w:sdtContent>
            <w:sdt>
              <w:sdtPr>
                <w:alias w:val="Article text"/>
                <w:tag w:val="articleText"/>
                <w:id w:val="1521508139"/>
                <w:placeholder>
                  <w:docPart w:val="71D8F0053B564846BA44BF82CE0E5D32"/>
                </w:placeholder>
              </w:sdtPr>
              <w:sdtEndPr/>
              <w:sdtContent>
                <w:tc>
                  <w:tcPr>
                    <w:tcW w:w="9016" w:type="dxa"/>
                    <w:tcMar>
                      <w:top w:w="113" w:type="dxa"/>
                      <w:bottom w:w="113" w:type="dxa"/>
                    </w:tcMar>
                  </w:tcPr>
                  <w:p w14:paraId="3E7F91AF" w14:textId="77777777" w:rsidR="00E85A05" w:rsidRDefault="0035693F" w:rsidP="0035693F">
                    <w:r w:rsidRPr="0035693F">
                      <w:t xml:space="preserve">Manuel </w:t>
                    </w:r>
                    <w:proofErr w:type="spellStart"/>
                    <w:r w:rsidRPr="0035693F">
                      <w:t>Álvarez</w:t>
                    </w:r>
                    <w:proofErr w:type="spellEnd"/>
                    <w:r w:rsidRPr="0035693F">
                      <w:t xml:space="preserve"> Bravo is one of the most prominent modern photographers in the world. Born in Mexico City in 1902, his use of everyday scenes transformed into fantastical and monumental images, has marked him as one of the founders of modern photography. Bravo is a key figure of the post-revolutionary period in Mexico, when the Mexican Renaissance movement answered to a concern for the construction of a national identity aligned with an urge for modernization. Bravo’s documental and artistic photography as well as his later experiments with film are marked by the ideals of this period, while also carrying references to music, literature and the arts that make his work relevant outside of its immediate context. He married images of the Mexican working class with his appreciation for Surrealist aesthetics. A self-taught photographer, Bravo registered the political changes triggered by the Mexican revolution as well as the indigenous culture of his home country. Bravo started his photographic work in 1923 with excursions into </w:t>
                    </w:r>
                    <w:proofErr w:type="spellStart"/>
                    <w:r w:rsidRPr="0035693F">
                      <w:t>Pictorialism</w:t>
                    </w:r>
                    <w:proofErr w:type="spellEnd"/>
                    <w:r w:rsidRPr="0035693F">
                      <w:t xml:space="preserve"> and Cubism, but it was his encounter with Tina </w:t>
                    </w:r>
                    <w:proofErr w:type="spellStart"/>
                    <w:r w:rsidRPr="0035693F">
                      <w:t>Modotti</w:t>
                    </w:r>
                    <w:proofErr w:type="spellEnd"/>
                    <w:r w:rsidRPr="0035693F">
                      <w:t xml:space="preserve"> and her documental photographic work that changed his perspective and was the birth moment of his personal aesthetic. After </w:t>
                    </w:r>
                    <w:proofErr w:type="spellStart"/>
                    <w:r w:rsidRPr="0035693F">
                      <w:t>Modotti</w:t>
                    </w:r>
                    <w:proofErr w:type="spellEnd"/>
                    <w:r w:rsidRPr="0035693F">
                      <w:t xml:space="preserve"> was deported from Mexico in 1929, Bravo took over her position at the magazine Mexican Folkways. The grandson of a painter, Bravo took painting classes at the Academy of San Carlos and in the 1930s documented the work of the Mexican muralists Diego Rivera, José Clemente Orozco and David Alfaro Siqueiros. Bravo exhibited widely during his lifetime </w:t>
                    </w:r>
                    <w:proofErr w:type="spellStart"/>
                    <w:r w:rsidRPr="0035693F">
                      <w:t>totaling</w:t>
                    </w:r>
                    <w:proofErr w:type="spellEnd"/>
                    <w:r w:rsidRPr="0035693F">
                      <w:t xml:space="preserve"> over 150 individual exhibitions and his work in part of important collections in museum such as </w:t>
                    </w:r>
                    <w:proofErr w:type="spellStart"/>
                    <w:r w:rsidRPr="0035693F">
                      <w:t>MoMA</w:t>
                    </w:r>
                    <w:proofErr w:type="spellEnd"/>
                    <w:r w:rsidRPr="0035693F">
                      <w:t xml:space="preserve"> and </w:t>
                    </w:r>
                    <w:proofErr w:type="spellStart"/>
                    <w:r w:rsidRPr="0035693F">
                      <w:t>MMoCA</w:t>
                    </w:r>
                    <w:proofErr w:type="spellEnd"/>
                    <w:r w:rsidRPr="0035693F">
                      <w:t>.</w:t>
                    </w:r>
                    <w:r>
                      <w:t xml:space="preserve"> </w:t>
                    </w:r>
                  </w:p>
                </w:tc>
              </w:sdtContent>
            </w:sdt>
          </w:sdtContent>
        </w:sdt>
      </w:tr>
      <w:tr w:rsidR="003F0D73" w14:paraId="29A2BE02" w14:textId="77777777" w:rsidTr="003F0D73">
        <w:sdt>
          <w:sdtPr>
            <w:alias w:val="Article text"/>
            <w:tag w:val="articleText"/>
            <w:id w:val="634067588"/>
            <w:placeholder>
              <w:docPart w:val="4189E39EDA99AF42B4082C3FA7C7174C"/>
            </w:placeholder>
          </w:sdtPr>
          <w:sdtEndPr/>
          <w:sdtContent>
            <w:tc>
              <w:tcPr>
                <w:tcW w:w="9016" w:type="dxa"/>
                <w:tcMar>
                  <w:top w:w="113" w:type="dxa"/>
                  <w:bottom w:w="113" w:type="dxa"/>
                </w:tcMar>
              </w:tcPr>
              <w:p w14:paraId="33BB3B2A" w14:textId="77777777" w:rsidR="0035693F" w:rsidRDefault="0035693F" w:rsidP="0035693F">
                <w:r w:rsidRPr="0035693F">
                  <w:t xml:space="preserve">Manuel </w:t>
                </w:r>
                <w:proofErr w:type="spellStart"/>
                <w:r w:rsidRPr="0035693F">
                  <w:t>Álvarez</w:t>
                </w:r>
                <w:proofErr w:type="spellEnd"/>
                <w:r w:rsidRPr="0035693F">
                  <w:t xml:space="preserve"> Bravo is one of the most prominent modern photographers in the world. Born in Mexico City in 1902, his use of everyday scenes transformed into fantastical and monumental images, has marked him as one of the founders of modern photography. Bravo is a key figure of the post-revolutionary period in Mexico, when the Mexican Renaissance movement answered to a concern for the construction of a national identity aligned with an urge for modernization. Bravo’s documental and artistic photography as well as his later experiments with film are marked by the ideals of this period, while also carrying references to music, literature and the arts that make his work relevant outside of its immediate context. He married images of the Mexican working class with his appreciation for Surrealist aesthetics. A self-taught photographer, Bravo registered the political changes triggered by the Mexican revolution as well as the indigenous culture of his home country. Bravo started his photographic work in 1923 with excursions into </w:t>
                </w:r>
                <w:proofErr w:type="spellStart"/>
                <w:r w:rsidRPr="0035693F">
                  <w:t>Pictorialism</w:t>
                </w:r>
                <w:proofErr w:type="spellEnd"/>
                <w:r w:rsidRPr="0035693F">
                  <w:t xml:space="preserve"> and Cubism, but it was his encounter with Tina </w:t>
                </w:r>
                <w:proofErr w:type="spellStart"/>
                <w:r w:rsidRPr="0035693F">
                  <w:t>Modotti</w:t>
                </w:r>
                <w:proofErr w:type="spellEnd"/>
                <w:r w:rsidRPr="0035693F">
                  <w:t xml:space="preserve"> and her documental photographic work that changed his perspective and was the birth moment of his personal aesthetic. After </w:t>
                </w:r>
                <w:proofErr w:type="spellStart"/>
                <w:r w:rsidRPr="0035693F">
                  <w:t>Modotti</w:t>
                </w:r>
                <w:proofErr w:type="spellEnd"/>
                <w:r w:rsidRPr="0035693F">
                  <w:t xml:space="preserve"> was deported from Mexico in 1929, Bravo took over her position at the magazine Mexican Folkways. The grandson of a painter, Bravo took painting classes at the </w:t>
                </w:r>
                <w:r w:rsidRPr="0035693F">
                  <w:lastRenderedPageBreak/>
                  <w:t xml:space="preserve">Academy of San Carlos and in the 1930s documented the work of the Mexican muralists Diego Rivera, José Clemente Orozco and David Alfaro Siqueiros. Bravo exhibited widely during his lifetime </w:t>
                </w:r>
                <w:proofErr w:type="spellStart"/>
                <w:r w:rsidRPr="0035693F">
                  <w:t>totaling</w:t>
                </w:r>
                <w:proofErr w:type="spellEnd"/>
                <w:r w:rsidRPr="0035693F">
                  <w:t xml:space="preserve"> over 150 individual exhibitions and his work in part of important collections in museum such as </w:t>
                </w:r>
                <w:proofErr w:type="spellStart"/>
                <w:r w:rsidRPr="0035693F">
                  <w:t>MoMA</w:t>
                </w:r>
                <w:proofErr w:type="spellEnd"/>
                <w:r w:rsidRPr="0035693F">
                  <w:t xml:space="preserve"> and </w:t>
                </w:r>
                <w:proofErr w:type="spellStart"/>
                <w:r w:rsidRPr="0035693F">
                  <w:t>MMoCA</w:t>
                </w:r>
                <w:proofErr w:type="spellEnd"/>
                <w:r w:rsidRPr="0035693F">
                  <w:t>.</w:t>
                </w:r>
                <w:r>
                  <w:t xml:space="preserve"> </w:t>
                </w:r>
              </w:p>
              <w:p w14:paraId="30D98C01" w14:textId="77777777" w:rsidR="0035693F" w:rsidRDefault="0035693F" w:rsidP="0035693F"/>
              <w:p w14:paraId="24DCE2B9" w14:textId="77777777" w:rsidR="0035693F" w:rsidRDefault="0035693F" w:rsidP="0035693F">
                <w:r>
                  <w:t>[File: the daughter.jpg]</w:t>
                </w:r>
              </w:p>
              <w:p w14:paraId="48F29D50" w14:textId="77777777" w:rsidR="0035693F" w:rsidRDefault="0035693F" w:rsidP="0035693F"/>
              <w:p w14:paraId="1E89D231" w14:textId="77777777" w:rsidR="0035693F" w:rsidRDefault="0035693F" w:rsidP="0035693F">
                <w:pPr>
                  <w:pStyle w:val="Caption"/>
                  <w:keepNext/>
                </w:pPr>
                <w:r>
                  <w:t xml:space="preserve">Figure </w:t>
                </w:r>
                <w:fldSimple w:instr=" SEQ Figure \* ARABIC ">
                  <w:r>
                    <w:rPr>
                      <w:noProof/>
                    </w:rPr>
                    <w:t>1</w:t>
                  </w:r>
                </w:fldSimple>
                <w:r>
                  <w:t xml:space="preserve"> </w:t>
                </w:r>
                <w:r>
                  <w:t xml:space="preserve">The Daughter of the Dancers (La </w:t>
                </w:r>
                <w:proofErr w:type="spellStart"/>
                <w:r>
                  <w:t>hija</w:t>
                </w:r>
                <w:proofErr w:type="spellEnd"/>
                <w:r>
                  <w:t xml:space="preserve"> de los </w:t>
                </w:r>
                <w:proofErr w:type="spellStart"/>
                <w:r>
                  <w:t>danzantes</w:t>
                </w:r>
                <w:proofErr w:type="spellEnd"/>
                <w:r>
                  <w:t>). 1933. Gelatin-silver print. 9 1/4 x 6 11/16". The Museum of Modern Art, New York</w:t>
                </w:r>
              </w:p>
              <w:p w14:paraId="28516A42" w14:textId="77777777" w:rsidR="0035693F" w:rsidRDefault="0035693F" w:rsidP="0035693F">
                <w:pPr>
                  <w:rPr>
                    <w:rFonts w:ascii="Cambria" w:eastAsia="Cambria" w:hAnsi="Cambria" w:cs="Cambria"/>
                    <w:color w:val="000000"/>
                    <w:sz w:val="24"/>
                    <w:szCs w:val="20"/>
                    <w:lang w:val="en-US"/>
                  </w:rPr>
                </w:pPr>
                <w:hyperlink r:id="rId9" w:history="1">
                  <w:r w:rsidRPr="001C65E8">
                    <w:rPr>
                      <w:rStyle w:val="Hyperlink"/>
                      <w:rFonts w:ascii="Cambria" w:eastAsia="Cambria" w:hAnsi="Cambria" w:cs="Cambria"/>
                      <w:sz w:val="24"/>
                      <w:szCs w:val="20"/>
                      <w:lang w:val="en-US"/>
                    </w:rPr>
                    <w:t>http://www.moma.org/interactives/exhibitions/1997/alvarezbravo/photos.html</w:t>
                  </w:r>
                </w:hyperlink>
              </w:p>
              <w:p w14:paraId="56663241" w14:textId="77777777" w:rsidR="003F0D73" w:rsidRDefault="003F0D73" w:rsidP="0035693F"/>
            </w:tc>
          </w:sdtContent>
        </w:sdt>
      </w:tr>
      <w:tr w:rsidR="003235A7" w14:paraId="1863398B" w14:textId="77777777" w:rsidTr="003235A7">
        <w:tc>
          <w:tcPr>
            <w:tcW w:w="9016" w:type="dxa"/>
          </w:tcPr>
          <w:p w14:paraId="636016C2"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4718300761515C4FB872FA52606C1E16"/>
              </w:placeholder>
            </w:sdtPr>
            <w:sdtEndPr/>
            <w:sdtContent>
              <w:p w14:paraId="3C512D83" w14:textId="77777777" w:rsidR="00DA05CB" w:rsidRDefault="00DA05CB" w:rsidP="00DA05CB">
                <w:sdt>
                  <w:sdtPr>
                    <w:id w:val="1797719786"/>
                    <w:citation/>
                  </w:sdtPr>
                  <w:sdtContent>
                    <w:r>
                      <w:fldChar w:fldCharType="begin"/>
                    </w:r>
                    <w:r>
                      <w:rPr>
                        <w:lang w:val="en-US"/>
                      </w:rPr>
                      <w:instrText xml:space="preserve"> CITATION Kis97 \l 1033 </w:instrText>
                    </w:r>
                    <w:r>
                      <w:fldChar w:fldCharType="separate"/>
                    </w:r>
                    <w:r>
                      <w:rPr>
                        <w:noProof/>
                        <w:lang w:val="en-US"/>
                      </w:rPr>
                      <w:t xml:space="preserve"> </w:t>
                    </w:r>
                    <w:r w:rsidRPr="00DA05CB">
                      <w:rPr>
                        <w:noProof/>
                        <w:lang w:val="en-US"/>
                      </w:rPr>
                      <w:t>(Kismaric and Álvarez)</w:t>
                    </w:r>
                    <w:r>
                      <w:fldChar w:fldCharType="end"/>
                    </w:r>
                  </w:sdtContent>
                </w:sdt>
              </w:p>
              <w:p w14:paraId="12F697A4" w14:textId="77777777" w:rsidR="00DA05CB" w:rsidRDefault="00DA05CB" w:rsidP="00DA05CB">
                <w:sdt>
                  <w:sdtPr>
                    <w:id w:val="1465391289"/>
                    <w:citation/>
                  </w:sdtPr>
                  <w:sdtContent>
                    <w:r>
                      <w:fldChar w:fldCharType="begin"/>
                    </w:r>
                    <w:r>
                      <w:rPr>
                        <w:lang w:val="en-US"/>
                      </w:rPr>
                      <w:instrText xml:space="preserve"> CITATION She071 \l 1033 </w:instrText>
                    </w:r>
                    <w:r>
                      <w:fldChar w:fldCharType="separate"/>
                    </w:r>
                    <w:r w:rsidRPr="00DA05CB">
                      <w:rPr>
                        <w:noProof/>
                        <w:lang w:val="en-US"/>
                      </w:rPr>
                      <w:t>(Sheridan, Shoshana and Álvarez)</w:t>
                    </w:r>
                    <w:r>
                      <w:fldChar w:fldCharType="end"/>
                    </w:r>
                  </w:sdtContent>
                </w:sdt>
              </w:p>
              <w:p w14:paraId="71D4655F" w14:textId="77777777" w:rsidR="00DA05CB" w:rsidRDefault="00DA05CB" w:rsidP="00DA05CB">
                <w:sdt>
                  <w:sdtPr>
                    <w:id w:val="364651729"/>
                    <w:citation/>
                  </w:sdtPr>
                  <w:sdtContent>
                    <w:r>
                      <w:fldChar w:fldCharType="begin"/>
                    </w:r>
                    <w:r>
                      <w:rPr>
                        <w:lang w:val="en-US"/>
                      </w:rPr>
                      <w:instrText xml:space="preserve"> CITATION Álv97 \l 1033 </w:instrText>
                    </w:r>
                    <w:r>
                      <w:fldChar w:fldCharType="separate"/>
                    </w:r>
                    <w:r w:rsidRPr="00DA05CB">
                      <w:rPr>
                        <w:noProof/>
                        <w:lang w:val="en-US"/>
                      </w:rPr>
                      <w:t>(Álvarez and Kaufman, Manuel Alvarez Bravo: Photographs and Memories)</w:t>
                    </w:r>
                    <w:r>
                      <w:fldChar w:fldCharType="end"/>
                    </w:r>
                  </w:sdtContent>
                </w:sdt>
              </w:p>
              <w:p w14:paraId="6BDFB73A" w14:textId="77777777" w:rsidR="00DA05CB" w:rsidRDefault="00DA05CB" w:rsidP="00DA05CB">
                <w:sdt>
                  <w:sdtPr>
                    <w:id w:val="670148369"/>
                    <w:citation/>
                  </w:sdtPr>
                  <w:sdtContent>
                    <w:r>
                      <w:fldChar w:fldCharType="begin"/>
                    </w:r>
                    <w:r>
                      <w:rPr>
                        <w:lang w:val="en-US"/>
                      </w:rPr>
                      <w:instrText xml:space="preserve"> CITATION Álv12 \l 1033 </w:instrText>
                    </w:r>
                    <w:r>
                      <w:fldChar w:fldCharType="separate"/>
                    </w:r>
                    <w:r w:rsidRPr="00DA05CB">
                      <w:rPr>
                        <w:noProof/>
                        <w:lang w:val="en-US"/>
                      </w:rPr>
                      <w:t>(Álvarez, González and Mosquera)</w:t>
                    </w:r>
                    <w:r>
                      <w:fldChar w:fldCharType="end"/>
                    </w:r>
                  </w:sdtContent>
                </w:sdt>
              </w:p>
              <w:p w14:paraId="78560DFA" w14:textId="0CE346EB" w:rsidR="003235A7" w:rsidRDefault="00DA05CB" w:rsidP="00DA05CB">
                <w:sdt>
                  <w:sdtPr>
                    <w:id w:val="272453870"/>
                    <w:citation/>
                  </w:sdtPr>
                  <w:sdtContent>
                    <w:r>
                      <w:fldChar w:fldCharType="begin"/>
                    </w:r>
                    <w:r>
                      <w:rPr>
                        <w:lang w:val="en-US"/>
                      </w:rPr>
                      <w:instrText xml:space="preserve"> CITATION Álv08 \l 1033 </w:instrText>
                    </w:r>
                    <w:r>
                      <w:fldChar w:fldCharType="separate"/>
                    </w:r>
                    <w:r w:rsidRPr="00DA05CB">
                      <w:rPr>
                        <w:noProof/>
                        <w:lang w:val="en-US"/>
                      </w:rPr>
                      <w:t>(Álvarez, Manuel Alvarez Bravo: Photopoetry)</w:t>
                    </w:r>
                    <w:r>
                      <w:fldChar w:fldCharType="end"/>
                    </w:r>
                  </w:sdtContent>
                </w:sdt>
              </w:p>
              <w:bookmarkStart w:id="0" w:name="_GoBack" w:displacedByCustomXml="next"/>
              <w:bookmarkEnd w:id="0" w:displacedByCustomXml="next"/>
            </w:sdtContent>
          </w:sdt>
        </w:tc>
      </w:tr>
    </w:tbl>
    <w:p w14:paraId="31A33794"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BD7242" w14:textId="77777777" w:rsidR="0035693F" w:rsidRDefault="0035693F" w:rsidP="007A0D55">
      <w:pPr>
        <w:spacing w:after="0" w:line="240" w:lineRule="auto"/>
      </w:pPr>
      <w:r>
        <w:separator/>
      </w:r>
    </w:p>
  </w:endnote>
  <w:endnote w:type="continuationSeparator" w:id="0">
    <w:p w14:paraId="0D3C6272" w14:textId="77777777" w:rsidR="0035693F" w:rsidRDefault="0035693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97F770" w14:textId="77777777" w:rsidR="0035693F" w:rsidRDefault="0035693F" w:rsidP="007A0D55">
      <w:pPr>
        <w:spacing w:after="0" w:line="240" w:lineRule="auto"/>
      </w:pPr>
      <w:r>
        <w:separator/>
      </w:r>
    </w:p>
  </w:footnote>
  <w:footnote w:type="continuationSeparator" w:id="0">
    <w:p w14:paraId="55C465DD" w14:textId="77777777" w:rsidR="0035693F" w:rsidRDefault="0035693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EED9EA"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B2AEFBA"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93F"/>
    <w:rsid w:val="00032559"/>
    <w:rsid w:val="0004422C"/>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83E82"/>
    <w:rsid w:val="002A0A0D"/>
    <w:rsid w:val="002B0B37"/>
    <w:rsid w:val="0030662D"/>
    <w:rsid w:val="003235A7"/>
    <w:rsid w:val="0035693F"/>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95F87"/>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4534F"/>
    <w:rsid w:val="00A76FD9"/>
    <w:rsid w:val="00AB436D"/>
    <w:rsid w:val="00AD2F24"/>
    <w:rsid w:val="00AD4844"/>
    <w:rsid w:val="00B219AE"/>
    <w:rsid w:val="00B33145"/>
    <w:rsid w:val="00B40C33"/>
    <w:rsid w:val="00B574C9"/>
    <w:rsid w:val="00BC39C9"/>
    <w:rsid w:val="00BE5BF7"/>
    <w:rsid w:val="00BF40E1"/>
    <w:rsid w:val="00C27FAB"/>
    <w:rsid w:val="00C358D4"/>
    <w:rsid w:val="00C6296B"/>
    <w:rsid w:val="00CC586D"/>
    <w:rsid w:val="00CF1542"/>
    <w:rsid w:val="00CF3EC5"/>
    <w:rsid w:val="00D656DA"/>
    <w:rsid w:val="00D83300"/>
    <w:rsid w:val="00DA05CB"/>
    <w:rsid w:val="00DC6B48"/>
    <w:rsid w:val="00DF01B0"/>
    <w:rsid w:val="00E3049A"/>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1D7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5693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5693F"/>
    <w:rPr>
      <w:rFonts w:ascii="Lucida Grande" w:hAnsi="Lucida Grande" w:cs="Lucida Grande"/>
      <w:sz w:val="18"/>
      <w:szCs w:val="18"/>
    </w:rPr>
  </w:style>
  <w:style w:type="paragraph" w:customStyle="1" w:styleId="normal0">
    <w:name w:val="normal"/>
    <w:rsid w:val="0035693F"/>
    <w:pPr>
      <w:spacing w:after="0" w:line="240" w:lineRule="auto"/>
    </w:pPr>
    <w:rPr>
      <w:rFonts w:ascii="Cambria" w:eastAsia="Cambria" w:hAnsi="Cambria" w:cs="Cambria"/>
      <w:color w:val="000000"/>
      <w:sz w:val="24"/>
      <w:szCs w:val="20"/>
      <w:lang w:val="en-US"/>
    </w:rPr>
  </w:style>
  <w:style w:type="character" w:styleId="Hyperlink">
    <w:name w:val="Hyperlink"/>
    <w:basedOn w:val="DefaultParagraphFont"/>
    <w:uiPriority w:val="99"/>
    <w:semiHidden/>
    <w:rsid w:val="0035693F"/>
    <w:rPr>
      <w:color w:val="0563C1" w:themeColor="hyperlink"/>
      <w:u w:val="single"/>
    </w:rPr>
  </w:style>
  <w:style w:type="paragraph" w:styleId="Caption">
    <w:name w:val="caption"/>
    <w:basedOn w:val="Normal"/>
    <w:next w:val="Normal"/>
    <w:uiPriority w:val="35"/>
    <w:semiHidden/>
    <w:qFormat/>
    <w:rsid w:val="0035693F"/>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5693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5693F"/>
    <w:rPr>
      <w:rFonts w:ascii="Lucida Grande" w:hAnsi="Lucida Grande" w:cs="Lucida Grande"/>
      <w:sz w:val="18"/>
      <w:szCs w:val="18"/>
    </w:rPr>
  </w:style>
  <w:style w:type="paragraph" w:customStyle="1" w:styleId="normal0">
    <w:name w:val="normal"/>
    <w:rsid w:val="0035693F"/>
    <w:pPr>
      <w:spacing w:after="0" w:line="240" w:lineRule="auto"/>
    </w:pPr>
    <w:rPr>
      <w:rFonts w:ascii="Cambria" w:eastAsia="Cambria" w:hAnsi="Cambria" w:cs="Cambria"/>
      <w:color w:val="000000"/>
      <w:sz w:val="24"/>
      <w:szCs w:val="20"/>
      <w:lang w:val="en-US"/>
    </w:rPr>
  </w:style>
  <w:style w:type="character" w:styleId="Hyperlink">
    <w:name w:val="Hyperlink"/>
    <w:basedOn w:val="DefaultParagraphFont"/>
    <w:uiPriority w:val="99"/>
    <w:semiHidden/>
    <w:rsid w:val="0035693F"/>
    <w:rPr>
      <w:color w:val="0563C1" w:themeColor="hyperlink"/>
      <w:u w:val="single"/>
    </w:rPr>
  </w:style>
  <w:style w:type="paragraph" w:styleId="Caption">
    <w:name w:val="caption"/>
    <w:basedOn w:val="Normal"/>
    <w:next w:val="Normal"/>
    <w:uiPriority w:val="35"/>
    <w:semiHidden/>
    <w:qFormat/>
    <w:rsid w:val="0035693F"/>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moma.org/interactives/exhibitions/1997/alvarezbravo/photos.html"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1E43BFC97B4E44DA83FE6B1A375F637"/>
        <w:category>
          <w:name w:val="General"/>
          <w:gallery w:val="placeholder"/>
        </w:category>
        <w:types>
          <w:type w:val="bbPlcHdr"/>
        </w:types>
        <w:behaviors>
          <w:behavior w:val="content"/>
        </w:behaviors>
        <w:guid w:val="{03186091-B27B-5A40-9614-04E444CD8F85}"/>
      </w:docPartPr>
      <w:docPartBody>
        <w:p w:rsidR="00000000" w:rsidRDefault="00FE30D6">
          <w:pPr>
            <w:pStyle w:val="E1E43BFC97B4E44DA83FE6B1A375F637"/>
          </w:pPr>
          <w:r w:rsidRPr="00CC586D">
            <w:rPr>
              <w:rStyle w:val="PlaceholderText"/>
              <w:b/>
              <w:color w:val="FFFFFF" w:themeColor="background1"/>
            </w:rPr>
            <w:t>[Salutation]</w:t>
          </w:r>
        </w:p>
      </w:docPartBody>
    </w:docPart>
    <w:docPart>
      <w:docPartPr>
        <w:name w:val="489A25BCC64AE14281E99AF00982C0B7"/>
        <w:category>
          <w:name w:val="General"/>
          <w:gallery w:val="placeholder"/>
        </w:category>
        <w:types>
          <w:type w:val="bbPlcHdr"/>
        </w:types>
        <w:behaviors>
          <w:behavior w:val="content"/>
        </w:behaviors>
        <w:guid w:val="{9329E342-EB7A-AE44-8894-8C8E3A7E7720}"/>
      </w:docPartPr>
      <w:docPartBody>
        <w:p w:rsidR="00000000" w:rsidRDefault="00FE30D6">
          <w:pPr>
            <w:pStyle w:val="489A25BCC64AE14281E99AF00982C0B7"/>
          </w:pPr>
          <w:r>
            <w:rPr>
              <w:rStyle w:val="PlaceholderText"/>
            </w:rPr>
            <w:t>[First name]</w:t>
          </w:r>
        </w:p>
      </w:docPartBody>
    </w:docPart>
    <w:docPart>
      <w:docPartPr>
        <w:name w:val="171909D61548164D814095DA501712B4"/>
        <w:category>
          <w:name w:val="General"/>
          <w:gallery w:val="placeholder"/>
        </w:category>
        <w:types>
          <w:type w:val="bbPlcHdr"/>
        </w:types>
        <w:behaviors>
          <w:behavior w:val="content"/>
        </w:behaviors>
        <w:guid w:val="{3A084B08-0BF1-4E48-B1B2-876BABBA1FE1}"/>
      </w:docPartPr>
      <w:docPartBody>
        <w:p w:rsidR="00000000" w:rsidRDefault="00FE30D6">
          <w:pPr>
            <w:pStyle w:val="171909D61548164D814095DA501712B4"/>
          </w:pPr>
          <w:r>
            <w:rPr>
              <w:rStyle w:val="PlaceholderText"/>
            </w:rPr>
            <w:t>[Middle name]</w:t>
          </w:r>
        </w:p>
      </w:docPartBody>
    </w:docPart>
    <w:docPart>
      <w:docPartPr>
        <w:name w:val="A3F52392C3147A46B596E4FBA9BD926A"/>
        <w:category>
          <w:name w:val="General"/>
          <w:gallery w:val="placeholder"/>
        </w:category>
        <w:types>
          <w:type w:val="bbPlcHdr"/>
        </w:types>
        <w:behaviors>
          <w:behavior w:val="content"/>
        </w:behaviors>
        <w:guid w:val="{2E85F7C4-3413-0342-BA96-8A233E37139F}"/>
      </w:docPartPr>
      <w:docPartBody>
        <w:p w:rsidR="00000000" w:rsidRDefault="00FE30D6">
          <w:pPr>
            <w:pStyle w:val="A3F52392C3147A46B596E4FBA9BD926A"/>
          </w:pPr>
          <w:r>
            <w:rPr>
              <w:rStyle w:val="PlaceholderText"/>
            </w:rPr>
            <w:t>[Last</w:t>
          </w:r>
          <w:r>
            <w:rPr>
              <w:rStyle w:val="PlaceholderText"/>
            </w:rPr>
            <w:t xml:space="preserve"> name]</w:t>
          </w:r>
        </w:p>
      </w:docPartBody>
    </w:docPart>
    <w:docPart>
      <w:docPartPr>
        <w:name w:val="24534A1274C6F64BAC8A814D748FB507"/>
        <w:category>
          <w:name w:val="General"/>
          <w:gallery w:val="placeholder"/>
        </w:category>
        <w:types>
          <w:type w:val="bbPlcHdr"/>
        </w:types>
        <w:behaviors>
          <w:behavior w:val="content"/>
        </w:behaviors>
        <w:guid w:val="{4B273708-A1C5-EF46-BF5F-BBEBB5B3E68A}"/>
      </w:docPartPr>
      <w:docPartBody>
        <w:p w:rsidR="00000000" w:rsidRDefault="00FE30D6">
          <w:pPr>
            <w:pStyle w:val="24534A1274C6F64BAC8A814D748FB507"/>
          </w:pPr>
          <w:r>
            <w:rPr>
              <w:rStyle w:val="PlaceholderText"/>
            </w:rPr>
            <w:t>[Enter your biography]</w:t>
          </w:r>
        </w:p>
      </w:docPartBody>
    </w:docPart>
    <w:docPart>
      <w:docPartPr>
        <w:name w:val="BB40333F0EAFAE4C92151209BAA27B1C"/>
        <w:category>
          <w:name w:val="General"/>
          <w:gallery w:val="placeholder"/>
        </w:category>
        <w:types>
          <w:type w:val="bbPlcHdr"/>
        </w:types>
        <w:behaviors>
          <w:behavior w:val="content"/>
        </w:behaviors>
        <w:guid w:val="{4E83BDA7-4C82-0C49-8840-6963B7BC4142}"/>
      </w:docPartPr>
      <w:docPartBody>
        <w:p w:rsidR="00000000" w:rsidRDefault="00FE30D6">
          <w:pPr>
            <w:pStyle w:val="BB40333F0EAFAE4C92151209BAA27B1C"/>
          </w:pPr>
          <w:r>
            <w:rPr>
              <w:rStyle w:val="PlaceholderText"/>
            </w:rPr>
            <w:t>[Enter the institution with which you are affiliated]</w:t>
          </w:r>
        </w:p>
      </w:docPartBody>
    </w:docPart>
    <w:docPart>
      <w:docPartPr>
        <w:name w:val="EA6A19225013A3439269380503E5A100"/>
        <w:category>
          <w:name w:val="General"/>
          <w:gallery w:val="placeholder"/>
        </w:category>
        <w:types>
          <w:type w:val="bbPlcHdr"/>
        </w:types>
        <w:behaviors>
          <w:behavior w:val="content"/>
        </w:behaviors>
        <w:guid w:val="{68A22328-6F2E-1344-A946-B68C36A1D90E}"/>
      </w:docPartPr>
      <w:docPartBody>
        <w:p w:rsidR="00000000" w:rsidRDefault="00FE30D6">
          <w:pPr>
            <w:pStyle w:val="EA6A19225013A3439269380503E5A100"/>
          </w:pPr>
          <w:r w:rsidRPr="00EF74F7">
            <w:rPr>
              <w:b/>
              <w:color w:val="808080" w:themeColor="background1" w:themeShade="80"/>
            </w:rPr>
            <w:t>[Enter the headword for your article]</w:t>
          </w:r>
        </w:p>
      </w:docPartBody>
    </w:docPart>
    <w:docPart>
      <w:docPartPr>
        <w:name w:val="DE605B0EF09A98428BCF46F560E4CCEB"/>
        <w:category>
          <w:name w:val="General"/>
          <w:gallery w:val="placeholder"/>
        </w:category>
        <w:types>
          <w:type w:val="bbPlcHdr"/>
        </w:types>
        <w:behaviors>
          <w:behavior w:val="content"/>
        </w:behaviors>
        <w:guid w:val="{2D9D0554-7A73-3D4C-B0E9-B2CCA8DB5F75}"/>
      </w:docPartPr>
      <w:docPartBody>
        <w:p w:rsidR="00000000" w:rsidRDefault="00FE30D6">
          <w:pPr>
            <w:pStyle w:val="DE605B0EF09A98428BCF46F560E4CCE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5205D1E73DA7446A7579B7C3F1432D9"/>
        <w:category>
          <w:name w:val="General"/>
          <w:gallery w:val="placeholder"/>
        </w:category>
        <w:types>
          <w:type w:val="bbPlcHdr"/>
        </w:types>
        <w:behaviors>
          <w:behavior w:val="content"/>
        </w:behaviors>
        <w:guid w:val="{39F6B3B3-C6AA-E340-BF28-90A29F91C676}"/>
      </w:docPartPr>
      <w:docPartBody>
        <w:p w:rsidR="00000000" w:rsidRDefault="00FE30D6">
          <w:pPr>
            <w:pStyle w:val="A5205D1E73DA7446A7579B7C3F1432D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189E39EDA99AF42B4082C3FA7C7174C"/>
        <w:category>
          <w:name w:val="General"/>
          <w:gallery w:val="placeholder"/>
        </w:category>
        <w:types>
          <w:type w:val="bbPlcHdr"/>
        </w:types>
        <w:behaviors>
          <w:behavior w:val="content"/>
        </w:behaviors>
        <w:guid w:val="{400EB715-A4DC-894F-AC0B-C4A2B71676A1}"/>
      </w:docPartPr>
      <w:docPartBody>
        <w:p w:rsidR="00000000" w:rsidRDefault="00FE30D6">
          <w:pPr>
            <w:pStyle w:val="4189E39EDA99AF42B4082C3FA7C7174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718300761515C4FB872FA52606C1E16"/>
        <w:category>
          <w:name w:val="General"/>
          <w:gallery w:val="placeholder"/>
        </w:category>
        <w:types>
          <w:type w:val="bbPlcHdr"/>
        </w:types>
        <w:behaviors>
          <w:behavior w:val="content"/>
        </w:behaviors>
        <w:guid w:val="{F5CC38DB-A915-294F-98B9-9E964D23E615}"/>
      </w:docPartPr>
      <w:docPartBody>
        <w:p w:rsidR="00000000" w:rsidRDefault="00FE30D6">
          <w:pPr>
            <w:pStyle w:val="4718300761515C4FB872FA52606C1E16"/>
          </w:pPr>
          <w:r>
            <w:rPr>
              <w:rStyle w:val="PlaceholderText"/>
            </w:rPr>
            <w:t>[Enter citations for further reading here]</w:t>
          </w:r>
        </w:p>
      </w:docPartBody>
    </w:docPart>
    <w:docPart>
      <w:docPartPr>
        <w:name w:val="71D8F0053B564846BA44BF82CE0E5D32"/>
        <w:category>
          <w:name w:val="General"/>
          <w:gallery w:val="placeholder"/>
        </w:category>
        <w:types>
          <w:type w:val="bbPlcHdr"/>
        </w:types>
        <w:behaviors>
          <w:behavior w:val="content"/>
        </w:behaviors>
        <w:guid w:val="{CED024EB-0408-0149-8FB8-C7477DCE6E22}"/>
      </w:docPartPr>
      <w:docPartBody>
        <w:p w:rsidR="00000000" w:rsidRDefault="00FE30D6" w:rsidP="00FE30D6">
          <w:pPr>
            <w:pStyle w:val="71D8F0053B564846BA44BF82CE0E5D32"/>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30D6"/>
    <w:rsid w:val="00FE30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E30D6"/>
    <w:rPr>
      <w:color w:val="808080"/>
    </w:rPr>
  </w:style>
  <w:style w:type="paragraph" w:customStyle="1" w:styleId="E1E43BFC97B4E44DA83FE6B1A375F637">
    <w:name w:val="E1E43BFC97B4E44DA83FE6B1A375F637"/>
  </w:style>
  <w:style w:type="paragraph" w:customStyle="1" w:styleId="489A25BCC64AE14281E99AF00982C0B7">
    <w:name w:val="489A25BCC64AE14281E99AF00982C0B7"/>
  </w:style>
  <w:style w:type="paragraph" w:customStyle="1" w:styleId="171909D61548164D814095DA501712B4">
    <w:name w:val="171909D61548164D814095DA501712B4"/>
  </w:style>
  <w:style w:type="paragraph" w:customStyle="1" w:styleId="A3F52392C3147A46B596E4FBA9BD926A">
    <w:name w:val="A3F52392C3147A46B596E4FBA9BD926A"/>
  </w:style>
  <w:style w:type="paragraph" w:customStyle="1" w:styleId="24534A1274C6F64BAC8A814D748FB507">
    <w:name w:val="24534A1274C6F64BAC8A814D748FB507"/>
  </w:style>
  <w:style w:type="paragraph" w:customStyle="1" w:styleId="BB40333F0EAFAE4C92151209BAA27B1C">
    <w:name w:val="BB40333F0EAFAE4C92151209BAA27B1C"/>
  </w:style>
  <w:style w:type="paragraph" w:customStyle="1" w:styleId="EA6A19225013A3439269380503E5A100">
    <w:name w:val="EA6A19225013A3439269380503E5A100"/>
  </w:style>
  <w:style w:type="paragraph" w:customStyle="1" w:styleId="DE605B0EF09A98428BCF46F560E4CCEB">
    <w:name w:val="DE605B0EF09A98428BCF46F560E4CCEB"/>
  </w:style>
  <w:style w:type="paragraph" w:customStyle="1" w:styleId="A5205D1E73DA7446A7579B7C3F1432D9">
    <w:name w:val="A5205D1E73DA7446A7579B7C3F1432D9"/>
  </w:style>
  <w:style w:type="paragraph" w:customStyle="1" w:styleId="4189E39EDA99AF42B4082C3FA7C7174C">
    <w:name w:val="4189E39EDA99AF42B4082C3FA7C7174C"/>
  </w:style>
  <w:style w:type="paragraph" w:customStyle="1" w:styleId="4718300761515C4FB872FA52606C1E16">
    <w:name w:val="4718300761515C4FB872FA52606C1E16"/>
  </w:style>
  <w:style w:type="paragraph" w:customStyle="1" w:styleId="71D8F0053B564846BA44BF82CE0E5D32">
    <w:name w:val="71D8F0053B564846BA44BF82CE0E5D32"/>
    <w:rsid w:val="00FE30D6"/>
  </w:style>
  <w:style w:type="paragraph" w:customStyle="1" w:styleId="C8FD0B9D62F9524B883FE82935056875">
    <w:name w:val="C8FD0B9D62F9524B883FE82935056875"/>
    <w:rsid w:val="00FE30D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E30D6"/>
    <w:rPr>
      <w:color w:val="808080"/>
    </w:rPr>
  </w:style>
  <w:style w:type="paragraph" w:customStyle="1" w:styleId="E1E43BFC97B4E44DA83FE6B1A375F637">
    <w:name w:val="E1E43BFC97B4E44DA83FE6B1A375F637"/>
  </w:style>
  <w:style w:type="paragraph" w:customStyle="1" w:styleId="489A25BCC64AE14281E99AF00982C0B7">
    <w:name w:val="489A25BCC64AE14281E99AF00982C0B7"/>
  </w:style>
  <w:style w:type="paragraph" w:customStyle="1" w:styleId="171909D61548164D814095DA501712B4">
    <w:name w:val="171909D61548164D814095DA501712B4"/>
  </w:style>
  <w:style w:type="paragraph" w:customStyle="1" w:styleId="A3F52392C3147A46B596E4FBA9BD926A">
    <w:name w:val="A3F52392C3147A46B596E4FBA9BD926A"/>
  </w:style>
  <w:style w:type="paragraph" w:customStyle="1" w:styleId="24534A1274C6F64BAC8A814D748FB507">
    <w:name w:val="24534A1274C6F64BAC8A814D748FB507"/>
  </w:style>
  <w:style w:type="paragraph" w:customStyle="1" w:styleId="BB40333F0EAFAE4C92151209BAA27B1C">
    <w:name w:val="BB40333F0EAFAE4C92151209BAA27B1C"/>
  </w:style>
  <w:style w:type="paragraph" w:customStyle="1" w:styleId="EA6A19225013A3439269380503E5A100">
    <w:name w:val="EA6A19225013A3439269380503E5A100"/>
  </w:style>
  <w:style w:type="paragraph" w:customStyle="1" w:styleId="DE605B0EF09A98428BCF46F560E4CCEB">
    <w:name w:val="DE605B0EF09A98428BCF46F560E4CCEB"/>
  </w:style>
  <w:style w:type="paragraph" w:customStyle="1" w:styleId="A5205D1E73DA7446A7579B7C3F1432D9">
    <w:name w:val="A5205D1E73DA7446A7579B7C3F1432D9"/>
  </w:style>
  <w:style w:type="paragraph" w:customStyle="1" w:styleId="4189E39EDA99AF42B4082C3FA7C7174C">
    <w:name w:val="4189E39EDA99AF42B4082C3FA7C7174C"/>
  </w:style>
  <w:style w:type="paragraph" w:customStyle="1" w:styleId="4718300761515C4FB872FA52606C1E16">
    <w:name w:val="4718300761515C4FB872FA52606C1E16"/>
  </w:style>
  <w:style w:type="paragraph" w:customStyle="1" w:styleId="71D8F0053B564846BA44BF82CE0E5D32">
    <w:name w:val="71D8F0053B564846BA44BF82CE0E5D32"/>
    <w:rsid w:val="00FE30D6"/>
  </w:style>
  <w:style w:type="paragraph" w:customStyle="1" w:styleId="C8FD0B9D62F9524B883FE82935056875">
    <w:name w:val="C8FD0B9D62F9524B883FE82935056875"/>
    <w:rsid w:val="00FE30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Kis97</b:Tag>
    <b:SourceType>Book</b:SourceType>
    <b:Guid>{2B7464BB-5DDC-A64F-94B5-27DAA038707F}</b:Guid>
    <b:Title>Manuel Alvarez Bravo</b:Title>
    <b:City>New York</b:City>
    <b:Publisher>Museum of Modern of Art</b:Publisher>
    <b:Year>1997</b:Year>
    <b:Author>
      <b:Author>
        <b:NameList>
          <b:Person>
            <b:Last>Kismaric</b:Last>
            <b:First>Susan</b:First>
          </b:Person>
          <b:Person>
            <b:Last>Álvarez</b:Last>
            <b:Middle>M.</b:Middle>
            <b:First>Bravo</b:First>
          </b:Person>
        </b:NameList>
      </b:Author>
    </b:Author>
    <b:RefOrder>1</b:RefOrder>
  </b:Source>
  <b:Source>
    <b:Tag>Álv97</b:Tag>
    <b:SourceType>Book</b:SourceType>
    <b:Guid>{7490C617-7C85-E147-962A-11C274FE9CAE}</b:Guid>
    <b:Title>Manuel Alvarez Bravo: Photographs and Memories</b:Title>
    <b:City>New York</b:City>
    <b:Publisher>Aperture</b:Publisher>
    <b:Year>1997</b:Year>
    <b:Author>
      <b:Author>
        <b:NameList>
          <b:Person>
            <b:Last>Álvarez</b:Last>
            <b:Middle>M.</b:Middle>
            <b:First>Bravo </b:First>
          </b:Person>
          <b:Person>
            <b:Last>Kaufman</b:Last>
            <b:First>Frederick</b:First>
          </b:Person>
        </b:NameList>
      </b:Author>
    </b:Author>
    <b:RefOrder>3</b:RefOrder>
  </b:Source>
  <b:Source>
    <b:Tag>She071</b:Tag>
    <b:SourceType>Book</b:SourceType>
    <b:Guid>{26A5F154-F92F-CD4E-B5D7-058FD923FD92}</b:Guid>
    <b:Title>Manuel Alvarez Bravo: The Eyes in His Eyes</b:Title>
    <b:City>Santa Monica</b:City>
    <b:Publisher>RoseGallery; Bergamot Station Arts Center</b:Publisher>
    <b:Year>2007</b:Year>
    <b:Author>
      <b:Author>
        <b:NameList>
          <b:Person>
            <b:Last>Sheridan</b:Last>
            <b:First>Guillermo</b:First>
          </b:Person>
          <b:Person>
            <b:Last>Shoshana</b:Last>
            <b:First>Rose</b:First>
          </b:Person>
          <b:Person>
            <b:Last>Álvarez</b:Last>
            <b:First>Bravo M</b:First>
          </b:Person>
        </b:NameList>
      </b:Author>
    </b:Author>
    <b:RefOrder>2</b:RefOrder>
  </b:Source>
  <b:Source>
    <b:Tag>Álv12</b:Tag>
    <b:SourceType>Book</b:SourceType>
    <b:Guid>{55052967-2561-FF4E-A346-645F759B3D88}</b:Guid>
    <b:Title>Manuel Álvarez Bravo</b:Title>
    <b:City>Alcobendas</b:City>
    <b:Publisher>TF Editores</b:Publisher>
    <b:Year>2012</b:Year>
    <b:Author>
      <b:Author>
        <b:NameList>
          <b:Person>
            <b:Last>Álvarez</b:Last>
            <b:Middle>M.</b:Middle>
            <b:First>Bravo </b:First>
          </b:Person>
          <b:Person>
            <b:Last>González</b:Last>
            <b:Middle>L.</b:Middle>
            <b:First>Flores </b:First>
          </b:Person>
          <b:Person>
            <b:Last>Mosquera</b:Last>
            <b:First>Gerardo</b:First>
          </b:Person>
          <b:Person>
            <b:Last>Rausch</b:Last>
            <b:First>Muriel</b:First>
          </b:Person>
          <b:Person>
            <b:Last>Fuentes</b:Last>
            <b:Middle>M.</b:Middle>
            <b:First>Santos</b:First>
          </b:Person>
        </b:NameList>
      </b:Author>
    </b:Author>
    <b:RefOrder>4</b:RefOrder>
  </b:Source>
  <b:Source>
    <b:Tag>Álv08</b:Tag>
    <b:SourceType>Book</b:SourceType>
    <b:Guid>{63DDC8C4-E75E-DC42-AC2D-C41CD6D5E4D6}</b:Guid>
    <b:Title>Manuel Alvarez Bravo: Photopoetry</b:Title>
    <b:City>San Francisco</b:City>
    <b:Publisher>Chronicle Books</b:Publisher>
    <b:Year>2008</b:Year>
    <b:Author>
      <b:Author>
        <b:NameList>
          <b:Person>
            <b:Last>Álvarez</b:Last>
            <b:Middle>M.</b:Middle>
            <b:First>Bravo</b:First>
          </b:Person>
        </b:NameList>
      </b:Author>
    </b:Author>
    <b:RefOrder>5</b:RefOrder>
  </b:Source>
</b:Sources>
</file>

<file path=customXml/itemProps1.xml><?xml version="1.0" encoding="utf-8"?>
<ds:datastoreItem xmlns:ds="http://schemas.openxmlformats.org/officeDocument/2006/customXml" ds:itemID="{55099828-3124-0844-9F71-2D50E42E5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7</TotalTime>
  <Pages>2</Pages>
  <Words>658</Words>
  <Characters>3754</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8</cp:revision>
  <dcterms:created xsi:type="dcterms:W3CDTF">2015-04-08T23:26:00Z</dcterms:created>
  <dcterms:modified xsi:type="dcterms:W3CDTF">2015-04-08T23:51:00Z</dcterms:modified>
</cp:coreProperties>
</file>