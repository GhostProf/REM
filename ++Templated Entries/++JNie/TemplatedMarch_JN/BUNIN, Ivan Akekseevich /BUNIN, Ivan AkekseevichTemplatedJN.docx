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8CAD78" w14:textId="77777777" w:rsidTr="00922950">
        <w:tc>
          <w:tcPr>
            <w:tcW w:w="491" w:type="dxa"/>
            <w:vMerge w:val="restart"/>
            <w:shd w:val="clear" w:color="auto" w:fill="A6A6A6" w:themeFill="background1" w:themeFillShade="A6"/>
            <w:textDirection w:val="btLr"/>
          </w:tcPr>
          <w:p w14:paraId="2AD151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A9D1C8B0FF7047993A47725B5D81A7"/>
            </w:placeholder>
            <w:showingPlcHdr/>
            <w:dropDownList>
              <w:listItem w:displayText="Dr." w:value="Dr."/>
              <w:listItem w:displayText="Prof." w:value="Prof."/>
            </w:dropDownList>
          </w:sdtPr>
          <w:sdtEndPr/>
          <w:sdtContent>
            <w:tc>
              <w:tcPr>
                <w:tcW w:w="1259" w:type="dxa"/>
              </w:tcPr>
              <w:p w14:paraId="3B32D8E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42F60AC3E60BC41B70982EEC576D891"/>
            </w:placeholder>
            <w:text/>
          </w:sdtPr>
          <w:sdtEndPr/>
          <w:sdtContent>
            <w:tc>
              <w:tcPr>
                <w:tcW w:w="2073" w:type="dxa"/>
              </w:tcPr>
              <w:p w14:paraId="28B7FCB9" w14:textId="19580A72" w:rsidR="00B574C9" w:rsidRDefault="00D54639" w:rsidP="00D54639">
                <w:r>
                  <w:t>Julian</w:t>
                </w:r>
              </w:p>
            </w:tc>
          </w:sdtContent>
        </w:sdt>
        <w:sdt>
          <w:sdtPr>
            <w:alias w:val="Middle name"/>
            <w:tag w:val="authorMiddleName"/>
            <w:id w:val="-2076034781"/>
            <w:placeholder>
              <w:docPart w:val="52BC3E87A25CE3438961D6B3898BD957"/>
            </w:placeholder>
            <w:text/>
          </w:sdtPr>
          <w:sdtEndPr/>
          <w:sdtContent>
            <w:tc>
              <w:tcPr>
                <w:tcW w:w="2551" w:type="dxa"/>
              </w:tcPr>
              <w:p w14:paraId="356700C7" w14:textId="3CC517E8" w:rsidR="00B574C9" w:rsidRDefault="00D54639" w:rsidP="00D54639">
                <w:r>
                  <w:t>W.</w:t>
                </w:r>
              </w:p>
            </w:tc>
          </w:sdtContent>
        </w:sdt>
        <w:sdt>
          <w:sdtPr>
            <w:alias w:val="Last name"/>
            <w:tag w:val="authorLastName"/>
            <w:id w:val="-1088529830"/>
            <w:placeholder>
              <w:docPart w:val="C51263A88BD5F345A9044B92E2FEE94A"/>
            </w:placeholder>
            <w:text/>
          </w:sdtPr>
          <w:sdtEndPr/>
          <w:sdtContent>
            <w:tc>
              <w:tcPr>
                <w:tcW w:w="2642" w:type="dxa"/>
              </w:tcPr>
              <w:p w14:paraId="4B959547" w14:textId="6BBA6C64" w:rsidR="00B574C9" w:rsidRDefault="00D54639" w:rsidP="00D54639">
                <w:r>
                  <w:t>Connolly</w:t>
                </w:r>
              </w:p>
            </w:tc>
          </w:sdtContent>
        </w:sdt>
      </w:tr>
      <w:tr w:rsidR="00B574C9" w14:paraId="6D66ECE9" w14:textId="77777777" w:rsidTr="001A6A06">
        <w:trPr>
          <w:trHeight w:val="986"/>
        </w:trPr>
        <w:tc>
          <w:tcPr>
            <w:tcW w:w="491" w:type="dxa"/>
            <w:vMerge/>
            <w:shd w:val="clear" w:color="auto" w:fill="A6A6A6" w:themeFill="background1" w:themeFillShade="A6"/>
          </w:tcPr>
          <w:p w14:paraId="63E7A4EA" w14:textId="77777777" w:rsidR="00B574C9" w:rsidRPr="001A6A06" w:rsidRDefault="00B574C9" w:rsidP="00CF1542">
            <w:pPr>
              <w:jc w:val="center"/>
              <w:rPr>
                <w:b/>
                <w:color w:val="FFFFFF" w:themeColor="background1"/>
              </w:rPr>
            </w:pPr>
          </w:p>
        </w:tc>
        <w:sdt>
          <w:sdtPr>
            <w:alias w:val="Biography"/>
            <w:tag w:val="authorBiography"/>
            <w:id w:val="938807824"/>
            <w:placeholder>
              <w:docPart w:val="0085192250F255419ABF83F043B1692F"/>
            </w:placeholder>
            <w:showingPlcHdr/>
          </w:sdtPr>
          <w:sdtEndPr/>
          <w:sdtContent>
            <w:tc>
              <w:tcPr>
                <w:tcW w:w="8525" w:type="dxa"/>
                <w:gridSpan w:val="4"/>
              </w:tcPr>
              <w:p w14:paraId="48AE9A6C" w14:textId="77777777" w:rsidR="00B574C9" w:rsidRDefault="00B574C9" w:rsidP="00922950">
                <w:r>
                  <w:rPr>
                    <w:rStyle w:val="PlaceholderText"/>
                  </w:rPr>
                  <w:t>[Enter your biography]</w:t>
                </w:r>
              </w:p>
            </w:tc>
          </w:sdtContent>
        </w:sdt>
      </w:tr>
      <w:tr w:rsidR="00B574C9" w14:paraId="52ABA485" w14:textId="77777777" w:rsidTr="001A6A06">
        <w:trPr>
          <w:trHeight w:val="986"/>
        </w:trPr>
        <w:tc>
          <w:tcPr>
            <w:tcW w:w="491" w:type="dxa"/>
            <w:vMerge/>
            <w:shd w:val="clear" w:color="auto" w:fill="A6A6A6" w:themeFill="background1" w:themeFillShade="A6"/>
          </w:tcPr>
          <w:p w14:paraId="209B9205" w14:textId="77777777" w:rsidR="00B574C9" w:rsidRPr="001A6A06" w:rsidRDefault="00B574C9" w:rsidP="00CF1542">
            <w:pPr>
              <w:jc w:val="center"/>
              <w:rPr>
                <w:b/>
                <w:color w:val="FFFFFF" w:themeColor="background1"/>
              </w:rPr>
            </w:pPr>
          </w:p>
        </w:tc>
        <w:sdt>
          <w:sdtPr>
            <w:alias w:val="Affiliation"/>
            <w:tag w:val="affiliation"/>
            <w:id w:val="2012937915"/>
            <w:placeholder>
              <w:docPart w:val="2320045700AC084D876E84C227CDCB03"/>
            </w:placeholder>
            <w:text/>
          </w:sdtPr>
          <w:sdtEndPr/>
          <w:sdtContent>
            <w:tc>
              <w:tcPr>
                <w:tcW w:w="8525" w:type="dxa"/>
                <w:gridSpan w:val="4"/>
              </w:tcPr>
              <w:p w14:paraId="0B3D8889" w14:textId="66898E41" w:rsidR="00B574C9" w:rsidRDefault="00D54639" w:rsidP="00D54639">
                <w:r>
                  <w:t>University of Virginia</w:t>
                </w:r>
              </w:p>
            </w:tc>
          </w:sdtContent>
        </w:sdt>
      </w:tr>
    </w:tbl>
    <w:p w14:paraId="1DD357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40EF747" w14:textId="77777777" w:rsidTr="00244BB0">
        <w:tc>
          <w:tcPr>
            <w:tcW w:w="9016" w:type="dxa"/>
            <w:shd w:val="clear" w:color="auto" w:fill="A6A6A6" w:themeFill="background1" w:themeFillShade="A6"/>
            <w:tcMar>
              <w:top w:w="113" w:type="dxa"/>
              <w:bottom w:w="113" w:type="dxa"/>
            </w:tcMar>
          </w:tcPr>
          <w:p w14:paraId="4FCB447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4C0CBBD" w14:textId="77777777" w:rsidTr="003F0D73">
        <w:sdt>
          <w:sdtPr>
            <w:alias w:val="Article headword"/>
            <w:tag w:val="articleHeadword"/>
            <w:id w:val="-361440020"/>
            <w:placeholder>
              <w:docPart w:val="B99C81FC051C9248BF5FE9BBEE766F49"/>
            </w:placeholder>
            <w:text/>
          </w:sdtPr>
          <w:sdtEndPr/>
          <w:sdtContent>
            <w:tc>
              <w:tcPr>
                <w:tcW w:w="9016" w:type="dxa"/>
                <w:tcMar>
                  <w:top w:w="113" w:type="dxa"/>
                  <w:bottom w:w="113" w:type="dxa"/>
                </w:tcMar>
              </w:tcPr>
              <w:p w14:paraId="0D313B68" w14:textId="77777777" w:rsidR="003F0D73" w:rsidRPr="00FB589A" w:rsidRDefault="003641CB" w:rsidP="003641CB">
                <w:r>
                  <w:t>Bunin</w:t>
                </w:r>
                <w:r w:rsidRPr="009603A7">
                  <w:t xml:space="preserve">, Ivan </w:t>
                </w:r>
                <w:proofErr w:type="spellStart"/>
                <w:r w:rsidRPr="009603A7">
                  <w:t>Akekseevich</w:t>
                </w:r>
                <w:proofErr w:type="spellEnd"/>
                <w:r w:rsidRPr="009603A7">
                  <w:t xml:space="preserve"> (1870-1973)</w:t>
                </w:r>
              </w:p>
            </w:tc>
          </w:sdtContent>
        </w:sdt>
      </w:tr>
      <w:tr w:rsidR="00464699" w14:paraId="4BEF7E44" w14:textId="77777777" w:rsidTr="00C43967">
        <w:sdt>
          <w:sdtPr>
            <w:alias w:val="Variant headwords"/>
            <w:tag w:val="variantHeadwords"/>
            <w:id w:val="173464402"/>
            <w:placeholder>
              <w:docPart w:val="ED8B1290DA2984499C89F25B1A36C63B"/>
            </w:placeholder>
          </w:sdtPr>
          <w:sdtEndPr/>
          <w:sdtContent>
            <w:tc>
              <w:tcPr>
                <w:tcW w:w="9016" w:type="dxa"/>
                <w:tcMar>
                  <w:top w:w="113" w:type="dxa"/>
                  <w:bottom w:w="113" w:type="dxa"/>
                </w:tcMar>
              </w:tcPr>
              <w:p w14:paraId="6354EC06" w14:textId="77777777" w:rsidR="00464699" w:rsidRDefault="003641CB" w:rsidP="00464699">
                <w:r>
                  <w:t xml:space="preserve">БУНИН, </w:t>
                </w:r>
                <w:proofErr w:type="spellStart"/>
                <w:r>
                  <w:t>Иван</w:t>
                </w:r>
                <w:proofErr w:type="spellEnd"/>
                <w:r>
                  <w:t xml:space="preserve"> </w:t>
                </w:r>
                <w:proofErr w:type="spellStart"/>
                <w:r>
                  <w:t>Алексеевич</w:t>
                </w:r>
                <w:proofErr w:type="spellEnd"/>
              </w:p>
            </w:tc>
          </w:sdtContent>
        </w:sdt>
      </w:tr>
      <w:tr w:rsidR="00E85A05" w14:paraId="41CEF5C8" w14:textId="77777777" w:rsidTr="003F0D73">
        <w:sdt>
          <w:sdtPr>
            <w:alias w:val="Abstract"/>
            <w:tag w:val="abstract"/>
            <w:id w:val="-635871867"/>
            <w:placeholder>
              <w:docPart w:val="C4E0F4038C02654CA7E2544370D28E69"/>
            </w:placeholder>
          </w:sdtPr>
          <w:sdtEndPr/>
          <w:sdtContent>
            <w:tc>
              <w:tcPr>
                <w:tcW w:w="9016" w:type="dxa"/>
                <w:tcMar>
                  <w:top w:w="113" w:type="dxa"/>
                  <w:bottom w:w="113" w:type="dxa"/>
                </w:tcMar>
              </w:tcPr>
              <w:p w14:paraId="3DCBD99C" w14:textId="77777777" w:rsidR="006029E3" w:rsidRPr="006029E3" w:rsidRDefault="006029E3" w:rsidP="006029E3">
                <w:r w:rsidRPr="006029E3">
                  <w:t>The first Russian writer to be awarded the Nobel Prize in Literature (1933), Bunin was best known as a master of the Russian short story who carried the classical traditions of Russian literature into the twentieth century.  Born in a provincial capital southeast of Moscow, Bunin began his literary career as a poet, and his early prose stories and sketches reflect his lyrical orientation.  After travelling to the Middle East in the first decade of the twentieth century, Bunin gained a heightened sense of historical cycles—the rise and fall of civilizations and empires—and he incorporated his perceptions in major new works on the decline of Russian country life such as The Village (</w:t>
                </w:r>
                <w:proofErr w:type="spellStart"/>
                <w:r w:rsidRPr="006029E3">
                  <w:t>Derevnia</w:t>
                </w:r>
                <w:proofErr w:type="spellEnd"/>
                <w:r w:rsidRPr="006029E3">
                  <w:t>) (1910) and Dry Valley (</w:t>
                </w:r>
                <w:proofErr w:type="spellStart"/>
                <w:r w:rsidRPr="006029E3">
                  <w:t>Sukhodol</w:t>
                </w:r>
                <w:proofErr w:type="spellEnd"/>
                <w:r w:rsidRPr="006029E3">
                  <w:t>) (1912).  His work gained further philosophical depth through his interest in Buddhism and his travels to Southeast Asia.  Bunin reacted with dismay to the outbreak of World War I in 1914 and the Russian Revolution in 1917, and he left Russia in 1920, ultimately settling in France.  Over the last decades of his life he created a series of exquisite short stories and novellas depicting the haunting power of sudden but fleeting passion as well as the impenetrable mysteries of life and death.</w:t>
                </w:r>
              </w:p>
              <w:p w14:paraId="50680685" w14:textId="77777777" w:rsidR="00E85A05" w:rsidRDefault="00E85A05" w:rsidP="00E85A05"/>
            </w:tc>
          </w:sdtContent>
        </w:sdt>
      </w:tr>
      <w:tr w:rsidR="003F0D73" w14:paraId="58024CE7" w14:textId="77777777" w:rsidTr="003F0D73">
        <w:sdt>
          <w:sdtPr>
            <w:alias w:val="Article text"/>
            <w:tag w:val="articleText"/>
            <w:id w:val="634067588"/>
            <w:placeholder>
              <w:docPart w:val="22CB03E31AEA094D9B3A68A08900A788"/>
            </w:placeholder>
          </w:sdtPr>
          <w:sdtEndPr/>
          <w:sdtContent>
            <w:tc>
              <w:tcPr>
                <w:tcW w:w="9016" w:type="dxa"/>
                <w:tcMar>
                  <w:top w:w="113" w:type="dxa"/>
                  <w:bottom w:w="113" w:type="dxa"/>
                </w:tcMar>
              </w:tcPr>
              <w:p w14:paraId="3BB7CEDA" w14:textId="5E87B2D3" w:rsidR="003641CB" w:rsidRPr="006029E3" w:rsidRDefault="003641CB" w:rsidP="006029E3">
                <w:r w:rsidRPr="006029E3">
                  <w:t>The first Russian writer to be awarded the Nobel Prize in Literature (1933), Bunin was best known as a master of the Russian short story who carried the classical traditions of Russian literature into the twentieth century.  Born in a provincial capital southeast of Moscow, Bunin began his literary career as a poet, and his early prose stories and sketches reflect his lyrical orientation.  After travelling to the Middle East in the first decade of the twentieth century, Bunin gained a heightened sense of historical cycles—the rise and fall of civilizations and empires—and he incorporated his perceptions in major new works on the decline of Russian country life such as The Village (</w:t>
                </w:r>
                <w:proofErr w:type="spellStart"/>
                <w:r w:rsidRPr="006029E3">
                  <w:t>Derevnia</w:t>
                </w:r>
                <w:proofErr w:type="spellEnd"/>
                <w:r w:rsidRPr="006029E3">
                  <w:t>) (1910) and Dry Valley (</w:t>
                </w:r>
                <w:proofErr w:type="spellStart"/>
                <w:r w:rsidRPr="006029E3">
                  <w:t>Sukhodol</w:t>
                </w:r>
                <w:proofErr w:type="spellEnd"/>
                <w:r w:rsidRPr="006029E3">
                  <w:t>) (1912).  His work gained further philosophical depth through his interest in Buddhism and his travels to Southeast Asia.  Bunin reacted with dismay to the outbreak of World War I in 1914 and the Russian Revolution in 1917, and he left Russia in 1920, ultimately settling in France.  Over the last decades of his life he created a series of exquisite short stories and novellas depicting the haunting power of sudden but fleeting passion as well as the impenetrable mysteries of life and death.</w:t>
                </w:r>
              </w:p>
              <w:p w14:paraId="158748D4" w14:textId="77777777" w:rsidR="003641CB" w:rsidRPr="00B36EBF" w:rsidRDefault="003641CB" w:rsidP="006029E3">
                <w:pPr>
                  <w:rPr>
                    <w:rFonts w:ascii="Times New Roman" w:hAnsi="Times New Roman"/>
                  </w:rPr>
                </w:pPr>
              </w:p>
              <w:p w14:paraId="0201B95F" w14:textId="77777777" w:rsidR="003641CB" w:rsidRPr="006029E3" w:rsidRDefault="003641CB" w:rsidP="006029E3">
                <w:pPr>
                  <w:rPr>
                    <w:rFonts w:asciiTheme="majorHAnsi" w:hAnsiTheme="majorHAnsi"/>
                  </w:rPr>
                </w:pPr>
                <w:r w:rsidRPr="00B36EBF">
                  <w:rPr>
                    <w:b/>
                  </w:rPr>
                  <w:t>Timeline of Life and Works</w:t>
                </w:r>
              </w:p>
              <w:p w14:paraId="17312883" w14:textId="77777777" w:rsidR="003641CB" w:rsidRPr="00B36EBF" w:rsidRDefault="003641CB" w:rsidP="006029E3">
                <w:r w:rsidRPr="00B36EBF">
                  <w:t>1870: born in Voronezh</w:t>
                </w:r>
              </w:p>
              <w:p w14:paraId="53EBE981" w14:textId="77777777" w:rsidR="003641CB" w:rsidRPr="00B36EBF" w:rsidRDefault="003641CB" w:rsidP="006029E3">
                <w:r w:rsidRPr="00B36EBF">
                  <w:t xml:space="preserve">1881: </w:t>
                </w:r>
                <w:proofErr w:type="spellStart"/>
                <w:r w:rsidRPr="00B36EBF">
                  <w:t>enrolls</w:t>
                </w:r>
                <w:proofErr w:type="spellEnd"/>
                <w:r w:rsidRPr="00B36EBF">
                  <w:t xml:space="preserve"> in school in </w:t>
                </w:r>
                <w:proofErr w:type="spellStart"/>
                <w:r w:rsidRPr="00B36EBF">
                  <w:t>Elets</w:t>
                </w:r>
                <w:proofErr w:type="spellEnd"/>
              </w:p>
              <w:p w14:paraId="1C69E863" w14:textId="77777777" w:rsidR="003641CB" w:rsidRPr="00B36EBF" w:rsidRDefault="003641CB" w:rsidP="006029E3">
                <w:r w:rsidRPr="00B36EBF">
                  <w:t xml:space="preserve">1884: withdraws from school, lives with family at country estate in </w:t>
                </w:r>
                <w:proofErr w:type="spellStart"/>
                <w:r w:rsidRPr="00B36EBF">
                  <w:t>Ozerki</w:t>
                </w:r>
                <w:proofErr w:type="spellEnd"/>
              </w:p>
              <w:p w14:paraId="2604CE5F" w14:textId="77777777" w:rsidR="003641CB" w:rsidRPr="00B36EBF" w:rsidRDefault="003641CB" w:rsidP="006029E3">
                <w:r w:rsidRPr="00B36EBF">
                  <w:t xml:space="preserve">1887: first poem published in the journal </w:t>
                </w:r>
                <w:r w:rsidRPr="00B36EBF">
                  <w:rPr>
                    <w:i/>
                  </w:rPr>
                  <w:t>Native Land</w:t>
                </w:r>
                <w:r w:rsidRPr="00B36EBF">
                  <w:t xml:space="preserve"> (</w:t>
                </w:r>
                <w:proofErr w:type="spellStart"/>
                <w:r w:rsidRPr="00B36EBF">
                  <w:rPr>
                    <w:i/>
                  </w:rPr>
                  <w:t>Rodina</w:t>
                </w:r>
                <w:proofErr w:type="spellEnd"/>
                <w:r w:rsidRPr="00B36EBF">
                  <w:t>)</w:t>
                </w:r>
              </w:p>
              <w:p w14:paraId="216DD307" w14:textId="77777777" w:rsidR="003641CB" w:rsidRPr="00B36EBF" w:rsidRDefault="003641CB" w:rsidP="006029E3">
                <w:r w:rsidRPr="00B36EBF">
                  <w:t xml:space="preserve">1889: joins staff of the </w:t>
                </w:r>
                <w:r w:rsidRPr="00B36EBF">
                  <w:rPr>
                    <w:i/>
                  </w:rPr>
                  <w:t>Orel Messenger</w:t>
                </w:r>
                <w:r w:rsidRPr="00B36EBF">
                  <w:t xml:space="preserve"> (</w:t>
                </w:r>
                <w:proofErr w:type="spellStart"/>
                <w:r w:rsidRPr="00B36EBF">
                  <w:rPr>
                    <w:i/>
                  </w:rPr>
                  <w:t>Orlovsky</w:t>
                </w:r>
                <w:proofErr w:type="spellEnd"/>
                <w:r w:rsidRPr="00B36EBF">
                  <w:rPr>
                    <w:i/>
                  </w:rPr>
                  <w:t xml:space="preserve"> </w:t>
                </w:r>
                <w:proofErr w:type="spellStart"/>
                <w:r w:rsidRPr="00B36EBF">
                  <w:rPr>
                    <w:i/>
                  </w:rPr>
                  <w:t>vestnik</w:t>
                </w:r>
                <w:proofErr w:type="spellEnd"/>
                <w:r w:rsidRPr="00B36EBF">
                  <w:t>)</w:t>
                </w:r>
                <w:r w:rsidRPr="00B36EBF">
                  <w:rPr>
                    <w:i/>
                  </w:rPr>
                  <w:t xml:space="preserve"> </w:t>
                </w:r>
                <w:r w:rsidRPr="00B36EBF">
                  <w:t>newspaper</w:t>
                </w:r>
              </w:p>
              <w:p w14:paraId="0D457615" w14:textId="77777777" w:rsidR="003641CB" w:rsidRPr="00B36EBF" w:rsidRDefault="003641CB" w:rsidP="006029E3">
                <w:r w:rsidRPr="00B36EBF">
                  <w:lastRenderedPageBreak/>
                  <w:t xml:space="preserve">1891: publishes first poetry collection, </w:t>
                </w:r>
                <w:r w:rsidRPr="00B36EBF">
                  <w:rPr>
                    <w:i/>
                  </w:rPr>
                  <w:t>Poems: 1887-1891</w:t>
                </w:r>
                <w:r w:rsidRPr="00B36EBF">
                  <w:t>) (</w:t>
                </w:r>
                <w:proofErr w:type="spellStart"/>
                <w:r w:rsidRPr="00B36EBF">
                  <w:rPr>
                    <w:i/>
                  </w:rPr>
                  <w:t>Stikhotvoreniia</w:t>
                </w:r>
                <w:proofErr w:type="spellEnd"/>
                <w:r w:rsidRPr="00B36EBF">
                  <w:rPr>
                    <w:i/>
                  </w:rPr>
                  <w:t>: 1887-1891</w:t>
                </w:r>
                <w:r w:rsidRPr="00B36EBF">
                  <w:t xml:space="preserve">) </w:t>
                </w:r>
              </w:p>
              <w:p w14:paraId="3CCFC27F" w14:textId="77777777" w:rsidR="003641CB" w:rsidRPr="00B36EBF" w:rsidRDefault="003641CB" w:rsidP="006029E3">
                <w:r w:rsidRPr="00B36EBF">
                  <w:t>1892: moves to Poltava</w:t>
                </w:r>
              </w:p>
              <w:p w14:paraId="096544D4" w14:textId="77777777" w:rsidR="003641CB" w:rsidRPr="00B36EBF" w:rsidRDefault="003641CB" w:rsidP="006029E3">
                <w:r w:rsidRPr="00B36EBF">
                  <w:t xml:space="preserve">1896: publishes Russian translation of Longfellow’s </w:t>
                </w:r>
                <w:r w:rsidRPr="00B36EBF">
                  <w:rPr>
                    <w:i/>
                  </w:rPr>
                  <w:t>The Song of Hiawatha</w:t>
                </w:r>
              </w:p>
              <w:p w14:paraId="0D0E1F75" w14:textId="77777777" w:rsidR="003641CB" w:rsidRPr="00B36EBF" w:rsidRDefault="003641CB" w:rsidP="006029E3">
                <w:r w:rsidRPr="00B36EBF">
                  <w:t xml:space="preserve">1897: publishes first short story collection, </w:t>
                </w:r>
                <w:r w:rsidRPr="00B36EBF">
                  <w:rPr>
                    <w:i/>
                  </w:rPr>
                  <w:t>“To the Edge of the World” and Other Stories</w:t>
                </w:r>
                <w:r w:rsidRPr="00B36EBF">
                  <w:t xml:space="preserve"> (</w:t>
                </w:r>
                <w:r w:rsidRPr="00B36EBF">
                  <w:rPr>
                    <w:i/>
                  </w:rPr>
                  <w:t xml:space="preserve">“Na </w:t>
                </w:r>
                <w:proofErr w:type="spellStart"/>
                <w:r w:rsidRPr="00B36EBF">
                  <w:rPr>
                    <w:i/>
                  </w:rPr>
                  <w:t>krai</w:t>
                </w:r>
                <w:proofErr w:type="spellEnd"/>
                <w:r w:rsidRPr="00B36EBF">
                  <w:rPr>
                    <w:i/>
                  </w:rPr>
                  <w:t xml:space="preserve"> </w:t>
                </w:r>
                <w:proofErr w:type="spellStart"/>
                <w:r w:rsidRPr="00B36EBF">
                  <w:rPr>
                    <w:i/>
                  </w:rPr>
                  <w:t>sveta</w:t>
                </w:r>
                <w:proofErr w:type="spellEnd"/>
                <w:r w:rsidRPr="00B36EBF">
                  <w:rPr>
                    <w:i/>
                  </w:rPr>
                  <w:t xml:space="preserve">” </w:t>
                </w:r>
                <w:proofErr w:type="spellStart"/>
                <w:r w:rsidRPr="00B36EBF">
                  <w:rPr>
                    <w:i/>
                  </w:rPr>
                  <w:t>i</w:t>
                </w:r>
                <w:proofErr w:type="spellEnd"/>
                <w:r w:rsidRPr="00B36EBF">
                  <w:rPr>
                    <w:i/>
                  </w:rPr>
                  <w:t xml:space="preserve"> </w:t>
                </w:r>
                <w:proofErr w:type="spellStart"/>
                <w:r w:rsidRPr="00B36EBF">
                  <w:rPr>
                    <w:i/>
                  </w:rPr>
                  <w:t>drugie</w:t>
                </w:r>
                <w:proofErr w:type="spellEnd"/>
                <w:r w:rsidRPr="00B36EBF">
                  <w:rPr>
                    <w:i/>
                  </w:rPr>
                  <w:t xml:space="preserve"> </w:t>
                </w:r>
                <w:proofErr w:type="spellStart"/>
                <w:r w:rsidRPr="00B36EBF">
                  <w:rPr>
                    <w:i/>
                  </w:rPr>
                  <w:t>rasskazy</w:t>
                </w:r>
                <w:proofErr w:type="spellEnd"/>
                <w:r w:rsidRPr="00B36EBF">
                  <w:t>)</w:t>
                </w:r>
              </w:p>
              <w:p w14:paraId="71D985F2" w14:textId="77777777" w:rsidR="003641CB" w:rsidRPr="00B36EBF" w:rsidRDefault="003641CB" w:rsidP="006029E3">
                <w:r w:rsidRPr="00B36EBF">
                  <w:t xml:space="preserve">1898: moves to Odessa; marries Anna </w:t>
                </w:r>
                <w:proofErr w:type="spellStart"/>
                <w:r w:rsidRPr="00B36EBF">
                  <w:t>Tsakni</w:t>
                </w:r>
                <w:proofErr w:type="spellEnd"/>
              </w:p>
              <w:p w14:paraId="40F488D4" w14:textId="77777777" w:rsidR="003641CB" w:rsidRPr="00B36EBF" w:rsidRDefault="003641CB" w:rsidP="006029E3">
                <w:r w:rsidRPr="00B36EBF">
                  <w:t xml:space="preserve">1901: publishes poetry collection </w:t>
                </w:r>
                <w:r w:rsidRPr="00B36EBF">
                  <w:rPr>
                    <w:i/>
                  </w:rPr>
                  <w:t>Falling Leaves</w:t>
                </w:r>
                <w:r w:rsidRPr="00B36EBF">
                  <w:t xml:space="preserve"> (</w:t>
                </w:r>
                <w:proofErr w:type="spellStart"/>
                <w:r w:rsidRPr="00B36EBF">
                  <w:rPr>
                    <w:i/>
                  </w:rPr>
                  <w:t>Listopad</w:t>
                </w:r>
                <w:proofErr w:type="spellEnd"/>
                <w:r w:rsidRPr="00B36EBF">
                  <w:t>)</w:t>
                </w:r>
              </w:p>
              <w:p w14:paraId="003206DC" w14:textId="77777777" w:rsidR="003641CB" w:rsidRPr="00B36EBF" w:rsidRDefault="003641CB" w:rsidP="006029E3">
                <w:r w:rsidRPr="00B36EBF">
                  <w:t xml:space="preserve">1903: awarded Pushkin Prize for </w:t>
                </w:r>
                <w:r w:rsidRPr="00B36EBF">
                  <w:rPr>
                    <w:i/>
                  </w:rPr>
                  <w:t xml:space="preserve">Falling Leaves </w:t>
                </w:r>
                <w:r w:rsidRPr="00B36EBF">
                  <w:t xml:space="preserve">and his translation of </w:t>
                </w:r>
                <w:r w:rsidRPr="00B36EBF">
                  <w:rPr>
                    <w:i/>
                  </w:rPr>
                  <w:t>The Song of Hiawatha</w:t>
                </w:r>
                <w:r w:rsidRPr="00B36EBF">
                  <w:t>; travels to Middle East for the first time</w:t>
                </w:r>
              </w:p>
              <w:p w14:paraId="1A3DD13C" w14:textId="77777777" w:rsidR="003641CB" w:rsidRPr="00B36EBF" w:rsidRDefault="003641CB" w:rsidP="006029E3">
                <w:r w:rsidRPr="00B36EBF">
                  <w:t xml:space="preserve">1906: meets Vera </w:t>
                </w:r>
                <w:proofErr w:type="spellStart"/>
                <w:r w:rsidRPr="00B36EBF">
                  <w:t>Nikolaevna</w:t>
                </w:r>
                <w:proofErr w:type="spellEnd"/>
                <w:r w:rsidRPr="00B36EBF">
                  <w:t xml:space="preserve"> </w:t>
                </w:r>
                <w:proofErr w:type="spellStart"/>
                <w:r w:rsidRPr="00B36EBF">
                  <w:t>Muromtseva</w:t>
                </w:r>
                <w:proofErr w:type="spellEnd"/>
                <w:r w:rsidRPr="00B36EBF">
                  <w:t>, his future wife</w:t>
                </w:r>
              </w:p>
              <w:p w14:paraId="50909DD3" w14:textId="77777777" w:rsidR="003641CB" w:rsidRPr="00B36EBF" w:rsidRDefault="003641CB" w:rsidP="006029E3">
                <w:r w:rsidRPr="00B36EBF">
                  <w:t>1909: wins second Pushkin Prize for his poetry and translations</w:t>
                </w:r>
              </w:p>
              <w:p w14:paraId="5703843E" w14:textId="77777777" w:rsidR="003641CB" w:rsidRPr="00B36EBF" w:rsidRDefault="003641CB" w:rsidP="006029E3">
                <w:r w:rsidRPr="00B36EBF">
                  <w:t xml:space="preserve">1910: publishes novella </w:t>
                </w:r>
                <w:r w:rsidRPr="00B36EBF">
                  <w:rPr>
                    <w:i/>
                  </w:rPr>
                  <w:t>The Village</w:t>
                </w:r>
                <w:r w:rsidRPr="00B36EBF">
                  <w:t xml:space="preserve"> (</w:t>
                </w:r>
                <w:proofErr w:type="spellStart"/>
                <w:r w:rsidRPr="00B36EBF">
                  <w:rPr>
                    <w:i/>
                  </w:rPr>
                  <w:t>Derevnia</w:t>
                </w:r>
                <w:proofErr w:type="spellEnd"/>
                <w:r w:rsidRPr="00B36EBF">
                  <w:t>)</w:t>
                </w:r>
              </w:p>
              <w:p w14:paraId="3CF533B6" w14:textId="77777777" w:rsidR="003641CB" w:rsidRPr="00B36EBF" w:rsidRDefault="003641CB" w:rsidP="006029E3">
                <w:r w:rsidRPr="00B36EBF">
                  <w:t>1911: travels to Ceylon (Sri Lanka)</w:t>
                </w:r>
              </w:p>
              <w:p w14:paraId="25CDAA41" w14:textId="77777777" w:rsidR="003641CB" w:rsidRPr="00B36EBF" w:rsidRDefault="003641CB" w:rsidP="006029E3">
                <w:r w:rsidRPr="00B36EBF">
                  <w:t xml:space="preserve">1912: publishes novella </w:t>
                </w:r>
                <w:r w:rsidRPr="00B36EBF">
                  <w:rPr>
                    <w:i/>
                  </w:rPr>
                  <w:t>Dry Valley</w:t>
                </w:r>
                <w:r w:rsidRPr="00B36EBF">
                  <w:t xml:space="preserve"> (</w:t>
                </w:r>
                <w:proofErr w:type="spellStart"/>
                <w:r w:rsidRPr="00B36EBF">
                  <w:rPr>
                    <w:i/>
                  </w:rPr>
                  <w:t>Sukhodol</w:t>
                </w:r>
                <w:proofErr w:type="spellEnd"/>
                <w:r w:rsidRPr="00B36EBF">
                  <w:t>)</w:t>
                </w:r>
              </w:p>
              <w:p w14:paraId="5E0950FC" w14:textId="77777777" w:rsidR="003641CB" w:rsidRPr="00B36EBF" w:rsidRDefault="003641CB" w:rsidP="006029E3">
                <w:r w:rsidRPr="00B36EBF">
                  <w:t>1915: publishes short story “The Gentleman from San Francisco (“</w:t>
                </w:r>
                <w:proofErr w:type="spellStart"/>
                <w:r w:rsidRPr="00B36EBF">
                  <w:t>Gospodin</w:t>
                </w:r>
                <w:proofErr w:type="spellEnd"/>
                <w:r w:rsidRPr="00B36EBF">
                  <w:t xml:space="preserve"> </w:t>
                </w:r>
                <w:proofErr w:type="spellStart"/>
                <w:r w:rsidRPr="00B36EBF">
                  <w:t>iz</w:t>
                </w:r>
                <w:proofErr w:type="spellEnd"/>
                <w:r w:rsidRPr="00B36EBF">
                  <w:t xml:space="preserve"> San-</w:t>
                </w:r>
                <w:proofErr w:type="spellStart"/>
                <w:r w:rsidRPr="00B36EBF">
                  <w:t>Frantsisko</w:t>
                </w:r>
                <w:proofErr w:type="spellEnd"/>
                <w:r w:rsidRPr="00B36EBF">
                  <w:t xml:space="preserve">”); six-volume </w:t>
                </w:r>
                <w:r w:rsidRPr="00B36EBF">
                  <w:rPr>
                    <w:i/>
                  </w:rPr>
                  <w:t xml:space="preserve">Complete Collected Works </w:t>
                </w:r>
                <w:r w:rsidRPr="00B36EBF">
                  <w:t>(</w:t>
                </w:r>
                <w:proofErr w:type="spellStart"/>
                <w:r w:rsidRPr="00B36EBF">
                  <w:rPr>
                    <w:i/>
                  </w:rPr>
                  <w:t>Polnoe</w:t>
                </w:r>
                <w:proofErr w:type="spellEnd"/>
                <w:r w:rsidRPr="00B36EBF">
                  <w:rPr>
                    <w:i/>
                  </w:rPr>
                  <w:t xml:space="preserve"> </w:t>
                </w:r>
                <w:proofErr w:type="spellStart"/>
                <w:r w:rsidRPr="00B36EBF">
                  <w:rPr>
                    <w:i/>
                  </w:rPr>
                  <w:t>sobranie</w:t>
                </w:r>
                <w:proofErr w:type="spellEnd"/>
                <w:r w:rsidRPr="00B36EBF">
                  <w:rPr>
                    <w:i/>
                  </w:rPr>
                  <w:t xml:space="preserve"> </w:t>
                </w:r>
                <w:proofErr w:type="spellStart"/>
                <w:r w:rsidRPr="00B36EBF">
                  <w:rPr>
                    <w:i/>
                  </w:rPr>
                  <w:t>sochinenii</w:t>
                </w:r>
                <w:proofErr w:type="spellEnd"/>
                <w:r w:rsidRPr="00B36EBF">
                  <w:t>) published</w:t>
                </w:r>
              </w:p>
              <w:p w14:paraId="2674B76E" w14:textId="77777777" w:rsidR="003641CB" w:rsidRPr="00B36EBF" w:rsidRDefault="003641CB" w:rsidP="006029E3">
                <w:r w:rsidRPr="00B36EBF">
                  <w:t>1917: Russian Revolution</w:t>
                </w:r>
              </w:p>
              <w:p w14:paraId="66ADAF4E" w14:textId="77777777" w:rsidR="003641CB" w:rsidRPr="00B36EBF" w:rsidRDefault="003641CB" w:rsidP="006029E3">
                <w:r w:rsidRPr="00B36EBF">
                  <w:t>1918:  moves to Odessa</w:t>
                </w:r>
              </w:p>
              <w:p w14:paraId="302B33F4" w14:textId="77777777" w:rsidR="003641CB" w:rsidRPr="00B36EBF" w:rsidRDefault="003641CB" w:rsidP="006029E3">
                <w:r w:rsidRPr="00B36EBF">
                  <w:t>1920:  leaves Odessa for Constantinople and France</w:t>
                </w:r>
              </w:p>
              <w:p w14:paraId="0474F1B5" w14:textId="77777777" w:rsidR="003641CB" w:rsidRPr="00B36EBF" w:rsidRDefault="003641CB" w:rsidP="006029E3">
                <w:r w:rsidRPr="00B36EBF">
                  <w:t xml:space="preserve">1922: finalizes divorce from Anna </w:t>
                </w:r>
                <w:proofErr w:type="spellStart"/>
                <w:r w:rsidRPr="00B36EBF">
                  <w:t>Tsakni</w:t>
                </w:r>
                <w:proofErr w:type="spellEnd"/>
                <w:r w:rsidRPr="00B36EBF">
                  <w:t xml:space="preserve"> and marries Vera </w:t>
                </w:r>
                <w:proofErr w:type="spellStart"/>
                <w:r w:rsidRPr="00B36EBF">
                  <w:t>Muromtseva</w:t>
                </w:r>
                <w:proofErr w:type="spellEnd"/>
              </w:p>
              <w:p w14:paraId="15696CF8" w14:textId="77777777" w:rsidR="003641CB" w:rsidRPr="00B36EBF" w:rsidRDefault="003641CB" w:rsidP="006029E3">
                <w:r w:rsidRPr="00B36EBF">
                  <w:t xml:space="preserve">1930: publishes </w:t>
                </w:r>
                <w:r w:rsidRPr="00B36EBF">
                  <w:rPr>
                    <w:i/>
                  </w:rPr>
                  <w:t xml:space="preserve">The Life of </w:t>
                </w:r>
                <w:proofErr w:type="spellStart"/>
                <w:r w:rsidRPr="00B36EBF">
                  <w:rPr>
                    <w:i/>
                  </w:rPr>
                  <w:t>Arseniev</w:t>
                </w:r>
                <w:proofErr w:type="spellEnd"/>
                <w:r w:rsidRPr="00B36EBF">
                  <w:rPr>
                    <w:i/>
                  </w:rPr>
                  <w:t>: The Well of Days</w:t>
                </w:r>
                <w:r w:rsidRPr="00B36EBF">
                  <w:t xml:space="preserve"> (</w:t>
                </w:r>
                <w:proofErr w:type="spellStart"/>
                <w:r w:rsidRPr="00B36EBF">
                  <w:rPr>
                    <w:i/>
                  </w:rPr>
                  <w:t>Zhizn</w:t>
                </w:r>
                <w:proofErr w:type="spellEnd"/>
                <w:r w:rsidRPr="00B36EBF">
                  <w:rPr>
                    <w:i/>
                  </w:rPr>
                  <w:t xml:space="preserve">’ </w:t>
                </w:r>
                <w:proofErr w:type="spellStart"/>
                <w:r w:rsidRPr="00B36EBF">
                  <w:rPr>
                    <w:i/>
                  </w:rPr>
                  <w:t>Arsen’eva</w:t>
                </w:r>
                <w:proofErr w:type="spellEnd"/>
                <w:r w:rsidRPr="00B36EBF">
                  <w:rPr>
                    <w:i/>
                  </w:rPr>
                  <w:t xml:space="preserve">: </w:t>
                </w:r>
                <w:proofErr w:type="spellStart"/>
                <w:r w:rsidRPr="00B36EBF">
                  <w:rPr>
                    <w:i/>
                  </w:rPr>
                  <w:t>Istoki</w:t>
                </w:r>
                <w:proofErr w:type="spellEnd"/>
                <w:r w:rsidRPr="00B36EBF">
                  <w:rPr>
                    <w:i/>
                  </w:rPr>
                  <w:t xml:space="preserve"> </w:t>
                </w:r>
                <w:proofErr w:type="spellStart"/>
                <w:r w:rsidRPr="00B36EBF">
                  <w:rPr>
                    <w:i/>
                  </w:rPr>
                  <w:t>dnei</w:t>
                </w:r>
                <w:proofErr w:type="spellEnd"/>
                <w:r w:rsidRPr="00B36EBF">
                  <w:t>)</w:t>
                </w:r>
              </w:p>
              <w:p w14:paraId="08863320" w14:textId="77777777" w:rsidR="003641CB" w:rsidRPr="00B36EBF" w:rsidRDefault="003641CB" w:rsidP="006029E3">
                <w:r w:rsidRPr="00B36EBF">
                  <w:t>1933: awarded Nobel Prize in Literature</w:t>
                </w:r>
              </w:p>
              <w:p w14:paraId="1F63FB9D" w14:textId="77777777" w:rsidR="003641CB" w:rsidRPr="00B36EBF" w:rsidRDefault="003641CB" w:rsidP="006029E3">
                <w:r w:rsidRPr="00B36EBF">
                  <w:t xml:space="preserve">1934-36: eleven-volume </w:t>
                </w:r>
                <w:r w:rsidRPr="00B36EBF">
                  <w:rPr>
                    <w:i/>
                  </w:rPr>
                  <w:t>Collected Works</w:t>
                </w:r>
                <w:r w:rsidRPr="00B36EBF">
                  <w:t xml:space="preserve"> (</w:t>
                </w:r>
                <w:proofErr w:type="spellStart"/>
                <w:r w:rsidRPr="00B36EBF">
                  <w:rPr>
                    <w:i/>
                  </w:rPr>
                  <w:t>Sobranie</w:t>
                </w:r>
                <w:proofErr w:type="spellEnd"/>
                <w:r w:rsidRPr="00B36EBF">
                  <w:rPr>
                    <w:i/>
                  </w:rPr>
                  <w:t xml:space="preserve"> </w:t>
                </w:r>
                <w:proofErr w:type="spellStart"/>
                <w:r w:rsidRPr="00B36EBF">
                  <w:rPr>
                    <w:i/>
                  </w:rPr>
                  <w:t>sochinenii</w:t>
                </w:r>
                <w:proofErr w:type="spellEnd"/>
                <w:r w:rsidRPr="00B36EBF">
                  <w:t>) published in Berlin</w:t>
                </w:r>
              </w:p>
              <w:p w14:paraId="59B87739" w14:textId="77777777" w:rsidR="003641CB" w:rsidRPr="00B36EBF" w:rsidRDefault="003641CB" w:rsidP="006029E3">
                <w:r w:rsidRPr="00B36EBF">
                  <w:t xml:space="preserve">1936: publishes </w:t>
                </w:r>
                <w:r w:rsidRPr="00B36EBF">
                  <w:rPr>
                    <w:i/>
                  </w:rPr>
                  <w:t>Cursed Days</w:t>
                </w:r>
                <w:r w:rsidRPr="00B36EBF">
                  <w:t xml:space="preserve"> (</w:t>
                </w:r>
                <w:proofErr w:type="spellStart"/>
                <w:r w:rsidRPr="00B36EBF">
                  <w:rPr>
                    <w:i/>
                  </w:rPr>
                  <w:t>Okaiannye</w:t>
                </w:r>
                <w:proofErr w:type="spellEnd"/>
                <w:r w:rsidRPr="00B36EBF">
                  <w:rPr>
                    <w:i/>
                  </w:rPr>
                  <w:t xml:space="preserve"> </w:t>
                </w:r>
                <w:proofErr w:type="spellStart"/>
                <w:r w:rsidRPr="00B36EBF">
                  <w:rPr>
                    <w:i/>
                  </w:rPr>
                  <w:t>dni</w:t>
                </w:r>
                <w:proofErr w:type="spellEnd"/>
                <w:r w:rsidRPr="00B36EBF">
                  <w:t>)</w:t>
                </w:r>
              </w:p>
              <w:p w14:paraId="14C2A099" w14:textId="77777777" w:rsidR="003641CB" w:rsidRPr="00B36EBF" w:rsidRDefault="003641CB" w:rsidP="006029E3">
                <w:r w:rsidRPr="00B36EBF">
                  <w:t xml:space="preserve">1939: publishes continuation of </w:t>
                </w:r>
                <w:r w:rsidRPr="00B36EBF">
                  <w:rPr>
                    <w:i/>
                  </w:rPr>
                  <w:t xml:space="preserve">The Life of </w:t>
                </w:r>
                <w:proofErr w:type="spellStart"/>
                <w:r w:rsidRPr="00B36EBF">
                  <w:rPr>
                    <w:i/>
                  </w:rPr>
                  <w:t>Arseniev</w:t>
                </w:r>
                <w:proofErr w:type="spellEnd"/>
                <w:r w:rsidRPr="00B36EBF">
                  <w:t xml:space="preserve">, </w:t>
                </w:r>
                <w:proofErr w:type="spellStart"/>
                <w:r w:rsidRPr="00B36EBF">
                  <w:rPr>
                    <w:i/>
                  </w:rPr>
                  <w:t>Lika</w:t>
                </w:r>
                <w:proofErr w:type="spellEnd"/>
                <w:r w:rsidRPr="00B36EBF">
                  <w:rPr>
                    <w:i/>
                  </w:rPr>
                  <w:t>: A Novel</w:t>
                </w:r>
                <w:r w:rsidRPr="00B36EBF">
                  <w:t xml:space="preserve"> (</w:t>
                </w:r>
                <w:proofErr w:type="spellStart"/>
                <w:r w:rsidRPr="00B36EBF">
                  <w:rPr>
                    <w:i/>
                  </w:rPr>
                  <w:t>Lika</w:t>
                </w:r>
                <w:proofErr w:type="spellEnd"/>
                <w:r w:rsidRPr="00B36EBF">
                  <w:rPr>
                    <w:i/>
                  </w:rPr>
                  <w:t>: Roman</w:t>
                </w:r>
                <w:r w:rsidRPr="00B36EBF">
                  <w:t>)</w:t>
                </w:r>
              </w:p>
              <w:p w14:paraId="0997CDB9" w14:textId="77777777" w:rsidR="003641CB" w:rsidRPr="00B36EBF" w:rsidRDefault="003641CB" w:rsidP="006029E3">
                <w:r w:rsidRPr="00B36EBF">
                  <w:t>1943: publishes first edition of</w:t>
                </w:r>
                <w:r w:rsidRPr="00B36EBF">
                  <w:rPr>
                    <w:i/>
                  </w:rPr>
                  <w:t xml:space="preserve"> Dark Avenues</w:t>
                </w:r>
                <w:r w:rsidRPr="00B36EBF">
                  <w:t xml:space="preserve"> (</w:t>
                </w:r>
                <w:proofErr w:type="spellStart"/>
                <w:r w:rsidRPr="00B36EBF">
                  <w:rPr>
                    <w:i/>
                  </w:rPr>
                  <w:t>Temnye</w:t>
                </w:r>
                <w:proofErr w:type="spellEnd"/>
                <w:r w:rsidRPr="00B36EBF">
                  <w:rPr>
                    <w:i/>
                  </w:rPr>
                  <w:t xml:space="preserve"> </w:t>
                </w:r>
                <w:proofErr w:type="spellStart"/>
                <w:r w:rsidRPr="00B36EBF">
                  <w:rPr>
                    <w:i/>
                  </w:rPr>
                  <w:t>allei</w:t>
                </w:r>
                <w:proofErr w:type="spellEnd"/>
                <w:r w:rsidRPr="00B36EBF">
                  <w:t>)</w:t>
                </w:r>
              </w:p>
              <w:p w14:paraId="1FBBF844" w14:textId="77777777" w:rsidR="003641CB" w:rsidRPr="00B36EBF" w:rsidRDefault="003641CB" w:rsidP="006029E3">
                <w:r w:rsidRPr="00B36EBF">
                  <w:t xml:space="preserve">1946: publishes expanded edition of </w:t>
                </w:r>
                <w:r w:rsidRPr="00B36EBF">
                  <w:rPr>
                    <w:i/>
                  </w:rPr>
                  <w:t>Dark Avenues</w:t>
                </w:r>
              </w:p>
              <w:p w14:paraId="09301C2D" w14:textId="77777777" w:rsidR="003641CB" w:rsidRPr="00B36EBF" w:rsidRDefault="003641CB" w:rsidP="006029E3">
                <w:r w:rsidRPr="00B36EBF">
                  <w:t>1953: dies in Paris, buried in St. Genevieve-des-Bois cemetery</w:t>
                </w:r>
              </w:p>
              <w:p w14:paraId="15B5AB2A" w14:textId="77777777" w:rsidR="003641CB" w:rsidRDefault="003641CB" w:rsidP="006029E3">
                <w:pPr>
                  <w:rPr>
                    <w:rFonts w:ascii="Times New Roman" w:hAnsi="Times New Roman"/>
                  </w:rPr>
                </w:pPr>
              </w:p>
              <w:p w14:paraId="7574224D" w14:textId="77777777" w:rsidR="003641CB" w:rsidRPr="00B36EBF" w:rsidRDefault="003641CB" w:rsidP="006029E3">
                <w:r w:rsidRPr="00B36EBF">
                  <w:t xml:space="preserve">Ivan </w:t>
                </w:r>
                <w:proofErr w:type="spellStart"/>
                <w:r w:rsidRPr="00B36EBF">
                  <w:t>Alekseevich</w:t>
                </w:r>
                <w:proofErr w:type="spellEnd"/>
                <w:r w:rsidRPr="00B36EBF">
                  <w:t xml:space="preserve"> Bunin was born on October 10, 1870 (Old Style) in the provincial town of Voronezh into a family of </w:t>
                </w:r>
                <w:proofErr w:type="gramStart"/>
                <w:r w:rsidRPr="00B36EBF">
                  <w:t>gentry</w:t>
                </w:r>
                <w:proofErr w:type="gramEnd"/>
                <w:r w:rsidRPr="00B36EBF">
                  <w:t xml:space="preserve"> landowners of modest means.  Raised in the Russian countryside, Bunin began writing poetry at an early age, and published his first poems and short stories in 1887.  He achieved significant fame with a verse collection entitled </w:t>
                </w:r>
                <w:r w:rsidRPr="00B36EBF">
                  <w:rPr>
                    <w:i/>
                  </w:rPr>
                  <w:t>Falling Leaves</w:t>
                </w:r>
                <w:r w:rsidRPr="00B36EBF">
                  <w:t xml:space="preserve"> (</w:t>
                </w:r>
                <w:proofErr w:type="spellStart"/>
                <w:r w:rsidRPr="00B36EBF">
                  <w:rPr>
                    <w:i/>
                  </w:rPr>
                  <w:t>Listopad</w:t>
                </w:r>
                <w:proofErr w:type="spellEnd"/>
                <w:r w:rsidRPr="00B36EBF">
                  <w:t>) in 1901 and with lyrical sketches about the decline of Russian gentry life such as “</w:t>
                </w:r>
                <w:proofErr w:type="spellStart"/>
                <w:r w:rsidRPr="00B36EBF">
                  <w:t>Antonov</w:t>
                </w:r>
                <w:proofErr w:type="spellEnd"/>
                <w:r w:rsidRPr="00B36EBF">
                  <w:t xml:space="preserve"> Apples” (“</w:t>
                </w:r>
                <w:proofErr w:type="spellStart"/>
                <w:r w:rsidRPr="00B36EBF">
                  <w:t>Antonovskie</w:t>
                </w:r>
                <w:proofErr w:type="spellEnd"/>
                <w:r w:rsidRPr="00B36EBF">
                  <w:t xml:space="preserve"> </w:t>
                </w:r>
                <w:proofErr w:type="spellStart"/>
                <w:r w:rsidRPr="00B36EBF">
                  <w:t>iabloki</w:t>
                </w:r>
                <w:proofErr w:type="spellEnd"/>
                <w:r w:rsidRPr="00B36EBF">
                  <w:t xml:space="preserve">”), which features a </w:t>
                </w:r>
                <w:proofErr w:type="spellStart"/>
                <w:r w:rsidRPr="00B36EBF">
                  <w:t>Proustian</w:t>
                </w:r>
                <w:proofErr w:type="spellEnd"/>
                <w:r w:rsidRPr="00B36EBF">
                  <w:t xml:space="preserve"> emphasis on the senses as an aid to memory.  Traveling to the Middle East in the first decade of the twentieth century, Bunin gained new insight into the way that major civilizations of the past rose and fell, and when he returned to Russia, he applied his insight to the depiction of the transformation of Russian country life.  Two of his works, </w:t>
                </w:r>
                <w:r w:rsidRPr="00B36EBF">
                  <w:rPr>
                    <w:i/>
                  </w:rPr>
                  <w:t>The Village</w:t>
                </w:r>
                <w:r w:rsidRPr="00B36EBF">
                  <w:t xml:space="preserve"> </w:t>
                </w:r>
                <w:proofErr w:type="gramStart"/>
                <w:r w:rsidRPr="00B36EBF">
                  <w:t>(</w:t>
                </w:r>
                <w:r w:rsidRPr="00B36EBF">
                  <w:rPr>
                    <w:i/>
                  </w:rPr>
                  <w:t xml:space="preserve"> </w:t>
                </w:r>
                <w:proofErr w:type="spellStart"/>
                <w:r w:rsidRPr="00B36EBF">
                  <w:rPr>
                    <w:i/>
                  </w:rPr>
                  <w:t>Derevnia</w:t>
                </w:r>
                <w:proofErr w:type="spellEnd"/>
                <w:proofErr w:type="gramEnd"/>
                <w:r w:rsidRPr="00B36EBF">
                  <w:t xml:space="preserve">) and </w:t>
                </w:r>
                <w:r w:rsidRPr="00B36EBF">
                  <w:rPr>
                    <w:i/>
                  </w:rPr>
                  <w:t xml:space="preserve">Dry Valley </w:t>
                </w:r>
                <w:r w:rsidRPr="00B36EBF">
                  <w:t>(</w:t>
                </w:r>
                <w:proofErr w:type="spellStart"/>
                <w:r w:rsidRPr="00B36EBF">
                  <w:rPr>
                    <w:i/>
                  </w:rPr>
                  <w:t>Sukhodol</w:t>
                </w:r>
                <w:proofErr w:type="spellEnd"/>
                <w:r w:rsidRPr="00B36EBF">
                  <w:t xml:space="preserve">), drew particular attention from critics and readers for their sober presentation of the gradual degeneration of the Russian village and gentry estate.  </w:t>
                </w:r>
              </w:p>
              <w:p w14:paraId="0354DF15" w14:textId="77777777" w:rsidR="003641CB" w:rsidRDefault="003641CB" w:rsidP="006029E3">
                <w:pPr>
                  <w:rPr>
                    <w:rFonts w:ascii="Times New Roman" w:hAnsi="Times New Roman"/>
                  </w:rPr>
                </w:pPr>
              </w:p>
              <w:p w14:paraId="69FEECE3" w14:textId="77777777" w:rsidR="003641CB" w:rsidRPr="00B36EBF" w:rsidRDefault="003641CB" w:rsidP="006029E3">
                <w:r w:rsidRPr="00B36EBF">
                  <w:t>Bunin also travelled to Southeast Asia in 1911, and his contact with Buddhist culture and thought made a significant impact on the works he wrote in the mid 1910s.  Several of his short stories, such as “Brethren” (“</w:t>
                </w:r>
                <w:proofErr w:type="spellStart"/>
                <w:r w:rsidRPr="00B36EBF">
                  <w:t>Brat’ia</w:t>
                </w:r>
                <w:proofErr w:type="spellEnd"/>
                <w:r w:rsidRPr="00B36EBF">
                  <w:t>”) (1914) and “The Dreams of Chang” (“</w:t>
                </w:r>
                <w:proofErr w:type="spellStart"/>
                <w:r w:rsidRPr="00B36EBF">
                  <w:t>Sny</w:t>
                </w:r>
                <w:proofErr w:type="spellEnd"/>
                <w:r w:rsidRPr="00B36EBF">
                  <w:t xml:space="preserve"> </w:t>
                </w:r>
                <w:proofErr w:type="spellStart"/>
                <w:r w:rsidRPr="00B36EBF">
                  <w:t>Changa</w:t>
                </w:r>
                <w:proofErr w:type="spellEnd"/>
                <w:r w:rsidRPr="00B36EBF">
                  <w:t xml:space="preserve">”), offer pointed commentary on the futility of desire and the evanescence of human life.  A keen observer of literary developments around </w:t>
                </w:r>
                <w:r w:rsidRPr="00774B23">
                  <w:t>him, Bunin was disdainful of many of the artistic innovations he saw in Modernist movements such as SYMBOLISM and FUTURISM, and the outbreak of World War I confirmed his view that modern society was headed for calamity.</w:t>
                </w:r>
                <w:r w:rsidRPr="00B36EBF">
                  <w:t xml:space="preserve">  It was in this spirit that he wrote a short story that is one of his most well-known works in the West, “The Gentleman from San Francisco” (“</w:t>
                </w:r>
                <w:proofErr w:type="spellStart"/>
                <w:r w:rsidRPr="00B36EBF">
                  <w:t>Gospodin</w:t>
                </w:r>
                <w:proofErr w:type="spellEnd"/>
                <w:r w:rsidRPr="00B36EBF">
                  <w:t xml:space="preserve"> </w:t>
                </w:r>
                <w:proofErr w:type="spellStart"/>
                <w:r w:rsidRPr="00B36EBF">
                  <w:t>iz</w:t>
                </w:r>
                <w:proofErr w:type="spellEnd"/>
                <w:r w:rsidRPr="00B36EBF">
                  <w:t xml:space="preserve"> San-</w:t>
                </w:r>
                <w:proofErr w:type="spellStart"/>
                <w:r w:rsidRPr="00B36EBF">
                  <w:t>Frantsisko</w:t>
                </w:r>
                <w:proofErr w:type="spellEnd"/>
                <w:proofErr w:type="gramStart"/>
                <w:r w:rsidRPr="00B36EBF">
                  <w:t>” )</w:t>
                </w:r>
                <w:proofErr w:type="gramEnd"/>
                <w:r w:rsidRPr="00B36EBF">
                  <w:t xml:space="preserve"> (1915), which traces the grand tour of Europe </w:t>
                </w:r>
                <w:r w:rsidRPr="00B36EBF">
                  <w:lastRenderedPageBreak/>
                  <w:t>undertaken by a rich American businessman whose life is cut short by sudden death in Capri.  The story provides a searing indictment of modern materialism.</w:t>
                </w:r>
              </w:p>
              <w:p w14:paraId="73D2AC83" w14:textId="77777777" w:rsidR="003641CB" w:rsidRPr="00B36EBF" w:rsidRDefault="003641CB" w:rsidP="006029E3">
                <w:pPr>
                  <w:rPr>
                    <w:rFonts w:ascii="Times New Roman" w:hAnsi="Times New Roman"/>
                  </w:rPr>
                </w:pPr>
              </w:p>
              <w:p w14:paraId="74310B95" w14:textId="77777777" w:rsidR="003641CB" w:rsidRPr="00B36EBF" w:rsidRDefault="003641CB" w:rsidP="006029E3">
                <w:r w:rsidRPr="00B36EBF">
                  <w:t xml:space="preserve">The outbreak of the Russian Revolution in 1917 shook Bunin to the core.  First fleeing to Odessa in 1918 and then to France in 1920, Bunin recorded his anxiety and shock at the changes he saw transpiring around him in a work later published under the title </w:t>
                </w:r>
                <w:r w:rsidRPr="00B36EBF">
                  <w:rPr>
                    <w:i/>
                  </w:rPr>
                  <w:t>Cursed Days</w:t>
                </w:r>
                <w:r w:rsidRPr="00B36EBF">
                  <w:t xml:space="preserve"> (</w:t>
                </w:r>
                <w:proofErr w:type="spellStart"/>
                <w:r w:rsidRPr="00B36EBF">
                  <w:rPr>
                    <w:i/>
                  </w:rPr>
                  <w:t>Okaiannye</w:t>
                </w:r>
                <w:proofErr w:type="spellEnd"/>
                <w:r w:rsidRPr="00B36EBF">
                  <w:rPr>
                    <w:i/>
                  </w:rPr>
                  <w:t xml:space="preserve"> </w:t>
                </w:r>
                <w:proofErr w:type="spellStart"/>
                <w:r w:rsidRPr="00B36EBF">
                  <w:rPr>
                    <w:i/>
                  </w:rPr>
                  <w:t>dni</w:t>
                </w:r>
                <w:proofErr w:type="spellEnd"/>
                <w:r w:rsidRPr="00B36EBF">
                  <w:t xml:space="preserve">) (1936).  Once settled in France, however, Bunin returned to artistic literature and wrote several short stories and novellas depicting the power of passion and the enigma of the human soul.  His most significant work was a novel based in part on his own childhood and youth, </w:t>
                </w:r>
                <w:r w:rsidRPr="00B36EBF">
                  <w:rPr>
                    <w:i/>
                  </w:rPr>
                  <w:t xml:space="preserve">The Life of </w:t>
                </w:r>
                <w:proofErr w:type="spellStart"/>
                <w:r w:rsidRPr="00B36EBF">
                  <w:rPr>
                    <w:i/>
                  </w:rPr>
                  <w:t>Arseniev</w:t>
                </w:r>
                <w:proofErr w:type="spellEnd"/>
                <w:r w:rsidRPr="00B36EBF">
                  <w:t xml:space="preserve"> (</w:t>
                </w:r>
                <w:proofErr w:type="spellStart"/>
                <w:r w:rsidRPr="00B36EBF">
                  <w:rPr>
                    <w:i/>
                  </w:rPr>
                  <w:t>Zhizn</w:t>
                </w:r>
                <w:proofErr w:type="spellEnd"/>
                <w:r w:rsidRPr="00B36EBF">
                  <w:rPr>
                    <w:i/>
                  </w:rPr>
                  <w:t xml:space="preserve">’ </w:t>
                </w:r>
                <w:proofErr w:type="spellStart"/>
                <w:r w:rsidRPr="00B36EBF">
                  <w:rPr>
                    <w:i/>
                  </w:rPr>
                  <w:t>Arsen’eva</w:t>
                </w:r>
                <w:proofErr w:type="spellEnd"/>
                <w:r w:rsidRPr="00B36EBF">
                  <w:t xml:space="preserve">) (1930).  His contributions to literature earned him the distinction of becoming the first Russian writer to be awarded the Nobel Prize in Literature in 1933.  Yet the satisfaction and financial stability afforded him by this prize did not last.  With the onset of World War II, Bunin was forced to live an austere existence in Grasse, in the south of France.  Even during this difficult time, though, Bunin managed to write a set of short stories that are among the finest of his career.  This collection, entitled </w:t>
                </w:r>
                <w:r w:rsidRPr="00B36EBF">
                  <w:rPr>
                    <w:i/>
                  </w:rPr>
                  <w:t>Dark Avenues</w:t>
                </w:r>
                <w:r w:rsidRPr="00B36EBF">
                  <w:t xml:space="preserve"> (</w:t>
                </w:r>
                <w:proofErr w:type="spellStart"/>
                <w:r w:rsidRPr="00B36EBF">
                  <w:rPr>
                    <w:i/>
                  </w:rPr>
                  <w:t>Temnye</w:t>
                </w:r>
                <w:proofErr w:type="spellEnd"/>
                <w:r w:rsidRPr="00B36EBF">
                  <w:rPr>
                    <w:i/>
                  </w:rPr>
                  <w:t xml:space="preserve"> </w:t>
                </w:r>
                <w:proofErr w:type="spellStart"/>
                <w:r w:rsidRPr="00B36EBF">
                  <w:rPr>
                    <w:i/>
                  </w:rPr>
                  <w:t>allei</w:t>
                </w:r>
                <w:proofErr w:type="spellEnd"/>
                <w:r w:rsidRPr="00B36EBF">
                  <w:t>) (1943), contains wonderfully concise and evocative depictions of the power and fragility of love.  These were the last major works Bunin finished before his death in 1953.</w:t>
                </w:r>
              </w:p>
              <w:p w14:paraId="04D406F3" w14:textId="77777777" w:rsidR="00774B23" w:rsidRDefault="00774B23" w:rsidP="00C27FAB"/>
              <w:p w14:paraId="551B5066" w14:textId="77777777" w:rsidR="00774B23" w:rsidRDefault="00774B23" w:rsidP="00C27FAB">
                <w:r>
                  <w:t>[File: bunin.jpg]</w:t>
                </w:r>
                <w:bookmarkStart w:id="0" w:name="_GoBack"/>
                <w:bookmarkEnd w:id="0"/>
              </w:p>
              <w:p w14:paraId="028CBA43" w14:textId="77777777" w:rsidR="00E27453" w:rsidRDefault="00E27453" w:rsidP="00C27FAB"/>
              <w:p w14:paraId="1B72EAF2" w14:textId="46674346" w:rsidR="00774B23" w:rsidRDefault="00E27453" w:rsidP="00E27453">
                <w:pPr>
                  <w:pStyle w:val="Caption"/>
                  <w:keepNext/>
                </w:pPr>
                <w:r>
                  <w:t xml:space="preserve">Figure </w:t>
                </w:r>
                <w:fldSimple w:instr=" SEQ Figure \* ARABIC ">
                  <w:r>
                    <w:rPr>
                      <w:noProof/>
                    </w:rPr>
                    <w:t>1</w:t>
                  </w:r>
                </w:fldSimple>
                <w:r>
                  <w:t xml:space="preserve"> </w:t>
                </w:r>
                <w:r w:rsidR="00774B23">
                  <w:t>Ivan Bunin</w:t>
                </w:r>
              </w:p>
              <w:p w14:paraId="3A3506E1" w14:textId="77777777" w:rsidR="00774B23" w:rsidRDefault="00774B23" w:rsidP="00C27FAB"/>
              <w:p w14:paraId="4FA2F6D0" w14:textId="506C4420" w:rsidR="00774B23" w:rsidRDefault="00774B23" w:rsidP="00C27FAB">
                <w:hyperlink r:id="rId9" w:history="1">
                  <w:r w:rsidRPr="009C178C">
                    <w:rPr>
                      <w:rStyle w:val="Hyperlink"/>
                    </w:rPr>
                    <w:t>http://en.wikipedia.org/wiki/Ivan_Bunin#/media/File:Ivan_Bunin-1901.jpg</w:t>
                  </w:r>
                </w:hyperlink>
              </w:p>
              <w:p w14:paraId="0BB04660" w14:textId="77777777" w:rsidR="00774B23" w:rsidRDefault="00774B23" w:rsidP="00C27FAB"/>
              <w:p w14:paraId="04888721" w14:textId="77777777" w:rsidR="00774B23" w:rsidRDefault="00774B23" w:rsidP="00C27FAB">
                <w:r>
                  <w:t>[File: bunin2.jpg]</w:t>
                </w:r>
              </w:p>
              <w:p w14:paraId="200E377F" w14:textId="77777777" w:rsidR="00774B23" w:rsidRDefault="00774B23" w:rsidP="00C27FAB"/>
              <w:p w14:paraId="5C73B8DC" w14:textId="7001332B" w:rsidR="00774B23" w:rsidRDefault="00E27453" w:rsidP="00E27453">
                <w:pPr>
                  <w:pStyle w:val="Caption"/>
                  <w:keepNext/>
                </w:pPr>
                <w:r>
                  <w:t xml:space="preserve">Figure </w:t>
                </w:r>
                <w:fldSimple w:instr=" SEQ Figure \* ARABIC ">
                  <w:r>
                    <w:rPr>
                      <w:noProof/>
                    </w:rPr>
                    <w:t>2</w:t>
                  </w:r>
                </w:fldSimple>
                <w:r>
                  <w:t xml:space="preserve"> </w:t>
                </w:r>
                <w:r w:rsidR="00774B23">
                  <w:t>Ivan Bunin</w:t>
                </w:r>
              </w:p>
              <w:p w14:paraId="16E43FDE" w14:textId="77777777" w:rsidR="00774B23" w:rsidRDefault="00774B23" w:rsidP="00C27FAB"/>
              <w:p w14:paraId="4A3ECCF1" w14:textId="56971655" w:rsidR="00774B23" w:rsidRDefault="00774B23" w:rsidP="00C27FAB">
                <w:hyperlink r:id="rId10" w:history="1">
                  <w:r w:rsidRPr="009C178C">
                    <w:rPr>
                      <w:rStyle w:val="Hyperlink"/>
                    </w:rPr>
                    <w:t>http://russiapedia.rt.com/prominent-russians/literature/ivan-bunin/</w:t>
                  </w:r>
                </w:hyperlink>
              </w:p>
              <w:p w14:paraId="64F988DF" w14:textId="77777777" w:rsidR="00774B23" w:rsidRDefault="00774B23" w:rsidP="00C27FAB"/>
              <w:p w14:paraId="189645D9" w14:textId="39E364C0" w:rsidR="003F0D73" w:rsidRDefault="003F0D73" w:rsidP="00C27FAB"/>
            </w:tc>
          </w:sdtContent>
        </w:sdt>
      </w:tr>
      <w:tr w:rsidR="003235A7" w14:paraId="15EA6BF4" w14:textId="77777777" w:rsidTr="003235A7">
        <w:tc>
          <w:tcPr>
            <w:tcW w:w="9016" w:type="dxa"/>
          </w:tcPr>
          <w:p w14:paraId="6B4D272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D6B4D00365D2A40B9D0AA0F1019B86B"/>
              </w:placeholder>
            </w:sdtPr>
            <w:sdtEndPr/>
            <w:sdtContent>
              <w:p w14:paraId="270FD8B5" w14:textId="214EC113" w:rsidR="00004542" w:rsidRDefault="00E27453" w:rsidP="00004542">
                <w:sdt>
                  <w:sdtPr>
                    <w:id w:val="240757041"/>
                    <w:citation/>
                  </w:sdtPr>
                  <w:sdtEndPr/>
                  <w:sdtContent>
                    <w:r w:rsidR="00004542">
                      <w:fldChar w:fldCharType="begin"/>
                    </w:r>
                    <w:r w:rsidR="00004542">
                      <w:rPr>
                        <w:lang w:val="en-US"/>
                      </w:rPr>
                      <w:instrText xml:space="preserve"> CITATION Bab04 \l 1033 </w:instrText>
                    </w:r>
                    <w:r w:rsidR="00004542">
                      <w:fldChar w:fldCharType="separate"/>
                    </w:r>
                    <w:r w:rsidR="00004542">
                      <w:rPr>
                        <w:noProof/>
                        <w:lang w:val="en-US"/>
                      </w:rPr>
                      <w:t xml:space="preserve"> </w:t>
                    </w:r>
                    <w:r w:rsidR="00004542" w:rsidRPr="00004542">
                      <w:rPr>
                        <w:noProof/>
                        <w:lang w:val="en-US"/>
                      </w:rPr>
                      <w:t>(Baboreko)</w:t>
                    </w:r>
                    <w:r w:rsidR="00004542">
                      <w:fldChar w:fldCharType="end"/>
                    </w:r>
                  </w:sdtContent>
                </w:sdt>
              </w:p>
              <w:p w14:paraId="6B2D066A" w14:textId="0F25F143" w:rsidR="00004542" w:rsidRDefault="00E27453" w:rsidP="00004542">
                <w:sdt>
                  <w:sdtPr>
                    <w:id w:val="63296773"/>
                    <w:citation/>
                  </w:sdtPr>
                  <w:sdtEndPr/>
                  <w:sdtContent>
                    <w:r w:rsidR="00004542">
                      <w:fldChar w:fldCharType="begin"/>
                    </w:r>
                    <w:r w:rsidR="00004542">
                      <w:rPr>
                        <w:lang w:val="en-US"/>
                      </w:rPr>
                      <w:instrText xml:space="preserve"> CITATION Bun07 \l 1033 </w:instrText>
                    </w:r>
                    <w:r w:rsidR="00004542">
                      <w:fldChar w:fldCharType="separate"/>
                    </w:r>
                    <w:r w:rsidR="00004542" w:rsidRPr="00004542">
                      <w:rPr>
                        <w:noProof/>
                        <w:lang w:val="en-US"/>
                      </w:rPr>
                      <w:t>(Bunin, Collected Stories of Ivan Bunin)</w:t>
                    </w:r>
                    <w:r w:rsidR="00004542">
                      <w:fldChar w:fldCharType="end"/>
                    </w:r>
                  </w:sdtContent>
                </w:sdt>
              </w:p>
              <w:p w14:paraId="01E510ED" w14:textId="47F43DCD" w:rsidR="00004542" w:rsidRDefault="00E27453" w:rsidP="00004542">
                <w:sdt>
                  <w:sdtPr>
                    <w:id w:val="-102028101"/>
                    <w:citation/>
                  </w:sdtPr>
                  <w:sdtEndPr/>
                  <w:sdtContent>
                    <w:r w:rsidR="00004542">
                      <w:fldChar w:fldCharType="begin"/>
                    </w:r>
                    <w:r w:rsidR="00004542">
                      <w:rPr>
                        <w:lang w:val="en-US"/>
                      </w:rPr>
                      <w:instrText xml:space="preserve"> CITATION Bun98 \l 1033 </w:instrText>
                    </w:r>
                    <w:r w:rsidR="00004542">
                      <w:fldChar w:fldCharType="separate"/>
                    </w:r>
                    <w:r w:rsidR="00004542" w:rsidRPr="00004542">
                      <w:rPr>
                        <w:noProof/>
                        <w:lang w:val="en-US"/>
                      </w:rPr>
                      <w:t>(Bunin, Cursed Days: A Diary of Revolution)</w:t>
                    </w:r>
                    <w:r w:rsidR="00004542">
                      <w:fldChar w:fldCharType="end"/>
                    </w:r>
                  </w:sdtContent>
                </w:sdt>
              </w:p>
              <w:p w14:paraId="2DB2F5BF" w14:textId="7CDB28F4" w:rsidR="00004542" w:rsidRDefault="00E27453" w:rsidP="00004542">
                <w:sdt>
                  <w:sdtPr>
                    <w:id w:val="1039483879"/>
                    <w:citation/>
                  </w:sdtPr>
                  <w:sdtEndPr/>
                  <w:sdtContent>
                    <w:r w:rsidR="00004542">
                      <w:fldChar w:fldCharType="begin"/>
                    </w:r>
                    <w:r w:rsidR="00004542">
                      <w:rPr>
                        <w:lang w:val="en-US"/>
                      </w:rPr>
                      <w:instrText xml:space="preserve"> CITATION Bun77 \l 1033 </w:instrText>
                    </w:r>
                    <w:r w:rsidR="00004542">
                      <w:fldChar w:fldCharType="separate"/>
                    </w:r>
                    <w:r w:rsidR="00004542" w:rsidRPr="00004542">
                      <w:rPr>
                        <w:noProof/>
                        <w:lang w:val="en-US"/>
                      </w:rPr>
                      <w:t>(Bunin, Dark Avenues)</w:t>
                    </w:r>
                    <w:r w:rsidR="00004542">
                      <w:fldChar w:fldCharType="end"/>
                    </w:r>
                  </w:sdtContent>
                </w:sdt>
              </w:p>
              <w:p w14:paraId="5DD37B61" w14:textId="2C827D25" w:rsidR="00004542" w:rsidRDefault="00E27453" w:rsidP="00004542">
                <w:sdt>
                  <w:sdtPr>
                    <w:id w:val="-349102417"/>
                    <w:citation/>
                  </w:sdtPr>
                  <w:sdtEndPr/>
                  <w:sdtContent>
                    <w:r w:rsidR="00004542">
                      <w:fldChar w:fldCharType="begin"/>
                    </w:r>
                    <w:r w:rsidR="00004542">
                      <w:rPr>
                        <w:lang w:val="en-US"/>
                      </w:rPr>
                      <w:instrText xml:space="preserve"> CITATION Bun \l 1033 </w:instrText>
                    </w:r>
                    <w:r w:rsidR="00004542">
                      <w:fldChar w:fldCharType="separate"/>
                    </w:r>
                    <w:r w:rsidR="00004542" w:rsidRPr="00004542">
                      <w:rPr>
                        <w:noProof/>
                        <w:lang w:val="en-US"/>
                      </w:rPr>
                      <w:t>(Bunin, In a Far Distant Land: Selected Stories)</w:t>
                    </w:r>
                    <w:r w:rsidR="00004542">
                      <w:fldChar w:fldCharType="end"/>
                    </w:r>
                  </w:sdtContent>
                </w:sdt>
              </w:p>
              <w:p w14:paraId="1C39A108" w14:textId="5B279867" w:rsidR="00004542" w:rsidRDefault="00E27453" w:rsidP="00004542">
                <w:sdt>
                  <w:sdtPr>
                    <w:id w:val="-226234978"/>
                    <w:citation/>
                  </w:sdtPr>
                  <w:sdtEndPr/>
                  <w:sdtContent>
                    <w:r w:rsidR="00004542">
                      <w:fldChar w:fldCharType="begin"/>
                    </w:r>
                    <w:r w:rsidR="00004542">
                      <w:rPr>
                        <w:lang w:val="en-US"/>
                      </w:rPr>
                      <w:instrText xml:space="preserve"> CITATION Bun1 \l 1033 </w:instrText>
                    </w:r>
                    <w:r w:rsidR="00004542">
                      <w:fldChar w:fldCharType="separate"/>
                    </w:r>
                    <w:r w:rsidR="00004542" w:rsidRPr="00004542">
                      <w:rPr>
                        <w:noProof/>
                        <w:lang w:val="en-US"/>
                      </w:rPr>
                      <w:t>(Bunin, Long Ago: Fourteen Stories)</w:t>
                    </w:r>
                    <w:r w:rsidR="00004542">
                      <w:fldChar w:fldCharType="end"/>
                    </w:r>
                  </w:sdtContent>
                </w:sdt>
              </w:p>
              <w:p w14:paraId="51E10848" w14:textId="4D9486A2" w:rsidR="00004542" w:rsidRDefault="00E27453" w:rsidP="00004542">
                <w:sdt>
                  <w:sdtPr>
                    <w:id w:val="574099477"/>
                    <w:citation/>
                  </w:sdtPr>
                  <w:sdtEndPr/>
                  <w:sdtContent>
                    <w:r w:rsidR="00004542">
                      <w:fldChar w:fldCharType="begin"/>
                    </w:r>
                    <w:r w:rsidR="00004542">
                      <w:rPr>
                        <w:lang w:val="en-US"/>
                      </w:rPr>
                      <w:instrText xml:space="preserve"> CITATION Bun35 \l 1033 </w:instrText>
                    </w:r>
                    <w:r w:rsidR="00004542">
                      <w:fldChar w:fldCharType="separate"/>
                    </w:r>
                    <w:r w:rsidR="00004542" w:rsidRPr="00004542">
                      <w:rPr>
                        <w:noProof/>
                        <w:lang w:val="en-US"/>
                      </w:rPr>
                      <w:t>(Bunin, The Elaghin Affair and Other Stories)</w:t>
                    </w:r>
                    <w:r w:rsidR="00004542">
                      <w:fldChar w:fldCharType="end"/>
                    </w:r>
                  </w:sdtContent>
                </w:sdt>
              </w:p>
              <w:p w14:paraId="27B6F4E1" w14:textId="1175EC0A" w:rsidR="00004542" w:rsidRDefault="00E27453" w:rsidP="00004542">
                <w:sdt>
                  <w:sdtPr>
                    <w:id w:val="544722838"/>
                    <w:citation/>
                  </w:sdtPr>
                  <w:sdtEndPr/>
                  <w:sdtContent>
                    <w:r w:rsidR="00004542">
                      <w:fldChar w:fldCharType="begin"/>
                    </w:r>
                    <w:r w:rsidR="00004542">
                      <w:rPr>
                        <w:lang w:val="en-US"/>
                      </w:rPr>
                      <w:instrText xml:space="preserve"> CITATION Bun87 \l 1033 </w:instrText>
                    </w:r>
                    <w:r w:rsidR="00004542">
                      <w:fldChar w:fldCharType="separate"/>
                    </w:r>
                    <w:r w:rsidR="00004542" w:rsidRPr="00004542">
                      <w:rPr>
                        <w:noProof/>
                        <w:lang w:val="en-US"/>
                      </w:rPr>
                      <w:t>(Bunin, The Gentleman from San Francisco and Other Stories)</w:t>
                    </w:r>
                    <w:r w:rsidR="00004542">
                      <w:fldChar w:fldCharType="end"/>
                    </w:r>
                  </w:sdtContent>
                </w:sdt>
              </w:p>
              <w:p w14:paraId="0BB6C3DD" w14:textId="60711AE5" w:rsidR="00004542" w:rsidRDefault="00E27453" w:rsidP="00004542">
                <w:sdt>
                  <w:sdtPr>
                    <w:id w:val="-1274939902"/>
                    <w:citation/>
                  </w:sdtPr>
                  <w:sdtEndPr/>
                  <w:sdtContent>
                    <w:r w:rsidR="00004542">
                      <w:fldChar w:fldCharType="begin"/>
                    </w:r>
                    <w:r w:rsidR="00004542">
                      <w:rPr>
                        <w:lang w:val="en-US"/>
                      </w:rPr>
                      <w:instrText xml:space="preserve"> CITATION Bun94 \l 1033 </w:instrText>
                    </w:r>
                    <w:r w:rsidR="00004542">
                      <w:fldChar w:fldCharType="separate"/>
                    </w:r>
                    <w:r w:rsidR="00004542" w:rsidRPr="00004542">
                      <w:rPr>
                        <w:noProof/>
                        <w:lang w:val="en-US"/>
                      </w:rPr>
                      <w:t>(Bunin, The Life of Arseniev: Youth)</w:t>
                    </w:r>
                    <w:r w:rsidR="00004542">
                      <w:fldChar w:fldCharType="end"/>
                    </w:r>
                  </w:sdtContent>
                </w:sdt>
              </w:p>
              <w:p w14:paraId="0D2391B2" w14:textId="65F7D614" w:rsidR="00004542" w:rsidRDefault="00E27453" w:rsidP="00004542">
                <w:sdt>
                  <w:sdtPr>
                    <w:id w:val="-1966806892"/>
                    <w:citation/>
                  </w:sdtPr>
                  <w:sdtEndPr/>
                  <w:sdtContent>
                    <w:r w:rsidR="00004542">
                      <w:fldChar w:fldCharType="begin"/>
                    </w:r>
                    <w:r w:rsidR="00004542">
                      <w:rPr>
                        <w:lang w:val="en-US"/>
                      </w:rPr>
                      <w:instrText xml:space="preserve"> CITATION Bun10 \l 1033 </w:instrText>
                    </w:r>
                    <w:r w:rsidR="00004542">
                      <w:fldChar w:fldCharType="separate"/>
                    </w:r>
                    <w:r w:rsidR="00004542" w:rsidRPr="00004542">
                      <w:rPr>
                        <w:noProof/>
                        <w:lang w:val="en-US"/>
                      </w:rPr>
                      <w:t>(Bunin, The Village)</w:t>
                    </w:r>
                    <w:r w:rsidR="00004542">
                      <w:fldChar w:fldCharType="end"/>
                    </w:r>
                  </w:sdtContent>
                </w:sdt>
              </w:p>
              <w:p w14:paraId="1F9A5ECF" w14:textId="4364E394" w:rsidR="00004542" w:rsidRDefault="00E27453" w:rsidP="00004542">
                <w:sdt>
                  <w:sdtPr>
                    <w:id w:val="122895896"/>
                    <w:citation/>
                  </w:sdtPr>
                  <w:sdtEndPr/>
                  <w:sdtContent>
                    <w:r w:rsidR="00004542">
                      <w:fldChar w:fldCharType="begin"/>
                    </w:r>
                    <w:r w:rsidR="00004542">
                      <w:rPr>
                        <w:lang w:val="en-US"/>
                      </w:rPr>
                      <w:instrText xml:space="preserve"> CITATION Bun06 \l 1033 </w:instrText>
                    </w:r>
                    <w:r w:rsidR="00004542">
                      <w:fldChar w:fldCharType="separate"/>
                    </w:r>
                    <w:r w:rsidR="00004542" w:rsidRPr="00004542">
                      <w:rPr>
                        <w:noProof/>
                        <w:lang w:val="en-US"/>
                      </w:rPr>
                      <w:t>(Bunin, ight of Denial: Stories and Novellas)</w:t>
                    </w:r>
                    <w:r w:rsidR="00004542">
                      <w:fldChar w:fldCharType="end"/>
                    </w:r>
                  </w:sdtContent>
                </w:sdt>
              </w:p>
              <w:p w14:paraId="060B5359" w14:textId="28F124B0" w:rsidR="00004542" w:rsidRDefault="00E27453" w:rsidP="00004542">
                <w:sdt>
                  <w:sdtPr>
                    <w:id w:val="422149257"/>
                    <w:citation/>
                  </w:sdtPr>
                  <w:sdtEndPr/>
                  <w:sdtContent>
                    <w:r w:rsidR="00004542">
                      <w:fldChar w:fldCharType="begin"/>
                    </w:r>
                    <w:r w:rsidR="00004542">
                      <w:rPr>
                        <w:lang w:val="en-US"/>
                      </w:rPr>
                      <w:instrText xml:space="preserve"> CITATION Bur01 \l 1033 </w:instrText>
                    </w:r>
                    <w:r w:rsidR="00004542">
                      <w:fldChar w:fldCharType="separate"/>
                    </w:r>
                    <w:r w:rsidR="00004542" w:rsidRPr="00004542">
                      <w:rPr>
                        <w:noProof/>
                        <w:lang w:val="en-US"/>
                      </w:rPr>
                      <w:t>(Burlaka)</w:t>
                    </w:r>
                    <w:r w:rsidR="00004542">
                      <w:fldChar w:fldCharType="end"/>
                    </w:r>
                  </w:sdtContent>
                </w:sdt>
              </w:p>
              <w:p w14:paraId="74AAA3E2" w14:textId="79A44B66" w:rsidR="00004542" w:rsidRDefault="00E27453" w:rsidP="00004542">
                <w:sdt>
                  <w:sdtPr>
                    <w:id w:val="1195512719"/>
                    <w:citation/>
                  </w:sdtPr>
                  <w:sdtEndPr/>
                  <w:sdtContent>
                    <w:r w:rsidR="00004542">
                      <w:fldChar w:fldCharType="begin"/>
                    </w:r>
                    <w:r w:rsidR="00004542">
                      <w:rPr>
                        <w:lang w:val="en-US"/>
                      </w:rPr>
                      <w:instrText xml:space="preserve"> CITATION Con822 \l 1033 </w:instrText>
                    </w:r>
                    <w:r w:rsidR="00004542">
                      <w:fldChar w:fldCharType="separate"/>
                    </w:r>
                    <w:r w:rsidR="00004542" w:rsidRPr="00004542">
                      <w:rPr>
                        <w:noProof/>
                        <w:lang w:val="en-US"/>
                      </w:rPr>
                      <w:t>(Connolly)</w:t>
                    </w:r>
                    <w:r w:rsidR="00004542">
                      <w:fldChar w:fldCharType="end"/>
                    </w:r>
                  </w:sdtContent>
                </w:sdt>
              </w:p>
              <w:p w14:paraId="5F88BE79" w14:textId="4A915108" w:rsidR="00004542" w:rsidRDefault="00E27453" w:rsidP="00004542">
                <w:sdt>
                  <w:sdtPr>
                    <w:id w:val="-869909858"/>
                    <w:citation/>
                  </w:sdtPr>
                  <w:sdtEndPr/>
                  <w:sdtContent>
                    <w:r w:rsidR="00004542">
                      <w:fldChar w:fldCharType="begin"/>
                    </w:r>
                    <w:r w:rsidR="00004542">
                      <w:rPr>
                        <w:lang w:val="en-US"/>
                      </w:rPr>
                      <w:instrText xml:space="preserve"> CITATION Kry71 \l 1033 </w:instrText>
                    </w:r>
                    <w:r w:rsidR="00004542">
                      <w:fldChar w:fldCharType="separate"/>
                    </w:r>
                    <w:r w:rsidR="00004542" w:rsidRPr="00004542">
                      <w:rPr>
                        <w:noProof/>
                        <w:lang w:val="en-US"/>
                      </w:rPr>
                      <w:t>(Kryzytski)</w:t>
                    </w:r>
                    <w:r w:rsidR="00004542">
                      <w:fldChar w:fldCharType="end"/>
                    </w:r>
                  </w:sdtContent>
                </w:sdt>
              </w:p>
              <w:p w14:paraId="0B404E61" w14:textId="3D01F96C" w:rsidR="00004542" w:rsidRDefault="00E27453" w:rsidP="00004542">
                <w:sdt>
                  <w:sdtPr>
                    <w:id w:val="936799175"/>
                    <w:citation/>
                  </w:sdtPr>
                  <w:sdtEndPr/>
                  <w:sdtContent>
                    <w:r w:rsidR="00004542">
                      <w:fldChar w:fldCharType="begin"/>
                    </w:r>
                    <w:r w:rsidR="00004542">
                      <w:rPr>
                        <w:lang w:val="en-US"/>
                      </w:rPr>
                      <w:instrText xml:space="preserve"> CITATION Mar95 \l 1033 </w:instrText>
                    </w:r>
                    <w:r w:rsidR="00004542">
                      <w:fldChar w:fldCharType="separate"/>
                    </w:r>
                    <w:r w:rsidR="00004542" w:rsidRPr="00004542">
                      <w:rPr>
                        <w:noProof/>
                        <w:lang w:val="en-US"/>
                      </w:rPr>
                      <w:t>(Marullo, Ivan Bunin: From the Other Shore, 1920-1933 : a Portrait from Letters, Diaries, and Fiction)</w:t>
                    </w:r>
                    <w:r w:rsidR="00004542">
                      <w:fldChar w:fldCharType="end"/>
                    </w:r>
                  </w:sdtContent>
                </w:sdt>
              </w:p>
              <w:p w14:paraId="65131C6B" w14:textId="5F17BF07" w:rsidR="00004542" w:rsidRDefault="00E27453" w:rsidP="00004542">
                <w:sdt>
                  <w:sdtPr>
                    <w:id w:val="-1622987177"/>
                    <w:citation/>
                  </w:sdtPr>
                  <w:sdtEndPr/>
                  <w:sdtContent>
                    <w:r w:rsidR="00004542">
                      <w:fldChar w:fldCharType="begin"/>
                    </w:r>
                    <w:r w:rsidR="00004542">
                      <w:rPr>
                        <w:lang w:val="en-US"/>
                      </w:rPr>
                      <w:instrText xml:space="preserve"> CITATION Mar93 \l 1033 </w:instrText>
                    </w:r>
                    <w:r w:rsidR="00004542">
                      <w:fldChar w:fldCharType="separate"/>
                    </w:r>
                    <w:r w:rsidR="00004542" w:rsidRPr="00004542">
                      <w:rPr>
                        <w:noProof/>
                        <w:lang w:val="en-US"/>
                      </w:rPr>
                      <w:t>(Marullo, Ivan Bunin: Russian Requiem, 1885-1920 : a Portrait from Letters, Diaries, and Fiction)</w:t>
                    </w:r>
                    <w:r w:rsidR="00004542">
                      <w:fldChar w:fldCharType="end"/>
                    </w:r>
                  </w:sdtContent>
                </w:sdt>
              </w:p>
              <w:p w14:paraId="3BFF667D" w14:textId="50CF18A9" w:rsidR="00004542" w:rsidRDefault="00E27453" w:rsidP="00004542">
                <w:sdt>
                  <w:sdtPr>
                    <w:id w:val="2116472799"/>
                    <w:citation/>
                  </w:sdtPr>
                  <w:sdtEndPr/>
                  <w:sdtContent>
                    <w:r w:rsidR="00004542">
                      <w:fldChar w:fldCharType="begin"/>
                    </w:r>
                    <w:r w:rsidR="00004542">
                      <w:rPr>
                        <w:lang w:val="en-US"/>
                      </w:rPr>
                      <w:instrText xml:space="preserve"> CITATION Mur89 \l 1033 </w:instrText>
                    </w:r>
                    <w:r w:rsidR="00004542">
                      <w:fldChar w:fldCharType="separate"/>
                    </w:r>
                    <w:r w:rsidR="00004542" w:rsidRPr="00004542">
                      <w:rPr>
                        <w:noProof/>
                        <w:lang w:val="en-US"/>
                      </w:rPr>
                      <w:t>(Muromtseva-Bunina)</w:t>
                    </w:r>
                    <w:r w:rsidR="00004542">
                      <w:fldChar w:fldCharType="end"/>
                    </w:r>
                  </w:sdtContent>
                </w:sdt>
              </w:p>
              <w:p w14:paraId="394ABED9" w14:textId="53988586" w:rsidR="00004542" w:rsidRDefault="00E27453" w:rsidP="00004542">
                <w:sdt>
                  <w:sdtPr>
                    <w:id w:val="-1728218943"/>
                    <w:citation/>
                  </w:sdtPr>
                  <w:sdtEndPr/>
                  <w:sdtContent>
                    <w:r w:rsidR="00004542">
                      <w:fldChar w:fldCharType="begin"/>
                    </w:r>
                    <w:r w:rsidR="00004542">
                      <w:rPr>
                        <w:lang w:val="en-US"/>
                      </w:rPr>
                      <w:instrText xml:space="preserve"> CITATION Pri07 \l 1033 </w:instrText>
                    </w:r>
                    <w:r w:rsidR="00004542">
                      <w:fldChar w:fldCharType="separate"/>
                    </w:r>
                    <w:r w:rsidR="00004542" w:rsidRPr="00004542">
                      <w:rPr>
                        <w:noProof/>
                        <w:lang w:val="en-US"/>
                      </w:rPr>
                      <w:t>(Priakhin)</w:t>
                    </w:r>
                    <w:r w:rsidR="00004542">
                      <w:fldChar w:fldCharType="end"/>
                    </w:r>
                  </w:sdtContent>
                </w:sdt>
              </w:p>
              <w:p w14:paraId="57CEAFDE" w14:textId="39A7E123" w:rsidR="00004542" w:rsidRDefault="00E27453" w:rsidP="00004542">
                <w:sdt>
                  <w:sdtPr>
                    <w:id w:val="-1866362446"/>
                    <w:citation/>
                  </w:sdtPr>
                  <w:sdtEndPr/>
                  <w:sdtContent>
                    <w:r w:rsidR="00004542">
                      <w:fldChar w:fldCharType="begin"/>
                    </w:r>
                    <w:r w:rsidR="00004542">
                      <w:rPr>
                        <w:lang w:val="en-US"/>
                      </w:rPr>
                      <w:instrText xml:space="preserve"> CITATION Woo80 \l 1033 </w:instrText>
                    </w:r>
                    <w:r w:rsidR="00004542">
                      <w:fldChar w:fldCharType="separate"/>
                    </w:r>
                    <w:r w:rsidR="00004542" w:rsidRPr="00004542">
                      <w:rPr>
                        <w:noProof/>
                        <w:lang w:val="en-US"/>
                      </w:rPr>
                      <w:t>(Woodward)</w:t>
                    </w:r>
                    <w:r w:rsidR="00004542">
                      <w:fldChar w:fldCharType="end"/>
                    </w:r>
                  </w:sdtContent>
                </w:sdt>
              </w:p>
              <w:p w14:paraId="09E449A8" w14:textId="5ACB419E" w:rsidR="003235A7" w:rsidRDefault="00E27453" w:rsidP="009B5026"/>
            </w:sdtContent>
          </w:sdt>
        </w:tc>
      </w:tr>
    </w:tbl>
    <w:p w14:paraId="5D3C32C6"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31F39" w14:textId="77777777" w:rsidR="00F25B22" w:rsidRDefault="00F25B22" w:rsidP="007A0D55">
      <w:pPr>
        <w:spacing w:after="0" w:line="240" w:lineRule="auto"/>
      </w:pPr>
      <w:r>
        <w:separator/>
      </w:r>
    </w:p>
  </w:endnote>
  <w:endnote w:type="continuationSeparator" w:id="0">
    <w:p w14:paraId="33817DF2" w14:textId="77777777" w:rsidR="00F25B22" w:rsidRDefault="00F25B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4CC8A" w14:textId="77777777" w:rsidR="00F25B22" w:rsidRDefault="00F25B22" w:rsidP="007A0D55">
      <w:pPr>
        <w:spacing w:after="0" w:line="240" w:lineRule="auto"/>
      </w:pPr>
      <w:r>
        <w:separator/>
      </w:r>
    </w:p>
  </w:footnote>
  <w:footnote w:type="continuationSeparator" w:id="0">
    <w:p w14:paraId="2ED0D591" w14:textId="77777777" w:rsidR="00F25B22" w:rsidRDefault="00F25B2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E0D78" w14:textId="77777777" w:rsidR="00F25B22" w:rsidRDefault="00F25B2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2F776D6" w14:textId="77777777" w:rsidR="00F25B22" w:rsidRDefault="00F25B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1CB"/>
    <w:rsid w:val="00004542"/>
    <w:rsid w:val="00032559"/>
    <w:rsid w:val="00052040"/>
    <w:rsid w:val="00084E20"/>
    <w:rsid w:val="000B25AE"/>
    <w:rsid w:val="000B55AB"/>
    <w:rsid w:val="000C7090"/>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1E16"/>
    <w:rsid w:val="0030662D"/>
    <w:rsid w:val="003235A7"/>
    <w:rsid w:val="003641CB"/>
    <w:rsid w:val="003677B6"/>
    <w:rsid w:val="00375D1B"/>
    <w:rsid w:val="003D3579"/>
    <w:rsid w:val="003E2795"/>
    <w:rsid w:val="003F0D73"/>
    <w:rsid w:val="00462DBE"/>
    <w:rsid w:val="00464699"/>
    <w:rsid w:val="00483379"/>
    <w:rsid w:val="00487BC5"/>
    <w:rsid w:val="00496888"/>
    <w:rsid w:val="004A7476"/>
    <w:rsid w:val="004E5896"/>
    <w:rsid w:val="00513EE6"/>
    <w:rsid w:val="00534F8F"/>
    <w:rsid w:val="00571310"/>
    <w:rsid w:val="00590035"/>
    <w:rsid w:val="005A636E"/>
    <w:rsid w:val="005B177E"/>
    <w:rsid w:val="005B3921"/>
    <w:rsid w:val="005F26D7"/>
    <w:rsid w:val="005F5450"/>
    <w:rsid w:val="006029E3"/>
    <w:rsid w:val="006D0412"/>
    <w:rsid w:val="006E2C56"/>
    <w:rsid w:val="007411B9"/>
    <w:rsid w:val="00774B23"/>
    <w:rsid w:val="00780D95"/>
    <w:rsid w:val="00780DC7"/>
    <w:rsid w:val="007A0D55"/>
    <w:rsid w:val="007B3377"/>
    <w:rsid w:val="007E5F44"/>
    <w:rsid w:val="00821DE3"/>
    <w:rsid w:val="00846CE1"/>
    <w:rsid w:val="008A5B87"/>
    <w:rsid w:val="00922950"/>
    <w:rsid w:val="00993C42"/>
    <w:rsid w:val="009A7264"/>
    <w:rsid w:val="009B5026"/>
    <w:rsid w:val="009D1606"/>
    <w:rsid w:val="009E18A1"/>
    <w:rsid w:val="009E73D7"/>
    <w:rsid w:val="00A27D2C"/>
    <w:rsid w:val="00A44242"/>
    <w:rsid w:val="00A65013"/>
    <w:rsid w:val="00A76FD9"/>
    <w:rsid w:val="00AB436D"/>
    <w:rsid w:val="00AD2F24"/>
    <w:rsid w:val="00AD4844"/>
    <w:rsid w:val="00B219AE"/>
    <w:rsid w:val="00B33145"/>
    <w:rsid w:val="00B574C9"/>
    <w:rsid w:val="00BC39C9"/>
    <w:rsid w:val="00BE5BF7"/>
    <w:rsid w:val="00BF40E1"/>
    <w:rsid w:val="00C27FAB"/>
    <w:rsid w:val="00C358D4"/>
    <w:rsid w:val="00C43967"/>
    <w:rsid w:val="00C6296B"/>
    <w:rsid w:val="00CC586D"/>
    <w:rsid w:val="00CF1542"/>
    <w:rsid w:val="00CF3EC5"/>
    <w:rsid w:val="00CF51AF"/>
    <w:rsid w:val="00D21AA9"/>
    <w:rsid w:val="00D54639"/>
    <w:rsid w:val="00D656DA"/>
    <w:rsid w:val="00D83300"/>
    <w:rsid w:val="00DC6B48"/>
    <w:rsid w:val="00DF01B0"/>
    <w:rsid w:val="00E27453"/>
    <w:rsid w:val="00E85A05"/>
    <w:rsid w:val="00E95829"/>
    <w:rsid w:val="00EA606C"/>
    <w:rsid w:val="00EB0C8C"/>
    <w:rsid w:val="00EB51FD"/>
    <w:rsid w:val="00EB77DB"/>
    <w:rsid w:val="00ED139F"/>
    <w:rsid w:val="00EF74F7"/>
    <w:rsid w:val="00F25B22"/>
    <w:rsid w:val="00F36937"/>
    <w:rsid w:val="00F60F53"/>
    <w:rsid w:val="00FA1925"/>
    <w:rsid w:val="00FB11DE"/>
    <w:rsid w:val="00FB589A"/>
    <w:rsid w:val="00FB7317"/>
    <w:rsid w:val="00FE61E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A7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1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1CB"/>
    <w:rPr>
      <w:rFonts w:ascii="Lucida Grande" w:hAnsi="Lucida Grande"/>
      <w:sz w:val="18"/>
      <w:szCs w:val="18"/>
    </w:rPr>
  </w:style>
  <w:style w:type="character" w:styleId="Hyperlink">
    <w:name w:val="Hyperlink"/>
    <w:basedOn w:val="DefaultParagraphFont"/>
    <w:uiPriority w:val="99"/>
    <w:semiHidden/>
    <w:rsid w:val="00774B23"/>
    <w:rPr>
      <w:color w:val="0563C1" w:themeColor="hyperlink"/>
      <w:u w:val="single"/>
    </w:rPr>
  </w:style>
  <w:style w:type="paragraph" w:styleId="Caption">
    <w:name w:val="caption"/>
    <w:basedOn w:val="Normal"/>
    <w:next w:val="Normal"/>
    <w:uiPriority w:val="35"/>
    <w:semiHidden/>
    <w:qFormat/>
    <w:rsid w:val="00E2745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641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641CB"/>
    <w:rPr>
      <w:rFonts w:ascii="Lucida Grande" w:hAnsi="Lucida Grande"/>
      <w:sz w:val="18"/>
      <w:szCs w:val="18"/>
    </w:rPr>
  </w:style>
  <w:style w:type="character" w:styleId="Hyperlink">
    <w:name w:val="Hyperlink"/>
    <w:basedOn w:val="DefaultParagraphFont"/>
    <w:uiPriority w:val="99"/>
    <w:semiHidden/>
    <w:rsid w:val="00774B23"/>
    <w:rPr>
      <w:color w:val="0563C1" w:themeColor="hyperlink"/>
      <w:u w:val="single"/>
    </w:rPr>
  </w:style>
  <w:style w:type="paragraph" w:styleId="Caption">
    <w:name w:val="caption"/>
    <w:basedOn w:val="Normal"/>
    <w:next w:val="Normal"/>
    <w:uiPriority w:val="35"/>
    <w:semiHidden/>
    <w:qFormat/>
    <w:rsid w:val="00E2745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en.wikipedia.org/wiki/Ivan_Bunin#/media/File:Ivan_Bunin-1901.jpg" TargetMode="External"/><Relationship Id="rId10" Type="http://schemas.openxmlformats.org/officeDocument/2006/relationships/hyperlink" Target="http://russiapedia.rt.com/prominent-russians/literature/ivan-bun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A9D1C8B0FF7047993A47725B5D81A7"/>
        <w:category>
          <w:name w:val="General"/>
          <w:gallery w:val="placeholder"/>
        </w:category>
        <w:types>
          <w:type w:val="bbPlcHdr"/>
        </w:types>
        <w:behaviors>
          <w:behavior w:val="content"/>
        </w:behaviors>
        <w:guid w:val="{314B3FAD-8233-9348-9FB6-531B76EF392A}"/>
      </w:docPartPr>
      <w:docPartBody>
        <w:p w:rsidR="00D26E49" w:rsidRDefault="00D26E49">
          <w:pPr>
            <w:pStyle w:val="3EA9D1C8B0FF7047993A47725B5D81A7"/>
          </w:pPr>
          <w:r w:rsidRPr="00CC586D">
            <w:rPr>
              <w:rStyle w:val="PlaceholderText"/>
              <w:b/>
              <w:color w:val="FFFFFF" w:themeColor="background1"/>
            </w:rPr>
            <w:t>[Salutation]</w:t>
          </w:r>
        </w:p>
      </w:docPartBody>
    </w:docPart>
    <w:docPart>
      <w:docPartPr>
        <w:name w:val="542F60AC3E60BC41B70982EEC576D891"/>
        <w:category>
          <w:name w:val="General"/>
          <w:gallery w:val="placeholder"/>
        </w:category>
        <w:types>
          <w:type w:val="bbPlcHdr"/>
        </w:types>
        <w:behaviors>
          <w:behavior w:val="content"/>
        </w:behaviors>
        <w:guid w:val="{6E4C4960-386E-B44C-893C-838925A54B8F}"/>
      </w:docPartPr>
      <w:docPartBody>
        <w:p w:rsidR="00D26E49" w:rsidRDefault="00D26E49">
          <w:pPr>
            <w:pStyle w:val="542F60AC3E60BC41B70982EEC576D891"/>
          </w:pPr>
          <w:r>
            <w:rPr>
              <w:rStyle w:val="PlaceholderText"/>
            </w:rPr>
            <w:t>[First name]</w:t>
          </w:r>
        </w:p>
      </w:docPartBody>
    </w:docPart>
    <w:docPart>
      <w:docPartPr>
        <w:name w:val="52BC3E87A25CE3438961D6B3898BD957"/>
        <w:category>
          <w:name w:val="General"/>
          <w:gallery w:val="placeholder"/>
        </w:category>
        <w:types>
          <w:type w:val="bbPlcHdr"/>
        </w:types>
        <w:behaviors>
          <w:behavior w:val="content"/>
        </w:behaviors>
        <w:guid w:val="{7C511AD6-9ECC-1545-A065-B847AD7C8489}"/>
      </w:docPartPr>
      <w:docPartBody>
        <w:p w:rsidR="00D26E49" w:rsidRDefault="00D26E49">
          <w:pPr>
            <w:pStyle w:val="52BC3E87A25CE3438961D6B3898BD957"/>
          </w:pPr>
          <w:r>
            <w:rPr>
              <w:rStyle w:val="PlaceholderText"/>
            </w:rPr>
            <w:t>[Middle name]</w:t>
          </w:r>
        </w:p>
      </w:docPartBody>
    </w:docPart>
    <w:docPart>
      <w:docPartPr>
        <w:name w:val="C51263A88BD5F345A9044B92E2FEE94A"/>
        <w:category>
          <w:name w:val="General"/>
          <w:gallery w:val="placeholder"/>
        </w:category>
        <w:types>
          <w:type w:val="bbPlcHdr"/>
        </w:types>
        <w:behaviors>
          <w:behavior w:val="content"/>
        </w:behaviors>
        <w:guid w:val="{A0CAB47D-DFE3-E242-BBB6-F46F686B1C90}"/>
      </w:docPartPr>
      <w:docPartBody>
        <w:p w:rsidR="00D26E49" w:rsidRDefault="00D26E49">
          <w:pPr>
            <w:pStyle w:val="C51263A88BD5F345A9044B92E2FEE94A"/>
          </w:pPr>
          <w:r>
            <w:rPr>
              <w:rStyle w:val="PlaceholderText"/>
            </w:rPr>
            <w:t>[Last name]</w:t>
          </w:r>
        </w:p>
      </w:docPartBody>
    </w:docPart>
    <w:docPart>
      <w:docPartPr>
        <w:name w:val="0085192250F255419ABF83F043B1692F"/>
        <w:category>
          <w:name w:val="General"/>
          <w:gallery w:val="placeholder"/>
        </w:category>
        <w:types>
          <w:type w:val="bbPlcHdr"/>
        </w:types>
        <w:behaviors>
          <w:behavior w:val="content"/>
        </w:behaviors>
        <w:guid w:val="{B7F7A92D-7D88-8B4C-B49C-B67C64EDC2F8}"/>
      </w:docPartPr>
      <w:docPartBody>
        <w:p w:rsidR="00D26E49" w:rsidRDefault="00D26E49">
          <w:pPr>
            <w:pStyle w:val="0085192250F255419ABF83F043B1692F"/>
          </w:pPr>
          <w:r>
            <w:rPr>
              <w:rStyle w:val="PlaceholderText"/>
            </w:rPr>
            <w:t>[Enter your biography]</w:t>
          </w:r>
        </w:p>
      </w:docPartBody>
    </w:docPart>
    <w:docPart>
      <w:docPartPr>
        <w:name w:val="2320045700AC084D876E84C227CDCB03"/>
        <w:category>
          <w:name w:val="General"/>
          <w:gallery w:val="placeholder"/>
        </w:category>
        <w:types>
          <w:type w:val="bbPlcHdr"/>
        </w:types>
        <w:behaviors>
          <w:behavior w:val="content"/>
        </w:behaviors>
        <w:guid w:val="{E4D0DEB4-230A-ED4F-AAA0-B5B2BF68E097}"/>
      </w:docPartPr>
      <w:docPartBody>
        <w:p w:rsidR="00D26E49" w:rsidRDefault="00D26E49">
          <w:pPr>
            <w:pStyle w:val="2320045700AC084D876E84C227CDCB03"/>
          </w:pPr>
          <w:r>
            <w:rPr>
              <w:rStyle w:val="PlaceholderText"/>
            </w:rPr>
            <w:t>[Enter the institution with which you are affiliated]</w:t>
          </w:r>
        </w:p>
      </w:docPartBody>
    </w:docPart>
    <w:docPart>
      <w:docPartPr>
        <w:name w:val="B99C81FC051C9248BF5FE9BBEE766F49"/>
        <w:category>
          <w:name w:val="General"/>
          <w:gallery w:val="placeholder"/>
        </w:category>
        <w:types>
          <w:type w:val="bbPlcHdr"/>
        </w:types>
        <w:behaviors>
          <w:behavior w:val="content"/>
        </w:behaviors>
        <w:guid w:val="{0EE8C545-1967-0F48-9C56-BBDC193B2A6A}"/>
      </w:docPartPr>
      <w:docPartBody>
        <w:p w:rsidR="00D26E49" w:rsidRDefault="00D26E49">
          <w:pPr>
            <w:pStyle w:val="B99C81FC051C9248BF5FE9BBEE766F49"/>
          </w:pPr>
          <w:r w:rsidRPr="00EF74F7">
            <w:rPr>
              <w:b/>
              <w:color w:val="808080" w:themeColor="background1" w:themeShade="80"/>
            </w:rPr>
            <w:t>[Enter the headword for your article]</w:t>
          </w:r>
        </w:p>
      </w:docPartBody>
    </w:docPart>
    <w:docPart>
      <w:docPartPr>
        <w:name w:val="ED8B1290DA2984499C89F25B1A36C63B"/>
        <w:category>
          <w:name w:val="General"/>
          <w:gallery w:val="placeholder"/>
        </w:category>
        <w:types>
          <w:type w:val="bbPlcHdr"/>
        </w:types>
        <w:behaviors>
          <w:behavior w:val="content"/>
        </w:behaviors>
        <w:guid w:val="{793BD4C5-289C-0B41-A82E-CA8C111C4B8F}"/>
      </w:docPartPr>
      <w:docPartBody>
        <w:p w:rsidR="00D26E49" w:rsidRDefault="00D26E49">
          <w:pPr>
            <w:pStyle w:val="ED8B1290DA2984499C89F25B1A36C63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4E0F4038C02654CA7E2544370D28E69"/>
        <w:category>
          <w:name w:val="General"/>
          <w:gallery w:val="placeholder"/>
        </w:category>
        <w:types>
          <w:type w:val="bbPlcHdr"/>
        </w:types>
        <w:behaviors>
          <w:behavior w:val="content"/>
        </w:behaviors>
        <w:guid w:val="{CE2F0337-9831-204F-AF46-4DB13DCAE059}"/>
      </w:docPartPr>
      <w:docPartBody>
        <w:p w:rsidR="00D26E49" w:rsidRDefault="00D26E49">
          <w:pPr>
            <w:pStyle w:val="C4E0F4038C02654CA7E2544370D28E6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B03E31AEA094D9B3A68A08900A788"/>
        <w:category>
          <w:name w:val="General"/>
          <w:gallery w:val="placeholder"/>
        </w:category>
        <w:types>
          <w:type w:val="bbPlcHdr"/>
        </w:types>
        <w:behaviors>
          <w:behavior w:val="content"/>
        </w:behaviors>
        <w:guid w:val="{22152B46-08F9-2244-B6A5-66E52E0EF0EF}"/>
      </w:docPartPr>
      <w:docPartBody>
        <w:p w:rsidR="00D26E49" w:rsidRDefault="00D26E49">
          <w:pPr>
            <w:pStyle w:val="22CB03E31AEA094D9B3A68A08900A78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6B4D00365D2A40B9D0AA0F1019B86B"/>
        <w:category>
          <w:name w:val="General"/>
          <w:gallery w:val="placeholder"/>
        </w:category>
        <w:types>
          <w:type w:val="bbPlcHdr"/>
        </w:types>
        <w:behaviors>
          <w:behavior w:val="content"/>
        </w:behaviors>
        <w:guid w:val="{55736CD0-F420-0549-A942-DC4BD575CD9F}"/>
      </w:docPartPr>
      <w:docPartBody>
        <w:p w:rsidR="00D26E49" w:rsidRDefault="00D26E49">
          <w:pPr>
            <w:pStyle w:val="5D6B4D00365D2A40B9D0AA0F1019B86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6E49"/>
    <w:rsid w:val="00D26E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A9D1C8B0FF7047993A47725B5D81A7">
    <w:name w:val="3EA9D1C8B0FF7047993A47725B5D81A7"/>
  </w:style>
  <w:style w:type="paragraph" w:customStyle="1" w:styleId="542F60AC3E60BC41B70982EEC576D891">
    <w:name w:val="542F60AC3E60BC41B70982EEC576D891"/>
  </w:style>
  <w:style w:type="paragraph" w:customStyle="1" w:styleId="52BC3E87A25CE3438961D6B3898BD957">
    <w:name w:val="52BC3E87A25CE3438961D6B3898BD957"/>
  </w:style>
  <w:style w:type="paragraph" w:customStyle="1" w:styleId="C51263A88BD5F345A9044B92E2FEE94A">
    <w:name w:val="C51263A88BD5F345A9044B92E2FEE94A"/>
  </w:style>
  <w:style w:type="paragraph" w:customStyle="1" w:styleId="0085192250F255419ABF83F043B1692F">
    <w:name w:val="0085192250F255419ABF83F043B1692F"/>
  </w:style>
  <w:style w:type="paragraph" w:customStyle="1" w:styleId="2320045700AC084D876E84C227CDCB03">
    <w:name w:val="2320045700AC084D876E84C227CDCB03"/>
  </w:style>
  <w:style w:type="paragraph" w:customStyle="1" w:styleId="B99C81FC051C9248BF5FE9BBEE766F49">
    <w:name w:val="B99C81FC051C9248BF5FE9BBEE766F49"/>
  </w:style>
  <w:style w:type="paragraph" w:customStyle="1" w:styleId="ED8B1290DA2984499C89F25B1A36C63B">
    <w:name w:val="ED8B1290DA2984499C89F25B1A36C63B"/>
  </w:style>
  <w:style w:type="paragraph" w:customStyle="1" w:styleId="C4E0F4038C02654CA7E2544370D28E69">
    <w:name w:val="C4E0F4038C02654CA7E2544370D28E69"/>
  </w:style>
  <w:style w:type="paragraph" w:customStyle="1" w:styleId="22CB03E31AEA094D9B3A68A08900A788">
    <w:name w:val="22CB03E31AEA094D9B3A68A08900A788"/>
  </w:style>
  <w:style w:type="paragraph" w:customStyle="1" w:styleId="5D6B4D00365D2A40B9D0AA0F1019B86B">
    <w:name w:val="5D6B4D00365D2A40B9D0AA0F1019B86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A9D1C8B0FF7047993A47725B5D81A7">
    <w:name w:val="3EA9D1C8B0FF7047993A47725B5D81A7"/>
  </w:style>
  <w:style w:type="paragraph" w:customStyle="1" w:styleId="542F60AC3E60BC41B70982EEC576D891">
    <w:name w:val="542F60AC3E60BC41B70982EEC576D891"/>
  </w:style>
  <w:style w:type="paragraph" w:customStyle="1" w:styleId="52BC3E87A25CE3438961D6B3898BD957">
    <w:name w:val="52BC3E87A25CE3438961D6B3898BD957"/>
  </w:style>
  <w:style w:type="paragraph" w:customStyle="1" w:styleId="C51263A88BD5F345A9044B92E2FEE94A">
    <w:name w:val="C51263A88BD5F345A9044B92E2FEE94A"/>
  </w:style>
  <w:style w:type="paragraph" w:customStyle="1" w:styleId="0085192250F255419ABF83F043B1692F">
    <w:name w:val="0085192250F255419ABF83F043B1692F"/>
  </w:style>
  <w:style w:type="paragraph" w:customStyle="1" w:styleId="2320045700AC084D876E84C227CDCB03">
    <w:name w:val="2320045700AC084D876E84C227CDCB03"/>
  </w:style>
  <w:style w:type="paragraph" w:customStyle="1" w:styleId="B99C81FC051C9248BF5FE9BBEE766F49">
    <w:name w:val="B99C81FC051C9248BF5FE9BBEE766F49"/>
  </w:style>
  <w:style w:type="paragraph" w:customStyle="1" w:styleId="ED8B1290DA2984499C89F25B1A36C63B">
    <w:name w:val="ED8B1290DA2984499C89F25B1A36C63B"/>
  </w:style>
  <w:style w:type="paragraph" w:customStyle="1" w:styleId="C4E0F4038C02654CA7E2544370D28E69">
    <w:name w:val="C4E0F4038C02654CA7E2544370D28E69"/>
  </w:style>
  <w:style w:type="paragraph" w:customStyle="1" w:styleId="22CB03E31AEA094D9B3A68A08900A788">
    <w:name w:val="22CB03E31AEA094D9B3A68A08900A788"/>
  </w:style>
  <w:style w:type="paragraph" w:customStyle="1" w:styleId="5D6B4D00365D2A40B9D0AA0F1019B86B">
    <w:name w:val="5D6B4D00365D2A40B9D0AA0F1019B8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Bab04</b:Tag>
    <b:SourceType>Book</b:SourceType>
    <b:Guid>{F2462F6A-9280-D64A-B6FC-ADCBC28EC779}</b:Guid>
    <b:Title>Bunin: Zhizneopisanie</b:Title>
    <b:Year>2004</b:Year>
    <b:City>Moscow</b:City>
    <b:Publisher>Molodaia gvardiia</b:Publisher>
    <b:Author>
      <b:Author>
        <b:NameList>
          <b:Person>
            <b:Last>Baboreko</b:Last>
            <b:First>Aleksandr</b:First>
          </b:Person>
        </b:NameList>
      </b:Author>
    </b:Author>
    <b:RefOrder>1</b:RefOrder>
  </b:Source>
  <b:Source>
    <b:Tag>Con822</b:Tag>
    <b:SourceType>Book</b:SourceType>
    <b:Guid>{3006B942-A4D7-7D43-8B09-D9FEC608617B}</b:Guid>
    <b:Title>Ivan Bunin</b:Title>
    <b:City>Boston</b:City>
    <b:Publisher>Twayne</b:Publisher>
    <b:Year>1982</b:Year>
    <b:Author>
      <b:Author>
        <b:NameList>
          <b:Person>
            <b:Last>Connolly</b:Last>
            <b:Middle>W.</b:Middle>
            <b:First>Julian</b:First>
          </b:Person>
        </b:NameList>
      </b:Author>
    </b:Author>
    <b:RefOrder>13</b:RefOrder>
  </b:Source>
  <b:Source>
    <b:Tag>Mur89</b:Tag>
    <b:SourceType>Book</b:SourceType>
    <b:Guid>{541B77AB-E957-284C-AC04-A4A43BA7626B}</b:Guid>
    <b:Title>Zhizn’ Bunina 1870-1906: Besedy s Pamiat’iu</b:Title>
    <b:City>Moscoq</b:City>
    <b:Publisher>Sov. pisatelʹ</b:Publisher>
    <b:Year>1989</b:Year>
    <b:Author>
      <b:Author>
        <b:NameList>
          <b:Person>
            <b:Last>Muromtseva-Bunina</b:Last>
            <b:First>Vera</b:First>
          </b:Person>
        </b:NameList>
      </b:Author>
    </b:Author>
    <b:RefOrder>17</b:RefOrder>
  </b:Source>
  <b:Source>
    <b:Tag>Bur01</b:Tag>
    <b:SourceType>Book</b:SourceType>
    <b:Guid>{7CE4A584-7ADF-8E45-9915-1AA9141CAC34}</b:Guid>
    <b:Title>I. A. Bunin: Pro et contra</b:Title>
    <b:City>St. Petersburg</b:City>
    <b:Publisher>Izdatel'stvo Russkogo</b:Publisher>
    <b:Year>2001</b:Year>
    <b:Author>
      <b:Editor>
        <b:NameList>
          <b:Person>
            <b:Last>Burlaka</b:Last>
            <b:Middle>K</b:Middle>
            <b:First>Dmitrij </b:First>
          </b:Person>
        </b:NameList>
      </b:Editor>
    </b:Author>
    <b:RefOrder>12</b:RefOrder>
  </b:Source>
  <b:Source>
    <b:Tag>Kry71</b:Tag>
    <b:SourceType>Book</b:SourceType>
    <b:Guid>{DBFFBE20-15D5-064F-9A79-BE8BF861C9EA}</b:Guid>
    <b:Title>The Works of Ivan Bunin</b:Title>
    <b:City>The Hague</b:City>
    <b:Publisher>Mouton</b:Publisher>
    <b:Year>1971</b:Year>
    <b:Author>
      <b:Author>
        <b:NameList>
          <b:Person>
            <b:Last>Kryzytski</b:Last>
            <b:First>Serge</b:First>
          </b:Person>
        </b:NameList>
      </b:Author>
    </b:Author>
    <b:RefOrder>14</b:RefOrder>
  </b:Source>
  <b:Source>
    <b:Tag>Woo80</b:Tag>
    <b:SourceType>Book</b:SourceType>
    <b:Guid>{CE26128D-8732-064D-803C-126586B9AFCC}</b:Guid>
    <b:Title>Ivan Bunin: A Study of His Fiction</b:Title>
    <b:City>Chapel Hill</b:City>
    <b:Publisher>North Carolina UP</b:Publisher>
    <b:Year>1980</b:Year>
    <b:Author>
      <b:Author>
        <b:NameList>
          <b:Person>
            <b:Last>Woodward</b:Last>
            <b:First>James</b:First>
          </b:Person>
        </b:NameList>
      </b:Author>
    </b:Author>
    <b:RefOrder>19</b:RefOrder>
  </b:Source>
  <b:Source>
    <b:Tag>Pri07</b:Tag>
    <b:SourceType>Book</b:SourceType>
    <b:Guid>{20AE5D4C-7515-E842-8761-2A02E7497B60}</b:Guid>
    <b:Title>Polnoe sobranie sochinenii v XIII tomakh (Complete Collected Works in Thirteen Volumes)</b:Title>
    <b:City>Moscow</b:City>
    <b:Publisher>Voskresen'e</b:Publisher>
    <b:Year>2005-2007</b:Year>
    <b:NumberVolumes>16</b:NumberVolumes>
    <b:Author>
      <b:Editor>
        <b:NameList>
          <b:Person>
            <b:Last>Priakhin</b:Last>
            <b:First>G. V.</b:First>
          </b:Person>
        </b:NameList>
      </b:Editor>
    </b:Author>
    <b:RefOrder>18</b:RefOrder>
  </b:Source>
  <b:Source>
    <b:Tag>Mar93</b:Tag>
    <b:SourceType>Book</b:SourceType>
    <b:Guid>{B0CB1950-FFE2-6F4A-850E-73F5C038B833}</b:Guid>
    <b:Title>Ivan Bunin: Russian Requiem, 1885-1920 : a Portrait from Letters, Diaries, and Fiction</b:Title>
    <b:City>Chicago</b:City>
    <b:Publisher>Ivan R. Dee</b:Publisher>
    <b:Year>1993</b:Year>
    <b:Author>
      <b:Editor>
        <b:NameList>
          <b:Person>
            <b:Last>Marullo</b:Last>
            <b:Middle>Gaiton</b:Middle>
            <b:First>Thomas</b:First>
          </b:Person>
        </b:NameList>
      </b:Editor>
    </b:Author>
    <b:RefOrder>16</b:RefOrder>
  </b:Source>
  <b:Source>
    <b:Tag>Mar95</b:Tag>
    <b:SourceType>Book</b:SourceType>
    <b:Guid>{93226C81-14D3-BD4B-8E5B-DC47CA0A6D68}</b:Guid>
    <b:Title>Ivan Bunin: From the Other Shore, 1920-1933 : a Portrait from Letters, Diaries, and Fiction</b:Title>
    <b:City>Chicago</b:City>
    <b:Publisher>Ivan R. Dee</b:Publisher>
    <b:Year>1995</b:Year>
    <b:Author>
      <b:Editor>
        <b:NameList>
          <b:Person>
            <b:Last>Marullo</b:Last>
            <b:Middle>Gaiton</b:Middle>
            <b:First>Thomas</b:First>
          </b:Person>
        </b:NameList>
      </b:Editor>
    </b:Author>
    <b:RefOrder>15</b:RefOrder>
  </b:Source>
  <b:Source>
    <b:Tag>Bun07</b:Tag>
    <b:SourceType>Book</b:SourceType>
    <b:Guid>{4B326E32-A9F0-9C48-B965-973F512CA831}</b:Guid>
    <b:Title>Collected Stories of Ivan Bunin</b:Title>
    <b:City>Chicago</b:City>
    <b:Publisher>Ivan R. Dee</b:Publisher>
    <b:Year>2007</b:Year>
    <b:Author>
      <b:Author>
        <b:NameList>
          <b:Person>
            <b:Last>Bunin</b:Last>
            <b:First>Ivan</b:First>
          </b:Person>
        </b:NameList>
      </b:Author>
      <b:Translator>
        <b:NameList>
          <b:Person>
            <b:Last>Hettlinger</b:Last>
            <b:First>Graham</b:First>
          </b:Person>
        </b:NameList>
      </b:Translator>
    </b:Author>
    <b:RefOrder>2</b:RefOrder>
  </b:Source>
  <b:Source>
    <b:Tag>Bun98</b:Tag>
    <b:SourceType>Book</b:SourceType>
    <b:Guid>{C62F30C2-AF3F-B045-AAF7-FA2DFCCB4A2E}</b:Guid>
    <b:Title>Cursed Days: A Diary of Revolution</b:Title>
    <b:City>Chicago</b:City>
    <b:Publisher>Ivan R. Dee</b:Publisher>
    <b:Year>1998</b:Year>
    <b:Author>
      <b:Author>
        <b:NameList>
          <b:Person>
            <b:Last>Bunin</b:Last>
            <b:First>Ivan</b:First>
          </b:Person>
        </b:NameList>
      </b:Author>
      <b:Translator>
        <b:NameList>
          <b:Person>
            <b:Last>Marullo</b:Last>
            <b:Middle>Gaiton</b:Middle>
            <b:First>Thomas</b:First>
          </b:Person>
        </b:NameList>
      </b:Translator>
    </b:Author>
    <b:RefOrder>3</b:RefOrder>
  </b:Source>
  <b:Source>
    <b:Tag>Bun77</b:Tag>
    <b:SourceType>Book</b:SourceType>
    <b:Guid>{C036A86E-1339-FD46-A2E9-070D9EC7C723}</b:Guid>
    <b:Title>Dark Avenues</b:Title>
    <b:City>Westport</b:City>
    <b:Publisher>Hyperion Press</b:Publisher>
    <b:Year>1977</b:Year>
    <b:Author>
      <b:Author>
        <b:NameList>
          <b:Person>
            <b:Last>Bunin</b:Last>
            <b:First>Ivan</b:First>
          </b:Person>
        </b:NameList>
      </b:Author>
    </b:Author>
    <b:RefOrder>4</b:RefOrder>
  </b:Source>
  <b:Source>
    <b:Tag>Bun35</b:Tag>
    <b:SourceType>Book</b:SourceType>
    <b:Guid>{B447470F-A254-A044-87B2-B0FEB5EB71CF}</b:Guid>
    <b:Title>The Elaghin Affair and Other Stories</b:Title>
    <b:City>New York</b:City>
    <b:Publisher>Knopf</b:Publisher>
    <b:Year>1935</b:Year>
    <b:Author>
      <b:Author>
        <b:NameList>
          <b:Person>
            <b:Last>Bunin</b:Last>
            <b:First>Ivan</b:First>
          </b:Person>
        </b:NameList>
      </b:Author>
      <b:Translator>
        <b:NameList>
          <b:Person>
            <b:Last>Guerney</b:Last>
            <b:First>Guilbert</b:First>
          </b:Person>
        </b:NameList>
      </b:Translator>
    </b:Author>
    <b:RefOrder>7</b:RefOrder>
  </b:Source>
  <b:Source>
    <b:Tag>Bun87</b:Tag>
    <b:SourceType>Book</b:SourceType>
    <b:Guid>{85C60A1B-B3F2-3D45-AD40-0D0F633734C2}</b:Guid>
    <b:Title>The Gentleman from San Francisco and Other Stories</b:Title>
    <b:City>London</b:City>
    <b:Publisher>Penguin Books</b:Publisher>
    <b:Year>1987</b:Year>
    <b:Author>
      <b:Author>
        <b:NameList>
          <b:Person>
            <b:Last>Bunin</b:Last>
            <b:First>Ivan</b:First>
          </b:Person>
        </b:NameList>
      </b:Author>
      <b:Translator>
        <b:NameList>
          <b:Person>
            <b:Last>Lund</b:Last>
            <b:First>Sophie</b:First>
          </b:Person>
          <b:Person>
            <b:Last>Richards</b:Last>
            <b:First>David</b:First>
          </b:Person>
        </b:NameList>
      </b:Translator>
    </b:Author>
    <b:RefOrder>8</b:RefOrder>
  </b:Source>
  <b:Source>
    <b:Tag>Bun</b:Tag>
    <b:SourceType>Book</b:SourceType>
    <b:Guid>{36480BCC-A216-9942-B82B-2117324DA4DB}</b:Guid>
    <b:Title>In a Far Distant Land: Selected Stories</b:Title>
    <b:Author>
      <b:Author>
        <b:NameList>
          <b:Person>
            <b:Last>Bunin</b:Last>
            <b:First>Ivan</b:First>
          </b:Person>
        </b:NameList>
      </b:Author>
    </b:Author>
    <b:City>Ann Arbor</b:City>
    <b:Publisher>Hermitage</b:Publisher>
    <b:Year>1983</b:Year>
    <b:RefOrder>5</b:RefOrder>
  </b:Source>
  <b:Source>
    <b:Tag>Bun94</b:Tag>
    <b:SourceType>Book</b:SourceType>
    <b:Guid>{A736129E-CD05-A046-B0ED-8C880D521A93}</b:Guid>
    <b:Title>The Life of Arseniev: Youth</b:Title>
    <b:City>Evanston</b:City>
    <b:Publisher>Northwestern UP</b:Publisher>
    <b:Year>1994</b:Year>
    <b:Author>
      <b:Author>
        <b:NameList>
          <b:Person>
            <b:Last>Bunin</b:Last>
            <b:First>Ivan</b:First>
          </b:Person>
        </b:NameList>
      </b:Author>
      <b:Translator>
        <b:NameList>
          <b:Person>
            <b:Last>Struve</b:Last>
            <b:First>Gleb</b:First>
          </b:Person>
        </b:NameList>
      </b:Translator>
    </b:Author>
    <b:RefOrder>9</b:RefOrder>
  </b:Source>
  <b:Source>
    <b:Tag>Bun1</b:Tag>
    <b:SourceType>Book</b:SourceType>
    <b:Guid>{CA55D219-2D9F-4D4A-BD36-C56FD45E22AC}</b:Guid>
    <b:Author>
      <b:Author>
        <b:NameList>
          <b:Person>
            <b:Last>Bunin</b:Last>
            <b:First>Ivan</b:First>
          </b:Person>
        </b:NameList>
      </b:Author>
      <b:Translator>
        <b:NameList>
          <b:Person>
            <b:Last>Lund</b:Last>
            <b:First>Sophie</b:First>
          </b:Person>
          <b:Person>
            <b:Last>Richards</b:Last>
            <b:First>David</b:First>
          </b:Person>
        </b:NameList>
      </b:Translator>
    </b:Author>
    <b:Title>Long Ago: Fourteen Stories</b:Title>
    <b:City>London</b:City>
    <b:Publisher>Angel Books</b:Publisher>
    <b:Year>1984</b:Year>
    <b:RefOrder>6</b:RefOrder>
  </b:Source>
  <b:Source>
    <b:Tag>Bun06</b:Tag>
    <b:SourceType>Book</b:SourceType>
    <b:Guid>{8CDC0F9C-9292-D94C-8043-A7FF4625A310}</b:Guid>
    <b:Title>ight of Denial: Stories and Novellas</b:Title>
    <b:City>Evanston</b:City>
    <b:Publisher>Northwestern UP</b:Publisher>
    <b:Year>2006</b:Year>
    <b:Author>
      <b:Author>
        <b:NameList>
          <b:Person>
            <b:Last>Bunin</b:Last>
            <b:First>Ivan</b:First>
          </b:Person>
        </b:NameList>
      </b:Author>
      <b:Translator>
        <b:NameList>
          <b:Person>
            <b:Last>Bowie</b:Last>
            <b:First>Robert</b:First>
          </b:Person>
        </b:NameList>
      </b:Translator>
    </b:Author>
    <b:RefOrder>11</b:RefOrder>
  </b:Source>
  <b:Source>
    <b:Tag>Bun10</b:Tag>
    <b:SourceType>Book</b:SourceType>
    <b:Guid>{CEB70DC3-186E-A14A-861C-B2A58527DF47}</b:Guid>
    <b:Title>The Village</b:Title>
    <b:City>Richmond</b:City>
    <b:Publisher>Oneworld Classics</b:Publisher>
    <b:Year>2010</b:Year>
    <b:Author>
      <b:Author>
        <b:NameList>
          <b:Person>
            <b:Last>Bunin</b:Last>
            <b:First>Ivan</b:First>
          </b:Person>
        </b:NameList>
      </b:Author>
      <b:Translator>
        <b:NameList>
          <b:Person>
            <b:Last>Aplin</b:Last>
            <b:First>Hugh</b:First>
          </b:Person>
        </b:NameList>
      </b:Translator>
    </b:Author>
    <b:RefOrder>10</b:RefOrder>
  </b:Source>
</b:Sources>
</file>

<file path=customXml/itemProps1.xml><?xml version="1.0" encoding="utf-8"?>
<ds:datastoreItem xmlns:ds="http://schemas.openxmlformats.org/officeDocument/2006/customXml" ds:itemID="{A79ED2D7-DA92-0544-9F71-B360A05D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4</Pages>
  <Words>1446</Words>
  <Characters>8243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20</cp:revision>
  <dcterms:created xsi:type="dcterms:W3CDTF">2015-04-13T23:00:00Z</dcterms:created>
  <dcterms:modified xsi:type="dcterms:W3CDTF">2015-04-13T23:57:00Z</dcterms:modified>
</cp:coreProperties>
</file>