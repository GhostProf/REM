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2917BB585A74620A6C84039E4FEB5F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 Bold" w:hAnsi="Times New Roman Bold"/>
            </w:rPr>
            <w:alias w:val="First name"/>
            <w:tag w:val="authorFirstName"/>
            <w:id w:val="581645879"/>
            <w:placeholder>
              <w:docPart w:val="3EB80C1B22EC46678D11E376AEACA6F6"/>
            </w:placeholder>
            <w:text/>
          </w:sdtPr>
          <w:sdtContent>
            <w:tc>
              <w:tcPr>
                <w:tcW w:w="2073" w:type="dxa"/>
              </w:tcPr>
              <w:p w:rsidR="00B574C9" w:rsidRDefault="0046705B" w:rsidP="0046705B">
                <w:proofErr w:type="spellStart"/>
                <w:r w:rsidRPr="0046705B">
                  <w:rPr>
                    <w:rFonts w:ascii="Times New Roman Bold" w:hAnsi="Times New Roman Bold"/>
                  </w:rPr>
                  <w:t>Kgomotso</w:t>
                </w:r>
                <w:proofErr w:type="spellEnd"/>
                <w:r w:rsidRPr="0046705B">
                  <w:rPr>
                    <w:rFonts w:ascii="Times New Roman Bold" w:hAnsi="Times New Roman Bold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DF56CD5064A4AB9B42F4CCE64D956A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74A9E025D854C5692DB4A020261AE8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6705B" w:rsidP="0046705B">
                <w:proofErr w:type="spellStart"/>
                <w:r>
                  <w:t>Masemola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477776DD084E75B5E690BA21DE6C1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D0EA7A40E34C6EB13451DAB0E2D15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 Bold" w:eastAsia="ヒラギノ角ゴ Pro W3" w:hAnsi="Times New Roman Bold" w:cs="Times New Roman"/>
              <w:color w:val="000000"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C8474EBE7117469CBFC41B8601B3AE9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6705B" w:rsidP="003F0D73">
                <w:pPr>
                  <w:rPr>
                    <w:b/>
                  </w:rPr>
                </w:pPr>
                <w:r w:rsidRPr="0046705B">
                  <w:rPr>
                    <w:rFonts w:ascii="Times New Roman Bold" w:eastAsia="ヒラギノ角ゴ Pro W3" w:hAnsi="Times New Roman Bold" w:cs="Times New Roman"/>
                    <w:color w:val="000000"/>
                    <w:sz w:val="24"/>
                    <w:szCs w:val="24"/>
                  </w:rPr>
                  <w:t>Brutus, Dennis (1924-2009)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D6C40FAE66C4DAD993066EBA26567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3A3EDA3F9494FEC83283C6BAD7A8A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6705B" w:rsidP="00E85A05">
                <w:r w:rsidRPr="004D2BEC">
                  <w:t xml:space="preserve">Dennis </w:t>
                </w:r>
                <w:r>
                  <w:t xml:space="preserve">Brutus was born in Salisbury, Rhodesia (now Harare, </w:t>
                </w:r>
                <w:r w:rsidRPr="004D2BEC">
                  <w:t xml:space="preserve">Zimbabwe). He was raised in Port Elizabeth, South </w:t>
                </w:r>
                <w:r>
                  <w:t>Africa. He was classified as a “coloured”</w:t>
                </w:r>
                <w:r w:rsidRPr="004D2BEC">
                  <w:t xml:space="preserve"> because of his racially mixed parentage.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8A34F762D614CE7B2CB26FDBD91D3E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705B" w:rsidRPr="004D2BEC" w:rsidRDefault="0046705B" w:rsidP="0046705B">
                <w:pPr>
                  <w:jc w:val="both"/>
                </w:pPr>
                <w:r w:rsidRPr="004D2BEC">
                  <w:t xml:space="preserve">Dennis </w:t>
                </w:r>
                <w:r>
                  <w:t xml:space="preserve">Brutus was born in Salisbury, Rhodesia (now Harare, </w:t>
                </w:r>
                <w:r w:rsidRPr="004D2BEC">
                  <w:t xml:space="preserve">Zimbabwe). He was raised in Port Elizabeth, South </w:t>
                </w:r>
                <w:r>
                  <w:t>Africa. He was classified as a “coloured”</w:t>
                </w:r>
                <w:r w:rsidRPr="004D2BEC">
                  <w:t xml:space="preserve"> because of his racially mixed parentage. A political activist </w:t>
                </w:r>
                <w:r>
                  <w:t>as well as a writer, he spent eighteen</w:t>
                </w:r>
                <w:r w:rsidRPr="004D2BEC">
                  <w:t xml:space="preserve"> months on </w:t>
                </w:r>
                <w:proofErr w:type="spellStart"/>
                <w:r w:rsidRPr="004D2BEC">
                  <w:t>Robben</w:t>
                </w:r>
                <w:proofErr w:type="spellEnd"/>
                <w:r w:rsidRPr="004D2BEC">
                  <w:t xml:space="preserve"> Island for defying a banning order in 1963. After this</w:t>
                </w:r>
                <w:r>
                  <w:t>,</w:t>
                </w:r>
                <w:r w:rsidRPr="004D2BEC">
                  <w:t xml:space="preserve"> he went into exile but continued working as an activist, a poet, and an academic. </w:t>
                </w:r>
                <w:r>
                  <w:t>Banned for many years in South Africa, he wrote ten</w:t>
                </w:r>
                <w:r w:rsidRPr="004D2BEC">
                  <w:t xml:space="preserve"> volumes of verse, from </w:t>
                </w:r>
                <w:r w:rsidRPr="004D2BEC">
                  <w:rPr>
                    <w:rFonts w:ascii="Times New Roman Italic" w:hAnsi="Times New Roman Italic"/>
                  </w:rPr>
                  <w:t>Sirens</w:t>
                </w:r>
                <w:r>
                  <w:rPr>
                    <w:rFonts w:ascii="Times New Roman Italic" w:hAnsi="Times New Roman Italic"/>
                  </w:rPr>
                  <w:t>,</w:t>
                </w:r>
                <w:r w:rsidRPr="004D2BEC">
                  <w:rPr>
                    <w:rFonts w:ascii="Times New Roman Italic" w:hAnsi="Times New Roman Italic"/>
                  </w:rPr>
                  <w:t xml:space="preserve"> </w:t>
                </w:r>
                <w:proofErr w:type="spellStart"/>
                <w:r w:rsidRPr="004D2BEC">
                  <w:rPr>
                    <w:rFonts w:ascii="Times New Roman Italic" w:hAnsi="Times New Roman Italic"/>
                  </w:rPr>
                  <w:t>Knuckles</w:t>
                </w:r>
                <w:r>
                  <w:rPr>
                    <w:rFonts w:ascii="Times New Roman Italic" w:hAnsi="Times New Roman Italic"/>
                  </w:rPr>
                  <w:t>,</w:t>
                </w:r>
                <w:r w:rsidRPr="004D2BEC">
                  <w:rPr>
                    <w:rFonts w:ascii="Times New Roman Italic" w:hAnsi="Times New Roman Italic"/>
                  </w:rPr>
                  <w:t>Boots</w:t>
                </w:r>
                <w:proofErr w:type="spellEnd"/>
                <w:r w:rsidRPr="004D2BEC">
                  <w:t xml:space="preserve"> (1963), for which he won the </w:t>
                </w:r>
                <w:proofErr w:type="spellStart"/>
                <w:r w:rsidRPr="004D2BEC">
                  <w:t>Mbari</w:t>
                </w:r>
                <w:proofErr w:type="spellEnd"/>
                <w:r w:rsidRPr="004D2BEC">
                  <w:t xml:space="preserve"> Prize</w:t>
                </w:r>
                <w:r>
                  <w:t xml:space="preserve"> (he returned the prize because it was reserved for non-whites)</w:t>
                </w:r>
                <w:r w:rsidRPr="004D2BEC">
                  <w:t xml:space="preserve">, to </w:t>
                </w:r>
                <w:proofErr w:type="spellStart"/>
                <w:r>
                  <w:rPr>
                    <w:rFonts w:ascii="Times New Roman Italic" w:hAnsi="Times New Roman Italic"/>
                  </w:rPr>
                  <w:t>Leafdrift</w:t>
                </w:r>
                <w:proofErr w:type="spellEnd"/>
                <w:r>
                  <w:t xml:space="preserve"> (2005</w:t>
                </w:r>
                <w:r w:rsidRPr="004D2BEC">
                  <w:t xml:space="preserve">). </w:t>
                </w:r>
                <w:r>
                  <w:t xml:space="preserve">His poetry is notable for </w:t>
                </w:r>
                <w:proofErr w:type="gramStart"/>
                <w:r>
                  <w:t>its</w:t>
                </w:r>
                <w:proofErr w:type="gramEnd"/>
                <w:r>
                  <w:t xml:space="preserve"> pared down realism, its social commentary, and its resilience to oppression. </w:t>
                </w:r>
                <w:r w:rsidRPr="004D2BEC">
                  <w:t>Brutus won the Langston Hughes prize in 1987</w:t>
                </w:r>
                <w:r>
                  <w:t xml:space="preserve"> and the Paul Robeson Award in 1989, </w:t>
                </w:r>
                <w:r w:rsidRPr="004D2BEC">
                  <w:t>rare feat</w:t>
                </w:r>
                <w:r>
                  <w:t>s</w:t>
                </w:r>
                <w:r w:rsidRPr="004D2BEC">
                  <w:t>, considering that the</w:t>
                </w:r>
                <w:r>
                  <w:t>se</w:t>
                </w:r>
                <w:r w:rsidRPr="004D2BEC">
                  <w:t xml:space="preserve"> prize</w:t>
                </w:r>
                <w:r>
                  <w:t>s are</w:t>
                </w:r>
                <w:r w:rsidRPr="004D2BEC">
                  <w:t xml:space="preserve"> traditionally reserved for the best African-American poets. He held faculty positions at </w:t>
                </w:r>
                <w:r>
                  <w:t xml:space="preserve">the University of Denver, </w:t>
                </w:r>
                <w:proofErr w:type="spellStart"/>
                <w:r w:rsidRPr="004D2BEC">
                  <w:t>Northwestern</w:t>
                </w:r>
                <w:proofErr w:type="spellEnd"/>
                <w:r w:rsidRPr="004D2BEC">
                  <w:t xml:space="preserve"> University</w:t>
                </w:r>
                <w:r>
                  <w:t>,</w:t>
                </w:r>
                <w:r w:rsidRPr="004D2BEC">
                  <w:t xml:space="preserve"> and the University of Pittsburgh before returning to South Africa as an acclaimed writer and academic</w:t>
                </w:r>
                <w:r>
                  <w:t xml:space="preserve"> after being officially unbanned in 1990</w:t>
                </w:r>
                <w:r w:rsidRPr="004D2BEC">
                  <w:t xml:space="preserve">. </w:t>
                </w:r>
              </w:p>
              <w:p w:rsidR="0046705B" w:rsidRDefault="0046705B" w:rsidP="0046705B">
                <w:pPr>
                  <w:jc w:val="both"/>
                  <w:rPr>
                    <w:rFonts w:ascii="Times New Roman Bold" w:hAnsi="Times New Roman Bold"/>
                  </w:rPr>
                </w:pPr>
              </w:p>
              <w:p w:rsidR="0046705B" w:rsidRPr="00F77137" w:rsidRDefault="0046705B" w:rsidP="0046705B">
                <w:pPr>
                  <w:jc w:val="both"/>
                  <w:rPr>
                    <w:rFonts w:ascii="Times New Roman Bold" w:hAnsi="Times New Roman Bold"/>
                  </w:rPr>
                </w:pPr>
              </w:p>
              <w:p w:rsidR="0046705B" w:rsidRDefault="0046705B" w:rsidP="0046705B">
                <w:pPr>
                  <w:pStyle w:val="Heading1"/>
                </w:pPr>
                <w:r>
                  <w:t xml:space="preserve">List of works </w:t>
                </w:r>
              </w:p>
              <w:p w:rsidR="0046705B" w:rsidRDefault="0046705B" w:rsidP="0046705B">
                <w:pPr>
                  <w:jc w:val="both"/>
                </w:pPr>
                <w:r>
                  <w:rPr>
                    <w:i/>
                  </w:rPr>
                  <w:t xml:space="preserve">Sirens, Knuckles, Boots </w:t>
                </w:r>
                <w:r>
                  <w:t>(1963)</w:t>
                </w:r>
              </w:p>
              <w:p w:rsidR="0046705B" w:rsidRDefault="0046705B" w:rsidP="0046705B">
                <w:pPr>
                  <w:jc w:val="both"/>
                </w:pPr>
                <w:r>
                  <w:rPr>
                    <w:i/>
                  </w:rPr>
                  <w:t>Letters to Martha and Other Poems from a South African Prison</w:t>
                </w:r>
                <w:r>
                  <w:t xml:space="preserve"> (1968)</w:t>
                </w:r>
              </w:p>
              <w:p w:rsidR="0046705B" w:rsidRPr="00F77137" w:rsidRDefault="0046705B" w:rsidP="0046705B">
                <w:pPr>
                  <w:jc w:val="both"/>
                </w:pPr>
                <w:r>
                  <w:rPr>
                    <w:i/>
                  </w:rPr>
                  <w:t>The Ordeal: Poems of Anguish, Resistance and Hope</w:t>
                </w:r>
                <w:r>
                  <w:t xml:space="preserve"> (1977)</w:t>
                </w:r>
              </w:p>
              <w:p w:rsidR="0046705B" w:rsidRDefault="0046705B" w:rsidP="0046705B">
                <w:r w:rsidRPr="001F2FA5">
                  <w:rPr>
                    <w:i/>
                  </w:rPr>
                  <w:t>Remembering Soweto</w:t>
                </w:r>
                <w:r>
                  <w:t xml:space="preserve"> 1976 (2004)</w:t>
                </w:r>
              </w:p>
              <w:p w:rsidR="0046705B" w:rsidRDefault="0046705B" w:rsidP="0046705B">
                <w:proofErr w:type="spellStart"/>
                <w:r w:rsidRPr="001F2FA5">
                  <w:rPr>
                    <w:i/>
                  </w:rPr>
                  <w:t>Leafdrift</w:t>
                </w:r>
                <w:proofErr w:type="spellEnd"/>
                <w:r>
                  <w:t xml:space="preserve"> (2005)</w:t>
                </w:r>
              </w:p>
              <w:p w:rsidR="0046705B" w:rsidRDefault="0046705B" w:rsidP="0046705B">
                <w:bookmarkStart w:id="0" w:name="_GoBack"/>
                <w:bookmarkEnd w:id="0"/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63561BAA55344029788F8682F057436"/>
              </w:placeholder>
            </w:sdtPr>
            <w:sdtEndPr/>
            <w:sdtContent>
              <w:p w:rsidR="003235A7" w:rsidRDefault="0046705B" w:rsidP="0046705B">
                <w:sdt>
                  <w:sdtPr>
                    <w:id w:val="115110057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McL95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46705B">
                      <w:rPr>
                        <w:noProof/>
                        <w:lang w:val="en-CA"/>
                      </w:rPr>
                      <w:t>(McLuckie and Colbert)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450" w:rsidRDefault="00593450" w:rsidP="007A0D55">
      <w:pPr>
        <w:spacing w:after="0" w:line="240" w:lineRule="auto"/>
      </w:pPr>
      <w:r>
        <w:separator/>
      </w:r>
    </w:p>
  </w:endnote>
  <w:endnote w:type="continuationSeparator" w:id="0">
    <w:p w:rsidR="00593450" w:rsidRDefault="005934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450" w:rsidRDefault="00593450" w:rsidP="007A0D55">
      <w:pPr>
        <w:spacing w:after="0" w:line="240" w:lineRule="auto"/>
      </w:pPr>
      <w:r>
        <w:separator/>
      </w:r>
    </w:p>
  </w:footnote>
  <w:footnote w:type="continuationSeparator" w:id="0">
    <w:p w:rsidR="00593450" w:rsidRDefault="005934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61"/>
    <w:rsid w:val="00022F6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705B"/>
    <w:rsid w:val="00483379"/>
    <w:rsid w:val="00487BC5"/>
    <w:rsid w:val="00496888"/>
    <w:rsid w:val="004A7476"/>
    <w:rsid w:val="004E5896"/>
    <w:rsid w:val="00513EE6"/>
    <w:rsid w:val="00534F8F"/>
    <w:rsid w:val="00590035"/>
    <w:rsid w:val="00593450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2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917BB585A74620A6C84039E4FE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202EF-DDEA-4DE6-8393-C6EE7CD63663}"/>
      </w:docPartPr>
      <w:docPartBody>
        <w:p w:rsidR="00000000" w:rsidRDefault="005D622D">
          <w:pPr>
            <w:pStyle w:val="F2917BB585A74620A6C84039E4FEB5F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B80C1B22EC46678D11E376AEAC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62BC6-60BD-413C-909E-BEE1D3E898A6}"/>
      </w:docPartPr>
      <w:docPartBody>
        <w:p w:rsidR="00000000" w:rsidRDefault="005D622D">
          <w:pPr>
            <w:pStyle w:val="3EB80C1B22EC46678D11E376AEACA6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F56CD5064A4AB9B42F4CCE64D95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46FD-0A66-41E6-9260-B39061B66B10}"/>
      </w:docPartPr>
      <w:docPartBody>
        <w:p w:rsidR="00000000" w:rsidRDefault="005D622D">
          <w:pPr>
            <w:pStyle w:val="ADF56CD5064A4AB9B42F4CCE64D956A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74A9E025D854C5692DB4A020261A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00C1A-0E64-48FB-92CF-2FFB37D2D426}"/>
      </w:docPartPr>
      <w:docPartBody>
        <w:p w:rsidR="00000000" w:rsidRDefault="005D622D">
          <w:pPr>
            <w:pStyle w:val="774A9E025D854C5692DB4A020261AE8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3477776DD084E75B5E690BA21DE6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B0371-AA1E-4AB2-A792-DEF1416422DD}"/>
      </w:docPartPr>
      <w:docPartBody>
        <w:p w:rsidR="00000000" w:rsidRDefault="005D622D">
          <w:pPr>
            <w:pStyle w:val="C3477776DD084E75B5E690BA21DE6C1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D0EA7A40E34C6EB13451DAB0E2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39435-7263-4EA9-B7C3-9ACD1E8A21DA}"/>
      </w:docPartPr>
      <w:docPartBody>
        <w:p w:rsidR="00000000" w:rsidRDefault="005D622D">
          <w:pPr>
            <w:pStyle w:val="F2D0EA7A40E34C6EB13451DAB0E2D15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8474EBE7117469CBFC41B8601B3A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7B50-142D-42CF-A57F-32F81B14F6F4}"/>
      </w:docPartPr>
      <w:docPartBody>
        <w:p w:rsidR="00000000" w:rsidRDefault="005D622D">
          <w:pPr>
            <w:pStyle w:val="C8474EBE7117469CBFC41B8601B3AE9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6C40FAE66C4DAD993066EBA2656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82236-6F73-48AC-98B9-6F67AD6E0EFB}"/>
      </w:docPartPr>
      <w:docPartBody>
        <w:p w:rsidR="00000000" w:rsidRDefault="005D622D">
          <w:pPr>
            <w:pStyle w:val="CD6C40FAE66C4DAD993066EBA26567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3A3EDA3F9494FEC83283C6BAD7A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63251-D77A-45CA-A11D-D722CADAB0AD}"/>
      </w:docPartPr>
      <w:docPartBody>
        <w:p w:rsidR="00000000" w:rsidRDefault="005D622D">
          <w:pPr>
            <w:pStyle w:val="E3A3EDA3F9494FEC83283C6BAD7A8A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8A34F762D614CE7B2CB26FDBD91D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C2281-A9CD-48C2-9DB8-A662016E943A}"/>
      </w:docPartPr>
      <w:docPartBody>
        <w:p w:rsidR="00000000" w:rsidRDefault="005D622D">
          <w:pPr>
            <w:pStyle w:val="C8A34F762D614CE7B2CB26FDBD91D3E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63561BAA55344029788F8682F057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E5DBD-4B4C-4BB8-A815-C82983A21E5D}"/>
      </w:docPartPr>
      <w:docPartBody>
        <w:p w:rsidR="00000000" w:rsidRDefault="005D622D">
          <w:pPr>
            <w:pStyle w:val="963561BAA55344029788F8682F05743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2D"/>
    <w:rsid w:val="005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917BB585A74620A6C84039E4FEB5FC">
    <w:name w:val="F2917BB585A74620A6C84039E4FEB5FC"/>
  </w:style>
  <w:style w:type="paragraph" w:customStyle="1" w:styleId="3EB80C1B22EC46678D11E376AEACA6F6">
    <w:name w:val="3EB80C1B22EC46678D11E376AEACA6F6"/>
  </w:style>
  <w:style w:type="paragraph" w:customStyle="1" w:styleId="ADF56CD5064A4AB9B42F4CCE64D956A1">
    <w:name w:val="ADF56CD5064A4AB9B42F4CCE64D956A1"/>
  </w:style>
  <w:style w:type="paragraph" w:customStyle="1" w:styleId="774A9E025D854C5692DB4A020261AE83">
    <w:name w:val="774A9E025D854C5692DB4A020261AE83"/>
  </w:style>
  <w:style w:type="paragraph" w:customStyle="1" w:styleId="C3477776DD084E75B5E690BA21DE6C12">
    <w:name w:val="C3477776DD084E75B5E690BA21DE6C12"/>
  </w:style>
  <w:style w:type="paragraph" w:customStyle="1" w:styleId="F2D0EA7A40E34C6EB13451DAB0E2D152">
    <w:name w:val="F2D0EA7A40E34C6EB13451DAB0E2D152"/>
  </w:style>
  <w:style w:type="paragraph" w:customStyle="1" w:styleId="C8474EBE7117469CBFC41B8601B3AE9C">
    <w:name w:val="C8474EBE7117469CBFC41B8601B3AE9C"/>
  </w:style>
  <w:style w:type="paragraph" w:customStyle="1" w:styleId="CD6C40FAE66C4DAD993066EBA26567AB">
    <w:name w:val="CD6C40FAE66C4DAD993066EBA26567AB"/>
  </w:style>
  <w:style w:type="paragraph" w:customStyle="1" w:styleId="E3A3EDA3F9494FEC83283C6BAD7A8A17">
    <w:name w:val="E3A3EDA3F9494FEC83283C6BAD7A8A17"/>
  </w:style>
  <w:style w:type="paragraph" w:customStyle="1" w:styleId="C8A34F762D614CE7B2CB26FDBD91D3E7">
    <w:name w:val="C8A34F762D614CE7B2CB26FDBD91D3E7"/>
  </w:style>
  <w:style w:type="paragraph" w:customStyle="1" w:styleId="963561BAA55344029788F8682F057436">
    <w:name w:val="963561BAA55344029788F8682F0574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917BB585A74620A6C84039E4FEB5FC">
    <w:name w:val="F2917BB585A74620A6C84039E4FEB5FC"/>
  </w:style>
  <w:style w:type="paragraph" w:customStyle="1" w:styleId="3EB80C1B22EC46678D11E376AEACA6F6">
    <w:name w:val="3EB80C1B22EC46678D11E376AEACA6F6"/>
  </w:style>
  <w:style w:type="paragraph" w:customStyle="1" w:styleId="ADF56CD5064A4AB9B42F4CCE64D956A1">
    <w:name w:val="ADF56CD5064A4AB9B42F4CCE64D956A1"/>
  </w:style>
  <w:style w:type="paragraph" w:customStyle="1" w:styleId="774A9E025D854C5692DB4A020261AE83">
    <w:name w:val="774A9E025D854C5692DB4A020261AE83"/>
  </w:style>
  <w:style w:type="paragraph" w:customStyle="1" w:styleId="C3477776DD084E75B5E690BA21DE6C12">
    <w:name w:val="C3477776DD084E75B5E690BA21DE6C12"/>
  </w:style>
  <w:style w:type="paragraph" w:customStyle="1" w:styleId="F2D0EA7A40E34C6EB13451DAB0E2D152">
    <w:name w:val="F2D0EA7A40E34C6EB13451DAB0E2D152"/>
  </w:style>
  <w:style w:type="paragraph" w:customStyle="1" w:styleId="C8474EBE7117469CBFC41B8601B3AE9C">
    <w:name w:val="C8474EBE7117469CBFC41B8601B3AE9C"/>
  </w:style>
  <w:style w:type="paragraph" w:customStyle="1" w:styleId="CD6C40FAE66C4DAD993066EBA26567AB">
    <w:name w:val="CD6C40FAE66C4DAD993066EBA26567AB"/>
  </w:style>
  <w:style w:type="paragraph" w:customStyle="1" w:styleId="E3A3EDA3F9494FEC83283C6BAD7A8A17">
    <w:name w:val="E3A3EDA3F9494FEC83283C6BAD7A8A17"/>
  </w:style>
  <w:style w:type="paragraph" w:customStyle="1" w:styleId="C8A34F762D614CE7B2CB26FDBD91D3E7">
    <w:name w:val="C8A34F762D614CE7B2CB26FDBD91D3E7"/>
  </w:style>
  <w:style w:type="paragraph" w:customStyle="1" w:styleId="963561BAA55344029788F8682F057436">
    <w:name w:val="963561BAA55344029788F8682F057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McL95</b:Tag>
    <b:SourceType>Book</b:SourceType>
    <b:Guid>{732BB090-7B9B-4BF7-B221-4ABCE9D8994F}</b:Guid>
    <b:Title>Critical Perspectives on Dennis Brutus</b:Title>
    <b:Year>1995</b:Year>
    <b:City>Colorado Spring</b:City>
    <b:Publisher>Three Continents Press</b:Publisher>
    <b:Medium>Print</b:Medium>
    <b:Author>
      <b:Editor>
        <b:NameList>
          <b:Person>
            <b:Last>McLuckie</b:Last>
            <b:First>C.W.</b:First>
          </b:Person>
          <b:Person>
            <b:Last>Colbert</b:Last>
            <b:Middle>J</b:Middle>
            <b:First>Patrick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12218C5A-C6C1-47A4-93A5-51F76314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2</cp:revision>
  <dcterms:created xsi:type="dcterms:W3CDTF">2014-05-09T21:46:00Z</dcterms:created>
  <dcterms:modified xsi:type="dcterms:W3CDTF">2014-05-09T21:51:00Z</dcterms:modified>
</cp:coreProperties>
</file>