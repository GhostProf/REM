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2EFADAADCF47098696F8E8DD1D419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A92BE8C9B1946B59A9A9D93A434F27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732F8" w:rsidP="005732F8">
                <w:r>
                  <w:t>TEST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D96ABC2DB664BA19001E36CAEA546DA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732F8" w:rsidP="005732F8">
                <w:r>
                  <w:t>TEST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AB34F42D0748B7BE6F4D8A2E03A33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732F8" w:rsidP="005732F8">
                <w:r>
                  <w:t>TEST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5376EEC2540138624B4B1FEBE2D8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6E99B11BBD84BCB9D071F9D4F89DC8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7BC5E0BC86E43CDBB8C1093EEFEED43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A2D0E0450D84CA1ADA7B056C15D27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4A5284C175748F89A74F4D5B33EC6C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07A688917A24B2DB41F4849023D2F0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14402D32D8946D39A5A5FB45D42421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E04" w:rsidRDefault="00982E04" w:rsidP="007A0D55">
      <w:pPr>
        <w:spacing w:after="0" w:line="240" w:lineRule="auto"/>
      </w:pPr>
      <w:r>
        <w:separator/>
      </w:r>
    </w:p>
  </w:endnote>
  <w:endnote w:type="continuationSeparator" w:id="0">
    <w:p w:rsidR="00982E04" w:rsidRDefault="00982E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E04" w:rsidRDefault="00982E04" w:rsidP="007A0D55">
      <w:pPr>
        <w:spacing w:after="0" w:line="240" w:lineRule="auto"/>
      </w:pPr>
      <w:r>
        <w:separator/>
      </w:r>
    </w:p>
  </w:footnote>
  <w:footnote w:type="continuationSeparator" w:id="0">
    <w:p w:rsidR="00982E04" w:rsidRDefault="00982E0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F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2F8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2E0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EFADAADCF47098696F8E8DD1D4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EE246-17A1-4251-B0DD-3F0CA0D74B73}"/>
      </w:docPartPr>
      <w:docPartBody>
        <w:p w:rsidR="00000000" w:rsidRDefault="00D34326">
          <w:pPr>
            <w:pStyle w:val="BF2EFADAADCF47098696F8E8DD1D419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A92BE8C9B1946B59A9A9D93A434F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A82C-825F-40D7-9D90-D288BD4284E4}"/>
      </w:docPartPr>
      <w:docPartBody>
        <w:p w:rsidR="00000000" w:rsidRDefault="00D34326">
          <w:pPr>
            <w:pStyle w:val="6A92BE8C9B1946B59A9A9D93A434F2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D96ABC2DB664BA19001E36CAEA5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1A6E-A221-4B40-B366-B82850EB54D3}"/>
      </w:docPartPr>
      <w:docPartBody>
        <w:p w:rsidR="00000000" w:rsidRDefault="00D34326">
          <w:pPr>
            <w:pStyle w:val="1D96ABC2DB664BA19001E36CAEA546D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AB34F42D0748B7BE6F4D8A2E03A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78F4-E94B-46A4-B8B3-1DB4BCEDDA8C}"/>
      </w:docPartPr>
      <w:docPartBody>
        <w:p w:rsidR="00000000" w:rsidRDefault="00D34326">
          <w:pPr>
            <w:pStyle w:val="E8AB34F42D0748B7BE6F4D8A2E03A33C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FC5376EEC2540138624B4B1FEBE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02156-0F59-4415-AA67-22FA5D47E390}"/>
      </w:docPartPr>
      <w:docPartBody>
        <w:p w:rsidR="00000000" w:rsidRDefault="00D34326">
          <w:pPr>
            <w:pStyle w:val="1FC5376EEC2540138624B4B1FEBE2D8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6E99B11BBD84BCB9D071F9D4F89D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76643-C39D-49AC-8468-D7F4CC4FD9D1}"/>
      </w:docPartPr>
      <w:docPartBody>
        <w:p w:rsidR="00000000" w:rsidRDefault="00D34326">
          <w:pPr>
            <w:pStyle w:val="76E99B11BBD84BCB9D071F9D4F89DC8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7BC5E0BC86E43CDBB8C1093EEFEE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0143F-790F-42F8-BD6E-BA229E630E03}"/>
      </w:docPartPr>
      <w:docPartBody>
        <w:p w:rsidR="00000000" w:rsidRDefault="00D34326">
          <w:pPr>
            <w:pStyle w:val="77BC5E0BC86E43CDBB8C1093EEFEED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A2D0E0450D84CA1ADA7B056C15D2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52A11-E66E-4733-BFE8-9A0C13883794}"/>
      </w:docPartPr>
      <w:docPartBody>
        <w:p w:rsidR="00000000" w:rsidRDefault="00D34326">
          <w:pPr>
            <w:pStyle w:val="1A2D0E0450D84CA1ADA7B056C15D27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A5284C175748F89A74F4D5B33EC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1E584-F7F8-4570-9AF3-945D2221F061}"/>
      </w:docPartPr>
      <w:docPartBody>
        <w:p w:rsidR="00000000" w:rsidRDefault="00D34326">
          <w:pPr>
            <w:pStyle w:val="F4A5284C175748F89A74F4D5B33EC6C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7A688917A24B2DB41F4849023D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D513E-99CD-4BC2-8703-BDA33B9072CB}"/>
      </w:docPartPr>
      <w:docPartBody>
        <w:p w:rsidR="00000000" w:rsidRDefault="00D34326">
          <w:pPr>
            <w:pStyle w:val="507A688917A24B2DB41F4849023D2F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14402D32D8946D39A5A5FB45D424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E0282-6F09-4472-AD05-A4EBFCA505E0}"/>
      </w:docPartPr>
      <w:docPartBody>
        <w:p w:rsidR="00000000" w:rsidRDefault="00D34326">
          <w:pPr>
            <w:pStyle w:val="814402D32D8946D39A5A5FB45D42421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26"/>
    <w:rsid w:val="00D3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EFADAADCF47098696F8E8DD1D419E">
    <w:name w:val="BF2EFADAADCF47098696F8E8DD1D419E"/>
  </w:style>
  <w:style w:type="paragraph" w:customStyle="1" w:styleId="6A92BE8C9B1946B59A9A9D93A434F277">
    <w:name w:val="6A92BE8C9B1946B59A9A9D93A434F277"/>
  </w:style>
  <w:style w:type="paragraph" w:customStyle="1" w:styleId="1D96ABC2DB664BA19001E36CAEA546DA">
    <w:name w:val="1D96ABC2DB664BA19001E36CAEA546DA"/>
  </w:style>
  <w:style w:type="paragraph" w:customStyle="1" w:styleId="E8AB34F42D0748B7BE6F4D8A2E03A33C">
    <w:name w:val="E8AB34F42D0748B7BE6F4D8A2E03A33C"/>
  </w:style>
  <w:style w:type="paragraph" w:customStyle="1" w:styleId="1FC5376EEC2540138624B4B1FEBE2D88">
    <w:name w:val="1FC5376EEC2540138624B4B1FEBE2D88"/>
  </w:style>
  <w:style w:type="paragraph" w:customStyle="1" w:styleId="76E99B11BBD84BCB9D071F9D4F89DC8E">
    <w:name w:val="76E99B11BBD84BCB9D071F9D4F89DC8E"/>
  </w:style>
  <w:style w:type="paragraph" w:customStyle="1" w:styleId="77BC5E0BC86E43CDBB8C1093EEFEED43">
    <w:name w:val="77BC5E0BC86E43CDBB8C1093EEFEED43"/>
  </w:style>
  <w:style w:type="paragraph" w:customStyle="1" w:styleId="1A2D0E0450D84CA1ADA7B056C15D2738">
    <w:name w:val="1A2D0E0450D84CA1ADA7B056C15D2738"/>
  </w:style>
  <w:style w:type="paragraph" w:customStyle="1" w:styleId="F4A5284C175748F89A74F4D5B33EC6CB">
    <w:name w:val="F4A5284C175748F89A74F4D5B33EC6CB"/>
  </w:style>
  <w:style w:type="paragraph" w:customStyle="1" w:styleId="507A688917A24B2DB41F4849023D2F0B">
    <w:name w:val="507A688917A24B2DB41F4849023D2F0B"/>
  </w:style>
  <w:style w:type="paragraph" w:customStyle="1" w:styleId="814402D32D8946D39A5A5FB45D424210">
    <w:name w:val="814402D32D8946D39A5A5FB45D4242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EFADAADCF47098696F8E8DD1D419E">
    <w:name w:val="BF2EFADAADCF47098696F8E8DD1D419E"/>
  </w:style>
  <w:style w:type="paragraph" w:customStyle="1" w:styleId="6A92BE8C9B1946B59A9A9D93A434F277">
    <w:name w:val="6A92BE8C9B1946B59A9A9D93A434F277"/>
  </w:style>
  <w:style w:type="paragraph" w:customStyle="1" w:styleId="1D96ABC2DB664BA19001E36CAEA546DA">
    <w:name w:val="1D96ABC2DB664BA19001E36CAEA546DA"/>
  </w:style>
  <w:style w:type="paragraph" w:customStyle="1" w:styleId="E8AB34F42D0748B7BE6F4D8A2E03A33C">
    <w:name w:val="E8AB34F42D0748B7BE6F4D8A2E03A33C"/>
  </w:style>
  <w:style w:type="paragraph" w:customStyle="1" w:styleId="1FC5376EEC2540138624B4B1FEBE2D88">
    <w:name w:val="1FC5376EEC2540138624B4B1FEBE2D88"/>
  </w:style>
  <w:style w:type="paragraph" w:customStyle="1" w:styleId="76E99B11BBD84BCB9D071F9D4F89DC8E">
    <w:name w:val="76E99B11BBD84BCB9D071F9D4F89DC8E"/>
  </w:style>
  <w:style w:type="paragraph" w:customStyle="1" w:styleId="77BC5E0BC86E43CDBB8C1093EEFEED43">
    <w:name w:val="77BC5E0BC86E43CDBB8C1093EEFEED43"/>
  </w:style>
  <w:style w:type="paragraph" w:customStyle="1" w:styleId="1A2D0E0450D84CA1ADA7B056C15D2738">
    <w:name w:val="1A2D0E0450D84CA1ADA7B056C15D2738"/>
  </w:style>
  <w:style w:type="paragraph" w:customStyle="1" w:styleId="F4A5284C175748F89A74F4D5B33EC6CB">
    <w:name w:val="F4A5284C175748F89A74F4D5B33EC6CB"/>
  </w:style>
  <w:style w:type="paragraph" w:customStyle="1" w:styleId="507A688917A24B2DB41F4849023D2F0B">
    <w:name w:val="507A688917A24B2DB41F4849023D2F0B"/>
  </w:style>
  <w:style w:type="paragraph" w:customStyle="1" w:styleId="814402D32D8946D39A5A5FB45D424210">
    <w:name w:val="814402D32D8946D39A5A5FB45D4242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1</cp:revision>
  <dcterms:created xsi:type="dcterms:W3CDTF">2014-02-24T21:33:00Z</dcterms:created>
  <dcterms:modified xsi:type="dcterms:W3CDTF">2014-02-24T21:33:00Z</dcterms:modified>
</cp:coreProperties>
</file>