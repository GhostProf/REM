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3AA7DEB712405691F7738F4D04AE1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017835283D48A4A570EA90A1114DAF"/>
            </w:placeholder>
            <w:text/>
          </w:sdtPr>
          <w:sdtContent>
            <w:tc>
              <w:tcPr>
                <w:tcW w:w="2073" w:type="dxa"/>
              </w:tcPr>
              <w:p w:rsidR="00B574C9" w:rsidRDefault="00D65397" w:rsidP="00D65397">
                <w:proofErr w:type="spellStart"/>
                <w:r>
                  <w:t>Antoniette</w:t>
                </w:r>
                <w:proofErr w:type="spellEnd"/>
              </w:p>
            </w:tc>
          </w:sdtContent>
        </w:sdt>
        <w:sdt>
          <w:sdtPr>
            <w:alias w:val="Middle name"/>
            <w:tag w:val="authorMiddleName"/>
            <w:id w:val="-2076034781"/>
            <w:placeholder>
              <w:docPart w:val="383EF0BC5449432BA3AEF9E12673169A"/>
            </w:placeholder>
            <w:text/>
          </w:sdtPr>
          <w:sdtContent>
            <w:tc>
              <w:tcPr>
                <w:tcW w:w="2551" w:type="dxa"/>
              </w:tcPr>
              <w:p w:rsidR="00B574C9" w:rsidRDefault="00D65397" w:rsidP="00D65397">
                <w:r>
                  <w:t>M.</w:t>
                </w:r>
              </w:p>
            </w:tc>
          </w:sdtContent>
        </w:sdt>
        <w:sdt>
          <w:sdtPr>
            <w:alias w:val="Last name"/>
            <w:tag w:val="authorLastName"/>
            <w:id w:val="-1088529830"/>
            <w:placeholder>
              <w:docPart w:val="F745B13A55A94569BB0C34431A913D77"/>
            </w:placeholder>
            <w:text/>
          </w:sdtPr>
          <w:sdtContent>
            <w:tc>
              <w:tcPr>
                <w:tcW w:w="2642" w:type="dxa"/>
              </w:tcPr>
              <w:p w:rsidR="00B574C9" w:rsidRDefault="00D65397" w:rsidP="00D65397">
                <w:proofErr w:type="spellStart"/>
                <w:r>
                  <w:t>Guglielmo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C966DB5DC014F5DB64457BEF42E010E"/>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CBDC5462528456E8CF4E05A782A699B"/>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18715B117A7403B85AC8B3BA1E20F86"/>
            </w:placeholder>
            <w:text/>
          </w:sdtPr>
          <w:sdtContent>
            <w:tc>
              <w:tcPr>
                <w:tcW w:w="9016" w:type="dxa"/>
                <w:tcMar>
                  <w:top w:w="113" w:type="dxa"/>
                  <w:bottom w:w="113" w:type="dxa"/>
                </w:tcMar>
              </w:tcPr>
              <w:p w:rsidR="003F0D73" w:rsidRPr="00FB589A" w:rsidRDefault="00D65397" w:rsidP="00D65397">
                <w:pPr>
                  <w:rPr>
                    <w:b/>
                  </w:rPr>
                </w:pPr>
                <w:r>
                  <w:rPr>
                    <w:b/>
                  </w:rPr>
                  <w:t>Barr, Alfred H. Jr. (1902 – 1981)</w:t>
                </w:r>
              </w:p>
            </w:tc>
          </w:sdtContent>
        </w:sdt>
      </w:tr>
      <w:tr w:rsidR="00464699" w:rsidTr="007821B0">
        <w:sdt>
          <w:sdtPr>
            <w:alias w:val="Variant headwords"/>
            <w:tag w:val="variantHeadwords"/>
            <w:id w:val="173464402"/>
            <w:placeholder>
              <w:docPart w:val="23F89609276746F094FFFE0106BFCEB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210A68E23A745D893EC4F696981C34E"/>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742B428880F84EDEA6FE1861F8DDDCD4"/>
            </w:placeholder>
          </w:sdtPr>
          <w:sdtContent>
            <w:tc>
              <w:tcPr>
                <w:tcW w:w="9016" w:type="dxa"/>
                <w:tcMar>
                  <w:top w:w="113" w:type="dxa"/>
                  <w:bottom w:w="113" w:type="dxa"/>
                </w:tcMar>
              </w:tcPr>
              <w:p w:rsidR="00D65397" w:rsidRPr="00D65397" w:rsidRDefault="00D65397" w:rsidP="00D65397">
                <w:pPr>
                  <w:rPr>
                    <w:rStyle w:val="Emphasis"/>
                    <w:rFonts w:ascii="Times New Roman" w:hAnsi="Times New Roman" w:cs="Times New Roman"/>
                    <w:color w:val="000000" w:themeColor="text1"/>
                    <w:sz w:val="24"/>
                    <w:szCs w:val="24"/>
                  </w:rPr>
                </w:pPr>
                <w:r>
                  <w:t xml:space="preserve">     </w:t>
                </w:r>
                <w:r w:rsidRPr="00D65397">
                  <w:rPr>
                    <w:lang/>
                  </w:rPr>
                  <w:t>Alfred H. Barr, Jr.</w:t>
                </w:r>
                <w:r w:rsidRPr="00D65397">
                  <w:rPr>
                    <w:rFonts w:eastAsia="Times New Roman"/>
                    <w:lang/>
                  </w:rPr>
                  <w:t xml:space="preserve"> </w:t>
                </w:r>
                <w:r w:rsidRPr="00D65397">
                  <w:rPr>
                    <w:lang/>
                  </w:rPr>
                  <w:t>was an art historian and the founding director of the Museum of Modern Art (</w:t>
                </w:r>
                <w:proofErr w:type="spellStart"/>
                <w:r w:rsidRPr="00D65397">
                  <w:rPr>
                    <w:lang/>
                  </w:rPr>
                  <w:t>MoMA</w:t>
                </w:r>
                <w:proofErr w:type="spellEnd"/>
                <w:r w:rsidRPr="00D65397">
                  <w:rPr>
                    <w:lang/>
                  </w:rPr>
                  <w:t xml:space="preserve">) </w:t>
                </w:r>
                <w:r w:rsidRPr="00D65397">
                  <w:rPr>
                    <w:rFonts w:eastAsia="Times New Roman"/>
                    <w:lang/>
                  </w:rPr>
                  <w:t>in Manhattan, New York, from 1929 to 1943</w:t>
                </w:r>
                <w:r w:rsidRPr="00D65397">
                  <w:rPr>
                    <w:lang/>
                  </w:rPr>
                  <w:t xml:space="preserve">. Upon assuming the post in August 1929, Barr </w:t>
                </w:r>
                <w:r w:rsidRPr="00D65397">
                  <w:rPr>
                    <w:rFonts w:eastAsia="Times New Roman"/>
                    <w:lang/>
                  </w:rPr>
                  <w:t xml:space="preserve">proceeded to establish the institution as America’s first and premiere museum devoted exclusively to modern art. His vision involved developing an intellectual foundation for the development of modern art and </w:t>
                </w:r>
                <w:proofErr w:type="spellStart"/>
                <w:r w:rsidRPr="00D65397">
                  <w:rPr>
                    <w:rFonts w:eastAsia="Times New Roman"/>
                    <w:lang/>
                  </w:rPr>
                  <w:t>popularising</w:t>
                </w:r>
                <w:proofErr w:type="spellEnd"/>
                <w:r w:rsidRPr="00D65397">
                  <w:rPr>
                    <w:rFonts w:eastAsia="Times New Roman"/>
                    <w:lang/>
                  </w:rPr>
                  <w:t xml:space="preserve"> it for the public. As part of this work, Barr created new collection areas not previously conceptualized as part of an art museum, such as film and video, photography, architecture and design, and industrial art. Barr </w:t>
                </w:r>
                <w:proofErr w:type="spellStart"/>
                <w:r w:rsidRPr="00D65397">
                  <w:rPr>
                    <w:rFonts w:eastAsia="Times New Roman"/>
                    <w:lang/>
                  </w:rPr>
                  <w:t>conceptualised</w:t>
                </w:r>
                <w:proofErr w:type="spellEnd"/>
                <w:r w:rsidRPr="00D65397">
                  <w:rPr>
                    <w:rFonts w:eastAsia="Times New Roman"/>
                    <w:lang/>
                  </w:rPr>
                  <w:t xml:space="preserve"> a canon for the development of modern art and the origins of abstraction, diagramming it in the exhibition catalogue Cubism and Abstract Art (1936). During his tenure, he </w:t>
                </w:r>
                <w:proofErr w:type="spellStart"/>
                <w:r w:rsidRPr="00D65397">
                  <w:rPr>
                    <w:rFonts w:eastAsia="Times New Roman"/>
                    <w:lang/>
                  </w:rPr>
                  <w:t>organised</w:t>
                </w:r>
                <w:proofErr w:type="spellEnd"/>
                <w:r w:rsidRPr="00D65397">
                  <w:rPr>
                    <w:rFonts w:eastAsia="Times New Roman"/>
                    <w:lang/>
                  </w:rPr>
                  <w:t xml:space="preserve"> more than 100 exhibitions largely focused on European modernism. </w:t>
                </w:r>
                <w:r w:rsidRPr="00D65397">
                  <w:t xml:space="preserve">Barr was dismissed as Director in 1943 by the chairman of </w:t>
                </w:r>
                <w:proofErr w:type="spellStart"/>
                <w:r w:rsidRPr="00D65397">
                  <w:t>MoMA’s</w:t>
                </w:r>
                <w:proofErr w:type="spellEnd"/>
                <w:r w:rsidRPr="00D65397">
                  <w:t xml:space="preserve"> board of trustees, but stayed involved with </w:t>
                </w:r>
                <w:proofErr w:type="spellStart"/>
                <w:r w:rsidRPr="00D65397">
                  <w:t>MoMA</w:t>
                </w:r>
                <w:proofErr w:type="spellEnd"/>
                <w:r w:rsidRPr="00D65397">
                  <w:t xml:space="preserve"> in various capacities until 1968. </w:t>
                </w:r>
              </w:p>
              <w:p w:rsidR="00D65397" w:rsidRPr="00D65397" w:rsidRDefault="00D65397" w:rsidP="00D65397">
                <w:pPr>
                  <w:rPr>
                    <w:rFonts w:eastAsia="Times New Roman"/>
                    <w:lang/>
                  </w:rPr>
                </w:pPr>
              </w:p>
              <w:p w:rsidR="00D65397" w:rsidRPr="00D65397" w:rsidRDefault="00D65397" w:rsidP="00D65397">
                <w:pPr>
                  <w:rPr>
                    <w:rFonts w:eastAsia="Times New Roman"/>
                    <w:lang/>
                  </w:rPr>
                </w:pPr>
                <w:r>
                  <w:rPr>
                    <w:rFonts w:eastAsia="Times New Roman"/>
                    <w:lang/>
                  </w:rPr>
                  <w:t xml:space="preserve">     </w:t>
                </w:r>
                <w:r w:rsidRPr="00D65397">
                  <w:rPr>
                    <w:rFonts w:eastAsia="Times New Roman"/>
                    <w:lang/>
                  </w:rPr>
                  <w:t xml:space="preserve">The founding mission in 1929 established </w:t>
                </w:r>
                <w:proofErr w:type="spellStart"/>
                <w:r w:rsidRPr="00D65397">
                  <w:rPr>
                    <w:rFonts w:eastAsia="Times New Roman"/>
                    <w:lang/>
                  </w:rPr>
                  <w:t>MoMA</w:t>
                </w:r>
                <w:proofErr w:type="spellEnd"/>
                <w:r w:rsidRPr="00D65397">
                  <w:rPr>
                    <w:rFonts w:eastAsia="Times New Roman"/>
                    <w:lang/>
                  </w:rPr>
                  <w:t xml:space="preserve"> “</w:t>
                </w:r>
                <w:r w:rsidRPr="00D65397">
                  <w:rPr>
                    <w:lang/>
                  </w:rPr>
                  <w:t xml:space="preserve">for the purpose of encouraging and developing the study of modern arts and the application of such arts to manufacture and practical life and furnishing popular instruction”. Towards these ends, </w:t>
                </w:r>
                <w:r w:rsidRPr="00D65397">
                  <w:rPr>
                    <w:rFonts w:eastAsia="Times New Roman"/>
                    <w:lang/>
                  </w:rPr>
                  <w:t xml:space="preserve">Barr simultaneously </w:t>
                </w:r>
                <w:proofErr w:type="spellStart"/>
                <w:r w:rsidRPr="00D65397">
                  <w:rPr>
                    <w:rFonts w:eastAsia="Times New Roman"/>
                    <w:lang/>
                  </w:rPr>
                  <w:t>historicised</w:t>
                </w:r>
                <w:proofErr w:type="spellEnd"/>
                <w:r w:rsidRPr="00D65397">
                  <w:rPr>
                    <w:rFonts w:eastAsia="Times New Roman"/>
                    <w:lang/>
                  </w:rPr>
                  <w:t xml:space="preserve"> and </w:t>
                </w:r>
                <w:proofErr w:type="spellStart"/>
                <w:r w:rsidRPr="00D65397">
                  <w:rPr>
                    <w:rFonts w:eastAsia="Times New Roman"/>
                    <w:lang/>
                  </w:rPr>
                  <w:t>popularised</w:t>
                </w:r>
                <w:proofErr w:type="spellEnd"/>
                <w:r w:rsidRPr="00D65397">
                  <w:rPr>
                    <w:rFonts w:eastAsia="Times New Roman"/>
                    <w:lang/>
                  </w:rPr>
                  <w:t xml:space="preserve"> modern art. Along with the traditional departments of Painting and Sculpture, Drawings and Prints, and Illustrated Books, he designated new collection areas, eventually establishing </w:t>
                </w:r>
                <w:proofErr w:type="gramStart"/>
                <w:r w:rsidRPr="00D65397">
                  <w:rPr>
                    <w:rFonts w:eastAsia="Times New Roman"/>
                    <w:lang/>
                  </w:rPr>
                  <w:t>an Architecture</w:t>
                </w:r>
                <w:proofErr w:type="gramEnd"/>
                <w:r w:rsidRPr="00D65397">
                  <w:rPr>
                    <w:rFonts w:eastAsia="Times New Roman"/>
                    <w:lang/>
                  </w:rPr>
                  <w:t xml:space="preserve"> and Design Department (1932), a Film Library (1935), and a Department of Photography (1940). The Department of Architecture and Design elevated the stature of design as an art form on par with the other disciplines. Philip Johnson (1906-2005) directed the Department from 1932 to 1934 and from 1946 to 1954. The </w:t>
                </w:r>
                <w:r w:rsidRPr="00D65397">
                  <w:rPr>
                    <w:iCs/>
                  </w:rPr>
                  <w:t xml:space="preserve">Useful Objects </w:t>
                </w:r>
                <w:r w:rsidRPr="00D65397">
                  <w:t>exhibition series that ran from 1938 to 1950 was especially popular and featured gadgets of sophisticated designs in store-like displays.</w:t>
                </w:r>
                <w:r w:rsidRPr="00D65397">
                  <w:rPr>
                    <w:rFonts w:eastAsia="Times New Roman"/>
                    <w:lang/>
                  </w:rPr>
                  <w:t xml:space="preserve"> In 1940, the Museum created a Department of Industrial Design with </w:t>
                </w:r>
                <w:r w:rsidRPr="00D65397">
                  <w:t xml:space="preserve">Edgar Kaufmann, Jr. (1910-1989) as its director. </w:t>
                </w:r>
                <w:r w:rsidRPr="00D65397">
                  <w:rPr>
                    <w:rFonts w:eastAsia="Times New Roman"/>
                    <w:lang/>
                  </w:rPr>
                  <w:t xml:space="preserve">Kauffman directed the seminal </w:t>
                </w:r>
                <w:r w:rsidRPr="00D65397">
                  <w:rPr>
                    <w:iCs/>
                  </w:rPr>
                  <w:t xml:space="preserve">Good Design exhibition </w:t>
                </w:r>
                <w:r w:rsidRPr="00D65397">
                  <w:t>series (1950-1955), which solidified the institution’s leadership in the field of international modern design.</w:t>
                </w:r>
              </w:p>
              <w:p w:rsidR="00D65397" w:rsidRPr="00D65397" w:rsidRDefault="00D65397" w:rsidP="00D65397"/>
              <w:p w:rsidR="00D65397" w:rsidRDefault="00D65397" w:rsidP="00D65397">
                <w:r>
                  <w:t xml:space="preserve">     </w:t>
                </w:r>
                <w:r w:rsidRPr="00D65397">
                  <w:t>Barr established an intellectual framework for presenting modern art.</w:t>
                </w:r>
                <w:r w:rsidRPr="00D65397">
                  <w:rPr>
                    <w:rFonts w:eastAsia="Times New Roman"/>
                    <w:lang/>
                  </w:rPr>
                  <w:t xml:space="preserve"> </w:t>
                </w:r>
                <w:r w:rsidRPr="00D65397">
                  <w:t>He developed the now iconic diagram, which he reproduced on the cover of his catalogue Cubism and Abstract Art (1936). It represented the history of modern art as a series of progressive movements or “isms” linked by arrows that ultimately lead to the emergence of abstraction.</w:t>
                </w:r>
              </w:p>
              <w:p w:rsidR="00D65397" w:rsidRDefault="00D65397" w:rsidP="00D65397"/>
              <w:p w:rsidR="00D65397" w:rsidRDefault="00D65397" w:rsidP="00D65397"/>
              <w:p w:rsidR="00D65397" w:rsidRDefault="00D65397" w:rsidP="00D65397">
                <w:pPr>
                  <w:keepNext/>
                </w:pPr>
                <w:r>
                  <w:t>File: cubism_and_abstract_art.jpg</w:t>
                </w:r>
              </w:p>
              <w:p w:rsidR="00D65397" w:rsidRDefault="00D65397" w:rsidP="00D65397">
                <w:pPr>
                  <w:pStyle w:val="Caption"/>
                </w:pPr>
                <w:fldSimple w:instr=" SEQ Figure \* ARABIC ">
                  <w:r>
                    <w:rPr>
                      <w:noProof/>
                    </w:rPr>
                    <w:t>1</w:t>
                  </w:r>
                </w:fldSimple>
                <w:r>
                  <w:t xml:space="preserve"> Jacket for the exhibition catalogue </w:t>
                </w:r>
                <w:r>
                  <w:rPr>
                    <w:i/>
                  </w:rPr>
                  <w:t>Cubism and Abstract Art</w:t>
                </w:r>
                <w:r>
                  <w:t>, with a chart of modernist art history by Alfred H. Barr, Jr. Offset, printed in colour. New York: The Museum of Modern Art, 1936.</w:t>
                </w:r>
              </w:p>
              <w:p w:rsidR="00D65397" w:rsidRPr="00D65397" w:rsidRDefault="00D65397" w:rsidP="00D65397">
                <w:r w:rsidRPr="00D65397">
                  <w:t xml:space="preserve"> In order to increase public understanding and appreciation of the development of modern art, Barr introduced special lighting in the galleries, explanatory wall text, and illustrated, scholarly exhibition catalogues.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E21ABA26C814B70B5F83E96AAF4D375"/>
              </w:placeholder>
            </w:sdtPr>
            <w:sdtContent>
              <w:p w:rsidR="00D65397" w:rsidRDefault="00D65397" w:rsidP="00D65397">
                <w:sdt>
                  <w:sdtPr>
                    <w:id w:val="55052060"/>
                    <w:citation/>
                  </w:sdtPr>
                  <w:sdtContent>
                    <w:r>
                      <w:fldChar w:fldCharType="begin"/>
                    </w:r>
                    <w:r>
                      <w:rPr>
                        <w:lang w:val="en-CA"/>
                      </w:rPr>
                      <w:instrText xml:space="preserve"> CITATION Bee04 \l 4105  </w:instrText>
                    </w:r>
                    <w:r>
                      <w:fldChar w:fldCharType="separate"/>
                    </w:r>
                    <w:r>
                      <w:rPr>
                        <w:noProof/>
                        <w:lang w:val="en-CA"/>
                      </w:rPr>
                      <w:t xml:space="preserve"> </w:t>
                    </w:r>
                    <w:r w:rsidRPr="00D65397">
                      <w:rPr>
                        <w:noProof/>
                        <w:lang w:val="en-CA"/>
                      </w:rPr>
                      <w:t>(Bee)</w:t>
                    </w:r>
                    <w:r>
                      <w:fldChar w:fldCharType="end"/>
                    </w:r>
                  </w:sdtContent>
                </w:sdt>
              </w:p>
              <w:p w:rsidR="00D65397" w:rsidRDefault="00D65397" w:rsidP="00D65397"/>
              <w:p w:rsidR="00D65397" w:rsidRDefault="00D65397" w:rsidP="00D65397">
                <w:sdt>
                  <w:sdtPr>
                    <w:id w:val="55052062"/>
                    <w:citation/>
                  </w:sdtPr>
                  <w:sdtContent>
                    <w:r>
                      <w:fldChar w:fldCharType="begin"/>
                    </w:r>
                    <w:r>
                      <w:rPr>
                        <w:lang w:val="en-CA"/>
                      </w:rPr>
                      <w:instrText xml:space="preserve"> CITATION Kan02 \l 4105 </w:instrText>
                    </w:r>
                    <w:r>
                      <w:fldChar w:fldCharType="separate"/>
                    </w:r>
                    <w:r w:rsidRPr="00D65397">
                      <w:rPr>
                        <w:noProof/>
                        <w:lang w:val="en-CA"/>
                      </w:rPr>
                      <w:t>(Kantor)</w:t>
                    </w:r>
                    <w:r>
                      <w:fldChar w:fldCharType="end"/>
                    </w:r>
                  </w:sdtContent>
                </w:sdt>
              </w:p>
              <w:p w:rsidR="00D65397" w:rsidRDefault="00D65397" w:rsidP="00D65397"/>
              <w:p w:rsidR="003235A7" w:rsidRDefault="00D65397" w:rsidP="00D65397">
                <w:sdt>
                  <w:sdtPr>
                    <w:id w:val="55052065"/>
                    <w:citation/>
                  </w:sdtPr>
                  <w:sdtContent>
                    <w:r>
                      <w:fldChar w:fldCharType="begin"/>
                    </w:r>
                    <w:r>
                      <w:rPr>
                        <w:lang w:val="en-CA"/>
                      </w:rPr>
                      <w:instrText xml:space="preserve"> CITATION San86 \l 4105 </w:instrText>
                    </w:r>
                    <w:r>
                      <w:fldChar w:fldCharType="separate"/>
                    </w:r>
                    <w:r w:rsidRPr="00D65397">
                      <w:rPr>
                        <w:noProof/>
                        <w:lang w:val="en-CA"/>
                      </w:rPr>
                      <w:t>(Sandier)</w:t>
                    </w:r>
                    <w:r>
                      <w:fldChar w:fldCharType="end"/>
                    </w:r>
                  </w:sdtContent>
                </w:sdt>
              </w:p>
            </w:sdtContent>
          </w:sdt>
        </w:tc>
      </w:tr>
    </w:tbl>
    <w:p w:rsidR="00C27FAB" w:rsidRPr="00F36937" w:rsidRDefault="00C27FAB" w:rsidP="00B33145">
      <w:bookmarkStart w:id="0" w:name="_GoBack"/>
      <w:bookmarkEnd w:id="0"/>
    </w:p>
    <w:p w:rsidR="00D65397" w:rsidRPr="00F36937" w:rsidRDefault="00D65397"/>
    <w:sectPr w:rsidR="00D65397" w:rsidRPr="00F36937" w:rsidSect="005E5F3A">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BBA" w:rsidRDefault="00B96BBA" w:rsidP="007A0D55">
      <w:pPr>
        <w:spacing w:after="0" w:line="240" w:lineRule="auto"/>
      </w:pPr>
      <w:r>
        <w:separator/>
      </w:r>
    </w:p>
  </w:endnote>
  <w:endnote w:type="continuationSeparator" w:id="0">
    <w:p w:rsidR="00B96BBA" w:rsidRDefault="00B96BBA"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BBA" w:rsidRDefault="00B96BBA" w:rsidP="007A0D55">
      <w:pPr>
        <w:spacing w:after="0" w:line="240" w:lineRule="auto"/>
      </w:pPr>
      <w:r>
        <w:separator/>
      </w:r>
    </w:p>
  </w:footnote>
  <w:footnote w:type="continuationSeparator" w:id="0">
    <w:p w:rsidR="00B96BBA" w:rsidRDefault="00B96BBA"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B96BB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F3A"/>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6BBA"/>
    <w:rsid w:val="00BC39C9"/>
    <w:rsid w:val="00BE5BF7"/>
    <w:rsid w:val="00BF40E1"/>
    <w:rsid w:val="00C27FAB"/>
    <w:rsid w:val="00C358D4"/>
    <w:rsid w:val="00C6296B"/>
    <w:rsid w:val="00CC586D"/>
    <w:rsid w:val="00CF1542"/>
    <w:rsid w:val="00CF3EC5"/>
    <w:rsid w:val="00D6539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5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397"/>
    <w:rPr>
      <w:rFonts w:ascii="Tahoma" w:hAnsi="Tahoma" w:cs="Tahoma"/>
      <w:sz w:val="16"/>
      <w:szCs w:val="16"/>
    </w:rPr>
  </w:style>
  <w:style w:type="character" w:styleId="Emphasis">
    <w:name w:val="Emphasis"/>
    <w:basedOn w:val="DefaultParagraphFont"/>
    <w:uiPriority w:val="20"/>
    <w:qFormat/>
    <w:rsid w:val="00D65397"/>
    <w:rPr>
      <w:i/>
      <w:iCs/>
    </w:rPr>
  </w:style>
  <w:style w:type="paragraph" w:styleId="Caption">
    <w:name w:val="caption"/>
    <w:basedOn w:val="Normal"/>
    <w:next w:val="Normal"/>
    <w:uiPriority w:val="35"/>
    <w:semiHidden/>
    <w:qFormat/>
    <w:rsid w:val="00D65397"/>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3AA7DEB712405691F7738F4D04AE13"/>
        <w:category>
          <w:name w:val="General"/>
          <w:gallery w:val="placeholder"/>
        </w:category>
        <w:types>
          <w:type w:val="bbPlcHdr"/>
        </w:types>
        <w:behaviors>
          <w:behavior w:val="content"/>
        </w:behaviors>
        <w:guid w:val="{EC0C7ECE-15EC-4DB3-ACB9-846BB055101C}"/>
      </w:docPartPr>
      <w:docPartBody>
        <w:p w:rsidR="00000000" w:rsidRDefault="006E67CB">
          <w:pPr>
            <w:pStyle w:val="993AA7DEB712405691F7738F4D04AE13"/>
          </w:pPr>
          <w:r w:rsidRPr="00CC586D">
            <w:rPr>
              <w:rStyle w:val="PlaceholderText"/>
              <w:b/>
              <w:color w:val="FFFFFF" w:themeColor="background1"/>
            </w:rPr>
            <w:t>[Salutation]</w:t>
          </w:r>
        </w:p>
      </w:docPartBody>
    </w:docPart>
    <w:docPart>
      <w:docPartPr>
        <w:name w:val="00017835283D48A4A570EA90A1114DAF"/>
        <w:category>
          <w:name w:val="General"/>
          <w:gallery w:val="placeholder"/>
        </w:category>
        <w:types>
          <w:type w:val="bbPlcHdr"/>
        </w:types>
        <w:behaviors>
          <w:behavior w:val="content"/>
        </w:behaviors>
        <w:guid w:val="{088FB626-2AEC-4592-8FBA-4CBF30FD573E}"/>
      </w:docPartPr>
      <w:docPartBody>
        <w:p w:rsidR="00000000" w:rsidRDefault="006E67CB">
          <w:pPr>
            <w:pStyle w:val="00017835283D48A4A570EA90A1114DAF"/>
          </w:pPr>
          <w:r>
            <w:rPr>
              <w:rStyle w:val="PlaceholderText"/>
            </w:rPr>
            <w:t>[First name]</w:t>
          </w:r>
        </w:p>
      </w:docPartBody>
    </w:docPart>
    <w:docPart>
      <w:docPartPr>
        <w:name w:val="383EF0BC5449432BA3AEF9E12673169A"/>
        <w:category>
          <w:name w:val="General"/>
          <w:gallery w:val="placeholder"/>
        </w:category>
        <w:types>
          <w:type w:val="bbPlcHdr"/>
        </w:types>
        <w:behaviors>
          <w:behavior w:val="content"/>
        </w:behaviors>
        <w:guid w:val="{47B605E8-1400-4E0A-9031-CB92547FE58A}"/>
      </w:docPartPr>
      <w:docPartBody>
        <w:p w:rsidR="00000000" w:rsidRDefault="006E67CB">
          <w:pPr>
            <w:pStyle w:val="383EF0BC5449432BA3AEF9E12673169A"/>
          </w:pPr>
          <w:r>
            <w:rPr>
              <w:rStyle w:val="PlaceholderText"/>
            </w:rPr>
            <w:t>[Middle name]</w:t>
          </w:r>
        </w:p>
      </w:docPartBody>
    </w:docPart>
    <w:docPart>
      <w:docPartPr>
        <w:name w:val="F745B13A55A94569BB0C34431A913D77"/>
        <w:category>
          <w:name w:val="General"/>
          <w:gallery w:val="placeholder"/>
        </w:category>
        <w:types>
          <w:type w:val="bbPlcHdr"/>
        </w:types>
        <w:behaviors>
          <w:behavior w:val="content"/>
        </w:behaviors>
        <w:guid w:val="{31DDE66C-01DD-4B98-9ED1-E1B00A229156}"/>
      </w:docPartPr>
      <w:docPartBody>
        <w:p w:rsidR="00000000" w:rsidRDefault="006E67CB">
          <w:pPr>
            <w:pStyle w:val="F745B13A55A94569BB0C34431A913D77"/>
          </w:pPr>
          <w:r>
            <w:rPr>
              <w:rStyle w:val="PlaceholderText"/>
            </w:rPr>
            <w:t>[Last</w:t>
          </w:r>
          <w:r>
            <w:rPr>
              <w:rStyle w:val="PlaceholderText"/>
            </w:rPr>
            <w:t xml:space="preserve"> name]</w:t>
          </w:r>
        </w:p>
      </w:docPartBody>
    </w:docPart>
    <w:docPart>
      <w:docPartPr>
        <w:name w:val="6C966DB5DC014F5DB64457BEF42E010E"/>
        <w:category>
          <w:name w:val="General"/>
          <w:gallery w:val="placeholder"/>
        </w:category>
        <w:types>
          <w:type w:val="bbPlcHdr"/>
        </w:types>
        <w:behaviors>
          <w:behavior w:val="content"/>
        </w:behaviors>
        <w:guid w:val="{3D105D24-7E4C-4A88-989E-641F41065EF7}"/>
      </w:docPartPr>
      <w:docPartBody>
        <w:p w:rsidR="00000000" w:rsidRDefault="006E67CB">
          <w:pPr>
            <w:pStyle w:val="6C966DB5DC014F5DB64457BEF42E010E"/>
          </w:pPr>
          <w:r>
            <w:rPr>
              <w:rStyle w:val="PlaceholderText"/>
            </w:rPr>
            <w:t>[Enter your biography]</w:t>
          </w:r>
        </w:p>
      </w:docPartBody>
    </w:docPart>
    <w:docPart>
      <w:docPartPr>
        <w:name w:val="ECBDC5462528456E8CF4E05A782A699B"/>
        <w:category>
          <w:name w:val="General"/>
          <w:gallery w:val="placeholder"/>
        </w:category>
        <w:types>
          <w:type w:val="bbPlcHdr"/>
        </w:types>
        <w:behaviors>
          <w:behavior w:val="content"/>
        </w:behaviors>
        <w:guid w:val="{906E0CC3-827E-4329-8763-DEEB8960B2D7}"/>
      </w:docPartPr>
      <w:docPartBody>
        <w:p w:rsidR="00000000" w:rsidRDefault="006E67CB">
          <w:pPr>
            <w:pStyle w:val="ECBDC5462528456E8CF4E05A782A699B"/>
          </w:pPr>
          <w:r>
            <w:rPr>
              <w:rStyle w:val="PlaceholderText"/>
            </w:rPr>
            <w:t>[Enter the institution with which you are affiliated]</w:t>
          </w:r>
        </w:p>
      </w:docPartBody>
    </w:docPart>
    <w:docPart>
      <w:docPartPr>
        <w:name w:val="E18715B117A7403B85AC8B3BA1E20F86"/>
        <w:category>
          <w:name w:val="General"/>
          <w:gallery w:val="placeholder"/>
        </w:category>
        <w:types>
          <w:type w:val="bbPlcHdr"/>
        </w:types>
        <w:behaviors>
          <w:behavior w:val="content"/>
        </w:behaviors>
        <w:guid w:val="{31AED3FE-9426-4062-8D24-8992C2C68ACB}"/>
      </w:docPartPr>
      <w:docPartBody>
        <w:p w:rsidR="00000000" w:rsidRDefault="006E67CB">
          <w:pPr>
            <w:pStyle w:val="E18715B117A7403B85AC8B3BA1E20F86"/>
          </w:pPr>
          <w:r w:rsidRPr="00EF74F7">
            <w:rPr>
              <w:b/>
              <w:color w:val="808080" w:themeColor="background1" w:themeShade="80"/>
            </w:rPr>
            <w:t>[Enter the headword for your article]</w:t>
          </w:r>
        </w:p>
      </w:docPartBody>
    </w:docPart>
    <w:docPart>
      <w:docPartPr>
        <w:name w:val="23F89609276746F094FFFE0106BFCEB6"/>
        <w:category>
          <w:name w:val="General"/>
          <w:gallery w:val="placeholder"/>
        </w:category>
        <w:types>
          <w:type w:val="bbPlcHdr"/>
        </w:types>
        <w:behaviors>
          <w:behavior w:val="content"/>
        </w:behaviors>
        <w:guid w:val="{F89264ED-404C-4D2F-8FA6-995A076EEC78}"/>
      </w:docPartPr>
      <w:docPartBody>
        <w:p w:rsidR="00000000" w:rsidRDefault="006E67CB">
          <w:pPr>
            <w:pStyle w:val="23F89609276746F094FFFE0106BFCE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10A68E23A745D893EC4F696981C34E"/>
        <w:category>
          <w:name w:val="General"/>
          <w:gallery w:val="placeholder"/>
        </w:category>
        <w:types>
          <w:type w:val="bbPlcHdr"/>
        </w:types>
        <w:behaviors>
          <w:behavior w:val="content"/>
        </w:behaviors>
        <w:guid w:val="{9A080104-C519-455D-A467-ADB2ABDBA5D6}"/>
      </w:docPartPr>
      <w:docPartBody>
        <w:p w:rsidR="00000000" w:rsidRDefault="006E67CB">
          <w:pPr>
            <w:pStyle w:val="C210A68E23A745D893EC4F696981C3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2B428880F84EDEA6FE1861F8DDDCD4"/>
        <w:category>
          <w:name w:val="General"/>
          <w:gallery w:val="placeholder"/>
        </w:category>
        <w:types>
          <w:type w:val="bbPlcHdr"/>
        </w:types>
        <w:behaviors>
          <w:behavior w:val="content"/>
        </w:behaviors>
        <w:guid w:val="{8AF694F0-990A-4E02-918E-EF184044B957}"/>
      </w:docPartPr>
      <w:docPartBody>
        <w:p w:rsidR="00000000" w:rsidRDefault="006E67CB">
          <w:pPr>
            <w:pStyle w:val="742B428880F84EDEA6FE1861F8DDDCD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21ABA26C814B70B5F83E96AAF4D375"/>
        <w:category>
          <w:name w:val="General"/>
          <w:gallery w:val="placeholder"/>
        </w:category>
        <w:types>
          <w:type w:val="bbPlcHdr"/>
        </w:types>
        <w:behaviors>
          <w:behavior w:val="content"/>
        </w:behaviors>
        <w:guid w:val="{25D332D6-5B56-40AC-8E82-C67F322C00D4}"/>
      </w:docPartPr>
      <w:docPartBody>
        <w:p w:rsidR="00000000" w:rsidRDefault="006E67CB">
          <w:pPr>
            <w:pStyle w:val="FE21ABA26C814B70B5F83E96AAF4D375"/>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E67CB"/>
    <w:rsid w:val="006E67C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3AA7DEB712405691F7738F4D04AE13">
    <w:name w:val="993AA7DEB712405691F7738F4D04AE13"/>
  </w:style>
  <w:style w:type="paragraph" w:customStyle="1" w:styleId="00017835283D48A4A570EA90A1114DAF">
    <w:name w:val="00017835283D48A4A570EA90A1114DAF"/>
  </w:style>
  <w:style w:type="paragraph" w:customStyle="1" w:styleId="383EF0BC5449432BA3AEF9E12673169A">
    <w:name w:val="383EF0BC5449432BA3AEF9E12673169A"/>
  </w:style>
  <w:style w:type="paragraph" w:customStyle="1" w:styleId="F745B13A55A94569BB0C34431A913D77">
    <w:name w:val="F745B13A55A94569BB0C34431A913D77"/>
  </w:style>
  <w:style w:type="paragraph" w:customStyle="1" w:styleId="6C966DB5DC014F5DB64457BEF42E010E">
    <w:name w:val="6C966DB5DC014F5DB64457BEF42E010E"/>
  </w:style>
  <w:style w:type="paragraph" w:customStyle="1" w:styleId="ECBDC5462528456E8CF4E05A782A699B">
    <w:name w:val="ECBDC5462528456E8CF4E05A782A699B"/>
  </w:style>
  <w:style w:type="paragraph" w:customStyle="1" w:styleId="E18715B117A7403B85AC8B3BA1E20F86">
    <w:name w:val="E18715B117A7403B85AC8B3BA1E20F86"/>
  </w:style>
  <w:style w:type="paragraph" w:customStyle="1" w:styleId="23F89609276746F094FFFE0106BFCEB6">
    <w:name w:val="23F89609276746F094FFFE0106BFCEB6"/>
  </w:style>
  <w:style w:type="paragraph" w:customStyle="1" w:styleId="C210A68E23A745D893EC4F696981C34E">
    <w:name w:val="C210A68E23A745D893EC4F696981C34E"/>
  </w:style>
  <w:style w:type="paragraph" w:customStyle="1" w:styleId="742B428880F84EDEA6FE1861F8DDDCD4">
    <w:name w:val="742B428880F84EDEA6FE1861F8DDDCD4"/>
  </w:style>
  <w:style w:type="paragraph" w:customStyle="1" w:styleId="FE21ABA26C814B70B5F83E96AAF4D375">
    <w:name w:val="FE21ABA26C814B70B5F83E96AAF4D37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Kan02</b:Tag>
    <b:SourceType>Book</b:SourceType>
    <b:Guid>{5CA43960-336E-4069-82C4-E6B37E0BA717}</b:Guid>
    <b:LCID>0</b:LCID>
    <b:Author>
      <b:Author>
        <b:NameList>
          <b:Person>
            <b:Last>Kantor</b:Last>
            <b:First>S.</b:First>
          </b:Person>
        </b:NameList>
      </b:Author>
    </b:Author>
    <b:Title>Alfred H. Barr, Jr. and the Intellectual Origins of the Museum of Modern Art</b:Title>
    <b:Year>2002</b:Year>
    <b:City>Cambridge, MA</b:City>
    <b:Publisher>MIT Press</b:Publisher>
    <b:Medium>Print</b:Medium>
    <b:RefOrder>2</b:RefOrder>
  </b:Source>
  <b:Source>
    <b:Tag>San86</b:Tag>
    <b:SourceType>Book</b:SourceType>
    <b:Guid>{687332A8-4D79-4546-99E1-948F79673D16}</b:Guid>
    <b:LCID>0</b:LCID>
    <b:Author>
      <b:Author>
        <b:NameList>
          <b:Person>
            <b:Last>Sandier</b:Last>
            <b:First>I.</b:First>
            <b:Middle>and Newman, A. (eds.)</b:Middle>
          </b:Person>
        </b:NameList>
      </b:Author>
    </b:Author>
    <b:Title>Defining Modern Art: Selected Writings of Alfred H. Barr, Jr. 1926-64</b:Title>
    <b:Year>1986</b:Year>
    <b:City>New York</b:City>
    <b:Publisher>Harry N. Abrams</b:Publisher>
    <b:Medium>Print</b:Medium>
    <b:RefOrder>3</b:RefOrder>
  </b:Source>
  <b:Source>
    <b:Tag>Bee04</b:Tag>
    <b:SourceType>Book</b:SourceType>
    <b:Guid>{383F4206-3669-46F9-A1EC-8DC3A864D7A1}</b:Guid>
    <b:LCID>0</b:LCID>
    <b:Author>
      <b:Author>
        <b:NameList>
          <b:Person>
            <b:Last>Bee</b:Last>
            <b:First>H.</b:First>
            <b:Middle>and Elligott, M. (eds.)</b:Middle>
          </b:Person>
        </b:NameList>
      </b:Author>
    </b:Author>
    <b:Title>Art in Our Time: A Chronicle of the Museum of Modern Art</b:Title>
    <b:Year>2004</b:Year>
    <b:City>New York</b:City>
    <b:Publisher>The Museum of Modern Art</b:Publisher>
    <b:Medium>Print</b:Medium>
    <b:RefOrder>1</b:RefOrder>
  </b:Source>
</b:Sources>
</file>

<file path=customXml/itemProps1.xml><?xml version="1.0" encoding="utf-8"?>
<ds:datastoreItem xmlns:ds="http://schemas.openxmlformats.org/officeDocument/2006/customXml" ds:itemID="{D4183BDB-B665-41E8-B6A4-4474CAD4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1</cp:revision>
  <dcterms:created xsi:type="dcterms:W3CDTF">2014-06-27T00:12:00Z</dcterms:created>
  <dcterms:modified xsi:type="dcterms:W3CDTF">2014-06-27T00:21:00Z</dcterms:modified>
</cp:coreProperties>
</file>