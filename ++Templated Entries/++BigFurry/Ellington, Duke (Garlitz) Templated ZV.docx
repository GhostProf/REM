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Content>
            <w:tc>
              <w:tcPr>
                <w:tcW w:w="2073" w:type="dxa"/>
              </w:tcPr>
              <w:p w:rsidR="00B574C9" w:rsidRDefault="00D104F0" w:rsidP="00D104F0">
                <w:r>
                  <w:t>Dustin</w:t>
                </w:r>
              </w:p>
            </w:tc>
          </w:sdtContent>
        </w:sdt>
        <w:sdt>
          <w:sdtPr>
            <w:alias w:val="Middle name"/>
            <w:tag w:val="authorMiddleName"/>
            <w:id w:val="-2076034781"/>
            <w:placeholder>
              <w:docPart w:val="23C36BA54661478C9F960C5A36D1E29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Content>
            <w:tc>
              <w:tcPr>
                <w:tcW w:w="2642" w:type="dxa"/>
              </w:tcPr>
              <w:p w:rsidR="00B574C9" w:rsidRDefault="00D104F0" w:rsidP="00D104F0">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Content>
            <w:tc>
              <w:tcPr>
                <w:tcW w:w="8525" w:type="dxa"/>
                <w:gridSpan w:val="4"/>
              </w:tcPr>
              <w:p w:rsidR="00B574C9" w:rsidRDefault="00D104F0" w:rsidP="00D104F0">
                <w: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1CA8E68059A4569831BA6DEFBC690F7"/>
            </w:placeholder>
            <w:text/>
          </w:sdtPr>
          <w:sdtContent>
            <w:tc>
              <w:tcPr>
                <w:tcW w:w="9016" w:type="dxa"/>
                <w:tcMar>
                  <w:top w:w="113" w:type="dxa"/>
                  <w:bottom w:w="113" w:type="dxa"/>
                </w:tcMar>
              </w:tcPr>
              <w:p w:rsidR="003F0D73" w:rsidRPr="00FB589A" w:rsidRDefault="00D104F0" w:rsidP="00D104F0">
                <w:pPr>
                  <w:rPr>
                    <w:b/>
                  </w:rPr>
                </w:pPr>
                <w:r w:rsidRPr="00D104F0">
                  <w:t>Ellington, Duke (1899 – 1974)</w:t>
                </w:r>
              </w:p>
            </w:tc>
          </w:sdtContent>
        </w:sdt>
      </w:tr>
      <w:tr w:rsidR="00464699" w:rsidTr="007821B0">
        <w:sdt>
          <w:sdtPr>
            <w:alias w:val="Variant headwords"/>
            <w:tag w:val="variantHeadwords"/>
            <w:id w:val="173464402"/>
            <w:placeholder>
              <w:docPart w:val="D11C5BC339EC4233AB6A24800DAA9B9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9A43C5468BC46628D6168736957CF89"/>
            </w:placeholder>
          </w:sdtPr>
          <w:sdtContent>
            <w:tc>
              <w:tcPr>
                <w:tcW w:w="9016" w:type="dxa"/>
                <w:tcMar>
                  <w:top w:w="113" w:type="dxa"/>
                  <w:bottom w:w="113" w:type="dxa"/>
                </w:tcMar>
              </w:tcPr>
              <w:p w:rsidR="00E85A05" w:rsidRDefault="00D104F0" w:rsidP="00D104F0">
                <w:pPr>
                  <w:pStyle w:val="NormalfollowingH2"/>
                </w:pPr>
                <w:r w:rsidRPr="00D104F0">
                  <w:t xml:space="preserve">Duke Ellington was an American jazz composer, pianist, and big-band leader who authored over 1000 compositions throughout his musical career. Ellington maintained engagements at notable New York City nightclubs and performance halls, including the Cotton Club in Harlem during the Jazz Age of the 1920s, to the Savoy Ballroom during the big-band culture of swing jazz during the 1930s and </w:t>
                </w:r>
                <w:proofErr w:type="gramStart"/>
                <w:r w:rsidRPr="00D104F0">
                  <w:t>1940s  After</w:t>
                </w:r>
                <w:proofErr w:type="gramEnd"/>
                <w:r w:rsidRPr="00D104F0">
                  <w:t xml:space="preserve"> moving from his native Washington, D.C. and settling in New York City in the 1920s, Ellington soon became one of the leading musical figures in the Harlem Renaissance.  Once </w:t>
                </w:r>
                <w:proofErr w:type="spellStart"/>
                <w:r w:rsidRPr="00D104F0">
                  <w:t>avante-garde</w:t>
                </w:r>
                <w:proofErr w:type="spellEnd"/>
                <w:r w:rsidRPr="00D104F0">
                  <w:t xml:space="preserve"> jazz had fully emerged in the 1960s, he recorded full length studio albums in quartet and trio settings with high modernists John Coltrane and Charles </w:t>
                </w:r>
                <w:proofErr w:type="spellStart"/>
                <w:r w:rsidRPr="00D104F0">
                  <w:t>Mingus</w:t>
                </w:r>
                <w:proofErr w:type="spellEnd"/>
                <w:r w:rsidRPr="00D104F0">
                  <w:t xml:space="preserve">, and continued to tour the world with his own orchestra throughout the 1970s.  </w:t>
                </w:r>
                <w:proofErr w:type="spellStart"/>
                <w:r w:rsidRPr="00D104F0">
                  <w:t>Giddins</w:t>
                </w:r>
                <w:proofErr w:type="spellEnd"/>
                <w:r w:rsidRPr="00D104F0">
                  <w:t xml:space="preserve"> and </w:t>
                </w:r>
                <w:proofErr w:type="spellStart"/>
                <w:r w:rsidRPr="00D104F0">
                  <w:t>DeVeaux</w:t>
                </w:r>
                <w:proofErr w:type="spellEnd"/>
                <w:r w:rsidRPr="00D104F0">
                  <w:t xml:space="preserve"> (2009) argue that Ellington’s compositions have been the most performed pieces in jazz written by any one composer.  </w:t>
                </w:r>
              </w:p>
            </w:tc>
          </w:sdtContent>
        </w:sdt>
      </w:tr>
      <w:tr w:rsidR="003F0D73" w:rsidTr="003F0D73">
        <w:sdt>
          <w:sdtPr>
            <w:alias w:val="Article text"/>
            <w:tag w:val="articleText"/>
            <w:id w:val="634067588"/>
            <w:placeholder>
              <w:docPart w:val="5AD4A406AE2A4B46B893FDCCC151C95A"/>
            </w:placeholder>
            <w:showingPlcHdr/>
          </w:sdtPr>
          <w:sdtContent>
            <w:tc>
              <w:tcPr>
                <w:tcW w:w="9016" w:type="dxa"/>
                <w:tcMar>
                  <w:top w:w="113" w:type="dxa"/>
                  <w:bottom w:w="113" w:type="dxa"/>
                </w:tcMar>
              </w:tcPr>
              <w:p w:rsidR="003F0D73" w:rsidRDefault="00C27FAB" w:rsidP="00C27FAB">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3B61F3123CE846F08A523AA908A836E4"/>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bookmarkStart w:id="0" w:name="_GoBack"/>
      <w:bookmarkEnd w:id="0"/>
    </w:p>
    <w:sectPr w:rsidR="00C27FAB" w:rsidRPr="00F36937" w:rsidSect="00B3197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2B6" w:rsidRDefault="004922B6" w:rsidP="007A0D55">
      <w:pPr>
        <w:spacing w:after="0" w:line="240" w:lineRule="auto"/>
      </w:pPr>
      <w:r>
        <w:separator/>
      </w:r>
    </w:p>
  </w:endnote>
  <w:endnote w:type="continuationSeparator" w:id="0">
    <w:p w:rsidR="004922B6" w:rsidRDefault="004922B6"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2B6" w:rsidRDefault="004922B6" w:rsidP="007A0D55">
      <w:pPr>
        <w:spacing w:after="0" w:line="240" w:lineRule="auto"/>
      </w:pPr>
      <w:r>
        <w:separator/>
      </w:r>
    </w:p>
  </w:footnote>
  <w:footnote w:type="continuationSeparator" w:id="0">
    <w:p w:rsidR="004922B6" w:rsidRDefault="004922B6"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114618"/>
    <w:rsid w:val="00032559"/>
    <w:rsid w:val="00052040"/>
    <w:rsid w:val="000B25AE"/>
    <w:rsid w:val="000B55AB"/>
    <w:rsid w:val="000D24DC"/>
    <w:rsid w:val="00101B2E"/>
    <w:rsid w:val="00114618"/>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2B6"/>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197D"/>
    <w:rsid w:val="00B33145"/>
    <w:rsid w:val="00B574C9"/>
    <w:rsid w:val="00BC39C9"/>
    <w:rsid w:val="00BE5BF7"/>
    <w:rsid w:val="00BF40E1"/>
    <w:rsid w:val="00C27FAB"/>
    <w:rsid w:val="00C358D4"/>
    <w:rsid w:val="00C6296B"/>
    <w:rsid w:val="00CC586D"/>
    <w:rsid w:val="00CF1542"/>
    <w:rsid w:val="00CF3EC5"/>
    <w:rsid w:val="00D104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000000"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000000"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000000"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000000" w:rsidRDefault="004A57D8">
          <w:pPr>
            <w:pStyle w:val="F919239290514B3D8A21A668C85A5EB5"/>
          </w:pPr>
          <w:r>
            <w:rPr>
              <w:rStyle w:val="PlaceholderText"/>
            </w:rPr>
            <w:t>[Last</w:t>
          </w:r>
          <w:r>
            <w:rPr>
              <w:rStyle w:val="PlaceholderText"/>
            </w:rPr>
            <w:t xml:space="preserve">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000000"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000000"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000000"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000000"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000000"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000000"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61F3123CE846F08A523AA908A836E4"/>
        <w:category>
          <w:name w:val="General"/>
          <w:gallery w:val="placeholder"/>
        </w:category>
        <w:types>
          <w:type w:val="bbPlcHdr"/>
        </w:types>
        <w:behaviors>
          <w:behavior w:val="content"/>
        </w:behaviors>
        <w:guid w:val="{1288DE7F-4CEE-409A-8E2A-F98D3540CB58}"/>
      </w:docPartPr>
      <w:docPartBody>
        <w:p w:rsidR="00000000" w:rsidRDefault="004A57D8">
          <w:pPr>
            <w:pStyle w:val="3B61F3123CE846F08A523AA908A836E4"/>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57D8"/>
    <w:rsid w:val="004A57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BA0F6D75DE47D6AC5AD9D3CA1D0B7A">
    <w:name w:val="CFBA0F6D75DE47D6AC5AD9D3CA1D0B7A"/>
  </w:style>
  <w:style w:type="paragraph" w:customStyle="1" w:styleId="157899015C514866B920FF7F619F1857">
    <w:name w:val="157899015C514866B920FF7F619F1857"/>
  </w:style>
  <w:style w:type="paragraph" w:customStyle="1" w:styleId="23C36BA54661478C9F960C5A36D1E29A">
    <w:name w:val="23C36BA54661478C9F960C5A36D1E29A"/>
  </w:style>
  <w:style w:type="paragraph" w:customStyle="1" w:styleId="F919239290514B3D8A21A668C85A5EB5">
    <w:name w:val="F919239290514B3D8A21A668C85A5EB5"/>
  </w:style>
  <w:style w:type="paragraph" w:customStyle="1" w:styleId="353595A44D38469A8C78A5251D36996E">
    <w:name w:val="353595A44D38469A8C78A5251D36996E"/>
  </w:style>
  <w:style w:type="paragraph" w:customStyle="1" w:styleId="BEF4CF2BC1B54716B51F030F935AD220">
    <w:name w:val="BEF4CF2BC1B54716B51F030F935AD220"/>
  </w:style>
  <w:style w:type="paragraph" w:customStyle="1" w:styleId="D1CA8E68059A4569831BA6DEFBC690F7">
    <w:name w:val="D1CA8E68059A4569831BA6DEFBC690F7"/>
  </w:style>
  <w:style w:type="paragraph" w:customStyle="1" w:styleId="D11C5BC339EC4233AB6A24800DAA9B93">
    <w:name w:val="D11C5BC339EC4233AB6A24800DAA9B93"/>
  </w:style>
  <w:style w:type="paragraph" w:customStyle="1" w:styleId="49A43C5468BC46628D6168736957CF89">
    <w:name w:val="49A43C5468BC46628D6168736957CF89"/>
  </w:style>
  <w:style w:type="paragraph" w:customStyle="1" w:styleId="5AD4A406AE2A4B46B893FDCCC151C95A">
    <w:name w:val="5AD4A406AE2A4B46B893FDCCC151C95A"/>
  </w:style>
  <w:style w:type="paragraph" w:customStyle="1" w:styleId="3B61F3123CE846F08A523AA908A836E4">
    <w:name w:val="3B61F3123CE846F08A523AA908A836E4"/>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2014-06-23T00:15:00Z</dcterms:created>
  <dcterms:modified xsi:type="dcterms:W3CDTF">2014-06-23T00:43:00Z</dcterms:modified>
</cp:coreProperties>
</file>