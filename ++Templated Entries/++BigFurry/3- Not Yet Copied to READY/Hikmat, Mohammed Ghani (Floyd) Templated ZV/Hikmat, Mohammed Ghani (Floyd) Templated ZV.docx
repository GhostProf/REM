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3"/>
        <w:gridCol w:w="2538"/>
        <w:gridCol w:w="2627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2D2BC5DB728441894CF31F37B4D52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ADBB023CBD94093A1E909EAAFF7AE6B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303B5E" w:rsidP="00303B5E">
                <w:r>
                  <w:t>Tiffany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4803B53CC5E47159DA3972F5B67D506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F0EE2A9175F402A848EE84B3FE3D6BC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303B5E" w:rsidP="00303B5E">
                <w:r>
                  <w:t>Floyd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8235A06DFB4B74BF0B967D8FB74BB6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75DB8C6FF34954B0083EF95D3C3C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FC131484614D5290C7631BD282C89E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03B5E" w:rsidP="00303B5E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Hikmet</w:t>
                </w:r>
                <w:proofErr w:type="spellEnd"/>
                <w:r>
                  <w:rPr>
                    <w:b/>
                  </w:rPr>
                  <w:t xml:space="preserve">, Mohammed </w:t>
                </w:r>
                <w:proofErr w:type="spellStart"/>
                <w:r>
                  <w:rPr>
                    <w:b/>
                  </w:rPr>
                  <w:t>Ghani</w:t>
                </w:r>
                <w:proofErr w:type="spellEnd"/>
                <w:r>
                  <w:rPr>
                    <w:b/>
                  </w:rPr>
                  <w:t xml:space="preserve"> (1929—2011)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F7891079F59412C9BBC1F0508E0A9E5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0861BF0054496C854F8534A45FDE1C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03B5E" w:rsidRDefault="00303B5E" w:rsidP="00303B5E">
                <w:r w:rsidRPr="00A41401">
                  <w:t xml:space="preserve">Mohammed </w:t>
                </w:r>
                <w:proofErr w:type="spellStart"/>
                <w:r w:rsidRPr="00A41401">
                  <w:t>Ghani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considered </w:t>
                </w:r>
                <w:r>
                  <w:t xml:space="preserve">one of </w:t>
                </w:r>
                <w:r w:rsidRPr="00A41401">
                  <w:t>Iraq’s most prolific</w:t>
                </w:r>
                <w:r>
                  <w:t xml:space="preserve"> artists</w:t>
                </w:r>
                <w:r w:rsidRPr="00A41401">
                  <w:t xml:space="preserve"> and influential modern sculptor</w:t>
                </w:r>
                <w:r>
                  <w:t>s</w:t>
                </w:r>
                <w:r w:rsidRPr="00A41401">
                  <w:t xml:space="preserve">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best known for his monumental sculptures that dot the cityscape of Baghdad. Many of his works, like </w:t>
                </w:r>
                <w:r w:rsidRPr="00A41401">
                  <w:rPr>
                    <w:i/>
                  </w:rPr>
                  <w:t xml:space="preserve">The Fountain of </w:t>
                </w:r>
                <w:proofErr w:type="spellStart"/>
                <w:r w:rsidRPr="00A41401">
                  <w:rPr>
                    <w:i/>
                  </w:rPr>
                  <w:t>Kahramana</w:t>
                </w:r>
                <w:proofErr w:type="spellEnd"/>
                <w:r w:rsidRPr="00A41401">
                  <w:rPr>
                    <w:i/>
                  </w:rPr>
                  <w:t xml:space="preserve"> </w:t>
                </w:r>
                <w:r w:rsidRPr="00A41401">
                  <w:t xml:space="preserve">and </w:t>
                </w:r>
                <w:r w:rsidRPr="00A41401">
                  <w:rPr>
                    <w:i/>
                  </w:rPr>
                  <w:t xml:space="preserve">Scheherazade and </w:t>
                </w:r>
                <w:proofErr w:type="spellStart"/>
                <w:r w:rsidRPr="00A41401">
                  <w:rPr>
                    <w:i/>
                  </w:rPr>
                  <w:t>Shahrayar</w:t>
                </w:r>
                <w:proofErr w:type="spellEnd"/>
                <w:r w:rsidRPr="00A41401">
                  <w:t xml:space="preserve"> (1917), have become emblematic of Iraq itself.</w:t>
                </w:r>
              </w:p>
              <w:p w:rsidR="00E85A05" w:rsidRDefault="00E85A05" w:rsidP="00303B5E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09C1C35A3D4A3E9788B78C89DFCEDD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03B5E" w:rsidRDefault="00303B5E" w:rsidP="00303B5E">
                <w:r w:rsidRPr="00A41401">
                  <w:t xml:space="preserve">Mohammed </w:t>
                </w:r>
                <w:proofErr w:type="spellStart"/>
                <w:r w:rsidRPr="00A41401">
                  <w:t>Ghani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considered </w:t>
                </w:r>
                <w:r>
                  <w:t xml:space="preserve">one of </w:t>
                </w:r>
                <w:r w:rsidRPr="00A41401">
                  <w:t>Iraq’s most prolific</w:t>
                </w:r>
                <w:r>
                  <w:t xml:space="preserve"> artists</w:t>
                </w:r>
                <w:r w:rsidRPr="00A41401">
                  <w:t xml:space="preserve"> and influential modern sculptor</w:t>
                </w:r>
                <w:r>
                  <w:t>s</w:t>
                </w:r>
                <w:r w:rsidRPr="00A41401">
                  <w:t xml:space="preserve">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is best known for his monumental sculptures that dot the cityscape of Baghdad. Many of his works, like </w:t>
                </w:r>
                <w:r w:rsidRPr="00A41401">
                  <w:rPr>
                    <w:i/>
                  </w:rPr>
                  <w:t xml:space="preserve">The Fountain of </w:t>
                </w:r>
                <w:proofErr w:type="spellStart"/>
                <w:r w:rsidRPr="00A41401">
                  <w:rPr>
                    <w:i/>
                  </w:rPr>
                  <w:t>Kahramana</w:t>
                </w:r>
                <w:proofErr w:type="spellEnd"/>
                <w:r w:rsidRPr="00A41401">
                  <w:rPr>
                    <w:i/>
                  </w:rPr>
                  <w:t xml:space="preserve"> </w:t>
                </w:r>
                <w:r w:rsidRPr="00A41401">
                  <w:t xml:space="preserve">and </w:t>
                </w:r>
                <w:r w:rsidRPr="00A41401">
                  <w:rPr>
                    <w:i/>
                  </w:rPr>
                  <w:t xml:space="preserve">Scheherazade and </w:t>
                </w:r>
                <w:proofErr w:type="spellStart"/>
                <w:r w:rsidRPr="00A41401">
                  <w:rPr>
                    <w:i/>
                  </w:rPr>
                  <w:t>Shahrayar</w:t>
                </w:r>
                <w:proofErr w:type="spellEnd"/>
                <w:r w:rsidRPr="00A41401">
                  <w:t xml:space="preserve"> (1917), have become emblematic of Iraq itself.</w:t>
                </w:r>
              </w:p>
              <w:p w:rsidR="00DE6EE5" w:rsidRDefault="00DE6EE5" w:rsidP="00303B5E"/>
              <w:p w:rsidR="00DE6EE5" w:rsidRDefault="00454B33" w:rsidP="00454B33">
                <w:pPr>
                  <w:keepNext/>
                </w:pPr>
                <w:r>
                  <w:t>File: kahramana.jpg</w:t>
                </w:r>
              </w:p>
              <w:p w:rsidR="00303B5E" w:rsidRDefault="00454B33" w:rsidP="00454B3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Mohammed </w:t>
                </w:r>
                <w:proofErr w:type="spellStart"/>
                <w:r>
                  <w:t>Ghani</w:t>
                </w:r>
                <w:proofErr w:type="spellEnd"/>
                <w:r>
                  <w:t xml:space="preserve"> </w:t>
                </w:r>
                <w:proofErr w:type="spellStart"/>
                <w:r>
                  <w:t>Hikmat</w:t>
                </w:r>
                <w:proofErr w:type="spellEnd"/>
                <w:r>
                  <w:t xml:space="preserve"> - The Fountain of </w:t>
                </w:r>
                <w:proofErr w:type="spellStart"/>
                <w:r>
                  <w:t>Kahramana</w:t>
                </w:r>
                <w:proofErr w:type="spellEnd"/>
              </w:p>
              <w:p w:rsidR="00303B5E" w:rsidRDefault="00303B5E" w:rsidP="00303B5E">
                <w:r w:rsidRPr="00A41401">
                  <w:t>After graduating from the Institute of Fine Art</w:t>
                </w:r>
                <w:r>
                  <w:t>s</w:t>
                </w:r>
                <w:r w:rsidRPr="00A41401">
                  <w:t xml:space="preserve"> in Baghdad in 1953,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travelled to Rome to attend the </w:t>
                </w:r>
                <w:proofErr w:type="spellStart"/>
                <w:r w:rsidRPr="00A41401">
                  <w:rPr>
                    <w:i/>
                  </w:rPr>
                  <w:t>Accademia</w:t>
                </w:r>
                <w:proofErr w:type="spellEnd"/>
                <w:r w:rsidRPr="00A41401">
                  <w:rPr>
                    <w:i/>
                  </w:rPr>
                  <w:t xml:space="preserve"> di Belle </w:t>
                </w:r>
                <w:proofErr w:type="spellStart"/>
                <w:r w:rsidRPr="00A41401">
                  <w:rPr>
                    <w:i/>
                  </w:rPr>
                  <w:t>Arti</w:t>
                </w:r>
                <w:proofErr w:type="spellEnd"/>
                <w:r w:rsidRPr="00A41401">
                  <w:t xml:space="preserve">. While in Italy, he also studied bronze casting at the </w:t>
                </w:r>
                <w:proofErr w:type="spellStart"/>
                <w:r w:rsidRPr="00A41401">
                  <w:rPr>
                    <w:i/>
                  </w:rPr>
                  <w:t>Instituto</w:t>
                </w:r>
                <w:proofErr w:type="spellEnd"/>
                <w:r w:rsidRPr="00A41401">
                  <w:rPr>
                    <w:i/>
                  </w:rPr>
                  <w:t xml:space="preserve"> di </w:t>
                </w:r>
                <w:proofErr w:type="spellStart"/>
                <w:r w:rsidRPr="00A41401">
                  <w:rPr>
                    <w:i/>
                  </w:rPr>
                  <w:t>Zaka</w:t>
                </w:r>
                <w:proofErr w:type="spellEnd"/>
                <w:r w:rsidRPr="00A41401">
                  <w:t xml:space="preserve"> in Florence. After returning to Baghdad,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taught at the Institute of Fine Art</w:t>
                </w:r>
                <w:r>
                  <w:t>s</w:t>
                </w:r>
                <w:r w:rsidRPr="00A41401">
                  <w:t xml:space="preserve"> and the College of Architectural Engineering at the University of Baghdad. He also became involved in several Baghdadi art groups, most notably the Baghdad Group of Modern Art.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also assisted in the creation of two major public works begun under other prominent Iraqi sculptors. He oversaw the casting of </w:t>
                </w:r>
                <w:proofErr w:type="spellStart"/>
                <w:r w:rsidRPr="00A41401">
                  <w:t>Jewad</w:t>
                </w:r>
                <w:proofErr w:type="spellEnd"/>
                <w:r w:rsidRPr="00A41401">
                  <w:t xml:space="preserve"> </w:t>
                </w:r>
                <w:proofErr w:type="spellStart"/>
                <w:r w:rsidRPr="00A41401">
                  <w:t>Selim’s</w:t>
                </w:r>
                <w:proofErr w:type="spellEnd"/>
                <w:r w:rsidRPr="00A41401">
                  <w:t xml:space="preserve"> massive figures for the </w:t>
                </w:r>
                <w:r w:rsidRPr="00A41401">
                  <w:rPr>
                    <w:i/>
                  </w:rPr>
                  <w:t>Monument to Freedom</w:t>
                </w:r>
                <w:r>
                  <w:t xml:space="preserve">. Following </w:t>
                </w:r>
                <w:proofErr w:type="spellStart"/>
                <w:r w:rsidRPr="00A41401">
                  <w:t>Selim</w:t>
                </w:r>
                <w:r>
                  <w:t>’s</w:t>
                </w:r>
                <w:proofErr w:type="spellEnd"/>
                <w:r>
                  <w:t xml:space="preserve"> premature death </w:t>
                </w:r>
                <w:r w:rsidRPr="00A41401">
                  <w:t>in 1961</w:t>
                </w:r>
                <w:r>
                  <w:t xml:space="preserve">, </w:t>
                </w:r>
                <w:proofErr w:type="spellStart"/>
                <w:r>
                  <w:t>Hikmat</w:t>
                </w:r>
                <w:proofErr w:type="spellEnd"/>
                <w:r>
                  <w:t xml:space="preserve"> supervised its completion. Similarly, upon the death of the sculptor Khalid al-Rahal in 1987,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</w:t>
                </w:r>
                <w:r>
                  <w:t xml:space="preserve">had to finish the work on </w:t>
                </w:r>
                <w:r w:rsidRPr="00A41401">
                  <w:t xml:space="preserve">the contested </w:t>
                </w:r>
                <w:r w:rsidRPr="00A41401">
                  <w:rPr>
                    <w:i/>
                  </w:rPr>
                  <w:t>Arch of Victory</w:t>
                </w:r>
                <w:r w:rsidRPr="00A41401">
                  <w:t xml:space="preserve">. </w:t>
                </w:r>
              </w:p>
              <w:p w:rsidR="00454B33" w:rsidRDefault="00454B33" w:rsidP="00303B5E"/>
              <w:p w:rsidR="00454B33" w:rsidRPr="00A41401" w:rsidRDefault="00454B33" w:rsidP="00454B33">
                <w:pPr>
                  <w:keepNext/>
                </w:pPr>
                <w:r>
                  <w:t>File: Scheherazade.jpg</w:t>
                </w:r>
              </w:p>
              <w:p w:rsidR="00303B5E" w:rsidRPr="00A41401" w:rsidRDefault="00454B33" w:rsidP="00454B3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Mohammed </w:t>
                </w:r>
                <w:proofErr w:type="spellStart"/>
                <w:r>
                  <w:t>Ghani</w:t>
                </w:r>
                <w:proofErr w:type="spellEnd"/>
                <w:r>
                  <w:t xml:space="preserve"> </w:t>
                </w:r>
                <w:proofErr w:type="spellStart"/>
                <w:r>
                  <w:t>Hikmat</w:t>
                </w:r>
                <w:proofErr w:type="spellEnd"/>
                <w:r>
                  <w:t xml:space="preserve"> - Scheherazade and Shahrayar</w:t>
                </w:r>
                <w:bookmarkStart w:id="0" w:name="_GoBack"/>
                <w:bookmarkEnd w:id="0"/>
              </w:p>
              <w:p w:rsidR="00303B5E" w:rsidRPr="00A41401" w:rsidRDefault="00303B5E" w:rsidP="00303B5E">
                <w:r w:rsidRPr="00A41401">
                  <w:t xml:space="preserve">In the wake of the 2003 US led invasion of Iraq, </w:t>
                </w:r>
                <w:proofErr w:type="spellStart"/>
                <w:r w:rsidRPr="00A41401">
                  <w:t>Hikmet</w:t>
                </w:r>
                <w:proofErr w:type="spellEnd"/>
                <w:r w:rsidRPr="00A41401">
                  <w:t xml:space="preserve"> became a major advocate for the recovery of artworks looted from the National Museum of Modern Art in Baghdad. As part of this effort, he formed the Committee for Recovering Iraq’s Culture</w:t>
                </w:r>
                <w:r>
                  <w:t>,</w:t>
                </w:r>
                <w:r w:rsidRPr="00A41401">
                  <w:t xml:space="preserve"> which was able to reclaim at least 100 artworks. </w:t>
                </w:r>
                <w:r>
                  <w:rPr>
                    <w:color w:val="000000"/>
                  </w:rPr>
                  <w:t xml:space="preserve">Born in Baghdad, Iraq, </w:t>
                </w:r>
                <w:proofErr w:type="spellStart"/>
                <w:r>
                  <w:rPr>
                    <w:color w:val="000000"/>
                  </w:rPr>
                  <w:t>Hikmat</w:t>
                </w:r>
                <w:proofErr w:type="spellEnd"/>
                <w:r>
                  <w:rPr>
                    <w:color w:val="000000"/>
                  </w:rPr>
                  <w:t xml:space="preserve"> relocated to Amman, Jordan soon after the 2003 invasion. He died in Bahrain following a massive heart attack in 2011.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9816BC0E92438FABB17299E6A9A783"/>
              </w:placeholder>
            </w:sdtPr>
            <w:sdtEndPr/>
            <w:sdtContent>
              <w:p w:rsidR="00303B5E" w:rsidRDefault="00303B5E" w:rsidP="00303B5E">
                <w:sdt>
                  <w:sdtPr>
                    <w:id w:val="8917738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Azi11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303B5E">
                      <w:rPr>
                        <w:noProof/>
                        <w:lang w:val="en-CA"/>
                      </w:rPr>
                      <w:t>(Aziz)</w:t>
                    </w:r>
                    <w:r>
                      <w:fldChar w:fldCharType="end"/>
                    </w:r>
                  </w:sdtContent>
                </w:sdt>
              </w:p>
              <w:p w:rsidR="00303B5E" w:rsidRDefault="00303B5E" w:rsidP="00303B5E"/>
              <w:p w:rsidR="00303B5E" w:rsidRDefault="00303B5E" w:rsidP="00303B5E">
                <w:sdt>
                  <w:sdtPr>
                    <w:id w:val="5123437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Bah09 \l 4105 </w:instrText>
                    </w:r>
                    <w:r>
                      <w:fldChar w:fldCharType="separate"/>
                    </w:r>
                    <w:r w:rsidRPr="00303B5E">
                      <w:rPr>
                        <w:noProof/>
                        <w:lang w:val="en-CA"/>
                      </w:rPr>
                      <w:t>(Bahrani)</w:t>
                    </w:r>
                    <w:r>
                      <w:fldChar w:fldCharType="end"/>
                    </w:r>
                  </w:sdtContent>
                </w:sdt>
              </w:p>
              <w:p w:rsidR="00303B5E" w:rsidRDefault="00303B5E" w:rsidP="00303B5E"/>
              <w:p w:rsidR="00DE6EE5" w:rsidRDefault="00303B5E" w:rsidP="00303B5E">
                <w:sdt>
                  <w:sdtPr>
                    <w:id w:val="21323631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Sch11 \l 4105 </w:instrText>
                    </w:r>
                    <w:r>
                      <w:fldChar w:fldCharType="separate"/>
                    </w:r>
                    <w:r w:rsidRPr="00303B5E">
                      <w:rPr>
                        <w:noProof/>
                        <w:lang w:val="en-CA"/>
                      </w:rPr>
                      <w:t>(Schmidt)</w:t>
                    </w:r>
                    <w:r>
                      <w:fldChar w:fldCharType="end"/>
                    </w:r>
                  </w:sdtContent>
                </w:sdt>
              </w:p>
              <w:p w:rsidR="00DE6EE5" w:rsidRDefault="00DE6EE5" w:rsidP="00303B5E"/>
              <w:p w:rsidR="00DE6EE5" w:rsidRDefault="00DE6EE5" w:rsidP="00303B5E">
                <w:sdt>
                  <w:sdtPr>
                    <w:id w:val="2726754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Sha10 \l 4105 </w:instrText>
                    </w:r>
                    <w:r>
                      <w:fldChar w:fldCharType="separate"/>
                    </w:r>
                    <w:r w:rsidRPr="00DE6EE5">
                      <w:rPr>
                        <w:noProof/>
                        <w:lang w:val="en-CA"/>
                      </w:rPr>
                      <w:t>(Shabout)</w:t>
                    </w:r>
                    <w:r>
                      <w:fldChar w:fldCharType="end"/>
                    </w:r>
                  </w:sdtContent>
                </w:sdt>
              </w:p>
              <w:p w:rsidR="00DE6EE5" w:rsidRDefault="00DE6EE5" w:rsidP="00303B5E"/>
              <w:p w:rsidR="003235A7" w:rsidRDefault="00DE6EE5" w:rsidP="00303B5E">
                <w:sdt>
                  <w:sdtPr>
                    <w:id w:val="1612188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Sha11 \l 4105 </w:instrText>
                    </w:r>
                    <w:r>
                      <w:fldChar w:fldCharType="separate"/>
                    </w:r>
                    <w:r w:rsidRPr="00DE6EE5">
                      <w:rPr>
                        <w:noProof/>
                        <w:lang w:val="en-CA"/>
                      </w:rPr>
                      <w:t>(Shabout, Farewell Mohammed Ghani Hikmat)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BE" w:rsidRDefault="008E5DBE" w:rsidP="007A0D55">
      <w:pPr>
        <w:spacing w:after="0" w:line="240" w:lineRule="auto"/>
      </w:pPr>
      <w:r>
        <w:separator/>
      </w:r>
    </w:p>
  </w:endnote>
  <w:endnote w:type="continuationSeparator" w:id="0">
    <w:p w:rsidR="008E5DBE" w:rsidRDefault="008E5D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BE" w:rsidRDefault="008E5DBE" w:rsidP="007A0D55">
      <w:pPr>
        <w:spacing w:after="0" w:line="240" w:lineRule="auto"/>
      </w:pPr>
      <w:r>
        <w:separator/>
      </w:r>
    </w:p>
  </w:footnote>
  <w:footnote w:type="continuationSeparator" w:id="0">
    <w:p w:rsidR="008E5DBE" w:rsidRDefault="008E5D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3B5E"/>
    <w:rsid w:val="0030662D"/>
    <w:rsid w:val="003235A7"/>
    <w:rsid w:val="003677B6"/>
    <w:rsid w:val="003D3579"/>
    <w:rsid w:val="003E2795"/>
    <w:rsid w:val="003F0D73"/>
    <w:rsid w:val="00454B3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5DB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6EE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1FEA-B172-47A3-A831-80C3DC66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454B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D2BC5DB728441894CF31F37B4D5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FF71-33C3-4341-91F5-01DBA0308DFA}"/>
      </w:docPartPr>
      <w:docPartBody>
        <w:p w:rsidR="00000000" w:rsidRDefault="001C0949">
          <w:pPr>
            <w:pStyle w:val="A2D2BC5DB728441894CF31F37B4D52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ADBB023CBD94093A1E909EAAFF7A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81C4-1BBC-4C57-844E-3EEF732BBF5E}"/>
      </w:docPartPr>
      <w:docPartBody>
        <w:p w:rsidR="00000000" w:rsidRDefault="001C0949">
          <w:pPr>
            <w:pStyle w:val="0ADBB023CBD94093A1E909EAAFF7AE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4803B53CC5E47159DA3972F5B67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0BA59-9DBD-4A98-BE63-C9CE24CB9CDE}"/>
      </w:docPartPr>
      <w:docPartBody>
        <w:p w:rsidR="00000000" w:rsidRDefault="001C0949">
          <w:pPr>
            <w:pStyle w:val="E4803B53CC5E47159DA3972F5B67D5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F0EE2A9175F402A848EE84B3FE3D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2CF3-BE3C-4B9A-B9A2-20671FAE36D8}"/>
      </w:docPartPr>
      <w:docPartBody>
        <w:p w:rsidR="00000000" w:rsidRDefault="001C0949">
          <w:pPr>
            <w:pStyle w:val="7F0EE2A9175F402A848EE84B3FE3D6B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98235A06DFB4B74BF0B967D8FB74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1ED5-94D2-422C-A89E-30137A131782}"/>
      </w:docPartPr>
      <w:docPartBody>
        <w:p w:rsidR="00000000" w:rsidRDefault="001C0949">
          <w:pPr>
            <w:pStyle w:val="C98235A06DFB4B74BF0B967D8FB74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75DB8C6FF34954B0083EF95D3C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15F78-EE74-4845-BD0F-7127B63F889A}"/>
      </w:docPartPr>
      <w:docPartBody>
        <w:p w:rsidR="00000000" w:rsidRDefault="001C0949">
          <w:pPr>
            <w:pStyle w:val="8C75DB8C6FF34954B0083EF95D3C3C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FC131484614D5290C7631BD282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8BC9-1102-4482-A867-0F986D6EE18C}"/>
      </w:docPartPr>
      <w:docPartBody>
        <w:p w:rsidR="00000000" w:rsidRDefault="001C0949">
          <w:pPr>
            <w:pStyle w:val="12FC131484614D5290C7631BD282C8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7891079F59412C9BBC1F0508E0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E781-12AC-4B3B-A1B0-732FD77EA1C0}"/>
      </w:docPartPr>
      <w:docPartBody>
        <w:p w:rsidR="00000000" w:rsidRDefault="001C0949">
          <w:pPr>
            <w:pStyle w:val="2F7891079F59412C9BBC1F0508E0A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0861BF0054496C854F8534A45F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C21C-B766-4D6A-9FEA-59A5D0A9332D}"/>
      </w:docPartPr>
      <w:docPartBody>
        <w:p w:rsidR="00000000" w:rsidRDefault="001C0949">
          <w:pPr>
            <w:pStyle w:val="D70861BF0054496C854F8534A45FDE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9C1C35A3D4A3E9788B78C89DF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3F21-0512-4530-AEAE-5D829664C7DA}"/>
      </w:docPartPr>
      <w:docPartBody>
        <w:p w:rsidR="00000000" w:rsidRDefault="001C0949">
          <w:pPr>
            <w:pStyle w:val="7709C1C35A3D4A3E9788B78C89DFCE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9816BC0E92438FABB17299E6A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6F466-0CC4-45D4-A6F7-9AD4A424A1F4}"/>
      </w:docPartPr>
      <w:docPartBody>
        <w:p w:rsidR="00000000" w:rsidRDefault="001C0949">
          <w:pPr>
            <w:pStyle w:val="B79816BC0E92438FABB17299E6A9A7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49"/>
    <w:rsid w:val="001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D2BC5DB728441894CF31F37B4D52DF">
    <w:name w:val="A2D2BC5DB728441894CF31F37B4D52DF"/>
  </w:style>
  <w:style w:type="paragraph" w:customStyle="1" w:styleId="0ADBB023CBD94093A1E909EAAFF7AE6B">
    <w:name w:val="0ADBB023CBD94093A1E909EAAFF7AE6B"/>
  </w:style>
  <w:style w:type="paragraph" w:customStyle="1" w:styleId="E4803B53CC5E47159DA3972F5B67D506">
    <w:name w:val="E4803B53CC5E47159DA3972F5B67D506"/>
  </w:style>
  <w:style w:type="paragraph" w:customStyle="1" w:styleId="7F0EE2A9175F402A848EE84B3FE3D6BC">
    <w:name w:val="7F0EE2A9175F402A848EE84B3FE3D6BC"/>
  </w:style>
  <w:style w:type="paragraph" w:customStyle="1" w:styleId="C98235A06DFB4B74BF0B967D8FB74BB6">
    <w:name w:val="C98235A06DFB4B74BF0B967D8FB74BB6"/>
  </w:style>
  <w:style w:type="paragraph" w:customStyle="1" w:styleId="8C75DB8C6FF34954B0083EF95D3C3C2A">
    <w:name w:val="8C75DB8C6FF34954B0083EF95D3C3C2A"/>
  </w:style>
  <w:style w:type="paragraph" w:customStyle="1" w:styleId="12FC131484614D5290C7631BD282C89E">
    <w:name w:val="12FC131484614D5290C7631BD282C89E"/>
  </w:style>
  <w:style w:type="paragraph" w:customStyle="1" w:styleId="2F7891079F59412C9BBC1F0508E0A9E5">
    <w:name w:val="2F7891079F59412C9BBC1F0508E0A9E5"/>
  </w:style>
  <w:style w:type="paragraph" w:customStyle="1" w:styleId="D70861BF0054496C854F8534A45FDE1C">
    <w:name w:val="D70861BF0054496C854F8534A45FDE1C"/>
  </w:style>
  <w:style w:type="paragraph" w:customStyle="1" w:styleId="7709C1C35A3D4A3E9788B78C89DFCEDD">
    <w:name w:val="7709C1C35A3D4A3E9788B78C89DFCEDD"/>
  </w:style>
  <w:style w:type="paragraph" w:customStyle="1" w:styleId="B79816BC0E92438FABB17299E6A9A783">
    <w:name w:val="B79816BC0E92438FABB17299E6A9A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Azi11</b:Tag>
    <b:SourceType>ElectronicSource</b:SourceType>
    <b:Guid>{1532F327-83F4-4537-B775-9AC684013BD1}</b:Guid>
    <b:Title>Notes from Iraq: Barbara Nimri Aziz remembers sculptor Mohammed Ghani Hikmat</b:Title>
    <b:Year>2011</b:Year>
    <b:Medium>Web</b:Medium>
    <b:InternetSiteTitle>AhramOnline</b:InternetSiteTitle>
    <b:Month>September</b:Month>
    <b:Day>21</b:Day>
    <b:Author>
      <b:Author>
        <b:NameList>
          <b:Person>
            <b:Last>Aziz</b:Last>
            <b:First>Barbara</b:First>
            <b:Middle>Nimri</b:Middle>
          </b:Person>
        </b:NameList>
      </b:Author>
    </b:Author>
    <b:ProductionCompany>AhramOnline</b:ProductionCompany>
    <b:URL>http://english.ahram.org.eg/NewsContent/5/25/21999/Arts--Culture/Visual-Art/Notes-from-Iraq-Barbara-Nimri-Aziz-remembers-sculp.aspx</b:URL>
    <b:PublicationTitle>AhramOnline</b:PublicationTitle>
    <b:RefOrder>1</b:RefOrder>
  </b:Source>
  <b:Source>
    <b:Tag>Bah09</b:Tag>
    <b:SourceType>Book</b:SourceType>
    <b:Guid>{36E4EFA6-E425-4BEE-9AEC-32C4D1EFB329}</b:Guid>
    <b:Author>
      <b:Author>
        <b:NameList>
          <b:Person>
            <b:Last>Bahrani</b:Last>
            <b:First>Zainab</b:First>
            <b:Middle>and Nada Shabout</b:Middle>
          </b:Person>
        </b:NameList>
      </b:Author>
    </b:Author>
    <b:Title>Modernism and Iraq</b:Title>
    <b:City>New York</b:City>
    <b:Medium>Print</b:Medium>
    <b:Year>2009</b:Year>
    <b:Publisher>Columbia UP</b:Publisher>
    <b:RefOrder>2</b:RefOrder>
  </b:Source>
  <b:Source>
    <b:Tag>Sch11</b:Tag>
    <b:SourceType>ElectronicSource</b:SourceType>
    <b:Guid>{0EB952E5-F626-427F-919C-58DF3E955B21}</b:Guid>
    <b:Title>Mohammed Ghani Hikmat, Iraqi Sculptor, Dies at 82</b:Title>
    <b:Year>2011</b:Year>
    <b:City>New York</b:City>
    <b:Medium>Web</b:Medium>
    <b:Month>September</b:Month>
    <b:Day>21</b:Day>
    <b:Author>
      <b:Author>
        <b:NameList>
          <b:Person>
            <b:Last>Schmidt</b:Last>
            <b:First>Michael</b:First>
            <b:Middle>S.</b:Middle>
          </b:Person>
        </b:NameList>
      </b:Author>
    </b:Author>
    <b:PublicationTitle>New York Times</b:PublicationTitle>
    <b:URL>http://www.nytimes.com/2011/09/21/arts/design/mohammed-ghani-hikmat-iraqi-sculptor-dies-at-82.html</b:URL>
    <b:RefOrder>3</b:RefOrder>
  </b:Source>
  <b:Source>
    <b:Tag>Sha10</b:Tag>
    <b:SourceType>Book</b:SourceType>
    <b:Guid>{584390C4-A759-4399-95C9-029FBC83272B}</b:Guid>
    <b:Author>
      <b:Author>
        <b:NameList>
          <b:Person>
            <b:Last>Shabout</b:Last>
            <b:First>Nada</b:First>
          </b:Person>
        </b:NameList>
      </b:Author>
    </b:Author>
    <b:Title>Sajjil: A Century of Modern Art</b:Title>
    <b:City>Doha</b:City>
    <b:Medium>Print</b:Medium>
    <b:Year>2010</b:Year>
    <b:Publisher>Arab Museum of Modern Art, Qatar Museum Authority</b:Publisher>
    <b:RefOrder>4</b:RefOrder>
  </b:Source>
  <b:Source>
    <b:Tag>Sha11</b:Tag>
    <b:SourceType>ArticleInAPeriodical</b:SourceType>
    <b:Guid>{9B9D2587-7EF9-4FDD-83F6-C394B2A34DBC}</b:Guid>
    <b:Author>
      <b:Author>
        <b:NameList>
          <b:Person>
            <b:Last>Shabout</b:Last>
            <b:First>Nada</b:First>
          </b:Person>
        </b:NameList>
      </b:Author>
    </b:Author>
    <b:Title>Farewell Mohammed Ghani Hikmat</b:Title>
    <b:Year>2011</b:Year>
    <b:PeriodicalTitle>Jadaliyya</b:PeriodicalTitle>
    <b:Month>September</b:Month>
    <b:Day>13</b:Day>
    <b:URL>http://www.jadaliyya.com/pages/index/2641/farewell-mohammed-ghani-hikmat</b:URL>
    <b:RefOrder>5</b:RefOrder>
  </b:Source>
</b:Sources>
</file>

<file path=customXml/itemProps1.xml><?xml version="1.0" encoding="utf-8"?>
<ds:datastoreItem xmlns:ds="http://schemas.openxmlformats.org/officeDocument/2006/customXml" ds:itemID="{97B30428-3211-471A-B8EF-77F93510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2014-09-01T00:22:00Z</dcterms:created>
  <dcterms:modified xsi:type="dcterms:W3CDTF">2014-09-01T01:13:00Z</dcterms:modified>
</cp:coreProperties>
</file>