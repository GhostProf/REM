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7BF684FE87481794C4AC67E716E5F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D71247309740C3AC6ECE00E2FEA7F6"/>
            </w:placeholder>
            <w15:appearance w15:val="hidden"/>
            <w:text/>
          </w:sdtPr>
          <w:sdtContent>
            <w:tc>
              <w:tcPr>
                <w:tcW w:w="2073" w:type="dxa"/>
              </w:tcPr>
              <w:p w:rsidR="00B574C9" w:rsidRDefault="00502ACD" w:rsidP="00502ACD">
                <w:r>
                  <w:t>Helen</w:t>
                </w:r>
              </w:p>
            </w:tc>
          </w:sdtContent>
        </w:sdt>
        <w:sdt>
          <w:sdtPr>
            <w:alias w:val="Middle name"/>
            <w:tag w:val="authorMiddleName"/>
            <w:id w:val="-2076034781"/>
            <w:placeholder>
              <w:docPart w:val="7435ACB8A4B448BA95782FFB6C3C1E7D"/>
            </w:placeholder>
            <w:showingPlcHdr/>
            <w15:appearance w15:val="hidden"/>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1F451B2A004111A4CF71DC99673AA1"/>
            </w:placeholder>
            <w15:appearance w15:val="hidden"/>
            <w:text/>
          </w:sdtPr>
          <w:sdtContent>
            <w:tc>
              <w:tcPr>
                <w:tcW w:w="2642" w:type="dxa"/>
              </w:tcPr>
              <w:p w:rsidR="00B574C9" w:rsidRDefault="00502ACD" w:rsidP="00502ACD">
                <w:r>
                  <w:t>Ennis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4F7311FF18B47B78DFFEDB13A24CB55"/>
            </w:placeholder>
            <w15:appearance w15:val="hidden"/>
          </w:sdtPr>
          <w:sdtContent>
            <w:tc>
              <w:tcPr>
                <w:tcW w:w="8525" w:type="dxa"/>
                <w:gridSpan w:val="4"/>
              </w:tcPr>
              <w:p w:rsidR="00502ACD" w:rsidRDefault="00502ACD" w:rsidP="00502ACD">
                <w:pPr>
                  <w:pStyle w:val="Header"/>
                </w:pPr>
                <w:r>
                  <w:t>Professor Helen Ennis, Director, Centre for Art History and Art Theory, Australian National University School of Art</w:t>
                </w:r>
              </w:p>
              <w:p w:rsidR="00B574C9" w:rsidRDefault="00B574C9" w:rsidP="00922950"/>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FB23A00A6B8482C82F8944433B71C9A"/>
            </w:placeholder>
            <w:text/>
          </w:sdtPr>
          <w:sdtContent>
            <w:tc>
              <w:tcPr>
                <w:tcW w:w="8525" w:type="dxa"/>
                <w:gridSpan w:val="4"/>
              </w:tcPr>
              <w:p w:rsidR="00B574C9" w:rsidRDefault="00502ACD" w:rsidP="00502ACD">
                <w:r>
                  <w:t>Australian National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BE9719F5DD64B799877EA805A3C0B17"/>
            </w:placeholder>
            <w15:appearance w15:val="hidden"/>
            <w:text/>
          </w:sdtPr>
          <w:sdtContent>
            <w:tc>
              <w:tcPr>
                <w:tcW w:w="9016" w:type="dxa"/>
                <w:tcMar>
                  <w:top w:w="113" w:type="dxa"/>
                  <w:bottom w:w="113" w:type="dxa"/>
                </w:tcMar>
              </w:tcPr>
              <w:p w:rsidR="003F0D73" w:rsidRPr="00FB589A" w:rsidRDefault="00502ACD" w:rsidP="00502ACD">
                <w:pPr>
                  <w:rPr>
                    <w:b/>
                  </w:rPr>
                </w:pPr>
                <w:proofErr w:type="spellStart"/>
                <w:r>
                  <w:rPr>
                    <w:b/>
                  </w:rPr>
                  <w:t>Dupain</w:t>
                </w:r>
                <w:proofErr w:type="spellEnd"/>
                <w:r>
                  <w:rPr>
                    <w:b/>
                  </w:rPr>
                  <w:t xml:space="preserve">, Maxwell Spencer (1911–1992) </w:t>
                </w:r>
              </w:p>
            </w:tc>
          </w:sdtContent>
        </w:sdt>
      </w:tr>
      <w:tr w:rsidR="00464699" w:rsidTr="00DD354B">
        <w:sdt>
          <w:sdtPr>
            <w:alias w:val="Variant headwords"/>
            <w:tag w:val="variantHeadwords"/>
            <w:id w:val="173464402"/>
            <w:placeholder>
              <w:docPart w:val="0130DA509393430784D5A4B9101AB30E"/>
            </w:placeholder>
            <w:showingPlcHdr/>
            <w15:appearance w15:val="hidden"/>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9C40307AF3422A8BC22E77C42D5551"/>
            </w:placeholder>
            <w15:appearance w15:val="hidden"/>
          </w:sdtPr>
          <w:sdtContent>
            <w:tc>
              <w:tcPr>
                <w:tcW w:w="9016" w:type="dxa"/>
                <w:tcMar>
                  <w:top w:w="113" w:type="dxa"/>
                  <w:bottom w:w="113" w:type="dxa"/>
                </w:tcMar>
              </w:tcPr>
              <w:p w:rsidR="00E85A05" w:rsidRDefault="00502ACD" w:rsidP="00E85A05">
                <w:r>
                  <w:t xml:space="preserve">Australian photographer Max </w:t>
                </w:r>
                <w:proofErr w:type="spellStart"/>
                <w:r>
                  <w:t>Dupain</w:t>
                </w:r>
                <w:proofErr w:type="spellEnd"/>
                <w:r>
                  <w:t xml:space="preserve"> distinguished himself as a professional and artistic presence from the 1930s well into the 1970s. His earliest works were in the </w:t>
                </w:r>
                <w:proofErr w:type="spellStart"/>
                <w:r>
                  <w:t>Pictorialist</w:t>
                </w:r>
                <w:proofErr w:type="spellEnd"/>
                <w:r>
                  <w:t xml:space="preserve"> style, but by the </w:t>
                </w:r>
                <w:proofErr w:type="spellStart"/>
                <w:r>
                  <w:t>mid 1930s</w:t>
                </w:r>
                <w:proofErr w:type="spellEnd"/>
                <w:r>
                  <w:t xml:space="preserve"> he had become an ardent modernist – using sharp focus, bold and geometric compositions, and contemporary subject matter. </w:t>
                </w:r>
                <w:proofErr w:type="spellStart"/>
                <w:r>
                  <w:t>Dupain</w:t>
                </w:r>
                <w:proofErr w:type="spellEnd"/>
                <w:r>
                  <w:t xml:space="preserve"> was strongly influenced by </w:t>
                </w:r>
                <w:proofErr w:type="spellStart"/>
                <w:r>
                  <w:t>vitalist</w:t>
                </w:r>
                <w:proofErr w:type="spellEnd"/>
                <w:r>
                  <w:t xml:space="preserve"> philosophy and the work of Australian artist Norman Lindsay, the photography of Man Ray, Margaret Bourke-White, and Edward Steichen, as well as writer D.H. Lawrence.</w:t>
                </w:r>
              </w:p>
            </w:tc>
          </w:sdtContent>
        </w:sdt>
      </w:tr>
      <w:tr w:rsidR="003F0D73" w:rsidTr="003F0D73">
        <w:sdt>
          <w:sdtPr>
            <w:alias w:val="Article text"/>
            <w:tag w:val="articleText"/>
            <w:id w:val="634067588"/>
            <w:placeholder>
              <w:docPart w:val="7ACFF8825A13498183A74BE44BA4AFF4"/>
            </w:placeholder>
            <w15:appearance w15:val="hidden"/>
          </w:sdtPr>
          <w:sdtContent>
            <w:tc>
              <w:tcPr>
                <w:tcW w:w="9016" w:type="dxa"/>
                <w:tcMar>
                  <w:top w:w="113" w:type="dxa"/>
                  <w:bottom w:w="113" w:type="dxa"/>
                </w:tcMar>
              </w:tcPr>
              <w:p w:rsidR="00502ACD" w:rsidRPr="00CC4A93" w:rsidRDefault="00502ACD" w:rsidP="00502ACD">
                <w:r>
                  <w:t xml:space="preserve">Australian photographer Max </w:t>
                </w:r>
                <w:proofErr w:type="spellStart"/>
                <w:r>
                  <w:t>Dupain</w:t>
                </w:r>
                <w:proofErr w:type="spellEnd"/>
                <w:r>
                  <w:t xml:space="preserve"> distinguished himself as a professional and artistic presence from the 1930s well into the 1970s. His earliest works were in the </w:t>
                </w:r>
                <w:proofErr w:type="spellStart"/>
                <w:r>
                  <w:t>Pictorialist</w:t>
                </w:r>
                <w:proofErr w:type="spellEnd"/>
                <w:r>
                  <w:t xml:space="preserve"> style, but by the </w:t>
                </w:r>
                <w:proofErr w:type="spellStart"/>
                <w:r>
                  <w:t>mid 1930s</w:t>
                </w:r>
                <w:proofErr w:type="spellEnd"/>
                <w:r>
                  <w:t xml:space="preserve"> he had become an ardent modernist – using sharp focus, bold and geometric compositions, and contemporary subject matter. </w:t>
                </w:r>
                <w:proofErr w:type="spellStart"/>
                <w:r>
                  <w:t>Dupain</w:t>
                </w:r>
                <w:proofErr w:type="spellEnd"/>
                <w:r>
                  <w:t xml:space="preserve"> was strongly influenced by </w:t>
                </w:r>
                <w:proofErr w:type="spellStart"/>
                <w:r>
                  <w:t>vitalist</w:t>
                </w:r>
                <w:proofErr w:type="spellEnd"/>
                <w:r>
                  <w:t xml:space="preserve"> philosophy and the work of Australian artist Norman Lindsay, the photography of Man Ray, Margaret Bourke-White, and Edward Steichen, as well as writer D.H. Lawrence. </w:t>
                </w:r>
                <w:r>
                  <w:br/>
                </w:r>
                <w:r>
                  <w:br/>
                  <w:t xml:space="preserve">The son of </w:t>
                </w:r>
                <w:proofErr w:type="spellStart"/>
                <w:r>
                  <w:t>Ena</w:t>
                </w:r>
                <w:proofErr w:type="spellEnd"/>
                <w:r>
                  <w:t xml:space="preserve"> and George </w:t>
                </w:r>
                <w:proofErr w:type="spellStart"/>
                <w:r>
                  <w:t>Dupain</w:t>
                </w:r>
                <w:proofErr w:type="spellEnd"/>
                <w:r>
                  <w:t xml:space="preserve">, Max </w:t>
                </w:r>
                <w:proofErr w:type="spellStart"/>
                <w:r>
                  <w:t>Dupain</w:t>
                </w:r>
                <w:proofErr w:type="spellEnd"/>
                <w:r>
                  <w:t xml:space="preserve"> lived in Sydney his entire life. He joined the studio of Cecil </w:t>
                </w:r>
                <w:proofErr w:type="spellStart"/>
                <w:r>
                  <w:t>Bostock</w:t>
                </w:r>
                <w:proofErr w:type="spellEnd"/>
                <w:r>
                  <w:t xml:space="preserve"> in 1930, taking night classes at East Sydney Technical College and the Julian Ashton School of Art. In 1934 he opened his own studio and quickly established his reputation in fashion, advertising, and celebrity portraiture. After the Second World War he reoriented his practice towards industry and government assignments, favouring a documentary approach. During the 1960s and 70s, he specialised in architectural photography. </w:t>
                </w:r>
                <w:proofErr w:type="spellStart"/>
                <w:r>
                  <w:t>Dupain’s</w:t>
                </w:r>
                <w:proofErr w:type="spellEnd"/>
                <w:r>
                  <w:t xml:space="preserve"> photography is distinguished by its physicality and embrace of Australian sunlight and conditions (as seen in </w:t>
                </w:r>
                <w:r>
                  <w:rPr>
                    <w:i/>
                  </w:rPr>
                  <w:t>Sunbaker</w:t>
                </w:r>
                <w:r>
                  <w:t>, his best-known work).He also regularly wrote on photography, contributing spirited reviews to the Sydney Morning Herald. His work was widely exhibited and published and is held in numerous public collections.</w:t>
                </w:r>
              </w:p>
              <w:p w:rsidR="003F0D73" w:rsidRDefault="003F0D73" w:rsidP="00502ACD"/>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F8448C136954E2D82DD06A1CBD9F231"/>
              </w:placeholder>
            </w:sdtPr>
            <w:sdtContent>
              <w:p w:rsidR="00502ACD" w:rsidRDefault="00502ACD" w:rsidP="00502ACD">
                <w:sdt>
                  <w:sdtPr>
                    <w:id w:val="-1529877806"/>
                    <w:citation/>
                  </w:sdtPr>
                  <w:sdtContent>
                    <w:r>
                      <w:fldChar w:fldCharType="begin"/>
                    </w:r>
                    <w:r>
                      <w:rPr>
                        <w:lang w:val="en-CA"/>
                      </w:rPr>
                      <w:instrText xml:space="preserve"> CITATION Bat01 \l 4105 </w:instrText>
                    </w:r>
                    <w:r>
                      <w:fldChar w:fldCharType="separate"/>
                    </w:r>
                    <w:r>
                      <w:rPr>
                        <w:noProof/>
                        <w:lang w:val="en-CA"/>
                      </w:rPr>
                      <w:t xml:space="preserve"> </w:t>
                    </w:r>
                    <w:r w:rsidRPr="00502ACD">
                      <w:rPr>
                        <w:noProof/>
                        <w:lang w:val="en-CA"/>
                      </w:rPr>
                      <w:t>(Batchen)</w:t>
                    </w:r>
                    <w:r>
                      <w:fldChar w:fldCharType="end"/>
                    </w:r>
                  </w:sdtContent>
                </w:sdt>
              </w:p>
              <w:p w:rsidR="00502ACD" w:rsidRDefault="00502ACD" w:rsidP="00502ACD"/>
              <w:p w:rsidR="00502ACD" w:rsidRDefault="00502ACD" w:rsidP="00502ACD">
                <w:sdt>
                  <w:sdtPr>
                    <w:id w:val="94220657"/>
                    <w:citation/>
                  </w:sdtPr>
                  <w:sdtContent>
                    <w:r>
                      <w:fldChar w:fldCharType="begin"/>
                    </w:r>
                    <w:r>
                      <w:rPr>
                        <w:lang w:val="en-CA"/>
                      </w:rPr>
                      <w:instrText xml:space="preserve"> CITATION Cro04 \l 4105 </w:instrText>
                    </w:r>
                    <w:r>
                      <w:fldChar w:fldCharType="separate"/>
                    </w:r>
                    <w:r w:rsidRPr="00502ACD">
                      <w:rPr>
                        <w:noProof/>
                        <w:lang w:val="en-CA"/>
                      </w:rPr>
                      <w:t>(Crombie)</w:t>
                    </w:r>
                    <w:r>
                      <w:fldChar w:fldCharType="end"/>
                    </w:r>
                  </w:sdtContent>
                </w:sdt>
              </w:p>
              <w:p w:rsidR="00502ACD" w:rsidRDefault="00502ACD" w:rsidP="00502ACD"/>
              <w:p w:rsidR="00502ACD" w:rsidRDefault="00502ACD" w:rsidP="00502ACD">
                <w:sdt>
                  <w:sdtPr>
                    <w:id w:val="1068997921"/>
                    <w:citation/>
                  </w:sdtPr>
                  <w:sdtContent>
                    <w:r>
                      <w:fldChar w:fldCharType="begin"/>
                    </w:r>
                    <w:r>
                      <w:rPr>
                        <w:lang w:val="en-CA"/>
                      </w:rPr>
                      <w:instrText xml:space="preserve"> CITATION Dup86 \l 4105 </w:instrText>
                    </w:r>
                    <w:r>
                      <w:fldChar w:fldCharType="separate"/>
                    </w:r>
                    <w:r w:rsidRPr="00502ACD">
                      <w:rPr>
                        <w:noProof/>
                        <w:lang w:val="en-CA"/>
                      </w:rPr>
                      <w:t>(Dupain)</w:t>
                    </w:r>
                    <w:r>
                      <w:fldChar w:fldCharType="end"/>
                    </w:r>
                  </w:sdtContent>
                </w:sdt>
              </w:p>
              <w:p w:rsidR="00502ACD" w:rsidRDefault="00502ACD" w:rsidP="00502ACD"/>
              <w:p w:rsidR="003235A7" w:rsidRDefault="00502ACD" w:rsidP="00502ACD">
                <w:sdt>
                  <w:sdtPr>
                    <w:id w:val="-723442284"/>
                    <w:citation/>
                  </w:sdtPr>
                  <w:sdtContent>
                    <w:r>
                      <w:fldChar w:fldCharType="begin"/>
                    </w:r>
                    <w:r>
                      <w:rPr>
                        <w:lang w:val="en-CA"/>
                      </w:rPr>
                      <w:instrText xml:space="preserve"> CITATION New80 \l 4105 </w:instrText>
                    </w:r>
                    <w:r>
                      <w:fldChar w:fldCharType="separate"/>
                    </w:r>
                    <w:r w:rsidRPr="00502ACD">
                      <w:rPr>
                        <w:noProof/>
                        <w:lang w:val="en-CA"/>
                      </w:rPr>
                      <w:t>(Newton)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013" w:rsidRDefault="00DF5013" w:rsidP="007A0D55">
      <w:pPr>
        <w:spacing w:after="0" w:line="240" w:lineRule="auto"/>
      </w:pPr>
      <w:r>
        <w:separator/>
      </w:r>
    </w:p>
  </w:endnote>
  <w:endnote w:type="continuationSeparator" w:id="0">
    <w:p w:rsidR="00DF5013" w:rsidRDefault="00DF5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013" w:rsidRDefault="00DF5013" w:rsidP="007A0D55">
      <w:pPr>
        <w:spacing w:after="0" w:line="240" w:lineRule="auto"/>
      </w:pPr>
      <w:r>
        <w:separator/>
      </w:r>
    </w:p>
  </w:footnote>
  <w:footnote w:type="continuationSeparator" w:id="0">
    <w:p w:rsidR="00DF5013" w:rsidRDefault="00DF501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AC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27D"/>
    <w:rsid w:val="00BC39C9"/>
    <w:rsid w:val="00BE5BF7"/>
    <w:rsid w:val="00BF40E1"/>
    <w:rsid w:val="00C27FAB"/>
    <w:rsid w:val="00C358D4"/>
    <w:rsid w:val="00C6296B"/>
    <w:rsid w:val="00CC586D"/>
    <w:rsid w:val="00CF1542"/>
    <w:rsid w:val="00CF3EC5"/>
    <w:rsid w:val="00D656DA"/>
    <w:rsid w:val="00D83300"/>
    <w:rsid w:val="00DC6B48"/>
    <w:rsid w:val="00DD354B"/>
    <w:rsid w:val="00DF01B0"/>
    <w:rsid w:val="00DF501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AF5FA-8AD8-4823-A2D9-7FC1FF92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665282">
      <w:bodyDiv w:val="1"/>
      <w:marLeft w:val="0"/>
      <w:marRight w:val="0"/>
      <w:marTop w:val="0"/>
      <w:marBottom w:val="0"/>
      <w:divBdr>
        <w:top w:val="none" w:sz="0" w:space="0" w:color="auto"/>
        <w:left w:val="none" w:sz="0" w:space="0" w:color="auto"/>
        <w:bottom w:val="none" w:sz="0" w:space="0" w:color="auto"/>
        <w:right w:val="none" w:sz="0" w:space="0" w:color="auto"/>
      </w:divBdr>
    </w:div>
    <w:div w:id="1491169909">
      <w:bodyDiv w:val="1"/>
      <w:marLeft w:val="0"/>
      <w:marRight w:val="0"/>
      <w:marTop w:val="0"/>
      <w:marBottom w:val="0"/>
      <w:divBdr>
        <w:top w:val="none" w:sz="0" w:space="0" w:color="auto"/>
        <w:left w:val="none" w:sz="0" w:space="0" w:color="auto"/>
        <w:bottom w:val="none" w:sz="0" w:space="0" w:color="auto"/>
        <w:right w:val="none" w:sz="0" w:space="0" w:color="auto"/>
      </w:divBdr>
    </w:div>
    <w:div w:id="1889492952">
      <w:bodyDiv w:val="1"/>
      <w:marLeft w:val="0"/>
      <w:marRight w:val="0"/>
      <w:marTop w:val="0"/>
      <w:marBottom w:val="0"/>
      <w:divBdr>
        <w:top w:val="none" w:sz="0" w:space="0" w:color="auto"/>
        <w:left w:val="none" w:sz="0" w:space="0" w:color="auto"/>
        <w:bottom w:val="none" w:sz="0" w:space="0" w:color="auto"/>
        <w:right w:val="none" w:sz="0" w:space="0" w:color="auto"/>
      </w:divBdr>
    </w:div>
    <w:div w:id="20905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7BF684FE87481794C4AC67E716E5FE"/>
        <w:category>
          <w:name w:val="General"/>
          <w:gallery w:val="placeholder"/>
        </w:category>
        <w:types>
          <w:type w:val="bbPlcHdr"/>
        </w:types>
        <w:behaviors>
          <w:behavior w:val="content"/>
        </w:behaviors>
        <w:guid w:val="{95DCF136-BDD2-4101-A5E2-7B1774CDACFF}"/>
      </w:docPartPr>
      <w:docPartBody>
        <w:p w:rsidR="00592C86" w:rsidRDefault="00592C86">
          <w:pPr>
            <w:pStyle w:val="487BF684FE87481794C4AC67E716E5FE"/>
          </w:pPr>
          <w:r w:rsidRPr="00CC586D">
            <w:rPr>
              <w:rStyle w:val="PlaceholderText"/>
              <w:b/>
              <w:color w:val="FFFFFF" w:themeColor="background1"/>
            </w:rPr>
            <w:t>[Salutation]</w:t>
          </w:r>
        </w:p>
      </w:docPartBody>
    </w:docPart>
    <w:docPart>
      <w:docPartPr>
        <w:name w:val="AFD71247309740C3AC6ECE00E2FEA7F6"/>
        <w:category>
          <w:name w:val="General"/>
          <w:gallery w:val="placeholder"/>
        </w:category>
        <w:types>
          <w:type w:val="bbPlcHdr"/>
        </w:types>
        <w:behaviors>
          <w:behavior w:val="content"/>
        </w:behaviors>
        <w:guid w:val="{7E4092D3-B9E0-41EC-9590-7496E62FD14E}"/>
      </w:docPartPr>
      <w:docPartBody>
        <w:p w:rsidR="00592C86" w:rsidRDefault="00592C86">
          <w:pPr>
            <w:pStyle w:val="AFD71247309740C3AC6ECE00E2FEA7F6"/>
          </w:pPr>
          <w:r>
            <w:rPr>
              <w:rStyle w:val="PlaceholderText"/>
            </w:rPr>
            <w:t>[First name]</w:t>
          </w:r>
        </w:p>
      </w:docPartBody>
    </w:docPart>
    <w:docPart>
      <w:docPartPr>
        <w:name w:val="7435ACB8A4B448BA95782FFB6C3C1E7D"/>
        <w:category>
          <w:name w:val="General"/>
          <w:gallery w:val="placeholder"/>
        </w:category>
        <w:types>
          <w:type w:val="bbPlcHdr"/>
        </w:types>
        <w:behaviors>
          <w:behavior w:val="content"/>
        </w:behaviors>
        <w:guid w:val="{EB2E94E0-81FB-4469-8140-6B0DD7B08EB4}"/>
      </w:docPartPr>
      <w:docPartBody>
        <w:p w:rsidR="00592C86" w:rsidRDefault="00592C86">
          <w:pPr>
            <w:pStyle w:val="7435ACB8A4B448BA95782FFB6C3C1E7D"/>
          </w:pPr>
          <w:r>
            <w:rPr>
              <w:rStyle w:val="PlaceholderText"/>
            </w:rPr>
            <w:t>[Middle name]</w:t>
          </w:r>
        </w:p>
      </w:docPartBody>
    </w:docPart>
    <w:docPart>
      <w:docPartPr>
        <w:name w:val="6F1F451B2A004111A4CF71DC99673AA1"/>
        <w:category>
          <w:name w:val="General"/>
          <w:gallery w:val="placeholder"/>
        </w:category>
        <w:types>
          <w:type w:val="bbPlcHdr"/>
        </w:types>
        <w:behaviors>
          <w:behavior w:val="content"/>
        </w:behaviors>
        <w:guid w:val="{1A92828D-B068-483F-807B-8A1FFB567256}"/>
      </w:docPartPr>
      <w:docPartBody>
        <w:p w:rsidR="00592C86" w:rsidRDefault="00592C86">
          <w:pPr>
            <w:pStyle w:val="6F1F451B2A004111A4CF71DC99673AA1"/>
          </w:pPr>
          <w:r>
            <w:rPr>
              <w:rStyle w:val="PlaceholderText"/>
            </w:rPr>
            <w:t>[Last name]</w:t>
          </w:r>
        </w:p>
      </w:docPartBody>
    </w:docPart>
    <w:docPart>
      <w:docPartPr>
        <w:name w:val="14F7311FF18B47B78DFFEDB13A24CB55"/>
        <w:category>
          <w:name w:val="General"/>
          <w:gallery w:val="placeholder"/>
        </w:category>
        <w:types>
          <w:type w:val="bbPlcHdr"/>
        </w:types>
        <w:behaviors>
          <w:behavior w:val="content"/>
        </w:behaviors>
        <w:guid w:val="{12B7F261-D070-43D8-9238-B7973562CCED}"/>
      </w:docPartPr>
      <w:docPartBody>
        <w:p w:rsidR="00592C86" w:rsidRDefault="00592C86">
          <w:pPr>
            <w:pStyle w:val="14F7311FF18B47B78DFFEDB13A24CB55"/>
          </w:pPr>
          <w:r>
            <w:rPr>
              <w:rStyle w:val="PlaceholderText"/>
            </w:rPr>
            <w:t>[Enter your biography]</w:t>
          </w:r>
        </w:p>
      </w:docPartBody>
    </w:docPart>
    <w:docPart>
      <w:docPartPr>
        <w:name w:val="5FB23A00A6B8482C82F8944433B71C9A"/>
        <w:category>
          <w:name w:val="General"/>
          <w:gallery w:val="placeholder"/>
        </w:category>
        <w:types>
          <w:type w:val="bbPlcHdr"/>
        </w:types>
        <w:behaviors>
          <w:behavior w:val="content"/>
        </w:behaviors>
        <w:guid w:val="{67383C21-88D2-4EAF-8825-2CAFAEEFC842}"/>
      </w:docPartPr>
      <w:docPartBody>
        <w:p w:rsidR="00592C86" w:rsidRDefault="00592C86">
          <w:pPr>
            <w:pStyle w:val="5FB23A00A6B8482C82F8944433B71C9A"/>
          </w:pPr>
          <w:r>
            <w:rPr>
              <w:rStyle w:val="PlaceholderText"/>
            </w:rPr>
            <w:t>[Enter the institution with which you are affiliated]</w:t>
          </w:r>
        </w:p>
      </w:docPartBody>
    </w:docPart>
    <w:docPart>
      <w:docPartPr>
        <w:name w:val="5BE9719F5DD64B799877EA805A3C0B17"/>
        <w:category>
          <w:name w:val="General"/>
          <w:gallery w:val="placeholder"/>
        </w:category>
        <w:types>
          <w:type w:val="bbPlcHdr"/>
        </w:types>
        <w:behaviors>
          <w:behavior w:val="content"/>
        </w:behaviors>
        <w:guid w:val="{84E6F7C8-E733-4E3D-ACEF-83394718BD95}"/>
      </w:docPartPr>
      <w:docPartBody>
        <w:p w:rsidR="00592C86" w:rsidRDefault="00592C86">
          <w:pPr>
            <w:pStyle w:val="5BE9719F5DD64B799877EA805A3C0B17"/>
          </w:pPr>
          <w:r w:rsidRPr="00EF74F7">
            <w:rPr>
              <w:b/>
              <w:color w:val="808080" w:themeColor="background1" w:themeShade="80"/>
            </w:rPr>
            <w:t>[Enter the headword for your article]</w:t>
          </w:r>
        </w:p>
      </w:docPartBody>
    </w:docPart>
    <w:docPart>
      <w:docPartPr>
        <w:name w:val="0130DA509393430784D5A4B9101AB30E"/>
        <w:category>
          <w:name w:val="General"/>
          <w:gallery w:val="placeholder"/>
        </w:category>
        <w:types>
          <w:type w:val="bbPlcHdr"/>
        </w:types>
        <w:behaviors>
          <w:behavior w:val="content"/>
        </w:behaviors>
        <w:guid w:val="{C6A93195-70D4-4EA1-ADB7-D03F8DE0C813}"/>
      </w:docPartPr>
      <w:docPartBody>
        <w:p w:rsidR="00592C86" w:rsidRDefault="00592C86">
          <w:pPr>
            <w:pStyle w:val="0130DA509393430784D5A4B9101AB3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C40307AF3422A8BC22E77C42D5551"/>
        <w:category>
          <w:name w:val="General"/>
          <w:gallery w:val="placeholder"/>
        </w:category>
        <w:types>
          <w:type w:val="bbPlcHdr"/>
        </w:types>
        <w:behaviors>
          <w:behavior w:val="content"/>
        </w:behaviors>
        <w:guid w:val="{26CD27E5-5EC4-4900-851F-DF11E422E74B}"/>
      </w:docPartPr>
      <w:docPartBody>
        <w:p w:rsidR="00592C86" w:rsidRDefault="00592C86">
          <w:pPr>
            <w:pStyle w:val="0C9C40307AF3422A8BC22E77C42D55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CFF8825A13498183A74BE44BA4AFF4"/>
        <w:category>
          <w:name w:val="General"/>
          <w:gallery w:val="placeholder"/>
        </w:category>
        <w:types>
          <w:type w:val="bbPlcHdr"/>
        </w:types>
        <w:behaviors>
          <w:behavior w:val="content"/>
        </w:behaviors>
        <w:guid w:val="{D5401F1D-5DFC-4D5A-AC82-685AAE40CE36}"/>
      </w:docPartPr>
      <w:docPartBody>
        <w:p w:rsidR="00592C86" w:rsidRDefault="00592C86">
          <w:pPr>
            <w:pStyle w:val="7ACFF8825A13498183A74BE44BA4AF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8448C136954E2D82DD06A1CBD9F231"/>
        <w:category>
          <w:name w:val="General"/>
          <w:gallery w:val="placeholder"/>
        </w:category>
        <w:types>
          <w:type w:val="bbPlcHdr"/>
        </w:types>
        <w:behaviors>
          <w:behavior w:val="content"/>
        </w:behaviors>
        <w:guid w:val="{8D86C989-0A0C-47BE-BBB0-32771855C35C}"/>
      </w:docPartPr>
      <w:docPartBody>
        <w:p w:rsidR="00592C86" w:rsidRDefault="00592C86">
          <w:pPr>
            <w:pStyle w:val="DF8448C136954E2D82DD06A1CBD9F2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86"/>
    <w:rsid w:val="00592C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7BF684FE87481794C4AC67E716E5FE">
    <w:name w:val="487BF684FE87481794C4AC67E716E5FE"/>
  </w:style>
  <w:style w:type="paragraph" w:customStyle="1" w:styleId="AFD71247309740C3AC6ECE00E2FEA7F6">
    <w:name w:val="AFD71247309740C3AC6ECE00E2FEA7F6"/>
  </w:style>
  <w:style w:type="paragraph" w:customStyle="1" w:styleId="7435ACB8A4B448BA95782FFB6C3C1E7D">
    <w:name w:val="7435ACB8A4B448BA95782FFB6C3C1E7D"/>
  </w:style>
  <w:style w:type="paragraph" w:customStyle="1" w:styleId="6F1F451B2A004111A4CF71DC99673AA1">
    <w:name w:val="6F1F451B2A004111A4CF71DC99673AA1"/>
  </w:style>
  <w:style w:type="paragraph" w:customStyle="1" w:styleId="14F7311FF18B47B78DFFEDB13A24CB55">
    <w:name w:val="14F7311FF18B47B78DFFEDB13A24CB55"/>
  </w:style>
  <w:style w:type="paragraph" w:customStyle="1" w:styleId="5FB23A00A6B8482C82F8944433B71C9A">
    <w:name w:val="5FB23A00A6B8482C82F8944433B71C9A"/>
  </w:style>
  <w:style w:type="paragraph" w:customStyle="1" w:styleId="5BE9719F5DD64B799877EA805A3C0B17">
    <w:name w:val="5BE9719F5DD64B799877EA805A3C0B17"/>
  </w:style>
  <w:style w:type="paragraph" w:customStyle="1" w:styleId="0130DA509393430784D5A4B9101AB30E">
    <w:name w:val="0130DA509393430784D5A4B9101AB30E"/>
  </w:style>
  <w:style w:type="paragraph" w:customStyle="1" w:styleId="0C9C40307AF3422A8BC22E77C42D5551">
    <w:name w:val="0C9C40307AF3422A8BC22E77C42D5551"/>
  </w:style>
  <w:style w:type="paragraph" w:customStyle="1" w:styleId="7ACFF8825A13498183A74BE44BA4AFF4">
    <w:name w:val="7ACFF8825A13498183A74BE44BA4AFF4"/>
  </w:style>
  <w:style w:type="paragraph" w:customStyle="1" w:styleId="DF8448C136954E2D82DD06A1CBD9F231">
    <w:name w:val="DF8448C136954E2D82DD06A1CBD9F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Bat01</b:Tag>
    <b:SourceType>BookSection</b:SourceType>
    <b:Guid>{554382B1-24BC-4870-B003-4E43FB452BBA}</b:Guid>
    <b:Author>
      <b:Author>
        <b:NameList>
          <b:Person>
            <b:Last>Batchen</b:Last>
            <b:First>G.</b:First>
          </b:Person>
        </b:NameList>
      </b:Author>
    </b:Author>
    <b:Title>Taking and Making</b:Title>
    <b:JournalName>Each Wild Idea: Writing, Photography, History</b:JournalName>
    <b:Year>2001</b:Year>
    <b:Pages>82-108</b:Pages>
    <b:BookTitle>Each Wild Idea: Writing, Photography, History</b:BookTitle>
    <b:Publisher>MIT</b:Publisher>
    <b:RefOrder>1</b:RefOrder>
  </b:Source>
  <b:Source>
    <b:Tag>Cro04</b:Tag>
    <b:SourceType>Book</b:SourceType>
    <b:Guid>{8E67198A-565C-4834-9EA7-DEDC13E295E5}</b:Guid>
    <b:Title>Bodyculture: Max Dupain, photography, and Australian Culture, 1919-1939</b:Title>
    <b:Year>2004</b:Year>
    <b:City>Victoria</b:City>
    <b:Publisher>Images Publishing in association with the National Gallery of Victoria</b:Publisher>
    <b:Medium>Print</b:Medium>
    <b:Author>
      <b:Author>
        <b:NameList>
          <b:Person>
            <b:Last>Crombie</b:Last>
            <b:First>I.</b:First>
          </b:Person>
        </b:NameList>
      </b:Author>
    </b:Author>
    <b:RefOrder>2</b:RefOrder>
  </b:Source>
  <b:Source>
    <b:Tag>Dup86</b:Tag>
    <b:SourceType>Book</b:SourceType>
    <b:Guid>{21FF3D94-0324-4046-87AF-E48DCD48BD9F}</b:Guid>
    <b:Author>
      <b:Author>
        <b:NameList>
          <b:Person>
            <b:Last>Dupain</b:Last>
            <b:First>M.</b:First>
          </b:Person>
        </b:NameList>
      </b:Author>
    </b:Author>
    <b:Title>Max Dupain's Australia</b:Title>
    <b:Year>1986</b:Year>
    <b:City>Ringwood, Victoria</b:City>
    <b:Publisher>Viking</b:Publisher>
    <b:Medium>Print</b:Medium>
    <b:RefOrder>3</b:RefOrder>
  </b:Source>
  <b:Source>
    <b:Tag>New80</b:Tag>
    <b:SourceType>Book</b:SourceType>
    <b:Guid>{CAEDEA69-7375-49FC-9E99-07396051255D}</b:Guid>
    <b:Author>
      <b:Author>
        <b:NameList>
          <b:Person>
            <b:Last>Newton</b:Last>
            <b:First>G.</b:First>
          </b:Person>
        </b:NameList>
      </b:Author>
    </b:Author>
    <b:Title>Max Dupain</b:Title>
    <b:Year>1980</b:Year>
    <b:City>Sydney</b:City>
    <b:Publisher>David Ells Press</b:Publisher>
    <b:Medium>Print</b:Medium>
    <b:RefOrder>4</b:RefOrder>
  </b:Source>
</b:Sources>
</file>

<file path=customXml/itemProps1.xml><?xml version="1.0" encoding="utf-8"?>
<ds:datastoreItem xmlns:ds="http://schemas.openxmlformats.org/officeDocument/2006/customXml" ds:itemID="{D347AB7E-2FB5-47C7-8493-0B6208F1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2014-08-05T04:01:00Z</dcterms:created>
  <dcterms:modified xsi:type="dcterms:W3CDTF">2014-08-12T02:14:00Z</dcterms:modified>
</cp:coreProperties>
</file>