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73FDB81CDF4AD0AA6CCAEF8A9CDD7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DC299C295E466CA36431B8106C7434"/>
            </w:placeholder>
            <w:text/>
          </w:sdtPr>
          <w:sdtContent>
            <w:tc>
              <w:tcPr>
                <w:tcW w:w="2073" w:type="dxa"/>
              </w:tcPr>
              <w:p w:rsidR="00B574C9" w:rsidRDefault="0030330E" w:rsidP="0030330E">
                <w:r>
                  <w:t>Anne</w:t>
                </w:r>
              </w:p>
            </w:tc>
          </w:sdtContent>
        </w:sdt>
        <w:sdt>
          <w:sdtPr>
            <w:alias w:val="Middle name"/>
            <w:tag w:val="authorMiddleName"/>
            <w:id w:val="-2076034781"/>
            <w:placeholder>
              <w:docPart w:val="93BD63EDB6054F949F8176CE9DEDEB3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5812419D99B4E7D92E9D1E15EDCA2D4"/>
            </w:placeholder>
            <w:text/>
          </w:sdtPr>
          <w:sdtContent>
            <w:tc>
              <w:tcPr>
                <w:tcW w:w="2642" w:type="dxa"/>
              </w:tcPr>
              <w:p w:rsidR="00B574C9" w:rsidRDefault="0030330E" w:rsidP="0030330E">
                <w:r>
                  <w:t>Gray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C0169AC940441EBD4F58C971BB216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E0F6FA421FB41019B200F319B5FC11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643A718537741C5A4FAA343F692922A"/>
            </w:placeholder>
            <w:text/>
          </w:sdtPr>
          <w:sdtContent>
            <w:tc>
              <w:tcPr>
                <w:tcW w:w="9016" w:type="dxa"/>
                <w:tcMar>
                  <w:top w:w="113" w:type="dxa"/>
                  <w:bottom w:w="113" w:type="dxa"/>
                </w:tcMar>
              </w:tcPr>
              <w:p w:rsidR="003F0D73" w:rsidRPr="00FB589A" w:rsidRDefault="0030330E" w:rsidP="0030330E">
                <w:pPr>
                  <w:rPr>
                    <w:b/>
                  </w:rPr>
                </w:pPr>
                <w:proofErr w:type="spellStart"/>
                <w:r>
                  <w:rPr>
                    <w:b/>
                  </w:rPr>
                  <w:t>Drysdale</w:t>
                </w:r>
                <w:proofErr w:type="spellEnd"/>
                <w:r>
                  <w:rPr>
                    <w:b/>
                  </w:rPr>
                  <w:t>, Russell (1912 – 1981)</w:t>
                </w:r>
              </w:p>
            </w:tc>
          </w:sdtContent>
        </w:sdt>
      </w:tr>
      <w:tr w:rsidR="00464699" w:rsidTr="007821B0">
        <w:sdt>
          <w:sdtPr>
            <w:alias w:val="Variant headwords"/>
            <w:tag w:val="variantHeadwords"/>
            <w:id w:val="173464402"/>
            <w:placeholder>
              <w:docPart w:val="5677D8D11D4D415AA7F115172AB12C04"/>
            </w:placeholder>
            <w:showingPlcHdr/>
          </w:sdtPr>
          <w:sdtContent>
            <w:tc>
              <w:tcPr>
                <w:tcW w:w="9016" w:type="dxa"/>
                <w:tcMar>
                  <w:top w:w="113" w:type="dxa"/>
                  <w:bottom w:w="113" w:type="dxa"/>
                </w:tcMar>
              </w:tcPr>
              <w:p w:rsidR="00464699" w:rsidRDefault="0030330E" w:rsidP="0030330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4FFF086E08C4E9CB630A04486BEC630"/>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6B25FBF4F594F9C8718584C71E2C9CA"/>
            </w:placeholder>
          </w:sdtPr>
          <w:sdtContent>
            <w:tc>
              <w:tcPr>
                <w:tcW w:w="9016" w:type="dxa"/>
                <w:tcMar>
                  <w:top w:w="113" w:type="dxa"/>
                  <w:bottom w:w="113" w:type="dxa"/>
                </w:tcMar>
              </w:tcPr>
              <w:p w:rsidR="0030330E" w:rsidRDefault="0030330E" w:rsidP="0030330E">
                <w:r>
                  <w:t xml:space="preserve">     </w:t>
                </w:r>
                <w:r w:rsidRPr="0030330E">
                  <w:t xml:space="preserve">Russell </w:t>
                </w:r>
                <w:proofErr w:type="spellStart"/>
                <w:r w:rsidRPr="0030330E">
                  <w:t>Drysdale</w:t>
                </w:r>
                <w:proofErr w:type="spellEnd"/>
                <w:r w:rsidRPr="0030330E">
                  <w:t xml:space="preserve"> created an original vision of the Australian landscape </w:t>
                </w:r>
                <w:proofErr w:type="gramStart"/>
                <w:r w:rsidRPr="0030330E">
                  <w:t>from  the</w:t>
                </w:r>
                <w:proofErr w:type="gramEnd"/>
                <w:r w:rsidRPr="0030330E">
                  <w:t xml:space="preserve"> 1940s to the 1960s, portraying the emptiness and loneliness of the Australian outback and country townships in his paintings, drawings and photographs. During the Second World War he depicted everyday subjects, such as groups of servicemen waiting at railway stations. He travelled numerous times to the interior of Australia, including a trip to record the drought devastation in South Western New South Wales in 1944. This visit inspired images that convey the environmental degradation of the landscape. In 1947 he explored the Bathurst region with Donald Friend where he discovered </w:t>
                </w:r>
                <w:proofErr w:type="spellStart"/>
                <w:r w:rsidRPr="0030330E">
                  <w:t>Sofala</w:t>
                </w:r>
                <w:proofErr w:type="spellEnd"/>
                <w:r w:rsidRPr="0030330E">
                  <w:t xml:space="preserve"> and Hill End, an area that became his subject matter for a number of years. </w:t>
                </w:r>
                <w:proofErr w:type="spellStart"/>
                <w:r w:rsidRPr="0030330E">
                  <w:t>Drysdale</w:t>
                </w:r>
                <w:proofErr w:type="spellEnd"/>
                <w:r w:rsidRPr="0030330E">
                  <w:t xml:space="preserve"> painted many images of deserted country towns as well as brooding landscapes peopled with stockmen and station hands. In his paintings of Aborigines </w:t>
                </w:r>
                <w:proofErr w:type="spellStart"/>
                <w:r w:rsidRPr="0030330E">
                  <w:t>Drysdale</w:t>
                </w:r>
                <w:proofErr w:type="spellEnd"/>
                <w:r w:rsidRPr="0030330E">
                  <w:t xml:space="preserve"> expressed a deep concern for the Indigenous people, often placing them within his paintings in a manner that conveys a sense of dispossession. His work was singled out by Kenneth Clark in 1949 as being among the most original in Australian art, and his exhibition at the Leicester Galleries, London, in 1950 convinced British critics that Australian artists had an original vision.</w:t>
                </w:r>
                <w:r w:rsidRPr="00335E83">
                  <w:t xml:space="preserve"> </w:t>
                </w:r>
              </w:p>
              <w:p w:rsidR="0030330E" w:rsidRDefault="0030330E" w:rsidP="0030330E">
                <w:pPr>
                  <w:keepNext/>
                </w:pPr>
                <w:r>
                  <w:br/>
                  <w:t xml:space="preserve">File:the_dovers_wife_drysdale.jpg </w:t>
                </w:r>
                <w:r>
                  <w:br/>
                </w:r>
              </w:p>
              <w:p w:rsidR="0030330E" w:rsidRDefault="0030330E" w:rsidP="0030330E">
                <w:pPr>
                  <w:pStyle w:val="Caption"/>
                </w:pPr>
                <w:fldSimple w:instr=" SEQ Figure \* ARABIC ">
                  <w:r>
                    <w:rPr>
                      <w:noProof/>
                    </w:rPr>
                    <w:t>1</w:t>
                  </w:r>
                </w:fldSimple>
                <w:r>
                  <w:t xml:space="preserve"> </w:t>
                </w:r>
                <w:r w:rsidRPr="00A04693">
                  <w:t xml:space="preserve">Russell </w:t>
                </w:r>
                <w:proofErr w:type="spellStart"/>
                <w:r w:rsidRPr="00A04693">
                  <w:t>Drysdale</w:t>
                </w:r>
                <w:proofErr w:type="spellEnd"/>
                <w:r w:rsidRPr="00A04693">
                  <w:t>, The Drover’s Wife, 1945, oil on canvas, 51.5x61.5 cm, National Gallery Australia, Accession No: NGA 87.1612.</w:t>
                </w:r>
              </w:p>
              <w:p w:rsidR="0030330E" w:rsidRDefault="0030330E" w:rsidP="0030330E"/>
              <w:p w:rsidR="0030330E" w:rsidRDefault="0030330E" w:rsidP="0030330E">
                <w:r>
                  <w:t xml:space="preserve">     </w:t>
                </w:r>
                <w:r w:rsidRPr="00C33813">
                  <w:t xml:space="preserve">The son of an Anglo-Australian pastoralist, </w:t>
                </w:r>
                <w:r>
                  <w:t>he was b</w:t>
                </w:r>
                <w:r w:rsidRPr="00C33813">
                  <w:t xml:space="preserve">orn </w:t>
                </w:r>
                <w:r>
                  <w:t xml:space="preserve">in </w:t>
                </w:r>
                <w:r w:rsidRPr="00C33813">
                  <w:t xml:space="preserve">Bognor Regis, Sussex, </w:t>
                </w:r>
                <w:r>
                  <w:t xml:space="preserve">on </w:t>
                </w:r>
                <w:r w:rsidRPr="00C33813">
                  <w:t>7 February 1912</w:t>
                </w:r>
                <w:r>
                  <w:t xml:space="preserve">. He travelled to Australia with his family twice as a child, including a two-year stay in </w:t>
                </w:r>
                <w:r w:rsidRPr="00C33813">
                  <w:t xml:space="preserve">North </w:t>
                </w:r>
                <w:proofErr w:type="gramStart"/>
                <w:r w:rsidRPr="00C33813">
                  <w:t>Queensland</w:t>
                </w:r>
                <w:r>
                  <w:t xml:space="preserve">  in</w:t>
                </w:r>
                <w:proofErr w:type="gramEnd"/>
                <w:r>
                  <w:t xml:space="preserve"> </w:t>
                </w:r>
                <w:r w:rsidRPr="00C33813">
                  <w:t>1919</w:t>
                </w:r>
                <w:r>
                  <w:t>-</w:t>
                </w:r>
                <w:r w:rsidRPr="00C33813">
                  <w:t>21</w:t>
                </w:r>
                <w:r>
                  <w:t xml:space="preserve"> before settling permanently in</w:t>
                </w:r>
                <w:r w:rsidRPr="00C33813">
                  <w:t xml:space="preserve"> Melbourne</w:t>
                </w:r>
                <w:r>
                  <w:t xml:space="preserve"> with his family in 1923. He attended Geelong Grammar School as a </w:t>
                </w:r>
                <w:proofErr w:type="spellStart"/>
                <w:r>
                  <w:t>boarder</w:t>
                </w:r>
                <w:proofErr w:type="spellEnd"/>
                <w:r>
                  <w:t xml:space="preserve">, where many of his fellow students came from the country and shared a common interest in life on the land. </w:t>
                </w:r>
                <w:r w:rsidRPr="003D6301">
                  <w:t xml:space="preserve">In 1929 </w:t>
                </w:r>
                <w:proofErr w:type="spellStart"/>
                <w:r w:rsidRPr="003D6301">
                  <w:t>Drysdale</w:t>
                </w:r>
                <w:proofErr w:type="spellEnd"/>
                <w:r w:rsidRPr="003D6301">
                  <w:t xml:space="preserve"> developed a detached retina in his left eye, a condition which </w:t>
                </w:r>
                <w:r>
                  <w:t>haunted</w:t>
                </w:r>
                <w:r w:rsidRPr="003D6301">
                  <w:t xml:space="preserve"> him f</w:t>
                </w:r>
                <w:r>
                  <w:t>or the rest of his life</w:t>
                </w:r>
                <w:r w:rsidRPr="003D6301">
                  <w:t>.</w:t>
                </w:r>
                <w:r>
                  <w:rPr>
                    <w:rFonts w:ascii="Arial" w:hAnsi="Arial" w:cs="Arial"/>
                  </w:rPr>
                  <w:t xml:space="preserve"> </w:t>
                </w:r>
                <w:r w:rsidRPr="003D6301">
                  <w:t>While in hospital</w:t>
                </w:r>
                <w:r>
                  <w:t xml:space="preserve"> and</w:t>
                </w:r>
                <w:r w:rsidRPr="003D6301">
                  <w:t xml:space="preserve"> recovering from eye treatment, he was encouraged to take up art. </w:t>
                </w:r>
                <w:r>
                  <w:t>He visited Europe in 1932-</w:t>
                </w:r>
                <w:r w:rsidRPr="00C33813">
                  <w:t>34</w:t>
                </w:r>
                <w:r>
                  <w:t xml:space="preserve"> and </w:t>
                </w:r>
                <w:r w:rsidRPr="00C33813">
                  <w:t>returned to Melbourne</w:t>
                </w:r>
                <w:r>
                  <w:t xml:space="preserve"> in</w:t>
                </w:r>
                <w:r w:rsidRPr="00C33813">
                  <w:t xml:space="preserve"> 1935</w:t>
                </w:r>
                <w:r>
                  <w:t>. From 1935 to 1938 h</w:t>
                </w:r>
                <w:r w:rsidRPr="00C33813">
                  <w:t xml:space="preserve">e studied </w:t>
                </w:r>
                <w:r>
                  <w:t xml:space="preserve">art in Melbourne </w:t>
                </w:r>
                <w:r w:rsidRPr="00C33813">
                  <w:t>with George Bell</w:t>
                </w:r>
                <w:r>
                  <w:t>. B</w:t>
                </w:r>
                <w:r w:rsidRPr="00C33813">
                  <w:t>etween 1938 and 1939</w:t>
                </w:r>
                <w:r>
                  <w:t xml:space="preserve"> </w:t>
                </w:r>
                <w:proofErr w:type="spellStart"/>
                <w:r>
                  <w:t>Drysdale</w:t>
                </w:r>
                <w:proofErr w:type="spellEnd"/>
                <w:r>
                  <w:t xml:space="preserve"> </w:t>
                </w:r>
                <w:r w:rsidRPr="00C33813">
                  <w:t xml:space="preserve">travelled to London, where he attended Iain </w:t>
                </w:r>
                <w:proofErr w:type="spellStart"/>
                <w:r w:rsidRPr="00C33813">
                  <w:t>Macnab’s</w:t>
                </w:r>
                <w:proofErr w:type="spellEnd"/>
                <w:r w:rsidRPr="00C33813">
                  <w:t xml:space="preserve"> Grosvenor School of Modern Art, and </w:t>
                </w:r>
                <w:r>
                  <w:t xml:space="preserve">to </w:t>
                </w:r>
                <w:r w:rsidRPr="00C33813">
                  <w:t xml:space="preserve">Paris. </w:t>
                </w:r>
                <w:r>
                  <w:t xml:space="preserve">He </w:t>
                </w:r>
                <w:r w:rsidRPr="00C33813">
                  <w:t>mo</w:t>
                </w:r>
                <w:r>
                  <w:t>ved to Sydney in</w:t>
                </w:r>
                <w:r w:rsidRPr="00C33813">
                  <w:t xml:space="preserve"> 1940</w:t>
                </w:r>
                <w:r>
                  <w:t xml:space="preserve">. </w:t>
                </w:r>
              </w:p>
              <w:p w:rsidR="0030330E" w:rsidRDefault="0030330E" w:rsidP="0030330E"/>
              <w:p w:rsidR="0030330E" w:rsidRPr="00867942" w:rsidRDefault="0030330E" w:rsidP="0030330E">
                <w:r>
                  <w:t xml:space="preserve">     </w:t>
                </w:r>
                <w:r w:rsidRPr="00335E83">
                  <w:t xml:space="preserve">In 1954 </w:t>
                </w:r>
                <w:proofErr w:type="spellStart"/>
                <w:r>
                  <w:t>Drysdale</w:t>
                </w:r>
                <w:proofErr w:type="spellEnd"/>
                <w:r w:rsidRPr="00335E83">
                  <w:t xml:space="preserve"> represented Australia at the Venice Biennale. </w:t>
                </w:r>
                <w:r>
                  <w:t xml:space="preserve">He </w:t>
                </w:r>
                <w:r w:rsidRPr="00C33813">
                  <w:t xml:space="preserve">moved to Hardy’s Bay, New </w:t>
                </w:r>
                <w:r w:rsidRPr="00C33813">
                  <w:lastRenderedPageBreak/>
                  <w:t>South Wales</w:t>
                </w:r>
                <w:r>
                  <w:t xml:space="preserve"> in 1966 and </w:t>
                </w:r>
                <w:r w:rsidRPr="00C33813">
                  <w:t xml:space="preserve">died </w:t>
                </w:r>
                <w:r>
                  <w:t>in Sydney on</w:t>
                </w:r>
                <w:r w:rsidRPr="00C33813">
                  <w:t xml:space="preserve"> 29 June 1981</w:t>
                </w:r>
                <w:r>
                  <w:t xml:space="preserve">. </w:t>
                </w:r>
                <w:r w:rsidRPr="00335E83">
                  <w:t xml:space="preserve">His work is </w:t>
                </w:r>
                <w:r w:rsidRPr="00867942">
                  <w:t>held b</w:t>
                </w:r>
                <w:r>
                  <w:t xml:space="preserve">y all major Australian galleries, the </w:t>
                </w:r>
                <w:r w:rsidRPr="009A6ED2">
                  <w:t xml:space="preserve">Tate in </w:t>
                </w:r>
                <w:r w:rsidRPr="00867942">
                  <w:t>London</w:t>
                </w:r>
                <w:r w:rsidRPr="00AA7E55">
                  <w:t xml:space="preserve">, </w:t>
                </w:r>
                <w:r w:rsidRPr="009A6ED2">
                  <w:t>and</w:t>
                </w:r>
                <w:r>
                  <w:t xml:space="preserve"> the Metropolitan Museum of Art, New York. </w:t>
                </w:r>
                <w:r w:rsidRPr="00867942">
                  <w:rPr>
                    <w:snapToGrid w:val="0"/>
                  </w:rPr>
                  <w:t xml:space="preserve">He has been the subject of several surveys and </w:t>
                </w:r>
                <w:r w:rsidRPr="00867942">
                  <w:t>a touring retrospective was organised by the National Gallery of Victoria, Melbourne, in 1997.</w:t>
                </w:r>
              </w:p>
              <w:p w:rsidR="0030330E" w:rsidRDefault="0030330E" w:rsidP="0030330E"/>
              <w:p w:rsidR="003F0D73" w:rsidRDefault="003F0D73" w:rsidP="0030330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38FD7F57CA1403096FF91E7A141469F"/>
              </w:placeholder>
            </w:sdtPr>
            <w:sdtContent>
              <w:p w:rsidR="0030330E" w:rsidRDefault="0030330E" w:rsidP="0030330E">
                <w:sdt>
                  <w:sdtPr>
                    <w:id w:val="221366440"/>
                    <w:citation/>
                  </w:sdtPr>
                  <w:sdtContent>
                    <w:r>
                      <w:fldChar w:fldCharType="begin"/>
                    </w:r>
                    <w:r>
                      <w:rPr>
                        <w:lang w:val="en-CA"/>
                      </w:rPr>
                      <w:instrText xml:space="preserve"> CITATION Bod87 \l 4105 </w:instrText>
                    </w:r>
                    <w:r>
                      <w:fldChar w:fldCharType="separate"/>
                    </w:r>
                    <w:r w:rsidRPr="0030330E">
                      <w:rPr>
                        <w:noProof/>
                        <w:lang w:val="en-CA"/>
                      </w:rPr>
                      <w:t>(Boddington)</w:t>
                    </w:r>
                    <w:r>
                      <w:fldChar w:fldCharType="end"/>
                    </w:r>
                  </w:sdtContent>
                </w:sdt>
              </w:p>
              <w:p w:rsidR="0030330E" w:rsidRDefault="0030330E" w:rsidP="0030330E"/>
              <w:p w:rsidR="0030330E" w:rsidRDefault="0030330E" w:rsidP="0030330E">
                <w:sdt>
                  <w:sdtPr>
                    <w:id w:val="221366431"/>
                    <w:citation/>
                  </w:sdtPr>
                  <w:sdtContent>
                    <w:r>
                      <w:fldChar w:fldCharType="begin"/>
                    </w:r>
                    <w:r>
                      <w:rPr>
                        <w:lang w:val="en-CA"/>
                      </w:rPr>
                      <w:instrText xml:space="preserve"> CITATION Bur51 \l 4105 </w:instrText>
                    </w:r>
                    <w:r>
                      <w:fldChar w:fldCharType="separate"/>
                    </w:r>
                    <w:r>
                      <w:rPr>
                        <w:noProof/>
                        <w:lang w:val="en-CA"/>
                      </w:rPr>
                      <w:t xml:space="preserve"> </w:t>
                    </w:r>
                    <w:r w:rsidRPr="0030330E">
                      <w:rPr>
                        <w:noProof/>
                        <w:lang w:val="en-CA"/>
                      </w:rPr>
                      <w:t>(Burke)</w:t>
                    </w:r>
                    <w:r>
                      <w:fldChar w:fldCharType="end"/>
                    </w:r>
                  </w:sdtContent>
                </w:sdt>
              </w:p>
              <w:p w:rsidR="0030330E" w:rsidRDefault="0030330E" w:rsidP="0030330E"/>
              <w:p w:rsidR="0030330E" w:rsidRDefault="0030330E" w:rsidP="0030330E">
                <w:pPr>
                  <w:tabs>
                    <w:tab w:val="left" w:pos="1574"/>
                  </w:tabs>
                </w:pPr>
                <w:sdt>
                  <w:sdtPr>
                    <w:id w:val="221366433"/>
                    <w:citation/>
                  </w:sdtPr>
                  <w:sdtContent>
                    <w:r>
                      <w:fldChar w:fldCharType="begin"/>
                    </w:r>
                    <w:r>
                      <w:rPr>
                        <w:lang w:val="en-CA"/>
                      </w:rPr>
                      <w:instrText xml:space="preserve"> CITATION Dut64 \l 4105 </w:instrText>
                    </w:r>
                    <w:r>
                      <w:fldChar w:fldCharType="separate"/>
                    </w:r>
                    <w:r w:rsidRPr="0030330E">
                      <w:rPr>
                        <w:noProof/>
                        <w:lang w:val="en-CA"/>
                      </w:rPr>
                      <w:t>(Dutton)</w:t>
                    </w:r>
                    <w:r>
                      <w:fldChar w:fldCharType="end"/>
                    </w:r>
                  </w:sdtContent>
                </w:sdt>
                <w:r>
                  <w:tab/>
                </w:r>
              </w:p>
              <w:p w:rsidR="0030330E" w:rsidRDefault="0030330E" w:rsidP="0030330E"/>
              <w:p w:rsidR="0030330E" w:rsidRDefault="0030330E" w:rsidP="0030330E">
                <w:sdt>
                  <w:sdtPr>
                    <w:id w:val="221366436"/>
                    <w:citation/>
                  </w:sdtPr>
                  <w:sdtContent>
                    <w:r>
                      <w:fldChar w:fldCharType="begin"/>
                    </w:r>
                    <w:r>
                      <w:rPr>
                        <w:lang w:val="en-CA"/>
                      </w:rPr>
                      <w:instrText xml:space="preserve"> CITATION Kle81 \l 4105 </w:instrText>
                    </w:r>
                    <w:r>
                      <w:fldChar w:fldCharType="separate"/>
                    </w:r>
                    <w:r w:rsidRPr="0030330E">
                      <w:rPr>
                        <w:noProof/>
                        <w:lang w:val="en-CA"/>
                      </w:rPr>
                      <w:t>(Klepac)</w:t>
                    </w:r>
                    <w:r>
                      <w:fldChar w:fldCharType="end"/>
                    </w:r>
                  </w:sdtContent>
                </w:sdt>
              </w:p>
              <w:p w:rsidR="0030330E" w:rsidRDefault="0030330E" w:rsidP="0030330E"/>
              <w:p w:rsidR="0030330E" w:rsidRDefault="0030330E" w:rsidP="0030330E">
                <w:sdt>
                  <w:sdtPr>
                    <w:id w:val="221366472"/>
                    <w:citation/>
                  </w:sdtPr>
                  <w:sdtContent>
                    <w:r>
                      <w:fldChar w:fldCharType="begin"/>
                    </w:r>
                    <w:r>
                      <w:rPr>
                        <w:lang w:val="en-CA"/>
                      </w:rPr>
                      <w:instrText xml:space="preserve"> CITATION Hea13 \l 4105 </w:instrText>
                    </w:r>
                    <w:r>
                      <w:fldChar w:fldCharType="separate"/>
                    </w:r>
                    <w:r w:rsidRPr="0030330E">
                      <w:rPr>
                        <w:noProof/>
                        <w:lang w:val="en-CA"/>
                      </w:rPr>
                      <w:t>(Heathcote)</w:t>
                    </w:r>
                    <w:r>
                      <w:fldChar w:fldCharType="end"/>
                    </w:r>
                  </w:sdtContent>
                </w:sdt>
              </w:p>
              <w:p w:rsidR="0030330E" w:rsidRDefault="0030330E" w:rsidP="0030330E"/>
              <w:p w:rsidR="0030330E" w:rsidRDefault="0030330E" w:rsidP="0030330E">
                <w:sdt>
                  <w:sdtPr>
                    <w:id w:val="221366454"/>
                    <w:citation/>
                  </w:sdtPr>
                  <w:sdtContent>
                    <w:r>
                      <w:fldChar w:fldCharType="begin"/>
                    </w:r>
                    <w:r>
                      <w:rPr>
                        <w:lang w:val="en-CA"/>
                      </w:rPr>
                      <w:instrText xml:space="preserve"> CITATION Smi97 \l 4105 </w:instrText>
                    </w:r>
                    <w:r>
                      <w:fldChar w:fldCharType="separate"/>
                    </w:r>
                    <w:r w:rsidRPr="0030330E">
                      <w:rPr>
                        <w:noProof/>
                        <w:lang w:val="en-CA"/>
                      </w:rPr>
                      <w:t>(Smith)</w:t>
                    </w:r>
                    <w:r>
                      <w:fldChar w:fldCharType="end"/>
                    </w:r>
                  </w:sdtContent>
                </w:sdt>
              </w:p>
              <w:p w:rsidR="0030330E" w:rsidRDefault="0030330E" w:rsidP="0030330E"/>
              <w:p w:rsidR="003235A7" w:rsidRDefault="00662A02" w:rsidP="0030330E"/>
            </w:sdtContent>
          </w:sdt>
        </w:tc>
      </w:tr>
    </w:tbl>
    <w:p w:rsidR="00C27FAB" w:rsidRPr="00F36937" w:rsidRDefault="00C27FAB" w:rsidP="00B33145">
      <w:bookmarkStart w:id="0" w:name="_GoBack"/>
      <w:bookmarkEnd w:id="0"/>
    </w:p>
    <w:sectPr w:rsidR="00C27FAB" w:rsidRPr="00F36937" w:rsidSect="00662A0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50A" w:rsidRDefault="0008250A" w:rsidP="007A0D55">
      <w:pPr>
        <w:spacing w:after="0" w:line="240" w:lineRule="auto"/>
      </w:pPr>
      <w:r>
        <w:separator/>
      </w:r>
    </w:p>
  </w:endnote>
  <w:endnote w:type="continuationSeparator" w:id="0">
    <w:p w:rsidR="0008250A" w:rsidRDefault="0008250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50A" w:rsidRDefault="0008250A" w:rsidP="007A0D55">
      <w:pPr>
        <w:spacing w:after="0" w:line="240" w:lineRule="auto"/>
      </w:pPr>
      <w:r>
        <w:separator/>
      </w:r>
    </w:p>
  </w:footnote>
  <w:footnote w:type="continuationSeparator" w:id="0">
    <w:p w:rsidR="0008250A" w:rsidRDefault="0008250A"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08250A"/>
    <w:rsid w:val="00032559"/>
    <w:rsid w:val="00052040"/>
    <w:rsid w:val="0008250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30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2A0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3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0E"/>
    <w:rPr>
      <w:rFonts w:ascii="Tahoma" w:hAnsi="Tahoma" w:cs="Tahoma"/>
      <w:sz w:val="16"/>
      <w:szCs w:val="16"/>
    </w:rPr>
  </w:style>
  <w:style w:type="paragraph" w:styleId="Caption">
    <w:name w:val="caption"/>
    <w:basedOn w:val="Normal"/>
    <w:next w:val="Normal"/>
    <w:uiPriority w:val="35"/>
    <w:semiHidden/>
    <w:qFormat/>
    <w:rsid w:val="0030330E"/>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3FDB81CDF4AD0AA6CCAEF8A9CDD7C"/>
        <w:category>
          <w:name w:val="General"/>
          <w:gallery w:val="placeholder"/>
        </w:category>
        <w:types>
          <w:type w:val="bbPlcHdr"/>
        </w:types>
        <w:behaviors>
          <w:behavior w:val="content"/>
        </w:behaviors>
        <w:guid w:val="{8A5CCDEF-E236-49B6-A835-663C6B113E41}"/>
      </w:docPartPr>
      <w:docPartBody>
        <w:p w:rsidR="00000000" w:rsidRDefault="00C54C01">
          <w:pPr>
            <w:pStyle w:val="0A73FDB81CDF4AD0AA6CCAEF8A9CDD7C"/>
          </w:pPr>
          <w:r w:rsidRPr="00CC586D">
            <w:rPr>
              <w:rStyle w:val="PlaceholderText"/>
              <w:b/>
              <w:color w:val="FFFFFF" w:themeColor="background1"/>
            </w:rPr>
            <w:t>[Salutation]</w:t>
          </w:r>
        </w:p>
      </w:docPartBody>
    </w:docPart>
    <w:docPart>
      <w:docPartPr>
        <w:name w:val="CADC299C295E466CA36431B8106C7434"/>
        <w:category>
          <w:name w:val="General"/>
          <w:gallery w:val="placeholder"/>
        </w:category>
        <w:types>
          <w:type w:val="bbPlcHdr"/>
        </w:types>
        <w:behaviors>
          <w:behavior w:val="content"/>
        </w:behaviors>
        <w:guid w:val="{11198060-A5B9-4A64-ADF5-7848997A2478}"/>
      </w:docPartPr>
      <w:docPartBody>
        <w:p w:rsidR="00000000" w:rsidRDefault="00C54C01">
          <w:pPr>
            <w:pStyle w:val="CADC299C295E466CA36431B8106C7434"/>
          </w:pPr>
          <w:r>
            <w:rPr>
              <w:rStyle w:val="PlaceholderText"/>
            </w:rPr>
            <w:t>[First name]</w:t>
          </w:r>
        </w:p>
      </w:docPartBody>
    </w:docPart>
    <w:docPart>
      <w:docPartPr>
        <w:name w:val="93BD63EDB6054F949F8176CE9DEDEB31"/>
        <w:category>
          <w:name w:val="General"/>
          <w:gallery w:val="placeholder"/>
        </w:category>
        <w:types>
          <w:type w:val="bbPlcHdr"/>
        </w:types>
        <w:behaviors>
          <w:behavior w:val="content"/>
        </w:behaviors>
        <w:guid w:val="{6CDA127A-2165-4426-A2B9-295E90EE9E1B}"/>
      </w:docPartPr>
      <w:docPartBody>
        <w:p w:rsidR="00000000" w:rsidRDefault="00C54C01">
          <w:pPr>
            <w:pStyle w:val="93BD63EDB6054F949F8176CE9DEDEB31"/>
          </w:pPr>
          <w:r>
            <w:rPr>
              <w:rStyle w:val="PlaceholderText"/>
            </w:rPr>
            <w:t>[Middle name]</w:t>
          </w:r>
        </w:p>
      </w:docPartBody>
    </w:docPart>
    <w:docPart>
      <w:docPartPr>
        <w:name w:val="15812419D99B4E7D92E9D1E15EDCA2D4"/>
        <w:category>
          <w:name w:val="General"/>
          <w:gallery w:val="placeholder"/>
        </w:category>
        <w:types>
          <w:type w:val="bbPlcHdr"/>
        </w:types>
        <w:behaviors>
          <w:behavior w:val="content"/>
        </w:behaviors>
        <w:guid w:val="{00680C72-1D94-4C54-91E8-2E09ED6CBC78}"/>
      </w:docPartPr>
      <w:docPartBody>
        <w:p w:rsidR="00000000" w:rsidRDefault="00C54C01">
          <w:pPr>
            <w:pStyle w:val="15812419D99B4E7D92E9D1E15EDCA2D4"/>
          </w:pPr>
          <w:r>
            <w:rPr>
              <w:rStyle w:val="PlaceholderText"/>
            </w:rPr>
            <w:t>[Last</w:t>
          </w:r>
          <w:r>
            <w:rPr>
              <w:rStyle w:val="PlaceholderText"/>
            </w:rPr>
            <w:t xml:space="preserve"> name]</w:t>
          </w:r>
        </w:p>
      </w:docPartBody>
    </w:docPart>
    <w:docPart>
      <w:docPartPr>
        <w:name w:val="FBC0169AC940441EBD4F58C971BB216C"/>
        <w:category>
          <w:name w:val="General"/>
          <w:gallery w:val="placeholder"/>
        </w:category>
        <w:types>
          <w:type w:val="bbPlcHdr"/>
        </w:types>
        <w:behaviors>
          <w:behavior w:val="content"/>
        </w:behaviors>
        <w:guid w:val="{FF0A108D-2F84-473B-B63C-7F602A751A77}"/>
      </w:docPartPr>
      <w:docPartBody>
        <w:p w:rsidR="00000000" w:rsidRDefault="00C54C01">
          <w:pPr>
            <w:pStyle w:val="FBC0169AC940441EBD4F58C971BB216C"/>
          </w:pPr>
          <w:r>
            <w:rPr>
              <w:rStyle w:val="PlaceholderText"/>
            </w:rPr>
            <w:t>[Enter your biography]</w:t>
          </w:r>
        </w:p>
      </w:docPartBody>
    </w:docPart>
    <w:docPart>
      <w:docPartPr>
        <w:name w:val="2E0F6FA421FB41019B200F319B5FC11E"/>
        <w:category>
          <w:name w:val="General"/>
          <w:gallery w:val="placeholder"/>
        </w:category>
        <w:types>
          <w:type w:val="bbPlcHdr"/>
        </w:types>
        <w:behaviors>
          <w:behavior w:val="content"/>
        </w:behaviors>
        <w:guid w:val="{DF90EBAC-F049-4601-A87B-445C0742B2FF}"/>
      </w:docPartPr>
      <w:docPartBody>
        <w:p w:rsidR="00000000" w:rsidRDefault="00C54C01">
          <w:pPr>
            <w:pStyle w:val="2E0F6FA421FB41019B200F319B5FC11E"/>
          </w:pPr>
          <w:r>
            <w:rPr>
              <w:rStyle w:val="PlaceholderText"/>
            </w:rPr>
            <w:t>[Enter the institution with which you are affiliated]</w:t>
          </w:r>
        </w:p>
      </w:docPartBody>
    </w:docPart>
    <w:docPart>
      <w:docPartPr>
        <w:name w:val="1643A718537741C5A4FAA343F692922A"/>
        <w:category>
          <w:name w:val="General"/>
          <w:gallery w:val="placeholder"/>
        </w:category>
        <w:types>
          <w:type w:val="bbPlcHdr"/>
        </w:types>
        <w:behaviors>
          <w:behavior w:val="content"/>
        </w:behaviors>
        <w:guid w:val="{C33040A6-0CD2-484D-96F8-0F41D48DA9CB}"/>
      </w:docPartPr>
      <w:docPartBody>
        <w:p w:rsidR="00000000" w:rsidRDefault="00C54C01">
          <w:pPr>
            <w:pStyle w:val="1643A718537741C5A4FAA343F692922A"/>
          </w:pPr>
          <w:r w:rsidRPr="00EF74F7">
            <w:rPr>
              <w:b/>
              <w:color w:val="808080" w:themeColor="background1" w:themeShade="80"/>
            </w:rPr>
            <w:t>[Enter the headword for your article]</w:t>
          </w:r>
        </w:p>
      </w:docPartBody>
    </w:docPart>
    <w:docPart>
      <w:docPartPr>
        <w:name w:val="5677D8D11D4D415AA7F115172AB12C04"/>
        <w:category>
          <w:name w:val="General"/>
          <w:gallery w:val="placeholder"/>
        </w:category>
        <w:types>
          <w:type w:val="bbPlcHdr"/>
        </w:types>
        <w:behaviors>
          <w:behavior w:val="content"/>
        </w:behaviors>
        <w:guid w:val="{D8362E4C-D0B0-48EF-88EA-35240891A0A3}"/>
      </w:docPartPr>
      <w:docPartBody>
        <w:p w:rsidR="00000000" w:rsidRDefault="00C54C01">
          <w:pPr>
            <w:pStyle w:val="5677D8D11D4D415AA7F115172AB12C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FF086E08C4E9CB630A04486BEC630"/>
        <w:category>
          <w:name w:val="General"/>
          <w:gallery w:val="placeholder"/>
        </w:category>
        <w:types>
          <w:type w:val="bbPlcHdr"/>
        </w:types>
        <w:behaviors>
          <w:behavior w:val="content"/>
        </w:behaviors>
        <w:guid w:val="{F0EB2954-10A2-4B28-B6AE-EDED87F98859}"/>
      </w:docPartPr>
      <w:docPartBody>
        <w:p w:rsidR="00000000" w:rsidRDefault="00C54C01">
          <w:pPr>
            <w:pStyle w:val="F4FFF086E08C4E9CB630A04486BEC6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B25FBF4F594F9C8718584C71E2C9CA"/>
        <w:category>
          <w:name w:val="General"/>
          <w:gallery w:val="placeholder"/>
        </w:category>
        <w:types>
          <w:type w:val="bbPlcHdr"/>
        </w:types>
        <w:behaviors>
          <w:behavior w:val="content"/>
        </w:behaviors>
        <w:guid w:val="{E4E05FF4-CE75-4C90-95EB-98359306B3C6}"/>
      </w:docPartPr>
      <w:docPartBody>
        <w:p w:rsidR="00000000" w:rsidRDefault="00C54C01">
          <w:pPr>
            <w:pStyle w:val="16B25FBF4F594F9C8718584C71E2C9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8FD7F57CA1403096FF91E7A141469F"/>
        <w:category>
          <w:name w:val="General"/>
          <w:gallery w:val="placeholder"/>
        </w:category>
        <w:types>
          <w:type w:val="bbPlcHdr"/>
        </w:types>
        <w:behaviors>
          <w:behavior w:val="content"/>
        </w:behaviors>
        <w:guid w:val="{87C9B618-EEE1-43A3-BAF3-32404FBC621C}"/>
      </w:docPartPr>
      <w:docPartBody>
        <w:p w:rsidR="00000000" w:rsidRDefault="00C54C01">
          <w:pPr>
            <w:pStyle w:val="738FD7F57CA1403096FF91E7A141469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4C01"/>
    <w:rsid w:val="00C54C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73FDB81CDF4AD0AA6CCAEF8A9CDD7C">
    <w:name w:val="0A73FDB81CDF4AD0AA6CCAEF8A9CDD7C"/>
  </w:style>
  <w:style w:type="paragraph" w:customStyle="1" w:styleId="CADC299C295E466CA36431B8106C7434">
    <w:name w:val="CADC299C295E466CA36431B8106C7434"/>
  </w:style>
  <w:style w:type="paragraph" w:customStyle="1" w:styleId="93BD63EDB6054F949F8176CE9DEDEB31">
    <w:name w:val="93BD63EDB6054F949F8176CE9DEDEB31"/>
  </w:style>
  <w:style w:type="paragraph" w:customStyle="1" w:styleId="15812419D99B4E7D92E9D1E15EDCA2D4">
    <w:name w:val="15812419D99B4E7D92E9D1E15EDCA2D4"/>
  </w:style>
  <w:style w:type="paragraph" w:customStyle="1" w:styleId="FBC0169AC940441EBD4F58C971BB216C">
    <w:name w:val="FBC0169AC940441EBD4F58C971BB216C"/>
  </w:style>
  <w:style w:type="paragraph" w:customStyle="1" w:styleId="2E0F6FA421FB41019B200F319B5FC11E">
    <w:name w:val="2E0F6FA421FB41019B200F319B5FC11E"/>
  </w:style>
  <w:style w:type="paragraph" w:customStyle="1" w:styleId="1643A718537741C5A4FAA343F692922A">
    <w:name w:val="1643A718537741C5A4FAA343F692922A"/>
  </w:style>
  <w:style w:type="paragraph" w:customStyle="1" w:styleId="5677D8D11D4D415AA7F115172AB12C04">
    <w:name w:val="5677D8D11D4D415AA7F115172AB12C04"/>
  </w:style>
  <w:style w:type="paragraph" w:customStyle="1" w:styleId="F4FFF086E08C4E9CB630A04486BEC630">
    <w:name w:val="F4FFF086E08C4E9CB630A04486BEC630"/>
  </w:style>
  <w:style w:type="paragraph" w:customStyle="1" w:styleId="16B25FBF4F594F9C8718584C71E2C9CA">
    <w:name w:val="16B25FBF4F594F9C8718584C71E2C9CA"/>
  </w:style>
  <w:style w:type="paragraph" w:customStyle="1" w:styleId="738FD7F57CA1403096FF91E7A141469F">
    <w:name w:val="738FD7F57CA1403096FF91E7A14146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Bur51</b:Tag>
    <b:SourceType>Book</b:SourceType>
    <b:Guid>{326A35E4-3342-4E69-A2C8-32505127751B}</b:Guid>
    <b:LCID>0</b:LCID>
    <b:Author>
      <b:Author>
        <b:NameList>
          <b:Person>
            <b:Last>Burke</b:Last>
            <b:First>Joseph</b:First>
          </b:Person>
        </b:NameList>
      </b:Author>
    </b:Author>
    <b:Title>The Paintings of Russell Drysdale</b:Title>
    <b:Year>1951</b:Year>
    <b:City>Sydney</b:City>
    <b:Publisher>Ure Smith</b:Publisher>
    <b:Medium>Print</b:Medium>
    <b:RefOrder>2</b:RefOrder>
  </b:Source>
  <b:Source>
    <b:Tag>Dut64</b:Tag>
    <b:SourceType>Book</b:SourceType>
    <b:Guid>{4F2EA14B-9F24-434C-B6ED-ADAC504E73F6}</b:Guid>
    <b:LCID>0</b:LCID>
    <b:Author>
      <b:Author>
        <b:NameList>
          <b:Person>
            <b:Last>Dutton</b:Last>
            <b:First>Geoffrey</b:First>
          </b:Person>
        </b:NameList>
      </b:Author>
    </b:Author>
    <b:Title>Russell Drysdale</b:Title>
    <b:Year>1964</b:Year>
    <b:City>London</b:City>
    <b:Publisher>Thames and Hudson</b:Publisher>
    <b:Medium>Print</b:Medium>
    <b:RefOrder>3</b:RefOrder>
  </b:Source>
  <b:Source>
    <b:Tag>Kle81</b:Tag>
    <b:SourceType>Book</b:SourceType>
    <b:Guid>{C77EEBE7-FFC1-4EB4-AE31-F4083E93331C}</b:Guid>
    <b:LCID>0</b:LCID>
    <b:Author>
      <b:Author>
        <b:NameList>
          <b:Person>
            <b:Last>Klepac</b:Last>
            <b:First>Lou</b:First>
          </b:Person>
        </b:NameList>
      </b:Author>
    </b:Author>
    <b:Title>Russell Drysdale</b:Title>
    <b:Year>1981</b:Year>
    <b:City>Sydney</b:City>
    <b:Publisher>Bay Books</b:Publisher>
    <b:Medium>Print</b:Medium>
    <b:RefOrder>4</b:RefOrder>
  </b:Source>
  <b:Source>
    <b:Tag>Bod87</b:Tag>
    <b:SourceType>Book</b:SourceType>
    <b:Guid>{6AFFE92B-4728-4C05-94A3-A00498140A2F}</b:Guid>
    <b:LCID>0</b:LCID>
    <b:Author>
      <b:Author>
        <b:NameList>
          <b:Person>
            <b:Last>Boddington</b:Last>
            <b:First>Jennie</b:First>
          </b:Person>
        </b:NameList>
      </b:Author>
    </b:Author>
    <b:Title>Drysdale Photographer</b:Title>
    <b:Year>1987</b:Year>
    <b:City>Melbourne</b:City>
    <b:Publisher>National Gallery of Victoria</b:Publisher>
    <b:RefOrder>1</b:RefOrder>
  </b:Source>
  <b:Source>
    <b:Tag>Smi97</b:Tag>
    <b:SourceType>Book</b:SourceType>
    <b:Guid>{17B33E43-72C0-4EF7-BAA2-19BF940A5ED1}</b:Guid>
    <b:LCID>0</b:LCID>
    <b:Author>
      <b:Author>
        <b:NameList>
          <b:Person>
            <b:Last>Smith</b:Last>
            <b:First>Geoffrey</b:First>
          </b:Person>
        </b:NameList>
      </b:Author>
    </b:Author>
    <b:Title>Russell Drysdale 1912 - 81 Exhibition Catalogue</b:Title>
    <b:Year>1997</b:Year>
    <b:City>Melbourne</b:City>
    <b:Publisher>National Gallery of Victoria</b:Publisher>
    <b:Medium>Print</b:Medium>
    <b:RefOrder>6</b:RefOrder>
  </b:Source>
  <b:Source>
    <b:Tag>Hea13</b:Tag>
    <b:SourceType>Book</b:SourceType>
    <b:Guid>{E6A1ED7D-0FFD-45BB-8608-102110077864}</b:Guid>
    <b:LCID>0</b:LCID>
    <b:Author>
      <b:Author>
        <b:NameList>
          <b:Person>
            <b:Last>Heathcote</b:Last>
            <b:First>Christopher</b:First>
          </b:Person>
        </b:NameList>
      </b:Author>
    </b:Author>
    <b:Title>Russell Drysdale: Defining the modern Australian landscape</b:Title>
    <b:Year>2013</b:Year>
    <b:City>Kent Town</b:City>
    <b:Publisher>Wakefield Press</b:Publisher>
    <b:Medium>Print</b:Medium>
    <b:RefOrder>5</b:RefOrder>
  </b:Source>
</b:Sources>
</file>

<file path=customXml/itemProps1.xml><?xml version="1.0" encoding="utf-8"?>
<ds:datastoreItem xmlns:ds="http://schemas.openxmlformats.org/officeDocument/2006/customXml" ds:itemID="{4A46A323-F177-4293-B198-1D686595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2014-06-25T22:48:00Z</dcterms:created>
  <dcterms:modified xsi:type="dcterms:W3CDTF">2014-06-25T23:03:00Z</dcterms:modified>
</cp:coreProperties>
</file>