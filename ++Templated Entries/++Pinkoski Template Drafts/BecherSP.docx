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colFirst="2" w:colLast="4"/>
            <w:r w:rsidRPr="00CC586D">
              <w:rPr>
                <w:b/>
                <w:color w:val="FFFFFF" w:themeColor="background1"/>
              </w:rPr>
              <w:t>About you</w:t>
            </w:r>
          </w:p>
        </w:tc>
        <w:sdt>
          <w:sdtPr>
            <w:rPr>
              <w:b/>
              <w:color w:val="FFFFFF" w:themeColor="background1"/>
            </w:rPr>
            <w:alias w:val="Salutation"/>
            <w:tag w:val="salutation"/>
            <w:id w:val="-1659997262"/>
            <w:placeholder>
              <w:docPart w:val="A2AE8DB7E3B7B14EACA19181559B70B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A23238F1CEED444995FCB1656F7D628"/>
            </w:placeholder>
            <w:text/>
          </w:sdtPr>
          <w:sdtEndPr/>
          <w:sdtContent>
            <w:tc>
              <w:tcPr>
                <w:tcW w:w="2073" w:type="dxa"/>
              </w:tcPr>
              <w:p w:rsidR="00B574C9" w:rsidRDefault="00026AED" w:rsidP="00026AED">
                <w:r>
                  <w:t>Tom</w:t>
                </w:r>
              </w:p>
            </w:tc>
          </w:sdtContent>
        </w:sdt>
        <w:sdt>
          <w:sdtPr>
            <w:alias w:val="Middle name"/>
            <w:tag w:val="authorMiddleName"/>
            <w:id w:val="-2076034781"/>
            <w:placeholder>
              <w:docPart w:val="0D0AA50E76395945BA9829E21B074ED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1E44B55F0DC7C47AFA14CF28D8ED6E0"/>
            </w:placeholder>
            <w:text/>
          </w:sdtPr>
          <w:sdtEndPr/>
          <w:sdtContent>
            <w:tc>
              <w:tcPr>
                <w:tcW w:w="2642" w:type="dxa"/>
              </w:tcPr>
              <w:p w:rsidR="00B574C9" w:rsidRDefault="00026AED" w:rsidP="00026AED">
                <w:proofErr w:type="spellStart"/>
                <w:r>
                  <w:t>Beebee</w:t>
                </w:r>
                <w:proofErr w:type="spellEnd"/>
              </w:p>
            </w:tc>
          </w:sdtContent>
        </w:sdt>
      </w:tr>
      <w:bookmarkEnd w:id="0"/>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9E9ECA5EEBE8D479BE9603164BE57A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13807EB57E2F945BD3D56CF614D505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42522480028874FA3718A8DCC19C1CC"/>
            </w:placeholder>
            <w:showingPlcHdr/>
            <w:text/>
          </w:sdtPr>
          <w:sdtEnd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7821B0">
        <w:sdt>
          <w:sdtPr>
            <w:alias w:val="Variant headwords"/>
            <w:tag w:val="variantHeadwords"/>
            <w:id w:val="173464402"/>
            <w:placeholder>
              <w:docPart w:val="86DF3B905426984686C69788CDA349B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rticle text"/>
            <w:tag w:val="articleText"/>
            <w:id w:val="1468016600"/>
            <w:placeholder>
              <w:docPart w:val="DF89A423132089428FA6F328D6D8B6E1"/>
            </w:placeholder>
          </w:sdtPr>
          <w:sdtContent>
            <w:tc>
              <w:tcPr>
                <w:tcW w:w="9016" w:type="dxa"/>
                <w:tcMar>
                  <w:top w:w="113" w:type="dxa"/>
                  <w:bottom w:w="113" w:type="dxa"/>
                </w:tcMar>
              </w:tcPr>
              <w:p w:rsidR="00E85A05" w:rsidRPr="00026AED" w:rsidRDefault="00026AED" w:rsidP="00026AED">
                <w:pPr>
                  <w:rPr>
                    <w:rFonts w:eastAsia="Times New Roman"/>
                  </w:rPr>
                </w:pPr>
                <w:r w:rsidRPr="00041478">
                  <w:t xml:space="preserve">Johannes Robert </w:t>
                </w:r>
                <w:proofErr w:type="spellStart"/>
                <w:r w:rsidRPr="00041478">
                  <w:t>Becher</w:t>
                </w:r>
                <w:proofErr w:type="spellEnd"/>
                <w:r w:rsidRPr="00041478">
                  <w:t xml:space="preserve"> (1891–1958) was a German poet, novelist, and literary critic who used his gifts mostly in the service of the Communist Party, becoming the first Culture Minister of the German Democratic Republic following its creation in 1949, and writing the lyric</w:t>
                </w:r>
                <w:r>
                  <w:t>s</w:t>
                </w:r>
                <w:r w:rsidRPr="00041478">
                  <w:t xml:space="preserve"> for the national anthem of </w:t>
                </w:r>
                <w:r>
                  <w:t>Germany</w:t>
                </w:r>
                <w:r w:rsidRPr="00041478">
                  <w:t xml:space="preserve">. Born in Munich, </w:t>
                </w:r>
                <w:proofErr w:type="spellStart"/>
                <w:r>
                  <w:t>Becher</w:t>
                </w:r>
                <w:proofErr w:type="spellEnd"/>
                <w:r w:rsidRPr="00041478">
                  <w:t xml:space="preserve"> spent most of the Nazi period and </w:t>
                </w:r>
                <w:r>
                  <w:t>Second World War</w:t>
                </w:r>
                <w:r w:rsidRPr="00041478">
                  <w:t xml:space="preserve"> in Moscow before settling in Berlin shortly after the war’s end. </w:t>
                </w:r>
                <w:proofErr w:type="spellStart"/>
                <w:r>
                  <w:t>Becher’s</w:t>
                </w:r>
                <w:proofErr w:type="spellEnd"/>
                <w:r w:rsidRPr="00041478">
                  <w:t xml:space="preserve"> larger goal, for which his political alliance served admirably, was to use aesthetic discourse to project an idea of “perfected man” (“der </w:t>
                </w:r>
                <w:proofErr w:type="spellStart"/>
                <w:r w:rsidRPr="00041478">
                  <w:t>vollendete</w:t>
                </w:r>
                <w:proofErr w:type="spellEnd"/>
                <w:r w:rsidRPr="00041478">
                  <w:t xml:space="preserve"> Mensch”) that the defects of bourgeois and capitalist society prevented from coming into being. His poems</w:t>
                </w:r>
                <w:r>
                  <w:t>—</w:t>
                </w:r>
                <w:r w:rsidRPr="00041478">
                  <w:t>after his early</w:t>
                </w:r>
                <w:r>
                  <w:t xml:space="preserve"> Expressionist</w:t>
                </w:r>
                <w:r w:rsidRPr="00041478">
                  <w:t xml:space="preserve"> phase</w:t>
                </w:r>
                <w:r>
                  <w:t>—</w:t>
                </w:r>
                <w:r w:rsidRPr="00041478">
                  <w:t xml:space="preserve">tend towards </w:t>
                </w:r>
                <w:proofErr w:type="spellStart"/>
                <w:r w:rsidRPr="00041478">
                  <w:t>anthemic</w:t>
                </w:r>
                <w:proofErr w:type="spellEnd"/>
                <w:r w:rsidRPr="00041478">
                  <w:t xml:space="preserve"> abstraction rather than finely observed detail or linguistic innovation. His influences </w:t>
                </w:r>
                <w:r>
                  <w:t xml:space="preserve">in </w:t>
                </w:r>
                <w:r w:rsidRPr="00041478">
                  <w:t xml:space="preserve">German were Heinrich von Kleist, Friedrich Nietzsche, and Richard </w:t>
                </w:r>
                <w:proofErr w:type="spellStart"/>
                <w:r w:rsidRPr="00041478">
                  <w:t>Dehmel</w:t>
                </w:r>
                <w:proofErr w:type="spellEnd"/>
                <w:r>
                  <w:t>;</w:t>
                </w:r>
                <w:r w:rsidRPr="00041478">
                  <w:t xml:space="preserve"> and in French</w:t>
                </w:r>
                <w:r>
                  <w:t>,</w:t>
                </w:r>
                <w:r w:rsidRPr="00041478">
                  <w:t xml:space="preserve"> Charles Baudelaire and Arthur Rimbaud. In addition to a large body of lyric poetry, </w:t>
                </w:r>
                <w:proofErr w:type="spellStart"/>
                <w:r>
                  <w:t>Becher</w:t>
                </w:r>
                <w:proofErr w:type="spellEnd"/>
                <w:r w:rsidRPr="00041478">
                  <w:t xml:space="preserve"> also wrote two novels</w:t>
                </w:r>
                <w:r>
                  <w:t>—</w:t>
                </w:r>
                <w:proofErr w:type="spellStart"/>
                <w:r w:rsidRPr="00041478">
                  <w:rPr>
                    <w:i/>
                  </w:rPr>
                  <w:t>Levisite</w:t>
                </w:r>
                <w:proofErr w:type="spellEnd"/>
                <w:r w:rsidRPr="00041478">
                  <w:t xml:space="preserve"> (1926), which resulted in his being charged with treason by the German government, and the autobiographical </w:t>
                </w:r>
                <w:proofErr w:type="spellStart"/>
                <w:r w:rsidRPr="00041478">
                  <w:rPr>
                    <w:i/>
                  </w:rPr>
                  <w:t>Abschied</w:t>
                </w:r>
                <w:proofErr w:type="spellEnd"/>
                <w:r w:rsidRPr="00041478">
                  <w:t xml:space="preserve"> (1935</w:t>
                </w:r>
                <w:r>
                  <w:t xml:space="preserve">; </w:t>
                </w:r>
                <w:r w:rsidRPr="00E13DCA">
                  <w:rPr>
                    <w:i/>
                  </w:rPr>
                  <w:t>Farewell</w:t>
                </w:r>
                <w:r>
                  <w:t>)—</w:t>
                </w:r>
                <w:r w:rsidRPr="00041478">
                  <w:t>as well as a substantial amount of literary criticism and theory according to the tenets of socialist realism (</w:t>
                </w:r>
                <w:proofErr w:type="spellStart"/>
                <w:r w:rsidRPr="00041478">
                  <w:rPr>
                    <w:i/>
                  </w:rPr>
                  <w:t>Bemühungen</w:t>
                </w:r>
                <w:proofErr w:type="spellEnd"/>
                <w:r>
                  <w:t xml:space="preserve">, </w:t>
                </w:r>
                <w:r w:rsidRPr="00041478">
                  <w:t>1952-57</w:t>
                </w:r>
                <w:r>
                  <w:t xml:space="preserve">; </w:t>
                </w:r>
                <w:r w:rsidRPr="00E13DCA">
                  <w:rPr>
                    <w:i/>
                  </w:rPr>
                  <w:t>Efforts</w:t>
                </w:r>
                <w:r w:rsidRPr="00041478">
                  <w:t xml:space="preserve">). His influence, negligible in countries outside the Iron Curtain, was strong </w:t>
                </w:r>
                <w:r>
                  <w:t xml:space="preserve">with </w:t>
                </w:r>
                <w:r w:rsidRPr="00041478">
                  <w:t>the first generation of East German poets.</w:t>
                </w:r>
              </w:p>
            </w:tc>
          </w:sdtContent>
        </w:sdt>
      </w:tr>
      <w:tr w:rsidR="003F0D73" w:rsidTr="003F0D73">
        <w:sdt>
          <w:sdtPr>
            <w:alias w:val="Article text"/>
            <w:tag w:val="articleText"/>
            <w:id w:val="634067588"/>
            <w:placeholder>
              <w:docPart w:val="9F03E6A502B9824BAFDBDF8158647651"/>
            </w:placeholder>
          </w:sdtPr>
          <w:sdtEndPr/>
          <w:sdtContent>
            <w:tc>
              <w:tcPr>
                <w:tcW w:w="9016" w:type="dxa"/>
                <w:tcMar>
                  <w:top w:w="113" w:type="dxa"/>
                  <w:bottom w:w="113" w:type="dxa"/>
                </w:tcMar>
              </w:tcPr>
              <w:p w:rsidR="003F0D73" w:rsidRPr="00026AED" w:rsidRDefault="00026AED" w:rsidP="00026AED">
                <w:r w:rsidRPr="00041478">
                  <w:t xml:space="preserve">Johannes Robert </w:t>
                </w:r>
                <w:proofErr w:type="spellStart"/>
                <w:r w:rsidRPr="00041478">
                  <w:t>Becher</w:t>
                </w:r>
                <w:proofErr w:type="spellEnd"/>
                <w:r w:rsidRPr="00041478">
                  <w:t xml:space="preserve"> (1891–1958) was a German poet, novelist, and literary critic who used his gifts mostly in the service of the Communist Party, becoming the first Culture Minister of the German Democratic Republic following its creation in 1949, and writing the lyric</w:t>
                </w:r>
                <w:r>
                  <w:t>s</w:t>
                </w:r>
                <w:r w:rsidRPr="00041478">
                  <w:t xml:space="preserve"> for the national anthem of </w:t>
                </w:r>
                <w:r>
                  <w:t>Germany</w:t>
                </w:r>
                <w:r w:rsidRPr="00041478">
                  <w:t xml:space="preserve">. Born in Munich, </w:t>
                </w:r>
                <w:proofErr w:type="spellStart"/>
                <w:r>
                  <w:t>Becher</w:t>
                </w:r>
                <w:proofErr w:type="spellEnd"/>
                <w:r w:rsidRPr="00041478">
                  <w:t xml:space="preserve"> spent most of the Nazi period and </w:t>
                </w:r>
                <w:r>
                  <w:t>Second World War</w:t>
                </w:r>
                <w:r w:rsidRPr="00041478">
                  <w:t xml:space="preserve"> in Moscow before settling in Berlin shortly after the war’s end. </w:t>
                </w:r>
                <w:proofErr w:type="spellStart"/>
                <w:r>
                  <w:t>Becher’s</w:t>
                </w:r>
                <w:proofErr w:type="spellEnd"/>
                <w:r w:rsidRPr="00041478">
                  <w:t xml:space="preserve"> larger goal, for which his political alliance served admirably, was to use aesthetic discourse to project an idea of “perfected man” (“der </w:t>
                </w:r>
                <w:proofErr w:type="spellStart"/>
                <w:r w:rsidRPr="00041478">
                  <w:t>vollendete</w:t>
                </w:r>
                <w:proofErr w:type="spellEnd"/>
                <w:r w:rsidRPr="00041478">
                  <w:t xml:space="preserve"> Mensch”) that the defects of bourgeois and capitalist society prevented from coming into being. His poems</w:t>
                </w:r>
                <w:r>
                  <w:t>—</w:t>
                </w:r>
                <w:r w:rsidRPr="00041478">
                  <w:t>after his early</w:t>
                </w:r>
                <w:r>
                  <w:t xml:space="preserve"> Expressionist</w:t>
                </w:r>
                <w:r w:rsidRPr="00041478">
                  <w:t xml:space="preserve"> phase</w:t>
                </w:r>
                <w:r>
                  <w:t>—</w:t>
                </w:r>
                <w:r w:rsidRPr="00041478">
                  <w:t xml:space="preserve">tend towards </w:t>
                </w:r>
                <w:proofErr w:type="spellStart"/>
                <w:r w:rsidRPr="00041478">
                  <w:t>anthemic</w:t>
                </w:r>
                <w:proofErr w:type="spellEnd"/>
                <w:r w:rsidRPr="00041478">
                  <w:t xml:space="preserve"> abstraction rather than finely observed detail or linguistic innovation. His influences </w:t>
                </w:r>
                <w:r>
                  <w:t xml:space="preserve">in </w:t>
                </w:r>
                <w:r w:rsidRPr="00041478">
                  <w:t xml:space="preserve">German were Heinrich von Kleist, Friedrich Nietzsche, and Richard </w:t>
                </w:r>
                <w:proofErr w:type="spellStart"/>
                <w:r w:rsidRPr="00041478">
                  <w:t>Dehmel</w:t>
                </w:r>
                <w:proofErr w:type="spellEnd"/>
                <w:r>
                  <w:t>;</w:t>
                </w:r>
                <w:r w:rsidRPr="00041478">
                  <w:t xml:space="preserve"> and in French</w:t>
                </w:r>
                <w:r>
                  <w:t>,</w:t>
                </w:r>
                <w:r w:rsidRPr="00041478">
                  <w:t xml:space="preserve"> Charles Baudelaire and Arthur Rimbaud. In addition to a large body of lyric poetry, </w:t>
                </w:r>
                <w:proofErr w:type="spellStart"/>
                <w:r>
                  <w:t>Becher</w:t>
                </w:r>
                <w:proofErr w:type="spellEnd"/>
                <w:r w:rsidRPr="00041478">
                  <w:t xml:space="preserve"> also wrote two novels</w:t>
                </w:r>
                <w:r>
                  <w:t>—</w:t>
                </w:r>
                <w:proofErr w:type="spellStart"/>
                <w:r w:rsidRPr="00041478">
                  <w:rPr>
                    <w:i/>
                  </w:rPr>
                  <w:t>Levisite</w:t>
                </w:r>
                <w:proofErr w:type="spellEnd"/>
                <w:r w:rsidRPr="00041478">
                  <w:t xml:space="preserve"> (1926), which resulted in his being charged with treason by the German government, and the autobiographical </w:t>
                </w:r>
                <w:proofErr w:type="spellStart"/>
                <w:r w:rsidRPr="00041478">
                  <w:rPr>
                    <w:i/>
                  </w:rPr>
                  <w:t>Abschied</w:t>
                </w:r>
                <w:proofErr w:type="spellEnd"/>
                <w:r w:rsidRPr="00041478">
                  <w:t xml:space="preserve"> (1935</w:t>
                </w:r>
                <w:r>
                  <w:t xml:space="preserve">; </w:t>
                </w:r>
                <w:r w:rsidRPr="00E13DCA">
                  <w:rPr>
                    <w:i/>
                  </w:rPr>
                  <w:t>Farewell</w:t>
                </w:r>
                <w:r>
                  <w:t>)—</w:t>
                </w:r>
                <w:r w:rsidRPr="00041478">
                  <w:t>as well as a substantial amount of literary criticism and theory according to the tenets of socialist realism (</w:t>
                </w:r>
                <w:proofErr w:type="spellStart"/>
                <w:r w:rsidRPr="00041478">
                  <w:rPr>
                    <w:i/>
                  </w:rPr>
                  <w:t>Bemühungen</w:t>
                </w:r>
                <w:proofErr w:type="spellEnd"/>
                <w:r>
                  <w:t xml:space="preserve">, </w:t>
                </w:r>
                <w:r w:rsidRPr="00041478">
                  <w:t>1952-57</w:t>
                </w:r>
                <w:r>
                  <w:t xml:space="preserve">; </w:t>
                </w:r>
                <w:r w:rsidRPr="00E13DCA">
                  <w:rPr>
                    <w:i/>
                  </w:rPr>
                  <w:t>Efforts</w:t>
                </w:r>
                <w:r w:rsidRPr="00041478">
                  <w:t xml:space="preserve">). His influence, negligible in countries outside the Iron Curtain, was strong </w:t>
                </w:r>
                <w:r>
                  <w:t xml:space="preserve">with </w:t>
                </w:r>
                <w:r w:rsidRPr="00041478">
                  <w:t>the first generation of East German poets.</w:t>
                </w:r>
              </w:p>
            </w:tc>
          </w:sdtContent>
        </w:sdt>
      </w:tr>
      <w:tr w:rsidR="003235A7" w:rsidTr="003235A7">
        <w:tc>
          <w:tcPr>
            <w:tcW w:w="9016" w:type="dxa"/>
          </w:tcPr>
          <w:p w:rsidR="003235A7" w:rsidRDefault="003235A7" w:rsidP="00026AED">
            <w:r w:rsidRPr="0015114C">
              <w:rPr>
                <w:u w:val="single"/>
              </w:rPr>
              <w:t>Further reading</w:t>
            </w:r>
            <w:r>
              <w:t>:</w:t>
            </w:r>
          </w:p>
          <w:sdt>
            <w:sdtPr>
              <w:alias w:val="Further reading"/>
              <w:tag w:val="furtherReading"/>
              <w:id w:val="-1516217107"/>
              <w:placeholder>
                <w:docPart w:val="9C00BEC2B94D814CB09C6A0A551B3624"/>
              </w:placeholder>
            </w:sdtPr>
            <w:sdtEndPr/>
            <w:sdtContent>
              <w:p w:rsidR="00026AED" w:rsidRDefault="00026AED" w:rsidP="00026AED">
                <w:pPr>
                  <w:rPr>
                    <w:rFonts w:eastAsia="Times New Roman"/>
                    <w:lang w:val="en"/>
                  </w:rPr>
                </w:pPr>
                <w:r w:rsidRPr="00041478">
                  <w:rPr>
                    <w:rFonts w:eastAsia="Times New Roman"/>
                    <w:lang w:val="en"/>
                  </w:rPr>
                  <w:t xml:space="preserve">Davies, Peter. “Johannes R. Becher and the Agony of Responsibility, 1945-1949.” </w:t>
                </w:r>
                <w:r w:rsidRPr="00041478">
                  <w:rPr>
                    <w:rFonts w:eastAsia="Times New Roman"/>
                    <w:i/>
                    <w:lang w:val="en"/>
                  </w:rPr>
                  <w:t xml:space="preserve">German Life and </w:t>
                </w:r>
                <w:r w:rsidRPr="00041478">
                  <w:rPr>
                    <w:rFonts w:eastAsia="Times New Roman"/>
                    <w:i/>
                    <w:lang w:val="en"/>
                  </w:rPr>
                  <w:lastRenderedPageBreak/>
                  <w:t>Letters</w:t>
                </w:r>
                <w:r w:rsidRPr="00041478">
                  <w:rPr>
                    <w:rFonts w:eastAsia="Times New Roman"/>
                    <w:lang w:val="en"/>
                  </w:rPr>
                  <w:t xml:space="preserve">, Vol. 53, no. 2 (April 2000), pp. 243-60. </w:t>
                </w:r>
              </w:p>
              <w:p w:rsidR="00026AED" w:rsidRPr="00041478" w:rsidRDefault="00026AED" w:rsidP="00026AED">
                <w:pPr>
                  <w:rPr>
                    <w:rFonts w:eastAsia="Times New Roman"/>
                    <w:lang w:val="en"/>
                  </w:rPr>
                </w:pPr>
                <w:r w:rsidRPr="00041478">
                  <w:rPr>
                    <w:lang w:val="en"/>
                  </w:rPr>
                  <w:t>Explores the significance of Becher’s influence on the cultural life of the GDR.</w:t>
                </w:r>
              </w:p>
              <w:p w:rsidR="00026AED" w:rsidRPr="00041478" w:rsidRDefault="00026AED" w:rsidP="00026AED">
                <w:pPr>
                  <w:rPr>
                    <w:rFonts w:eastAsia="Times New Roman"/>
                    <w:lang w:val="en"/>
                  </w:rPr>
                </w:pPr>
              </w:p>
              <w:p w:rsidR="00026AED" w:rsidRDefault="00026AED" w:rsidP="00026AED">
                <w:pPr>
                  <w:rPr>
                    <w:rFonts w:eastAsia="Times New Roman"/>
                    <w:lang w:val="en"/>
                  </w:rPr>
                </w:pPr>
                <w:r w:rsidRPr="0020327E">
                  <w:rPr>
                    <w:rFonts w:eastAsia="Times New Roman"/>
                    <w:lang w:val="en"/>
                  </w:rPr>
                  <w:t>Dwars, Jens-Fietje</w:t>
                </w:r>
                <w:r w:rsidRPr="00041478">
                  <w:rPr>
                    <w:rFonts w:eastAsia="Times New Roman"/>
                    <w:lang w:val="en"/>
                  </w:rPr>
                  <w:t xml:space="preserve">. </w:t>
                </w:r>
                <w:r w:rsidRPr="0020327E">
                  <w:rPr>
                    <w:rFonts w:eastAsia="Times New Roman"/>
                    <w:i/>
                    <w:lang w:val="en"/>
                  </w:rPr>
                  <w:t>Abgrund des Widerspruchs : das Leben des Johannes R. Becher</w:t>
                </w:r>
                <w:r w:rsidRPr="00041478">
                  <w:rPr>
                    <w:rFonts w:eastAsia="Times New Roman"/>
                    <w:lang w:val="en"/>
                  </w:rPr>
                  <w:t xml:space="preserve">. </w:t>
                </w:r>
              </w:p>
              <w:p w:rsidR="00026AED" w:rsidRPr="0020327E" w:rsidRDefault="00026AED" w:rsidP="00026AED">
                <w:pPr>
                  <w:rPr>
                    <w:rFonts w:eastAsia="Times New Roman"/>
                    <w:lang w:val="en"/>
                  </w:rPr>
                </w:pPr>
                <w:r w:rsidRPr="00041478">
                  <w:rPr>
                    <w:rFonts w:eastAsia="Times New Roman"/>
                    <w:lang w:val="en"/>
                  </w:rPr>
                  <w:t>A lengthy, thorough, and objective work of bio-criticism.</w:t>
                </w:r>
                <w:r w:rsidRPr="0020327E">
                  <w:rPr>
                    <w:rFonts w:eastAsia="Times New Roman"/>
                    <w:lang w:val="en"/>
                  </w:rPr>
                  <w:t xml:space="preserve"> </w:t>
                </w:r>
              </w:p>
              <w:p w:rsidR="00026AED" w:rsidRPr="00041478" w:rsidRDefault="00026AED" w:rsidP="00026AED"/>
              <w:p w:rsidR="00026AED" w:rsidRDefault="00026AED" w:rsidP="00026AED">
                <w:proofErr w:type="spellStart"/>
                <w:r w:rsidRPr="00041478">
                  <w:t>Haase</w:t>
                </w:r>
                <w:proofErr w:type="spellEnd"/>
                <w:r w:rsidRPr="00041478">
                  <w:t xml:space="preserve">, Horst. </w:t>
                </w:r>
                <w:r w:rsidRPr="00041478">
                  <w:rPr>
                    <w:i/>
                  </w:rPr>
                  <w:t xml:space="preserve">Johannes R. </w:t>
                </w:r>
                <w:proofErr w:type="spellStart"/>
                <w:r w:rsidRPr="00041478">
                  <w:rPr>
                    <w:i/>
                  </w:rPr>
                  <w:t>Becher</w:t>
                </w:r>
                <w:proofErr w:type="spellEnd"/>
                <w:r w:rsidRPr="00041478">
                  <w:rPr>
                    <w:i/>
                  </w:rPr>
                  <w:t xml:space="preserve">: </w:t>
                </w:r>
                <w:proofErr w:type="spellStart"/>
                <w:r w:rsidRPr="00041478">
                  <w:rPr>
                    <w:i/>
                  </w:rPr>
                  <w:t>Leben</w:t>
                </w:r>
                <w:proofErr w:type="spellEnd"/>
                <w:r w:rsidRPr="00041478">
                  <w:rPr>
                    <w:i/>
                  </w:rPr>
                  <w:t xml:space="preserve"> und </w:t>
                </w:r>
                <w:proofErr w:type="spellStart"/>
                <w:r w:rsidRPr="00041478">
                  <w:rPr>
                    <w:i/>
                  </w:rPr>
                  <w:t>Werk</w:t>
                </w:r>
                <w:proofErr w:type="spellEnd"/>
                <w:r w:rsidRPr="00041478">
                  <w:t xml:space="preserve">. </w:t>
                </w:r>
              </w:p>
              <w:p w:rsidR="00026AED" w:rsidRPr="00041478" w:rsidRDefault="00026AED" w:rsidP="00026AED">
                <w:r w:rsidRPr="00041478">
                  <w:t xml:space="preserve">First published in East Germany, with excessive praise for </w:t>
                </w:r>
                <w:proofErr w:type="spellStart"/>
                <w:r w:rsidRPr="00041478">
                  <w:t>Becher’s</w:t>
                </w:r>
                <w:proofErr w:type="spellEnd"/>
                <w:r w:rsidRPr="00041478">
                  <w:t xml:space="preserve"> propagandistic work and socialist literary theory.</w:t>
                </w:r>
              </w:p>
              <w:p w:rsidR="003235A7" w:rsidRDefault="00026AED" w:rsidP="00026AED">
                <w:r w:rsidRPr="009272AB">
                  <w:rPr>
                    <w:rFonts w:eastAsia="Times New Roman"/>
                  </w:rPr>
                  <w:t>Robinson</w:t>
                </w:r>
                <w:r w:rsidRPr="00041478">
                  <w:rPr>
                    <w:rFonts w:eastAsia="Times New Roman"/>
                  </w:rPr>
                  <w:t xml:space="preserve">, </w:t>
                </w:r>
                <w:r w:rsidRPr="009272AB">
                  <w:rPr>
                    <w:rFonts w:eastAsia="Times New Roman"/>
                  </w:rPr>
                  <w:t>Benjamin</w:t>
                </w:r>
                <w:r w:rsidRPr="00041478">
                  <w:rPr>
                    <w:rFonts w:eastAsia="Times New Roman"/>
                  </w:rPr>
                  <w:t>.</w:t>
                </w:r>
                <w:r w:rsidRPr="009272AB">
                  <w:rPr>
                    <w:rFonts w:eastAsia="Times New Roman"/>
                  </w:rPr>
                  <w:t xml:space="preserve"> </w:t>
                </w:r>
                <w:r w:rsidRPr="00041478">
                  <w:rPr>
                    <w:rFonts w:eastAsia="Times New Roman"/>
                  </w:rPr>
                  <w:t>“</w:t>
                </w:r>
                <w:r w:rsidRPr="009272AB">
                  <w:rPr>
                    <w:rFonts w:eastAsia="Times New Roman"/>
                  </w:rPr>
                  <w:t xml:space="preserve">Morphine as the </w:t>
                </w:r>
                <w:proofErr w:type="spellStart"/>
                <w:r w:rsidRPr="009272AB">
                  <w:rPr>
                    <w:rFonts w:eastAsia="Times New Roman"/>
                  </w:rPr>
                  <w:t>Tertium</w:t>
                </w:r>
                <w:proofErr w:type="spellEnd"/>
                <w:r w:rsidRPr="009272AB">
                  <w:rPr>
                    <w:rFonts w:eastAsia="Times New Roman"/>
                  </w:rPr>
                  <w:t xml:space="preserve"> Quid between War and Revolution; Or, The Moon Gland Secretes Poppy Sleep over the Western Front of Johannes R. </w:t>
                </w:r>
                <w:proofErr w:type="spellStart"/>
                <w:r w:rsidRPr="009272AB">
                  <w:rPr>
                    <w:rFonts w:eastAsia="Times New Roman"/>
                  </w:rPr>
                  <w:t>Becher</w:t>
                </w:r>
                <w:proofErr w:type="spellEnd"/>
                <w:r w:rsidRPr="00041478">
                  <w:rPr>
                    <w:rFonts w:eastAsia="Times New Roman"/>
                  </w:rPr>
                  <w:t>.”</w:t>
                </w:r>
                <w:r w:rsidRPr="009272AB">
                  <w:rPr>
                    <w:rFonts w:eastAsia="Times New Roman"/>
                  </w:rPr>
                  <w:t xml:space="preserve"> </w:t>
                </w:r>
                <w:r w:rsidRPr="009272AB">
                  <w:rPr>
                    <w:rFonts w:eastAsia="Times New Roman"/>
                    <w:i/>
                  </w:rPr>
                  <w:t>The German Quarterly</w:t>
                </w:r>
                <w:r w:rsidRPr="009272AB">
                  <w:rPr>
                    <w:rFonts w:eastAsia="Times New Roman"/>
                  </w:rPr>
                  <w:t>, Vol. 73, No. 4 (Autumn, 2000), pp. 387-400</w:t>
                </w:r>
                <w:r w:rsidRPr="00041478">
                  <w:rPr>
                    <w:rFonts w:eastAsia="Times New Roman"/>
                  </w:rPr>
                  <w:t xml:space="preserve">. Explores the relationship between </w:t>
                </w:r>
                <w:proofErr w:type="spellStart"/>
                <w:r w:rsidRPr="00041478">
                  <w:rPr>
                    <w:rFonts w:eastAsia="Times New Roman"/>
                  </w:rPr>
                  <w:t>Becher’s</w:t>
                </w:r>
                <w:proofErr w:type="spellEnd"/>
                <w:r w:rsidRPr="00041478">
                  <w:rPr>
                    <w:rFonts w:eastAsia="Times New Roman"/>
                  </w:rPr>
                  <w:t xml:space="preserve"> morphine addiction and his poetic imagery.</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AED" w:rsidRDefault="00026AED" w:rsidP="007A0D55">
      <w:pPr>
        <w:spacing w:after="0" w:line="240" w:lineRule="auto"/>
      </w:pPr>
      <w:r>
        <w:separator/>
      </w:r>
    </w:p>
  </w:endnote>
  <w:endnote w:type="continuationSeparator" w:id="0">
    <w:p w:rsidR="00026AED" w:rsidRDefault="00026A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AED" w:rsidRDefault="00026AED" w:rsidP="007A0D55">
      <w:pPr>
        <w:spacing w:after="0" w:line="240" w:lineRule="auto"/>
      </w:pPr>
      <w:r>
        <w:separator/>
      </w:r>
    </w:p>
  </w:footnote>
  <w:footnote w:type="continuationSeparator" w:id="0">
    <w:p w:rsidR="00026AED" w:rsidRDefault="00026AE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AED"/>
    <w:rsid w:val="00026AE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6A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6A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6A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6A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AE8DB7E3B7B14EACA19181559B70B8"/>
        <w:category>
          <w:name w:val="General"/>
          <w:gallery w:val="placeholder"/>
        </w:category>
        <w:types>
          <w:type w:val="bbPlcHdr"/>
        </w:types>
        <w:behaviors>
          <w:behavior w:val="content"/>
        </w:behaviors>
        <w:guid w:val="{15032222-D984-AC45-AF68-6C05E0A577C0}"/>
      </w:docPartPr>
      <w:docPartBody>
        <w:p w:rsidR="00000000" w:rsidRDefault="00CE5839">
          <w:pPr>
            <w:pStyle w:val="A2AE8DB7E3B7B14EACA19181559B70B8"/>
          </w:pPr>
          <w:r w:rsidRPr="00CC586D">
            <w:rPr>
              <w:rStyle w:val="PlaceholderText"/>
              <w:b/>
              <w:color w:val="FFFFFF" w:themeColor="background1"/>
            </w:rPr>
            <w:t>[Salutation]</w:t>
          </w:r>
        </w:p>
      </w:docPartBody>
    </w:docPart>
    <w:docPart>
      <w:docPartPr>
        <w:name w:val="1A23238F1CEED444995FCB1656F7D628"/>
        <w:category>
          <w:name w:val="General"/>
          <w:gallery w:val="placeholder"/>
        </w:category>
        <w:types>
          <w:type w:val="bbPlcHdr"/>
        </w:types>
        <w:behaviors>
          <w:behavior w:val="content"/>
        </w:behaviors>
        <w:guid w:val="{302F6256-BB15-FF41-8A16-142073B2CD6A}"/>
      </w:docPartPr>
      <w:docPartBody>
        <w:p w:rsidR="00000000" w:rsidRDefault="00CE5839">
          <w:pPr>
            <w:pStyle w:val="1A23238F1CEED444995FCB1656F7D628"/>
          </w:pPr>
          <w:r>
            <w:rPr>
              <w:rStyle w:val="PlaceholderText"/>
            </w:rPr>
            <w:t>[First name]</w:t>
          </w:r>
        </w:p>
      </w:docPartBody>
    </w:docPart>
    <w:docPart>
      <w:docPartPr>
        <w:name w:val="0D0AA50E76395945BA9829E21B074ED3"/>
        <w:category>
          <w:name w:val="General"/>
          <w:gallery w:val="placeholder"/>
        </w:category>
        <w:types>
          <w:type w:val="bbPlcHdr"/>
        </w:types>
        <w:behaviors>
          <w:behavior w:val="content"/>
        </w:behaviors>
        <w:guid w:val="{9134B23F-ED24-6D45-A8D8-AC2BE9D348BD}"/>
      </w:docPartPr>
      <w:docPartBody>
        <w:p w:rsidR="00000000" w:rsidRDefault="00CE5839">
          <w:pPr>
            <w:pStyle w:val="0D0AA50E76395945BA9829E21B074ED3"/>
          </w:pPr>
          <w:r>
            <w:rPr>
              <w:rStyle w:val="PlaceholderText"/>
            </w:rPr>
            <w:t>[Middle name]</w:t>
          </w:r>
        </w:p>
      </w:docPartBody>
    </w:docPart>
    <w:docPart>
      <w:docPartPr>
        <w:name w:val="C1E44B55F0DC7C47AFA14CF28D8ED6E0"/>
        <w:category>
          <w:name w:val="General"/>
          <w:gallery w:val="placeholder"/>
        </w:category>
        <w:types>
          <w:type w:val="bbPlcHdr"/>
        </w:types>
        <w:behaviors>
          <w:behavior w:val="content"/>
        </w:behaviors>
        <w:guid w:val="{ADAB00FB-5438-2A49-B89E-E805ADCF52CC}"/>
      </w:docPartPr>
      <w:docPartBody>
        <w:p w:rsidR="00000000" w:rsidRDefault="00CE5839">
          <w:pPr>
            <w:pStyle w:val="C1E44B55F0DC7C47AFA14CF28D8ED6E0"/>
          </w:pPr>
          <w:r>
            <w:rPr>
              <w:rStyle w:val="PlaceholderText"/>
            </w:rPr>
            <w:t>[Last</w:t>
          </w:r>
          <w:r>
            <w:rPr>
              <w:rStyle w:val="PlaceholderText"/>
            </w:rPr>
            <w:t xml:space="preserve"> name]</w:t>
          </w:r>
        </w:p>
      </w:docPartBody>
    </w:docPart>
    <w:docPart>
      <w:docPartPr>
        <w:name w:val="19E9ECA5EEBE8D479BE9603164BE57AD"/>
        <w:category>
          <w:name w:val="General"/>
          <w:gallery w:val="placeholder"/>
        </w:category>
        <w:types>
          <w:type w:val="bbPlcHdr"/>
        </w:types>
        <w:behaviors>
          <w:behavior w:val="content"/>
        </w:behaviors>
        <w:guid w:val="{4CA2532E-B94E-4E40-A3F5-13EDFF7BF58E}"/>
      </w:docPartPr>
      <w:docPartBody>
        <w:p w:rsidR="00000000" w:rsidRDefault="00CE5839">
          <w:pPr>
            <w:pStyle w:val="19E9ECA5EEBE8D479BE9603164BE57AD"/>
          </w:pPr>
          <w:r>
            <w:rPr>
              <w:rStyle w:val="PlaceholderText"/>
            </w:rPr>
            <w:t>[Enter your biography]</w:t>
          </w:r>
        </w:p>
      </w:docPartBody>
    </w:docPart>
    <w:docPart>
      <w:docPartPr>
        <w:name w:val="013807EB57E2F945BD3D56CF614D505A"/>
        <w:category>
          <w:name w:val="General"/>
          <w:gallery w:val="placeholder"/>
        </w:category>
        <w:types>
          <w:type w:val="bbPlcHdr"/>
        </w:types>
        <w:behaviors>
          <w:behavior w:val="content"/>
        </w:behaviors>
        <w:guid w:val="{26B74061-4757-3347-95F2-7D4708C083D8}"/>
      </w:docPartPr>
      <w:docPartBody>
        <w:p w:rsidR="00000000" w:rsidRDefault="00CE5839">
          <w:pPr>
            <w:pStyle w:val="013807EB57E2F945BD3D56CF614D505A"/>
          </w:pPr>
          <w:r>
            <w:rPr>
              <w:rStyle w:val="PlaceholderText"/>
            </w:rPr>
            <w:t>[Enter the institution with which you are affiliated]</w:t>
          </w:r>
        </w:p>
      </w:docPartBody>
    </w:docPart>
    <w:docPart>
      <w:docPartPr>
        <w:name w:val="B42522480028874FA3718A8DCC19C1CC"/>
        <w:category>
          <w:name w:val="General"/>
          <w:gallery w:val="placeholder"/>
        </w:category>
        <w:types>
          <w:type w:val="bbPlcHdr"/>
        </w:types>
        <w:behaviors>
          <w:behavior w:val="content"/>
        </w:behaviors>
        <w:guid w:val="{CEFE1C6C-612E-124B-8421-C637D28DFD81}"/>
      </w:docPartPr>
      <w:docPartBody>
        <w:p w:rsidR="00000000" w:rsidRDefault="00CE5839">
          <w:pPr>
            <w:pStyle w:val="B42522480028874FA3718A8DCC19C1CC"/>
          </w:pPr>
          <w:r w:rsidRPr="00EF74F7">
            <w:rPr>
              <w:b/>
              <w:color w:val="808080" w:themeColor="background1" w:themeShade="80"/>
            </w:rPr>
            <w:t>[Enter the headword for your article]</w:t>
          </w:r>
        </w:p>
      </w:docPartBody>
    </w:docPart>
    <w:docPart>
      <w:docPartPr>
        <w:name w:val="86DF3B905426984686C69788CDA349B3"/>
        <w:category>
          <w:name w:val="General"/>
          <w:gallery w:val="placeholder"/>
        </w:category>
        <w:types>
          <w:type w:val="bbPlcHdr"/>
        </w:types>
        <w:behaviors>
          <w:behavior w:val="content"/>
        </w:behaviors>
        <w:guid w:val="{2CDB6823-695A-9046-BDEC-654FB5F0A66B}"/>
      </w:docPartPr>
      <w:docPartBody>
        <w:p w:rsidR="00000000" w:rsidRDefault="00CE5839">
          <w:pPr>
            <w:pStyle w:val="86DF3B905426984686C69788CDA349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F03E6A502B9824BAFDBDF8158647651"/>
        <w:category>
          <w:name w:val="General"/>
          <w:gallery w:val="placeholder"/>
        </w:category>
        <w:types>
          <w:type w:val="bbPlcHdr"/>
        </w:types>
        <w:behaviors>
          <w:behavior w:val="content"/>
        </w:behaviors>
        <w:guid w:val="{5528BE2F-58FD-5B49-93CF-2A4818F8F11A}"/>
      </w:docPartPr>
      <w:docPartBody>
        <w:p w:rsidR="00000000" w:rsidRDefault="00CE5839">
          <w:pPr>
            <w:pStyle w:val="9F03E6A502B9824BAFDBDF81586476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C00BEC2B94D814CB09C6A0A551B3624"/>
        <w:category>
          <w:name w:val="General"/>
          <w:gallery w:val="placeholder"/>
        </w:category>
        <w:types>
          <w:type w:val="bbPlcHdr"/>
        </w:types>
        <w:behaviors>
          <w:behavior w:val="content"/>
        </w:behaviors>
        <w:guid w:val="{73B9C030-98B6-DD4D-A0B6-638B7798447F}"/>
      </w:docPartPr>
      <w:docPartBody>
        <w:p w:rsidR="00000000" w:rsidRDefault="00CE5839">
          <w:pPr>
            <w:pStyle w:val="9C00BEC2B94D814CB09C6A0A551B3624"/>
          </w:pPr>
          <w:r>
            <w:rPr>
              <w:rStyle w:val="PlaceholderText"/>
            </w:rPr>
            <w:t>[Enter citations for further reading here]</w:t>
          </w:r>
        </w:p>
      </w:docPartBody>
    </w:docPart>
    <w:docPart>
      <w:docPartPr>
        <w:name w:val="DF89A423132089428FA6F328D6D8B6E1"/>
        <w:category>
          <w:name w:val="General"/>
          <w:gallery w:val="placeholder"/>
        </w:category>
        <w:types>
          <w:type w:val="bbPlcHdr"/>
        </w:types>
        <w:behaviors>
          <w:behavior w:val="content"/>
        </w:behaviors>
        <w:guid w:val="{6883DA3A-F498-5040-825B-03ED89811C6B}"/>
      </w:docPartPr>
      <w:docPartBody>
        <w:p w:rsidR="00000000" w:rsidRDefault="00CE5839" w:rsidP="00CE5839">
          <w:pPr>
            <w:pStyle w:val="DF89A423132089428FA6F328D6D8B6E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39"/>
    <w:rsid w:val="00CE5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839"/>
    <w:rPr>
      <w:color w:val="808080"/>
    </w:rPr>
  </w:style>
  <w:style w:type="paragraph" w:customStyle="1" w:styleId="A2AE8DB7E3B7B14EACA19181559B70B8">
    <w:name w:val="A2AE8DB7E3B7B14EACA19181559B70B8"/>
  </w:style>
  <w:style w:type="paragraph" w:customStyle="1" w:styleId="1A23238F1CEED444995FCB1656F7D628">
    <w:name w:val="1A23238F1CEED444995FCB1656F7D628"/>
  </w:style>
  <w:style w:type="paragraph" w:customStyle="1" w:styleId="0D0AA50E76395945BA9829E21B074ED3">
    <w:name w:val="0D0AA50E76395945BA9829E21B074ED3"/>
  </w:style>
  <w:style w:type="paragraph" w:customStyle="1" w:styleId="C1E44B55F0DC7C47AFA14CF28D8ED6E0">
    <w:name w:val="C1E44B55F0DC7C47AFA14CF28D8ED6E0"/>
  </w:style>
  <w:style w:type="paragraph" w:customStyle="1" w:styleId="19E9ECA5EEBE8D479BE9603164BE57AD">
    <w:name w:val="19E9ECA5EEBE8D479BE9603164BE57AD"/>
  </w:style>
  <w:style w:type="paragraph" w:customStyle="1" w:styleId="013807EB57E2F945BD3D56CF614D505A">
    <w:name w:val="013807EB57E2F945BD3D56CF614D505A"/>
  </w:style>
  <w:style w:type="paragraph" w:customStyle="1" w:styleId="B42522480028874FA3718A8DCC19C1CC">
    <w:name w:val="B42522480028874FA3718A8DCC19C1CC"/>
  </w:style>
  <w:style w:type="paragraph" w:customStyle="1" w:styleId="86DF3B905426984686C69788CDA349B3">
    <w:name w:val="86DF3B905426984686C69788CDA349B3"/>
  </w:style>
  <w:style w:type="paragraph" w:customStyle="1" w:styleId="6F757F2E2C5DC74982ACEECCEC76961E">
    <w:name w:val="6F757F2E2C5DC74982ACEECCEC76961E"/>
  </w:style>
  <w:style w:type="paragraph" w:customStyle="1" w:styleId="9F03E6A502B9824BAFDBDF8158647651">
    <w:name w:val="9F03E6A502B9824BAFDBDF8158647651"/>
  </w:style>
  <w:style w:type="paragraph" w:customStyle="1" w:styleId="9C00BEC2B94D814CB09C6A0A551B3624">
    <w:name w:val="9C00BEC2B94D814CB09C6A0A551B3624"/>
  </w:style>
  <w:style w:type="paragraph" w:customStyle="1" w:styleId="BBF9A597DE8A654281F6BFFABE0CB4D5">
    <w:name w:val="BBF9A597DE8A654281F6BFFABE0CB4D5"/>
    <w:rsid w:val="00CE5839"/>
  </w:style>
  <w:style w:type="paragraph" w:customStyle="1" w:styleId="DF89A423132089428FA6F328D6D8B6E1">
    <w:name w:val="DF89A423132089428FA6F328D6D8B6E1"/>
    <w:rsid w:val="00CE58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839"/>
    <w:rPr>
      <w:color w:val="808080"/>
    </w:rPr>
  </w:style>
  <w:style w:type="paragraph" w:customStyle="1" w:styleId="A2AE8DB7E3B7B14EACA19181559B70B8">
    <w:name w:val="A2AE8DB7E3B7B14EACA19181559B70B8"/>
  </w:style>
  <w:style w:type="paragraph" w:customStyle="1" w:styleId="1A23238F1CEED444995FCB1656F7D628">
    <w:name w:val="1A23238F1CEED444995FCB1656F7D628"/>
  </w:style>
  <w:style w:type="paragraph" w:customStyle="1" w:styleId="0D0AA50E76395945BA9829E21B074ED3">
    <w:name w:val="0D0AA50E76395945BA9829E21B074ED3"/>
  </w:style>
  <w:style w:type="paragraph" w:customStyle="1" w:styleId="C1E44B55F0DC7C47AFA14CF28D8ED6E0">
    <w:name w:val="C1E44B55F0DC7C47AFA14CF28D8ED6E0"/>
  </w:style>
  <w:style w:type="paragraph" w:customStyle="1" w:styleId="19E9ECA5EEBE8D479BE9603164BE57AD">
    <w:name w:val="19E9ECA5EEBE8D479BE9603164BE57AD"/>
  </w:style>
  <w:style w:type="paragraph" w:customStyle="1" w:styleId="013807EB57E2F945BD3D56CF614D505A">
    <w:name w:val="013807EB57E2F945BD3D56CF614D505A"/>
  </w:style>
  <w:style w:type="paragraph" w:customStyle="1" w:styleId="B42522480028874FA3718A8DCC19C1CC">
    <w:name w:val="B42522480028874FA3718A8DCC19C1CC"/>
  </w:style>
  <w:style w:type="paragraph" w:customStyle="1" w:styleId="86DF3B905426984686C69788CDA349B3">
    <w:name w:val="86DF3B905426984686C69788CDA349B3"/>
  </w:style>
  <w:style w:type="paragraph" w:customStyle="1" w:styleId="6F757F2E2C5DC74982ACEECCEC76961E">
    <w:name w:val="6F757F2E2C5DC74982ACEECCEC76961E"/>
  </w:style>
  <w:style w:type="paragraph" w:customStyle="1" w:styleId="9F03E6A502B9824BAFDBDF8158647651">
    <w:name w:val="9F03E6A502B9824BAFDBDF8158647651"/>
  </w:style>
  <w:style w:type="paragraph" w:customStyle="1" w:styleId="9C00BEC2B94D814CB09C6A0A551B3624">
    <w:name w:val="9C00BEC2B94D814CB09C6A0A551B3624"/>
  </w:style>
  <w:style w:type="paragraph" w:customStyle="1" w:styleId="BBF9A597DE8A654281F6BFFABE0CB4D5">
    <w:name w:val="BBF9A597DE8A654281F6BFFABE0CB4D5"/>
    <w:rsid w:val="00CE5839"/>
  </w:style>
  <w:style w:type="paragraph" w:customStyle="1" w:styleId="DF89A423132089428FA6F328D6D8B6E1">
    <w:name w:val="DF89A423132089428FA6F328D6D8B6E1"/>
    <w:rsid w:val="00CE5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610</Words>
  <Characters>3478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2014-03-24T21:16:00Z</dcterms:created>
  <dcterms:modified xsi:type="dcterms:W3CDTF">2014-03-24T21:19:00Z</dcterms:modified>
</cp:coreProperties>
</file>