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25054E28B5D341AAB648B6132D150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FACD4366316A42800114EA1C6403A2"/>
            </w:placeholder>
            <w:text/>
          </w:sdtPr>
          <w:sdtEndPr/>
          <w:sdtContent>
            <w:tc>
              <w:tcPr>
                <w:tcW w:w="2073" w:type="dxa"/>
              </w:tcPr>
              <w:p w:rsidR="00B574C9" w:rsidRDefault="00B20C60" w:rsidP="00B20C60">
                <w:r>
                  <w:t>Todd</w:t>
                </w:r>
              </w:p>
            </w:tc>
          </w:sdtContent>
        </w:sdt>
        <w:sdt>
          <w:sdtPr>
            <w:alias w:val="Middle name"/>
            <w:tag w:val="authorMiddleName"/>
            <w:id w:val="-2076034781"/>
            <w:placeholder>
              <w:docPart w:val="AC5C73D371EFF841A9A55F7085F254C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751996B96C2EF43BBDF7AFD4B62491A"/>
            </w:placeholder>
            <w:text/>
          </w:sdtPr>
          <w:sdtEndPr/>
          <w:sdtContent>
            <w:tc>
              <w:tcPr>
                <w:tcW w:w="2642" w:type="dxa"/>
              </w:tcPr>
              <w:p w:rsidR="00B574C9" w:rsidRDefault="00B20C60" w:rsidP="00B20C60">
                <w:r>
                  <w:t>Avery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CF7C48653A5BA43ABB8DE753EC9DDA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825059ECF24FF4992FC82BADE2AAF06"/>
            </w:placeholder>
            <w:text/>
          </w:sdtPr>
          <w:sdtEndPr/>
          <w:sdtContent>
            <w:tc>
              <w:tcPr>
                <w:tcW w:w="8525" w:type="dxa"/>
                <w:gridSpan w:val="4"/>
              </w:tcPr>
              <w:p w:rsidR="00B574C9" w:rsidRDefault="00B20C60" w:rsidP="00B20C60">
                <w:r>
                  <w:t>University of Massachusetts, Lowell</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06F6AA85B36A634AAB88531CD8C6A315"/>
            </w:placeholder>
            <w:text/>
          </w:sdtPr>
          <w:sdtContent>
            <w:tc>
              <w:tcPr>
                <w:tcW w:w="9016" w:type="dxa"/>
                <w:tcMar>
                  <w:top w:w="113" w:type="dxa"/>
                  <w:bottom w:w="113" w:type="dxa"/>
                </w:tcMar>
              </w:tcPr>
              <w:p w:rsidR="003F0D73" w:rsidRPr="00FB589A" w:rsidRDefault="00B20C60" w:rsidP="003F0D73">
                <w:pPr>
                  <w:rPr>
                    <w:b/>
                  </w:rPr>
                </w:pPr>
                <w:r w:rsidRPr="00B20C60">
                  <w:rPr>
                    <w:rStyle w:val="Heading1Char"/>
                    <w:lang w:val="en-US" w:eastAsia="ja-JP"/>
                  </w:rPr>
                  <w:t>Strachey, Giles Lytton (1880-1932)</w:t>
                </w:r>
              </w:p>
            </w:tc>
          </w:sdtContent>
        </w:sdt>
      </w:tr>
      <w:tr w:rsidR="00464699" w:rsidTr="007821B0">
        <w:sdt>
          <w:sdtPr>
            <w:alias w:val="Variant headwords"/>
            <w:tag w:val="variantHeadwords"/>
            <w:id w:val="173464402"/>
            <w:placeholder>
              <w:docPart w:val="921E544230E5D941B7971450681D0B5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138D9366731674C840BF1A688D85C61"/>
            </w:placeholder>
          </w:sdtPr>
          <w:sdtEndPr>
            <w:rPr>
              <w:rFonts w:asciiTheme="minorHAnsi" w:eastAsiaTheme="minorHAnsi" w:hAnsiTheme="minorHAnsi" w:cstheme="minorBidi"/>
              <w:color w:val="auto"/>
              <w:szCs w:val="22"/>
              <w:lang w:val="en-GB" w:eastAsia="en-US"/>
            </w:rPr>
          </w:sdtEndPr>
          <w:sdtContent>
            <w:tc>
              <w:tcPr>
                <w:tcW w:w="9016" w:type="dxa"/>
                <w:tcMar>
                  <w:top w:w="113" w:type="dxa"/>
                  <w:bottom w:w="113" w:type="dxa"/>
                </w:tcMar>
              </w:tcPr>
              <w:p w:rsidR="00B20C60" w:rsidRPr="00B20C60" w:rsidRDefault="00B20C60" w:rsidP="00B20C60">
                <w:pPr>
                  <w:pStyle w:val="normal0"/>
                  <w:widowControl w:val="0"/>
                  <w:spacing w:line="240" w:lineRule="auto"/>
                  <w:ind w:firstLine="720"/>
                  <w:rPr>
                    <w:sz w:val="24"/>
                  </w:rPr>
                </w:pPr>
                <w:r w:rsidRPr="00B20C60">
                  <w:rPr>
                    <w:sz w:val="24"/>
                  </w:rPr>
                  <w:t xml:space="preserve">Lytton Strachey was a literary critic and biographer who changed the art of </w:t>
                </w:r>
                <w:proofErr w:type="gramStart"/>
                <w:r w:rsidRPr="00B20C60">
                  <w:rPr>
                    <w:sz w:val="24"/>
                  </w:rPr>
                  <w:t>life-writing</w:t>
                </w:r>
                <w:proofErr w:type="gramEnd"/>
                <w:r w:rsidRPr="00B20C60">
                  <w:rPr>
                    <w:sz w:val="24"/>
                  </w:rPr>
                  <w:t xml:space="preserve">. He was elected to the Apostles at Cambridge and formed lifelong friendships with Clive Bell, John Maynard Keynes, </w:t>
                </w:r>
                <w:proofErr w:type="spellStart"/>
                <w:r w:rsidRPr="00B20C60">
                  <w:rPr>
                    <w:sz w:val="24"/>
                  </w:rPr>
                  <w:t>Thoby</w:t>
                </w:r>
                <w:proofErr w:type="spellEnd"/>
                <w:r w:rsidRPr="00B20C60">
                  <w:rPr>
                    <w:sz w:val="24"/>
                  </w:rPr>
                  <w:t xml:space="preserve"> Stephen, Leonard Woolf, and other future members of the Bloomsbury Group. At the end of a period of literary apprenticeship, he published his first book, </w:t>
                </w:r>
                <w:r w:rsidRPr="00B20C60">
                  <w:rPr>
                    <w:i/>
                    <w:sz w:val="24"/>
                  </w:rPr>
                  <w:t>Landmarks in French Literature</w:t>
                </w:r>
                <w:r w:rsidRPr="00B20C60">
                  <w:rPr>
                    <w:sz w:val="24"/>
                  </w:rPr>
                  <w:t xml:space="preserve"> (1910). At this time, he experienced what he called a “spiritual revolution,” which resulted in his wholehearted rejection of the Philistinism, imperialism, and evangelicalism that, from his perspective, had characterized the Victorian age.  During the Great War, he was a conscientious objector.</w:t>
                </w:r>
              </w:p>
              <w:p w:rsidR="00E85A05" w:rsidRDefault="00E85A05" w:rsidP="00E85A05"/>
            </w:tc>
            <w:bookmarkStart w:id="0" w:name="_GoBack" w:displacedByCustomXml="next"/>
            <w:bookmarkEnd w:id="0" w:displacedByCustomXml="next"/>
          </w:sdtContent>
        </w:sdt>
      </w:tr>
      <w:tr w:rsidR="003F0D73" w:rsidTr="003F0D73">
        <w:sdt>
          <w:sdtPr>
            <w:alias w:val="Article text"/>
            <w:tag w:val="articleText"/>
            <w:id w:val="634067588"/>
            <w:placeholder>
              <w:docPart w:val="50F4057392857A408C30BF8D7BA7DBF0"/>
            </w:placeholder>
          </w:sdtPr>
          <w:sdtEndPr>
            <w:rPr>
              <w:rFonts w:asciiTheme="minorHAnsi" w:eastAsiaTheme="minorHAnsi" w:hAnsiTheme="minorHAnsi" w:cstheme="minorBidi"/>
              <w:color w:val="auto"/>
              <w:szCs w:val="22"/>
              <w:lang w:val="en-GB" w:eastAsia="en-US"/>
            </w:rPr>
          </w:sdtEndPr>
          <w:sdtContent>
            <w:tc>
              <w:tcPr>
                <w:tcW w:w="9016" w:type="dxa"/>
                <w:tcMar>
                  <w:top w:w="113" w:type="dxa"/>
                  <w:bottom w:w="113" w:type="dxa"/>
                </w:tcMar>
              </w:tcPr>
              <w:p w:rsidR="00B20C60" w:rsidRPr="00B20C60" w:rsidRDefault="00B20C60" w:rsidP="00B20C60">
                <w:pPr>
                  <w:pStyle w:val="normal0"/>
                  <w:widowControl w:val="0"/>
                  <w:spacing w:line="240" w:lineRule="auto"/>
                  <w:ind w:firstLine="720"/>
                  <w:rPr>
                    <w:sz w:val="24"/>
                  </w:rPr>
                </w:pPr>
                <w:r w:rsidRPr="00B20C60">
                  <w:rPr>
                    <w:sz w:val="24"/>
                  </w:rPr>
                  <w:t xml:space="preserve">Lytton Strachey was a literary critic and biographer who changed the art of </w:t>
                </w:r>
                <w:proofErr w:type="gramStart"/>
                <w:r w:rsidRPr="00B20C60">
                  <w:rPr>
                    <w:sz w:val="24"/>
                  </w:rPr>
                  <w:t>life-writing</w:t>
                </w:r>
                <w:proofErr w:type="gramEnd"/>
                <w:r w:rsidRPr="00B20C60">
                  <w:rPr>
                    <w:sz w:val="24"/>
                  </w:rPr>
                  <w:t xml:space="preserve">. He was elected to the Apostles at Cambridge and formed lifelong friendships with Clive Bell, John Maynard Keynes, </w:t>
                </w:r>
                <w:proofErr w:type="spellStart"/>
                <w:r w:rsidRPr="00B20C60">
                  <w:rPr>
                    <w:sz w:val="24"/>
                  </w:rPr>
                  <w:t>Thoby</w:t>
                </w:r>
                <w:proofErr w:type="spellEnd"/>
                <w:r w:rsidRPr="00B20C60">
                  <w:rPr>
                    <w:sz w:val="24"/>
                  </w:rPr>
                  <w:t xml:space="preserve"> Stephen, Leonard Woolf, and other future members of the Bloomsbury Group. At the end of a period of literary apprenticeship, he published his first book, </w:t>
                </w:r>
                <w:r w:rsidRPr="00B20C60">
                  <w:rPr>
                    <w:i/>
                    <w:sz w:val="24"/>
                  </w:rPr>
                  <w:t>Landmarks in French Literature</w:t>
                </w:r>
                <w:r w:rsidRPr="00B20C60">
                  <w:rPr>
                    <w:sz w:val="24"/>
                  </w:rPr>
                  <w:t xml:space="preserve"> (1910). At this time</w:t>
                </w:r>
                <w:r w:rsidRPr="00B20C60">
                  <w:rPr>
                    <w:sz w:val="24"/>
                  </w:rPr>
                  <w:t>,</w:t>
                </w:r>
                <w:r w:rsidRPr="00B20C60">
                  <w:rPr>
                    <w:sz w:val="24"/>
                  </w:rPr>
                  <w:t xml:space="preserve"> he experienced what he called a “spiritual revolution,” which resulted in his wholehearted rejection of the Philistinism, imperialism, and evangelicalism that, from his perspective, had characterized the Victorian age.  During the Great War</w:t>
                </w:r>
                <w:r w:rsidRPr="00B20C60">
                  <w:rPr>
                    <w:sz w:val="24"/>
                  </w:rPr>
                  <w:t>,</w:t>
                </w:r>
                <w:r w:rsidRPr="00B20C60">
                  <w:rPr>
                    <w:sz w:val="24"/>
                  </w:rPr>
                  <w:t xml:space="preserve"> he was a conscientious objector.</w:t>
                </w:r>
              </w:p>
              <w:p w:rsidR="00B20C60" w:rsidRPr="00B20C60" w:rsidRDefault="00B20C60" w:rsidP="00B20C60">
                <w:pPr>
                  <w:pStyle w:val="normal0"/>
                  <w:widowControl w:val="0"/>
                  <w:spacing w:line="240" w:lineRule="auto"/>
                  <w:ind w:firstLine="720"/>
                  <w:rPr>
                    <w:sz w:val="24"/>
                  </w:rPr>
                </w:pPr>
                <w:r w:rsidRPr="00B20C60">
                  <w:rPr>
                    <w:sz w:val="24"/>
                  </w:rPr>
                  <w:t xml:space="preserve">In the final months of the war he published </w:t>
                </w:r>
                <w:r w:rsidRPr="00B20C60">
                  <w:rPr>
                    <w:i/>
                    <w:sz w:val="24"/>
                  </w:rPr>
                  <w:t>Eminent Victorians</w:t>
                </w:r>
                <w:r w:rsidRPr="00B20C60">
                  <w:rPr>
                    <w:sz w:val="24"/>
                  </w:rPr>
                  <w:t xml:space="preserve"> (1918). His best known and most enduring work, th</w:t>
                </w:r>
                <w:r w:rsidRPr="00B20C60">
                  <w:rPr>
                    <w:sz w:val="24"/>
                  </w:rPr>
                  <w:t>is</w:t>
                </w:r>
                <w:r w:rsidRPr="00B20C60">
                  <w:rPr>
                    <w:sz w:val="24"/>
                  </w:rPr>
                  <w:t xml:space="preserve"> collection of four satirical portraits transformed the craft of biography by combining psychological perspicuity with a definite, and typically irreverent, point of view. This is biography not as Life-and-Letters panegyric, nor even as objective chronicle, but as argument. In subsequent years, he refined his biographical methods in two full-length works.  </w:t>
                </w:r>
                <w:r w:rsidRPr="00B20C60">
                  <w:rPr>
                    <w:i/>
                    <w:sz w:val="24"/>
                  </w:rPr>
                  <w:t>Queen Victoria</w:t>
                </w:r>
                <w:r w:rsidRPr="00B20C60">
                  <w:rPr>
                    <w:sz w:val="24"/>
                  </w:rPr>
                  <w:t xml:space="preserve"> (1921), which won the James </w:t>
                </w:r>
                <w:proofErr w:type="spellStart"/>
                <w:r w:rsidRPr="00B20C60">
                  <w:rPr>
                    <w:sz w:val="24"/>
                  </w:rPr>
                  <w:t>Tait</w:t>
                </w:r>
                <w:proofErr w:type="spellEnd"/>
                <w:r w:rsidRPr="00B20C60">
                  <w:rPr>
                    <w:sz w:val="24"/>
                  </w:rPr>
                  <w:t xml:space="preserve"> Black Prize for Biography, adopted a slightly less mocking tone toward this most eminent Victorian, while </w:t>
                </w:r>
                <w:r w:rsidRPr="00B20C60">
                  <w:rPr>
                    <w:i/>
                    <w:sz w:val="24"/>
                  </w:rPr>
                  <w:t>Elizabeth and Essex: A Tragic History</w:t>
                </w:r>
                <w:r w:rsidRPr="00B20C60">
                  <w:rPr>
                    <w:sz w:val="24"/>
                  </w:rPr>
                  <w:t xml:space="preserve"> (1928)</w:t>
                </w:r>
                <w:r w:rsidRPr="00B20C60">
                  <w:rPr>
                    <w:sz w:val="24"/>
                  </w:rPr>
                  <w:t>—</w:t>
                </w:r>
                <w:r w:rsidRPr="00B20C60">
                  <w:rPr>
                    <w:sz w:val="24"/>
                  </w:rPr>
                  <w:t xml:space="preserve">published in the same year as his friend Virginia Woolf’s biographical experiment </w:t>
                </w:r>
                <w:r w:rsidRPr="00B20C60">
                  <w:rPr>
                    <w:i/>
                    <w:sz w:val="24"/>
                  </w:rPr>
                  <w:t>Orlando</w:t>
                </w:r>
                <w:r w:rsidRPr="00B20C60">
                  <w:rPr>
                    <w:sz w:val="24"/>
                  </w:rPr>
                  <w:t>—</w:t>
                </w:r>
                <w:r w:rsidRPr="00B20C60">
                  <w:rPr>
                    <w:sz w:val="24"/>
                  </w:rPr>
                  <w:t>expanded the possibilities of the genre by deliberately applying psychoanalytic insights to his subjects’ motives. (Freud himself thought Strachey was the first to do this successfully. It is notable, in this connection, that Freud’s English translator was Strachey’s younger brother</w:t>
                </w:r>
                <w:r w:rsidRPr="00B20C60">
                  <w:rPr>
                    <w:sz w:val="24"/>
                  </w:rPr>
                  <w:t>,</w:t>
                </w:r>
                <w:r w:rsidRPr="00B20C60">
                  <w:rPr>
                    <w:sz w:val="24"/>
                  </w:rPr>
                  <w:t xml:space="preserve"> James, whose complete edition of Freud’s works was published by Leonard and </w:t>
                </w:r>
                <w:r w:rsidRPr="00B20C60">
                  <w:rPr>
                    <w:sz w:val="24"/>
                  </w:rPr>
                  <w:lastRenderedPageBreak/>
                  <w:t xml:space="preserve">Virginia Woolf’s Hogarth Press). Strachey’s final book, </w:t>
                </w:r>
                <w:r w:rsidRPr="00B20C60">
                  <w:rPr>
                    <w:i/>
                    <w:sz w:val="24"/>
                  </w:rPr>
                  <w:t>Portraits in Miniature</w:t>
                </w:r>
                <w:r w:rsidRPr="00B20C60">
                  <w:rPr>
                    <w:sz w:val="24"/>
                  </w:rPr>
                  <w:t>, appeared in 1931, months before his death.</w:t>
                </w:r>
              </w:p>
              <w:p w:rsidR="00B20C60" w:rsidRDefault="00B20C60" w:rsidP="00B20C60">
                <w:pPr>
                  <w:pStyle w:val="normal0"/>
                  <w:widowControl w:val="0"/>
                  <w:spacing w:line="240" w:lineRule="auto"/>
                </w:pPr>
                <w:r w:rsidRPr="00B20C60">
                  <w:rPr>
                    <w:sz w:val="24"/>
                  </w:rPr>
                  <w:tab/>
                  <w:t>Strachey’s life, and especially his complex sexuality, has possessed an appeal as end</w:t>
                </w:r>
                <w:r w:rsidRPr="00B20C60">
                  <w:rPr>
                    <w:sz w:val="24"/>
                  </w:rPr>
                  <w:t>uring as his works. Resolutely queer,</w:t>
                </w:r>
                <w:r w:rsidRPr="00B20C60">
                  <w:rPr>
                    <w:sz w:val="24"/>
                  </w:rPr>
                  <w:t xml:space="preserve"> he enjoyed several intense intimate relationships with men, including Duncan Grant</w:t>
                </w:r>
                <w:r w:rsidRPr="00B20C60">
                  <w:rPr>
                    <w:sz w:val="24"/>
                  </w:rPr>
                  <w:t>, and</w:t>
                </w:r>
                <w:r w:rsidRPr="00B20C60">
                  <w:rPr>
                    <w:sz w:val="24"/>
                  </w:rPr>
                  <w:t xml:space="preserve"> in Strachey’s final years, the translator and publisher Roger </w:t>
                </w:r>
                <w:proofErr w:type="spellStart"/>
                <w:r w:rsidRPr="00B20C60">
                  <w:rPr>
                    <w:sz w:val="24"/>
                  </w:rPr>
                  <w:t>Senhouse</w:t>
                </w:r>
                <w:proofErr w:type="spellEnd"/>
                <w:r w:rsidRPr="00B20C60">
                  <w:rPr>
                    <w:sz w:val="24"/>
                  </w:rPr>
                  <w:t>, with whom he shared a robust predilection for historical role-play (one of their experiments involved Strachey’s being crucified). He also lived, for the final fifteen years of his life, in a richly satisfying</w:t>
                </w:r>
                <w:r w:rsidRPr="00B20C60">
                  <w:rPr>
                    <w:sz w:val="24"/>
                  </w:rPr>
                  <w:t>,</w:t>
                </w:r>
                <w:r w:rsidRPr="00B20C60">
                  <w:rPr>
                    <w:sz w:val="24"/>
                  </w:rPr>
                  <w:t xml:space="preserve"> but complicated domestic relationship in two country houses with the painter Dora Carrington and a series of partners on both sides. The unusual relationship between these artists was the subject of Christopher Hampton’s 1995 feature film, </w:t>
                </w:r>
                <w:r w:rsidRPr="00B20C60">
                  <w:rPr>
                    <w:i/>
                    <w:sz w:val="24"/>
                  </w:rPr>
                  <w:t>Carrington</w:t>
                </w:r>
                <w:r w:rsidRPr="00B20C60">
                  <w:rPr>
                    <w:sz w:val="24"/>
                  </w:rPr>
                  <w:t>, itself based on Michael Holroyd’s biographies of Strachey, which remain the best sources of information about his life and works.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0416F113FFE2E439C76DF3D747059EE"/>
              </w:placeholder>
            </w:sdtPr>
            <w:sdtEndPr>
              <w:rPr>
                <w:rFonts w:asciiTheme="minorHAnsi" w:eastAsiaTheme="minorHAnsi" w:hAnsiTheme="minorHAnsi" w:cstheme="minorBidi"/>
                <w:color w:val="auto"/>
                <w:szCs w:val="22"/>
                <w:lang w:val="en-GB" w:eastAsia="en-US"/>
              </w:rPr>
            </w:sdtEndPr>
            <w:sdtContent>
              <w:p w:rsidR="00B20C60" w:rsidRDefault="00B20C60" w:rsidP="00B20C60">
                <w:pPr>
                  <w:pStyle w:val="normal0"/>
                  <w:widowControl w:val="0"/>
                  <w:spacing w:line="240" w:lineRule="auto"/>
                </w:pPr>
                <w:r>
                  <w:t xml:space="preserve">Edmonds, M. (1981) </w:t>
                </w:r>
                <w:r>
                  <w:rPr>
                    <w:u w:val="single"/>
                  </w:rPr>
                  <w:t>Lytton Strachey: A Bibliography</w:t>
                </w:r>
                <w:r>
                  <w:t>, New York: Garland.</w:t>
                </w:r>
              </w:p>
              <w:p w:rsidR="00B20C60" w:rsidRDefault="00B20C60" w:rsidP="00B20C60">
                <w:pPr>
                  <w:pStyle w:val="normal0"/>
                  <w:widowControl w:val="0"/>
                  <w:spacing w:line="240" w:lineRule="auto"/>
                </w:pPr>
                <w:r>
                  <w:t xml:space="preserve">Holroyd, M. (1967-68) </w:t>
                </w:r>
                <w:r>
                  <w:rPr>
                    <w:u w:val="single"/>
                  </w:rPr>
                  <w:t>Lytton Strachey: A Critical Biography</w:t>
                </w:r>
                <w:r>
                  <w:t xml:space="preserve">, New York: Holt, Rinehart and </w:t>
                </w:r>
              </w:p>
              <w:p w:rsidR="00B20C60" w:rsidRDefault="00B20C60" w:rsidP="00B20C60">
                <w:pPr>
                  <w:pStyle w:val="normal0"/>
                  <w:widowControl w:val="0"/>
                  <w:spacing w:line="240" w:lineRule="auto"/>
                  <w:ind w:firstLine="720"/>
                </w:pPr>
                <w:r>
                  <w:t>Winston.</w:t>
                </w:r>
              </w:p>
              <w:p w:rsidR="00B20C60" w:rsidRDefault="00B20C60" w:rsidP="00B20C60">
                <w:pPr>
                  <w:pStyle w:val="normal0"/>
                  <w:widowControl w:val="0"/>
                  <w:spacing w:line="240" w:lineRule="auto"/>
                </w:pPr>
                <w:r>
                  <w:t xml:space="preserve">Holroyd, M. (1994) </w:t>
                </w:r>
                <w:r>
                  <w:rPr>
                    <w:u w:val="single"/>
                  </w:rPr>
                  <w:t>Lytton Strachey: The New Biography</w:t>
                </w:r>
                <w:r>
                  <w:t xml:space="preserve">, London: </w:t>
                </w:r>
                <w:proofErr w:type="spellStart"/>
                <w:r>
                  <w:t>Chatto</w:t>
                </w:r>
                <w:proofErr w:type="spellEnd"/>
                <w:r>
                  <w:t xml:space="preserve"> &amp; </w:t>
                </w:r>
                <w:proofErr w:type="spellStart"/>
                <w:r>
                  <w:t>Windus</w:t>
                </w:r>
                <w:proofErr w:type="spellEnd"/>
                <w:r>
                  <w:t>.</w:t>
                </w:r>
              </w:p>
              <w:p w:rsidR="003235A7" w:rsidRDefault="00B20C60"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C60" w:rsidRDefault="00B20C60" w:rsidP="007A0D55">
      <w:pPr>
        <w:spacing w:after="0" w:line="240" w:lineRule="auto"/>
      </w:pPr>
      <w:r>
        <w:separator/>
      </w:r>
    </w:p>
  </w:endnote>
  <w:endnote w:type="continuationSeparator" w:id="0">
    <w:p w:rsidR="00B20C60" w:rsidRDefault="00B20C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C60" w:rsidRDefault="00B20C60" w:rsidP="007A0D55">
      <w:pPr>
        <w:spacing w:after="0" w:line="240" w:lineRule="auto"/>
      </w:pPr>
      <w:r>
        <w:separator/>
      </w:r>
    </w:p>
  </w:footnote>
  <w:footnote w:type="continuationSeparator" w:id="0">
    <w:p w:rsidR="00B20C60" w:rsidRDefault="00B20C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6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C6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0C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C60"/>
    <w:rPr>
      <w:rFonts w:ascii="Lucida Grande" w:hAnsi="Lucida Grande" w:cs="Lucida Grande"/>
      <w:sz w:val="18"/>
      <w:szCs w:val="18"/>
    </w:rPr>
  </w:style>
  <w:style w:type="paragraph" w:customStyle="1" w:styleId="normal0">
    <w:name w:val="normal"/>
    <w:rsid w:val="00B20C60"/>
    <w:pPr>
      <w:spacing w:after="0" w:line="276" w:lineRule="auto"/>
    </w:pPr>
    <w:rPr>
      <w:rFonts w:ascii="Arial" w:eastAsia="Arial" w:hAnsi="Arial" w:cs="Arial"/>
      <w:color w:val="000000"/>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0C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C60"/>
    <w:rPr>
      <w:rFonts w:ascii="Lucida Grande" w:hAnsi="Lucida Grande" w:cs="Lucida Grande"/>
      <w:sz w:val="18"/>
      <w:szCs w:val="18"/>
    </w:rPr>
  </w:style>
  <w:style w:type="paragraph" w:customStyle="1" w:styleId="normal0">
    <w:name w:val="normal"/>
    <w:rsid w:val="00B20C60"/>
    <w:pPr>
      <w:spacing w:after="0" w:line="276" w:lineRule="auto"/>
    </w:pPr>
    <w:rPr>
      <w:rFonts w:ascii="Arial" w:eastAsia="Arial" w:hAnsi="Arial" w:cs="Arial"/>
      <w:color w:val="00000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25054E28B5D341AAB648B6132D150E"/>
        <w:category>
          <w:name w:val="General"/>
          <w:gallery w:val="placeholder"/>
        </w:category>
        <w:types>
          <w:type w:val="bbPlcHdr"/>
        </w:types>
        <w:behaviors>
          <w:behavior w:val="content"/>
        </w:behaviors>
        <w:guid w:val="{7CE14935-1328-0E42-A4A4-7D0817BE7789}"/>
      </w:docPartPr>
      <w:docPartBody>
        <w:p w:rsidR="00000000" w:rsidRDefault="004E117A">
          <w:pPr>
            <w:pStyle w:val="0D25054E28B5D341AAB648B6132D150E"/>
          </w:pPr>
          <w:r w:rsidRPr="00CC586D">
            <w:rPr>
              <w:rStyle w:val="PlaceholderText"/>
              <w:b/>
              <w:color w:val="FFFFFF" w:themeColor="background1"/>
            </w:rPr>
            <w:t>[Salutation]</w:t>
          </w:r>
        </w:p>
      </w:docPartBody>
    </w:docPart>
    <w:docPart>
      <w:docPartPr>
        <w:name w:val="03FACD4366316A42800114EA1C6403A2"/>
        <w:category>
          <w:name w:val="General"/>
          <w:gallery w:val="placeholder"/>
        </w:category>
        <w:types>
          <w:type w:val="bbPlcHdr"/>
        </w:types>
        <w:behaviors>
          <w:behavior w:val="content"/>
        </w:behaviors>
        <w:guid w:val="{4A336CCD-CEBB-E74A-816D-CCB648E73016}"/>
      </w:docPartPr>
      <w:docPartBody>
        <w:p w:rsidR="00000000" w:rsidRDefault="004E117A">
          <w:pPr>
            <w:pStyle w:val="03FACD4366316A42800114EA1C6403A2"/>
          </w:pPr>
          <w:r>
            <w:rPr>
              <w:rStyle w:val="PlaceholderText"/>
            </w:rPr>
            <w:t>[First name]</w:t>
          </w:r>
        </w:p>
      </w:docPartBody>
    </w:docPart>
    <w:docPart>
      <w:docPartPr>
        <w:name w:val="AC5C73D371EFF841A9A55F7085F254C1"/>
        <w:category>
          <w:name w:val="General"/>
          <w:gallery w:val="placeholder"/>
        </w:category>
        <w:types>
          <w:type w:val="bbPlcHdr"/>
        </w:types>
        <w:behaviors>
          <w:behavior w:val="content"/>
        </w:behaviors>
        <w:guid w:val="{B0EA122D-7A74-624F-AEAC-38DC4187A380}"/>
      </w:docPartPr>
      <w:docPartBody>
        <w:p w:rsidR="00000000" w:rsidRDefault="004E117A">
          <w:pPr>
            <w:pStyle w:val="AC5C73D371EFF841A9A55F7085F254C1"/>
          </w:pPr>
          <w:r>
            <w:rPr>
              <w:rStyle w:val="PlaceholderText"/>
            </w:rPr>
            <w:t>[Middle name]</w:t>
          </w:r>
        </w:p>
      </w:docPartBody>
    </w:docPart>
    <w:docPart>
      <w:docPartPr>
        <w:name w:val="E751996B96C2EF43BBDF7AFD4B62491A"/>
        <w:category>
          <w:name w:val="General"/>
          <w:gallery w:val="placeholder"/>
        </w:category>
        <w:types>
          <w:type w:val="bbPlcHdr"/>
        </w:types>
        <w:behaviors>
          <w:behavior w:val="content"/>
        </w:behaviors>
        <w:guid w:val="{7B6B8A68-699A-8D43-B7B6-C79F14CE1ED3}"/>
      </w:docPartPr>
      <w:docPartBody>
        <w:p w:rsidR="00000000" w:rsidRDefault="004E117A">
          <w:pPr>
            <w:pStyle w:val="E751996B96C2EF43BBDF7AFD4B62491A"/>
          </w:pPr>
          <w:r>
            <w:rPr>
              <w:rStyle w:val="PlaceholderText"/>
            </w:rPr>
            <w:t>[Last name]</w:t>
          </w:r>
        </w:p>
      </w:docPartBody>
    </w:docPart>
    <w:docPart>
      <w:docPartPr>
        <w:name w:val="ECF7C48653A5BA43ABB8DE753EC9DDAC"/>
        <w:category>
          <w:name w:val="General"/>
          <w:gallery w:val="placeholder"/>
        </w:category>
        <w:types>
          <w:type w:val="bbPlcHdr"/>
        </w:types>
        <w:behaviors>
          <w:behavior w:val="content"/>
        </w:behaviors>
        <w:guid w:val="{17C650D0-77F7-7C41-AB4B-8FCD8A9494E2}"/>
      </w:docPartPr>
      <w:docPartBody>
        <w:p w:rsidR="00000000" w:rsidRDefault="004E117A">
          <w:pPr>
            <w:pStyle w:val="ECF7C48653A5BA43ABB8DE753EC9DDAC"/>
          </w:pPr>
          <w:r>
            <w:rPr>
              <w:rStyle w:val="PlaceholderText"/>
            </w:rPr>
            <w:t>[Enter your biography]</w:t>
          </w:r>
        </w:p>
      </w:docPartBody>
    </w:docPart>
    <w:docPart>
      <w:docPartPr>
        <w:name w:val="A825059ECF24FF4992FC82BADE2AAF06"/>
        <w:category>
          <w:name w:val="General"/>
          <w:gallery w:val="placeholder"/>
        </w:category>
        <w:types>
          <w:type w:val="bbPlcHdr"/>
        </w:types>
        <w:behaviors>
          <w:behavior w:val="content"/>
        </w:behaviors>
        <w:guid w:val="{2BBA7DBB-D87B-7A4D-B6D6-9C765B8BFD29}"/>
      </w:docPartPr>
      <w:docPartBody>
        <w:p w:rsidR="00000000" w:rsidRDefault="004E117A">
          <w:pPr>
            <w:pStyle w:val="A825059ECF24FF4992FC82BADE2AAF06"/>
          </w:pPr>
          <w:r>
            <w:rPr>
              <w:rStyle w:val="PlaceholderText"/>
            </w:rPr>
            <w:t>[Enter the institution with which you are affiliated]</w:t>
          </w:r>
        </w:p>
      </w:docPartBody>
    </w:docPart>
    <w:docPart>
      <w:docPartPr>
        <w:name w:val="06F6AA85B36A634AAB88531CD8C6A315"/>
        <w:category>
          <w:name w:val="General"/>
          <w:gallery w:val="placeholder"/>
        </w:category>
        <w:types>
          <w:type w:val="bbPlcHdr"/>
        </w:types>
        <w:behaviors>
          <w:behavior w:val="content"/>
        </w:behaviors>
        <w:guid w:val="{C9A3BBBE-CF12-E346-A224-BA6C69C9041B}"/>
      </w:docPartPr>
      <w:docPartBody>
        <w:p w:rsidR="00000000" w:rsidRDefault="004E117A">
          <w:pPr>
            <w:pStyle w:val="06F6AA85B36A634AAB88531CD8C6A315"/>
          </w:pPr>
          <w:r w:rsidRPr="00EF74F7">
            <w:rPr>
              <w:b/>
              <w:color w:val="808080" w:themeColor="background1" w:themeShade="80"/>
            </w:rPr>
            <w:t>[Enter the headword for your article]</w:t>
          </w:r>
        </w:p>
      </w:docPartBody>
    </w:docPart>
    <w:docPart>
      <w:docPartPr>
        <w:name w:val="921E544230E5D941B7971450681D0B59"/>
        <w:category>
          <w:name w:val="General"/>
          <w:gallery w:val="placeholder"/>
        </w:category>
        <w:types>
          <w:type w:val="bbPlcHdr"/>
        </w:types>
        <w:behaviors>
          <w:behavior w:val="content"/>
        </w:behaviors>
        <w:guid w:val="{8BDC8BBB-12B4-104A-A6C1-719FA6E18C3B}"/>
      </w:docPartPr>
      <w:docPartBody>
        <w:p w:rsidR="00000000" w:rsidRDefault="004E117A">
          <w:pPr>
            <w:pStyle w:val="921E544230E5D941B7971450681D0B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38D9366731674C840BF1A688D85C61"/>
        <w:category>
          <w:name w:val="General"/>
          <w:gallery w:val="placeholder"/>
        </w:category>
        <w:types>
          <w:type w:val="bbPlcHdr"/>
        </w:types>
        <w:behaviors>
          <w:behavior w:val="content"/>
        </w:behaviors>
        <w:guid w:val="{E012FB64-1D82-A04B-8517-204D1F8FA995}"/>
      </w:docPartPr>
      <w:docPartBody>
        <w:p w:rsidR="00000000" w:rsidRDefault="004E117A">
          <w:pPr>
            <w:pStyle w:val="7138D9366731674C840BF1A688D85C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F4057392857A408C30BF8D7BA7DBF0"/>
        <w:category>
          <w:name w:val="General"/>
          <w:gallery w:val="placeholder"/>
        </w:category>
        <w:types>
          <w:type w:val="bbPlcHdr"/>
        </w:types>
        <w:behaviors>
          <w:behavior w:val="content"/>
        </w:behaviors>
        <w:guid w:val="{7B3BFA5A-BC33-C545-AEA0-313C710C0D56}"/>
      </w:docPartPr>
      <w:docPartBody>
        <w:p w:rsidR="00000000" w:rsidRDefault="004E117A">
          <w:pPr>
            <w:pStyle w:val="50F4057392857A408C30BF8D7BA7DB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416F113FFE2E439C76DF3D747059EE"/>
        <w:category>
          <w:name w:val="General"/>
          <w:gallery w:val="placeholder"/>
        </w:category>
        <w:types>
          <w:type w:val="bbPlcHdr"/>
        </w:types>
        <w:behaviors>
          <w:behavior w:val="content"/>
        </w:behaviors>
        <w:guid w:val="{E3AF201E-AF6D-4E49-8154-15BB34A905F5}"/>
      </w:docPartPr>
      <w:docPartBody>
        <w:p w:rsidR="00000000" w:rsidRDefault="004E117A">
          <w:pPr>
            <w:pStyle w:val="30416F113FFE2E439C76DF3D747059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25054E28B5D341AAB648B6132D150E">
    <w:name w:val="0D25054E28B5D341AAB648B6132D150E"/>
  </w:style>
  <w:style w:type="paragraph" w:customStyle="1" w:styleId="03FACD4366316A42800114EA1C6403A2">
    <w:name w:val="03FACD4366316A42800114EA1C6403A2"/>
  </w:style>
  <w:style w:type="paragraph" w:customStyle="1" w:styleId="AC5C73D371EFF841A9A55F7085F254C1">
    <w:name w:val="AC5C73D371EFF841A9A55F7085F254C1"/>
  </w:style>
  <w:style w:type="paragraph" w:customStyle="1" w:styleId="E751996B96C2EF43BBDF7AFD4B62491A">
    <w:name w:val="E751996B96C2EF43BBDF7AFD4B62491A"/>
  </w:style>
  <w:style w:type="paragraph" w:customStyle="1" w:styleId="ECF7C48653A5BA43ABB8DE753EC9DDAC">
    <w:name w:val="ECF7C48653A5BA43ABB8DE753EC9DDAC"/>
  </w:style>
  <w:style w:type="paragraph" w:customStyle="1" w:styleId="A825059ECF24FF4992FC82BADE2AAF06">
    <w:name w:val="A825059ECF24FF4992FC82BADE2AAF06"/>
  </w:style>
  <w:style w:type="paragraph" w:customStyle="1" w:styleId="06F6AA85B36A634AAB88531CD8C6A315">
    <w:name w:val="06F6AA85B36A634AAB88531CD8C6A315"/>
  </w:style>
  <w:style w:type="paragraph" w:customStyle="1" w:styleId="921E544230E5D941B7971450681D0B59">
    <w:name w:val="921E544230E5D941B7971450681D0B59"/>
  </w:style>
  <w:style w:type="paragraph" w:customStyle="1" w:styleId="7138D9366731674C840BF1A688D85C61">
    <w:name w:val="7138D9366731674C840BF1A688D85C61"/>
  </w:style>
  <w:style w:type="paragraph" w:customStyle="1" w:styleId="50F4057392857A408C30BF8D7BA7DBF0">
    <w:name w:val="50F4057392857A408C30BF8D7BA7DBF0"/>
  </w:style>
  <w:style w:type="paragraph" w:customStyle="1" w:styleId="30416F113FFE2E439C76DF3D747059EE">
    <w:name w:val="30416F113FFE2E439C76DF3D747059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25054E28B5D341AAB648B6132D150E">
    <w:name w:val="0D25054E28B5D341AAB648B6132D150E"/>
  </w:style>
  <w:style w:type="paragraph" w:customStyle="1" w:styleId="03FACD4366316A42800114EA1C6403A2">
    <w:name w:val="03FACD4366316A42800114EA1C6403A2"/>
  </w:style>
  <w:style w:type="paragraph" w:customStyle="1" w:styleId="AC5C73D371EFF841A9A55F7085F254C1">
    <w:name w:val="AC5C73D371EFF841A9A55F7085F254C1"/>
  </w:style>
  <w:style w:type="paragraph" w:customStyle="1" w:styleId="E751996B96C2EF43BBDF7AFD4B62491A">
    <w:name w:val="E751996B96C2EF43BBDF7AFD4B62491A"/>
  </w:style>
  <w:style w:type="paragraph" w:customStyle="1" w:styleId="ECF7C48653A5BA43ABB8DE753EC9DDAC">
    <w:name w:val="ECF7C48653A5BA43ABB8DE753EC9DDAC"/>
  </w:style>
  <w:style w:type="paragraph" w:customStyle="1" w:styleId="A825059ECF24FF4992FC82BADE2AAF06">
    <w:name w:val="A825059ECF24FF4992FC82BADE2AAF06"/>
  </w:style>
  <w:style w:type="paragraph" w:customStyle="1" w:styleId="06F6AA85B36A634AAB88531CD8C6A315">
    <w:name w:val="06F6AA85B36A634AAB88531CD8C6A315"/>
  </w:style>
  <w:style w:type="paragraph" w:customStyle="1" w:styleId="921E544230E5D941B7971450681D0B59">
    <w:name w:val="921E544230E5D941B7971450681D0B59"/>
  </w:style>
  <w:style w:type="paragraph" w:customStyle="1" w:styleId="7138D9366731674C840BF1A688D85C61">
    <w:name w:val="7138D9366731674C840BF1A688D85C61"/>
  </w:style>
  <w:style w:type="paragraph" w:customStyle="1" w:styleId="50F4057392857A408C30BF8D7BA7DBF0">
    <w:name w:val="50F4057392857A408C30BF8D7BA7DBF0"/>
  </w:style>
  <w:style w:type="paragraph" w:customStyle="1" w:styleId="30416F113FFE2E439C76DF3D747059EE">
    <w:name w:val="30416F113FFE2E439C76DF3D74705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600</Words>
  <Characters>3422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2014-03-10T20:42:00Z</dcterms:created>
  <dcterms:modified xsi:type="dcterms:W3CDTF">2014-03-10T20:49:00Z</dcterms:modified>
</cp:coreProperties>
</file>