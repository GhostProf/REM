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31941E0397095C479EA60B89B9A90A21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E8CFC9DE6B017A4DB7964C068462B8ED"/>
            </w:placeholder>
            <w:showingPlcHdr/>
            <w:text/>
          </w:sdtPr>
          <w:sdtEndPr/>
          <w:sdtContent>
            <w:tc>
              <w:tcPr>
                <w:tcW w:w="2073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[First name]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4F839063BB96AE459B9498D2BEC0ECF4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F703833A13A8864B9A2A80ECF80D4866"/>
            </w:placeholder>
            <w:text/>
          </w:sdtPr>
          <w:sdtEndPr/>
          <w:sdtContent>
            <w:tc>
              <w:tcPr>
                <w:tcW w:w="2642" w:type="dxa"/>
              </w:tcPr>
              <w:p w:rsidR="00B574C9" w:rsidRDefault="0060122A" w:rsidP="0060122A">
                <w:proofErr w:type="spellStart"/>
                <w:r>
                  <w:t>Fialek</w:t>
                </w:r>
                <w:proofErr w:type="spellEnd"/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C1AB65A6E44FC945A18255F90F22AB8A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353F82C37C4C2F4E8B65A77A3873E0ED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Tr="003F0D73">
        <w:sdt>
          <w:sdtPr>
            <w:rPr>
              <w:rStyle w:val="Heading1Char"/>
            </w:rPr>
            <w:alias w:val="Article headword"/>
            <w:tag w:val="articleHeadword"/>
            <w:id w:val="-361440020"/>
            <w:placeholder>
              <w:docPart w:val="BC02E58F7559D642924B1E9AA9F29E98"/>
            </w:placeholder>
            <w:text/>
          </w:sdtPr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3F0D73" w:rsidRPr="00FB589A" w:rsidRDefault="0060122A" w:rsidP="003F0D73">
                <w:pPr>
                  <w:rPr>
                    <w:b/>
                  </w:rPr>
                </w:pPr>
                <w:r w:rsidRPr="0060122A">
                  <w:rPr>
                    <w:rStyle w:val="Heading1Char"/>
                    <w:lang w:val="de-DE"/>
                  </w:rPr>
                  <w:t xml:space="preserve">Stanislaw </w:t>
                </w:r>
                <w:proofErr w:type="spellStart"/>
                <w:r w:rsidRPr="0060122A">
                  <w:rPr>
                    <w:rStyle w:val="Heading1Char"/>
                    <w:lang w:val="de-DE"/>
                  </w:rPr>
                  <w:t>Przybyszewski</w:t>
                </w:r>
                <w:proofErr w:type="spellEnd"/>
                <w:r w:rsidRPr="0060122A">
                  <w:rPr>
                    <w:rStyle w:val="Heading1Char"/>
                    <w:lang w:val="de-DE"/>
                  </w:rPr>
                  <w:t xml:space="preserve"> (1868-1927)</w:t>
                </w:r>
              </w:p>
            </w:tc>
          </w:sdtContent>
        </w:sdt>
      </w:tr>
      <w:tr w:rsidR="00464699" w:rsidTr="007821B0">
        <w:sdt>
          <w:sdtPr>
            <w:alias w:val="Variant headwords"/>
            <w:tag w:val="variantHeadwords"/>
            <w:id w:val="173464402"/>
            <w:placeholder>
              <w:docPart w:val="7B7582AE18B5214094D7C3E1DFF73E8D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Tr="003F0D73">
        <w:bookmarkStart w:id="0" w:name="_GoBack" w:colFirst="0" w:colLast="0" w:displacedByCustomXml="next"/>
        <w:sdt>
          <w:sdtPr>
            <w:alias w:val="Abstract"/>
            <w:tag w:val="abstract"/>
            <w:id w:val="-635871867"/>
            <w:placeholder>
              <w:docPart w:val="F8CBA6D44A9DD6428903DA983863D3D8"/>
            </w:placeholder>
          </w:sdtPr>
          <w:sdtEndPr/>
          <w:sdtContent>
            <w:sdt>
              <w:sdtPr>
                <w:alias w:val="Article text"/>
                <w:tag w:val="articleText"/>
                <w:id w:val="925156297"/>
                <w:placeholder>
                  <w:docPart w:val="379CE4CDC77DC446BF08DEFE8AC13B25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:rsidR="0060122A" w:rsidRPr="00133C9B" w:rsidRDefault="0060122A" w:rsidP="0060122A">
                    <w:pPr>
                      <w:rPr>
                        <w:rStyle w:val="st"/>
                        <w:rFonts w:eastAsia="Times New Roman"/>
                      </w:rPr>
                    </w:pPr>
                    <w:hyperlink r:id="rId8" w:history="1">
                      <w:r w:rsidRPr="007B125C">
                        <w:rPr>
                          <w:rStyle w:val="Hyperlink"/>
                          <w:rFonts w:eastAsia="Times New Roman"/>
                        </w:rPr>
                        <w:t xml:space="preserve">Stanislaw </w:t>
                      </w:r>
                      <w:proofErr w:type="spellStart"/>
                      <w:r w:rsidRPr="007B125C">
                        <w:rPr>
                          <w:rStyle w:val="Hyperlink"/>
                          <w:rFonts w:eastAsia="Times New Roman"/>
                        </w:rPr>
                        <w:t>Przybyszewski</w:t>
                      </w:r>
                      <w:proofErr w:type="spellEnd"/>
                    </w:hyperlink>
                    <w:r>
                      <w:rPr>
                        <w:rStyle w:val="st"/>
                        <w:rFonts w:eastAsia="Times New Roman"/>
                      </w:rPr>
                      <w:t xml:space="preserve">, a highly controversial author of German tongue and Polish provenance, catalyst of German-Scandinavian modernity, </w:t>
                    </w:r>
                    <w:r w:rsidRPr="00437E13">
                      <w:rPr>
                        <w:rStyle w:val="st"/>
                        <w:rFonts w:eastAsia="Times New Roman"/>
                      </w:rPr>
                      <w:t xml:space="preserve">and </w:t>
                    </w:r>
                    <w:r>
                      <w:rPr>
                        <w:rStyle w:val="st"/>
                        <w:rFonts w:eastAsia="Times New Roman"/>
                      </w:rPr>
                      <w:t>S</w:t>
                    </w:r>
                    <w:r w:rsidRPr="00437E13">
                      <w:rPr>
                        <w:rStyle w:val="st"/>
                        <w:rFonts w:eastAsia="Times New Roman"/>
                      </w:rPr>
                      <w:t>atanist</w:t>
                    </w:r>
                    <w:r>
                      <w:rPr>
                        <w:rStyle w:val="st"/>
                        <w:rFonts w:eastAsia="Times New Roman"/>
                      </w:rPr>
                      <w:t xml:space="preserve">, was among the most widely read authors at the turn of the century. He began his writing career with </w:t>
                    </w:r>
                    <w:hyperlink r:id="rId9" w:anchor="page/n5/mode/2up" w:history="1">
                      <w:proofErr w:type="spellStart"/>
                      <w:r w:rsidRPr="0060122A">
                        <w:rPr>
                          <w:rStyle w:val="Hyperlink"/>
                          <w:rFonts w:eastAsia="Times New Roman"/>
                          <w:i/>
                          <w:u w:val="none"/>
                        </w:rPr>
                        <w:t>Zur</w:t>
                      </w:r>
                      <w:proofErr w:type="spellEnd"/>
                      <w:r w:rsidRPr="0060122A">
                        <w:rPr>
                          <w:rStyle w:val="Hyperlink"/>
                          <w:rFonts w:eastAsia="Times New Roman"/>
                          <w:i/>
                          <w:u w:val="none"/>
                        </w:rPr>
                        <w:t xml:space="preserve"> </w:t>
                      </w:r>
                      <w:proofErr w:type="spellStart"/>
                      <w:r w:rsidRPr="0060122A">
                        <w:rPr>
                          <w:rStyle w:val="Hyperlink"/>
                          <w:rFonts w:eastAsia="Times New Roman"/>
                          <w:i/>
                          <w:u w:val="none"/>
                        </w:rPr>
                        <w:t>Psychologie</w:t>
                      </w:r>
                      <w:proofErr w:type="spellEnd"/>
                      <w:r w:rsidRPr="0060122A">
                        <w:rPr>
                          <w:rStyle w:val="Hyperlink"/>
                          <w:rFonts w:eastAsia="Times New Roman"/>
                          <w:i/>
                          <w:u w:val="none"/>
                        </w:rPr>
                        <w:t xml:space="preserve"> des </w:t>
                      </w:r>
                      <w:proofErr w:type="spellStart"/>
                      <w:r w:rsidRPr="0060122A">
                        <w:rPr>
                          <w:rStyle w:val="Hyperlink"/>
                          <w:rFonts w:eastAsia="Times New Roman"/>
                          <w:i/>
                          <w:u w:val="none"/>
                        </w:rPr>
                        <w:t>Individuums</w:t>
                      </w:r>
                      <w:proofErr w:type="spellEnd"/>
                      <w:r w:rsidRPr="0060122A">
                        <w:rPr>
                          <w:rStyle w:val="Hyperlink"/>
                          <w:rFonts w:eastAsia="Times New Roman"/>
                          <w:u w:val="none"/>
                        </w:rPr>
                        <w:t>.</w:t>
                      </w:r>
                    </w:hyperlink>
                    <w:r>
                      <w:rPr>
                        <w:rStyle w:val="st"/>
                        <w:rFonts w:eastAsia="Times New Roman"/>
                      </w:rPr>
                      <w:t xml:space="preserve"> By means of a highly selective presentation of </w:t>
                    </w:r>
                    <w:proofErr w:type="spellStart"/>
                    <w:r w:rsidRPr="00717672">
                      <w:rPr>
                        <w:rStyle w:val="st"/>
                        <w:rFonts w:eastAsia="Times New Roman"/>
                      </w:rPr>
                      <w:t>Nitzschean</w:t>
                    </w:r>
                    <w:proofErr w:type="spellEnd"/>
                    <w:r>
                      <w:rPr>
                        <w:rStyle w:val="st"/>
                        <w:rFonts w:eastAsia="Times New Roman"/>
                      </w:rPr>
                      <w:t xml:space="preserve"> doctrine, he tried to determine his own aesthetic-philosophical position. He propagated a new type of art that is, essentially, created in an outburst of emotion</w:t>
                    </w:r>
                    <w:r w:rsidRPr="00437E13">
                      <w:rPr>
                        <w:rStyle w:val="st"/>
                        <w:rFonts w:eastAsia="Times New Roman"/>
                      </w:rPr>
                      <w:t>, placing sexuality and the opposition of the sexes at the very beginning of any artistic creativity.</w:t>
                    </w:r>
                    <w:r>
                      <w:rPr>
                        <w:rStyle w:val="st"/>
                        <w:rFonts w:eastAsia="Times New Roman"/>
                      </w:rPr>
                      <w:t xml:space="preserve"> Art is, in </w:t>
                    </w:r>
                    <w:proofErr w:type="spellStart"/>
                    <w:r>
                      <w:t>Przybyszewski’s</w:t>
                    </w:r>
                    <w:proofErr w:type="spellEnd"/>
                    <w:r>
                      <w:t xml:space="preserve"> interpretation, </w:t>
                    </w:r>
                    <w:r>
                      <w:rPr>
                        <w:rStyle w:val="st"/>
                        <w:rFonts w:eastAsia="Times New Roman"/>
                      </w:rPr>
                      <w:t xml:space="preserve">the constant struggle between the sex and the brain, i.e. the sublimation of erotic desire. </w:t>
                    </w:r>
                    <w:proofErr w:type="spellStart"/>
                    <w:r>
                      <w:rPr>
                        <w:rStyle w:val="st"/>
                        <w:rFonts w:eastAsia="Times New Roman"/>
                      </w:rPr>
                      <w:t>Diegesis</w:t>
                    </w:r>
                    <w:proofErr w:type="spellEnd"/>
                    <w:r>
                      <w:rPr>
                        <w:rStyle w:val="st"/>
                        <w:rFonts w:eastAsia="Times New Roman"/>
                      </w:rPr>
                      <w:t xml:space="preserve"> is often replaced by memories, dreams, visions, images from the subconscious of the narrator, situations of </w:t>
                    </w:r>
                    <w:r w:rsidRPr="00437E13">
                      <w:rPr>
                        <w:rStyle w:val="st"/>
                        <w:rFonts w:eastAsia="Times New Roman"/>
                      </w:rPr>
                      <w:t xml:space="preserve">pure madness and ecstatic excruciation. </w:t>
                    </w:r>
                    <w:proofErr w:type="spellStart"/>
                    <w:r>
                      <w:rPr>
                        <w:rStyle w:val="st"/>
                        <w:rFonts w:eastAsia="Times New Roman"/>
                      </w:rPr>
                      <w:t>Przybyszweski’s</w:t>
                    </w:r>
                    <w:proofErr w:type="spellEnd"/>
                    <w:r w:rsidRPr="00437E13">
                      <w:rPr>
                        <w:rStyle w:val="st"/>
                        <w:rFonts w:eastAsia="Times New Roman"/>
                      </w:rPr>
                      <w:t xml:space="preserve"> language use was novel in the way that it was f</w:t>
                    </w:r>
                    <w:r>
                      <w:rPr>
                        <w:rStyle w:val="st"/>
                        <w:rFonts w:eastAsia="Times New Roman"/>
                      </w:rPr>
                      <w:t xml:space="preserve">illed with medical terminology, colourful imagery, and scientific analogies, adapting terms and </w:t>
                    </w:r>
                    <w:proofErr w:type="spellStart"/>
                    <w:r>
                      <w:rPr>
                        <w:rStyle w:val="st"/>
                        <w:rFonts w:eastAsia="Times New Roman"/>
                      </w:rPr>
                      <w:t>aparate</w:t>
                    </w:r>
                    <w:proofErr w:type="spellEnd"/>
                    <w:r>
                      <w:rPr>
                        <w:rStyle w:val="st"/>
                        <w:rFonts w:eastAsia="Times New Roman"/>
                      </w:rPr>
                      <w:t xml:space="preserve"> of the exact sciences to the field of intuitive psychology, combined with a vigorous ambition to coin new terms. </w:t>
                    </w:r>
                    <w:proofErr w:type="spellStart"/>
                    <w:r>
                      <w:t>Przybyszewski's</w:t>
                    </w:r>
                    <w:proofErr w:type="spellEnd"/>
                    <w:r>
                      <w:t xml:space="preserve"> understanding of the soul as a "perpetually </w:t>
                    </w:r>
                    <w:proofErr w:type="spellStart"/>
                    <w:r>
                      <w:t>introversive</w:t>
                    </w:r>
                    <w:proofErr w:type="spellEnd"/>
                    <w:r>
                      <w:t xml:space="preserve"> view" embodied an animadversion on the limits of language itself, which is why, to him, </w:t>
                    </w:r>
                    <w:hyperlink r:id="rId10" w:history="1">
                      <w:r w:rsidRPr="0060122A">
                        <w:rPr>
                          <w:rStyle w:val="Hyperlink"/>
                          <w:u w:val="none"/>
                        </w:rPr>
                        <w:t xml:space="preserve">Munch's </w:t>
                      </w:r>
                      <w:proofErr w:type="spellStart"/>
                      <w:r w:rsidRPr="0060122A">
                        <w:rPr>
                          <w:rStyle w:val="Hyperlink"/>
                          <w:i/>
                          <w:u w:val="none"/>
                        </w:rPr>
                        <w:t>Fieber</w:t>
                      </w:r>
                      <w:proofErr w:type="spellEnd"/>
                      <w:r w:rsidRPr="0060122A">
                        <w:rPr>
                          <w:rStyle w:val="Hyperlink"/>
                          <w:i/>
                          <w:u w:val="none"/>
                        </w:rPr>
                        <w:t xml:space="preserve"> und Vision</w:t>
                      </w:r>
                    </w:hyperlink>
                    <w:r>
                      <w:t xml:space="preserve"> represents a felicitous depiction of the most difficult-to-grasp </w:t>
                    </w:r>
                    <w:r w:rsidRPr="00437E13">
                      <w:t>operations of</w:t>
                    </w:r>
                    <w:r>
                      <w:t xml:space="preserve"> the human soul.</w:t>
                    </w:r>
                  </w:p>
                  <w:p w:rsidR="00E85A05" w:rsidRDefault="00E85A05" w:rsidP="0060122A"/>
                </w:tc>
              </w:sdtContent>
            </w:sdt>
          </w:sdtContent>
        </w:sdt>
      </w:tr>
      <w:tr w:rsidR="003F0D73" w:rsidTr="003F0D73">
        <w:sdt>
          <w:sdtPr>
            <w:alias w:val="Article text"/>
            <w:tag w:val="articleText"/>
            <w:id w:val="634067588"/>
            <w:placeholder>
              <w:docPart w:val="19036144265B6C4DA2F54811B0CA56F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:rsidR="0060122A" w:rsidRPr="00133C9B" w:rsidRDefault="0060122A" w:rsidP="0060122A">
                <w:pPr>
                  <w:rPr>
                    <w:rStyle w:val="st"/>
                    <w:rFonts w:eastAsia="Times New Roman"/>
                  </w:rPr>
                </w:pPr>
                <w:hyperlink r:id="rId11" w:history="1">
                  <w:r w:rsidRPr="007B125C">
                    <w:rPr>
                      <w:rStyle w:val="Hyperlink"/>
                      <w:rFonts w:eastAsia="Times New Roman"/>
                    </w:rPr>
                    <w:t xml:space="preserve">Stanislaw </w:t>
                  </w:r>
                  <w:proofErr w:type="spellStart"/>
                  <w:r w:rsidRPr="007B125C">
                    <w:rPr>
                      <w:rStyle w:val="Hyperlink"/>
                      <w:rFonts w:eastAsia="Times New Roman"/>
                    </w:rPr>
                    <w:t>Przybyszewski</w:t>
                  </w:r>
                  <w:proofErr w:type="spellEnd"/>
                </w:hyperlink>
                <w:r>
                  <w:rPr>
                    <w:rStyle w:val="st"/>
                    <w:rFonts w:eastAsia="Times New Roman"/>
                  </w:rPr>
                  <w:t xml:space="preserve">, a highly controversial author of German tongue and Polish provenance, catalyst of German-Scandinavian modernity, </w:t>
                </w:r>
                <w:r w:rsidRPr="00437E13">
                  <w:rPr>
                    <w:rStyle w:val="st"/>
                    <w:rFonts w:eastAsia="Times New Roman"/>
                  </w:rPr>
                  <w:t xml:space="preserve">and </w:t>
                </w:r>
                <w:r>
                  <w:rPr>
                    <w:rStyle w:val="st"/>
                    <w:rFonts w:eastAsia="Times New Roman"/>
                  </w:rPr>
                  <w:t>S</w:t>
                </w:r>
                <w:r w:rsidRPr="00437E13">
                  <w:rPr>
                    <w:rStyle w:val="st"/>
                    <w:rFonts w:eastAsia="Times New Roman"/>
                  </w:rPr>
                  <w:t>atanist</w:t>
                </w:r>
                <w:r>
                  <w:rPr>
                    <w:rStyle w:val="st"/>
                    <w:rFonts w:eastAsia="Times New Roman"/>
                  </w:rPr>
                  <w:t xml:space="preserve">, was among the most widely read authors at the turn of the century. He began his writing career with </w:t>
                </w:r>
                <w:hyperlink r:id="rId12" w:anchor="page/n5/mode/2up" w:history="1">
                  <w:proofErr w:type="spellStart"/>
                  <w:r w:rsidRPr="0060122A">
                    <w:rPr>
                      <w:rStyle w:val="Hyperlink"/>
                      <w:rFonts w:eastAsia="Times New Roman"/>
                      <w:i/>
                      <w:u w:val="none"/>
                    </w:rPr>
                    <w:t>Zur</w:t>
                  </w:r>
                  <w:proofErr w:type="spellEnd"/>
                  <w:r w:rsidRPr="0060122A">
                    <w:rPr>
                      <w:rStyle w:val="Hyperlink"/>
                      <w:rFonts w:eastAsia="Times New Roman"/>
                      <w:i/>
                      <w:u w:val="none"/>
                    </w:rPr>
                    <w:t xml:space="preserve"> </w:t>
                  </w:r>
                  <w:proofErr w:type="spellStart"/>
                  <w:r w:rsidRPr="0060122A">
                    <w:rPr>
                      <w:rStyle w:val="Hyperlink"/>
                      <w:rFonts w:eastAsia="Times New Roman"/>
                      <w:i/>
                      <w:u w:val="none"/>
                    </w:rPr>
                    <w:t>Psychologie</w:t>
                  </w:r>
                  <w:proofErr w:type="spellEnd"/>
                  <w:r w:rsidRPr="0060122A">
                    <w:rPr>
                      <w:rStyle w:val="Hyperlink"/>
                      <w:rFonts w:eastAsia="Times New Roman"/>
                      <w:i/>
                      <w:u w:val="none"/>
                    </w:rPr>
                    <w:t xml:space="preserve"> des </w:t>
                  </w:r>
                  <w:proofErr w:type="spellStart"/>
                  <w:r w:rsidRPr="0060122A">
                    <w:rPr>
                      <w:rStyle w:val="Hyperlink"/>
                      <w:rFonts w:eastAsia="Times New Roman"/>
                      <w:i/>
                      <w:u w:val="none"/>
                    </w:rPr>
                    <w:t>Individuums</w:t>
                  </w:r>
                  <w:proofErr w:type="spellEnd"/>
                  <w:r w:rsidRPr="0060122A">
                    <w:rPr>
                      <w:rStyle w:val="Hyperlink"/>
                      <w:rFonts w:eastAsia="Times New Roman"/>
                      <w:u w:val="none"/>
                    </w:rPr>
                    <w:t>.</w:t>
                  </w:r>
                </w:hyperlink>
                <w:r>
                  <w:rPr>
                    <w:rStyle w:val="st"/>
                    <w:rFonts w:eastAsia="Times New Roman"/>
                  </w:rPr>
                  <w:t xml:space="preserve"> By means of a highly selective presentation of </w:t>
                </w:r>
                <w:proofErr w:type="spellStart"/>
                <w:r w:rsidRPr="00717672">
                  <w:rPr>
                    <w:rStyle w:val="st"/>
                    <w:rFonts w:eastAsia="Times New Roman"/>
                  </w:rPr>
                  <w:t>Nitzschean</w:t>
                </w:r>
                <w:proofErr w:type="spellEnd"/>
                <w:r>
                  <w:rPr>
                    <w:rStyle w:val="st"/>
                    <w:rFonts w:eastAsia="Times New Roman"/>
                  </w:rPr>
                  <w:t xml:space="preserve"> doctrine, he tried to determine his own aesthetic-philosophical position. He propagated a new type of art that is, essentially, created in an outburst of emotion</w:t>
                </w:r>
                <w:r w:rsidRPr="00437E13">
                  <w:rPr>
                    <w:rStyle w:val="st"/>
                    <w:rFonts w:eastAsia="Times New Roman"/>
                  </w:rPr>
                  <w:t>, placing sexuality and the opposition of the sexes at the very beginning of any artistic creativity.</w:t>
                </w:r>
                <w:r>
                  <w:rPr>
                    <w:rStyle w:val="st"/>
                    <w:rFonts w:eastAsia="Times New Roman"/>
                  </w:rPr>
                  <w:t xml:space="preserve"> Art is, in </w:t>
                </w:r>
                <w:proofErr w:type="spellStart"/>
                <w:r>
                  <w:t>Przybyszewski’s</w:t>
                </w:r>
                <w:proofErr w:type="spellEnd"/>
                <w:r>
                  <w:t xml:space="preserve"> interpretation, </w:t>
                </w:r>
                <w:r>
                  <w:rPr>
                    <w:rStyle w:val="st"/>
                    <w:rFonts w:eastAsia="Times New Roman"/>
                  </w:rPr>
                  <w:t xml:space="preserve">the constant struggle between the sex and the brain, i.e. the sublimation of erotic desire. </w:t>
                </w:r>
                <w:proofErr w:type="spellStart"/>
                <w:r>
                  <w:rPr>
                    <w:rStyle w:val="st"/>
                    <w:rFonts w:eastAsia="Times New Roman"/>
                  </w:rPr>
                  <w:t>Diegesis</w:t>
                </w:r>
                <w:proofErr w:type="spellEnd"/>
                <w:r>
                  <w:rPr>
                    <w:rStyle w:val="st"/>
                    <w:rFonts w:eastAsia="Times New Roman"/>
                  </w:rPr>
                  <w:t xml:space="preserve"> is often replaced by memories, dreams, visions, images from the subconscious of the narrator, situations of </w:t>
                </w:r>
                <w:r w:rsidRPr="00437E13">
                  <w:rPr>
                    <w:rStyle w:val="st"/>
                    <w:rFonts w:eastAsia="Times New Roman"/>
                  </w:rPr>
                  <w:t xml:space="preserve">pure madness and ecstatic excruciation. </w:t>
                </w:r>
                <w:proofErr w:type="spellStart"/>
                <w:r>
                  <w:rPr>
                    <w:rStyle w:val="st"/>
                    <w:rFonts w:eastAsia="Times New Roman"/>
                  </w:rPr>
                  <w:t>Przybyszweski’s</w:t>
                </w:r>
                <w:proofErr w:type="spellEnd"/>
                <w:r w:rsidRPr="00437E13">
                  <w:rPr>
                    <w:rStyle w:val="st"/>
                    <w:rFonts w:eastAsia="Times New Roman"/>
                  </w:rPr>
                  <w:t xml:space="preserve"> language use was novel in the way that it was f</w:t>
                </w:r>
                <w:r>
                  <w:rPr>
                    <w:rStyle w:val="st"/>
                    <w:rFonts w:eastAsia="Times New Roman"/>
                  </w:rPr>
                  <w:t xml:space="preserve">illed with medical terminology, colourful imagery, and scientific analogies, adapting terms and </w:t>
                </w:r>
                <w:proofErr w:type="spellStart"/>
                <w:r>
                  <w:rPr>
                    <w:rStyle w:val="st"/>
                    <w:rFonts w:eastAsia="Times New Roman"/>
                  </w:rPr>
                  <w:t>aparate</w:t>
                </w:r>
                <w:proofErr w:type="spellEnd"/>
                <w:r>
                  <w:rPr>
                    <w:rStyle w:val="st"/>
                    <w:rFonts w:eastAsia="Times New Roman"/>
                  </w:rPr>
                  <w:t xml:space="preserve"> of the exact sciences to the field of intuitive psychology, combined with a vigorous ambition to coin new terms. </w:t>
                </w:r>
                <w:proofErr w:type="spellStart"/>
                <w:r>
                  <w:t>Przybyszewski's</w:t>
                </w:r>
                <w:proofErr w:type="spellEnd"/>
                <w:r>
                  <w:t xml:space="preserve"> understanding of the soul as a "perpetually </w:t>
                </w:r>
                <w:proofErr w:type="spellStart"/>
                <w:r>
                  <w:t>introversive</w:t>
                </w:r>
                <w:proofErr w:type="spellEnd"/>
                <w:r>
                  <w:t xml:space="preserve"> view" embodied an animadversion on the limits of language itself, which is why, to him, </w:t>
                </w:r>
                <w:hyperlink r:id="rId13" w:history="1">
                  <w:r w:rsidRPr="0060122A">
                    <w:rPr>
                      <w:rStyle w:val="Hyperlink"/>
                      <w:u w:val="none"/>
                    </w:rPr>
                    <w:t xml:space="preserve">Munch's </w:t>
                  </w:r>
                  <w:proofErr w:type="spellStart"/>
                  <w:r w:rsidRPr="0060122A">
                    <w:rPr>
                      <w:rStyle w:val="Hyperlink"/>
                      <w:i/>
                      <w:u w:val="none"/>
                    </w:rPr>
                    <w:t>Fieber</w:t>
                  </w:r>
                  <w:proofErr w:type="spellEnd"/>
                  <w:r w:rsidRPr="0060122A">
                    <w:rPr>
                      <w:rStyle w:val="Hyperlink"/>
                      <w:i/>
                      <w:u w:val="none"/>
                    </w:rPr>
                    <w:t xml:space="preserve"> und Vision</w:t>
                  </w:r>
                </w:hyperlink>
                <w:r>
                  <w:t xml:space="preserve"> represents a felicitous depiction of the most difficult-to-grasp </w:t>
                </w:r>
                <w:r w:rsidRPr="00437E13">
                  <w:t>operations of</w:t>
                </w:r>
                <w:r>
                  <w:t xml:space="preserve"> the human soul.</w:t>
                </w:r>
              </w:p>
              <w:p w:rsidR="003F0D73" w:rsidRDefault="003F0D73" w:rsidP="0060122A"/>
            </w:tc>
          </w:sdtContent>
        </w:sdt>
      </w:tr>
      <w:bookmarkEnd w:id="0"/>
      <w:tr w:rsidR="003235A7" w:rsidTr="003235A7">
        <w:tc>
          <w:tcPr>
            <w:tcW w:w="9016" w:type="dxa"/>
          </w:tcPr>
          <w:p w:rsidR="003235A7" w:rsidRDefault="003235A7" w:rsidP="008A5B87">
            <w:r w:rsidRPr="0015114C">
              <w:rPr>
                <w:u w:val="single"/>
              </w:rPr>
              <w:lastRenderedPageBreak/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F91D2721E4C9F94BAD663CDE3E081342"/>
              </w:placeholder>
            </w:sdtPr>
            <w:sdtEndPr/>
            <w:sdtContent>
              <w:p w:rsidR="0060122A" w:rsidRPr="00911B96" w:rsidRDefault="0060122A" w:rsidP="0060122A">
                <w:pPr>
                  <w:spacing w:before="100" w:beforeAutospacing="1" w:after="100" w:afterAutospacing="1"/>
                  <w:ind w:left="360"/>
                  <w:rPr>
                    <w:rFonts w:eastAsia="Times New Roman"/>
                  </w:rPr>
                </w:pPr>
                <w:proofErr w:type="spellStart"/>
                <w:r w:rsidRPr="00911B96">
                  <w:rPr>
                    <w:rFonts w:eastAsia="Times New Roman"/>
                    <w:i/>
                    <w:iCs/>
                  </w:rPr>
                  <w:t>Totenmesse</w:t>
                </w:r>
                <w:proofErr w:type="spellEnd"/>
                <w:r w:rsidRPr="00911B96">
                  <w:rPr>
                    <w:rFonts w:eastAsia="Times New Roman"/>
                  </w:rPr>
                  <w:t>,</w:t>
                </w:r>
                <w:r>
                  <w:rPr>
                    <w:rFonts w:eastAsia="Times New Roman"/>
                  </w:rPr>
                  <w:t xml:space="preserve"> </w:t>
                </w:r>
                <w:r w:rsidRPr="00911B96">
                  <w:rPr>
                    <w:rFonts w:eastAsia="Times New Roman"/>
                  </w:rPr>
                  <w:t>1893</w:t>
                </w:r>
                <w:r>
                  <w:rPr>
                    <w:rFonts w:eastAsia="Times New Roman"/>
                  </w:rPr>
                  <w:t>.</w:t>
                </w:r>
              </w:p>
              <w:p w:rsidR="0060122A" w:rsidRPr="00C67C7D" w:rsidRDefault="0060122A" w:rsidP="0060122A">
                <w:pPr>
                  <w:spacing w:before="100" w:beforeAutospacing="1" w:after="100" w:afterAutospacing="1"/>
                  <w:ind w:left="360"/>
                  <w:rPr>
                    <w:rFonts w:eastAsia="Times New Roman"/>
                  </w:rPr>
                </w:pPr>
                <w:proofErr w:type="spellStart"/>
                <w:r w:rsidRPr="00C67C7D">
                  <w:rPr>
                    <w:i/>
                  </w:rPr>
                  <w:t>Psychischer</w:t>
                </w:r>
                <w:proofErr w:type="spellEnd"/>
                <w:r w:rsidRPr="00C67C7D">
                  <w:rPr>
                    <w:i/>
                  </w:rPr>
                  <w:t xml:space="preserve"> </w:t>
                </w:r>
                <w:proofErr w:type="spellStart"/>
                <w:r w:rsidRPr="00C67C7D">
                  <w:rPr>
                    <w:i/>
                  </w:rPr>
                  <w:t>Naturalismus</w:t>
                </w:r>
                <w:proofErr w:type="spellEnd"/>
                <w:r w:rsidRPr="00C67C7D">
                  <w:t xml:space="preserve">, </w:t>
                </w:r>
                <w:r>
                  <w:t>1894</w:t>
                </w:r>
              </w:p>
              <w:p w:rsidR="0060122A" w:rsidRPr="00911B96" w:rsidRDefault="0060122A" w:rsidP="0060122A">
                <w:pPr>
                  <w:spacing w:before="100" w:beforeAutospacing="1" w:after="100" w:afterAutospacing="1"/>
                  <w:ind w:left="360"/>
                  <w:rPr>
                    <w:rFonts w:eastAsia="Times New Roman"/>
                  </w:rPr>
                </w:pPr>
                <w:proofErr w:type="spellStart"/>
                <w:r w:rsidRPr="00911B96">
                  <w:rPr>
                    <w:rFonts w:eastAsia="Times New Roman"/>
                    <w:i/>
                    <w:iCs/>
                  </w:rPr>
                  <w:t>Vigilien</w:t>
                </w:r>
                <w:proofErr w:type="spellEnd"/>
                <w:r w:rsidRPr="00911B96">
                  <w:rPr>
                    <w:rFonts w:eastAsia="Times New Roman"/>
                  </w:rPr>
                  <w:t>, 1895</w:t>
                </w:r>
                <w:r>
                  <w:rPr>
                    <w:rFonts w:eastAsia="Times New Roman"/>
                  </w:rPr>
                  <w:t>.</w:t>
                </w:r>
              </w:p>
              <w:p w:rsidR="0060122A" w:rsidRPr="00C67C7D" w:rsidRDefault="0060122A" w:rsidP="0060122A">
                <w:pPr>
                  <w:spacing w:before="100" w:beforeAutospacing="1" w:after="100" w:afterAutospacing="1"/>
                  <w:ind w:left="360"/>
                  <w:rPr>
                    <w:rFonts w:eastAsia="Times New Roman"/>
                  </w:rPr>
                </w:pPr>
                <w:r w:rsidRPr="00911B96">
                  <w:rPr>
                    <w:rFonts w:eastAsia="Times New Roman"/>
                    <w:i/>
                    <w:iCs/>
                  </w:rPr>
                  <w:t xml:space="preserve">De </w:t>
                </w:r>
                <w:proofErr w:type="spellStart"/>
                <w:r w:rsidRPr="00911B96">
                  <w:rPr>
                    <w:rFonts w:eastAsia="Times New Roman"/>
                    <w:i/>
                    <w:iCs/>
                  </w:rPr>
                  <w:t>profundis</w:t>
                </w:r>
                <w:proofErr w:type="spellEnd"/>
                <w:r w:rsidRPr="00911B96">
                  <w:rPr>
                    <w:rFonts w:eastAsia="Times New Roman"/>
                  </w:rPr>
                  <w:t>, 1895</w:t>
                </w:r>
                <w:r>
                  <w:rPr>
                    <w:rFonts w:eastAsia="Times New Roman"/>
                  </w:rPr>
                  <w:t>.</w:t>
                </w:r>
              </w:p>
              <w:p w:rsidR="003235A7" w:rsidRDefault="0060122A" w:rsidP="00FB11DE"/>
            </w:sdtContent>
          </w:sdt>
        </w:tc>
      </w:tr>
    </w:tbl>
    <w:p w:rsidR="00C27FAB" w:rsidRPr="00F36937" w:rsidRDefault="00C27FAB" w:rsidP="00B33145"/>
    <w:sectPr w:rsidR="00C27FAB" w:rsidRPr="00F36937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122A" w:rsidRDefault="0060122A" w:rsidP="007A0D55">
      <w:pPr>
        <w:spacing w:after="0" w:line="240" w:lineRule="auto"/>
      </w:pPr>
      <w:r>
        <w:separator/>
      </w:r>
    </w:p>
  </w:endnote>
  <w:endnote w:type="continuationSeparator" w:id="0">
    <w:p w:rsidR="0060122A" w:rsidRDefault="0060122A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122A" w:rsidRDefault="0060122A" w:rsidP="007A0D55">
      <w:pPr>
        <w:spacing w:after="0" w:line="240" w:lineRule="auto"/>
      </w:pPr>
      <w:r>
        <w:separator/>
      </w:r>
    </w:p>
  </w:footnote>
  <w:footnote w:type="continuationSeparator" w:id="0">
    <w:p w:rsidR="0060122A" w:rsidRDefault="0060122A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57EBD"/>
    <w:multiLevelType w:val="multilevel"/>
    <w:tmpl w:val="FED6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22A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0122A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12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2A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60122A"/>
  </w:style>
  <w:style w:type="character" w:styleId="Hyperlink">
    <w:name w:val="Hyperlink"/>
    <w:basedOn w:val="DefaultParagraphFont"/>
    <w:uiPriority w:val="99"/>
    <w:unhideWhenUsed/>
    <w:rsid w:val="0060122A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60122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122A"/>
    <w:rPr>
      <w:rFonts w:ascii="Lucida Grande" w:hAnsi="Lucida Grande" w:cs="Lucida Grande"/>
      <w:sz w:val="18"/>
      <w:szCs w:val="18"/>
    </w:rPr>
  </w:style>
  <w:style w:type="character" w:customStyle="1" w:styleId="st">
    <w:name w:val="st"/>
    <w:basedOn w:val="DefaultParagraphFont"/>
    <w:rsid w:val="0060122A"/>
  </w:style>
  <w:style w:type="character" w:styleId="Hyperlink">
    <w:name w:val="Hyperlink"/>
    <w:basedOn w:val="DefaultParagraphFont"/>
    <w:uiPriority w:val="99"/>
    <w:unhideWhenUsed/>
    <w:rsid w:val="0060122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4.bp.blogspot.com/_mbJC2OzmENs/S8rDwKVzsWI/AAAAAAAAMPs/DQykKAyAQT4/s1600/Jealousy%2B1895%2BEdvard%2BMunch.jpg" TargetMode="External"/><Relationship Id="rId12" Type="http://schemas.openxmlformats.org/officeDocument/2006/relationships/hyperlink" Target="http://www.archive.org/stream/zurpsychologied00przygoog" TargetMode="External"/><Relationship Id="rId13" Type="http://schemas.openxmlformats.org/officeDocument/2006/relationships/hyperlink" Target="http://4.bp.blogspot.com/-0wbmX10nxQ0/TzqqEkXrFnI/AAAAAAAAHoQ/KdqdPrazYFM/s1600/munch-moonlioght.jpg" TargetMode="External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4.bp.blogspot.com/_mbJC2OzmENs/S8rDwKVzsWI/AAAAAAAAMPs/DQykKAyAQT4/s1600/Jealousy%2B1895%2BEdvard%2BMunch.jpg" TargetMode="External"/><Relationship Id="rId9" Type="http://schemas.openxmlformats.org/officeDocument/2006/relationships/hyperlink" Target="http://www.archive.org/stream/zurpsychologied00przygoog" TargetMode="External"/><Relationship Id="rId10" Type="http://schemas.openxmlformats.org/officeDocument/2006/relationships/hyperlink" Target="http://4.bp.blogspot.com/-0wbmX10nxQ0/TzqqEkXrFnI/AAAAAAAAHoQ/KdqdPrazYFM/s1600/munch-moonlioght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sophiepinkoski:Desktop:REM:++Templated%20Entries:++Pinkoski%20Template%20Drafts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1941E0397095C479EA60B89B9A90A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795B93-B07B-5448-B3A1-341C2DA7A7BD}"/>
      </w:docPartPr>
      <w:docPartBody>
        <w:p w:rsidR="00000000" w:rsidRDefault="000F3138">
          <w:pPr>
            <w:pStyle w:val="31941E0397095C479EA60B89B9A90A21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E8CFC9DE6B017A4DB7964C068462B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37E2FA-5541-ED47-9298-7ECD5706FA2C}"/>
      </w:docPartPr>
      <w:docPartBody>
        <w:p w:rsidR="00000000" w:rsidRDefault="000F3138">
          <w:pPr>
            <w:pStyle w:val="E8CFC9DE6B017A4DB7964C068462B8ED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4F839063BB96AE459B9498D2BEC0E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D3A0BE-4358-CB4F-BF2E-36F2F3882C4D}"/>
      </w:docPartPr>
      <w:docPartBody>
        <w:p w:rsidR="00000000" w:rsidRDefault="000F3138">
          <w:pPr>
            <w:pStyle w:val="4F839063BB96AE459B9498D2BEC0ECF4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F703833A13A8864B9A2A80ECF80D48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1289C8-832B-BF47-9938-3BA03EB44E09}"/>
      </w:docPartPr>
      <w:docPartBody>
        <w:p w:rsidR="00000000" w:rsidRDefault="000F3138">
          <w:pPr>
            <w:pStyle w:val="F703833A13A8864B9A2A80ECF80D4866"/>
          </w:pPr>
          <w:r>
            <w:rPr>
              <w:rStyle w:val="PlaceholderText"/>
            </w:rPr>
            <w:t>[Last</w:t>
          </w:r>
          <w:r>
            <w:rPr>
              <w:rStyle w:val="PlaceholderText"/>
            </w:rPr>
            <w:t xml:space="preserve"> name]</w:t>
          </w:r>
        </w:p>
      </w:docPartBody>
    </w:docPart>
    <w:docPart>
      <w:docPartPr>
        <w:name w:val="C1AB65A6E44FC945A18255F90F22A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29116-8D16-E043-9E9D-9FB66433EEA3}"/>
      </w:docPartPr>
      <w:docPartBody>
        <w:p w:rsidR="00000000" w:rsidRDefault="000F3138">
          <w:pPr>
            <w:pStyle w:val="C1AB65A6E44FC945A18255F90F22AB8A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353F82C37C4C2F4E8B65A77A3873E0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1E9EA-C4CA-0F49-8F05-771504A6D862}"/>
      </w:docPartPr>
      <w:docPartBody>
        <w:p w:rsidR="00000000" w:rsidRDefault="000F3138">
          <w:pPr>
            <w:pStyle w:val="353F82C37C4C2F4E8B65A77A3873E0ED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BC02E58F7559D642924B1E9AA9F29E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47C96B-D60A-9141-BC88-A3F4EFA1400B}"/>
      </w:docPartPr>
      <w:docPartBody>
        <w:p w:rsidR="00000000" w:rsidRDefault="000F3138">
          <w:pPr>
            <w:pStyle w:val="BC02E58F7559D642924B1E9AA9F29E98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7B7582AE18B5214094D7C3E1DFF73E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44BCB6-7245-8348-A178-A9B55EAB5031}"/>
      </w:docPartPr>
      <w:docPartBody>
        <w:p w:rsidR="00000000" w:rsidRDefault="000F3138">
          <w:pPr>
            <w:pStyle w:val="7B7582AE18B5214094D7C3E1DFF73E8D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F8CBA6D44A9DD6428903DA983863D3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8618ED-FE0E-714D-B521-ECB0813974DD}"/>
      </w:docPartPr>
      <w:docPartBody>
        <w:p w:rsidR="00000000" w:rsidRDefault="000F3138">
          <w:pPr>
            <w:pStyle w:val="F8CBA6D44A9DD6428903DA983863D3D8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19036144265B6C4DA2F54811B0CA5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400AF9-AB8D-B34B-9A7A-EF1F032A50B2}"/>
      </w:docPartPr>
      <w:docPartBody>
        <w:p w:rsidR="00000000" w:rsidRDefault="000F3138">
          <w:pPr>
            <w:pStyle w:val="19036144265B6C4DA2F54811B0CA56F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F91D2721E4C9F94BAD663CDE3E0813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E4E278-FB95-B34A-9020-A3AC15A0C5D6}"/>
      </w:docPartPr>
      <w:docPartBody>
        <w:p w:rsidR="00000000" w:rsidRDefault="000F3138">
          <w:pPr>
            <w:pStyle w:val="F91D2721E4C9F94BAD663CDE3E081342"/>
          </w:pPr>
          <w:r>
            <w:rPr>
              <w:rStyle w:val="PlaceholderText"/>
            </w:rPr>
            <w:t>[Enter citations for further reading here]</w:t>
          </w:r>
        </w:p>
      </w:docPartBody>
    </w:docPart>
    <w:docPart>
      <w:docPartPr>
        <w:name w:val="379CE4CDC77DC446BF08DEFE8AC13B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A42EAD-51C2-D24F-BDB2-9B4D95143ED8}"/>
      </w:docPartPr>
      <w:docPartBody>
        <w:p w:rsidR="00000000" w:rsidRDefault="000F3138" w:rsidP="000F3138">
          <w:pPr>
            <w:pStyle w:val="379CE4CDC77DC446BF08DEFE8AC13B25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A00002EF" w:usb1="4000207B" w:usb2="00000000" w:usb3="00000000" w:csb0="0000009F" w:csb1="00000000"/>
  </w:font>
  <w:font w:name="Calibri Light">
    <w:altName w:val="Courier New"/>
    <w:charset w:val="00"/>
    <w:family w:val="swiss"/>
    <w:pitch w:val="variable"/>
    <w:sig w:usb0="A00002EF" w:usb1="4000207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3138"/>
    <w:rsid w:val="000F31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138"/>
    <w:rPr>
      <w:color w:val="808080"/>
    </w:rPr>
  </w:style>
  <w:style w:type="paragraph" w:customStyle="1" w:styleId="31941E0397095C479EA60B89B9A90A21">
    <w:name w:val="31941E0397095C479EA60B89B9A90A21"/>
  </w:style>
  <w:style w:type="paragraph" w:customStyle="1" w:styleId="E8CFC9DE6B017A4DB7964C068462B8ED">
    <w:name w:val="E8CFC9DE6B017A4DB7964C068462B8ED"/>
  </w:style>
  <w:style w:type="paragraph" w:customStyle="1" w:styleId="4F839063BB96AE459B9498D2BEC0ECF4">
    <w:name w:val="4F839063BB96AE459B9498D2BEC0ECF4"/>
  </w:style>
  <w:style w:type="paragraph" w:customStyle="1" w:styleId="F703833A13A8864B9A2A80ECF80D4866">
    <w:name w:val="F703833A13A8864B9A2A80ECF80D4866"/>
  </w:style>
  <w:style w:type="paragraph" w:customStyle="1" w:styleId="C1AB65A6E44FC945A18255F90F22AB8A">
    <w:name w:val="C1AB65A6E44FC945A18255F90F22AB8A"/>
  </w:style>
  <w:style w:type="paragraph" w:customStyle="1" w:styleId="353F82C37C4C2F4E8B65A77A3873E0ED">
    <w:name w:val="353F82C37C4C2F4E8B65A77A3873E0ED"/>
  </w:style>
  <w:style w:type="paragraph" w:customStyle="1" w:styleId="BC02E58F7559D642924B1E9AA9F29E98">
    <w:name w:val="BC02E58F7559D642924B1E9AA9F29E98"/>
  </w:style>
  <w:style w:type="paragraph" w:customStyle="1" w:styleId="7B7582AE18B5214094D7C3E1DFF73E8D">
    <w:name w:val="7B7582AE18B5214094D7C3E1DFF73E8D"/>
  </w:style>
  <w:style w:type="paragraph" w:customStyle="1" w:styleId="F8CBA6D44A9DD6428903DA983863D3D8">
    <w:name w:val="F8CBA6D44A9DD6428903DA983863D3D8"/>
  </w:style>
  <w:style w:type="paragraph" w:customStyle="1" w:styleId="19036144265B6C4DA2F54811B0CA56F9">
    <w:name w:val="19036144265B6C4DA2F54811B0CA56F9"/>
  </w:style>
  <w:style w:type="paragraph" w:customStyle="1" w:styleId="F91D2721E4C9F94BAD663CDE3E081342">
    <w:name w:val="F91D2721E4C9F94BAD663CDE3E081342"/>
  </w:style>
  <w:style w:type="paragraph" w:customStyle="1" w:styleId="379CE4CDC77DC446BF08DEFE8AC13B25">
    <w:name w:val="379CE4CDC77DC446BF08DEFE8AC13B25"/>
    <w:rsid w:val="000F3138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F3138"/>
    <w:rPr>
      <w:color w:val="808080"/>
    </w:rPr>
  </w:style>
  <w:style w:type="paragraph" w:customStyle="1" w:styleId="31941E0397095C479EA60B89B9A90A21">
    <w:name w:val="31941E0397095C479EA60B89B9A90A21"/>
  </w:style>
  <w:style w:type="paragraph" w:customStyle="1" w:styleId="E8CFC9DE6B017A4DB7964C068462B8ED">
    <w:name w:val="E8CFC9DE6B017A4DB7964C068462B8ED"/>
  </w:style>
  <w:style w:type="paragraph" w:customStyle="1" w:styleId="4F839063BB96AE459B9498D2BEC0ECF4">
    <w:name w:val="4F839063BB96AE459B9498D2BEC0ECF4"/>
  </w:style>
  <w:style w:type="paragraph" w:customStyle="1" w:styleId="F703833A13A8864B9A2A80ECF80D4866">
    <w:name w:val="F703833A13A8864B9A2A80ECF80D4866"/>
  </w:style>
  <w:style w:type="paragraph" w:customStyle="1" w:styleId="C1AB65A6E44FC945A18255F90F22AB8A">
    <w:name w:val="C1AB65A6E44FC945A18255F90F22AB8A"/>
  </w:style>
  <w:style w:type="paragraph" w:customStyle="1" w:styleId="353F82C37C4C2F4E8B65A77A3873E0ED">
    <w:name w:val="353F82C37C4C2F4E8B65A77A3873E0ED"/>
  </w:style>
  <w:style w:type="paragraph" w:customStyle="1" w:styleId="BC02E58F7559D642924B1E9AA9F29E98">
    <w:name w:val="BC02E58F7559D642924B1E9AA9F29E98"/>
  </w:style>
  <w:style w:type="paragraph" w:customStyle="1" w:styleId="7B7582AE18B5214094D7C3E1DFF73E8D">
    <w:name w:val="7B7582AE18B5214094D7C3E1DFF73E8D"/>
  </w:style>
  <w:style w:type="paragraph" w:customStyle="1" w:styleId="F8CBA6D44A9DD6428903DA983863D3D8">
    <w:name w:val="F8CBA6D44A9DD6428903DA983863D3D8"/>
  </w:style>
  <w:style w:type="paragraph" w:customStyle="1" w:styleId="19036144265B6C4DA2F54811B0CA56F9">
    <w:name w:val="19036144265B6C4DA2F54811B0CA56F9"/>
  </w:style>
  <w:style w:type="paragraph" w:customStyle="1" w:styleId="F91D2721E4C9F94BAD663CDE3E081342">
    <w:name w:val="F91D2721E4C9F94BAD663CDE3E081342"/>
  </w:style>
  <w:style w:type="paragraph" w:customStyle="1" w:styleId="379CE4CDC77DC446BF08DEFE8AC13B25">
    <w:name w:val="379CE4CDC77DC446BF08DEFE8AC13B25"/>
    <w:rsid w:val="000F313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</TotalTime>
  <Pages>2</Pages>
  <Words>595</Words>
  <Characters>3398</Characters>
  <Application>Microsoft Macintosh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Pinkoski</dc:creator>
  <cp:keywords/>
  <dc:description/>
  <cp:lastModifiedBy>Pinkoski</cp:lastModifiedBy>
  <cp:revision>1</cp:revision>
  <dcterms:created xsi:type="dcterms:W3CDTF">2014-03-17T20:19:00Z</dcterms:created>
  <dcterms:modified xsi:type="dcterms:W3CDTF">2014-03-17T20:21:00Z</dcterms:modified>
</cp:coreProperties>
</file>