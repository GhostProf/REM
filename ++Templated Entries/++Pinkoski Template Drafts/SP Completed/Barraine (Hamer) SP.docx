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A94D31759B546F7AA43F40D07E38E6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651261CF424E53A146BB3780DAD668"/>
            </w:placeholder>
            <w:text/>
          </w:sdtPr>
          <w:sdtEndPr/>
          <w:sdtContent>
            <w:tc>
              <w:tcPr>
                <w:tcW w:w="2073" w:type="dxa"/>
              </w:tcPr>
              <w:p w:rsidR="00B574C9" w:rsidRDefault="00507F4D" w:rsidP="00507F4D">
                <w:r>
                  <w:t>Laura</w:t>
                </w:r>
              </w:p>
            </w:tc>
          </w:sdtContent>
        </w:sdt>
        <w:sdt>
          <w:sdtPr>
            <w:alias w:val="Middle name"/>
            <w:tag w:val="authorMiddleName"/>
            <w:id w:val="-2076034781"/>
            <w:placeholder>
              <w:docPart w:val="3BBDD4366B8040DEA1960035B313F10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13EB32501764CFBA5A20557190A4AE4"/>
            </w:placeholder>
            <w:text/>
          </w:sdtPr>
          <w:sdtEndPr/>
          <w:sdtContent>
            <w:tc>
              <w:tcPr>
                <w:tcW w:w="2642" w:type="dxa"/>
              </w:tcPr>
              <w:p w:rsidR="00B574C9" w:rsidRDefault="00507F4D" w:rsidP="00507F4D">
                <w:r>
                  <w:t>Hamer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F421152235643E797FFF1D9238C47A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FD80EA12234F74AEE61FE37F70F6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9337F3E0F2A54C16B4F601D4735BAB4E"/>
            </w:placeholder>
            <w:text/>
          </w:sdtPr>
          <w:sdtEndPr>
            <w:rPr>
              <w:rStyle w:val="Heading1Char"/>
            </w:rPr>
          </w:sdtEndPr>
          <w:sdtContent>
            <w:tc>
              <w:tcPr>
                <w:tcW w:w="9016" w:type="dxa"/>
                <w:tcMar>
                  <w:top w:w="113" w:type="dxa"/>
                  <w:bottom w:w="113" w:type="dxa"/>
                </w:tcMar>
              </w:tcPr>
              <w:p w:rsidR="003F0D73" w:rsidRPr="00210121" w:rsidRDefault="00507F4D" w:rsidP="00365C90">
                <w:pPr>
                  <w:rPr>
                    <w:rFonts w:ascii="Times New Roman" w:eastAsia="Times New Roman" w:hAnsi="Times New Roman" w:cs="Times New Roman"/>
                    <w:color w:val="000000"/>
                    <w:sz w:val="24"/>
                    <w:szCs w:val="20"/>
                    <w:lang w:val="en-US"/>
                  </w:rPr>
                </w:pPr>
                <w:r w:rsidRPr="00507F4D">
                  <w:rPr>
                    <w:rStyle w:val="Heading1Char"/>
                  </w:rPr>
                  <w:t>Barraine, Elsa Jacqueline (1910-1999)</w:t>
                </w:r>
              </w:p>
            </w:tc>
          </w:sdtContent>
        </w:sdt>
      </w:tr>
      <w:tr w:rsidR="00464699" w:rsidTr="007821B0">
        <w:sdt>
          <w:sdtPr>
            <w:rPr>
              <w:rFonts w:asciiTheme="minorHAnsi" w:eastAsiaTheme="minorHAnsi" w:hAnsiTheme="minorHAnsi" w:cstheme="minorBidi"/>
              <w:color w:val="auto"/>
              <w:szCs w:val="22"/>
            </w:rPr>
            <w:alias w:val="Variant headwords"/>
            <w:tag w:val="variantHeadwords"/>
            <w:id w:val="173464402"/>
            <w:placeholder>
              <w:docPart w:val="3062324892D94AC9A67283DE5CE12F77"/>
            </w:placeholder>
          </w:sdtPr>
          <w:sdtEndPr/>
          <w:sdtContent>
            <w:tc>
              <w:tcPr>
                <w:tcW w:w="9016" w:type="dxa"/>
                <w:tcMar>
                  <w:top w:w="113" w:type="dxa"/>
                  <w:bottom w:w="113" w:type="dxa"/>
                </w:tcMar>
              </w:tcPr>
              <w:p w:rsidR="00507F4D" w:rsidRDefault="00507F4D" w:rsidP="00507F4D">
                <w:pPr>
                  <w:pStyle w:val="Heading2"/>
                  <w:outlineLvl w:val="1"/>
                </w:pPr>
                <w:r>
                  <w:t>Born Paris, 13 February 1910; died Strasbourg, 20 March 1999</w:t>
                </w:r>
              </w:p>
              <w:p w:rsidR="00507F4D" w:rsidRDefault="00507F4D" w:rsidP="00507F4D">
                <w:pPr>
                  <w:pStyle w:val="Heading2"/>
                  <w:outlineLvl w:val="1"/>
                </w:pPr>
                <w:r>
                  <w:t>French composer</w:t>
                </w:r>
              </w:p>
              <w:p w:rsidR="00464699" w:rsidRDefault="00464699" w:rsidP="00464699"/>
            </w:tc>
          </w:sdtContent>
        </w:sdt>
      </w:tr>
      <w:tr w:rsidR="00E85A05" w:rsidTr="003F0D73">
        <w:sdt>
          <w:sdtPr>
            <w:alias w:val="Abstract"/>
            <w:tag w:val="abstract"/>
            <w:id w:val="-635871867"/>
            <w:placeholder>
              <w:docPart w:val="6C93FD8E8F5348C2A78685CB16266607"/>
            </w:placeholder>
          </w:sdtPr>
          <w:sdtEndPr/>
          <w:sdtContent>
            <w:tc>
              <w:tcPr>
                <w:tcW w:w="9016" w:type="dxa"/>
                <w:tcMar>
                  <w:top w:w="113" w:type="dxa"/>
                  <w:bottom w:w="113" w:type="dxa"/>
                </w:tcMar>
              </w:tcPr>
              <w:p w:rsidR="00507F4D" w:rsidRPr="005F1CC8" w:rsidRDefault="00507F4D" w:rsidP="00507F4D">
                <w:r>
                  <w:t>Elsa Barraine’s precocious musical talents were recognized at an early age; she entered the Paris Conservatoire at the age of twelve. She studied composition with Paul Dukas, harmony with Jean Gallon (</w:t>
                </w:r>
                <w:r w:rsidRPr="00DC733C">
                  <w:rPr>
                    <w:i/>
                  </w:rPr>
                  <w:t>premier prix</w:t>
                </w:r>
                <w:r>
                  <w:rPr>
                    <w:i/>
                  </w:rPr>
                  <w:t>,</w:t>
                </w:r>
                <w:r>
                  <w:t xml:space="preserve"> 1925), fugue with Georges Caussade (</w:t>
                </w:r>
                <w:r w:rsidRPr="00DC733C">
                  <w:rPr>
                    <w:i/>
                  </w:rPr>
                  <w:t>premier prix</w:t>
                </w:r>
                <w:r>
                  <w:rPr>
                    <w:i/>
                  </w:rPr>
                  <w:t>,</w:t>
                </w:r>
                <w:r>
                  <w:t xml:space="preserve"> 1927), and accompaniment with André Estyle (</w:t>
                </w:r>
                <w:r w:rsidRPr="00DC733C">
                  <w:rPr>
                    <w:i/>
                  </w:rPr>
                  <w:t>premier prix</w:t>
                </w:r>
                <w:r>
                  <w:rPr>
                    <w:i/>
                  </w:rPr>
                  <w:t>,</w:t>
                </w:r>
                <w:r>
                  <w:t xml:space="preserve"> 1927). She won the </w:t>
                </w:r>
                <w:r>
                  <w:rPr>
                    <w:i/>
                  </w:rPr>
                  <w:t>Prix de Rome</w:t>
                </w:r>
                <w:r>
                  <w:t xml:space="preserve"> in 1929. Between 1936 and 1940, and again after the war until 1948, Barraine worked for Radio France. During the Second World War, she was active in the French struggle against the Occupation by co-founding the </w:t>
                </w:r>
                <w:r w:rsidRPr="003948DD">
                  <w:rPr>
                    <w:i/>
                  </w:rPr>
                  <w:t>Front national des musiciens pour la liberté</w:t>
                </w:r>
                <w:r>
                  <w:rPr>
                    <w:i/>
                  </w:rPr>
                  <w:t xml:space="preserve"> et l’indépendance de la France</w:t>
                </w:r>
                <w:r>
                  <w:t xml:space="preserve"> with Roger Désormière and Louis Durey. She was appointed to the teaching staff of the Paris Conservatoire in 1952, working as a professor of sight-reading until 1969, and later returned as a professor of analysis. Barraine’s compositional process was intricately bound up with her personal Humanistic and humanitarian beliefs, and reactions to the tumultuous upheavals of the twentieth century. Despite its raw emotional context, her music (with the exception of the serial </w:t>
                </w:r>
                <w:r>
                  <w:rPr>
                    <w:i/>
                  </w:rPr>
                  <w:t>Musique Rituelle</w:t>
                </w:r>
                <w:r>
                  <w:t xml:space="preserve">, 1966 to 1967) is essentially tonal and cast within vigorous formal structures. </w:t>
                </w:r>
                <w:r w:rsidRPr="005F1CC8">
                  <w:t>She is recognised as one of the leading French composers of the twentieth century.</w:t>
                </w:r>
              </w:p>
              <w:p w:rsidR="00E85A05" w:rsidRDefault="00E85A05" w:rsidP="00507F4D"/>
            </w:tc>
          </w:sdtContent>
        </w:sdt>
      </w:tr>
      <w:tr w:rsidR="003F0D73" w:rsidTr="003F0D73">
        <w:sdt>
          <w:sdtPr>
            <w:alias w:val="Article text"/>
            <w:tag w:val="articleText"/>
            <w:id w:val="634067588"/>
            <w:placeholder>
              <w:docPart w:val="CBFAB1A101164909AB069A06C044A504"/>
            </w:placeholder>
          </w:sdtPr>
          <w:sdtEndPr/>
          <w:sdtContent>
            <w:tc>
              <w:tcPr>
                <w:tcW w:w="9016" w:type="dxa"/>
                <w:tcMar>
                  <w:top w:w="113" w:type="dxa"/>
                  <w:bottom w:w="113" w:type="dxa"/>
                </w:tcMar>
              </w:tcPr>
              <w:p w:rsidR="00507F4D" w:rsidRDefault="00507F4D" w:rsidP="00507F4D">
                <w:r w:rsidRPr="00361ACE">
                  <w:t xml:space="preserve">Elsa Barraine was born into a musical family; her father was the principal cellist at the Paris Opera. </w:t>
                </w:r>
                <w:r w:rsidRPr="00C83430">
                  <w:t xml:space="preserve">Her precocious musical talents were recognized at an early age; she entered the Paris Conservatoire at the age of twelve. </w:t>
                </w:r>
                <w:r w:rsidRPr="00361ACE">
                  <w:t xml:space="preserve"> At the Conservatoire, she studied composition with Paul Dukas, harmony with Jean Gallon (</w:t>
                </w:r>
                <w:r w:rsidRPr="00361ACE">
                  <w:rPr>
                    <w:i/>
                  </w:rPr>
                  <w:t>premier prix,</w:t>
                </w:r>
                <w:r w:rsidRPr="00361ACE">
                  <w:t xml:space="preserve"> 1925), fugue with Georges Caussade (</w:t>
                </w:r>
                <w:r w:rsidRPr="00361ACE">
                  <w:rPr>
                    <w:i/>
                  </w:rPr>
                  <w:t>premier prix,</w:t>
                </w:r>
                <w:r w:rsidRPr="00361ACE">
                  <w:t xml:space="preserve"> 1927), and accompaniment with André Estyle (</w:t>
                </w:r>
                <w:r w:rsidRPr="00361ACE">
                  <w:rPr>
                    <w:i/>
                  </w:rPr>
                  <w:t>premier prix,</w:t>
                </w:r>
                <w:r w:rsidRPr="00361ACE">
                  <w:t xml:space="preserve"> 1927). In 1929, Barraine became the fourth woman to win the </w:t>
                </w:r>
                <w:r w:rsidRPr="00361ACE">
                  <w:rPr>
                    <w:i/>
                  </w:rPr>
                  <w:t>premier grand prix de Rome</w:t>
                </w:r>
                <w:r w:rsidRPr="00361ACE">
                  <w:t xml:space="preserve"> in musical composition for her cantata</w:t>
                </w:r>
                <w:r w:rsidRPr="0048750B">
                  <w:t xml:space="preserve"> </w:t>
                </w:r>
                <w:r w:rsidRPr="0048750B">
                  <w:rPr>
                    <w:i/>
                  </w:rPr>
                  <w:t>La Vierge Guerrière</w:t>
                </w:r>
                <w:r w:rsidRPr="00361ACE">
                  <w:t xml:space="preserve">, at the exceptionally young age of nineteen. </w:t>
                </w:r>
                <w:r w:rsidRPr="00C83430">
                  <w:t>Between 1936 and 1940, Barraine worked for Radio France, as a pianist, sound recordist, and head of singing.</w:t>
                </w:r>
                <w:r w:rsidRPr="00361ACE">
                  <w:t xml:space="preserve"> During the Second World War, she was active within the French struggle against the Occupation. In 1940</w:t>
                </w:r>
                <w:r>
                  <w:t>,</w:t>
                </w:r>
                <w:r w:rsidRPr="00361ACE">
                  <w:t xml:space="preserve"> she co-founded the </w:t>
                </w:r>
                <w:r w:rsidRPr="00361ACE">
                  <w:rPr>
                    <w:i/>
                  </w:rPr>
                  <w:t>Front national des musiciens pour la liberté et l’indép</w:t>
                </w:r>
                <w:r w:rsidRPr="00C83430">
                  <w:rPr>
                    <w:i/>
                  </w:rPr>
                  <w:t xml:space="preserve">endance de la France </w:t>
                </w:r>
                <w:r w:rsidRPr="00C83430">
                  <w:t>(National front of musicians for the freedom and independence of France)</w:t>
                </w:r>
                <w:r w:rsidRPr="00361ACE">
                  <w:t xml:space="preserve"> with Roger Désormière </w:t>
                </w:r>
                <w:r>
                  <w:t>a</w:t>
                </w:r>
                <w:r w:rsidRPr="00361ACE">
                  <w:t>nd Louis Durey. She was engaged as Musical Director for</w:t>
                </w:r>
                <w:r w:rsidRPr="00C83430">
                  <w:t xml:space="preserve"> the recording firm Chant du Monde from 1944 to 1947, and after the war</w:t>
                </w:r>
                <w:r>
                  <w:t>,</w:t>
                </w:r>
                <w:r w:rsidRPr="00361ACE">
                  <w:t xml:space="preserve"> </w:t>
                </w:r>
                <w:r>
                  <w:t>she returned to Radio France</w:t>
                </w:r>
                <w:r w:rsidRPr="00361ACE">
                  <w:t xml:space="preserve"> as a sound mixer </w:t>
                </w:r>
                <w:r>
                  <w:t xml:space="preserve">and remained </w:t>
                </w:r>
                <w:r w:rsidRPr="00361ACE">
                  <w:t>until 1948. Barraine was appointed to the teaching staff of the Paris Conservatoire in 1952 as a professor of sight-reading. In 1969, she succeeded Olivier Messiaen as a professor of analysis. She compose</w:t>
                </w:r>
                <w:r>
                  <w:t xml:space="preserve">d </w:t>
                </w:r>
                <w:r>
                  <w:lastRenderedPageBreak/>
                  <w:t xml:space="preserve">prolifically throughout her life, and was acknowledged as one of the leading French composers of the twentieth century. </w:t>
                </w:r>
              </w:p>
              <w:p w:rsidR="00507F4D" w:rsidRDefault="00507F4D" w:rsidP="00507F4D"/>
              <w:p w:rsidR="00507F4D" w:rsidRDefault="00507F4D" w:rsidP="00507F4D">
                <w:r>
                  <w:t xml:space="preserve">Barraine was extremely sensitive to contemporary social and political events, and her creative process was intricately linked to her personal Humanistic and humanitarian beliefs and reactions to the tumultuous upheavals of the twentieth century. She was so affected by the horror of the Second World War that she was unable to compose throughout the duration of the Occupation. Despite the raw emotional context and content of her music, Barraine’s works—with the exception of the serial </w:t>
                </w:r>
                <w:r w:rsidRPr="00FB040F">
                  <w:rPr>
                    <w:i/>
                  </w:rPr>
                  <w:t>Musique Rituelle</w:t>
                </w:r>
                <w:r>
                  <w:t xml:space="preserve"> (1966 to 1967), inspired by the Tibetan Book of the Dead—remain firmly grounded within tonal musical language, solid technical craft, and vigorous formal structures. </w:t>
                </w:r>
              </w:p>
              <w:p w:rsidR="00507F4D" w:rsidRDefault="00507F4D" w:rsidP="00507F4D"/>
              <w:p w:rsidR="00507F4D" w:rsidRDefault="00507F4D" w:rsidP="00507F4D">
                <w:r>
                  <w:t xml:space="preserve">Barraine’s early musical development was closely nurtured by her teacher, Paul Dukas. Like Dukas, her paternal family was Jewish, and this formed an important cultural bond between them both. Her </w:t>
                </w:r>
                <w:r>
                  <w:rPr>
                    <w:i/>
                  </w:rPr>
                  <w:t>Deux preludes et fugues pour orgue</w:t>
                </w:r>
                <w:r>
                  <w:t xml:space="preserve"> (1928), based upon the melodies of the traditional Jewish prayer “Blessed are you, our God,” and psalms 114 and 116, bore the dedication “Respectful homage to my master Paul Dukas.” She also contributed the short piano piece “Hommage à Paul Dukas” to </w:t>
                </w:r>
                <w:r>
                  <w:rPr>
                    <w:i/>
                  </w:rPr>
                  <w:t>Le tombeau de Dukas</w:t>
                </w:r>
                <w:r>
                  <w:t xml:space="preserve"> (1936, intended to pay tribute to Dukas, who had died in May 1935). Barraine established her reputation in 1930 with her symphonic variations </w:t>
                </w:r>
                <w:r>
                  <w:rPr>
                    <w:i/>
                  </w:rPr>
                  <w:t>Harald Harfagard</w:t>
                </w:r>
                <w:r>
                  <w:t xml:space="preserve">, after Heinrich Heine, which was the first of many works to draw on a literary source. Barraine’s compositional tendency to respond to the times in which she lived was firmly developed before the Second World War. Her orchestral work </w:t>
                </w:r>
                <w:r>
                  <w:rPr>
                    <w:i/>
                  </w:rPr>
                  <w:t>Pogromes</w:t>
                </w:r>
                <w:r>
                  <w:t xml:space="preserve"> (1933), after the poem by André Spire, was written in reaction to the rise of Hitler and Nazism. Her second symphony (1938) is entitled </w:t>
                </w:r>
                <w:r>
                  <w:rPr>
                    <w:i/>
                  </w:rPr>
                  <w:t>Voïna</w:t>
                </w:r>
                <w:r>
                  <w:t xml:space="preserve"> (Russian for ‘war’), and reflects her unease over the ascent of fascism and anti-semitism, and the imminence of the Second World War.</w:t>
                </w:r>
              </w:p>
              <w:p w:rsidR="00507F4D" w:rsidRDefault="00507F4D" w:rsidP="00507F4D"/>
              <w:p w:rsidR="00507F4D" w:rsidRDefault="00507F4D" w:rsidP="00507F4D">
                <w:r>
                  <w:t xml:space="preserve">The years directly following the war were particularly fecund for Barraine, and the subjects that she chose for musical commentary continued to reveal her sensitive and Humanistic concerns. In 1944, her cantata </w:t>
                </w:r>
                <w:r>
                  <w:rPr>
                    <w:i/>
                  </w:rPr>
                  <w:t>Avis</w:t>
                </w:r>
                <w:r>
                  <w:t xml:space="preserve">, after a poem by Paul Eluard, was dedicated to the memory of Georges Dudach, who had been shot by the Germans. Her orchestral variations </w:t>
                </w:r>
                <w:r>
                  <w:rPr>
                    <w:i/>
                  </w:rPr>
                  <w:t>Song Koï Ou Le Fleuve Rouge</w:t>
                </w:r>
                <w:r>
                  <w:t xml:space="preserve"> (1945), meanwhile, were inspired by the Vietnamese struggle for independence from the French. Barraine returned to the cantata—the genre which had first brought her musical prestige when she won the </w:t>
                </w:r>
                <w:r w:rsidRPr="00E559D5">
                  <w:rPr>
                    <w:i/>
                  </w:rPr>
                  <w:t>prix de Rome</w:t>
                </w:r>
                <w:r>
                  <w:t xml:space="preserve"> in 1929— and completed several works in this genre between 1950 and 1960, such as </w:t>
                </w:r>
                <w:r w:rsidRPr="0097521B">
                  <w:rPr>
                    <w:i/>
                  </w:rPr>
                  <w:t xml:space="preserve">Les </w:t>
                </w:r>
                <w:r>
                  <w:rPr>
                    <w:i/>
                  </w:rPr>
                  <w:t>c</w:t>
                </w:r>
                <w:r w:rsidRPr="0097521B">
                  <w:rPr>
                    <w:i/>
                  </w:rPr>
                  <w:t xml:space="preserve">inq </w:t>
                </w:r>
                <w:r>
                  <w:rPr>
                    <w:i/>
                  </w:rPr>
                  <w:t>p</w:t>
                </w:r>
                <w:r w:rsidRPr="0097521B">
                  <w:rPr>
                    <w:i/>
                  </w:rPr>
                  <w:t>laies</w:t>
                </w:r>
                <w:r>
                  <w:rPr>
                    <w:i/>
                  </w:rPr>
                  <w:t>, La cantate du vendredi saint</w:t>
                </w:r>
                <w:r>
                  <w:t xml:space="preserve">, </w:t>
                </w:r>
                <w:r>
                  <w:rPr>
                    <w:i/>
                  </w:rPr>
                  <w:t>Christine</w:t>
                </w:r>
                <w:r>
                  <w:t xml:space="preserve">, and </w:t>
                </w:r>
                <w:r>
                  <w:rPr>
                    <w:i/>
                  </w:rPr>
                  <w:t>Les paysans</w:t>
                </w:r>
                <w:r>
                  <w:t xml:space="preserve">. Her position on the faculty at the Paris Conservatoire inspired a number of works, such as the </w:t>
                </w:r>
                <w:r>
                  <w:rPr>
                    <w:i/>
                  </w:rPr>
                  <w:t>Suite juive</w:t>
                </w:r>
                <w:r>
                  <w:t xml:space="preserve"> for violin and piano (1951) and </w:t>
                </w:r>
                <w:r>
                  <w:rPr>
                    <w:i/>
                  </w:rPr>
                  <w:t>La boîte de pandore</w:t>
                </w:r>
                <w:r>
                  <w:t xml:space="preserve"> for piano (1954 to 1955), which were written for use by her students. She was also an accomplished composer for the screen, and collaborated on several French films in the period directly following the Second World War, notably with the filmmaker Jean Grémillon, with whom she collaborated on </w:t>
                </w:r>
                <w:r w:rsidRPr="0036230E">
                  <w:rPr>
                    <w:i/>
                  </w:rPr>
                  <w:t xml:space="preserve">Le </w:t>
                </w:r>
                <w:r>
                  <w:rPr>
                    <w:i/>
                  </w:rPr>
                  <w:t>p</w:t>
                </w:r>
                <w:r w:rsidRPr="0036230E">
                  <w:rPr>
                    <w:i/>
                  </w:rPr>
                  <w:t xml:space="preserve">rintemps </w:t>
                </w:r>
                <w:r>
                  <w:rPr>
                    <w:i/>
                  </w:rPr>
                  <w:t>d</w:t>
                </w:r>
                <w:r w:rsidRPr="0036230E">
                  <w:rPr>
                    <w:i/>
                  </w:rPr>
                  <w:t xml:space="preserve">e </w:t>
                </w:r>
                <w:r>
                  <w:rPr>
                    <w:i/>
                  </w:rPr>
                  <w:t>l</w:t>
                </w:r>
                <w:r w:rsidRPr="0036230E">
                  <w:rPr>
                    <w:i/>
                  </w:rPr>
                  <w:t>a</w:t>
                </w:r>
                <w:r>
                  <w:t xml:space="preserve"> </w:t>
                </w:r>
                <w:r>
                  <w:rPr>
                    <w:i/>
                  </w:rPr>
                  <w:t>l</w:t>
                </w:r>
                <w:r w:rsidRPr="0036230E">
                  <w:rPr>
                    <w:i/>
                  </w:rPr>
                  <w:t>iberté</w:t>
                </w:r>
                <w:r>
                  <w:t xml:space="preserve"> (1948) and </w:t>
                </w:r>
                <w:r>
                  <w:rPr>
                    <w:i/>
                  </w:rPr>
                  <w:t>P</w:t>
                </w:r>
                <w:r w:rsidRPr="0036230E">
                  <w:rPr>
                    <w:i/>
                  </w:rPr>
                  <w:t>attes blanches</w:t>
                </w:r>
                <w:r>
                  <w:t xml:space="preserve"> (1951). </w:t>
                </w:r>
              </w:p>
              <w:p w:rsidR="003F0D73" w:rsidRDefault="003F0D73" w:rsidP="00507F4D"/>
            </w:tc>
          </w:sdtContent>
        </w:sdt>
      </w:tr>
      <w:tr w:rsidR="003235A7" w:rsidTr="003235A7">
        <w:tc>
          <w:tcPr>
            <w:tcW w:w="9016" w:type="dxa"/>
          </w:tcPr>
          <w:p w:rsidR="003235A7" w:rsidRDefault="003235A7" w:rsidP="00507F4D">
            <w:r w:rsidRPr="0015114C">
              <w:rPr>
                <w:u w:val="single"/>
              </w:rPr>
              <w:lastRenderedPageBreak/>
              <w:t>Further reading</w:t>
            </w:r>
            <w:r>
              <w:t>:</w:t>
            </w:r>
          </w:p>
          <w:sdt>
            <w:sdtPr>
              <w:alias w:val="Further reading"/>
              <w:tag w:val="furtherReading"/>
              <w:id w:val="-1516217107"/>
              <w:placeholder>
                <w:docPart w:val="E6B14B132C3F49CD8B6BA124E0AEBAF5"/>
              </w:placeholder>
            </w:sdtPr>
            <w:sdtEndPr/>
            <w:sdtContent>
              <w:p w:rsidR="00507F4D" w:rsidRDefault="00507F4D" w:rsidP="00507F4D">
                <w:pPr>
                  <w:rPr>
                    <w:lang w:val="fr-FR"/>
                  </w:rPr>
                </w:pPr>
                <w:r w:rsidRPr="002C06C7">
                  <w:t xml:space="preserve">Ourgandjian, R. </w:t>
                </w:r>
                <w:r>
                  <w:t>“</w:t>
                </w:r>
                <w:r w:rsidRPr="002C06C7">
                  <w:t>Elsa Barraine,</w:t>
                </w:r>
                <w:r>
                  <w:t>”</w:t>
                </w:r>
                <w:r w:rsidRPr="002C06C7">
                  <w:t xml:space="preserve"> </w:t>
                </w:r>
                <w:r w:rsidRPr="002C06C7">
                  <w:rPr>
                    <w:i/>
                  </w:rPr>
                  <w:t>Compostrices Françaises</w:t>
                </w:r>
                <w:r w:rsidRPr="002C06C7">
                  <w:t xml:space="preserve">, ed. </w:t>
                </w:r>
                <w:r>
                  <w:rPr>
                    <w:lang w:val="fr-FR"/>
                  </w:rPr>
                  <w:t>Association Femmes et Musique, Paris: Éditions Delatrou France, 2007. 41-6.</w:t>
                </w:r>
              </w:p>
              <w:p w:rsidR="00507F4D" w:rsidRDefault="00507F4D" w:rsidP="00507F4D">
                <w:r w:rsidRPr="0055778E">
                  <w:t>(Dictionary overview of Barraine’s life and carrer; in French.)</w:t>
                </w:r>
              </w:p>
              <w:p w:rsidR="00507F4D" w:rsidRDefault="00507F4D" w:rsidP="00507F4D">
                <w:pPr>
                  <w:rPr>
                    <w:lang w:val="fr-FR"/>
                  </w:rPr>
                </w:pPr>
                <w:r>
                  <w:rPr>
                    <w:lang w:val="fr-FR"/>
                  </w:rPr>
                  <w:t xml:space="preserve">Bourin, O., </w:t>
                </w:r>
                <w:r w:rsidRPr="00C971BF">
                  <w:rPr>
                    <w:lang w:val="fr-FR"/>
                  </w:rPr>
                  <w:t>Germain-David,</w:t>
                </w:r>
                <w:r>
                  <w:rPr>
                    <w:lang w:val="fr-FR"/>
                  </w:rPr>
                  <w:t xml:space="preserve"> P., </w:t>
                </w:r>
                <w:r w:rsidRPr="00C971BF">
                  <w:rPr>
                    <w:lang w:val="fr-FR"/>
                  </w:rPr>
                  <w:t>Massip,</w:t>
                </w:r>
                <w:r>
                  <w:rPr>
                    <w:lang w:val="fr-FR"/>
                  </w:rPr>
                  <w:t xml:space="preserve"> C., and </w:t>
                </w:r>
                <w:r w:rsidRPr="00C971BF">
                  <w:rPr>
                    <w:lang w:val="fr-FR"/>
                  </w:rPr>
                  <w:t>Ourgandjian,</w:t>
                </w:r>
                <w:r>
                  <w:rPr>
                    <w:lang w:val="fr-FR"/>
                  </w:rPr>
                  <w:t xml:space="preserve"> R. </w:t>
                </w:r>
                <w:r w:rsidRPr="00C971BF">
                  <w:rPr>
                    <w:i/>
                    <w:lang w:val="fr-FR"/>
                  </w:rPr>
                  <w:t>Elsa Barraine: une compositrice française au XXème siècle</w:t>
                </w:r>
                <w:r>
                  <w:rPr>
                    <w:lang w:val="fr-FR"/>
                  </w:rPr>
                  <w:t>, Paris: Delatour France, 2010.</w:t>
                </w:r>
              </w:p>
              <w:p w:rsidR="00507F4D" w:rsidRDefault="00507F4D" w:rsidP="00507F4D">
                <w:r w:rsidRPr="00C971BF">
                  <w:t>(Collected edition of essay</w:t>
                </w:r>
                <w:r>
                  <w:t>s</w:t>
                </w:r>
                <w:r w:rsidRPr="00C971BF">
                  <w:t xml:space="preserve"> on various aspects</w:t>
                </w:r>
                <w:r>
                  <w:t xml:space="preserve"> of Barraine’s career and works; in French.</w:t>
                </w:r>
                <w:r w:rsidRPr="00C971BF">
                  <w:t>)</w:t>
                </w:r>
              </w:p>
              <w:p w:rsidR="00507F4D" w:rsidRDefault="00507F4D" w:rsidP="00507F4D"/>
              <w:p w:rsidR="00507F4D" w:rsidRDefault="00507F4D" w:rsidP="00507F4D">
                <w:pPr>
                  <w:rPr>
                    <w:lang w:val="fr-FR"/>
                  </w:rPr>
                </w:pPr>
                <w:r w:rsidRPr="00625783">
                  <w:rPr>
                    <w:lang w:val="fr-FR"/>
                  </w:rPr>
                  <w:t>1928</w:t>
                </w:r>
                <w:r w:rsidRPr="00625783">
                  <w:rPr>
                    <w:lang w:val="fr-FR"/>
                  </w:rPr>
                  <w:tab/>
                </w:r>
                <w:r w:rsidRPr="00625783">
                  <w:rPr>
                    <w:lang w:val="fr-FR"/>
                  </w:rPr>
                  <w:tab/>
                </w:r>
                <w:r>
                  <w:rPr>
                    <w:lang w:val="fr-FR"/>
                  </w:rPr>
                  <w:t>D</w:t>
                </w:r>
                <w:r w:rsidRPr="00625783">
                  <w:rPr>
                    <w:lang w:val="fr-FR"/>
                  </w:rPr>
                  <w:t>eux preludes et fugues pour orgue</w:t>
                </w:r>
              </w:p>
              <w:p w:rsidR="00507F4D" w:rsidRPr="00625783" w:rsidRDefault="00507F4D" w:rsidP="00507F4D">
                <w:pPr>
                  <w:rPr>
                    <w:lang w:val="fr-FR"/>
                  </w:rPr>
                </w:pPr>
                <w:r>
                  <w:rPr>
                    <w:lang w:val="fr-FR"/>
                  </w:rPr>
                  <w:tab/>
                </w:r>
                <w:r>
                  <w:rPr>
                    <w:lang w:val="fr-FR"/>
                  </w:rPr>
                  <w:tab/>
                  <w:t xml:space="preserve">Dedicated to Paul Dukas </w:t>
                </w:r>
              </w:p>
              <w:p w:rsidR="00507F4D" w:rsidRPr="00625783" w:rsidRDefault="00507F4D" w:rsidP="00507F4D">
                <w:pPr>
                  <w:rPr>
                    <w:lang w:val="fr-FR"/>
                  </w:rPr>
                </w:pPr>
              </w:p>
              <w:p w:rsidR="00507F4D" w:rsidRPr="002C06C7" w:rsidRDefault="00507F4D" w:rsidP="00507F4D">
                <w:pPr>
                  <w:rPr>
                    <w:lang w:val="fr-FR"/>
                  </w:rPr>
                </w:pPr>
                <w:r w:rsidRPr="002C06C7">
                  <w:rPr>
                    <w:lang w:val="fr-FR"/>
                  </w:rPr>
                  <w:t>1929</w:t>
                </w:r>
                <w:r w:rsidRPr="002C06C7">
                  <w:rPr>
                    <w:lang w:val="fr-FR"/>
                  </w:rPr>
                  <w:tab/>
                </w:r>
                <w:r w:rsidRPr="002C06C7">
                  <w:rPr>
                    <w:lang w:val="fr-FR"/>
                  </w:rPr>
                  <w:tab/>
                </w:r>
                <w:r>
                  <w:rPr>
                    <w:lang w:val="fr-FR"/>
                  </w:rPr>
                  <w:t>L</w:t>
                </w:r>
                <w:r w:rsidRPr="002C06C7">
                  <w:rPr>
                    <w:lang w:val="fr-FR"/>
                  </w:rPr>
                  <w:t>a vierge guerriere</w:t>
                </w:r>
              </w:p>
              <w:p w:rsidR="00507F4D" w:rsidRDefault="00507F4D" w:rsidP="00507F4D">
                <w:r w:rsidRPr="002C06C7">
                  <w:rPr>
                    <w:lang w:val="fr-FR"/>
                  </w:rPr>
                  <w:tab/>
                </w:r>
                <w:r w:rsidRPr="002C06C7">
                  <w:rPr>
                    <w:lang w:val="fr-FR"/>
                  </w:rPr>
                  <w:tab/>
                </w:r>
                <w:r>
                  <w:t>Winning prix de Rome cantata for orchestra, chorus, and vocal soloists</w:t>
                </w:r>
              </w:p>
              <w:p w:rsidR="00507F4D" w:rsidRDefault="00507F4D" w:rsidP="00507F4D"/>
              <w:p w:rsidR="00507F4D" w:rsidRDefault="00507F4D" w:rsidP="00507F4D">
                <w:r>
                  <w:t>1930</w:t>
                </w:r>
                <w:r>
                  <w:tab/>
                </w:r>
                <w:r>
                  <w:tab/>
                  <w:t>Harald Harfagard</w:t>
                </w:r>
              </w:p>
              <w:p w:rsidR="00507F4D" w:rsidRDefault="00507F4D" w:rsidP="00507F4D">
                <w:r>
                  <w:tab/>
                </w:r>
                <w:r>
                  <w:tab/>
                  <w:t>Symphonic Variations after Heinrich Heine (made Barraine’s name)</w:t>
                </w:r>
              </w:p>
              <w:p w:rsidR="00507F4D" w:rsidRDefault="00507F4D" w:rsidP="00507F4D"/>
              <w:p w:rsidR="00507F4D" w:rsidRPr="002C06C7" w:rsidRDefault="00507F4D" w:rsidP="00507F4D">
                <w:pPr>
                  <w:rPr>
                    <w:lang w:val="fr-FR"/>
                  </w:rPr>
                </w:pPr>
                <w:r w:rsidRPr="002C06C7">
                  <w:rPr>
                    <w:lang w:val="fr-FR"/>
                  </w:rPr>
                  <w:t>1931</w:t>
                </w:r>
                <w:r w:rsidRPr="002C06C7">
                  <w:rPr>
                    <w:lang w:val="fr-FR"/>
                  </w:rPr>
                  <w:tab/>
                </w:r>
                <w:r w:rsidRPr="002C06C7">
                  <w:rPr>
                    <w:lang w:val="fr-FR"/>
                  </w:rPr>
                  <w:tab/>
                </w:r>
                <w:r>
                  <w:rPr>
                    <w:lang w:val="fr-FR"/>
                  </w:rPr>
                  <w:t>S</w:t>
                </w:r>
                <w:r w:rsidRPr="002C06C7">
                  <w:rPr>
                    <w:lang w:val="fr-FR"/>
                  </w:rPr>
                  <w:t>ymphony no. 1</w:t>
                </w:r>
              </w:p>
              <w:p w:rsidR="00507F4D" w:rsidRPr="002C06C7" w:rsidRDefault="00507F4D" w:rsidP="00507F4D">
                <w:pPr>
                  <w:rPr>
                    <w:lang w:val="fr-FR"/>
                  </w:rPr>
                </w:pPr>
                <w:r w:rsidRPr="002C06C7">
                  <w:rPr>
                    <w:lang w:val="fr-FR"/>
                  </w:rPr>
                  <w:tab/>
                </w:r>
                <w:r w:rsidRPr="002C06C7">
                  <w:rPr>
                    <w:lang w:val="fr-FR"/>
                  </w:rPr>
                  <w:tab/>
                  <w:t>Envoi de Rome</w:t>
                </w:r>
              </w:p>
              <w:p w:rsidR="00507F4D" w:rsidRPr="002C06C7" w:rsidRDefault="00507F4D" w:rsidP="00507F4D">
                <w:pPr>
                  <w:rPr>
                    <w:lang w:val="fr-FR"/>
                  </w:rPr>
                </w:pPr>
              </w:p>
              <w:p w:rsidR="00507F4D" w:rsidRPr="002C06C7" w:rsidRDefault="00507F4D" w:rsidP="00507F4D">
                <w:pPr>
                  <w:rPr>
                    <w:lang w:val="fr-FR"/>
                  </w:rPr>
                </w:pPr>
                <w:r w:rsidRPr="002C06C7">
                  <w:rPr>
                    <w:lang w:val="fr-FR"/>
                  </w:rPr>
                  <w:t>1933</w:t>
                </w:r>
                <w:r w:rsidRPr="002C06C7">
                  <w:rPr>
                    <w:lang w:val="fr-FR"/>
                  </w:rPr>
                  <w:tab/>
                </w:r>
                <w:r w:rsidRPr="002C06C7">
                  <w:rPr>
                    <w:lang w:val="fr-FR"/>
                  </w:rPr>
                  <w:tab/>
                </w:r>
                <w:r>
                  <w:rPr>
                    <w:lang w:val="fr-FR"/>
                  </w:rPr>
                  <w:t>P</w:t>
                </w:r>
                <w:r w:rsidRPr="002C06C7">
                  <w:rPr>
                    <w:lang w:val="fr-FR"/>
                  </w:rPr>
                  <w:t>ogromes</w:t>
                </w:r>
              </w:p>
              <w:p w:rsidR="00507F4D" w:rsidRDefault="00507F4D" w:rsidP="00507F4D">
                <w:r w:rsidRPr="002C06C7">
                  <w:rPr>
                    <w:lang w:val="fr-FR"/>
                  </w:rPr>
                  <w:tab/>
                </w:r>
                <w:r w:rsidRPr="002C06C7">
                  <w:rPr>
                    <w:lang w:val="fr-FR"/>
                  </w:rPr>
                  <w:tab/>
                </w:r>
                <w:r>
                  <w:t xml:space="preserve">Orchestral music after André Spire </w:t>
                </w:r>
              </w:p>
              <w:p w:rsidR="00507F4D" w:rsidRDefault="00507F4D" w:rsidP="00507F4D"/>
              <w:p w:rsidR="00507F4D" w:rsidRDefault="00507F4D" w:rsidP="00507F4D">
                <w:r>
                  <w:t>1938</w:t>
                </w:r>
                <w:r>
                  <w:tab/>
                </w:r>
                <w:r>
                  <w:tab/>
                </w:r>
                <w:r w:rsidRPr="0048750B">
                  <w:t>Symphony no. 2</w:t>
                </w:r>
              </w:p>
              <w:p w:rsidR="00507F4D" w:rsidRDefault="00507F4D" w:rsidP="00507F4D">
                <w:r>
                  <w:tab/>
                </w:r>
                <w:r>
                  <w:tab/>
                  <w:t xml:space="preserve">Voïna </w:t>
                </w:r>
              </w:p>
              <w:p w:rsidR="00507F4D" w:rsidRDefault="00507F4D" w:rsidP="00507F4D"/>
              <w:p w:rsidR="00507F4D" w:rsidRDefault="00507F4D" w:rsidP="00507F4D">
                <w:r>
                  <w:t>1944</w:t>
                </w:r>
                <w:r>
                  <w:tab/>
                </w:r>
                <w:r>
                  <w:tab/>
                  <w:t>Avis</w:t>
                </w:r>
              </w:p>
              <w:p w:rsidR="00507F4D" w:rsidRDefault="00507F4D" w:rsidP="00507F4D">
                <w:r>
                  <w:tab/>
                </w:r>
                <w:r>
                  <w:tab/>
                  <w:t>For chorus and orchestra, after Paul Eluard</w:t>
                </w:r>
              </w:p>
              <w:p w:rsidR="00507F4D" w:rsidRDefault="00507F4D" w:rsidP="00507F4D"/>
              <w:p w:rsidR="00507F4D" w:rsidRPr="002C06C7" w:rsidRDefault="00507F4D" w:rsidP="00507F4D">
                <w:pPr>
                  <w:rPr>
                    <w:lang w:val="fr-FR"/>
                  </w:rPr>
                </w:pPr>
                <w:r w:rsidRPr="002C06C7">
                  <w:rPr>
                    <w:lang w:val="fr-FR"/>
                  </w:rPr>
                  <w:t>1944</w:t>
                </w:r>
                <w:r w:rsidRPr="002C06C7">
                  <w:rPr>
                    <w:lang w:val="fr-FR"/>
                  </w:rPr>
                  <w:tab/>
                </w:r>
                <w:r w:rsidRPr="002C06C7">
                  <w:rPr>
                    <w:lang w:val="fr-FR"/>
                  </w:rPr>
                  <w:tab/>
                  <w:t xml:space="preserve">Poesie </w:t>
                </w:r>
                <w:r>
                  <w:rPr>
                    <w:lang w:val="fr-FR"/>
                  </w:rPr>
                  <w:t>i</w:t>
                </w:r>
                <w:r w:rsidRPr="002C06C7">
                  <w:rPr>
                    <w:lang w:val="fr-FR"/>
                  </w:rPr>
                  <w:t>ninterrompue</w:t>
                </w:r>
              </w:p>
              <w:p w:rsidR="00507F4D" w:rsidRPr="002C06C7" w:rsidRDefault="00507F4D" w:rsidP="00507F4D">
                <w:pPr>
                  <w:rPr>
                    <w:lang w:val="fr-FR"/>
                  </w:rPr>
                </w:pPr>
                <w:r w:rsidRPr="002C06C7">
                  <w:rPr>
                    <w:lang w:val="fr-FR"/>
                  </w:rPr>
                  <w:tab/>
                </w:r>
                <w:r w:rsidRPr="002C06C7">
                  <w:rPr>
                    <w:lang w:val="fr-FR"/>
                  </w:rPr>
                  <w:tab/>
                  <w:t>Cantata after Paul Eluard</w:t>
                </w:r>
              </w:p>
              <w:p w:rsidR="00507F4D" w:rsidRPr="002C06C7" w:rsidRDefault="00507F4D" w:rsidP="00507F4D">
                <w:pPr>
                  <w:rPr>
                    <w:lang w:val="fr-FR"/>
                  </w:rPr>
                </w:pPr>
              </w:p>
              <w:p w:rsidR="00507F4D" w:rsidRPr="00E00AAE" w:rsidRDefault="00507F4D" w:rsidP="00507F4D">
                <w:pPr>
                  <w:rPr>
                    <w:lang w:val="fr-FR"/>
                  </w:rPr>
                </w:pPr>
                <w:r w:rsidRPr="00E00AAE">
                  <w:rPr>
                    <w:lang w:val="fr-FR"/>
                  </w:rPr>
                  <w:t>1945</w:t>
                </w:r>
                <w:r w:rsidRPr="00E00AAE">
                  <w:rPr>
                    <w:lang w:val="fr-FR"/>
                  </w:rPr>
                  <w:tab/>
                </w:r>
                <w:r w:rsidRPr="00E00AAE">
                  <w:rPr>
                    <w:lang w:val="fr-FR"/>
                  </w:rPr>
                  <w:tab/>
                  <w:t>Son</w:t>
                </w:r>
                <w:r>
                  <w:rPr>
                    <w:lang w:val="fr-FR"/>
                  </w:rPr>
                  <w:t>g</w:t>
                </w:r>
                <w:r w:rsidRPr="00E00AAE">
                  <w:rPr>
                    <w:lang w:val="fr-FR"/>
                  </w:rPr>
                  <w:t xml:space="preserve"> </w:t>
                </w:r>
                <w:r>
                  <w:rPr>
                    <w:lang w:val="fr-FR"/>
                  </w:rPr>
                  <w:t>k</w:t>
                </w:r>
                <w:r w:rsidRPr="00E00AAE">
                  <w:rPr>
                    <w:lang w:val="fr-FR"/>
                  </w:rPr>
                  <w:t xml:space="preserve">oï </w:t>
                </w:r>
                <w:r>
                  <w:rPr>
                    <w:lang w:val="fr-FR"/>
                  </w:rPr>
                  <w:t>o</w:t>
                </w:r>
                <w:r w:rsidRPr="00E00AAE">
                  <w:rPr>
                    <w:lang w:val="fr-FR"/>
                  </w:rPr>
                  <w:t xml:space="preserve">u </w:t>
                </w:r>
                <w:r>
                  <w:rPr>
                    <w:lang w:val="fr-FR"/>
                  </w:rPr>
                  <w:t>l</w:t>
                </w:r>
                <w:r w:rsidRPr="00E00AAE">
                  <w:rPr>
                    <w:lang w:val="fr-FR"/>
                  </w:rPr>
                  <w:t xml:space="preserve">e </w:t>
                </w:r>
                <w:r>
                  <w:rPr>
                    <w:lang w:val="fr-FR"/>
                  </w:rPr>
                  <w:t>F</w:t>
                </w:r>
                <w:r w:rsidRPr="00E00AAE">
                  <w:rPr>
                    <w:lang w:val="fr-FR"/>
                  </w:rPr>
                  <w:t>leuve Rouge</w:t>
                </w:r>
              </w:p>
              <w:p w:rsidR="00507F4D" w:rsidRPr="00E00AAE" w:rsidRDefault="00507F4D" w:rsidP="00507F4D">
                <w:r>
                  <w:rPr>
                    <w:lang w:val="fr-FR"/>
                  </w:rPr>
                  <w:tab/>
                </w:r>
                <w:r>
                  <w:rPr>
                    <w:lang w:val="fr-FR"/>
                  </w:rPr>
                  <w:tab/>
                </w:r>
                <w:r w:rsidRPr="00E00AAE">
                  <w:t>Orchestral variations inspired by the Vietneamese struggle for independence</w:t>
                </w:r>
              </w:p>
              <w:p w:rsidR="00507F4D" w:rsidRPr="00E00AAE" w:rsidRDefault="00507F4D" w:rsidP="00507F4D"/>
              <w:p w:rsidR="00507F4D" w:rsidRPr="002C06C7" w:rsidRDefault="00507F4D" w:rsidP="00507F4D">
                <w:pPr>
                  <w:rPr>
                    <w:lang w:val="fr-FR"/>
                  </w:rPr>
                </w:pPr>
                <w:r w:rsidRPr="002C06C7">
                  <w:rPr>
                    <w:lang w:val="fr-FR"/>
                  </w:rPr>
                  <w:t>1948</w:t>
                </w:r>
                <w:r w:rsidRPr="002C06C7">
                  <w:rPr>
                    <w:lang w:val="fr-FR"/>
                  </w:rPr>
                  <w:tab/>
                </w:r>
                <w:r w:rsidRPr="002C06C7">
                  <w:rPr>
                    <w:lang w:val="fr-FR"/>
                  </w:rPr>
                  <w:tab/>
                  <w:t xml:space="preserve">Pattes </w:t>
                </w:r>
                <w:r>
                  <w:rPr>
                    <w:lang w:val="fr-FR"/>
                  </w:rPr>
                  <w:t>b</w:t>
                </w:r>
                <w:r w:rsidRPr="002C06C7">
                  <w:rPr>
                    <w:lang w:val="fr-FR"/>
                  </w:rPr>
                  <w:t>lanches</w:t>
                </w:r>
              </w:p>
              <w:p w:rsidR="00507F4D" w:rsidRPr="002C06C7" w:rsidRDefault="00507F4D" w:rsidP="00507F4D">
                <w:pPr>
                  <w:rPr>
                    <w:lang w:val="fr-FR"/>
                  </w:rPr>
                </w:pPr>
                <w:r w:rsidRPr="002C06C7">
                  <w:rPr>
                    <w:lang w:val="fr-FR"/>
                  </w:rPr>
                  <w:tab/>
                </w:r>
                <w:r w:rsidRPr="002C06C7">
                  <w:rPr>
                    <w:lang w:val="fr-FR"/>
                  </w:rPr>
                  <w:tab/>
                  <w:t>Film score (directed by Jean Grémillon)</w:t>
                </w:r>
              </w:p>
              <w:p w:rsidR="00507F4D" w:rsidRPr="002C06C7" w:rsidRDefault="00507F4D" w:rsidP="00507F4D">
                <w:pPr>
                  <w:rPr>
                    <w:lang w:val="fr-FR"/>
                  </w:rPr>
                </w:pPr>
              </w:p>
              <w:p w:rsidR="00507F4D" w:rsidRPr="00E00AAE" w:rsidRDefault="00507F4D" w:rsidP="00507F4D">
                <w:pPr>
                  <w:rPr>
                    <w:lang w:val="fr-FR"/>
                  </w:rPr>
                </w:pPr>
                <w:r w:rsidRPr="00E00AAE">
                  <w:rPr>
                    <w:lang w:val="fr-FR"/>
                  </w:rPr>
                  <w:t>1950</w:t>
                </w:r>
                <w:r w:rsidRPr="00E00AAE">
                  <w:rPr>
                    <w:lang w:val="fr-FR"/>
                  </w:rPr>
                  <w:tab/>
                </w:r>
                <w:r w:rsidRPr="00E00AAE">
                  <w:rPr>
                    <w:lang w:val="fr-FR"/>
                  </w:rPr>
                  <w:tab/>
                </w:r>
                <w:r>
                  <w:rPr>
                    <w:lang w:val="fr-FR"/>
                  </w:rPr>
                  <w:t>La Chanson du mal-aime</w:t>
                </w:r>
              </w:p>
              <w:p w:rsidR="00507F4D" w:rsidRDefault="00507F4D" w:rsidP="00507F4D">
                <w:pPr>
                  <w:rPr>
                    <w:lang w:val="fr-FR"/>
                  </w:rPr>
                </w:pPr>
                <w:r>
                  <w:rPr>
                    <w:lang w:val="fr-FR"/>
                  </w:rPr>
                  <w:tab/>
                </w:r>
                <w:r>
                  <w:rPr>
                    <w:lang w:val="fr-FR"/>
                  </w:rPr>
                  <w:tab/>
                  <w:t>Ballet after Guillaume Apollinaire</w:t>
                </w:r>
              </w:p>
              <w:p w:rsidR="00507F4D" w:rsidRDefault="00507F4D" w:rsidP="00507F4D">
                <w:pPr>
                  <w:rPr>
                    <w:lang w:val="fr-FR"/>
                  </w:rPr>
                </w:pPr>
              </w:p>
              <w:p w:rsidR="00507F4D" w:rsidRDefault="00507F4D" w:rsidP="00507F4D">
                <w:pPr>
                  <w:rPr>
                    <w:lang w:val="fr-FR"/>
                  </w:rPr>
                </w:pPr>
                <w:r>
                  <w:rPr>
                    <w:lang w:val="fr-FR"/>
                  </w:rPr>
                  <w:t>1950</w:t>
                </w:r>
                <w:r>
                  <w:rPr>
                    <w:lang w:val="fr-FR"/>
                  </w:rPr>
                  <w:tab/>
                </w:r>
                <w:r>
                  <w:rPr>
                    <w:lang w:val="fr-FR"/>
                  </w:rPr>
                  <w:tab/>
                  <w:t>Claudine a l’ecole</w:t>
                </w:r>
              </w:p>
              <w:p w:rsidR="00507F4D" w:rsidRPr="002C06C7" w:rsidRDefault="00507F4D" w:rsidP="00507F4D">
                <w:r>
                  <w:rPr>
                    <w:lang w:val="fr-FR"/>
                  </w:rPr>
                  <w:tab/>
                </w:r>
                <w:r>
                  <w:rPr>
                    <w:lang w:val="fr-FR"/>
                  </w:rPr>
                  <w:tab/>
                </w:r>
                <w:r w:rsidRPr="002C06C7">
                  <w:t>Ballet after Colette</w:t>
                </w:r>
              </w:p>
              <w:p w:rsidR="00507F4D" w:rsidRPr="002C06C7" w:rsidRDefault="00507F4D" w:rsidP="00507F4D"/>
              <w:p w:rsidR="00507F4D" w:rsidRPr="002C06C7" w:rsidRDefault="00507F4D" w:rsidP="00507F4D">
                <w:r w:rsidRPr="002C06C7">
                  <w:t>1966-7</w:t>
                </w:r>
                <w:r w:rsidRPr="002C06C7">
                  <w:tab/>
                </w:r>
                <w:r w:rsidRPr="002C06C7">
                  <w:tab/>
                  <w:t xml:space="preserve">Musique </w:t>
                </w:r>
                <w:r>
                  <w:t>r</w:t>
                </w:r>
                <w:r w:rsidRPr="002C06C7">
                  <w:t>itu</w:t>
                </w:r>
                <w:r>
                  <w:t>e</w:t>
                </w:r>
                <w:r w:rsidRPr="002C06C7">
                  <w:t>lle</w:t>
                </w:r>
              </w:p>
              <w:p w:rsidR="00507F4D" w:rsidRDefault="00507F4D" w:rsidP="00507F4D">
                <w:r w:rsidRPr="002C06C7">
                  <w:tab/>
                </w:r>
                <w:r w:rsidRPr="002C06C7">
                  <w:tab/>
                </w:r>
                <w:r>
                  <w:t>For organ, gong</w:t>
                </w:r>
                <w:r w:rsidRPr="00E00AAE">
                  <w:t xml:space="preserve">, and xylorimba, inspired by the Tibetan Book of the Dead; </w:t>
                </w:r>
              </w:p>
              <w:p w:rsidR="00507F4D" w:rsidRPr="00F75193" w:rsidRDefault="00507F4D" w:rsidP="00507F4D">
                <w:pPr>
                  <w:rPr>
                    <w:lang w:val="fr-FR"/>
                  </w:rPr>
                </w:pPr>
                <w:r>
                  <w:tab/>
                </w:r>
                <w:r>
                  <w:tab/>
                </w:r>
                <w:r w:rsidRPr="00F75193">
                  <w:rPr>
                    <w:lang w:val="fr-FR"/>
                  </w:rPr>
                  <w:t>(Barraine’s only serial composition).</w:t>
                </w:r>
              </w:p>
              <w:p w:rsidR="00507F4D" w:rsidRPr="00F75193" w:rsidRDefault="00507F4D" w:rsidP="00507F4D">
                <w:pPr>
                  <w:rPr>
                    <w:lang w:val="fr-FR"/>
                  </w:rPr>
                </w:pPr>
              </w:p>
              <w:p w:rsidR="00507F4D" w:rsidRPr="00F75193" w:rsidRDefault="00507F4D" w:rsidP="00507F4D">
                <w:pPr>
                  <w:rPr>
                    <w:lang w:val="fr-FR"/>
                  </w:rPr>
                </w:pPr>
                <w:r w:rsidRPr="00F75193">
                  <w:rPr>
                    <w:lang w:val="fr-FR"/>
                  </w:rPr>
                  <w:t>1977</w:t>
                </w:r>
                <w:r w:rsidRPr="00F75193">
                  <w:rPr>
                    <w:lang w:val="fr-FR"/>
                  </w:rPr>
                  <w:tab/>
                </w:r>
                <w:r w:rsidRPr="00F75193">
                  <w:rPr>
                    <w:lang w:val="fr-FR"/>
                  </w:rPr>
                  <w:tab/>
                  <w:t xml:space="preserve">De </w:t>
                </w:r>
                <w:r>
                  <w:rPr>
                    <w:lang w:val="fr-FR"/>
                  </w:rPr>
                  <w:t>p</w:t>
                </w:r>
                <w:r w:rsidRPr="00F75193">
                  <w:rPr>
                    <w:lang w:val="fr-FR"/>
                  </w:rPr>
                  <w:t xml:space="preserve">remier </w:t>
                </w:r>
                <w:r>
                  <w:rPr>
                    <w:lang w:val="fr-FR"/>
                  </w:rPr>
                  <w:t>m</w:t>
                </w:r>
                <w:r w:rsidRPr="00F75193">
                  <w:rPr>
                    <w:lang w:val="fr-FR"/>
                  </w:rPr>
                  <w:t xml:space="preserve">ai </w:t>
                </w:r>
                <w:r>
                  <w:rPr>
                    <w:lang w:val="fr-FR"/>
                  </w:rPr>
                  <w:t>e</w:t>
                </w:r>
                <w:r w:rsidRPr="00F75193">
                  <w:rPr>
                    <w:lang w:val="fr-FR"/>
                  </w:rPr>
                  <w:t xml:space="preserve">n </w:t>
                </w:r>
                <w:r>
                  <w:rPr>
                    <w:lang w:val="fr-FR"/>
                  </w:rPr>
                  <w:t>p</w:t>
                </w:r>
                <w:r w:rsidRPr="00F75193">
                  <w:rPr>
                    <w:lang w:val="fr-FR"/>
                  </w:rPr>
                  <w:t xml:space="preserve">remier </w:t>
                </w:r>
                <w:r>
                  <w:rPr>
                    <w:lang w:val="fr-FR"/>
                  </w:rPr>
                  <w:t>m</w:t>
                </w:r>
                <w:r w:rsidRPr="00F75193">
                  <w:rPr>
                    <w:lang w:val="fr-FR"/>
                  </w:rPr>
                  <w:t>ai</w:t>
                </w:r>
              </w:p>
              <w:p w:rsidR="00507F4D" w:rsidRPr="00F75193" w:rsidRDefault="00507F4D" w:rsidP="00507F4D">
                <w:r>
                  <w:rPr>
                    <w:lang w:val="fr-FR"/>
                  </w:rPr>
                  <w:tab/>
                </w:r>
                <w:r>
                  <w:rPr>
                    <w:lang w:val="fr-FR"/>
                  </w:rPr>
                  <w:tab/>
                </w:r>
                <w:r w:rsidRPr="00F75193">
                  <w:t>For unaccompanied voice</w:t>
                </w:r>
                <w:r>
                  <w:t>s</w:t>
                </w:r>
                <w:r w:rsidRPr="00F75193">
                  <w:t>, after Paul Eluard.</w:t>
                </w:r>
              </w:p>
              <w:p w:rsidR="003235A7" w:rsidRDefault="000F69BA" w:rsidP="00507F4D"/>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9BA" w:rsidRDefault="000F69BA" w:rsidP="007A0D55">
      <w:pPr>
        <w:spacing w:after="0" w:line="240" w:lineRule="auto"/>
      </w:pPr>
      <w:r>
        <w:separator/>
      </w:r>
    </w:p>
  </w:endnote>
  <w:endnote w:type="continuationSeparator" w:id="0">
    <w:p w:rsidR="000F69BA" w:rsidRDefault="000F69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9BA" w:rsidRDefault="000F69BA" w:rsidP="007A0D55">
      <w:pPr>
        <w:spacing w:after="0" w:line="240" w:lineRule="auto"/>
      </w:pPr>
      <w:r>
        <w:separator/>
      </w:r>
    </w:p>
  </w:footnote>
  <w:footnote w:type="continuationSeparator" w:id="0">
    <w:p w:rsidR="000F69BA" w:rsidRDefault="000F69B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A6"/>
    <w:rsid w:val="000319A6"/>
    <w:rsid w:val="00032559"/>
    <w:rsid w:val="00052040"/>
    <w:rsid w:val="000B25AE"/>
    <w:rsid w:val="000B55AB"/>
    <w:rsid w:val="000D24DC"/>
    <w:rsid w:val="000F69BA"/>
    <w:rsid w:val="00101B2E"/>
    <w:rsid w:val="00116FA0"/>
    <w:rsid w:val="0015114C"/>
    <w:rsid w:val="001A21F3"/>
    <w:rsid w:val="001A2537"/>
    <w:rsid w:val="001A6A06"/>
    <w:rsid w:val="00210121"/>
    <w:rsid w:val="00210C03"/>
    <w:rsid w:val="002162E2"/>
    <w:rsid w:val="00225C5A"/>
    <w:rsid w:val="00230B10"/>
    <w:rsid w:val="00234353"/>
    <w:rsid w:val="00244BB0"/>
    <w:rsid w:val="002A0A0D"/>
    <w:rsid w:val="002B0B37"/>
    <w:rsid w:val="0030662D"/>
    <w:rsid w:val="003235A7"/>
    <w:rsid w:val="00365C90"/>
    <w:rsid w:val="003677B6"/>
    <w:rsid w:val="003D3579"/>
    <w:rsid w:val="003E2795"/>
    <w:rsid w:val="003F0D73"/>
    <w:rsid w:val="00462DBE"/>
    <w:rsid w:val="00464699"/>
    <w:rsid w:val="00483379"/>
    <w:rsid w:val="00487BC5"/>
    <w:rsid w:val="00496888"/>
    <w:rsid w:val="004A7476"/>
    <w:rsid w:val="004E5896"/>
    <w:rsid w:val="00507F4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8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01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121"/>
    <w:rPr>
      <w:rFonts w:ascii="Lucida Grande" w:hAnsi="Lucida Grande" w:cs="Lucida Grande"/>
      <w:sz w:val="18"/>
      <w:szCs w:val="18"/>
    </w:rPr>
  </w:style>
  <w:style w:type="paragraph" w:customStyle="1" w:styleId="Normal1">
    <w:name w:val="Normal1"/>
    <w:rsid w:val="00210121"/>
    <w:pPr>
      <w:spacing w:after="0" w:line="240" w:lineRule="auto"/>
    </w:pPr>
    <w:rPr>
      <w:rFonts w:ascii="Times New Roman" w:eastAsia="Times New Roman" w:hAnsi="Times New Roman" w:cs="Times New Roman"/>
      <w:color w:val="000000"/>
      <w:sz w:val="24"/>
      <w:szCs w:val="20"/>
      <w:lang w:val="en-US"/>
    </w:rPr>
  </w:style>
  <w:style w:type="character" w:styleId="CommentReference">
    <w:name w:val="annotation reference"/>
    <w:basedOn w:val="DefaultParagraphFont"/>
    <w:uiPriority w:val="99"/>
    <w:semiHidden/>
    <w:unhideWhenUsed/>
    <w:rsid w:val="00507F4D"/>
    <w:rPr>
      <w:sz w:val="18"/>
      <w:szCs w:val="18"/>
    </w:rPr>
  </w:style>
  <w:style w:type="paragraph" w:styleId="CommentText">
    <w:name w:val="annotation text"/>
    <w:basedOn w:val="Normal"/>
    <w:link w:val="CommentTextChar"/>
    <w:uiPriority w:val="99"/>
    <w:semiHidden/>
    <w:unhideWhenUsed/>
    <w:rsid w:val="00507F4D"/>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507F4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01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121"/>
    <w:rPr>
      <w:rFonts w:ascii="Lucida Grande" w:hAnsi="Lucida Grande" w:cs="Lucida Grande"/>
      <w:sz w:val="18"/>
      <w:szCs w:val="18"/>
    </w:rPr>
  </w:style>
  <w:style w:type="paragraph" w:customStyle="1" w:styleId="Normal1">
    <w:name w:val="Normal1"/>
    <w:rsid w:val="00210121"/>
    <w:pPr>
      <w:spacing w:after="0" w:line="240" w:lineRule="auto"/>
    </w:pPr>
    <w:rPr>
      <w:rFonts w:ascii="Times New Roman" w:eastAsia="Times New Roman" w:hAnsi="Times New Roman" w:cs="Times New Roman"/>
      <w:color w:val="000000"/>
      <w:sz w:val="24"/>
      <w:szCs w:val="20"/>
      <w:lang w:val="en-US"/>
    </w:rPr>
  </w:style>
  <w:style w:type="character" w:styleId="CommentReference">
    <w:name w:val="annotation reference"/>
    <w:basedOn w:val="DefaultParagraphFont"/>
    <w:uiPriority w:val="99"/>
    <w:semiHidden/>
    <w:unhideWhenUsed/>
    <w:rsid w:val="00507F4D"/>
    <w:rPr>
      <w:sz w:val="18"/>
      <w:szCs w:val="18"/>
    </w:rPr>
  </w:style>
  <w:style w:type="paragraph" w:styleId="CommentText">
    <w:name w:val="annotation text"/>
    <w:basedOn w:val="Normal"/>
    <w:link w:val="CommentTextChar"/>
    <w:uiPriority w:val="99"/>
    <w:semiHidden/>
    <w:unhideWhenUsed/>
    <w:rsid w:val="00507F4D"/>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507F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cuments\GitHub\REM\++Templated%20Entries\++Pinkoski%20Template%20Drafts\SP%20Completed\BarraineS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4D31759B546F7AA43F40D07E38E62"/>
        <w:category>
          <w:name w:val="General"/>
          <w:gallery w:val="placeholder"/>
        </w:category>
        <w:types>
          <w:type w:val="bbPlcHdr"/>
        </w:types>
        <w:behaviors>
          <w:behavior w:val="content"/>
        </w:behaviors>
        <w:guid w:val="{6C76A366-415E-4DC3-A93C-3E4D10A03C9C}"/>
      </w:docPartPr>
      <w:docPartBody>
        <w:p w:rsidR="00000000" w:rsidRDefault="00E658DE">
          <w:pPr>
            <w:pStyle w:val="8A94D31759B546F7AA43F40D07E38E62"/>
          </w:pPr>
          <w:r w:rsidRPr="00CC586D">
            <w:rPr>
              <w:rStyle w:val="PlaceholderText"/>
              <w:b/>
              <w:color w:val="FFFFFF" w:themeColor="background1"/>
            </w:rPr>
            <w:t>[Salutation]</w:t>
          </w:r>
        </w:p>
      </w:docPartBody>
    </w:docPart>
    <w:docPart>
      <w:docPartPr>
        <w:name w:val="BE651261CF424E53A146BB3780DAD668"/>
        <w:category>
          <w:name w:val="General"/>
          <w:gallery w:val="placeholder"/>
        </w:category>
        <w:types>
          <w:type w:val="bbPlcHdr"/>
        </w:types>
        <w:behaviors>
          <w:behavior w:val="content"/>
        </w:behaviors>
        <w:guid w:val="{563BC326-1E85-43FF-A414-94291B13CFE5}"/>
      </w:docPartPr>
      <w:docPartBody>
        <w:p w:rsidR="00000000" w:rsidRDefault="00E658DE">
          <w:pPr>
            <w:pStyle w:val="BE651261CF424E53A146BB3780DAD668"/>
          </w:pPr>
          <w:r>
            <w:rPr>
              <w:rStyle w:val="PlaceholderText"/>
            </w:rPr>
            <w:t>[First name]</w:t>
          </w:r>
        </w:p>
      </w:docPartBody>
    </w:docPart>
    <w:docPart>
      <w:docPartPr>
        <w:name w:val="3BBDD4366B8040DEA1960035B313F10C"/>
        <w:category>
          <w:name w:val="General"/>
          <w:gallery w:val="placeholder"/>
        </w:category>
        <w:types>
          <w:type w:val="bbPlcHdr"/>
        </w:types>
        <w:behaviors>
          <w:behavior w:val="content"/>
        </w:behaviors>
        <w:guid w:val="{9A2696D0-7319-47A2-9223-0CCFA0DC3613}"/>
      </w:docPartPr>
      <w:docPartBody>
        <w:p w:rsidR="00000000" w:rsidRDefault="00E658DE">
          <w:pPr>
            <w:pStyle w:val="3BBDD4366B8040DEA1960035B313F10C"/>
          </w:pPr>
          <w:r>
            <w:rPr>
              <w:rStyle w:val="PlaceholderText"/>
            </w:rPr>
            <w:t>[Middle name]</w:t>
          </w:r>
        </w:p>
      </w:docPartBody>
    </w:docPart>
    <w:docPart>
      <w:docPartPr>
        <w:name w:val="213EB32501764CFBA5A20557190A4AE4"/>
        <w:category>
          <w:name w:val="General"/>
          <w:gallery w:val="placeholder"/>
        </w:category>
        <w:types>
          <w:type w:val="bbPlcHdr"/>
        </w:types>
        <w:behaviors>
          <w:behavior w:val="content"/>
        </w:behaviors>
        <w:guid w:val="{084E08CB-F399-4945-B3AE-21C0746B091E}"/>
      </w:docPartPr>
      <w:docPartBody>
        <w:p w:rsidR="00000000" w:rsidRDefault="00E658DE">
          <w:pPr>
            <w:pStyle w:val="213EB32501764CFBA5A20557190A4AE4"/>
          </w:pPr>
          <w:r>
            <w:rPr>
              <w:rStyle w:val="PlaceholderText"/>
            </w:rPr>
            <w:t>[Last</w:t>
          </w:r>
          <w:r>
            <w:rPr>
              <w:rStyle w:val="PlaceholderText"/>
            </w:rPr>
            <w:t xml:space="preserve"> name]</w:t>
          </w:r>
        </w:p>
      </w:docPartBody>
    </w:docPart>
    <w:docPart>
      <w:docPartPr>
        <w:name w:val="5F421152235643E797FFF1D9238C47A7"/>
        <w:category>
          <w:name w:val="General"/>
          <w:gallery w:val="placeholder"/>
        </w:category>
        <w:types>
          <w:type w:val="bbPlcHdr"/>
        </w:types>
        <w:behaviors>
          <w:behavior w:val="content"/>
        </w:behaviors>
        <w:guid w:val="{1EC39D8F-0912-407D-9FD4-DF6A948BDEC2}"/>
      </w:docPartPr>
      <w:docPartBody>
        <w:p w:rsidR="00000000" w:rsidRDefault="00E658DE">
          <w:pPr>
            <w:pStyle w:val="5F421152235643E797FFF1D9238C47A7"/>
          </w:pPr>
          <w:r>
            <w:rPr>
              <w:rStyle w:val="PlaceholderText"/>
            </w:rPr>
            <w:t>[Enter your biography]</w:t>
          </w:r>
        </w:p>
      </w:docPartBody>
    </w:docPart>
    <w:docPart>
      <w:docPartPr>
        <w:name w:val="FDFD80EA12234F74AEE61FE37F70F6BC"/>
        <w:category>
          <w:name w:val="General"/>
          <w:gallery w:val="placeholder"/>
        </w:category>
        <w:types>
          <w:type w:val="bbPlcHdr"/>
        </w:types>
        <w:behaviors>
          <w:behavior w:val="content"/>
        </w:behaviors>
        <w:guid w:val="{287F5BEC-69CC-4256-8F86-8C6AF9E2BA45}"/>
      </w:docPartPr>
      <w:docPartBody>
        <w:p w:rsidR="00000000" w:rsidRDefault="00E658DE">
          <w:pPr>
            <w:pStyle w:val="FDFD80EA12234F74AEE61FE37F70F6BC"/>
          </w:pPr>
          <w:r>
            <w:rPr>
              <w:rStyle w:val="PlaceholderText"/>
            </w:rPr>
            <w:t>[Enter the institution with which you are affiliated]</w:t>
          </w:r>
        </w:p>
      </w:docPartBody>
    </w:docPart>
    <w:docPart>
      <w:docPartPr>
        <w:name w:val="9337F3E0F2A54C16B4F601D4735BAB4E"/>
        <w:category>
          <w:name w:val="General"/>
          <w:gallery w:val="placeholder"/>
        </w:category>
        <w:types>
          <w:type w:val="bbPlcHdr"/>
        </w:types>
        <w:behaviors>
          <w:behavior w:val="content"/>
        </w:behaviors>
        <w:guid w:val="{6536FE4B-632C-4BF5-87CC-D301CBF72DA3}"/>
      </w:docPartPr>
      <w:docPartBody>
        <w:p w:rsidR="00000000" w:rsidRDefault="00E658DE">
          <w:pPr>
            <w:pStyle w:val="9337F3E0F2A54C16B4F601D4735BAB4E"/>
          </w:pPr>
          <w:r w:rsidRPr="00EF74F7">
            <w:rPr>
              <w:b/>
              <w:color w:val="808080" w:themeColor="background1" w:themeShade="80"/>
            </w:rPr>
            <w:t>[Enter the headword for your article]</w:t>
          </w:r>
        </w:p>
      </w:docPartBody>
    </w:docPart>
    <w:docPart>
      <w:docPartPr>
        <w:name w:val="3062324892D94AC9A67283DE5CE12F77"/>
        <w:category>
          <w:name w:val="General"/>
          <w:gallery w:val="placeholder"/>
        </w:category>
        <w:types>
          <w:type w:val="bbPlcHdr"/>
        </w:types>
        <w:behaviors>
          <w:behavior w:val="content"/>
        </w:behaviors>
        <w:guid w:val="{BCC17A7C-8135-4CEB-A0A8-C8B98F523AA1}"/>
      </w:docPartPr>
      <w:docPartBody>
        <w:p w:rsidR="00000000" w:rsidRDefault="00E658DE">
          <w:pPr>
            <w:pStyle w:val="3062324892D94AC9A67283DE5CE12F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93FD8E8F5348C2A78685CB16266607"/>
        <w:category>
          <w:name w:val="General"/>
          <w:gallery w:val="placeholder"/>
        </w:category>
        <w:types>
          <w:type w:val="bbPlcHdr"/>
        </w:types>
        <w:behaviors>
          <w:behavior w:val="content"/>
        </w:behaviors>
        <w:guid w:val="{F11C79EF-C1E0-44AE-AB40-A13E1D65698A}"/>
      </w:docPartPr>
      <w:docPartBody>
        <w:p w:rsidR="00000000" w:rsidRDefault="00E658DE">
          <w:pPr>
            <w:pStyle w:val="6C93FD8E8F5348C2A78685CB162666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FAB1A101164909AB069A06C044A504"/>
        <w:category>
          <w:name w:val="General"/>
          <w:gallery w:val="placeholder"/>
        </w:category>
        <w:types>
          <w:type w:val="bbPlcHdr"/>
        </w:types>
        <w:behaviors>
          <w:behavior w:val="content"/>
        </w:behaviors>
        <w:guid w:val="{966EC477-9F21-48D7-B928-A025BDFD1AE7}"/>
      </w:docPartPr>
      <w:docPartBody>
        <w:p w:rsidR="00000000" w:rsidRDefault="00E658DE">
          <w:pPr>
            <w:pStyle w:val="CBFAB1A101164909AB069A06C044A5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B14B132C3F49CD8B6BA124E0AEBAF5"/>
        <w:category>
          <w:name w:val="General"/>
          <w:gallery w:val="placeholder"/>
        </w:category>
        <w:types>
          <w:type w:val="bbPlcHdr"/>
        </w:types>
        <w:behaviors>
          <w:behavior w:val="content"/>
        </w:behaviors>
        <w:guid w:val="{F1C0B62F-074C-4846-AA2A-04E0604A17A8}"/>
      </w:docPartPr>
      <w:docPartBody>
        <w:p w:rsidR="00000000" w:rsidRDefault="00E658DE">
          <w:pPr>
            <w:pStyle w:val="E6B14B132C3F49CD8B6BA124E0AEBA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DE"/>
    <w:rsid w:val="00E658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94D31759B546F7AA43F40D07E38E62">
    <w:name w:val="8A94D31759B546F7AA43F40D07E38E62"/>
  </w:style>
  <w:style w:type="paragraph" w:customStyle="1" w:styleId="BE651261CF424E53A146BB3780DAD668">
    <w:name w:val="BE651261CF424E53A146BB3780DAD668"/>
  </w:style>
  <w:style w:type="paragraph" w:customStyle="1" w:styleId="3BBDD4366B8040DEA1960035B313F10C">
    <w:name w:val="3BBDD4366B8040DEA1960035B313F10C"/>
  </w:style>
  <w:style w:type="paragraph" w:customStyle="1" w:styleId="213EB32501764CFBA5A20557190A4AE4">
    <w:name w:val="213EB32501764CFBA5A20557190A4AE4"/>
  </w:style>
  <w:style w:type="paragraph" w:customStyle="1" w:styleId="5F421152235643E797FFF1D9238C47A7">
    <w:name w:val="5F421152235643E797FFF1D9238C47A7"/>
  </w:style>
  <w:style w:type="paragraph" w:customStyle="1" w:styleId="FDFD80EA12234F74AEE61FE37F70F6BC">
    <w:name w:val="FDFD80EA12234F74AEE61FE37F70F6BC"/>
  </w:style>
  <w:style w:type="paragraph" w:customStyle="1" w:styleId="9337F3E0F2A54C16B4F601D4735BAB4E">
    <w:name w:val="9337F3E0F2A54C16B4F601D4735BAB4E"/>
  </w:style>
  <w:style w:type="paragraph" w:customStyle="1" w:styleId="3062324892D94AC9A67283DE5CE12F77">
    <w:name w:val="3062324892D94AC9A67283DE5CE12F77"/>
  </w:style>
  <w:style w:type="paragraph" w:customStyle="1" w:styleId="6C93FD8E8F5348C2A78685CB16266607">
    <w:name w:val="6C93FD8E8F5348C2A78685CB16266607"/>
  </w:style>
  <w:style w:type="paragraph" w:customStyle="1" w:styleId="CBFAB1A101164909AB069A06C044A504">
    <w:name w:val="CBFAB1A101164909AB069A06C044A504"/>
  </w:style>
  <w:style w:type="paragraph" w:customStyle="1" w:styleId="E6B14B132C3F49CD8B6BA124E0AEBAF5">
    <w:name w:val="E6B14B132C3F49CD8B6BA124E0AEBA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94D31759B546F7AA43F40D07E38E62">
    <w:name w:val="8A94D31759B546F7AA43F40D07E38E62"/>
  </w:style>
  <w:style w:type="paragraph" w:customStyle="1" w:styleId="BE651261CF424E53A146BB3780DAD668">
    <w:name w:val="BE651261CF424E53A146BB3780DAD668"/>
  </w:style>
  <w:style w:type="paragraph" w:customStyle="1" w:styleId="3BBDD4366B8040DEA1960035B313F10C">
    <w:name w:val="3BBDD4366B8040DEA1960035B313F10C"/>
  </w:style>
  <w:style w:type="paragraph" w:customStyle="1" w:styleId="213EB32501764CFBA5A20557190A4AE4">
    <w:name w:val="213EB32501764CFBA5A20557190A4AE4"/>
  </w:style>
  <w:style w:type="paragraph" w:customStyle="1" w:styleId="5F421152235643E797FFF1D9238C47A7">
    <w:name w:val="5F421152235643E797FFF1D9238C47A7"/>
  </w:style>
  <w:style w:type="paragraph" w:customStyle="1" w:styleId="FDFD80EA12234F74AEE61FE37F70F6BC">
    <w:name w:val="FDFD80EA12234F74AEE61FE37F70F6BC"/>
  </w:style>
  <w:style w:type="paragraph" w:customStyle="1" w:styleId="9337F3E0F2A54C16B4F601D4735BAB4E">
    <w:name w:val="9337F3E0F2A54C16B4F601D4735BAB4E"/>
  </w:style>
  <w:style w:type="paragraph" w:customStyle="1" w:styleId="3062324892D94AC9A67283DE5CE12F77">
    <w:name w:val="3062324892D94AC9A67283DE5CE12F77"/>
  </w:style>
  <w:style w:type="paragraph" w:customStyle="1" w:styleId="6C93FD8E8F5348C2A78685CB16266607">
    <w:name w:val="6C93FD8E8F5348C2A78685CB16266607"/>
  </w:style>
  <w:style w:type="paragraph" w:customStyle="1" w:styleId="CBFAB1A101164909AB069A06C044A504">
    <w:name w:val="CBFAB1A101164909AB069A06C044A504"/>
  </w:style>
  <w:style w:type="paragraph" w:customStyle="1" w:styleId="E6B14B132C3F49CD8B6BA124E0AEBAF5">
    <w:name w:val="E6B14B132C3F49CD8B6BA124E0AEB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BarraineSP</Template>
  <TotalTime>1</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2014-08-24T18:58:00Z</dcterms:created>
  <dcterms:modified xsi:type="dcterms:W3CDTF">2014-08-24T18:59:00Z</dcterms:modified>
</cp:coreProperties>
</file>