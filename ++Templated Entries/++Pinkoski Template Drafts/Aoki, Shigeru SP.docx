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E45FF7C514B26A4F83525677D036618C"/>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7E24D74E702BC042A49646DB1E3BC9AA"/>
            </w:placeholder>
            <w:text/>
          </w:sdtPr>
          <w:sdtEndPr/>
          <w:sdtContent>
            <w:tc>
              <w:tcPr>
                <w:tcW w:w="2073" w:type="dxa"/>
              </w:tcPr>
              <w:p w:rsidR="00B574C9" w:rsidRDefault="005366B8" w:rsidP="005366B8">
                <w:r>
                  <w:t>Roman</w:t>
                </w:r>
              </w:p>
            </w:tc>
          </w:sdtContent>
        </w:sdt>
        <w:sdt>
          <w:sdtPr>
            <w:alias w:val="Middle name"/>
            <w:tag w:val="authorMiddleName"/>
            <w:id w:val="-2076034781"/>
            <w:placeholder>
              <w:docPart w:val="6BA03F492C380F4787FF4C0E8CF8759E"/>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7E5A2554C4F066498B73609FF4E59E81"/>
            </w:placeholder>
            <w:text/>
          </w:sdtPr>
          <w:sdtEndPr/>
          <w:sdtContent>
            <w:tc>
              <w:tcPr>
                <w:tcW w:w="2642" w:type="dxa"/>
              </w:tcPr>
              <w:p w:rsidR="00B574C9" w:rsidRDefault="005366B8" w:rsidP="005366B8">
                <w:r>
                  <w:t>Rosenbaum</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FA91AB191A03534A9ECDF078238D77CB"/>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48721C1757751442BA6FFAEE0B9F710F"/>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DAC6947D7201974F92AAEB6CC1ABCCE7"/>
            </w:placeholder>
            <w:text/>
          </w:sdtPr>
          <w:sdtContent>
            <w:tc>
              <w:tcPr>
                <w:tcW w:w="9016" w:type="dxa"/>
                <w:tcMar>
                  <w:top w:w="113" w:type="dxa"/>
                  <w:bottom w:w="113" w:type="dxa"/>
                </w:tcMar>
              </w:tcPr>
              <w:p w:rsidR="003F0D73" w:rsidRPr="00FB589A" w:rsidRDefault="005366B8" w:rsidP="005366B8">
                <w:pPr>
                  <w:pStyle w:val="Heading1"/>
                </w:pPr>
                <w:r w:rsidRPr="002E4F85">
                  <w:rPr>
                    <w:lang w:val="en-AU" w:eastAsia="ja-JP"/>
                  </w:rPr>
                  <w:t xml:space="preserve">AOKI Shigeru </w:t>
                </w:r>
              </w:p>
            </w:tc>
          </w:sdtContent>
        </w:sdt>
      </w:tr>
      <w:tr w:rsidR="00464699" w:rsidTr="007821B0">
        <w:sdt>
          <w:sdtPr>
            <w:alias w:val="Variant headwords"/>
            <w:tag w:val="variantHeadwords"/>
            <w:id w:val="173464402"/>
            <w:placeholder>
              <w:docPart w:val="B0AB514BAB58CD4C94E0EA70593015FD"/>
            </w:placeholder>
          </w:sdtPr>
          <w:sdtEndPr/>
          <w:sdtContent>
            <w:tc>
              <w:tcPr>
                <w:tcW w:w="9016" w:type="dxa"/>
                <w:tcMar>
                  <w:top w:w="113" w:type="dxa"/>
                  <w:bottom w:w="113" w:type="dxa"/>
                </w:tcMar>
              </w:tcPr>
              <w:p w:rsidR="00464699" w:rsidRDefault="005366B8" w:rsidP="005366B8">
                <w:pPr>
                  <w:pStyle w:val="Heading1"/>
                </w:pPr>
                <w:r w:rsidRPr="002E4F85">
                  <w:rPr>
                    <w:lang w:val="en-AU" w:eastAsia="ja-JP"/>
                  </w:rPr>
                  <w:t>(</w:t>
                </w:r>
                <w:r w:rsidRPr="002E4F85">
                  <w:rPr>
                    <w:rFonts w:hint="eastAsia"/>
                    <w:lang w:val="en-AU" w:eastAsia="ja-JP"/>
                  </w:rPr>
                  <w:t>青木繁</w:t>
                </w:r>
                <w:r w:rsidRPr="002E4F85">
                  <w:rPr>
                    <w:lang w:val="en-AU" w:eastAsia="ja-JP"/>
                  </w:rPr>
                  <w:t>,</w:t>
                </w:r>
                <w:r>
                  <w:rPr>
                    <w:lang w:val="en-AU" w:eastAsia="ja-JP"/>
                  </w:rPr>
                  <w:t xml:space="preserve"> </w:t>
                </w:r>
                <w:r w:rsidRPr="002E4F85">
                  <w:rPr>
                    <w:lang w:val="en-AU" w:eastAsia="ja-JP"/>
                  </w:rPr>
                  <w:t>1882-1911)</w:t>
                </w:r>
              </w:p>
            </w:tc>
          </w:sdtContent>
        </w:sdt>
      </w:tr>
      <w:tr w:rsidR="00E85A05" w:rsidTr="003F0D73">
        <w:sdt>
          <w:sdtPr>
            <w:alias w:val="Abstract"/>
            <w:tag w:val="abstract"/>
            <w:id w:val="-635871867"/>
            <w:placeholder>
              <w:docPart w:val="AD2631292E6AB34BA375CD79BF60CB2A"/>
            </w:placeholder>
          </w:sdtPr>
          <w:sdtEndPr/>
          <w:sdtContent>
            <w:tc>
              <w:tcPr>
                <w:tcW w:w="9016" w:type="dxa"/>
                <w:tcMar>
                  <w:top w:w="113" w:type="dxa"/>
                  <w:bottom w:w="113" w:type="dxa"/>
                </w:tcMar>
              </w:tcPr>
              <w:p w:rsidR="005366B8" w:rsidRPr="000137E8" w:rsidRDefault="005366B8" w:rsidP="005366B8">
                <w:r>
                  <w:t xml:space="preserve">Aoki Shigeru, </w:t>
                </w:r>
                <w:r w:rsidRPr="000137E8">
                  <w:t>a Japanese painter active during the Meiji period, is noted for</w:t>
                </w:r>
                <w:r>
                  <w:t xml:space="preserve"> his combination of Western </w:t>
                </w:r>
                <w:r w:rsidRPr="000137E8">
                  <w:t>style (</w:t>
                </w:r>
                <w:proofErr w:type="spellStart"/>
                <w:r w:rsidRPr="000137E8">
                  <w:t>yōga</w:t>
                </w:r>
                <w:proofErr w:type="spellEnd"/>
                <w:r w:rsidRPr="000137E8">
                  <w:t>) painting with indigenous Japanese subjects (</w:t>
                </w:r>
                <w:proofErr w:type="spellStart"/>
                <w:r w:rsidRPr="000137E8">
                  <w:t>Nihonga</w:t>
                </w:r>
                <w:proofErr w:type="spellEnd"/>
                <w:r w:rsidRPr="000137E8">
                  <w:t xml:space="preserve">).  He is best known for his work </w:t>
                </w:r>
                <w:proofErr w:type="spellStart"/>
                <w:r w:rsidRPr="000137E8">
                  <w:rPr>
                    <w:i/>
                  </w:rPr>
                  <w:t>Umi</w:t>
                </w:r>
                <w:proofErr w:type="spellEnd"/>
                <w:r w:rsidRPr="000137E8">
                  <w:rPr>
                    <w:i/>
                  </w:rPr>
                  <w:t xml:space="preserve"> no </w:t>
                </w:r>
                <w:proofErr w:type="spellStart"/>
                <w:r w:rsidRPr="000137E8">
                  <w:rPr>
                    <w:i/>
                  </w:rPr>
                  <w:t>kou</w:t>
                </w:r>
                <w:proofErr w:type="spellEnd"/>
                <w:r w:rsidRPr="000137E8">
                  <w:t xml:space="preserve"> (</w:t>
                </w:r>
                <w:proofErr w:type="spellStart"/>
                <w:r w:rsidRPr="00830CF1">
                  <w:rPr>
                    <w:rFonts w:ascii="MS Mincho" w:eastAsia="MS Mincho" w:hAnsi="MS Mincho" w:hint="eastAsia"/>
                  </w:rPr>
                  <w:t>海の幸</w:t>
                </w:r>
                <w:proofErr w:type="spellEnd"/>
                <w:r w:rsidRPr="000137E8">
                  <w:t xml:space="preserve">, Fortune of the sea, 1904) and has achieved legendary status due to his early death at the age of 28. Aoki’s legacy includes </w:t>
                </w:r>
                <w:r>
                  <w:t>his</w:t>
                </w:r>
                <w:r w:rsidRPr="000137E8">
                  <w:t xml:space="preserve"> versatility </w:t>
                </w:r>
                <w:r>
                  <w:t>in</w:t>
                </w:r>
                <w:r w:rsidRPr="000137E8">
                  <w:t xml:space="preserve"> synthesi</w:t>
                </w:r>
                <w:r>
                  <w:t>sing</w:t>
                </w:r>
                <w:r w:rsidRPr="000137E8">
                  <w:t xml:space="preserve"> a variety of Western art trends, including Art Nouveau, </w:t>
                </w:r>
                <w:r>
                  <w:t>R</w:t>
                </w:r>
                <w:r w:rsidRPr="000137E8">
                  <w:t xml:space="preserve">ealism and </w:t>
                </w:r>
                <w:r>
                  <w:t>S</w:t>
                </w:r>
                <w:r w:rsidRPr="000137E8">
                  <w:t xml:space="preserve">ymbolism, </w:t>
                </w:r>
                <w:r>
                  <w:t>and combining</w:t>
                </w:r>
                <w:r w:rsidRPr="000137E8">
                  <w:t xml:space="preserve"> them with </w:t>
                </w:r>
                <w:r>
                  <w:t>themes</w:t>
                </w:r>
                <w:r w:rsidRPr="000137E8">
                  <w:t xml:space="preserve"> from traditional Japanese classical literary works </w:t>
                </w:r>
                <w:r>
                  <w:t>like</w:t>
                </w:r>
                <w:r w:rsidRPr="000137E8">
                  <w:t xml:space="preserve"> the </w:t>
                </w:r>
                <w:proofErr w:type="spellStart"/>
                <w:r w:rsidRPr="000137E8">
                  <w:rPr>
                    <w:i/>
                  </w:rPr>
                  <w:t>Kojiki</w:t>
                </w:r>
                <w:proofErr w:type="spellEnd"/>
                <w:r w:rsidRPr="000137E8">
                  <w:t xml:space="preserve"> (</w:t>
                </w:r>
                <w:proofErr w:type="spellStart"/>
                <w:r w:rsidRPr="00830CF1">
                  <w:rPr>
                    <w:rFonts w:ascii="MS Mincho" w:eastAsia="MS Mincho" w:hAnsi="MS Mincho" w:hint="eastAsia"/>
                  </w:rPr>
                  <w:t>古事記</w:t>
                </w:r>
                <w:proofErr w:type="spellEnd"/>
                <w:r w:rsidRPr="000137E8">
                  <w:t xml:space="preserve">, Record of Ancient Matters, c.711-712) and the </w:t>
                </w:r>
                <w:r w:rsidRPr="000137E8">
                  <w:rPr>
                    <w:i/>
                  </w:rPr>
                  <w:t xml:space="preserve">Nihon </w:t>
                </w:r>
                <w:proofErr w:type="spellStart"/>
                <w:r w:rsidRPr="000137E8">
                  <w:rPr>
                    <w:i/>
                  </w:rPr>
                  <w:t>Shoki</w:t>
                </w:r>
                <w:proofErr w:type="spellEnd"/>
                <w:r w:rsidRPr="000137E8">
                  <w:t xml:space="preserve"> (</w:t>
                </w:r>
                <w:proofErr w:type="spellStart"/>
                <w:r w:rsidRPr="00830CF1">
                  <w:rPr>
                    <w:rFonts w:ascii="MS Mincho" w:eastAsia="MS Mincho" w:hAnsi="MS Mincho" w:hint="eastAsia"/>
                  </w:rPr>
                  <w:t>日本書紀</w:t>
                </w:r>
                <w:proofErr w:type="spellEnd"/>
                <w:r w:rsidRPr="000137E8">
                  <w:t xml:space="preserve">, The Chronicles of Japan, c.720). </w:t>
                </w:r>
                <w:r>
                  <w:t>In h</w:t>
                </w:r>
                <w:r w:rsidRPr="000137E8">
                  <w:t>is professional career</w:t>
                </w:r>
                <w:r>
                  <w:t xml:space="preserve"> he</w:t>
                </w:r>
                <w:r w:rsidRPr="000137E8">
                  <w:t xml:space="preserve"> had a reputation for leaving paintings incomplete. After leaving home for Tokyo to pursue his career</w:t>
                </w:r>
                <w:r>
                  <w:t>,</w:t>
                </w:r>
                <w:r w:rsidRPr="000137E8">
                  <w:t xml:space="preserve"> he completed his education in 1904 and relocated to rural Japan, where his son was born. After his wife returned home to look after her ill father</w:t>
                </w:r>
                <w:r>
                  <w:t>,</w:t>
                </w:r>
                <w:r w:rsidRPr="000137E8">
                  <w:t xml:space="preserve"> the relationship came to an end and he never saw his family again. From October 1908, he abandoned his homestead and went on an extended painting trip, creating numerous works, but his peripatetic lifestyle led him to Kyushu in the last years of his life. In 1911, he died of tuberculosis at a hospital in Fukuoka.</w:t>
                </w:r>
              </w:p>
              <w:p w:rsidR="00E85A05" w:rsidRDefault="00E85A05" w:rsidP="005366B8"/>
            </w:tc>
          </w:sdtContent>
        </w:sdt>
      </w:tr>
      <w:tr w:rsidR="003F0D73" w:rsidTr="003F0D73">
        <w:sdt>
          <w:sdtPr>
            <w:alias w:val="Article text"/>
            <w:tag w:val="articleText"/>
            <w:id w:val="634067588"/>
            <w:placeholder>
              <w:docPart w:val="E4D2EA9E05F0D640A5EA25E846235BE0"/>
            </w:placeholder>
          </w:sdtPr>
          <w:sdtEndPr/>
          <w:sdtContent>
            <w:tc>
              <w:tcPr>
                <w:tcW w:w="9016" w:type="dxa"/>
                <w:tcMar>
                  <w:top w:w="113" w:type="dxa"/>
                  <w:bottom w:w="113" w:type="dxa"/>
                </w:tcMar>
              </w:tcPr>
              <w:p w:rsidR="005366B8" w:rsidRPr="000137E8" w:rsidRDefault="005366B8" w:rsidP="005366B8">
                <w:r>
                  <w:t xml:space="preserve">Aoki Shigeru, </w:t>
                </w:r>
                <w:r w:rsidRPr="000137E8">
                  <w:t>a Japanese painter active during the Meiji period, is noted for</w:t>
                </w:r>
                <w:r>
                  <w:t xml:space="preserve"> his combination of Western </w:t>
                </w:r>
                <w:r w:rsidRPr="000137E8">
                  <w:t>style (</w:t>
                </w:r>
                <w:proofErr w:type="spellStart"/>
                <w:r w:rsidRPr="000137E8">
                  <w:t>yōga</w:t>
                </w:r>
                <w:proofErr w:type="spellEnd"/>
                <w:r w:rsidRPr="000137E8">
                  <w:t>) painting with indigenous Japanese subjects (</w:t>
                </w:r>
                <w:proofErr w:type="spellStart"/>
                <w:r w:rsidRPr="000137E8">
                  <w:t>Nihonga</w:t>
                </w:r>
                <w:proofErr w:type="spellEnd"/>
                <w:r w:rsidRPr="000137E8">
                  <w:t xml:space="preserve">).  He is best known for his work </w:t>
                </w:r>
                <w:proofErr w:type="spellStart"/>
                <w:r w:rsidRPr="000137E8">
                  <w:rPr>
                    <w:i/>
                  </w:rPr>
                  <w:t>Umi</w:t>
                </w:r>
                <w:proofErr w:type="spellEnd"/>
                <w:r w:rsidRPr="000137E8">
                  <w:rPr>
                    <w:i/>
                  </w:rPr>
                  <w:t xml:space="preserve"> no </w:t>
                </w:r>
                <w:proofErr w:type="spellStart"/>
                <w:r w:rsidRPr="000137E8">
                  <w:rPr>
                    <w:i/>
                  </w:rPr>
                  <w:t>kou</w:t>
                </w:r>
                <w:proofErr w:type="spellEnd"/>
                <w:r w:rsidRPr="000137E8">
                  <w:t xml:space="preserve"> (</w:t>
                </w:r>
                <w:proofErr w:type="spellStart"/>
                <w:r w:rsidRPr="00830CF1">
                  <w:rPr>
                    <w:rFonts w:ascii="MS Mincho" w:eastAsia="MS Mincho" w:hAnsi="MS Mincho" w:hint="eastAsia"/>
                  </w:rPr>
                  <w:t>海の幸</w:t>
                </w:r>
                <w:proofErr w:type="spellEnd"/>
                <w:r w:rsidRPr="000137E8">
                  <w:t xml:space="preserve">, Fortune of the sea, 1904) and has achieved legendary status due to his early death at the age of 28. Aoki’s legacy includes </w:t>
                </w:r>
                <w:r>
                  <w:t>his</w:t>
                </w:r>
                <w:r w:rsidRPr="000137E8">
                  <w:t xml:space="preserve"> versatility </w:t>
                </w:r>
                <w:r>
                  <w:t>in</w:t>
                </w:r>
                <w:r w:rsidRPr="000137E8">
                  <w:t xml:space="preserve"> synthesi</w:t>
                </w:r>
                <w:r>
                  <w:t>sing</w:t>
                </w:r>
                <w:r w:rsidRPr="000137E8">
                  <w:t xml:space="preserve"> a variety of Western art trends, including Art Nouveau, </w:t>
                </w:r>
                <w:r>
                  <w:t>R</w:t>
                </w:r>
                <w:r w:rsidRPr="000137E8">
                  <w:t xml:space="preserve">ealism and </w:t>
                </w:r>
                <w:r>
                  <w:t>S</w:t>
                </w:r>
                <w:r w:rsidRPr="000137E8">
                  <w:t xml:space="preserve">ymbolism, </w:t>
                </w:r>
                <w:r>
                  <w:t>and combining</w:t>
                </w:r>
                <w:r w:rsidRPr="000137E8">
                  <w:t xml:space="preserve"> them with </w:t>
                </w:r>
                <w:r>
                  <w:t>themes</w:t>
                </w:r>
                <w:r w:rsidRPr="000137E8">
                  <w:t xml:space="preserve"> from traditional Japanese classical literary works </w:t>
                </w:r>
                <w:r>
                  <w:t>like</w:t>
                </w:r>
                <w:r w:rsidRPr="000137E8">
                  <w:t xml:space="preserve"> the </w:t>
                </w:r>
                <w:proofErr w:type="spellStart"/>
                <w:r w:rsidRPr="000137E8">
                  <w:rPr>
                    <w:i/>
                  </w:rPr>
                  <w:t>Kojiki</w:t>
                </w:r>
                <w:proofErr w:type="spellEnd"/>
                <w:r w:rsidRPr="000137E8">
                  <w:t xml:space="preserve"> (</w:t>
                </w:r>
                <w:proofErr w:type="spellStart"/>
                <w:r w:rsidRPr="00830CF1">
                  <w:rPr>
                    <w:rFonts w:ascii="MS Mincho" w:eastAsia="MS Mincho" w:hAnsi="MS Mincho" w:hint="eastAsia"/>
                  </w:rPr>
                  <w:t>古事記</w:t>
                </w:r>
                <w:proofErr w:type="spellEnd"/>
                <w:r w:rsidRPr="000137E8">
                  <w:t xml:space="preserve">, Record of Ancient Matters, c.711-712) and the </w:t>
                </w:r>
                <w:r w:rsidRPr="000137E8">
                  <w:rPr>
                    <w:i/>
                  </w:rPr>
                  <w:t xml:space="preserve">Nihon </w:t>
                </w:r>
                <w:proofErr w:type="spellStart"/>
                <w:r w:rsidRPr="000137E8">
                  <w:rPr>
                    <w:i/>
                  </w:rPr>
                  <w:t>Shoki</w:t>
                </w:r>
                <w:proofErr w:type="spellEnd"/>
                <w:r w:rsidRPr="000137E8">
                  <w:t xml:space="preserve"> (</w:t>
                </w:r>
                <w:proofErr w:type="spellStart"/>
                <w:r w:rsidRPr="00830CF1">
                  <w:rPr>
                    <w:rFonts w:ascii="MS Mincho" w:eastAsia="MS Mincho" w:hAnsi="MS Mincho" w:hint="eastAsia"/>
                  </w:rPr>
                  <w:t>日本書紀</w:t>
                </w:r>
                <w:proofErr w:type="spellEnd"/>
                <w:r w:rsidRPr="000137E8">
                  <w:t xml:space="preserve">, The Chronicles of Japan, c.720). </w:t>
                </w:r>
                <w:r>
                  <w:t>In h</w:t>
                </w:r>
                <w:r w:rsidRPr="000137E8">
                  <w:t>is professional career</w:t>
                </w:r>
                <w:r>
                  <w:t xml:space="preserve"> he</w:t>
                </w:r>
                <w:r w:rsidRPr="000137E8">
                  <w:t xml:space="preserve"> had a reputation for leaving paintings incomplete. After leaving home for Tokyo to pursue his career</w:t>
                </w:r>
                <w:r>
                  <w:t>,</w:t>
                </w:r>
                <w:r w:rsidRPr="000137E8">
                  <w:t xml:space="preserve"> he completed his education in 1904 and relocated to rural Japan, where his son was born. After his wife returned home to look after her ill father</w:t>
                </w:r>
                <w:r>
                  <w:t>,</w:t>
                </w:r>
                <w:r w:rsidRPr="000137E8">
                  <w:t xml:space="preserve"> the relationship came to an end and he never saw his family again. From October 1908, he abandoned his homestead and went on an extended painting trip, creating numerous works, but his peripatetic lifestyle led him to Kyushu in the last years of his life. In 1911, he died of tuberculosis at a hospital in Fukuoka.</w:t>
                </w:r>
              </w:p>
              <w:p w:rsidR="003F0D73" w:rsidRDefault="003F0D73" w:rsidP="005366B8"/>
            </w:tc>
          </w:sdtContent>
        </w:sdt>
      </w:tr>
      <w:tr w:rsidR="003235A7" w:rsidTr="003235A7">
        <w:tc>
          <w:tcPr>
            <w:tcW w:w="9016" w:type="dxa"/>
          </w:tcPr>
          <w:p w:rsidR="003235A7" w:rsidRDefault="003235A7" w:rsidP="008A5B87">
            <w:r w:rsidRPr="0015114C">
              <w:rPr>
                <w:u w:val="single"/>
              </w:rPr>
              <w:t>Further reading</w:t>
            </w:r>
            <w:r>
              <w:t>:</w:t>
            </w:r>
          </w:p>
          <w:sdt>
            <w:sdtPr>
              <w:alias w:val="Further reading"/>
              <w:tag w:val="furtherReading"/>
              <w:id w:val="-1516217107"/>
              <w:placeholder>
                <w:docPart w:val="506A36BDD1580742A8CA440B179385B2"/>
              </w:placeholder>
            </w:sdtPr>
            <w:sdtEndPr/>
            <w:sdtContent>
              <w:p w:rsidR="005366B8" w:rsidRDefault="005366B8" w:rsidP="005366B8">
                <w:pPr>
                  <w:ind w:left="720" w:hanging="720"/>
                </w:pPr>
                <w:r w:rsidRPr="000137E8">
                  <w:t>Larking</w:t>
                </w:r>
                <w:r>
                  <w:t>,</w:t>
                </w:r>
                <w:r w:rsidRPr="000137E8">
                  <w:t xml:space="preserve"> Matthew.</w:t>
                </w:r>
                <w:r>
                  <w:t xml:space="preserve"> (2011)</w:t>
                </w:r>
                <w:r w:rsidRPr="000137E8">
                  <w:t xml:space="preserve"> ‘The enduring reputation of Shigeru Aoki’s brief career,’ in </w:t>
                </w:r>
                <w:r w:rsidRPr="000137E8">
                  <w:rPr>
                    <w:i/>
                  </w:rPr>
                  <w:t>Japan Times</w:t>
                </w:r>
                <w:r w:rsidRPr="000137E8">
                  <w:t xml:space="preserve">. </w:t>
                </w:r>
                <w:r w:rsidRPr="000137E8">
                  <w:lastRenderedPageBreak/>
                  <w:t>Online at: &lt;http://www.japantimes.co.jp/culture/2011/06/30/arts/the-enduring-reputation-of-shigeru-aokis-brief-career/#</w:t>
                </w:r>
                <w:proofErr w:type="gramStart"/>
                <w:r w:rsidRPr="000137E8">
                  <w:t>.UiztPT8wNMI</w:t>
                </w:r>
                <w:proofErr w:type="gramEnd"/>
                <w:r w:rsidRPr="000137E8">
                  <w:t>&gt;. Accessed: 09 September 2013.</w:t>
                </w:r>
              </w:p>
              <w:p w:rsidR="005366B8" w:rsidRPr="000137E8" w:rsidRDefault="005366B8" w:rsidP="005366B8">
                <w:pPr>
                  <w:ind w:left="720" w:hanging="720"/>
                </w:pPr>
              </w:p>
              <w:p w:rsidR="005366B8" w:rsidRPr="000137E8" w:rsidRDefault="005366B8" w:rsidP="005366B8">
                <w:pPr>
                  <w:ind w:left="720" w:hanging="720"/>
                </w:pPr>
                <w:proofErr w:type="spellStart"/>
                <w:r w:rsidRPr="000137E8">
                  <w:t>Petitto</w:t>
                </w:r>
                <w:proofErr w:type="spellEnd"/>
                <w:r>
                  <w:t>,</w:t>
                </w:r>
                <w:r w:rsidRPr="000137E8">
                  <w:t xml:space="preserve"> Joshua. ‘The Meiji oceanic imaginary and the paintings of Aoki Shigeru’ in </w:t>
                </w:r>
                <w:r w:rsidRPr="00A30473">
                  <w:rPr>
                    <w:i/>
                  </w:rPr>
                  <w:t>Japan Forum</w:t>
                </w:r>
                <w:r w:rsidRPr="000137E8">
                  <w:t>. Online at: &lt; http://www.tandfonline.com/doi/abs/10.1080/09555803.2012.758167#</w:t>
                </w:r>
                <w:proofErr w:type="gramStart"/>
                <w:r w:rsidRPr="000137E8">
                  <w:t>.Uizy1j8wNMI</w:t>
                </w:r>
                <w:proofErr w:type="gramEnd"/>
                <w:r w:rsidRPr="000137E8">
                  <w:t>&gt;. Accessed: 09 September 2013.</w:t>
                </w:r>
              </w:p>
              <w:p w:rsidR="003235A7" w:rsidRDefault="005366B8" w:rsidP="00FB11DE"/>
              <w:bookmarkStart w:id="0" w:name="_GoBack" w:displacedByCustomXml="next"/>
              <w:bookmarkEnd w:id="0" w:displacedByCustomXml="next"/>
            </w:sdtContent>
          </w:sdt>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66B8" w:rsidRDefault="005366B8" w:rsidP="007A0D55">
      <w:pPr>
        <w:spacing w:after="0" w:line="240" w:lineRule="auto"/>
      </w:pPr>
      <w:r>
        <w:separator/>
      </w:r>
    </w:p>
  </w:endnote>
  <w:endnote w:type="continuationSeparator" w:id="0">
    <w:p w:rsidR="005366B8" w:rsidRDefault="005366B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A00002EF" w:usb1="4000207B" w:usb2="00000000" w:usb3="00000000" w:csb0="0000009F" w:csb1="00000000"/>
  </w:font>
  <w:font w:name="Calibri Light">
    <w:altName w:val="Courier New"/>
    <w:charset w:val="00"/>
    <w:family w:val="swiss"/>
    <w:pitch w:val="variable"/>
    <w:sig w:usb0="A00002EF" w:usb1="4000207B" w:usb2="00000000"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S Mincho">
    <w:altName w:val="ＭＳ 明朝"/>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66B8" w:rsidRDefault="005366B8" w:rsidP="007A0D55">
      <w:pPr>
        <w:spacing w:after="0" w:line="240" w:lineRule="auto"/>
      </w:pPr>
      <w:r>
        <w:separator/>
      </w:r>
    </w:p>
  </w:footnote>
  <w:footnote w:type="continuationSeparator" w:id="0">
    <w:p w:rsidR="005366B8" w:rsidRDefault="005366B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66B8"/>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366B8"/>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366B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66B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366B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66B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sophiepinkoski:Desktop:REM:++Templated%20Entries:++Pinkoski%20Template%20Draf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45FF7C514B26A4F83525677D036618C"/>
        <w:category>
          <w:name w:val="General"/>
          <w:gallery w:val="placeholder"/>
        </w:category>
        <w:types>
          <w:type w:val="bbPlcHdr"/>
        </w:types>
        <w:behaviors>
          <w:behavior w:val="content"/>
        </w:behaviors>
        <w:guid w:val="{766C98F1-4F8C-7D48-90D4-A325C906CC18}"/>
      </w:docPartPr>
      <w:docPartBody>
        <w:p w:rsidR="00000000" w:rsidRDefault="004E117A">
          <w:pPr>
            <w:pStyle w:val="E45FF7C514B26A4F83525677D036618C"/>
          </w:pPr>
          <w:r w:rsidRPr="00CC586D">
            <w:rPr>
              <w:rStyle w:val="PlaceholderText"/>
              <w:b/>
              <w:color w:val="FFFFFF" w:themeColor="background1"/>
            </w:rPr>
            <w:t>[Salutation]</w:t>
          </w:r>
        </w:p>
      </w:docPartBody>
    </w:docPart>
    <w:docPart>
      <w:docPartPr>
        <w:name w:val="7E24D74E702BC042A49646DB1E3BC9AA"/>
        <w:category>
          <w:name w:val="General"/>
          <w:gallery w:val="placeholder"/>
        </w:category>
        <w:types>
          <w:type w:val="bbPlcHdr"/>
        </w:types>
        <w:behaviors>
          <w:behavior w:val="content"/>
        </w:behaviors>
        <w:guid w:val="{374528EA-70D6-F740-910C-55EF3A0E226E}"/>
      </w:docPartPr>
      <w:docPartBody>
        <w:p w:rsidR="00000000" w:rsidRDefault="004E117A">
          <w:pPr>
            <w:pStyle w:val="7E24D74E702BC042A49646DB1E3BC9AA"/>
          </w:pPr>
          <w:r>
            <w:rPr>
              <w:rStyle w:val="PlaceholderText"/>
            </w:rPr>
            <w:t>[First name]</w:t>
          </w:r>
        </w:p>
      </w:docPartBody>
    </w:docPart>
    <w:docPart>
      <w:docPartPr>
        <w:name w:val="6BA03F492C380F4787FF4C0E8CF8759E"/>
        <w:category>
          <w:name w:val="General"/>
          <w:gallery w:val="placeholder"/>
        </w:category>
        <w:types>
          <w:type w:val="bbPlcHdr"/>
        </w:types>
        <w:behaviors>
          <w:behavior w:val="content"/>
        </w:behaviors>
        <w:guid w:val="{8E9DD1F4-87CF-7845-802C-5FAEAB51BD1C}"/>
      </w:docPartPr>
      <w:docPartBody>
        <w:p w:rsidR="00000000" w:rsidRDefault="004E117A">
          <w:pPr>
            <w:pStyle w:val="6BA03F492C380F4787FF4C0E8CF8759E"/>
          </w:pPr>
          <w:r>
            <w:rPr>
              <w:rStyle w:val="PlaceholderText"/>
            </w:rPr>
            <w:t>[Middle name]</w:t>
          </w:r>
        </w:p>
      </w:docPartBody>
    </w:docPart>
    <w:docPart>
      <w:docPartPr>
        <w:name w:val="7E5A2554C4F066498B73609FF4E59E81"/>
        <w:category>
          <w:name w:val="General"/>
          <w:gallery w:val="placeholder"/>
        </w:category>
        <w:types>
          <w:type w:val="bbPlcHdr"/>
        </w:types>
        <w:behaviors>
          <w:behavior w:val="content"/>
        </w:behaviors>
        <w:guid w:val="{BE7A34C0-2EE7-FD49-864D-03E1B76F7A1F}"/>
      </w:docPartPr>
      <w:docPartBody>
        <w:p w:rsidR="00000000" w:rsidRDefault="004E117A">
          <w:pPr>
            <w:pStyle w:val="7E5A2554C4F066498B73609FF4E59E81"/>
          </w:pPr>
          <w:r>
            <w:rPr>
              <w:rStyle w:val="PlaceholderText"/>
            </w:rPr>
            <w:t>[Last name]</w:t>
          </w:r>
        </w:p>
      </w:docPartBody>
    </w:docPart>
    <w:docPart>
      <w:docPartPr>
        <w:name w:val="FA91AB191A03534A9ECDF078238D77CB"/>
        <w:category>
          <w:name w:val="General"/>
          <w:gallery w:val="placeholder"/>
        </w:category>
        <w:types>
          <w:type w:val="bbPlcHdr"/>
        </w:types>
        <w:behaviors>
          <w:behavior w:val="content"/>
        </w:behaviors>
        <w:guid w:val="{9E9A460A-F828-3E47-9B89-77DF238462CD}"/>
      </w:docPartPr>
      <w:docPartBody>
        <w:p w:rsidR="00000000" w:rsidRDefault="004E117A">
          <w:pPr>
            <w:pStyle w:val="FA91AB191A03534A9ECDF078238D77CB"/>
          </w:pPr>
          <w:r>
            <w:rPr>
              <w:rStyle w:val="PlaceholderText"/>
            </w:rPr>
            <w:t>[Enter your biography]</w:t>
          </w:r>
        </w:p>
      </w:docPartBody>
    </w:docPart>
    <w:docPart>
      <w:docPartPr>
        <w:name w:val="48721C1757751442BA6FFAEE0B9F710F"/>
        <w:category>
          <w:name w:val="General"/>
          <w:gallery w:val="placeholder"/>
        </w:category>
        <w:types>
          <w:type w:val="bbPlcHdr"/>
        </w:types>
        <w:behaviors>
          <w:behavior w:val="content"/>
        </w:behaviors>
        <w:guid w:val="{98B8161F-513C-8948-9CA9-69A02046AC98}"/>
      </w:docPartPr>
      <w:docPartBody>
        <w:p w:rsidR="00000000" w:rsidRDefault="004E117A">
          <w:pPr>
            <w:pStyle w:val="48721C1757751442BA6FFAEE0B9F710F"/>
          </w:pPr>
          <w:r>
            <w:rPr>
              <w:rStyle w:val="PlaceholderText"/>
            </w:rPr>
            <w:t>[Enter the institution with which you are affiliated]</w:t>
          </w:r>
        </w:p>
      </w:docPartBody>
    </w:docPart>
    <w:docPart>
      <w:docPartPr>
        <w:name w:val="DAC6947D7201974F92AAEB6CC1ABCCE7"/>
        <w:category>
          <w:name w:val="General"/>
          <w:gallery w:val="placeholder"/>
        </w:category>
        <w:types>
          <w:type w:val="bbPlcHdr"/>
        </w:types>
        <w:behaviors>
          <w:behavior w:val="content"/>
        </w:behaviors>
        <w:guid w:val="{D7F2B134-8333-A740-AE8B-E9F996CCBE48}"/>
      </w:docPartPr>
      <w:docPartBody>
        <w:p w:rsidR="00000000" w:rsidRDefault="004E117A">
          <w:pPr>
            <w:pStyle w:val="DAC6947D7201974F92AAEB6CC1ABCCE7"/>
          </w:pPr>
          <w:r w:rsidRPr="00EF74F7">
            <w:rPr>
              <w:b/>
              <w:color w:val="808080" w:themeColor="background1" w:themeShade="80"/>
            </w:rPr>
            <w:t>[Enter the headword for your article]</w:t>
          </w:r>
        </w:p>
      </w:docPartBody>
    </w:docPart>
    <w:docPart>
      <w:docPartPr>
        <w:name w:val="B0AB514BAB58CD4C94E0EA70593015FD"/>
        <w:category>
          <w:name w:val="General"/>
          <w:gallery w:val="placeholder"/>
        </w:category>
        <w:types>
          <w:type w:val="bbPlcHdr"/>
        </w:types>
        <w:behaviors>
          <w:behavior w:val="content"/>
        </w:behaviors>
        <w:guid w:val="{CA06F64E-8DD5-CB42-8529-FC4034BEF2F3}"/>
      </w:docPartPr>
      <w:docPartBody>
        <w:p w:rsidR="00000000" w:rsidRDefault="004E117A">
          <w:pPr>
            <w:pStyle w:val="B0AB514BAB58CD4C94E0EA70593015F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D2631292E6AB34BA375CD79BF60CB2A"/>
        <w:category>
          <w:name w:val="General"/>
          <w:gallery w:val="placeholder"/>
        </w:category>
        <w:types>
          <w:type w:val="bbPlcHdr"/>
        </w:types>
        <w:behaviors>
          <w:behavior w:val="content"/>
        </w:behaviors>
        <w:guid w:val="{689026E0-CAA0-4340-A2B9-5F9CBCBA0139}"/>
      </w:docPartPr>
      <w:docPartBody>
        <w:p w:rsidR="00000000" w:rsidRDefault="004E117A">
          <w:pPr>
            <w:pStyle w:val="AD2631292E6AB34BA375CD79BF60CB2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4D2EA9E05F0D640A5EA25E846235BE0"/>
        <w:category>
          <w:name w:val="General"/>
          <w:gallery w:val="placeholder"/>
        </w:category>
        <w:types>
          <w:type w:val="bbPlcHdr"/>
        </w:types>
        <w:behaviors>
          <w:behavior w:val="content"/>
        </w:behaviors>
        <w:guid w:val="{D96F7997-2EDA-BF44-AA5D-32AADFFB61BB}"/>
      </w:docPartPr>
      <w:docPartBody>
        <w:p w:rsidR="00000000" w:rsidRDefault="004E117A">
          <w:pPr>
            <w:pStyle w:val="E4D2EA9E05F0D640A5EA25E846235BE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506A36BDD1580742A8CA440B179385B2"/>
        <w:category>
          <w:name w:val="General"/>
          <w:gallery w:val="placeholder"/>
        </w:category>
        <w:types>
          <w:type w:val="bbPlcHdr"/>
        </w:types>
        <w:behaviors>
          <w:behavior w:val="content"/>
        </w:behaviors>
        <w:guid w:val="{626C37CC-ED1C-3B40-BF74-785DE7A64F17}"/>
      </w:docPartPr>
      <w:docPartBody>
        <w:p w:rsidR="00000000" w:rsidRDefault="004E117A">
          <w:pPr>
            <w:pStyle w:val="506A36BDD1580742A8CA440B179385B2"/>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A00002EF" w:usb1="4000207B" w:usb2="00000000" w:usb3="00000000" w:csb0="0000009F" w:csb1="00000000"/>
  </w:font>
  <w:font w:name="Calibri Light">
    <w:altName w:val="Courier New"/>
    <w:charset w:val="00"/>
    <w:family w:val="swiss"/>
    <w:pitch w:val="variable"/>
    <w:sig w:usb0="A00002EF" w:usb1="4000207B" w:usb2="00000000"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S Mincho">
    <w:altName w:val="ＭＳ 明朝"/>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A00002EF" w:usb1="4000004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45FF7C514B26A4F83525677D036618C">
    <w:name w:val="E45FF7C514B26A4F83525677D036618C"/>
  </w:style>
  <w:style w:type="paragraph" w:customStyle="1" w:styleId="7E24D74E702BC042A49646DB1E3BC9AA">
    <w:name w:val="7E24D74E702BC042A49646DB1E3BC9AA"/>
  </w:style>
  <w:style w:type="paragraph" w:customStyle="1" w:styleId="6BA03F492C380F4787FF4C0E8CF8759E">
    <w:name w:val="6BA03F492C380F4787FF4C0E8CF8759E"/>
  </w:style>
  <w:style w:type="paragraph" w:customStyle="1" w:styleId="7E5A2554C4F066498B73609FF4E59E81">
    <w:name w:val="7E5A2554C4F066498B73609FF4E59E81"/>
  </w:style>
  <w:style w:type="paragraph" w:customStyle="1" w:styleId="FA91AB191A03534A9ECDF078238D77CB">
    <w:name w:val="FA91AB191A03534A9ECDF078238D77CB"/>
  </w:style>
  <w:style w:type="paragraph" w:customStyle="1" w:styleId="48721C1757751442BA6FFAEE0B9F710F">
    <w:name w:val="48721C1757751442BA6FFAEE0B9F710F"/>
  </w:style>
  <w:style w:type="paragraph" w:customStyle="1" w:styleId="DAC6947D7201974F92AAEB6CC1ABCCE7">
    <w:name w:val="DAC6947D7201974F92AAEB6CC1ABCCE7"/>
  </w:style>
  <w:style w:type="paragraph" w:customStyle="1" w:styleId="B0AB514BAB58CD4C94E0EA70593015FD">
    <w:name w:val="B0AB514BAB58CD4C94E0EA70593015FD"/>
  </w:style>
  <w:style w:type="paragraph" w:customStyle="1" w:styleId="AD2631292E6AB34BA375CD79BF60CB2A">
    <w:name w:val="AD2631292E6AB34BA375CD79BF60CB2A"/>
  </w:style>
  <w:style w:type="paragraph" w:customStyle="1" w:styleId="E4D2EA9E05F0D640A5EA25E846235BE0">
    <w:name w:val="E4D2EA9E05F0D640A5EA25E846235BE0"/>
  </w:style>
  <w:style w:type="paragraph" w:customStyle="1" w:styleId="506A36BDD1580742A8CA440B179385B2">
    <w:name w:val="506A36BDD1580742A8CA440B179385B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45FF7C514B26A4F83525677D036618C">
    <w:name w:val="E45FF7C514B26A4F83525677D036618C"/>
  </w:style>
  <w:style w:type="paragraph" w:customStyle="1" w:styleId="7E24D74E702BC042A49646DB1E3BC9AA">
    <w:name w:val="7E24D74E702BC042A49646DB1E3BC9AA"/>
  </w:style>
  <w:style w:type="paragraph" w:customStyle="1" w:styleId="6BA03F492C380F4787FF4C0E8CF8759E">
    <w:name w:val="6BA03F492C380F4787FF4C0E8CF8759E"/>
  </w:style>
  <w:style w:type="paragraph" w:customStyle="1" w:styleId="7E5A2554C4F066498B73609FF4E59E81">
    <w:name w:val="7E5A2554C4F066498B73609FF4E59E81"/>
  </w:style>
  <w:style w:type="paragraph" w:customStyle="1" w:styleId="FA91AB191A03534A9ECDF078238D77CB">
    <w:name w:val="FA91AB191A03534A9ECDF078238D77CB"/>
  </w:style>
  <w:style w:type="paragraph" w:customStyle="1" w:styleId="48721C1757751442BA6FFAEE0B9F710F">
    <w:name w:val="48721C1757751442BA6FFAEE0B9F710F"/>
  </w:style>
  <w:style w:type="paragraph" w:customStyle="1" w:styleId="DAC6947D7201974F92AAEB6CC1ABCCE7">
    <w:name w:val="DAC6947D7201974F92AAEB6CC1ABCCE7"/>
  </w:style>
  <w:style w:type="paragraph" w:customStyle="1" w:styleId="B0AB514BAB58CD4C94E0EA70593015FD">
    <w:name w:val="B0AB514BAB58CD4C94E0EA70593015FD"/>
  </w:style>
  <w:style w:type="paragraph" w:customStyle="1" w:styleId="AD2631292E6AB34BA375CD79BF60CB2A">
    <w:name w:val="AD2631292E6AB34BA375CD79BF60CB2A"/>
  </w:style>
  <w:style w:type="paragraph" w:customStyle="1" w:styleId="E4D2EA9E05F0D640A5EA25E846235BE0">
    <w:name w:val="E4D2EA9E05F0D640A5EA25E846235BE0"/>
  </w:style>
  <w:style w:type="paragraph" w:customStyle="1" w:styleId="506A36BDD1580742A8CA440B179385B2">
    <w:name w:val="506A36BDD1580742A8CA440B179385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0</TotalTime>
  <Pages>2</Pages>
  <Words>479</Words>
  <Characters>2735</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Pinkoski</dc:creator>
  <cp:keywords/>
  <dc:description/>
  <cp:lastModifiedBy>Pinkoski</cp:lastModifiedBy>
  <cp:revision>1</cp:revision>
  <dcterms:created xsi:type="dcterms:W3CDTF">2014-03-04T00:37:00Z</dcterms:created>
  <dcterms:modified xsi:type="dcterms:W3CDTF">2014-03-04T00:41:00Z</dcterms:modified>
</cp:coreProperties>
</file>