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C321FE0" w14:textId="77777777" w:rsidTr="00AE291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1B3BD4" w14:textId="77777777" w:rsidR="00B574C9" w:rsidRPr="00CC586D" w:rsidRDefault="00B574C9" w:rsidP="00A1520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708BA8B58D74895BECA543DF22DA3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2D32157" w14:textId="77777777" w:rsidR="00B574C9" w:rsidRPr="00CC586D" w:rsidRDefault="00B574C9" w:rsidP="00A1520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 w:val="22"/>
            </w:rPr>
            <w:alias w:val="First name"/>
            <w:tag w:val="authorFirstName"/>
            <w:id w:val="581645879"/>
            <w:placeholder>
              <w:docPart w:val="F7C1783F34924EFAABC7C734B766D23D"/>
            </w:placeholder>
            <w:text/>
          </w:sdtPr>
          <w:sdtEndPr/>
          <w:sdtContent>
            <w:tc>
              <w:tcPr>
                <w:tcW w:w="2073" w:type="dxa"/>
              </w:tcPr>
              <w:p w14:paraId="78B2BAAD" w14:textId="77777777" w:rsidR="00B574C9" w:rsidRDefault="0002082E" w:rsidP="00A15203">
                <w:r w:rsidRPr="00AE2912">
                  <w:rPr>
                    <w:sz w:val="22"/>
                  </w:rP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D74C6F4890748489728DC996EB7D9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BB08844" w14:textId="77777777" w:rsidR="00B574C9" w:rsidRDefault="00B574C9" w:rsidP="00A152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tc>
          <w:tcPr>
            <w:tcW w:w="2642" w:type="dxa"/>
          </w:tcPr>
          <w:p w14:paraId="3E688E91" w14:textId="77777777" w:rsidR="00B574C9" w:rsidRPr="00AE2912" w:rsidRDefault="0002082E" w:rsidP="00A15203">
            <w:pPr>
              <w:rPr>
                <w:sz w:val="22"/>
              </w:rPr>
            </w:pPr>
            <w:r w:rsidRPr="00AE2912">
              <w:rPr>
                <w:sz w:val="22"/>
              </w:rPr>
              <w:t>Moody</w:t>
            </w:r>
          </w:p>
        </w:tc>
      </w:tr>
      <w:tr w:rsidR="00B574C9" w14:paraId="6AD6B362" w14:textId="77777777" w:rsidTr="00AE291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DFD" w14:textId="77777777" w:rsidR="00B574C9" w:rsidRPr="001A6A06" w:rsidRDefault="00B574C9" w:rsidP="00A1520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7B12F2D1E8C4CE4AEC0DBF15B4DF35F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408A60A" w14:textId="77777777" w:rsidR="00B574C9" w:rsidRDefault="00B574C9" w:rsidP="00A1520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58B913" w14:textId="77777777" w:rsidTr="00AE291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ACAA11" w14:textId="77777777" w:rsidR="00B574C9" w:rsidRPr="001A6A06" w:rsidRDefault="00B574C9" w:rsidP="00A1520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 w:val="22"/>
            </w:rPr>
            <w:alias w:val="Affiliation"/>
            <w:tag w:val="affiliation"/>
            <w:id w:val="2012937915"/>
            <w:placeholder>
              <w:docPart w:val="C464943F7F31426699EB014A8FCE59CF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0052493" w14:textId="4BA46C35" w:rsidR="00B574C9" w:rsidRDefault="00AE2912" w:rsidP="00A15203">
                <w:r w:rsidRPr="00AE2912">
                  <w:rPr>
                    <w:sz w:val="22"/>
                    <w:lang w:val="en-CA"/>
                  </w:rPr>
                  <w:t xml:space="preserve">ESEM: </w:t>
                </w:r>
                <w:proofErr w:type="spellStart"/>
                <w:r w:rsidRPr="00AE2912">
                  <w:rPr>
                    <w:sz w:val="22"/>
                    <w:lang w:val="en-CA"/>
                  </w:rPr>
                  <w:t>Universidad</w:t>
                </w:r>
                <w:r>
                  <w:rPr>
                    <w:sz w:val="22"/>
                    <w:lang w:val="en-CA"/>
                  </w:rPr>
                  <w:t>e</w:t>
                </w:r>
                <w:proofErr w:type="spellEnd"/>
                <w:r>
                  <w:rPr>
                    <w:sz w:val="22"/>
                    <w:lang w:val="en-CA"/>
                  </w:rPr>
                  <w:t xml:space="preserve"> Nova, Lisbon | </w:t>
                </w:r>
                <w:r w:rsidRPr="00AE2912">
                  <w:rPr>
                    <w:sz w:val="22"/>
                    <w:lang w:val="en-CA"/>
                  </w:rPr>
                  <w:t>University of Eastern Finland</w:t>
                </w:r>
              </w:p>
            </w:tc>
          </w:sdtContent>
        </w:sdt>
      </w:tr>
    </w:tbl>
    <w:p w14:paraId="46C0E50C" w14:textId="77777777" w:rsidR="003D3579" w:rsidRDefault="003D3579" w:rsidP="00A1520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50AB1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1FC836" w14:textId="77777777" w:rsidR="00244BB0" w:rsidRPr="00244BB0" w:rsidRDefault="00244BB0" w:rsidP="00A1520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5C5EDD" w14:textId="77777777" w:rsidTr="003F0D73">
        <w:sdt>
          <w:sdtPr>
            <w:rPr>
              <w:sz w:val="22"/>
            </w:rPr>
            <w:alias w:val="Article headword"/>
            <w:tag w:val="articleHeadword"/>
            <w:id w:val="-361440020"/>
            <w:placeholder>
              <w:docPart w:val="B659B9818E7443509EE805EF0D01172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BF70F0" w14:textId="77777777" w:rsidR="003F0D73" w:rsidRPr="00FB589A" w:rsidRDefault="00A15203" w:rsidP="00A15203"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>, John Kenneth (1944-</w:t>
                </w:r>
                <w:r w:rsidR="0002082E" w:rsidRPr="00AE2912">
                  <w:rPr>
                    <w:sz w:val="22"/>
                  </w:rPr>
                  <w:t>2013)</w:t>
                </w:r>
              </w:p>
            </w:tc>
          </w:sdtContent>
        </w:sdt>
      </w:tr>
      <w:tr w:rsidR="00464699" w14:paraId="1684683B" w14:textId="77777777" w:rsidTr="00A15203">
        <w:sdt>
          <w:sdtPr>
            <w:alias w:val="Variant headwords"/>
            <w:tag w:val="variantHeadwords"/>
            <w:id w:val="173464402"/>
            <w:placeholder>
              <w:docPart w:val="158F76B845CF4D4D8F8EC23F537B9F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AFF630" w14:textId="77777777" w:rsidR="00464699" w:rsidRDefault="00464699" w:rsidP="00A1520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A3D627" w14:textId="77777777" w:rsidTr="003F0D73">
        <w:sdt>
          <w:sdtPr>
            <w:rPr>
              <w:sz w:val="22"/>
            </w:rPr>
            <w:alias w:val="Abstract"/>
            <w:tag w:val="abstract"/>
            <w:id w:val="-635871867"/>
            <w:placeholder>
              <w:docPart w:val="B6ACC135DA8E4C6FBE44F3F0093CB75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EE391A" w14:textId="77777777" w:rsidR="00AE2912" w:rsidRPr="00AE2912" w:rsidRDefault="00AE2912" w:rsidP="00AE2912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John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an English composer. He studied at the Royal Academy of Music in London, where his composition teachers were Lennox Berkeley and David </w:t>
                </w:r>
                <w:proofErr w:type="spellStart"/>
                <w:r w:rsidRPr="00AE2912">
                  <w:rPr>
                    <w:sz w:val="22"/>
                  </w:rPr>
                  <w:t>Lumsdaine</w:t>
                </w:r>
                <w:proofErr w:type="spellEnd"/>
                <w:r w:rsidRPr="00AE2912">
                  <w:rPr>
                    <w:sz w:val="22"/>
                  </w:rPr>
                  <w:t xml:space="preserve">. His earliest success was with the cantata The Whale, first performed at the inaugural concert of the London </w:t>
                </w:r>
                <w:proofErr w:type="spellStart"/>
                <w:r w:rsidRPr="00AE2912">
                  <w:rPr>
                    <w:sz w:val="22"/>
                  </w:rPr>
                  <w:t>Sinfonietta</w:t>
                </w:r>
                <w:proofErr w:type="spellEnd"/>
                <w:r w:rsidRPr="00AE2912">
                  <w:rPr>
                    <w:sz w:val="22"/>
                  </w:rPr>
                  <w:t xml:space="preserve"> in 1968. </w:t>
                </w:r>
                <w:proofErr w:type="gramStart"/>
                <w:r w:rsidRPr="00AE2912">
                  <w:rPr>
                    <w:sz w:val="22"/>
                  </w:rPr>
                  <w:t>This was followed by Celtic Requiem</w:t>
                </w:r>
                <w:proofErr w:type="gramEnd"/>
                <w:r w:rsidRPr="00AE2912">
                  <w:rPr>
                    <w:sz w:val="22"/>
                  </w:rPr>
                  <w:t xml:space="preserve"> in 1969. Both works were recorded on the Beatles’ Apple label.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began teaching at Trinity College in 1969. </w:t>
                </w:r>
              </w:p>
              <w:p w14:paraId="4D115770" w14:textId="77777777" w:rsidR="00AE2912" w:rsidRPr="00AE2912" w:rsidRDefault="00AE2912" w:rsidP="00AE2912">
                <w:pPr>
                  <w:rPr>
                    <w:sz w:val="22"/>
                  </w:rPr>
                </w:pPr>
              </w:p>
              <w:p w14:paraId="709F5C46" w14:textId="022E2F01" w:rsidR="00E85A05" w:rsidRPr="00AE2912" w:rsidRDefault="00AE2912" w:rsidP="00A15203">
                <w:pPr>
                  <w:rPr>
                    <w:sz w:val="22"/>
                  </w:rPr>
                </w:pP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extremely prolific. Among his most significant compositions of the following decades are </w:t>
                </w:r>
                <w:proofErr w:type="spellStart"/>
                <w:r w:rsidRPr="00AE2912">
                  <w:rPr>
                    <w:i/>
                    <w:sz w:val="22"/>
                  </w:rPr>
                  <w:t>Últimos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 (1972), the opera </w:t>
                </w: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(1973-76), </w:t>
                </w: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Pr="00AE2912">
                  <w:rPr>
                    <w:sz w:val="22"/>
                  </w:rPr>
                  <w:t xml:space="preserve"> (1979-80), </w:t>
                </w: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 (1984), </w:t>
                </w:r>
                <w:r w:rsidRPr="00AE2912">
                  <w:rPr>
                    <w:i/>
                    <w:sz w:val="22"/>
                  </w:rPr>
                  <w:t>Orthodox Vigil Service</w:t>
                </w:r>
                <w:r w:rsidRPr="00AE2912">
                  <w:rPr>
                    <w:sz w:val="22"/>
                  </w:rPr>
                  <w:t xml:space="preserve"> (1984) and </w:t>
                </w:r>
                <w:proofErr w:type="spellStart"/>
                <w:r w:rsidRPr="00AE2912">
                  <w:rPr>
                    <w:i/>
                    <w:sz w:val="22"/>
                  </w:rPr>
                  <w:t>Akathist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Thanksgiving</w:t>
                </w:r>
                <w:r w:rsidRPr="00AE2912">
                  <w:rPr>
                    <w:sz w:val="22"/>
                  </w:rPr>
                  <w:t xml:space="preserve"> (1986-87). The huge unexpected success of </w:t>
                </w:r>
                <w:r w:rsidRPr="00AE2912">
                  <w:rPr>
                    <w:i/>
                    <w:sz w:val="22"/>
                  </w:rPr>
                  <w:t>The Protecting Veil</w:t>
                </w:r>
                <w:r w:rsidRPr="00AE2912">
                  <w:rPr>
                    <w:sz w:val="22"/>
                  </w:rPr>
                  <w:t xml:space="preserve"> for solo cello and orchestra (1987) brought his music to the attention of a wider audience than ever before. Subsequent large-scale works of significance are </w:t>
                </w:r>
                <w:r w:rsidRPr="00AE2912">
                  <w:rPr>
                    <w:i/>
                    <w:sz w:val="22"/>
                  </w:rPr>
                  <w:t>Resurrection</w:t>
                </w:r>
                <w:r w:rsidRPr="00AE2912">
                  <w:rPr>
                    <w:sz w:val="22"/>
                  </w:rPr>
                  <w:t xml:space="preserve"> (1989), </w:t>
                </w:r>
                <w:r w:rsidRPr="00AE2912">
                  <w:rPr>
                    <w:i/>
                    <w:sz w:val="22"/>
                  </w:rPr>
                  <w:t>Apocalypse</w:t>
                </w:r>
                <w:r w:rsidRPr="00AE2912">
                  <w:rPr>
                    <w:sz w:val="22"/>
                  </w:rPr>
                  <w:t xml:space="preserve"> (1993), </w:t>
                </w:r>
                <w:r w:rsidRPr="00AE2912">
                  <w:rPr>
                    <w:i/>
                    <w:sz w:val="22"/>
                  </w:rPr>
                  <w:t>Fall and Resurrection</w:t>
                </w:r>
                <w:r w:rsidRPr="00AE2912">
                  <w:rPr>
                    <w:sz w:val="22"/>
                  </w:rPr>
                  <w:t xml:space="preserve"> (1997), </w:t>
                </w:r>
                <w:r w:rsidRPr="00AE2912">
                  <w:rPr>
                    <w:i/>
                    <w:sz w:val="22"/>
                  </w:rPr>
                  <w:t>Total Eclipse</w:t>
                </w:r>
                <w:r w:rsidRPr="00AE2912">
                  <w:rPr>
                    <w:sz w:val="22"/>
                  </w:rPr>
                  <w:t xml:space="preserve"> (1999), </w:t>
                </w: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 (2001), </w:t>
                </w:r>
                <w:proofErr w:type="spellStart"/>
                <w:r w:rsidRPr="00AE2912">
                  <w:rPr>
                    <w:i/>
                    <w:sz w:val="22"/>
                  </w:rPr>
                  <w:t>Laila</w:t>
                </w:r>
                <w:proofErr w:type="spellEnd"/>
                <w:r w:rsidRPr="00AE2912">
                  <w:rPr>
                    <w:sz w:val="22"/>
                  </w:rPr>
                  <w:t xml:space="preserve"> (2004),</w:t>
                </w:r>
                <w:r w:rsidRPr="00AE2912">
                  <w:rPr>
                    <w:i/>
                    <w:sz w:val="22"/>
                  </w:rPr>
                  <w:t xml:space="preserve"> </w:t>
                </w:r>
                <w:hyperlink r:id="rId9" w:history="1">
                  <w:proofErr w:type="spellStart"/>
                  <w:r w:rsidRPr="00AE2912">
                    <w:rPr>
                      <w:i/>
                      <w:sz w:val="22"/>
                    </w:rPr>
                    <w:t>Sollemnitas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in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Conceptione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Immaculata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Beatae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Mariae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Virginis</w:t>
                  </w:r>
                  <w:proofErr w:type="spellEnd"/>
                </w:hyperlink>
                <w:r w:rsidRPr="00AE2912">
                  <w:rPr>
                    <w:sz w:val="22"/>
                  </w:rPr>
                  <w:t xml:space="preserve"> (2006) and </w:t>
                </w:r>
                <w:r w:rsidRPr="00AE2912">
                  <w:rPr>
                    <w:i/>
                    <w:sz w:val="22"/>
                  </w:rPr>
                  <w:t>Requiem</w:t>
                </w:r>
                <w:r w:rsidRPr="00AE2912">
                  <w:rPr>
                    <w:sz w:val="22"/>
                  </w:rPr>
                  <w:t xml:space="preserve"> (2007).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knighted in the 2000 honours list.</w:t>
                </w:r>
              </w:p>
            </w:tc>
          </w:sdtContent>
        </w:sdt>
      </w:tr>
      <w:tr w:rsidR="003F0D73" w14:paraId="28ABC454" w14:textId="77777777" w:rsidTr="003F0D73">
        <w:sdt>
          <w:sdtPr>
            <w:rPr>
              <w:sz w:val="22"/>
            </w:rPr>
            <w:alias w:val="Article text"/>
            <w:tag w:val="articleText"/>
            <w:id w:val="634067588"/>
            <w:placeholder>
              <w:docPart w:val="E779B427A074451B8D24E66BD6CC594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5B5F3A" w14:textId="77777777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John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an English composer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He studied at the Royal Academy of Music in London, where his composition teachers were Lennox Berkeley and David </w:t>
                </w:r>
                <w:proofErr w:type="spellStart"/>
                <w:r w:rsidRPr="00AE2912">
                  <w:rPr>
                    <w:sz w:val="22"/>
                  </w:rPr>
                  <w:t>Lumsdaine</w:t>
                </w:r>
                <w:proofErr w:type="spellEnd"/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His earliest success was with the cantata </w:t>
                </w:r>
                <w:r w:rsidRPr="00AE2912">
                  <w:rPr>
                    <w:i/>
                    <w:sz w:val="22"/>
                  </w:rPr>
                  <w:t>The Whale</w:t>
                </w:r>
                <w:r w:rsidRPr="00AE2912">
                  <w:rPr>
                    <w:sz w:val="22"/>
                  </w:rPr>
                  <w:t xml:space="preserve">, first performed at the inaugural concert of the London </w:t>
                </w:r>
                <w:proofErr w:type="spellStart"/>
                <w:r w:rsidRPr="00AE2912">
                  <w:rPr>
                    <w:sz w:val="22"/>
                  </w:rPr>
                  <w:t>Sinfonietta</w:t>
                </w:r>
                <w:proofErr w:type="spellEnd"/>
                <w:r w:rsidRPr="00AE2912">
                  <w:rPr>
                    <w:sz w:val="22"/>
                  </w:rPr>
                  <w:t xml:space="preserve"> in 1968</w:t>
                </w:r>
                <w:r w:rsidR="00A15203" w:rsidRPr="00AE2912">
                  <w:rPr>
                    <w:sz w:val="22"/>
                  </w:rPr>
                  <w:t xml:space="preserve">. </w:t>
                </w:r>
                <w:proofErr w:type="gramStart"/>
                <w:r w:rsidRPr="00AE2912">
                  <w:rPr>
                    <w:sz w:val="22"/>
                  </w:rPr>
                  <w:t xml:space="preserve">This was followed by </w:t>
                </w:r>
                <w:r w:rsidRPr="00AE2912">
                  <w:rPr>
                    <w:i/>
                    <w:sz w:val="22"/>
                  </w:rPr>
                  <w:t>Celtic Requiem</w:t>
                </w:r>
                <w:proofErr w:type="gramEnd"/>
                <w:r w:rsidRPr="00AE2912">
                  <w:rPr>
                    <w:sz w:val="22"/>
                  </w:rPr>
                  <w:t xml:space="preserve"> in 1969. Both works were recorded on the Beatles’ Apple label.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began teaching at Trinity College in 1969. </w:t>
                </w:r>
              </w:p>
              <w:p w14:paraId="6060EB5E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013250F1" w14:textId="7A73FC2E" w:rsidR="00D10ED5" w:rsidRPr="00AE2912" w:rsidRDefault="00D10ED5" w:rsidP="00A15203">
                <w:pPr>
                  <w:rPr>
                    <w:sz w:val="22"/>
                  </w:rPr>
                </w:pP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extremely prolific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="00AE2912" w:rsidRPr="00AE2912">
                  <w:rPr>
                    <w:sz w:val="22"/>
                  </w:rPr>
                  <w:t>Among</w:t>
                </w:r>
                <w:r w:rsidRPr="00AE2912">
                  <w:rPr>
                    <w:sz w:val="22"/>
                  </w:rPr>
                  <w:t xml:space="preserve"> his most significant compositions of the following decades are </w:t>
                </w:r>
                <w:proofErr w:type="spellStart"/>
                <w:r w:rsidRPr="00AE2912">
                  <w:rPr>
                    <w:i/>
                    <w:sz w:val="22"/>
                  </w:rPr>
                  <w:t>Últimos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 (1972), the opera </w:t>
                </w: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(1973-</w:t>
                </w:r>
                <w:r w:rsidR="00AE2912" w:rsidRPr="00AE2912">
                  <w:rPr>
                    <w:sz w:val="22"/>
                  </w:rPr>
                  <w:t>7</w:t>
                </w:r>
                <w:r w:rsidRPr="00AE2912">
                  <w:rPr>
                    <w:sz w:val="22"/>
                  </w:rPr>
                  <w:t xml:space="preserve">6), </w:t>
                </w: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Pr="00AE2912">
                  <w:rPr>
                    <w:sz w:val="22"/>
                  </w:rPr>
                  <w:t xml:space="preserve"> (1979-80), </w:t>
                </w: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 (1984), </w:t>
                </w:r>
                <w:r w:rsidRPr="00AE2912">
                  <w:rPr>
                    <w:i/>
                    <w:sz w:val="22"/>
                  </w:rPr>
                  <w:t>Orthodox Vigil Service</w:t>
                </w:r>
                <w:r w:rsidRPr="00AE2912">
                  <w:rPr>
                    <w:sz w:val="22"/>
                  </w:rPr>
                  <w:t xml:space="preserve"> (1984) and </w:t>
                </w:r>
                <w:proofErr w:type="spellStart"/>
                <w:r w:rsidRPr="00AE2912">
                  <w:rPr>
                    <w:i/>
                    <w:sz w:val="22"/>
                  </w:rPr>
                  <w:t>Akathist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Thanksgiving</w:t>
                </w:r>
                <w:r w:rsidRPr="00AE2912">
                  <w:rPr>
                    <w:sz w:val="22"/>
                  </w:rPr>
                  <w:t xml:space="preserve"> (1986-</w:t>
                </w:r>
                <w:r w:rsidR="00AE2912" w:rsidRPr="00AE2912">
                  <w:rPr>
                    <w:sz w:val="22"/>
                  </w:rPr>
                  <w:t>8</w:t>
                </w:r>
                <w:r w:rsidRPr="00AE2912">
                  <w:rPr>
                    <w:sz w:val="22"/>
                  </w:rPr>
                  <w:t>7)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The huge unexpected success of </w:t>
                </w:r>
                <w:r w:rsidRPr="00AE2912">
                  <w:rPr>
                    <w:i/>
                    <w:sz w:val="22"/>
                  </w:rPr>
                  <w:t>The Protecting Veil</w:t>
                </w:r>
                <w:r w:rsidRPr="00AE2912">
                  <w:rPr>
                    <w:sz w:val="22"/>
                  </w:rPr>
                  <w:t xml:space="preserve"> for solo cello and orchestra (1987) brought his music to the attention of a wider audience than ever before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Subsequent large-scale works of significance are </w:t>
                </w:r>
                <w:r w:rsidRPr="00AE2912">
                  <w:rPr>
                    <w:i/>
                    <w:sz w:val="22"/>
                  </w:rPr>
                  <w:t>Resurrection</w:t>
                </w:r>
                <w:r w:rsidRPr="00AE2912">
                  <w:rPr>
                    <w:sz w:val="22"/>
                  </w:rPr>
                  <w:t xml:space="preserve"> (1989), </w:t>
                </w:r>
                <w:r w:rsidRPr="00AE2912">
                  <w:rPr>
                    <w:i/>
                    <w:sz w:val="22"/>
                  </w:rPr>
                  <w:t>Apocalypse</w:t>
                </w:r>
                <w:r w:rsidRPr="00AE2912">
                  <w:rPr>
                    <w:sz w:val="22"/>
                  </w:rPr>
                  <w:t xml:space="preserve"> (1993), </w:t>
                </w:r>
                <w:r w:rsidRPr="00AE2912">
                  <w:rPr>
                    <w:i/>
                    <w:sz w:val="22"/>
                  </w:rPr>
                  <w:t>Fall and Resurrection</w:t>
                </w:r>
                <w:r w:rsidRPr="00AE2912">
                  <w:rPr>
                    <w:sz w:val="22"/>
                  </w:rPr>
                  <w:t xml:space="preserve"> (1997), </w:t>
                </w:r>
                <w:r w:rsidRPr="00AE2912">
                  <w:rPr>
                    <w:i/>
                    <w:sz w:val="22"/>
                  </w:rPr>
                  <w:t>Total Eclipse</w:t>
                </w:r>
                <w:r w:rsidRPr="00AE2912">
                  <w:rPr>
                    <w:sz w:val="22"/>
                  </w:rPr>
                  <w:t xml:space="preserve"> (1999), </w:t>
                </w: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 (2001), </w:t>
                </w:r>
                <w:r w:rsidRPr="00AE2912">
                  <w:rPr>
                    <w:i/>
                    <w:sz w:val="22"/>
                  </w:rPr>
                  <w:t>Laila</w:t>
                </w:r>
                <w:r w:rsidRPr="00AE2912">
                  <w:rPr>
                    <w:sz w:val="22"/>
                  </w:rPr>
                  <w:t xml:space="preserve"> (2004),</w:t>
                </w:r>
                <w:r w:rsidRPr="00AE2912">
                  <w:rPr>
                    <w:i/>
                    <w:sz w:val="22"/>
                  </w:rPr>
                  <w:t xml:space="preserve"> </w:t>
                </w:r>
                <w:hyperlink r:id="rId10" w:history="1">
                  <w:proofErr w:type="spellStart"/>
                  <w:r w:rsidRPr="00AE2912">
                    <w:rPr>
                      <w:i/>
                      <w:sz w:val="22"/>
                    </w:rPr>
                    <w:t>Sollemnitas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in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Conceptione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Immaculata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Beatae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Mariae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Virginis</w:t>
                  </w:r>
                  <w:proofErr w:type="spellEnd"/>
                </w:hyperlink>
                <w:r w:rsidRPr="00AE2912">
                  <w:rPr>
                    <w:sz w:val="22"/>
                  </w:rPr>
                  <w:t xml:space="preserve"> (2006) and </w:t>
                </w:r>
                <w:r w:rsidRPr="00AE2912">
                  <w:rPr>
                    <w:i/>
                    <w:sz w:val="22"/>
                  </w:rPr>
                  <w:t>Requiem</w:t>
                </w:r>
                <w:r w:rsidRPr="00AE2912">
                  <w:rPr>
                    <w:sz w:val="22"/>
                  </w:rPr>
                  <w:t xml:space="preserve"> (2007)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knighted in the 2000 honours list.</w:t>
                </w:r>
              </w:p>
              <w:p w14:paraId="0257CE39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7D8F1BAC" w14:textId="77777777" w:rsidR="00D10ED5" w:rsidRPr="00AE2912" w:rsidRDefault="00D10ED5" w:rsidP="00AE2912">
                <w:pPr>
                  <w:pStyle w:val="Heading1"/>
                  <w:outlineLvl w:val="0"/>
                  <w:rPr>
                    <w:sz w:val="22"/>
                    <w:szCs w:val="22"/>
                  </w:rPr>
                </w:pPr>
                <w:r w:rsidRPr="00AE2912">
                  <w:rPr>
                    <w:sz w:val="22"/>
                    <w:szCs w:val="22"/>
                  </w:rPr>
                  <w:t>Style</w:t>
                </w:r>
              </w:p>
              <w:p w14:paraId="76259F4F" w14:textId="77777777" w:rsidR="00D10ED5" w:rsidRPr="00AE2912" w:rsidRDefault="00D10ED5" w:rsidP="00A15203">
                <w:pPr>
                  <w:rPr>
                    <w:sz w:val="22"/>
                  </w:rPr>
                </w:pPr>
                <w:proofErr w:type="spellStart"/>
                <w:r w:rsidRPr="00AE2912">
                  <w:rPr>
                    <w:sz w:val="22"/>
                  </w:rPr>
                  <w:t>Tavener’s</w:t>
                </w:r>
                <w:proofErr w:type="spellEnd"/>
                <w:r w:rsidRPr="00AE2912">
                  <w:rPr>
                    <w:sz w:val="22"/>
                  </w:rPr>
                  <w:t xml:space="preserve"> early engagement with modernism was later very publicly rejected, but his absorption in the 1960s of the late serial style of Stravinsky had a profound effect on his subsequent development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In such works as </w:t>
                </w:r>
                <w:r w:rsidRPr="00AE2912">
                  <w:rPr>
                    <w:i/>
                    <w:sz w:val="22"/>
                  </w:rPr>
                  <w:t>The Whale</w:t>
                </w:r>
                <w:r w:rsidRPr="00AE2912">
                  <w:rPr>
                    <w:sz w:val="22"/>
                  </w:rPr>
                  <w:t xml:space="preserve"> and </w:t>
                </w:r>
                <w:r w:rsidRPr="00AE2912">
                  <w:rPr>
                    <w:i/>
                    <w:sz w:val="22"/>
                  </w:rPr>
                  <w:t>Celtic Requiem</w:t>
                </w:r>
                <w:r w:rsidR="00A15203" w:rsidRPr="00AE2912">
                  <w:rPr>
                    <w:sz w:val="22"/>
                  </w:rPr>
                  <w:t>, his</w:t>
                </w:r>
                <w:r w:rsidRPr="00AE2912">
                  <w:rPr>
                    <w:sz w:val="22"/>
                  </w:rPr>
                  <w:t xml:space="preserve"> use of collage and quotation more than balances the quest for ritu</w:t>
                </w:r>
                <w:bookmarkStart w:id="0" w:name="_GoBack"/>
                <w:bookmarkEnd w:id="0"/>
                <w:r w:rsidRPr="00AE2912">
                  <w:rPr>
                    <w:sz w:val="22"/>
                  </w:rPr>
                  <w:t xml:space="preserve">alized objectivity. The attraction towards sentimentality that </w:t>
                </w:r>
                <w:r w:rsidRPr="00AE2912">
                  <w:rPr>
                    <w:sz w:val="22"/>
                  </w:rPr>
                  <w:lastRenderedPageBreak/>
                  <w:t xml:space="preserve">has also been a constant in </w:t>
                </w:r>
                <w:proofErr w:type="spellStart"/>
                <w:r w:rsidRPr="00AE2912">
                  <w:rPr>
                    <w:sz w:val="22"/>
                  </w:rPr>
                  <w:t>Tavener’s</w:t>
                </w:r>
                <w:proofErr w:type="spellEnd"/>
                <w:r w:rsidRPr="00AE2912">
                  <w:rPr>
                    <w:sz w:val="22"/>
                  </w:rPr>
                  <w:t xml:space="preserve"> work is clearly audible in the </w:t>
                </w:r>
                <w:proofErr w:type="spellStart"/>
                <w:r w:rsidRPr="00AE2912">
                  <w:rPr>
                    <w:sz w:val="22"/>
                  </w:rPr>
                  <w:t>Messiaen</w:t>
                </w:r>
                <w:proofErr w:type="spellEnd"/>
                <w:r w:rsidRPr="00AE2912">
                  <w:rPr>
                    <w:sz w:val="22"/>
                  </w:rPr>
                  <w:t xml:space="preserve">-influenced lushness of </w:t>
                </w:r>
                <w:r w:rsidRPr="00AE2912">
                  <w:rPr>
                    <w:i/>
                    <w:sz w:val="22"/>
                  </w:rPr>
                  <w:t xml:space="preserve">In </w:t>
                </w:r>
                <w:proofErr w:type="spellStart"/>
                <w:r w:rsidRPr="00AE2912">
                  <w:rPr>
                    <w:i/>
                    <w:sz w:val="22"/>
                  </w:rPr>
                  <w:t>alium</w:t>
                </w:r>
                <w:proofErr w:type="spellEnd"/>
                <w:r w:rsidRPr="00AE2912">
                  <w:rPr>
                    <w:sz w:val="22"/>
                  </w:rPr>
                  <w:t xml:space="preserve"> and </w:t>
                </w:r>
                <w:r w:rsidRPr="00AE2912">
                  <w:rPr>
                    <w:i/>
                    <w:sz w:val="22"/>
                  </w:rPr>
                  <w:t>Celtic Requiem</w:t>
                </w:r>
                <w:r w:rsidRPr="00AE2912">
                  <w:rPr>
                    <w:sz w:val="22"/>
                  </w:rPr>
                  <w:t>.</w:t>
                </w:r>
              </w:p>
              <w:p w14:paraId="1C5D9B1A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4E140298" w14:textId="77777777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Quotation of earlier music continued to be of interest to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, and was a particular feature of the vast </w:t>
                </w:r>
                <w:proofErr w:type="spellStart"/>
                <w:r w:rsidRPr="00AE2912">
                  <w:rPr>
                    <w:i/>
                    <w:sz w:val="22"/>
                  </w:rPr>
                  <w:t>Últimos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 and the song cycle </w:t>
                </w:r>
                <w:proofErr w:type="spellStart"/>
                <w:r w:rsidRPr="00AE2912">
                  <w:rPr>
                    <w:i/>
                    <w:sz w:val="22"/>
                  </w:rPr>
                  <w:t>Canciones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Espa</w:t>
                </w:r>
                <w:r w:rsidRPr="00AE2912">
                  <w:rPr>
                    <w:i/>
                    <w:sz w:val="22"/>
                    <w:lang w:val="pt-BR"/>
                  </w:rPr>
                  <w:t>ñolas</w:t>
                </w:r>
                <w:proofErr w:type="spellEnd"/>
                <w:r w:rsidRPr="00AE2912">
                  <w:rPr>
                    <w:sz w:val="22"/>
                    <w:lang w:val="en-US"/>
                  </w:rPr>
                  <w:t xml:space="preserve"> </w:t>
                </w:r>
                <w:r w:rsidRPr="00AE2912">
                  <w:rPr>
                    <w:sz w:val="22"/>
                  </w:rPr>
                  <w:t>(specifically Bach and 16</w:t>
                </w:r>
                <w:r w:rsidRPr="00AE2912">
                  <w:rPr>
                    <w:sz w:val="22"/>
                    <w:vertAlign w:val="superscript"/>
                  </w:rPr>
                  <w:t>th</w:t>
                </w:r>
                <w:r w:rsidRPr="00AE2912">
                  <w:rPr>
                    <w:sz w:val="22"/>
                  </w:rPr>
                  <w:t xml:space="preserve"> century Spanish songs)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The spiritual and musical crisis that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underwent during the composition and disastrous première of his highly dissonant, expressionistic opera </w:t>
                </w: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was resolved by a change of religious orientation (he was received into the Orthodox Church in 1977) and a gradual change of musical style.</w:t>
                </w:r>
              </w:p>
              <w:p w14:paraId="70B46C5D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54AE223F" w14:textId="28621B16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Works written during this period, such as </w:t>
                </w:r>
                <w:proofErr w:type="spellStart"/>
                <w:r w:rsidRPr="00AE2912">
                  <w:rPr>
                    <w:i/>
                    <w:sz w:val="22"/>
                  </w:rPr>
                  <w:t>Kyklike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Kinesis </w:t>
                </w:r>
                <w:r w:rsidRPr="00AE2912">
                  <w:rPr>
                    <w:sz w:val="22"/>
                  </w:rPr>
                  <w:t xml:space="preserve">(1977), </w:t>
                </w:r>
                <w:proofErr w:type="spellStart"/>
                <w:r w:rsidRPr="00AE2912">
                  <w:rPr>
                    <w:i/>
                    <w:sz w:val="22"/>
                  </w:rPr>
                  <w:t>Mandelion</w:t>
                </w:r>
                <w:proofErr w:type="spellEnd"/>
                <w:r w:rsidRPr="00AE2912">
                  <w:rPr>
                    <w:sz w:val="22"/>
                  </w:rPr>
                  <w:t xml:space="preserve"> for organ (1981) and </w:t>
                </w:r>
                <w:r w:rsidRPr="00AE2912">
                  <w:rPr>
                    <w:i/>
                    <w:sz w:val="22"/>
                  </w:rPr>
                  <w:t>Prayer for the World</w:t>
                </w:r>
                <w:r w:rsidRPr="00AE2912">
                  <w:rPr>
                    <w:sz w:val="22"/>
                  </w:rPr>
                  <w:t xml:space="preserve"> (1981) in spite of their connection to the world of Orthodox spirituality and their increasingly spare textures, continued to be constructed in much the same way as the music of the pr</w:t>
                </w:r>
                <w:r w:rsidR="00AE2912" w:rsidRPr="00AE2912">
                  <w:rPr>
                    <w:sz w:val="22"/>
                  </w:rPr>
                  <w:t>eceding years, using twelve-tone</w:t>
                </w:r>
                <w:r w:rsidRPr="00AE2912">
                  <w:rPr>
                    <w:sz w:val="22"/>
                  </w:rPr>
                  <w:t xml:space="preserve"> melodic writing and a high level of dissonance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With the lengthy </w:t>
                </w: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="00AE2912" w:rsidRPr="00AE2912">
                  <w:rPr>
                    <w:sz w:val="22"/>
                  </w:rPr>
                  <w:t xml:space="preserve"> (1979-80), the twelve-tone</w:t>
                </w:r>
                <w:r w:rsidRPr="00AE2912">
                  <w:rPr>
                    <w:sz w:val="22"/>
                  </w:rPr>
                  <w:t xml:space="preserve"> technique had become much looser and more instinctive, but it was with shorter, unaccompanied choral works such as </w:t>
                </w:r>
                <w:r w:rsidRPr="00AE2912">
                  <w:rPr>
                    <w:i/>
                    <w:sz w:val="22"/>
                  </w:rPr>
                  <w:t xml:space="preserve">Funeral </w:t>
                </w:r>
                <w:proofErr w:type="spellStart"/>
                <w:r w:rsidRPr="00AE2912">
                  <w:rPr>
                    <w:i/>
                    <w:sz w:val="22"/>
                  </w:rPr>
                  <w:t>Ikos</w:t>
                </w:r>
                <w:proofErr w:type="spellEnd"/>
                <w:r w:rsidRPr="00AE2912">
                  <w:rPr>
                    <w:sz w:val="22"/>
                  </w:rPr>
                  <w:t xml:space="preserve"> and </w:t>
                </w:r>
                <w:r w:rsidRPr="00AE2912">
                  <w:rPr>
                    <w:i/>
                    <w:sz w:val="22"/>
                  </w:rPr>
                  <w:t>The Great Canon of St Andrew of Crete</w:t>
                </w:r>
                <w:r w:rsidRPr="00AE2912">
                  <w:rPr>
                    <w:sz w:val="22"/>
                  </w:rPr>
                  <w:t xml:space="preserve"> (both 1981) that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discovered a new, essentially tonal, simplicity and made a decisive break with modernism, connecting this change of vocabulary to his ever-deeper interest in liturgical and spiritual texts from the Orthodox Christian tradition, such as the Prayer to the Holy Spirit by St </w:t>
                </w:r>
                <w:proofErr w:type="spellStart"/>
                <w:r w:rsidRPr="00AE2912">
                  <w:rPr>
                    <w:sz w:val="22"/>
                  </w:rPr>
                  <w:t>Symeon</w:t>
                </w:r>
                <w:proofErr w:type="spellEnd"/>
                <w:r w:rsidRPr="00AE2912">
                  <w:rPr>
                    <w:sz w:val="22"/>
                  </w:rPr>
                  <w:t xml:space="preserve"> the New Theologian (949-1022), set in </w:t>
                </w: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 (1984)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>This said</w:t>
                </w:r>
                <w:proofErr w:type="gramStart"/>
                <w:r w:rsidRPr="00AE2912">
                  <w:rPr>
                    <w:sz w:val="22"/>
                  </w:rPr>
                  <w:t>,</w:t>
                </w:r>
                <w:proofErr w:type="gramEnd"/>
                <w:r w:rsidRPr="00AE2912">
                  <w:rPr>
                    <w:sz w:val="22"/>
                  </w:rPr>
                  <w:t xml:space="preserve"> his use of modal elements from Eastern chant traditions has tended to be within the context of diatonic tonality.</w:t>
                </w:r>
              </w:p>
              <w:p w14:paraId="3764AB78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2C12F99B" w14:textId="77777777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While </w:t>
                </w:r>
                <w:proofErr w:type="spellStart"/>
                <w:r w:rsidRPr="00AE2912">
                  <w:rPr>
                    <w:sz w:val="22"/>
                  </w:rPr>
                  <w:t>Tavener’s</w:t>
                </w:r>
                <w:proofErr w:type="spellEnd"/>
                <w:r w:rsidRPr="00AE2912">
                  <w:rPr>
                    <w:sz w:val="22"/>
                  </w:rPr>
                  <w:t xml:space="preserve"> more recent interest in non-Christian religions, including Hinduism (</w:t>
                </w: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, 2001, </w:t>
                </w:r>
                <w:r w:rsidRPr="00AE2912">
                  <w:rPr>
                    <w:i/>
                    <w:sz w:val="22"/>
                  </w:rPr>
                  <w:t>Laila</w:t>
                </w:r>
                <w:r w:rsidRPr="00AE2912">
                  <w:rPr>
                    <w:sz w:val="22"/>
                  </w:rPr>
                  <w:t>, 2004), Buddhism (</w:t>
                </w:r>
                <w:proofErr w:type="spellStart"/>
                <w:r w:rsidRPr="00AE2912">
                  <w:rPr>
                    <w:i/>
                    <w:sz w:val="22"/>
                  </w:rPr>
                  <w:t>Shûnya</w:t>
                </w:r>
                <w:proofErr w:type="spellEnd"/>
                <w:r w:rsidRPr="00AE2912">
                  <w:rPr>
                    <w:sz w:val="22"/>
                  </w:rPr>
                  <w:t>, 2002) and Islam (</w:t>
                </w:r>
                <w:r w:rsidRPr="00AE2912">
                  <w:rPr>
                    <w:i/>
                    <w:sz w:val="22"/>
                  </w:rPr>
                  <w:t>The Beautiful Names</w:t>
                </w:r>
                <w:r w:rsidRPr="00AE2912">
                  <w:rPr>
                    <w:sz w:val="22"/>
                  </w:rPr>
                  <w:t xml:space="preserve">, 2003, </w:t>
                </w:r>
                <w:r w:rsidRPr="00AE2912">
                  <w:rPr>
                    <w:i/>
                    <w:sz w:val="22"/>
                  </w:rPr>
                  <w:t xml:space="preserve">Two Hadiths, </w:t>
                </w:r>
                <w:r w:rsidR="000C3FE5" w:rsidRPr="00AE2912">
                  <w:rPr>
                    <w:sz w:val="22"/>
                  </w:rPr>
                  <w:t>2007) and his return to</w:t>
                </w:r>
                <w:r w:rsidRPr="00AE2912">
                  <w:rPr>
                    <w:sz w:val="22"/>
                  </w:rPr>
                  <w:t xml:space="preserve"> Roman Catholic liturgical structures (</w:t>
                </w:r>
                <w:hyperlink r:id="rId11" w:history="1">
                  <w:proofErr w:type="spellStart"/>
                  <w:r w:rsidRPr="00AE2912">
                    <w:rPr>
                      <w:i/>
                      <w:sz w:val="22"/>
                    </w:rPr>
                    <w:t>Sollemnitas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in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Conceptione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Immaculata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Beatae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Mariae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Virginis</w:t>
                  </w:r>
                  <w:proofErr w:type="spellEnd"/>
                </w:hyperlink>
                <w:r w:rsidRPr="00AE2912">
                  <w:rPr>
                    <w:sz w:val="22"/>
                  </w:rPr>
                  <w:t xml:space="preserve">, 2006 and </w:t>
                </w:r>
                <w:r w:rsidRPr="00AE2912">
                  <w:rPr>
                    <w:i/>
                    <w:sz w:val="22"/>
                  </w:rPr>
                  <w:t>Requiem</w:t>
                </w:r>
                <w:r w:rsidRPr="00AE2912">
                  <w:rPr>
                    <w:sz w:val="22"/>
                  </w:rPr>
                  <w:t>, 2007) brought a renewed lushness and a more saturated harmonic style to his work, his rejection of modernism remained a constant until the end of his career.</w:t>
                </w:r>
              </w:p>
              <w:p w14:paraId="6EFE6F12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109157E9" w14:textId="5151E3D6" w:rsidR="00D10ED5" w:rsidRPr="00AE2912" w:rsidRDefault="000C3FE5" w:rsidP="00AE2912">
                <w:pPr>
                  <w:pStyle w:val="Heading1"/>
                  <w:outlineLvl w:val="0"/>
                  <w:rPr>
                    <w:sz w:val="22"/>
                    <w:szCs w:val="22"/>
                  </w:rPr>
                </w:pPr>
                <w:r w:rsidRPr="00AE2912">
                  <w:rPr>
                    <w:sz w:val="22"/>
                    <w:szCs w:val="22"/>
                  </w:rPr>
                  <w:t>Selected List of</w:t>
                </w:r>
                <w:r w:rsidR="00D10ED5" w:rsidRPr="00AE2912">
                  <w:rPr>
                    <w:sz w:val="22"/>
                    <w:szCs w:val="22"/>
                  </w:rPr>
                  <w:t xml:space="preserve"> Works</w:t>
                </w:r>
                <w:r w:rsidRPr="00AE2912">
                  <w:rPr>
                    <w:sz w:val="22"/>
                    <w:szCs w:val="22"/>
                  </w:rPr>
                  <w:t>:</w:t>
                </w:r>
              </w:p>
              <w:p w14:paraId="32E65286" w14:textId="314C8B3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Genesis</w:t>
                </w:r>
                <w:r w:rsidRPr="00AE2912">
                  <w:rPr>
                    <w:sz w:val="22"/>
                  </w:rPr>
                  <w:t xml:space="preserve">, tenor solo, chorus, narrator, brass, percussion, organ, piano, string quartet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48F8A018" w14:textId="7C741070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Piano Concerto</w:t>
                </w:r>
                <w:r w:rsidRPr="00AE2912">
                  <w:rPr>
                    <w:sz w:val="22"/>
                  </w:rPr>
                  <w:t xml:space="preserve">, piano solo, horns, timpani, strings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1962-3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05228227" w14:textId="35652E3D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Three Holy Sonnets of John Donne</w:t>
                </w:r>
                <w:r w:rsidRPr="00AE2912">
                  <w:rPr>
                    <w:sz w:val="22"/>
                  </w:rPr>
                  <w:t xml:space="preserve">, baritone solo, brass, percussion, strings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17E7C5F2" w14:textId="733DA605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The </w:t>
                </w:r>
                <w:proofErr w:type="spellStart"/>
                <w:r w:rsidRPr="00AE2912">
                  <w:rPr>
                    <w:i/>
                    <w:sz w:val="22"/>
                  </w:rPr>
                  <w:t>Cappemakers</w:t>
                </w:r>
                <w:proofErr w:type="spellEnd"/>
                <w:r w:rsidRPr="00AE2912">
                  <w:rPr>
                    <w:sz w:val="22"/>
                  </w:rPr>
                  <w:t xml:space="preserve"> </w:t>
                </w:r>
                <w:r w:rsidR="00E10331" w:rsidRPr="00AE2912">
                  <w:rPr>
                    <w:sz w:val="22"/>
                  </w:rPr>
                  <w:t xml:space="preserve">(1964; </w:t>
                </w:r>
                <w:r w:rsidRPr="00AE2912">
                  <w:rPr>
                    <w:sz w:val="22"/>
                  </w:rPr>
                  <w:t>revised 1965)</w:t>
                </w:r>
              </w:p>
              <w:p w14:paraId="31A19C19" w14:textId="4E5D0E49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Cain and Abel</w:t>
                </w:r>
                <w:r w:rsidRPr="00AE2912">
                  <w:rPr>
                    <w:sz w:val="22"/>
                  </w:rPr>
                  <w:t xml:space="preserve">, 4 solo voices and orchestra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1965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1FEE33FD" w14:textId="7777777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Whale</w:t>
                </w:r>
                <w:r w:rsidRPr="00AE2912">
                  <w:rPr>
                    <w:sz w:val="22"/>
                  </w:rPr>
                  <w:t>, mezzo-soprano, baritone, chorus, narrator, orchestra, tape, loud hailers (1965-66)</w:t>
                </w:r>
              </w:p>
              <w:p w14:paraId="104D40A3" w14:textId="2A6B353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In </w:t>
                </w:r>
                <w:proofErr w:type="spellStart"/>
                <w:r w:rsidRPr="00AE2912">
                  <w:rPr>
                    <w:i/>
                    <w:sz w:val="22"/>
                  </w:rPr>
                  <w:t>Alium</w:t>
                </w:r>
                <w:proofErr w:type="spellEnd"/>
                <w:r w:rsidRPr="00AE2912">
                  <w:rPr>
                    <w:sz w:val="22"/>
                  </w:rPr>
                  <w:t xml:space="preserve">, high soprano, Hammond organ, grand organ, piano, strings, tape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1968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7EB56AE1" w14:textId="7E8248C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Celtic Requiem</w:t>
                </w:r>
                <w:r w:rsidRPr="00AE2912">
                  <w:rPr>
                    <w:sz w:val="22"/>
                  </w:rPr>
                  <w:t xml:space="preserve">, high soprano solo, children's chorus, adult chorus, orchestra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1969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10D22663" w14:textId="3709ADB6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Little Requiem for Father </w:t>
                </w:r>
                <w:proofErr w:type="spellStart"/>
                <w:r w:rsidRPr="00AE2912">
                  <w:rPr>
                    <w:i/>
                    <w:sz w:val="22"/>
                  </w:rPr>
                  <w:t>Malachy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Lynch</w:t>
                </w:r>
                <w:r w:rsidRPr="00AE2912">
                  <w:rPr>
                    <w:sz w:val="22"/>
                  </w:rPr>
                  <w:t xml:space="preserve">, chorus, flutes trumpet, organ, strings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69176620" w14:textId="592F9D8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Canciones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Españolas</w:t>
                </w:r>
                <w:proofErr w:type="spellEnd"/>
                <w:r w:rsidRPr="00AE2912">
                  <w:rPr>
                    <w:sz w:val="22"/>
                  </w:rPr>
                  <w:t xml:space="preserve">, 2 high voices, flutes, organ, harpsichord, percussion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41B5C260" w14:textId="72ED13A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Ultimos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, mezzo-soprano, 12 basses, SATB soloists, 5 male speaking voices, chorus, orchestra, tape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4EEB42A" w14:textId="36FD92CD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(opera), soprano, bass and 2 tenor soloists, chorus, children's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1973-76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0482A08E" w14:textId="423B121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The Liturgy of St John Chrysostom, celebrant and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2560D47" w14:textId="4800C6B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Kyklike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Kinesis</w:t>
                </w:r>
                <w:r w:rsidRPr="00AE2912">
                  <w:rPr>
                    <w:sz w:val="22"/>
                  </w:rPr>
                  <w:t xml:space="preserve">, soprano, cello,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A481E47" w14:textId="78AECDAB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Pr="00AE2912">
                  <w:rPr>
                    <w:sz w:val="22"/>
                  </w:rPr>
                  <w:t xml:space="preserve">, soprano, bass,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1979-80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BBE808F" w14:textId="71B9421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Great Canon of St Andrew of Crete</w:t>
                </w:r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6569D9A" w14:textId="2F7E586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Prayer for the World</w:t>
                </w:r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3E90ADD" w14:textId="4B1FC755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lastRenderedPageBreak/>
                  <w:t>Mandelion</w:t>
                </w:r>
                <w:proofErr w:type="spellEnd"/>
                <w:r w:rsidRPr="00AE2912">
                  <w:rPr>
                    <w:sz w:val="22"/>
                  </w:rPr>
                  <w:t xml:space="preserve">, organ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4E52AC1B" w14:textId="2BE9524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Funeral </w:t>
                </w:r>
                <w:proofErr w:type="spellStart"/>
                <w:r w:rsidRPr="00AE2912">
                  <w:rPr>
                    <w:i/>
                    <w:sz w:val="22"/>
                  </w:rPr>
                  <w:t>Ikos</w:t>
                </w:r>
                <w:proofErr w:type="spellEnd"/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4A17055" w14:textId="38445C1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Doxa</w:t>
                </w:r>
                <w:proofErr w:type="spellEnd"/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05F55A1" w14:textId="51B8E34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Lamb</w:t>
                </w:r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464D8C7" w14:textId="23AA2E6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, chorus and string trio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BDD3B95" w14:textId="40400B9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Orthodox Vigil Service, celebrants, chorus, </w:t>
                </w:r>
                <w:proofErr w:type="spellStart"/>
                <w:r w:rsidRPr="00AE2912">
                  <w:rPr>
                    <w:sz w:val="22"/>
                  </w:rPr>
                  <w:t>handbells</w:t>
                </w:r>
                <w:proofErr w:type="spellEnd"/>
                <w:r w:rsidRPr="00AE2912">
                  <w:rPr>
                    <w:sz w:val="22"/>
                  </w:rPr>
                  <w:t xml:space="preserve">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1984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143B58B" w14:textId="53F7966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Akathist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Thanksgiving</w:t>
                </w:r>
                <w:r w:rsidRPr="00AE2912">
                  <w:rPr>
                    <w:sz w:val="22"/>
                  </w:rPr>
                  <w:t xml:space="preserve">, soloists, chorus, percussion, organ,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D987D59" w14:textId="2A8ED79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Resurrection</w:t>
                </w:r>
                <w:r w:rsidRPr="00AE2912">
                  <w:rPr>
                    <w:sz w:val="22"/>
                  </w:rPr>
                  <w:t xml:space="preserve">, soloists, chorus, recorders, brass, percussion, organ, string quartet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1988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4E0D8FBB" w14:textId="3048D62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We Shall See Him As He Is</w:t>
                </w:r>
                <w:r w:rsidRPr="00AE2912">
                  <w:rPr>
                    <w:sz w:val="22"/>
                  </w:rPr>
                  <w:t xml:space="preserve">, tenor and soprano soloists, chorus, trumpets, percussion, organ,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94FCEF3" w14:textId="10E4C93B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Apocalypse</w:t>
                </w:r>
                <w:r w:rsidRPr="00AE2912">
                  <w:rPr>
                    <w:sz w:val="22"/>
                  </w:rPr>
                  <w:t xml:space="preserve">, tenor, bass, soprano, mezzo and saxophone soloists, 7 male-voice choirs, 7 counter-tenors, children's choir, recorders, brass, percussion, </w:t>
                </w:r>
                <w:proofErr w:type="spellStart"/>
                <w:r w:rsidRPr="00AE2912">
                  <w:rPr>
                    <w:sz w:val="22"/>
                  </w:rPr>
                  <w:t>handbells</w:t>
                </w:r>
                <w:proofErr w:type="spellEnd"/>
                <w:r w:rsidRPr="00AE2912">
                  <w:rPr>
                    <w:sz w:val="22"/>
                  </w:rPr>
                  <w:t xml:space="preserve">, organ, strings, string quartet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1991-2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05C32E33" w14:textId="45C5437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Song For </w:t>
                </w:r>
                <w:proofErr w:type="spellStart"/>
                <w:r w:rsidRPr="00AE2912">
                  <w:rPr>
                    <w:i/>
                    <w:sz w:val="22"/>
                  </w:rPr>
                  <w:t>Athene</w:t>
                </w:r>
                <w:proofErr w:type="spellEnd"/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BD01FFD" w14:textId="11503386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Funeral Canticle</w:t>
                </w:r>
                <w:r w:rsidRPr="00AE2912">
                  <w:rPr>
                    <w:sz w:val="22"/>
                  </w:rPr>
                  <w:t xml:space="preserve">, SATB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6A67EEFF" w14:textId="2E05864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Eternity's Sunrise</w:t>
                </w:r>
                <w:r w:rsidRPr="00AE2912">
                  <w:rPr>
                    <w:sz w:val="22"/>
                  </w:rPr>
                  <w:t xml:space="preserve">, soprano solo, flute, oboe, lute, </w:t>
                </w:r>
                <w:proofErr w:type="spellStart"/>
                <w:r w:rsidRPr="00AE2912">
                  <w:rPr>
                    <w:sz w:val="22"/>
                  </w:rPr>
                  <w:t>handbells</w:t>
                </w:r>
                <w:proofErr w:type="spellEnd"/>
                <w:r w:rsidRPr="00AE2912">
                  <w:rPr>
                    <w:sz w:val="22"/>
                  </w:rPr>
                  <w:t xml:space="preserve">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30488E6B" w14:textId="4AFF828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Samaveda</w:t>
                </w:r>
                <w:proofErr w:type="spellEnd"/>
                <w:r w:rsidRPr="00AE2912">
                  <w:rPr>
                    <w:sz w:val="22"/>
                  </w:rPr>
                  <w:t xml:space="preserve">, soprano, flute and tempura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6A8C7A48" w14:textId="50915748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Fall and Resurrection</w:t>
                </w:r>
                <w:r w:rsidRPr="00AE2912">
                  <w:rPr>
                    <w:sz w:val="22"/>
                  </w:rPr>
                  <w:t xml:space="preserve">, orchestra and soloists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A3C0D13" w14:textId="6D64CD88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Total Eclipse</w:t>
                </w:r>
                <w:r w:rsidRPr="00AE2912">
                  <w:rPr>
                    <w:sz w:val="22"/>
                  </w:rPr>
                  <w:t xml:space="preserve">, for treble, countertenor, tenor, saxophone, chorus &amp;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1999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CCE617A" w14:textId="29628FE0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Eros</w:t>
                </w:r>
                <w:r w:rsidRPr="00AE2912">
                  <w:rPr>
                    <w:sz w:val="22"/>
                  </w:rPr>
                  <w:t xml:space="preserve">, soprano, baritone and violin soloists,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47E5B69" w14:textId="4D8D8668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Lamentations and Praises</w:t>
                </w:r>
                <w:r w:rsidRPr="00AE2912">
                  <w:rPr>
                    <w:sz w:val="22"/>
                  </w:rPr>
                  <w:t xml:space="preserve">, male chorus, orchestra/ensemble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E85C009" w14:textId="09CAEE3C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, soprano soloist, boy’s choir, chorus, ensemble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C24DA88" w14:textId="3FAB0A3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Lament for Jerusalem</w:t>
                </w:r>
                <w:r w:rsidRPr="00AE2912">
                  <w:rPr>
                    <w:sz w:val="22"/>
                  </w:rPr>
                  <w:t xml:space="preserve">, soprano and counter-tenor soloists,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0CE07544" w14:textId="2EE338E9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Hymn of Dawn</w:t>
                </w:r>
                <w:r w:rsidRPr="00AE2912">
                  <w:rPr>
                    <w:sz w:val="22"/>
                  </w:rPr>
                  <w:t xml:space="preserve">, soprano, baritone, violin and flute soloists,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9FF6DB9" w14:textId="203A5055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Shûnya</w:t>
                </w:r>
                <w:proofErr w:type="spellEnd"/>
                <w:r w:rsidRPr="00AE2912">
                  <w:rPr>
                    <w:sz w:val="22"/>
                  </w:rPr>
                  <w:t xml:space="preserve">, chorus, temple bowl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72118A3" w14:textId="4901247E" w:rsidR="00D10ED5" w:rsidRPr="00AE2912" w:rsidRDefault="00D10ED5" w:rsidP="00BA1DE3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Beautiful Names</w:t>
                </w:r>
                <w:r w:rsidRPr="00AE2912">
                  <w:rPr>
                    <w:sz w:val="22"/>
                  </w:rPr>
                  <w:t xml:space="preserve">, tenor soloist, chorus, semi-chorus,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4BBB1B87" w14:textId="307390E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Schuon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Lieder</w:t>
                </w:r>
                <w:r w:rsidRPr="00AE2912">
                  <w:rPr>
                    <w:sz w:val="22"/>
                  </w:rPr>
                  <w:t xml:space="preserve">, soprano, string quartet, piano, 4 temple bowls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641BDCB0" w14:textId="3243698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Laila</w:t>
                </w:r>
                <w:r w:rsidRPr="00AE2912">
                  <w:rPr>
                    <w:sz w:val="22"/>
                  </w:rPr>
                  <w:t xml:space="preserve">, soprano and tenor soloists,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2004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BEE3331" w14:textId="1B9C0119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Lalishri</w:t>
                </w:r>
                <w:proofErr w:type="spellEnd"/>
                <w:r w:rsidRPr="00AE2912">
                  <w:rPr>
                    <w:sz w:val="22"/>
                  </w:rPr>
                  <w:t xml:space="preserve">, violin,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C2E9DD1" w14:textId="7B94A35B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Sollemnitas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in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Conceptione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Immaculata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Beatae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Mariae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Virginis</w:t>
                </w:r>
                <w:proofErr w:type="spellEnd"/>
                <w:r w:rsidRPr="00AE2912">
                  <w:rPr>
                    <w:sz w:val="22"/>
                    <w:lang w:val="en-US"/>
                  </w:rPr>
                  <w:t xml:space="preserve">, soprano, string quartet, percussion, double chorus, tenor, 2 baritone, 4 bass soloists, orchestra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2006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43692B8C" w14:textId="4ACCF965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Towards Silence</w:t>
                </w:r>
                <w:r w:rsidRPr="00AE2912">
                  <w:rPr>
                    <w:sz w:val="22"/>
                    <w:lang w:val="en-US"/>
                  </w:rPr>
                  <w:t xml:space="preserve">, four string quartets, large Tibetan temple bowl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2007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34B884C8" w14:textId="715E613D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Requiem</w:t>
                </w:r>
                <w:r w:rsidRPr="00AE2912">
                  <w:rPr>
                    <w:sz w:val="22"/>
                    <w:lang w:val="en-US"/>
                  </w:rPr>
                  <w:t xml:space="preserve">, cello, soprano, tenor soloists, chorus, orchestra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2007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25CACE37" w14:textId="4AF2E16E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Two Hadiths</w:t>
                </w:r>
                <w:r w:rsidRPr="00AE2912">
                  <w:rPr>
                    <w:sz w:val="22"/>
                    <w:lang w:val="en-US"/>
                  </w:rPr>
                  <w:t>,</w:t>
                </w:r>
                <w:r w:rsidRPr="00AE2912">
                  <w:rPr>
                    <w:sz w:val="22"/>
                  </w:rPr>
                  <w:t xml:space="preserve"> </w:t>
                </w:r>
                <w:r w:rsidRPr="00AE2912">
                  <w:rPr>
                    <w:sz w:val="22"/>
                    <w:lang w:val="en-US"/>
                  </w:rPr>
                  <w:t xml:space="preserve">female chorus and renaissance bray harp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2007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7055DA7C" w14:textId="59E495C0" w:rsidR="003F0D73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They are All Gone into the World of Light</w:t>
                </w:r>
                <w:r w:rsidRPr="00AE2912">
                  <w:rPr>
                    <w:sz w:val="22"/>
                    <w:lang w:val="en-US"/>
                  </w:rPr>
                  <w:t xml:space="preserve">, chorus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2011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</w:tc>
          </w:sdtContent>
        </w:sdt>
      </w:tr>
      <w:tr w:rsidR="003235A7" w14:paraId="44B06B95" w14:textId="77777777" w:rsidTr="003235A7">
        <w:tc>
          <w:tcPr>
            <w:tcW w:w="9016" w:type="dxa"/>
          </w:tcPr>
          <w:p w14:paraId="609798F7" w14:textId="77777777" w:rsidR="003235A7" w:rsidRPr="00AE2912" w:rsidRDefault="003235A7" w:rsidP="00A15203">
            <w:pPr>
              <w:rPr>
                <w:sz w:val="22"/>
              </w:rPr>
            </w:pPr>
            <w:r w:rsidRPr="00AE2912">
              <w:rPr>
                <w:sz w:val="22"/>
                <w:u w:val="single"/>
              </w:rPr>
              <w:lastRenderedPageBreak/>
              <w:t>Further reading</w:t>
            </w:r>
            <w:r w:rsidRPr="00AE2912">
              <w:rPr>
                <w:sz w:val="22"/>
              </w:rPr>
              <w:t>:</w:t>
            </w:r>
          </w:p>
          <w:sdt>
            <w:sdtPr>
              <w:rPr>
                <w:sz w:val="22"/>
              </w:rPr>
              <w:alias w:val="Further reading"/>
              <w:tag w:val="furtherReading"/>
              <w:id w:val="-1516217107"/>
              <w:placeholder>
                <w:docPart w:val="A57D08FDABE24F3C9B0F339F0291BD71"/>
              </w:placeholder>
            </w:sdtPr>
            <w:sdtEndPr/>
            <w:sdtContent>
              <w:p w14:paraId="0E51E7F2" w14:textId="0453A9BE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267581360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Den69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(Dennis)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773BEA8E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50A239E7" w14:textId="77777777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1002887625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AE287F" w:rsidRPr="00AE2912">
                      <w:rPr>
                        <w:sz w:val="22"/>
                        <w:lang w:val="en-US"/>
                      </w:rPr>
                      <w:instrText xml:space="preserve">CITATION Gri74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AE287F" w:rsidRPr="00AE2912">
                      <w:rPr>
                        <w:noProof/>
                        <w:sz w:val="22"/>
                        <w:lang w:val="en-US"/>
                      </w:rPr>
                      <w:t>(Griffiths, Tavener and Ultimos Ritos)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7A94378B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2323CD87" w14:textId="77777777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874127843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Gri79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(Griffiths)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2F907B9A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54E28854" w14:textId="77777777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1886554371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Hay94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(Haydon)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1194E000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17621F8B" w14:textId="77777777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1727567175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Mar89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(Martland)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2A60CC2C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5E85820F" w14:textId="77777777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8457970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Moo94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(Moody)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42DB5DA1" w14:textId="77777777" w:rsidR="00B44D41" w:rsidRPr="00AE2912" w:rsidRDefault="00B44D41" w:rsidP="00A15203">
                <w:pPr>
                  <w:rPr>
                    <w:sz w:val="22"/>
                  </w:rPr>
                </w:pPr>
              </w:p>
              <w:p w14:paraId="74A3BDB4" w14:textId="77777777" w:rsidR="00B44D41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343555833"/>
                    <w:citation/>
                  </w:sdtPr>
                  <w:sdtEndPr/>
                  <w:sdtContent>
                    <w:r w:rsidR="00B44D41" w:rsidRPr="00AE2912">
                      <w:rPr>
                        <w:sz w:val="22"/>
                      </w:rPr>
                      <w:fldChar w:fldCharType="begin"/>
                    </w:r>
                    <w:r w:rsidR="00B44D41" w:rsidRPr="00AE2912">
                      <w:rPr>
                        <w:sz w:val="22"/>
                        <w:lang w:val="en-US"/>
                      </w:rPr>
                      <w:instrText xml:space="preserve"> CITATION Moo871 \l 1033 </w:instrText>
                    </w:r>
                    <w:r w:rsidR="00B44D41" w:rsidRPr="00AE2912">
                      <w:rPr>
                        <w:sz w:val="22"/>
                      </w:rPr>
                      <w:fldChar w:fldCharType="separate"/>
                    </w:r>
                    <w:r w:rsidR="00B44D41" w:rsidRPr="00AE2912">
                      <w:rPr>
                        <w:noProof/>
                        <w:sz w:val="22"/>
                        <w:lang w:val="en-US"/>
                      </w:rPr>
                      <w:t>(Moody, The Mystic's Point of View)</w:t>
                    </w:r>
                    <w:r w:rsidR="00B44D41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48B1A8E3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62A8E81A" w14:textId="77777777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682740348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Moo87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(Moody and Philips, John Tavener's Music for the Church)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04DD0CE8" w14:textId="77777777" w:rsidR="00AE287F" w:rsidRPr="00AE2912" w:rsidRDefault="00AE287F" w:rsidP="00A15203">
                <w:pPr>
                  <w:rPr>
                    <w:sz w:val="22"/>
                  </w:rPr>
                </w:pPr>
              </w:p>
              <w:p w14:paraId="2F44E37E" w14:textId="77777777" w:rsidR="00AE287F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351691294"/>
                    <w:citation/>
                  </w:sdtPr>
                  <w:sdtEndPr/>
                  <w:sdtContent>
                    <w:r w:rsidR="00AE287F" w:rsidRPr="00AE2912">
                      <w:rPr>
                        <w:sz w:val="22"/>
                      </w:rPr>
                      <w:fldChar w:fldCharType="begin"/>
                    </w:r>
                    <w:r w:rsidR="00AE287F" w:rsidRPr="00AE2912">
                      <w:rPr>
                        <w:sz w:val="22"/>
                        <w:lang w:val="en-US"/>
                      </w:rPr>
                      <w:instrText xml:space="preserve"> CITATION Moo34 \l 1033 </w:instrText>
                    </w:r>
                    <w:r w:rsidR="00AE287F" w:rsidRPr="00AE2912">
                      <w:rPr>
                        <w:sz w:val="22"/>
                      </w:rPr>
                      <w:fldChar w:fldCharType="separate"/>
                    </w:r>
                    <w:r w:rsidR="00AE287F" w:rsidRPr="00AE2912">
                      <w:rPr>
                        <w:noProof/>
                        <w:sz w:val="22"/>
                        <w:lang w:val="en-US"/>
                      </w:rPr>
                      <w:t>(Moody, Music as a Sacred Art)</w:t>
                    </w:r>
                    <w:r w:rsidR="00AE287F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00D82FFF" w14:textId="77777777" w:rsidR="00AE287F" w:rsidRPr="00AE2912" w:rsidRDefault="00AE287F" w:rsidP="00A15203">
                <w:pPr>
                  <w:rPr>
                    <w:sz w:val="22"/>
                  </w:rPr>
                </w:pPr>
              </w:p>
              <w:p w14:paraId="00B5E73D" w14:textId="77777777" w:rsidR="00AE287F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681443513"/>
                    <w:citation/>
                  </w:sdtPr>
                  <w:sdtEndPr/>
                  <w:sdtContent>
                    <w:r w:rsidR="00AE287F" w:rsidRPr="00AE2912">
                      <w:rPr>
                        <w:sz w:val="22"/>
                      </w:rPr>
                      <w:fldChar w:fldCharType="begin"/>
                    </w:r>
                    <w:r w:rsidR="00AE287F" w:rsidRPr="00AE2912">
                      <w:rPr>
                        <w:sz w:val="22"/>
                        <w:lang w:val="en-US"/>
                      </w:rPr>
                      <w:instrText xml:space="preserve"> CITATION Moo96 \l 1033 </w:instrText>
                    </w:r>
                    <w:r w:rsidR="00AE287F" w:rsidRPr="00AE2912">
                      <w:rPr>
                        <w:sz w:val="22"/>
                      </w:rPr>
                      <w:fldChar w:fldCharType="separate"/>
                    </w:r>
                    <w:r w:rsidR="00AE287F" w:rsidRPr="00AE2912">
                      <w:rPr>
                        <w:noProof/>
                        <w:sz w:val="22"/>
                        <w:lang w:val="en-US"/>
                      </w:rPr>
                      <w:t>(Moody, The Mind and the Heart: Mysticism and Music in the Experience of Contemporary Eastern Orthodox Composers)</w:t>
                    </w:r>
                    <w:r w:rsidR="00AE287F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5D74B8F8" w14:textId="77777777" w:rsidR="00B44D41" w:rsidRPr="00AE2912" w:rsidRDefault="00B44D41" w:rsidP="00A15203">
                <w:pPr>
                  <w:rPr>
                    <w:sz w:val="22"/>
                  </w:rPr>
                </w:pPr>
              </w:p>
              <w:p w14:paraId="61E8F511" w14:textId="77777777" w:rsidR="00F12720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97688048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Pay68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(Payne)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410E7F24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2157E9C8" w14:textId="2DD5B2DC" w:rsidR="003235A7" w:rsidRPr="00AE2912" w:rsidRDefault="00AE2912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1294338154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Phi83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(Philips)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F1C095F" w14:textId="77777777" w:rsidR="00C27FAB" w:rsidRPr="00F36937" w:rsidRDefault="00C27FAB" w:rsidP="00A15203">
      <w:pPr>
        <w:spacing w:after="0" w:line="240" w:lineRule="auto"/>
      </w:pPr>
    </w:p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D8B18" w14:textId="77777777" w:rsidR="00E10331" w:rsidRDefault="00E10331" w:rsidP="007A0D55">
      <w:pPr>
        <w:spacing w:after="0" w:line="240" w:lineRule="auto"/>
      </w:pPr>
      <w:r>
        <w:separator/>
      </w:r>
    </w:p>
  </w:endnote>
  <w:endnote w:type="continuationSeparator" w:id="0">
    <w:p w14:paraId="504D5971" w14:textId="77777777" w:rsidR="00E10331" w:rsidRDefault="00E103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05DF9" w14:textId="77777777" w:rsidR="00E10331" w:rsidRDefault="00E10331" w:rsidP="007A0D55">
      <w:pPr>
        <w:spacing w:after="0" w:line="240" w:lineRule="auto"/>
      </w:pPr>
      <w:r>
        <w:separator/>
      </w:r>
    </w:p>
  </w:footnote>
  <w:footnote w:type="continuationSeparator" w:id="0">
    <w:p w14:paraId="2DF432B6" w14:textId="77777777" w:rsidR="00E10331" w:rsidRDefault="00E103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592F3" w14:textId="77777777" w:rsidR="00E10331" w:rsidRDefault="00E103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35444" w14:textId="77777777" w:rsidR="00E10331" w:rsidRDefault="00E103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9C856DE"/>
    <w:lvl w:ilvl="0">
      <w:start w:val="1"/>
      <w:numFmt w:val="bullet"/>
      <w:pStyle w:val="PlaceholderText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LightShading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LightList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LightGrid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MediumShading1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MediumShading2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MediumList1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MediumList2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E4"/>
    <w:rsid w:val="0002082E"/>
    <w:rsid w:val="00032559"/>
    <w:rsid w:val="00052040"/>
    <w:rsid w:val="000917DA"/>
    <w:rsid w:val="000B25AE"/>
    <w:rsid w:val="000B55AB"/>
    <w:rsid w:val="000B6F6A"/>
    <w:rsid w:val="000C3FE5"/>
    <w:rsid w:val="000D24DC"/>
    <w:rsid w:val="00101B2E"/>
    <w:rsid w:val="00116FA0"/>
    <w:rsid w:val="0015114C"/>
    <w:rsid w:val="001A21F3"/>
    <w:rsid w:val="001A2537"/>
    <w:rsid w:val="001A6A06"/>
    <w:rsid w:val="001E765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357"/>
    <w:rsid w:val="00364BE4"/>
    <w:rsid w:val="003677B6"/>
    <w:rsid w:val="003D3579"/>
    <w:rsid w:val="003E2795"/>
    <w:rsid w:val="003F0D73"/>
    <w:rsid w:val="0043088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1396"/>
    <w:rsid w:val="009D1606"/>
    <w:rsid w:val="009E18A1"/>
    <w:rsid w:val="009E73D7"/>
    <w:rsid w:val="00A15203"/>
    <w:rsid w:val="00A27D2C"/>
    <w:rsid w:val="00A36FD0"/>
    <w:rsid w:val="00A76FD9"/>
    <w:rsid w:val="00AB436D"/>
    <w:rsid w:val="00AC2C91"/>
    <w:rsid w:val="00AD2F24"/>
    <w:rsid w:val="00AD4844"/>
    <w:rsid w:val="00AE287F"/>
    <w:rsid w:val="00AE2912"/>
    <w:rsid w:val="00B219AE"/>
    <w:rsid w:val="00B33145"/>
    <w:rsid w:val="00B44D41"/>
    <w:rsid w:val="00B574C9"/>
    <w:rsid w:val="00BA1DE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0ED5"/>
    <w:rsid w:val="00D46421"/>
    <w:rsid w:val="00D656DA"/>
    <w:rsid w:val="00D83300"/>
    <w:rsid w:val="00DC6B48"/>
    <w:rsid w:val="00DD40FB"/>
    <w:rsid w:val="00DF01B0"/>
    <w:rsid w:val="00E10331"/>
    <w:rsid w:val="00E85A05"/>
    <w:rsid w:val="00E95829"/>
    <w:rsid w:val="00EA606C"/>
    <w:rsid w:val="00EB0C8C"/>
    <w:rsid w:val="00EB51FD"/>
    <w:rsid w:val="00EB77DB"/>
    <w:rsid w:val="00ED139F"/>
    <w:rsid w:val="00EF74F7"/>
    <w:rsid w:val="00F12720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E3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291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E4"/>
    <w:rPr>
      <w:rFonts w:ascii="Tahoma" w:hAnsi="Tahoma" w:cs="Tahoma"/>
      <w:sz w:val="16"/>
      <w:szCs w:val="16"/>
    </w:rPr>
  </w:style>
  <w:style w:type="paragraph" w:customStyle="1" w:styleId="PlaceholderText1">
    <w:name w:val="Placeholder Text1"/>
    <w:basedOn w:val="Normal"/>
    <w:uiPriority w:val="99"/>
    <w:unhideWhenUsed/>
    <w:rsid w:val="00D10ED5"/>
    <w:pPr>
      <w:keepNext/>
      <w:numPr>
        <w:numId w:val="12"/>
      </w:numPr>
      <w:spacing w:after="0" w:line="240" w:lineRule="auto"/>
      <w:contextualSpacing/>
      <w:outlineLvl w:val="0"/>
    </w:pPr>
    <w:rPr>
      <w:rFonts w:ascii="Verdana" w:eastAsia="MS Mincho" w:hAnsi="Verdana" w:cs="Times New Roman"/>
      <w:sz w:val="24"/>
      <w:szCs w:val="24"/>
    </w:rPr>
  </w:style>
  <w:style w:type="paragraph" w:styleId="NoSpacing">
    <w:name w:val="No Spacing"/>
    <w:basedOn w:val="Normal"/>
    <w:uiPriority w:val="99"/>
    <w:qFormat/>
    <w:rsid w:val="00D10ED5"/>
    <w:pPr>
      <w:keepNext/>
      <w:numPr>
        <w:ilvl w:val="1"/>
        <w:numId w:val="12"/>
      </w:numPr>
      <w:spacing w:after="0" w:line="240" w:lineRule="auto"/>
      <w:contextualSpacing/>
      <w:outlineLvl w:val="1"/>
    </w:pPr>
    <w:rPr>
      <w:rFonts w:ascii="Verdana" w:eastAsia="MS Mincho" w:hAnsi="Verdana" w:cs="Times New Roman"/>
      <w:sz w:val="24"/>
      <w:szCs w:val="24"/>
    </w:rPr>
  </w:style>
  <w:style w:type="paragraph" w:customStyle="1" w:styleId="LightShading1">
    <w:name w:val="Light Shading1"/>
    <w:basedOn w:val="Normal"/>
    <w:uiPriority w:val="99"/>
    <w:semiHidden/>
    <w:unhideWhenUsed/>
    <w:rsid w:val="00D10ED5"/>
    <w:pPr>
      <w:keepNext/>
      <w:numPr>
        <w:ilvl w:val="2"/>
        <w:numId w:val="12"/>
      </w:numPr>
      <w:spacing w:after="0" w:line="240" w:lineRule="auto"/>
      <w:contextualSpacing/>
      <w:outlineLvl w:val="2"/>
    </w:pPr>
    <w:rPr>
      <w:rFonts w:ascii="Verdana" w:eastAsia="MS Mincho" w:hAnsi="Verdana" w:cs="Times New Roman"/>
      <w:sz w:val="24"/>
      <w:szCs w:val="24"/>
    </w:rPr>
  </w:style>
  <w:style w:type="paragraph" w:customStyle="1" w:styleId="LightList1">
    <w:name w:val="Light List1"/>
    <w:basedOn w:val="Normal"/>
    <w:uiPriority w:val="99"/>
    <w:semiHidden/>
    <w:unhideWhenUsed/>
    <w:rsid w:val="00D10ED5"/>
    <w:pPr>
      <w:keepNext/>
      <w:numPr>
        <w:ilvl w:val="3"/>
        <w:numId w:val="12"/>
      </w:numPr>
      <w:spacing w:after="0" w:line="240" w:lineRule="auto"/>
      <w:contextualSpacing/>
      <w:outlineLvl w:val="3"/>
    </w:pPr>
    <w:rPr>
      <w:rFonts w:ascii="Verdana" w:eastAsia="MS Mincho" w:hAnsi="Verdana" w:cs="Times New Roman"/>
      <w:sz w:val="24"/>
      <w:szCs w:val="24"/>
    </w:rPr>
  </w:style>
  <w:style w:type="paragraph" w:customStyle="1" w:styleId="LightGrid1">
    <w:name w:val="Light Grid1"/>
    <w:basedOn w:val="Normal"/>
    <w:uiPriority w:val="99"/>
    <w:semiHidden/>
    <w:unhideWhenUsed/>
    <w:rsid w:val="00D10ED5"/>
    <w:pPr>
      <w:keepNext/>
      <w:numPr>
        <w:ilvl w:val="4"/>
        <w:numId w:val="12"/>
      </w:numPr>
      <w:spacing w:after="0" w:line="240" w:lineRule="auto"/>
      <w:contextualSpacing/>
      <w:outlineLvl w:val="4"/>
    </w:pPr>
    <w:rPr>
      <w:rFonts w:ascii="Verdana" w:eastAsia="MS Mincho" w:hAnsi="Verdana" w:cs="Times New Roman"/>
      <w:sz w:val="24"/>
      <w:szCs w:val="24"/>
    </w:rPr>
  </w:style>
  <w:style w:type="paragraph" w:customStyle="1" w:styleId="MediumShading11">
    <w:name w:val="Medium Shading 11"/>
    <w:basedOn w:val="Normal"/>
    <w:uiPriority w:val="99"/>
    <w:semiHidden/>
    <w:unhideWhenUsed/>
    <w:rsid w:val="00D10ED5"/>
    <w:pPr>
      <w:keepNext/>
      <w:numPr>
        <w:ilvl w:val="5"/>
        <w:numId w:val="12"/>
      </w:numPr>
      <w:spacing w:after="0" w:line="240" w:lineRule="auto"/>
      <w:contextualSpacing/>
      <w:outlineLvl w:val="5"/>
    </w:pPr>
    <w:rPr>
      <w:rFonts w:ascii="Verdana" w:eastAsia="MS Mincho" w:hAnsi="Verdana" w:cs="Times New Roman"/>
      <w:sz w:val="24"/>
      <w:szCs w:val="24"/>
    </w:rPr>
  </w:style>
  <w:style w:type="paragraph" w:customStyle="1" w:styleId="MediumShading21">
    <w:name w:val="Medium Shading 21"/>
    <w:basedOn w:val="Normal"/>
    <w:uiPriority w:val="99"/>
    <w:semiHidden/>
    <w:unhideWhenUsed/>
    <w:rsid w:val="00D10ED5"/>
    <w:pPr>
      <w:keepNext/>
      <w:numPr>
        <w:ilvl w:val="6"/>
        <w:numId w:val="12"/>
      </w:numPr>
      <w:spacing w:after="0" w:line="240" w:lineRule="auto"/>
      <w:contextualSpacing/>
      <w:outlineLvl w:val="6"/>
    </w:pPr>
    <w:rPr>
      <w:rFonts w:ascii="Verdana" w:eastAsia="MS Mincho" w:hAnsi="Verdana" w:cs="Times New Roman"/>
      <w:sz w:val="24"/>
      <w:szCs w:val="24"/>
    </w:rPr>
  </w:style>
  <w:style w:type="paragraph" w:customStyle="1" w:styleId="MediumList11">
    <w:name w:val="Medium List 11"/>
    <w:basedOn w:val="Normal"/>
    <w:uiPriority w:val="99"/>
    <w:semiHidden/>
    <w:unhideWhenUsed/>
    <w:rsid w:val="00D10ED5"/>
    <w:pPr>
      <w:keepNext/>
      <w:numPr>
        <w:ilvl w:val="7"/>
        <w:numId w:val="12"/>
      </w:numPr>
      <w:spacing w:after="0" w:line="240" w:lineRule="auto"/>
      <w:contextualSpacing/>
      <w:outlineLvl w:val="7"/>
    </w:pPr>
    <w:rPr>
      <w:rFonts w:ascii="Verdana" w:eastAsia="MS Mincho" w:hAnsi="Verdana" w:cs="Times New Roman"/>
      <w:sz w:val="24"/>
      <w:szCs w:val="24"/>
    </w:rPr>
  </w:style>
  <w:style w:type="paragraph" w:customStyle="1" w:styleId="MediumList21">
    <w:name w:val="Medium List 21"/>
    <w:basedOn w:val="Normal"/>
    <w:uiPriority w:val="99"/>
    <w:semiHidden/>
    <w:unhideWhenUsed/>
    <w:rsid w:val="00D10ED5"/>
    <w:pPr>
      <w:keepNext/>
      <w:numPr>
        <w:ilvl w:val="8"/>
        <w:numId w:val="12"/>
      </w:numPr>
      <w:spacing w:after="0" w:line="240" w:lineRule="auto"/>
      <w:contextualSpacing/>
      <w:outlineLvl w:val="8"/>
    </w:pPr>
    <w:rPr>
      <w:rFonts w:ascii="Verdana" w:eastAsia="MS Mincho" w:hAnsi="Verdan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291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E4"/>
    <w:rPr>
      <w:rFonts w:ascii="Tahoma" w:hAnsi="Tahoma" w:cs="Tahoma"/>
      <w:sz w:val="16"/>
      <w:szCs w:val="16"/>
    </w:rPr>
  </w:style>
  <w:style w:type="paragraph" w:customStyle="1" w:styleId="PlaceholderText1">
    <w:name w:val="Placeholder Text1"/>
    <w:basedOn w:val="Normal"/>
    <w:uiPriority w:val="99"/>
    <w:unhideWhenUsed/>
    <w:rsid w:val="00D10ED5"/>
    <w:pPr>
      <w:keepNext/>
      <w:numPr>
        <w:numId w:val="12"/>
      </w:numPr>
      <w:spacing w:after="0" w:line="240" w:lineRule="auto"/>
      <w:contextualSpacing/>
      <w:outlineLvl w:val="0"/>
    </w:pPr>
    <w:rPr>
      <w:rFonts w:ascii="Verdana" w:eastAsia="MS Mincho" w:hAnsi="Verdana" w:cs="Times New Roman"/>
      <w:sz w:val="24"/>
      <w:szCs w:val="24"/>
    </w:rPr>
  </w:style>
  <w:style w:type="paragraph" w:styleId="NoSpacing">
    <w:name w:val="No Spacing"/>
    <w:basedOn w:val="Normal"/>
    <w:uiPriority w:val="99"/>
    <w:qFormat/>
    <w:rsid w:val="00D10ED5"/>
    <w:pPr>
      <w:keepNext/>
      <w:numPr>
        <w:ilvl w:val="1"/>
        <w:numId w:val="12"/>
      </w:numPr>
      <w:spacing w:after="0" w:line="240" w:lineRule="auto"/>
      <w:contextualSpacing/>
      <w:outlineLvl w:val="1"/>
    </w:pPr>
    <w:rPr>
      <w:rFonts w:ascii="Verdana" w:eastAsia="MS Mincho" w:hAnsi="Verdana" w:cs="Times New Roman"/>
      <w:sz w:val="24"/>
      <w:szCs w:val="24"/>
    </w:rPr>
  </w:style>
  <w:style w:type="paragraph" w:customStyle="1" w:styleId="LightShading1">
    <w:name w:val="Light Shading1"/>
    <w:basedOn w:val="Normal"/>
    <w:uiPriority w:val="99"/>
    <w:semiHidden/>
    <w:unhideWhenUsed/>
    <w:rsid w:val="00D10ED5"/>
    <w:pPr>
      <w:keepNext/>
      <w:numPr>
        <w:ilvl w:val="2"/>
        <w:numId w:val="12"/>
      </w:numPr>
      <w:spacing w:after="0" w:line="240" w:lineRule="auto"/>
      <w:contextualSpacing/>
      <w:outlineLvl w:val="2"/>
    </w:pPr>
    <w:rPr>
      <w:rFonts w:ascii="Verdana" w:eastAsia="MS Mincho" w:hAnsi="Verdana" w:cs="Times New Roman"/>
      <w:sz w:val="24"/>
      <w:szCs w:val="24"/>
    </w:rPr>
  </w:style>
  <w:style w:type="paragraph" w:customStyle="1" w:styleId="LightList1">
    <w:name w:val="Light List1"/>
    <w:basedOn w:val="Normal"/>
    <w:uiPriority w:val="99"/>
    <w:semiHidden/>
    <w:unhideWhenUsed/>
    <w:rsid w:val="00D10ED5"/>
    <w:pPr>
      <w:keepNext/>
      <w:numPr>
        <w:ilvl w:val="3"/>
        <w:numId w:val="12"/>
      </w:numPr>
      <w:spacing w:after="0" w:line="240" w:lineRule="auto"/>
      <w:contextualSpacing/>
      <w:outlineLvl w:val="3"/>
    </w:pPr>
    <w:rPr>
      <w:rFonts w:ascii="Verdana" w:eastAsia="MS Mincho" w:hAnsi="Verdana" w:cs="Times New Roman"/>
      <w:sz w:val="24"/>
      <w:szCs w:val="24"/>
    </w:rPr>
  </w:style>
  <w:style w:type="paragraph" w:customStyle="1" w:styleId="LightGrid1">
    <w:name w:val="Light Grid1"/>
    <w:basedOn w:val="Normal"/>
    <w:uiPriority w:val="99"/>
    <w:semiHidden/>
    <w:unhideWhenUsed/>
    <w:rsid w:val="00D10ED5"/>
    <w:pPr>
      <w:keepNext/>
      <w:numPr>
        <w:ilvl w:val="4"/>
        <w:numId w:val="12"/>
      </w:numPr>
      <w:spacing w:after="0" w:line="240" w:lineRule="auto"/>
      <w:contextualSpacing/>
      <w:outlineLvl w:val="4"/>
    </w:pPr>
    <w:rPr>
      <w:rFonts w:ascii="Verdana" w:eastAsia="MS Mincho" w:hAnsi="Verdana" w:cs="Times New Roman"/>
      <w:sz w:val="24"/>
      <w:szCs w:val="24"/>
    </w:rPr>
  </w:style>
  <w:style w:type="paragraph" w:customStyle="1" w:styleId="MediumShading11">
    <w:name w:val="Medium Shading 11"/>
    <w:basedOn w:val="Normal"/>
    <w:uiPriority w:val="99"/>
    <w:semiHidden/>
    <w:unhideWhenUsed/>
    <w:rsid w:val="00D10ED5"/>
    <w:pPr>
      <w:keepNext/>
      <w:numPr>
        <w:ilvl w:val="5"/>
        <w:numId w:val="12"/>
      </w:numPr>
      <w:spacing w:after="0" w:line="240" w:lineRule="auto"/>
      <w:contextualSpacing/>
      <w:outlineLvl w:val="5"/>
    </w:pPr>
    <w:rPr>
      <w:rFonts w:ascii="Verdana" w:eastAsia="MS Mincho" w:hAnsi="Verdana" w:cs="Times New Roman"/>
      <w:sz w:val="24"/>
      <w:szCs w:val="24"/>
    </w:rPr>
  </w:style>
  <w:style w:type="paragraph" w:customStyle="1" w:styleId="MediumShading21">
    <w:name w:val="Medium Shading 21"/>
    <w:basedOn w:val="Normal"/>
    <w:uiPriority w:val="99"/>
    <w:semiHidden/>
    <w:unhideWhenUsed/>
    <w:rsid w:val="00D10ED5"/>
    <w:pPr>
      <w:keepNext/>
      <w:numPr>
        <w:ilvl w:val="6"/>
        <w:numId w:val="12"/>
      </w:numPr>
      <w:spacing w:after="0" w:line="240" w:lineRule="auto"/>
      <w:contextualSpacing/>
      <w:outlineLvl w:val="6"/>
    </w:pPr>
    <w:rPr>
      <w:rFonts w:ascii="Verdana" w:eastAsia="MS Mincho" w:hAnsi="Verdana" w:cs="Times New Roman"/>
      <w:sz w:val="24"/>
      <w:szCs w:val="24"/>
    </w:rPr>
  </w:style>
  <w:style w:type="paragraph" w:customStyle="1" w:styleId="MediumList11">
    <w:name w:val="Medium List 11"/>
    <w:basedOn w:val="Normal"/>
    <w:uiPriority w:val="99"/>
    <w:semiHidden/>
    <w:unhideWhenUsed/>
    <w:rsid w:val="00D10ED5"/>
    <w:pPr>
      <w:keepNext/>
      <w:numPr>
        <w:ilvl w:val="7"/>
        <w:numId w:val="12"/>
      </w:numPr>
      <w:spacing w:after="0" w:line="240" w:lineRule="auto"/>
      <w:contextualSpacing/>
      <w:outlineLvl w:val="7"/>
    </w:pPr>
    <w:rPr>
      <w:rFonts w:ascii="Verdana" w:eastAsia="MS Mincho" w:hAnsi="Verdana" w:cs="Times New Roman"/>
      <w:sz w:val="24"/>
      <w:szCs w:val="24"/>
    </w:rPr>
  </w:style>
  <w:style w:type="paragraph" w:customStyle="1" w:styleId="MediumList21">
    <w:name w:val="Medium List 21"/>
    <w:basedOn w:val="Normal"/>
    <w:uiPriority w:val="99"/>
    <w:semiHidden/>
    <w:unhideWhenUsed/>
    <w:rsid w:val="00D10ED5"/>
    <w:pPr>
      <w:keepNext/>
      <w:numPr>
        <w:ilvl w:val="8"/>
        <w:numId w:val="12"/>
      </w:numPr>
      <w:spacing w:after="0" w:line="240" w:lineRule="auto"/>
      <w:contextualSpacing/>
      <w:outlineLvl w:val="8"/>
    </w:pPr>
    <w:rPr>
      <w:rFonts w:ascii="Verdana" w:eastAsia="MS Mincho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ohntavener.com/work/sollemnitas-in-conceptione-immaculata-beatae-mariae-virginis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ohntavener.com/work/sollemnitas-in-conceptione-immaculata-beatae-mariae-virginis/" TargetMode="External"/><Relationship Id="rId10" Type="http://schemas.openxmlformats.org/officeDocument/2006/relationships/hyperlink" Target="http://www.johntavener.com/work/sollemnitas-in-conceptione-immaculata-beatae-mariae-virgini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08BA8B58D74895BECA543DF22DA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30C53-C908-4A02-9927-A93724ADE5A7}"/>
      </w:docPartPr>
      <w:docPartBody>
        <w:p w:rsidR="00806E58" w:rsidRDefault="006C3CCC">
          <w:pPr>
            <w:pStyle w:val="9708BA8B58D74895BECA543DF22DA3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7C1783F34924EFAABC7C734B766D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D306-D66B-4998-BCAA-704F8B0DA78E}"/>
      </w:docPartPr>
      <w:docPartBody>
        <w:p w:rsidR="00806E58" w:rsidRDefault="006C3CCC">
          <w:pPr>
            <w:pStyle w:val="F7C1783F34924EFAABC7C734B766D23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D74C6F4890748489728DC996EB7D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5E93-9874-4D81-A222-C81822B3B229}"/>
      </w:docPartPr>
      <w:docPartBody>
        <w:p w:rsidR="00806E58" w:rsidRDefault="006C3CCC">
          <w:pPr>
            <w:pStyle w:val="1D74C6F4890748489728DC996EB7D9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B12F2D1E8C4CE4AEC0DBF15B4D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0367-26C0-4FBD-9ACE-1B8511A33597}"/>
      </w:docPartPr>
      <w:docPartBody>
        <w:p w:rsidR="00806E58" w:rsidRDefault="006C3CCC">
          <w:pPr>
            <w:pStyle w:val="17B12F2D1E8C4CE4AEC0DBF15B4DF3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64943F7F31426699EB014A8FCE5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55DE5-B38F-4C75-B4EE-D10B29CB0983}"/>
      </w:docPartPr>
      <w:docPartBody>
        <w:p w:rsidR="00806E58" w:rsidRDefault="006C3CCC">
          <w:pPr>
            <w:pStyle w:val="C464943F7F31426699EB014A8FCE59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59B9818E7443509EE805EF0D011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B4E5-1171-440A-97FE-90805EE2A1E1}"/>
      </w:docPartPr>
      <w:docPartBody>
        <w:p w:rsidR="00806E58" w:rsidRDefault="006C3CCC">
          <w:pPr>
            <w:pStyle w:val="B659B9818E7443509EE805EF0D01172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8F76B845CF4D4D8F8EC23F537B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E347-4AED-4135-AEDB-51AAB4F0D406}"/>
      </w:docPartPr>
      <w:docPartBody>
        <w:p w:rsidR="00806E58" w:rsidRDefault="006C3CCC">
          <w:pPr>
            <w:pStyle w:val="158F76B845CF4D4D8F8EC23F537B9F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ACC135DA8E4C6FBE44F3F0093CB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76ECA-DC55-4A4E-BE79-555419D616B8}"/>
      </w:docPartPr>
      <w:docPartBody>
        <w:p w:rsidR="00806E58" w:rsidRDefault="006C3CCC">
          <w:pPr>
            <w:pStyle w:val="B6ACC135DA8E4C6FBE44F3F0093CB7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779B427A074451B8D24E66BD6CC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C1C48-C443-413C-A48C-3BEEE76F6457}"/>
      </w:docPartPr>
      <w:docPartBody>
        <w:p w:rsidR="00806E58" w:rsidRDefault="006C3CCC">
          <w:pPr>
            <w:pStyle w:val="E779B427A074451B8D24E66BD6CC59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57D08FDABE24F3C9B0F339F0291B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CDF6E-FA98-4CC4-A9AB-0F37797B6275}"/>
      </w:docPartPr>
      <w:docPartBody>
        <w:p w:rsidR="00806E58" w:rsidRDefault="006C3CCC">
          <w:pPr>
            <w:pStyle w:val="A57D08FDABE24F3C9B0F339F0291BD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CC"/>
    <w:rsid w:val="0022027A"/>
    <w:rsid w:val="006C3CCC"/>
    <w:rsid w:val="00806E58"/>
    <w:rsid w:val="00A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08BA8B58D74895BECA543DF22DA311">
    <w:name w:val="9708BA8B58D74895BECA543DF22DA311"/>
  </w:style>
  <w:style w:type="paragraph" w:customStyle="1" w:styleId="F7C1783F34924EFAABC7C734B766D23D">
    <w:name w:val="F7C1783F34924EFAABC7C734B766D23D"/>
  </w:style>
  <w:style w:type="paragraph" w:customStyle="1" w:styleId="1D74C6F4890748489728DC996EB7D9E1">
    <w:name w:val="1D74C6F4890748489728DC996EB7D9E1"/>
  </w:style>
  <w:style w:type="paragraph" w:customStyle="1" w:styleId="09D5F37FDB0143D0ACA2CEEBAD637536">
    <w:name w:val="09D5F37FDB0143D0ACA2CEEBAD637536"/>
  </w:style>
  <w:style w:type="paragraph" w:customStyle="1" w:styleId="17B12F2D1E8C4CE4AEC0DBF15B4DF35F">
    <w:name w:val="17B12F2D1E8C4CE4AEC0DBF15B4DF35F"/>
  </w:style>
  <w:style w:type="paragraph" w:customStyle="1" w:styleId="C464943F7F31426699EB014A8FCE59CF">
    <w:name w:val="C464943F7F31426699EB014A8FCE59CF"/>
  </w:style>
  <w:style w:type="paragraph" w:customStyle="1" w:styleId="B659B9818E7443509EE805EF0D011727">
    <w:name w:val="B659B9818E7443509EE805EF0D011727"/>
  </w:style>
  <w:style w:type="paragraph" w:customStyle="1" w:styleId="158F76B845CF4D4D8F8EC23F537B9FB4">
    <w:name w:val="158F76B845CF4D4D8F8EC23F537B9FB4"/>
  </w:style>
  <w:style w:type="paragraph" w:customStyle="1" w:styleId="B6ACC135DA8E4C6FBE44F3F0093CB750">
    <w:name w:val="B6ACC135DA8E4C6FBE44F3F0093CB750"/>
  </w:style>
  <w:style w:type="paragraph" w:customStyle="1" w:styleId="E779B427A074451B8D24E66BD6CC594B">
    <w:name w:val="E779B427A074451B8D24E66BD6CC594B"/>
  </w:style>
  <w:style w:type="paragraph" w:customStyle="1" w:styleId="A57D08FDABE24F3C9B0F339F0291BD71">
    <w:name w:val="A57D08FDABE24F3C9B0F339F0291BD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08BA8B58D74895BECA543DF22DA311">
    <w:name w:val="9708BA8B58D74895BECA543DF22DA311"/>
  </w:style>
  <w:style w:type="paragraph" w:customStyle="1" w:styleId="F7C1783F34924EFAABC7C734B766D23D">
    <w:name w:val="F7C1783F34924EFAABC7C734B766D23D"/>
  </w:style>
  <w:style w:type="paragraph" w:customStyle="1" w:styleId="1D74C6F4890748489728DC996EB7D9E1">
    <w:name w:val="1D74C6F4890748489728DC996EB7D9E1"/>
  </w:style>
  <w:style w:type="paragraph" w:customStyle="1" w:styleId="09D5F37FDB0143D0ACA2CEEBAD637536">
    <w:name w:val="09D5F37FDB0143D0ACA2CEEBAD637536"/>
  </w:style>
  <w:style w:type="paragraph" w:customStyle="1" w:styleId="17B12F2D1E8C4CE4AEC0DBF15B4DF35F">
    <w:name w:val="17B12F2D1E8C4CE4AEC0DBF15B4DF35F"/>
  </w:style>
  <w:style w:type="paragraph" w:customStyle="1" w:styleId="C464943F7F31426699EB014A8FCE59CF">
    <w:name w:val="C464943F7F31426699EB014A8FCE59CF"/>
  </w:style>
  <w:style w:type="paragraph" w:customStyle="1" w:styleId="B659B9818E7443509EE805EF0D011727">
    <w:name w:val="B659B9818E7443509EE805EF0D011727"/>
  </w:style>
  <w:style w:type="paragraph" w:customStyle="1" w:styleId="158F76B845CF4D4D8F8EC23F537B9FB4">
    <w:name w:val="158F76B845CF4D4D8F8EC23F537B9FB4"/>
  </w:style>
  <w:style w:type="paragraph" w:customStyle="1" w:styleId="B6ACC135DA8E4C6FBE44F3F0093CB750">
    <w:name w:val="B6ACC135DA8E4C6FBE44F3F0093CB750"/>
  </w:style>
  <w:style w:type="paragraph" w:customStyle="1" w:styleId="E779B427A074451B8D24E66BD6CC594B">
    <w:name w:val="E779B427A074451B8D24E66BD6CC594B"/>
  </w:style>
  <w:style w:type="paragraph" w:customStyle="1" w:styleId="A57D08FDABE24F3C9B0F339F0291BD71">
    <w:name w:val="A57D08FDABE24F3C9B0F339F0291B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Pay68</b:Tag>
    <b:SourceType>JournalArticle</b:SourceType>
    <b:Guid>{485D2781-9517-4CD0-9B85-09412AAA46D7}</b:Guid>
    <b:Author>
      <b:Author>
        <b:NameList>
          <b:Person>
            <b:Last>Payne</b:Last>
            <b:First>A.</b:First>
          </b:Person>
        </b:NameList>
      </b:Author>
    </b:Author>
    <b:Title>Tavener’s In alium</b:Title>
    <b:Year>1968</b:Year>
    <b:JournalName>Tempo</b:JournalName>
    <b:Pages>19-22</b:Pages>
    <b:Volume>86</b:Volume>
    <b:RefOrder>11</b:RefOrder>
  </b:Source>
  <b:Source>
    <b:Tag>Den69</b:Tag>
    <b:SourceType>JournalArticle</b:SourceType>
    <b:Guid>{197F068B-60FF-493E-84B0-EC80A7780D96}</b:Guid>
    <b:Author>
      <b:Author>
        <b:NameList>
          <b:Person>
            <b:Last>Dennis</b:Last>
            <b:First>B</b:First>
          </b:Person>
        </b:NameList>
      </b:Author>
    </b:Author>
    <b:Title>John Tavener’s Celtic Requiem</b:Title>
    <b:JournalName>Tempo</b:JournalName>
    <b:Year>1969</b:Year>
    <b:Pages>31-2</b:Pages>
    <b:Volume>90</b:Volume>
    <b:RefOrder>1</b:RefOrder>
  </b:Source>
  <b:Source>
    <b:Tag>Phi83</b:Tag>
    <b:SourceType>JournalArticle</b:SourceType>
    <b:Guid>{9036D03A-A62D-400D-B7FA-F2D5701B7E0B}</b:Guid>
    <b:Author>
      <b:Author>
        <b:NameList>
          <b:Person>
            <b:Last>Philips</b:Last>
            <b:First>P</b:First>
          </b:Person>
        </b:NameList>
      </b:Author>
    </b:Author>
    <b:Title>The Ritual Music of John Tavener</b:Title>
    <b:JournalName>Contact</b:JournalName>
    <b:Year>1983</b:Year>
    <b:Pages>29-30</b:Pages>
    <b:Volume>26</b:Volume>
    <b:RefOrder>12</b:RefOrder>
  </b:Source>
  <b:Source>
    <b:Tag>Mar89</b:Tag>
    <b:SourceType>JournalArticle</b:SourceType>
    <b:Guid>{CF8347EC-2D69-4CBC-8E9E-4E83187629B7}</b:Guid>
    <b:Author>
      <b:Author>
        <b:NameList>
          <b:Person>
            <b:Last>Martland</b:Last>
            <b:First>S</b:First>
          </b:Person>
        </b:NameList>
      </b:Author>
    </b:Author>
    <b:Title>Extreme Conditions, Extreme Responses</b:Title>
    <b:JournalName>New Music</b:JournalName>
    <b:Year>1989</b:Year>
    <b:Pages>11-15</b:Pages>
    <b:Volume>89</b:Volume>
    <b:RefOrder>5</b:RefOrder>
  </b:Source>
  <b:Source>
    <b:Tag>Hay94</b:Tag>
    <b:SourceType>Book</b:SourceType>
    <b:Guid>{DE0D4BFB-130B-4824-A8DE-BF597F8C8413}</b:Guid>
    <b:Author>
      <b:Author>
        <b:NameList>
          <b:Person>
            <b:Last>Haydon</b:Last>
            <b:First>G</b:First>
          </b:Person>
        </b:NameList>
      </b:Author>
    </b:Author>
    <b:Title>John Tavener: Glimpses of Paradise</b:Title>
    <b:Year>1994</b:Year>
    <b:City>London</b:City>
    <b:Publisher>Orion</b:Publisher>
    <b:RefOrder>4</b:RefOrder>
  </b:Source>
  <b:Source>
    <b:Tag>Moo94</b:Tag>
    <b:SourceType>BookSection</b:SourceType>
    <b:Guid>{19A79928-9D4A-4311-AC0A-C2D5775EB964}</b:Guid>
    <b:Title>John Tavener and the Music of Paradise: a Commentary</b:Title>
    <b:Year>1994</b:Year>
    <b:City>London</b:City>
    <b:Publisher>HarperCollins</b:Publisher>
    <b:Author>
      <b:Author>
        <b:NameList>
          <b:Person>
            <b:Last>Moody</b:Last>
            <b:First>I</b:First>
          </b:Person>
        </b:NameList>
      </b:Author>
      <b:BookAuthor>
        <b:NameList>
          <b:Person>
            <b:Last>Tavener, J</b:Last>
          </b:Person>
          <b:Person>
            <b:Last>Thekla</b:Last>
            <b:First>Mother</b:First>
          </b:Person>
        </b:NameList>
      </b:BookAuthor>
    </b:Author>
    <b:BookTitle>Ikons: Meditations in Words and Music</b:BookTitle>
    <b:Pages>81-8</b:Pages>
    <b:RefOrder>6</b:RefOrder>
  </b:Source>
  <b:Source>
    <b:Tag>Moo87</b:Tag>
    <b:SourceType>JournalArticle</b:SourceType>
    <b:Guid>{60E80DB7-73E3-41E9-A370-821108822BDB}</b:Guid>
    <b:Title>John Tavener's Music for the Church</b:Title>
    <b:Year>1987</b:Year>
    <b:Pages>11-18</b:Pages>
    <b:JournalName>Composer</b:JournalName>
    <b:Author>
      <b:Author>
        <b:NameList>
          <b:Person>
            <b:Last>Moody</b:Last>
            <b:First>I</b:First>
          </b:Person>
          <b:Person>
            <b:Last>Philips</b:Last>
            <b:First>P</b:First>
          </b:Person>
        </b:NameList>
      </b:Author>
    </b:Author>
    <b:Volume>91</b:Volume>
    <b:RefOrder>8</b:RefOrder>
  </b:Source>
  <b:Source>
    <b:Tag>Gri79</b:Tag>
    <b:SourceType>JournalArticle</b:SourceType>
    <b:Guid>{185434C4-2976-45CE-85A4-516016684579}</b:Guid>
    <b:Author>
      <b:Author>
        <b:NameList>
          <b:Person>
            <b:Last>Griffiths</b:Last>
            <b:First>P</b:First>
          </b:Person>
        </b:NameList>
      </b:Author>
    </b:Author>
    <b:Title>Thérèse: a Saint in Hell</b:Title>
    <b:JournalName>Musical Times</b:JournalName>
    <b:Year>1979</b:Year>
    <b:Pages>814-16</b:Pages>
    <b:Volume>cxx</b:Volume>
    <b:RefOrder>3</b:RefOrder>
  </b:Source>
  <b:Source>
    <b:Tag>Gri74</b:Tag>
    <b:SourceType>JournalArticle</b:SourceType>
    <b:Guid>{19B9356B-00D6-4A71-9A22-75C5911DE45D}</b:Guid>
    <b:Author>
      <b:Author>
        <b:NameList>
          <b:Person>
            <b:Last>Griffiths</b:Last>
            <b:First>P</b:First>
          </b:Person>
        </b:NameList>
      </b:Author>
    </b:Author>
    <b:Title>Tavener and Ultimos Ritos</b:Title>
    <b:JournalName>Musical Times</b:JournalName>
    <b:Year>1974</b:Year>
    <b:Pages>468-71</b:Pages>
    <b:Volume>cxv</b:Volume>
    <b:RefOrder>2</b:RefOrder>
  </b:Source>
  <b:Source>
    <b:Tag>Moo34</b:Tag>
    <b:SourceType>JournalArticle</b:SourceType>
    <b:Guid>{A230E39E-C6D9-4914-A897-0F2C1FF40854}</b:Guid>
    <b:Author>
      <b:Author>
        <b:NameList>
          <b:Person>
            <b:Last>Moody</b:Last>
            <b:First>I</b:First>
          </b:Person>
        </b:NameList>
      </b:Author>
    </b:Author>
    <b:Title>Music as a Sacred Art</b:Title>
    <b:JournalName>Contemporary Music Review</b:JournalName>
    <b:Year>23-34</b:Year>
    <b:Volume>xii</b:Volume>
    <b:Issue>2</b:Issue>
    <b:RefOrder>9</b:RefOrder>
  </b:Source>
  <b:Source>
    <b:Tag>Moo96</b:Tag>
    <b:SourceType>JournalArticle</b:SourceType>
    <b:Guid>{F5A0D092-AE0F-4D75-8FC7-91EFD321D81E}</b:Guid>
    <b:Author>
      <b:Author>
        <b:NameList>
          <b:Person>
            <b:Last>Moody</b:Last>
            <b:First>I</b:First>
          </b:Person>
        </b:NameList>
      </b:Author>
    </b:Author>
    <b:Title>The Mind and the Heart: Mysticism and Music in the Experience of Contemporary Eastern Orthodox Composers</b:Title>
    <b:JournalName>Contemporary Music Review</b:JournalName>
    <b:Year>1996</b:Year>
    <b:Pages>65-79</b:Pages>
    <b:Volume>xiv</b:Volume>
    <b:Issue>2</b:Issue>
    <b:RefOrder>10</b:RefOrder>
  </b:Source>
  <b:Source>
    <b:Tag>Moo871</b:Tag>
    <b:SourceType>JournalArticle</b:SourceType>
    <b:Guid>{C825F602-EB5E-4955-B437-1BFF48235386}</b:Guid>
    <b:Author>
      <b:Author>
        <b:NameList>
          <b:Person>
            <b:Last>Moody</b:Last>
            <b:First>I</b:First>
          </b:Person>
        </b:NameList>
      </b:Author>
    </b:Author>
    <b:Title>The Mystic's Point of View</b:Title>
    <b:JournalName>Contact</b:JournalName>
    <b:Year>1987</b:Year>
    <b:Pages>28-9</b:Pages>
    <b:Volume>31</b:Volume>
    <b:RefOrder>7</b:RefOrder>
  </b:Source>
</b:Sources>
</file>

<file path=customXml/itemProps1.xml><?xml version="1.0" encoding="utf-8"?>
<ds:datastoreItem xmlns:ds="http://schemas.openxmlformats.org/officeDocument/2006/customXml" ds:itemID="{082A1667-6004-694B-9542-96F82E80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57</TotalTime>
  <Pages>4</Pages>
  <Words>1445</Words>
  <Characters>8239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16</cp:revision>
  <dcterms:created xsi:type="dcterms:W3CDTF">2014-06-30T20:06:00Z</dcterms:created>
  <dcterms:modified xsi:type="dcterms:W3CDTF">2014-10-09T12:42:00Z</dcterms:modified>
</cp:coreProperties>
</file>