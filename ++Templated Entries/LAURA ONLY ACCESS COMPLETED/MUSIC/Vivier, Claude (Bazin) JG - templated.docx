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66ABC7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5FCFE4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B9BA4C4568A45A0A9F1E76BE13DE32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5B43A8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5E769CD3AAD402EAFA895A65E7640DB"/>
            </w:placeholder>
            <w:text/>
          </w:sdtPr>
          <w:sdtEndPr/>
          <w:sdtContent>
            <w:tc>
              <w:tcPr>
                <w:tcW w:w="2073" w:type="dxa"/>
              </w:tcPr>
              <w:p w14:paraId="1E36C249" w14:textId="77777777" w:rsidR="00B574C9" w:rsidRDefault="00935538" w:rsidP="00935538">
                <w:r>
                  <w:t>Paul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27E192D1DF94AF5A0370E49A0A76CE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5C831A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FFAAF1A5DCE4C2D97CC2E277682DEC3"/>
            </w:placeholder>
            <w:text/>
          </w:sdtPr>
          <w:sdtEndPr/>
          <w:sdtContent>
            <w:tc>
              <w:tcPr>
                <w:tcW w:w="2642" w:type="dxa"/>
              </w:tcPr>
              <w:p w14:paraId="5C24AF6C" w14:textId="77777777" w:rsidR="00B574C9" w:rsidRDefault="00935538" w:rsidP="00935538">
                <w:proofErr w:type="spellStart"/>
                <w:r>
                  <w:t>Bazin</w:t>
                </w:r>
                <w:proofErr w:type="spellEnd"/>
              </w:p>
            </w:tc>
          </w:sdtContent>
        </w:sdt>
      </w:tr>
      <w:tr w:rsidR="00B574C9" w14:paraId="58A1779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7CC1EB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C5465067CAC49EDAB6E1BB60F0F6BF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CC2CF8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7EEF8D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574CE9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A671FB0085F485481E621556CDE2CA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D274E2E" w14:textId="77777777" w:rsidR="00B574C9" w:rsidRDefault="008E4913" w:rsidP="008E4913">
                <w:r>
                  <w:t>McGill University</w:t>
                </w:r>
              </w:p>
            </w:tc>
          </w:sdtContent>
        </w:sdt>
      </w:tr>
    </w:tbl>
    <w:p w14:paraId="05CCA6C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DD1DF5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725BD0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9D2D427" w14:textId="77777777" w:rsidTr="003F0D73">
        <w:sdt>
          <w:sdtPr>
            <w:alias w:val="Article headword"/>
            <w:tag w:val="articleHeadword"/>
            <w:id w:val="-361440020"/>
            <w:placeholder>
              <w:docPart w:val="D7D6DAE76DAF46C59C8D448176EB42B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718A49" w14:textId="77777777" w:rsidR="003F0D73" w:rsidRPr="00FB589A" w:rsidRDefault="00935538" w:rsidP="00935538">
                <w:proofErr w:type="spellStart"/>
                <w:r w:rsidRPr="00DF6468">
                  <w:t>Vivier</w:t>
                </w:r>
                <w:proofErr w:type="spellEnd"/>
                <w:r w:rsidRPr="00DF6468">
                  <w:t>, Claude (1948-1983)</w:t>
                </w:r>
              </w:p>
            </w:tc>
          </w:sdtContent>
        </w:sdt>
      </w:tr>
      <w:tr w:rsidR="00464699" w14:paraId="36BC7280" w14:textId="77777777" w:rsidTr="007821B0">
        <w:sdt>
          <w:sdtPr>
            <w:alias w:val="Variant headwords"/>
            <w:tag w:val="variantHeadwords"/>
            <w:id w:val="173464402"/>
            <w:placeholder>
              <w:docPart w:val="E37FBE25FE81425BA26BD1A43A59372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821E0D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D76F783" w14:textId="77777777" w:rsidTr="003F0D73">
        <w:sdt>
          <w:sdtPr>
            <w:alias w:val="Abstract"/>
            <w:tag w:val="abstract"/>
            <w:id w:val="-635871867"/>
            <w:placeholder>
              <w:docPart w:val="CA0D3882FC9E43AFA1D8FF7207D4A9E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8167C5" w14:textId="77777777" w:rsidR="00E85A05" w:rsidRPr="00935538" w:rsidRDefault="00935538" w:rsidP="00935538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Claude </w:t>
                </w:r>
                <w:proofErr w:type="spellStart"/>
                <w:r>
                  <w:rPr>
                    <w:lang w:val="en-CA"/>
                  </w:rPr>
                  <w:t>Vivier</w:t>
                </w:r>
                <w:proofErr w:type="spellEnd"/>
                <w:r>
                  <w:rPr>
                    <w:lang w:val="en-CA"/>
                  </w:rPr>
                  <w:t xml:space="preserve"> is p</w:t>
                </w:r>
                <w:r w:rsidRPr="008535F6">
                  <w:rPr>
                    <w:lang w:val="en-CA"/>
                  </w:rPr>
                  <w:t xml:space="preserve">erhaps </w:t>
                </w:r>
                <w:r w:rsidRPr="003B238C">
                  <w:rPr>
                    <w:lang w:val="en-CA"/>
                  </w:rPr>
                  <w:t>the best know</w:t>
                </w:r>
                <w:r>
                  <w:rPr>
                    <w:lang w:val="en-CA"/>
                  </w:rPr>
                  <w:t>n</w:t>
                </w:r>
                <w:r w:rsidRPr="003B238C">
                  <w:rPr>
                    <w:lang w:val="en-CA"/>
                  </w:rPr>
                  <w:t xml:space="preserve"> of all Quebec composers, both </w:t>
                </w:r>
                <w:r>
                  <w:rPr>
                    <w:lang w:val="en-CA"/>
                  </w:rPr>
                  <w:t xml:space="preserve">in Canada </w:t>
                </w:r>
                <w:r w:rsidRPr="003B238C">
                  <w:rPr>
                    <w:lang w:val="en-CA"/>
                  </w:rPr>
                  <w:t xml:space="preserve">and abroad.  </w:t>
                </w:r>
                <w:r>
                  <w:rPr>
                    <w:lang w:val="en-CA"/>
                  </w:rPr>
                  <w:t xml:space="preserve">He first attended composer Gilles Tremblay’s classes at the Montreal Conservatory of Music before travelling to Cologne, Germany, where he became a student of </w:t>
                </w:r>
                <w:proofErr w:type="spellStart"/>
                <w:r>
                  <w:rPr>
                    <w:lang w:val="en-CA"/>
                  </w:rPr>
                  <w:t>Karlheinz</w:t>
                </w:r>
                <w:proofErr w:type="spellEnd"/>
                <w:r>
                  <w:rPr>
                    <w:lang w:val="en-CA"/>
                  </w:rPr>
                  <w:t xml:space="preserve"> Stockhausen. </w:t>
                </w:r>
                <w:proofErr w:type="spellStart"/>
                <w:r>
                  <w:rPr>
                    <w:lang w:val="en-CA"/>
                  </w:rPr>
                  <w:t>Vivier</w:t>
                </w:r>
                <w:proofErr w:type="spellEnd"/>
                <w:r>
                  <w:rPr>
                    <w:lang w:val="en-CA"/>
                  </w:rPr>
                  <w:t xml:space="preserve"> is the author of a catalogue bearing many traces of an intense journey of self-discovery. An opera, </w:t>
                </w:r>
                <w:proofErr w:type="spellStart"/>
                <w:r>
                  <w:rPr>
                    <w:i/>
                    <w:lang w:val="en-CA"/>
                  </w:rPr>
                  <w:t>Kopernikus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(1979) and three orchestral art songs (</w:t>
                </w:r>
                <w:r>
                  <w:rPr>
                    <w:i/>
                    <w:lang w:val="en-CA"/>
                  </w:rPr>
                  <w:t>Lonely Child</w:t>
                </w:r>
                <w:r>
                  <w:rPr>
                    <w:lang w:val="en-CA"/>
                  </w:rPr>
                  <w:t xml:space="preserve">, 1980; </w:t>
                </w:r>
                <w:r>
                  <w:rPr>
                    <w:i/>
                    <w:lang w:val="en-CA"/>
                  </w:rPr>
                  <w:t xml:space="preserve">Wo </w:t>
                </w:r>
                <w:proofErr w:type="spellStart"/>
                <w:r>
                  <w:rPr>
                    <w:i/>
                    <w:lang w:val="en-CA"/>
                  </w:rPr>
                  <w:t>bist</w:t>
                </w:r>
                <w:proofErr w:type="spellEnd"/>
                <w:r>
                  <w:rPr>
                    <w:i/>
                    <w:lang w:val="en-CA"/>
                  </w:rPr>
                  <w:t xml:space="preserve"> du </w:t>
                </w:r>
                <w:proofErr w:type="spellStart"/>
                <w:r>
                  <w:rPr>
                    <w:i/>
                    <w:lang w:val="en-CA"/>
                  </w:rPr>
                  <w:t>Licht</w:t>
                </w:r>
                <w:proofErr w:type="spellEnd"/>
                <w:r>
                  <w:rPr>
                    <w:lang w:val="en-CA"/>
                  </w:rPr>
                  <w:t xml:space="preserve">, 1981; </w:t>
                </w:r>
                <w:proofErr w:type="spellStart"/>
                <w:r>
                  <w:rPr>
                    <w:i/>
                    <w:lang w:val="en-CA"/>
                  </w:rPr>
                  <w:t>Bouchara</w:t>
                </w:r>
                <w:proofErr w:type="spellEnd"/>
                <w:r>
                  <w:rPr>
                    <w:lang w:val="en-CA"/>
                  </w:rPr>
                  <w:t xml:space="preserve">, 1981) are among his most affecting works. His major work for strings, </w:t>
                </w:r>
                <w:proofErr w:type="spellStart"/>
                <w:r>
                  <w:rPr>
                    <w:i/>
                    <w:lang w:val="en-CA"/>
                  </w:rPr>
                  <w:t>Zipangu</w:t>
                </w:r>
                <w:proofErr w:type="spellEnd"/>
                <w:r>
                  <w:rPr>
                    <w:lang w:val="en-CA"/>
                  </w:rPr>
                  <w:t xml:space="preserve"> (1980), leaves an impression as lasting as his </w:t>
                </w:r>
                <w:proofErr w:type="spellStart"/>
                <w:r>
                  <w:rPr>
                    <w:i/>
                    <w:lang w:val="en-CA"/>
                  </w:rPr>
                  <w:t>Pulau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proofErr w:type="spellStart"/>
                <w:r>
                  <w:rPr>
                    <w:i/>
                    <w:lang w:val="en-CA"/>
                  </w:rPr>
                  <w:t>Dewata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r w:rsidRPr="00233274">
                  <w:rPr>
                    <w:lang w:val="en-CA"/>
                  </w:rPr>
                  <w:t>(1977)</w:t>
                </w:r>
                <w:r>
                  <w:rPr>
                    <w:i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succeeds in invoking atmospheres typical of the Balinese gamelan sound world. </w:t>
                </w:r>
              </w:p>
            </w:tc>
          </w:sdtContent>
        </w:sdt>
      </w:tr>
      <w:tr w:rsidR="003F0D73" w14:paraId="48B82294" w14:textId="77777777" w:rsidTr="003F0D73">
        <w:sdt>
          <w:sdtPr>
            <w:alias w:val="Article text"/>
            <w:tag w:val="articleText"/>
            <w:id w:val="634067588"/>
            <w:placeholder>
              <w:docPart w:val="359C7869201B4C798CAAD0F3F9DCA9A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023BAD" w14:textId="77777777" w:rsidR="003F0D73" w:rsidRPr="00935538" w:rsidRDefault="00935538" w:rsidP="00935538">
                <w:pPr>
                  <w:rPr>
                    <w:lang w:val="en-CA"/>
                  </w:rPr>
                </w:pPr>
                <w:r>
                  <w:rPr>
                    <w:lang w:val="en-CA"/>
                  </w:rPr>
                  <w:t xml:space="preserve">Claude </w:t>
                </w:r>
                <w:proofErr w:type="spellStart"/>
                <w:r>
                  <w:rPr>
                    <w:lang w:val="en-CA"/>
                  </w:rPr>
                  <w:t>Vivier</w:t>
                </w:r>
                <w:proofErr w:type="spellEnd"/>
                <w:r>
                  <w:rPr>
                    <w:lang w:val="en-CA"/>
                  </w:rPr>
                  <w:t xml:space="preserve"> is p</w:t>
                </w:r>
                <w:r w:rsidRPr="008535F6">
                  <w:rPr>
                    <w:lang w:val="en-CA"/>
                  </w:rPr>
                  <w:t xml:space="preserve">erhaps </w:t>
                </w:r>
                <w:r w:rsidRPr="003B238C">
                  <w:rPr>
                    <w:lang w:val="en-CA"/>
                  </w:rPr>
                  <w:t>the best know</w:t>
                </w:r>
                <w:r>
                  <w:rPr>
                    <w:lang w:val="en-CA"/>
                  </w:rPr>
                  <w:t>n</w:t>
                </w:r>
                <w:r w:rsidRPr="003B238C">
                  <w:rPr>
                    <w:lang w:val="en-CA"/>
                  </w:rPr>
                  <w:t xml:space="preserve"> of all Quebec composers, both </w:t>
                </w:r>
                <w:r>
                  <w:rPr>
                    <w:lang w:val="en-CA"/>
                  </w:rPr>
                  <w:t xml:space="preserve">in Canada </w:t>
                </w:r>
                <w:r w:rsidRPr="003B238C">
                  <w:rPr>
                    <w:lang w:val="en-CA"/>
                  </w:rPr>
                  <w:t xml:space="preserve">and abroad.  </w:t>
                </w:r>
                <w:r>
                  <w:rPr>
                    <w:lang w:val="en-CA"/>
                  </w:rPr>
                  <w:t xml:space="preserve">He first attended composer Gilles Tremblay’s classes at the Montreal Conservatory of Music before travelling to Cologne, Germany, where he became a student of </w:t>
                </w:r>
                <w:proofErr w:type="spellStart"/>
                <w:r>
                  <w:rPr>
                    <w:lang w:val="en-CA"/>
                  </w:rPr>
                  <w:t>Karlheinz</w:t>
                </w:r>
                <w:proofErr w:type="spellEnd"/>
                <w:r>
                  <w:rPr>
                    <w:lang w:val="en-CA"/>
                  </w:rPr>
                  <w:t xml:space="preserve"> Stockhausen. </w:t>
                </w:r>
                <w:proofErr w:type="spellStart"/>
                <w:r>
                  <w:rPr>
                    <w:lang w:val="en-CA"/>
                  </w:rPr>
                  <w:t>Vivier</w:t>
                </w:r>
                <w:proofErr w:type="spellEnd"/>
                <w:r>
                  <w:rPr>
                    <w:lang w:val="en-CA"/>
                  </w:rPr>
                  <w:t xml:space="preserve"> is the author of a catalogue bearing many traces of an intense journey of self-discovery. An opera, </w:t>
                </w:r>
                <w:proofErr w:type="spellStart"/>
                <w:r>
                  <w:rPr>
                    <w:i/>
                    <w:lang w:val="en-CA"/>
                  </w:rPr>
                  <w:t>Kopernikus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>(1979) and three orchestral art songs (</w:t>
                </w:r>
                <w:r>
                  <w:rPr>
                    <w:i/>
                    <w:lang w:val="en-CA"/>
                  </w:rPr>
                  <w:t>Lonely Child</w:t>
                </w:r>
                <w:r>
                  <w:rPr>
                    <w:lang w:val="en-CA"/>
                  </w:rPr>
                  <w:t xml:space="preserve">, 1980; </w:t>
                </w:r>
                <w:r>
                  <w:rPr>
                    <w:i/>
                    <w:lang w:val="en-CA"/>
                  </w:rPr>
                  <w:t xml:space="preserve">Wo </w:t>
                </w:r>
                <w:proofErr w:type="spellStart"/>
                <w:r>
                  <w:rPr>
                    <w:i/>
                    <w:lang w:val="en-CA"/>
                  </w:rPr>
                  <w:t>bist</w:t>
                </w:r>
                <w:proofErr w:type="spellEnd"/>
                <w:r>
                  <w:rPr>
                    <w:i/>
                    <w:lang w:val="en-CA"/>
                  </w:rPr>
                  <w:t xml:space="preserve"> du </w:t>
                </w:r>
                <w:proofErr w:type="spellStart"/>
                <w:r>
                  <w:rPr>
                    <w:i/>
                    <w:lang w:val="en-CA"/>
                  </w:rPr>
                  <w:t>Licht</w:t>
                </w:r>
                <w:proofErr w:type="spellEnd"/>
                <w:r>
                  <w:rPr>
                    <w:lang w:val="en-CA"/>
                  </w:rPr>
                  <w:t xml:space="preserve">, 1981; </w:t>
                </w:r>
                <w:proofErr w:type="spellStart"/>
                <w:r>
                  <w:rPr>
                    <w:i/>
                    <w:lang w:val="en-CA"/>
                  </w:rPr>
                  <w:t>Bouchara</w:t>
                </w:r>
                <w:proofErr w:type="spellEnd"/>
                <w:r>
                  <w:rPr>
                    <w:lang w:val="en-CA"/>
                  </w:rPr>
                  <w:t xml:space="preserve">, 1981) are among his most affecting works. His major work for strings, </w:t>
                </w:r>
                <w:proofErr w:type="spellStart"/>
                <w:r>
                  <w:rPr>
                    <w:i/>
                    <w:lang w:val="en-CA"/>
                  </w:rPr>
                  <w:t>Zipangu</w:t>
                </w:r>
                <w:proofErr w:type="spellEnd"/>
                <w:r>
                  <w:rPr>
                    <w:lang w:val="en-CA"/>
                  </w:rPr>
                  <w:t xml:space="preserve"> (1980), leaves an impression as lasting as his </w:t>
                </w:r>
                <w:proofErr w:type="spellStart"/>
                <w:r>
                  <w:rPr>
                    <w:i/>
                    <w:lang w:val="en-CA"/>
                  </w:rPr>
                  <w:t>Pulau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proofErr w:type="spellStart"/>
                <w:r>
                  <w:rPr>
                    <w:i/>
                    <w:lang w:val="en-CA"/>
                  </w:rPr>
                  <w:t>Dewata</w:t>
                </w:r>
                <w:proofErr w:type="spellEnd"/>
                <w:r>
                  <w:rPr>
                    <w:i/>
                    <w:lang w:val="en-CA"/>
                  </w:rPr>
                  <w:t xml:space="preserve"> </w:t>
                </w:r>
                <w:r w:rsidRPr="00233274">
                  <w:rPr>
                    <w:lang w:val="en-CA"/>
                  </w:rPr>
                  <w:t>(1977)</w:t>
                </w:r>
                <w:r>
                  <w:rPr>
                    <w:i/>
                    <w:lang w:val="en-CA"/>
                  </w:rPr>
                  <w:t xml:space="preserve"> </w:t>
                </w:r>
                <w:r>
                  <w:rPr>
                    <w:lang w:val="en-CA"/>
                  </w:rPr>
                  <w:t xml:space="preserve">succeeds in invoking atmospheres typical of the Balinese gamelan sound world. </w:t>
                </w:r>
              </w:p>
            </w:tc>
          </w:sdtContent>
        </w:sdt>
      </w:tr>
      <w:tr w:rsidR="003235A7" w14:paraId="62C3E455" w14:textId="77777777" w:rsidTr="003235A7">
        <w:tc>
          <w:tcPr>
            <w:tcW w:w="9016" w:type="dxa"/>
          </w:tcPr>
          <w:p w14:paraId="5B137396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FB41F5A0D924CCF9CCD49549D5C4118"/>
              </w:placeholder>
              <w:showingPlcHdr/>
            </w:sdtPr>
            <w:sdtEndPr/>
            <w:sdtContent>
              <w:p w14:paraId="144629F2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101B6C4B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933E55" w14:textId="77777777" w:rsidR="00AD6CEA" w:rsidRDefault="00AD6CEA" w:rsidP="007A0D55">
      <w:pPr>
        <w:spacing w:after="0" w:line="240" w:lineRule="auto"/>
      </w:pPr>
      <w:r>
        <w:separator/>
      </w:r>
    </w:p>
  </w:endnote>
  <w:endnote w:type="continuationSeparator" w:id="0">
    <w:p w14:paraId="0FFA9FFB" w14:textId="77777777" w:rsidR="00AD6CEA" w:rsidRDefault="00AD6CE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1643CE" w14:textId="77777777" w:rsidR="00AD6CEA" w:rsidRDefault="00AD6CEA" w:rsidP="007A0D55">
      <w:pPr>
        <w:spacing w:after="0" w:line="240" w:lineRule="auto"/>
      </w:pPr>
      <w:r>
        <w:separator/>
      </w:r>
    </w:p>
  </w:footnote>
  <w:footnote w:type="continuationSeparator" w:id="0">
    <w:p w14:paraId="6D00A573" w14:textId="77777777" w:rsidR="00AD6CEA" w:rsidRDefault="00AD6CE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590C8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E20087E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538"/>
    <w:rsid w:val="00032559"/>
    <w:rsid w:val="00052040"/>
    <w:rsid w:val="000B25AE"/>
    <w:rsid w:val="000B55AB"/>
    <w:rsid w:val="000D24DC"/>
    <w:rsid w:val="00101A5E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E4913"/>
    <w:rsid w:val="00922950"/>
    <w:rsid w:val="00935538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D6CEA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DF6468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CDA4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35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5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35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B9BA4C4568A45A0A9F1E76BE13DE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BA26C-8304-472F-98FA-014112E3BEB9}"/>
      </w:docPartPr>
      <w:docPartBody>
        <w:p w:rsidR="00B8698C" w:rsidRDefault="00A54547">
          <w:pPr>
            <w:pStyle w:val="1B9BA4C4568A45A0A9F1E76BE13DE32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5E769CD3AAD402EAFA895A65E764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76F1C-9D32-4ED9-8638-7887AEA5C641}"/>
      </w:docPartPr>
      <w:docPartBody>
        <w:p w:rsidR="00B8698C" w:rsidRDefault="00A54547">
          <w:pPr>
            <w:pStyle w:val="A5E769CD3AAD402EAFA895A65E7640D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27E192D1DF94AF5A0370E49A0A76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1F0AA-F12A-4E4F-8302-474C5E5E308F}"/>
      </w:docPartPr>
      <w:docPartBody>
        <w:p w:rsidR="00B8698C" w:rsidRDefault="00A54547">
          <w:pPr>
            <w:pStyle w:val="927E192D1DF94AF5A0370E49A0A76CE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FFAAF1A5DCE4C2D97CC2E277682D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0F5C6-069F-4BB1-82CE-DF4238F6AA9B}"/>
      </w:docPartPr>
      <w:docPartBody>
        <w:p w:rsidR="00B8698C" w:rsidRDefault="00A54547">
          <w:pPr>
            <w:pStyle w:val="4FFAAF1A5DCE4C2D97CC2E277682DEC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C5465067CAC49EDAB6E1BB60F0F6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F4AD2-9C54-4300-A2D0-01C368187945}"/>
      </w:docPartPr>
      <w:docPartBody>
        <w:p w:rsidR="00B8698C" w:rsidRDefault="00A54547">
          <w:pPr>
            <w:pStyle w:val="0C5465067CAC49EDAB6E1BB60F0F6BF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A671FB0085F485481E621556CDE2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93026-9337-41FD-8B51-AB286C90D10A}"/>
      </w:docPartPr>
      <w:docPartBody>
        <w:p w:rsidR="00B8698C" w:rsidRDefault="00A54547">
          <w:pPr>
            <w:pStyle w:val="6A671FB0085F485481E621556CDE2CA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7D6DAE76DAF46C59C8D448176EB4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9CD75-DC51-4AD8-AD83-E4DBF3BCC41F}"/>
      </w:docPartPr>
      <w:docPartBody>
        <w:p w:rsidR="00B8698C" w:rsidRDefault="00A54547">
          <w:pPr>
            <w:pStyle w:val="D7D6DAE76DAF46C59C8D448176EB42B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37FBE25FE81425BA26BD1A43A593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16A33-30D1-48F5-A687-C3B5473EDE19}"/>
      </w:docPartPr>
      <w:docPartBody>
        <w:p w:rsidR="00B8698C" w:rsidRDefault="00A54547">
          <w:pPr>
            <w:pStyle w:val="E37FBE25FE81425BA26BD1A43A59372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A0D3882FC9E43AFA1D8FF7207D4A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FAE42-849D-4337-A248-36E65F40ED29}"/>
      </w:docPartPr>
      <w:docPartBody>
        <w:p w:rsidR="00B8698C" w:rsidRDefault="00A54547">
          <w:pPr>
            <w:pStyle w:val="CA0D3882FC9E43AFA1D8FF7207D4A9E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59C7869201B4C798CAAD0F3F9DC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94580-F1B0-4873-946B-53DC0E647F05}"/>
      </w:docPartPr>
      <w:docPartBody>
        <w:p w:rsidR="00B8698C" w:rsidRDefault="00A54547">
          <w:pPr>
            <w:pStyle w:val="359C7869201B4C798CAAD0F3F9DCA9A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FB41F5A0D924CCF9CCD49549D5C4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E1A86-5246-47A8-9CE9-DF610D050F48}"/>
      </w:docPartPr>
      <w:docPartBody>
        <w:p w:rsidR="00B8698C" w:rsidRDefault="00A54547">
          <w:pPr>
            <w:pStyle w:val="EFB41F5A0D924CCF9CCD49549D5C411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47"/>
    <w:rsid w:val="00A54547"/>
    <w:rsid w:val="00B8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B9BA4C4568A45A0A9F1E76BE13DE32F">
    <w:name w:val="1B9BA4C4568A45A0A9F1E76BE13DE32F"/>
  </w:style>
  <w:style w:type="paragraph" w:customStyle="1" w:styleId="A5E769CD3AAD402EAFA895A65E7640DB">
    <w:name w:val="A5E769CD3AAD402EAFA895A65E7640DB"/>
  </w:style>
  <w:style w:type="paragraph" w:customStyle="1" w:styleId="927E192D1DF94AF5A0370E49A0A76CE9">
    <w:name w:val="927E192D1DF94AF5A0370E49A0A76CE9"/>
  </w:style>
  <w:style w:type="paragraph" w:customStyle="1" w:styleId="4FFAAF1A5DCE4C2D97CC2E277682DEC3">
    <w:name w:val="4FFAAF1A5DCE4C2D97CC2E277682DEC3"/>
  </w:style>
  <w:style w:type="paragraph" w:customStyle="1" w:styleId="0C5465067CAC49EDAB6E1BB60F0F6BF6">
    <w:name w:val="0C5465067CAC49EDAB6E1BB60F0F6BF6"/>
  </w:style>
  <w:style w:type="paragraph" w:customStyle="1" w:styleId="6A671FB0085F485481E621556CDE2CAD">
    <w:name w:val="6A671FB0085F485481E621556CDE2CAD"/>
  </w:style>
  <w:style w:type="paragraph" w:customStyle="1" w:styleId="D7D6DAE76DAF46C59C8D448176EB42BF">
    <w:name w:val="D7D6DAE76DAF46C59C8D448176EB42BF"/>
  </w:style>
  <w:style w:type="paragraph" w:customStyle="1" w:styleId="E37FBE25FE81425BA26BD1A43A593727">
    <w:name w:val="E37FBE25FE81425BA26BD1A43A593727"/>
  </w:style>
  <w:style w:type="paragraph" w:customStyle="1" w:styleId="CA0D3882FC9E43AFA1D8FF7207D4A9EF">
    <w:name w:val="CA0D3882FC9E43AFA1D8FF7207D4A9EF"/>
  </w:style>
  <w:style w:type="paragraph" w:customStyle="1" w:styleId="359C7869201B4C798CAAD0F3F9DCA9A0">
    <w:name w:val="359C7869201B4C798CAAD0F3F9DCA9A0"/>
  </w:style>
  <w:style w:type="paragraph" w:customStyle="1" w:styleId="EFB41F5A0D924CCF9CCD49549D5C4118">
    <w:name w:val="EFB41F5A0D924CCF9CCD49549D5C411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B9BA4C4568A45A0A9F1E76BE13DE32F">
    <w:name w:val="1B9BA4C4568A45A0A9F1E76BE13DE32F"/>
  </w:style>
  <w:style w:type="paragraph" w:customStyle="1" w:styleId="A5E769CD3AAD402EAFA895A65E7640DB">
    <w:name w:val="A5E769CD3AAD402EAFA895A65E7640DB"/>
  </w:style>
  <w:style w:type="paragraph" w:customStyle="1" w:styleId="927E192D1DF94AF5A0370E49A0A76CE9">
    <w:name w:val="927E192D1DF94AF5A0370E49A0A76CE9"/>
  </w:style>
  <w:style w:type="paragraph" w:customStyle="1" w:styleId="4FFAAF1A5DCE4C2D97CC2E277682DEC3">
    <w:name w:val="4FFAAF1A5DCE4C2D97CC2E277682DEC3"/>
  </w:style>
  <w:style w:type="paragraph" w:customStyle="1" w:styleId="0C5465067CAC49EDAB6E1BB60F0F6BF6">
    <w:name w:val="0C5465067CAC49EDAB6E1BB60F0F6BF6"/>
  </w:style>
  <w:style w:type="paragraph" w:customStyle="1" w:styleId="6A671FB0085F485481E621556CDE2CAD">
    <w:name w:val="6A671FB0085F485481E621556CDE2CAD"/>
  </w:style>
  <w:style w:type="paragraph" w:customStyle="1" w:styleId="D7D6DAE76DAF46C59C8D448176EB42BF">
    <w:name w:val="D7D6DAE76DAF46C59C8D448176EB42BF"/>
  </w:style>
  <w:style w:type="paragraph" w:customStyle="1" w:styleId="E37FBE25FE81425BA26BD1A43A593727">
    <w:name w:val="E37FBE25FE81425BA26BD1A43A593727"/>
  </w:style>
  <w:style w:type="paragraph" w:customStyle="1" w:styleId="CA0D3882FC9E43AFA1D8FF7207D4A9EF">
    <w:name w:val="CA0D3882FC9E43AFA1D8FF7207D4A9EF"/>
  </w:style>
  <w:style w:type="paragraph" w:customStyle="1" w:styleId="359C7869201B4C798CAAD0F3F9DCA9A0">
    <w:name w:val="359C7869201B4C798CAAD0F3F9DCA9A0"/>
  </w:style>
  <w:style w:type="paragraph" w:customStyle="1" w:styleId="EFB41F5A0D924CCF9CCD49549D5C4118">
    <w:name w:val="EFB41F5A0D924CCF9CCD49549D5C41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</TotalTime>
  <Pages>1</Pages>
  <Words>253</Words>
  <Characters>1445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4</cp:revision>
  <dcterms:created xsi:type="dcterms:W3CDTF">2014-07-26T00:00:00Z</dcterms:created>
  <dcterms:modified xsi:type="dcterms:W3CDTF">2014-08-25T03:38:00Z</dcterms:modified>
</cp:coreProperties>
</file>