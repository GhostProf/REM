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2487DE" w14:textId="77777777" w:rsidTr="00922950">
        <w:tc>
          <w:tcPr>
            <w:tcW w:w="491" w:type="dxa"/>
            <w:vMerge w:val="restart"/>
            <w:shd w:val="clear" w:color="auto" w:fill="A6A6A6" w:themeFill="background1" w:themeFillShade="A6"/>
            <w:textDirection w:val="btLr"/>
          </w:tcPr>
          <w:p w14:paraId="31F49A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99399D3FCB4126B28699C5E0684B37"/>
            </w:placeholder>
            <w:showingPlcHdr/>
            <w:dropDownList>
              <w:listItem w:displayText="Dr." w:value="Dr."/>
              <w:listItem w:displayText="Prof." w:value="Prof."/>
            </w:dropDownList>
          </w:sdtPr>
          <w:sdtEndPr/>
          <w:sdtContent>
            <w:tc>
              <w:tcPr>
                <w:tcW w:w="1259" w:type="dxa"/>
              </w:tcPr>
              <w:p w14:paraId="0FC962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FC39AA5A0848E993AA43549F6EA797"/>
            </w:placeholder>
            <w:text/>
          </w:sdtPr>
          <w:sdtEndPr/>
          <w:sdtContent>
            <w:tc>
              <w:tcPr>
                <w:tcW w:w="2073" w:type="dxa"/>
              </w:tcPr>
              <w:p w14:paraId="3BCB9DB9" w14:textId="77777777" w:rsidR="00B574C9" w:rsidRDefault="005A6DFA" w:rsidP="00D07CB8">
                <w:r>
                  <w:t>Stephen</w:t>
                </w:r>
              </w:p>
            </w:tc>
          </w:sdtContent>
        </w:sdt>
        <w:sdt>
          <w:sdtPr>
            <w:alias w:val="Middle name"/>
            <w:tag w:val="authorMiddleName"/>
            <w:id w:val="-2076034781"/>
            <w:placeholder>
              <w:docPart w:val="0A6EBE7F774A4ED99D4F8FF7A502ED2D"/>
            </w:placeholder>
            <w:showingPlcHdr/>
            <w:text/>
          </w:sdtPr>
          <w:sdtEndPr/>
          <w:sdtContent>
            <w:tc>
              <w:tcPr>
                <w:tcW w:w="2551" w:type="dxa"/>
              </w:tcPr>
              <w:p w14:paraId="0D6EA5F1" w14:textId="77777777" w:rsidR="00B574C9" w:rsidRDefault="00B574C9" w:rsidP="00922950">
                <w:r>
                  <w:rPr>
                    <w:rStyle w:val="PlaceholderText"/>
                  </w:rPr>
                  <w:t>[Middle name]</w:t>
                </w:r>
              </w:p>
            </w:tc>
          </w:sdtContent>
        </w:sdt>
        <w:sdt>
          <w:sdtPr>
            <w:alias w:val="Last name"/>
            <w:tag w:val="authorLastName"/>
            <w:id w:val="-1088529830"/>
            <w:placeholder>
              <w:docPart w:val="0539611964A94F73B61477F3ECA683A6"/>
            </w:placeholder>
            <w:text/>
          </w:sdtPr>
          <w:sdtEndPr/>
          <w:sdtContent>
            <w:tc>
              <w:tcPr>
                <w:tcW w:w="2642" w:type="dxa"/>
              </w:tcPr>
              <w:p w14:paraId="68E0B8F5" w14:textId="77777777" w:rsidR="00B574C9" w:rsidRDefault="00D07CB8" w:rsidP="00D07CB8">
                <w:r>
                  <w:t>Broad</w:t>
                </w:r>
              </w:p>
            </w:tc>
          </w:sdtContent>
        </w:sdt>
      </w:tr>
      <w:tr w:rsidR="00B574C9" w14:paraId="783DBBC3" w14:textId="77777777" w:rsidTr="001A6A06">
        <w:trPr>
          <w:trHeight w:val="986"/>
        </w:trPr>
        <w:tc>
          <w:tcPr>
            <w:tcW w:w="491" w:type="dxa"/>
            <w:vMerge/>
            <w:shd w:val="clear" w:color="auto" w:fill="A6A6A6" w:themeFill="background1" w:themeFillShade="A6"/>
          </w:tcPr>
          <w:p w14:paraId="647D0299" w14:textId="77777777" w:rsidR="00B574C9" w:rsidRPr="001A6A06" w:rsidRDefault="00B574C9" w:rsidP="00CF1542">
            <w:pPr>
              <w:jc w:val="center"/>
              <w:rPr>
                <w:b/>
                <w:color w:val="FFFFFF" w:themeColor="background1"/>
              </w:rPr>
            </w:pPr>
          </w:p>
        </w:tc>
        <w:sdt>
          <w:sdtPr>
            <w:alias w:val="Biography"/>
            <w:tag w:val="authorBiography"/>
            <w:id w:val="938807824"/>
            <w:placeholder>
              <w:docPart w:val="BB8DF89E7FB140C79F6489243AA6AF2C"/>
            </w:placeholder>
            <w:showingPlcHdr/>
          </w:sdtPr>
          <w:sdtEndPr/>
          <w:sdtContent>
            <w:tc>
              <w:tcPr>
                <w:tcW w:w="8525" w:type="dxa"/>
                <w:gridSpan w:val="4"/>
              </w:tcPr>
              <w:p w14:paraId="2AD99534" w14:textId="77777777" w:rsidR="00B574C9" w:rsidRDefault="00B574C9" w:rsidP="00922950">
                <w:r>
                  <w:rPr>
                    <w:rStyle w:val="PlaceholderText"/>
                  </w:rPr>
                  <w:t>[Enter your biography]</w:t>
                </w:r>
              </w:p>
            </w:tc>
          </w:sdtContent>
        </w:sdt>
      </w:tr>
      <w:tr w:rsidR="00B574C9" w14:paraId="785A653A" w14:textId="77777777" w:rsidTr="001A6A06">
        <w:trPr>
          <w:trHeight w:val="986"/>
        </w:trPr>
        <w:tc>
          <w:tcPr>
            <w:tcW w:w="491" w:type="dxa"/>
            <w:vMerge/>
            <w:shd w:val="clear" w:color="auto" w:fill="A6A6A6" w:themeFill="background1" w:themeFillShade="A6"/>
          </w:tcPr>
          <w:p w14:paraId="735919CE" w14:textId="77777777" w:rsidR="00B574C9" w:rsidRPr="001A6A06" w:rsidRDefault="00B574C9" w:rsidP="00CF1542">
            <w:pPr>
              <w:jc w:val="center"/>
              <w:rPr>
                <w:b/>
                <w:color w:val="FFFFFF" w:themeColor="background1"/>
              </w:rPr>
            </w:pPr>
          </w:p>
        </w:tc>
        <w:sdt>
          <w:sdtPr>
            <w:alias w:val="Affiliation"/>
            <w:tag w:val="affiliation"/>
            <w:id w:val="2012937915"/>
            <w:placeholder>
              <w:docPart w:val="D2BD88BACB8F48A3AEDFB79EDF15267A"/>
            </w:placeholder>
            <w:text/>
          </w:sdtPr>
          <w:sdtEndPr/>
          <w:sdtContent>
            <w:tc>
              <w:tcPr>
                <w:tcW w:w="8525" w:type="dxa"/>
                <w:gridSpan w:val="4"/>
              </w:tcPr>
              <w:p w14:paraId="3C3FD851" w14:textId="77777777" w:rsidR="00B574C9" w:rsidRDefault="005A6DFA" w:rsidP="005A6DFA">
                <w:r>
                  <w:t>Royal Conservatoire of Scotland</w:t>
                </w:r>
              </w:p>
            </w:tc>
          </w:sdtContent>
        </w:sdt>
      </w:tr>
    </w:tbl>
    <w:p w14:paraId="3EEA5F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CF9A89" w14:textId="77777777" w:rsidTr="00244BB0">
        <w:tc>
          <w:tcPr>
            <w:tcW w:w="9016" w:type="dxa"/>
            <w:shd w:val="clear" w:color="auto" w:fill="A6A6A6" w:themeFill="background1" w:themeFillShade="A6"/>
            <w:tcMar>
              <w:top w:w="113" w:type="dxa"/>
              <w:bottom w:w="113" w:type="dxa"/>
            </w:tcMar>
          </w:tcPr>
          <w:p w14:paraId="404D4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F4870E" w14:textId="77777777" w:rsidTr="003F0D73">
        <w:sdt>
          <w:sdtPr>
            <w:alias w:val="Article headword"/>
            <w:tag w:val="articleHeadword"/>
            <w:id w:val="-361440020"/>
            <w:placeholder>
              <w:docPart w:val="C8B6491D3600475B9E211886D1E2EC2F"/>
            </w:placeholder>
            <w:text/>
          </w:sdtPr>
          <w:sdtEndPr/>
          <w:sdtContent>
            <w:tc>
              <w:tcPr>
                <w:tcW w:w="9016" w:type="dxa"/>
                <w:tcMar>
                  <w:top w:w="113" w:type="dxa"/>
                  <w:bottom w:w="113" w:type="dxa"/>
                </w:tcMar>
              </w:tcPr>
              <w:p w14:paraId="67685E3F" w14:textId="77777777" w:rsidR="003F0D73" w:rsidRPr="00FB589A" w:rsidRDefault="00D07CB8" w:rsidP="00D07CB8">
                <w:r w:rsidRPr="00C91513">
                  <w:t xml:space="preserve">Technique de </w:t>
                </w:r>
                <w:proofErr w:type="spellStart"/>
                <w:r w:rsidRPr="00C91513">
                  <w:t>mon</w:t>
                </w:r>
                <w:proofErr w:type="spellEnd"/>
                <w:r w:rsidRPr="00C91513">
                  <w:t xml:space="preserve"> </w:t>
                </w:r>
                <w:proofErr w:type="spellStart"/>
                <w:r w:rsidRPr="00C91513">
                  <w:t>langage</w:t>
                </w:r>
                <w:proofErr w:type="spellEnd"/>
                <w:r w:rsidRPr="00C91513">
                  <w:t xml:space="preserve"> musical</w:t>
                </w:r>
              </w:p>
            </w:tc>
          </w:sdtContent>
        </w:sdt>
      </w:tr>
      <w:tr w:rsidR="00464699" w14:paraId="58B7A454" w14:textId="77777777" w:rsidTr="007821B0">
        <w:sdt>
          <w:sdtPr>
            <w:alias w:val="Variant headwords"/>
            <w:tag w:val="variantHeadwords"/>
            <w:id w:val="173464402"/>
            <w:placeholder>
              <w:docPart w:val="085D3554B0A24033B2388B15232EADEB"/>
            </w:placeholder>
            <w:showingPlcHdr/>
          </w:sdtPr>
          <w:sdtEndPr/>
          <w:sdtContent>
            <w:tc>
              <w:tcPr>
                <w:tcW w:w="9016" w:type="dxa"/>
                <w:tcMar>
                  <w:top w:w="113" w:type="dxa"/>
                  <w:bottom w:w="113" w:type="dxa"/>
                </w:tcMar>
              </w:tcPr>
              <w:p w14:paraId="24EDFAB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B9E082" w14:textId="77777777" w:rsidTr="003F0D73">
        <w:sdt>
          <w:sdtPr>
            <w:alias w:val="Abstract"/>
            <w:tag w:val="abstract"/>
            <w:id w:val="-635871867"/>
            <w:placeholder>
              <w:docPart w:val="44F51639986C456487BE122BACC97B76"/>
            </w:placeholder>
          </w:sdtPr>
          <w:sdtEndPr/>
          <w:sdtContent>
            <w:tc>
              <w:tcPr>
                <w:tcW w:w="9016" w:type="dxa"/>
                <w:tcMar>
                  <w:top w:w="113" w:type="dxa"/>
                  <w:bottom w:w="113" w:type="dxa"/>
                </w:tcMar>
              </w:tcPr>
              <w:p w14:paraId="18281BA9" w14:textId="40F9AD19" w:rsidR="00E85A05"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xml:space="preserve">] is a treatise by the French </w:t>
                </w:r>
                <w:r w:rsidR="0014454A">
                  <w:t xml:space="preserve">composer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w:t>
                </w:r>
              </w:p>
            </w:tc>
          </w:sdtContent>
        </w:sdt>
      </w:tr>
      <w:tr w:rsidR="003F0D73" w14:paraId="7BA884BC" w14:textId="77777777" w:rsidTr="003F0D73">
        <w:sdt>
          <w:sdtPr>
            <w:alias w:val="Article text"/>
            <w:tag w:val="articleText"/>
            <w:id w:val="634067588"/>
            <w:placeholder>
              <w:docPart w:val="DDB0CEAA1BEC4BD186DBB35555A46908"/>
            </w:placeholder>
          </w:sdtPr>
          <w:sdtEndPr/>
          <w:sdtContent>
            <w:tc>
              <w:tcPr>
                <w:tcW w:w="9016" w:type="dxa"/>
                <w:tcMar>
                  <w:top w:w="113" w:type="dxa"/>
                  <w:bottom w:w="113" w:type="dxa"/>
                </w:tcMar>
              </w:tcPr>
              <w:p w14:paraId="56E6CB51" w14:textId="2438F84A" w:rsidR="00D07CB8"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t>
                </w:r>
                <w:r w:rsidRPr="006D3E8D">
                  <w:rPr>
                    <w:i/>
                  </w:rPr>
                  <w:t>The Technique of My Musical Language</w:t>
                </w:r>
                <w:r>
                  <w:t>] is a treatise by the French co</w:t>
                </w:r>
                <w:r w:rsidR="0014454A">
                  <w:t xml:space="preserve">mposer Olivier </w:t>
                </w:r>
                <w:proofErr w:type="spellStart"/>
                <w:r w:rsidR="0014454A">
                  <w:t>Messiaen</w:t>
                </w:r>
                <w:proofErr w:type="spellEnd"/>
                <w:r w:rsidR="0014454A">
                  <w:t xml:space="preserve"> (1908-</w:t>
                </w:r>
                <w:r>
                  <w:t xml:space="preserve">1992), setting out some of the features of his compositional style and the processes that he had developed by the time of its publication in 1944. </w:t>
                </w:r>
                <w:r w:rsidRPr="006D3E8D">
                  <w:rPr>
                    <w:i/>
                  </w:rPr>
                  <w:t>Technique</w:t>
                </w:r>
                <w:r>
                  <w:t xml:space="preserve"> gives an insight into both the mechanics of his compositional approach, and the inspirations on which it draws, drawing copiously on examples from his own music and the music of others. These included his approach to melodic shaping (rooted in plainchant, folksongs, and certain fragments of earlier music); harmony (including the so-called </w:t>
                </w:r>
                <w:r w:rsidR="0014454A">
                  <w:t>‘</w:t>
                </w:r>
                <w:r>
                  <w:t>modes of limited transpositions</w:t>
                </w:r>
                <w:r w:rsidR="0014454A">
                  <w:t>’</w:t>
                </w:r>
                <w:r>
                  <w:t xml:space="preserve"> and various </w:t>
                </w:r>
                <w:r w:rsidR="0014454A">
                  <w:t>‘</w:t>
                </w:r>
                <w:r>
                  <w:t>special chords</w:t>
                </w:r>
                <w:r w:rsidR="0014454A">
                  <w:t>’</w:t>
                </w:r>
                <w:r>
                  <w:t xml:space="preserve">); and rhythm. There is also a preliminary discussion on birdsong that predates his sophisticated use of birdsong in the 1950s, and a </w:t>
                </w:r>
                <w:proofErr w:type="spellStart"/>
                <w:r>
                  <w:t>worklist</w:t>
                </w:r>
                <w:proofErr w:type="spellEnd"/>
                <w:r>
                  <w:t xml:space="preserve"> to 1942, indicating </w:t>
                </w:r>
                <w:r w:rsidR="0014454A">
                  <w:t>‘</w:t>
                </w:r>
                <w:r>
                  <w:t>significant</w:t>
                </w:r>
                <w:r w:rsidR="0014454A">
                  <w:t>’</w:t>
                </w:r>
                <w:r>
                  <w:t xml:space="preserve"> works.</w:t>
                </w:r>
              </w:p>
              <w:p w14:paraId="6F12D86F" w14:textId="77777777" w:rsidR="00D07CB8" w:rsidRDefault="00D07CB8" w:rsidP="00D07CB8"/>
              <w:p w14:paraId="41061DC0" w14:textId="6E47DBBC" w:rsidR="00D07CB8" w:rsidRDefault="00D07CB8" w:rsidP="00D07CB8">
                <w:r w:rsidRPr="006D3E8D">
                  <w:rPr>
                    <w:i/>
                  </w:rPr>
                  <w:t>Technique</w:t>
                </w:r>
                <w:r>
                  <w:t xml:space="preserve"> was never updated by the composer, and so does not reflect later developments. These are accounted for in the posthumously published </w:t>
                </w:r>
                <w:proofErr w:type="spellStart"/>
                <w:r w:rsidRPr="006D3E8D">
                  <w:rPr>
                    <w:i/>
                  </w:rPr>
                  <w:t>Traité</w:t>
                </w:r>
                <w:proofErr w:type="spellEnd"/>
                <w:r w:rsidRPr="006D3E8D">
                  <w:rPr>
                    <w:i/>
                  </w:rPr>
                  <w:t xml:space="preserve"> de </w:t>
                </w:r>
                <w:proofErr w:type="spellStart"/>
                <w:r w:rsidRPr="006D3E8D">
                  <w:rPr>
                    <w:i/>
                  </w:rPr>
                  <w:t>rythme</w:t>
                </w:r>
                <w:proofErr w:type="spellEnd"/>
                <w:r w:rsidRPr="006D3E8D">
                  <w:rPr>
                    <w:i/>
                  </w:rPr>
                  <w:t xml:space="preserve">, de </w:t>
                </w:r>
                <w:proofErr w:type="spellStart"/>
                <w:r w:rsidRPr="006D3E8D">
                  <w:rPr>
                    <w:i/>
                  </w:rPr>
                  <w:t>couleur</w:t>
                </w:r>
                <w:proofErr w:type="spellEnd"/>
                <w:r w:rsidRPr="006D3E8D">
                  <w:rPr>
                    <w:i/>
                  </w:rPr>
                  <w:t xml:space="preserve">, et </w:t>
                </w:r>
                <w:proofErr w:type="spellStart"/>
                <w:r w:rsidRPr="006D3E8D">
                  <w:rPr>
                    <w:i/>
                  </w:rPr>
                  <w:t>d’ornithologie</w:t>
                </w:r>
                <w:proofErr w:type="spellEnd"/>
                <w:r w:rsidR="00F6432B">
                  <w:t xml:space="preserve"> (1994-</w:t>
                </w:r>
                <w:r>
                  <w:t>2002).</w:t>
                </w:r>
              </w:p>
              <w:p w14:paraId="22B0194E" w14:textId="77777777" w:rsidR="00D07CB8" w:rsidRDefault="00D07CB8" w:rsidP="00D07CB8">
                <w:pPr>
                  <w:rPr>
                    <w:i/>
                  </w:rPr>
                </w:pPr>
              </w:p>
              <w:p w14:paraId="58C794E9" w14:textId="77777777" w:rsidR="003F0D73" w:rsidRDefault="00D07CB8" w:rsidP="00D07CB8">
                <w:r w:rsidRPr="006D3E8D">
                  <w:rPr>
                    <w:i/>
                  </w:rPr>
                  <w:t xml:space="preserve">Technique de </w:t>
                </w:r>
                <w:proofErr w:type="spellStart"/>
                <w:r w:rsidRPr="006D3E8D">
                  <w:rPr>
                    <w:i/>
                  </w:rPr>
                  <w:t>mon</w:t>
                </w:r>
                <w:proofErr w:type="spellEnd"/>
                <w:r w:rsidRPr="006D3E8D">
                  <w:rPr>
                    <w:i/>
                  </w:rPr>
                  <w:t xml:space="preserve"> </w:t>
                </w:r>
                <w:proofErr w:type="spellStart"/>
                <w:r w:rsidRPr="006D3E8D">
                  <w:rPr>
                    <w:i/>
                  </w:rPr>
                  <w:t>langage</w:t>
                </w:r>
                <w:proofErr w:type="spellEnd"/>
                <w:r w:rsidRPr="006D3E8D">
                  <w:rPr>
                    <w:i/>
                  </w:rPr>
                  <w:t xml:space="preserve"> musical</w:t>
                </w:r>
                <w:r>
                  <w:t xml:space="preserve"> was originally published by Alphonse Leduc in two volumes. It was translated into English in 1956 by John Satterfield and into German in 1966 by </w:t>
                </w:r>
                <w:proofErr w:type="spellStart"/>
                <w:r>
                  <w:t>Sieglinde</w:t>
                </w:r>
                <w:proofErr w:type="spellEnd"/>
                <w:r>
                  <w:t xml:space="preserve"> Ahrens. In 2000, Leduc produced a single-volume version.</w:t>
                </w:r>
              </w:p>
            </w:tc>
          </w:sdtContent>
        </w:sdt>
      </w:tr>
      <w:tr w:rsidR="003235A7" w14:paraId="38EC4E7B" w14:textId="77777777" w:rsidTr="003235A7">
        <w:tc>
          <w:tcPr>
            <w:tcW w:w="9016" w:type="dxa"/>
          </w:tcPr>
          <w:p w14:paraId="0AF91530" w14:textId="77777777" w:rsidR="003235A7" w:rsidRDefault="003235A7" w:rsidP="008A5B87">
            <w:r w:rsidRPr="0015114C">
              <w:rPr>
                <w:u w:val="single"/>
              </w:rPr>
              <w:t>Further reading</w:t>
            </w:r>
            <w:r>
              <w:t>:</w:t>
            </w:r>
          </w:p>
          <w:sdt>
            <w:sdtPr>
              <w:alias w:val="Further reading"/>
              <w:tag w:val="furtherReading"/>
              <w:id w:val="-1516217107"/>
              <w:placeholder>
                <w:docPart w:val="D767240C925E4655BFAAA556F2C23F63"/>
              </w:placeholder>
            </w:sdtPr>
            <w:sdtEndPr/>
            <w:sdtContent>
              <w:p w14:paraId="53FD9750" w14:textId="77777777" w:rsidR="00C91513" w:rsidRDefault="00C91513" w:rsidP="00D07CB8"/>
              <w:bookmarkStart w:id="0" w:name="_GoBack"/>
              <w:bookmarkEnd w:id="0"/>
              <w:p w14:paraId="05EB8F7C" w14:textId="42A2C3CF" w:rsidR="003235A7" w:rsidRDefault="00C91513" w:rsidP="00D07CB8">
                <w:sdt>
                  <w:sdtPr>
                    <w:id w:val="2138911364"/>
                    <w:citation/>
                  </w:sdtPr>
                  <w:sdtEndPr/>
                  <w:sdtContent>
                    <w:r w:rsidR="00D07CB8">
                      <w:fldChar w:fldCharType="begin"/>
                    </w:r>
                    <w:r w:rsidR="00D07CB8">
                      <w:rPr>
                        <w:lang w:val="en-US"/>
                      </w:rPr>
                      <w:instrText xml:space="preserve">CITATION Mes \l 1033 </w:instrText>
                    </w:r>
                    <w:r w:rsidR="00D07CB8">
                      <w:fldChar w:fldCharType="separate"/>
                    </w:r>
                    <w:r w:rsidR="00D07CB8">
                      <w:rPr>
                        <w:noProof/>
                        <w:lang w:val="en-US"/>
                      </w:rPr>
                      <w:t>(Messiaen)</w:t>
                    </w:r>
                    <w:r w:rsidR="00D07CB8">
                      <w:fldChar w:fldCharType="end"/>
                    </w:r>
                  </w:sdtContent>
                </w:sdt>
              </w:p>
            </w:sdtContent>
          </w:sdt>
        </w:tc>
      </w:tr>
    </w:tbl>
    <w:p w14:paraId="5C8B94A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8094C" w14:textId="77777777" w:rsidR="00EC3683" w:rsidRDefault="00EC3683" w:rsidP="007A0D55">
      <w:pPr>
        <w:spacing w:after="0" w:line="240" w:lineRule="auto"/>
      </w:pPr>
      <w:r>
        <w:separator/>
      </w:r>
    </w:p>
  </w:endnote>
  <w:endnote w:type="continuationSeparator" w:id="0">
    <w:p w14:paraId="12DB3612" w14:textId="77777777" w:rsidR="00EC3683" w:rsidRDefault="00EC36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1DD6B" w14:textId="77777777" w:rsidR="00EC3683" w:rsidRDefault="00EC3683" w:rsidP="007A0D55">
      <w:pPr>
        <w:spacing w:after="0" w:line="240" w:lineRule="auto"/>
      </w:pPr>
      <w:r>
        <w:separator/>
      </w:r>
    </w:p>
  </w:footnote>
  <w:footnote w:type="continuationSeparator" w:id="0">
    <w:p w14:paraId="75D8A986" w14:textId="77777777" w:rsidR="00EC3683" w:rsidRDefault="00EC36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71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1EEA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B8"/>
    <w:rsid w:val="00032559"/>
    <w:rsid w:val="00052040"/>
    <w:rsid w:val="000B25AE"/>
    <w:rsid w:val="000B55AB"/>
    <w:rsid w:val="000D24DC"/>
    <w:rsid w:val="00101B2E"/>
    <w:rsid w:val="00116FA0"/>
    <w:rsid w:val="0014454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DF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513"/>
    <w:rsid w:val="00CC586D"/>
    <w:rsid w:val="00CF1542"/>
    <w:rsid w:val="00CF3EC5"/>
    <w:rsid w:val="00D07CB8"/>
    <w:rsid w:val="00D656DA"/>
    <w:rsid w:val="00D83300"/>
    <w:rsid w:val="00DC6B48"/>
    <w:rsid w:val="00DF01B0"/>
    <w:rsid w:val="00E85A05"/>
    <w:rsid w:val="00E95829"/>
    <w:rsid w:val="00EA606C"/>
    <w:rsid w:val="00EB0C8C"/>
    <w:rsid w:val="00EB51FD"/>
    <w:rsid w:val="00EB77DB"/>
    <w:rsid w:val="00EC3683"/>
    <w:rsid w:val="00ED139F"/>
    <w:rsid w:val="00EF74F7"/>
    <w:rsid w:val="00F36937"/>
    <w:rsid w:val="00F60F53"/>
    <w:rsid w:val="00F643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7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C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99399D3FCB4126B28699C5E0684B37"/>
        <w:category>
          <w:name w:val="General"/>
          <w:gallery w:val="placeholder"/>
        </w:category>
        <w:types>
          <w:type w:val="bbPlcHdr"/>
        </w:types>
        <w:behaviors>
          <w:behavior w:val="content"/>
        </w:behaviors>
        <w:guid w:val="{5FEB61BC-B54F-46C0-92B6-BF2C16F1E5FC}"/>
      </w:docPartPr>
      <w:docPartBody>
        <w:p w:rsidR="004310B1" w:rsidRDefault="00EE6DF7">
          <w:pPr>
            <w:pStyle w:val="F099399D3FCB4126B28699C5E0684B37"/>
          </w:pPr>
          <w:r w:rsidRPr="00CC586D">
            <w:rPr>
              <w:rStyle w:val="PlaceholderText"/>
              <w:b/>
              <w:color w:val="FFFFFF" w:themeColor="background1"/>
            </w:rPr>
            <w:t>[Salutation]</w:t>
          </w:r>
        </w:p>
      </w:docPartBody>
    </w:docPart>
    <w:docPart>
      <w:docPartPr>
        <w:name w:val="01FC39AA5A0848E993AA43549F6EA797"/>
        <w:category>
          <w:name w:val="General"/>
          <w:gallery w:val="placeholder"/>
        </w:category>
        <w:types>
          <w:type w:val="bbPlcHdr"/>
        </w:types>
        <w:behaviors>
          <w:behavior w:val="content"/>
        </w:behaviors>
        <w:guid w:val="{C18BA746-5386-4814-8C31-B9398000EE53}"/>
      </w:docPartPr>
      <w:docPartBody>
        <w:p w:rsidR="004310B1" w:rsidRDefault="00EE6DF7">
          <w:pPr>
            <w:pStyle w:val="01FC39AA5A0848E993AA43549F6EA797"/>
          </w:pPr>
          <w:r>
            <w:rPr>
              <w:rStyle w:val="PlaceholderText"/>
            </w:rPr>
            <w:t>[First name]</w:t>
          </w:r>
        </w:p>
      </w:docPartBody>
    </w:docPart>
    <w:docPart>
      <w:docPartPr>
        <w:name w:val="0A6EBE7F774A4ED99D4F8FF7A502ED2D"/>
        <w:category>
          <w:name w:val="General"/>
          <w:gallery w:val="placeholder"/>
        </w:category>
        <w:types>
          <w:type w:val="bbPlcHdr"/>
        </w:types>
        <w:behaviors>
          <w:behavior w:val="content"/>
        </w:behaviors>
        <w:guid w:val="{86DB0CEB-1C68-49A6-BF63-66A5A8889069}"/>
      </w:docPartPr>
      <w:docPartBody>
        <w:p w:rsidR="004310B1" w:rsidRDefault="00EE6DF7">
          <w:pPr>
            <w:pStyle w:val="0A6EBE7F774A4ED99D4F8FF7A502ED2D"/>
          </w:pPr>
          <w:r>
            <w:rPr>
              <w:rStyle w:val="PlaceholderText"/>
            </w:rPr>
            <w:t>[Middle name]</w:t>
          </w:r>
        </w:p>
      </w:docPartBody>
    </w:docPart>
    <w:docPart>
      <w:docPartPr>
        <w:name w:val="0539611964A94F73B61477F3ECA683A6"/>
        <w:category>
          <w:name w:val="General"/>
          <w:gallery w:val="placeholder"/>
        </w:category>
        <w:types>
          <w:type w:val="bbPlcHdr"/>
        </w:types>
        <w:behaviors>
          <w:behavior w:val="content"/>
        </w:behaviors>
        <w:guid w:val="{478B8B45-6FCB-4424-AF63-73A0AF2E4D71}"/>
      </w:docPartPr>
      <w:docPartBody>
        <w:p w:rsidR="004310B1" w:rsidRDefault="00EE6DF7">
          <w:pPr>
            <w:pStyle w:val="0539611964A94F73B61477F3ECA683A6"/>
          </w:pPr>
          <w:r>
            <w:rPr>
              <w:rStyle w:val="PlaceholderText"/>
            </w:rPr>
            <w:t>[Last name]</w:t>
          </w:r>
        </w:p>
      </w:docPartBody>
    </w:docPart>
    <w:docPart>
      <w:docPartPr>
        <w:name w:val="BB8DF89E7FB140C79F6489243AA6AF2C"/>
        <w:category>
          <w:name w:val="General"/>
          <w:gallery w:val="placeholder"/>
        </w:category>
        <w:types>
          <w:type w:val="bbPlcHdr"/>
        </w:types>
        <w:behaviors>
          <w:behavior w:val="content"/>
        </w:behaviors>
        <w:guid w:val="{40DF40CD-AECA-4584-B9C6-45202DDE4ABF}"/>
      </w:docPartPr>
      <w:docPartBody>
        <w:p w:rsidR="004310B1" w:rsidRDefault="00EE6DF7">
          <w:pPr>
            <w:pStyle w:val="BB8DF89E7FB140C79F6489243AA6AF2C"/>
          </w:pPr>
          <w:r>
            <w:rPr>
              <w:rStyle w:val="PlaceholderText"/>
            </w:rPr>
            <w:t>[Enter your biography]</w:t>
          </w:r>
        </w:p>
      </w:docPartBody>
    </w:docPart>
    <w:docPart>
      <w:docPartPr>
        <w:name w:val="D2BD88BACB8F48A3AEDFB79EDF15267A"/>
        <w:category>
          <w:name w:val="General"/>
          <w:gallery w:val="placeholder"/>
        </w:category>
        <w:types>
          <w:type w:val="bbPlcHdr"/>
        </w:types>
        <w:behaviors>
          <w:behavior w:val="content"/>
        </w:behaviors>
        <w:guid w:val="{59B59568-262C-40AA-90BC-6B13DBD5E4B3}"/>
      </w:docPartPr>
      <w:docPartBody>
        <w:p w:rsidR="004310B1" w:rsidRDefault="00EE6DF7">
          <w:pPr>
            <w:pStyle w:val="D2BD88BACB8F48A3AEDFB79EDF15267A"/>
          </w:pPr>
          <w:r>
            <w:rPr>
              <w:rStyle w:val="PlaceholderText"/>
            </w:rPr>
            <w:t>[Enter the institution with which you are affiliated]</w:t>
          </w:r>
        </w:p>
      </w:docPartBody>
    </w:docPart>
    <w:docPart>
      <w:docPartPr>
        <w:name w:val="C8B6491D3600475B9E211886D1E2EC2F"/>
        <w:category>
          <w:name w:val="General"/>
          <w:gallery w:val="placeholder"/>
        </w:category>
        <w:types>
          <w:type w:val="bbPlcHdr"/>
        </w:types>
        <w:behaviors>
          <w:behavior w:val="content"/>
        </w:behaviors>
        <w:guid w:val="{B4694587-4AFE-42D9-B5CE-1A77424726DE}"/>
      </w:docPartPr>
      <w:docPartBody>
        <w:p w:rsidR="004310B1" w:rsidRDefault="00EE6DF7">
          <w:pPr>
            <w:pStyle w:val="C8B6491D3600475B9E211886D1E2EC2F"/>
          </w:pPr>
          <w:r w:rsidRPr="00EF74F7">
            <w:rPr>
              <w:b/>
              <w:color w:val="808080" w:themeColor="background1" w:themeShade="80"/>
            </w:rPr>
            <w:t>[Enter the headword for your article]</w:t>
          </w:r>
        </w:p>
      </w:docPartBody>
    </w:docPart>
    <w:docPart>
      <w:docPartPr>
        <w:name w:val="085D3554B0A24033B2388B15232EADEB"/>
        <w:category>
          <w:name w:val="General"/>
          <w:gallery w:val="placeholder"/>
        </w:category>
        <w:types>
          <w:type w:val="bbPlcHdr"/>
        </w:types>
        <w:behaviors>
          <w:behavior w:val="content"/>
        </w:behaviors>
        <w:guid w:val="{40F7F782-5F14-46EF-803A-760D12B9C540}"/>
      </w:docPartPr>
      <w:docPartBody>
        <w:p w:rsidR="004310B1" w:rsidRDefault="00EE6DF7">
          <w:pPr>
            <w:pStyle w:val="085D3554B0A24033B2388B15232EAD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F51639986C456487BE122BACC97B76"/>
        <w:category>
          <w:name w:val="General"/>
          <w:gallery w:val="placeholder"/>
        </w:category>
        <w:types>
          <w:type w:val="bbPlcHdr"/>
        </w:types>
        <w:behaviors>
          <w:behavior w:val="content"/>
        </w:behaviors>
        <w:guid w:val="{2E8E16B6-4ADA-47C6-9B30-A09B6E007521}"/>
      </w:docPartPr>
      <w:docPartBody>
        <w:p w:rsidR="004310B1" w:rsidRDefault="00EE6DF7">
          <w:pPr>
            <w:pStyle w:val="44F51639986C456487BE122BACC97B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B0CEAA1BEC4BD186DBB35555A46908"/>
        <w:category>
          <w:name w:val="General"/>
          <w:gallery w:val="placeholder"/>
        </w:category>
        <w:types>
          <w:type w:val="bbPlcHdr"/>
        </w:types>
        <w:behaviors>
          <w:behavior w:val="content"/>
        </w:behaviors>
        <w:guid w:val="{EE36E856-E2D2-45B0-9D68-4DE1E2C4E8B1}"/>
      </w:docPartPr>
      <w:docPartBody>
        <w:p w:rsidR="004310B1" w:rsidRDefault="00EE6DF7">
          <w:pPr>
            <w:pStyle w:val="DDB0CEAA1BEC4BD186DBB35555A469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7240C925E4655BFAAA556F2C23F63"/>
        <w:category>
          <w:name w:val="General"/>
          <w:gallery w:val="placeholder"/>
        </w:category>
        <w:types>
          <w:type w:val="bbPlcHdr"/>
        </w:types>
        <w:behaviors>
          <w:behavior w:val="content"/>
        </w:behaviors>
        <w:guid w:val="{8DFD0348-081F-4941-9501-8C406A5906E1}"/>
      </w:docPartPr>
      <w:docPartBody>
        <w:p w:rsidR="004310B1" w:rsidRDefault="00EE6DF7">
          <w:pPr>
            <w:pStyle w:val="D767240C925E4655BFAAA556F2C23F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DF7"/>
    <w:rsid w:val="004310B1"/>
    <w:rsid w:val="00EE6D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99399D3FCB4126B28699C5E0684B37">
    <w:name w:val="F099399D3FCB4126B28699C5E0684B37"/>
  </w:style>
  <w:style w:type="paragraph" w:customStyle="1" w:styleId="01FC39AA5A0848E993AA43549F6EA797">
    <w:name w:val="01FC39AA5A0848E993AA43549F6EA797"/>
  </w:style>
  <w:style w:type="paragraph" w:customStyle="1" w:styleId="0A6EBE7F774A4ED99D4F8FF7A502ED2D">
    <w:name w:val="0A6EBE7F774A4ED99D4F8FF7A502ED2D"/>
  </w:style>
  <w:style w:type="paragraph" w:customStyle="1" w:styleId="0539611964A94F73B61477F3ECA683A6">
    <w:name w:val="0539611964A94F73B61477F3ECA683A6"/>
  </w:style>
  <w:style w:type="paragraph" w:customStyle="1" w:styleId="BB8DF89E7FB140C79F6489243AA6AF2C">
    <w:name w:val="BB8DF89E7FB140C79F6489243AA6AF2C"/>
  </w:style>
  <w:style w:type="paragraph" w:customStyle="1" w:styleId="D2BD88BACB8F48A3AEDFB79EDF15267A">
    <w:name w:val="D2BD88BACB8F48A3AEDFB79EDF15267A"/>
  </w:style>
  <w:style w:type="paragraph" w:customStyle="1" w:styleId="C8B6491D3600475B9E211886D1E2EC2F">
    <w:name w:val="C8B6491D3600475B9E211886D1E2EC2F"/>
  </w:style>
  <w:style w:type="paragraph" w:customStyle="1" w:styleId="085D3554B0A24033B2388B15232EADEB">
    <w:name w:val="085D3554B0A24033B2388B15232EADEB"/>
  </w:style>
  <w:style w:type="paragraph" w:customStyle="1" w:styleId="44F51639986C456487BE122BACC97B76">
    <w:name w:val="44F51639986C456487BE122BACC97B76"/>
  </w:style>
  <w:style w:type="paragraph" w:customStyle="1" w:styleId="DDB0CEAA1BEC4BD186DBB35555A46908">
    <w:name w:val="DDB0CEAA1BEC4BD186DBB35555A46908"/>
  </w:style>
  <w:style w:type="paragraph" w:customStyle="1" w:styleId="D767240C925E4655BFAAA556F2C23F63">
    <w:name w:val="D767240C925E4655BFAAA556F2C23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Mes</b:Tag>
    <b:SourceType>Book</b:SourceType>
    <b:Guid>{9E40B6AD-EA25-48EF-BD31-77889B2F432E}</b:Guid>
    <b:Author>
      <b:Author>
        <b:NameList>
          <b:Person>
            <b:Last>Messiaen</b:Last>
            <b:First>O</b:First>
          </b:Person>
        </b:NameList>
      </b:Author>
    </b:Author>
    <b:Title>Technique de mon langage musical</b:Title>
    <b:Year>1944</b:Year>
    <b:City>Paris</b:City>
    <b:Publisher>Leduc</b:Publisher>
    <b:RefOrder>1</b:RefOrder>
  </b:Source>
</b:Sources>
</file>

<file path=customXml/itemProps1.xml><?xml version="1.0" encoding="utf-8"?>
<ds:datastoreItem xmlns:ds="http://schemas.openxmlformats.org/officeDocument/2006/customXml" ds:itemID="{D2823354-A177-D24E-B040-B051FA63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TotalTime>
  <Pages>1</Pages>
  <Words>313</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2014-06-30T02:56:00Z</dcterms:created>
  <dcterms:modified xsi:type="dcterms:W3CDTF">2014-08-25T03:38:00Z</dcterms:modified>
</cp:coreProperties>
</file>