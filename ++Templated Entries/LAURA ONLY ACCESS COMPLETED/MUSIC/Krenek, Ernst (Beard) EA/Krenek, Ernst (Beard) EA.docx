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B4E9A37" w:rsidR="00B574C9" w:rsidRDefault="00470ABC" w:rsidP="00470ABC">
                <w:r>
                  <w:t>Auburn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CE287CC" w:rsidR="003F0D73" w:rsidRPr="00FB589A" w:rsidRDefault="0055659E" w:rsidP="000F721C">
                <w:pPr>
                  <w:rPr>
                    <w:b/>
                  </w:rPr>
                </w:pPr>
                <w:r w:rsidRPr="00470ABC">
                  <w:t xml:space="preserve"> Ernst </w:t>
                </w:r>
                <w:proofErr w:type="spellStart"/>
                <w:r w:rsidRPr="00470ABC">
                  <w:t>Krenek</w:t>
                </w:r>
                <w:proofErr w:type="spellEnd"/>
                <w:r w:rsidRPr="00470ABC">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C11C2FD" w:rsidR="00E85A05" w:rsidRDefault="00470ABC" w:rsidP="00E85A05">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 </w:t>
                </w:r>
                <w:proofErr w:type="spellStart"/>
                <w:r>
                  <w:t>Krenek</w:t>
                </w:r>
                <w:proofErr w:type="spellEnd"/>
                <w:r>
                  <w:t xml:space="preserve"> was stylistically protean, and indebted at various points to Schubert, Mahler, Bartok, and </w:t>
                </w:r>
                <w:proofErr w:type="spellStart"/>
                <w:r>
                  <w:t>Schönberg</w:t>
                </w:r>
                <w:proofErr w:type="spellEnd"/>
                <w:r>
                  <w:t xml:space="preserve">. In 1974, Glenn Gould called </w:t>
                </w:r>
                <w:proofErr w:type="spellStart"/>
                <w:r>
                  <w:t>Krenek</w:t>
                </w:r>
                <w:proofErr w:type="spellEnd"/>
                <w:r>
                  <w:t xml:space="preserve"> ‘the most prolific major composer of our time.’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 He wrote an opera titled ‘Jonny </w:t>
                </w:r>
                <w:proofErr w:type="spellStart"/>
                <w:r>
                  <w:t>Spielt</w:t>
                </w:r>
                <w:proofErr w:type="spellEnd"/>
                <w:r>
                  <w:t xml:space="preserve"> Auf’ (1927) that mixes jazz motifs in modernist, atonal settings. </w:t>
                </w:r>
                <w:proofErr w:type="gramStart"/>
                <w:r>
                  <w:t>This work was banned by the Nazis for its reflection of African American styles</w:t>
                </w:r>
                <w:proofErr w:type="gramEnd"/>
                <w:r>
                  <w:t xml:space="preserve">. </w:t>
                </w:r>
                <w:proofErr w:type="spellStart"/>
                <w:r>
                  <w:t>Krenek’s</w:t>
                </w:r>
                <w:proofErr w:type="spellEnd"/>
                <w:r>
                  <w:t xml:space="preserve"> works of the 1920s are atonal but still melodic; he called this music of his early period ‘rich in dissonant polyphony.’ Beginning with his opera </w:t>
                </w:r>
                <w:r>
                  <w:rPr>
                    <w:i/>
                    <w:iCs/>
                  </w:rPr>
                  <w:t xml:space="preserve">Karl V </w:t>
                </w:r>
                <w:r>
                  <w:t xml:space="preserve">(1930), (which engages complex religious and political questions, presenting Karl, a sixteenth century Hapsburg Emperor, as a Hamlet-like antihero), </w:t>
                </w:r>
                <w:proofErr w:type="spellStart"/>
                <w:r>
                  <w:t>Krenek</w:t>
                </w:r>
                <w:proofErr w:type="spellEnd"/>
                <w:r>
                  <w:t xml:space="preserve"> began working in music based in twelve-tone rows, derived from the theory and works of Arnold </w:t>
                </w:r>
                <w:proofErr w:type="spellStart"/>
                <w:r>
                  <w:t>Schönberg</w:t>
                </w:r>
                <w:proofErr w:type="spellEnd"/>
                <w:r>
                  <w:t xml:space="preserve">. Throughout the rest of his career, </w:t>
                </w:r>
                <w:proofErr w:type="spellStart"/>
                <w:r>
                  <w:t>Krenek</w:t>
                </w:r>
                <w:proofErr w:type="spellEnd"/>
                <w:r>
                  <w:t xml:space="preserve"> would return to varieties of serialization, often involving twelve-tone rows, trying to exploit ‘the dialectical cohabitation of predetermination and chance’ inherent in serialism.</w:t>
                </w:r>
              </w:p>
            </w:tc>
          </w:sdtContent>
        </w:sdt>
      </w:tr>
      <w:tr w:rsidR="003F0D73" w14:paraId="63D8B75E" w14:textId="77777777" w:rsidTr="003F0D73">
        <w:tc>
          <w:tcPr>
            <w:tcW w:w="9016" w:type="dxa"/>
            <w:tcMar>
              <w:top w:w="113" w:type="dxa"/>
              <w:bottom w:w="113" w:type="dxa"/>
            </w:tcMar>
          </w:tcPr>
          <w:p w14:paraId="51D197F0" w14:textId="70BEC101" w:rsidR="00F84B49" w:rsidRDefault="00F84B49" w:rsidP="0088595D">
            <w:r>
              <w:t xml:space="preserve">File: </w:t>
            </w:r>
            <w:proofErr w:type="spellStart"/>
            <w:r>
              <w:t>krenek</w:t>
            </w:r>
            <w:proofErr w:type="spellEnd"/>
            <w:r>
              <w:t xml:space="preserve"> 1.pdf</w:t>
            </w:r>
          </w:p>
          <w:p w14:paraId="3D1C1B43" w14:textId="77777777" w:rsidR="006939CD" w:rsidRDefault="006939CD" w:rsidP="0088595D"/>
          <w:p w14:paraId="3448E9A0" w14:textId="65CB04E8"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r>
              <w:t xml:space="preserve">In 1974, Glenn Gould called </w:t>
            </w:r>
            <w:proofErr w:type="spellStart"/>
            <w:r>
              <w:t>Krenek</w:t>
            </w:r>
            <w:proofErr w:type="spellEnd"/>
            <w:r>
              <w:t xml:space="preserve"> </w:t>
            </w:r>
            <w:r w:rsidR="00DB38E0">
              <w:t>‘</w:t>
            </w:r>
            <w:r>
              <w:t>the most prolific major composer of our time.</w:t>
            </w:r>
            <w:r w:rsidR="00DB38E0">
              <w:t>’</w:t>
            </w:r>
            <w:r>
              <w:t xml:space="preserv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w:t>
            </w:r>
            <w:r w:rsidR="00DB38E0">
              <w:t xml:space="preserve">. </w:t>
            </w:r>
            <w:r>
              <w:t>He wrote an opera titled</w:t>
            </w:r>
            <w:r w:rsidR="00BC50FA">
              <w:t xml:space="preserve"> </w:t>
            </w:r>
            <w:r w:rsidR="00DB38E0">
              <w:t>‘</w:t>
            </w:r>
            <w:r w:rsidR="00BC50FA">
              <w:t xml:space="preserve">Jonny </w:t>
            </w:r>
            <w:proofErr w:type="spellStart"/>
            <w:r w:rsidR="00BC50FA">
              <w:t>Spielt</w:t>
            </w:r>
            <w:proofErr w:type="spellEnd"/>
            <w:r w:rsidR="00BC50FA">
              <w:t xml:space="preserve"> Auf</w:t>
            </w:r>
            <w:r w:rsidR="00DB38E0">
              <w:t>’</w:t>
            </w:r>
            <w:r w:rsidR="00BC50FA">
              <w:t xml:space="preserve"> (1927) that</w:t>
            </w:r>
            <w:r>
              <w:t xml:space="preserve"> mixes jazz motifs i</w:t>
            </w:r>
            <w:r w:rsidR="00724F7E">
              <w:t xml:space="preserve">n modernist, atonal settings. </w:t>
            </w:r>
            <w:proofErr w:type="gramStart"/>
            <w:r>
              <w:t>This work was banned by the Nazis for its reflect</w:t>
            </w:r>
            <w:r w:rsidR="00724F7E">
              <w:t>ion of African American styles</w:t>
            </w:r>
            <w:proofErr w:type="gramEnd"/>
            <w:r w:rsidR="00724F7E">
              <w:t>.</w:t>
            </w:r>
            <w:r>
              <w:t xml:space="preserve"> </w:t>
            </w:r>
            <w:proofErr w:type="spellStart"/>
            <w:r>
              <w:t>Krenek’s</w:t>
            </w:r>
            <w:proofErr w:type="spellEnd"/>
            <w:r>
              <w:t xml:space="preserve"> works of the 1920s are atonal but still melodic; he called this music of his early period </w:t>
            </w:r>
            <w:r w:rsidR="00DB38E0">
              <w:t>‘</w:t>
            </w:r>
            <w:r>
              <w:t>rich in dissonant polyphony.</w:t>
            </w:r>
            <w:r w:rsidR="00DB38E0">
              <w:t xml:space="preserve">’ </w:t>
            </w:r>
            <w:r>
              <w:t xml:space="preserve">Beginning with his opera </w:t>
            </w:r>
            <w:r>
              <w:rPr>
                <w:i/>
                <w:iCs/>
              </w:rPr>
              <w:t xml:space="preserve">Karl V </w:t>
            </w:r>
            <w:r>
              <w:t>(1930), (which engages complex religious and political questions, presenting Karl, a sixteenth cen</w:t>
            </w:r>
            <w:r w:rsidR="00D625C4">
              <w:t>t</w:t>
            </w:r>
            <w:r>
              <w:t xml:space="preserve">ury Hapsburg Emperor, as a Hamlet-like antihero), </w:t>
            </w:r>
            <w:proofErr w:type="spellStart"/>
            <w:r>
              <w:t>Krenek</w:t>
            </w:r>
            <w:proofErr w:type="spellEnd"/>
            <w:r>
              <w:t xml:space="preserve"> beg</w:t>
            </w:r>
            <w:r w:rsidR="00F202D0">
              <w:t>an working in music based in twelve</w:t>
            </w:r>
            <w:r w:rsidR="00724F7E">
              <w:t>-</w:t>
            </w:r>
            <w:r w:rsidR="00C52F7A">
              <w:t>tone</w:t>
            </w:r>
            <w:r>
              <w:t xml:space="preserve"> rows, derived from the theory and works of Arnold </w:t>
            </w:r>
            <w:proofErr w:type="spellStart"/>
            <w:r>
              <w:t>Schönberg</w:t>
            </w:r>
            <w:proofErr w:type="spellEnd"/>
            <w:r w:rsidR="00DB38E0">
              <w:t xml:space="preserve">. </w:t>
            </w:r>
            <w:r>
              <w:t xml:space="preserve">Throughout the rest of his career, </w:t>
            </w:r>
            <w:proofErr w:type="spellStart"/>
            <w:r>
              <w:t>Krenek</w:t>
            </w:r>
            <w:proofErr w:type="spellEnd"/>
            <w:r>
              <w:t xml:space="preserve"> would return to varieties of serial</w:t>
            </w:r>
            <w:r w:rsidR="00F202D0">
              <w:t>ization, often involving twelve</w:t>
            </w:r>
            <w:r w:rsidR="00C52F7A">
              <w:t>-tone</w:t>
            </w:r>
            <w:r>
              <w:t xml:space="preserve"> rows, trying to exploit </w:t>
            </w:r>
            <w:r w:rsidR="00DB38E0">
              <w:t>‘</w:t>
            </w:r>
            <w:r>
              <w:t>the dialectical cohabitation of predetermination and chance</w:t>
            </w:r>
            <w:r w:rsidR="00DB38E0">
              <w:t>’</w:t>
            </w:r>
            <w:r>
              <w:t xml:space="preserve"> inherent in serialism</w:t>
            </w:r>
            <w:r w:rsidR="00DB38E0">
              <w:t xml:space="preserve">. </w:t>
            </w:r>
            <w:r>
              <w:t xml:space="preserve">An especially strong example of his mid-career work in a serial mode is his Symphonic </w:t>
            </w:r>
            <w:r>
              <w:lastRenderedPageBreak/>
              <w:t>Elegy to Webern, op. 105</w:t>
            </w:r>
            <w:r w:rsidR="00DB38E0">
              <w:t xml:space="preserve">. </w:t>
            </w:r>
            <w:r>
              <w:t>A</w:t>
            </w:r>
            <w:r w:rsidR="00470ABC">
              <w:t>nother phase of his career, which began in the 1930s, can be characterised by</w:t>
            </w:r>
            <w:r>
              <w:t xml:space="preserve"> a </w:t>
            </w:r>
            <w:proofErr w:type="spellStart"/>
            <w:r>
              <w:t>neoromanticism</w:t>
            </w:r>
            <w:proofErr w:type="spellEnd"/>
            <w:r>
              <w:t xml:space="preserve"> indebted to Schubert</w:t>
            </w:r>
            <w:r w:rsidR="00DB38E0">
              <w:t xml:space="preserve">. </w:t>
            </w:r>
            <w:r>
              <w:t xml:space="preserve">Throughout </w:t>
            </w:r>
            <w:proofErr w:type="spellStart"/>
            <w:r>
              <w:t>Krenek’s</w:t>
            </w:r>
            <w:proofErr w:type="spellEnd"/>
            <w:r>
              <w:t xml:space="preserve"> post-1930 career, especially in his piano music, the melodic neoromantic and the edgy, atonal modernist often fruitfully coexist</w:t>
            </w:r>
            <w:r w:rsidR="00DB38E0">
              <w:t xml:space="preserve">.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w:t>
            </w:r>
            <w:r w:rsidR="00DB38E0">
              <w:t xml:space="preserve">. </w:t>
            </w:r>
            <w:r>
              <w:t>He occasionally integrated electronic and/or taped music into his compositions from the 1950s until the 1970s</w:t>
            </w:r>
            <w:r w:rsidR="00DB38E0">
              <w:t xml:space="preserve">.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 xml:space="preserve">own music (and incidentally of </w:t>
            </w:r>
            <w:r>
              <w:t xml:space="preserve">twentieth century music), called </w:t>
            </w:r>
            <w:r w:rsidR="00DB38E0">
              <w:t>‘</w:t>
            </w:r>
            <w:r>
              <w:t>Circling My Horizon</w:t>
            </w:r>
            <w:r w:rsidR="00DB38E0">
              <w:t>’</w:t>
            </w:r>
            <w:r>
              <w:t xml:space="preserve"> in 1974</w:t>
            </w:r>
            <w:r w:rsidR="00DB38E0">
              <w:t xml:space="preserve">. </w:t>
            </w:r>
            <w:proofErr w:type="spellStart"/>
            <w:r>
              <w:t>Krenek</w:t>
            </w:r>
            <w:proofErr w:type="spellEnd"/>
            <w:r>
              <w:t xml:space="preserve"> died in 1991.</w:t>
            </w:r>
          </w:p>
          <w:p w14:paraId="061DDFBA" w14:textId="77777777" w:rsidR="0055659E" w:rsidRDefault="0055659E" w:rsidP="0088595D"/>
          <w:p w14:paraId="6826CC74" w14:textId="337E6EE9" w:rsidR="00C95440" w:rsidRDefault="00C95440" w:rsidP="0088595D">
            <w:r>
              <w:t xml:space="preserve">File: </w:t>
            </w:r>
            <w:proofErr w:type="spellStart"/>
            <w:r>
              <w:t>Krenek</w:t>
            </w:r>
            <w:proofErr w:type="spellEnd"/>
            <w:r>
              <w:t xml:space="preserve"> 2.pdf</w:t>
            </w:r>
          </w:p>
          <w:p w14:paraId="79B08C76" w14:textId="77777777" w:rsidR="00C432D9" w:rsidRDefault="00C432D9" w:rsidP="0088595D"/>
          <w:p w14:paraId="0FEEA929" w14:textId="63A6D829" w:rsidR="0055659E" w:rsidRPr="00D1538F" w:rsidRDefault="00D1538F" w:rsidP="00470ABC">
            <w:pPr>
              <w:pStyle w:val="Heading1"/>
            </w:pPr>
            <w:r w:rsidRPr="00D1538F">
              <w:t xml:space="preserve">List of </w:t>
            </w:r>
            <w:r w:rsidR="0055659E" w:rsidRPr="00D1538F">
              <w:t>Recordings:</w:t>
            </w:r>
          </w:p>
          <w:p w14:paraId="3447CBB3" w14:textId="3A827E47" w:rsidR="00342B09" w:rsidRDefault="0055659E" w:rsidP="00470ABC">
            <w:r>
              <w:rPr>
                <w:i/>
                <w:iCs/>
              </w:rPr>
              <w:t xml:space="preserve">Chamber Music with Clarinet. </w:t>
            </w:r>
            <w:proofErr w:type="spellStart"/>
            <w:r>
              <w:t>Csaba</w:t>
            </w:r>
            <w:proofErr w:type="spellEnd"/>
            <w:r>
              <w:t xml:space="preserve"> </w:t>
            </w:r>
            <w:proofErr w:type="spellStart"/>
            <w:r>
              <w:t>Klenyán</w:t>
            </w:r>
            <w:proofErr w:type="spellEnd"/>
            <w:r w:rsidR="00DB38E0">
              <w:t xml:space="preserve">. </w:t>
            </w:r>
            <w:proofErr w:type="spellStart"/>
            <w:r>
              <w:t>Hungaroton</w:t>
            </w:r>
            <w:proofErr w:type="spellEnd"/>
            <w:r>
              <w:t xml:space="preserve"> Classic</w:t>
            </w:r>
            <w:r w:rsidR="00DB38E0">
              <w:t xml:space="preserve">. </w:t>
            </w:r>
            <w:r>
              <w:t>2006.</w:t>
            </w:r>
          </w:p>
          <w:p w14:paraId="415E6460" w14:textId="3B3340B6" w:rsidR="00342B09" w:rsidRDefault="0055659E" w:rsidP="00470ABC">
            <w:r>
              <w:rPr>
                <w:i/>
                <w:iCs/>
              </w:rPr>
              <w:t xml:space="preserve">Complete Symphonies. </w:t>
            </w:r>
            <w:r>
              <w:t xml:space="preserve">Cond. </w:t>
            </w:r>
            <w:proofErr w:type="spellStart"/>
            <w:r>
              <w:t>Alun</w:t>
            </w:r>
            <w:proofErr w:type="spellEnd"/>
            <w:r>
              <w:t xml:space="preserve"> Francis</w:t>
            </w:r>
            <w:r w:rsidR="00DB38E0">
              <w:t xml:space="preserve">. </w:t>
            </w:r>
            <w:r>
              <w:t xml:space="preserve">NDR </w:t>
            </w:r>
            <w:proofErr w:type="spellStart"/>
            <w:r>
              <w:t>Radiophilharmonie</w:t>
            </w:r>
            <w:proofErr w:type="spellEnd"/>
            <w:r>
              <w:t xml:space="preserve"> Hannover. CPO Records, 2012.</w:t>
            </w:r>
          </w:p>
          <w:p w14:paraId="5D3D8240" w14:textId="38465491" w:rsidR="00342B09" w:rsidRDefault="0055659E" w:rsidP="00470ABC">
            <w:r>
              <w:rPr>
                <w:i/>
                <w:iCs/>
              </w:rPr>
              <w:t>Karl V</w:t>
            </w:r>
            <w:r w:rsidR="00DB38E0">
              <w:rPr>
                <w:i/>
                <w:iCs/>
              </w:rPr>
              <w:t xml:space="preserve">. </w:t>
            </w:r>
            <w:r>
              <w:t xml:space="preserve">Radio </w:t>
            </w:r>
            <w:proofErr w:type="spellStart"/>
            <w:r>
              <w:t>Symphonieorchester</w:t>
            </w:r>
            <w:proofErr w:type="spellEnd"/>
            <w:r>
              <w:t xml:space="preserve"> Wien</w:t>
            </w:r>
            <w:r w:rsidR="00DB38E0">
              <w:t xml:space="preserve">. </w:t>
            </w:r>
            <w:r>
              <w:t xml:space="preserve">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1BBAC71D" w14:textId="7D271F54" w:rsidR="00342B09" w:rsidRDefault="0055659E" w:rsidP="00470ABC">
            <w:r>
              <w:rPr>
                <w:i/>
                <w:iCs/>
              </w:rPr>
              <w:t>Piano Works - 12 Variations In 3 Movements / 11 Piano Pieces / Echoes From Austria / Piano Sonata No. 7</w:t>
            </w:r>
            <w:r w:rsidR="00DB38E0">
              <w:t xml:space="preserve">. </w:t>
            </w:r>
            <w:r>
              <w:t xml:space="preserve">Till Alexander </w:t>
            </w:r>
            <w:proofErr w:type="spellStart"/>
            <w:r>
              <w:t>Korber</w:t>
            </w:r>
            <w:proofErr w:type="spellEnd"/>
            <w:r w:rsidR="00DB38E0">
              <w:t xml:space="preserve">. </w:t>
            </w:r>
            <w:r>
              <w:t>Capriccio, 2004.</w:t>
            </w:r>
          </w:p>
          <w:p w14:paraId="711D9A18" w14:textId="04D8FC4F" w:rsidR="0055659E" w:rsidRDefault="0055659E" w:rsidP="00470ABC">
            <w:r>
              <w:rPr>
                <w:i/>
                <w:iCs/>
              </w:rPr>
              <w:t>Sonata for Piano No. 3</w:t>
            </w:r>
            <w:r w:rsidR="00DB38E0">
              <w:rPr>
                <w:i/>
                <w:iCs/>
              </w:rPr>
              <w:t xml:space="preserve">. </w:t>
            </w:r>
            <w:r>
              <w:t>(</w:t>
            </w:r>
            <w:proofErr w:type="gramStart"/>
            <w:r>
              <w:t>on</w:t>
            </w:r>
            <w:proofErr w:type="gramEnd"/>
            <w:r>
              <w:t xml:space="preserve">: </w:t>
            </w:r>
            <w:r>
              <w:rPr>
                <w:i/>
                <w:iCs/>
              </w:rPr>
              <w:t xml:space="preserve">Glenn Gould Edition: Berg, </w:t>
            </w:r>
            <w:proofErr w:type="spellStart"/>
            <w:r>
              <w:rPr>
                <w:i/>
                <w:iCs/>
              </w:rPr>
              <w:t>Krenek</w:t>
            </w:r>
            <w:proofErr w:type="spellEnd"/>
            <w:r>
              <w:rPr>
                <w:i/>
                <w:iCs/>
              </w:rPr>
              <w:t>, Webern, Debussy &amp; Ravel</w:t>
            </w:r>
            <w:r>
              <w:t>). Glenn Gould</w:t>
            </w:r>
            <w:r w:rsidR="00DB38E0">
              <w:t xml:space="preserve">. </w:t>
            </w:r>
            <w:r>
              <w:t>Sony, 1995.</w:t>
            </w:r>
          </w:p>
          <w:p w14:paraId="74533889" w14:textId="13542743" w:rsidR="0055659E" w:rsidRDefault="0055659E" w:rsidP="00470ABC">
            <w:r>
              <w:rPr>
                <w:i/>
                <w:iCs/>
              </w:rPr>
              <w:t>Symphonic Elegy</w:t>
            </w:r>
            <w:r>
              <w:t xml:space="preserve">; </w:t>
            </w:r>
            <w:r>
              <w:rPr>
                <w:i/>
                <w:iCs/>
              </w:rPr>
              <w:t>Works for String Orchestra</w:t>
            </w:r>
            <w:r w:rsidR="00DB38E0">
              <w:t xml:space="preserve">. </w:t>
            </w:r>
            <w:r>
              <w:t xml:space="preserve">Cond. Ernst </w:t>
            </w:r>
            <w:proofErr w:type="spellStart"/>
            <w:r>
              <w:t>Kovacic</w:t>
            </w:r>
            <w:proofErr w:type="spellEnd"/>
            <w:r>
              <w:t xml:space="preserve">, </w:t>
            </w:r>
            <w:proofErr w:type="spellStart"/>
            <w:r>
              <w:t>Leopoldinum</w:t>
            </w:r>
            <w:proofErr w:type="spellEnd"/>
            <w:r>
              <w:t xml:space="preserve"> Orchestra. Capriccio, 2009.</w:t>
            </w:r>
            <w:bookmarkStart w:id="0" w:name="_GoBack"/>
            <w:bookmarkEnd w:id="0"/>
          </w:p>
          <w:p w14:paraId="1ED4C6BB" w14:textId="1E72F089" w:rsidR="00000B0D" w:rsidRPr="00000B0D" w:rsidRDefault="0055659E" w:rsidP="00470ABC">
            <w:r>
              <w:rPr>
                <w:i/>
                <w:iCs/>
              </w:rPr>
              <w:t xml:space="preserve">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w:t>
            </w:r>
            <w:proofErr w:type="spellStart"/>
            <w:r>
              <w:t>Marek</w:t>
            </w:r>
            <w:proofErr w:type="spellEnd"/>
            <w:r>
              <w:t xml:space="preserve"> </w:t>
            </w:r>
            <w:proofErr w:type="spellStart"/>
            <w:r>
              <w:t>Janowski</w:t>
            </w:r>
            <w:proofErr w:type="spellEnd"/>
            <w:r w:rsidR="00DB38E0">
              <w:t xml:space="preserve">. </w:t>
            </w:r>
            <w:r>
              <w:t>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lastRenderedPageBreak/>
              <w:t>Further reading</w:t>
            </w:r>
            <w:r>
              <w:t>:</w:t>
            </w:r>
          </w:p>
          <w:p w14:paraId="59CE0A02" w14:textId="333FF979" w:rsidR="008206F5" w:rsidRDefault="00470ABC" w:rsidP="00F265B4">
            <w:sdt>
              <w:sdtPr>
                <w:id w:val="-2131703997"/>
                <w:citation/>
              </w:sdtPr>
              <w:sdtEndPr/>
              <w:sdtContent>
                <w:r w:rsidR="00C432D9">
                  <w:fldChar w:fldCharType="begin"/>
                </w:r>
                <w:r w:rsidR="00C432D9">
                  <w:rPr>
                    <w:lang w:val="en-US"/>
                  </w:rPr>
                  <w:instrText xml:space="preserve"> CITATION Kre741 \l 1033 </w:instrText>
                </w:r>
                <w:r w:rsidR="00C432D9">
                  <w:fldChar w:fldCharType="separate"/>
                </w:r>
                <w:r w:rsidR="00C432D9" w:rsidRPr="00C432D9">
                  <w:rPr>
                    <w:noProof/>
                    <w:lang w:val="en-US"/>
                  </w:rPr>
                  <w:t>(Krenek)</w:t>
                </w:r>
                <w:r w:rsidR="00C432D9">
                  <w:fldChar w:fldCharType="end"/>
                </w:r>
              </w:sdtContent>
            </w:sdt>
          </w:p>
          <w:p w14:paraId="60E9E5DB" w14:textId="77777777" w:rsidR="00342B09" w:rsidRDefault="00342B09" w:rsidP="00F265B4"/>
          <w:p w14:paraId="014B768A" w14:textId="6C30B00A" w:rsidR="008206F5" w:rsidRDefault="00470ABC"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C432D9" w:rsidRPr="00C432D9">
                  <w:rPr>
                    <w:noProof/>
                    <w:lang w:val="en-US"/>
                  </w:rPr>
                  <w:t>(E. Krenek)</w:t>
                </w:r>
                <w:r w:rsidR="00C432D9">
                  <w:fldChar w:fldCharType="end"/>
                </w:r>
              </w:sdtContent>
            </w:sdt>
          </w:p>
          <w:p w14:paraId="0823E4A5" w14:textId="77777777" w:rsidR="00342B09" w:rsidRDefault="00342B09" w:rsidP="00F265B4">
            <w:pPr>
              <w:rPr>
                <w:rFonts w:cs="Candara"/>
              </w:rPr>
            </w:pPr>
          </w:p>
          <w:p w14:paraId="63759E06" w14:textId="08B950CB" w:rsidR="002A756B" w:rsidRPr="002A756B" w:rsidRDefault="00470ABC"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C432D9" w:rsidRPr="00C432D9">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42B09"/>
    <w:rsid w:val="003677B6"/>
    <w:rsid w:val="003D3579"/>
    <w:rsid w:val="003D57C0"/>
    <w:rsid w:val="003E2795"/>
    <w:rsid w:val="003F0D73"/>
    <w:rsid w:val="00462DBE"/>
    <w:rsid w:val="00464699"/>
    <w:rsid w:val="00470ABC"/>
    <w:rsid w:val="00483379"/>
    <w:rsid w:val="00487BC5"/>
    <w:rsid w:val="00496888"/>
    <w:rsid w:val="004A7476"/>
    <w:rsid w:val="004E5896"/>
    <w:rsid w:val="00513EE6"/>
    <w:rsid w:val="00522EA3"/>
    <w:rsid w:val="00534F8F"/>
    <w:rsid w:val="0055659E"/>
    <w:rsid w:val="00590035"/>
    <w:rsid w:val="005B177E"/>
    <w:rsid w:val="005B3921"/>
    <w:rsid w:val="005B5FCD"/>
    <w:rsid w:val="005F26D7"/>
    <w:rsid w:val="005F5450"/>
    <w:rsid w:val="00602F9F"/>
    <w:rsid w:val="006939CD"/>
    <w:rsid w:val="006D0412"/>
    <w:rsid w:val="00724F7E"/>
    <w:rsid w:val="007411B9"/>
    <w:rsid w:val="00780D95"/>
    <w:rsid w:val="00780DC7"/>
    <w:rsid w:val="007A0D55"/>
    <w:rsid w:val="007B3377"/>
    <w:rsid w:val="007E5F44"/>
    <w:rsid w:val="00802B84"/>
    <w:rsid w:val="008206F5"/>
    <w:rsid w:val="00821DE3"/>
    <w:rsid w:val="00846CE1"/>
    <w:rsid w:val="00853C4A"/>
    <w:rsid w:val="0088595D"/>
    <w:rsid w:val="00897586"/>
    <w:rsid w:val="008A3713"/>
    <w:rsid w:val="008A5B87"/>
    <w:rsid w:val="008E2E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27FAB"/>
    <w:rsid w:val="00C358D4"/>
    <w:rsid w:val="00C432D9"/>
    <w:rsid w:val="00C52F7A"/>
    <w:rsid w:val="00C55FAE"/>
    <w:rsid w:val="00C6296B"/>
    <w:rsid w:val="00C95440"/>
    <w:rsid w:val="00CC586D"/>
    <w:rsid w:val="00CF1542"/>
    <w:rsid w:val="00CF3EC5"/>
    <w:rsid w:val="00D1538F"/>
    <w:rsid w:val="00D625C4"/>
    <w:rsid w:val="00D656DA"/>
    <w:rsid w:val="00D83300"/>
    <w:rsid w:val="00DB38E0"/>
    <w:rsid w:val="00DC6B48"/>
    <w:rsid w:val="00DF01B0"/>
    <w:rsid w:val="00E76A27"/>
    <w:rsid w:val="00E85A05"/>
    <w:rsid w:val="00E95829"/>
    <w:rsid w:val="00EA606C"/>
    <w:rsid w:val="00EB0C8C"/>
    <w:rsid w:val="00EB51FD"/>
    <w:rsid w:val="00EB77DB"/>
    <w:rsid w:val="00ED139F"/>
    <w:rsid w:val="00EF74F7"/>
    <w:rsid w:val="00F202D0"/>
    <w:rsid w:val="00F265B4"/>
    <w:rsid w:val="00F36937"/>
    <w:rsid w:val="00F60F53"/>
    <w:rsid w:val="00F84B49"/>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Kre741</b:Tag>
    <b:SourceType>Book</b:SourceType>
    <b:Guid>{17525724-4433-A74F-AAA9-1E9C4F4D44D8}</b:Guid>
    <b:Author>
      <b:Author>
        <b:NameList>
          <b:Person>
            <b:Last>Krenek</b:Last>
            <b:First>Ernst.</b:First>
          </b:Person>
        </b:NameList>
      </b:Author>
    </b:Author>
    <b:Title>Horizons Circled: Reflections on My Music</b:Title>
    <b:Year>1974</b:Year>
    <b:Publisher>California UP</b:Publisher>
    <b:RefOrder>1</b:RefOrder>
  </b:Source>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s>
</file>

<file path=customXml/itemProps1.xml><?xml version="1.0" encoding="utf-8"?>
<ds:datastoreItem xmlns:ds="http://schemas.openxmlformats.org/officeDocument/2006/customXml" ds:itemID="{3B71823E-A84E-A140-8D8D-D1D91D03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2</Pages>
  <Words>775</Words>
  <Characters>4423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21</cp:revision>
  <dcterms:created xsi:type="dcterms:W3CDTF">2014-06-20T05:20:00Z</dcterms:created>
  <dcterms:modified xsi:type="dcterms:W3CDTF">2014-10-08T00:57:00Z</dcterms:modified>
</cp:coreProperties>
</file>