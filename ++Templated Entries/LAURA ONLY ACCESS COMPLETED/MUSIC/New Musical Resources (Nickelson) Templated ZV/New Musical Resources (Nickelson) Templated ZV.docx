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2E7F23" w14:textId="77777777" w:rsidTr="00922950">
        <w:tc>
          <w:tcPr>
            <w:tcW w:w="491" w:type="dxa"/>
            <w:vMerge w:val="restart"/>
            <w:shd w:val="clear" w:color="auto" w:fill="A6A6A6" w:themeFill="background1" w:themeFillShade="A6"/>
            <w:textDirection w:val="btLr"/>
          </w:tcPr>
          <w:p w14:paraId="3E2D4A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055D4120E4352A9DF83D974097431"/>
            </w:placeholder>
            <w:showingPlcHdr/>
            <w:dropDownList>
              <w:listItem w:displayText="Dr." w:value="Dr."/>
              <w:listItem w:displayText="Prof." w:value="Prof."/>
            </w:dropDownList>
          </w:sdtPr>
          <w:sdtEndPr/>
          <w:sdtContent>
            <w:tc>
              <w:tcPr>
                <w:tcW w:w="1259" w:type="dxa"/>
              </w:tcPr>
              <w:p w14:paraId="6A7D95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7C15708BF04235BBDCA8D0DB3BF5F9"/>
            </w:placeholder>
            <w:text/>
          </w:sdtPr>
          <w:sdtEndPr/>
          <w:sdtContent>
            <w:tc>
              <w:tcPr>
                <w:tcW w:w="2073" w:type="dxa"/>
              </w:tcPr>
              <w:p w14:paraId="6EE600B2" w14:textId="77777777" w:rsidR="00B574C9" w:rsidRDefault="00ED780A" w:rsidP="00ED780A">
                <w:r>
                  <w:t>Patrick</w:t>
                </w:r>
              </w:p>
            </w:tc>
          </w:sdtContent>
        </w:sdt>
        <w:sdt>
          <w:sdtPr>
            <w:alias w:val="Middle name"/>
            <w:tag w:val="authorMiddleName"/>
            <w:id w:val="-2076034781"/>
            <w:placeholder>
              <w:docPart w:val="A92840E9AD414FF5B7EF3DC92C51C3EB"/>
            </w:placeholder>
            <w:showingPlcHdr/>
            <w:text/>
          </w:sdtPr>
          <w:sdtEndPr/>
          <w:sdtContent>
            <w:tc>
              <w:tcPr>
                <w:tcW w:w="2551" w:type="dxa"/>
              </w:tcPr>
              <w:p w14:paraId="08B59DBC" w14:textId="77777777" w:rsidR="00B574C9" w:rsidRDefault="00B574C9" w:rsidP="00922950">
                <w:r>
                  <w:rPr>
                    <w:rStyle w:val="PlaceholderText"/>
                  </w:rPr>
                  <w:t>[Middle name]</w:t>
                </w:r>
              </w:p>
            </w:tc>
          </w:sdtContent>
        </w:sdt>
        <w:sdt>
          <w:sdtPr>
            <w:alias w:val="Last name"/>
            <w:tag w:val="authorLastName"/>
            <w:id w:val="-1088529830"/>
            <w:placeholder>
              <w:docPart w:val="ECF6E85938544AACBC8B179637A389ED"/>
            </w:placeholder>
            <w:text/>
          </w:sdtPr>
          <w:sdtEndPr/>
          <w:sdtContent>
            <w:tc>
              <w:tcPr>
                <w:tcW w:w="2642" w:type="dxa"/>
              </w:tcPr>
              <w:p w14:paraId="3A70EC85" w14:textId="77777777" w:rsidR="00B574C9" w:rsidRDefault="00ED780A" w:rsidP="00ED780A">
                <w:proofErr w:type="spellStart"/>
                <w:r>
                  <w:t>Nickelson</w:t>
                </w:r>
                <w:proofErr w:type="spellEnd"/>
              </w:p>
            </w:tc>
          </w:sdtContent>
        </w:sdt>
      </w:tr>
      <w:tr w:rsidR="00B574C9" w14:paraId="1B5412CC" w14:textId="77777777" w:rsidTr="001A6A06">
        <w:trPr>
          <w:trHeight w:val="986"/>
        </w:trPr>
        <w:tc>
          <w:tcPr>
            <w:tcW w:w="491" w:type="dxa"/>
            <w:vMerge/>
            <w:shd w:val="clear" w:color="auto" w:fill="A6A6A6" w:themeFill="background1" w:themeFillShade="A6"/>
          </w:tcPr>
          <w:p w14:paraId="27D02CDF" w14:textId="77777777" w:rsidR="00B574C9" w:rsidRPr="001A6A06" w:rsidRDefault="00B574C9" w:rsidP="00CF1542">
            <w:pPr>
              <w:jc w:val="center"/>
              <w:rPr>
                <w:b/>
                <w:color w:val="FFFFFF" w:themeColor="background1"/>
              </w:rPr>
            </w:pPr>
          </w:p>
        </w:tc>
        <w:sdt>
          <w:sdtPr>
            <w:alias w:val="Biography"/>
            <w:tag w:val="authorBiography"/>
            <w:id w:val="938807824"/>
            <w:placeholder>
              <w:docPart w:val="E31F002A5C434A7E9D5E088CD090C051"/>
            </w:placeholder>
            <w:showingPlcHdr/>
          </w:sdtPr>
          <w:sdtEndPr/>
          <w:sdtContent>
            <w:tc>
              <w:tcPr>
                <w:tcW w:w="8525" w:type="dxa"/>
                <w:gridSpan w:val="4"/>
              </w:tcPr>
              <w:p w14:paraId="7856219A" w14:textId="77777777" w:rsidR="00B574C9" w:rsidRDefault="00B574C9" w:rsidP="00922950">
                <w:r>
                  <w:rPr>
                    <w:rStyle w:val="PlaceholderText"/>
                  </w:rPr>
                  <w:t>[Enter your biography]</w:t>
                </w:r>
              </w:p>
            </w:tc>
          </w:sdtContent>
        </w:sdt>
      </w:tr>
      <w:tr w:rsidR="00B574C9" w14:paraId="2D5E8FB2" w14:textId="77777777" w:rsidTr="001A6A06">
        <w:trPr>
          <w:trHeight w:val="986"/>
        </w:trPr>
        <w:tc>
          <w:tcPr>
            <w:tcW w:w="491" w:type="dxa"/>
            <w:vMerge/>
            <w:shd w:val="clear" w:color="auto" w:fill="A6A6A6" w:themeFill="background1" w:themeFillShade="A6"/>
          </w:tcPr>
          <w:p w14:paraId="0361EDB6" w14:textId="77777777" w:rsidR="00B574C9" w:rsidRPr="001A6A06" w:rsidRDefault="00B574C9" w:rsidP="00CF1542">
            <w:pPr>
              <w:jc w:val="center"/>
              <w:rPr>
                <w:b/>
                <w:color w:val="FFFFFF" w:themeColor="background1"/>
              </w:rPr>
            </w:pPr>
          </w:p>
        </w:tc>
        <w:sdt>
          <w:sdtPr>
            <w:alias w:val="Affiliation"/>
            <w:tag w:val="affiliation"/>
            <w:id w:val="2012937915"/>
            <w:placeholder>
              <w:docPart w:val="5689EC4F3F374B53909D9E2F95844691"/>
            </w:placeholder>
            <w:text/>
          </w:sdtPr>
          <w:sdtEndPr/>
          <w:sdtContent>
            <w:tc>
              <w:tcPr>
                <w:tcW w:w="8525" w:type="dxa"/>
                <w:gridSpan w:val="4"/>
              </w:tcPr>
              <w:p w14:paraId="5EE90B2C" w14:textId="77777777" w:rsidR="00B574C9" w:rsidRDefault="00061B72" w:rsidP="00061B72">
                <w:r>
                  <w:t>University of Toronto</w:t>
                </w:r>
              </w:p>
            </w:tc>
          </w:sdtContent>
        </w:sdt>
      </w:tr>
    </w:tbl>
    <w:p w14:paraId="1FBB6B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45B43" w14:textId="77777777" w:rsidTr="00244BB0">
        <w:tc>
          <w:tcPr>
            <w:tcW w:w="9016" w:type="dxa"/>
            <w:shd w:val="clear" w:color="auto" w:fill="A6A6A6" w:themeFill="background1" w:themeFillShade="A6"/>
            <w:tcMar>
              <w:top w:w="113" w:type="dxa"/>
              <w:bottom w:w="113" w:type="dxa"/>
            </w:tcMar>
          </w:tcPr>
          <w:p w14:paraId="740654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A309CB" w14:textId="77777777" w:rsidTr="003F0D73">
        <w:sdt>
          <w:sdtPr>
            <w:alias w:val="Article headword"/>
            <w:tag w:val="articleHeadword"/>
            <w:id w:val="-361440020"/>
            <w:placeholder>
              <w:docPart w:val="20617A8C87AA4FD7A6BBB2903F482F92"/>
            </w:placeholder>
            <w:text/>
          </w:sdtPr>
          <w:sdtEndPr/>
          <w:sdtContent>
            <w:tc>
              <w:tcPr>
                <w:tcW w:w="9016" w:type="dxa"/>
                <w:tcMar>
                  <w:top w:w="113" w:type="dxa"/>
                  <w:bottom w:w="113" w:type="dxa"/>
                </w:tcMar>
              </w:tcPr>
              <w:p w14:paraId="208DEBFD" w14:textId="77777777" w:rsidR="003F0D73" w:rsidRPr="00FB589A" w:rsidRDefault="00ED780A" w:rsidP="00ED780A">
                <w:pPr>
                  <w:rPr>
                    <w:b/>
                  </w:rPr>
                </w:pPr>
                <w:r w:rsidRPr="00A175ED">
                  <w:t>New Musical Resources</w:t>
                </w:r>
              </w:p>
            </w:tc>
          </w:sdtContent>
        </w:sdt>
      </w:tr>
      <w:tr w:rsidR="00464699" w14:paraId="393AD81C" w14:textId="77777777" w:rsidTr="007821B0">
        <w:sdt>
          <w:sdtPr>
            <w:alias w:val="Variant headwords"/>
            <w:tag w:val="variantHeadwords"/>
            <w:id w:val="173464402"/>
            <w:placeholder>
              <w:docPart w:val="27EDFBC8C622487699BD332621772063"/>
            </w:placeholder>
            <w:showingPlcHdr/>
          </w:sdtPr>
          <w:sdtEndPr/>
          <w:sdtContent>
            <w:tc>
              <w:tcPr>
                <w:tcW w:w="9016" w:type="dxa"/>
                <w:tcMar>
                  <w:top w:w="113" w:type="dxa"/>
                  <w:bottom w:w="113" w:type="dxa"/>
                </w:tcMar>
              </w:tcPr>
              <w:p w14:paraId="2CBBBC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8D3176" w14:textId="77777777" w:rsidTr="003F0D73">
        <w:sdt>
          <w:sdtPr>
            <w:alias w:val="Abstract"/>
            <w:tag w:val="abstract"/>
            <w:id w:val="-635871867"/>
            <w:placeholder>
              <w:docPart w:val="00EA0D567E134C9BA98FC0341979DF8F"/>
            </w:placeholder>
          </w:sdtPr>
          <w:sdtEndPr/>
          <w:sdtContent>
            <w:tc>
              <w:tcPr>
                <w:tcW w:w="9016" w:type="dxa"/>
                <w:tcMar>
                  <w:top w:w="113" w:type="dxa"/>
                  <w:bottom w:w="113" w:type="dxa"/>
                </w:tcMar>
              </w:tcPr>
              <w:p w14:paraId="218175B4" w14:textId="13A25E5B" w:rsidR="00E85A05" w:rsidRDefault="00671A66" w:rsidP="00671A66">
                <w:r w:rsidRPr="00061B72">
                  <w:rPr>
                    <w:i/>
                  </w:rPr>
                  <w:t>New Musical Resources</w:t>
                </w:r>
                <w:r w:rsidRPr="00ED780A">
                  <w:t xml:space="preserve"> is a book writ</w:t>
                </w:r>
                <w:r>
                  <w:t xml:space="preserve">ten by Henry </w:t>
                </w:r>
                <w:proofErr w:type="spellStart"/>
                <w:r>
                  <w:t>Cowell</w:t>
                </w:r>
                <w:proofErr w:type="spellEnd"/>
                <w:r>
                  <w:t xml:space="preserve"> in 1919,</w:t>
                </w:r>
                <w:r w:rsidRPr="00ED780A">
                  <w:t xml:space="preserve"> unpublished until 1930. In it, </w:t>
                </w:r>
                <w:proofErr w:type="spellStart"/>
                <w:r w:rsidRPr="00ED780A">
                  <w:t>Cowell</w:t>
                </w:r>
                <w:proofErr w:type="spellEnd"/>
                <w:r w:rsidRPr="00ED780A">
                  <w:t xml:space="preserve"> proposes a theory of musical relativity in which pitch, rhythm, and the progress of music history are grounded th</w:t>
                </w:r>
                <w:bookmarkStart w:id="0" w:name="_GoBack"/>
                <w:bookmarkEnd w:id="0"/>
                <w:r w:rsidRPr="00ED780A">
                  <w:t xml:space="preserve">rough reference to the structure of the overtone series: the </w:t>
                </w:r>
                <w:r>
                  <w:t>‘</w:t>
                </w:r>
                <w:r w:rsidRPr="00ED780A">
                  <w:t>living essence from which musicality springs.</w:t>
                </w:r>
                <w:r>
                  <w:t>’</w:t>
                </w:r>
                <w:r w:rsidRPr="00ED780A">
                  <w:t xml:space="preserve"> Ethnomusicologist Charles Seeger encouraged a young </w:t>
                </w:r>
                <w:proofErr w:type="spellStart"/>
                <w:r w:rsidRPr="00ED780A">
                  <w:t>Cowell</w:t>
                </w:r>
                <w:proofErr w:type="spellEnd"/>
                <w:r w:rsidRPr="00ED780A">
                  <w:t xml:space="preserve"> to rationalize the compositional tools he had been developing, which ultimately led to the creation of this book.</w:t>
                </w:r>
                <w:r w:rsidRPr="00ED780A">
                  <w:br/>
                </w:r>
                <w:r w:rsidRPr="00ED780A">
                  <w:br/>
                  <w:t xml:space="preserve">In the book’s first section, </w:t>
                </w:r>
                <w:proofErr w:type="spellStart"/>
                <w:r w:rsidRPr="00ED780A">
                  <w:t>Cowell</w:t>
                </w:r>
                <w:proofErr w:type="spellEnd"/>
                <w:r w:rsidRPr="00ED780A">
                  <w:t xml:space="preserve"> presents the development of Western harmony as progressive upward movement through the overtone series. He suggests the continuation of this same logic into chords based on the ratios beyond the minor seconds he was using to create </w:t>
                </w:r>
                <w:r>
                  <w:t>‘</w:t>
                </w:r>
                <w:r w:rsidRPr="00ED780A">
                  <w:t>cluster chords.</w:t>
                </w:r>
                <w:r>
                  <w:t>’</w:t>
                </w:r>
                <w:r w:rsidRPr="00ED780A">
                  <w:t xml:space="preserve"> His rhythm chapter proposes the whole-note as the basic unit of time, encouraging division beyond the standard multiples of two into the next n</w:t>
                </w:r>
                <w:r>
                  <w:t xml:space="preserve">umbers in the harmonic series — </w:t>
                </w:r>
                <w:r w:rsidRPr="00ED780A">
                  <w:t>creating third-notes, fifth notes, etc. This method enables the composition of rhythmic patterns that rely on the same ratios as are present between various melodic and harmonic inter</w:t>
                </w:r>
                <w:r>
                  <w:t xml:space="preserve">vals. Many American composers — </w:t>
                </w:r>
                <w:r w:rsidRPr="00ED780A">
                  <w:t xml:space="preserve">notably </w:t>
                </w:r>
                <w:r>
                  <w:t xml:space="preserve">Conlon </w:t>
                </w:r>
                <w:proofErr w:type="spellStart"/>
                <w:r>
                  <w:t>Nancarrow</w:t>
                </w:r>
                <w:proofErr w:type="spellEnd"/>
                <w:r>
                  <w:t xml:space="preserve"> — </w:t>
                </w:r>
                <w:r w:rsidRPr="00ED780A">
                  <w:t xml:space="preserve">have utilized </w:t>
                </w:r>
                <w:proofErr w:type="spellStart"/>
                <w:r w:rsidRPr="00ED780A">
                  <w:t>Cowell’s</w:t>
                </w:r>
                <w:proofErr w:type="spellEnd"/>
                <w:r w:rsidRPr="00ED780A">
                  <w:t xml:space="preserve"> concepts, </w:t>
                </w:r>
                <w:r>
                  <w:t>which predate</w:t>
                </w:r>
                <w:r w:rsidRPr="00ED780A">
                  <w:t xml:space="preserve"> the development of similar ideas in integral serialism</w:t>
                </w:r>
                <w:r>
                  <w:t xml:space="preserve"> by several decades</w:t>
                </w:r>
                <w:r w:rsidRPr="00ED780A">
                  <w:t>.</w:t>
                </w:r>
              </w:p>
            </w:tc>
          </w:sdtContent>
        </w:sdt>
      </w:tr>
      <w:tr w:rsidR="003F0D73" w14:paraId="5BAFCEA1" w14:textId="77777777" w:rsidTr="003F0D73">
        <w:sdt>
          <w:sdtPr>
            <w:alias w:val="Article text"/>
            <w:tag w:val="articleText"/>
            <w:id w:val="634067588"/>
            <w:placeholder>
              <w:docPart w:val="43C0D7CA05004855A3B1D87C0464AF39"/>
            </w:placeholder>
          </w:sdtPr>
          <w:sdtEndPr/>
          <w:sdtContent>
            <w:tc>
              <w:tcPr>
                <w:tcW w:w="9016" w:type="dxa"/>
                <w:tcMar>
                  <w:top w:w="113" w:type="dxa"/>
                  <w:bottom w:w="113" w:type="dxa"/>
                </w:tcMar>
              </w:tcPr>
              <w:p w14:paraId="09AF691E" w14:textId="77777777" w:rsidR="00ED780A" w:rsidRDefault="00ED780A" w:rsidP="00ED780A">
                <w:r>
                  <w:t>File: first_edition_nmr.jpg</w:t>
                </w:r>
              </w:p>
              <w:p w14:paraId="29605115" w14:textId="77777777" w:rsidR="00ED780A" w:rsidRDefault="00ED780A" w:rsidP="00ED780A"/>
              <w:p w14:paraId="6F135A68" w14:textId="77777777" w:rsidR="00ED780A" w:rsidRDefault="00ED780A" w:rsidP="00ED780A">
                <w:r w:rsidRPr="00061B72">
                  <w:rPr>
                    <w:i/>
                  </w:rPr>
                  <w:t>New Musical Resources</w:t>
                </w:r>
                <w:r w:rsidRPr="00ED780A">
                  <w:t xml:space="preserve"> is a book writ</w:t>
                </w:r>
                <w:r w:rsidR="00061B72">
                  <w:t xml:space="preserve">ten by Henry </w:t>
                </w:r>
                <w:proofErr w:type="spellStart"/>
                <w:r w:rsidR="00061B72">
                  <w:t>Cowell</w:t>
                </w:r>
                <w:proofErr w:type="spellEnd"/>
                <w:r w:rsidR="00061B72">
                  <w:t xml:space="preserve"> in 1919,</w:t>
                </w:r>
                <w:r w:rsidRPr="00ED780A">
                  <w:t xml:space="preserve"> unpublished until 1930. In it, </w:t>
                </w:r>
                <w:proofErr w:type="spellStart"/>
                <w:r w:rsidRPr="00ED780A">
                  <w:t>Cowell</w:t>
                </w:r>
                <w:proofErr w:type="spellEnd"/>
                <w:r w:rsidRPr="00ED780A">
                  <w:t xml:space="preserve"> proposes a theory of musical relativity in which pitch, rhythm, and the progress of music history are grounded through reference to the structure of the overtone series: the </w:t>
                </w:r>
                <w:r w:rsidR="00061B72">
                  <w:t>‘</w:t>
                </w:r>
                <w:r w:rsidRPr="00ED780A">
                  <w:t>living essence from which musicality springs.</w:t>
                </w:r>
                <w:r w:rsidR="00061B72">
                  <w:t>’</w:t>
                </w:r>
                <w:r w:rsidRPr="00ED780A">
                  <w:t xml:space="preserve"> Ethnomusicologist Charles Seeger encouraged a young </w:t>
                </w:r>
                <w:proofErr w:type="spellStart"/>
                <w:r w:rsidRPr="00ED780A">
                  <w:t>Cowell</w:t>
                </w:r>
                <w:proofErr w:type="spellEnd"/>
                <w:r w:rsidRPr="00ED780A">
                  <w:t xml:space="preserve"> to rationalize the compositional tools he had been developing, which ultimately led to the creation of this book.</w:t>
                </w:r>
              </w:p>
              <w:p w14:paraId="5480486F" w14:textId="77777777" w:rsidR="00ED780A" w:rsidRDefault="00ED780A" w:rsidP="00ED780A"/>
              <w:p w14:paraId="1A5F78F3" w14:textId="532D7CB1" w:rsidR="003F0D73" w:rsidRDefault="00ED780A" w:rsidP="00C27FAB">
                <w:r>
                  <w:t>File: nmr_notation.jpg</w:t>
                </w:r>
                <w:r w:rsidRPr="00ED780A">
                  <w:br/>
                </w:r>
                <w:r w:rsidRPr="00ED780A">
                  <w:br/>
                  <w:t xml:space="preserve">In the book’s first section, </w:t>
                </w:r>
                <w:proofErr w:type="spellStart"/>
                <w:r w:rsidRPr="00ED780A">
                  <w:t>Cowell</w:t>
                </w:r>
                <w:proofErr w:type="spellEnd"/>
                <w:r w:rsidRPr="00ED780A">
                  <w:t xml:space="preserve"> presents the development of Western harmony as progressive upward movement through the overtone series. He suggests the continuation of this same logic into chords based on the ratios beyond the minor seconds he was using to create </w:t>
                </w:r>
                <w:r w:rsidR="00061B72">
                  <w:t>‘</w:t>
                </w:r>
                <w:r w:rsidRPr="00ED780A">
                  <w:t>cluster chords.</w:t>
                </w:r>
                <w:r w:rsidR="00061B72">
                  <w:t>’</w:t>
                </w:r>
                <w:r w:rsidRPr="00ED780A">
                  <w:t xml:space="preserve"> His rhythm chapter proposes the whole-note as the basic unit of time, encouraging division beyond the standard multiples of two into the next n</w:t>
                </w:r>
                <w:r w:rsidR="001958B4">
                  <w:t xml:space="preserve">umbers in the harmonic series — </w:t>
                </w:r>
                <w:r w:rsidRPr="00ED780A">
                  <w:t>creating third-notes, fifth notes, etc. This method enables the composition of rhythmic patterns that rely on the same ratios as are present between various melodic and harmonic inter</w:t>
                </w:r>
                <w:r w:rsidR="001958B4">
                  <w:t xml:space="preserve">vals. Many </w:t>
                </w:r>
                <w:r w:rsidR="001958B4">
                  <w:lastRenderedPageBreak/>
                  <w:t xml:space="preserve">American composers — </w:t>
                </w:r>
                <w:r w:rsidRPr="00ED780A">
                  <w:t xml:space="preserve">notably </w:t>
                </w:r>
                <w:r w:rsidR="001958B4">
                  <w:t xml:space="preserve">Conlon </w:t>
                </w:r>
                <w:proofErr w:type="spellStart"/>
                <w:r w:rsidR="001958B4">
                  <w:t>Nancarrow</w:t>
                </w:r>
                <w:proofErr w:type="spellEnd"/>
                <w:r w:rsidR="001958B4">
                  <w:t xml:space="preserve"> — </w:t>
                </w:r>
                <w:r w:rsidRPr="00ED780A">
                  <w:t xml:space="preserve">have utilized </w:t>
                </w:r>
                <w:proofErr w:type="spellStart"/>
                <w:r w:rsidRPr="00ED780A">
                  <w:t>Cowell’s</w:t>
                </w:r>
                <w:proofErr w:type="spellEnd"/>
                <w:r w:rsidRPr="00ED780A">
                  <w:t xml:space="preserve"> concepts, </w:t>
                </w:r>
                <w:r w:rsidR="004654D9">
                  <w:t>which predate</w:t>
                </w:r>
                <w:r w:rsidRPr="00ED780A">
                  <w:t xml:space="preserve"> the development of similar ideas in integral serialism</w:t>
                </w:r>
                <w:r w:rsidR="004654D9">
                  <w:t xml:space="preserve"> by several decades</w:t>
                </w:r>
                <w:r w:rsidRPr="00ED780A">
                  <w:t>.</w:t>
                </w:r>
                <w:r>
                  <w:t xml:space="preserve"> </w:t>
                </w:r>
              </w:p>
            </w:tc>
          </w:sdtContent>
        </w:sdt>
      </w:tr>
      <w:tr w:rsidR="003235A7" w14:paraId="07A593B2" w14:textId="77777777" w:rsidTr="003235A7">
        <w:tc>
          <w:tcPr>
            <w:tcW w:w="9016" w:type="dxa"/>
          </w:tcPr>
          <w:p w14:paraId="0296D3D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AE1D3DD16C4657835D06FD561FA5DF"/>
              </w:placeholder>
              <w:showingPlcHdr/>
            </w:sdtPr>
            <w:sdtEndPr/>
            <w:sdtContent>
              <w:p w14:paraId="6F4A121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61FBDD9" w14:textId="77777777" w:rsidR="00C27FAB" w:rsidRPr="00F36937" w:rsidRDefault="00C27FAB" w:rsidP="00B33145"/>
    <w:sectPr w:rsidR="00C27FAB" w:rsidRPr="00F36937" w:rsidSect="003030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DF958" w14:textId="77777777" w:rsidR="005C47AB" w:rsidRDefault="005C47AB" w:rsidP="007A0D55">
      <w:pPr>
        <w:spacing w:after="0" w:line="240" w:lineRule="auto"/>
      </w:pPr>
      <w:r>
        <w:separator/>
      </w:r>
    </w:p>
  </w:endnote>
  <w:endnote w:type="continuationSeparator" w:id="0">
    <w:p w14:paraId="643462B5" w14:textId="77777777" w:rsidR="005C47AB" w:rsidRDefault="005C47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311C9" w14:textId="77777777" w:rsidR="005C47AB" w:rsidRDefault="005C47AB" w:rsidP="007A0D55">
      <w:pPr>
        <w:spacing w:after="0" w:line="240" w:lineRule="auto"/>
      </w:pPr>
      <w:r>
        <w:separator/>
      </w:r>
    </w:p>
  </w:footnote>
  <w:footnote w:type="continuationSeparator" w:id="0">
    <w:p w14:paraId="321B25E7" w14:textId="77777777" w:rsidR="005C47AB" w:rsidRDefault="005C47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6B87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5ECFD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47AB"/>
    <w:rsid w:val="00032559"/>
    <w:rsid w:val="00052040"/>
    <w:rsid w:val="00061B72"/>
    <w:rsid w:val="000B25AE"/>
    <w:rsid w:val="000B55AB"/>
    <w:rsid w:val="000D24DC"/>
    <w:rsid w:val="00101B2E"/>
    <w:rsid w:val="00116FA0"/>
    <w:rsid w:val="0015114C"/>
    <w:rsid w:val="001958B4"/>
    <w:rsid w:val="001A21F3"/>
    <w:rsid w:val="001A2537"/>
    <w:rsid w:val="001A6A06"/>
    <w:rsid w:val="00210C03"/>
    <w:rsid w:val="002162E2"/>
    <w:rsid w:val="00225C5A"/>
    <w:rsid w:val="00230B10"/>
    <w:rsid w:val="00234353"/>
    <w:rsid w:val="00244BB0"/>
    <w:rsid w:val="002A0A0D"/>
    <w:rsid w:val="002B0B37"/>
    <w:rsid w:val="00303050"/>
    <w:rsid w:val="0030662D"/>
    <w:rsid w:val="003235A7"/>
    <w:rsid w:val="00340007"/>
    <w:rsid w:val="003677B6"/>
    <w:rsid w:val="003D3579"/>
    <w:rsid w:val="003E2795"/>
    <w:rsid w:val="003F0D73"/>
    <w:rsid w:val="00462DBE"/>
    <w:rsid w:val="00464699"/>
    <w:rsid w:val="004654D9"/>
    <w:rsid w:val="00483379"/>
    <w:rsid w:val="00487BC5"/>
    <w:rsid w:val="00496888"/>
    <w:rsid w:val="004A7476"/>
    <w:rsid w:val="004E5896"/>
    <w:rsid w:val="00513EE6"/>
    <w:rsid w:val="00534F8F"/>
    <w:rsid w:val="00590035"/>
    <w:rsid w:val="005B177E"/>
    <w:rsid w:val="005B3921"/>
    <w:rsid w:val="005C47AB"/>
    <w:rsid w:val="005F26D7"/>
    <w:rsid w:val="005F5450"/>
    <w:rsid w:val="00671A6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75E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80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0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0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055D4120E4352A9DF83D974097431"/>
        <w:category>
          <w:name w:val="General"/>
          <w:gallery w:val="placeholder"/>
        </w:category>
        <w:types>
          <w:type w:val="bbPlcHdr"/>
        </w:types>
        <w:behaviors>
          <w:behavior w:val="content"/>
        </w:behaviors>
        <w:guid w:val="{EECA2A24-6066-4280-BFB0-8CCF59E87596}"/>
      </w:docPartPr>
      <w:docPartBody>
        <w:p w:rsidR="009B7462" w:rsidRDefault="00FF608B">
          <w:pPr>
            <w:pStyle w:val="5FD055D4120E4352A9DF83D974097431"/>
          </w:pPr>
          <w:r w:rsidRPr="00CC586D">
            <w:rPr>
              <w:rStyle w:val="PlaceholderText"/>
              <w:b/>
              <w:color w:val="FFFFFF" w:themeColor="background1"/>
            </w:rPr>
            <w:t>[Salutation]</w:t>
          </w:r>
        </w:p>
      </w:docPartBody>
    </w:docPart>
    <w:docPart>
      <w:docPartPr>
        <w:name w:val="F37C15708BF04235BBDCA8D0DB3BF5F9"/>
        <w:category>
          <w:name w:val="General"/>
          <w:gallery w:val="placeholder"/>
        </w:category>
        <w:types>
          <w:type w:val="bbPlcHdr"/>
        </w:types>
        <w:behaviors>
          <w:behavior w:val="content"/>
        </w:behaviors>
        <w:guid w:val="{8F81CCE6-544E-4101-A06C-E8DC1B4D6C8C}"/>
      </w:docPartPr>
      <w:docPartBody>
        <w:p w:rsidR="009B7462" w:rsidRDefault="00FF608B">
          <w:pPr>
            <w:pStyle w:val="F37C15708BF04235BBDCA8D0DB3BF5F9"/>
          </w:pPr>
          <w:r>
            <w:rPr>
              <w:rStyle w:val="PlaceholderText"/>
            </w:rPr>
            <w:t>[First name]</w:t>
          </w:r>
        </w:p>
      </w:docPartBody>
    </w:docPart>
    <w:docPart>
      <w:docPartPr>
        <w:name w:val="A92840E9AD414FF5B7EF3DC92C51C3EB"/>
        <w:category>
          <w:name w:val="General"/>
          <w:gallery w:val="placeholder"/>
        </w:category>
        <w:types>
          <w:type w:val="bbPlcHdr"/>
        </w:types>
        <w:behaviors>
          <w:behavior w:val="content"/>
        </w:behaviors>
        <w:guid w:val="{7F35774A-6ACC-4E67-B364-224B7B3979A4}"/>
      </w:docPartPr>
      <w:docPartBody>
        <w:p w:rsidR="009B7462" w:rsidRDefault="00FF608B">
          <w:pPr>
            <w:pStyle w:val="A92840E9AD414FF5B7EF3DC92C51C3EB"/>
          </w:pPr>
          <w:r>
            <w:rPr>
              <w:rStyle w:val="PlaceholderText"/>
            </w:rPr>
            <w:t>[Middle name]</w:t>
          </w:r>
        </w:p>
      </w:docPartBody>
    </w:docPart>
    <w:docPart>
      <w:docPartPr>
        <w:name w:val="ECF6E85938544AACBC8B179637A389ED"/>
        <w:category>
          <w:name w:val="General"/>
          <w:gallery w:val="placeholder"/>
        </w:category>
        <w:types>
          <w:type w:val="bbPlcHdr"/>
        </w:types>
        <w:behaviors>
          <w:behavior w:val="content"/>
        </w:behaviors>
        <w:guid w:val="{32D70EDE-7D5A-4013-B287-D5C75184C10D}"/>
      </w:docPartPr>
      <w:docPartBody>
        <w:p w:rsidR="009B7462" w:rsidRDefault="00FF608B">
          <w:pPr>
            <w:pStyle w:val="ECF6E85938544AACBC8B179637A389ED"/>
          </w:pPr>
          <w:r>
            <w:rPr>
              <w:rStyle w:val="PlaceholderText"/>
            </w:rPr>
            <w:t>[Last name]</w:t>
          </w:r>
        </w:p>
      </w:docPartBody>
    </w:docPart>
    <w:docPart>
      <w:docPartPr>
        <w:name w:val="E31F002A5C434A7E9D5E088CD090C051"/>
        <w:category>
          <w:name w:val="General"/>
          <w:gallery w:val="placeholder"/>
        </w:category>
        <w:types>
          <w:type w:val="bbPlcHdr"/>
        </w:types>
        <w:behaviors>
          <w:behavior w:val="content"/>
        </w:behaviors>
        <w:guid w:val="{34DEA536-5D27-4DC9-A4CA-1361F1993331}"/>
      </w:docPartPr>
      <w:docPartBody>
        <w:p w:rsidR="009B7462" w:rsidRDefault="00FF608B">
          <w:pPr>
            <w:pStyle w:val="E31F002A5C434A7E9D5E088CD090C051"/>
          </w:pPr>
          <w:r>
            <w:rPr>
              <w:rStyle w:val="PlaceholderText"/>
            </w:rPr>
            <w:t>[Enter your biography]</w:t>
          </w:r>
        </w:p>
      </w:docPartBody>
    </w:docPart>
    <w:docPart>
      <w:docPartPr>
        <w:name w:val="5689EC4F3F374B53909D9E2F95844691"/>
        <w:category>
          <w:name w:val="General"/>
          <w:gallery w:val="placeholder"/>
        </w:category>
        <w:types>
          <w:type w:val="bbPlcHdr"/>
        </w:types>
        <w:behaviors>
          <w:behavior w:val="content"/>
        </w:behaviors>
        <w:guid w:val="{7089CC55-8B1F-47A4-9354-93F221AF859C}"/>
      </w:docPartPr>
      <w:docPartBody>
        <w:p w:rsidR="009B7462" w:rsidRDefault="00FF608B">
          <w:pPr>
            <w:pStyle w:val="5689EC4F3F374B53909D9E2F95844691"/>
          </w:pPr>
          <w:r>
            <w:rPr>
              <w:rStyle w:val="PlaceholderText"/>
            </w:rPr>
            <w:t>[Enter the institution with which you are affiliated]</w:t>
          </w:r>
        </w:p>
      </w:docPartBody>
    </w:docPart>
    <w:docPart>
      <w:docPartPr>
        <w:name w:val="20617A8C87AA4FD7A6BBB2903F482F92"/>
        <w:category>
          <w:name w:val="General"/>
          <w:gallery w:val="placeholder"/>
        </w:category>
        <w:types>
          <w:type w:val="bbPlcHdr"/>
        </w:types>
        <w:behaviors>
          <w:behavior w:val="content"/>
        </w:behaviors>
        <w:guid w:val="{F8D1EBF3-AB1B-4C8E-9360-140DA143CECE}"/>
      </w:docPartPr>
      <w:docPartBody>
        <w:p w:rsidR="009B7462" w:rsidRDefault="00FF608B">
          <w:pPr>
            <w:pStyle w:val="20617A8C87AA4FD7A6BBB2903F482F92"/>
          </w:pPr>
          <w:r w:rsidRPr="00EF74F7">
            <w:rPr>
              <w:b/>
              <w:color w:val="808080" w:themeColor="background1" w:themeShade="80"/>
            </w:rPr>
            <w:t>[Enter the headword for your article]</w:t>
          </w:r>
        </w:p>
      </w:docPartBody>
    </w:docPart>
    <w:docPart>
      <w:docPartPr>
        <w:name w:val="27EDFBC8C622487699BD332621772063"/>
        <w:category>
          <w:name w:val="General"/>
          <w:gallery w:val="placeholder"/>
        </w:category>
        <w:types>
          <w:type w:val="bbPlcHdr"/>
        </w:types>
        <w:behaviors>
          <w:behavior w:val="content"/>
        </w:behaviors>
        <w:guid w:val="{747CAB08-A2C0-47EC-A54E-570C12B9A5F4}"/>
      </w:docPartPr>
      <w:docPartBody>
        <w:p w:rsidR="009B7462" w:rsidRDefault="00FF608B">
          <w:pPr>
            <w:pStyle w:val="27EDFBC8C622487699BD3326217720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EA0D567E134C9BA98FC0341979DF8F"/>
        <w:category>
          <w:name w:val="General"/>
          <w:gallery w:val="placeholder"/>
        </w:category>
        <w:types>
          <w:type w:val="bbPlcHdr"/>
        </w:types>
        <w:behaviors>
          <w:behavior w:val="content"/>
        </w:behaviors>
        <w:guid w:val="{40B3F5AA-30DB-450E-9655-A3C258FA05DB}"/>
      </w:docPartPr>
      <w:docPartBody>
        <w:p w:rsidR="009B7462" w:rsidRDefault="00FF608B">
          <w:pPr>
            <w:pStyle w:val="00EA0D567E134C9BA98FC0341979D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C0D7CA05004855A3B1D87C0464AF39"/>
        <w:category>
          <w:name w:val="General"/>
          <w:gallery w:val="placeholder"/>
        </w:category>
        <w:types>
          <w:type w:val="bbPlcHdr"/>
        </w:types>
        <w:behaviors>
          <w:behavior w:val="content"/>
        </w:behaviors>
        <w:guid w:val="{68CFA58A-C11F-4517-BDF8-3E9D15DA23C7}"/>
      </w:docPartPr>
      <w:docPartBody>
        <w:p w:rsidR="009B7462" w:rsidRDefault="00FF608B">
          <w:pPr>
            <w:pStyle w:val="43C0D7CA05004855A3B1D87C0464AF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AE1D3DD16C4657835D06FD561FA5DF"/>
        <w:category>
          <w:name w:val="General"/>
          <w:gallery w:val="placeholder"/>
        </w:category>
        <w:types>
          <w:type w:val="bbPlcHdr"/>
        </w:types>
        <w:behaviors>
          <w:behavior w:val="content"/>
        </w:behaviors>
        <w:guid w:val="{921CAD4D-2C87-47C9-96C4-51E130A0663C}"/>
      </w:docPartPr>
      <w:docPartBody>
        <w:p w:rsidR="009B7462" w:rsidRDefault="00FF608B">
          <w:pPr>
            <w:pStyle w:val="E7AE1D3DD16C4657835D06FD561FA5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F608B"/>
    <w:rsid w:val="009B7462"/>
    <w:rsid w:val="00FF60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055D4120E4352A9DF83D974097431">
    <w:name w:val="5FD055D4120E4352A9DF83D974097431"/>
  </w:style>
  <w:style w:type="paragraph" w:customStyle="1" w:styleId="F37C15708BF04235BBDCA8D0DB3BF5F9">
    <w:name w:val="F37C15708BF04235BBDCA8D0DB3BF5F9"/>
  </w:style>
  <w:style w:type="paragraph" w:customStyle="1" w:styleId="A92840E9AD414FF5B7EF3DC92C51C3EB">
    <w:name w:val="A92840E9AD414FF5B7EF3DC92C51C3EB"/>
  </w:style>
  <w:style w:type="paragraph" w:customStyle="1" w:styleId="ECF6E85938544AACBC8B179637A389ED">
    <w:name w:val="ECF6E85938544AACBC8B179637A389ED"/>
  </w:style>
  <w:style w:type="paragraph" w:customStyle="1" w:styleId="E31F002A5C434A7E9D5E088CD090C051">
    <w:name w:val="E31F002A5C434A7E9D5E088CD090C051"/>
  </w:style>
  <w:style w:type="paragraph" w:customStyle="1" w:styleId="5689EC4F3F374B53909D9E2F95844691">
    <w:name w:val="5689EC4F3F374B53909D9E2F95844691"/>
  </w:style>
  <w:style w:type="paragraph" w:customStyle="1" w:styleId="20617A8C87AA4FD7A6BBB2903F482F92">
    <w:name w:val="20617A8C87AA4FD7A6BBB2903F482F92"/>
  </w:style>
  <w:style w:type="paragraph" w:customStyle="1" w:styleId="27EDFBC8C622487699BD332621772063">
    <w:name w:val="27EDFBC8C622487699BD332621772063"/>
  </w:style>
  <w:style w:type="paragraph" w:customStyle="1" w:styleId="00EA0D567E134C9BA98FC0341979DF8F">
    <w:name w:val="00EA0D567E134C9BA98FC0341979DF8F"/>
  </w:style>
  <w:style w:type="paragraph" w:customStyle="1" w:styleId="43C0D7CA05004855A3B1D87C0464AF39">
    <w:name w:val="43C0D7CA05004855A3B1D87C0464AF39"/>
  </w:style>
  <w:style w:type="paragraph" w:customStyle="1" w:styleId="E7AE1D3DD16C4657835D06FD561FA5DF">
    <w:name w:val="E7AE1D3DD16C4657835D06FD561FA5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7</TotalTime>
  <Pages>2</Pages>
  <Words>456</Words>
  <Characters>2530</Characters>
  <Application>Microsoft Macintosh Word</Application>
  <DocSecurity>0</DocSecurity>
  <Lines>42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7</cp:revision>
  <dcterms:created xsi:type="dcterms:W3CDTF">2014-07-06T23:59:00Z</dcterms:created>
  <dcterms:modified xsi:type="dcterms:W3CDTF">2014-08-29T14:11:00Z</dcterms:modified>
</cp:coreProperties>
</file>