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E3838" w14:paraId="48E81200" w14:textId="77777777" w:rsidTr="00922950">
        <w:tc>
          <w:tcPr>
            <w:tcW w:w="491" w:type="dxa"/>
            <w:vMerge w:val="restart"/>
            <w:shd w:val="clear" w:color="auto" w:fill="A6A6A6" w:themeFill="background1" w:themeFillShade="A6"/>
            <w:textDirection w:val="btLr"/>
          </w:tcPr>
          <w:p w14:paraId="661D208B" w14:textId="77777777" w:rsidR="00B574C9" w:rsidRPr="00CE3838" w:rsidRDefault="00B574C9" w:rsidP="00CC586D">
            <w:pPr>
              <w:jc w:val="center"/>
              <w:rPr>
                <w:b/>
                <w:color w:val="FFFFFF" w:themeColor="background1"/>
              </w:rPr>
            </w:pPr>
            <w:r w:rsidRPr="00CE3838">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E3838" w:rsidRDefault="00B574C9" w:rsidP="00CC586D">
                <w:pPr>
                  <w:jc w:val="center"/>
                  <w:rPr>
                    <w:b/>
                    <w:color w:val="FFFFFF" w:themeColor="background1"/>
                  </w:rPr>
                </w:pPr>
                <w:r w:rsidRPr="00CE3838">
                  <w:rPr>
                    <w:rStyle w:val="PlaceholderText"/>
                    <w:b/>
                    <w:color w:val="FFFFFF" w:themeColor="background1"/>
                  </w:rPr>
                  <w:t>[Salutation]</w:t>
                </w:r>
              </w:p>
            </w:tc>
          </w:sdtContent>
        </w:sdt>
        <w:sdt>
          <w:sdtPr>
            <w:rPr>
              <w:color w:val="000000" w:themeColor="text1"/>
            </w:rPr>
            <w:alias w:val="First name"/>
            <w:tag w:val="authorFirstName"/>
            <w:id w:val="581645879"/>
            <w:placeholder>
              <w:docPart w:val="D638F16702D70A46B9D9BE83082E6F9C"/>
            </w:placeholder>
            <w:text/>
          </w:sdtPr>
          <w:sdtEndPr/>
          <w:sdtContent>
            <w:tc>
              <w:tcPr>
                <w:tcW w:w="2073" w:type="dxa"/>
              </w:tcPr>
              <w:p w14:paraId="046B8220" w14:textId="69593C5A" w:rsidR="00B574C9" w:rsidRPr="00CE3838" w:rsidRDefault="00E339B0" w:rsidP="00E339B0">
                <w:pPr>
                  <w:rPr>
                    <w:color w:val="000000" w:themeColor="text1"/>
                  </w:rPr>
                </w:pPr>
                <w:r w:rsidRPr="00CE3838">
                  <w:rPr>
                    <w:rFonts w:eastAsiaTheme="minorEastAsia"/>
                    <w:lang w:val="en-US" w:eastAsia="ja-JP"/>
                  </w:rPr>
                  <w:t>Thomas</w:t>
                </w:r>
              </w:p>
            </w:tc>
          </w:sdtContent>
        </w:sdt>
        <w:sdt>
          <w:sdtPr>
            <w:rPr>
              <w:color w:val="000000" w:themeColor="text1"/>
            </w:rPr>
            <w:alias w:val="Middle name"/>
            <w:tag w:val="authorMiddleName"/>
            <w:id w:val="-2076034781"/>
            <w:placeholder>
              <w:docPart w:val="FD27FA7C398D1D419371CD4DD0DBAA71"/>
            </w:placeholder>
            <w:showingPlcHdr/>
            <w:text/>
          </w:sdtPr>
          <w:sdtEndPr/>
          <w:sdtContent>
            <w:tc>
              <w:tcPr>
                <w:tcW w:w="2551" w:type="dxa"/>
              </w:tcPr>
              <w:p w14:paraId="2B6BACF7" w14:textId="0B47F95B" w:rsidR="00B574C9" w:rsidRPr="00CE3838" w:rsidRDefault="00E339B0" w:rsidP="00E339B0">
                <w:pPr>
                  <w:rPr>
                    <w:color w:val="000000" w:themeColor="text1"/>
                  </w:rPr>
                </w:pPr>
                <w:r w:rsidRPr="00CE3838">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2D58598C" w:rsidR="00B574C9" w:rsidRPr="00CE3838" w:rsidRDefault="00E339B0" w:rsidP="00E339B0">
                <w:pPr>
                  <w:rPr>
                    <w:color w:val="000000" w:themeColor="text1"/>
                  </w:rPr>
                </w:pPr>
                <w:proofErr w:type="spellStart"/>
                <w:r w:rsidRPr="00CE3838">
                  <w:t>Bevilacqua</w:t>
                </w:r>
                <w:proofErr w:type="spellEnd"/>
              </w:p>
            </w:tc>
          </w:sdtContent>
        </w:sdt>
      </w:tr>
      <w:tr w:rsidR="00B574C9" w:rsidRPr="00CE3838" w14:paraId="44FB133B" w14:textId="77777777" w:rsidTr="001A6A06">
        <w:trPr>
          <w:trHeight w:val="986"/>
        </w:trPr>
        <w:tc>
          <w:tcPr>
            <w:tcW w:w="491" w:type="dxa"/>
            <w:vMerge/>
            <w:shd w:val="clear" w:color="auto" w:fill="A6A6A6" w:themeFill="background1" w:themeFillShade="A6"/>
          </w:tcPr>
          <w:p w14:paraId="0A076843" w14:textId="77777777" w:rsidR="00B574C9" w:rsidRPr="00CE3838"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Pr="00CE3838" w:rsidRDefault="00B574C9" w:rsidP="00922950">
                <w:r w:rsidRPr="00CE3838">
                  <w:rPr>
                    <w:rStyle w:val="PlaceholderText"/>
                  </w:rPr>
                  <w:t>[Enter your biography]</w:t>
                </w:r>
              </w:p>
            </w:tc>
          </w:sdtContent>
        </w:sdt>
      </w:tr>
      <w:tr w:rsidR="00B574C9" w:rsidRPr="00CE3838" w14:paraId="3638B2AE" w14:textId="77777777" w:rsidTr="001A6A06">
        <w:trPr>
          <w:trHeight w:val="986"/>
        </w:trPr>
        <w:tc>
          <w:tcPr>
            <w:tcW w:w="491" w:type="dxa"/>
            <w:vMerge/>
            <w:shd w:val="clear" w:color="auto" w:fill="A6A6A6" w:themeFill="background1" w:themeFillShade="A6"/>
          </w:tcPr>
          <w:p w14:paraId="6F1DA2C3" w14:textId="77777777" w:rsidR="00B574C9" w:rsidRPr="00CE3838"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35A5938E" w:rsidR="00B574C9" w:rsidRPr="00CE3838" w:rsidRDefault="004F5A7F" w:rsidP="004F5A7F">
                <w:r>
                  <w:t>Florida State University</w:t>
                </w:r>
              </w:p>
            </w:tc>
          </w:sdtContent>
        </w:sdt>
      </w:tr>
    </w:tbl>
    <w:p w14:paraId="382B8119" w14:textId="77777777" w:rsidR="003D3579" w:rsidRPr="00CE383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E3838"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CE3838" w:rsidRDefault="00244BB0" w:rsidP="00244BB0">
            <w:pPr>
              <w:jc w:val="center"/>
              <w:rPr>
                <w:b/>
                <w:color w:val="FFFFFF" w:themeColor="background1"/>
              </w:rPr>
            </w:pPr>
            <w:r w:rsidRPr="00CE3838">
              <w:rPr>
                <w:b/>
                <w:color w:val="FFFFFF" w:themeColor="background1"/>
              </w:rPr>
              <w:t>Your article</w:t>
            </w:r>
          </w:p>
        </w:tc>
      </w:tr>
      <w:tr w:rsidR="003F0D73" w:rsidRPr="00CE3838"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F91B122" w:rsidR="003F0D73" w:rsidRPr="00CE3838" w:rsidRDefault="006E3DC7" w:rsidP="006E3DC7">
                <w:pPr>
                  <w:tabs>
                    <w:tab w:val="left" w:pos="3728"/>
                  </w:tabs>
                  <w:rPr>
                    <w:b/>
                  </w:rPr>
                </w:pPr>
                <w:r w:rsidRPr="00CE3838">
                  <w:rPr>
                    <w:b/>
                  </w:rPr>
                  <w:t>Parker, Charlie</w:t>
                </w:r>
                <w:r w:rsidR="00CE3838">
                  <w:rPr>
                    <w:b/>
                  </w:rPr>
                  <w:t xml:space="preserve"> (1920-1955)</w:t>
                </w:r>
                <w:r w:rsidRPr="00CE3838">
                  <w:rPr>
                    <w:b/>
                  </w:rPr>
                  <w:tab/>
                </w:r>
              </w:p>
            </w:tc>
          </w:sdtContent>
        </w:sdt>
      </w:tr>
      <w:tr w:rsidR="00464699" w:rsidRPr="00CE3838"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Pr="00CE3838" w:rsidRDefault="00464699" w:rsidP="00464699">
                <w:r w:rsidRPr="00CE3838">
                  <w:rPr>
                    <w:rStyle w:val="PlaceholderText"/>
                    <w:b/>
                  </w:rPr>
                  <w:t xml:space="preserve">[Enter any </w:t>
                </w:r>
                <w:r w:rsidRPr="00CE3838">
                  <w:rPr>
                    <w:rStyle w:val="PlaceholderText"/>
                    <w:b/>
                    <w:i/>
                  </w:rPr>
                  <w:t>variant forms</w:t>
                </w:r>
                <w:r w:rsidRPr="00CE3838">
                  <w:rPr>
                    <w:rStyle w:val="PlaceholderText"/>
                    <w:b/>
                  </w:rPr>
                  <w:t xml:space="preserve"> of your headword – OPTIONAL]</w:t>
                </w:r>
              </w:p>
            </w:tc>
          </w:sdtContent>
        </w:sdt>
      </w:tr>
      <w:tr w:rsidR="00E85A05" w:rsidRPr="00CE3838"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C63363A" w:rsidR="00E85A05" w:rsidRPr="00CE3838" w:rsidRDefault="0013523C" w:rsidP="00CE3838">
                <w:r w:rsidRPr="00CE3838">
                  <w:t xml:space="preserve">Parker, Charles </w:t>
                </w:r>
                <w:r w:rsidR="00CE3838" w:rsidRPr="00CE3838">
                  <w:t>‘</w:t>
                </w:r>
                <w:r w:rsidRPr="00CE3838">
                  <w:t>Charlie</w:t>
                </w:r>
                <w:r w:rsidR="00CE3838" w:rsidRPr="00CE3838">
                  <w:t>’</w:t>
                </w:r>
                <w:r w:rsidRPr="00CE3838">
                  <w:t xml:space="preserve"> Jr.</w:t>
                </w:r>
                <w:r w:rsidR="00CE3838">
                  <w:t>,</w:t>
                </w:r>
                <w:r w:rsidRPr="00CE3838">
                  <w:t xml:space="preserve"> </w:t>
                </w:r>
                <w:r w:rsidR="00CE3838" w:rsidRPr="00CE3838">
                  <w:t xml:space="preserve">also </w:t>
                </w:r>
                <w:r w:rsidRPr="00CE3838">
                  <w:t xml:space="preserve">known as </w:t>
                </w:r>
                <w:r w:rsidR="00CE3838" w:rsidRPr="00CE3838">
                  <w:t>‘</w:t>
                </w:r>
                <w:proofErr w:type="spellStart"/>
                <w:r w:rsidRPr="00CE3838">
                  <w:t>Yardbird</w:t>
                </w:r>
                <w:proofErr w:type="spellEnd"/>
                <w:r w:rsidR="00CE3838" w:rsidRPr="00CE3838">
                  <w:t>’</w:t>
                </w:r>
                <w:r w:rsidRPr="00CE3838">
                  <w:t xml:space="preserve"> and </w:t>
                </w:r>
                <w:r w:rsidR="00CE3838" w:rsidRPr="00CE3838">
                  <w:t>‘</w:t>
                </w:r>
                <w:r w:rsidRPr="00CE3838">
                  <w:t>Bird,</w:t>
                </w:r>
                <w:r w:rsidR="00CE3838" w:rsidRPr="00CE3838">
                  <w:t>’</w:t>
                </w:r>
                <w:r w:rsidRPr="00CE3838">
                  <w:t xml:space="preserve"> was a famous American jazz saxophonist. Parker is best known for developing the style of jazz known as </w:t>
                </w:r>
                <w:r w:rsidR="00CE3838" w:rsidRPr="00CE3838">
                  <w:t>‘</w:t>
                </w:r>
                <w:r w:rsidRPr="00CE3838">
                  <w:t>bebop</w:t>
                </w:r>
                <w:r w:rsidR="00CE3838" w:rsidRPr="00CE3838">
                  <w:t>’</w:t>
                </w:r>
                <w:r w:rsidRPr="00CE3838">
                  <w:t xml:space="preserve"> or </w:t>
                </w:r>
                <w:r w:rsidR="00CE3838" w:rsidRPr="00CE3838">
                  <w:t>‘</w:t>
                </w:r>
                <w:r w:rsidRPr="00CE3838">
                  <w:t>bop,</w:t>
                </w:r>
                <w:r w:rsidR="00CE3838" w:rsidRPr="00CE3838">
                  <w:t>’</w:t>
                </w:r>
                <w:r w:rsidRPr="00CE3838">
                  <w:t xml:space="preserve"> which featured frenetic tempos, asymmetrical musical construction, improvisation, and virtuosic performance. </w:t>
                </w:r>
              </w:p>
            </w:tc>
          </w:sdtContent>
        </w:sdt>
      </w:tr>
      <w:tr w:rsidR="003F0D73" w:rsidRPr="00CE3838" w14:paraId="63D8B75E" w14:textId="77777777" w:rsidTr="003F0D73">
        <w:tc>
          <w:tcPr>
            <w:tcW w:w="9016" w:type="dxa"/>
            <w:tcMar>
              <w:top w:w="113" w:type="dxa"/>
              <w:bottom w:w="113" w:type="dxa"/>
            </w:tcMar>
          </w:tcPr>
          <w:p w14:paraId="55EDC2A6" w14:textId="4A3F627F" w:rsidR="00044622" w:rsidRPr="00CE3838" w:rsidRDefault="00044622" w:rsidP="00044622">
            <w:r w:rsidRPr="00CE3838">
              <w:t xml:space="preserve">Parker, Charles </w:t>
            </w:r>
            <w:r w:rsidR="00CE3838" w:rsidRPr="00CE3838">
              <w:t>‘</w:t>
            </w:r>
            <w:r w:rsidRPr="00CE3838">
              <w:t>Charlie</w:t>
            </w:r>
            <w:r w:rsidR="00CE3838" w:rsidRPr="00CE3838">
              <w:t>’</w:t>
            </w:r>
            <w:r w:rsidR="00CE3838">
              <w:t xml:space="preserve"> Jr.</w:t>
            </w:r>
            <w:r w:rsidRPr="00CE3838">
              <w:t xml:space="preserve">, </w:t>
            </w:r>
            <w:r w:rsidR="00CE3838" w:rsidRPr="00CE3838">
              <w:t xml:space="preserve">also </w:t>
            </w:r>
            <w:r w:rsidRPr="00CE3838">
              <w:t xml:space="preserve">known as </w:t>
            </w:r>
            <w:r w:rsidR="00CE3838" w:rsidRPr="00CE3838">
              <w:t>‘</w:t>
            </w:r>
            <w:proofErr w:type="spellStart"/>
            <w:r w:rsidRPr="00CE3838">
              <w:t>Yardbird</w:t>
            </w:r>
            <w:proofErr w:type="spellEnd"/>
            <w:r w:rsidR="00CE3838" w:rsidRPr="00CE3838">
              <w:t>’</w:t>
            </w:r>
            <w:r w:rsidRPr="00CE3838">
              <w:t xml:space="preserve"> and </w:t>
            </w:r>
            <w:r w:rsidR="00CE3838" w:rsidRPr="00CE3838">
              <w:t>‘</w:t>
            </w:r>
            <w:r w:rsidRPr="00CE3838">
              <w:t>Bird,</w:t>
            </w:r>
            <w:r w:rsidR="00CE3838" w:rsidRPr="00CE3838">
              <w:t>’</w:t>
            </w:r>
            <w:r w:rsidRPr="00CE3838">
              <w:t xml:space="preserve"> was a famous American jazz saxophonist. Parker is best known for developing the style of jazz known as </w:t>
            </w:r>
            <w:r w:rsidR="00CE3838" w:rsidRPr="00CE3838">
              <w:t>‘</w:t>
            </w:r>
            <w:r w:rsidRPr="00CE3838">
              <w:t>bebop</w:t>
            </w:r>
            <w:r w:rsidR="00CE3838" w:rsidRPr="00CE3838">
              <w:t>’</w:t>
            </w:r>
            <w:r w:rsidRPr="00CE3838">
              <w:t xml:space="preserve"> or </w:t>
            </w:r>
            <w:r w:rsidR="00CE3838" w:rsidRPr="00CE3838">
              <w:t>‘</w:t>
            </w:r>
            <w:r w:rsidRPr="00CE3838">
              <w:t>bop,</w:t>
            </w:r>
            <w:r w:rsidR="00CE3838" w:rsidRPr="00CE3838">
              <w:t>’</w:t>
            </w:r>
            <w:r w:rsidRPr="00CE3838">
              <w:t xml:space="preserve"> which featured frenetic tempos, asymmetrical musical construction, improvisation, and virtuosic performance</w:t>
            </w:r>
            <w:bookmarkStart w:id="0" w:name="_GoBack"/>
            <w:bookmarkEnd w:id="0"/>
            <w:r w:rsidRPr="00CE3838">
              <w:t xml:space="preserve">. </w:t>
            </w:r>
          </w:p>
          <w:p w14:paraId="1D5150C5" w14:textId="77777777" w:rsidR="00044622" w:rsidRDefault="00044622" w:rsidP="00044622"/>
          <w:p w14:paraId="0A61ED2E" w14:textId="77777777" w:rsidR="004F5A7F" w:rsidRPr="00CE3838" w:rsidRDefault="004F5A7F" w:rsidP="004F5A7F">
            <w:r w:rsidRPr="00CE3838">
              <w:t>File: Parker.jpg</w:t>
            </w:r>
          </w:p>
          <w:p w14:paraId="5BDCCF5E" w14:textId="6247593B" w:rsidR="004F5A7F" w:rsidRPr="00CE3838" w:rsidRDefault="004F5A7F" w:rsidP="004F5A7F">
            <w:pPr>
              <w:pStyle w:val="Caption"/>
              <w:rPr>
                <w:sz w:val="22"/>
                <w:szCs w:val="22"/>
              </w:rPr>
            </w:pPr>
            <w:r w:rsidRPr="00CE3838">
              <w:rPr>
                <w:sz w:val="22"/>
                <w:szCs w:val="22"/>
              </w:rPr>
              <w:fldChar w:fldCharType="begin"/>
            </w:r>
            <w:r w:rsidRPr="00CE3838">
              <w:rPr>
                <w:sz w:val="22"/>
                <w:szCs w:val="22"/>
              </w:rPr>
              <w:instrText xml:space="preserve"> SEQ Figure \* ARABIC </w:instrText>
            </w:r>
            <w:r w:rsidRPr="00CE3838">
              <w:rPr>
                <w:sz w:val="22"/>
                <w:szCs w:val="22"/>
              </w:rPr>
              <w:fldChar w:fldCharType="separate"/>
            </w:r>
            <w:r>
              <w:rPr>
                <w:noProof/>
                <w:sz w:val="22"/>
                <w:szCs w:val="22"/>
              </w:rPr>
              <w:t>1</w:t>
            </w:r>
            <w:r w:rsidRPr="00CE3838">
              <w:rPr>
                <w:sz w:val="22"/>
                <w:szCs w:val="22"/>
              </w:rPr>
              <w:fldChar w:fldCharType="end"/>
            </w:r>
            <w:r w:rsidRPr="00CE3838">
              <w:rPr>
                <w:sz w:val="22"/>
                <w:szCs w:val="22"/>
              </w:rPr>
              <w:t xml:space="preserve"> Image from: </w:t>
            </w:r>
            <w:hyperlink r:id="rId9" w:history="1">
              <w:r w:rsidRPr="00CE3838">
                <w:rPr>
                  <w:rStyle w:val="Hyperlink"/>
                  <w:sz w:val="22"/>
                  <w:szCs w:val="22"/>
                </w:rPr>
                <w:t>http://www.cmgww.com/music/parker/images/gallery/largepics/016.jpg</w:t>
              </w:r>
            </w:hyperlink>
          </w:p>
          <w:p w14:paraId="53944FB6" w14:textId="1C23ED47" w:rsidR="00044622" w:rsidRPr="00CE3838" w:rsidRDefault="00044622" w:rsidP="00044622">
            <w:r w:rsidRPr="00CE3838">
              <w:t>Parker was born in 1920</w:t>
            </w:r>
            <w:r w:rsidR="00C90C04" w:rsidRPr="00CE3838">
              <w:t>,</w:t>
            </w:r>
            <w:r w:rsidRPr="00CE3838">
              <w:t xml:space="preserve"> in Kansas City, Kansas</w:t>
            </w:r>
            <w:r w:rsidR="00C90C04" w:rsidRPr="00CE3838">
              <w:t>,</w:t>
            </w:r>
            <w:r w:rsidRPr="00CE3838">
              <w:t xml:space="preserve"> to Charles and Addie Parker, before moving to Kansas City, Missouri. It was there that Parker learned the saxophone and was exposed to that city’s thriving jazz scene. In 1939, Parker moved to New York City, having visited earlier while touring with Jay </w:t>
            </w:r>
            <w:proofErr w:type="spellStart"/>
            <w:r w:rsidRPr="00CE3838">
              <w:t>McShann</w:t>
            </w:r>
            <w:proofErr w:type="spellEnd"/>
            <w:r w:rsidRPr="00CE3838">
              <w:t xml:space="preserve">. There, Parker played in a group organized by Earl Hines and featuring Dizzy Gillespie, who would become a frequent collaborator of Parker’s while also playing in locations such as Minton’s and Monroe’s Uptown House with the likes of Gillespie and </w:t>
            </w:r>
            <w:proofErr w:type="spellStart"/>
            <w:r w:rsidRPr="00CE3838">
              <w:t>Thelonious</w:t>
            </w:r>
            <w:proofErr w:type="spellEnd"/>
            <w:r w:rsidRPr="00CE3838">
              <w:t xml:space="preserve"> Monk. However, the American Federation of Musicians instituted a ban on recording from 1942 until 1944, preventing these early performances and collaborations from being recorded.</w:t>
            </w:r>
          </w:p>
          <w:p w14:paraId="7BC2D128" w14:textId="77777777" w:rsidR="00044622" w:rsidRPr="00CE3838" w:rsidRDefault="00044622" w:rsidP="00044622">
            <w:r w:rsidRPr="00CE3838">
              <w:t xml:space="preserve"> </w:t>
            </w:r>
          </w:p>
          <w:p w14:paraId="7BDED5C7" w14:textId="243A6244" w:rsidR="00044622" w:rsidRPr="00CE3838" w:rsidRDefault="00044622" w:rsidP="00044622">
            <w:r w:rsidRPr="00CE3838">
              <w:t>In 1945, the ban was lifted and Parker was able to record for the first time, on Savoy Records on the twenty-sixth of November.  These sessions, which featured Gillespie on trumpet as well as Max Ro</w:t>
            </w:r>
            <w:r w:rsidR="00C90C04" w:rsidRPr="00CE3838">
              <w:t>ach on drums and Bud Powell on p</w:t>
            </w:r>
            <w:r w:rsidRPr="00CE3838">
              <w:t>iano, would yield many r</w:t>
            </w:r>
            <w:r w:rsidR="00C90C04" w:rsidRPr="00CE3838">
              <w:t xml:space="preserve">ecords such as </w:t>
            </w:r>
            <w:r w:rsidR="00CE3838" w:rsidRPr="00CE3838">
              <w:t>‘</w:t>
            </w:r>
            <w:r w:rsidR="00C90C04" w:rsidRPr="00CE3838">
              <w:t>Now’s the Time,</w:t>
            </w:r>
            <w:r w:rsidR="00CE3838" w:rsidRPr="00CE3838">
              <w:t>’</w:t>
            </w:r>
            <w:r w:rsidRPr="00CE3838">
              <w:t xml:space="preserve"> </w:t>
            </w:r>
            <w:r w:rsidR="00CE3838" w:rsidRPr="00CE3838">
              <w:t>‘</w:t>
            </w:r>
            <w:r w:rsidRPr="00CE3838">
              <w:t>Billie’s Bounce,</w:t>
            </w:r>
            <w:r w:rsidR="00CE3838" w:rsidRPr="00CE3838">
              <w:t>’</w:t>
            </w:r>
            <w:r w:rsidRPr="00CE3838">
              <w:t xml:space="preserve"> and, most importantly, </w:t>
            </w:r>
            <w:r w:rsidR="00CE3838" w:rsidRPr="00CE3838">
              <w:t>‘</w:t>
            </w:r>
            <w:proofErr w:type="spellStart"/>
            <w:r w:rsidRPr="00CE3838">
              <w:t>Ko-Ko</w:t>
            </w:r>
            <w:proofErr w:type="spellEnd"/>
            <w:r w:rsidRPr="00CE3838">
              <w:t>,</w:t>
            </w:r>
            <w:r w:rsidR="00CE3838" w:rsidRPr="00CE3838">
              <w:t>’</w:t>
            </w:r>
            <w:r w:rsidRPr="00CE3838">
              <w:t xml:space="preserve"> regarded as one of the foundational bebop recordings. On that record, one hears the stylistic hallmarks of bebop</w:t>
            </w:r>
            <w:r w:rsidR="007D4965">
              <w:t xml:space="preserve"> </w:t>
            </w:r>
            <w:r w:rsidRPr="00CE3838">
              <w:t>—</w:t>
            </w:r>
            <w:r w:rsidR="007D4965">
              <w:t xml:space="preserve"> </w:t>
            </w:r>
            <w:r w:rsidRPr="00CE3838">
              <w:t xml:space="preserve">the accelerated tempo, the introduction of a musical theme at the beginning of the song leading into a series of improvised solos before returning to that theme in the end, intricate and complex melodies, and an emphasis on each musician’s individual performance as the song was not designed for dancing but rather for listening. This style, articulated on </w:t>
            </w:r>
            <w:r w:rsidR="00CE3838" w:rsidRPr="00CE3838">
              <w:t>‘</w:t>
            </w:r>
            <w:proofErr w:type="spellStart"/>
            <w:r w:rsidRPr="00CE3838">
              <w:t>Ko-Ko</w:t>
            </w:r>
            <w:proofErr w:type="spellEnd"/>
            <w:r w:rsidR="00C90C04" w:rsidRPr="00CE3838">
              <w:t>,</w:t>
            </w:r>
            <w:r w:rsidR="00CE3838" w:rsidRPr="00CE3838">
              <w:t>’</w:t>
            </w:r>
            <w:r w:rsidRPr="00CE3838">
              <w:t xml:space="preserve"> contrasted with the regimented, big band style of jazz popular at that time.</w:t>
            </w:r>
          </w:p>
          <w:p w14:paraId="2D90D423" w14:textId="77777777" w:rsidR="00E31DF1" w:rsidRPr="00CE3838" w:rsidRDefault="00E31DF1" w:rsidP="00044622"/>
          <w:p w14:paraId="28271B0F" w14:textId="5AC472C0" w:rsidR="00E31DF1" w:rsidRPr="00CE3838" w:rsidRDefault="00E31DF1" w:rsidP="00044622">
            <w:r w:rsidRPr="00CE3838">
              <w:t>File: 02 Koko.m4a</w:t>
            </w:r>
          </w:p>
          <w:p w14:paraId="2EBC2303" w14:textId="77777777" w:rsidR="00044622" w:rsidRPr="00CE3838" w:rsidRDefault="00044622" w:rsidP="00044622"/>
          <w:p w14:paraId="1BDE9E84" w14:textId="3B9D9E77" w:rsidR="00044622" w:rsidRPr="00CE3838" w:rsidRDefault="00044622" w:rsidP="00044622">
            <w:r w:rsidRPr="00CE3838">
              <w:lastRenderedPageBreak/>
              <w:t xml:space="preserve">However, as Parker’s prominence as a jazz musician grew, he became more deeply addicted to heroin, which would plague him for the rest of his life. Parker would record again in 1946, this time for Dial, with Gillespie and drummer Roy Porter, leading to important records such as </w:t>
            </w:r>
            <w:r w:rsidR="00CE3838" w:rsidRPr="00CE3838">
              <w:t>‘</w:t>
            </w:r>
            <w:proofErr w:type="spellStart"/>
            <w:r w:rsidRPr="00CE3838">
              <w:t>Yardbird</w:t>
            </w:r>
            <w:proofErr w:type="spellEnd"/>
            <w:r w:rsidRPr="00CE3838">
              <w:t xml:space="preserve"> Suite,</w:t>
            </w:r>
            <w:r w:rsidR="00CE3838" w:rsidRPr="00CE3838">
              <w:t>’</w:t>
            </w:r>
            <w:r w:rsidRPr="00CE3838">
              <w:t xml:space="preserve"> </w:t>
            </w:r>
            <w:r w:rsidR="00CE3838" w:rsidRPr="00CE3838">
              <w:t>‘</w:t>
            </w:r>
            <w:r w:rsidRPr="00CE3838">
              <w:t xml:space="preserve">Moose the </w:t>
            </w:r>
            <w:proofErr w:type="spellStart"/>
            <w:r w:rsidRPr="00CE3838">
              <w:t>Mooche</w:t>
            </w:r>
            <w:proofErr w:type="spellEnd"/>
            <w:r w:rsidRPr="00CE3838">
              <w:t>,</w:t>
            </w:r>
            <w:r w:rsidR="00CE3838" w:rsidRPr="00CE3838">
              <w:t>’</w:t>
            </w:r>
            <w:r w:rsidRPr="00CE3838">
              <w:t xml:space="preserve"> and </w:t>
            </w:r>
            <w:r w:rsidR="00CE3838" w:rsidRPr="00CE3838">
              <w:t>‘</w:t>
            </w:r>
            <w:r w:rsidRPr="00CE3838">
              <w:t>Ornithology.</w:t>
            </w:r>
            <w:r w:rsidR="00CE3838" w:rsidRPr="00CE3838">
              <w:t>’</w:t>
            </w:r>
            <w:r w:rsidRPr="00CE3838">
              <w:t xml:space="preserve"> </w:t>
            </w:r>
          </w:p>
          <w:p w14:paraId="333B8547" w14:textId="77777777" w:rsidR="003B5835" w:rsidRDefault="003B5835" w:rsidP="00044622"/>
          <w:p w14:paraId="4673F25D" w14:textId="56220345" w:rsidR="00044622" w:rsidRPr="00CE3838" w:rsidRDefault="00044622" w:rsidP="00044622">
            <w:r w:rsidRPr="00CE3838">
              <w:t>Building off the success of his recordings, Parker trave</w:t>
            </w:r>
            <w:r w:rsidR="00C90C04" w:rsidRPr="00CE3838">
              <w:t>l</w:t>
            </w:r>
            <w:r w:rsidRPr="00CE3838">
              <w:t>led with Gillespie to California to play clu</w:t>
            </w:r>
            <w:r w:rsidR="003B5835">
              <w:t>bs around Hollywood. While in California</w:t>
            </w:r>
            <w:r w:rsidRPr="00CE3838">
              <w:t xml:space="preserve">, Parker suffered a nervous breakdown, setting fire to his hotel room, and was committed to the Camarillo State Hospital for six months, which would be referenced on </w:t>
            </w:r>
            <w:r w:rsidR="00CE3838" w:rsidRPr="00CE3838">
              <w:t>‘</w:t>
            </w:r>
            <w:proofErr w:type="spellStart"/>
            <w:r w:rsidRPr="00CE3838">
              <w:t>Relaxin</w:t>
            </w:r>
            <w:proofErr w:type="spellEnd"/>
            <w:r w:rsidRPr="00CE3838">
              <w:t>’ at Camarillo,</w:t>
            </w:r>
            <w:r w:rsidR="00CE3838" w:rsidRPr="00CE3838">
              <w:t>’</w:t>
            </w:r>
            <w:r w:rsidRPr="00CE3838">
              <w:t xml:space="preserve"> one of the recordings to emer</w:t>
            </w:r>
            <w:r w:rsidR="00C90C04" w:rsidRPr="00CE3838">
              <w:t xml:space="preserve">ge after his hospitalization. </w:t>
            </w:r>
            <w:r w:rsidRPr="00CE3838">
              <w:t>Parker died in March of 1955 as a result of a bleeding ulcer, pneumonia, advanced cirrhosis</w:t>
            </w:r>
            <w:r w:rsidR="00C90C04" w:rsidRPr="00CE3838">
              <w:t>,</w:t>
            </w:r>
            <w:r w:rsidRPr="00CE3838">
              <w:t xml:space="preserve"> and a possible heart attack, perhaps brought on by years of drug addiction.</w:t>
            </w:r>
          </w:p>
          <w:p w14:paraId="6925C468" w14:textId="77777777" w:rsidR="00044622" w:rsidRPr="00CE3838" w:rsidRDefault="00044622" w:rsidP="00044622"/>
          <w:p w14:paraId="1ED4C6BB" w14:textId="358932BE" w:rsidR="00000B0D" w:rsidRPr="00CE3838" w:rsidRDefault="00044622" w:rsidP="00C45F3A">
            <w:r w:rsidRPr="00CE3838">
              <w:t>While Parker had a</w:t>
            </w:r>
            <w:r w:rsidR="003B5835">
              <w:t xml:space="preserve"> large e</w:t>
            </w:r>
            <w:r w:rsidRPr="00CE3838">
              <w:t xml:space="preserve">ffect upon jazz itself, his techniques and ideas influenced areas beyond music. Parker improvisational techniques reflected a movement within art emerging from </w:t>
            </w:r>
            <w:r w:rsidR="00C90C04" w:rsidRPr="00CE3838">
              <w:t xml:space="preserve">surrealism </w:t>
            </w:r>
            <w:r w:rsidRPr="00CE3838">
              <w:t xml:space="preserve">and its emphasis on automatism while also connecting the development of </w:t>
            </w:r>
            <w:r w:rsidR="00C90C04" w:rsidRPr="00CE3838">
              <w:t>abstract exp</w:t>
            </w:r>
            <w:r w:rsidR="003B5835">
              <w:t>ressionism. Parker also had an e</w:t>
            </w:r>
            <w:r w:rsidRPr="00CE3838">
              <w:t>ffect upon many late</w:t>
            </w:r>
            <w:r w:rsidR="00D43188" w:rsidRPr="00CE3838">
              <w:t xml:space="preserve"> modernist</w:t>
            </w:r>
            <w:r w:rsidRPr="00CE3838">
              <w:t xml:space="preserve"> </w:t>
            </w:r>
            <w:r w:rsidR="00D43188" w:rsidRPr="00CE3838">
              <w:t xml:space="preserve">writers; Parker is referenced in </w:t>
            </w:r>
            <w:r w:rsidRPr="00CE3838">
              <w:t xml:space="preserve">James Baldwin’s short story </w:t>
            </w:r>
            <w:r w:rsidR="00CE3838" w:rsidRPr="00CE3838">
              <w:t>‘</w:t>
            </w:r>
            <w:r w:rsidRPr="00CE3838">
              <w:t>Sonny’s Blues</w:t>
            </w:r>
            <w:r w:rsidR="000A210E" w:rsidRPr="00CE3838">
              <w:t>,</w:t>
            </w:r>
            <w:r w:rsidR="00CE3838" w:rsidRPr="00CE3838">
              <w:t>’</w:t>
            </w:r>
            <w:r w:rsidRPr="00CE3838">
              <w:t xml:space="preserve"> while Ralph Ellison dedicated </w:t>
            </w:r>
            <w:r w:rsidR="000A210E" w:rsidRPr="00CE3838">
              <w:t xml:space="preserve">his essay </w:t>
            </w:r>
            <w:r w:rsidR="003B5835">
              <w:t>‘</w:t>
            </w:r>
            <w:r w:rsidRPr="003B5835">
              <w:t>Shadow and Act</w:t>
            </w:r>
            <w:r w:rsidR="003B5835">
              <w:t>’</w:t>
            </w:r>
            <w:r w:rsidR="000A210E" w:rsidRPr="00CE3838">
              <w:t xml:space="preserve"> to Parker.</w:t>
            </w:r>
            <w:r w:rsidRPr="00CE3838">
              <w:t xml:space="preserve"> However, Parker’s greatest literary champions were the writers of the Beat Generation, particularly Jack Kerouac who drew upon Parker’s improvisational style for his spontaneous prose method.</w:t>
            </w:r>
          </w:p>
        </w:tc>
      </w:tr>
      <w:tr w:rsidR="003235A7" w:rsidRPr="00CE3838" w14:paraId="323C43D7" w14:textId="77777777" w:rsidTr="003235A7">
        <w:tc>
          <w:tcPr>
            <w:tcW w:w="9016" w:type="dxa"/>
          </w:tcPr>
          <w:p w14:paraId="0BFF7D46" w14:textId="77777777" w:rsidR="003235A7" w:rsidRPr="00CE3838" w:rsidRDefault="003235A7" w:rsidP="008A5B87">
            <w:r w:rsidRPr="00CE3838">
              <w:rPr>
                <w:u w:val="single"/>
              </w:rPr>
              <w:lastRenderedPageBreak/>
              <w:t>Further reading</w:t>
            </w:r>
            <w:r w:rsidRPr="00CE3838">
              <w:t>:</w:t>
            </w:r>
          </w:p>
          <w:p w14:paraId="1D1B7000" w14:textId="2E21FA3C" w:rsidR="00000B0D" w:rsidRPr="00CE3838" w:rsidRDefault="004F5A7F" w:rsidP="008A5B87">
            <w:sdt>
              <w:sdtPr>
                <w:id w:val="-2012288201"/>
                <w:citation/>
              </w:sdtPr>
              <w:sdtEndPr/>
              <w:sdtContent>
                <w:r w:rsidR="0055742E" w:rsidRPr="00CE3838">
                  <w:fldChar w:fldCharType="begin"/>
                </w:r>
                <w:r w:rsidR="0055742E" w:rsidRPr="00CE3838">
                  <w:rPr>
                    <w:lang w:val="en-US"/>
                  </w:rPr>
                  <w:instrText xml:space="preserve"> CITATION Koc \l 1033 </w:instrText>
                </w:r>
                <w:r w:rsidR="0055742E" w:rsidRPr="00CE3838">
                  <w:fldChar w:fldCharType="separate"/>
                </w:r>
                <w:r w:rsidR="0055742E" w:rsidRPr="00CE3838">
                  <w:rPr>
                    <w:noProof/>
                    <w:lang w:val="en-US"/>
                  </w:rPr>
                  <w:t>(Koch)</w:t>
                </w:r>
                <w:r w:rsidR="0055742E" w:rsidRPr="00CE3838">
                  <w:fldChar w:fldCharType="end"/>
                </w:r>
              </w:sdtContent>
            </w:sdt>
          </w:p>
          <w:p w14:paraId="6B6C77FD" w14:textId="77777777" w:rsidR="003B5835" w:rsidRDefault="003B5835" w:rsidP="00F91D73"/>
          <w:p w14:paraId="0AC75C1D" w14:textId="53C4E923" w:rsidR="0055742E" w:rsidRPr="00CE3838" w:rsidRDefault="004F5A7F" w:rsidP="00F91D73">
            <w:sdt>
              <w:sdtPr>
                <w:id w:val="603839718"/>
                <w:citation/>
              </w:sdtPr>
              <w:sdtEndPr/>
              <w:sdtContent>
                <w:r w:rsidR="0055742E" w:rsidRPr="00CE3838">
                  <w:fldChar w:fldCharType="begin"/>
                </w:r>
                <w:r w:rsidR="0055742E" w:rsidRPr="00CE3838">
                  <w:rPr>
                    <w:lang w:val="en-US"/>
                  </w:rPr>
                  <w:instrText xml:space="preserve"> CITATION Pri \l 1033 </w:instrText>
                </w:r>
                <w:r w:rsidR="0055742E" w:rsidRPr="00CE3838">
                  <w:fldChar w:fldCharType="separate"/>
                </w:r>
                <w:r w:rsidR="0055742E" w:rsidRPr="00CE3838">
                  <w:rPr>
                    <w:noProof/>
                    <w:lang w:val="en-US"/>
                  </w:rPr>
                  <w:t>(Priestly)</w:t>
                </w:r>
                <w:r w:rsidR="0055742E" w:rsidRPr="00CE3838">
                  <w:fldChar w:fldCharType="end"/>
                </w:r>
              </w:sdtContent>
            </w:sdt>
          </w:p>
          <w:p w14:paraId="3B44245D" w14:textId="77777777" w:rsidR="003B5835" w:rsidRDefault="003B5835" w:rsidP="00F91D73"/>
          <w:p w14:paraId="1D2585CD" w14:textId="36DEBA73" w:rsidR="0055742E" w:rsidRPr="00CE3838" w:rsidRDefault="004F5A7F" w:rsidP="00F91D73">
            <w:sdt>
              <w:sdtPr>
                <w:id w:val="699587328"/>
                <w:citation/>
              </w:sdtPr>
              <w:sdtEndPr/>
              <w:sdtContent>
                <w:r w:rsidR="0055742E" w:rsidRPr="00CE3838">
                  <w:fldChar w:fldCharType="begin"/>
                </w:r>
                <w:r w:rsidR="0055742E" w:rsidRPr="00CE3838">
                  <w:rPr>
                    <w:lang w:val="en-US"/>
                  </w:rPr>
                  <w:instrText xml:space="preserve"> CITATION Rei \l 1033 </w:instrText>
                </w:r>
                <w:r w:rsidR="0055742E" w:rsidRPr="00CE3838">
                  <w:fldChar w:fldCharType="separate"/>
                </w:r>
                <w:r w:rsidR="0055742E" w:rsidRPr="00CE3838">
                  <w:rPr>
                    <w:noProof/>
                    <w:lang w:val="en-US"/>
                  </w:rPr>
                  <w:t>(Reisner)</w:t>
                </w:r>
                <w:r w:rsidR="0055742E" w:rsidRPr="00CE3838">
                  <w:fldChar w:fldCharType="end"/>
                </w:r>
              </w:sdtContent>
            </w:sdt>
          </w:p>
          <w:p w14:paraId="4033DC93" w14:textId="77777777" w:rsidR="003B5835" w:rsidRDefault="003B5835" w:rsidP="00C45F3A"/>
          <w:p w14:paraId="63759E06" w14:textId="345ED9E1" w:rsidR="003235A7" w:rsidRPr="00CE3838" w:rsidRDefault="004F5A7F" w:rsidP="00C45F3A">
            <w:sdt>
              <w:sdtPr>
                <w:id w:val="-782581066"/>
                <w:citation/>
              </w:sdtPr>
              <w:sdtEndPr/>
              <w:sdtContent>
                <w:r w:rsidR="0055742E" w:rsidRPr="00CE3838">
                  <w:fldChar w:fldCharType="begin"/>
                </w:r>
                <w:r w:rsidR="0055742E" w:rsidRPr="00CE3838">
                  <w:rPr>
                    <w:lang w:val="en-US"/>
                  </w:rPr>
                  <w:instrText xml:space="preserve"> CITATION Rus \l 1033 </w:instrText>
                </w:r>
                <w:r w:rsidR="0055742E" w:rsidRPr="00CE3838">
                  <w:fldChar w:fldCharType="separate"/>
                </w:r>
                <w:r w:rsidR="0055742E" w:rsidRPr="00CE3838">
                  <w:rPr>
                    <w:noProof/>
                    <w:lang w:val="en-US"/>
                  </w:rPr>
                  <w:t>(Russell)</w:t>
                </w:r>
                <w:r w:rsidR="0055742E" w:rsidRPr="00CE3838">
                  <w:fldChar w:fldCharType="end"/>
                </w:r>
              </w:sdtContent>
            </w:sdt>
          </w:p>
        </w:tc>
      </w:tr>
    </w:tbl>
    <w:p w14:paraId="4D036C04" w14:textId="49C56274" w:rsidR="00C27FAB" w:rsidRPr="00CE3838" w:rsidRDefault="00C27FAB" w:rsidP="00C45F3A">
      <w:pPr>
        <w:pStyle w:val="Caption"/>
        <w:rPr>
          <w:sz w:val="22"/>
          <w:szCs w:val="22"/>
        </w:rPr>
      </w:pPr>
    </w:p>
    <w:sectPr w:rsidR="00C27FAB" w:rsidRPr="00CE383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44622"/>
    <w:rsid w:val="00052040"/>
    <w:rsid w:val="000A210E"/>
    <w:rsid w:val="000B25AE"/>
    <w:rsid w:val="000B55AB"/>
    <w:rsid w:val="000D24DC"/>
    <w:rsid w:val="00101B2E"/>
    <w:rsid w:val="00116FA0"/>
    <w:rsid w:val="0013523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5835"/>
    <w:rsid w:val="003D3579"/>
    <w:rsid w:val="003E2795"/>
    <w:rsid w:val="003F0D73"/>
    <w:rsid w:val="00462DBE"/>
    <w:rsid w:val="00464699"/>
    <w:rsid w:val="00483379"/>
    <w:rsid w:val="00487BC5"/>
    <w:rsid w:val="00496888"/>
    <w:rsid w:val="004A7476"/>
    <w:rsid w:val="004E5896"/>
    <w:rsid w:val="004F5A7F"/>
    <w:rsid w:val="00513EE6"/>
    <w:rsid w:val="00534F8F"/>
    <w:rsid w:val="0055742E"/>
    <w:rsid w:val="00590035"/>
    <w:rsid w:val="005B177E"/>
    <w:rsid w:val="005B3921"/>
    <w:rsid w:val="005F26D7"/>
    <w:rsid w:val="005F5450"/>
    <w:rsid w:val="00602F9F"/>
    <w:rsid w:val="006D0412"/>
    <w:rsid w:val="006E3DC7"/>
    <w:rsid w:val="007411B9"/>
    <w:rsid w:val="00780D95"/>
    <w:rsid w:val="00780DC7"/>
    <w:rsid w:val="007A0D55"/>
    <w:rsid w:val="007B3377"/>
    <w:rsid w:val="007D4965"/>
    <w:rsid w:val="007E5F44"/>
    <w:rsid w:val="00802B84"/>
    <w:rsid w:val="00821DE3"/>
    <w:rsid w:val="00846CE1"/>
    <w:rsid w:val="00853C4A"/>
    <w:rsid w:val="008A371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5F3A"/>
    <w:rsid w:val="00C55FAE"/>
    <w:rsid w:val="00C6296B"/>
    <w:rsid w:val="00C90C04"/>
    <w:rsid w:val="00CC586D"/>
    <w:rsid w:val="00CE3838"/>
    <w:rsid w:val="00CF1542"/>
    <w:rsid w:val="00CF3EC5"/>
    <w:rsid w:val="00D43188"/>
    <w:rsid w:val="00D656DA"/>
    <w:rsid w:val="00D83300"/>
    <w:rsid w:val="00DC6B48"/>
    <w:rsid w:val="00DF01B0"/>
    <w:rsid w:val="00E31DF1"/>
    <w:rsid w:val="00E339B0"/>
    <w:rsid w:val="00E76A27"/>
    <w:rsid w:val="00E85A05"/>
    <w:rsid w:val="00E95829"/>
    <w:rsid w:val="00EA606C"/>
    <w:rsid w:val="00EB0C8C"/>
    <w:rsid w:val="00EB51FD"/>
    <w:rsid w:val="00EB77DB"/>
    <w:rsid w:val="00ED139F"/>
    <w:rsid w:val="00EF74F7"/>
    <w:rsid w:val="00F36937"/>
    <w:rsid w:val="00F60F53"/>
    <w:rsid w:val="00F91D7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unhideWhenUsed/>
    <w:qFormat/>
    <w:rsid w:val="00044622"/>
    <w:pPr>
      <w:spacing w:after="200" w:line="240" w:lineRule="auto"/>
    </w:pPr>
    <w:rPr>
      <w:rFonts w:ascii="Times New Roman" w:eastAsiaTheme="minorEastAsia" w:hAnsi="Times New Roman" w:cs="Times New Roman"/>
      <w:b/>
      <w:bCs/>
      <w:color w:val="5B9BD5" w:themeColor="accent1"/>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unhideWhenUsed/>
    <w:qFormat/>
    <w:rsid w:val="00044622"/>
    <w:pPr>
      <w:spacing w:after="200" w:line="240" w:lineRule="auto"/>
    </w:pPr>
    <w:rPr>
      <w:rFonts w:ascii="Times New Roman" w:eastAsiaTheme="minorEastAsia" w:hAnsi="Times New Roman" w:cs="Times New Roman"/>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mgww.com/music/parker/images/gallery/largepics/016.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Koc</b:Tag>
    <b:SourceType>Book</b:SourceType>
    <b:Guid>{6C0D142A-597A-6449-9608-297823320CF2}</b:Guid>
    <b:Author>
      <b:Author>
        <b:NameList>
          <b:Person>
            <b:Last>Koch</b:Last>
            <b:First>Lawrence</b:First>
            <b:Middle>O.</b:Middle>
          </b:Person>
        </b:NameList>
      </b:Author>
    </b:Author>
    <b:Title>Yardbird Suite: A Compendium of the Music and Life of Charlie Parker</b:Title>
    <b:Comments>This text provides biographical overview in addition to information on Parker’s recordings (including those released after his death]; this text also details Parker's live performances [when, where, and with whom he played] and the instrumentation of his songs.</b:Comments>
    <b:RefOrder>1</b:RefOrder>
  </b:Source>
  <b:Source>
    <b:Tag>Pri</b:Tag>
    <b:SourceType>Book</b:SourceType>
    <b:Guid>{68B2EC74-2201-6B48-AE5F-4B96A1E0533D}</b:Guid>
    <b:Author>
      <b:Author>
        <b:NameList>
          <b:Person>
            <b:Last>Priestly</b:Last>
            <b:First>Brian</b:First>
          </b:Person>
        </b:NameList>
      </b:Author>
    </b:Author>
    <b:Title>Chasin’ the Bird: The Life and Legacy of Charlie Parker</b:Title>
    <b:Comments>This is one of the more recent biographies of Parker, exhaustively researched and extensive in the ground it covers; it also features a rich and extended bibliography of secondary sources devoted to Parker. </b:Comments>
    <b:RefOrder>2</b:RefOrder>
  </b:Source>
  <b:Source>
    <b:Tag>Rei</b:Tag>
    <b:SourceType>Book</b:SourceType>
    <b:Guid>{0903FFC0-CB20-8147-A8AB-5D166F756911}</b:Guid>
    <b:Author>
      <b:Author>
        <b:NameList>
          <b:Person>
            <b:Last>Reisner</b:Last>
            <b:First>Robert</b:First>
            <b:Middle>George</b:Middle>
          </b:Person>
        </b:NameList>
      </b:Author>
    </b:Author>
    <b:Title>Bird: The Legend of Charlie Parker</b:Title>
    <b:Comments>This biography is structured as an oral history with interviews from Parker’s contemporaries and collaborators.</b:Comments>
    <b:RefOrder>3</b:RefOrder>
  </b:Source>
  <b:Source>
    <b:Tag>Rus</b:Tag>
    <b:SourceType>Book</b:SourceType>
    <b:Guid>{CB6DCABA-4540-E948-8EE8-FFBAF077EAF7}</b:Guid>
    <b:Author>
      <b:Author>
        <b:NameList>
          <b:Person>
            <b:Last>Russell</b:Last>
            <b:First>Ross</b:First>
          </b:Person>
        </b:NameList>
      </b:Author>
    </b:Author>
    <b:Title>Bird Lives!: The High Life and Hard Times of Charlie (Yardbird) Parker </b:Title>
    <b:Comments>This biography is unique as it is written in a narrative form rather than as a traditional biography. It features an accurate catalogue of Parker’s recordings. </b:Comments>
    <b:RefOrder>4</b:RefOrder>
  </b:Source>
</b:Sources>
</file>

<file path=customXml/itemProps1.xml><?xml version="1.0" encoding="utf-8"?>
<ds:datastoreItem xmlns:ds="http://schemas.openxmlformats.org/officeDocument/2006/customXml" ds:itemID="{C36B7F38-3100-6042-A658-11F7481B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664</Words>
  <Characters>3787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16</cp:revision>
  <dcterms:created xsi:type="dcterms:W3CDTF">2014-05-31T04:27:00Z</dcterms:created>
  <dcterms:modified xsi:type="dcterms:W3CDTF">2014-08-01T20:33:00Z</dcterms:modified>
</cp:coreProperties>
</file>