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045FD" w14:textId="77777777" w:rsidTr="00922950">
        <w:tc>
          <w:tcPr>
            <w:tcW w:w="491" w:type="dxa"/>
            <w:vMerge w:val="restart"/>
            <w:shd w:val="clear" w:color="auto" w:fill="A6A6A6" w:themeFill="background1" w:themeFillShade="A6"/>
            <w:textDirection w:val="btLr"/>
          </w:tcPr>
          <w:p w14:paraId="16F18135" w14:textId="77777777" w:rsidR="00B574C9" w:rsidRPr="00CC586D" w:rsidRDefault="00B574C9" w:rsidP="00D21F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14:paraId="49F69C41" w14:textId="77777777" w:rsidR="00B574C9" w:rsidRPr="00CC586D" w:rsidRDefault="00B574C9" w:rsidP="00D21F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text/>
          </w:sdtPr>
          <w:sdtEndPr/>
          <w:sdtContent>
            <w:tc>
              <w:tcPr>
                <w:tcW w:w="2073" w:type="dxa"/>
              </w:tcPr>
              <w:p w14:paraId="14D546D4" w14:textId="77777777" w:rsidR="00B574C9" w:rsidRDefault="00294BD5" w:rsidP="00D21FBC">
                <w:proofErr w:type="spellStart"/>
                <w:r w:rsidRPr="00294BD5">
                  <w:t>Björn</w:t>
                </w:r>
                <w:proofErr w:type="spellEnd"/>
              </w:p>
            </w:tc>
          </w:sdtContent>
        </w:sdt>
        <w:sdt>
          <w:sdtPr>
            <w:alias w:val="Middle name"/>
            <w:tag w:val="authorMiddleName"/>
            <w:id w:val="-2076034781"/>
            <w:placeholder>
              <w:docPart w:val="D7FDF5FCC4534130BADB2D184E6C96B9"/>
            </w:placeholder>
            <w:showingPlcHdr/>
            <w:text/>
          </w:sdtPr>
          <w:sdtEndPr/>
          <w:sdtContent>
            <w:tc>
              <w:tcPr>
                <w:tcW w:w="2551" w:type="dxa"/>
              </w:tcPr>
              <w:p w14:paraId="550AE4FE" w14:textId="77777777" w:rsidR="00B574C9" w:rsidRDefault="00B574C9" w:rsidP="00D21FBC">
                <w:r>
                  <w:rPr>
                    <w:rStyle w:val="PlaceholderText"/>
                  </w:rPr>
                  <w:t>[Middle name]</w:t>
                </w:r>
              </w:p>
            </w:tc>
          </w:sdtContent>
        </w:sdt>
        <w:sdt>
          <w:sdtPr>
            <w:alias w:val="Last name"/>
            <w:tag w:val="authorLastName"/>
            <w:id w:val="-1088529830"/>
            <w:placeholder>
              <w:docPart w:val="DA6CB3EB97AF4DF18A3482B33E76BE73"/>
            </w:placeholder>
            <w:text/>
          </w:sdtPr>
          <w:sdtEndPr/>
          <w:sdtContent>
            <w:tc>
              <w:tcPr>
                <w:tcW w:w="2642" w:type="dxa"/>
              </w:tcPr>
              <w:p w14:paraId="1DFFC409" w14:textId="77777777" w:rsidR="00B574C9" w:rsidRDefault="00294BD5" w:rsidP="00D21FBC">
                <w:proofErr w:type="spellStart"/>
                <w:r>
                  <w:t>Heile</w:t>
                </w:r>
                <w:proofErr w:type="spellEnd"/>
              </w:p>
            </w:tc>
          </w:sdtContent>
        </w:sdt>
      </w:tr>
      <w:tr w:rsidR="00B574C9" w14:paraId="195EA587" w14:textId="77777777" w:rsidTr="001A6A06">
        <w:trPr>
          <w:trHeight w:val="986"/>
        </w:trPr>
        <w:tc>
          <w:tcPr>
            <w:tcW w:w="491" w:type="dxa"/>
            <w:vMerge/>
            <w:shd w:val="clear" w:color="auto" w:fill="A6A6A6" w:themeFill="background1" w:themeFillShade="A6"/>
          </w:tcPr>
          <w:p w14:paraId="2359E802" w14:textId="77777777" w:rsidR="00B574C9" w:rsidRPr="001A6A06" w:rsidRDefault="00B574C9" w:rsidP="00D21FBC">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14:paraId="4B265A2F" w14:textId="77777777" w:rsidR="00B574C9" w:rsidRDefault="00B574C9" w:rsidP="00D21FBC">
                <w:r>
                  <w:rPr>
                    <w:rStyle w:val="PlaceholderText"/>
                  </w:rPr>
                  <w:t>[Enter your biography]</w:t>
                </w:r>
              </w:p>
            </w:tc>
          </w:sdtContent>
        </w:sdt>
      </w:tr>
      <w:tr w:rsidR="00B574C9" w14:paraId="18EC15B6" w14:textId="77777777" w:rsidTr="001A6A06">
        <w:trPr>
          <w:trHeight w:val="986"/>
        </w:trPr>
        <w:tc>
          <w:tcPr>
            <w:tcW w:w="491" w:type="dxa"/>
            <w:vMerge/>
            <w:shd w:val="clear" w:color="auto" w:fill="A6A6A6" w:themeFill="background1" w:themeFillShade="A6"/>
          </w:tcPr>
          <w:p w14:paraId="5F00E776" w14:textId="77777777" w:rsidR="00B574C9" w:rsidRPr="001A6A06" w:rsidRDefault="00B574C9" w:rsidP="00D21FBC">
            <w:pPr>
              <w:jc w:val="center"/>
              <w:rPr>
                <w:b/>
                <w:color w:val="FFFFFF" w:themeColor="background1"/>
              </w:rPr>
            </w:pPr>
          </w:p>
        </w:tc>
        <w:sdt>
          <w:sdtPr>
            <w:alias w:val="Affiliation"/>
            <w:tag w:val="affiliation"/>
            <w:id w:val="2012937915"/>
            <w:placeholder>
              <w:docPart w:val="E9AFF9CE12084195BC7DC9AC7740356A"/>
            </w:placeholder>
            <w:text/>
          </w:sdtPr>
          <w:sdtEndPr/>
          <w:sdtContent>
            <w:tc>
              <w:tcPr>
                <w:tcW w:w="8525" w:type="dxa"/>
                <w:gridSpan w:val="4"/>
              </w:tcPr>
              <w:p w14:paraId="40BC7548" w14:textId="77777777" w:rsidR="00B574C9" w:rsidRDefault="00C46AA8" w:rsidP="00D21FBC">
                <w:r>
                  <w:t>University of Glasgow</w:t>
                </w:r>
              </w:p>
            </w:tc>
          </w:sdtContent>
        </w:sdt>
      </w:tr>
    </w:tbl>
    <w:p w14:paraId="3409B6B1" w14:textId="77777777" w:rsidR="003D3579" w:rsidRDefault="003D3579" w:rsidP="00D21FB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0E4338" w14:textId="77777777" w:rsidTr="00244BB0">
        <w:tc>
          <w:tcPr>
            <w:tcW w:w="9016" w:type="dxa"/>
            <w:shd w:val="clear" w:color="auto" w:fill="A6A6A6" w:themeFill="background1" w:themeFillShade="A6"/>
            <w:tcMar>
              <w:top w:w="113" w:type="dxa"/>
              <w:bottom w:w="113" w:type="dxa"/>
            </w:tcMar>
          </w:tcPr>
          <w:p w14:paraId="73B27A64" w14:textId="77777777" w:rsidR="00244BB0" w:rsidRPr="00244BB0" w:rsidRDefault="00244BB0" w:rsidP="00D21FBC">
            <w:pPr>
              <w:jc w:val="center"/>
              <w:rPr>
                <w:b/>
                <w:color w:val="FFFFFF" w:themeColor="background1"/>
              </w:rPr>
            </w:pPr>
            <w:r>
              <w:rPr>
                <w:b/>
                <w:color w:val="FFFFFF" w:themeColor="background1"/>
              </w:rPr>
              <w:t>Your article</w:t>
            </w:r>
          </w:p>
        </w:tc>
      </w:tr>
      <w:tr w:rsidR="003F0D73" w14:paraId="0DFA282B" w14:textId="77777777" w:rsidTr="003F0D73">
        <w:sdt>
          <w:sdtPr>
            <w:rPr>
              <w:b/>
            </w:rPr>
            <w:alias w:val="Article headword"/>
            <w:tag w:val="articleHeadword"/>
            <w:id w:val="-361440020"/>
            <w:placeholder>
              <w:docPart w:val="55991E34BDC34608BE8FD2BC591B94C9"/>
            </w:placeholder>
            <w:text/>
          </w:sdtPr>
          <w:sdtEndPr/>
          <w:sdtContent>
            <w:tc>
              <w:tcPr>
                <w:tcW w:w="9016" w:type="dxa"/>
                <w:tcMar>
                  <w:top w:w="113" w:type="dxa"/>
                  <w:bottom w:w="113" w:type="dxa"/>
                </w:tcMar>
              </w:tcPr>
              <w:p w14:paraId="3B357C9B" w14:textId="77777777" w:rsidR="003F0D73" w:rsidRPr="00FB589A" w:rsidRDefault="005C24BF" w:rsidP="00D21FBC">
                <w:proofErr w:type="spellStart"/>
                <w:r w:rsidRPr="00C46AA8">
                  <w:rPr>
                    <w:b/>
                  </w:rPr>
                  <w:t>Kagel</w:t>
                </w:r>
                <w:proofErr w:type="spellEnd"/>
                <w:r w:rsidRPr="00C46AA8">
                  <w:rPr>
                    <w:b/>
                  </w:rPr>
                  <w:t xml:space="preserve">, Mauricio </w:t>
                </w:r>
                <w:proofErr w:type="spellStart"/>
                <w:r w:rsidRPr="00C46AA8">
                  <w:rPr>
                    <w:b/>
                  </w:rPr>
                  <w:t>Raúl</w:t>
                </w:r>
                <w:proofErr w:type="spellEnd"/>
                <w:r w:rsidRPr="00C46AA8">
                  <w:rPr>
                    <w:b/>
                  </w:rPr>
                  <w:t xml:space="preserve"> (1931-2008)</w:t>
                </w:r>
              </w:p>
            </w:tc>
          </w:sdtContent>
        </w:sdt>
      </w:tr>
      <w:tr w:rsidR="00464699" w14:paraId="4ABC1B03" w14:textId="77777777"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14:paraId="50E3B5A3" w14:textId="77777777" w:rsidR="00464699" w:rsidRDefault="00464699" w:rsidP="00D21FB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1DC35" w14:textId="77777777"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14:paraId="2D65120A" w14:textId="77777777" w:rsidR="00E85A05" w:rsidRDefault="005C24BF" w:rsidP="00D21FBC">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14:paraId="43B31CB5" w14:textId="77777777"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14:paraId="4019972C" w14:textId="77777777" w:rsidR="005C24BF" w:rsidRDefault="005C24BF" w:rsidP="00D21FBC">
                <w:pPr>
                  <w:ind w:left="142"/>
                </w:pPr>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14:paraId="30C95C7C" w14:textId="77777777" w:rsidR="005C24BF" w:rsidRDefault="005C24BF" w:rsidP="00D21FBC">
                <w:pPr>
                  <w:ind w:left="142"/>
                </w:pPr>
              </w:p>
              <w:p w14:paraId="37EDD14C" w14:textId="64B30398" w:rsidR="005C24BF" w:rsidRDefault="005C24BF" w:rsidP="00D21FBC">
                <w:pPr>
                  <w:ind w:left="142"/>
                </w:pPr>
                <w:r>
                  <w:t xml:space="preserve">Born to cultured Russian-Jewish parents, </w:t>
                </w:r>
                <w:proofErr w:type="spellStart"/>
                <w:r>
                  <w:t>Kagel</w:t>
                </w:r>
                <w:proofErr w:type="spellEnd"/>
                <w:r>
                  <w:t xml:space="preserve"> studied music privately, notably with Juan Carlos Paz, and read Literature and Philosophy at Buenos Aires University. The influence of Buenos Aires’ rich artistic and musical life, represented particularly by the writers Jorge Luis Borges and </w:t>
                </w:r>
                <w:proofErr w:type="spellStart"/>
                <w:r>
                  <w:t>Witold</w:t>
                </w:r>
                <w:proofErr w:type="spellEnd"/>
                <w:r>
                  <w:t xml:space="preserve"> </w:t>
                </w:r>
                <w:proofErr w:type="spellStart"/>
                <w:r>
                  <w:t>Gombrowicz</w:t>
                </w:r>
                <w:proofErr w:type="spellEnd"/>
                <w:r>
                  <w:t xml:space="preserve">, remained central throughout </w:t>
                </w:r>
                <w:proofErr w:type="spellStart"/>
                <w:r>
                  <w:t>Kagel’s</w:t>
                </w:r>
                <w:proofErr w:type="spellEnd"/>
                <w:r>
                  <w:t xml:space="preserve"> career. His early compositions, such as the Variations for Mixed Quartet (</w:t>
                </w:r>
                <w:r w:rsidR="0031019A">
                  <w:t xml:space="preserve">1952), often employ </w:t>
                </w:r>
                <w:r>
                  <w:t xml:space="preserve">twelve-tone technique, but there are also more radical experiments, such as </w:t>
                </w:r>
                <w:proofErr w:type="spellStart"/>
                <w:r>
                  <w:rPr>
                    <w:i/>
                  </w:rPr>
                  <w:t>Música</w:t>
                </w:r>
                <w:proofErr w:type="spellEnd"/>
                <w:r>
                  <w:rPr>
                    <w:i/>
                  </w:rPr>
                  <w:t xml:space="preserve"> </w:t>
                </w:r>
                <w:proofErr w:type="spellStart"/>
                <w:r>
                  <w:rPr>
                    <w:i/>
                  </w:rPr>
                  <w:t>para</w:t>
                </w:r>
                <w:proofErr w:type="spellEnd"/>
                <w:r>
                  <w:rPr>
                    <w:i/>
                  </w:rPr>
                  <w:t xml:space="preserve"> la </w:t>
                </w:r>
                <w:proofErr w:type="spellStart"/>
                <w:r>
                  <w:rPr>
                    <w:i/>
                  </w:rPr>
                  <w:t>torre</w:t>
                </w:r>
                <w:proofErr w:type="spellEnd"/>
                <w:r>
                  <w:t xml:space="preserve"> [</w:t>
                </w:r>
                <w:r>
                  <w:rPr>
                    <w:i/>
                  </w:rPr>
                  <w:t>Music for the Tower</w:t>
                </w:r>
                <w:r w:rsidR="00506C46">
                  <w:t>] (1954)</w:t>
                </w:r>
                <w:r>
                  <w:t>, a series of tape pieces for a steel sculpture, arguably an early example of sound installation or sound sculpture.</w:t>
                </w:r>
              </w:p>
              <w:p w14:paraId="398318B1" w14:textId="77777777" w:rsidR="005C24BF" w:rsidRDefault="005C24BF" w:rsidP="00D21FBC">
                <w:pPr>
                  <w:ind w:left="142"/>
                </w:pPr>
              </w:p>
              <w:p w14:paraId="75570E19" w14:textId="77777777" w:rsidR="005C24BF" w:rsidRDefault="005C24BF" w:rsidP="00D21FBC">
                <w:pPr>
                  <w:ind w:left="142"/>
                </w:pPr>
                <w:r>
                  <w:t xml:space="preserve">Arriving on a scholarship in Cologne in 1957, </w:t>
                </w:r>
                <w:proofErr w:type="spellStart"/>
                <w:r>
                  <w:t>Kagel</w:t>
                </w:r>
                <w:proofErr w:type="spellEnd"/>
                <w:r>
                  <w:t xml:space="preserve"> studied electronic composition at the famous studio of the WDR (</w:t>
                </w:r>
                <w:proofErr w:type="spellStart"/>
                <w:r>
                  <w:t>Westdeutscher</w:t>
                </w:r>
                <w:proofErr w:type="spellEnd"/>
                <w:r>
                  <w:t xml:space="preserve"> </w:t>
                </w:r>
                <w:proofErr w:type="spellStart"/>
                <w:r>
                  <w:t>Rundfunk</w:t>
                </w:r>
                <w:proofErr w:type="spellEnd"/>
                <w:r>
                  <w:t xml:space="preserve">), whose guiding spirit in those years was </w:t>
                </w:r>
                <w:proofErr w:type="spellStart"/>
                <w:r>
                  <w:t>Karlheinz</w:t>
                </w:r>
                <w:proofErr w:type="spellEnd"/>
                <w:r>
                  <w:t xml:space="preserve"> </w:t>
                </w:r>
                <w:proofErr w:type="gramStart"/>
                <w:r>
                  <w:t>Stockhausen.</w:t>
                </w:r>
                <w:proofErr w:type="gramEnd"/>
                <w:r>
                  <w:t xml:space="preserve"> While his earliest works in Europe, such as </w:t>
                </w:r>
                <w:proofErr w:type="spellStart"/>
                <w:r w:rsidRPr="00FA76A5">
                  <w:rPr>
                    <w:i/>
                  </w:rPr>
                  <w:t>Anagrama</w:t>
                </w:r>
                <w:proofErr w:type="spellEnd"/>
                <w:r>
                  <w:t xml:space="preserve">, show the composer catching up with the integral serialism championed by Stockhausen and his circle, </w:t>
                </w:r>
                <w:proofErr w:type="spellStart"/>
                <w:r>
                  <w:t>Kagel’s</w:t>
                </w:r>
                <w:proofErr w:type="spellEnd"/>
                <w:r>
                  <w:t xml:space="preserve"> encounter with John Cage in 1958 brought his witty and iconoclastic side to the fore. During the </w:t>
                </w:r>
                <w:r>
                  <w:lastRenderedPageBreak/>
                  <w:t xml:space="preserve">following years, </w:t>
                </w:r>
                <w:proofErr w:type="spellStart"/>
                <w:r>
                  <w:t>Kagel</w:t>
                </w:r>
                <w:proofErr w:type="spellEnd"/>
                <w:r>
                  <w:t xml:space="preserve"> seemed to strive to combine the systematic exploration and expansion of musical material pursued by the European avant-garde with the more anarchic experimentalism characteristic of its American counterpart, resulting in such pieces as </w:t>
                </w:r>
                <w:proofErr w:type="spellStart"/>
                <w:r>
                  <w:rPr>
                    <w:i/>
                  </w:rPr>
                  <w:t>Transición</w:t>
                </w:r>
                <w:proofErr w:type="spellEnd"/>
                <w:r>
                  <w:rPr>
                    <w:i/>
                  </w:rPr>
                  <w:t xml:space="preserve"> II </w:t>
                </w:r>
                <w:r>
                  <w:t xml:space="preserve">(1958) and </w:t>
                </w:r>
                <w:r>
                  <w:rPr>
                    <w:i/>
                  </w:rPr>
                  <w:t xml:space="preserve">Improvisation </w:t>
                </w:r>
                <w:proofErr w:type="spellStart"/>
                <w:r>
                  <w:rPr>
                    <w:i/>
                  </w:rPr>
                  <w:t>ajoutée</w:t>
                </w:r>
                <w:proofErr w:type="spellEnd"/>
                <w:r>
                  <w:t xml:space="preserve"> (1962). In addition, he received vital impulses from movements in other arts, such as the theatre of the absurd and </w:t>
                </w:r>
                <w:proofErr w:type="spellStart"/>
                <w:r>
                  <w:t>Fluxus</w:t>
                </w:r>
                <w:proofErr w:type="spellEnd"/>
                <w:r>
                  <w:t xml:space="preserve">, as well as from visual artists in his immediate environment, among them Wolf </w:t>
                </w:r>
                <w:proofErr w:type="spellStart"/>
                <w:r>
                  <w:t>Vostell</w:t>
                </w:r>
                <w:proofErr w:type="spellEnd"/>
                <w:r>
                  <w:t xml:space="preserve"> and Joseph Beuys. </w:t>
                </w:r>
              </w:p>
              <w:p w14:paraId="27C4C015" w14:textId="77777777" w:rsidR="005C24BF" w:rsidRDefault="005C24BF" w:rsidP="00D21FBC">
                <w:pPr>
                  <w:ind w:left="142"/>
                </w:pPr>
              </w:p>
              <w:p w14:paraId="4209A7CA" w14:textId="334736D2" w:rsidR="005C24BF" w:rsidRDefault="005C24BF" w:rsidP="00D21FBC">
                <w:pPr>
                  <w:ind w:left="142"/>
                </w:pPr>
                <w:proofErr w:type="spellStart"/>
                <w:r>
                  <w:t>Kagel’s</w:t>
                </w:r>
                <w:proofErr w:type="spellEnd"/>
                <w:r>
                  <w:t xml:space="preserve"> most prominent contribution is arguably the </w:t>
                </w:r>
                <w:r w:rsidR="00D21FBC">
                  <w:t>‘</w:t>
                </w:r>
                <w:r>
                  <w:t>instrumental theatre</w:t>
                </w:r>
                <w:r w:rsidR="00D21FBC">
                  <w:t>’</w:t>
                </w:r>
                <w:r>
                  <w:t xml:space="preserve">, in which theatrical action is produced by instrumental playing, represented by such works as </w:t>
                </w:r>
                <w:r>
                  <w:rPr>
                    <w:i/>
                  </w:rPr>
                  <w:t xml:space="preserve">Match </w:t>
                </w:r>
                <w:r w:rsidRPr="009F1923">
                  <w:rPr>
                    <w:i/>
                  </w:rPr>
                  <w:t>for Three Players</w:t>
                </w:r>
                <w:r>
                  <w:rPr>
                    <w:i/>
                  </w:rPr>
                  <w:t xml:space="preserve"> </w:t>
                </w:r>
                <w:r>
                  <w:t>(1964) and the (anti-</w:t>
                </w:r>
                <w:proofErr w:type="gramStart"/>
                <w:r>
                  <w:t>)opera</w:t>
                </w:r>
                <w:proofErr w:type="gramEnd"/>
                <w:r>
                  <w:t xml:space="preserve"> </w:t>
                </w:r>
                <w:proofErr w:type="spellStart"/>
                <w:r>
                  <w:rPr>
                    <w:i/>
                  </w:rPr>
                  <w:t>Staatstheater</w:t>
                </w:r>
                <w:proofErr w:type="spellEnd"/>
                <w:r>
                  <w:t xml:space="preserve"> (1970), although some of his films, notably </w:t>
                </w:r>
                <w:r>
                  <w:rPr>
                    <w:i/>
                  </w:rPr>
                  <w:t xml:space="preserve">Ludwig van </w:t>
                </w:r>
                <w:r>
                  <w:t xml:space="preserve">(1970) and his </w:t>
                </w:r>
                <w:proofErr w:type="spellStart"/>
                <w:r>
                  <w:t>radiophonic</w:t>
                </w:r>
                <w:proofErr w:type="spellEnd"/>
                <w:r>
                  <w:t xml:space="preserve"> pieces, such as </w:t>
                </w:r>
                <w:r>
                  <w:rPr>
                    <w:i/>
                  </w:rPr>
                  <w:t>(</w:t>
                </w:r>
                <w:proofErr w:type="spellStart"/>
                <w:r>
                  <w:rPr>
                    <w:i/>
                  </w:rPr>
                  <w:t>Hörspiel</w:t>
                </w:r>
                <w:proofErr w:type="spellEnd"/>
                <w:r>
                  <w:rPr>
                    <w:i/>
                  </w:rPr>
                  <w:t xml:space="preserve">) </w:t>
                </w:r>
                <w:proofErr w:type="spellStart"/>
                <w:r>
                  <w:rPr>
                    <w:i/>
                  </w:rPr>
                  <w:t>Ein</w:t>
                </w:r>
                <w:proofErr w:type="spellEnd"/>
                <w:r>
                  <w:rPr>
                    <w:i/>
                  </w:rPr>
                  <w:t xml:space="preserve"> </w:t>
                </w:r>
                <w:proofErr w:type="spellStart"/>
                <w:r>
                  <w:rPr>
                    <w:i/>
                  </w:rPr>
                  <w:t>Aufnahmezustand</w:t>
                </w:r>
                <w:proofErr w:type="spellEnd"/>
                <w:r>
                  <w:rPr>
                    <w:i/>
                  </w:rPr>
                  <w:t xml:space="preserve">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14:paraId="0776D923" w14:textId="77777777" w:rsidR="005C24BF" w:rsidRDefault="005C24BF" w:rsidP="00D21FBC">
                <w:pPr>
                  <w:ind w:left="142"/>
                </w:pPr>
              </w:p>
              <w:p w14:paraId="7574C4A4" w14:textId="238C267A" w:rsidR="005C24BF" w:rsidRPr="00D21FBC" w:rsidRDefault="00D21FBC" w:rsidP="00D21FBC">
                <w:pPr>
                  <w:pStyle w:val="Heading1"/>
                  <w:spacing w:after="0"/>
                  <w:outlineLvl w:val="0"/>
                  <w:rPr>
                    <w:rFonts w:asciiTheme="minorHAnsi" w:hAnsiTheme="minorHAnsi"/>
                    <w:b w:val="0"/>
                    <w:color w:val="auto"/>
                    <w:u w:val="single"/>
                  </w:rPr>
                </w:pPr>
                <w:r w:rsidRPr="00D21FBC">
                  <w:rPr>
                    <w:rFonts w:asciiTheme="minorHAnsi" w:hAnsiTheme="minorHAnsi"/>
                    <w:b w:val="0"/>
                    <w:color w:val="auto"/>
                    <w:u w:val="single"/>
                  </w:rPr>
                  <w:t>Selected List of Works</w:t>
                </w:r>
                <w:r w:rsidRPr="00D21FBC">
                  <w:rPr>
                    <w:rFonts w:asciiTheme="minorHAnsi" w:hAnsiTheme="minorHAnsi"/>
                    <w:b w:val="0"/>
                    <w:color w:val="auto"/>
                  </w:rPr>
                  <w:t>:</w:t>
                </w:r>
              </w:p>
              <w:p w14:paraId="1BA8B8DF" w14:textId="77777777" w:rsidR="005C24BF" w:rsidRDefault="005C24BF" w:rsidP="00D21FBC">
                <w:pPr>
                  <w:ind w:left="142"/>
                </w:pPr>
                <w:proofErr w:type="spellStart"/>
                <w:r w:rsidRPr="00F57BC6">
                  <w:rPr>
                    <w:i/>
                  </w:rPr>
                  <w:t>Anagrama</w:t>
                </w:r>
                <w:proofErr w:type="spellEnd"/>
                <w:r w:rsidRPr="00F57BC6">
                  <w:t xml:space="preserve"> for vocal soloists, speaking choir and chamber ensemble</w:t>
                </w:r>
                <w:r>
                  <w:t xml:space="preserve"> (1958)</w:t>
                </w:r>
              </w:p>
              <w:p w14:paraId="32C90F11" w14:textId="77777777" w:rsidR="005C24BF" w:rsidRDefault="005C24BF" w:rsidP="00D21FBC">
                <w:pPr>
                  <w:ind w:left="142"/>
                </w:pPr>
                <w:proofErr w:type="spellStart"/>
                <w:r w:rsidRPr="00F57BC6">
                  <w:rPr>
                    <w:i/>
                  </w:rPr>
                  <w:t>Transición</w:t>
                </w:r>
                <w:proofErr w:type="spellEnd"/>
                <w:r w:rsidRPr="00F57BC6">
                  <w:rPr>
                    <w:i/>
                  </w:rPr>
                  <w:t xml:space="preserve"> I</w:t>
                </w:r>
                <w:r w:rsidRPr="00F57BC6">
                  <w:t xml:space="preserve"> for electronic sounds</w:t>
                </w:r>
                <w:r>
                  <w:t xml:space="preserve"> (1960)</w:t>
                </w:r>
              </w:p>
              <w:p w14:paraId="6653C0A9" w14:textId="77777777" w:rsidR="005C24BF" w:rsidRPr="00F57BC6" w:rsidRDefault="005C24BF" w:rsidP="00D21FBC">
                <w:pPr>
                  <w:ind w:left="142"/>
                </w:pPr>
                <w:r w:rsidRPr="00F57BC6">
                  <w:rPr>
                    <w:i/>
                  </w:rPr>
                  <w:t>Sur scène</w:t>
                </w:r>
                <w:r w:rsidRPr="00F57BC6">
                  <w:t>: Chamber music theatre piece</w:t>
                </w:r>
                <w:r>
                  <w:t xml:space="preserve"> (1960)</w:t>
                </w:r>
              </w:p>
              <w:p w14:paraId="36130A28" w14:textId="77777777" w:rsidR="005C24BF" w:rsidRDefault="005C24BF" w:rsidP="00D21FBC">
                <w:pPr>
                  <w:ind w:left="142"/>
                </w:pPr>
                <w:proofErr w:type="spellStart"/>
                <w:r w:rsidRPr="00F57BC6">
                  <w:rPr>
                    <w:i/>
                  </w:rPr>
                  <w:t>Heterophonie</w:t>
                </w:r>
                <w:proofErr w:type="spellEnd"/>
                <w:r w:rsidRPr="00F57BC6">
                  <w:rPr>
                    <w:i/>
                  </w:rPr>
                  <w:t xml:space="preserve"> </w:t>
                </w:r>
                <w:r w:rsidRPr="00F57BC6">
                  <w:t>for orchestra</w:t>
                </w:r>
                <w:r>
                  <w:t xml:space="preserve"> (1961)</w:t>
                </w:r>
              </w:p>
              <w:p w14:paraId="1379768D" w14:textId="77777777" w:rsidR="005C24BF" w:rsidRPr="00216BA2" w:rsidRDefault="005C24BF" w:rsidP="00D21FBC">
                <w:pPr>
                  <w:ind w:left="142"/>
                </w:pPr>
                <w:proofErr w:type="spellStart"/>
                <w:r>
                  <w:rPr>
                    <w:i/>
                  </w:rPr>
                  <w:t>Antithese</w:t>
                </w:r>
                <w:proofErr w:type="spellEnd"/>
                <w:r>
                  <w:rPr>
                    <w:i/>
                  </w:rPr>
                  <w:t xml:space="preserve"> </w:t>
                </w:r>
                <w:r w:rsidRPr="00216BA2">
                  <w:t>a) Music for electronic and public sounds; b) Play for one actor with electronic and public sounds</w:t>
                </w:r>
                <w:r>
                  <w:t xml:space="preserve"> (1962); film version (1965)</w:t>
                </w:r>
              </w:p>
              <w:p w14:paraId="35C5C6C8" w14:textId="77777777" w:rsidR="005C24BF" w:rsidRDefault="005C24BF" w:rsidP="00D21FBC">
                <w:pPr>
                  <w:ind w:left="142"/>
                </w:pPr>
                <w:r w:rsidRPr="00F57BC6">
                  <w:t>Music for renaissance instruments</w:t>
                </w:r>
                <w:r>
                  <w:t xml:space="preserve"> (1966)</w:t>
                </w:r>
              </w:p>
              <w:p w14:paraId="7F67AC09" w14:textId="77777777" w:rsidR="005C24BF" w:rsidRDefault="005C24BF" w:rsidP="00D21FBC">
                <w:pPr>
                  <w:ind w:left="142"/>
                </w:pPr>
                <w:r w:rsidRPr="00F57BC6">
                  <w:t>String Quartet I/II</w:t>
                </w:r>
                <w:r>
                  <w:t xml:space="preserve"> (1967)</w:t>
                </w:r>
              </w:p>
              <w:p w14:paraId="473FDD1D" w14:textId="77777777" w:rsidR="005C24BF" w:rsidRPr="00F57BC6" w:rsidRDefault="005C24BF" w:rsidP="00D21FBC">
                <w:pPr>
                  <w:ind w:left="142"/>
                </w:pPr>
                <w:r w:rsidRPr="00F57BC6">
                  <w:rPr>
                    <w:i/>
                  </w:rPr>
                  <w:t xml:space="preserve">Hallelujah </w:t>
                </w:r>
                <w:r w:rsidRPr="00F57BC6">
                  <w:t>for voices</w:t>
                </w:r>
                <w:r>
                  <w:t xml:space="preserve"> (1968)</w:t>
                </w:r>
              </w:p>
              <w:p w14:paraId="78128782" w14:textId="77777777" w:rsidR="005C24BF" w:rsidRDefault="005C24BF" w:rsidP="00D21FBC">
                <w:pPr>
                  <w:ind w:left="142"/>
                </w:pPr>
                <w:proofErr w:type="spellStart"/>
                <w:r>
                  <w:rPr>
                    <w:i/>
                  </w:rPr>
                  <w:t>Acustica</w:t>
                </w:r>
                <w:proofErr w:type="spellEnd"/>
                <w:r>
                  <w:rPr>
                    <w:i/>
                  </w:rPr>
                  <w:t xml:space="preserve"> </w:t>
                </w:r>
                <w:r>
                  <w:t>for experimental sound producers, loudspeakers and two to five players (1970)</w:t>
                </w:r>
              </w:p>
              <w:p w14:paraId="79E58E98" w14:textId="77777777" w:rsidR="005C24BF" w:rsidRPr="0040467B" w:rsidRDefault="005C24BF" w:rsidP="00D21FBC">
                <w:pPr>
                  <w:ind w:left="142"/>
                </w:pPr>
                <w:r w:rsidRPr="0040467B">
                  <w:rPr>
                    <w:i/>
                  </w:rPr>
                  <w:t xml:space="preserve">Exotica </w:t>
                </w:r>
                <w:r w:rsidRPr="0040467B">
                  <w:t>for extra-European instruments</w:t>
                </w:r>
                <w:r>
                  <w:t xml:space="preserve"> (1972)</w:t>
                </w:r>
              </w:p>
              <w:p w14:paraId="769C4D89" w14:textId="77777777" w:rsidR="005C24BF" w:rsidRPr="0040467B" w:rsidRDefault="005C24BF" w:rsidP="00D21FBC">
                <w:pPr>
                  <w:ind w:left="142"/>
                </w:pPr>
                <w:r w:rsidRPr="0040467B">
                  <w:rPr>
                    <w:i/>
                  </w:rPr>
                  <w:t>Mare nostrum</w:t>
                </w:r>
                <w:r w:rsidRPr="0040467B">
                  <w:t>: Discovery, pacification and conversion of the Mediterranean region by a tribe from Amazonia [music theatre]</w:t>
                </w:r>
                <w:r>
                  <w:t xml:space="preserve"> (1975)</w:t>
                </w:r>
              </w:p>
              <w:p w14:paraId="65576565" w14:textId="49F9326A" w:rsidR="005C24BF" w:rsidRDefault="005C24BF" w:rsidP="00D21FBC">
                <w:pPr>
                  <w:ind w:left="142"/>
                </w:pPr>
                <w:r w:rsidRPr="0040467B">
                  <w:rPr>
                    <w:i/>
                  </w:rPr>
                  <w:t xml:space="preserve">Der </w:t>
                </w:r>
                <w:proofErr w:type="spellStart"/>
                <w:r w:rsidRPr="0040467B">
                  <w:rPr>
                    <w:i/>
                  </w:rPr>
                  <w:t>Tribun</w:t>
                </w:r>
                <w:proofErr w:type="spellEnd"/>
                <w:r w:rsidR="00D21FBC">
                  <w:t xml:space="preserve"> [</w:t>
                </w:r>
                <w:r>
                  <w:rPr>
                    <w:i/>
                  </w:rPr>
                  <w:t>The Tribune</w:t>
                </w:r>
                <w:r w:rsidR="00D21FBC">
                  <w:t>]</w:t>
                </w:r>
                <w:r w:rsidRPr="0040467B">
                  <w:t>: Radio play for a political orator, marching sounds and loudspeakers</w:t>
                </w:r>
                <w:r>
                  <w:t xml:space="preserve"> (1979)</w:t>
                </w:r>
              </w:p>
              <w:p w14:paraId="64D9D1CB" w14:textId="77777777" w:rsidR="005C24BF" w:rsidRPr="0040467B" w:rsidRDefault="005C24BF" w:rsidP="00D21FBC">
                <w:pPr>
                  <w:ind w:left="142"/>
                  <w:rPr>
                    <w:lang w:val="de-DE"/>
                  </w:rPr>
                </w:pPr>
                <w:r w:rsidRPr="0040467B">
                  <w:rPr>
                    <w:i/>
                    <w:lang w:val="de-DE"/>
                  </w:rPr>
                  <w:t>Aus Deutschland</w:t>
                </w:r>
                <w:r w:rsidRPr="0040467B">
                  <w:rPr>
                    <w:lang w:val="de-DE"/>
                  </w:rPr>
                  <w:t xml:space="preserve">: </w:t>
                </w:r>
                <w:proofErr w:type="spellStart"/>
                <w:r w:rsidRPr="0040467B">
                  <w:rPr>
                    <w:lang w:val="de-DE"/>
                  </w:rPr>
                  <w:t>lieder</w:t>
                </w:r>
                <w:proofErr w:type="spellEnd"/>
                <w:r w:rsidRPr="0040467B">
                  <w:rPr>
                    <w:lang w:val="de-DE"/>
                  </w:rPr>
                  <w:t xml:space="preserve"> </w:t>
                </w:r>
                <w:proofErr w:type="spellStart"/>
                <w:r w:rsidRPr="0040467B">
                  <w:rPr>
                    <w:lang w:val="de-DE"/>
                  </w:rPr>
                  <w:t>opera</w:t>
                </w:r>
                <w:proofErr w:type="spellEnd"/>
                <w:r w:rsidRPr="0040467B">
                  <w:rPr>
                    <w:lang w:val="de-DE"/>
                  </w:rPr>
                  <w:t xml:space="preserve"> (1979)</w:t>
                </w:r>
              </w:p>
              <w:p w14:paraId="13524D7D" w14:textId="77777777" w:rsidR="005C24BF" w:rsidRPr="0040467B" w:rsidRDefault="005C24BF" w:rsidP="00D21FBC">
                <w:pPr>
                  <w:ind w:left="142"/>
                  <w:rPr>
                    <w:lang w:val="de-DE"/>
                  </w:rPr>
                </w:pPr>
                <w:r w:rsidRPr="0040467B">
                  <w:rPr>
                    <w:lang w:val="de-DE"/>
                  </w:rPr>
                  <w:t xml:space="preserve">Third String </w:t>
                </w:r>
                <w:proofErr w:type="spellStart"/>
                <w:r w:rsidRPr="0040467B">
                  <w:rPr>
                    <w:lang w:val="de-DE"/>
                  </w:rPr>
                  <w:t>Quartet</w:t>
                </w:r>
                <w:proofErr w:type="spellEnd"/>
                <w:r w:rsidRPr="0040467B">
                  <w:rPr>
                    <w:lang w:val="de-DE"/>
                  </w:rPr>
                  <w:t xml:space="preserve"> in </w:t>
                </w:r>
                <w:proofErr w:type="spellStart"/>
                <w:r w:rsidRPr="0040467B">
                  <w:rPr>
                    <w:lang w:val="de-DE"/>
                  </w:rPr>
                  <w:t>four</w:t>
                </w:r>
                <w:proofErr w:type="spellEnd"/>
                <w:r w:rsidRPr="0040467B">
                  <w:rPr>
                    <w:lang w:val="de-DE"/>
                  </w:rPr>
                  <w:t xml:space="preserve"> </w:t>
                </w:r>
                <w:proofErr w:type="spellStart"/>
                <w:r w:rsidRPr="0040467B">
                  <w:rPr>
                    <w:lang w:val="de-DE"/>
                  </w:rPr>
                  <w:t>movements</w:t>
                </w:r>
                <w:proofErr w:type="spellEnd"/>
                <w:r w:rsidRPr="0040467B">
                  <w:rPr>
                    <w:lang w:val="de-DE"/>
                  </w:rPr>
                  <w:t xml:space="preserve"> (1987)</w:t>
                </w:r>
              </w:p>
              <w:p w14:paraId="577367BC" w14:textId="77777777" w:rsidR="005C24BF" w:rsidRDefault="005C24BF" w:rsidP="00D21FBC">
                <w:pPr>
                  <w:ind w:left="142"/>
                  <w:rPr>
                    <w:lang w:val="de-DE"/>
                  </w:rPr>
                </w:pPr>
                <w:r w:rsidRPr="0040467B">
                  <w:rPr>
                    <w:i/>
                    <w:lang w:val="de-DE"/>
                  </w:rPr>
                  <w:t xml:space="preserve">Die Stücke der Windrose </w:t>
                </w:r>
                <w:proofErr w:type="spellStart"/>
                <w:r w:rsidRPr="0040467B">
                  <w:rPr>
                    <w:lang w:val="de-DE"/>
                  </w:rPr>
                  <w:t>for</w:t>
                </w:r>
                <w:proofErr w:type="spellEnd"/>
                <w:r w:rsidRPr="0040467B">
                  <w:rPr>
                    <w:lang w:val="de-DE"/>
                  </w:rPr>
                  <w:t xml:space="preserve"> </w:t>
                </w:r>
                <w:proofErr w:type="spellStart"/>
                <w:r w:rsidRPr="0040467B">
                  <w:rPr>
                    <w:lang w:val="de-DE"/>
                  </w:rPr>
                  <w:t>salon</w:t>
                </w:r>
                <w:proofErr w:type="spellEnd"/>
                <w:r w:rsidRPr="0040467B">
                  <w:rPr>
                    <w:lang w:val="de-DE"/>
                  </w:rPr>
                  <w:t xml:space="preserve"> </w:t>
                </w:r>
                <w:proofErr w:type="spellStart"/>
                <w:r w:rsidRPr="0040467B">
                  <w:rPr>
                    <w:lang w:val="de-DE"/>
                  </w:rPr>
                  <w:t>orchestra</w:t>
                </w:r>
                <w:proofErr w:type="spellEnd"/>
                <w:r>
                  <w:rPr>
                    <w:lang w:val="de-DE"/>
                  </w:rPr>
                  <w:t xml:space="preserve"> (1989-94)</w:t>
                </w:r>
              </w:p>
              <w:p w14:paraId="015F8166" w14:textId="77777777" w:rsidR="005C24BF" w:rsidRDefault="005C24BF" w:rsidP="00D21FBC">
                <w:pPr>
                  <w:ind w:left="142"/>
                </w:pPr>
                <w:r w:rsidRPr="0040467B">
                  <w:t xml:space="preserve">Etudes </w:t>
                </w:r>
                <w:proofErr w:type="spellStart"/>
                <w:r w:rsidRPr="0040467B">
                  <w:t>Nos</w:t>
                </w:r>
                <w:proofErr w:type="spellEnd"/>
                <w:r w:rsidRPr="0040467B">
                  <w:t xml:space="preserve"> 2–3 for large orchestra</w:t>
                </w:r>
                <w:r>
                  <w:t xml:space="preserve"> (1996)</w:t>
                </w:r>
              </w:p>
              <w:p w14:paraId="47F3E153" w14:textId="77777777" w:rsidR="005C24BF" w:rsidRDefault="005C24BF" w:rsidP="00D21FBC">
                <w:pPr>
                  <w:ind w:left="142"/>
                </w:pPr>
                <w:proofErr w:type="spellStart"/>
                <w:r w:rsidRPr="0040467B">
                  <w:rPr>
                    <w:i/>
                  </w:rPr>
                  <w:t>Entführung</w:t>
                </w:r>
                <w:proofErr w:type="spellEnd"/>
                <w:r w:rsidRPr="0040467B">
                  <w:rPr>
                    <w:i/>
                  </w:rPr>
                  <w:t xml:space="preserve"> </w:t>
                </w:r>
                <w:proofErr w:type="spellStart"/>
                <w:r w:rsidRPr="0040467B">
                  <w:rPr>
                    <w:i/>
                  </w:rPr>
                  <w:t>im</w:t>
                </w:r>
                <w:proofErr w:type="spellEnd"/>
                <w:r w:rsidRPr="0040467B">
                  <w:rPr>
                    <w:i/>
                  </w:rPr>
                  <w:t xml:space="preserve"> </w:t>
                </w:r>
                <w:proofErr w:type="spellStart"/>
                <w:r w:rsidRPr="0040467B">
                  <w:rPr>
                    <w:i/>
                  </w:rPr>
                  <w:t>Konzertsaal</w:t>
                </w:r>
                <w:proofErr w:type="spellEnd"/>
                <w:r>
                  <w:t xml:space="preserve"> (</w:t>
                </w:r>
                <w:r w:rsidRPr="0040467B">
                  <w:rPr>
                    <w:i/>
                  </w:rPr>
                  <w:t>Abduction in the Concert Hall</w:t>
                </w:r>
                <w:r w:rsidRPr="0040467B">
                  <w:t>): Musical report of an incident</w:t>
                </w:r>
                <w:r>
                  <w:t xml:space="preserve"> (1999)</w:t>
                </w:r>
              </w:p>
              <w:p w14:paraId="7217FAA0" w14:textId="77777777" w:rsidR="005C24BF" w:rsidRPr="0040467B" w:rsidRDefault="005C24BF" w:rsidP="00D21FBC">
                <w:pPr>
                  <w:ind w:left="142"/>
                </w:pPr>
                <w:proofErr w:type="spellStart"/>
                <w:r w:rsidRPr="00216BA2">
                  <w:rPr>
                    <w:i/>
                  </w:rPr>
                  <w:t>Fremde</w:t>
                </w:r>
                <w:proofErr w:type="spellEnd"/>
                <w:r w:rsidRPr="00216BA2">
                  <w:rPr>
                    <w:i/>
                  </w:rPr>
                  <w:t xml:space="preserve"> </w:t>
                </w:r>
                <w:proofErr w:type="spellStart"/>
                <w:r w:rsidRPr="00216BA2">
                  <w:rPr>
                    <w:i/>
                  </w:rPr>
                  <w:t>Töne</w:t>
                </w:r>
                <w:proofErr w:type="spellEnd"/>
                <w:r w:rsidRPr="00216BA2">
                  <w:rPr>
                    <w:i/>
                  </w:rPr>
                  <w:t xml:space="preserve"> und </w:t>
                </w:r>
                <w:proofErr w:type="spellStart"/>
                <w:r w:rsidRPr="00216BA2">
                  <w:rPr>
                    <w:i/>
                  </w:rPr>
                  <w:t>Widerhall</w:t>
                </w:r>
                <w:proofErr w:type="spellEnd"/>
                <w:r>
                  <w:t xml:space="preserve"> (</w:t>
                </w:r>
                <w:r w:rsidRPr="00216BA2">
                  <w:rPr>
                    <w:i/>
                  </w:rPr>
                  <w:t xml:space="preserve">Foreign </w:t>
                </w:r>
                <w:bookmarkStart w:id="0" w:name="_GoBack"/>
                <w:r w:rsidRPr="00216BA2">
                  <w:rPr>
                    <w:i/>
                  </w:rPr>
                  <w:t>Note</w:t>
                </w:r>
                <w:bookmarkEnd w:id="0"/>
                <w:r w:rsidRPr="00216BA2">
                  <w:rPr>
                    <w:i/>
                  </w:rPr>
                  <w:t>s and Echo</w:t>
                </w:r>
                <w:r w:rsidRPr="00216BA2">
                  <w:t>) for orchestra</w:t>
                </w:r>
                <w:r>
                  <w:t xml:space="preserve"> (2005)</w:t>
                </w:r>
              </w:p>
              <w:p w14:paraId="1CF6D0C0" w14:textId="77777777" w:rsidR="003F0D73" w:rsidRDefault="005C24BF" w:rsidP="00D21FBC">
                <w:pPr>
                  <w:ind w:left="142"/>
                </w:pPr>
                <w:r w:rsidRPr="0040467B">
                  <w:rPr>
                    <w:i/>
                  </w:rPr>
                  <w:t xml:space="preserve">In der </w:t>
                </w:r>
                <w:proofErr w:type="spellStart"/>
                <w:r w:rsidRPr="0040467B">
                  <w:rPr>
                    <w:i/>
                  </w:rPr>
                  <w:t>Matratzengruft</w:t>
                </w:r>
                <w:proofErr w:type="spellEnd"/>
                <w:r w:rsidRPr="0040467B">
                  <w:rPr>
                    <w:i/>
                  </w:rPr>
                  <w:t xml:space="preserve"> </w:t>
                </w:r>
                <w:r>
                  <w:t>for tenor and ensemble (2008)</w:t>
                </w:r>
              </w:p>
            </w:tc>
          </w:sdtContent>
        </w:sdt>
      </w:tr>
      <w:tr w:rsidR="003235A7" w14:paraId="7BB50389" w14:textId="77777777" w:rsidTr="003235A7">
        <w:tc>
          <w:tcPr>
            <w:tcW w:w="9016" w:type="dxa"/>
          </w:tcPr>
          <w:p w14:paraId="4961261E" w14:textId="77777777" w:rsidR="003235A7" w:rsidRDefault="003235A7" w:rsidP="00D21FBC">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p w14:paraId="34312E74" w14:textId="1B0DF05B" w:rsidR="005C24BF" w:rsidRDefault="0031019A" w:rsidP="00D21FBC">
                <w:sdt>
                  <w:sdtPr>
                    <w:id w:val="277527856"/>
                    <w:citation/>
                  </w:sdtPr>
                  <w:sdtEndPr/>
                  <w:sdtContent>
                    <w:r w:rsidR="005C24BF">
                      <w:fldChar w:fldCharType="begin"/>
                    </w:r>
                    <w:r w:rsidR="005C24BF">
                      <w:rPr>
                        <w:lang w:val="en-US"/>
                      </w:rPr>
                      <w:instrText xml:space="preserve"> CITATION Hei06 \l 1033 </w:instrText>
                    </w:r>
                    <w:r w:rsidR="005C24BF">
                      <w:fldChar w:fldCharType="separate"/>
                    </w:r>
                    <w:r w:rsidR="005C24BF">
                      <w:rPr>
                        <w:noProof/>
                        <w:lang w:val="en-US"/>
                      </w:rPr>
                      <w:t>(Heile)</w:t>
                    </w:r>
                    <w:r w:rsidR="005C24BF">
                      <w:fldChar w:fldCharType="end"/>
                    </w:r>
                  </w:sdtContent>
                </w:sdt>
              </w:p>
              <w:p w14:paraId="5DCFE8FD" w14:textId="77777777" w:rsidR="005C24BF" w:rsidRDefault="005C24BF" w:rsidP="00D21FBC"/>
              <w:p w14:paraId="0C2A0B61" w14:textId="77777777" w:rsidR="005C24BF" w:rsidRDefault="0031019A" w:rsidP="00D21FBC">
                <w:sdt>
                  <w:sdtPr>
                    <w:id w:val="-1575121224"/>
                    <w:citation/>
                  </w:sdtPr>
                  <w:sdtEndPr/>
                  <w:sdtContent>
                    <w:r w:rsidR="005C24BF">
                      <w:fldChar w:fldCharType="begin"/>
                    </w:r>
                    <w:r w:rsidR="005C24BF">
                      <w:rPr>
                        <w:lang w:val="en-US"/>
                      </w:rPr>
                      <w:instrText xml:space="preserve"> CITATION Hol10 \l 1033 </w:instrText>
                    </w:r>
                    <w:r w:rsidR="005C24BF">
                      <w:fldChar w:fldCharType="separate"/>
                    </w:r>
                    <w:r w:rsidR="005C24BF">
                      <w:rPr>
                        <w:noProof/>
                        <w:lang w:val="en-US"/>
                      </w:rPr>
                      <w:t>(Holtsträter)</w:t>
                    </w:r>
                    <w:r w:rsidR="005C24BF">
                      <w:fldChar w:fldCharType="end"/>
                    </w:r>
                  </w:sdtContent>
                </w:sdt>
              </w:p>
              <w:p w14:paraId="44033712" w14:textId="77777777" w:rsidR="005C24BF" w:rsidRDefault="005C24BF" w:rsidP="00D21FBC"/>
              <w:p w14:paraId="4A64752C" w14:textId="77777777" w:rsidR="005C24BF" w:rsidRDefault="0031019A" w:rsidP="00D21FBC">
                <w:sdt>
                  <w:sdtPr>
                    <w:id w:val="21373942"/>
                    <w:citation/>
                  </w:sdtPr>
                  <w:sdtEndPr/>
                  <w:sdtContent>
                    <w:r w:rsidR="005C24BF">
                      <w:fldChar w:fldCharType="begin"/>
                    </w:r>
                    <w:r w:rsidR="005C24BF">
                      <w:rPr>
                        <w:lang w:val="en-US"/>
                      </w:rPr>
                      <w:instrText xml:space="preserve"> CITATION Kag01 \l 1033 </w:instrText>
                    </w:r>
                    <w:r w:rsidR="005C24BF">
                      <w:fldChar w:fldCharType="separate"/>
                    </w:r>
                    <w:r w:rsidR="005C24BF">
                      <w:rPr>
                        <w:noProof/>
                        <w:lang w:val="en-US"/>
                      </w:rPr>
                      <w:t>(Kagel and Klüppelholz)</w:t>
                    </w:r>
                    <w:r w:rsidR="005C24BF">
                      <w:fldChar w:fldCharType="end"/>
                    </w:r>
                  </w:sdtContent>
                </w:sdt>
              </w:p>
              <w:p w14:paraId="0AEFE557" w14:textId="77777777" w:rsidR="005C24BF" w:rsidRDefault="005C24BF" w:rsidP="00D21FBC"/>
              <w:p w14:paraId="303DF19B" w14:textId="77777777" w:rsidR="005C24BF" w:rsidRDefault="0031019A" w:rsidP="00D21FBC">
                <w:pPr>
                  <w:rPr>
                    <w:lang w:val="de-DE"/>
                  </w:rPr>
                </w:pPr>
                <w:sdt>
                  <w:sdtPr>
                    <w:rPr>
                      <w:lang w:val="de-DE"/>
                    </w:rPr>
                    <w:id w:val="-130787510"/>
                    <w:citation/>
                  </w:sdtPr>
                  <w:sdtEndPr/>
                  <w:sdtContent>
                    <w:r w:rsidR="00756B8E">
                      <w:rPr>
                        <w:lang w:val="de-DE"/>
                      </w:rPr>
                      <w:fldChar w:fldCharType="begin"/>
                    </w:r>
                    <w:r w:rsidR="00756B8E">
                      <w:rPr>
                        <w:lang w:val="en-US"/>
                      </w:rPr>
                      <w:instrText xml:space="preserve"> CITATION Klü81 \l 1033 </w:instrText>
                    </w:r>
                    <w:r w:rsidR="00756B8E">
                      <w:rPr>
                        <w:lang w:val="de-DE"/>
                      </w:rPr>
                      <w:fldChar w:fldCharType="separate"/>
                    </w:r>
                    <w:r w:rsidR="00756B8E">
                      <w:rPr>
                        <w:noProof/>
                        <w:lang w:val="en-US"/>
                      </w:rPr>
                      <w:t xml:space="preserve"> (Klüppelholz)</w:t>
                    </w:r>
                    <w:r w:rsidR="00756B8E">
                      <w:rPr>
                        <w:lang w:val="de-DE"/>
                      </w:rPr>
                      <w:fldChar w:fldCharType="end"/>
                    </w:r>
                  </w:sdtContent>
                </w:sdt>
              </w:p>
              <w:p w14:paraId="536A8739" w14:textId="77777777" w:rsidR="00756B8E" w:rsidRDefault="00756B8E" w:rsidP="00D21FBC">
                <w:pPr>
                  <w:rPr>
                    <w:lang w:val="de-DE"/>
                  </w:rPr>
                </w:pPr>
              </w:p>
              <w:p w14:paraId="38D26D39" w14:textId="77777777" w:rsidR="003235A7" w:rsidRDefault="0031019A" w:rsidP="00D21FBC">
                <w:sdt>
                  <w:sdtPr>
                    <w:id w:val="-689683270"/>
                    <w:citation/>
                  </w:sdtPr>
                  <w:sdtEndPr/>
                  <w:sdtContent>
                    <w:r w:rsidR="00756B8E">
                      <w:fldChar w:fldCharType="begin"/>
                    </w:r>
                    <w:r w:rsidR="00756B8E">
                      <w:rPr>
                        <w:lang w:val="en-US"/>
                      </w:rPr>
                      <w:instrText xml:space="preserve"> CITATION Sch70 \l 1033 </w:instrText>
                    </w:r>
                    <w:r w:rsidR="00756B8E">
                      <w:fldChar w:fldCharType="separate"/>
                    </w:r>
                    <w:r w:rsidR="00756B8E">
                      <w:rPr>
                        <w:noProof/>
                        <w:lang w:val="en-US"/>
                      </w:rPr>
                      <w:t>(Schnebel)</w:t>
                    </w:r>
                    <w:r w:rsidR="00756B8E">
                      <w:fldChar w:fldCharType="end"/>
                    </w:r>
                  </w:sdtContent>
                </w:sdt>
              </w:p>
            </w:sdtContent>
          </w:sdt>
        </w:tc>
      </w:tr>
    </w:tbl>
    <w:p w14:paraId="6A55AB2F" w14:textId="77777777" w:rsidR="00C27FAB" w:rsidRPr="00F36937" w:rsidRDefault="00C27FAB" w:rsidP="00D21FB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819F1" w14:textId="77777777" w:rsidR="00B92CED" w:rsidRDefault="00B92CED" w:rsidP="007A0D55">
      <w:pPr>
        <w:spacing w:after="0" w:line="240" w:lineRule="auto"/>
      </w:pPr>
      <w:r>
        <w:separator/>
      </w:r>
    </w:p>
  </w:endnote>
  <w:endnote w:type="continuationSeparator" w:id="0">
    <w:p w14:paraId="07782C48" w14:textId="77777777" w:rsidR="00B92CED" w:rsidRDefault="00B92C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51332" w14:textId="77777777" w:rsidR="00B92CED" w:rsidRDefault="00B92CED" w:rsidP="007A0D55">
      <w:pPr>
        <w:spacing w:after="0" w:line="240" w:lineRule="auto"/>
      </w:pPr>
      <w:r>
        <w:separator/>
      </w:r>
    </w:p>
  </w:footnote>
  <w:footnote w:type="continuationSeparator" w:id="0">
    <w:p w14:paraId="776AC371" w14:textId="77777777" w:rsidR="00B92CED" w:rsidRDefault="00B92C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8CC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6D9E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BD5"/>
    <w:rsid w:val="002A0A0D"/>
    <w:rsid w:val="002B0B37"/>
    <w:rsid w:val="002C7FA3"/>
    <w:rsid w:val="0030662D"/>
    <w:rsid w:val="0031019A"/>
    <w:rsid w:val="003235A7"/>
    <w:rsid w:val="003677B6"/>
    <w:rsid w:val="003D3579"/>
    <w:rsid w:val="003E2795"/>
    <w:rsid w:val="003F0D73"/>
    <w:rsid w:val="00462DBE"/>
    <w:rsid w:val="00464699"/>
    <w:rsid w:val="00483379"/>
    <w:rsid w:val="00487BC5"/>
    <w:rsid w:val="00496888"/>
    <w:rsid w:val="004A7476"/>
    <w:rsid w:val="004E5896"/>
    <w:rsid w:val="00506C4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92CED"/>
    <w:rsid w:val="00BC39C9"/>
    <w:rsid w:val="00BE5BF7"/>
    <w:rsid w:val="00BF40E1"/>
    <w:rsid w:val="00C27FAB"/>
    <w:rsid w:val="00C358D4"/>
    <w:rsid w:val="00C46AA8"/>
    <w:rsid w:val="00C6296B"/>
    <w:rsid w:val="00CC586D"/>
    <w:rsid w:val="00CF1542"/>
    <w:rsid w:val="00CF3EC5"/>
    <w:rsid w:val="00D21FBC"/>
    <w:rsid w:val="00D372F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5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EC71B6"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EC71B6"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EC71B6"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EC71B6" w:rsidRDefault="005759AC">
          <w:pPr>
            <w:pStyle w:val="DA6CB3EB97AF4DF18A3482B33E76BE73"/>
          </w:pPr>
          <w:r>
            <w:rPr>
              <w:rStyle w:val="PlaceholderText"/>
            </w:rPr>
            <w:t>[Last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EC71B6"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EC71B6"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EC71B6"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EC71B6"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EC71B6"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EC71B6"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EC71B6"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 w:val="007C19B0"/>
    <w:rsid w:val="00EC71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BDFC82CF-38BA-8F46-860B-8BB4AFC9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2014-08-08T19:39:00Z</dcterms:created>
  <dcterms:modified xsi:type="dcterms:W3CDTF">2014-08-16T13:22:00Z</dcterms:modified>
</cp:coreProperties>
</file>