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36030E" w14:textId="77777777">
        <w:tc>
          <w:tcPr>
            <w:tcW w:w="491" w:type="dxa"/>
            <w:vMerge w:val="restart"/>
            <w:shd w:val="clear" w:color="auto" w:fill="A6A6A6" w:themeFill="background1" w:themeFillShade="A6"/>
            <w:textDirection w:val="btLr"/>
          </w:tcPr>
          <w:p w14:paraId="0998681F" w14:textId="77777777"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EndPr/>
          <w:sdtContent>
            <w:tc>
              <w:tcPr>
                <w:tcW w:w="1259" w:type="dxa"/>
              </w:tcPr>
              <w:p w14:paraId="36DF138D" w14:textId="77777777"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EndPr/>
          <w:sdtContent>
            <w:tc>
              <w:tcPr>
                <w:tcW w:w="2073" w:type="dxa"/>
              </w:tcPr>
              <w:p w14:paraId="26FDDB18" w14:textId="77777777" w:rsidR="00B574C9" w:rsidRDefault="00EC71F4" w:rsidP="00EC71F4">
                <w:r>
                  <w:t>Sharon</w:t>
                </w:r>
              </w:p>
            </w:tc>
          </w:sdtContent>
        </w:sdt>
        <w:sdt>
          <w:sdtPr>
            <w:alias w:val="Middle name"/>
            <w:tag w:val="authorMiddleName"/>
            <w:id w:val="-2076034781"/>
            <w:placeholder>
              <w:docPart w:val="1C8FFC3771CCBD4B89C55E0A0635859D"/>
            </w:placeholder>
            <w:showingPlcHdr/>
            <w:text/>
          </w:sdtPr>
          <w:sdtEndPr/>
          <w:sdtContent>
            <w:tc>
              <w:tcPr>
                <w:tcW w:w="2551" w:type="dxa"/>
              </w:tcPr>
              <w:p w14:paraId="73CAFD82" w14:textId="77777777"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EndPr/>
          <w:sdtContent>
            <w:tc>
              <w:tcPr>
                <w:tcW w:w="2642" w:type="dxa"/>
              </w:tcPr>
              <w:p w14:paraId="4D6C639B" w14:textId="77777777" w:rsidR="00B574C9" w:rsidRDefault="00EC71F4" w:rsidP="00EC71F4">
                <w:proofErr w:type="spellStart"/>
                <w:r>
                  <w:t>Pillai</w:t>
                </w:r>
                <w:proofErr w:type="spellEnd"/>
              </w:p>
            </w:tc>
          </w:sdtContent>
        </w:sdt>
      </w:tr>
      <w:tr w:rsidR="00B574C9" w14:paraId="3E114D85" w14:textId="77777777">
        <w:trPr>
          <w:trHeight w:val="986"/>
        </w:trPr>
        <w:tc>
          <w:tcPr>
            <w:tcW w:w="491" w:type="dxa"/>
            <w:vMerge/>
            <w:shd w:val="clear" w:color="auto" w:fill="A6A6A6" w:themeFill="background1" w:themeFillShade="A6"/>
          </w:tcPr>
          <w:p w14:paraId="7D201071" w14:textId="77777777" w:rsidR="00B574C9" w:rsidRPr="001A6A06" w:rsidRDefault="00A4065A" w:rsidP="00CF1542">
            <w:pPr>
              <w:jc w:val="center"/>
              <w:rPr>
                <w:b/>
                <w:color w:val="FFFFFF" w:themeColor="background1"/>
              </w:rPr>
            </w:pPr>
          </w:p>
        </w:tc>
        <w:sdt>
          <w:sdtPr>
            <w:alias w:val="Biography"/>
            <w:tag w:val="authorBiography"/>
            <w:id w:val="938807824"/>
            <w:placeholder>
              <w:docPart w:val="61EB388396BCB64BBEE2556DB2A76994"/>
            </w:placeholder>
            <w:showingPlcHdr/>
          </w:sdtPr>
          <w:sdtEndPr/>
          <w:sdtContent>
            <w:tc>
              <w:tcPr>
                <w:tcW w:w="8525" w:type="dxa"/>
                <w:gridSpan w:val="4"/>
              </w:tcPr>
              <w:p w14:paraId="5223AF84" w14:textId="77777777" w:rsidR="00B574C9" w:rsidRDefault="00EC71F4" w:rsidP="00922950">
                <w:r>
                  <w:rPr>
                    <w:rStyle w:val="PlaceholderText"/>
                  </w:rPr>
                  <w:t>[Enter your biography]</w:t>
                </w:r>
              </w:p>
            </w:tc>
          </w:sdtContent>
        </w:sdt>
      </w:tr>
      <w:tr w:rsidR="00B574C9" w14:paraId="45723E7A" w14:textId="77777777">
        <w:trPr>
          <w:trHeight w:val="986"/>
        </w:trPr>
        <w:tc>
          <w:tcPr>
            <w:tcW w:w="491" w:type="dxa"/>
            <w:vMerge/>
            <w:shd w:val="clear" w:color="auto" w:fill="A6A6A6" w:themeFill="background1" w:themeFillShade="A6"/>
          </w:tcPr>
          <w:p w14:paraId="38D7B6BE" w14:textId="77777777" w:rsidR="00B574C9" w:rsidRPr="001A6A06" w:rsidRDefault="00A4065A" w:rsidP="00CF1542">
            <w:pPr>
              <w:jc w:val="center"/>
              <w:rPr>
                <w:b/>
                <w:color w:val="FFFFFF" w:themeColor="background1"/>
              </w:rPr>
            </w:pPr>
          </w:p>
        </w:tc>
        <w:sdt>
          <w:sdtPr>
            <w:alias w:val="Affiliation"/>
            <w:tag w:val="affiliation"/>
            <w:id w:val="2012937915"/>
            <w:placeholder>
              <w:docPart w:val="31456A6E59141946970611487B0096DC"/>
            </w:placeholder>
            <w:text/>
          </w:sdtPr>
          <w:sdtEndPr/>
          <w:sdtContent>
            <w:tc>
              <w:tcPr>
                <w:tcW w:w="8525" w:type="dxa"/>
                <w:gridSpan w:val="4"/>
              </w:tcPr>
              <w:p w14:paraId="468A5F2E" w14:textId="3F8A8C2F" w:rsidR="00B574C9" w:rsidRDefault="00E40DA3" w:rsidP="00E40DA3">
                <w:r>
                  <w:t>Jesus and Mary College, Delhi University</w:t>
                </w:r>
              </w:p>
            </w:tc>
          </w:sdtContent>
        </w:sdt>
      </w:tr>
    </w:tbl>
    <w:p w14:paraId="4AD3B532" w14:textId="77777777" w:rsidR="003D3579" w:rsidRDefault="00A4065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09CD30B" w14:textId="77777777">
        <w:tc>
          <w:tcPr>
            <w:tcW w:w="9016" w:type="dxa"/>
            <w:shd w:val="clear" w:color="auto" w:fill="A6A6A6" w:themeFill="background1" w:themeFillShade="A6"/>
            <w:tcMar>
              <w:top w:w="113" w:type="dxa"/>
              <w:bottom w:w="113" w:type="dxa"/>
            </w:tcMar>
          </w:tcPr>
          <w:p w14:paraId="36DB2811" w14:textId="77777777" w:rsidR="00244BB0" w:rsidRPr="00244BB0" w:rsidRDefault="00EC71F4" w:rsidP="00244BB0">
            <w:pPr>
              <w:jc w:val="center"/>
              <w:rPr>
                <w:b/>
                <w:color w:val="FFFFFF" w:themeColor="background1"/>
              </w:rPr>
            </w:pPr>
            <w:r>
              <w:rPr>
                <w:b/>
                <w:color w:val="FFFFFF" w:themeColor="background1"/>
              </w:rPr>
              <w:t>Your article</w:t>
            </w:r>
          </w:p>
        </w:tc>
      </w:tr>
      <w:tr w:rsidR="003F0D73" w14:paraId="52BB7960" w14:textId="77777777">
        <w:tc>
          <w:tcPr>
            <w:tcW w:w="9016" w:type="dxa"/>
            <w:tcMar>
              <w:top w:w="113" w:type="dxa"/>
              <w:bottom w:w="113" w:type="dxa"/>
            </w:tcMar>
          </w:tcPr>
          <w:p w14:paraId="6B590FAE" w14:textId="77777777" w:rsidR="003F0D73" w:rsidRPr="00FB589A" w:rsidRDefault="001F23E5" w:rsidP="001F23E5">
            <w:proofErr w:type="spellStart"/>
            <w:r>
              <w:t>Anand</w:t>
            </w:r>
            <w:proofErr w:type="spellEnd"/>
            <w:r>
              <w:t xml:space="preserve">, </w:t>
            </w:r>
            <w:proofErr w:type="spellStart"/>
            <w:r>
              <w:t>Mulk</w:t>
            </w:r>
            <w:proofErr w:type="spellEnd"/>
            <w:r>
              <w:t xml:space="preserve"> Raj (1905-2004)</w:t>
            </w:r>
          </w:p>
        </w:tc>
      </w:tr>
      <w:tr w:rsidR="00464699" w14:paraId="248A3EFF" w14:textId="77777777">
        <w:sdt>
          <w:sdtPr>
            <w:alias w:val="Variant headwords"/>
            <w:tag w:val="variantHeadwords"/>
            <w:id w:val="173464402"/>
            <w:placeholder>
              <w:docPart w:val="3F2A81BA94688A4EBA554F3B864A799A"/>
            </w:placeholder>
            <w:showingPlcHdr/>
          </w:sdtPr>
          <w:sdtEndPr/>
          <w:sdtContent>
            <w:tc>
              <w:tcPr>
                <w:tcW w:w="9016" w:type="dxa"/>
                <w:tcMar>
                  <w:top w:w="113" w:type="dxa"/>
                  <w:bottom w:w="113" w:type="dxa"/>
                </w:tcMar>
              </w:tcPr>
              <w:p w14:paraId="7D2C38C1" w14:textId="77777777"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D89AC9" w14:textId="77777777">
        <w:sdt>
          <w:sdtPr>
            <w:alias w:val="Abstract"/>
            <w:tag w:val="abstract"/>
            <w:id w:val="-635871867"/>
            <w:placeholder>
              <w:docPart w:val="FA02DD2437AF604CB1EC696ECB85B038"/>
            </w:placeholder>
          </w:sdtPr>
          <w:sdtEndPr/>
          <w:sdtContent>
            <w:tc>
              <w:tcPr>
                <w:tcW w:w="9016" w:type="dxa"/>
                <w:tcMar>
                  <w:top w:w="113" w:type="dxa"/>
                  <w:bottom w:w="113" w:type="dxa"/>
                </w:tcMar>
              </w:tcPr>
              <w:p w14:paraId="669F9247" w14:textId="77777777" w:rsidR="00EC71F4" w:rsidRPr="00DD1B39" w:rsidRDefault="00EC71F4" w:rsidP="00EC71F4">
                <w:pPr>
                  <w:rPr>
                    <w:rFonts w:ascii="Georgia" w:hAnsi="Georgia"/>
                    <w:sz w:val="24"/>
                    <w:szCs w:val="24"/>
                  </w:rPr>
                </w:pPr>
                <w:proofErr w:type="spellStart"/>
                <w:r w:rsidRPr="00E56B0D">
                  <w:t>Mulk</w:t>
                </w:r>
                <w:proofErr w:type="spellEnd"/>
                <w:r w:rsidRPr="00E56B0D">
                  <w:t xml:space="preserve"> Raj </w:t>
                </w:r>
                <w:proofErr w:type="spellStart"/>
                <w:r w:rsidRPr="00E56B0D">
                  <w:t>Anand</w:t>
                </w:r>
                <w:proofErr w:type="spellEnd"/>
                <w:r w:rsidRPr="00E56B0D">
                  <w:t xml:space="preserve">, together with Raja </w:t>
                </w:r>
                <w:proofErr w:type="spellStart"/>
                <w:r w:rsidRPr="00E56B0D">
                  <w:t>Rao</w:t>
                </w:r>
                <w:proofErr w:type="spellEnd"/>
                <w:r w:rsidRPr="00E56B0D">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56B0D">
                  <w:t>Anand</w:t>
                </w:r>
                <w:proofErr w:type="spellEnd"/>
                <w:r w:rsidRPr="00E56B0D">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rPr>
                    <w:rFonts w:ascii="Georgia" w:hAnsi="Georgia"/>
                    <w:sz w:val="24"/>
                    <w:szCs w:val="24"/>
                  </w:rPr>
                  <w:t xml:space="preserve"> </w:t>
                </w:r>
              </w:p>
              <w:p w14:paraId="1F921119" w14:textId="77777777" w:rsidR="00DC51B0" w:rsidRDefault="00DC51B0" w:rsidP="00EC71F4"/>
              <w:p w14:paraId="12BB9F3D" w14:textId="385E2E0A" w:rsidR="00E85A05" w:rsidRDefault="00DC51B0"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t xml:space="preserve">became acquainted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t xml:space="preserve">e and emotional tangles, </w:t>
                </w:r>
                <w:proofErr w:type="spellStart"/>
                <w:r>
                  <w:t>Anand</w:t>
                </w:r>
                <w:proofErr w:type="spellEnd"/>
                <w:r>
                  <w:t xml:space="preserve"> — </w:t>
                </w:r>
                <w:r w:rsidRPr="00DD1B39">
                  <w:t>w</w:t>
                </w:r>
                <w:r>
                  <w:t xml:space="preserve">ith </w:t>
                </w:r>
                <w:proofErr w:type="spellStart"/>
                <w:r>
                  <w:t>Iqbal’s</w:t>
                </w:r>
                <w:proofErr w:type="spellEnd"/>
                <w:r>
                  <w:t xml:space="preserve"> encouragement — </w:t>
                </w:r>
                <w:r w:rsidRPr="00DD1B39">
                  <w:t xml:space="preserve">set sail to do </w:t>
                </w:r>
                <w:r>
                  <w:t>his</w:t>
                </w:r>
                <w:r w:rsidRPr="00DD1B39">
                  <w:t xml:space="preserve"> Ph</w:t>
                </w:r>
                <w:r>
                  <w:t>.</w:t>
                </w:r>
                <w:r w:rsidRPr="00DD1B39">
                  <w:t>D</w:t>
                </w:r>
                <w:r>
                  <w:t>.</w:t>
                </w:r>
                <w:r w:rsidRPr="00DD1B39">
                  <w:t xml:space="preserve"> in England in 1925. He won a scholarship to University College, London, where he worked on a dissertation on British philosophy, and was awarded a doctorate in 1929.</w:t>
                </w:r>
                <w:r>
                  <w:t xml:space="preserve"> </w:t>
                </w:r>
              </w:p>
            </w:tc>
          </w:sdtContent>
        </w:sdt>
      </w:tr>
      <w:tr w:rsidR="003F0D73" w14:paraId="6EA7A5BE" w14:textId="77777777">
        <w:sdt>
          <w:sdtPr>
            <w:alias w:val="Article text"/>
            <w:tag w:val="articleText"/>
            <w:id w:val="634067588"/>
            <w:placeholder>
              <w:docPart w:val="B4598E361C453F40A95530CBF6C3EF33"/>
            </w:placeholder>
          </w:sdtPr>
          <w:sdtEndPr/>
          <w:sdtContent>
            <w:tc>
              <w:tcPr>
                <w:tcW w:w="9016" w:type="dxa"/>
                <w:tcMar>
                  <w:top w:w="113" w:type="dxa"/>
                  <w:bottom w:w="113" w:type="dxa"/>
                </w:tcMar>
              </w:tcPr>
              <w:p w14:paraId="0AB6F0A2" w14:textId="77777777" w:rsidR="00EC71F4" w:rsidRPr="00DD1B39" w:rsidRDefault="00EC71F4" w:rsidP="00EC71F4">
                <w:proofErr w:type="spellStart"/>
                <w:r w:rsidRPr="00EC71F4">
                  <w:t>Mulk</w:t>
                </w:r>
                <w:proofErr w:type="spellEnd"/>
                <w:r w:rsidRPr="00EC71F4">
                  <w:t xml:space="preserve"> Raj </w:t>
                </w:r>
                <w:proofErr w:type="spellStart"/>
                <w:r w:rsidRPr="00EC71F4">
                  <w:t>Anand</w:t>
                </w:r>
                <w:proofErr w:type="spellEnd"/>
                <w:r w:rsidRPr="00EC71F4">
                  <w:t xml:space="preserve">, together with Raja </w:t>
                </w:r>
                <w:proofErr w:type="spellStart"/>
                <w:r w:rsidRPr="00EC71F4">
                  <w:t>Rao</w:t>
                </w:r>
                <w:proofErr w:type="spellEnd"/>
                <w:r w:rsidRPr="00EC71F4">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C71F4">
                  <w:t>Anand</w:t>
                </w:r>
                <w:proofErr w:type="spellEnd"/>
                <w:r w:rsidRPr="00EC71F4">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14:paraId="273A21A3" w14:textId="77777777" w:rsidR="00EC71F4" w:rsidRDefault="00EC71F4" w:rsidP="00EC71F4"/>
              <w:p w14:paraId="7C293930" w14:textId="77777777" w:rsidR="00EC71F4" w:rsidRDefault="00EC71F4" w:rsidP="00EC71F4">
                <w:r>
                  <w:t>File: anand1.jpg</w:t>
                </w:r>
              </w:p>
              <w:p w14:paraId="5483D182" w14:textId="77777777" w:rsidR="00EC71F4" w:rsidRDefault="00EC71F4" w:rsidP="00EC71F4">
                <w:pPr>
                  <w:rPr>
                    <w:b/>
                  </w:rPr>
                </w:pPr>
              </w:p>
              <w:p w14:paraId="6179F257" w14:textId="1DC9CB67" w:rsidR="00EC71F4" w:rsidRPr="00A4065A" w:rsidRDefault="00EC71F4" w:rsidP="00A4065A">
                <w:pPr>
                  <w:pStyle w:val="Heading2"/>
                </w:pPr>
                <w:r w:rsidRPr="00DD1B39">
                  <w:t xml:space="preserve">TIMELINE </w:t>
                </w:r>
                <w:bookmarkStart w:id="0" w:name="_GoBack"/>
                <w:bookmarkEnd w:id="0"/>
              </w:p>
              <w:tbl>
                <w:tblPr>
                  <w:tblStyle w:val="TableGrid"/>
                  <w:tblW w:w="9067" w:type="dxa"/>
                  <w:tblInd w:w="7" w:type="dxa"/>
                  <w:tblLook w:val="04A0" w:firstRow="1" w:lastRow="0" w:firstColumn="1" w:lastColumn="0" w:noHBand="0" w:noVBand="1"/>
                </w:tblPr>
                <w:tblGrid>
                  <w:gridCol w:w="1104"/>
                  <w:gridCol w:w="946"/>
                  <w:gridCol w:w="1190"/>
                  <w:gridCol w:w="1379"/>
                  <w:gridCol w:w="1027"/>
                  <w:gridCol w:w="928"/>
                  <w:gridCol w:w="881"/>
                  <w:gridCol w:w="930"/>
                  <w:gridCol w:w="682"/>
                </w:tblGrid>
                <w:tr w:rsidR="00EC71F4" w:rsidRPr="00DD1B39" w14:paraId="607CF0F8" w14:textId="77777777">
                  <w:trPr>
                    <w:trHeight w:val="508"/>
                  </w:trPr>
                  <w:tc>
                    <w:tcPr>
                      <w:tcW w:w="1104" w:type="dxa"/>
                    </w:tcPr>
                    <w:p w14:paraId="1E52ED84" w14:textId="77777777" w:rsidR="00EC71F4" w:rsidRPr="00DD1B39" w:rsidRDefault="00EC71F4" w:rsidP="00EC71F4">
                      <w:r w:rsidRPr="00DD1B39">
                        <w:t>1905</w:t>
                      </w:r>
                    </w:p>
                  </w:tc>
                  <w:tc>
                    <w:tcPr>
                      <w:tcW w:w="946" w:type="dxa"/>
                    </w:tcPr>
                    <w:p w14:paraId="6E6EA8BB" w14:textId="77777777" w:rsidR="00EC71F4" w:rsidRPr="00DD1B39" w:rsidRDefault="00EC71F4" w:rsidP="00EC71F4">
                      <w:r w:rsidRPr="00DD1B39">
                        <w:t>1925</w:t>
                      </w:r>
                    </w:p>
                  </w:tc>
                  <w:tc>
                    <w:tcPr>
                      <w:tcW w:w="1190" w:type="dxa"/>
                    </w:tcPr>
                    <w:p w14:paraId="264C0E96" w14:textId="77777777" w:rsidR="00EC71F4" w:rsidRPr="00DD1B39" w:rsidRDefault="00EC71F4" w:rsidP="00EC71F4">
                      <w:r w:rsidRPr="00DD1B39">
                        <w:t>1929</w:t>
                      </w:r>
                    </w:p>
                  </w:tc>
                  <w:tc>
                    <w:tcPr>
                      <w:tcW w:w="1379" w:type="dxa"/>
                    </w:tcPr>
                    <w:p w14:paraId="4ED865AF" w14:textId="77777777" w:rsidR="00EC71F4" w:rsidRPr="00DD1B39" w:rsidRDefault="00EC71F4" w:rsidP="00EC71F4">
                      <w:r w:rsidRPr="00DD1B39">
                        <w:t>1935</w:t>
                      </w:r>
                    </w:p>
                  </w:tc>
                  <w:tc>
                    <w:tcPr>
                      <w:tcW w:w="1027" w:type="dxa"/>
                    </w:tcPr>
                    <w:p w14:paraId="5EC1D891" w14:textId="77777777" w:rsidR="00EC71F4" w:rsidRPr="00DD1B39" w:rsidRDefault="00EC71F4" w:rsidP="00EC71F4">
                      <w:r w:rsidRPr="00DD1B39">
                        <w:t>1938</w:t>
                      </w:r>
                    </w:p>
                  </w:tc>
                  <w:tc>
                    <w:tcPr>
                      <w:tcW w:w="928" w:type="dxa"/>
                    </w:tcPr>
                    <w:p w14:paraId="4D9E2564" w14:textId="77777777" w:rsidR="00EC71F4" w:rsidRPr="00DD1B39" w:rsidRDefault="00EC71F4" w:rsidP="00EC71F4">
                      <w:r w:rsidRPr="00DD1B39">
                        <w:t>1945</w:t>
                      </w:r>
                    </w:p>
                  </w:tc>
                  <w:tc>
                    <w:tcPr>
                      <w:tcW w:w="881" w:type="dxa"/>
                    </w:tcPr>
                    <w:p w14:paraId="470D4AB0" w14:textId="77777777" w:rsidR="00EC71F4" w:rsidRPr="00DD1B39" w:rsidRDefault="00EC71F4" w:rsidP="00EC71F4">
                      <w:r w:rsidRPr="00DD1B39">
                        <w:t>1946</w:t>
                      </w:r>
                    </w:p>
                  </w:tc>
                  <w:tc>
                    <w:tcPr>
                      <w:tcW w:w="930" w:type="dxa"/>
                    </w:tcPr>
                    <w:p w14:paraId="63F72836" w14:textId="77777777" w:rsidR="00EC71F4" w:rsidRPr="00DD1B39" w:rsidRDefault="00EC71F4" w:rsidP="00EC71F4">
                      <w:r w:rsidRPr="00DD1B39">
                        <w:t>1950</w:t>
                      </w:r>
                    </w:p>
                  </w:tc>
                  <w:tc>
                    <w:tcPr>
                      <w:tcW w:w="682" w:type="dxa"/>
                    </w:tcPr>
                    <w:p w14:paraId="1BCE9D80" w14:textId="77777777" w:rsidR="00EC71F4" w:rsidRPr="00DD1B39" w:rsidRDefault="00EC71F4" w:rsidP="00EC71F4">
                      <w:r w:rsidRPr="00DD1B39">
                        <w:t>2004</w:t>
                      </w:r>
                    </w:p>
                  </w:tc>
                </w:tr>
                <w:tr w:rsidR="00EC71F4" w:rsidRPr="00DD1B39" w14:paraId="2208A89C" w14:textId="77777777">
                  <w:trPr>
                    <w:trHeight w:val="1132"/>
                  </w:trPr>
                  <w:tc>
                    <w:tcPr>
                      <w:tcW w:w="1104" w:type="dxa"/>
                    </w:tcPr>
                    <w:p w14:paraId="34354026" w14:textId="77777777" w:rsidR="00EC71F4" w:rsidRPr="00DD1B39" w:rsidRDefault="00EC71F4" w:rsidP="00EC71F4">
                      <w:r w:rsidRPr="00DD1B39">
                        <w:t>Born in Peshawar</w:t>
                      </w:r>
                    </w:p>
                    <w:p w14:paraId="79EAB46A" w14:textId="77777777" w:rsidR="00EC71F4" w:rsidRPr="00DD1B39" w:rsidRDefault="00EC71F4" w:rsidP="00EC71F4"/>
                  </w:tc>
                  <w:tc>
                    <w:tcPr>
                      <w:tcW w:w="946" w:type="dxa"/>
                    </w:tcPr>
                    <w:p w14:paraId="3C1832B4" w14:textId="77777777" w:rsidR="00EC71F4" w:rsidRPr="00DD1B39" w:rsidRDefault="00EC71F4" w:rsidP="00EC71F4">
                      <w:r w:rsidRPr="00DD1B39">
                        <w:t>Leaves for England</w:t>
                      </w:r>
                    </w:p>
                  </w:tc>
                  <w:tc>
                    <w:tcPr>
                      <w:tcW w:w="1190" w:type="dxa"/>
                    </w:tcPr>
                    <w:p w14:paraId="075E0853" w14:textId="77777777" w:rsidR="00EC71F4" w:rsidRPr="00DD1B39" w:rsidRDefault="00EC71F4" w:rsidP="00EC71F4">
                      <w:r w:rsidRPr="00DD1B39">
                        <w:t>Completes his PhD</w:t>
                      </w:r>
                    </w:p>
                  </w:tc>
                  <w:tc>
                    <w:tcPr>
                      <w:tcW w:w="1379" w:type="dxa"/>
                    </w:tcPr>
                    <w:p w14:paraId="3D71FEF7" w14:textId="77777777" w:rsidR="00EC71F4" w:rsidRPr="00DD1B39" w:rsidRDefault="00EC71F4" w:rsidP="00EC71F4">
                      <w:pPr>
                        <w:rPr>
                          <w:i/>
                        </w:rPr>
                      </w:pPr>
                      <w:r w:rsidRPr="00DD1B39">
                        <w:t xml:space="preserve">Publishes first novel, </w:t>
                      </w:r>
                      <w:r w:rsidRPr="00DD1B39">
                        <w:rPr>
                          <w:i/>
                        </w:rPr>
                        <w:t>Untouchable</w:t>
                      </w:r>
                    </w:p>
                  </w:tc>
                  <w:tc>
                    <w:tcPr>
                      <w:tcW w:w="1027" w:type="dxa"/>
                    </w:tcPr>
                    <w:p w14:paraId="594F2704" w14:textId="77777777" w:rsidR="00EC71F4" w:rsidRPr="00DD1B39" w:rsidRDefault="00EC71F4" w:rsidP="00EC71F4">
                      <w:r w:rsidRPr="00DD1B39">
                        <w:t xml:space="preserve">Marries Kathleen Van </w:t>
                      </w:r>
                      <w:proofErr w:type="spellStart"/>
                      <w:r w:rsidRPr="00DD1B39">
                        <w:t>Gelder</w:t>
                      </w:r>
                      <w:proofErr w:type="spellEnd"/>
                    </w:p>
                  </w:tc>
                  <w:tc>
                    <w:tcPr>
                      <w:tcW w:w="928" w:type="dxa"/>
                    </w:tcPr>
                    <w:p w14:paraId="4C98A3C3" w14:textId="77777777" w:rsidR="00EC71F4" w:rsidRPr="00DD1B39" w:rsidRDefault="00EC71F4" w:rsidP="00EC71F4">
                      <w:r w:rsidRPr="00DD1B39">
                        <w:t xml:space="preserve">Returns to India </w:t>
                      </w:r>
                    </w:p>
                  </w:tc>
                  <w:tc>
                    <w:tcPr>
                      <w:tcW w:w="881" w:type="dxa"/>
                    </w:tcPr>
                    <w:p w14:paraId="16CF4B7B" w14:textId="77777777" w:rsidR="00EC71F4" w:rsidRPr="00DD1B39" w:rsidRDefault="00EC71F4" w:rsidP="00EC71F4">
                      <w:pPr>
                        <w:rPr>
                          <w:i/>
                        </w:rPr>
                      </w:pPr>
                      <w:r w:rsidRPr="00DD1B39">
                        <w:t xml:space="preserve">Founds art journal </w:t>
                      </w:r>
                      <w:proofErr w:type="spellStart"/>
                      <w:r w:rsidRPr="00DD1B39">
                        <w:rPr>
                          <w:i/>
                        </w:rPr>
                        <w:t>Marg</w:t>
                      </w:r>
                      <w:proofErr w:type="spellEnd"/>
                    </w:p>
                  </w:tc>
                  <w:tc>
                    <w:tcPr>
                      <w:tcW w:w="930" w:type="dxa"/>
                    </w:tcPr>
                    <w:p w14:paraId="298F66C8" w14:textId="77777777" w:rsidR="00EC71F4" w:rsidRPr="00DD1B39" w:rsidRDefault="00EC71F4" w:rsidP="00EC71F4">
                      <w:r w:rsidRPr="00DD1B39">
                        <w:t xml:space="preserve">Marries </w:t>
                      </w:r>
                      <w:proofErr w:type="spellStart"/>
                      <w:r w:rsidRPr="00DD1B39">
                        <w:t>Shirin</w:t>
                      </w:r>
                      <w:proofErr w:type="spellEnd"/>
                      <w:r w:rsidRPr="00DD1B39">
                        <w:t xml:space="preserve"> </w:t>
                      </w:r>
                      <w:proofErr w:type="spellStart"/>
                      <w:r w:rsidRPr="00DD1B39">
                        <w:t>Vajifdar</w:t>
                      </w:r>
                      <w:proofErr w:type="spellEnd"/>
                    </w:p>
                  </w:tc>
                  <w:tc>
                    <w:tcPr>
                      <w:tcW w:w="682" w:type="dxa"/>
                    </w:tcPr>
                    <w:p w14:paraId="7D66C9DD" w14:textId="77777777" w:rsidR="00EC71F4" w:rsidRPr="00DD1B39" w:rsidRDefault="00EC71F4" w:rsidP="00EC71F4">
                      <w:r w:rsidRPr="00DD1B39">
                        <w:t>Dies in Pune</w:t>
                      </w:r>
                    </w:p>
                    <w:p w14:paraId="6B5B20DD" w14:textId="77777777" w:rsidR="00EC71F4" w:rsidRPr="00DD1B39" w:rsidRDefault="00EC71F4" w:rsidP="00EC71F4"/>
                  </w:tc>
                </w:tr>
              </w:tbl>
              <w:p w14:paraId="413938EC" w14:textId="77777777" w:rsidR="00EC71F4" w:rsidRPr="00DD1B39" w:rsidRDefault="00EC71F4" w:rsidP="00EC71F4"/>
              <w:p w14:paraId="4B497DD1" w14:textId="77777777" w:rsidR="00EC71F4" w:rsidRPr="00DD1B39" w:rsidRDefault="00EC71F4" w:rsidP="00EC71F4"/>
              <w:p w14:paraId="5D6C8AB9" w14:textId="07B8E053" w:rsidR="00EC71F4" w:rsidRPr="00DD1B39" w:rsidRDefault="00EC71F4"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rsidR="00DC51B0">
                  <w:t>became acq</w:t>
                </w:r>
                <w:r>
                  <w:t>u</w:t>
                </w:r>
                <w:r w:rsidR="00DC51B0">
                  <w:t>a</w:t>
                </w:r>
                <w:r>
                  <w:t xml:space="preserve">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rsidR="00DC51B0">
                  <w:t xml:space="preserve">e and emotional tangles, </w:t>
                </w:r>
                <w:proofErr w:type="spellStart"/>
                <w:r w:rsidR="00DC51B0">
                  <w:t>Anand</w:t>
                </w:r>
                <w:proofErr w:type="spellEnd"/>
                <w:r w:rsidR="00DC51B0">
                  <w:t xml:space="preserve"> — </w:t>
                </w:r>
                <w:r w:rsidRPr="00DD1B39">
                  <w:t>w</w:t>
                </w:r>
                <w:r w:rsidR="00DC51B0">
                  <w:t xml:space="preserve">ith </w:t>
                </w:r>
                <w:proofErr w:type="spellStart"/>
                <w:r w:rsidR="00DC51B0">
                  <w:t>Iqbal’s</w:t>
                </w:r>
                <w:proofErr w:type="spellEnd"/>
                <w:r w:rsidR="00DC51B0">
                  <w:t xml:space="preserve"> encouragement — </w:t>
                </w:r>
                <w:r w:rsidRPr="00DD1B39">
                  <w:t xml:space="preserve">set sail to do </w:t>
                </w:r>
                <w:r>
                  <w:t>his</w:t>
                </w:r>
                <w:r w:rsidRPr="00DD1B39">
                  <w:t xml:space="preserve"> Ph</w:t>
                </w:r>
                <w:r w:rsidR="00FB1414">
                  <w:t>.</w:t>
                </w:r>
                <w:r w:rsidRPr="00DD1B39">
                  <w:t>D</w:t>
                </w:r>
                <w:r w:rsidR="00FB1414">
                  <w:t>.</w:t>
                </w:r>
                <w:r w:rsidRPr="00DD1B39">
                  <w:t xml:space="preserve"> in England in 1925. He won a scholarship to University College, London, where he worked on a dissertation on British philosophy, and was awarded a doctorate in 1929.</w:t>
                </w:r>
                <w:r>
                  <w:t xml:space="preserve"> </w:t>
                </w:r>
              </w:p>
              <w:p w14:paraId="2812C635" w14:textId="77777777" w:rsidR="00EC71F4" w:rsidRPr="00DD1B39" w:rsidRDefault="00EC71F4" w:rsidP="00EC71F4"/>
              <w:p w14:paraId="734AA16A" w14:textId="77777777" w:rsidR="00EC71F4" w:rsidRPr="00DD1B39" w:rsidRDefault="00EC71F4" w:rsidP="00EC71F4">
                <w:r w:rsidRPr="00DD1B39">
                  <w:t xml:space="preserve">His years in Britain brought </w:t>
                </w:r>
                <w:proofErr w:type="spellStart"/>
                <w:r w:rsidRPr="00DD1B39">
                  <w:t>Anand</w:t>
                </w:r>
                <w:proofErr w:type="spellEnd"/>
                <w:r w:rsidRPr="00DD1B39">
                  <w:t xml:space="preserve"> into contact with many leading intellectuals of the West, including the Bloomsbury group (am</w:t>
                </w:r>
                <w:r w:rsidR="00FB1414">
                  <w:t>ong them, Forster, Eliot, Woolf</w:t>
                </w:r>
                <w:r w:rsidRPr="00DD1B39">
                  <w:t>, Orwell, Lawrence, Russell, Neruda, and Malraux</w:t>
                </w:r>
                <w:r w:rsidR="00FB1414">
                  <w:t>)</w:t>
                </w:r>
                <w:r w:rsidRPr="00DD1B39">
                  <w:t xml:space="preserve">. It also exposed him to Marxist thought, which was to become a key shaper of his socialist commitments and growing conviction that literature and politics are ever intertwined. </w:t>
                </w:r>
                <w:proofErr w:type="spellStart"/>
                <w:r w:rsidRPr="00DD1B39">
                  <w:t>Anand</w:t>
                </w:r>
                <w:proofErr w:type="spellEnd"/>
                <w:r w:rsidRPr="00DD1B39">
                  <w:t xml:space="preserve">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00FB1414">
                  <w:t>lecturing at adult educational s</w:t>
                </w:r>
                <w:r w:rsidRPr="00DD1B39">
                  <w:t>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w:t>
                </w:r>
                <w:proofErr w:type="spellStart"/>
                <w:r w:rsidRPr="00DD1B39">
                  <w:t>Anand</w:t>
                </w:r>
                <w:proofErr w:type="spellEnd"/>
                <w:r w:rsidRPr="00DD1B39">
                  <w:t xml:space="preserve"> returned to India. He started and edited the art journal, </w:t>
                </w:r>
                <w:proofErr w:type="spellStart"/>
                <w:r w:rsidRPr="00DD1B39">
                  <w:rPr>
                    <w:i/>
                  </w:rPr>
                  <w:t>Marg</w:t>
                </w:r>
                <w:proofErr w:type="spellEnd"/>
                <w:r w:rsidRPr="00DD1B39">
                  <w:t>, and taught at several institutions, including the universities of Punjab and Rajasthan. In 1965</w:t>
                </w:r>
                <w:r w:rsidR="00FB1414">
                  <w:t>,</w:t>
                </w:r>
                <w:r w:rsidRPr="00DD1B39">
                  <w:t xml:space="preserve"> </w:t>
                </w:r>
                <w:proofErr w:type="spellStart"/>
                <w:r w:rsidRPr="00DD1B39">
                  <w:t>Anand</w:t>
                </w:r>
                <w:proofErr w:type="spellEnd"/>
                <w:r w:rsidRPr="00DD1B39">
                  <w:t xml:space="preserve"> was appointed Fine Art Chairman of the </w:t>
                </w:r>
                <w:proofErr w:type="spellStart"/>
                <w:r w:rsidRPr="00DD1B39">
                  <w:t>Lalit</w:t>
                </w:r>
                <w:proofErr w:type="spellEnd"/>
                <w:r w:rsidRPr="00DD1B39">
                  <w:t xml:space="preserve"> Kala </w:t>
                </w:r>
                <w:proofErr w:type="spellStart"/>
                <w:r w:rsidRPr="00DD1B39">
                  <w:t>Akademi</w:t>
                </w:r>
                <w:proofErr w:type="spellEnd"/>
                <w:r w:rsidRPr="00DD1B39">
                  <w:t>. He was awarded the World Peace Council prize in</w:t>
                </w:r>
                <w:r>
                  <w:t xml:space="preserve"> </w:t>
                </w:r>
                <w:r w:rsidRPr="00DD1B39">
                  <w:t xml:space="preserve">1952 and the Padma </w:t>
                </w:r>
                <w:proofErr w:type="spellStart"/>
                <w:r w:rsidRPr="00DD1B39">
                  <w:t>Bhushan</w:t>
                </w:r>
                <w:proofErr w:type="spellEnd"/>
                <w:r w:rsidRPr="00DD1B39">
                  <w:t xml:space="preserve"> in</w:t>
                </w:r>
                <w:r>
                  <w:t xml:space="preserve"> </w:t>
                </w:r>
                <w:r w:rsidRPr="00DD1B39">
                  <w:t xml:space="preserve">1968. </w:t>
                </w:r>
                <w:proofErr w:type="spellStart"/>
                <w:r w:rsidRPr="00DD1B39">
                  <w:t>Anand</w:t>
                </w:r>
                <w:proofErr w:type="spellEnd"/>
                <w:r w:rsidRPr="00DD1B39">
                  <w:t xml:space="preserve"> died of pneumonia in Pune on Sept</w:t>
                </w:r>
                <w:r>
                  <w:t>ember 25,</w:t>
                </w:r>
                <w:r w:rsidRPr="00DD1B39">
                  <w:t xml:space="preserve"> 2004.  </w:t>
                </w:r>
              </w:p>
              <w:p w14:paraId="111F4843" w14:textId="77777777" w:rsidR="00EC71F4" w:rsidRDefault="00EC71F4" w:rsidP="00EC71F4"/>
              <w:p w14:paraId="7823E36A" w14:textId="77777777" w:rsidR="00EC71F4" w:rsidRDefault="00EC71F4" w:rsidP="00EC71F4">
                <w:r>
                  <w:t>File: anand2.jpg</w:t>
                </w:r>
              </w:p>
              <w:p w14:paraId="13D858BD" w14:textId="77777777" w:rsidR="00EC71F4" w:rsidRPr="00DD1B39" w:rsidRDefault="00EC71F4" w:rsidP="00EC71F4"/>
              <w:p w14:paraId="6DD10E9E" w14:textId="77777777" w:rsidR="00EC71F4" w:rsidRPr="00DD1B39" w:rsidRDefault="00EC71F4" w:rsidP="00EC71F4">
                <w:proofErr w:type="spellStart"/>
                <w:r w:rsidRPr="00DD1B39">
                  <w:t>Anand’s</w:t>
                </w:r>
                <w:proofErr w:type="spellEnd"/>
                <w:r w:rsidRPr="00DD1B39">
                  <w:t xml:space="preserve">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proofErr w:type="spellStart"/>
                <w:r w:rsidRPr="00DD1B39">
                  <w:rPr>
                    <w:i/>
                  </w:rPr>
                  <w:t>Gauri</w:t>
                </w:r>
                <w:proofErr w:type="spellEnd"/>
                <w:r>
                  <w:t>,</w:t>
                </w:r>
                <w:r w:rsidRPr="00DD1B39">
                  <w:t xml:space="preserve"> the plight of a poor woman in a class stratified, patriarchal society. At the time of his death </w:t>
                </w:r>
                <w:proofErr w:type="spellStart"/>
                <w:r w:rsidRPr="00DD1B39">
                  <w:t>Anand</w:t>
                </w:r>
                <w:proofErr w:type="spellEnd"/>
                <w:r w:rsidRPr="00DD1B39">
                  <w:t xml:space="preserve">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14:paraId="082AB9F0" w14:textId="77777777" w:rsidR="00EC71F4" w:rsidRPr="00DD1B39" w:rsidRDefault="00EC71F4" w:rsidP="00EC71F4"/>
              <w:p w14:paraId="6A2BED73" w14:textId="53F42119" w:rsidR="00EC71F4" w:rsidRPr="00DD1B39" w:rsidRDefault="00DC51B0" w:rsidP="00DC51B0">
                <w:pPr>
                  <w:pStyle w:val="Heading1"/>
                  <w:outlineLvl w:val="0"/>
                </w:pPr>
                <w:r>
                  <w:t>Selected List of Works:</w:t>
                </w:r>
              </w:p>
              <w:p w14:paraId="324136A3" w14:textId="77777777" w:rsidR="00EC71F4" w:rsidRPr="00DD1B39" w:rsidRDefault="00EC71F4" w:rsidP="00EC71F4">
                <w:pPr>
                  <w:rPr>
                    <w:lang w:eastAsia="en-IN"/>
                  </w:rPr>
                </w:pPr>
                <w:r w:rsidRPr="00DD1B39">
                  <w:rPr>
                    <w:i/>
                    <w:lang w:eastAsia="en-IN"/>
                  </w:rPr>
                  <w:t>Persian Painting</w:t>
                </w:r>
                <w:r w:rsidRPr="00DD1B39">
                  <w:rPr>
                    <w:lang w:eastAsia="en-IN"/>
                  </w:rPr>
                  <w:t xml:space="preserve"> (1930)</w:t>
                </w:r>
              </w:p>
              <w:p w14:paraId="0AD9C73C" w14:textId="77777777"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14:paraId="5FBD0F3A" w14:textId="77777777" w:rsidR="00EC71F4" w:rsidRPr="00DD1B39" w:rsidRDefault="00EC71F4" w:rsidP="00EC71F4">
                <w:pPr>
                  <w:rPr>
                    <w:lang w:eastAsia="en-IN"/>
                  </w:rPr>
                </w:pPr>
                <w:r w:rsidRPr="00DD1B39">
                  <w:rPr>
                    <w:i/>
                    <w:lang w:eastAsia="en-IN"/>
                  </w:rPr>
                  <w:t>The Hindu View of Art</w:t>
                </w:r>
                <w:r w:rsidRPr="00DD1B39">
                  <w:rPr>
                    <w:lang w:eastAsia="en-IN"/>
                  </w:rPr>
                  <w:t xml:space="preserve"> (1933)</w:t>
                </w:r>
              </w:p>
              <w:p w14:paraId="72FE1A61" w14:textId="77777777"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14:paraId="1946F42D" w14:textId="77777777" w:rsidR="00EC71F4" w:rsidRPr="00DD1B39" w:rsidRDefault="00EC71F4" w:rsidP="00EC71F4">
                <w:pPr>
                  <w:rPr>
                    <w:i/>
                    <w:lang w:eastAsia="en-IN"/>
                  </w:rPr>
                </w:pPr>
                <w:r w:rsidRPr="00DD1B39">
                  <w:rPr>
                    <w:i/>
                    <w:lang w:eastAsia="en-IN"/>
                  </w:rPr>
                  <w:t>The Untouchable</w:t>
                </w:r>
                <w:r w:rsidRPr="00DD1B39">
                  <w:rPr>
                    <w:lang w:eastAsia="en-IN"/>
                  </w:rPr>
                  <w:t xml:space="preserve"> (1935)</w:t>
                </w:r>
              </w:p>
              <w:p w14:paraId="52121C6B" w14:textId="77777777" w:rsidR="00EC71F4" w:rsidRPr="00DD1B39" w:rsidRDefault="00EC71F4" w:rsidP="00EC71F4">
                <w:pPr>
                  <w:rPr>
                    <w:lang w:eastAsia="en-IN"/>
                  </w:rPr>
                </w:pPr>
                <w:r w:rsidRPr="00DD1B39">
                  <w:rPr>
                    <w:i/>
                    <w:lang w:eastAsia="en-IN"/>
                  </w:rPr>
                  <w:t>Coolie</w:t>
                </w:r>
                <w:r w:rsidRPr="00DD1B39">
                  <w:rPr>
                    <w:lang w:eastAsia="en-IN"/>
                  </w:rPr>
                  <w:t xml:space="preserve"> (1936)</w:t>
                </w:r>
              </w:p>
              <w:p w14:paraId="1BD905F2" w14:textId="77777777" w:rsidR="00EC71F4" w:rsidRPr="00DD1B39" w:rsidRDefault="00EC71F4" w:rsidP="00EC71F4">
                <w:pPr>
                  <w:rPr>
                    <w:lang w:eastAsia="en-IN"/>
                  </w:rPr>
                </w:pPr>
                <w:r w:rsidRPr="00DD1B39">
                  <w:rPr>
                    <w:i/>
                    <w:lang w:eastAsia="en-IN"/>
                  </w:rPr>
                  <w:t>Two Leaves and a Bud</w:t>
                </w:r>
                <w:r w:rsidRPr="00DD1B39">
                  <w:rPr>
                    <w:lang w:eastAsia="en-IN"/>
                  </w:rPr>
                  <w:t xml:space="preserve"> (1937)</w:t>
                </w:r>
              </w:p>
              <w:p w14:paraId="6FC5DCEB" w14:textId="77777777"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14:paraId="14B91291" w14:textId="77777777"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14:paraId="1B0A0D6F" w14:textId="77777777" w:rsidR="00EC71F4" w:rsidRPr="00DD1B39" w:rsidRDefault="00EC71F4" w:rsidP="00EC71F4">
                <w:pPr>
                  <w:rPr>
                    <w:lang w:eastAsia="en-IN"/>
                  </w:rPr>
                </w:pPr>
                <w:r w:rsidRPr="00DD1B39">
                  <w:rPr>
                    <w:i/>
                    <w:lang w:eastAsia="en-IN"/>
                  </w:rPr>
                  <w:t>Big Heart: A Novel</w:t>
                </w:r>
                <w:r w:rsidRPr="00DD1B39">
                  <w:rPr>
                    <w:lang w:eastAsia="en-IN"/>
                  </w:rPr>
                  <w:t xml:space="preserve"> (1945)</w:t>
                </w:r>
              </w:p>
              <w:p w14:paraId="6BB21D1C" w14:textId="77777777"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14:paraId="2B13A772" w14:textId="77777777"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14:paraId="2C0B8606" w14:textId="77777777" w:rsidR="00EC71F4" w:rsidRPr="00DD1B39" w:rsidRDefault="00EC71F4" w:rsidP="00EC71F4">
                <w:pPr>
                  <w:rPr>
                    <w:lang w:eastAsia="en-IN"/>
                  </w:rPr>
                </w:pPr>
                <w:r w:rsidRPr="00DD1B39">
                  <w:rPr>
                    <w:i/>
                    <w:lang w:eastAsia="en-IN"/>
                  </w:rPr>
                  <w:t>The Story of Man</w:t>
                </w:r>
                <w:r w:rsidRPr="00DD1B39">
                  <w:rPr>
                    <w:lang w:eastAsia="en-IN"/>
                  </w:rPr>
                  <w:t xml:space="preserve"> (1952)</w:t>
                </w:r>
              </w:p>
              <w:p w14:paraId="51216434" w14:textId="77777777"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14:paraId="090DF86F" w14:textId="77777777" w:rsidR="00EC71F4" w:rsidRPr="00DD1B39" w:rsidRDefault="00EC71F4" w:rsidP="00EC71F4">
                <w:pPr>
                  <w:rPr>
                    <w:lang w:eastAsia="en-IN"/>
                  </w:rPr>
                </w:pPr>
                <w:r w:rsidRPr="00DD1B39">
                  <w:rPr>
                    <w:i/>
                    <w:lang w:eastAsia="en-IN"/>
                  </w:rPr>
                  <w:lastRenderedPageBreak/>
                  <w:t>The Dancing Foot</w:t>
                </w:r>
                <w:r w:rsidRPr="00DD1B39">
                  <w:rPr>
                    <w:lang w:eastAsia="en-IN"/>
                  </w:rPr>
                  <w:t xml:space="preserve"> (1957)</w:t>
                </w:r>
              </w:p>
              <w:p w14:paraId="7800701F" w14:textId="77777777"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14:paraId="43DA3F23" w14:textId="77777777" w:rsidR="00EC71F4" w:rsidRPr="00DD1B39" w:rsidRDefault="00EC71F4" w:rsidP="00EC71F4">
                <w:pPr>
                  <w:rPr>
                    <w:lang w:eastAsia="en-IN"/>
                  </w:rPr>
                </w:pPr>
                <w:r w:rsidRPr="00DD1B39">
                  <w:rPr>
                    <w:i/>
                    <w:lang w:eastAsia="en-IN"/>
                  </w:rPr>
                  <w:t>The Road</w:t>
                </w:r>
                <w:r w:rsidRPr="00DD1B39">
                  <w:rPr>
                    <w:lang w:eastAsia="en-IN"/>
                  </w:rPr>
                  <w:t xml:space="preserve"> (1961)</w:t>
                </w:r>
              </w:p>
              <w:p w14:paraId="26B4EE85" w14:textId="77777777"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14:paraId="062F1EC4" w14:textId="77777777" w:rsidR="00EC71F4" w:rsidRPr="00DD1B39" w:rsidRDefault="00EC71F4" w:rsidP="00EC71F4">
                <w:pPr>
                  <w:rPr>
                    <w:lang w:eastAsia="en-IN"/>
                  </w:rPr>
                </w:pPr>
                <w:proofErr w:type="spellStart"/>
                <w:r w:rsidRPr="00DD1B39">
                  <w:rPr>
                    <w:i/>
                    <w:lang w:eastAsia="en-IN"/>
                  </w:rPr>
                  <w:t>Gauri</w:t>
                </w:r>
                <w:proofErr w:type="spellEnd"/>
                <w:r w:rsidRPr="00DD1B39">
                  <w:rPr>
                    <w:lang w:eastAsia="en-IN"/>
                  </w:rPr>
                  <w:t xml:space="preserve"> (1976)</w:t>
                </w:r>
              </w:p>
              <w:p w14:paraId="58BBEC64" w14:textId="77777777"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14:paraId="12B96D6D" w14:textId="0C415A9C" w:rsidR="003F0D73" w:rsidRDefault="00EC71F4" w:rsidP="00C27FAB">
                <w:pPr>
                  <w:rPr>
                    <w:lang w:eastAsia="en-IN"/>
                  </w:rPr>
                </w:pPr>
                <w:r w:rsidRPr="00DD1B39">
                  <w:rPr>
                    <w:i/>
                    <w:lang w:eastAsia="en-IN"/>
                  </w:rPr>
                  <w:t>Autobiography</w:t>
                </w:r>
                <w:r w:rsidRPr="00DD1B39">
                  <w:rPr>
                    <w:lang w:eastAsia="en-IN"/>
                  </w:rPr>
                  <w:t xml:space="preserve"> (1985)</w:t>
                </w:r>
              </w:p>
            </w:tc>
          </w:sdtContent>
        </w:sdt>
      </w:tr>
      <w:tr w:rsidR="003235A7" w14:paraId="18B9EE08" w14:textId="77777777">
        <w:tc>
          <w:tcPr>
            <w:tcW w:w="9016" w:type="dxa"/>
          </w:tcPr>
          <w:p w14:paraId="308E5E3D" w14:textId="77777777" w:rsidR="003235A7" w:rsidRDefault="00EC71F4" w:rsidP="008A5B87">
            <w:r w:rsidRPr="0015114C">
              <w:rPr>
                <w:u w:val="single"/>
              </w:rPr>
              <w:lastRenderedPageBreak/>
              <w:t>Further reading</w:t>
            </w:r>
            <w:r>
              <w:t>:</w:t>
            </w:r>
          </w:p>
          <w:sdt>
            <w:sdtPr>
              <w:alias w:val="Further reading"/>
              <w:tag w:val="furtherReading"/>
              <w:id w:val="-1516217107"/>
              <w:placeholder>
                <w:docPart w:val="A747893389041A408352B96618BC1DDF"/>
              </w:placeholder>
            </w:sdtPr>
            <w:sdtEndPr/>
            <w:sdtContent>
              <w:p w14:paraId="423DBA62" w14:textId="77777777" w:rsidR="00DC51B0" w:rsidRDefault="00DC51B0" w:rsidP="00EC71F4"/>
              <w:p w14:paraId="60C21982" w14:textId="552425C8" w:rsidR="00EC71F4" w:rsidRDefault="00A4065A" w:rsidP="00EC71F4">
                <w:sdt>
                  <w:sdtPr>
                    <w:id w:val="124708303"/>
                    <w:citation/>
                  </w:sdtPr>
                  <w:sdtEndPr/>
                  <w:sdtContent>
                    <w:r w:rsidR="00862000">
                      <w:fldChar w:fldCharType="begin"/>
                    </w:r>
                    <w:r w:rsidR="00EC71F4">
                      <w:rPr>
                        <w:lang w:val="en-US"/>
                      </w:rPr>
                      <w:instrText xml:space="preserve"> CITATION Ber71 \l 1033 </w:instrText>
                    </w:r>
                    <w:r w:rsidR="00862000">
                      <w:fldChar w:fldCharType="separate"/>
                    </w:r>
                    <w:r w:rsidR="00E17EF0" w:rsidRPr="00E17EF0">
                      <w:rPr>
                        <w:noProof/>
                        <w:lang w:val="en-US"/>
                      </w:rPr>
                      <w:t>(Berry)</w:t>
                    </w:r>
                    <w:r w:rsidR="00862000">
                      <w:fldChar w:fldCharType="end"/>
                    </w:r>
                  </w:sdtContent>
                </w:sdt>
              </w:p>
              <w:p w14:paraId="115977C8" w14:textId="77777777" w:rsidR="00EC71F4" w:rsidRDefault="00EC71F4" w:rsidP="00EC71F4"/>
              <w:p w14:paraId="3054E82F" w14:textId="77777777" w:rsidR="00EC71F4" w:rsidRDefault="00A4065A" w:rsidP="00EC71F4">
                <w:sdt>
                  <w:sdtPr>
                    <w:id w:val="124708307"/>
                    <w:citation/>
                  </w:sdtPr>
                  <w:sdtEndPr/>
                  <w:sdtContent>
                    <w:r w:rsidR="00862000">
                      <w:fldChar w:fldCharType="begin"/>
                    </w:r>
                    <w:r w:rsidR="00EC71F4">
                      <w:rPr>
                        <w:lang w:val="en-US"/>
                      </w:rPr>
                      <w:instrText xml:space="preserve"> CITATION Cow74 \l 1033 </w:instrText>
                    </w:r>
                    <w:r w:rsidR="00862000">
                      <w:fldChar w:fldCharType="separate"/>
                    </w:r>
                    <w:r w:rsidR="00E17EF0" w:rsidRPr="00E17EF0">
                      <w:rPr>
                        <w:noProof/>
                        <w:lang w:val="en-US"/>
                      </w:rPr>
                      <w:t>(Cowasjee)</w:t>
                    </w:r>
                    <w:r w:rsidR="00862000">
                      <w:fldChar w:fldCharType="end"/>
                    </w:r>
                  </w:sdtContent>
                </w:sdt>
              </w:p>
              <w:p w14:paraId="445C1337" w14:textId="77777777" w:rsidR="00EC71F4" w:rsidRDefault="00EC71F4" w:rsidP="00EC71F4"/>
              <w:p w14:paraId="1B59EB0A" w14:textId="77777777" w:rsidR="00EC71F4" w:rsidRDefault="00A4065A" w:rsidP="00EC71F4">
                <w:sdt>
                  <w:sdtPr>
                    <w:id w:val="124708313"/>
                    <w:citation/>
                  </w:sdtPr>
                  <w:sdtEndPr/>
                  <w:sdtContent>
                    <w:r w:rsidR="00862000">
                      <w:fldChar w:fldCharType="begin"/>
                    </w:r>
                    <w:r w:rsidR="00EC71F4">
                      <w:rPr>
                        <w:lang w:val="en-US"/>
                      </w:rPr>
                      <w:instrText xml:space="preserve"> CITATION SoM78 \l 1033 </w:instrText>
                    </w:r>
                    <w:r w:rsidR="00862000">
                      <w:fldChar w:fldCharType="separate"/>
                    </w:r>
                    <w:r w:rsidR="00E17EF0" w:rsidRPr="00E17EF0">
                      <w:rPr>
                        <w:noProof/>
                        <w:lang w:val="en-US"/>
                      </w:rPr>
                      <w:t>(So Many Freedoms: A Study of the Major Fiction of Mulk Raj Anand)</w:t>
                    </w:r>
                    <w:r w:rsidR="00862000">
                      <w:fldChar w:fldCharType="end"/>
                    </w:r>
                  </w:sdtContent>
                </w:sdt>
              </w:p>
              <w:p w14:paraId="639AB21A" w14:textId="77777777" w:rsidR="00EC71F4" w:rsidRDefault="00EC71F4" w:rsidP="00EC71F4"/>
              <w:p w14:paraId="40AF769F" w14:textId="77777777" w:rsidR="00EC71F4" w:rsidRDefault="00A4065A" w:rsidP="00EC71F4">
                <w:sdt>
                  <w:sdtPr>
                    <w:id w:val="124708321"/>
                    <w:citation/>
                  </w:sdtPr>
                  <w:sdtEndPr/>
                  <w:sdtContent>
                    <w:r w:rsidR="00862000">
                      <w:fldChar w:fldCharType="begin"/>
                    </w:r>
                    <w:r w:rsidR="00EC71F4">
                      <w:rPr>
                        <w:lang w:val="en-US"/>
                      </w:rPr>
                      <w:instrText xml:space="preserve"> CITATION Fis85 \l 1033 </w:instrText>
                    </w:r>
                    <w:r w:rsidR="00862000">
                      <w:fldChar w:fldCharType="separate"/>
                    </w:r>
                    <w:r w:rsidR="00E17EF0" w:rsidRPr="00E17EF0">
                      <w:rPr>
                        <w:noProof/>
                        <w:lang w:val="en-US"/>
                      </w:rPr>
                      <w:t>(Fisher)</w:t>
                    </w:r>
                    <w:r w:rsidR="00862000">
                      <w:fldChar w:fldCharType="end"/>
                    </w:r>
                  </w:sdtContent>
                </w:sdt>
              </w:p>
              <w:p w14:paraId="2666902C" w14:textId="77777777" w:rsidR="00EC71F4" w:rsidRDefault="00EC71F4" w:rsidP="00EC71F4"/>
              <w:p w14:paraId="47B5BCBA" w14:textId="77777777" w:rsidR="00EC71F4" w:rsidRDefault="00A4065A" w:rsidP="00EC71F4">
                <w:sdt>
                  <w:sdtPr>
                    <w:id w:val="124708331"/>
                    <w:citation/>
                  </w:sdtPr>
                  <w:sdtEndPr/>
                  <w:sdtContent>
                    <w:r w:rsidR="00862000">
                      <w:fldChar w:fldCharType="begin"/>
                    </w:r>
                    <w:r w:rsidR="00EC71F4">
                      <w:rPr>
                        <w:lang w:val="en-US"/>
                      </w:rPr>
                      <w:instrText xml:space="preserve"> CITATION Nai73 \l 1033 </w:instrText>
                    </w:r>
                    <w:r w:rsidR="00862000">
                      <w:fldChar w:fldCharType="separate"/>
                    </w:r>
                    <w:r w:rsidR="00E17EF0" w:rsidRPr="00E17EF0">
                      <w:rPr>
                        <w:noProof/>
                        <w:lang w:val="en-US"/>
                      </w:rPr>
                      <w:t>(Naik)</w:t>
                    </w:r>
                    <w:r w:rsidR="00862000">
                      <w:fldChar w:fldCharType="end"/>
                    </w:r>
                  </w:sdtContent>
                </w:sdt>
              </w:p>
              <w:p w14:paraId="2216161F" w14:textId="77777777" w:rsidR="00EC71F4" w:rsidRDefault="00EC71F4" w:rsidP="00EC71F4"/>
              <w:p w14:paraId="445B61FA" w14:textId="77777777" w:rsidR="00EC71F4" w:rsidRDefault="00A4065A" w:rsidP="00EC71F4">
                <w:sdt>
                  <w:sdtPr>
                    <w:id w:val="124708343"/>
                    <w:citation/>
                  </w:sdtPr>
                  <w:sdtEndPr/>
                  <w:sdtContent>
                    <w:r w:rsidR="00862000">
                      <w:fldChar w:fldCharType="begin"/>
                    </w:r>
                    <w:r w:rsidR="00EC71F4">
                      <w:rPr>
                        <w:lang w:val="en-US"/>
                      </w:rPr>
                      <w:instrText xml:space="preserve"> CITATION Pac83 \l 1033 </w:instrText>
                    </w:r>
                    <w:r w:rsidR="00862000">
                      <w:fldChar w:fldCharType="separate"/>
                    </w:r>
                    <w:r w:rsidR="00E17EF0" w:rsidRPr="00E17EF0">
                      <w:rPr>
                        <w:noProof/>
                        <w:lang w:val="en-US"/>
                      </w:rPr>
                      <w:t>(Pacham)</w:t>
                    </w:r>
                    <w:r w:rsidR="00862000">
                      <w:fldChar w:fldCharType="end"/>
                    </w:r>
                  </w:sdtContent>
                </w:sdt>
              </w:p>
              <w:p w14:paraId="00CA8EF0" w14:textId="77777777" w:rsidR="00EC71F4" w:rsidRDefault="00EC71F4" w:rsidP="00EC71F4"/>
              <w:p w14:paraId="75DA3BDD" w14:textId="77777777" w:rsidR="00EC71F4" w:rsidRDefault="00A4065A" w:rsidP="00EC71F4">
                <w:sdt>
                  <w:sdtPr>
                    <w:id w:val="124708357"/>
                    <w:citation/>
                  </w:sdtPr>
                  <w:sdtEndPr/>
                  <w:sdtContent>
                    <w:r w:rsidR="00862000">
                      <w:fldChar w:fldCharType="begin"/>
                    </w:r>
                    <w:r w:rsidR="00EC71F4">
                      <w:rPr>
                        <w:lang w:val="en-US"/>
                      </w:rPr>
                      <w:instrText xml:space="preserve"> CITATION Raj95 \l 1033 </w:instrText>
                    </w:r>
                    <w:r w:rsidR="00862000">
                      <w:fldChar w:fldCharType="separate"/>
                    </w:r>
                    <w:r w:rsidR="00E17EF0" w:rsidRPr="00E17EF0">
                      <w:rPr>
                        <w:noProof/>
                        <w:lang w:val="en-US"/>
                      </w:rPr>
                      <w:t>(Rajan)</w:t>
                    </w:r>
                    <w:r w:rsidR="00862000">
                      <w:fldChar w:fldCharType="end"/>
                    </w:r>
                  </w:sdtContent>
                </w:sdt>
              </w:p>
              <w:p w14:paraId="503793B5" w14:textId="77777777" w:rsidR="00EC71F4" w:rsidRDefault="00EC71F4" w:rsidP="00EC71F4"/>
              <w:p w14:paraId="7F2A66E2" w14:textId="77777777" w:rsidR="003235A7" w:rsidRDefault="00A4065A" w:rsidP="00EC71F4">
                <w:sdt>
                  <w:sdtPr>
                    <w:id w:val="124708373"/>
                    <w:citation/>
                  </w:sdtPr>
                  <w:sdtEndPr/>
                  <w:sdtContent>
                    <w:r w:rsidR="00862000">
                      <w:fldChar w:fldCharType="begin"/>
                    </w:r>
                    <w:r w:rsidR="00EC71F4">
                      <w:rPr>
                        <w:lang w:val="en-US"/>
                      </w:rPr>
                      <w:instrText xml:space="preserve"> CITATION Vij98 \l 1033 </w:instrText>
                    </w:r>
                    <w:r w:rsidR="00862000">
                      <w:fldChar w:fldCharType="separate"/>
                    </w:r>
                    <w:r w:rsidR="00E17EF0" w:rsidRPr="00E17EF0">
                      <w:rPr>
                        <w:noProof/>
                        <w:lang w:val="en-US"/>
                      </w:rPr>
                      <w:t>(Vijayasree)</w:t>
                    </w:r>
                    <w:r w:rsidR="00862000">
                      <w:fldChar w:fldCharType="end"/>
                    </w:r>
                  </w:sdtContent>
                </w:sdt>
              </w:p>
            </w:sdtContent>
          </w:sdt>
        </w:tc>
      </w:tr>
    </w:tbl>
    <w:p w14:paraId="2FED5B2F" w14:textId="77777777" w:rsidR="00C27FAB" w:rsidRPr="00F36937" w:rsidRDefault="00A4065A" w:rsidP="00B33145"/>
    <w:sectPr w:rsidR="00C27FAB" w:rsidRPr="00F36937" w:rsidSect="00EC3F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453B" w14:textId="77777777" w:rsidR="00EC71F4" w:rsidRDefault="00EC71F4" w:rsidP="007A0D55">
      <w:pPr>
        <w:spacing w:after="0" w:line="240" w:lineRule="auto"/>
      </w:pPr>
      <w:r>
        <w:separator/>
      </w:r>
    </w:p>
  </w:endnote>
  <w:endnote w:type="continuationSeparator" w:id="0">
    <w:p w14:paraId="39F030AD" w14:textId="77777777" w:rsidR="00EC71F4" w:rsidRDefault="00EC71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FEF58" w14:textId="77777777" w:rsidR="00EC71F4" w:rsidRDefault="00EC71F4" w:rsidP="007A0D55">
      <w:pPr>
        <w:spacing w:after="0" w:line="240" w:lineRule="auto"/>
      </w:pPr>
      <w:r>
        <w:separator/>
      </w:r>
    </w:p>
  </w:footnote>
  <w:footnote w:type="continuationSeparator" w:id="0">
    <w:p w14:paraId="3DFD9645" w14:textId="77777777" w:rsidR="00EC71F4" w:rsidRDefault="00EC71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7D8EB" w14:textId="77777777"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A9A4EF" w14:textId="77777777" w:rsidR="007A0D55" w:rsidRDefault="00A406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4C21"/>
    <w:rsid w:val="001F23E5"/>
    <w:rsid w:val="00862000"/>
    <w:rsid w:val="00A4065A"/>
    <w:rsid w:val="00AF7909"/>
    <w:rsid w:val="00B74C21"/>
    <w:rsid w:val="00CC471B"/>
    <w:rsid w:val="00DC51B0"/>
    <w:rsid w:val="00E17EF0"/>
    <w:rsid w:val="00E40DA3"/>
    <w:rsid w:val="00E56B0D"/>
    <w:rsid w:val="00EC71F4"/>
    <w:rsid w:val="00FB14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9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647D8"/>
    <w:rsid w:val="004647D8"/>
    <w:rsid w:val="00900C3B"/>
    <w:rsid w:val="00D57A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uz-Cyrl-UZ</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uz-Cyrl-UZ</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uz-Cyrl-UZ</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uz-Cyrl-UZ</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uz-Cyrl-UZ</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uz-Cyrl-UZ</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uz-Cyrl-UZ</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uz-Cyrl-UZ</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AB3C254C-3A01-9743-9CC3-BBD40F47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3</Pages>
  <Words>938</Words>
  <Characters>5197</Characters>
  <Application>Microsoft Macintosh Word</Application>
  <DocSecurity>0</DocSecurity>
  <Lines>88</Lines>
  <Paragraphs>14</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2014-03-03T21:47:00Z</dcterms:created>
  <dcterms:modified xsi:type="dcterms:W3CDTF">2014-09-02T22:22:00Z</dcterms:modified>
</cp:coreProperties>
</file>