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5F33ED" w14:textId="77777777" w:rsidTr="00922950">
        <w:tc>
          <w:tcPr>
            <w:tcW w:w="491" w:type="dxa"/>
            <w:vMerge w:val="restart"/>
            <w:shd w:val="clear" w:color="auto" w:fill="A6A6A6" w:themeFill="background1" w:themeFillShade="A6"/>
            <w:textDirection w:val="btLr"/>
          </w:tcPr>
          <w:p w14:paraId="790F2AA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4A0A8CF091B42FA8F6BF71D02B4FD52"/>
            </w:placeholder>
            <w:showingPlcHdr/>
            <w:dropDownList>
              <w:listItem w:displayText="Dr." w:value="Dr."/>
              <w:listItem w:displayText="Prof." w:value="Prof."/>
            </w:dropDownList>
          </w:sdtPr>
          <w:sdtEndPr/>
          <w:sdtContent>
            <w:tc>
              <w:tcPr>
                <w:tcW w:w="1259" w:type="dxa"/>
              </w:tcPr>
              <w:p w14:paraId="55E4529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73976EC2D344D1A9DA32A6C9A88AF31"/>
            </w:placeholder>
            <w:text/>
          </w:sdtPr>
          <w:sdtEndPr/>
          <w:sdtContent>
            <w:tc>
              <w:tcPr>
                <w:tcW w:w="2073" w:type="dxa"/>
              </w:tcPr>
              <w:p w14:paraId="334213F2" w14:textId="77777777" w:rsidR="00B574C9" w:rsidRDefault="003E7A2B" w:rsidP="003E7A2B">
                <w:r>
                  <w:t>Dean</w:t>
                </w:r>
              </w:p>
            </w:tc>
          </w:sdtContent>
        </w:sdt>
        <w:sdt>
          <w:sdtPr>
            <w:alias w:val="Middle name"/>
            <w:tag w:val="authorMiddleName"/>
            <w:id w:val="-2076034781"/>
            <w:placeholder>
              <w:docPart w:val="80B2EBC96F3243FC883E231FC0B49713"/>
            </w:placeholder>
            <w:showingPlcHdr/>
            <w:text/>
          </w:sdtPr>
          <w:sdtEndPr/>
          <w:sdtContent>
            <w:tc>
              <w:tcPr>
                <w:tcW w:w="2551" w:type="dxa"/>
              </w:tcPr>
              <w:p w14:paraId="09040CA0" w14:textId="77777777" w:rsidR="00B574C9" w:rsidRDefault="00B574C9" w:rsidP="00922950">
                <w:r>
                  <w:rPr>
                    <w:rStyle w:val="PlaceholderText"/>
                  </w:rPr>
                  <w:t>[Middle name]</w:t>
                </w:r>
              </w:p>
            </w:tc>
          </w:sdtContent>
        </w:sdt>
        <w:sdt>
          <w:sdtPr>
            <w:alias w:val="Last name"/>
            <w:tag w:val="authorLastName"/>
            <w:id w:val="-1088529830"/>
            <w:placeholder>
              <w:docPart w:val="665D7251CAFD482C9D1BBD6CD592758A"/>
            </w:placeholder>
            <w:text/>
          </w:sdtPr>
          <w:sdtEndPr/>
          <w:sdtContent>
            <w:tc>
              <w:tcPr>
                <w:tcW w:w="2642" w:type="dxa"/>
              </w:tcPr>
              <w:p w14:paraId="7B650434" w14:textId="77777777" w:rsidR="00B574C9" w:rsidRDefault="003E7A2B" w:rsidP="003E7A2B">
                <w:proofErr w:type="spellStart"/>
                <w:r>
                  <w:t>Krouk</w:t>
                </w:r>
                <w:proofErr w:type="spellEnd"/>
              </w:p>
            </w:tc>
          </w:sdtContent>
        </w:sdt>
      </w:tr>
      <w:tr w:rsidR="00B574C9" w14:paraId="74413C95" w14:textId="77777777" w:rsidTr="001A6A06">
        <w:trPr>
          <w:trHeight w:val="986"/>
        </w:trPr>
        <w:tc>
          <w:tcPr>
            <w:tcW w:w="491" w:type="dxa"/>
            <w:vMerge/>
            <w:shd w:val="clear" w:color="auto" w:fill="A6A6A6" w:themeFill="background1" w:themeFillShade="A6"/>
          </w:tcPr>
          <w:p w14:paraId="785800CF" w14:textId="77777777" w:rsidR="00B574C9" w:rsidRPr="001A6A06" w:rsidRDefault="00B574C9" w:rsidP="00CF1542">
            <w:pPr>
              <w:jc w:val="center"/>
              <w:rPr>
                <w:b/>
                <w:color w:val="FFFFFF" w:themeColor="background1"/>
              </w:rPr>
            </w:pPr>
          </w:p>
        </w:tc>
        <w:sdt>
          <w:sdtPr>
            <w:alias w:val="Biography"/>
            <w:tag w:val="authorBiography"/>
            <w:id w:val="938807824"/>
            <w:placeholder>
              <w:docPart w:val="54021F1B690048C2866D23EC55F44138"/>
            </w:placeholder>
            <w:showingPlcHdr/>
          </w:sdtPr>
          <w:sdtEndPr/>
          <w:sdtContent>
            <w:tc>
              <w:tcPr>
                <w:tcW w:w="8525" w:type="dxa"/>
                <w:gridSpan w:val="4"/>
              </w:tcPr>
              <w:p w14:paraId="6323ECD3" w14:textId="77777777" w:rsidR="00B574C9" w:rsidRDefault="00B574C9" w:rsidP="00922950">
                <w:r>
                  <w:rPr>
                    <w:rStyle w:val="PlaceholderText"/>
                  </w:rPr>
                  <w:t>[Enter your biography]</w:t>
                </w:r>
              </w:p>
            </w:tc>
          </w:sdtContent>
        </w:sdt>
      </w:tr>
      <w:tr w:rsidR="00B574C9" w14:paraId="1C8747B4" w14:textId="77777777" w:rsidTr="001A6A06">
        <w:trPr>
          <w:trHeight w:val="986"/>
        </w:trPr>
        <w:tc>
          <w:tcPr>
            <w:tcW w:w="491" w:type="dxa"/>
            <w:vMerge/>
            <w:shd w:val="clear" w:color="auto" w:fill="A6A6A6" w:themeFill="background1" w:themeFillShade="A6"/>
          </w:tcPr>
          <w:p w14:paraId="05BE097B" w14:textId="77777777" w:rsidR="00B574C9" w:rsidRPr="001A6A06" w:rsidRDefault="00B574C9" w:rsidP="00CF1542">
            <w:pPr>
              <w:jc w:val="center"/>
              <w:rPr>
                <w:b/>
                <w:color w:val="FFFFFF" w:themeColor="background1"/>
              </w:rPr>
            </w:pPr>
          </w:p>
        </w:tc>
        <w:sdt>
          <w:sdtPr>
            <w:alias w:val="Affiliation"/>
            <w:tag w:val="affiliation"/>
            <w:id w:val="2012937915"/>
            <w:placeholder>
              <w:docPart w:val="6506EE652DC946248B3A84821173AAB0"/>
            </w:placeholder>
            <w:text/>
          </w:sdtPr>
          <w:sdtEndPr/>
          <w:sdtContent>
            <w:tc>
              <w:tcPr>
                <w:tcW w:w="8525" w:type="dxa"/>
                <w:gridSpan w:val="4"/>
              </w:tcPr>
              <w:p w14:paraId="667E7625" w14:textId="77777777" w:rsidR="00B574C9" w:rsidRDefault="003E7A2B" w:rsidP="003E7A2B">
                <w:r>
                  <w:t>St. Olaf College</w:t>
                </w:r>
              </w:p>
            </w:tc>
          </w:sdtContent>
        </w:sdt>
      </w:tr>
    </w:tbl>
    <w:p w14:paraId="0CD68B34"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85047F9" w14:textId="77777777" w:rsidTr="00244BB0">
        <w:tc>
          <w:tcPr>
            <w:tcW w:w="9016" w:type="dxa"/>
            <w:shd w:val="clear" w:color="auto" w:fill="A6A6A6" w:themeFill="background1" w:themeFillShade="A6"/>
            <w:tcMar>
              <w:top w:w="113" w:type="dxa"/>
              <w:bottom w:w="113" w:type="dxa"/>
            </w:tcMar>
          </w:tcPr>
          <w:p w14:paraId="1DA6EFF5"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E7F8A24" w14:textId="77777777" w:rsidTr="003F0D73">
        <w:sdt>
          <w:sdtPr>
            <w:rPr>
              <w:lang w:val="en-CA" w:eastAsia="en-CA"/>
            </w:rPr>
            <w:alias w:val="Article headword"/>
            <w:tag w:val="articleHeadword"/>
            <w:id w:val="-361440020"/>
            <w:placeholder>
              <w:docPart w:val="860634369582427DAF403E21FCB2CBEE"/>
            </w:placeholder>
            <w:text/>
          </w:sdtPr>
          <w:sdtEndPr/>
          <w:sdtContent>
            <w:tc>
              <w:tcPr>
                <w:tcW w:w="9016" w:type="dxa"/>
                <w:tcMar>
                  <w:top w:w="113" w:type="dxa"/>
                  <w:bottom w:w="113" w:type="dxa"/>
                </w:tcMar>
              </w:tcPr>
              <w:p w14:paraId="2AE5D740" w14:textId="77777777" w:rsidR="003F0D73" w:rsidRPr="00FB589A" w:rsidRDefault="003E7A2B" w:rsidP="003E7A2B">
                <w:pPr>
                  <w:rPr>
                    <w:b/>
                  </w:rPr>
                </w:pPr>
                <w:r w:rsidRPr="003E7A2B">
                  <w:rPr>
                    <w:lang w:val="en-CA" w:eastAsia="en-CA"/>
                  </w:rPr>
                  <w:t>Johannes V. Jensen (1873-1950)</w:t>
                </w:r>
              </w:p>
            </w:tc>
          </w:sdtContent>
        </w:sdt>
      </w:tr>
      <w:tr w:rsidR="00464699" w14:paraId="6768C4C6" w14:textId="77777777" w:rsidTr="007821B0">
        <w:sdt>
          <w:sdtPr>
            <w:alias w:val="Variant headwords"/>
            <w:tag w:val="variantHeadwords"/>
            <w:id w:val="173464402"/>
            <w:placeholder>
              <w:docPart w:val="CD2A611F3C2F42ACB1157067A25F33ED"/>
            </w:placeholder>
            <w:showingPlcHdr/>
          </w:sdtPr>
          <w:sdtEndPr/>
          <w:sdtContent>
            <w:tc>
              <w:tcPr>
                <w:tcW w:w="9016" w:type="dxa"/>
                <w:tcMar>
                  <w:top w:w="113" w:type="dxa"/>
                  <w:bottom w:w="113" w:type="dxa"/>
                </w:tcMar>
              </w:tcPr>
              <w:p w14:paraId="0DE3636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1DD0EE2" w14:textId="77777777" w:rsidTr="003F0D73">
        <w:sdt>
          <w:sdtPr>
            <w:alias w:val="Abstract"/>
            <w:tag w:val="abstract"/>
            <w:id w:val="-635871867"/>
            <w:placeholder>
              <w:docPart w:val="98696CB732F14FDB8D64F9873E6D1C30"/>
            </w:placeholder>
          </w:sdtPr>
          <w:sdtEndPr/>
          <w:sdtContent>
            <w:tc>
              <w:tcPr>
                <w:tcW w:w="9016" w:type="dxa"/>
                <w:tcMar>
                  <w:top w:w="113" w:type="dxa"/>
                  <w:bottom w:w="113" w:type="dxa"/>
                </w:tcMar>
              </w:tcPr>
              <w:p w14:paraId="3951CAC7" w14:textId="77777777" w:rsidR="00E85A05" w:rsidRDefault="003E7A2B" w:rsidP="00E85A05">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sidR="00A013C7">
                  <w:rPr>
                    <w:i/>
                  </w:rPr>
                  <w:t>The Fall of the King</w:t>
                </w:r>
                <w:r w:rsidR="00A013C7">
                  <w:t>]</w:t>
                </w:r>
                <w:r w:rsidR="00A013C7">
                  <w:rPr>
                    <w:i/>
                  </w:rPr>
                  <w:t xml:space="preserve"> </w:t>
                </w:r>
                <w:r w:rsidR="00A013C7">
                  <w:t>(1900-01)</w:t>
                </w:r>
                <w:r w:rsidRPr="006D4A6E">
                  <w:t>,</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 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w:t>
                </w:r>
                <w:r w:rsidR="00D34EAA">
                  <w:t xml:space="preserve"> </w:t>
                </w:r>
              </w:p>
            </w:tc>
          </w:sdtContent>
        </w:sdt>
      </w:tr>
      <w:tr w:rsidR="003F0D73" w14:paraId="3670CB23" w14:textId="77777777" w:rsidTr="003F0D73">
        <w:tc>
          <w:tcPr>
            <w:tcW w:w="9016" w:type="dxa"/>
            <w:tcMar>
              <w:top w:w="113" w:type="dxa"/>
              <w:bottom w:w="113" w:type="dxa"/>
            </w:tcMar>
          </w:tcPr>
          <w:sdt>
            <w:sdtPr>
              <w:rPr>
                <w:b/>
                <w:bCs/>
                <w:color w:val="5B9BD5" w:themeColor="accent1"/>
                <w:sz w:val="18"/>
                <w:szCs w:val="18"/>
              </w:rPr>
              <w:alias w:val="Article text"/>
              <w:tag w:val="articleText"/>
              <w:id w:val="634067588"/>
              <w:placeholder>
                <w:docPart w:val="192403796F6541B9B14388D568FC287B"/>
              </w:placeholder>
            </w:sdtPr>
            <w:sdtEndPr/>
            <w:sdtContent>
              <w:p w14:paraId="6E04F025" w14:textId="1F118367" w:rsidR="003E7A2B" w:rsidRDefault="003E7A2B" w:rsidP="003E7A2B">
                <w:r>
                  <w:t xml:space="preserve">Winner of the 1944 Nobel Prize in literature, the novelist and poet Johannes V. Jensen was Denmark’s major twentieth-century literary figure. Much celebrated for his historical novel </w:t>
                </w:r>
                <w:proofErr w:type="spellStart"/>
                <w:r>
                  <w:rPr>
                    <w:i/>
                  </w:rPr>
                  <w:t>Kongens</w:t>
                </w:r>
                <w:proofErr w:type="spellEnd"/>
                <w:r>
                  <w:rPr>
                    <w:i/>
                  </w:rPr>
                  <w:t xml:space="preserve"> </w:t>
                </w:r>
                <w:proofErr w:type="spellStart"/>
                <w:r>
                  <w:rPr>
                    <w:i/>
                  </w:rPr>
                  <w:t>Fald</w:t>
                </w:r>
                <w:proofErr w:type="spellEnd"/>
                <w:r>
                  <w:t xml:space="preserve"> [</w:t>
                </w:r>
                <w:r>
                  <w:rPr>
                    <w:i/>
                  </w:rPr>
                  <w:t xml:space="preserve">The Fall of the King, </w:t>
                </w:r>
                <w:r w:rsidRPr="006D4A6E">
                  <w:t>1900-01],</w:t>
                </w:r>
                <w:r>
                  <w:t xml:space="preserve"> Jensen also penned the poetry collection </w:t>
                </w:r>
                <w:proofErr w:type="spellStart"/>
                <w:r>
                  <w:rPr>
                    <w:i/>
                  </w:rPr>
                  <w:t>Digte</w:t>
                </w:r>
                <w:proofErr w:type="spellEnd"/>
                <w:r>
                  <w:rPr>
                    <w:i/>
                  </w:rPr>
                  <w:t xml:space="preserve"> 1906 </w:t>
                </w:r>
                <w:r w:rsidRPr="006D4A6E">
                  <w:t>[</w:t>
                </w:r>
                <w:r>
                  <w:rPr>
                    <w:i/>
                  </w:rPr>
                  <w:t>Poems 1906</w:t>
                </w:r>
                <w:r w:rsidRPr="006D4A6E">
                  <w:t>],</w:t>
                </w:r>
                <w:r>
                  <w:t xml:space="preserve"> which had a substantial influence on Scandinavian modernism.</w:t>
                </w:r>
              </w:p>
              <w:p w14:paraId="4E7D9F8C" w14:textId="77777777" w:rsidR="003E7A2B" w:rsidRDefault="003E7A2B" w:rsidP="003E7A2B"/>
              <w:p w14:paraId="445E8B1C" w14:textId="77777777" w:rsidR="003E7A2B" w:rsidRDefault="003E7A2B" w:rsidP="003E7A2B">
                <w:r>
                  <w:t xml:space="preserve">Jensen was born in </w:t>
                </w:r>
                <w:proofErr w:type="spellStart"/>
                <w:r>
                  <w:t>Farsø</w:t>
                </w:r>
                <w:proofErr w:type="spellEnd"/>
                <w:r>
                  <w:t xml:space="preserve">, in the northern part of Denmark’s Jutland peninsula. While a medical student in Copenhagen, Jensen wrote </w:t>
                </w:r>
                <w:proofErr w:type="spellStart"/>
                <w:r>
                  <w:rPr>
                    <w:i/>
                  </w:rPr>
                  <w:t>Danskere</w:t>
                </w:r>
                <w:proofErr w:type="spellEnd"/>
                <w:r>
                  <w:rPr>
                    <w:i/>
                  </w:rPr>
                  <w:t xml:space="preserve"> </w:t>
                </w:r>
                <w:r w:rsidRPr="006D4A6E">
                  <w:t>(1896)</w:t>
                </w:r>
                <w:r>
                  <w:rPr>
                    <w:i/>
                  </w:rPr>
                  <w:t xml:space="preserve"> </w:t>
                </w:r>
                <w:r>
                  <w:t xml:space="preserve">and </w:t>
                </w:r>
                <w:proofErr w:type="spellStart"/>
                <w:r>
                  <w:rPr>
                    <w:i/>
                  </w:rPr>
                  <w:t>Einar</w:t>
                </w:r>
                <w:proofErr w:type="spellEnd"/>
                <w:r>
                  <w:rPr>
                    <w:i/>
                  </w:rPr>
                  <w:t xml:space="preserve"> </w:t>
                </w:r>
                <w:proofErr w:type="spellStart"/>
                <w:r>
                  <w:rPr>
                    <w:i/>
                  </w:rPr>
                  <w:t>Elkjær</w:t>
                </w:r>
                <w:proofErr w:type="spellEnd"/>
                <w:r>
                  <w:rPr>
                    <w:i/>
                  </w:rPr>
                  <w:t xml:space="preserve"> </w:t>
                </w:r>
                <w:r w:rsidRPr="006D4A6E">
                  <w:t>(1898),</w:t>
                </w:r>
                <w:r>
                  <w:t xml:space="preserve"> pessimistic fin-de-siècle novels about provincial men made neurotic and decadent by life in the metropolis. In contrast to these urban works, Jensen began to publish sketches and tales of vigorous farm life from his home region called </w:t>
                </w:r>
                <w:proofErr w:type="spellStart"/>
                <w:r>
                  <w:rPr>
                    <w:i/>
                  </w:rPr>
                  <w:t>Himmerlandshistorier</w:t>
                </w:r>
                <w:proofErr w:type="spellEnd"/>
                <w:r>
                  <w:t xml:space="preserve"> (1898, 1904, 1910), which he saw as the true beginning of his literary career. </w:t>
                </w:r>
              </w:p>
              <w:p w14:paraId="38C80967" w14:textId="77777777" w:rsidR="00DC1055" w:rsidRDefault="00DC1055" w:rsidP="003E7A2B"/>
              <w:p w14:paraId="3EECB6B7" w14:textId="77777777" w:rsidR="003E7A2B" w:rsidRDefault="003E7A2B" w:rsidP="003E7A2B">
                <w:r>
                  <w:t xml:space="preserve">Jensen’s wide travels in Europe, Asia, and the United States left a mark on his cultural, aesthetic, and anthropological interests. He encountered the new marvels of technology and industry at the Paris World’s Exhibition in 1900, which he described in </w:t>
                </w:r>
                <w:r>
                  <w:rPr>
                    <w:i/>
                  </w:rPr>
                  <w:t xml:space="preserve">Den </w:t>
                </w:r>
                <w:proofErr w:type="spellStart"/>
                <w:r>
                  <w:rPr>
                    <w:i/>
                  </w:rPr>
                  <w:t>gotiske</w:t>
                </w:r>
                <w:proofErr w:type="spellEnd"/>
                <w:r>
                  <w:rPr>
                    <w:i/>
                  </w:rPr>
                  <w:t xml:space="preserve"> Renaissance</w:t>
                </w:r>
                <w:r>
                  <w:t xml:space="preserve"> (1901), a collection of travel reportage that calls for a new, vigorous aesthetics and psychology to match the modern age. </w:t>
                </w:r>
              </w:p>
              <w:p w14:paraId="1A2A5B55" w14:textId="77777777" w:rsidR="00733039" w:rsidRDefault="00733039" w:rsidP="003E7A2B"/>
              <w:p w14:paraId="7331A8DE" w14:textId="77777777" w:rsidR="003E7A2B" w:rsidRDefault="003E7A2B" w:rsidP="003E7A2B">
                <w:r>
                  <w:t xml:space="preserve">In 1900-1901, Jensen published the three-part novel </w:t>
                </w:r>
                <w:r>
                  <w:rPr>
                    <w:i/>
                  </w:rPr>
                  <w:t>The Fall of the King</w:t>
                </w:r>
                <w:r>
                  <w:t xml:space="preserve">, generally considered his most important work. In sensual and graceful language, this historical novel tells the story of man named </w:t>
                </w:r>
                <w:proofErr w:type="spellStart"/>
                <w:r>
                  <w:t>Mikkel</w:t>
                </w:r>
                <w:proofErr w:type="spellEnd"/>
                <w:r>
                  <w:t xml:space="preserve"> </w:t>
                </w:r>
                <w:proofErr w:type="spellStart"/>
                <w:r>
                  <w:t>Thøgersen</w:t>
                </w:r>
                <w:proofErr w:type="spellEnd"/>
                <w:r>
                  <w:t xml:space="preserve">, who lives during the reign of Denmark’s Christian II in the early 1500s. Both </w:t>
                </w:r>
                <w:proofErr w:type="spellStart"/>
                <w:r>
                  <w:t>Mikkel</w:t>
                </w:r>
                <w:proofErr w:type="spellEnd"/>
                <w:r>
                  <w:t xml:space="preserve"> and the king are dreamer</w:t>
                </w:r>
                <w:r w:rsidR="00A013C7">
                  <w:t xml:space="preserve">s incapable of decisive action — </w:t>
                </w:r>
                <w:r>
                  <w:t xml:space="preserve">for Jensen this was a Danish pathology. </w:t>
                </w:r>
                <w:r>
                  <w:rPr>
                    <w:i/>
                  </w:rPr>
                  <w:t>The Fall of the King</w:t>
                </w:r>
                <w:r>
                  <w:t xml:space="preserve"> offers a tragic-pessimistic counterpoint to the progressive optimism and futuristic enthusiasm for modern technology found in Jensen’s travel reportage of the time.</w:t>
                </w:r>
              </w:p>
              <w:p w14:paraId="1C8E9154" w14:textId="77777777" w:rsidR="00DC1055" w:rsidRDefault="00DC1055" w:rsidP="003E7A2B"/>
              <w:p w14:paraId="1E4D1141" w14:textId="77777777" w:rsidR="00D34EAA" w:rsidRDefault="003E7A2B" w:rsidP="003E7A2B">
                <w:r>
                  <w:t xml:space="preserve">With the influential </w:t>
                </w:r>
                <w:proofErr w:type="spellStart"/>
                <w:r>
                  <w:rPr>
                    <w:i/>
                  </w:rPr>
                  <w:t>Digte</w:t>
                </w:r>
                <w:proofErr w:type="spellEnd"/>
                <w:r>
                  <w:rPr>
                    <w:i/>
                  </w:rPr>
                  <w:t xml:space="preserve"> 1906</w:t>
                </w:r>
                <w:r>
                  <w:t xml:space="preserve">, Jensen introduced free verse into Danish poetry. This collection contains the well-known poems </w:t>
                </w:r>
                <w:r w:rsidR="00A013C7">
                  <w:t>‘</w:t>
                </w:r>
                <w:proofErr w:type="spellStart"/>
                <w:r>
                  <w:t>Paa</w:t>
                </w:r>
                <w:proofErr w:type="spellEnd"/>
                <w:r>
                  <w:t xml:space="preserve"> Memphis Station</w:t>
                </w:r>
                <w:r w:rsidR="00A013C7">
                  <w:t>’</w:t>
                </w:r>
                <w:r>
                  <w:t xml:space="preserve"> and </w:t>
                </w:r>
                <w:r w:rsidR="00A013C7">
                  <w:t>‘</w:t>
                </w:r>
                <w:proofErr w:type="spellStart"/>
                <w:r>
                  <w:t>Interferens</w:t>
                </w:r>
                <w:proofErr w:type="spellEnd"/>
                <w:r w:rsidR="00A013C7">
                  <w:t>’</w:t>
                </w:r>
                <w:r>
                  <w:t xml:space="preserve">, as well as Jensen’s translations of poems by Walt Whitman. Over the course of his career, Jensen also employed a genre of his own invention called </w:t>
                </w:r>
                <w:r w:rsidR="00A013C7">
                  <w:t>‘</w:t>
                </w:r>
                <w:r>
                  <w:t>myth</w:t>
                </w:r>
                <w:r w:rsidR="00A013C7">
                  <w:t>’</w:t>
                </w:r>
                <w:r>
                  <w:t xml:space="preserve">, which blends observation and narrative in concentrated and intense glimpses of human experiences throughout history. In the interwar period, Jensen continued to publish in multiple genres, translating Old Norse literature and writing poetry, novels, </w:t>
                </w:r>
                <w:r w:rsidR="00A013C7">
                  <w:t>‘</w:t>
                </w:r>
                <w:r>
                  <w:t>myths</w:t>
                </w:r>
                <w:r w:rsidR="00A013C7">
                  <w:t>,’</w:t>
                </w:r>
                <w:r>
                  <w:t xml:space="preserve"> and essays on wide-ranging subjects from art history to ethnography. His most significant later work is the historical novel cycle </w:t>
                </w:r>
                <w:r>
                  <w:rPr>
                    <w:i/>
                  </w:rPr>
                  <w:t xml:space="preserve">Den </w:t>
                </w:r>
                <w:proofErr w:type="spellStart"/>
                <w:r>
                  <w:rPr>
                    <w:i/>
                  </w:rPr>
                  <w:t>lange</w:t>
                </w:r>
                <w:proofErr w:type="spellEnd"/>
                <w:r>
                  <w:rPr>
                    <w:i/>
                  </w:rPr>
                  <w:t xml:space="preserve"> </w:t>
                </w:r>
                <w:proofErr w:type="spellStart"/>
                <w:r>
                  <w:rPr>
                    <w:i/>
                  </w:rPr>
                  <w:t>Rejse</w:t>
                </w:r>
                <w:proofErr w:type="spellEnd"/>
                <w:r>
                  <w:t xml:space="preserve"> (1908-1923), a vast anthropological narrative that traces the biological and cultural evolution of mankind from the Ice Age to the discovery of the Americas.</w:t>
                </w:r>
              </w:p>
              <w:p w14:paraId="0D9BA489" w14:textId="77777777" w:rsidR="00733039" w:rsidRDefault="00733039" w:rsidP="003E7A2B"/>
              <w:p w14:paraId="2703DEE8" w14:textId="77777777" w:rsidR="00733039" w:rsidRDefault="00733039" w:rsidP="00733039">
                <w:pPr>
                  <w:keepNext/>
                </w:pPr>
                <w:r>
                  <w:t>File: jensen3.jpg</w:t>
                </w:r>
              </w:p>
              <w:p w14:paraId="5A8B3A87" w14:textId="60CFC080" w:rsidR="00D34EAA" w:rsidRDefault="003D331F" w:rsidP="00A013C7">
                <w:pPr>
                  <w:pStyle w:val="Caption"/>
                </w:pPr>
                <w:fldSimple w:instr=" SEQ Figure \* ARABIC ">
                  <w:r w:rsidR="00733039">
                    <w:rPr>
                      <w:noProof/>
                    </w:rPr>
                    <w:t>5</w:t>
                  </w:r>
                </w:fldSimple>
                <w:r w:rsidR="00733039">
                  <w:t xml:space="preserve"> </w:t>
                </w:r>
                <w:hyperlink r:id="rId9" w:history="1">
                  <w:r w:rsidR="00DC1055" w:rsidRPr="008E1C81">
                    <w:rPr>
                      <w:rStyle w:val="Hyperlink"/>
                    </w:rPr>
                    <w:t>http://www.e-poke.dk/jensen_dlr_1_braen2.asp</w:t>
                  </w:r>
                </w:hyperlink>
                <w:r w:rsidR="00DC1055">
                  <w:t xml:space="preserve"> </w:t>
                </w:r>
                <w:bookmarkStart w:id="0" w:name="_GoBack"/>
                <w:r w:rsidR="00733039">
                  <w:t>Edition of</w:t>
                </w:r>
                <w:r w:rsidR="00733039" w:rsidRPr="00DB6CAE">
                  <w:t xml:space="preserve"> </w:t>
                </w:r>
                <w:proofErr w:type="spellStart"/>
                <w:r w:rsidR="00733039" w:rsidRPr="00733039">
                  <w:rPr>
                    <w:i/>
                  </w:rPr>
                  <w:t>Bræen</w:t>
                </w:r>
                <w:proofErr w:type="spellEnd"/>
                <w:r w:rsidR="00733039" w:rsidRPr="00DB6CAE">
                  <w:t xml:space="preserve"> from 1911</w:t>
                </w:r>
                <w:bookmarkEnd w:id="0"/>
                <w:r w:rsidR="00733039" w:rsidRPr="00DB6CAE">
                  <w:t>.</w:t>
                </w:r>
                <w:r w:rsidR="00D34EAA">
                  <w:tab/>
                </w:r>
              </w:p>
            </w:sdtContent>
          </w:sdt>
          <w:p w14:paraId="2A513B7D" w14:textId="77777777" w:rsidR="00D34EAA" w:rsidRDefault="00D34EAA" w:rsidP="00D34EAA">
            <w:pPr>
              <w:pStyle w:val="Heading1"/>
              <w:outlineLvl w:val="0"/>
            </w:pPr>
            <w:r>
              <w:rPr>
                <w:rFonts w:eastAsia="Times New Roman"/>
              </w:rPr>
              <w:t>Selected</w:t>
            </w:r>
            <w:r w:rsidR="00A013C7">
              <w:rPr>
                <w:rFonts w:eastAsia="Times New Roman"/>
              </w:rPr>
              <w:t xml:space="preserve"> List of</w:t>
            </w:r>
            <w:r>
              <w:rPr>
                <w:rFonts w:eastAsia="Times New Roman"/>
              </w:rPr>
              <w:t xml:space="preserve"> Works</w:t>
            </w:r>
            <w:r w:rsidR="00A013C7">
              <w:rPr>
                <w:rFonts w:eastAsia="Times New Roman"/>
              </w:rPr>
              <w:t>:</w:t>
            </w:r>
          </w:p>
          <w:p w14:paraId="0963FA36" w14:textId="77777777" w:rsidR="00D34EAA" w:rsidRDefault="00D34EAA" w:rsidP="00D34EAA">
            <w:proofErr w:type="spellStart"/>
            <w:r>
              <w:rPr>
                <w:i/>
              </w:rPr>
              <w:t>Kongens</w:t>
            </w:r>
            <w:proofErr w:type="spellEnd"/>
            <w:r>
              <w:rPr>
                <w:i/>
              </w:rPr>
              <w:t xml:space="preserve"> </w:t>
            </w:r>
            <w:proofErr w:type="spellStart"/>
            <w:r>
              <w:rPr>
                <w:i/>
              </w:rPr>
              <w:t>Fald</w:t>
            </w:r>
            <w:proofErr w:type="spellEnd"/>
            <w:r>
              <w:t xml:space="preserve"> (1900-1901)</w:t>
            </w:r>
          </w:p>
          <w:p w14:paraId="5B82AE40" w14:textId="77777777" w:rsidR="00D34EAA" w:rsidRDefault="00D34EAA" w:rsidP="00D34EAA">
            <w:r>
              <w:rPr>
                <w:i/>
              </w:rPr>
              <w:t xml:space="preserve">Den </w:t>
            </w:r>
            <w:proofErr w:type="spellStart"/>
            <w:r>
              <w:rPr>
                <w:i/>
              </w:rPr>
              <w:t>gotiske</w:t>
            </w:r>
            <w:proofErr w:type="spellEnd"/>
            <w:r>
              <w:rPr>
                <w:i/>
              </w:rPr>
              <w:t xml:space="preserve"> Renaissance </w:t>
            </w:r>
            <w:r>
              <w:t>(1901)</w:t>
            </w:r>
          </w:p>
          <w:p w14:paraId="3F63B5C6" w14:textId="77777777" w:rsidR="00D34EAA" w:rsidRDefault="00D34EAA" w:rsidP="00D34EAA">
            <w:proofErr w:type="spellStart"/>
            <w:r>
              <w:rPr>
                <w:i/>
              </w:rPr>
              <w:t>Digte</w:t>
            </w:r>
            <w:proofErr w:type="spellEnd"/>
            <w:r>
              <w:rPr>
                <w:i/>
              </w:rPr>
              <w:t xml:space="preserve"> 1906 </w:t>
            </w:r>
            <w:r>
              <w:t>(1906)</w:t>
            </w:r>
          </w:p>
          <w:p w14:paraId="6F4155AD" w14:textId="77777777" w:rsidR="00D34EAA" w:rsidRDefault="00D34EAA" w:rsidP="00D34EAA">
            <w:r>
              <w:rPr>
                <w:i/>
              </w:rPr>
              <w:t xml:space="preserve">Den </w:t>
            </w:r>
            <w:proofErr w:type="spellStart"/>
            <w:r>
              <w:rPr>
                <w:i/>
              </w:rPr>
              <w:t>lange</w:t>
            </w:r>
            <w:proofErr w:type="spellEnd"/>
            <w:r>
              <w:rPr>
                <w:i/>
              </w:rPr>
              <w:t xml:space="preserve"> </w:t>
            </w:r>
            <w:proofErr w:type="spellStart"/>
            <w:r>
              <w:rPr>
                <w:i/>
              </w:rPr>
              <w:t>Rejse</w:t>
            </w:r>
            <w:proofErr w:type="spellEnd"/>
            <w:r>
              <w:t>:</w:t>
            </w:r>
          </w:p>
          <w:p w14:paraId="3880CB81" w14:textId="77777777" w:rsidR="00D34EAA" w:rsidRDefault="00D34EAA" w:rsidP="00D34EAA">
            <w:r>
              <w:t xml:space="preserve">    </w:t>
            </w:r>
            <w:proofErr w:type="spellStart"/>
            <w:r>
              <w:rPr>
                <w:i/>
              </w:rPr>
              <w:t>Bræen</w:t>
            </w:r>
            <w:proofErr w:type="spellEnd"/>
            <w:r>
              <w:t xml:space="preserve"> (1908)</w:t>
            </w:r>
          </w:p>
          <w:p w14:paraId="400BDEDE" w14:textId="77777777" w:rsidR="00D34EAA" w:rsidRDefault="00D34EAA" w:rsidP="00D34EAA">
            <w:r>
              <w:t xml:space="preserve">    </w:t>
            </w:r>
            <w:proofErr w:type="spellStart"/>
            <w:r>
              <w:rPr>
                <w:i/>
              </w:rPr>
              <w:t>Skibet</w:t>
            </w:r>
            <w:proofErr w:type="spellEnd"/>
            <w:r>
              <w:t xml:space="preserve"> (1912)</w:t>
            </w:r>
          </w:p>
          <w:p w14:paraId="2271BDAC" w14:textId="77777777" w:rsidR="00D34EAA" w:rsidRDefault="00D34EAA" w:rsidP="00D34EAA">
            <w:r>
              <w:rPr>
                <w:i/>
              </w:rPr>
              <w:t xml:space="preserve">    </w:t>
            </w:r>
            <w:proofErr w:type="spellStart"/>
            <w:r>
              <w:rPr>
                <w:i/>
              </w:rPr>
              <w:t>Norne-Gæst</w:t>
            </w:r>
            <w:proofErr w:type="spellEnd"/>
            <w:r>
              <w:t xml:space="preserve"> (1919)</w:t>
            </w:r>
          </w:p>
          <w:p w14:paraId="00862CDB" w14:textId="77777777" w:rsidR="00D34EAA" w:rsidRDefault="00D34EAA" w:rsidP="00D34EAA">
            <w:r>
              <w:t xml:space="preserve">    </w:t>
            </w:r>
            <w:proofErr w:type="spellStart"/>
            <w:r>
              <w:rPr>
                <w:i/>
              </w:rPr>
              <w:t>Det</w:t>
            </w:r>
            <w:proofErr w:type="spellEnd"/>
            <w:r>
              <w:rPr>
                <w:i/>
              </w:rPr>
              <w:t xml:space="preserve"> </w:t>
            </w:r>
            <w:proofErr w:type="spellStart"/>
            <w:r>
              <w:rPr>
                <w:i/>
              </w:rPr>
              <w:t>tabte</w:t>
            </w:r>
            <w:proofErr w:type="spellEnd"/>
            <w:r>
              <w:rPr>
                <w:i/>
              </w:rPr>
              <w:t xml:space="preserve"> Land </w:t>
            </w:r>
            <w:r>
              <w:t>(1919)</w:t>
            </w:r>
          </w:p>
          <w:p w14:paraId="367377F8" w14:textId="77777777" w:rsidR="00D34EAA" w:rsidRDefault="00D34EAA" w:rsidP="00D34EAA">
            <w:r>
              <w:t xml:space="preserve">    </w:t>
            </w:r>
            <w:proofErr w:type="spellStart"/>
            <w:r>
              <w:rPr>
                <w:i/>
              </w:rPr>
              <w:t>Christofer</w:t>
            </w:r>
            <w:proofErr w:type="spellEnd"/>
            <w:r>
              <w:rPr>
                <w:i/>
              </w:rPr>
              <w:t xml:space="preserve"> Columbus</w:t>
            </w:r>
            <w:r>
              <w:t xml:space="preserve"> (1921)</w:t>
            </w:r>
          </w:p>
          <w:p w14:paraId="06CE3798" w14:textId="77777777" w:rsidR="00D34EAA" w:rsidRDefault="00D34EAA" w:rsidP="00D34EAA">
            <w:r>
              <w:t xml:space="preserve">    </w:t>
            </w:r>
            <w:proofErr w:type="spellStart"/>
            <w:r>
              <w:rPr>
                <w:i/>
              </w:rPr>
              <w:t>Cimbrernes</w:t>
            </w:r>
            <w:proofErr w:type="spellEnd"/>
            <w:r>
              <w:rPr>
                <w:i/>
              </w:rPr>
              <w:t xml:space="preserve"> Tog</w:t>
            </w:r>
            <w:r>
              <w:t xml:space="preserve"> (1923)</w:t>
            </w:r>
          </w:p>
          <w:p w14:paraId="303780A3" w14:textId="77777777" w:rsidR="00D34EAA" w:rsidRDefault="00D34EAA" w:rsidP="00D34EAA">
            <w:proofErr w:type="spellStart"/>
            <w:r>
              <w:rPr>
                <w:i/>
              </w:rPr>
              <w:t>Samlede</w:t>
            </w:r>
            <w:proofErr w:type="spellEnd"/>
            <w:r>
              <w:rPr>
                <w:i/>
              </w:rPr>
              <w:t xml:space="preserve"> </w:t>
            </w:r>
            <w:proofErr w:type="spellStart"/>
            <w:r>
              <w:rPr>
                <w:i/>
              </w:rPr>
              <w:t>Digte</w:t>
            </w:r>
            <w:proofErr w:type="spellEnd"/>
            <w:r>
              <w:t xml:space="preserve">. Eds. Erik M. Christensen, Per Dahl, </w:t>
            </w:r>
            <w:proofErr w:type="spellStart"/>
            <w:r>
              <w:t>Aage</w:t>
            </w:r>
            <w:proofErr w:type="spellEnd"/>
            <w:r>
              <w:t xml:space="preserve"> </w:t>
            </w:r>
            <w:proofErr w:type="spellStart"/>
            <w:r>
              <w:t>Jørgensen</w:t>
            </w:r>
            <w:proofErr w:type="spellEnd"/>
            <w:r>
              <w:t xml:space="preserve">. Copenhagen, </w:t>
            </w:r>
            <w:proofErr w:type="spellStart"/>
            <w:r>
              <w:t>Gyldendal</w:t>
            </w:r>
            <w:proofErr w:type="spellEnd"/>
            <w:r>
              <w:t>, (2006)</w:t>
            </w:r>
          </w:p>
          <w:p w14:paraId="5C4EAC74" w14:textId="77777777" w:rsidR="00D34EAA" w:rsidRDefault="00D34EAA" w:rsidP="00D34EAA"/>
          <w:p w14:paraId="513AC3AB" w14:textId="77777777" w:rsidR="00D34EAA" w:rsidRDefault="00D34EAA" w:rsidP="00D34EAA">
            <w:pPr>
              <w:pStyle w:val="Heading2"/>
              <w:outlineLvl w:val="1"/>
            </w:pPr>
            <w:r>
              <w:rPr>
                <w:rFonts w:eastAsia="Times New Roman"/>
              </w:rPr>
              <w:t>In Translation</w:t>
            </w:r>
            <w:r w:rsidR="00A013C7">
              <w:rPr>
                <w:rFonts w:eastAsia="Times New Roman"/>
              </w:rPr>
              <w:t>:</w:t>
            </w:r>
          </w:p>
          <w:p w14:paraId="567155AE" w14:textId="77777777" w:rsidR="00D34EAA" w:rsidRDefault="00D34EAA" w:rsidP="00D34EAA">
            <w:pPr>
              <w:pStyle w:val="NormalfollowingH2"/>
            </w:pPr>
            <w:r>
              <w:rPr>
                <w:i/>
              </w:rPr>
              <w:t>The Long Journey.</w:t>
            </w:r>
            <w:r>
              <w:t xml:space="preserve"> Trans. Arthur G. </w:t>
            </w:r>
            <w:proofErr w:type="spellStart"/>
            <w:r>
              <w:t>Chater</w:t>
            </w:r>
            <w:proofErr w:type="spellEnd"/>
            <w:r>
              <w:t xml:space="preserve">. London, </w:t>
            </w:r>
            <w:proofErr w:type="spellStart"/>
            <w:r>
              <w:t>Gyldendal</w:t>
            </w:r>
            <w:proofErr w:type="spellEnd"/>
            <w:r>
              <w:t xml:space="preserve"> (1922-1924)</w:t>
            </w:r>
          </w:p>
          <w:p w14:paraId="54F0D6E4" w14:textId="77777777" w:rsidR="003F0D73" w:rsidRDefault="00D34EAA" w:rsidP="00D34EAA">
            <w:pPr>
              <w:pStyle w:val="NormalfollowingH2"/>
            </w:pPr>
            <w:r>
              <w:rPr>
                <w:i/>
              </w:rPr>
              <w:t>The Fall of the King</w:t>
            </w:r>
            <w:r>
              <w:t>. Trans. Alan G. Bower. Minneapolis, University of Minnesota Press (2012)</w:t>
            </w:r>
          </w:p>
        </w:tc>
      </w:tr>
      <w:tr w:rsidR="003235A7" w14:paraId="72A9E91E" w14:textId="77777777" w:rsidTr="003235A7">
        <w:tc>
          <w:tcPr>
            <w:tcW w:w="9016" w:type="dxa"/>
          </w:tcPr>
          <w:p w14:paraId="202DBD2E"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10BC4270B38416ABAEA6127A0FB1339"/>
              </w:placeholder>
            </w:sdtPr>
            <w:sdtEndPr/>
            <w:sdtContent>
              <w:p w14:paraId="15BF61C9" w14:textId="77777777" w:rsidR="00831901" w:rsidRDefault="00DC1055" w:rsidP="00831901">
                <w:sdt>
                  <w:sdtPr>
                    <w:id w:val="816001552"/>
                    <w:citation/>
                  </w:sdtPr>
                  <w:sdtEndPr/>
                  <w:sdtContent>
                    <w:r w:rsidR="00831901">
                      <w:fldChar w:fldCharType="begin"/>
                    </w:r>
                    <w:r w:rsidR="00831901">
                      <w:rPr>
                        <w:lang w:val="en-US"/>
                      </w:rPr>
                      <w:instrText xml:space="preserve">CITATION Ros \l 1033 </w:instrText>
                    </w:r>
                    <w:r w:rsidR="00831901">
                      <w:fldChar w:fldCharType="separate"/>
                    </w:r>
                    <w:r w:rsidR="00831901">
                      <w:rPr>
                        <w:noProof/>
                        <w:lang w:val="en-US"/>
                      </w:rPr>
                      <w:t>(Rossel)</w:t>
                    </w:r>
                    <w:r w:rsidR="00831901">
                      <w:fldChar w:fldCharType="end"/>
                    </w:r>
                  </w:sdtContent>
                </w:sdt>
              </w:p>
              <w:p w14:paraId="6A1707DA" w14:textId="77777777" w:rsidR="00831901" w:rsidRDefault="00831901" w:rsidP="00831901"/>
              <w:p w14:paraId="10951A01" w14:textId="77777777" w:rsidR="00831901" w:rsidRDefault="00DC1055" w:rsidP="00831901">
                <w:sdt>
                  <w:sdtPr>
                    <w:id w:val="-701090036"/>
                    <w:citation/>
                  </w:sdtPr>
                  <w:sdtEndPr/>
                  <w:sdtContent>
                    <w:r w:rsidR="00831901">
                      <w:fldChar w:fldCharType="begin"/>
                    </w:r>
                    <w:r w:rsidR="00831901">
                      <w:rPr>
                        <w:lang w:val="en-US"/>
                      </w:rPr>
                      <w:instrText xml:space="preserve"> CITATION Hol00 \l 1033 </w:instrText>
                    </w:r>
                    <w:r w:rsidR="00831901">
                      <w:fldChar w:fldCharType="separate"/>
                    </w:r>
                    <w:r w:rsidR="00831901">
                      <w:rPr>
                        <w:noProof/>
                        <w:lang w:val="en-US"/>
                      </w:rPr>
                      <w:t>(Holk)</w:t>
                    </w:r>
                    <w:r w:rsidR="00831901">
                      <w:fldChar w:fldCharType="end"/>
                    </w:r>
                  </w:sdtContent>
                </w:sdt>
              </w:p>
              <w:p w14:paraId="431349BE" w14:textId="77777777" w:rsidR="00831901" w:rsidRDefault="00831901" w:rsidP="00831901"/>
              <w:p w14:paraId="77AE3EBE" w14:textId="61BD46A2" w:rsidR="003235A7" w:rsidRDefault="00DC1055" w:rsidP="00831901">
                <w:sdt>
                  <w:sdtPr>
                    <w:id w:val="1882128365"/>
                    <w:citation/>
                  </w:sdtPr>
                  <w:sdtEndPr/>
                  <w:sdtContent>
                    <w:r w:rsidR="00831901">
                      <w:fldChar w:fldCharType="begin"/>
                    </w:r>
                    <w:r w:rsidR="00831901">
                      <w:rPr>
                        <w:lang w:val="en-US"/>
                      </w:rPr>
                      <w:instrText xml:space="preserve"> CITATION Han00 \l 1033 </w:instrText>
                    </w:r>
                    <w:r w:rsidR="00831901">
                      <w:fldChar w:fldCharType="separate"/>
                    </w:r>
                    <w:r w:rsidR="00831901">
                      <w:rPr>
                        <w:noProof/>
                        <w:lang w:val="en-US"/>
                      </w:rPr>
                      <w:t>(Handesten)</w:t>
                    </w:r>
                    <w:r w:rsidR="00831901">
                      <w:fldChar w:fldCharType="end"/>
                    </w:r>
                  </w:sdtContent>
                </w:sdt>
              </w:p>
            </w:sdtContent>
          </w:sdt>
        </w:tc>
      </w:tr>
    </w:tbl>
    <w:p w14:paraId="7B612BE4"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F1CEEC" w14:textId="77777777" w:rsidR="00E272C8" w:rsidRDefault="00E272C8" w:rsidP="007A0D55">
      <w:pPr>
        <w:spacing w:after="0" w:line="240" w:lineRule="auto"/>
      </w:pPr>
      <w:r>
        <w:separator/>
      </w:r>
    </w:p>
  </w:endnote>
  <w:endnote w:type="continuationSeparator" w:id="0">
    <w:p w14:paraId="6BE56C9A" w14:textId="77777777" w:rsidR="00E272C8" w:rsidRDefault="00E272C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DDBDBE" w14:textId="77777777" w:rsidR="00E272C8" w:rsidRDefault="00E272C8" w:rsidP="007A0D55">
      <w:pPr>
        <w:spacing w:after="0" w:line="240" w:lineRule="auto"/>
      </w:pPr>
      <w:r>
        <w:separator/>
      </w:r>
    </w:p>
  </w:footnote>
  <w:footnote w:type="continuationSeparator" w:id="0">
    <w:p w14:paraId="61FF1EF5" w14:textId="77777777" w:rsidR="00E272C8" w:rsidRDefault="00E272C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57C959"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7D45611"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BC"/>
    <w:rsid w:val="00032559"/>
    <w:rsid w:val="00052040"/>
    <w:rsid w:val="000B25AE"/>
    <w:rsid w:val="000B55AB"/>
    <w:rsid w:val="000D24DC"/>
    <w:rsid w:val="00101B2E"/>
    <w:rsid w:val="00116FA0"/>
    <w:rsid w:val="0015114C"/>
    <w:rsid w:val="001530BC"/>
    <w:rsid w:val="001A21F3"/>
    <w:rsid w:val="001A2537"/>
    <w:rsid w:val="001A6A06"/>
    <w:rsid w:val="00210C03"/>
    <w:rsid w:val="002162E2"/>
    <w:rsid w:val="00225C5A"/>
    <w:rsid w:val="00230B10"/>
    <w:rsid w:val="00234353"/>
    <w:rsid w:val="00244BB0"/>
    <w:rsid w:val="00250638"/>
    <w:rsid w:val="002A0A0D"/>
    <w:rsid w:val="002B0B37"/>
    <w:rsid w:val="0030662D"/>
    <w:rsid w:val="003235A7"/>
    <w:rsid w:val="003677B6"/>
    <w:rsid w:val="003D331F"/>
    <w:rsid w:val="003D3579"/>
    <w:rsid w:val="003E2795"/>
    <w:rsid w:val="003E7A2B"/>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33039"/>
    <w:rsid w:val="007411B9"/>
    <w:rsid w:val="00780D95"/>
    <w:rsid w:val="00780DC7"/>
    <w:rsid w:val="007A0D55"/>
    <w:rsid w:val="007B3377"/>
    <w:rsid w:val="007E5F44"/>
    <w:rsid w:val="00821DE3"/>
    <w:rsid w:val="00831901"/>
    <w:rsid w:val="00846CE1"/>
    <w:rsid w:val="008A5B87"/>
    <w:rsid w:val="00922950"/>
    <w:rsid w:val="009A7264"/>
    <w:rsid w:val="009D1606"/>
    <w:rsid w:val="009E18A1"/>
    <w:rsid w:val="009E73D7"/>
    <w:rsid w:val="00A013C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4EAA"/>
    <w:rsid w:val="00D656DA"/>
    <w:rsid w:val="00D83300"/>
    <w:rsid w:val="00DC1055"/>
    <w:rsid w:val="00DC6B48"/>
    <w:rsid w:val="00DF01B0"/>
    <w:rsid w:val="00E272C8"/>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E25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 w:type="character" w:styleId="Hyperlink">
    <w:name w:val="Hyperlink"/>
    <w:basedOn w:val="DefaultParagraphFont"/>
    <w:uiPriority w:val="99"/>
    <w:semiHidden/>
    <w:rsid w:val="00DC1055"/>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530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0BC"/>
    <w:rPr>
      <w:rFonts w:ascii="Tahoma" w:hAnsi="Tahoma" w:cs="Tahoma"/>
      <w:sz w:val="16"/>
      <w:szCs w:val="16"/>
    </w:rPr>
  </w:style>
  <w:style w:type="paragraph" w:styleId="Caption">
    <w:name w:val="caption"/>
    <w:basedOn w:val="Normal"/>
    <w:next w:val="Normal"/>
    <w:uiPriority w:val="35"/>
    <w:semiHidden/>
    <w:qFormat/>
    <w:rsid w:val="00250638"/>
    <w:pPr>
      <w:spacing w:after="200" w:line="240" w:lineRule="auto"/>
    </w:pPr>
    <w:rPr>
      <w:b/>
      <w:bCs/>
      <w:color w:val="5B9BD5" w:themeColor="accent1"/>
      <w:sz w:val="18"/>
      <w:szCs w:val="18"/>
    </w:rPr>
  </w:style>
  <w:style w:type="character" w:styleId="Hyperlink">
    <w:name w:val="Hyperlink"/>
    <w:basedOn w:val="DefaultParagraphFont"/>
    <w:uiPriority w:val="99"/>
    <w:semiHidden/>
    <w:rsid w:val="00DC10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e-poke.dk/jensen_dlr_1_braen2.asp"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4A0A8CF091B42FA8F6BF71D02B4FD52"/>
        <w:category>
          <w:name w:val="General"/>
          <w:gallery w:val="placeholder"/>
        </w:category>
        <w:types>
          <w:type w:val="bbPlcHdr"/>
        </w:types>
        <w:behaviors>
          <w:behavior w:val="content"/>
        </w:behaviors>
        <w:guid w:val="{508B6C00-DBFF-468E-889F-D354CBA74AF2}"/>
      </w:docPartPr>
      <w:docPartBody>
        <w:p w:rsidR="00150F89" w:rsidRDefault="000A08DF">
          <w:pPr>
            <w:pStyle w:val="44A0A8CF091B42FA8F6BF71D02B4FD52"/>
          </w:pPr>
          <w:r w:rsidRPr="00CC586D">
            <w:rPr>
              <w:rStyle w:val="PlaceholderText"/>
              <w:b/>
              <w:color w:val="FFFFFF" w:themeColor="background1"/>
            </w:rPr>
            <w:t>[Salutation]</w:t>
          </w:r>
        </w:p>
      </w:docPartBody>
    </w:docPart>
    <w:docPart>
      <w:docPartPr>
        <w:name w:val="C73976EC2D344D1A9DA32A6C9A88AF31"/>
        <w:category>
          <w:name w:val="General"/>
          <w:gallery w:val="placeholder"/>
        </w:category>
        <w:types>
          <w:type w:val="bbPlcHdr"/>
        </w:types>
        <w:behaviors>
          <w:behavior w:val="content"/>
        </w:behaviors>
        <w:guid w:val="{A25B7DF0-7B91-4456-8EF4-88D2387F1CC4}"/>
      </w:docPartPr>
      <w:docPartBody>
        <w:p w:rsidR="00150F89" w:rsidRDefault="000A08DF">
          <w:pPr>
            <w:pStyle w:val="C73976EC2D344D1A9DA32A6C9A88AF31"/>
          </w:pPr>
          <w:r>
            <w:rPr>
              <w:rStyle w:val="PlaceholderText"/>
            </w:rPr>
            <w:t>[First name]</w:t>
          </w:r>
        </w:p>
      </w:docPartBody>
    </w:docPart>
    <w:docPart>
      <w:docPartPr>
        <w:name w:val="80B2EBC96F3243FC883E231FC0B49713"/>
        <w:category>
          <w:name w:val="General"/>
          <w:gallery w:val="placeholder"/>
        </w:category>
        <w:types>
          <w:type w:val="bbPlcHdr"/>
        </w:types>
        <w:behaviors>
          <w:behavior w:val="content"/>
        </w:behaviors>
        <w:guid w:val="{D668A43E-78E5-4B5A-983C-ED5848C546CF}"/>
      </w:docPartPr>
      <w:docPartBody>
        <w:p w:rsidR="00150F89" w:rsidRDefault="000A08DF">
          <w:pPr>
            <w:pStyle w:val="80B2EBC96F3243FC883E231FC0B49713"/>
          </w:pPr>
          <w:r>
            <w:rPr>
              <w:rStyle w:val="PlaceholderText"/>
            </w:rPr>
            <w:t>[Middle name]</w:t>
          </w:r>
        </w:p>
      </w:docPartBody>
    </w:docPart>
    <w:docPart>
      <w:docPartPr>
        <w:name w:val="665D7251CAFD482C9D1BBD6CD592758A"/>
        <w:category>
          <w:name w:val="General"/>
          <w:gallery w:val="placeholder"/>
        </w:category>
        <w:types>
          <w:type w:val="bbPlcHdr"/>
        </w:types>
        <w:behaviors>
          <w:behavior w:val="content"/>
        </w:behaviors>
        <w:guid w:val="{9AA0897B-6EAD-4730-8323-0E955E0C299B}"/>
      </w:docPartPr>
      <w:docPartBody>
        <w:p w:rsidR="00150F89" w:rsidRDefault="000A08DF">
          <w:pPr>
            <w:pStyle w:val="665D7251CAFD482C9D1BBD6CD592758A"/>
          </w:pPr>
          <w:r>
            <w:rPr>
              <w:rStyle w:val="PlaceholderText"/>
            </w:rPr>
            <w:t>[Last name]</w:t>
          </w:r>
        </w:p>
      </w:docPartBody>
    </w:docPart>
    <w:docPart>
      <w:docPartPr>
        <w:name w:val="54021F1B690048C2866D23EC55F44138"/>
        <w:category>
          <w:name w:val="General"/>
          <w:gallery w:val="placeholder"/>
        </w:category>
        <w:types>
          <w:type w:val="bbPlcHdr"/>
        </w:types>
        <w:behaviors>
          <w:behavior w:val="content"/>
        </w:behaviors>
        <w:guid w:val="{19C75394-7551-45DE-ADBC-B6CCDC2FC3C0}"/>
      </w:docPartPr>
      <w:docPartBody>
        <w:p w:rsidR="00150F89" w:rsidRDefault="000A08DF">
          <w:pPr>
            <w:pStyle w:val="54021F1B690048C2866D23EC55F44138"/>
          </w:pPr>
          <w:r>
            <w:rPr>
              <w:rStyle w:val="PlaceholderText"/>
            </w:rPr>
            <w:t>[Enter your biography]</w:t>
          </w:r>
        </w:p>
      </w:docPartBody>
    </w:docPart>
    <w:docPart>
      <w:docPartPr>
        <w:name w:val="6506EE652DC946248B3A84821173AAB0"/>
        <w:category>
          <w:name w:val="General"/>
          <w:gallery w:val="placeholder"/>
        </w:category>
        <w:types>
          <w:type w:val="bbPlcHdr"/>
        </w:types>
        <w:behaviors>
          <w:behavior w:val="content"/>
        </w:behaviors>
        <w:guid w:val="{358533D0-5AA0-4C29-9DE9-404F5B4F6C68}"/>
      </w:docPartPr>
      <w:docPartBody>
        <w:p w:rsidR="00150F89" w:rsidRDefault="000A08DF">
          <w:pPr>
            <w:pStyle w:val="6506EE652DC946248B3A84821173AAB0"/>
          </w:pPr>
          <w:r>
            <w:rPr>
              <w:rStyle w:val="PlaceholderText"/>
            </w:rPr>
            <w:t>[Enter the institution with which you are affiliated]</w:t>
          </w:r>
        </w:p>
      </w:docPartBody>
    </w:docPart>
    <w:docPart>
      <w:docPartPr>
        <w:name w:val="860634369582427DAF403E21FCB2CBEE"/>
        <w:category>
          <w:name w:val="General"/>
          <w:gallery w:val="placeholder"/>
        </w:category>
        <w:types>
          <w:type w:val="bbPlcHdr"/>
        </w:types>
        <w:behaviors>
          <w:behavior w:val="content"/>
        </w:behaviors>
        <w:guid w:val="{031389EE-C2C2-483C-AF63-940A5F1AB1A8}"/>
      </w:docPartPr>
      <w:docPartBody>
        <w:p w:rsidR="00150F89" w:rsidRDefault="000A08DF">
          <w:pPr>
            <w:pStyle w:val="860634369582427DAF403E21FCB2CBEE"/>
          </w:pPr>
          <w:r w:rsidRPr="00EF74F7">
            <w:rPr>
              <w:b/>
              <w:color w:val="808080" w:themeColor="background1" w:themeShade="80"/>
            </w:rPr>
            <w:t>[Enter the headword for your article]</w:t>
          </w:r>
        </w:p>
      </w:docPartBody>
    </w:docPart>
    <w:docPart>
      <w:docPartPr>
        <w:name w:val="CD2A611F3C2F42ACB1157067A25F33ED"/>
        <w:category>
          <w:name w:val="General"/>
          <w:gallery w:val="placeholder"/>
        </w:category>
        <w:types>
          <w:type w:val="bbPlcHdr"/>
        </w:types>
        <w:behaviors>
          <w:behavior w:val="content"/>
        </w:behaviors>
        <w:guid w:val="{5B742B98-9EB9-4D17-B9B5-88DD7522F2BA}"/>
      </w:docPartPr>
      <w:docPartBody>
        <w:p w:rsidR="00150F89" w:rsidRDefault="000A08DF">
          <w:pPr>
            <w:pStyle w:val="CD2A611F3C2F42ACB1157067A25F33E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8696CB732F14FDB8D64F9873E6D1C30"/>
        <w:category>
          <w:name w:val="General"/>
          <w:gallery w:val="placeholder"/>
        </w:category>
        <w:types>
          <w:type w:val="bbPlcHdr"/>
        </w:types>
        <w:behaviors>
          <w:behavior w:val="content"/>
        </w:behaviors>
        <w:guid w:val="{84BA6C3E-08B5-48C8-BD94-0C0936C3E3BF}"/>
      </w:docPartPr>
      <w:docPartBody>
        <w:p w:rsidR="00150F89" w:rsidRDefault="000A08DF">
          <w:pPr>
            <w:pStyle w:val="98696CB732F14FDB8D64F9873E6D1C3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92403796F6541B9B14388D568FC287B"/>
        <w:category>
          <w:name w:val="General"/>
          <w:gallery w:val="placeholder"/>
        </w:category>
        <w:types>
          <w:type w:val="bbPlcHdr"/>
        </w:types>
        <w:behaviors>
          <w:behavior w:val="content"/>
        </w:behaviors>
        <w:guid w:val="{C61A87E1-1820-4787-A381-70F2CC7500B2}"/>
      </w:docPartPr>
      <w:docPartBody>
        <w:p w:rsidR="00150F89" w:rsidRDefault="000A08DF">
          <w:pPr>
            <w:pStyle w:val="192403796F6541B9B14388D568FC287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10BC4270B38416ABAEA6127A0FB1339"/>
        <w:category>
          <w:name w:val="General"/>
          <w:gallery w:val="placeholder"/>
        </w:category>
        <w:types>
          <w:type w:val="bbPlcHdr"/>
        </w:types>
        <w:behaviors>
          <w:behavior w:val="content"/>
        </w:behaviors>
        <w:guid w:val="{E7B619A4-51F4-4AE6-AC72-64BD73E98854}"/>
      </w:docPartPr>
      <w:docPartBody>
        <w:p w:rsidR="00150F89" w:rsidRDefault="000A08DF">
          <w:pPr>
            <w:pStyle w:val="A10BC4270B38416ABAEA6127A0FB1339"/>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8DF"/>
    <w:rsid w:val="000A08DF"/>
    <w:rsid w:val="00150F8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A0A8CF091B42FA8F6BF71D02B4FD52">
    <w:name w:val="44A0A8CF091B42FA8F6BF71D02B4FD52"/>
  </w:style>
  <w:style w:type="paragraph" w:customStyle="1" w:styleId="C73976EC2D344D1A9DA32A6C9A88AF31">
    <w:name w:val="C73976EC2D344D1A9DA32A6C9A88AF31"/>
  </w:style>
  <w:style w:type="paragraph" w:customStyle="1" w:styleId="80B2EBC96F3243FC883E231FC0B49713">
    <w:name w:val="80B2EBC96F3243FC883E231FC0B49713"/>
  </w:style>
  <w:style w:type="paragraph" w:customStyle="1" w:styleId="665D7251CAFD482C9D1BBD6CD592758A">
    <w:name w:val="665D7251CAFD482C9D1BBD6CD592758A"/>
  </w:style>
  <w:style w:type="paragraph" w:customStyle="1" w:styleId="54021F1B690048C2866D23EC55F44138">
    <w:name w:val="54021F1B690048C2866D23EC55F44138"/>
  </w:style>
  <w:style w:type="paragraph" w:customStyle="1" w:styleId="6506EE652DC946248B3A84821173AAB0">
    <w:name w:val="6506EE652DC946248B3A84821173AAB0"/>
  </w:style>
  <w:style w:type="paragraph" w:customStyle="1" w:styleId="860634369582427DAF403E21FCB2CBEE">
    <w:name w:val="860634369582427DAF403E21FCB2CBEE"/>
  </w:style>
  <w:style w:type="paragraph" w:customStyle="1" w:styleId="CD2A611F3C2F42ACB1157067A25F33ED">
    <w:name w:val="CD2A611F3C2F42ACB1157067A25F33ED"/>
  </w:style>
  <w:style w:type="paragraph" w:customStyle="1" w:styleId="98696CB732F14FDB8D64F9873E6D1C30">
    <w:name w:val="98696CB732F14FDB8D64F9873E6D1C30"/>
  </w:style>
  <w:style w:type="paragraph" w:customStyle="1" w:styleId="192403796F6541B9B14388D568FC287B">
    <w:name w:val="192403796F6541B9B14388D568FC287B"/>
  </w:style>
  <w:style w:type="paragraph" w:customStyle="1" w:styleId="A10BC4270B38416ABAEA6127A0FB1339">
    <w:name w:val="A10BC4270B38416ABAEA6127A0FB13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Ros</b:Tag>
    <b:SourceType>Book</b:SourceType>
    <b:Guid>{B0A0F3E7-DB1A-4EAD-BBAE-9EE762C48AC2}</b:Guid>
    <b:Author>
      <b:Author>
        <b:NameList>
          <b:Person>
            <b:Last>Rossel</b:Last>
            <b:First>Sven</b:First>
            <b:Middle>Hakon</b:Middle>
          </b:Person>
        </b:NameList>
      </b:Author>
    </b:Author>
    <b:Title>Johannes V. Jensen</b:Title>
    <b:Year>1984</b:Year>
    <b:City>Boston</b:City>
    <b:Publisher>Twayne Publishers</b:Publisher>
    <b:RefOrder>1</b:RefOrder>
  </b:Source>
  <b:Source>
    <b:Tag>Hol00</b:Tag>
    <b:SourceType>Book</b:SourceType>
    <b:Guid>{B4E7B7D6-7DA1-492A-8B3F-409898C5EDE1}</b:Guid>
    <b:Author>
      <b:Author>
        <b:NameList>
          <b:Person>
            <b:Last>Holk</b:Last>
            <b:First>Iben</b:First>
          </b:Person>
        </b:NameList>
      </b:Author>
    </b:Author>
    <b:Title>Jærtegn: et essay om Johannes V. Jensens myte</b:Title>
    <b:Year>2000</b:Year>
    <b:City>Copenhagen</b:City>
    <b:Publisher>C. A. Reitzel</b:Publisher>
    <b:RefOrder>2</b:RefOrder>
  </b:Source>
  <b:Source>
    <b:Tag>Han00</b:Tag>
    <b:SourceType>Book</b:SourceType>
    <b:Guid>{9C43635B-21DB-46D0-8C45-218F044B4B3D}</b:Guid>
    <b:Author>
      <b:Author>
        <b:NameList>
          <b:Person>
            <b:Last>Handesten</b:Last>
            <b:First>Lars</b:First>
          </b:Person>
        </b:NameList>
      </b:Author>
    </b:Author>
    <b:Title>Johannes V. Jensen: liv og værk</b:Title>
    <b:Year>2000</b:Year>
    <b:City>Copenhagen</b:City>
    <b:Publisher>Gyldendal</b:Publisher>
    <b:RefOrder>3</b:RefOrder>
  </b:Source>
</b:Sources>
</file>

<file path=customXml/itemProps1.xml><?xml version="1.0" encoding="utf-8"?>
<ds:datastoreItem xmlns:ds="http://schemas.openxmlformats.org/officeDocument/2006/customXml" ds:itemID="{66083B52-2EEF-9C44-A349-49DE77510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27</TotalTime>
  <Pages>2</Pages>
  <Words>682</Words>
  <Characters>3893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8</cp:revision>
  <dcterms:created xsi:type="dcterms:W3CDTF">2014-08-22T21:22:00Z</dcterms:created>
  <dcterms:modified xsi:type="dcterms:W3CDTF">2014-11-20T00:20:00Z</dcterms:modified>
</cp:coreProperties>
</file>