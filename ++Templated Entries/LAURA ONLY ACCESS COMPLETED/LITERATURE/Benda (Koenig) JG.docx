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AABE6" w14:textId="77777777" w:rsidTr="00922950">
        <w:tc>
          <w:tcPr>
            <w:tcW w:w="491" w:type="dxa"/>
            <w:vMerge w:val="restart"/>
            <w:shd w:val="clear" w:color="auto" w:fill="A6A6A6" w:themeFill="background1" w:themeFillShade="A6"/>
            <w:textDirection w:val="btLr"/>
          </w:tcPr>
          <w:p w14:paraId="1259E4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4F1056ECA649B5A18C8F4C130B400D"/>
            </w:placeholder>
            <w:showingPlcHdr/>
            <w:dropDownList>
              <w:listItem w:displayText="Dr." w:value="Dr."/>
              <w:listItem w:displayText="Prof." w:value="Prof."/>
            </w:dropDownList>
          </w:sdtPr>
          <w:sdtEndPr/>
          <w:sdtContent>
            <w:tc>
              <w:tcPr>
                <w:tcW w:w="1259" w:type="dxa"/>
              </w:tcPr>
              <w:p w14:paraId="1D8D95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9D1E751C0A941A3A7A3387D8B37B590"/>
            </w:placeholder>
            <w:text/>
          </w:sdtPr>
          <w:sdtEndPr/>
          <w:sdtContent>
            <w:tc>
              <w:tcPr>
                <w:tcW w:w="2073" w:type="dxa"/>
              </w:tcPr>
              <w:p w14:paraId="5BB392A4" w14:textId="77777777" w:rsidR="00B574C9" w:rsidRDefault="00582B12" w:rsidP="00582B12">
                <w:r>
                  <w:t>Raphael</w:t>
                </w:r>
              </w:p>
            </w:tc>
          </w:sdtContent>
        </w:sdt>
        <w:sdt>
          <w:sdtPr>
            <w:alias w:val="Middle name"/>
            <w:tag w:val="authorMiddleName"/>
            <w:id w:val="-2076034781"/>
            <w:placeholder>
              <w:docPart w:val="681523F91BA54F96A62D036F1E795EDC"/>
            </w:placeholder>
            <w:showingPlcHdr/>
            <w:text/>
          </w:sdtPr>
          <w:sdtEndPr/>
          <w:sdtContent>
            <w:tc>
              <w:tcPr>
                <w:tcW w:w="2551" w:type="dxa"/>
              </w:tcPr>
              <w:p w14:paraId="130D8F66" w14:textId="77777777" w:rsidR="00B574C9" w:rsidRDefault="00B574C9" w:rsidP="00922950">
                <w:r>
                  <w:rPr>
                    <w:rStyle w:val="PlaceholderText"/>
                  </w:rPr>
                  <w:t>[Middle name]</w:t>
                </w:r>
              </w:p>
            </w:tc>
          </w:sdtContent>
        </w:sdt>
        <w:sdt>
          <w:sdtPr>
            <w:alias w:val="Last name"/>
            <w:tag w:val="authorLastName"/>
            <w:id w:val="-1088529830"/>
            <w:placeholder>
              <w:docPart w:val="22804ED4AB5C468FB52921AD87403931"/>
            </w:placeholder>
            <w:text/>
          </w:sdtPr>
          <w:sdtEndPr/>
          <w:sdtContent>
            <w:tc>
              <w:tcPr>
                <w:tcW w:w="2642" w:type="dxa"/>
              </w:tcPr>
              <w:p w14:paraId="0A42EC2A" w14:textId="77777777" w:rsidR="00B574C9" w:rsidRDefault="00582B12" w:rsidP="00582B12">
                <w:r>
                  <w:t>Koenig</w:t>
                </w:r>
              </w:p>
            </w:tc>
          </w:sdtContent>
        </w:sdt>
      </w:tr>
      <w:tr w:rsidR="00B574C9" w14:paraId="3A13B920" w14:textId="77777777" w:rsidTr="001A6A06">
        <w:trPr>
          <w:trHeight w:val="986"/>
        </w:trPr>
        <w:tc>
          <w:tcPr>
            <w:tcW w:w="491" w:type="dxa"/>
            <w:vMerge/>
            <w:shd w:val="clear" w:color="auto" w:fill="A6A6A6" w:themeFill="background1" w:themeFillShade="A6"/>
          </w:tcPr>
          <w:p w14:paraId="4B516993" w14:textId="77777777" w:rsidR="00B574C9" w:rsidRPr="001A6A06" w:rsidRDefault="00B574C9" w:rsidP="00CF1542">
            <w:pPr>
              <w:jc w:val="center"/>
              <w:rPr>
                <w:b/>
                <w:color w:val="FFFFFF" w:themeColor="background1"/>
              </w:rPr>
            </w:pPr>
          </w:p>
        </w:tc>
        <w:sdt>
          <w:sdtPr>
            <w:alias w:val="Biography"/>
            <w:tag w:val="authorBiography"/>
            <w:id w:val="938807824"/>
            <w:placeholder>
              <w:docPart w:val="1847E635F7A64DAF8A4959F908E73D85"/>
            </w:placeholder>
            <w:showingPlcHdr/>
          </w:sdtPr>
          <w:sdtEndPr/>
          <w:sdtContent>
            <w:tc>
              <w:tcPr>
                <w:tcW w:w="8525" w:type="dxa"/>
                <w:gridSpan w:val="4"/>
              </w:tcPr>
              <w:p w14:paraId="0D4C1023" w14:textId="77777777" w:rsidR="00B574C9" w:rsidRDefault="00B574C9" w:rsidP="00922950">
                <w:r>
                  <w:rPr>
                    <w:rStyle w:val="PlaceholderText"/>
                  </w:rPr>
                  <w:t>[Enter your biography]</w:t>
                </w:r>
              </w:p>
            </w:tc>
          </w:sdtContent>
        </w:sdt>
      </w:tr>
      <w:tr w:rsidR="00B574C9" w14:paraId="33976606" w14:textId="77777777" w:rsidTr="001A6A06">
        <w:trPr>
          <w:trHeight w:val="986"/>
        </w:trPr>
        <w:tc>
          <w:tcPr>
            <w:tcW w:w="491" w:type="dxa"/>
            <w:vMerge/>
            <w:shd w:val="clear" w:color="auto" w:fill="A6A6A6" w:themeFill="background1" w:themeFillShade="A6"/>
          </w:tcPr>
          <w:p w14:paraId="21B1D320" w14:textId="77777777" w:rsidR="00B574C9" w:rsidRPr="001A6A06" w:rsidRDefault="00B574C9" w:rsidP="00CF1542">
            <w:pPr>
              <w:jc w:val="center"/>
              <w:rPr>
                <w:b/>
                <w:color w:val="FFFFFF" w:themeColor="background1"/>
              </w:rPr>
            </w:pPr>
          </w:p>
        </w:tc>
        <w:sdt>
          <w:sdtPr>
            <w:alias w:val="Affiliation"/>
            <w:tag w:val="affiliation"/>
            <w:id w:val="2012937915"/>
            <w:placeholder>
              <w:docPart w:val="96291E6E280D4DBF882CED17D9D1ADD3"/>
            </w:placeholder>
            <w:text/>
          </w:sdtPr>
          <w:sdtEndPr/>
          <w:sdtContent>
            <w:tc>
              <w:tcPr>
                <w:tcW w:w="8525" w:type="dxa"/>
                <w:gridSpan w:val="4"/>
              </w:tcPr>
              <w:p w14:paraId="3DFD2594" w14:textId="77777777" w:rsidR="00B574C9" w:rsidRDefault="00582B12" w:rsidP="00582B12">
                <w:r>
                  <w:t>Harvard University</w:t>
                </w:r>
              </w:p>
            </w:tc>
          </w:sdtContent>
        </w:sdt>
      </w:tr>
    </w:tbl>
    <w:p w14:paraId="5231C4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2EFC58" w14:textId="77777777" w:rsidTr="00244BB0">
        <w:tc>
          <w:tcPr>
            <w:tcW w:w="9016" w:type="dxa"/>
            <w:shd w:val="clear" w:color="auto" w:fill="A6A6A6" w:themeFill="background1" w:themeFillShade="A6"/>
            <w:tcMar>
              <w:top w:w="113" w:type="dxa"/>
              <w:bottom w:w="113" w:type="dxa"/>
            </w:tcMar>
          </w:tcPr>
          <w:p w14:paraId="5A3B18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719FB5" w14:textId="77777777" w:rsidTr="003F0D73">
        <w:sdt>
          <w:sdtPr>
            <w:alias w:val="Article headword"/>
            <w:tag w:val="articleHeadword"/>
            <w:id w:val="-361440020"/>
            <w:placeholder>
              <w:docPart w:val="3EA7E365D24D463BBB551DA430DD233A"/>
            </w:placeholder>
            <w:text/>
          </w:sdtPr>
          <w:sdtEndPr/>
          <w:sdtContent>
            <w:tc>
              <w:tcPr>
                <w:tcW w:w="9016" w:type="dxa"/>
                <w:tcMar>
                  <w:top w:w="113" w:type="dxa"/>
                  <w:bottom w:w="113" w:type="dxa"/>
                </w:tcMar>
              </w:tcPr>
              <w:p w14:paraId="2D937EBB" w14:textId="77777777" w:rsidR="003F0D73" w:rsidRPr="00FB589A" w:rsidRDefault="00582B12" w:rsidP="00582B12">
                <w:r w:rsidRPr="009F65C3">
                  <w:t xml:space="preserve">Benda, </w:t>
                </w:r>
                <w:proofErr w:type="spellStart"/>
                <w:r w:rsidRPr="009F65C3">
                  <w:t>Julien</w:t>
                </w:r>
                <w:proofErr w:type="spellEnd"/>
                <w:r w:rsidRPr="009F65C3">
                  <w:t xml:space="preserve"> (1867–1956)</w:t>
                </w:r>
              </w:p>
            </w:tc>
          </w:sdtContent>
        </w:sdt>
      </w:tr>
      <w:tr w:rsidR="00464699" w14:paraId="3CE56231" w14:textId="77777777" w:rsidTr="007821B0">
        <w:sdt>
          <w:sdtPr>
            <w:alias w:val="Variant headwords"/>
            <w:tag w:val="variantHeadwords"/>
            <w:id w:val="173464402"/>
            <w:placeholder>
              <w:docPart w:val="22A83462B6164E239DF5EBF08C144B07"/>
            </w:placeholder>
            <w:showingPlcHdr/>
          </w:sdtPr>
          <w:sdtEndPr/>
          <w:sdtContent>
            <w:tc>
              <w:tcPr>
                <w:tcW w:w="9016" w:type="dxa"/>
                <w:tcMar>
                  <w:top w:w="113" w:type="dxa"/>
                  <w:bottom w:w="113" w:type="dxa"/>
                </w:tcMar>
              </w:tcPr>
              <w:p w14:paraId="3808991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B2A75" w14:textId="77777777" w:rsidTr="003F0D73">
        <w:sdt>
          <w:sdtPr>
            <w:alias w:val="Abstract"/>
            <w:tag w:val="abstract"/>
            <w:id w:val="-635871867"/>
            <w:placeholder>
              <w:docPart w:val="D03618A28B7849E1BCF3DFD4792898BE"/>
            </w:placeholder>
          </w:sdtPr>
          <w:sdtEndPr/>
          <w:sdtContent>
            <w:sdt>
              <w:sdtPr>
                <w:alias w:val="Article text"/>
                <w:tag w:val="articleText"/>
                <w:id w:val="731502076"/>
                <w:placeholder>
                  <w:docPart w:val="CC15A73E7003A24AB51B988534B49351"/>
                </w:placeholder>
              </w:sdtPr>
              <w:sdtEndPr/>
              <w:sdtContent>
                <w:tc>
                  <w:tcPr>
                    <w:tcW w:w="9016" w:type="dxa"/>
                    <w:tcMar>
                      <w:top w:w="113" w:type="dxa"/>
                      <w:bottom w:w="113" w:type="dxa"/>
                    </w:tcMar>
                  </w:tcPr>
                  <w:p w14:paraId="46F4C80B" w14:textId="4EAACA96" w:rsidR="00E85A05" w:rsidRDefault="00F14620" w:rsidP="0007429F">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w:t>
                    </w:r>
                    <w:bookmarkStart w:id="0" w:name="_GoBack"/>
                    <w:bookmarkEnd w:id="0"/>
                    <w:r>
                      <w:t xml:space="preserve">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sdtContent>
        </w:sdt>
      </w:tr>
      <w:tr w:rsidR="003F0D73" w14:paraId="61EA4C12" w14:textId="77777777" w:rsidTr="003F0D73">
        <w:sdt>
          <w:sdtPr>
            <w:alias w:val="Article text"/>
            <w:tag w:val="articleText"/>
            <w:id w:val="634067588"/>
            <w:placeholder>
              <w:docPart w:val="DD4ACA8295FD499CA6BFFE4A627B613C"/>
            </w:placeholder>
          </w:sdtPr>
          <w:sdtEndPr/>
          <w:sdtContent>
            <w:tc>
              <w:tcPr>
                <w:tcW w:w="9016" w:type="dxa"/>
                <w:tcMar>
                  <w:top w:w="113" w:type="dxa"/>
                  <w:bottom w:w="113" w:type="dxa"/>
                </w:tcMar>
              </w:tcPr>
              <w:p w14:paraId="3C88A9E3" w14:textId="77777777" w:rsidR="003F0D73" w:rsidRDefault="00582B12" w:rsidP="00582B12">
                <w:proofErr w:type="spellStart"/>
                <w:r>
                  <w:t>Julien</w:t>
                </w:r>
                <w:proofErr w:type="spellEnd"/>
                <w:r>
                  <w:t xml:space="preserve"> Benda was a French writer, literary critic, and political thinker. An atypical figure in French literary history, Benda opposed most of the intellectual trends of his time, including Henri Bergson’s philosophy of duration; Charles </w:t>
                </w:r>
                <w:proofErr w:type="spellStart"/>
                <w:r>
                  <w:t>Maurras’s</w:t>
                </w:r>
                <w:proofErr w:type="spellEnd"/>
                <w:r>
                  <w:t xml:space="preserve"> integral nationalism; dialectical materialism; and Jean-Paul Sartre’s existentialism. Influenced by the eighteenth-century French Enlightenment, he condemned what he perceived as the </w:t>
                </w:r>
                <w:proofErr w:type="spellStart"/>
                <w:r>
                  <w:t>irrationalist</w:t>
                </w:r>
                <w:proofErr w:type="spellEnd"/>
                <w:r>
                  <w:t xml:space="preserve"> tendencies of his contemporaries. Benda’s fight for rationalism in the philosophical realm was inseparable from his commitment to democratic values in the political realm. In his most famous essay </w:t>
                </w:r>
                <w:r>
                  <w:rPr>
                    <w:i/>
                  </w:rPr>
                  <w:t xml:space="preserve">La </w:t>
                </w:r>
                <w:proofErr w:type="spellStart"/>
                <w:r>
                  <w:rPr>
                    <w:i/>
                  </w:rPr>
                  <w:t>Trahison</w:t>
                </w:r>
                <w:proofErr w:type="spellEnd"/>
                <w:r>
                  <w:rPr>
                    <w:i/>
                  </w:rPr>
                  <w:t xml:space="preserve"> des </w:t>
                </w:r>
                <w:proofErr w:type="spellStart"/>
                <w:r>
                  <w:rPr>
                    <w:i/>
                  </w:rPr>
                  <w:t>c</w:t>
                </w:r>
                <w:r w:rsidRPr="006825A9">
                  <w:rPr>
                    <w:i/>
                  </w:rPr>
                  <w:t>lercs</w:t>
                </w:r>
                <w:proofErr w:type="spellEnd"/>
                <w:r>
                  <w:t xml:space="preserve"> [</w:t>
                </w:r>
                <w:r w:rsidRPr="00E77A87">
                  <w:rPr>
                    <w:i/>
                  </w:rPr>
                  <w:t>The Betrayal of the Intellectuals</w:t>
                </w:r>
                <w:r>
                  <w:t xml:space="preserve">; 1927], Benda argued that intellectuals had fallen prey to political passions such as nationalism and socialism, embracing particular interests of class or nation instead of defending universal values, reason and democracy. Benda remained a prolific literary polemicist in the 1930s, warning against the rise of fascism and totalitarianism. Due to his political convictions and Jewish background, he was forced to spend most of the Second World War in hiding. He published a new edition of </w:t>
                </w:r>
                <w:r w:rsidRPr="00870924">
                  <w:rPr>
                    <w:i/>
                  </w:rPr>
                  <w:t>The Betrayal of the Intellectuals</w:t>
                </w:r>
                <w:r>
                  <w:t xml:space="preserve"> in 1952, in which he described the collaboration of French intellectuals with the Nazi regime as the result of yet another political passion, the fascination for totalitarian social order. </w:t>
                </w:r>
              </w:p>
            </w:tc>
          </w:sdtContent>
        </w:sdt>
      </w:tr>
      <w:tr w:rsidR="003235A7" w14:paraId="0CF6F40E" w14:textId="77777777" w:rsidTr="003235A7">
        <w:tc>
          <w:tcPr>
            <w:tcW w:w="9016" w:type="dxa"/>
          </w:tcPr>
          <w:p w14:paraId="747529E0" w14:textId="77777777" w:rsidR="003235A7" w:rsidRDefault="003235A7" w:rsidP="008A5B87">
            <w:r w:rsidRPr="0015114C">
              <w:rPr>
                <w:u w:val="single"/>
              </w:rPr>
              <w:t>Further reading</w:t>
            </w:r>
            <w:r>
              <w:t>:</w:t>
            </w:r>
          </w:p>
          <w:sdt>
            <w:sdtPr>
              <w:alias w:val="Further reading"/>
              <w:tag w:val="furtherReading"/>
              <w:id w:val="-1516217107"/>
              <w:placeholder>
                <w:docPart w:val="F67629B21DF04FD8A93DD86C11B47D64"/>
              </w:placeholder>
            </w:sdtPr>
            <w:sdtEndPr/>
            <w:sdtContent>
              <w:p w14:paraId="1C4EA66A" w14:textId="77777777" w:rsidR="009F65C3" w:rsidRDefault="009F65C3" w:rsidP="00582B12"/>
              <w:p w14:paraId="39F1D14B" w14:textId="1052E0FD" w:rsidR="003235A7" w:rsidRDefault="00F14620" w:rsidP="00582B12">
                <w:sdt>
                  <w:sdtPr>
                    <w:id w:val="1759706988"/>
                    <w:citation/>
                  </w:sdtPr>
                  <w:sdtEndPr/>
                  <w:sdtContent>
                    <w:r w:rsidR="00582B12">
                      <w:fldChar w:fldCharType="begin"/>
                    </w:r>
                    <w:r w:rsidR="00582B12">
                      <w:rPr>
                        <w:lang w:val="en-US"/>
                      </w:rPr>
                      <w:instrText xml:space="preserve"> CITATION Nic78 \l 1033 </w:instrText>
                    </w:r>
                    <w:r w:rsidR="00582B12">
                      <w:fldChar w:fldCharType="separate"/>
                    </w:r>
                    <w:r w:rsidR="00582B12">
                      <w:rPr>
                        <w:noProof/>
                        <w:lang w:val="en-US"/>
                      </w:rPr>
                      <w:t>(Nichols)</w:t>
                    </w:r>
                    <w:r w:rsidR="00582B12">
                      <w:fldChar w:fldCharType="end"/>
                    </w:r>
                  </w:sdtContent>
                </w:sdt>
              </w:p>
            </w:sdtContent>
          </w:sdt>
        </w:tc>
      </w:tr>
    </w:tbl>
    <w:p w14:paraId="78FD6D5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5FD8A" w14:textId="77777777" w:rsidR="002A3DA0" w:rsidRDefault="002A3DA0" w:rsidP="007A0D55">
      <w:pPr>
        <w:spacing w:after="0" w:line="240" w:lineRule="auto"/>
      </w:pPr>
      <w:r>
        <w:separator/>
      </w:r>
    </w:p>
  </w:endnote>
  <w:endnote w:type="continuationSeparator" w:id="0">
    <w:p w14:paraId="013B106F" w14:textId="77777777" w:rsidR="002A3DA0" w:rsidRDefault="002A3DA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587B8C" w14:textId="77777777" w:rsidR="002A3DA0" w:rsidRDefault="002A3DA0" w:rsidP="007A0D55">
      <w:pPr>
        <w:spacing w:after="0" w:line="240" w:lineRule="auto"/>
      </w:pPr>
      <w:r>
        <w:separator/>
      </w:r>
    </w:p>
  </w:footnote>
  <w:footnote w:type="continuationSeparator" w:id="0">
    <w:p w14:paraId="2BF25591" w14:textId="77777777" w:rsidR="002A3DA0" w:rsidRDefault="002A3DA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DDF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38F7A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12"/>
    <w:rsid w:val="00032559"/>
    <w:rsid w:val="00052040"/>
    <w:rsid w:val="0007429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DA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2B1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65C3"/>
    <w:rsid w:val="00A27D2C"/>
    <w:rsid w:val="00A76FD9"/>
    <w:rsid w:val="00AB436D"/>
    <w:rsid w:val="00AD2F24"/>
    <w:rsid w:val="00AD4844"/>
    <w:rsid w:val="00B219AE"/>
    <w:rsid w:val="00B33145"/>
    <w:rsid w:val="00B574C9"/>
    <w:rsid w:val="00BC39C9"/>
    <w:rsid w:val="00BE5BF7"/>
    <w:rsid w:val="00BF40E1"/>
    <w:rsid w:val="00C27FAB"/>
    <w:rsid w:val="00C358D4"/>
    <w:rsid w:val="00C44D21"/>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462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3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2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4F1056ECA649B5A18C8F4C130B400D"/>
        <w:category>
          <w:name w:val="General"/>
          <w:gallery w:val="placeholder"/>
        </w:category>
        <w:types>
          <w:type w:val="bbPlcHdr"/>
        </w:types>
        <w:behaviors>
          <w:behavior w:val="content"/>
        </w:behaviors>
        <w:guid w:val="{07131A8D-15F3-4E35-902D-FF08427D5E77}"/>
      </w:docPartPr>
      <w:docPartBody>
        <w:p w:rsidR="00C73385" w:rsidRDefault="003547F5">
          <w:pPr>
            <w:pStyle w:val="684F1056ECA649B5A18C8F4C130B400D"/>
          </w:pPr>
          <w:r w:rsidRPr="00CC586D">
            <w:rPr>
              <w:rStyle w:val="PlaceholderText"/>
              <w:b/>
              <w:color w:val="FFFFFF" w:themeColor="background1"/>
            </w:rPr>
            <w:t>[Salutation]</w:t>
          </w:r>
        </w:p>
      </w:docPartBody>
    </w:docPart>
    <w:docPart>
      <w:docPartPr>
        <w:name w:val="29D1E751C0A941A3A7A3387D8B37B590"/>
        <w:category>
          <w:name w:val="General"/>
          <w:gallery w:val="placeholder"/>
        </w:category>
        <w:types>
          <w:type w:val="bbPlcHdr"/>
        </w:types>
        <w:behaviors>
          <w:behavior w:val="content"/>
        </w:behaviors>
        <w:guid w:val="{CEB53CA6-8408-48B4-9014-5C2E6EAE49F0}"/>
      </w:docPartPr>
      <w:docPartBody>
        <w:p w:rsidR="00C73385" w:rsidRDefault="003547F5">
          <w:pPr>
            <w:pStyle w:val="29D1E751C0A941A3A7A3387D8B37B590"/>
          </w:pPr>
          <w:r>
            <w:rPr>
              <w:rStyle w:val="PlaceholderText"/>
            </w:rPr>
            <w:t>[First name]</w:t>
          </w:r>
        </w:p>
      </w:docPartBody>
    </w:docPart>
    <w:docPart>
      <w:docPartPr>
        <w:name w:val="681523F91BA54F96A62D036F1E795EDC"/>
        <w:category>
          <w:name w:val="General"/>
          <w:gallery w:val="placeholder"/>
        </w:category>
        <w:types>
          <w:type w:val="bbPlcHdr"/>
        </w:types>
        <w:behaviors>
          <w:behavior w:val="content"/>
        </w:behaviors>
        <w:guid w:val="{1BF32ECE-39C5-42D0-BC76-9FD765AEAB67}"/>
      </w:docPartPr>
      <w:docPartBody>
        <w:p w:rsidR="00C73385" w:rsidRDefault="003547F5">
          <w:pPr>
            <w:pStyle w:val="681523F91BA54F96A62D036F1E795EDC"/>
          </w:pPr>
          <w:r>
            <w:rPr>
              <w:rStyle w:val="PlaceholderText"/>
            </w:rPr>
            <w:t>[Middle name]</w:t>
          </w:r>
        </w:p>
      </w:docPartBody>
    </w:docPart>
    <w:docPart>
      <w:docPartPr>
        <w:name w:val="22804ED4AB5C468FB52921AD87403931"/>
        <w:category>
          <w:name w:val="General"/>
          <w:gallery w:val="placeholder"/>
        </w:category>
        <w:types>
          <w:type w:val="bbPlcHdr"/>
        </w:types>
        <w:behaviors>
          <w:behavior w:val="content"/>
        </w:behaviors>
        <w:guid w:val="{575C7584-7594-439B-89D5-576E7768F5A3}"/>
      </w:docPartPr>
      <w:docPartBody>
        <w:p w:rsidR="00C73385" w:rsidRDefault="003547F5">
          <w:pPr>
            <w:pStyle w:val="22804ED4AB5C468FB52921AD87403931"/>
          </w:pPr>
          <w:r>
            <w:rPr>
              <w:rStyle w:val="PlaceholderText"/>
            </w:rPr>
            <w:t>[Last name]</w:t>
          </w:r>
        </w:p>
      </w:docPartBody>
    </w:docPart>
    <w:docPart>
      <w:docPartPr>
        <w:name w:val="1847E635F7A64DAF8A4959F908E73D85"/>
        <w:category>
          <w:name w:val="General"/>
          <w:gallery w:val="placeholder"/>
        </w:category>
        <w:types>
          <w:type w:val="bbPlcHdr"/>
        </w:types>
        <w:behaviors>
          <w:behavior w:val="content"/>
        </w:behaviors>
        <w:guid w:val="{7C6C8EDD-B542-47EB-BF00-1CC9DCADACF1}"/>
      </w:docPartPr>
      <w:docPartBody>
        <w:p w:rsidR="00C73385" w:rsidRDefault="003547F5">
          <w:pPr>
            <w:pStyle w:val="1847E635F7A64DAF8A4959F908E73D85"/>
          </w:pPr>
          <w:r>
            <w:rPr>
              <w:rStyle w:val="PlaceholderText"/>
            </w:rPr>
            <w:t>[Enter your biography]</w:t>
          </w:r>
        </w:p>
      </w:docPartBody>
    </w:docPart>
    <w:docPart>
      <w:docPartPr>
        <w:name w:val="96291E6E280D4DBF882CED17D9D1ADD3"/>
        <w:category>
          <w:name w:val="General"/>
          <w:gallery w:val="placeholder"/>
        </w:category>
        <w:types>
          <w:type w:val="bbPlcHdr"/>
        </w:types>
        <w:behaviors>
          <w:behavior w:val="content"/>
        </w:behaviors>
        <w:guid w:val="{6A16F1FE-B04A-4BFC-BF93-239042249C1E}"/>
      </w:docPartPr>
      <w:docPartBody>
        <w:p w:rsidR="00C73385" w:rsidRDefault="003547F5">
          <w:pPr>
            <w:pStyle w:val="96291E6E280D4DBF882CED17D9D1ADD3"/>
          </w:pPr>
          <w:r>
            <w:rPr>
              <w:rStyle w:val="PlaceholderText"/>
            </w:rPr>
            <w:t>[Enter the institution with which you are affiliated]</w:t>
          </w:r>
        </w:p>
      </w:docPartBody>
    </w:docPart>
    <w:docPart>
      <w:docPartPr>
        <w:name w:val="3EA7E365D24D463BBB551DA430DD233A"/>
        <w:category>
          <w:name w:val="General"/>
          <w:gallery w:val="placeholder"/>
        </w:category>
        <w:types>
          <w:type w:val="bbPlcHdr"/>
        </w:types>
        <w:behaviors>
          <w:behavior w:val="content"/>
        </w:behaviors>
        <w:guid w:val="{13795196-CF6D-4B1F-9632-0458B97AA273}"/>
      </w:docPartPr>
      <w:docPartBody>
        <w:p w:rsidR="00C73385" w:rsidRDefault="003547F5">
          <w:pPr>
            <w:pStyle w:val="3EA7E365D24D463BBB551DA430DD233A"/>
          </w:pPr>
          <w:r w:rsidRPr="00EF74F7">
            <w:rPr>
              <w:b/>
              <w:color w:val="808080" w:themeColor="background1" w:themeShade="80"/>
            </w:rPr>
            <w:t>[Enter the headword for your article]</w:t>
          </w:r>
        </w:p>
      </w:docPartBody>
    </w:docPart>
    <w:docPart>
      <w:docPartPr>
        <w:name w:val="22A83462B6164E239DF5EBF08C144B07"/>
        <w:category>
          <w:name w:val="General"/>
          <w:gallery w:val="placeholder"/>
        </w:category>
        <w:types>
          <w:type w:val="bbPlcHdr"/>
        </w:types>
        <w:behaviors>
          <w:behavior w:val="content"/>
        </w:behaviors>
        <w:guid w:val="{48AB94CE-6384-40BA-8BFC-A908E0DB93A1}"/>
      </w:docPartPr>
      <w:docPartBody>
        <w:p w:rsidR="00C73385" w:rsidRDefault="003547F5">
          <w:pPr>
            <w:pStyle w:val="22A83462B6164E239DF5EBF08C144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3618A28B7849E1BCF3DFD4792898BE"/>
        <w:category>
          <w:name w:val="General"/>
          <w:gallery w:val="placeholder"/>
        </w:category>
        <w:types>
          <w:type w:val="bbPlcHdr"/>
        </w:types>
        <w:behaviors>
          <w:behavior w:val="content"/>
        </w:behaviors>
        <w:guid w:val="{71D13842-4B45-40F7-8B52-BDC2F3554559}"/>
      </w:docPartPr>
      <w:docPartBody>
        <w:p w:rsidR="00C73385" w:rsidRDefault="003547F5">
          <w:pPr>
            <w:pStyle w:val="D03618A28B7849E1BCF3DFD4792898B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ACA8295FD499CA6BFFE4A627B613C"/>
        <w:category>
          <w:name w:val="General"/>
          <w:gallery w:val="placeholder"/>
        </w:category>
        <w:types>
          <w:type w:val="bbPlcHdr"/>
        </w:types>
        <w:behaviors>
          <w:behavior w:val="content"/>
        </w:behaviors>
        <w:guid w:val="{32FFB4B3-6852-45B4-9C0A-9D4E21616E48}"/>
      </w:docPartPr>
      <w:docPartBody>
        <w:p w:rsidR="00C73385" w:rsidRDefault="003547F5">
          <w:pPr>
            <w:pStyle w:val="DD4ACA8295FD499CA6BFFE4A627B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7629B21DF04FD8A93DD86C11B47D64"/>
        <w:category>
          <w:name w:val="General"/>
          <w:gallery w:val="placeholder"/>
        </w:category>
        <w:types>
          <w:type w:val="bbPlcHdr"/>
        </w:types>
        <w:behaviors>
          <w:behavior w:val="content"/>
        </w:behaviors>
        <w:guid w:val="{1890C6CB-295F-457B-9A44-E141A2DA0E74}"/>
      </w:docPartPr>
      <w:docPartBody>
        <w:p w:rsidR="00C73385" w:rsidRDefault="003547F5">
          <w:pPr>
            <w:pStyle w:val="F67629B21DF04FD8A93DD86C11B47D64"/>
          </w:pPr>
          <w:r>
            <w:rPr>
              <w:rStyle w:val="PlaceholderText"/>
            </w:rPr>
            <w:t>[Enter citations for further reading here]</w:t>
          </w:r>
        </w:p>
      </w:docPartBody>
    </w:docPart>
    <w:docPart>
      <w:docPartPr>
        <w:name w:val="CC15A73E7003A24AB51B988534B49351"/>
        <w:category>
          <w:name w:val="General"/>
          <w:gallery w:val="placeholder"/>
        </w:category>
        <w:types>
          <w:type w:val="bbPlcHdr"/>
        </w:types>
        <w:behaviors>
          <w:behavior w:val="content"/>
        </w:behaviors>
        <w:guid w:val="{32A49631-A0E2-4F47-BAE7-1014BE8C4269}"/>
      </w:docPartPr>
      <w:docPartBody>
        <w:p w:rsidR="00000000" w:rsidRDefault="00E61E52" w:rsidP="00E61E52">
          <w:pPr>
            <w:pStyle w:val="CC15A73E7003A24AB51B988534B493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7F5"/>
    <w:rsid w:val="003547F5"/>
    <w:rsid w:val="00C73385"/>
    <w:rsid w:val="00E61E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E52"/>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 w:type="paragraph" w:customStyle="1" w:styleId="CC15A73E7003A24AB51B988534B49351">
    <w:name w:val="CC15A73E7003A24AB51B988534B49351"/>
    <w:rsid w:val="00E61E5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E52"/>
    <w:rPr>
      <w:color w:val="808080"/>
    </w:rPr>
  </w:style>
  <w:style w:type="paragraph" w:customStyle="1" w:styleId="684F1056ECA649B5A18C8F4C130B400D">
    <w:name w:val="684F1056ECA649B5A18C8F4C130B400D"/>
  </w:style>
  <w:style w:type="paragraph" w:customStyle="1" w:styleId="29D1E751C0A941A3A7A3387D8B37B590">
    <w:name w:val="29D1E751C0A941A3A7A3387D8B37B590"/>
  </w:style>
  <w:style w:type="paragraph" w:customStyle="1" w:styleId="681523F91BA54F96A62D036F1E795EDC">
    <w:name w:val="681523F91BA54F96A62D036F1E795EDC"/>
  </w:style>
  <w:style w:type="paragraph" w:customStyle="1" w:styleId="22804ED4AB5C468FB52921AD87403931">
    <w:name w:val="22804ED4AB5C468FB52921AD87403931"/>
  </w:style>
  <w:style w:type="paragraph" w:customStyle="1" w:styleId="1847E635F7A64DAF8A4959F908E73D85">
    <w:name w:val="1847E635F7A64DAF8A4959F908E73D85"/>
  </w:style>
  <w:style w:type="paragraph" w:customStyle="1" w:styleId="96291E6E280D4DBF882CED17D9D1ADD3">
    <w:name w:val="96291E6E280D4DBF882CED17D9D1ADD3"/>
  </w:style>
  <w:style w:type="paragraph" w:customStyle="1" w:styleId="3EA7E365D24D463BBB551DA430DD233A">
    <w:name w:val="3EA7E365D24D463BBB551DA430DD233A"/>
  </w:style>
  <w:style w:type="paragraph" w:customStyle="1" w:styleId="22A83462B6164E239DF5EBF08C144B07">
    <w:name w:val="22A83462B6164E239DF5EBF08C144B07"/>
  </w:style>
  <w:style w:type="paragraph" w:customStyle="1" w:styleId="D03618A28B7849E1BCF3DFD4792898BE">
    <w:name w:val="D03618A28B7849E1BCF3DFD4792898BE"/>
  </w:style>
  <w:style w:type="paragraph" w:customStyle="1" w:styleId="DD4ACA8295FD499CA6BFFE4A627B613C">
    <w:name w:val="DD4ACA8295FD499CA6BFFE4A627B613C"/>
  </w:style>
  <w:style w:type="paragraph" w:customStyle="1" w:styleId="F67629B21DF04FD8A93DD86C11B47D64">
    <w:name w:val="F67629B21DF04FD8A93DD86C11B47D64"/>
  </w:style>
  <w:style w:type="paragraph" w:customStyle="1" w:styleId="CC15A73E7003A24AB51B988534B49351">
    <w:name w:val="CC15A73E7003A24AB51B988534B49351"/>
    <w:rsid w:val="00E61E5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Nic78</b:Tag>
    <b:SourceType>Book</b:SourceType>
    <b:Guid>{81E5AA19-1DC2-4C7D-8607-E3AD3D4B54F5}</b:Guid>
    <b:Author>
      <b:Author>
        <b:NameList>
          <b:Person>
            <b:Last>Nichols</b:Last>
            <b:First>Ray</b:First>
            <b:Middle>L.</b:Middle>
          </b:Person>
        </b:NameList>
      </b:Author>
    </b:Author>
    <b:Title>Treason, Tradition, and the Intellectual: Julien Benda and Political Discourse</b:Title>
    <b:Year>1978</b:Year>
    <b:City>Lawrence</b:City>
    <b:Publisher>Regents Press of Kansas</b:Publisher>
    <b:StateProvince>KS</b:StateProvince>
    <b:RefOrder>1</b:RefOrder>
  </b:Source>
</b:Sources>
</file>

<file path=customXml/itemProps1.xml><?xml version="1.0" encoding="utf-8"?>
<ds:datastoreItem xmlns:ds="http://schemas.openxmlformats.org/officeDocument/2006/customXml" ds:itemID="{4A269E46-E1FB-AD4C-97DF-9929D46E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1</Pages>
  <Words>475</Words>
  <Characters>2634</Characters>
  <Application>Microsoft Macintosh Word</Application>
  <DocSecurity>0</DocSecurity>
  <Lines>44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2014-08-02T01:50:00Z</dcterms:created>
  <dcterms:modified xsi:type="dcterms:W3CDTF">2014-08-27T18:56:00Z</dcterms:modified>
</cp:coreProperties>
</file>