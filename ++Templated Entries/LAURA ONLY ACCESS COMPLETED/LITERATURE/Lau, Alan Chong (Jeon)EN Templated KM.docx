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A60A4B" w14:paraId="0C1DB95C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C293FB8" w14:textId="77777777" w:rsidR="00A60A4B" w:rsidRPr="00CC586D" w:rsidRDefault="00A60A4B" w:rsidP="00A60A4B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8E5A751993AE04A831DACCF9F2990B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57E4F3C" w14:textId="77777777" w:rsidR="00A60A4B" w:rsidRPr="00CC586D" w:rsidRDefault="00A60A4B" w:rsidP="00A60A4B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72646D341BB21429CFB0F4BB5762E85"/>
            </w:placeholder>
            <w:text/>
          </w:sdtPr>
          <w:sdtEndPr/>
          <w:sdtContent>
            <w:tc>
              <w:tcPr>
                <w:tcW w:w="2073" w:type="dxa"/>
              </w:tcPr>
              <w:p w14:paraId="29B27F06" w14:textId="77777777" w:rsidR="00A60A4B" w:rsidRDefault="00A60A4B" w:rsidP="00A60A4B">
                <w:r>
                  <w:t>Joseph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259DCF25B46F64F911F01FCF23BA81B"/>
            </w:placeholder>
            <w:text/>
          </w:sdtPr>
          <w:sdtEndPr/>
          <w:sdtContent>
            <w:tc>
              <w:tcPr>
                <w:tcW w:w="2551" w:type="dxa"/>
              </w:tcPr>
              <w:p w14:paraId="3FBFD4EF" w14:textId="77777777" w:rsidR="00A60A4B" w:rsidRDefault="00A60A4B" w:rsidP="00A60A4B">
                <w:r>
                  <w:t>Jonghyun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828457AF3AB1643829AA84E2A2CBC1D"/>
            </w:placeholder>
            <w:text/>
          </w:sdtPr>
          <w:sdtEndPr/>
          <w:sdtContent>
            <w:tc>
              <w:tcPr>
                <w:tcW w:w="2642" w:type="dxa"/>
              </w:tcPr>
              <w:p w14:paraId="3D58A0CD" w14:textId="77777777" w:rsidR="00A60A4B" w:rsidRDefault="00A60A4B" w:rsidP="00A60A4B">
                <w:r>
                  <w:t>Jeon</w:t>
                </w:r>
              </w:p>
            </w:tc>
          </w:sdtContent>
        </w:sdt>
      </w:tr>
      <w:tr w:rsidR="00A60A4B" w14:paraId="3405AA4C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5CAC93" w14:textId="77777777" w:rsidR="00A60A4B" w:rsidRPr="001A6A06" w:rsidRDefault="00A60A4B" w:rsidP="00A60A4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391F7FD2BD6D242839C49B53C8F742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D557F68" w14:textId="77777777" w:rsidR="00A60A4B" w:rsidRDefault="00A60A4B" w:rsidP="00A60A4B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A60A4B" w14:paraId="141550C8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630691" w14:textId="77777777" w:rsidR="00A60A4B" w:rsidRPr="001A6A06" w:rsidRDefault="00A60A4B" w:rsidP="00A60A4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FD2AECED70DE9429993D3926C3669F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9FFC429" w14:textId="77777777" w:rsidR="00A60A4B" w:rsidRDefault="00A60A4B" w:rsidP="00A60A4B">
                <w:r>
                  <w:t>Pomona College</w:t>
                </w:r>
              </w:p>
            </w:tc>
          </w:sdtContent>
        </w:sdt>
      </w:tr>
    </w:tbl>
    <w:p w14:paraId="10C8D41D" w14:textId="77777777" w:rsidR="00A60A4B" w:rsidRDefault="00A60A4B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A60A4B" w:rsidRPr="00244BB0" w14:paraId="15B7BA96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37E0CA5" w14:textId="77777777" w:rsidR="00A60A4B" w:rsidRPr="00244BB0" w:rsidRDefault="00A60A4B" w:rsidP="00A60A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A60A4B" w14:paraId="2634CA89" w14:textId="77777777">
        <w:sdt>
          <w:sdtPr>
            <w:alias w:val="Article headword"/>
            <w:tag w:val="articleHeadword"/>
            <w:id w:val="-361440020"/>
            <w:placeholder>
              <w:docPart w:val="7E0EFBC1E6E5ED4D9731017F8B5E6A8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7DB926" w14:textId="390C63B8" w:rsidR="00A60A4B" w:rsidRPr="00FB589A" w:rsidRDefault="00A60A4B" w:rsidP="00A60A4B">
                <w:pPr>
                  <w:rPr>
                    <w:b/>
                  </w:rPr>
                </w:pPr>
                <w:r w:rsidRPr="00971524">
                  <w:t>Lau, Alan Chong (1948-</w:t>
                </w:r>
                <w:r w:rsidR="001C6BA4">
                  <w:t>-</w:t>
                </w:r>
                <w:r w:rsidRPr="00971524">
                  <w:t>)</w:t>
                </w:r>
              </w:p>
            </w:tc>
          </w:sdtContent>
        </w:sdt>
      </w:tr>
      <w:tr w:rsidR="00A60A4B" w14:paraId="17E338FF" w14:textId="77777777">
        <w:sdt>
          <w:sdtPr>
            <w:alias w:val="Variant headwords"/>
            <w:tag w:val="variantHeadwords"/>
            <w:id w:val="173464402"/>
            <w:placeholder>
              <w:docPart w:val="51546A2AEFD3564489941B23C273291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4ABA8B" w14:textId="77777777" w:rsidR="00A60A4B" w:rsidRDefault="00A60A4B" w:rsidP="00A60A4B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A60A4B" w14:paraId="54F7051C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030E4198" w14:textId="77777777" w:rsidR="00A60A4B" w:rsidRDefault="00971524" w:rsidP="000F13E4">
            <w:r>
              <w:t xml:space="preserve">Alan Chong Lau is an American poet and visual artist. Lau began his poetic career in the wake of the 1970s Asian American movement, a surge of racial political consciousness inspired by the civil rights and anti-war protest movements. His first book, published with friends Garrett Kaoru Hongo and Lawson Fusao Inada, was entitled </w:t>
            </w:r>
            <w:r w:rsidRPr="00D2758D">
              <w:rPr>
                <w:i/>
              </w:rPr>
              <w:t xml:space="preserve">The Buddha Bandits Down Highway 99 </w:t>
            </w:r>
            <w:r w:rsidRPr="00D2758D">
              <w:t>(1978) after the name they had given to themselves for a 1977 performance in Long Beach and a</w:t>
            </w:r>
            <w:r>
              <w:t>fter</w:t>
            </w:r>
            <w:r w:rsidRPr="00D2758D">
              <w:t xml:space="preserve"> the highway that connected their childhood homes in different parts of California.</w:t>
            </w:r>
            <w:r>
              <w:t xml:space="preserve"> The book is a series of peripatetic romps in a beat style refashioned for an Asian American context. In comparison, </w:t>
            </w:r>
            <w:r>
              <w:rPr>
                <w:i/>
              </w:rPr>
              <w:t>Songs of Jadina</w:t>
            </w:r>
            <w:r>
              <w:t xml:space="preserve"> (1980), Lau’s first monograph and the winner of an American Book Award in 1981, is a much more contemplative, nuanced exploration of Chinese American history and the poet’s ancestry.</w:t>
            </w:r>
            <w:r>
              <w:t xml:space="preserve"> </w:t>
            </w:r>
            <w:r>
              <w:t xml:space="preserve">In 2000, he published his second monograph, </w:t>
            </w:r>
            <w:r>
              <w:rPr>
                <w:i/>
              </w:rPr>
              <w:t>Blues and Greens: A Produce Worker’s Journal</w:t>
            </w:r>
            <w:r>
              <w:t xml:space="preserve">, which is a poetic record of his experiences in Seattle. His most recent book of poems, </w:t>
            </w:r>
            <w:r>
              <w:rPr>
                <w:i/>
              </w:rPr>
              <w:t xml:space="preserve">no hurry </w:t>
            </w:r>
            <w:r>
              <w:t>(2007), is a reflection about his travels to Japan. Beginning in the late 1970s, Lau also became an active painter, developing a unique style that blended elements of Chinese calligraphy and the Northwest School. A retrospective of his work was shown at the Francine Seders Gallery in Seattle in 2012.</w:t>
            </w:r>
          </w:p>
        </w:tc>
      </w:tr>
      <w:tr w:rsidR="00A60A4B" w14:paraId="4BEC13C0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238BF96A" w14:textId="77777777" w:rsidR="00A60A4B" w:rsidRDefault="00A60A4B" w:rsidP="000F13E4">
            <w:r>
              <w:t xml:space="preserve">Alan Chong Lau is an American poet and visual artist. Lau began his poetic career in the wake of the 1970s Asian American movement, a surge of racial political consciousness inspired by the civil rights and anti-war protest movements. His first book, published with friends Garrett Kaoru Hongo and Lawson Fusao Inada, was entitled </w:t>
            </w:r>
            <w:r w:rsidRPr="00D2758D">
              <w:rPr>
                <w:i/>
              </w:rPr>
              <w:t xml:space="preserve">The Buddha Bandits Down Highway 99 </w:t>
            </w:r>
            <w:r w:rsidRPr="00D2758D">
              <w:t>(1978) after the name they had given to themselves for a 1977 performance in Long Beach and a</w:t>
            </w:r>
            <w:r>
              <w:t>fter</w:t>
            </w:r>
            <w:r w:rsidRPr="00D2758D">
              <w:t xml:space="preserve"> the highway that connected their childhood homes in different parts of California.</w:t>
            </w:r>
            <w:r>
              <w:t xml:space="preserve"> The book is a series of peripatetic romps in a beat style refashioned for an Asian American context. In comparison, </w:t>
            </w:r>
            <w:r>
              <w:rPr>
                <w:i/>
              </w:rPr>
              <w:t>Songs of Jadina</w:t>
            </w:r>
            <w:r>
              <w:t xml:space="preserve"> (1980), Lau’s first monograph and the winner of an American Book Award in 1981, is a much more contemplative, nuanced exploration of Chinese American history and the poet’s ancestry. Around the time </w:t>
            </w:r>
            <w:r>
              <w:rPr>
                <w:i/>
              </w:rPr>
              <w:t>Songs of Jadina</w:t>
            </w:r>
            <w:r>
              <w:t xml:space="preserve"> appeared, Lau was laid off from his factory job. He took a job as a greengrocer in Seattle’s International District, the city’s Asian American neighbo</w:t>
            </w:r>
            <w:r w:rsidR="00971524">
              <w:t>u</w:t>
            </w:r>
            <w:r>
              <w:t xml:space="preserve">rhood. He kept that job for the next three decades. In 2000, he published his second monograph, </w:t>
            </w:r>
            <w:r>
              <w:rPr>
                <w:i/>
              </w:rPr>
              <w:t>Blues and Greens: A Produce Worker’s Journal</w:t>
            </w:r>
            <w:r>
              <w:t xml:space="preserve">, which is a poetic record of his experiences in Seattle. His most recent book of poems, </w:t>
            </w:r>
            <w:r>
              <w:rPr>
                <w:i/>
              </w:rPr>
              <w:t xml:space="preserve">no hurry </w:t>
            </w:r>
            <w:r>
              <w:t>(2007), is a reflection about his travels to Japan. Beginning in the late 1970s, Lau also became an active painter, developing a unique style that blended elements of Chinese calligraphy and the Northwest School. A retrospective of his work was shown at the Francine Seders Gallery in Seattle in 2012.</w:t>
            </w:r>
          </w:p>
        </w:tc>
      </w:tr>
      <w:tr w:rsidR="00A60A4B" w14:paraId="13DAE015" w14:textId="77777777">
        <w:tc>
          <w:tcPr>
            <w:tcW w:w="9016" w:type="dxa"/>
          </w:tcPr>
          <w:p w14:paraId="3ABE8817" w14:textId="77777777" w:rsidR="00A60A4B" w:rsidRDefault="00A60A4B" w:rsidP="00A60A4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9E2FFB226ED0148A4FCBC16B118DD66"/>
              </w:placeholder>
            </w:sdtPr>
            <w:sdtEndPr/>
            <w:sdtContent>
              <w:p w14:paraId="0217DA6D" w14:textId="77777777" w:rsidR="008447C1" w:rsidRDefault="008447C1" w:rsidP="00A60A4B"/>
              <w:bookmarkStart w:id="0" w:name="_GoBack"/>
              <w:bookmarkEnd w:id="0"/>
              <w:p w14:paraId="3A779DF1" w14:textId="6823275D" w:rsidR="00A60A4B" w:rsidRDefault="001C6BA4" w:rsidP="00A60A4B">
                <w:sdt>
                  <w:sdtPr>
                    <w:id w:val="5705144"/>
                    <w:citation/>
                  </w:sdtPr>
                  <w:sdtEndPr/>
                  <w:sdtContent>
                    <w:r w:rsidR="000A3FA9">
                      <w:fldChar w:fldCharType="begin"/>
                    </w:r>
                    <w:r w:rsidR="00A60A4B">
                      <w:rPr>
                        <w:lang w:val="en-US"/>
                      </w:rPr>
                      <w:instrText xml:space="preserve"> CITATION Des83 \l 1033 </w:instrText>
                    </w:r>
                    <w:r w:rsidR="000A3FA9">
                      <w:fldChar w:fldCharType="separate"/>
                    </w:r>
                    <w:r w:rsidR="00450C8C" w:rsidRPr="00450C8C">
                      <w:rPr>
                        <w:noProof/>
                        <w:lang w:val="en-US"/>
                      </w:rPr>
                      <w:t>(Desoto)</w:t>
                    </w:r>
                    <w:r w:rsidR="000A3FA9">
                      <w:fldChar w:fldCharType="end"/>
                    </w:r>
                  </w:sdtContent>
                </w:sdt>
              </w:p>
              <w:p w14:paraId="19F2FA40" w14:textId="77777777" w:rsidR="00A60A4B" w:rsidRDefault="00A60A4B" w:rsidP="00A60A4B"/>
              <w:p w14:paraId="1977189B" w14:textId="77777777" w:rsidR="00A60A4B" w:rsidRDefault="001C6BA4" w:rsidP="00A60A4B">
                <w:sdt>
                  <w:sdtPr>
                    <w:id w:val="5705148"/>
                    <w:citation/>
                  </w:sdtPr>
                  <w:sdtEndPr/>
                  <w:sdtContent>
                    <w:r w:rsidR="000A3FA9">
                      <w:fldChar w:fldCharType="begin"/>
                    </w:r>
                    <w:r w:rsidR="00A60A4B">
                      <w:rPr>
                        <w:lang w:val="en-US"/>
                      </w:rPr>
                      <w:instrText xml:space="preserve"> CITATION Dem02 \l 1033 </w:instrText>
                    </w:r>
                    <w:r w:rsidR="000A3FA9">
                      <w:fldChar w:fldCharType="separate"/>
                    </w:r>
                    <w:r w:rsidR="00450C8C" w:rsidRPr="00450C8C">
                      <w:rPr>
                        <w:noProof/>
                        <w:lang w:val="en-US"/>
                      </w:rPr>
                      <w:t>(Dempster)</w:t>
                    </w:r>
                    <w:r w:rsidR="000A3FA9">
                      <w:fldChar w:fldCharType="end"/>
                    </w:r>
                  </w:sdtContent>
                </w:sdt>
              </w:p>
              <w:p w14:paraId="08F7C45C" w14:textId="77777777" w:rsidR="00A60A4B" w:rsidRDefault="00A60A4B" w:rsidP="00A60A4B"/>
              <w:p w14:paraId="2434ACEE" w14:textId="77777777" w:rsidR="00A60A4B" w:rsidRDefault="001C6BA4" w:rsidP="00A60A4B">
                <w:sdt>
                  <w:sdtPr>
                    <w:id w:val="5705154"/>
                    <w:citation/>
                  </w:sdtPr>
                  <w:sdtEndPr/>
                  <w:sdtContent>
                    <w:r w:rsidR="000A3FA9">
                      <w:fldChar w:fldCharType="begin"/>
                    </w:r>
                    <w:r w:rsidR="00D956BC">
                      <w:rPr>
                        <w:lang w:val="en-US"/>
                      </w:rPr>
                      <w:instrText xml:space="preserve"> CITATION Kan79 \l 1033 </w:instrText>
                    </w:r>
                    <w:r w:rsidR="000A3FA9">
                      <w:fldChar w:fldCharType="separate"/>
                    </w:r>
                    <w:r w:rsidR="00450C8C" w:rsidRPr="00450C8C">
                      <w:rPr>
                        <w:noProof/>
                        <w:lang w:val="en-US"/>
                      </w:rPr>
                      <w:t>(Kaneko)</w:t>
                    </w:r>
                    <w:r w:rsidR="000A3FA9">
                      <w:fldChar w:fldCharType="end"/>
                    </w:r>
                  </w:sdtContent>
                </w:sdt>
              </w:p>
            </w:sdtContent>
          </w:sdt>
        </w:tc>
      </w:tr>
    </w:tbl>
    <w:p w14:paraId="4ED35341" w14:textId="77777777" w:rsidR="00A60A4B" w:rsidRPr="00F36937" w:rsidRDefault="00A60A4B" w:rsidP="00A60A4B"/>
    <w:sectPr w:rsidR="00A60A4B" w:rsidRPr="00F36937" w:rsidSect="00A60A4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ADD59" w14:textId="77777777" w:rsidR="00A60A4B" w:rsidRDefault="00A60A4B" w:rsidP="00A60A4B">
      <w:pPr>
        <w:spacing w:after="0" w:line="240" w:lineRule="auto"/>
      </w:pPr>
      <w:r>
        <w:separator/>
      </w:r>
    </w:p>
  </w:endnote>
  <w:endnote w:type="continuationSeparator" w:id="0">
    <w:p w14:paraId="34C1EFC9" w14:textId="77777777" w:rsidR="00A60A4B" w:rsidRDefault="00A60A4B" w:rsidP="00A60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DC559" w14:textId="77777777" w:rsidR="00A60A4B" w:rsidRDefault="00A60A4B" w:rsidP="00A60A4B">
      <w:pPr>
        <w:spacing w:after="0" w:line="240" w:lineRule="auto"/>
      </w:pPr>
      <w:r>
        <w:separator/>
      </w:r>
    </w:p>
  </w:footnote>
  <w:footnote w:type="continuationSeparator" w:id="0">
    <w:p w14:paraId="3934C7E5" w14:textId="77777777" w:rsidR="00A60A4B" w:rsidRDefault="00A60A4B" w:rsidP="00A60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AE0A6" w14:textId="77777777" w:rsidR="00A60A4B" w:rsidRDefault="00A60A4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4C918F2" w14:textId="77777777" w:rsidR="00A60A4B" w:rsidRDefault="00A60A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6BC"/>
    <w:rsid w:val="000A3FA9"/>
    <w:rsid w:val="000F13E4"/>
    <w:rsid w:val="001C6BA4"/>
    <w:rsid w:val="00450C8C"/>
    <w:rsid w:val="008447C1"/>
    <w:rsid w:val="00971524"/>
    <w:rsid w:val="00A60A4B"/>
    <w:rsid w:val="00BA4CB2"/>
    <w:rsid w:val="00D956BC"/>
    <w:rsid w:val="00E90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1CF3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152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52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E5A751993AE04A831DACCF9F299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F24CA-E4D4-9E4D-93D9-55744132ECA4}"/>
      </w:docPartPr>
      <w:docPartBody>
        <w:p w:rsidR="003A31B0" w:rsidRDefault="003A31B0">
          <w:pPr>
            <w:pStyle w:val="88E5A751993AE04A831DACCF9F2990B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72646D341BB21429CFB0F4BB5762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3BD3D-30B8-4F4B-ADFD-FE8D2BE5C39C}"/>
      </w:docPartPr>
      <w:docPartBody>
        <w:p w:rsidR="003A31B0" w:rsidRDefault="003A31B0">
          <w:pPr>
            <w:pStyle w:val="B72646D341BB21429CFB0F4BB5762E8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259DCF25B46F64F911F01FCF23B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CB95C-4805-F443-818E-181977446A43}"/>
      </w:docPartPr>
      <w:docPartBody>
        <w:p w:rsidR="003A31B0" w:rsidRDefault="003A31B0">
          <w:pPr>
            <w:pStyle w:val="9259DCF25B46F64F911F01FCF23BA81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828457AF3AB1643829AA84E2A2CB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5CA85-0FEC-194E-A38C-0535C71DC21F}"/>
      </w:docPartPr>
      <w:docPartBody>
        <w:p w:rsidR="003A31B0" w:rsidRDefault="003A31B0">
          <w:pPr>
            <w:pStyle w:val="3828457AF3AB1643829AA84E2A2CBC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391F7FD2BD6D242839C49B53C8F7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A5B14-2663-E347-B8B0-912AB5FDA38C}"/>
      </w:docPartPr>
      <w:docPartBody>
        <w:p w:rsidR="003A31B0" w:rsidRDefault="003A31B0">
          <w:pPr>
            <w:pStyle w:val="C391F7FD2BD6D242839C49B53C8F742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FD2AECED70DE9429993D3926C366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D00C6-13B9-A04B-A3F6-1131A2DB6CE9}"/>
      </w:docPartPr>
      <w:docPartBody>
        <w:p w:rsidR="003A31B0" w:rsidRDefault="003A31B0">
          <w:pPr>
            <w:pStyle w:val="4FD2AECED70DE9429993D3926C3669F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E0EFBC1E6E5ED4D9731017F8B5E6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3195C-F896-6D4A-AD8C-5488A5BB8183}"/>
      </w:docPartPr>
      <w:docPartBody>
        <w:p w:rsidR="003A31B0" w:rsidRDefault="003A31B0">
          <w:pPr>
            <w:pStyle w:val="7E0EFBC1E6E5ED4D9731017F8B5E6A8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1546A2AEFD3564489941B23C2732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3FCD7-9164-3949-A180-E9188E71917D}"/>
      </w:docPartPr>
      <w:docPartBody>
        <w:p w:rsidR="003A31B0" w:rsidRDefault="003A31B0">
          <w:pPr>
            <w:pStyle w:val="51546A2AEFD3564489941B23C273291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9E2FFB226ED0148A4FCBC16B118D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4F9F1-2747-214D-B598-ABB2F18E884D}"/>
      </w:docPartPr>
      <w:docPartBody>
        <w:p w:rsidR="003A31B0" w:rsidRDefault="003A31B0">
          <w:pPr>
            <w:pStyle w:val="29E2FFB226ED0148A4FCBC16B118DD6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A31B0"/>
    <w:rsid w:val="001257EE"/>
    <w:rsid w:val="003A31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31B0"/>
    <w:rPr>
      <w:color w:val="808080"/>
    </w:rPr>
  </w:style>
  <w:style w:type="paragraph" w:customStyle="1" w:styleId="88E5A751993AE04A831DACCF9F2990B1">
    <w:name w:val="88E5A751993AE04A831DACCF9F2990B1"/>
    <w:rsid w:val="003A31B0"/>
  </w:style>
  <w:style w:type="paragraph" w:customStyle="1" w:styleId="B72646D341BB21429CFB0F4BB5762E85">
    <w:name w:val="B72646D341BB21429CFB0F4BB5762E85"/>
    <w:rsid w:val="003A31B0"/>
  </w:style>
  <w:style w:type="paragraph" w:customStyle="1" w:styleId="9259DCF25B46F64F911F01FCF23BA81B">
    <w:name w:val="9259DCF25B46F64F911F01FCF23BA81B"/>
    <w:rsid w:val="003A31B0"/>
  </w:style>
  <w:style w:type="paragraph" w:customStyle="1" w:styleId="3828457AF3AB1643829AA84E2A2CBC1D">
    <w:name w:val="3828457AF3AB1643829AA84E2A2CBC1D"/>
    <w:rsid w:val="003A31B0"/>
  </w:style>
  <w:style w:type="paragraph" w:customStyle="1" w:styleId="C391F7FD2BD6D242839C49B53C8F7420">
    <w:name w:val="C391F7FD2BD6D242839C49B53C8F7420"/>
    <w:rsid w:val="003A31B0"/>
  </w:style>
  <w:style w:type="paragraph" w:customStyle="1" w:styleId="4FD2AECED70DE9429993D3926C3669F5">
    <w:name w:val="4FD2AECED70DE9429993D3926C3669F5"/>
    <w:rsid w:val="003A31B0"/>
  </w:style>
  <w:style w:type="paragraph" w:customStyle="1" w:styleId="7E0EFBC1E6E5ED4D9731017F8B5E6A80">
    <w:name w:val="7E0EFBC1E6E5ED4D9731017F8B5E6A80"/>
    <w:rsid w:val="003A31B0"/>
  </w:style>
  <w:style w:type="paragraph" w:customStyle="1" w:styleId="51546A2AEFD3564489941B23C273291F">
    <w:name w:val="51546A2AEFD3564489941B23C273291F"/>
    <w:rsid w:val="003A31B0"/>
  </w:style>
  <w:style w:type="paragraph" w:customStyle="1" w:styleId="405F57C1ED71CF4885B238698CC2A5FA">
    <w:name w:val="405F57C1ED71CF4885B238698CC2A5FA"/>
    <w:rsid w:val="003A31B0"/>
  </w:style>
  <w:style w:type="paragraph" w:customStyle="1" w:styleId="0F2424CF7CA8154D84669ADEEB6B49DF">
    <w:name w:val="0F2424CF7CA8154D84669ADEEB6B49DF"/>
    <w:rsid w:val="003A31B0"/>
  </w:style>
  <w:style w:type="paragraph" w:customStyle="1" w:styleId="29E2FFB226ED0148A4FCBC16B118DD66">
    <w:name w:val="29E2FFB226ED0148A4FCBC16B118DD66"/>
    <w:rsid w:val="003A31B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Des83</b:Tag>
    <b:SourceType>JournalArticle</b:SourceType>
    <b:Guid>{F59C757D-73E3-E64D-9FDC-83C37B2E80DF}</b:Guid>
    <b:LCID>uz-Cyrl-UZ</b:LCID>
    <b:Author>
      <b:Author>
        <b:NameList>
          <b:Person>
            <b:Last>Desoto</b:Last>
            <b:First>H.</b:First>
            <b:Middle>Y.</b:Middle>
          </b:Person>
        </b:NameList>
      </b:Author>
    </b:Author>
    <b:Title>Rev. of Songs for Jadina</b:Title>
    <b:Year>1983</b:Year>
    <b:Volume>10</b:Volume>
    <b:Pages>78-83</b:Pages>
    <b:JournalName>MELUS</b:JournalName>
    <b:Issue>4</b:Issue>
    <b:RefOrder>1</b:RefOrder>
  </b:Source>
  <b:Source>
    <b:Tag>Dem02</b:Tag>
    <b:SourceType>BookSection</b:SourceType>
    <b:Guid>{25BE6E76-71E6-854F-8E7B-261D99556F4E}</b:Guid>
    <b:LCID>uz-Cyrl-UZ</b:LCID>
    <b:Author>
      <b:Author>
        <b:NameList>
          <b:Person>
            <b:Last>Dempster</b:Last>
            <b:First>B.K.</b:First>
          </b:Person>
        </b:NameList>
      </b:Author>
      <b:Editor>
        <b:NameList>
          <b:Person>
            <b:Last>Guiyou</b:Last>
            <b:First>H.</b:First>
          </b:Person>
        </b:NameList>
      </b:Editor>
    </b:Author>
    <b:Title>Alan Chong Lau</b:Title>
    <b:Publisher>Greenwood Press</b:Publisher>
    <b:City>Westport</b:City>
    <b:Year>2002</b:Year>
    <b:BookTitle>Asian American Poets: A Bio-Biographical Critical Sourcebook</b:BookTitle>
    <b:StateProvince>Connecticut</b:StateProvince>
    <b:CountryRegion>United States of America</b:CountryRegion>
    <b:RefOrder>2</b:RefOrder>
  </b:Source>
  <b:Source>
    <b:Tag>Kan79</b:Tag>
    <b:SourceType>JournalArticle</b:SourceType>
    <b:Guid>{42C62DAC-0302-6C43-BB33-4AF687A3C0C5}</b:Guid>
    <b:LCID>uz-Cyrl-UZ</b:LCID>
    <b:Author>
      <b:Author>
        <b:NameList>
          <b:Person>
            <b:Last>Kaneko</b:Last>
            <b:First>L.</b:First>
          </b:Person>
        </b:NameList>
      </b:Author>
    </b:Author>
    <b:Title>A Journey into Place, Race, and Spirit</b:Title>
    <b:Year>1979</b:Year>
    <b:Volume>6</b:Volume>
    <b:Pages>91-95</b:Pages>
    <b:JournalName>Amerasia</b:JournalName>
    <b:Issue>2</b:Issue>
    <b:RefOrder>3</b:RefOrder>
  </b:Source>
</b:Sources>
</file>

<file path=customXml/itemProps1.xml><?xml version="1.0" encoding="utf-8"?>
<ds:datastoreItem xmlns:ds="http://schemas.openxmlformats.org/officeDocument/2006/customXml" ds:itemID="{92AAC79A-05E4-5640-821A-4D083DF23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2</Pages>
  <Words>500</Words>
  <Characters>2776</Characters>
  <Application>Microsoft Macintosh Word</Application>
  <DocSecurity>0</DocSecurity>
  <Lines>47</Lines>
  <Paragraphs>7</Paragraphs>
  <ScaleCrop>false</ScaleCrop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7</cp:revision>
  <dcterms:created xsi:type="dcterms:W3CDTF">2014-02-14T04:15:00Z</dcterms:created>
  <dcterms:modified xsi:type="dcterms:W3CDTF">2014-09-01T16:02:00Z</dcterms:modified>
</cp:coreProperties>
</file>