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4B9A32" w14:textId="77777777" w:rsidTr="00922950">
        <w:tc>
          <w:tcPr>
            <w:tcW w:w="491" w:type="dxa"/>
            <w:vMerge w:val="restart"/>
            <w:shd w:val="clear" w:color="auto" w:fill="A6A6A6" w:themeFill="background1" w:themeFillShade="A6"/>
            <w:textDirection w:val="btLr"/>
          </w:tcPr>
          <w:p w14:paraId="451E3E7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1D2768F14E4332A0273E9902799A39"/>
            </w:placeholder>
            <w:showingPlcHdr/>
            <w:dropDownList>
              <w:listItem w:displayText="Dr." w:value="Dr."/>
              <w:listItem w:displayText="Prof." w:value="Prof."/>
            </w:dropDownList>
          </w:sdtPr>
          <w:sdtEndPr/>
          <w:sdtContent>
            <w:tc>
              <w:tcPr>
                <w:tcW w:w="1259" w:type="dxa"/>
              </w:tcPr>
              <w:p w14:paraId="3450569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0FB69D3E1D74F9EA5BA9D2FD5040CB2"/>
            </w:placeholder>
            <w:text/>
          </w:sdtPr>
          <w:sdtEndPr/>
          <w:sdtContent>
            <w:tc>
              <w:tcPr>
                <w:tcW w:w="2073" w:type="dxa"/>
              </w:tcPr>
              <w:p w14:paraId="0916D180" w14:textId="77777777" w:rsidR="00B574C9" w:rsidRDefault="00A81DA2" w:rsidP="00A81DA2">
                <w:r>
                  <w:t>John</w:t>
                </w:r>
              </w:p>
            </w:tc>
          </w:sdtContent>
        </w:sdt>
        <w:sdt>
          <w:sdtPr>
            <w:alias w:val="Middle name"/>
            <w:tag w:val="authorMiddleName"/>
            <w:id w:val="-2076034781"/>
            <w:placeholder>
              <w:docPart w:val="A56504883FDA49B288C43429486E2D9A"/>
            </w:placeholder>
            <w:showingPlcHdr/>
            <w:text/>
          </w:sdtPr>
          <w:sdtEndPr/>
          <w:sdtContent>
            <w:tc>
              <w:tcPr>
                <w:tcW w:w="2551" w:type="dxa"/>
              </w:tcPr>
              <w:p w14:paraId="4B6FCB87" w14:textId="77777777" w:rsidR="00B574C9" w:rsidRDefault="00B574C9" w:rsidP="00922950">
                <w:r>
                  <w:rPr>
                    <w:rStyle w:val="PlaceholderText"/>
                  </w:rPr>
                  <w:t>[Middle name]</w:t>
                </w:r>
              </w:p>
            </w:tc>
          </w:sdtContent>
        </w:sdt>
        <w:sdt>
          <w:sdtPr>
            <w:alias w:val="Last name"/>
            <w:tag w:val="authorLastName"/>
            <w:id w:val="-1088529830"/>
            <w:placeholder>
              <w:docPart w:val="ADDDA00304A243B7BC8749958C87680B"/>
            </w:placeholder>
            <w:text/>
          </w:sdtPr>
          <w:sdtEndPr/>
          <w:sdtContent>
            <w:tc>
              <w:tcPr>
                <w:tcW w:w="2642" w:type="dxa"/>
              </w:tcPr>
              <w:p w14:paraId="1ADFE472" w14:textId="77777777" w:rsidR="00B574C9" w:rsidRDefault="003C2648" w:rsidP="003C2648">
                <w:r>
                  <w:t>Peters</w:t>
                </w:r>
              </w:p>
            </w:tc>
          </w:sdtContent>
        </w:sdt>
      </w:tr>
      <w:tr w:rsidR="00B574C9" w14:paraId="756A24C0" w14:textId="77777777" w:rsidTr="001A6A06">
        <w:trPr>
          <w:trHeight w:val="986"/>
        </w:trPr>
        <w:tc>
          <w:tcPr>
            <w:tcW w:w="491" w:type="dxa"/>
            <w:vMerge/>
            <w:shd w:val="clear" w:color="auto" w:fill="A6A6A6" w:themeFill="background1" w:themeFillShade="A6"/>
          </w:tcPr>
          <w:p w14:paraId="61672D27" w14:textId="77777777" w:rsidR="00B574C9" w:rsidRPr="001A6A06" w:rsidRDefault="00B574C9" w:rsidP="00CF1542">
            <w:pPr>
              <w:jc w:val="center"/>
              <w:rPr>
                <w:b/>
                <w:color w:val="FFFFFF" w:themeColor="background1"/>
              </w:rPr>
            </w:pPr>
          </w:p>
        </w:tc>
        <w:sdt>
          <w:sdtPr>
            <w:alias w:val="Biography"/>
            <w:tag w:val="authorBiography"/>
            <w:id w:val="938807824"/>
            <w:placeholder>
              <w:docPart w:val="01D4C36FC5B441099217A07FB7E973D8"/>
            </w:placeholder>
            <w:showingPlcHdr/>
          </w:sdtPr>
          <w:sdtEndPr/>
          <w:sdtContent>
            <w:tc>
              <w:tcPr>
                <w:tcW w:w="8525" w:type="dxa"/>
                <w:gridSpan w:val="4"/>
              </w:tcPr>
              <w:p w14:paraId="4E3C2BD3" w14:textId="77777777" w:rsidR="00B574C9" w:rsidRDefault="00B574C9" w:rsidP="00922950">
                <w:r>
                  <w:rPr>
                    <w:rStyle w:val="PlaceholderText"/>
                  </w:rPr>
                  <w:t>[Enter your biography]</w:t>
                </w:r>
              </w:p>
            </w:tc>
          </w:sdtContent>
        </w:sdt>
      </w:tr>
      <w:tr w:rsidR="00B574C9" w14:paraId="103A74D3" w14:textId="77777777" w:rsidTr="001A6A06">
        <w:trPr>
          <w:trHeight w:val="986"/>
        </w:trPr>
        <w:tc>
          <w:tcPr>
            <w:tcW w:w="491" w:type="dxa"/>
            <w:vMerge/>
            <w:shd w:val="clear" w:color="auto" w:fill="A6A6A6" w:themeFill="background1" w:themeFillShade="A6"/>
          </w:tcPr>
          <w:p w14:paraId="0410D78F" w14:textId="77777777" w:rsidR="00B574C9" w:rsidRPr="001A6A06" w:rsidRDefault="00B574C9" w:rsidP="00CF1542">
            <w:pPr>
              <w:jc w:val="center"/>
              <w:rPr>
                <w:b/>
                <w:color w:val="FFFFFF" w:themeColor="background1"/>
              </w:rPr>
            </w:pPr>
          </w:p>
        </w:tc>
        <w:sdt>
          <w:sdtPr>
            <w:alias w:val="Affiliation"/>
            <w:tag w:val="affiliation"/>
            <w:id w:val="2012937915"/>
            <w:placeholder>
              <w:docPart w:val="F430F1AE7899493C9F6AE1BD6B95D338"/>
            </w:placeholder>
            <w:text/>
          </w:sdtPr>
          <w:sdtEndPr/>
          <w:sdtContent>
            <w:tc>
              <w:tcPr>
                <w:tcW w:w="8525" w:type="dxa"/>
                <w:gridSpan w:val="4"/>
              </w:tcPr>
              <w:p w14:paraId="152A3B87" w14:textId="77777777" w:rsidR="00B574C9" w:rsidRDefault="00A81DA2" w:rsidP="00A81DA2">
                <w:r>
                  <w:t>University of North Texas</w:t>
                </w:r>
              </w:p>
            </w:tc>
          </w:sdtContent>
        </w:sdt>
      </w:tr>
    </w:tbl>
    <w:p w14:paraId="2DA080C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B56643" w14:textId="77777777" w:rsidTr="00244BB0">
        <w:tc>
          <w:tcPr>
            <w:tcW w:w="9016" w:type="dxa"/>
            <w:shd w:val="clear" w:color="auto" w:fill="A6A6A6" w:themeFill="background1" w:themeFillShade="A6"/>
            <w:tcMar>
              <w:top w:w="113" w:type="dxa"/>
              <w:bottom w:w="113" w:type="dxa"/>
            </w:tcMar>
          </w:tcPr>
          <w:p w14:paraId="0178CF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B3888B" w14:textId="77777777" w:rsidTr="003F0D73">
        <w:sdt>
          <w:sdtPr>
            <w:alias w:val="Article headword"/>
            <w:tag w:val="articleHeadword"/>
            <w:id w:val="-361440020"/>
            <w:placeholder>
              <w:docPart w:val="5E381DD52F274CFFBD9DB6E261480245"/>
            </w:placeholder>
            <w:text/>
          </w:sdtPr>
          <w:sdtEndPr/>
          <w:sdtContent>
            <w:tc>
              <w:tcPr>
                <w:tcW w:w="9016" w:type="dxa"/>
                <w:tcMar>
                  <w:top w:w="113" w:type="dxa"/>
                  <w:bottom w:w="113" w:type="dxa"/>
                </w:tcMar>
              </w:tcPr>
              <w:p w14:paraId="5420CF0A" w14:textId="77777777" w:rsidR="003F0D73" w:rsidRPr="00FB589A" w:rsidRDefault="003C2648" w:rsidP="003C2648">
                <w:r w:rsidRPr="00BA3D56">
                  <w:t>Bennett, Arnold (1867–1931)</w:t>
                </w:r>
              </w:p>
            </w:tc>
          </w:sdtContent>
        </w:sdt>
      </w:tr>
      <w:tr w:rsidR="00464699" w14:paraId="105AE58E" w14:textId="77777777" w:rsidTr="007821B0">
        <w:sdt>
          <w:sdtPr>
            <w:alias w:val="Variant headwords"/>
            <w:tag w:val="variantHeadwords"/>
            <w:id w:val="173464402"/>
            <w:placeholder>
              <w:docPart w:val="A69C0017635E40E6B60E5DC57BEAF0D9"/>
            </w:placeholder>
            <w:showingPlcHdr/>
          </w:sdtPr>
          <w:sdtEndPr/>
          <w:sdtContent>
            <w:tc>
              <w:tcPr>
                <w:tcW w:w="9016" w:type="dxa"/>
                <w:tcMar>
                  <w:top w:w="113" w:type="dxa"/>
                  <w:bottom w:w="113" w:type="dxa"/>
                </w:tcMar>
              </w:tcPr>
              <w:p w14:paraId="4789E67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B8A9B6" w14:textId="77777777" w:rsidTr="003F0D73">
        <w:sdt>
          <w:sdtPr>
            <w:alias w:val="Abstract"/>
            <w:tag w:val="abstract"/>
            <w:id w:val="-635871867"/>
            <w:placeholder>
              <w:docPart w:val="AF56D18B4C9C4A25A0BDF38D16837FCC"/>
            </w:placeholder>
            <w:showingPlcHdr/>
          </w:sdtPr>
          <w:sdtEndPr/>
          <w:sdtContent>
            <w:tc>
              <w:tcPr>
                <w:tcW w:w="9016" w:type="dxa"/>
                <w:tcMar>
                  <w:top w:w="113" w:type="dxa"/>
                  <w:bottom w:w="113" w:type="dxa"/>
                </w:tcMar>
              </w:tcPr>
              <w:p w14:paraId="0A25444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B563CAA" w14:textId="77777777" w:rsidTr="003F0D73">
        <w:sdt>
          <w:sdtPr>
            <w:alias w:val="Article text"/>
            <w:tag w:val="articleText"/>
            <w:id w:val="634067588"/>
            <w:placeholder>
              <w:docPart w:val="BD60787840944D6281E54147CF4AEE0E"/>
            </w:placeholder>
          </w:sdtPr>
          <w:sdtEndPr/>
          <w:sdtContent>
            <w:tc>
              <w:tcPr>
                <w:tcW w:w="9016" w:type="dxa"/>
                <w:tcMar>
                  <w:top w:w="113" w:type="dxa"/>
                  <w:bottom w:w="113" w:type="dxa"/>
                </w:tcMar>
              </w:tcPr>
              <w:p w14:paraId="11539020" w14:textId="77777777" w:rsidR="003C2648" w:rsidRDefault="003C2648" w:rsidP="003C2648">
                <w:r>
                  <w:t>A prolific and popular author, English writer Arnold Bennett was one of the most important Realist/Naturalist writers of the early twentieth century. Strongly influenced by George Moore, Bennett made valuable contributions to this literary tradition, achieving distinction alongside contemporaries H. G. Wells and John Galsworthy.</w:t>
                </w:r>
              </w:p>
              <w:p w14:paraId="4DCCC968" w14:textId="77777777" w:rsidR="002E2EF7" w:rsidRDefault="002E2EF7" w:rsidP="003C2648"/>
              <w:p w14:paraId="445773F2" w14:textId="77777777" w:rsidR="003C2648" w:rsidRDefault="003C2648" w:rsidP="003C2648">
                <w:r>
                  <w:t xml:space="preserve">Enoch Arnold Bennett was born in </w:t>
                </w:r>
                <w:proofErr w:type="spellStart"/>
                <w:r>
                  <w:t>Burslem</w:t>
                </w:r>
                <w:proofErr w:type="spellEnd"/>
                <w:r>
                  <w:t xml:space="preserve">, Staffordshire in 1867. Bennett showed promise as a student, but at sixteen left school to work in his father’s law office and then later as a clerk in a London law office. In 1893, Bennett left his job to become assistant editor of the journal </w:t>
                </w:r>
                <w:r>
                  <w:rPr>
                    <w:i/>
                  </w:rPr>
                  <w:t>Woman</w:t>
                </w:r>
                <w:r>
                  <w:t xml:space="preserve">, later becoming editor-in-chief. He had been writing occasional pieces for the </w:t>
                </w:r>
                <w:r>
                  <w:rPr>
                    <w:i/>
                  </w:rPr>
                  <w:t>Staffordshire Sentinel</w:t>
                </w:r>
                <w:r>
                  <w:t xml:space="preserve"> for several years before he published his first story, </w:t>
                </w:r>
                <w:r w:rsidR="00A81DA2">
                  <w:t>‘</w:t>
                </w:r>
                <w:r>
                  <w:t>A Letter Home</w:t>
                </w:r>
                <w:r w:rsidR="00A81DA2">
                  <w:t>’</w:t>
                </w:r>
                <w:r>
                  <w:t xml:space="preserve"> (1895), in </w:t>
                </w:r>
                <w:r w:rsidRPr="00EF0CC2">
                  <w:rPr>
                    <w:i/>
                  </w:rPr>
                  <w:t>The</w:t>
                </w:r>
                <w:r>
                  <w:t xml:space="preserve"> </w:t>
                </w:r>
                <w:r>
                  <w:rPr>
                    <w:i/>
                  </w:rPr>
                  <w:t>Yellow Book</w:t>
                </w:r>
                <w:r>
                  <w:t xml:space="preserve">. His first novel, </w:t>
                </w:r>
                <w:r>
                  <w:rPr>
                    <w:i/>
                  </w:rPr>
                  <w:t xml:space="preserve">A Man from the North, </w:t>
                </w:r>
                <w:r>
                  <w:t>appeared</w:t>
                </w:r>
                <w:r>
                  <w:rPr>
                    <w:i/>
                  </w:rPr>
                  <w:t xml:space="preserve"> </w:t>
                </w:r>
                <w:r>
                  <w:t xml:space="preserve">in 1898. </w:t>
                </w:r>
                <w:proofErr w:type="spellStart"/>
                <w:r>
                  <w:t>Modeled</w:t>
                </w:r>
                <w:proofErr w:type="spellEnd"/>
                <w:r>
                  <w:t xml:space="preserve"> after the fiction of George Moore, it tells the story of a man from the pottery district of Bennett’s youth who tries to acclimate to a life as a clerk in London. Emboldened by his initial literary success, in 1900 Bennett gave up his position with </w:t>
                </w:r>
                <w:r>
                  <w:rPr>
                    <w:i/>
                  </w:rPr>
                  <w:t>Woman</w:t>
                </w:r>
                <w:r>
                  <w:t xml:space="preserve"> to become a full-time writer. </w:t>
                </w:r>
              </w:p>
              <w:p w14:paraId="6A07EA98" w14:textId="77777777" w:rsidR="002E2EF7" w:rsidRDefault="002E2EF7" w:rsidP="003C2648"/>
              <w:p w14:paraId="4CBFC7B2" w14:textId="77777777" w:rsidR="003C2648" w:rsidRDefault="003C2648" w:rsidP="003C2648">
                <w:r>
                  <w:t xml:space="preserve">Like </w:t>
                </w:r>
                <w:r>
                  <w:rPr>
                    <w:i/>
                  </w:rPr>
                  <w:t xml:space="preserve">A Man from the North, Anna of the Five Towns </w:t>
                </w:r>
                <w:r w:rsidRPr="00690647">
                  <w:t>(1902)</w:t>
                </w:r>
                <w:r>
                  <w:t xml:space="preserve"> is set in the pottery district of Bennett’s youth. The novel considers Anna </w:t>
                </w:r>
                <w:proofErr w:type="spellStart"/>
                <w:r>
                  <w:t>Tellwright</w:t>
                </w:r>
                <w:proofErr w:type="spellEnd"/>
                <w:r>
                  <w:t xml:space="preserve"> and her socially restrictive life. </w:t>
                </w:r>
                <w:r>
                  <w:rPr>
                    <w:i/>
                  </w:rPr>
                  <w:t>The Old Wives’ Tale</w:t>
                </w:r>
                <w:r>
                  <w:t xml:space="preserve"> (1908) focuses on sisters Constance and Sophia Baines and the changes resulting from the </w:t>
                </w:r>
                <w:r w:rsidR="00A81DA2">
                  <w:t>passing</w:t>
                </w:r>
                <w:r>
                  <w:t xml:space="preserve"> of time in their lives, emphasizing the absurdities of life. </w:t>
                </w:r>
                <w:proofErr w:type="spellStart"/>
                <w:r>
                  <w:rPr>
                    <w:i/>
                  </w:rPr>
                  <w:t>Clayhanger</w:t>
                </w:r>
                <w:proofErr w:type="spellEnd"/>
                <w:r>
                  <w:rPr>
                    <w:i/>
                  </w:rPr>
                  <w:t xml:space="preserve"> </w:t>
                </w:r>
                <w:r w:rsidRPr="00925378">
                  <w:t>(1910)</w:t>
                </w:r>
                <w:r>
                  <w:t xml:space="preserve"> is the first of the </w:t>
                </w:r>
                <w:proofErr w:type="spellStart"/>
                <w:r>
                  <w:rPr>
                    <w:i/>
                  </w:rPr>
                  <w:t>Clayhanger</w:t>
                </w:r>
                <w:proofErr w:type="spellEnd"/>
                <w:r>
                  <w:t xml:space="preserve"> trilogy (</w:t>
                </w:r>
                <w:r>
                  <w:rPr>
                    <w:i/>
                  </w:rPr>
                  <w:t xml:space="preserve">Hilda </w:t>
                </w:r>
                <w:proofErr w:type="spellStart"/>
                <w:r>
                  <w:rPr>
                    <w:i/>
                  </w:rPr>
                  <w:t>Lessways</w:t>
                </w:r>
                <w:proofErr w:type="spellEnd"/>
                <w:r>
                  <w:t xml:space="preserve"> (1911) and </w:t>
                </w:r>
                <w:r>
                  <w:rPr>
                    <w:i/>
                  </w:rPr>
                  <w:t>These Twain</w:t>
                </w:r>
                <w:r>
                  <w:t xml:space="preserve"> (1915) being the other volumes) and chronicles the provincial life of Edwin </w:t>
                </w:r>
                <w:proofErr w:type="spellStart"/>
                <w:r>
                  <w:t>Clayhanger</w:t>
                </w:r>
                <w:proofErr w:type="spellEnd"/>
                <w:r>
                  <w:t xml:space="preserve">. </w:t>
                </w:r>
                <w:r>
                  <w:rPr>
                    <w:i/>
                  </w:rPr>
                  <w:t xml:space="preserve">Hilda </w:t>
                </w:r>
                <w:proofErr w:type="spellStart"/>
                <w:r>
                  <w:rPr>
                    <w:i/>
                  </w:rPr>
                  <w:t>Lessways</w:t>
                </w:r>
                <w:proofErr w:type="spellEnd"/>
                <w:r>
                  <w:t xml:space="preserve"> follows Hilda’s journey through life, befo</w:t>
                </w:r>
                <w:r w:rsidR="00A81DA2">
                  <w:t xml:space="preserve">re and after she marries Edwin. </w:t>
                </w:r>
                <w:r>
                  <w:rPr>
                    <w:i/>
                  </w:rPr>
                  <w:t>These Twain</w:t>
                </w:r>
                <w:r>
                  <w:t xml:space="preserve"> then investigates the ebb and flow of Edwin and Hilda’s relationship. </w:t>
                </w:r>
                <w:proofErr w:type="spellStart"/>
                <w:r>
                  <w:rPr>
                    <w:i/>
                  </w:rPr>
                  <w:t>Riceyman</w:t>
                </w:r>
                <w:proofErr w:type="spellEnd"/>
                <w:r>
                  <w:rPr>
                    <w:i/>
                  </w:rPr>
                  <w:t xml:space="preserve"> Steps </w:t>
                </w:r>
                <w:r w:rsidRPr="00925378">
                  <w:t>(1923)</w:t>
                </w:r>
                <w:r>
                  <w:rPr>
                    <w:i/>
                  </w:rPr>
                  <w:t xml:space="preserve"> </w:t>
                </w:r>
                <w:r>
                  <w:t xml:space="preserve">is the novel of a miser whose stinginess ultimately causes the deaths of both him and his wife. After </w:t>
                </w:r>
                <w:proofErr w:type="spellStart"/>
                <w:r>
                  <w:rPr>
                    <w:i/>
                  </w:rPr>
                  <w:t>Riceyman</w:t>
                </w:r>
                <w:proofErr w:type="spellEnd"/>
                <w:r>
                  <w:rPr>
                    <w:i/>
                  </w:rPr>
                  <w:t xml:space="preserve"> Steps</w:t>
                </w:r>
                <w:r>
                  <w:t xml:space="preserve">, Bennett continued to produce a steady stream of books, most notably </w:t>
                </w:r>
                <w:r>
                  <w:rPr>
                    <w:i/>
                  </w:rPr>
                  <w:t xml:space="preserve">Lord </w:t>
                </w:r>
                <w:proofErr w:type="spellStart"/>
                <w:r>
                  <w:rPr>
                    <w:i/>
                  </w:rPr>
                  <w:t>Raingo</w:t>
                </w:r>
                <w:proofErr w:type="spellEnd"/>
                <w:r>
                  <w:t xml:space="preserve"> (1926) and </w:t>
                </w:r>
                <w:r>
                  <w:rPr>
                    <w:i/>
                  </w:rPr>
                  <w:t>Imperial Palace</w:t>
                </w:r>
                <w:r>
                  <w:t xml:space="preserve"> (1930). After a trip to Paris, where Bennett ill-advisedly drank tap water, he contracted typhoid and died on March 27, 1931. As a pubic tribute, the streets near his apartment were strewn with straw to lessen the noise for the dying man.</w:t>
                </w:r>
              </w:p>
              <w:p w14:paraId="745CE8E1" w14:textId="77777777" w:rsidR="002E2EF7" w:rsidRDefault="002E2EF7" w:rsidP="003C2648"/>
              <w:p w14:paraId="2B5EEB30" w14:textId="77777777" w:rsidR="003C2648" w:rsidRDefault="003C2648" w:rsidP="00A81DA2">
                <w:bookmarkStart w:id="0" w:name="h.gjdgxs" w:colFirst="0" w:colLast="0"/>
                <w:bookmarkEnd w:id="0"/>
                <w:r>
                  <w:t xml:space="preserve">Along with his serious fiction, Bennett produced plays, popular fiction, and popular journalism, becoming quite wealthy in the process. Bennett’s popularity, however, was double-edged. It brought him fame and fortune, but some detractors, such as Ezra Pound and Virginia Woolf, were strongly critical of Bennett’s literary choices and viewed his popularity as pandering to the public. </w:t>
                </w:r>
                <w:r>
                  <w:lastRenderedPageBreak/>
                  <w:t>Bennett’s literary prominence has been overshadowed by the High Modernism of Eliot, Woolf, Conrad, Joyce, and others, but among the realist/naturalists he yet holds a prominent place.</w:t>
                </w:r>
              </w:p>
              <w:p w14:paraId="73715631" w14:textId="77777777" w:rsidR="003C2648" w:rsidRDefault="003C2648" w:rsidP="00A81DA2"/>
              <w:p w14:paraId="5E049A1F" w14:textId="7E41CB79" w:rsidR="00A81DA2" w:rsidRPr="00A81DA2" w:rsidRDefault="00A56F2B" w:rsidP="00BA3D56">
                <w:pPr>
                  <w:pStyle w:val="Heading1"/>
                  <w:outlineLvl w:val="0"/>
                </w:pPr>
                <w:r>
                  <w:t>Selected List of</w:t>
                </w:r>
                <w:r w:rsidR="003C2648" w:rsidRPr="00A81DA2">
                  <w:t xml:space="preserve"> Works</w:t>
                </w:r>
                <w:r w:rsidR="00A81DA2" w:rsidRPr="00A56F2B">
                  <w:t>:</w:t>
                </w:r>
                <w:r w:rsidR="003C2648" w:rsidRPr="00A81DA2">
                  <w:t xml:space="preserve"> </w:t>
                </w:r>
              </w:p>
              <w:p w14:paraId="71998F12" w14:textId="77777777" w:rsidR="00A81DA2" w:rsidRPr="00A81DA2" w:rsidRDefault="003C2648" w:rsidP="00BA3D56">
                <w:r>
                  <w:rPr>
                    <w:i/>
                  </w:rPr>
                  <w:t xml:space="preserve">Anna of the Five Towns </w:t>
                </w:r>
                <w:r>
                  <w:t>(1902)</w:t>
                </w:r>
              </w:p>
              <w:p w14:paraId="2B129063" w14:textId="77777777" w:rsidR="00A81DA2" w:rsidRPr="00A81DA2" w:rsidRDefault="003C2648" w:rsidP="00BA3D56">
                <w:r>
                  <w:rPr>
                    <w:i/>
                  </w:rPr>
                  <w:t xml:space="preserve">The Old Wives’ Tale </w:t>
                </w:r>
                <w:r>
                  <w:t>(1908)</w:t>
                </w:r>
              </w:p>
              <w:p w14:paraId="023A00B5" w14:textId="77777777" w:rsidR="00A81DA2" w:rsidRPr="00A81DA2" w:rsidRDefault="003C2648" w:rsidP="00BA3D56">
                <w:proofErr w:type="spellStart"/>
                <w:r>
                  <w:rPr>
                    <w:i/>
                  </w:rPr>
                  <w:t>Clayhanger</w:t>
                </w:r>
                <w:proofErr w:type="spellEnd"/>
                <w:r>
                  <w:rPr>
                    <w:i/>
                  </w:rPr>
                  <w:t xml:space="preserve"> </w:t>
                </w:r>
                <w:r>
                  <w:t>(1910)</w:t>
                </w:r>
                <w:bookmarkStart w:id="1" w:name="_GoBack"/>
                <w:bookmarkEnd w:id="1"/>
              </w:p>
              <w:p w14:paraId="0639D1F6" w14:textId="77777777" w:rsidR="00A81DA2" w:rsidRPr="00A81DA2" w:rsidRDefault="003C2648" w:rsidP="00BA3D56">
                <w:r>
                  <w:rPr>
                    <w:i/>
                  </w:rPr>
                  <w:t xml:space="preserve">Hilda </w:t>
                </w:r>
                <w:proofErr w:type="spellStart"/>
                <w:r>
                  <w:rPr>
                    <w:i/>
                  </w:rPr>
                  <w:t>Lessways</w:t>
                </w:r>
                <w:proofErr w:type="spellEnd"/>
                <w:r>
                  <w:rPr>
                    <w:i/>
                  </w:rPr>
                  <w:t xml:space="preserve"> </w:t>
                </w:r>
                <w:r>
                  <w:t>(1911)</w:t>
                </w:r>
              </w:p>
              <w:p w14:paraId="7338724E" w14:textId="77777777" w:rsidR="00A81DA2" w:rsidRPr="00A81DA2" w:rsidRDefault="003C2648" w:rsidP="00BA3D56">
                <w:r>
                  <w:rPr>
                    <w:i/>
                  </w:rPr>
                  <w:t xml:space="preserve">These Twain </w:t>
                </w:r>
                <w:r>
                  <w:t>(1915)</w:t>
                </w:r>
              </w:p>
              <w:p w14:paraId="5786040D" w14:textId="77777777" w:rsidR="003F0D73" w:rsidRDefault="003C2648" w:rsidP="00BA3D56">
                <w:proofErr w:type="spellStart"/>
                <w:r>
                  <w:rPr>
                    <w:i/>
                  </w:rPr>
                  <w:t>Riceyman</w:t>
                </w:r>
                <w:proofErr w:type="spellEnd"/>
                <w:r>
                  <w:rPr>
                    <w:i/>
                  </w:rPr>
                  <w:t xml:space="preserve"> Steps </w:t>
                </w:r>
                <w:r>
                  <w:t>(1923)</w:t>
                </w:r>
              </w:p>
            </w:tc>
          </w:sdtContent>
        </w:sdt>
      </w:tr>
      <w:tr w:rsidR="003235A7" w14:paraId="7C7CB3DE" w14:textId="77777777" w:rsidTr="003235A7">
        <w:tc>
          <w:tcPr>
            <w:tcW w:w="9016" w:type="dxa"/>
          </w:tcPr>
          <w:p w14:paraId="46622CB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DE83D91F82E4C48A26B75F74CAC80B0"/>
              </w:placeholder>
              <w:showingPlcHdr/>
            </w:sdtPr>
            <w:sdtEndPr/>
            <w:sdtContent>
              <w:p w14:paraId="3F5A0B9F"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570D351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CA9A3" w14:textId="77777777" w:rsidR="00237218" w:rsidRDefault="00237218" w:rsidP="007A0D55">
      <w:pPr>
        <w:spacing w:after="0" w:line="240" w:lineRule="auto"/>
      </w:pPr>
      <w:r>
        <w:separator/>
      </w:r>
    </w:p>
  </w:endnote>
  <w:endnote w:type="continuationSeparator" w:id="0">
    <w:p w14:paraId="47E713D2" w14:textId="77777777" w:rsidR="00237218" w:rsidRDefault="002372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9E342" w14:textId="77777777" w:rsidR="00237218" w:rsidRDefault="00237218" w:rsidP="007A0D55">
      <w:pPr>
        <w:spacing w:after="0" w:line="240" w:lineRule="auto"/>
      </w:pPr>
      <w:r>
        <w:separator/>
      </w:r>
    </w:p>
  </w:footnote>
  <w:footnote w:type="continuationSeparator" w:id="0">
    <w:p w14:paraId="2D07331C" w14:textId="77777777" w:rsidR="00237218" w:rsidRDefault="0023721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DE36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6696FD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64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218"/>
    <w:rsid w:val="00244BB0"/>
    <w:rsid w:val="002A0A0D"/>
    <w:rsid w:val="002B0B37"/>
    <w:rsid w:val="002E2EF7"/>
    <w:rsid w:val="0030662D"/>
    <w:rsid w:val="003235A7"/>
    <w:rsid w:val="003677B6"/>
    <w:rsid w:val="003C2648"/>
    <w:rsid w:val="003D3579"/>
    <w:rsid w:val="003E2795"/>
    <w:rsid w:val="003F0D73"/>
    <w:rsid w:val="00462DBE"/>
    <w:rsid w:val="00464699"/>
    <w:rsid w:val="00483379"/>
    <w:rsid w:val="00487BC5"/>
    <w:rsid w:val="00496888"/>
    <w:rsid w:val="004A3F2F"/>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6F2B"/>
    <w:rsid w:val="00A76FD9"/>
    <w:rsid w:val="00A81DA2"/>
    <w:rsid w:val="00AB436D"/>
    <w:rsid w:val="00AD2F24"/>
    <w:rsid w:val="00AD4844"/>
    <w:rsid w:val="00B219AE"/>
    <w:rsid w:val="00B33145"/>
    <w:rsid w:val="00B574C9"/>
    <w:rsid w:val="00BA3D56"/>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1E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64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6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1D2768F14E4332A0273E9902799A39"/>
        <w:category>
          <w:name w:val="General"/>
          <w:gallery w:val="placeholder"/>
        </w:category>
        <w:types>
          <w:type w:val="bbPlcHdr"/>
        </w:types>
        <w:behaviors>
          <w:behavior w:val="content"/>
        </w:behaviors>
        <w:guid w:val="{02398261-1E8A-46AD-BCA8-2B9EFEE37161}"/>
      </w:docPartPr>
      <w:docPartBody>
        <w:p w:rsidR="00946742" w:rsidRDefault="000159A1">
          <w:pPr>
            <w:pStyle w:val="0F1D2768F14E4332A0273E9902799A39"/>
          </w:pPr>
          <w:r w:rsidRPr="00CC586D">
            <w:rPr>
              <w:rStyle w:val="PlaceholderText"/>
              <w:b/>
              <w:color w:val="FFFFFF" w:themeColor="background1"/>
            </w:rPr>
            <w:t>[Salutation]</w:t>
          </w:r>
        </w:p>
      </w:docPartBody>
    </w:docPart>
    <w:docPart>
      <w:docPartPr>
        <w:name w:val="E0FB69D3E1D74F9EA5BA9D2FD5040CB2"/>
        <w:category>
          <w:name w:val="General"/>
          <w:gallery w:val="placeholder"/>
        </w:category>
        <w:types>
          <w:type w:val="bbPlcHdr"/>
        </w:types>
        <w:behaviors>
          <w:behavior w:val="content"/>
        </w:behaviors>
        <w:guid w:val="{B955CCBD-D57E-4934-8789-255B69D25D5B}"/>
      </w:docPartPr>
      <w:docPartBody>
        <w:p w:rsidR="00946742" w:rsidRDefault="000159A1">
          <w:pPr>
            <w:pStyle w:val="E0FB69D3E1D74F9EA5BA9D2FD5040CB2"/>
          </w:pPr>
          <w:r>
            <w:rPr>
              <w:rStyle w:val="PlaceholderText"/>
            </w:rPr>
            <w:t>[First name]</w:t>
          </w:r>
        </w:p>
      </w:docPartBody>
    </w:docPart>
    <w:docPart>
      <w:docPartPr>
        <w:name w:val="A56504883FDA49B288C43429486E2D9A"/>
        <w:category>
          <w:name w:val="General"/>
          <w:gallery w:val="placeholder"/>
        </w:category>
        <w:types>
          <w:type w:val="bbPlcHdr"/>
        </w:types>
        <w:behaviors>
          <w:behavior w:val="content"/>
        </w:behaviors>
        <w:guid w:val="{CFCF6ACE-244B-4121-BF1E-64FB37B8BDFF}"/>
      </w:docPartPr>
      <w:docPartBody>
        <w:p w:rsidR="00946742" w:rsidRDefault="000159A1">
          <w:pPr>
            <w:pStyle w:val="A56504883FDA49B288C43429486E2D9A"/>
          </w:pPr>
          <w:r>
            <w:rPr>
              <w:rStyle w:val="PlaceholderText"/>
            </w:rPr>
            <w:t>[Middle name]</w:t>
          </w:r>
        </w:p>
      </w:docPartBody>
    </w:docPart>
    <w:docPart>
      <w:docPartPr>
        <w:name w:val="ADDDA00304A243B7BC8749958C87680B"/>
        <w:category>
          <w:name w:val="General"/>
          <w:gallery w:val="placeholder"/>
        </w:category>
        <w:types>
          <w:type w:val="bbPlcHdr"/>
        </w:types>
        <w:behaviors>
          <w:behavior w:val="content"/>
        </w:behaviors>
        <w:guid w:val="{EE2C5F9B-EE21-4BFB-AE0E-BE050B29A210}"/>
      </w:docPartPr>
      <w:docPartBody>
        <w:p w:rsidR="00946742" w:rsidRDefault="000159A1">
          <w:pPr>
            <w:pStyle w:val="ADDDA00304A243B7BC8749958C87680B"/>
          </w:pPr>
          <w:r>
            <w:rPr>
              <w:rStyle w:val="PlaceholderText"/>
            </w:rPr>
            <w:t>[Last name]</w:t>
          </w:r>
        </w:p>
      </w:docPartBody>
    </w:docPart>
    <w:docPart>
      <w:docPartPr>
        <w:name w:val="01D4C36FC5B441099217A07FB7E973D8"/>
        <w:category>
          <w:name w:val="General"/>
          <w:gallery w:val="placeholder"/>
        </w:category>
        <w:types>
          <w:type w:val="bbPlcHdr"/>
        </w:types>
        <w:behaviors>
          <w:behavior w:val="content"/>
        </w:behaviors>
        <w:guid w:val="{1D24C065-9F8A-4C71-A4DD-82CDFF35CA8F}"/>
      </w:docPartPr>
      <w:docPartBody>
        <w:p w:rsidR="00946742" w:rsidRDefault="000159A1">
          <w:pPr>
            <w:pStyle w:val="01D4C36FC5B441099217A07FB7E973D8"/>
          </w:pPr>
          <w:r>
            <w:rPr>
              <w:rStyle w:val="PlaceholderText"/>
            </w:rPr>
            <w:t>[Enter your biography]</w:t>
          </w:r>
        </w:p>
      </w:docPartBody>
    </w:docPart>
    <w:docPart>
      <w:docPartPr>
        <w:name w:val="F430F1AE7899493C9F6AE1BD6B95D338"/>
        <w:category>
          <w:name w:val="General"/>
          <w:gallery w:val="placeholder"/>
        </w:category>
        <w:types>
          <w:type w:val="bbPlcHdr"/>
        </w:types>
        <w:behaviors>
          <w:behavior w:val="content"/>
        </w:behaviors>
        <w:guid w:val="{48FF0A14-30DE-44A8-9155-F492156CCC1E}"/>
      </w:docPartPr>
      <w:docPartBody>
        <w:p w:rsidR="00946742" w:rsidRDefault="000159A1">
          <w:pPr>
            <w:pStyle w:val="F430F1AE7899493C9F6AE1BD6B95D338"/>
          </w:pPr>
          <w:r>
            <w:rPr>
              <w:rStyle w:val="PlaceholderText"/>
            </w:rPr>
            <w:t>[Enter the institution with which you are affiliated]</w:t>
          </w:r>
        </w:p>
      </w:docPartBody>
    </w:docPart>
    <w:docPart>
      <w:docPartPr>
        <w:name w:val="5E381DD52F274CFFBD9DB6E261480245"/>
        <w:category>
          <w:name w:val="General"/>
          <w:gallery w:val="placeholder"/>
        </w:category>
        <w:types>
          <w:type w:val="bbPlcHdr"/>
        </w:types>
        <w:behaviors>
          <w:behavior w:val="content"/>
        </w:behaviors>
        <w:guid w:val="{F5302E96-26D9-4006-81AD-407DAAE586A9}"/>
      </w:docPartPr>
      <w:docPartBody>
        <w:p w:rsidR="00946742" w:rsidRDefault="000159A1">
          <w:pPr>
            <w:pStyle w:val="5E381DD52F274CFFBD9DB6E261480245"/>
          </w:pPr>
          <w:r w:rsidRPr="00EF74F7">
            <w:rPr>
              <w:b/>
              <w:color w:val="808080" w:themeColor="background1" w:themeShade="80"/>
            </w:rPr>
            <w:t>[Enter the headword for your article]</w:t>
          </w:r>
        </w:p>
      </w:docPartBody>
    </w:docPart>
    <w:docPart>
      <w:docPartPr>
        <w:name w:val="A69C0017635E40E6B60E5DC57BEAF0D9"/>
        <w:category>
          <w:name w:val="General"/>
          <w:gallery w:val="placeholder"/>
        </w:category>
        <w:types>
          <w:type w:val="bbPlcHdr"/>
        </w:types>
        <w:behaviors>
          <w:behavior w:val="content"/>
        </w:behaviors>
        <w:guid w:val="{2BBFFA90-F0E6-4126-8F94-045782D80272}"/>
      </w:docPartPr>
      <w:docPartBody>
        <w:p w:rsidR="00946742" w:rsidRDefault="000159A1">
          <w:pPr>
            <w:pStyle w:val="A69C0017635E40E6B60E5DC57BEAF0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56D18B4C9C4A25A0BDF38D16837FCC"/>
        <w:category>
          <w:name w:val="General"/>
          <w:gallery w:val="placeholder"/>
        </w:category>
        <w:types>
          <w:type w:val="bbPlcHdr"/>
        </w:types>
        <w:behaviors>
          <w:behavior w:val="content"/>
        </w:behaviors>
        <w:guid w:val="{E82BF58D-8320-4B63-BA88-AC4A2E893BDA}"/>
      </w:docPartPr>
      <w:docPartBody>
        <w:p w:rsidR="00946742" w:rsidRDefault="000159A1">
          <w:pPr>
            <w:pStyle w:val="AF56D18B4C9C4A25A0BDF38D16837F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D60787840944D6281E54147CF4AEE0E"/>
        <w:category>
          <w:name w:val="General"/>
          <w:gallery w:val="placeholder"/>
        </w:category>
        <w:types>
          <w:type w:val="bbPlcHdr"/>
        </w:types>
        <w:behaviors>
          <w:behavior w:val="content"/>
        </w:behaviors>
        <w:guid w:val="{B4E6D7E3-010D-4B10-846F-4954B4F83707}"/>
      </w:docPartPr>
      <w:docPartBody>
        <w:p w:rsidR="00946742" w:rsidRDefault="000159A1">
          <w:pPr>
            <w:pStyle w:val="BD60787840944D6281E54147CF4AEE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E83D91F82E4C48A26B75F74CAC80B0"/>
        <w:category>
          <w:name w:val="General"/>
          <w:gallery w:val="placeholder"/>
        </w:category>
        <w:types>
          <w:type w:val="bbPlcHdr"/>
        </w:types>
        <w:behaviors>
          <w:behavior w:val="content"/>
        </w:behaviors>
        <w:guid w:val="{EEB9B4FF-C315-4237-B217-B195979A0B20}"/>
      </w:docPartPr>
      <w:docPartBody>
        <w:p w:rsidR="00946742" w:rsidRDefault="000159A1">
          <w:pPr>
            <w:pStyle w:val="4DE83D91F82E4C48A26B75F74CAC80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9A1"/>
    <w:rsid w:val="000159A1"/>
    <w:rsid w:val="0094674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1D2768F14E4332A0273E9902799A39">
    <w:name w:val="0F1D2768F14E4332A0273E9902799A39"/>
  </w:style>
  <w:style w:type="paragraph" w:customStyle="1" w:styleId="E0FB69D3E1D74F9EA5BA9D2FD5040CB2">
    <w:name w:val="E0FB69D3E1D74F9EA5BA9D2FD5040CB2"/>
  </w:style>
  <w:style w:type="paragraph" w:customStyle="1" w:styleId="A56504883FDA49B288C43429486E2D9A">
    <w:name w:val="A56504883FDA49B288C43429486E2D9A"/>
  </w:style>
  <w:style w:type="paragraph" w:customStyle="1" w:styleId="ADDDA00304A243B7BC8749958C87680B">
    <w:name w:val="ADDDA00304A243B7BC8749958C87680B"/>
  </w:style>
  <w:style w:type="paragraph" w:customStyle="1" w:styleId="01D4C36FC5B441099217A07FB7E973D8">
    <w:name w:val="01D4C36FC5B441099217A07FB7E973D8"/>
  </w:style>
  <w:style w:type="paragraph" w:customStyle="1" w:styleId="F430F1AE7899493C9F6AE1BD6B95D338">
    <w:name w:val="F430F1AE7899493C9F6AE1BD6B95D338"/>
  </w:style>
  <w:style w:type="paragraph" w:customStyle="1" w:styleId="5E381DD52F274CFFBD9DB6E261480245">
    <w:name w:val="5E381DD52F274CFFBD9DB6E261480245"/>
  </w:style>
  <w:style w:type="paragraph" w:customStyle="1" w:styleId="A69C0017635E40E6B60E5DC57BEAF0D9">
    <w:name w:val="A69C0017635E40E6B60E5DC57BEAF0D9"/>
  </w:style>
  <w:style w:type="paragraph" w:customStyle="1" w:styleId="AF56D18B4C9C4A25A0BDF38D16837FCC">
    <w:name w:val="AF56D18B4C9C4A25A0BDF38D16837FCC"/>
  </w:style>
  <w:style w:type="paragraph" w:customStyle="1" w:styleId="BD60787840944D6281E54147CF4AEE0E">
    <w:name w:val="BD60787840944D6281E54147CF4AEE0E"/>
  </w:style>
  <w:style w:type="paragraph" w:customStyle="1" w:styleId="4DE83D91F82E4C48A26B75F74CAC80B0">
    <w:name w:val="4DE83D91F82E4C48A26B75F74CAC80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1D2768F14E4332A0273E9902799A39">
    <w:name w:val="0F1D2768F14E4332A0273E9902799A39"/>
  </w:style>
  <w:style w:type="paragraph" w:customStyle="1" w:styleId="E0FB69D3E1D74F9EA5BA9D2FD5040CB2">
    <w:name w:val="E0FB69D3E1D74F9EA5BA9D2FD5040CB2"/>
  </w:style>
  <w:style w:type="paragraph" w:customStyle="1" w:styleId="A56504883FDA49B288C43429486E2D9A">
    <w:name w:val="A56504883FDA49B288C43429486E2D9A"/>
  </w:style>
  <w:style w:type="paragraph" w:customStyle="1" w:styleId="ADDDA00304A243B7BC8749958C87680B">
    <w:name w:val="ADDDA00304A243B7BC8749958C87680B"/>
  </w:style>
  <w:style w:type="paragraph" w:customStyle="1" w:styleId="01D4C36FC5B441099217A07FB7E973D8">
    <w:name w:val="01D4C36FC5B441099217A07FB7E973D8"/>
  </w:style>
  <w:style w:type="paragraph" w:customStyle="1" w:styleId="F430F1AE7899493C9F6AE1BD6B95D338">
    <w:name w:val="F430F1AE7899493C9F6AE1BD6B95D338"/>
  </w:style>
  <w:style w:type="paragraph" w:customStyle="1" w:styleId="5E381DD52F274CFFBD9DB6E261480245">
    <w:name w:val="5E381DD52F274CFFBD9DB6E261480245"/>
  </w:style>
  <w:style w:type="paragraph" w:customStyle="1" w:styleId="A69C0017635E40E6B60E5DC57BEAF0D9">
    <w:name w:val="A69C0017635E40E6B60E5DC57BEAF0D9"/>
  </w:style>
  <w:style w:type="paragraph" w:customStyle="1" w:styleId="AF56D18B4C9C4A25A0BDF38D16837FCC">
    <w:name w:val="AF56D18B4C9C4A25A0BDF38D16837FCC"/>
  </w:style>
  <w:style w:type="paragraph" w:customStyle="1" w:styleId="BD60787840944D6281E54147CF4AEE0E">
    <w:name w:val="BD60787840944D6281E54147CF4AEE0E"/>
  </w:style>
  <w:style w:type="paragraph" w:customStyle="1" w:styleId="4DE83D91F82E4C48A26B75F74CAC80B0">
    <w:name w:val="4DE83D91F82E4C48A26B75F74CAC80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\Users\DAWN\Desktop\Template.dotx</Template>
  <TotalTime>16</TotalTime>
  <Pages>2</Pages>
  <Words>512</Words>
  <Characters>2922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2014-07-31T04:19:00Z</dcterms:created>
  <dcterms:modified xsi:type="dcterms:W3CDTF">2014-08-25T16:10:00Z</dcterms:modified>
</cp:coreProperties>
</file>