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D79D2C" w14:textId="77777777" w:rsidTr="00180488">
        <w:tc>
          <w:tcPr>
            <w:tcW w:w="491" w:type="dxa"/>
            <w:vMerge w:val="restart"/>
            <w:shd w:val="clear" w:color="auto" w:fill="A6A6A6" w:themeFill="background1" w:themeFillShade="A6"/>
            <w:textDirection w:val="btLr"/>
          </w:tcPr>
          <w:p w14:paraId="6D25B5EE" w14:textId="77777777" w:rsidR="00B574C9" w:rsidRPr="00CC586D" w:rsidRDefault="00B574C9" w:rsidP="00BC255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96" w:type="dxa"/>
              </w:tcPr>
              <w:p w14:paraId="5AC165AB" w14:textId="77777777" w:rsidR="00B574C9" w:rsidRPr="00CC586D" w:rsidRDefault="00B574C9" w:rsidP="00BC255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14:paraId="486634DA" w14:textId="77777777" w:rsidR="00B574C9" w:rsidRDefault="00B35DB7" w:rsidP="00BC2554">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14:paraId="14065FF9" w14:textId="77777777" w:rsidR="00B574C9" w:rsidRDefault="00B574C9" w:rsidP="00BC2554">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14:paraId="539C7F97" w14:textId="77777777" w:rsidR="00B574C9" w:rsidRDefault="00B35DB7" w:rsidP="00BC2554">
                <w:r>
                  <w:t>Hanna</w:t>
                </w:r>
              </w:p>
            </w:tc>
          </w:sdtContent>
        </w:sdt>
      </w:tr>
      <w:tr w:rsidR="00B574C9" w14:paraId="11362EA9" w14:textId="77777777" w:rsidTr="00180488">
        <w:trPr>
          <w:trHeight w:val="986"/>
        </w:trPr>
        <w:tc>
          <w:tcPr>
            <w:tcW w:w="491" w:type="dxa"/>
            <w:vMerge/>
            <w:shd w:val="clear" w:color="auto" w:fill="A6A6A6" w:themeFill="background1" w:themeFillShade="A6"/>
          </w:tcPr>
          <w:p w14:paraId="2BB5683E" w14:textId="77777777" w:rsidR="00B574C9" w:rsidRPr="001A6A06" w:rsidRDefault="00B574C9" w:rsidP="00BC2554">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62" w:type="dxa"/>
                <w:gridSpan w:val="4"/>
              </w:tcPr>
              <w:p w14:paraId="696CE265" w14:textId="77777777" w:rsidR="00B574C9" w:rsidRDefault="00B574C9" w:rsidP="00BC2554">
                <w:r>
                  <w:rPr>
                    <w:rStyle w:val="PlaceholderText"/>
                  </w:rPr>
                  <w:t>[Enter your biography]</w:t>
                </w:r>
              </w:p>
            </w:tc>
          </w:sdtContent>
        </w:sdt>
      </w:tr>
      <w:tr w:rsidR="00B574C9" w14:paraId="05EACD8D" w14:textId="77777777" w:rsidTr="00180488">
        <w:trPr>
          <w:trHeight w:val="986"/>
        </w:trPr>
        <w:tc>
          <w:tcPr>
            <w:tcW w:w="491" w:type="dxa"/>
            <w:vMerge/>
            <w:shd w:val="clear" w:color="auto" w:fill="A6A6A6" w:themeFill="background1" w:themeFillShade="A6"/>
          </w:tcPr>
          <w:p w14:paraId="66A8C76F" w14:textId="77777777" w:rsidR="00B574C9" w:rsidRPr="001A6A06" w:rsidRDefault="00B574C9" w:rsidP="00BC2554">
            <w:pPr>
              <w:jc w:val="center"/>
              <w:rPr>
                <w:b/>
                <w:color w:val="FFFFFF" w:themeColor="background1"/>
              </w:rPr>
            </w:pPr>
          </w:p>
        </w:tc>
        <w:sdt>
          <w:sdtPr>
            <w:alias w:val="Affiliation"/>
            <w:tag w:val="affiliation"/>
            <w:id w:val="2012937915"/>
            <w:placeholder>
              <w:docPart w:val="654181FB3BC34A089BEE076CB62C3478"/>
            </w:placeholder>
            <w:text/>
          </w:sdtPr>
          <w:sdtContent>
            <w:tc>
              <w:tcPr>
                <w:tcW w:w="8562" w:type="dxa"/>
                <w:gridSpan w:val="4"/>
              </w:tcPr>
              <w:p w14:paraId="73F7D672" w14:textId="61ED2F93" w:rsidR="00B574C9" w:rsidRDefault="00180488" w:rsidP="00BC2554">
                <w:r w:rsidRPr="002A09EB">
                  <w:rPr>
                    <w:rFonts w:ascii="Calibri" w:eastAsia="Times New Roman" w:hAnsi="Calibri" w:cs="Times New Roman"/>
                    <w:color w:val="000000"/>
                    <w:lang w:val="en-CA"/>
                  </w:rPr>
                  <w:t>Madeira Interactiv</w:t>
                </w:r>
                <w:r w:rsidRPr="002A09EB">
                  <w:rPr>
                    <w:rFonts w:ascii="Calibri" w:eastAsia="Times New Roman" w:hAnsi="Calibri" w:cs="Times New Roman"/>
                    <w:color w:val="000000"/>
                    <w:lang w:val="en-CA"/>
                  </w:rPr>
                  <w:t>e Technologies Institute</w:t>
                </w:r>
                <w:r w:rsidRPr="002A09EB">
                  <w:rPr>
                    <w:rFonts w:ascii="Calibri" w:eastAsia="Times New Roman" w:hAnsi="Calibri" w:cs="Times New Roman"/>
                    <w:color w:val="000000"/>
                    <w:lang w:val="en-CA"/>
                  </w:rPr>
                  <w:t>, Portugal</w:t>
                </w:r>
              </w:p>
            </w:tc>
          </w:sdtContent>
        </w:sdt>
      </w:tr>
    </w:tbl>
    <w:p w14:paraId="1BDC50B3" w14:textId="77777777" w:rsidR="003D3579" w:rsidRDefault="003D3579" w:rsidP="00BC255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B8410C" w14:textId="77777777" w:rsidTr="00244BB0">
        <w:tc>
          <w:tcPr>
            <w:tcW w:w="9016" w:type="dxa"/>
            <w:shd w:val="clear" w:color="auto" w:fill="A6A6A6" w:themeFill="background1" w:themeFillShade="A6"/>
            <w:tcMar>
              <w:top w:w="113" w:type="dxa"/>
              <w:bottom w:w="113" w:type="dxa"/>
            </w:tcMar>
          </w:tcPr>
          <w:p w14:paraId="6E109886" w14:textId="77777777" w:rsidR="00244BB0" w:rsidRPr="00244BB0" w:rsidRDefault="00244BB0" w:rsidP="00BC2554">
            <w:pPr>
              <w:jc w:val="center"/>
              <w:rPr>
                <w:b/>
                <w:color w:val="FFFFFF" w:themeColor="background1"/>
              </w:rPr>
            </w:pPr>
            <w:r>
              <w:rPr>
                <w:b/>
                <w:color w:val="FFFFFF" w:themeColor="background1"/>
              </w:rPr>
              <w:t>Your article</w:t>
            </w:r>
          </w:p>
        </w:tc>
      </w:tr>
      <w:tr w:rsidR="003F0D73" w14:paraId="63774977" w14:textId="77777777" w:rsidTr="003F0D73">
        <w:sdt>
          <w:sdtPr>
            <w:rPr>
              <w:b/>
            </w:rPr>
            <w:alias w:val="Article headword"/>
            <w:tag w:val="articleHeadword"/>
            <w:id w:val="-361440020"/>
            <w:placeholder>
              <w:docPart w:val="F9BC8A3E7D0D427B97E9F0467A7613F3"/>
            </w:placeholder>
            <w:text/>
          </w:sdtPr>
          <w:sdtEndPr/>
          <w:sdtContent>
            <w:tc>
              <w:tcPr>
                <w:tcW w:w="9016" w:type="dxa"/>
                <w:tcMar>
                  <w:top w:w="113" w:type="dxa"/>
                  <w:bottom w:w="113" w:type="dxa"/>
                </w:tcMar>
              </w:tcPr>
              <w:p w14:paraId="70A42047" w14:textId="77777777" w:rsidR="003F0D73" w:rsidRPr="00FB589A" w:rsidRDefault="00617DD2" w:rsidP="00BC2554">
                <w:pPr>
                  <w:rPr>
                    <w:b/>
                  </w:rPr>
                </w:pPr>
                <w:r w:rsidRPr="006149BC">
                  <w:rPr>
                    <w:b/>
                  </w:rPr>
                  <w:t xml:space="preserve">O’Brien, </w:t>
                </w:r>
                <w:proofErr w:type="spellStart"/>
                <w:r w:rsidRPr="006149BC">
                  <w:rPr>
                    <w:b/>
                  </w:rPr>
                  <w:t>Flann</w:t>
                </w:r>
                <w:proofErr w:type="spellEnd"/>
                <w:r w:rsidRPr="006149BC">
                  <w:rPr>
                    <w:b/>
                  </w:rPr>
                  <w:t xml:space="preserve"> (1911-1966)</w:t>
                </w:r>
              </w:p>
            </w:tc>
          </w:sdtContent>
        </w:sdt>
      </w:tr>
      <w:tr w:rsidR="00464699" w14:paraId="2401651C" w14:textId="77777777"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14:paraId="724A35DD" w14:textId="77777777" w:rsidR="00464699" w:rsidRDefault="00017856" w:rsidP="00BC2554">
                <w:r>
                  <w:t xml:space="preserve">Brian </w:t>
                </w:r>
                <w:proofErr w:type="spellStart"/>
                <w:r>
                  <w:t>O’Nolan</w:t>
                </w:r>
                <w:proofErr w:type="spellEnd"/>
                <w:r>
                  <w:t xml:space="preserve">, Brian Ó </w:t>
                </w:r>
                <w:proofErr w:type="spellStart"/>
                <w:r>
                  <w:t>Nualláin</w:t>
                </w:r>
                <w:proofErr w:type="spellEnd"/>
                <w:r>
                  <w:t xml:space="preserve">, Myles </w:t>
                </w:r>
                <w:proofErr w:type="spellStart"/>
                <w:r>
                  <w:t>na</w:t>
                </w:r>
                <w:proofErr w:type="spellEnd"/>
                <w:r>
                  <w:t xml:space="preserve"> </w:t>
                </w:r>
                <w:proofErr w:type="spellStart"/>
                <w:r>
                  <w:t>gCopaleen</w:t>
                </w:r>
                <w:proofErr w:type="spellEnd"/>
                <w:r>
                  <w:t xml:space="preserve">, Myles </w:t>
                </w:r>
                <w:proofErr w:type="spellStart"/>
                <w:r>
                  <w:t>na</w:t>
                </w:r>
                <w:proofErr w:type="spellEnd"/>
                <w:r>
                  <w:t xml:space="preserve"> </w:t>
                </w:r>
                <w:proofErr w:type="spellStart"/>
                <w:r>
                  <w:t>Gopaleen</w:t>
                </w:r>
                <w:proofErr w:type="spellEnd"/>
              </w:p>
            </w:tc>
          </w:sdtContent>
        </w:sdt>
      </w:tr>
      <w:tr w:rsidR="00E85A05" w14:paraId="1C519490" w14:textId="77777777"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14:paraId="6490A688" w14:textId="77777777" w:rsidR="00E85A05" w:rsidRDefault="00017856" w:rsidP="00BC2554">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tc>
          </w:sdtContent>
        </w:sdt>
      </w:tr>
      <w:tr w:rsidR="003F0D73" w14:paraId="20B48146" w14:textId="77777777"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14:paraId="00BD1409" w14:textId="77777777" w:rsidR="00B35DB7" w:rsidRDefault="00B35DB7" w:rsidP="00BC2554">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14:paraId="70B647D3" w14:textId="77777777" w:rsidR="006A2232" w:rsidRDefault="006A2232" w:rsidP="00BC2554"/>
              <w:p w14:paraId="1BEE7074" w14:textId="77777777" w:rsidR="006A2232" w:rsidRDefault="006A2232" w:rsidP="00BC2554">
                <w:r>
                  <w:t xml:space="preserve">File: </w:t>
                </w:r>
                <w:r w:rsidRPr="006A2232">
                  <w:t>flann_portrait</w:t>
                </w:r>
                <w:r>
                  <w:t>.jpg</w:t>
                </w:r>
              </w:p>
              <w:p w14:paraId="255CC877" w14:textId="77777777" w:rsidR="00B35DB7" w:rsidRDefault="00B35DB7" w:rsidP="00BC2554"/>
              <w:p w14:paraId="73834B27" w14:textId="77777777" w:rsidR="00B35DB7" w:rsidRDefault="00B35DB7" w:rsidP="00BC2554">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 xml:space="preserve">and </w:t>
                </w:r>
                <w:r w:rsidR="00974689">
                  <w:t xml:space="preserve">John Millington Synge </w:t>
                </w:r>
                <w:r>
                  <w:t>(</w:t>
                </w:r>
                <w:r w:rsidR="006149BC">
                  <w:t>‘</w:t>
                </w:r>
                <w:r>
                  <w:t>Lionel Prune</w:t>
                </w:r>
                <w:r w:rsidR="006149BC">
                  <w:t>’</w:t>
                </w:r>
                <w:r>
                  <w:t xml:space="preserve"> and </w:t>
                </w:r>
                <w:r w:rsidR="006149BC">
                  <w:t>‘</w:t>
                </w:r>
                <w:r>
                  <w:t>Samuel Hall</w:t>
                </w:r>
                <w:r w:rsidR="006149BC">
                  <w:t>’</w:t>
                </w:r>
                <w:r>
                  <w:t xml:space="preserve">, respectively) in the UCD student magazine </w:t>
                </w:r>
                <w:proofErr w:type="spellStart"/>
                <w:r>
                  <w:rPr>
                    <w:i/>
                    <w:iCs/>
                  </w:rPr>
                  <w:t>Comhthrom</w:t>
                </w:r>
                <w:proofErr w:type="spellEnd"/>
                <w:r>
                  <w:rPr>
                    <w:i/>
                    <w:iCs/>
                  </w:rPr>
                  <w:t xml:space="preserve"> </w:t>
                </w:r>
                <w:proofErr w:type="spellStart"/>
                <w:r>
                  <w:rPr>
                    <w:i/>
                    <w:iCs/>
                  </w:rPr>
                  <w:t>Féinne</w:t>
                </w:r>
                <w:proofErr w:type="spellEnd"/>
                <w:r>
                  <w:rPr>
                    <w:i/>
                    <w:iCs/>
                  </w:rPr>
                  <w:t xml:space="preserve"> </w:t>
                </w:r>
                <w:r>
                  <w:rPr>
                    <w:iCs/>
                  </w:rPr>
                  <w:t xml:space="preserve">and </w:t>
                </w:r>
                <w:r>
                  <w:t xml:space="preserve">a satirical magazine called </w:t>
                </w:r>
                <w:r w:rsidRPr="00DE53A6">
                  <w:rPr>
                    <w:i/>
                  </w:rPr>
                  <w:t>Blather</w:t>
                </w:r>
                <w:r>
                  <w:t xml:space="preserve">, published in 1934 with his brother and Niall </w:t>
                </w:r>
                <w:proofErr w:type="spellStart"/>
                <w:r>
                  <w:t>Sherdian</w:t>
                </w:r>
                <w:proofErr w:type="spellEnd"/>
                <w:r>
                  <w:t>. He submitted his MA thesis on ‘Nature in Irish Poetry’ in 1935 and the same year entered the Irish Civil Service, where he worked in the Department of Local Government until an early retirement in 1953.</w:t>
                </w:r>
              </w:p>
              <w:p w14:paraId="0EE713C7" w14:textId="77777777" w:rsidR="00B35DB7" w:rsidRDefault="00B35DB7" w:rsidP="00BC2554"/>
              <w:p w14:paraId="51EE6F77" w14:textId="77777777" w:rsidR="00B35DB7" w:rsidRDefault="00B35DB7" w:rsidP="00BC2554">
                <w:r>
                  <w:t xml:space="preserve">His first novel, </w:t>
                </w:r>
                <w:r w:rsidRPr="00353ABC">
                  <w:rPr>
                    <w:i/>
                  </w:rPr>
                  <w:t>At Swim-Two-Birds</w:t>
                </w:r>
                <w:r>
                  <w:t xml:space="preserve">, was published in 1939 to poor sales. When </w:t>
                </w:r>
                <w:proofErr w:type="gramStart"/>
                <w:r>
                  <w:t>the remaining copies were destroyed by a Luftwaffe bomb</w:t>
                </w:r>
                <w:proofErr w:type="gramEnd"/>
                <w:r>
                  <w:t xml:space="preserve"> in 1940, the book disappeared from public view for nearly two decades. </w:t>
                </w:r>
                <w:r w:rsidRPr="00693083">
                  <w:rPr>
                    <w:i/>
                  </w:rPr>
                  <w:t>At Swim</w:t>
                </w:r>
                <w:r>
                  <w:t xml:space="preserve">’s narrator, a lazy UCD student who lives with his uncle, is writing a </w:t>
                </w:r>
                <w:r>
                  <w:lastRenderedPageBreak/>
                  <w:t xml:space="preserve">novel about Dermot Trellis, who is also writing a novel. At the end of a long and complicated journey, </w:t>
                </w:r>
                <w:proofErr w:type="gramStart"/>
                <w:r>
                  <w:t>Trellis is murdered by a hostile cast of characters he has pillaged from Irish folklore, cowboy novels, and other genres</w:t>
                </w:r>
                <w:proofErr w:type="gramEnd"/>
                <w:r>
                  <w:t xml:space="preserve">. </w:t>
                </w:r>
                <w:r w:rsidRPr="00107A79">
                  <w:rPr>
                    <w:i/>
                  </w:rPr>
                  <w:t>The Third Policeman</w:t>
                </w:r>
                <w:r>
                  <w:t>, O’Brien’s second completed novel, is a hallucinatory, darkly humorous metaphysical murder mystery, in which the unnamed narrator tries to make</w:t>
                </w:r>
                <w:r w:rsidR="006149BC">
                  <w:t xml:space="preserve"> sense of a hellish landscape — </w:t>
                </w:r>
                <w:r>
                  <w:t>Hell itself, as it tu</w:t>
                </w:r>
                <w:r w:rsidR="006149BC">
                  <w:t xml:space="preserve">rns out — </w:t>
                </w:r>
                <w:r>
                  <w:t xml:space="preserve">populated by policemen and bicycles and governed by a </w:t>
                </w:r>
                <w:r w:rsidR="006149BC">
                  <w:t>strange form of ‘atomic theory.’</w:t>
                </w:r>
                <w:r>
                  <w:t xml:space="preserve">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14:paraId="43370E95" w14:textId="77777777" w:rsidR="006A2232" w:rsidRDefault="006A2232" w:rsidP="00BC2554"/>
              <w:p w14:paraId="3237489D" w14:textId="77777777" w:rsidR="006A2232" w:rsidRDefault="006A2232" w:rsidP="00BC2554">
                <w:r>
                  <w:t xml:space="preserve">File: </w:t>
                </w:r>
                <w:r w:rsidRPr="006A2232">
                  <w:t>flann_atswim1960</w:t>
                </w:r>
                <w:r>
                  <w:t>.jpg</w:t>
                </w:r>
              </w:p>
              <w:p w14:paraId="0DE98AC0" w14:textId="77777777" w:rsidR="00B35DB7" w:rsidRDefault="00B35DB7" w:rsidP="00BC2554"/>
              <w:p w14:paraId="537CA7D0" w14:textId="77777777" w:rsidR="00B35DB7" w:rsidRDefault="00B35DB7" w:rsidP="00BC2554">
                <w:pPr>
                  <w:rPr>
                    <w:iCs/>
                  </w:rPr>
                </w:pPr>
                <w:r>
                  <w:t xml:space="preserve">It was in 1940 that O’Brien, as Myles </w:t>
                </w:r>
                <w:proofErr w:type="spellStart"/>
                <w:r>
                  <w:t>na</w:t>
                </w:r>
                <w:proofErr w:type="spellEnd"/>
                <w:r>
                  <w:t xml:space="preserve"> </w:t>
                </w:r>
                <w:proofErr w:type="spellStart"/>
                <w:r>
                  <w:t>gCopaleen</w:t>
                </w:r>
                <w:proofErr w:type="spellEnd"/>
                <w:r>
                  <w:t xml:space="preserve">, began writing his </w:t>
                </w:r>
                <w:proofErr w:type="spellStart"/>
                <w:r w:rsidRPr="009A4C3A">
                  <w:rPr>
                    <w:i/>
                  </w:rPr>
                  <w:t>Cruiskeen</w:t>
                </w:r>
                <w:proofErr w:type="spellEnd"/>
                <w:r w:rsidRPr="009A4C3A">
                  <w:rPr>
                    <w:i/>
                  </w:rPr>
                  <w:t xml:space="preserve"> Lawn</w:t>
                </w:r>
                <w:r>
                  <w:t xml:space="preserve"> column. With the exception of the Irish-language novel </w:t>
                </w: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w:t>
                </w:r>
                <w:proofErr w:type="spellStart"/>
                <w:r>
                  <w:t>na</w:t>
                </w:r>
                <w:proofErr w:type="spellEnd"/>
                <w:r>
                  <w:t xml:space="preserve"> </w:t>
                </w:r>
                <w:proofErr w:type="spellStart"/>
                <w:r>
                  <w:t>gCopaleen</w:t>
                </w:r>
                <w:proofErr w:type="spellEnd"/>
                <w:r>
                  <w:t xml:space="preserve">, and </w:t>
                </w:r>
                <w:r w:rsidRPr="00D442BE">
                  <w:rPr>
                    <w:i/>
                  </w:rPr>
                  <w:t xml:space="preserve">The </w:t>
                </w:r>
                <w:proofErr w:type="spellStart"/>
                <w:r w:rsidRPr="00D442BE">
                  <w:rPr>
                    <w:i/>
                  </w:rPr>
                  <w:t>Dalkey</w:t>
                </w:r>
                <w:proofErr w:type="spellEnd"/>
                <w:r w:rsidRPr="00D442BE">
                  <w:rPr>
                    <w:i/>
                  </w:rPr>
                  <w:t xml:space="preserve"> Archive</w:t>
                </w:r>
                <w:r>
                  <w:t xml:space="preserve"> (1964), which borrows passages from the manuscript of </w:t>
                </w:r>
                <w:r w:rsidRPr="00D32DFE">
                  <w:rPr>
                    <w:i/>
                  </w:rPr>
                  <w:t>The Third Policeman</w:t>
                </w:r>
                <w:r>
                  <w:t xml:space="preserve"> and includes a character named James Joyce. The original text of </w:t>
                </w:r>
                <w:r>
                  <w:rPr>
                    <w:i/>
                  </w:rPr>
                  <w:t>The Third Poli</w:t>
                </w:r>
                <w:r w:rsidR="006149BC">
                  <w:rPr>
                    <w:i/>
                  </w:rPr>
                  <w:t>c</w:t>
                </w:r>
                <w:r w:rsidRPr="00AB34CF">
                  <w:rPr>
                    <w:i/>
                  </w:rPr>
                  <w:t>eman</w:t>
                </w:r>
                <w:r>
                  <w:t xml:space="preserve"> was finally published in 1967, and an English translation of </w:t>
                </w:r>
                <w:r>
                  <w:rPr>
                    <w:i/>
                    <w:iCs/>
                  </w:rPr>
                  <w:t xml:space="preserve">An </w:t>
                </w:r>
                <w:proofErr w:type="spellStart"/>
                <w:r>
                  <w:rPr>
                    <w:i/>
                    <w:iCs/>
                  </w:rPr>
                  <w:t>Béal</w:t>
                </w:r>
                <w:proofErr w:type="spellEnd"/>
                <w:r>
                  <w:rPr>
                    <w:i/>
                    <w:iCs/>
                  </w:rPr>
                  <w:t xml:space="preserve"> </w:t>
                </w:r>
                <w:proofErr w:type="spellStart"/>
                <w:r>
                  <w:rPr>
                    <w:i/>
                    <w:iCs/>
                  </w:rPr>
                  <w:t>Bocht</w:t>
                </w:r>
                <w:proofErr w:type="spellEnd"/>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w:t>
                </w:r>
                <w:proofErr w:type="spellStart"/>
                <w:r>
                  <w:rPr>
                    <w:iCs/>
                  </w:rPr>
                  <w:t>Leventhal</w:t>
                </w:r>
                <w:proofErr w:type="spellEnd"/>
                <w:r>
                  <w:rPr>
                    <w:iCs/>
                  </w:rPr>
                  <w:t xml:space="preserve">, the first </w:t>
                </w:r>
                <w:proofErr w:type="spellStart"/>
                <w:r>
                  <w:rPr>
                    <w:iCs/>
                  </w:rPr>
                  <w:t>Bloomsday</w:t>
                </w:r>
                <w:proofErr w:type="spellEnd"/>
                <w:r>
                  <w:rPr>
                    <w:iCs/>
                  </w:rPr>
                  <w:t xml:space="preserve"> anniversary pilgrimage.</w:t>
                </w:r>
              </w:p>
              <w:p w14:paraId="703EBC03" w14:textId="77777777" w:rsidR="003C1689" w:rsidRDefault="003C1689" w:rsidP="00BC2554">
                <w:pPr>
                  <w:rPr>
                    <w:iCs/>
                  </w:rPr>
                </w:pPr>
              </w:p>
              <w:p w14:paraId="31BFBD0C" w14:textId="5D6DB06C" w:rsidR="003C1689" w:rsidRPr="00BC2554" w:rsidRDefault="003C1689" w:rsidP="00BC2554">
                <w:pPr>
                  <w:pStyle w:val="Heading1"/>
                  <w:spacing w:after="0"/>
                  <w:outlineLvl w:val="0"/>
                  <w:rPr>
                    <w:rFonts w:asciiTheme="minorHAnsi" w:hAnsiTheme="minorHAnsi"/>
                    <w:b w:val="0"/>
                    <w:color w:val="auto"/>
                  </w:rPr>
                </w:pPr>
                <w:r w:rsidRPr="00BC2554">
                  <w:rPr>
                    <w:rFonts w:asciiTheme="minorHAnsi" w:hAnsiTheme="minorHAnsi"/>
                    <w:b w:val="0"/>
                    <w:color w:val="auto"/>
                    <w:u w:val="single"/>
                  </w:rPr>
                  <w:t>List of Works</w:t>
                </w:r>
                <w:r w:rsidR="00BC2554" w:rsidRPr="00BC2554">
                  <w:rPr>
                    <w:rFonts w:asciiTheme="minorHAnsi" w:hAnsiTheme="minorHAnsi"/>
                    <w:b w:val="0"/>
                    <w:color w:val="auto"/>
                  </w:rPr>
                  <w:t>:</w:t>
                </w:r>
              </w:p>
              <w:p w14:paraId="669E8C9C" w14:textId="77777777" w:rsidR="002A09EB" w:rsidRDefault="002A09EB" w:rsidP="00BC2554">
                <w:pPr>
                  <w:pStyle w:val="Heading2"/>
                  <w:spacing w:after="0"/>
                  <w:outlineLvl w:val="1"/>
                  <w:rPr>
                    <w:rFonts w:asciiTheme="minorHAnsi" w:hAnsiTheme="minorHAnsi"/>
                    <w:b/>
                    <w:color w:val="auto"/>
                  </w:rPr>
                </w:pPr>
              </w:p>
              <w:p w14:paraId="23C435E0" w14:textId="77777777" w:rsidR="003C1689" w:rsidRPr="00BC2554" w:rsidRDefault="003C1689" w:rsidP="002A09EB">
                <w:pPr>
                  <w:pStyle w:val="Heading2"/>
                  <w:spacing w:after="0"/>
                  <w:ind w:left="0"/>
                  <w:outlineLvl w:val="1"/>
                  <w:rPr>
                    <w:rFonts w:asciiTheme="minorHAnsi" w:hAnsiTheme="minorHAnsi"/>
                    <w:b/>
                    <w:color w:val="auto"/>
                  </w:rPr>
                </w:pPr>
                <w:r w:rsidRPr="00BC2554">
                  <w:rPr>
                    <w:rFonts w:asciiTheme="minorHAnsi" w:hAnsiTheme="minorHAnsi"/>
                    <w:b/>
                    <w:color w:val="auto"/>
                  </w:rPr>
                  <w:t xml:space="preserve">As </w:t>
                </w:r>
                <w:proofErr w:type="spellStart"/>
                <w:r w:rsidRPr="00BC2554">
                  <w:rPr>
                    <w:rFonts w:asciiTheme="minorHAnsi" w:hAnsiTheme="minorHAnsi"/>
                    <w:b/>
                    <w:color w:val="auto"/>
                  </w:rPr>
                  <w:t>Flann</w:t>
                </w:r>
                <w:proofErr w:type="spellEnd"/>
                <w:r w:rsidRPr="00BC2554">
                  <w:rPr>
                    <w:rFonts w:asciiTheme="minorHAnsi" w:hAnsiTheme="minorHAnsi"/>
                    <w:b/>
                    <w:color w:val="auto"/>
                  </w:rPr>
                  <w:t xml:space="preserve"> O’Brien</w:t>
                </w:r>
              </w:p>
              <w:p w14:paraId="395394E9" w14:textId="77777777" w:rsidR="003C1689" w:rsidRDefault="003C1689" w:rsidP="00BC2554">
                <w:pPr>
                  <w:pStyle w:val="NormalfollowingH2"/>
                </w:pPr>
                <w:r w:rsidRPr="003C1689">
                  <w:rPr>
                    <w:i/>
                  </w:rPr>
                  <w:t>At Swim-Two-Birds</w:t>
                </w:r>
                <w:r>
                  <w:t xml:space="preserve"> (1939)</w:t>
                </w:r>
              </w:p>
              <w:p w14:paraId="568493DF" w14:textId="77777777" w:rsidR="003C1689" w:rsidRDefault="003C1689" w:rsidP="00BC2554">
                <w:pPr>
                  <w:pStyle w:val="NormalfollowingH2"/>
                </w:pPr>
                <w:r w:rsidRPr="003C1689">
                  <w:rPr>
                    <w:i/>
                  </w:rPr>
                  <w:t>The Hard Life: An Exegesis of Squalor</w:t>
                </w:r>
                <w:r>
                  <w:t xml:space="preserve"> (1961)</w:t>
                </w:r>
              </w:p>
              <w:p w14:paraId="3729BB10" w14:textId="77777777" w:rsidR="003C1689" w:rsidRDefault="003C1689" w:rsidP="00BC2554">
                <w:pPr>
                  <w:pStyle w:val="NormalfollowingH2"/>
                </w:pPr>
                <w:r w:rsidRPr="003C1689">
                  <w:rPr>
                    <w:i/>
                  </w:rPr>
                  <w:t xml:space="preserve">The </w:t>
                </w:r>
                <w:proofErr w:type="spellStart"/>
                <w:r w:rsidRPr="003C1689">
                  <w:rPr>
                    <w:i/>
                  </w:rPr>
                  <w:t>Dalkey</w:t>
                </w:r>
                <w:proofErr w:type="spellEnd"/>
                <w:r w:rsidRPr="003C1689">
                  <w:rPr>
                    <w:i/>
                  </w:rPr>
                  <w:t xml:space="preserve"> Archive</w:t>
                </w:r>
                <w:r>
                  <w:t xml:space="preserve"> (1964)</w:t>
                </w:r>
              </w:p>
              <w:p w14:paraId="56FA219D" w14:textId="77777777" w:rsidR="003C1689" w:rsidRDefault="003C1689" w:rsidP="00BC2554">
                <w:pPr>
                  <w:pStyle w:val="NormalfollowingH2"/>
                </w:pPr>
                <w:r w:rsidRPr="003C1689">
                  <w:rPr>
                    <w:i/>
                  </w:rPr>
                  <w:t>The Third Policeman</w:t>
                </w:r>
                <w:r>
                  <w:t xml:space="preserve"> (1967)</w:t>
                </w:r>
              </w:p>
              <w:p w14:paraId="54E864D7" w14:textId="77777777" w:rsidR="003C1689" w:rsidRDefault="003C1689" w:rsidP="00BC2554">
                <w:pPr>
                  <w:pStyle w:val="NormalfollowingH2"/>
                </w:pPr>
                <w:r w:rsidRPr="003C1689">
                  <w:rPr>
                    <w:i/>
                  </w:rPr>
                  <w:t>Stories and Plays</w:t>
                </w:r>
                <w:r>
                  <w:t xml:space="preserve"> (1973)</w:t>
                </w:r>
              </w:p>
              <w:p w14:paraId="72718004" w14:textId="77777777" w:rsidR="003C1689" w:rsidRPr="007F025D" w:rsidRDefault="003C1689" w:rsidP="00BC2554">
                <w:pPr>
                  <w:pStyle w:val="NormalfollowingH2"/>
                </w:pPr>
                <w:r w:rsidRPr="003C1689">
                  <w:rPr>
                    <w:i/>
                  </w:rPr>
                  <w:t xml:space="preserve">Myles Before Myles: A Selection of the Earlier Writings of Brian </w:t>
                </w:r>
                <w:proofErr w:type="spellStart"/>
                <w:r w:rsidRPr="003C1689">
                  <w:rPr>
                    <w:i/>
                  </w:rPr>
                  <w:t>O’Nolan</w:t>
                </w:r>
                <w:proofErr w:type="spellEnd"/>
                <w:r>
                  <w:t xml:space="preserve"> (1983)</w:t>
                </w:r>
              </w:p>
              <w:p w14:paraId="07491996" w14:textId="77777777" w:rsidR="003C1689" w:rsidRPr="007F025D" w:rsidRDefault="003C1689" w:rsidP="00BC2554">
                <w:pPr>
                  <w:pStyle w:val="NormalfollowingH2"/>
                </w:pPr>
                <w:proofErr w:type="spellStart"/>
                <w:r w:rsidRPr="003C1689">
                  <w:rPr>
                    <w:i/>
                  </w:rPr>
                  <w:t>Flann</w:t>
                </w:r>
                <w:proofErr w:type="spellEnd"/>
                <w:r w:rsidRPr="003C1689">
                  <w:rPr>
                    <w:i/>
                  </w:rPr>
                  <w:t xml:space="preserve"> O’Brien at War: Myles </w:t>
                </w:r>
                <w:proofErr w:type="spellStart"/>
                <w:r w:rsidRPr="003C1689">
                  <w:rPr>
                    <w:i/>
                  </w:rPr>
                  <w:t>na</w:t>
                </w:r>
                <w:proofErr w:type="spellEnd"/>
                <w:r w:rsidRPr="003C1689">
                  <w:rPr>
                    <w:i/>
                  </w:rPr>
                  <w:t xml:space="preserve"> </w:t>
                </w:r>
                <w:proofErr w:type="spellStart"/>
                <w:r w:rsidRPr="003C1689">
                  <w:rPr>
                    <w:i/>
                  </w:rPr>
                  <w:t>gCopaleen</w:t>
                </w:r>
                <w:proofErr w:type="spellEnd"/>
                <w:r w:rsidRPr="003C1689">
                  <w:rPr>
                    <w:i/>
                  </w:rPr>
                  <w:t>, 1940-45</w:t>
                </w:r>
                <w:r>
                  <w:t xml:space="preserve"> (2004)</w:t>
                </w:r>
              </w:p>
              <w:p w14:paraId="1A6733FC" w14:textId="77777777" w:rsidR="003C1689" w:rsidRDefault="003C1689" w:rsidP="00BC2554">
                <w:pPr>
                  <w:pStyle w:val="NormalfollowingH2"/>
                </w:pPr>
                <w:r w:rsidRPr="003C1689">
                  <w:rPr>
                    <w:i/>
                  </w:rPr>
                  <w:t>The Complete Novels</w:t>
                </w:r>
                <w:r>
                  <w:t xml:space="preserve"> (2007)</w:t>
                </w:r>
              </w:p>
              <w:p w14:paraId="04420FA2" w14:textId="77777777" w:rsidR="003C1689" w:rsidRPr="00BC2554" w:rsidRDefault="003C1689" w:rsidP="00BC2554">
                <w:pPr>
                  <w:rPr>
                    <w:b/>
                  </w:rPr>
                </w:pPr>
              </w:p>
              <w:p w14:paraId="755E7F75" w14:textId="77777777" w:rsidR="003C1689" w:rsidRPr="00BC2554" w:rsidRDefault="003C1689" w:rsidP="002A09EB">
                <w:pPr>
                  <w:pStyle w:val="Heading2"/>
                  <w:spacing w:after="0"/>
                  <w:ind w:left="0"/>
                  <w:outlineLvl w:val="1"/>
                  <w:rPr>
                    <w:rFonts w:asciiTheme="minorHAnsi" w:hAnsiTheme="minorHAnsi"/>
                    <w:b/>
                    <w:color w:val="auto"/>
                  </w:rPr>
                </w:pPr>
                <w:r w:rsidRPr="00BC2554">
                  <w:rPr>
                    <w:rFonts w:asciiTheme="minorHAnsi" w:hAnsiTheme="minorHAnsi"/>
                    <w:b/>
                    <w:color w:val="auto"/>
                  </w:rPr>
                  <w:t xml:space="preserve">As Myles </w:t>
                </w:r>
                <w:proofErr w:type="spellStart"/>
                <w:proofErr w:type="gramStart"/>
                <w:r w:rsidRPr="00BC2554">
                  <w:rPr>
                    <w:rFonts w:asciiTheme="minorHAnsi" w:hAnsiTheme="minorHAnsi"/>
                    <w:b/>
                    <w:color w:val="auto"/>
                  </w:rPr>
                  <w:t>na</w:t>
                </w:r>
                <w:proofErr w:type="spellEnd"/>
                <w:proofErr w:type="gramEnd"/>
                <w:r w:rsidRPr="00BC2554">
                  <w:rPr>
                    <w:rFonts w:asciiTheme="minorHAnsi" w:hAnsiTheme="minorHAnsi"/>
                    <w:b/>
                    <w:color w:val="auto"/>
                  </w:rPr>
                  <w:t xml:space="preserve"> </w:t>
                </w:r>
                <w:proofErr w:type="spellStart"/>
                <w:r w:rsidRPr="00BC2554">
                  <w:rPr>
                    <w:rFonts w:asciiTheme="minorHAnsi" w:hAnsiTheme="minorHAnsi"/>
                    <w:b/>
                    <w:color w:val="auto"/>
                  </w:rPr>
                  <w:t>gCopaleen</w:t>
                </w:r>
                <w:proofErr w:type="spellEnd"/>
              </w:p>
              <w:p w14:paraId="454CA1E4" w14:textId="77777777" w:rsidR="003C1689" w:rsidRDefault="003C1689" w:rsidP="00BC2554">
                <w:pPr>
                  <w:pStyle w:val="NormalfollowingH2"/>
                </w:pP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published in English as </w:t>
                </w:r>
                <w:r w:rsidRPr="00E04068">
                  <w:rPr>
                    <w:i/>
                  </w:rPr>
                  <w:t>The Poor Mouth</w:t>
                </w:r>
                <w:r>
                  <w:t xml:space="preserve"> (1973)</w:t>
                </w:r>
              </w:p>
              <w:p w14:paraId="27EB815F" w14:textId="77777777" w:rsidR="003C1689" w:rsidRDefault="003C1689" w:rsidP="00BC2554">
                <w:pPr>
                  <w:pStyle w:val="NormalfollowingH2"/>
                  <w:rPr>
                    <w:iCs/>
                  </w:rPr>
                </w:pPr>
                <w:r>
                  <w:rPr>
                    <w:i/>
                    <w:iCs/>
                  </w:rPr>
                  <w:t>Faustus Kelly: A Play in Three Acts</w:t>
                </w:r>
                <w:r>
                  <w:rPr>
                    <w:iCs/>
                  </w:rPr>
                  <w:t xml:space="preserve"> (1943)</w:t>
                </w:r>
              </w:p>
              <w:p w14:paraId="10CECF50" w14:textId="77777777" w:rsidR="003C1689" w:rsidRDefault="003C1689" w:rsidP="00BC2554">
                <w:pPr>
                  <w:pStyle w:val="NormalfollowingH2"/>
                </w:pPr>
                <w:r w:rsidRPr="007F025D">
                  <w:rPr>
                    <w:i/>
                  </w:rPr>
                  <w:t>The Best of Myles</w:t>
                </w:r>
                <w:r>
                  <w:t xml:space="preserve"> </w:t>
                </w:r>
                <w:bookmarkStart w:id="0" w:name="_GoBack"/>
                <w:bookmarkEnd w:id="0"/>
                <w:r>
                  <w:t>(1968)</w:t>
                </w:r>
              </w:p>
              <w:p w14:paraId="68F3F392" w14:textId="77777777" w:rsidR="003C1689" w:rsidRDefault="003C1689" w:rsidP="00BC2554">
                <w:pPr>
                  <w:pStyle w:val="NormalfollowingH2"/>
                </w:pPr>
                <w:r w:rsidRPr="007F025D">
                  <w:rPr>
                    <w:i/>
                  </w:rPr>
                  <w:t>The Various Lives of Keats and Chapman and The Brother</w:t>
                </w:r>
                <w:r>
                  <w:t xml:space="preserve"> (1976)</w:t>
                </w:r>
              </w:p>
              <w:p w14:paraId="71D41B20" w14:textId="77777777" w:rsidR="003C1689" w:rsidRDefault="003C1689" w:rsidP="00BC2554">
                <w:pPr>
                  <w:pStyle w:val="NormalfollowingH2"/>
                </w:pPr>
                <w:r w:rsidRPr="00261DE9">
                  <w:rPr>
                    <w:i/>
                  </w:rPr>
                  <w:t xml:space="preserve">Cuttings from the </w:t>
                </w:r>
                <w:proofErr w:type="spellStart"/>
                <w:r w:rsidRPr="00261DE9">
                  <w:rPr>
                    <w:i/>
                  </w:rPr>
                  <w:t>Cruiskeen</w:t>
                </w:r>
                <w:proofErr w:type="spellEnd"/>
                <w:r w:rsidRPr="00261DE9">
                  <w:rPr>
                    <w:i/>
                  </w:rPr>
                  <w:t xml:space="preserve"> Lawn</w:t>
                </w:r>
                <w:r>
                  <w:t xml:space="preserve"> (1976)</w:t>
                </w:r>
              </w:p>
              <w:p w14:paraId="71219AD3" w14:textId="77777777" w:rsidR="003C1689" w:rsidRDefault="003C1689" w:rsidP="00BC2554">
                <w:pPr>
                  <w:pStyle w:val="NormalfollowingH2"/>
                </w:pPr>
                <w:r w:rsidRPr="00261DE9">
                  <w:rPr>
                    <w:i/>
                  </w:rPr>
                  <w:t>The Hair of the Dogma: A Further Selection from ‘</w:t>
                </w:r>
                <w:proofErr w:type="spellStart"/>
                <w:r w:rsidRPr="00261DE9">
                  <w:rPr>
                    <w:i/>
                  </w:rPr>
                  <w:t>Cruiskeen</w:t>
                </w:r>
                <w:proofErr w:type="spellEnd"/>
                <w:r w:rsidRPr="00261DE9">
                  <w:rPr>
                    <w:i/>
                  </w:rPr>
                  <w:t xml:space="preserve"> Lawn’</w:t>
                </w:r>
                <w:r>
                  <w:t xml:space="preserve"> (1977)</w:t>
                </w:r>
              </w:p>
              <w:p w14:paraId="313D88C3" w14:textId="77777777" w:rsidR="003F0D73" w:rsidRDefault="003C1689" w:rsidP="00BC2554">
                <w:pPr>
                  <w:pStyle w:val="NormalfollowingH2"/>
                </w:pPr>
                <w:r w:rsidRPr="008E5FF0">
                  <w:rPr>
                    <w:i/>
                  </w:rPr>
                  <w:t>Myles Away From Dublin</w:t>
                </w:r>
                <w:r>
                  <w:t xml:space="preserve"> (1985)</w:t>
                </w:r>
              </w:p>
            </w:tc>
          </w:sdtContent>
        </w:sdt>
      </w:tr>
      <w:tr w:rsidR="003235A7" w14:paraId="34A870D5" w14:textId="77777777" w:rsidTr="003235A7">
        <w:tc>
          <w:tcPr>
            <w:tcW w:w="9016" w:type="dxa"/>
          </w:tcPr>
          <w:p w14:paraId="47D02B80" w14:textId="77777777" w:rsidR="003235A7" w:rsidRDefault="003235A7" w:rsidP="00BC2554">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14:paraId="613122D7" w14:textId="1F100556" w:rsidR="003C1689" w:rsidRDefault="002A09EB" w:rsidP="00BC2554">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987D28">
                      <w:rPr>
                        <w:noProof/>
                        <w:lang w:val="en-US"/>
                      </w:rPr>
                      <w:t>(Cronin)</w:t>
                    </w:r>
                    <w:r w:rsidR="003C1689">
                      <w:fldChar w:fldCharType="end"/>
                    </w:r>
                  </w:sdtContent>
                </w:sdt>
              </w:p>
              <w:p w14:paraId="3512813A" w14:textId="77777777" w:rsidR="003C1689" w:rsidRDefault="003C1689" w:rsidP="00BC2554"/>
              <w:p w14:paraId="21F44FDC" w14:textId="77777777" w:rsidR="003235A7" w:rsidRDefault="002A09EB" w:rsidP="00BC2554">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987D28">
                      <w:rPr>
                        <w:noProof/>
                        <w:lang w:val="en-US"/>
                      </w:rPr>
                      <w:t>(Hopper)</w:t>
                    </w:r>
                    <w:r w:rsidR="003C1689">
                      <w:fldChar w:fldCharType="end"/>
                    </w:r>
                  </w:sdtContent>
                </w:sdt>
              </w:p>
            </w:sdtContent>
          </w:sdt>
        </w:tc>
      </w:tr>
    </w:tbl>
    <w:p w14:paraId="3CFD60EA" w14:textId="77777777" w:rsidR="00C27FAB" w:rsidRPr="00F36937" w:rsidRDefault="00C27FAB" w:rsidP="00BC2554">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5C634" w14:textId="77777777" w:rsidR="000E4E7A" w:rsidRDefault="000E4E7A" w:rsidP="007A0D55">
      <w:pPr>
        <w:spacing w:after="0" w:line="240" w:lineRule="auto"/>
      </w:pPr>
      <w:r>
        <w:separator/>
      </w:r>
    </w:p>
  </w:endnote>
  <w:endnote w:type="continuationSeparator" w:id="0">
    <w:p w14:paraId="304F04D7" w14:textId="77777777" w:rsidR="000E4E7A" w:rsidRDefault="000E4E7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BBA10" w14:textId="77777777" w:rsidR="000E4E7A" w:rsidRDefault="000E4E7A" w:rsidP="007A0D55">
      <w:pPr>
        <w:spacing w:after="0" w:line="240" w:lineRule="auto"/>
      </w:pPr>
      <w:r>
        <w:separator/>
      </w:r>
    </w:p>
  </w:footnote>
  <w:footnote w:type="continuationSeparator" w:id="0">
    <w:p w14:paraId="4A135EBE" w14:textId="77777777" w:rsidR="000E4E7A" w:rsidRDefault="000E4E7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5C2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C14E2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0E4E7A"/>
    <w:rsid w:val="00101B2E"/>
    <w:rsid w:val="00116FA0"/>
    <w:rsid w:val="0015114C"/>
    <w:rsid w:val="00180488"/>
    <w:rsid w:val="001A21F3"/>
    <w:rsid w:val="001A2537"/>
    <w:rsid w:val="001A6A06"/>
    <w:rsid w:val="00210C03"/>
    <w:rsid w:val="002162E2"/>
    <w:rsid w:val="00225C5A"/>
    <w:rsid w:val="00230B10"/>
    <w:rsid w:val="00234353"/>
    <w:rsid w:val="00244BB0"/>
    <w:rsid w:val="002A09EB"/>
    <w:rsid w:val="002A0A0D"/>
    <w:rsid w:val="002B0B37"/>
    <w:rsid w:val="002E7963"/>
    <w:rsid w:val="0030662D"/>
    <w:rsid w:val="003235A7"/>
    <w:rsid w:val="00336F16"/>
    <w:rsid w:val="003677B6"/>
    <w:rsid w:val="003C1689"/>
    <w:rsid w:val="003D3579"/>
    <w:rsid w:val="003E1D7E"/>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149BC"/>
    <w:rsid w:val="00617DD2"/>
    <w:rsid w:val="006A2232"/>
    <w:rsid w:val="006D0412"/>
    <w:rsid w:val="007411B9"/>
    <w:rsid w:val="00780D95"/>
    <w:rsid w:val="00780DC7"/>
    <w:rsid w:val="007A0D55"/>
    <w:rsid w:val="007B3377"/>
    <w:rsid w:val="007D6522"/>
    <w:rsid w:val="007E5F44"/>
    <w:rsid w:val="00821DE3"/>
    <w:rsid w:val="00846CE1"/>
    <w:rsid w:val="008A5B87"/>
    <w:rsid w:val="00922950"/>
    <w:rsid w:val="00974689"/>
    <w:rsid w:val="00987D28"/>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2554"/>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B6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5779ED"/>
    <w:rsid w:val="006341E4"/>
    <w:rsid w:val="00DB225E"/>
    <w:rsid w:val="00F35A07"/>
    <w:rsid w:val="00FF3C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9F2E69DB-14F6-B14B-8EB5-29B53A13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22</TotalTime>
  <Pages>2</Pages>
  <Words>867</Words>
  <Characters>4944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14</cp:revision>
  <dcterms:created xsi:type="dcterms:W3CDTF">2014-05-21T22:33:00Z</dcterms:created>
  <dcterms:modified xsi:type="dcterms:W3CDTF">2014-08-17T17:55:00Z</dcterms:modified>
</cp:coreProperties>
</file>