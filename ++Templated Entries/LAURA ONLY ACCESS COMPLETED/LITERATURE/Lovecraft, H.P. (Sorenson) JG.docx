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F7A2F" w14:paraId="114931D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C43D468" w14:textId="77777777" w:rsidR="00B574C9" w:rsidRPr="008F7A2F" w:rsidRDefault="00B574C9" w:rsidP="006D5651">
            <w:pPr>
              <w:jc w:val="center"/>
              <w:rPr>
                <w:b/>
              </w:rPr>
            </w:pPr>
            <w:r w:rsidRPr="008F7A2F">
              <w:rPr>
                <w:b/>
              </w:rPr>
              <w:t>About you</w:t>
            </w:r>
          </w:p>
        </w:tc>
        <w:sdt>
          <w:sdtPr>
            <w:rPr>
              <w:b/>
            </w:rPr>
            <w:alias w:val="Salutation"/>
            <w:tag w:val="salutation"/>
            <w:id w:val="-1659997262"/>
            <w:placeholder>
              <w:docPart w:val="FA85E2253D594815AC8DB49CB9FD9C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1389423" w14:textId="77777777" w:rsidR="00B574C9" w:rsidRPr="008F7A2F" w:rsidRDefault="00B574C9" w:rsidP="006D5651">
                <w:pPr>
                  <w:jc w:val="center"/>
                  <w:rPr>
                    <w:b/>
                  </w:rPr>
                </w:pPr>
                <w:r w:rsidRPr="008F7A2F">
                  <w:rPr>
                    <w:rStyle w:val="PlaceholderText"/>
                    <w:b/>
                    <w:color w:val="auto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9F0E4FDB3964135A818E9AFC18C178C"/>
            </w:placeholder>
            <w:text/>
          </w:sdtPr>
          <w:sdtEndPr/>
          <w:sdtContent>
            <w:tc>
              <w:tcPr>
                <w:tcW w:w="2073" w:type="dxa"/>
              </w:tcPr>
              <w:p w14:paraId="0297F463" w14:textId="77777777" w:rsidR="00B574C9" w:rsidRPr="008F7A2F" w:rsidRDefault="006D5651" w:rsidP="006D5651">
                <w:r w:rsidRPr="008F7A2F">
                  <w:t>Leif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068DB3B06E14A7CA95F8BA46030B62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871C22" w14:textId="77777777" w:rsidR="00B574C9" w:rsidRPr="008F7A2F" w:rsidRDefault="00B574C9" w:rsidP="006D5651">
                <w:r w:rsidRPr="008F7A2F">
                  <w:rPr>
                    <w:rStyle w:val="PlaceholderText"/>
                    <w:color w:val="auto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7D550B922214AAE9F85D67082F90301"/>
            </w:placeholder>
            <w:text/>
          </w:sdtPr>
          <w:sdtEndPr/>
          <w:sdtContent>
            <w:tc>
              <w:tcPr>
                <w:tcW w:w="2642" w:type="dxa"/>
              </w:tcPr>
              <w:p w14:paraId="4C4F1799" w14:textId="77777777" w:rsidR="00B574C9" w:rsidRPr="008F7A2F" w:rsidRDefault="00091063" w:rsidP="006D5651">
                <w:r w:rsidRPr="008F7A2F">
                  <w:t>Sorenson</w:t>
                </w:r>
              </w:p>
            </w:tc>
          </w:sdtContent>
        </w:sdt>
      </w:tr>
      <w:tr w:rsidR="00B574C9" w:rsidRPr="008F7A2F" w14:paraId="65EBD17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0A8044" w14:textId="77777777" w:rsidR="00B574C9" w:rsidRPr="008F7A2F" w:rsidRDefault="00B574C9" w:rsidP="006D5651">
            <w:pPr>
              <w:jc w:val="center"/>
              <w:rPr>
                <w:b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17920B42DC4988B71E7A427CEAF89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DE78525" w14:textId="77777777" w:rsidR="00B574C9" w:rsidRPr="008F7A2F" w:rsidRDefault="00B574C9" w:rsidP="006D5651">
                <w:r w:rsidRPr="008F7A2F">
                  <w:rPr>
                    <w:rStyle w:val="PlaceholderText"/>
                    <w:color w:val="auto"/>
                  </w:rPr>
                  <w:t>[Enter your biography]</w:t>
                </w:r>
              </w:p>
            </w:tc>
          </w:sdtContent>
        </w:sdt>
      </w:tr>
      <w:tr w:rsidR="00B574C9" w:rsidRPr="008F7A2F" w14:paraId="214A98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D02B09" w14:textId="77777777" w:rsidR="00B574C9" w:rsidRPr="008F7A2F" w:rsidRDefault="00B574C9" w:rsidP="006D5651">
            <w:pPr>
              <w:jc w:val="center"/>
              <w:rPr>
                <w:b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5045F68A1824B82B9F5D5B6A6DAF46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0FB976" w14:textId="77777777" w:rsidR="00B574C9" w:rsidRPr="008F7A2F" w:rsidRDefault="006D5651" w:rsidP="006D5651">
                <w:r w:rsidRPr="008F7A2F">
                  <w:t>Colorado State University</w:t>
                </w:r>
              </w:p>
            </w:tc>
          </w:sdtContent>
        </w:sdt>
      </w:tr>
    </w:tbl>
    <w:p w14:paraId="45C51AD4" w14:textId="77777777" w:rsidR="003D3579" w:rsidRPr="008F7A2F" w:rsidRDefault="003D3579" w:rsidP="006D565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F7A2F" w14:paraId="4E93532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5A32370" w14:textId="77777777" w:rsidR="00244BB0" w:rsidRPr="008F7A2F" w:rsidRDefault="00244BB0" w:rsidP="006D5651">
            <w:pPr>
              <w:jc w:val="center"/>
              <w:rPr>
                <w:b/>
              </w:rPr>
            </w:pPr>
            <w:r w:rsidRPr="008F7A2F">
              <w:rPr>
                <w:b/>
              </w:rPr>
              <w:t>Your article</w:t>
            </w:r>
          </w:p>
        </w:tc>
      </w:tr>
      <w:tr w:rsidR="003F0D73" w:rsidRPr="008F7A2F" w14:paraId="21F65A2A" w14:textId="77777777" w:rsidTr="003F0D73">
        <w:sdt>
          <w:sdtPr>
            <w:rPr>
              <w:b/>
              <w:lang w:val="en-CA" w:eastAsia="en-CA"/>
            </w:rPr>
            <w:alias w:val="Article headword"/>
            <w:tag w:val="articleHeadword"/>
            <w:id w:val="-361440020"/>
            <w:placeholder>
              <w:docPart w:val="E247000C4F994FF48B77381DAE297A9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4EA0CB6" w14:textId="3158115C" w:rsidR="003F0D73" w:rsidRPr="008F7A2F" w:rsidRDefault="00091063" w:rsidP="006D5651">
                <w:pPr>
                  <w:rPr>
                    <w:b/>
                  </w:rPr>
                </w:pPr>
                <w:r w:rsidRPr="008F7A2F">
                  <w:rPr>
                    <w:b/>
                    <w:lang w:val="en-CA" w:eastAsia="en-CA"/>
                  </w:rPr>
                  <w:t>Lovecraft, H. P.</w:t>
                </w:r>
                <w:r w:rsidR="008F7A2F" w:rsidRPr="008F7A2F">
                  <w:rPr>
                    <w:b/>
                    <w:lang w:val="en-CA" w:eastAsia="en-CA"/>
                  </w:rPr>
                  <w:t xml:space="preserve"> </w:t>
                </w:r>
                <w:r w:rsidRPr="008F7A2F">
                  <w:rPr>
                    <w:b/>
                    <w:lang w:val="en-CA" w:eastAsia="en-CA"/>
                  </w:rPr>
                  <w:t>(1890-1937)</w:t>
                </w:r>
              </w:p>
            </w:tc>
          </w:sdtContent>
        </w:sdt>
      </w:tr>
      <w:tr w:rsidR="00464699" w:rsidRPr="008F7A2F" w14:paraId="789E348B" w14:textId="77777777" w:rsidTr="007821B0">
        <w:sdt>
          <w:sdtPr>
            <w:alias w:val="Variant headwords"/>
            <w:tag w:val="variantHeadwords"/>
            <w:id w:val="173464402"/>
            <w:placeholder>
              <w:docPart w:val="8BC83CA82E1046BEB0ED5A6B983C1E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EDD201" w14:textId="77777777" w:rsidR="00464699" w:rsidRPr="008F7A2F" w:rsidRDefault="00091063" w:rsidP="006D5651">
                <w:r w:rsidRPr="008F7A2F">
                  <w:t>Lovecraft, Howard Phillips</w:t>
                </w:r>
              </w:p>
            </w:tc>
          </w:sdtContent>
        </w:sdt>
      </w:tr>
      <w:tr w:rsidR="00E85A05" w:rsidRPr="008F7A2F" w14:paraId="4A33C04E" w14:textId="77777777" w:rsidTr="003F0D73">
        <w:sdt>
          <w:sdtPr>
            <w:alias w:val="Abstract"/>
            <w:tag w:val="abstract"/>
            <w:id w:val="-635871867"/>
            <w:placeholder>
              <w:docPart w:val="E69ED25373D14877AE0F924F3C1F32F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52C3F0" w14:textId="3698B862" w:rsidR="00E85A05" w:rsidRPr="008F7A2F" w:rsidRDefault="00091063" w:rsidP="006D5651">
                <w:r w:rsidRPr="008F7A2F">
                  <w:t>H. P. Lovecraft was an American pulp author in the 1920s and 1930s</w:t>
                </w:r>
                <w:r w:rsidR="008F7A2F" w:rsidRPr="008F7A2F">
                  <w:t xml:space="preserve">. </w:t>
                </w:r>
                <w:r w:rsidRPr="008F7A2F">
                  <w:t xml:space="preserve">His work, primarily published in the magazine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>, helped create the genre of weird fiction, which combined science fiction, fantasy, and horror</w:t>
                </w:r>
                <w:r w:rsidR="008F7A2F" w:rsidRPr="008F7A2F">
                  <w:t xml:space="preserve">. </w:t>
                </w:r>
                <w:r w:rsidRPr="008F7A2F">
                  <w:t>His stories and novels construct an elaborate fictional cosmology, opening up new possibilities for pulp writers</w:t>
                </w:r>
                <w:r w:rsidR="008F7A2F" w:rsidRPr="008F7A2F">
                  <w:t xml:space="preserve">. </w:t>
                </w:r>
                <w:r w:rsidRPr="008F7A2F">
                  <w:t>He maintained an active correspondence with fans and other pulp writers</w:t>
                </w:r>
                <w:r w:rsidR="008F7A2F" w:rsidRPr="008F7A2F">
                  <w:t xml:space="preserve">. </w:t>
                </w:r>
                <w:r w:rsidRPr="008F7A2F">
                  <w:t>By the time of his death in 1937, Lovecraft had accumulated a substantial archive of manuscripts that were published posthumously.</w:t>
                </w:r>
              </w:p>
            </w:tc>
          </w:sdtContent>
        </w:sdt>
      </w:tr>
      <w:tr w:rsidR="003F0D73" w:rsidRPr="008F7A2F" w14:paraId="71CEFEAB" w14:textId="77777777" w:rsidTr="003F0D73">
        <w:sdt>
          <w:sdtPr>
            <w:alias w:val="Article text"/>
            <w:tag w:val="articleText"/>
            <w:id w:val="634067588"/>
            <w:placeholder>
              <w:docPart w:val="92BD52BFE2F84E4282A71FF5A569B6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653C50" w14:textId="16DBFDA4" w:rsidR="00091063" w:rsidRPr="008F7A2F" w:rsidRDefault="00091063" w:rsidP="006D5651">
                <w:r w:rsidRPr="008F7A2F">
                  <w:t>H. P. Lovecraft was an American pulp author in the 1920s and 1930s</w:t>
                </w:r>
                <w:r w:rsidR="008F7A2F" w:rsidRPr="008F7A2F">
                  <w:t xml:space="preserve">. </w:t>
                </w:r>
                <w:r w:rsidRPr="008F7A2F">
                  <w:t xml:space="preserve">His work, primarily published in the magazine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>, helped create the genre of weird fiction, which combined science fiction, fantasy, and horror</w:t>
                </w:r>
                <w:r w:rsidR="008F7A2F" w:rsidRPr="008F7A2F">
                  <w:t xml:space="preserve">. </w:t>
                </w:r>
                <w:r w:rsidRPr="008F7A2F">
                  <w:t>His stories and novels construct an elaborate fictional cosmology, opening up new possibilities for pulp writers</w:t>
                </w:r>
                <w:r w:rsidR="008F7A2F" w:rsidRPr="008F7A2F">
                  <w:t xml:space="preserve">. </w:t>
                </w:r>
                <w:r w:rsidRPr="008F7A2F">
                  <w:t>He maintained an active correspondence with fans and other pulp writers</w:t>
                </w:r>
                <w:r w:rsidR="008F7A2F" w:rsidRPr="008F7A2F">
                  <w:t xml:space="preserve">. </w:t>
                </w:r>
                <w:r w:rsidRPr="008F7A2F">
                  <w:t>By the time of his death in 1937, Lovecraft had accumulated a substantial archive of manuscripts that were published posthumously.</w:t>
                </w:r>
              </w:p>
              <w:p w14:paraId="4CC7A9F2" w14:textId="77777777" w:rsidR="00091063" w:rsidRPr="008F7A2F" w:rsidRDefault="00091063" w:rsidP="006D5651"/>
              <w:p w14:paraId="22CF7D6F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Early Life</w:t>
                </w:r>
              </w:p>
              <w:p w14:paraId="0D0BE0F8" w14:textId="1F77ADF2" w:rsidR="00091063" w:rsidRPr="008F7A2F" w:rsidRDefault="00091063" w:rsidP="006D5651">
                <w:r w:rsidRPr="008F7A2F">
                  <w:t>Lovecraft was born in Providence, Rhode Island, where he lived for much of his life and set many of his stories</w:t>
                </w:r>
                <w:r w:rsidR="008F7A2F" w:rsidRPr="008F7A2F">
                  <w:t xml:space="preserve">. </w:t>
                </w:r>
                <w:r w:rsidRPr="008F7A2F">
                  <w:t>His formal schooling was sporadic, and he never received a high school diploma</w:t>
                </w:r>
                <w:r w:rsidR="008F7A2F" w:rsidRPr="008F7A2F">
                  <w:t xml:space="preserve">. </w:t>
                </w:r>
                <w:r w:rsidRPr="008F7A2F">
                  <w:t>Much of his education resulted from his independent reading in his family’s library</w:t>
                </w:r>
                <w:r w:rsidR="008F7A2F" w:rsidRPr="008F7A2F">
                  <w:t xml:space="preserve">. </w:t>
                </w:r>
                <w:r w:rsidRPr="008F7A2F">
                  <w:t>Edgar Allan Poe and Lord Dunsany were</w:t>
                </w:r>
                <w:r w:rsidR="008F7A2F">
                  <w:t xml:space="preserve"> his</w:t>
                </w:r>
                <w:r w:rsidRPr="008F7A2F">
                  <w:t xml:space="preserve"> particular favo</w:t>
                </w:r>
                <w:r w:rsidR="008F7A2F">
                  <w:t>u</w:t>
                </w:r>
                <w:r w:rsidRPr="008F7A2F">
                  <w:t>rites</w:t>
                </w:r>
                <w:r w:rsidR="008F7A2F" w:rsidRPr="008F7A2F">
                  <w:t xml:space="preserve">. </w:t>
                </w:r>
                <w:r w:rsidRPr="008F7A2F">
                  <w:t xml:space="preserve">In 1913, Lovecraft wrote a letter to the pulp magazine </w:t>
                </w:r>
                <w:r w:rsidRPr="008F7A2F">
                  <w:rPr>
                    <w:i/>
                  </w:rPr>
                  <w:t>The Argosy</w:t>
                </w:r>
                <w:r w:rsidRPr="008F7A2F">
                  <w:t xml:space="preserve"> critiquing the work of a regular contributor</w:t>
                </w:r>
                <w:r w:rsidR="008F7A2F" w:rsidRPr="008F7A2F">
                  <w:t xml:space="preserve">. </w:t>
                </w:r>
                <w:r w:rsidRPr="008F7A2F">
                  <w:t xml:space="preserve">The ensuing exchange in </w:t>
                </w:r>
                <w:r w:rsidRPr="008F7A2F">
                  <w:rPr>
                    <w:i/>
                  </w:rPr>
                  <w:t>The Argosy</w:t>
                </w:r>
                <w:r w:rsidRPr="008F7A2F">
                  <w:t>’s letter pages brought Lovecraft to the attention of the United Amateur Press Association, which invited him to join their organization</w:t>
                </w:r>
                <w:r w:rsidR="008F7A2F" w:rsidRPr="008F7A2F">
                  <w:t xml:space="preserve">. </w:t>
                </w:r>
                <w:r w:rsidRPr="008F7A2F">
                  <w:t>Amateur journalism served as Lovecraft’s apprenticeship for the following decade.</w:t>
                </w:r>
              </w:p>
              <w:p w14:paraId="1BC2552D" w14:textId="77777777" w:rsidR="00091063" w:rsidRPr="008F7A2F" w:rsidRDefault="00091063" w:rsidP="006D5651"/>
              <w:p w14:paraId="094A52FA" w14:textId="245182B4" w:rsidR="00091063" w:rsidRPr="008F7A2F" w:rsidRDefault="00091063" w:rsidP="006D5651">
                <w:r w:rsidRPr="008F7A2F">
                  <w:t xml:space="preserve">Lovecraft published fiction in amateur publications like </w:t>
                </w:r>
                <w:r w:rsidRPr="008F7A2F">
                  <w:rPr>
                    <w:i/>
                  </w:rPr>
                  <w:t>The United Amateur</w:t>
                </w:r>
                <w:r w:rsidRPr="008F7A2F">
                  <w:t xml:space="preserve">, </w:t>
                </w:r>
                <w:r w:rsidRPr="008F7A2F">
                  <w:rPr>
                    <w:i/>
                  </w:rPr>
                  <w:t xml:space="preserve">The </w:t>
                </w:r>
                <w:proofErr w:type="spellStart"/>
                <w:r w:rsidRPr="008F7A2F">
                  <w:rPr>
                    <w:i/>
                  </w:rPr>
                  <w:t>Tryout</w:t>
                </w:r>
                <w:proofErr w:type="spellEnd"/>
                <w:r w:rsidRPr="008F7A2F">
                  <w:t xml:space="preserve">, and </w:t>
                </w:r>
                <w:r w:rsidRPr="008F7A2F">
                  <w:rPr>
                    <w:i/>
                  </w:rPr>
                  <w:t>Home Brew</w:t>
                </w:r>
                <w:r w:rsidR="008F7A2F" w:rsidRPr="008F7A2F">
                  <w:rPr>
                    <w:i/>
                  </w:rPr>
                  <w:t xml:space="preserve">. </w:t>
                </w:r>
                <w:r w:rsidRPr="008F7A2F">
                  <w:t xml:space="preserve">His first professional story, </w:t>
                </w:r>
                <w:r w:rsidR="008F7A2F">
                  <w:t>‘</w:t>
                </w:r>
                <w:r w:rsidRPr="008F7A2F">
                  <w:t>Dagon,</w:t>
                </w:r>
                <w:r w:rsidR="008F7A2F">
                  <w:t>’</w:t>
                </w:r>
                <w:r w:rsidRPr="008F7A2F">
                  <w:t xml:space="preserve"> appeared in the October 1923 issue of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>, edited by Edwin Baird</w:t>
                </w:r>
                <w:r w:rsidR="008F7A2F" w:rsidRPr="008F7A2F">
                  <w:t xml:space="preserve">. </w:t>
                </w:r>
                <w:r w:rsidRPr="008F7A2F">
                  <w:t xml:space="preserve">A year later Farnsworth Wright became the editor of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 xml:space="preserve"> and he made Lovecraft a core author for the magazine</w:t>
                </w:r>
                <w:r w:rsidR="008F7A2F" w:rsidRPr="008F7A2F">
                  <w:t xml:space="preserve">. </w:t>
                </w:r>
                <w:r w:rsidRPr="008F7A2F">
                  <w:t xml:space="preserve">In addition to publishing fiction and poetry in </w:t>
                </w:r>
                <w:r w:rsidRPr="008F7A2F">
                  <w:rPr>
                    <w:i/>
                  </w:rPr>
                  <w:t>Weird Tales</w:t>
                </w:r>
                <w:r w:rsidRPr="008F7A2F">
                  <w:t xml:space="preserve">, Lovecraft worked as a </w:t>
                </w:r>
                <w:proofErr w:type="spellStart"/>
                <w:r w:rsidRPr="008F7A2F">
                  <w:t>ghostwriter</w:t>
                </w:r>
                <w:proofErr w:type="spellEnd"/>
                <w:r w:rsidRPr="008F7A2F">
                  <w:t xml:space="preserve"> for many other </w:t>
                </w:r>
                <w:r w:rsidRPr="008F7A2F">
                  <w:rPr>
                    <w:i/>
                  </w:rPr>
                  <w:t xml:space="preserve">Weird Tales </w:t>
                </w:r>
                <w:r w:rsidRPr="008F7A2F">
                  <w:t>writers, including Harry Houdini</w:t>
                </w:r>
                <w:r w:rsidR="008F7A2F" w:rsidRPr="008F7A2F">
                  <w:t xml:space="preserve">. </w:t>
                </w:r>
              </w:p>
              <w:p w14:paraId="035DFA12" w14:textId="77777777" w:rsidR="00091063" w:rsidRPr="008F7A2F" w:rsidRDefault="00091063" w:rsidP="006D5651"/>
              <w:p w14:paraId="474F2F53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The New York Years</w:t>
                </w:r>
              </w:p>
              <w:p w14:paraId="43D75220" w14:textId="7B8DE5E1" w:rsidR="00091063" w:rsidRPr="008F7A2F" w:rsidRDefault="00091063" w:rsidP="006D5651">
                <w:r w:rsidRPr="008F7A2F">
                  <w:t>In 1924 Lovecraft married Sonia Haft Green and moved to Brooklyn</w:t>
                </w:r>
                <w:r w:rsidR="008F7A2F" w:rsidRPr="008F7A2F">
                  <w:t xml:space="preserve">. </w:t>
                </w:r>
                <w:r w:rsidRPr="008F7A2F">
                  <w:t>The couple’s marriage was marked by economic hardship</w:t>
                </w:r>
                <w:r w:rsidR="008F7A2F" w:rsidRPr="008F7A2F">
                  <w:t xml:space="preserve">. </w:t>
                </w:r>
                <w:r w:rsidRPr="008F7A2F">
                  <w:t xml:space="preserve">Lovecraft’s disgust for New York City is apparent in his writing from this period, such as </w:t>
                </w:r>
                <w:r w:rsidR="008F7A2F">
                  <w:t>‘</w:t>
                </w:r>
                <w:r w:rsidRPr="008F7A2F">
                  <w:t>The Horror at Red Hook.</w:t>
                </w:r>
                <w:r w:rsidR="008F7A2F">
                  <w:t>’</w:t>
                </w:r>
                <w:r w:rsidRPr="008F7A2F">
                  <w:t xml:space="preserve">  His correspondence and fiction from this period is rife with virulent racism</w:t>
                </w:r>
                <w:r w:rsidR="008F7A2F" w:rsidRPr="008F7A2F">
                  <w:t xml:space="preserve">. </w:t>
                </w:r>
                <w:r w:rsidRPr="008F7A2F">
                  <w:t xml:space="preserve">Lovecraft’s revulsion for the city and its inhabitants is related to </w:t>
                </w:r>
                <w:r w:rsidRPr="008F7A2F">
                  <w:lastRenderedPageBreak/>
                  <w:t>his larger distaste for modernity, which he saw reflected in the works of high modernists like T.S. Eliot, James Joyce, and Gertrude Stein</w:t>
                </w:r>
                <w:r w:rsidR="008F7A2F" w:rsidRPr="008F7A2F">
                  <w:t xml:space="preserve">. </w:t>
                </w:r>
                <w:r w:rsidRPr="008F7A2F">
                  <w:t>Although he recognized a critical response to modernity in the works of these authors, he held them in little esteem</w:t>
                </w:r>
                <w:r w:rsidR="008F7A2F" w:rsidRPr="008F7A2F">
                  <w:t xml:space="preserve">. </w:t>
                </w:r>
                <w:r w:rsidRPr="008F7A2F">
                  <w:t>By 1926 Lovecraft and his wife separated and he returned to Providence; they divorced in 1929.</w:t>
                </w:r>
              </w:p>
              <w:p w14:paraId="367680B3" w14:textId="77777777" w:rsidR="00091063" w:rsidRPr="008F7A2F" w:rsidRDefault="00091063" w:rsidP="006D5651"/>
              <w:p w14:paraId="7B341C27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The Major Period</w:t>
                </w:r>
              </w:p>
              <w:p w14:paraId="19290F2A" w14:textId="3FDC532B" w:rsidR="00091063" w:rsidRPr="008F7A2F" w:rsidRDefault="00091063" w:rsidP="006D5651">
                <w:r w:rsidRPr="008F7A2F">
                  <w:t>1926 also marks the beginning of Lovecraft’s most significant years as a writer</w:t>
                </w:r>
                <w:r w:rsidR="008F7A2F" w:rsidRPr="008F7A2F">
                  <w:t xml:space="preserve">. </w:t>
                </w:r>
                <w:r w:rsidRPr="008F7A2F">
                  <w:t>In these years he produced stories, novels, and travel writing focused on New England, while remaining an active correspondent</w:t>
                </w:r>
                <w:r w:rsidR="008F7A2F" w:rsidRPr="008F7A2F">
                  <w:t xml:space="preserve">. </w:t>
                </w:r>
                <w:r w:rsidRPr="008F7A2F">
                  <w:t xml:space="preserve">In stories like </w:t>
                </w:r>
                <w:r w:rsidR="008F7A2F">
                  <w:t>‘</w:t>
                </w:r>
                <w:r w:rsidRPr="008F7A2F">
                  <w:t>The Colo</w:t>
                </w:r>
                <w:r w:rsidR="008F7A2F">
                  <w:t>u</w:t>
                </w:r>
                <w:r w:rsidRPr="008F7A2F">
                  <w:t>r Out of Space,</w:t>
                </w:r>
                <w:r w:rsidR="008F7A2F">
                  <w:t>’</w:t>
                </w:r>
                <w:r w:rsidRPr="008F7A2F">
                  <w:t xml:space="preserve"> published in </w:t>
                </w:r>
                <w:r w:rsidRPr="008F7A2F">
                  <w:rPr>
                    <w:i/>
                  </w:rPr>
                  <w:t>Amazing Stories</w:t>
                </w:r>
                <w:r w:rsidRPr="008F7A2F">
                  <w:t xml:space="preserve"> in 1927; </w:t>
                </w:r>
                <w:r w:rsidR="008F7A2F">
                  <w:t>‘</w:t>
                </w:r>
                <w:r w:rsidRPr="008F7A2F">
                  <w:t xml:space="preserve">The Call of </w:t>
                </w:r>
                <w:proofErr w:type="spellStart"/>
                <w:r w:rsidRPr="008F7A2F">
                  <w:t>Cthulu</w:t>
                </w:r>
                <w:proofErr w:type="spellEnd"/>
                <w:r w:rsidRPr="008F7A2F">
                  <w:t>,</w:t>
                </w:r>
                <w:r w:rsidR="008F7A2F">
                  <w:t>’</w:t>
                </w:r>
                <w:r w:rsidRPr="008F7A2F">
                  <w:t xml:space="preserve"> published in </w:t>
                </w:r>
                <w:r w:rsidRPr="008F7A2F">
                  <w:rPr>
                    <w:i/>
                  </w:rPr>
                  <w:t xml:space="preserve">Weird Tales </w:t>
                </w:r>
                <w:r w:rsidRPr="008F7A2F">
                  <w:t xml:space="preserve">in 1928; and </w:t>
                </w:r>
                <w:r w:rsidR="008F7A2F">
                  <w:t>‘</w:t>
                </w:r>
                <w:r w:rsidRPr="008F7A2F">
                  <w:t>The Shadow Out of Time,</w:t>
                </w:r>
                <w:r w:rsidR="008F7A2F">
                  <w:t>’</w:t>
                </w:r>
                <w:r w:rsidRPr="008F7A2F">
                  <w:t xml:space="preserve"> published in </w:t>
                </w:r>
                <w:r w:rsidRPr="008F7A2F">
                  <w:rPr>
                    <w:i/>
                  </w:rPr>
                  <w:t>Astounding Stories</w:t>
                </w:r>
                <w:r w:rsidRPr="008F7A2F">
                  <w:t xml:space="preserve"> in 1936, Lovecraft developed a complex fictional mythology based around The Old Ones, a group of monstrous aliens with powers that border on the divine</w:t>
                </w:r>
                <w:r w:rsidR="008F7A2F" w:rsidRPr="008F7A2F">
                  <w:t xml:space="preserve">. </w:t>
                </w:r>
              </w:p>
              <w:p w14:paraId="57376FA2" w14:textId="77777777" w:rsidR="00091063" w:rsidRPr="008F7A2F" w:rsidRDefault="00091063" w:rsidP="006D5651"/>
              <w:p w14:paraId="04C28E98" w14:textId="24CAF737" w:rsidR="00091063" w:rsidRPr="008F7A2F" w:rsidRDefault="00091063" w:rsidP="006D5651">
                <w:r w:rsidRPr="008F7A2F">
                  <w:t xml:space="preserve">Lovecraft’s characters often learn about The Old Ones by reading fictional occult texts, including his most famous creation </w:t>
                </w:r>
                <w:r w:rsidRPr="008F7A2F">
                  <w:rPr>
                    <w:i/>
                  </w:rPr>
                  <w:t xml:space="preserve">The </w:t>
                </w:r>
                <w:proofErr w:type="spellStart"/>
                <w:r w:rsidRPr="008F7A2F">
                  <w:rPr>
                    <w:i/>
                  </w:rPr>
                  <w:t>Necronomicon</w:t>
                </w:r>
                <w:proofErr w:type="spellEnd"/>
                <w:r w:rsidR="008F7A2F" w:rsidRPr="008F7A2F">
                  <w:t xml:space="preserve">. </w:t>
                </w:r>
                <w:r w:rsidRPr="008F7A2F">
                  <w:t xml:space="preserve">Lovecraft shared his mythology with other </w:t>
                </w:r>
                <w:r w:rsidRPr="008F7A2F">
                  <w:rPr>
                    <w:i/>
                  </w:rPr>
                  <w:t xml:space="preserve">Weird Tales </w:t>
                </w:r>
                <w:r w:rsidRPr="008F7A2F">
                  <w:t>writers with whom he corresponded regularly, meaning that a pulp reader might encounter references to his creations in the work of Robert E. Howard, Clark Ashton Smith, and Robert Bloch and vice versa</w:t>
                </w:r>
                <w:r w:rsidR="008F7A2F" w:rsidRPr="008F7A2F">
                  <w:t xml:space="preserve">. </w:t>
                </w:r>
                <w:r w:rsidRPr="008F7A2F">
                  <w:t xml:space="preserve">Although Lovecraft’s novel </w:t>
                </w:r>
                <w:r w:rsidRPr="008F7A2F">
                  <w:rPr>
                    <w:i/>
                  </w:rPr>
                  <w:t>In the Mountains of Madness</w:t>
                </w:r>
                <w:r w:rsidRPr="008F7A2F">
                  <w:t xml:space="preserve"> was serialized in </w:t>
                </w:r>
                <w:r w:rsidRPr="008F7A2F">
                  <w:rPr>
                    <w:i/>
                  </w:rPr>
                  <w:t xml:space="preserve">Astounding Stories </w:t>
                </w:r>
                <w:r w:rsidRPr="008F7A2F">
                  <w:t>in 1936, he died without seeing a book-length publication of his work.</w:t>
                </w:r>
              </w:p>
              <w:p w14:paraId="36E5108C" w14:textId="77777777" w:rsidR="00091063" w:rsidRPr="008F7A2F" w:rsidRDefault="00091063" w:rsidP="006D5651"/>
              <w:p w14:paraId="0CB88E99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Afterlife and Influence</w:t>
                </w:r>
              </w:p>
              <w:p w14:paraId="1F433EDA" w14:textId="3A1F42A2" w:rsidR="003F0D73" w:rsidRPr="008F7A2F" w:rsidRDefault="00091063" w:rsidP="006D5651">
                <w:r w:rsidRPr="008F7A2F">
                  <w:t xml:space="preserve">After Lovecraft’s death, two of his former correspondents, August </w:t>
                </w:r>
                <w:proofErr w:type="spellStart"/>
                <w:r w:rsidRPr="008F7A2F">
                  <w:t>Derleth</w:t>
                </w:r>
                <w:proofErr w:type="spellEnd"/>
                <w:r w:rsidRPr="008F7A2F">
                  <w:t xml:space="preserve"> and Donald </w:t>
                </w:r>
                <w:proofErr w:type="spellStart"/>
                <w:r w:rsidRPr="008F7A2F">
                  <w:t>Wandrei</w:t>
                </w:r>
                <w:proofErr w:type="spellEnd"/>
                <w:r w:rsidRPr="008F7A2F">
                  <w:t xml:space="preserve">, founded </w:t>
                </w:r>
                <w:proofErr w:type="spellStart"/>
                <w:r w:rsidRPr="008F7A2F">
                  <w:t>Arkham</w:t>
                </w:r>
                <w:proofErr w:type="spellEnd"/>
                <w:r w:rsidRPr="008F7A2F">
                  <w:t xml:space="preserve"> House Publishers to provide an outlet for Lovecraft’s work</w:t>
                </w:r>
                <w:r w:rsidR="008F7A2F" w:rsidRPr="008F7A2F">
                  <w:t xml:space="preserve">. </w:t>
                </w:r>
                <w:proofErr w:type="spellStart"/>
                <w:r w:rsidRPr="008F7A2F">
                  <w:t>Derleth</w:t>
                </w:r>
                <w:proofErr w:type="spellEnd"/>
                <w:r w:rsidRPr="008F7A2F">
                  <w:t xml:space="preserve"> also took it upon himself to complete many of Lovecraft’s unfinished works</w:t>
                </w:r>
                <w:r w:rsidR="008F7A2F" w:rsidRPr="008F7A2F">
                  <w:t xml:space="preserve">. </w:t>
                </w:r>
                <w:r w:rsidRPr="008F7A2F">
                  <w:t>Lovecraft’s posthumous productivity attracted the notice of Edmund Wilson, who scathingly dismissed both the author and his fans</w:t>
                </w:r>
                <w:r w:rsidR="008F7A2F" w:rsidRPr="008F7A2F">
                  <w:t xml:space="preserve">. </w:t>
                </w:r>
                <w:r w:rsidRPr="008F7A2F">
                  <w:t xml:space="preserve">In the ensuing years writers ranging from Stephen King to Joyce Carol Oates have cited Lovecraft as </w:t>
                </w:r>
                <w:bookmarkStart w:id="0" w:name="_GoBack"/>
                <w:bookmarkEnd w:id="0"/>
                <w:r w:rsidRPr="008F7A2F">
                  <w:t>an influence.</w:t>
                </w:r>
              </w:p>
            </w:tc>
          </w:sdtContent>
        </w:sdt>
      </w:tr>
      <w:tr w:rsidR="003235A7" w:rsidRPr="008F7A2F" w14:paraId="3034C7C7" w14:textId="77777777" w:rsidTr="003235A7">
        <w:tc>
          <w:tcPr>
            <w:tcW w:w="9016" w:type="dxa"/>
          </w:tcPr>
          <w:p w14:paraId="2D0CDF48" w14:textId="77777777" w:rsidR="003235A7" w:rsidRPr="008F7A2F" w:rsidRDefault="003235A7" w:rsidP="006D5651">
            <w:r w:rsidRPr="008F7A2F">
              <w:rPr>
                <w:u w:val="single"/>
              </w:rPr>
              <w:lastRenderedPageBreak/>
              <w:t>Further reading</w:t>
            </w:r>
            <w:r w:rsidRPr="008F7A2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EC18C322314607A973F5A8BA0F6E26"/>
              </w:placeholder>
            </w:sdtPr>
            <w:sdtEndPr/>
            <w:sdtContent>
              <w:p w14:paraId="61DE9C0E" w14:textId="77777777" w:rsidR="00091063" w:rsidRPr="008F7A2F" w:rsidRDefault="00091063" w:rsidP="006D5651"/>
              <w:p w14:paraId="3415A931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Biographical and Autobiographical Texts</w:t>
                </w:r>
              </w:p>
              <w:p w14:paraId="3E088A0D" w14:textId="77777777" w:rsidR="00091063" w:rsidRPr="008F7A2F" w:rsidRDefault="008F7A2F" w:rsidP="006D5651">
                <w:sdt>
                  <w:sdtPr>
                    <w:id w:val="-1484390628"/>
                    <w:citation/>
                  </w:sdtPr>
                  <w:sdtEndPr/>
                  <w:sdtContent>
                    <w:r w:rsidR="00091063" w:rsidRPr="008F7A2F">
                      <w:fldChar w:fldCharType="begin"/>
                    </w:r>
                    <w:r w:rsidR="00091063" w:rsidRPr="008F7A2F">
                      <w:rPr>
                        <w:lang w:val="en-US"/>
                      </w:rPr>
                      <w:instrText xml:space="preserve"> CITATION Lov00 \l 1033 </w:instrText>
                    </w:r>
                    <w:r w:rsidR="00091063" w:rsidRPr="008F7A2F"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(Lovecraft)</w:t>
                    </w:r>
                    <w:r w:rsidR="00091063" w:rsidRPr="008F7A2F">
                      <w:fldChar w:fldCharType="end"/>
                    </w:r>
                  </w:sdtContent>
                </w:sdt>
              </w:p>
              <w:p w14:paraId="68A4F8F9" w14:textId="77777777" w:rsidR="00091063" w:rsidRPr="008F7A2F" w:rsidRDefault="00091063" w:rsidP="006D5651"/>
              <w:p w14:paraId="1BF06A03" w14:textId="77777777" w:rsidR="00091063" w:rsidRPr="008F7A2F" w:rsidRDefault="008F7A2F" w:rsidP="006D5651">
                <w:sdt>
                  <w:sdtPr>
                    <w:id w:val="-1234687234"/>
                    <w:citation/>
                  </w:sdtPr>
                  <w:sdtEndPr/>
                  <w:sdtContent>
                    <w:r w:rsidR="00091063" w:rsidRPr="008F7A2F">
                      <w:fldChar w:fldCharType="begin"/>
                    </w:r>
                    <w:r w:rsidR="00091063" w:rsidRPr="008F7A2F">
                      <w:rPr>
                        <w:lang w:val="en-US"/>
                      </w:rPr>
                      <w:instrText xml:space="preserve"> CITATION Jos01 \l 1033 </w:instrText>
                    </w:r>
                    <w:r w:rsidR="00091063" w:rsidRPr="008F7A2F"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(Joshi)</w:t>
                    </w:r>
                    <w:r w:rsidR="00091063" w:rsidRPr="008F7A2F">
                      <w:fldChar w:fldCharType="end"/>
                    </w:r>
                  </w:sdtContent>
                </w:sdt>
              </w:p>
              <w:p w14:paraId="711FAABC" w14:textId="77777777" w:rsidR="00091063" w:rsidRPr="008F7A2F" w:rsidRDefault="00091063" w:rsidP="006D5651"/>
              <w:p w14:paraId="66E5F098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Recommended Editions of Lovecraft’s Work</w:t>
                </w:r>
              </w:p>
              <w:p w14:paraId="1E4BF2A1" w14:textId="77777777" w:rsidR="00091063" w:rsidRPr="008F7A2F" w:rsidRDefault="008F7A2F" w:rsidP="006D5651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223368582"/>
                    <w:citation/>
                  </w:sdtPr>
                  <w:sdtEndPr/>
                  <w:sdtContent>
                    <w:r w:rsidR="00091063" w:rsidRPr="008F7A2F">
                      <w:rPr>
                        <w:b/>
                      </w:rPr>
                      <w:fldChar w:fldCharType="begin"/>
                    </w:r>
                    <w:r w:rsidR="00091063" w:rsidRPr="008F7A2F">
                      <w:rPr>
                        <w:b/>
                        <w:lang w:val="en-US"/>
                      </w:rPr>
                      <w:instrText xml:space="preserve"> CITATION Lov05 \l 1033 </w:instrText>
                    </w:r>
                    <w:r w:rsidR="00091063" w:rsidRPr="008F7A2F">
                      <w:rPr>
                        <w:b/>
                      </w:rPr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(H. Lovecraft)</w:t>
                    </w:r>
                    <w:r w:rsidR="00091063" w:rsidRPr="008F7A2F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62A7C42E" w14:textId="77777777" w:rsidR="00091063" w:rsidRPr="008F7A2F" w:rsidRDefault="00091063" w:rsidP="006D5651">
                <w:pPr>
                  <w:rPr>
                    <w:b/>
                  </w:rPr>
                </w:pPr>
              </w:p>
              <w:p w14:paraId="591E13AB" w14:textId="77777777" w:rsidR="00091063" w:rsidRPr="008F7A2F" w:rsidRDefault="008F7A2F" w:rsidP="006D5651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2143844014"/>
                    <w:citation/>
                  </w:sdtPr>
                  <w:sdtEndPr/>
                  <w:sdtContent>
                    <w:r w:rsidR="00091063" w:rsidRPr="008F7A2F">
                      <w:rPr>
                        <w:b/>
                      </w:rPr>
                      <w:fldChar w:fldCharType="begin"/>
                    </w:r>
                    <w:r w:rsidR="00091063" w:rsidRPr="008F7A2F">
                      <w:rPr>
                        <w:b/>
                        <w:lang w:val="en-US"/>
                      </w:rPr>
                      <w:instrText xml:space="preserve"> CITATION Lov95 \l 1033 </w:instrText>
                    </w:r>
                    <w:r w:rsidR="00091063" w:rsidRPr="008F7A2F">
                      <w:rPr>
                        <w:b/>
                      </w:rPr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(H. Lovecraft, Miscellaneous Writings)</w:t>
                    </w:r>
                    <w:r w:rsidR="00091063" w:rsidRPr="008F7A2F">
                      <w:rPr>
                        <w:b/>
                      </w:rPr>
                      <w:fldChar w:fldCharType="end"/>
                    </w:r>
                  </w:sdtContent>
                </w:sdt>
              </w:p>
              <w:p w14:paraId="71E563BB" w14:textId="77777777" w:rsidR="00091063" w:rsidRPr="008F7A2F" w:rsidRDefault="00091063" w:rsidP="006D5651">
                <w:pPr>
                  <w:rPr>
                    <w:b/>
                  </w:rPr>
                </w:pPr>
              </w:p>
              <w:p w14:paraId="082FEA42" w14:textId="77777777" w:rsidR="00091063" w:rsidRPr="008F7A2F" w:rsidRDefault="00091063" w:rsidP="006D5651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color w:val="auto"/>
                    <w:szCs w:val="22"/>
                  </w:rPr>
                </w:pPr>
                <w:r w:rsidRPr="008F7A2F">
                  <w:rPr>
                    <w:rFonts w:asciiTheme="minorHAnsi" w:hAnsiTheme="minorHAnsi"/>
                    <w:color w:val="auto"/>
                    <w:szCs w:val="22"/>
                  </w:rPr>
                  <w:t>Letters</w:t>
                </w:r>
              </w:p>
              <w:p w14:paraId="313A9A0E" w14:textId="77777777" w:rsidR="003235A7" w:rsidRPr="008F7A2F" w:rsidRDefault="008F7A2F" w:rsidP="006D5651">
                <w:sdt>
                  <w:sdtPr>
                    <w:id w:val="1434706300"/>
                    <w:citation/>
                  </w:sdtPr>
                  <w:sdtEndPr/>
                  <w:sdtContent>
                    <w:r w:rsidR="00091063" w:rsidRPr="008F7A2F">
                      <w:fldChar w:fldCharType="begin"/>
                    </w:r>
                    <w:r w:rsidR="00091063" w:rsidRPr="008F7A2F">
                      <w:rPr>
                        <w:lang w:val="en-US"/>
                      </w:rPr>
                      <w:instrText xml:space="preserve"> CITATION Lov68 \l 1033 </w:instrText>
                    </w:r>
                    <w:r w:rsidR="00091063" w:rsidRPr="008F7A2F">
                      <w:fldChar w:fldCharType="separate"/>
                    </w:r>
                    <w:r w:rsidR="00091063" w:rsidRPr="008F7A2F">
                      <w:rPr>
                        <w:noProof/>
                        <w:lang w:val="en-US"/>
                      </w:rPr>
                      <w:t>(H. Lovecraft, Selected Letters)</w:t>
                    </w:r>
                    <w:r w:rsidR="00091063" w:rsidRPr="008F7A2F">
                      <w:fldChar w:fldCharType="end"/>
                    </w:r>
                  </w:sdtContent>
                </w:sdt>
              </w:p>
            </w:sdtContent>
          </w:sdt>
        </w:tc>
      </w:tr>
    </w:tbl>
    <w:p w14:paraId="73E0FC13" w14:textId="77777777" w:rsidR="00C27FAB" w:rsidRPr="008F7A2F" w:rsidRDefault="00C27FAB" w:rsidP="006D5651">
      <w:pPr>
        <w:spacing w:after="0" w:line="240" w:lineRule="auto"/>
      </w:pPr>
    </w:p>
    <w:sectPr w:rsidR="00C27FAB" w:rsidRPr="008F7A2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96F762" w14:textId="77777777" w:rsidR="001F02B2" w:rsidRDefault="001F02B2" w:rsidP="007A0D55">
      <w:pPr>
        <w:spacing w:after="0" w:line="240" w:lineRule="auto"/>
      </w:pPr>
      <w:r>
        <w:separator/>
      </w:r>
    </w:p>
  </w:endnote>
  <w:endnote w:type="continuationSeparator" w:id="0">
    <w:p w14:paraId="12F8F003" w14:textId="77777777" w:rsidR="001F02B2" w:rsidRDefault="001F02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35C7E" w14:textId="77777777" w:rsidR="001F02B2" w:rsidRDefault="001F02B2" w:rsidP="007A0D55">
      <w:pPr>
        <w:spacing w:after="0" w:line="240" w:lineRule="auto"/>
      </w:pPr>
      <w:r>
        <w:separator/>
      </w:r>
    </w:p>
  </w:footnote>
  <w:footnote w:type="continuationSeparator" w:id="0">
    <w:p w14:paraId="7D574CA5" w14:textId="77777777" w:rsidR="001F02B2" w:rsidRDefault="001F02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79EE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A978D2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F3"/>
    <w:rsid w:val="00032559"/>
    <w:rsid w:val="00052040"/>
    <w:rsid w:val="0009106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F02B2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512F3"/>
    <w:rsid w:val="00590035"/>
    <w:rsid w:val="005B177E"/>
    <w:rsid w:val="005B3921"/>
    <w:rsid w:val="005F26D7"/>
    <w:rsid w:val="005F5450"/>
    <w:rsid w:val="006D0412"/>
    <w:rsid w:val="006D5651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7A2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02F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51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2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85E2253D594815AC8DB49CB9FD9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24C0-1070-48B7-B481-B0E56A3891C8}"/>
      </w:docPartPr>
      <w:docPartBody>
        <w:p w:rsidR="001569AB" w:rsidRDefault="005D2AB9">
          <w:pPr>
            <w:pStyle w:val="FA85E2253D594815AC8DB49CB9FD9C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9F0E4FDB3964135A818E9AFC18C1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C4970-F615-4E92-A5C8-0A315BF0363D}"/>
      </w:docPartPr>
      <w:docPartBody>
        <w:p w:rsidR="001569AB" w:rsidRDefault="005D2AB9">
          <w:pPr>
            <w:pStyle w:val="C9F0E4FDB3964135A818E9AFC18C17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068DB3B06E14A7CA95F8BA46030B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4441E-B295-41FB-AE8B-437A749085D1}"/>
      </w:docPartPr>
      <w:docPartBody>
        <w:p w:rsidR="001569AB" w:rsidRDefault="005D2AB9">
          <w:pPr>
            <w:pStyle w:val="C068DB3B06E14A7CA95F8BA46030B62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7D550B922214AAE9F85D67082F90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BEE93-5578-435B-A301-FAB5F7A54D1F}"/>
      </w:docPartPr>
      <w:docPartBody>
        <w:p w:rsidR="001569AB" w:rsidRDefault="005D2AB9">
          <w:pPr>
            <w:pStyle w:val="A7D550B922214AAE9F85D67082F903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17920B42DC4988B71E7A427CEA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A91C0-2497-4AFA-8610-E254A874294F}"/>
      </w:docPartPr>
      <w:docPartBody>
        <w:p w:rsidR="001569AB" w:rsidRDefault="005D2AB9">
          <w:pPr>
            <w:pStyle w:val="3217920B42DC4988B71E7A427CEAF89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5045F68A1824B82B9F5D5B6A6DAF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2CF2F-1F76-49FD-8E6C-C667CC581BE4}"/>
      </w:docPartPr>
      <w:docPartBody>
        <w:p w:rsidR="001569AB" w:rsidRDefault="005D2AB9">
          <w:pPr>
            <w:pStyle w:val="65045F68A1824B82B9F5D5B6A6DAF46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247000C4F994FF48B77381DAE297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972E4-B319-48DC-9AFB-0F3DEBC4F143}"/>
      </w:docPartPr>
      <w:docPartBody>
        <w:p w:rsidR="001569AB" w:rsidRDefault="005D2AB9">
          <w:pPr>
            <w:pStyle w:val="E247000C4F994FF48B77381DAE297A9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BC83CA82E1046BEB0ED5A6B983C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5A4FC-C0F1-4177-9905-B62CF9008F90}"/>
      </w:docPartPr>
      <w:docPartBody>
        <w:p w:rsidR="001569AB" w:rsidRDefault="005D2AB9">
          <w:pPr>
            <w:pStyle w:val="8BC83CA82E1046BEB0ED5A6B983C1E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9ED25373D14877AE0F924F3C1F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777C0-C303-4C75-A8E3-EDB106A4EB66}"/>
      </w:docPartPr>
      <w:docPartBody>
        <w:p w:rsidR="001569AB" w:rsidRDefault="005D2AB9">
          <w:pPr>
            <w:pStyle w:val="E69ED25373D14877AE0F924F3C1F32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2BD52BFE2F84E4282A71FF5A569B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5F246-8136-4757-8B83-F80E4AAD81FC}"/>
      </w:docPartPr>
      <w:docPartBody>
        <w:p w:rsidR="001569AB" w:rsidRDefault="005D2AB9">
          <w:pPr>
            <w:pStyle w:val="92BD52BFE2F84E4282A71FF5A569B6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EC18C322314607A973F5A8BA0F6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86AD3-9AD1-43E8-863F-AEF4E249B162}"/>
      </w:docPartPr>
      <w:docPartBody>
        <w:p w:rsidR="001569AB" w:rsidRDefault="005D2AB9">
          <w:pPr>
            <w:pStyle w:val="E3EC18C322314607A973F5A8BA0F6E2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AB9"/>
    <w:rsid w:val="001569AB"/>
    <w:rsid w:val="005D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85E2253D594815AC8DB49CB9FD9CCF">
    <w:name w:val="FA85E2253D594815AC8DB49CB9FD9CCF"/>
  </w:style>
  <w:style w:type="paragraph" w:customStyle="1" w:styleId="C9F0E4FDB3964135A818E9AFC18C178C">
    <w:name w:val="C9F0E4FDB3964135A818E9AFC18C178C"/>
  </w:style>
  <w:style w:type="paragraph" w:customStyle="1" w:styleId="C068DB3B06E14A7CA95F8BA46030B624">
    <w:name w:val="C068DB3B06E14A7CA95F8BA46030B624"/>
  </w:style>
  <w:style w:type="paragraph" w:customStyle="1" w:styleId="A7D550B922214AAE9F85D67082F90301">
    <w:name w:val="A7D550B922214AAE9F85D67082F90301"/>
  </w:style>
  <w:style w:type="paragraph" w:customStyle="1" w:styleId="3217920B42DC4988B71E7A427CEAF89F">
    <w:name w:val="3217920B42DC4988B71E7A427CEAF89F"/>
  </w:style>
  <w:style w:type="paragraph" w:customStyle="1" w:styleId="65045F68A1824B82B9F5D5B6A6DAF467">
    <w:name w:val="65045F68A1824B82B9F5D5B6A6DAF467"/>
  </w:style>
  <w:style w:type="paragraph" w:customStyle="1" w:styleId="E247000C4F994FF48B77381DAE297A90">
    <w:name w:val="E247000C4F994FF48B77381DAE297A90"/>
  </w:style>
  <w:style w:type="paragraph" w:customStyle="1" w:styleId="8BC83CA82E1046BEB0ED5A6B983C1E1F">
    <w:name w:val="8BC83CA82E1046BEB0ED5A6B983C1E1F"/>
  </w:style>
  <w:style w:type="paragraph" w:customStyle="1" w:styleId="E69ED25373D14877AE0F924F3C1F32F7">
    <w:name w:val="E69ED25373D14877AE0F924F3C1F32F7"/>
  </w:style>
  <w:style w:type="paragraph" w:customStyle="1" w:styleId="92BD52BFE2F84E4282A71FF5A569B680">
    <w:name w:val="92BD52BFE2F84E4282A71FF5A569B680"/>
  </w:style>
  <w:style w:type="paragraph" w:customStyle="1" w:styleId="E3EC18C322314607A973F5A8BA0F6E26">
    <w:name w:val="E3EC18C322314607A973F5A8BA0F6E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A85E2253D594815AC8DB49CB9FD9CCF">
    <w:name w:val="FA85E2253D594815AC8DB49CB9FD9CCF"/>
  </w:style>
  <w:style w:type="paragraph" w:customStyle="1" w:styleId="C9F0E4FDB3964135A818E9AFC18C178C">
    <w:name w:val="C9F0E4FDB3964135A818E9AFC18C178C"/>
  </w:style>
  <w:style w:type="paragraph" w:customStyle="1" w:styleId="C068DB3B06E14A7CA95F8BA46030B624">
    <w:name w:val="C068DB3B06E14A7CA95F8BA46030B624"/>
  </w:style>
  <w:style w:type="paragraph" w:customStyle="1" w:styleId="A7D550B922214AAE9F85D67082F90301">
    <w:name w:val="A7D550B922214AAE9F85D67082F90301"/>
  </w:style>
  <w:style w:type="paragraph" w:customStyle="1" w:styleId="3217920B42DC4988B71E7A427CEAF89F">
    <w:name w:val="3217920B42DC4988B71E7A427CEAF89F"/>
  </w:style>
  <w:style w:type="paragraph" w:customStyle="1" w:styleId="65045F68A1824B82B9F5D5B6A6DAF467">
    <w:name w:val="65045F68A1824B82B9F5D5B6A6DAF467"/>
  </w:style>
  <w:style w:type="paragraph" w:customStyle="1" w:styleId="E247000C4F994FF48B77381DAE297A90">
    <w:name w:val="E247000C4F994FF48B77381DAE297A90"/>
  </w:style>
  <w:style w:type="paragraph" w:customStyle="1" w:styleId="8BC83CA82E1046BEB0ED5A6B983C1E1F">
    <w:name w:val="8BC83CA82E1046BEB0ED5A6B983C1E1F"/>
  </w:style>
  <w:style w:type="paragraph" w:customStyle="1" w:styleId="E69ED25373D14877AE0F924F3C1F32F7">
    <w:name w:val="E69ED25373D14877AE0F924F3C1F32F7"/>
  </w:style>
  <w:style w:type="paragraph" w:customStyle="1" w:styleId="92BD52BFE2F84E4282A71FF5A569B680">
    <w:name w:val="92BD52BFE2F84E4282A71FF5A569B680"/>
  </w:style>
  <w:style w:type="paragraph" w:customStyle="1" w:styleId="E3EC18C322314607A973F5A8BA0F6E26">
    <w:name w:val="E3EC18C322314607A973F5A8BA0F6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Lov00</b:Tag>
    <b:SourceType>Book</b:SourceType>
    <b:Guid>{E5F64574-5CC4-4AAE-8A56-C642A7B7A2BA}</b:Guid>
    <b:Author>
      <b:Author>
        <b:NameList>
          <b:Person>
            <b:Last>Lovecraft</b:Last>
            <b:First>H.</b:First>
            <b:Middle>P.</b:Middle>
          </b:Person>
        </b:NameList>
      </b:Author>
      <b:Editor>
        <b:NameList>
          <b:Person>
            <b:Last>Joshi</b:Last>
            <b:First>S.T.</b:First>
          </b:Person>
          <b:Person>
            <b:Last>Schultz</b:Last>
            <b:Middle>E.</b:Middle>
            <b:First>David</b:First>
          </b:Person>
        </b:NameList>
      </b:Editor>
    </b:Author>
    <b:Title>Lord of a Visible World: An Autobiography in Letters</b:Title>
    <b:Year>2000</b:Year>
    <b:City>Athens</b:City>
    <b:Publisher>Ohio UP</b:Publisher>
    <b:StateProvince>OH</b:StateProvince>
    <b:RefOrder>1</b:RefOrder>
  </b:Source>
  <b:Source>
    <b:Tag>Jos01</b:Tag>
    <b:SourceType>Book</b:SourceType>
    <b:Guid>{2088D97F-2CE0-42F4-A618-0EBF0E560E73}</b:Guid>
    <b:Author>
      <b:Author>
        <b:NameList>
          <b:Person>
            <b:Last>Joshi</b:Last>
            <b:First>S.</b:First>
            <b:Middle>T.</b:Middle>
          </b:Person>
        </b:NameList>
      </b:Author>
    </b:Author>
    <b:Title>A Dreamer and a Visionary: H. P. Lovecraft in His Time</b:Title>
    <b:Year>2001</b:Year>
    <b:City>Liverpool </b:City>
    <b:Publisher>Liverpool UP</b:Publisher>
    <b:RefOrder>2</b:RefOrder>
  </b:Source>
  <b:Source>
    <b:Tag>Lov05</b:Tag>
    <b:SourceType>Book</b:SourceType>
    <b:Guid>{B527F5B8-86C5-447B-9737-1BF8DD5E0B88}</b:Guid>
    <b:Author>
      <b:Author>
        <b:NameList>
          <b:Person>
            <b:Last>Lovecraft</b:Last>
            <b:First>H.P.</b:First>
          </b:Person>
        </b:NameList>
      </b:Author>
      <b:Editor>
        <b:NameList>
          <b:Person>
            <b:Last>Straub</b:Last>
            <b:First>Peter</b:First>
          </b:Person>
        </b:NameList>
      </b:Editor>
    </b:Author>
    <b:Title>Tales</b:Title>
    <b:Year>2005</b:Year>
    <b:City>New York</b:City>
    <b:Publisher>Library of America</b:Publisher>
    <b:Comments>The most reliable collection of Lovecraft’s fiction</b:Comments>
    <b:RefOrder>3</b:RefOrder>
  </b:Source>
  <b:Source>
    <b:Tag>Lov95</b:Tag>
    <b:SourceType>Book</b:SourceType>
    <b:Guid>{95602858-174C-4C29-915F-AA3F8CCBF59A}</b:Guid>
    <b:Author>
      <b:Author>
        <b:NameList>
          <b:Person>
            <b:Last>Lovecraft</b:Last>
            <b:First>H.P.</b:First>
          </b:Person>
        </b:NameList>
      </b:Author>
      <b:Editor>
        <b:NameList>
          <b:Person>
            <b:Last>Joshi</b:Last>
            <b:First>S.T.</b:First>
          </b:Person>
        </b:NameList>
      </b:Editor>
    </b:Author>
    <b:Title>Miscellaneous Writings</b:Title>
    <b:Year>1995</b:Year>
    <b:City>Sauk City</b:City>
    <b:Publisher>Arkham House</b:Publisher>
    <b:Comments>Collects Lovecraft’s amateur writing and literary essays</b:Comments>
    <b:RefOrder>4</b:RefOrder>
  </b:Source>
  <b:Source>
    <b:Tag>Lov68</b:Tag>
    <b:SourceType>Book</b:SourceType>
    <b:Guid>{7E77E5FA-60DC-40BE-B3C9-3A21D758D977}</b:Guid>
    <b:Author>
      <b:Author>
        <b:NameList>
          <b:Person>
            <b:Last>Lovecraft</b:Last>
            <b:First>H.P.</b:First>
          </b:Person>
        </b:NameList>
      </b:Author>
      <b:Editor>
        <b:NameList>
          <b:Person>
            <b:Last>Derleth</b:Last>
            <b:First>August</b:First>
          </b:Person>
          <b:Person>
            <b:Last>Wandrei</b:Last>
            <b:First>Donald</b:First>
          </b:Person>
        </b:NameList>
      </b:Editor>
    </b:Author>
    <b:Title>Selected Letters</b:Title>
    <b:Year>1968</b:Year>
    <b:City>Sauk City</b:City>
    <b:Publisher>Arkham House</b:Publisher>
    <b:NumberVolumes>5</b:NumberVolumes>
    <b:RefOrder>5</b:RefOrder>
  </b:Source>
</b:Sources>
</file>

<file path=customXml/itemProps1.xml><?xml version="1.0" encoding="utf-8"?>
<ds:datastoreItem xmlns:ds="http://schemas.openxmlformats.org/officeDocument/2006/customXml" ds:itemID="{391B10A7-0C54-3D4E-A8B6-C1902F89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2</Pages>
  <Words>788</Words>
  <Characters>4496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2014-07-17T18:59:00Z</dcterms:created>
  <dcterms:modified xsi:type="dcterms:W3CDTF">2014-07-31T14:50:00Z</dcterms:modified>
</cp:coreProperties>
</file>