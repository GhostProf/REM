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B0950C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D4F8A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DCB3464954A43789AEB0E8D17A70F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6538A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940A00661BB4E838E043F1A7E4189EB"/>
            </w:placeholder>
            <w:text/>
          </w:sdtPr>
          <w:sdtEndPr/>
          <w:sdtContent>
            <w:tc>
              <w:tcPr>
                <w:tcW w:w="2073" w:type="dxa"/>
              </w:tcPr>
              <w:p w14:paraId="7DE46385" w14:textId="77777777" w:rsidR="00B574C9" w:rsidRDefault="004D1185" w:rsidP="004D1185">
                <w:r>
                  <w:t>Kristina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52CDEC3E1804F2E96EE8C3FFDB06ED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CAF21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D175E491B1241B793BF00AE38DEB260"/>
            </w:placeholder>
            <w:text/>
          </w:sdtPr>
          <w:sdtEndPr/>
          <w:sdtContent>
            <w:tc>
              <w:tcPr>
                <w:tcW w:w="2642" w:type="dxa"/>
              </w:tcPr>
              <w:p w14:paraId="2DB6DB56" w14:textId="77777777" w:rsidR="00B574C9" w:rsidRDefault="004D1185" w:rsidP="004D1185">
                <w:proofErr w:type="spellStart"/>
                <w:r>
                  <w:t>Syvarth</w:t>
                </w:r>
                <w:proofErr w:type="spellEnd"/>
              </w:p>
            </w:tc>
          </w:sdtContent>
        </w:sdt>
      </w:tr>
      <w:tr w:rsidR="00B574C9" w14:paraId="61E2DCC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6DAB2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AD69196D7594614919B7CD8EED2AF3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D4BD97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8D739E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3CDF2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E787070D5DF4EA990F83D26C964F4F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4A276C" w14:textId="77777777" w:rsidR="00B574C9" w:rsidRDefault="004D1185" w:rsidP="004D1185">
                <w:r>
                  <w:t>University of Toronto</w:t>
                </w:r>
              </w:p>
            </w:tc>
          </w:sdtContent>
        </w:sdt>
      </w:tr>
    </w:tbl>
    <w:p w14:paraId="13D5C47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3F987C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DFBA4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DE7814C" w14:textId="77777777" w:rsidTr="003F0D73">
        <w:sdt>
          <w:sdtPr>
            <w:alias w:val="Article headword"/>
            <w:tag w:val="articleHeadword"/>
            <w:id w:val="-361440020"/>
            <w:placeholder>
              <w:docPart w:val="69952D42A4BF465EBC83E73CCD2E781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DB15FD" w14:textId="77777777" w:rsidR="003F0D73" w:rsidRPr="00FB589A" w:rsidRDefault="001100CD" w:rsidP="003F0D73">
                <w:pPr>
                  <w:rPr>
                    <w:b/>
                  </w:rPr>
                </w:pPr>
                <w:r w:rsidRPr="001100CD">
                  <w:t xml:space="preserve">ZABOLOTSKY, Nikolai </w:t>
                </w:r>
                <w:proofErr w:type="spellStart"/>
                <w:r w:rsidRPr="001100CD">
                  <w:t>Alexeevich</w:t>
                </w:r>
                <w:proofErr w:type="spellEnd"/>
                <w:r>
                  <w:t xml:space="preserve"> (1903-1958)</w:t>
                </w:r>
              </w:p>
            </w:tc>
          </w:sdtContent>
        </w:sdt>
      </w:tr>
      <w:tr w:rsidR="00464699" w14:paraId="3FEFFFF8" w14:textId="77777777" w:rsidTr="007821B0">
        <w:sdt>
          <w:sdtPr>
            <w:alias w:val="Variant headwords"/>
            <w:tag w:val="variantHeadwords"/>
            <w:id w:val="173464402"/>
            <w:placeholder>
              <w:docPart w:val="CD2F2D26191D4BD0A525053DD4B127C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581A27" w14:textId="77777777" w:rsidR="00464699" w:rsidRDefault="001100CD" w:rsidP="005069B2">
                <w:r w:rsidRPr="00827917">
                  <w:rPr>
                    <w:lang w:val="ru-RU"/>
                  </w:rPr>
                  <w:t>ЗАБОЛОТЦКИЙ</w:t>
                </w:r>
                <w:r w:rsidRPr="00827917">
                  <w:t>,</w:t>
                </w:r>
                <w:r w:rsidRPr="00827917">
                  <w:rPr>
                    <w:lang w:val="ru-RU"/>
                  </w:rPr>
                  <w:t xml:space="preserve"> НИКОЛАЙ АЛЕКСЕЕВИЧ</w:t>
                </w:r>
                <w:r>
                  <w:t xml:space="preserve"> </w:t>
                </w:r>
              </w:p>
            </w:tc>
          </w:sdtContent>
        </w:sdt>
      </w:tr>
      <w:tr w:rsidR="00E85A05" w14:paraId="0927570A" w14:textId="77777777" w:rsidTr="003F0D73">
        <w:sdt>
          <w:sdtPr>
            <w:alias w:val="Abstract"/>
            <w:tag w:val="abstract"/>
            <w:id w:val="-635871867"/>
            <w:placeholder>
              <w:docPart w:val="D7474A41BA0E4A4CB984B1A2A52439F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3B909A" w14:textId="77777777" w:rsidR="00E85A05" w:rsidRDefault="005069B2" w:rsidP="005069B2">
                <w:r>
                  <w:t xml:space="preserve">Nikolai </w:t>
                </w:r>
                <w:proofErr w:type="spellStart"/>
                <w:r>
                  <w:t>Alexeevich</w:t>
                </w:r>
                <w:proofErr w:type="spellEnd"/>
                <w:r>
                  <w:t xml:space="preserve"> </w:t>
                </w:r>
                <w:proofErr w:type="spellStart"/>
                <w:r>
                  <w:t>Zabolotsky</w:t>
                </w:r>
                <w:proofErr w:type="spellEnd"/>
                <w:r>
                  <w:t xml:space="preserve"> was a Russian poet and</w:t>
                </w:r>
                <w:r w:rsidRPr="00827917">
                  <w:t xml:space="preserve"> translator, and</w:t>
                </w:r>
                <w:r>
                  <w:t xml:space="preserve"> a</w:t>
                </w:r>
                <w:r w:rsidRPr="00827917">
                  <w:t xml:space="preserve"> member of the avant-garde </w:t>
                </w:r>
                <w:r>
                  <w:t>absurdist group</w:t>
                </w:r>
                <w:r w:rsidRPr="00827917">
                  <w:t xml:space="preserve"> </w:t>
                </w:r>
                <w:proofErr w:type="spellStart"/>
                <w:r w:rsidRPr="00827917">
                  <w:t>Oberiu</w:t>
                </w:r>
                <w:proofErr w:type="spellEnd"/>
                <w:r w:rsidRPr="00827917">
                  <w:t xml:space="preserve"> </w:t>
                </w:r>
                <w:r>
                  <w:t>(</w:t>
                </w:r>
                <w:r w:rsidRPr="00827917">
                  <w:t xml:space="preserve">a modified acronym for </w:t>
                </w:r>
                <w:proofErr w:type="spellStart"/>
                <w:r w:rsidRPr="00827917">
                  <w:rPr>
                    <w:i/>
                  </w:rPr>
                  <w:t>Obedinenie</w:t>
                </w:r>
                <w:proofErr w:type="spellEnd"/>
                <w:r w:rsidRPr="00827917">
                  <w:rPr>
                    <w:i/>
                  </w:rPr>
                  <w:t xml:space="preserve"> </w:t>
                </w:r>
                <w:proofErr w:type="spellStart"/>
                <w:r w:rsidRPr="00827917">
                  <w:rPr>
                    <w:i/>
                  </w:rPr>
                  <w:t>Realnogo</w:t>
                </w:r>
                <w:proofErr w:type="spellEnd"/>
                <w:r w:rsidRPr="00827917">
                  <w:rPr>
                    <w:i/>
                  </w:rPr>
                  <w:t xml:space="preserve"> </w:t>
                </w:r>
                <w:proofErr w:type="spellStart"/>
                <w:r w:rsidRPr="00827917">
                  <w:rPr>
                    <w:i/>
                  </w:rPr>
                  <w:t>Iskusstva</w:t>
                </w:r>
                <w:proofErr w:type="spellEnd"/>
                <w:r w:rsidRPr="00827917">
                  <w:rPr>
                    <w:i/>
                  </w:rPr>
                  <w:t xml:space="preserve"> </w:t>
                </w:r>
                <w:r>
                  <w:t>[</w:t>
                </w:r>
                <w:r w:rsidRPr="00827917">
                  <w:t>Association for Real Art</w:t>
                </w:r>
                <w:r>
                  <w:t xml:space="preserve">]). He was born in </w:t>
                </w:r>
                <w:proofErr w:type="spellStart"/>
                <w:r>
                  <w:t>Kizicheskaya</w:t>
                </w:r>
                <w:proofErr w:type="spellEnd"/>
                <w:r>
                  <w:t xml:space="preserve"> </w:t>
                </w:r>
                <w:proofErr w:type="spellStart"/>
                <w:r>
                  <w:t>s</w:t>
                </w:r>
                <w:r w:rsidRPr="00827917">
                  <w:t>loboda</w:t>
                </w:r>
                <w:proofErr w:type="spellEnd"/>
                <w:r w:rsidRPr="00827917">
                  <w:t xml:space="preserve"> on </w:t>
                </w:r>
                <w:r>
                  <w:t xml:space="preserve">7 </w:t>
                </w:r>
                <w:r w:rsidRPr="00827917">
                  <w:t xml:space="preserve">May 1903, </w:t>
                </w:r>
                <w:r>
                  <w:t xml:space="preserve">and </w:t>
                </w:r>
                <w:r w:rsidRPr="00827917">
                  <w:t xml:space="preserve">died in Moscow on </w:t>
                </w:r>
                <w:r>
                  <w:t xml:space="preserve">14 </w:t>
                </w:r>
                <w:r w:rsidRPr="00827917">
                  <w:t xml:space="preserve">October 1958.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is best known for his work with the late avant-garde, alongside </w:t>
                </w:r>
                <w:proofErr w:type="spellStart"/>
                <w:r w:rsidRPr="00827917">
                  <w:t>Daniil</w:t>
                </w:r>
                <w:proofErr w:type="spellEnd"/>
                <w:r w:rsidRPr="00827917">
                  <w:t xml:space="preserve"> </w:t>
                </w:r>
                <w:proofErr w:type="spellStart"/>
                <w:r w:rsidRPr="00827917">
                  <w:t>Kharms</w:t>
                </w:r>
                <w:proofErr w:type="spellEnd"/>
                <w:r w:rsidRPr="00827917">
                  <w:t xml:space="preserve"> and Alexander </w:t>
                </w:r>
                <w:proofErr w:type="spellStart"/>
                <w:r w:rsidRPr="00827917">
                  <w:t>Vvedensky</w:t>
                </w:r>
                <w:proofErr w:type="spellEnd"/>
                <w:r w:rsidRPr="00827917">
                  <w:t xml:space="preserve"> in their absurdist group, </w:t>
                </w:r>
                <w:proofErr w:type="spellStart"/>
                <w:r w:rsidRPr="00827917">
                  <w:t>Oberiu</w:t>
                </w:r>
                <w:proofErr w:type="spellEnd"/>
                <w:r w:rsidRPr="00827917">
                  <w:t xml:space="preserve">. In 1920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moved away from his family in </w:t>
                </w:r>
                <w:proofErr w:type="spellStart"/>
                <w:r w:rsidRPr="00827917">
                  <w:t>Urzhum</w:t>
                </w:r>
                <w:proofErr w:type="spellEnd"/>
                <w:r w:rsidRPr="00827917">
                  <w:t xml:space="preserve"> to Moscow to study medicine and philology at Moscow University. Only a year later he moved to Petrograd and enrolled in the Pedagogical Institute of St. Petersburg State University. After graduating in 1925,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met </w:t>
                </w:r>
                <w:proofErr w:type="spellStart"/>
                <w:r w:rsidRPr="00827917">
                  <w:t>Kharms</w:t>
                </w:r>
                <w:proofErr w:type="spellEnd"/>
                <w:r w:rsidRPr="00827917">
                  <w:t xml:space="preserve"> and </w:t>
                </w:r>
                <w:proofErr w:type="spellStart"/>
                <w:r w:rsidRPr="00827917">
                  <w:t>Vvedensky</w:t>
                </w:r>
                <w:proofErr w:type="spellEnd"/>
                <w:r w:rsidRPr="00827917">
                  <w:t xml:space="preserve"> at a poetry reading and in 1928 they formed </w:t>
                </w:r>
                <w:proofErr w:type="spellStart"/>
                <w:r w:rsidRPr="00827917">
                  <w:t>Oberiu</w:t>
                </w:r>
                <w:proofErr w:type="spellEnd"/>
                <w:r w:rsidRPr="00827917">
                  <w:t xml:space="preserve">, a group </w:t>
                </w:r>
                <w:r>
                  <w:t>that</w:t>
                </w:r>
                <w:r w:rsidRPr="00827917">
                  <w:t xml:space="preserve"> gained notoriety for their nonsensical verse and absurdist theatrical productions. By 1931 </w:t>
                </w:r>
                <w:proofErr w:type="spellStart"/>
                <w:r w:rsidRPr="00827917">
                  <w:t>Oberiu’s</w:t>
                </w:r>
                <w:proofErr w:type="spellEnd"/>
                <w:r w:rsidRPr="00827917">
                  <w:t xml:space="preserve"> activity began to decline under the pressure of the Stalinist purges and the officially sanctioned Socialist Realism. In 1938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was arrested in one of Stalin’s purges for his anti-Leninist philosophic views and sent to Siberia. He spent much of his time in Siberia working on his translation of the </w:t>
                </w:r>
                <w:proofErr w:type="spellStart"/>
                <w:r w:rsidRPr="00827917">
                  <w:t>Kievian</w:t>
                </w:r>
                <w:proofErr w:type="spellEnd"/>
                <w:r w:rsidRPr="00827917">
                  <w:t xml:space="preserve"> </w:t>
                </w:r>
                <w:proofErr w:type="spellStart"/>
                <w:r w:rsidRPr="00827917">
                  <w:t>Rus</w:t>
                </w:r>
                <w:proofErr w:type="spellEnd"/>
                <w:r w:rsidRPr="00827917">
                  <w:t xml:space="preserve">’ epic, </w:t>
                </w:r>
                <w:r w:rsidRPr="00827917">
                  <w:rPr>
                    <w:i/>
                  </w:rPr>
                  <w:t>The Lay of Igor’s Host</w:t>
                </w:r>
                <w:r w:rsidRPr="00827917">
                  <w:t>. Twelve years later he was released, and he moved to Moscow where he spent the remainder of his life writing translations and poetry.</w:t>
                </w:r>
                <w:r>
                  <w:t xml:space="preserve"> </w:t>
                </w:r>
              </w:p>
            </w:tc>
          </w:sdtContent>
        </w:sdt>
      </w:tr>
      <w:tr w:rsidR="003F0D73" w14:paraId="20901710" w14:textId="77777777" w:rsidTr="003F0D73">
        <w:sdt>
          <w:sdtPr>
            <w:alias w:val="Article text"/>
            <w:tag w:val="articleText"/>
            <w:id w:val="634067588"/>
            <w:placeholder>
              <w:docPart w:val="8C0C368D3C2C45B2A27A5839FBFE49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42CE1C" w14:textId="77777777" w:rsidR="001100CD" w:rsidRDefault="001100CD" w:rsidP="004D1185">
                <w:pPr>
                  <w:keepNext/>
                </w:pPr>
                <w:r>
                  <w:t>File: zabolotsy1.jpg</w:t>
                </w:r>
              </w:p>
              <w:p w14:paraId="2EE9D9D8" w14:textId="77777777" w:rsidR="001100CD" w:rsidRDefault="005069B2" w:rsidP="004D1185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D1185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4D1185">
                  <w:t xml:space="preserve"> </w:t>
                </w:r>
                <w:r w:rsidR="004D1185" w:rsidRPr="00A41B67">
                  <w:t>http://russiapedia.rt.com/prominent-russians/</w:t>
                </w:r>
                <w:r w:rsidR="004D1185">
                  <w:t>literature/nikolay-zabolotsky/</w:t>
                </w:r>
              </w:p>
              <w:p w14:paraId="5C570CDB" w14:textId="77777777" w:rsidR="001100CD" w:rsidRDefault="005069B2" w:rsidP="001100CD">
                <w:sdt>
                  <w:sdtPr>
                    <w:alias w:val="Abstract"/>
                    <w:tag w:val="abstract"/>
                    <w:id w:val="-1622453335"/>
                    <w:placeholder>
                      <w:docPart w:val="4739DD265CAA3741825B127F18426383"/>
                    </w:placeholder>
                  </w:sdtPr>
                  <w:sdtContent>
                    <w:r>
                      <w:t xml:space="preserve">Nikolai </w:t>
                    </w:r>
                    <w:proofErr w:type="spellStart"/>
                    <w:r>
                      <w:t>Alexeevich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Zabolotsky</w:t>
                    </w:r>
                    <w:proofErr w:type="spellEnd"/>
                    <w:r>
                      <w:t xml:space="preserve"> was a Russian poet and</w:t>
                    </w:r>
                    <w:r w:rsidRPr="00827917">
                      <w:t xml:space="preserve"> translator, and</w:t>
                    </w:r>
                    <w:r>
                      <w:t xml:space="preserve"> a</w:t>
                    </w:r>
                    <w:r w:rsidRPr="00827917">
                      <w:t xml:space="preserve"> member of the avant-garde </w:t>
                    </w:r>
                    <w:r>
                      <w:t>absurdist group</w:t>
                    </w:r>
                    <w:r w:rsidRPr="00827917">
                      <w:t xml:space="preserve"> </w:t>
                    </w:r>
                    <w:proofErr w:type="spellStart"/>
                    <w:r w:rsidRPr="00827917">
                      <w:t>Oberiu</w:t>
                    </w:r>
                    <w:proofErr w:type="spellEnd"/>
                    <w:r w:rsidRPr="00827917">
                      <w:t xml:space="preserve"> </w:t>
                    </w:r>
                    <w:r>
                      <w:t>(</w:t>
                    </w:r>
                    <w:r w:rsidRPr="00827917">
                      <w:t xml:space="preserve">a modified acronym for </w:t>
                    </w:r>
                    <w:proofErr w:type="spellStart"/>
                    <w:r w:rsidRPr="00827917">
                      <w:rPr>
                        <w:i/>
                      </w:rPr>
                      <w:t>Obedinenie</w:t>
                    </w:r>
                    <w:proofErr w:type="spellEnd"/>
                    <w:r w:rsidRPr="00827917">
                      <w:rPr>
                        <w:i/>
                      </w:rPr>
                      <w:t xml:space="preserve"> </w:t>
                    </w:r>
                    <w:proofErr w:type="spellStart"/>
                    <w:r w:rsidRPr="00827917">
                      <w:rPr>
                        <w:i/>
                      </w:rPr>
                      <w:t>Realnogo</w:t>
                    </w:r>
                    <w:proofErr w:type="spellEnd"/>
                    <w:r w:rsidRPr="00827917">
                      <w:rPr>
                        <w:i/>
                      </w:rPr>
                      <w:t xml:space="preserve"> </w:t>
                    </w:r>
                    <w:proofErr w:type="spellStart"/>
                    <w:r w:rsidRPr="00827917">
                      <w:rPr>
                        <w:i/>
                      </w:rPr>
                      <w:t>Iskusstva</w:t>
                    </w:r>
                    <w:proofErr w:type="spellEnd"/>
                    <w:r w:rsidRPr="00827917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827917">
                      <w:t>Association for Real Art</w:t>
                    </w:r>
                    <w:r>
                      <w:t xml:space="preserve">]). He was born in </w:t>
                    </w:r>
                    <w:proofErr w:type="spellStart"/>
                    <w:r>
                      <w:t>Kizicheskaya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</w:t>
                    </w:r>
                    <w:r w:rsidRPr="00827917">
                      <w:t>loboda</w:t>
                    </w:r>
                    <w:proofErr w:type="spellEnd"/>
                    <w:r w:rsidRPr="00827917">
                      <w:t xml:space="preserve"> on </w:t>
                    </w:r>
                    <w:r>
                      <w:t xml:space="preserve">7 </w:t>
                    </w:r>
                    <w:r w:rsidRPr="00827917">
                      <w:t xml:space="preserve">May 1903, </w:t>
                    </w:r>
                    <w:r>
                      <w:t xml:space="preserve">and </w:t>
                    </w:r>
                    <w:r w:rsidRPr="00827917">
                      <w:t xml:space="preserve">died in Moscow on </w:t>
                    </w:r>
                    <w:r>
                      <w:t xml:space="preserve">14 </w:t>
                    </w:r>
                    <w:r w:rsidRPr="00827917">
                      <w:t xml:space="preserve">October 1958. </w:t>
                    </w:r>
                    <w:proofErr w:type="spellStart"/>
                    <w:r w:rsidRPr="00827917">
                      <w:t>Zabolotsky</w:t>
                    </w:r>
                    <w:proofErr w:type="spellEnd"/>
                    <w:r w:rsidRPr="00827917">
                      <w:t xml:space="preserve"> is best known for his work with the late avant-garde, alongside </w:t>
                    </w:r>
                    <w:proofErr w:type="spellStart"/>
                    <w:r w:rsidRPr="00827917">
                      <w:t>Daniil</w:t>
                    </w:r>
                    <w:proofErr w:type="spellEnd"/>
                    <w:r w:rsidRPr="00827917">
                      <w:t xml:space="preserve"> </w:t>
                    </w:r>
                    <w:proofErr w:type="spellStart"/>
                    <w:r w:rsidRPr="00827917">
                      <w:t>Kharms</w:t>
                    </w:r>
                    <w:proofErr w:type="spellEnd"/>
                    <w:r w:rsidRPr="00827917">
                      <w:t xml:space="preserve"> and Alexander </w:t>
                    </w:r>
                    <w:proofErr w:type="spellStart"/>
                    <w:r w:rsidRPr="00827917">
                      <w:t>Vvedensky</w:t>
                    </w:r>
                    <w:proofErr w:type="spellEnd"/>
                    <w:r w:rsidRPr="00827917">
                      <w:t xml:space="preserve"> in their absurdist group, </w:t>
                    </w:r>
                    <w:proofErr w:type="spellStart"/>
                    <w:r w:rsidRPr="00827917">
                      <w:t>Oberiu</w:t>
                    </w:r>
                    <w:proofErr w:type="spellEnd"/>
                    <w:r w:rsidRPr="00827917">
                      <w:t xml:space="preserve">. In 1920 </w:t>
                    </w:r>
                    <w:proofErr w:type="spellStart"/>
                    <w:r w:rsidRPr="00827917">
                      <w:t>Zabolotsky</w:t>
                    </w:r>
                    <w:proofErr w:type="spellEnd"/>
                    <w:r w:rsidRPr="00827917">
                      <w:t xml:space="preserve"> moved away from his family in </w:t>
                    </w:r>
                    <w:proofErr w:type="spellStart"/>
                    <w:r w:rsidRPr="00827917">
                      <w:t>Urzhum</w:t>
                    </w:r>
                    <w:proofErr w:type="spellEnd"/>
                    <w:r w:rsidRPr="00827917">
                      <w:t xml:space="preserve"> to Moscow to study medicine and philology at Moscow University. Only a year later he moved to Petrograd and enrolled in the Pedagogical Institute of St. Petersburg State University. After graduating in 1925, </w:t>
                    </w:r>
                    <w:proofErr w:type="spellStart"/>
                    <w:r w:rsidRPr="00827917">
                      <w:t>Zabolotsky</w:t>
                    </w:r>
                    <w:proofErr w:type="spellEnd"/>
                    <w:r w:rsidRPr="00827917">
                      <w:t xml:space="preserve"> met </w:t>
                    </w:r>
                    <w:proofErr w:type="spellStart"/>
                    <w:r w:rsidRPr="00827917">
                      <w:t>Kharms</w:t>
                    </w:r>
                    <w:proofErr w:type="spellEnd"/>
                    <w:r w:rsidRPr="00827917">
                      <w:t xml:space="preserve"> and </w:t>
                    </w:r>
                    <w:proofErr w:type="spellStart"/>
                    <w:r w:rsidRPr="00827917">
                      <w:t>Vvedensky</w:t>
                    </w:r>
                    <w:proofErr w:type="spellEnd"/>
                    <w:r w:rsidRPr="00827917">
                      <w:t xml:space="preserve"> at a poetry reading and in 1928 they formed </w:t>
                    </w:r>
                    <w:proofErr w:type="spellStart"/>
                    <w:r w:rsidRPr="00827917">
                      <w:t>Oberiu</w:t>
                    </w:r>
                    <w:proofErr w:type="spellEnd"/>
                    <w:r w:rsidRPr="00827917">
                      <w:t xml:space="preserve">, a group </w:t>
                    </w:r>
                    <w:r>
                      <w:t>that</w:t>
                    </w:r>
                    <w:r w:rsidRPr="00827917">
                      <w:t xml:space="preserve"> gained notoriety for their nonsensical verse and absurdist theatrical productions. By 1931 </w:t>
                    </w:r>
                    <w:proofErr w:type="spellStart"/>
                    <w:r w:rsidRPr="00827917">
                      <w:t>Oberiu’s</w:t>
                    </w:r>
                    <w:proofErr w:type="spellEnd"/>
                    <w:r w:rsidRPr="00827917">
                      <w:t xml:space="preserve"> activity began to decline under the pressure of the Stalinist purges and the officially sanctioned Socialist Realism. In 1938 </w:t>
                    </w:r>
                    <w:proofErr w:type="spellStart"/>
                    <w:r w:rsidRPr="00827917">
                      <w:t>Zabolotsky</w:t>
                    </w:r>
                    <w:proofErr w:type="spellEnd"/>
                    <w:r w:rsidRPr="00827917">
                      <w:t xml:space="preserve"> was arrested in one of Stalin’s purges for his anti-Leninist philosophic views and sent to Siberia. He spent much of his time in Siberia working on his translation of the </w:t>
                    </w:r>
                    <w:proofErr w:type="spellStart"/>
                    <w:r w:rsidRPr="00827917">
                      <w:t>Kievian</w:t>
                    </w:r>
                    <w:proofErr w:type="spellEnd"/>
                    <w:r w:rsidRPr="00827917">
                      <w:t xml:space="preserve"> </w:t>
                    </w:r>
                    <w:proofErr w:type="spellStart"/>
                    <w:r w:rsidRPr="00827917">
                      <w:t>Rus</w:t>
                    </w:r>
                    <w:proofErr w:type="spellEnd"/>
                    <w:r w:rsidRPr="00827917">
                      <w:t xml:space="preserve">’ epic, </w:t>
                    </w:r>
                    <w:r w:rsidRPr="00827917">
                      <w:rPr>
                        <w:i/>
                      </w:rPr>
                      <w:t>The Lay of Igor’s Host</w:t>
                    </w:r>
                    <w:r w:rsidRPr="00827917">
                      <w:t>. Twelve years later he was released, and he moved to Moscow where he spent the remainder of his life writing translations and poetry.</w:t>
                    </w:r>
                    <w:r>
                      <w:t xml:space="preserve"> </w:t>
                    </w:r>
                  </w:sdtContent>
                </w:sdt>
              </w:p>
              <w:p w14:paraId="12952226" w14:textId="77777777" w:rsidR="005069B2" w:rsidRDefault="005069B2" w:rsidP="001100CD"/>
              <w:p w14:paraId="7E4BD78E" w14:textId="77777777" w:rsidR="001100CD" w:rsidRPr="001100CD" w:rsidRDefault="005069B2" w:rsidP="001100CD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3E9954ED" w14:textId="77777777" w:rsidR="001100CD" w:rsidRPr="00827917" w:rsidRDefault="001100CD" w:rsidP="001100CD">
                <w:pPr>
                  <w:pStyle w:val="Heading2"/>
                  <w:outlineLvl w:val="1"/>
                </w:pPr>
                <w:r>
                  <w:t>Poetry</w:t>
                </w:r>
              </w:p>
              <w:p w14:paraId="1B5BE922" w14:textId="77777777"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Stolbsti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Columns</w:t>
                </w:r>
                <w:r w:rsidRPr="00827917">
                  <w:t xml:space="preserve"> or </w:t>
                </w:r>
                <w:r w:rsidRPr="00827917">
                  <w:rPr>
                    <w:i/>
                  </w:rPr>
                  <w:t>Scrolls</w:t>
                </w:r>
                <w:r w:rsidRPr="00827917">
                  <w:t>]</w:t>
                </w:r>
                <w:r w:rsidR="005069B2">
                  <w:t xml:space="preserve"> (1929)</w:t>
                </w:r>
              </w:p>
              <w:p w14:paraId="300B7972" w14:textId="77777777"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Morzhestvo</w:t>
                </w:r>
                <w:proofErr w:type="spellEnd"/>
                <w:r w:rsidRPr="001100CD">
                  <w:rPr>
                    <w:i/>
                  </w:rPr>
                  <w:t xml:space="preserve"> </w:t>
                </w:r>
                <w:proofErr w:type="spellStart"/>
                <w:r w:rsidRPr="001100CD">
                  <w:rPr>
                    <w:i/>
                  </w:rPr>
                  <w:t>zem</w:t>
                </w:r>
                <w:bookmarkStart w:id="0" w:name="_GoBack"/>
                <w:bookmarkEnd w:id="0"/>
                <w:r w:rsidRPr="001100CD">
                  <w:rPr>
                    <w:i/>
                  </w:rPr>
                  <w:t>ledeliya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Triumph of Agriculture</w:t>
                </w:r>
                <w:r w:rsidRPr="00827917">
                  <w:t>]</w:t>
                </w:r>
                <w:r w:rsidR="005069B2">
                  <w:t xml:space="preserve"> (1933)</w:t>
                </w:r>
              </w:p>
              <w:p w14:paraId="433ED7D1" w14:textId="77777777"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Vtoraya</w:t>
                </w:r>
                <w:proofErr w:type="spellEnd"/>
                <w:r w:rsidRPr="001100CD">
                  <w:rPr>
                    <w:i/>
                  </w:rPr>
                  <w:t xml:space="preserve"> </w:t>
                </w:r>
                <w:proofErr w:type="spellStart"/>
                <w:r w:rsidRPr="001100CD">
                  <w:rPr>
                    <w:i/>
                  </w:rPr>
                  <w:t>Kniga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The Second Book</w:t>
                </w:r>
                <w:r w:rsidRPr="00827917">
                  <w:t>]</w:t>
                </w:r>
                <w:r w:rsidR="005069B2">
                  <w:t xml:space="preserve"> (1937)</w:t>
                </w:r>
              </w:p>
              <w:p w14:paraId="5CEA38C0" w14:textId="77777777" w:rsidR="003F0D73" w:rsidRDefault="001100CD" w:rsidP="005069B2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Stikhotvorenia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Poetry</w:t>
                </w:r>
                <w:r w:rsidRPr="00827917">
                  <w:t>]</w:t>
                </w:r>
                <w:r w:rsidR="005069B2">
                  <w:t xml:space="preserve"> (1948, 1957, 1959) </w:t>
                </w:r>
              </w:p>
            </w:tc>
          </w:sdtContent>
        </w:sdt>
      </w:tr>
      <w:tr w:rsidR="003235A7" w14:paraId="01139EB7" w14:textId="77777777" w:rsidTr="003235A7">
        <w:tc>
          <w:tcPr>
            <w:tcW w:w="9016" w:type="dxa"/>
          </w:tcPr>
          <w:p w14:paraId="52D1773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6FA12C2F3C1466AADDD7CEB6CD06A3A"/>
              </w:placeholder>
              <w:showingPlcHdr/>
            </w:sdtPr>
            <w:sdtEndPr/>
            <w:sdtContent>
              <w:p w14:paraId="48D72783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68BC88F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0481A" w14:textId="77777777" w:rsidR="0015740A" w:rsidRDefault="0015740A" w:rsidP="007A0D55">
      <w:pPr>
        <w:spacing w:after="0" w:line="240" w:lineRule="auto"/>
      </w:pPr>
      <w:r>
        <w:separator/>
      </w:r>
    </w:p>
  </w:endnote>
  <w:endnote w:type="continuationSeparator" w:id="0">
    <w:p w14:paraId="55CEC71D" w14:textId="77777777" w:rsidR="0015740A" w:rsidRDefault="001574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ED482" w14:textId="77777777" w:rsidR="0015740A" w:rsidRDefault="0015740A" w:rsidP="007A0D55">
      <w:pPr>
        <w:spacing w:after="0" w:line="240" w:lineRule="auto"/>
      </w:pPr>
      <w:r>
        <w:separator/>
      </w:r>
    </w:p>
  </w:footnote>
  <w:footnote w:type="continuationSeparator" w:id="0">
    <w:p w14:paraId="151695B6" w14:textId="77777777" w:rsidR="0015740A" w:rsidRDefault="001574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2818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210AB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CD"/>
    <w:rsid w:val="00032559"/>
    <w:rsid w:val="00052040"/>
    <w:rsid w:val="000B25AE"/>
    <w:rsid w:val="000B55AB"/>
    <w:rsid w:val="000D24DC"/>
    <w:rsid w:val="00101B2E"/>
    <w:rsid w:val="001100CD"/>
    <w:rsid w:val="00116FA0"/>
    <w:rsid w:val="0015114C"/>
    <w:rsid w:val="0015740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185"/>
    <w:rsid w:val="004E5896"/>
    <w:rsid w:val="005069B2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82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D11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D11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CB3464954A43789AEB0E8D17A70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B507F-FE04-4886-B175-01649581D396}"/>
      </w:docPartPr>
      <w:docPartBody>
        <w:p w:rsidR="00637D78" w:rsidRDefault="00817407">
          <w:pPr>
            <w:pStyle w:val="1DCB3464954A43789AEB0E8D17A70F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940A00661BB4E838E043F1A7E418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653C-3540-4005-ADD5-5B87E77A177C}"/>
      </w:docPartPr>
      <w:docPartBody>
        <w:p w:rsidR="00637D78" w:rsidRDefault="00817407">
          <w:pPr>
            <w:pStyle w:val="3940A00661BB4E838E043F1A7E4189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52CDEC3E1804F2E96EE8C3FFDB06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E068-6611-4245-8EED-DD449FC77286}"/>
      </w:docPartPr>
      <w:docPartBody>
        <w:p w:rsidR="00637D78" w:rsidRDefault="00817407">
          <w:pPr>
            <w:pStyle w:val="952CDEC3E1804F2E96EE8C3FFDB06E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D175E491B1241B793BF00AE38DEB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3298F-279A-40C4-9D8F-F3832E18729B}"/>
      </w:docPartPr>
      <w:docPartBody>
        <w:p w:rsidR="00637D78" w:rsidRDefault="00817407">
          <w:pPr>
            <w:pStyle w:val="8D175E491B1241B793BF00AE38DEB2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AD69196D7594614919B7CD8EED2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D2E33-78A1-4CB2-AB27-2F4146E7B757}"/>
      </w:docPartPr>
      <w:docPartBody>
        <w:p w:rsidR="00637D78" w:rsidRDefault="00817407">
          <w:pPr>
            <w:pStyle w:val="CAD69196D7594614919B7CD8EED2AF3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E787070D5DF4EA990F83D26C964F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C076-7FC4-4D1C-B47C-E3B255DC84C9}"/>
      </w:docPartPr>
      <w:docPartBody>
        <w:p w:rsidR="00637D78" w:rsidRDefault="00817407">
          <w:pPr>
            <w:pStyle w:val="5E787070D5DF4EA990F83D26C964F4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952D42A4BF465EBC83E73CCD2E7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B399C-B880-405F-8210-AE2786F51204}"/>
      </w:docPartPr>
      <w:docPartBody>
        <w:p w:rsidR="00637D78" w:rsidRDefault="00817407">
          <w:pPr>
            <w:pStyle w:val="69952D42A4BF465EBC83E73CCD2E781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D2F2D26191D4BD0A525053DD4B12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32BF3-4986-42FA-92F1-822193F777DD}"/>
      </w:docPartPr>
      <w:docPartBody>
        <w:p w:rsidR="00637D78" w:rsidRDefault="00817407">
          <w:pPr>
            <w:pStyle w:val="CD2F2D26191D4BD0A525053DD4B127C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474A41BA0E4A4CB984B1A2A5243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9F395-2C1F-4BE0-A836-862C805CD86C}"/>
      </w:docPartPr>
      <w:docPartBody>
        <w:p w:rsidR="00637D78" w:rsidRDefault="00817407">
          <w:pPr>
            <w:pStyle w:val="D7474A41BA0E4A4CB984B1A2A52439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C0C368D3C2C45B2A27A5839FBFE4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AAB78-65B3-4D34-A5E7-A950FC33BDE2}"/>
      </w:docPartPr>
      <w:docPartBody>
        <w:p w:rsidR="00637D78" w:rsidRDefault="00817407">
          <w:pPr>
            <w:pStyle w:val="8C0C368D3C2C45B2A27A5839FBFE49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FA12C2F3C1466AADDD7CEB6CD06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C08D9-BEBF-4D5D-BDA9-4C90406C82C5}"/>
      </w:docPartPr>
      <w:docPartBody>
        <w:p w:rsidR="00637D78" w:rsidRDefault="00817407">
          <w:pPr>
            <w:pStyle w:val="B6FA12C2F3C1466AADDD7CEB6CD06A3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739DD265CAA3741825B127F18426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05311-CBDF-6044-AD50-C536CAA56265}"/>
      </w:docPartPr>
      <w:docPartBody>
        <w:p w:rsidR="00000000" w:rsidRDefault="00637D78" w:rsidP="00637D78">
          <w:pPr>
            <w:pStyle w:val="4739DD265CAA3741825B127F184263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07"/>
    <w:rsid w:val="00637D78"/>
    <w:rsid w:val="0081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D78"/>
    <w:rPr>
      <w:color w:val="808080"/>
    </w:rPr>
  </w:style>
  <w:style w:type="paragraph" w:customStyle="1" w:styleId="1DCB3464954A43789AEB0E8D17A70F59">
    <w:name w:val="1DCB3464954A43789AEB0E8D17A70F59"/>
  </w:style>
  <w:style w:type="paragraph" w:customStyle="1" w:styleId="3940A00661BB4E838E043F1A7E4189EB">
    <w:name w:val="3940A00661BB4E838E043F1A7E4189EB"/>
  </w:style>
  <w:style w:type="paragraph" w:customStyle="1" w:styleId="952CDEC3E1804F2E96EE8C3FFDB06ED0">
    <w:name w:val="952CDEC3E1804F2E96EE8C3FFDB06ED0"/>
  </w:style>
  <w:style w:type="paragraph" w:customStyle="1" w:styleId="8D175E491B1241B793BF00AE38DEB260">
    <w:name w:val="8D175E491B1241B793BF00AE38DEB260"/>
  </w:style>
  <w:style w:type="paragraph" w:customStyle="1" w:styleId="CAD69196D7594614919B7CD8EED2AF3C">
    <w:name w:val="CAD69196D7594614919B7CD8EED2AF3C"/>
  </w:style>
  <w:style w:type="paragraph" w:customStyle="1" w:styleId="5E787070D5DF4EA990F83D26C964F4FA">
    <w:name w:val="5E787070D5DF4EA990F83D26C964F4FA"/>
  </w:style>
  <w:style w:type="paragraph" w:customStyle="1" w:styleId="69952D42A4BF465EBC83E73CCD2E7818">
    <w:name w:val="69952D42A4BF465EBC83E73CCD2E7818"/>
  </w:style>
  <w:style w:type="paragraph" w:customStyle="1" w:styleId="CD2F2D26191D4BD0A525053DD4B127C6">
    <w:name w:val="CD2F2D26191D4BD0A525053DD4B127C6"/>
  </w:style>
  <w:style w:type="paragraph" w:customStyle="1" w:styleId="D7474A41BA0E4A4CB984B1A2A52439F9">
    <w:name w:val="D7474A41BA0E4A4CB984B1A2A52439F9"/>
  </w:style>
  <w:style w:type="paragraph" w:customStyle="1" w:styleId="8C0C368D3C2C45B2A27A5839FBFE49D2">
    <w:name w:val="8C0C368D3C2C45B2A27A5839FBFE49D2"/>
  </w:style>
  <w:style w:type="paragraph" w:customStyle="1" w:styleId="B6FA12C2F3C1466AADDD7CEB6CD06A3A">
    <w:name w:val="B6FA12C2F3C1466AADDD7CEB6CD06A3A"/>
  </w:style>
  <w:style w:type="paragraph" w:customStyle="1" w:styleId="4739DD265CAA3741825B127F18426383">
    <w:name w:val="4739DD265CAA3741825B127F18426383"/>
    <w:rsid w:val="00637D78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D78"/>
    <w:rPr>
      <w:color w:val="808080"/>
    </w:rPr>
  </w:style>
  <w:style w:type="paragraph" w:customStyle="1" w:styleId="1DCB3464954A43789AEB0E8D17A70F59">
    <w:name w:val="1DCB3464954A43789AEB0E8D17A70F59"/>
  </w:style>
  <w:style w:type="paragraph" w:customStyle="1" w:styleId="3940A00661BB4E838E043F1A7E4189EB">
    <w:name w:val="3940A00661BB4E838E043F1A7E4189EB"/>
  </w:style>
  <w:style w:type="paragraph" w:customStyle="1" w:styleId="952CDEC3E1804F2E96EE8C3FFDB06ED0">
    <w:name w:val="952CDEC3E1804F2E96EE8C3FFDB06ED0"/>
  </w:style>
  <w:style w:type="paragraph" w:customStyle="1" w:styleId="8D175E491B1241B793BF00AE38DEB260">
    <w:name w:val="8D175E491B1241B793BF00AE38DEB260"/>
  </w:style>
  <w:style w:type="paragraph" w:customStyle="1" w:styleId="CAD69196D7594614919B7CD8EED2AF3C">
    <w:name w:val="CAD69196D7594614919B7CD8EED2AF3C"/>
  </w:style>
  <w:style w:type="paragraph" w:customStyle="1" w:styleId="5E787070D5DF4EA990F83D26C964F4FA">
    <w:name w:val="5E787070D5DF4EA990F83D26C964F4FA"/>
  </w:style>
  <w:style w:type="paragraph" w:customStyle="1" w:styleId="69952D42A4BF465EBC83E73CCD2E7818">
    <w:name w:val="69952D42A4BF465EBC83E73CCD2E7818"/>
  </w:style>
  <w:style w:type="paragraph" w:customStyle="1" w:styleId="CD2F2D26191D4BD0A525053DD4B127C6">
    <w:name w:val="CD2F2D26191D4BD0A525053DD4B127C6"/>
  </w:style>
  <w:style w:type="paragraph" w:customStyle="1" w:styleId="D7474A41BA0E4A4CB984B1A2A52439F9">
    <w:name w:val="D7474A41BA0E4A4CB984B1A2A52439F9"/>
  </w:style>
  <w:style w:type="paragraph" w:customStyle="1" w:styleId="8C0C368D3C2C45B2A27A5839FBFE49D2">
    <w:name w:val="8C0C368D3C2C45B2A27A5839FBFE49D2"/>
  </w:style>
  <w:style w:type="paragraph" w:customStyle="1" w:styleId="B6FA12C2F3C1466AADDD7CEB6CD06A3A">
    <w:name w:val="B6FA12C2F3C1466AADDD7CEB6CD06A3A"/>
  </w:style>
  <w:style w:type="paragraph" w:customStyle="1" w:styleId="4739DD265CAA3741825B127F18426383">
    <w:name w:val="4739DD265CAA3741825B127F18426383"/>
    <w:rsid w:val="00637D78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D3A73-2671-AF47-BFA3-3C8ADF6B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10</TotalTime>
  <Pages>2</Pages>
  <Words>506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3</cp:revision>
  <dcterms:created xsi:type="dcterms:W3CDTF">2015-02-09T04:00:00Z</dcterms:created>
  <dcterms:modified xsi:type="dcterms:W3CDTF">2015-02-09T20:44:00Z</dcterms:modified>
</cp:coreProperties>
</file>