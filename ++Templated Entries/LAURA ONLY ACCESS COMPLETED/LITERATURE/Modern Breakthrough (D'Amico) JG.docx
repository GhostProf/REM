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5312BF" w14:textId="77777777" w:rsidTr="00461FF5">
        <w:tc>
          <w:tcPr>
            <w:tcW w:w="491" w:type="dxa"/>
            <w:vMerge w:val="restart"/>
            <w:shd w:val="clear" w:color="auto" w:fill="A6A6A6" w:themeFill="background1" w:themeFillShade="A6"/>
            <w:textDirection w:val="btLr"/>
          </w:tcPr>
          <w:p w14:paraId="19C7A3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253D88B6904BB88CA1474898748F88"/>
            </w:placeholder>
            <w:showingPlcHdr/>
            <w:dropDownList>
              <w:listItem w:displayText="Dr." w:value="Dr."/>
              <w:listItem w:displayText="Prof." w:value="Prof."/>
            </w:dropDownList>
          </w:sdtPr>
          <w:sdtEndPr/>
          <w:sdtContent>
            <w:tc>
              <w:tcPr>
                <w:tcW w:w="1296" w:type="dxa"/>
              </w:tcPr>
              <w:p w14:paraId="1AE475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40B28AE941459DA5568BC942E3E1D1"/>
            </w:placeholder>
            <w:text/>
          </w:sdtPr>
          <w:sdtEndPr/>
          <w:sdtContent>
            <w:tc>
              <w:tcPr>
                <w:tcW w:w="2073" w:type="dxa"/>
              </w:tcPr>
              <w:p w14:paraId="496B2B52" w14:textId="77777777" w:rsidR="00B574C9" w:rsidRDefault="00756BDF" w:rsidP="00756BDF">
                <w:proofErr w:type="spellStart"/>
                <w:r>
                  <w:t>Giuliano</w:t>
                </w:r>
                <w:proofErr w:type="spellEnd"/>
              </w:p>
            </w:tc>
          </w:sdtContent>
        </w:sdt>
        <w:sdt>
          <w:sdtPr>
            <w:alias w:val="Middle name"/>
            <w:tag w:val="authorMiddleName"/>
            <w:id w:val="-2076034781"/>
            <w:placeholder>
              <w:docPart w:val="BB50159EE14341EBB4F6E4DA55AC5996"/>
            </w:placeholder>
            <w:showingPlcHdr/>
            <w:text/>
          </w:sdtPr>
          <w:sdtEndPr/>
          <w:sdtContent>
            <w:tc>
              <w:tcPr>
                <w:tcW w:w="2551" w:type="dxa"/>
              </w:tcPr>
              <w:p w14:paraId="2F69BA16" w14:textId="77777777" w:rsidR="00B574C9" w:rsidRDefault="00B574C9" w:rsidP="00922950">
                <w:r>
                  <w:rPr>
                    <w:rStyle w:val="PlaceholderText"/>
                  </w:rPr>
                  <w:t>[Middle name]</w:t>
                </w:r>
              </w:p>
            </w:tc>
          </w:sdtContent>
        </w:sdt>
        <w:sdt>
          <w:sdtPr>
            <w:alias w:val="Last name"/>
            <w:tag w:val="authorLastName"/>
            <w:id w:val="-1088529830"/>
            <w:placeholder>
              <w:docPart w:val="97482385E5FB4B859D050CF10B3AC998"/>
            </w:placeholder>
            <w:text/>
          </w:sdtPr>
          <w:sdtEndPr/>
          <w:sdtContent>
            <w:tc>
              <w:tcPr>
                <w:tcW w:w="2642" w:type="dxa"/>
              </w:tcPr>
              <w:p w14:paraId="0614BAE8" w14:textId="77777777" w:rsidR="00B574C9" w:rsidRDefault="00502C67" w:rsidP="00502C67">
                <w:r>
                  <w:t>D’Amico</w:t>
                </w:r>
              </w:p>
            </w:tc>
          </w:sdtContent>
        </w:sdt>
      </w:tr>
      <w:tr w:rsidR="00B574C9" w14:paraId="5A1794B8" w14:textId="77777777" w:rsidTr="00461FF5">
        <w:trPr>
          <w:trHeight w:val="986"/>
        </w:trPr>
        <w:tc>
          <w:tcPr>
            <w:tcW w:w="491" w:type="dxa"/>
            <w:vMerge/>
            <w:shd w:val="clear" w:color="auto" w:fill="A6A6A6" w:themeFill="background1" w:themeFillShade="A6"/>
          </w:tcPr>
          <w:p w14:paraId="620319A1" w14:textId="77777777" w:rsidR="00B574C9" w:rsidRPr="001A6A06" w:rsidRDefault="00B574C9" w:rsidP="00CF1542">
            <w:pPr>
              <w:jc w:val="center"/>
              <w:rPr>
                <w:b/>
                <w:color w:val="FFFFFF" w:themeColor="background1"/>
              </w:rPr>
            </w:pPr>
          </w:p>
        </w:tc>
        <w:sdt>
          <w:sdtPr>
            <w:alias w:val="Biography"/>
            <w:tag w:val="authorBiography"/>
            <w:id w:val="938807824"/>
            <w:placeholder>
              <w:docPart w:val="811D10B17D48429684BA567F5540707D"/>
            </w:placeholder>
            <w:showingPlcHdr/>
          </w:sdtPr>
          <w:sdtEndPr/>
          <w:sdtContent>
            <w:tc>
              <w:tcPr>
                <w:tcW w:w="8562" w:type="dxa"/>
                <w:gridSpan w:val="4"/>
              </w:tcPr>
              <w:p w14:paraId="2BFB1313" w14:textId="77777777" w:rsidR="00B574C9" w:rsidRDefault="00B574C9" w:rsidP="00922950">
                <w:r>
                  <w:rPr>
                    <w:rStyle w:val="PlaceholderText"/>
                  </w:rPr>
                  <w:t>[Enter your biography]</w:t>
                </w:r>
              </w:p>
            </w:tc>
          </w:sdtContent>
        </w:sdt>
      </w:tr>
      <w:tr w:rsidR="00B574C9" w14:paraId="4B60AEBA" w14:textId="77777777" w:rsidTr="00461FF5">
        <w:trPr>
          <w:trHeight w:val="986"/>
        </w:trPr>
        <w:tc>
          <w:tcPr>
            <w:tcW w:w="491" w:type="dxa"/>
            <w:vMerge/>
            <w:shd w:val="clear" w:color="auto" w:fill="A6A6A6" w:themeFill="background1" w:themeFillShade="A6"/>
          </w:tcPr>
          <w:p w14:paraId="55B1485C" w14:textId="77777777" w:rsidR="00B574C9" w:rsidRPr="001A6A06" w:rsidRDefault="00B574C9" w:rsidP="00CF1542">
            <w:pPr>
              <w:jc w:val="center"/>
              <w:rPr>
                <w:b/>
                <w:color w:val="FFFFFF" w:themeColor="background1"/>
              </w:rPr>
            </w:pPr>
          </w:p>
        </w:tc>
        <w:sdt>
          <w:sdtPr>
            <w:alias w:val="Affiliation"/>
            <w:tag w:val="affiliation"/>
            <w:id w:val="2012937915"/>
            <w:placeholder>
              <w:docPart w:val="3AEB277C028E479FB188B3336C68FAFD"/>
            </w:placeholder>
            <w:text/>
          </w:sdtPr>
          <w:sdtContent>
            <w:tc>
              <w:tcPr>
                <w:tcW w:w="8562" w:type="dxa"/>
                <w:gridSpan w:val="4"/>
              </w:tcPr>
              <w:p w14:paraId="0D31D262" w14:textId="14E7EC9A" w:rsidR="00B574C9" w:rsidRDefault="00461FF5" w:rsidP="00B574C9">
                <w:proofErr w:type="spellStart"/>
                <w:r w:rsidRPr="00461FF5">
                  <w:rPr>
                    <w:rFonts w:ascii="Calibri" w:eastAsia="Times New Roman" w:hAnsi="Calibri" w:cs="Times New Roman"/>
                    <w:lang w:val="en-CA"/>
                  </w:rPr>
                  <w:t>Universitetet</w:t>
                </w:r>
                <w:proofErr w:type="spellEnd"/>
                <w:r w:rsidRPr="00461FF5">
                  <w:rPr>
                    <w:rFonts w:ascii="Calibri" w:eastAsia="Times New Roman" w:hAnsi="Calibri" w:cs="Times New Roman"/>
                    <w:lang w:val="en-CA"/>
                  </w:rPr>
                  <w:t xml:space="preserve"> </w:t>
                </w:r>
                <w:proofErr w:type="spellStart"/>
                <w:r w:rsidRPr="00461FF5">
                  <w:rPr>
                    <w:rFonts w:ascii="Calibri" w:eastAsia="Times New Roman" w:hAnsi="Calibri" w:cs="Times New Roman"/>
                    <w:lang w:val="en-CA"/>
                  </w:rPr>
                  <w:t>i</w:t>
                </w:r>
                <w:proofErr w:type="spellEnd"/>
                <w:r w:rsidRPr="00461FF5">
                  <w:rPr>
                    <w:rFonts w:ascii="Calibri" w:eastAsia="Times New Roman" w:hAnsi="Calibri" w:cs="Times New Roman"/>
                    <w:lang w:val="en-CA"/>
                  </w:rPr>
                  <w:t xml:space="preserve"> Oslo [University of Oslo]</w:t>
                </w:r>
              </w:p>
            </w:tc>
          </w:sdtContent>
        </w:sdt>
      </w:tr>
    </w:tbl>
    <w:p w14:paraId="571BE71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532174" w14:textId="77777777" w:rsidTr="00244BB0">
        <w:tc>
          <w:tcPr>
            <w:tcW w:w="9016" w:type="dxa"/>
            <w:shd w:val="clear" w:color="auto" w:fill="A6A6A6" w:themeFill="background1" w:themeFillShade="A6"/>
            <w:tcMar>
              <w:top w:w="113" w:type="dxa"/>
              <w:bottom w:w="113" w:type="dxa"/>
            </w:tcMar>
          </w:tcPr>
          <w:p w14:paraId="647D4F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58A077" w14:textId="77777777" w:rsidTr="003F0D73">
        <w:sdt>
          <w:sdtPr>
            <w:alias w:val="Article headword"/>
            <w:tag w:val="articleHeadword"/>
            <w:id w:val="-361440020"/>
            <w:placeholder>
              <w:docPart w:val="33917B88A75B46F79815848234780408"/>
            </w:placeholder>
            <w:text/>
          </w:sdtPr>
          <w:sdtEndPr/>
          <w:sdtContent>
            <w:tc>
              <w:tcPr>
                <w:tcW w:w="9016" w:type="dxa"/>
                <w:tcMar>
                  <w:top w:w="113" w:type="dxa"/>
                  <w:bottom w:w="113" w:type="dxa"/>
                </w:tcMar>
              </w:tcPr>
              <w:p w14:paraId="2E372A25" w14:textId="77777777" w:rsidR="003F0D73" w:rsidRPr="00FB589A" w:rsidRDefault="00502C67" w:rsidP="00502C67">
                <w:pPr>
                  <w:rPr>
                    <w:b/>
                  </w:rPr>
                </w:pPr>
                <w:r w:rsidRPr="00756BDF">
                  <w:t>Modern Breakthrough</w:t>
                </w:r>
              </w:p>
            </w:tc>
          </w:sdtContent>
        </w:sdt>
      </w:tr>
      <w:tr w:rsidR="00464699" w14:paraId="0FA0685C" w14:textId="77777777" w:rsidTr="00756BDF">
        <w:sdt>
          <w:sdtPr>
            <w:alias w:val="Variant headwords"/>
            <w:tag w:val="variantHeadwords"/>
            <w:id w:val="173464402"/>
            <w:placeholder>
              <w:docPart w:val="9E5ED72038A64C338EFC0AD26DBC2B02"/>
            </w:placeholder>
            <w:showingPlcHdr/>
          </w:sdtPr>
          <w:sdtEndPr/>
          <w:sdtContent>
            <w:tc>
              <w:tcPr>
                <w:tcW w:w="9016" w:type="dxa"/>
                <w:tcMar>
                  <w:top w:w="113" w:type="dxa"/>
                  <w:bottom w:w="113" w:type="dxa"/>
                </w:tcMar>
              </w:tcPr>
              <w:p w14:paraId="0410B29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D649E7" w14:textId="77777777" w:rsidTr="003F0D73">
        <w:sdt>
          <w:sdtPr>
            <w:alias w:val="Abstract"/>
            <w:tag w:val="abstract"/>
            <w:id w:val="-635871867"/>
            <w:placeholder>
              <w:docPart w:val="2AC4908ABD304FF2BE5E49CC4CC32C05"/>
            </w:placeholder>
          </w:sdtPr>
          <w:sdtEndPr/>
          <w:sdtContent>
            <w:tc>
              <w:tcPr>
                <w:tcW w:w="9016" w:type="dxa"/>
                <w:tcMar>
                  <w:top w:w="113" w:type="dxa"/>
                  <w:bottom w:w="113" w:type="dxa"/>
                </w:tcMar>
              </w:tcPr>
              <w:p w14:paraId="17D03D8F" w14:textId="77777777" w:rsidR="00E85A05" w:rsidRDefault="009912DA" w:rsidP="009912DA">
                <w:r>
                  <w:t xml:space="preserve">The Modern Breakthrough is a category of literary history first used in 1883 by the Danish critic Georg </w:t>
                </w:r>
                <w:proofErr w:type="spellStart"/>
                <w:r>
                  <w:t>Brandes</w:t>
                </w:r>
                <w:proofErr w:type="spellEnd"/>
                <w:r>
                  <w:t xml:space="preserve">. </w:t>
                </w:r>
                <w:proofErr w:type="spellStart"/>
                <w:r>
                  <w:t>Brandes</w:t>
                </w:r>
                <w:proofErr w:type="spellEnd"/>
                <w:r>
                  <w:t xml:space="preserve"> used it to group together a series of Scandinavian authors of the preceding decade. More generally, the Modern Breakthrough came to identify the literary currents embedded in social realism and naturalism that grew in Scandinavia during the 1870s and the 1880s. Although closely related to European literary currents of the age, the Modern Breakthrough developed as a distinctly Scandinavian phenomenon. It also influenced other literatures through the works of key personalities such as </w:t>
                </w:r>
                <w:proofErr w:type="spellStart"/>
                <w:r>
                  <w:t>Henrik</w:t>
                </w:r>
                <w:proofErr w:type="spellEnd"/>
                <w:r>
                  <w:t xml:space="preserve"> Ibsen, August Strindberg, and Jens Peter Jacobsen. Authors of the Modern Breakthrough shared an interest in social problems such as the tension between the working classes and the capitalist bourgeoisie, the role of women in society, and the struggle between science and religion. In the second half of the 1880s, the Modern Breakthrough increasingly became influenced by symbolism and impressionism and gradually extinguished during the 1890s, threatened by decadent and avant-garde literature.</w:t>
                </w:r>
              </w:p>
            </w:tc>
          </w:sdtContent>
        </w:sdt>
      </w:tr>
      <w:tr w:rsidR="003F0D73" w14:paraId="75AA7AA7" w14:textId="77777777" w:rsidTr="003F0D73">
        <w:sdt>
          <w:sdtPr>
            <w:alias w:val="Article text"/>
            <w:tag w:val="articleText"/>
            <w:id w:val="634067588"/>
            <w:placeholder>
              <w:docPart w:val="DF5EE0E14ADE42E08CA14B6C30B863F1"/>
            </w:placeholder>
          </w:sdtPr>
          <w:sdtEndPr/>
          <w:sdtContent>
            <w:tc>
              <w:tcPr>
                <w:tcW w:w="9016" w:type="dxa"/>
                <w:tcMar>
                  <w:top w:w="113" w:type="dxa"/>
                  <w:bottom w:w="113" w:type="dxa"/>
                </w:tcMar>
              </w:tcPr>
              <w:p w14:paraId="79DDEA2C" w14:textId="77777777" w:rsidR="00C02750" w:rsidRDefault="00C02750" w:rsidP="00756BDF">
                <w:r>
                  <w:t>File: brandes1.jpg</w:t>
                </w:r>
              </w:p>
              <w:p w14:paraId="516D9038" w14:textId="77777777" w:rsidR="00C02750" w:rsidRDefault="00461FF5" w:rsidP="00C02750">
                <w:pPr>
                  <w:pStyle w:val="Caption"/>
                </w:pPr>
                <w:r>
                  <w:fldChar w:fldCharType="begin"/>
                </w:r>
                <w:r>
                  <w:instrText xml:space="preserve"> SEQ Figure \* ARABIC </w:instrText>
                </w:r>
                <w:r>
                  <w:fldChar w:fldCharType="separate"/>
                </w:r>
                <w:r w:rsidR="00C02750">
                  <w:rPr>
                    <w:noProof/>
                  </w:rPr>
                  <w:t>1</w:t>
                </w:r>
                <w:r>
                  <w:rPr>
                    <w:noProof/>
                  </w:rPr>
                  <w:fldChar w:fldCharType="end"/>
                </w:r>
                <w:r w:rsidR="00C02750">
                  <w:t xml:space="preserve"> Source: </w:t>
                </w:r>
                <w:r w:rsidR="00C02750" w:rsidRPr="000C3366">
                  <w:t>http://commons.wikimedia.org/wiki/File</w:t>
                </w:r>
                <w:r w:rsidR="00C02750">
                  <w:t>:George_Brandes_cph.3b29701.jpg</w:t>
                </w:r>
              </w:p>
              <w:p w14:paraId="7342A675" w14:textId="77777777" w:rsidR="00C02750" w:rsidRDefault="00C02750" w:rsidP="00C02750">
                <w:r>
                  <w:t xml:space="preserve">The Modern Breakthrough is a category of literary history first used in 1883 by the Danish critic Georg </w:t>
                </w:r>
                <w:proofErr w:type="spellStart"/>
                <w:r>
                  <w:t>Brandes</w:t>
                </w:r>
                <w:proofErr w:type="spellEnd"/>
                <w:r>
                  <w:t xml:space="preserve">. </w:t>
                </w:r>
                <w:proofErr w:type="spellStart"/>
                <w:r>
                  <w:t>Brandes</w:t>
                </w:r>
                <w:proofErr w:type="spellEnd"/>
                <w:r>
                  <w:t xml:space="preserve"> used it to group together a series of Scandinavian authors of the preceding decade. More generally, the Modern Breakthrough came to identify the literary currents embedded in social realism and naturalism that grew in Scandinavia during the 1870s and the 1880s. Although closely related to European literary currents of the age, the Modern Breakthrough developed as a distinctly Scandinavian phenomenon. It also influenced other literatures through the works of key personalities such as </w:t>
                </w:r>
                <w:proofErr w:type="spellStart"/>
                <w:r>
                  <w:t>Henrik</w:t>
                </w:r>
                <w:proofErr w:type="spellEnd"/>
                <w:r>
                  <w:t xml:space="preserve"> Ibsen, August Strindberg, and Jens Peter Jacobsen. Authors of the Modern Breakthrough shared an interest in social problems such as the tension between the working classes and the capitalist bourgeoisie, the role of women in society, and the struggle between science and religion. In the second half of the 1880s, the Modern Breakthrough increasingly became influenced by symbolism and impressionism and gradually extinguished during the 1890s, threatened by decadent and avant-garde literature.</w:t>
                </w:r>
              </w:p>
              <w:p w14:paraId="5EF8C8D8" w14:textId="77777777" w:rsidR="00C02750" w:rsidRDefault="00C02750" w:rsidP="00C02750"/>
              <w:p w14:paraId="093DE781" w14:textId="77777777" w:rsidR="00C02750" w:rsidRDefault="00C02750" w:rsidP="00C02750">
                <w:r>
                  <w:t xml:space="preserve">In 1871, the Danish critic Georg </w:t>
                </w:r>
                <w:proofErr w:type="spellStart"/>
                <w:r>
                  <w:t>Brandes</w:t>
                </w:r>
                <w:proofErr w:type="spellEnd"/>
                <w:r>
                  <w:t xml:space="preserve"> delivered a series of lectures in comparative literature at the University of Copenhagen. In these lectures, which became a six-volume work entitled </w:t>
                </w:r>
                <w:proofErr w:type="spellStart"/>
                <w:r>
                  <w:rPr>
                    <w:i/>
                  </w:rPr>
                  <w:t>Hovedstrømninger</w:t>
                </w:r>
                <w:proofErr w:type="spellEnd"/>
                <w:r>
                  <w:rPr>
                    <w:i/>
                  </w:rPr>
                  <w:t xml:space="preserve"> </w:t>
                </w:r>
                <w:proofErr w:type="spellStart"/>
                <w:r>
                  <w:rPr>
                    <w:i/>
                  </w:rPr>
                  <w:t>i</w:t>
                </w:r>
                <w:proofErr w:type="spellEnd"/>
                <w:r>
                  <w:rPr>
                    <w:i/>
                  </w:rPr>
                  <w:t xml:space="preserve"> </w:t>
                </w:r>
                <w:proofErr w:type="spellStart"/>
                <w:r>
                  <w:rPr>
                    <w:i/>
                  </w:rPr>
                  <w:t>det</w:t>
                </w:r>
                <w:proofErr w:type="spellEnd"/>
                <w:r>
                  <w:rPr>
                    <w:i/>
                  </w:rPr>
                  <w:t xml:space="preserve"> 19de </w:t>
                </w:r>
                <w:proofErr w:type="spellStart"/>
                <w:r>
                  <w:rPr>
                    <w:i/>
                  </w:rPr>
                  <w:t>Aarhundredes</w:t>
                </w:r>
                <w:proofErr w:type="spellEnd"/>
                <w:r>
                  <w:rPr>
                    <w:i/>
                  </w:rPr>
                  <w:t xml:space="preserve"> </w:t>
                </w:r>
                <w:proofErr w:type="spellStart"/>
                <w:r>
                  <w:rPr>
                    <w:i/>
                  </w:rPr>
                  <w:t>Litteratur</w:t>
                </w:r>
                <w:proofErr w:type="spellEnd"/>
                <w:r>
                  <w:rPr>
                    <w:i/>
                  </w:rPr>
                  <w:t xml:space="preserve"> </w:t>
                </w:r>
                <w:r>
                  <w:t>[</w:t>
                </w:r>
                <w:r>
                  <w:rPr>
                    <w:i/>
                  </w:rPr>
                  <w:t>Main Currents in 19</w:t>
                </w:r>
                <w:r>
                  <w:rPr>
                    <w:i/>
                    <w:vertAlign w:val="superscript"/>
                  </w:rPr>
                  <w:t>th</w:t>
                </w:r>
                <w:r>
                  <w:rPr>
                    <w:i/>
                  </w:rPr>
                  <w:t xml:space="preserve"> Century Literature</w:t>
                </w:r>
                <w:r w:rsidR="00756BDF">
                  <w:t>]</w:t>
                </w:r>
                <w:r>
                  <w:t xml:space="preserve"> </w:t>
                </w:r>
                <w:r w:rsidR="00756BDF">
                  <w:t>(</w:t>
                </w:r>
                <w:r>
                  <w:t>1872-1890</w:t>
                </w:r>
                <w:r w:rsidR="00756BDF">
                  <w:t>)</w:t>
                </w:r>
                <w:r>
                  <w:t xml:space="preserve">, </w:t>
                </w:r>
                <w:proofErr w:type="spellStart"/>
                <w:r>
                  <w:t>Brandes</w:t>
                </w:r>
                <w:proofErr w:type="spellEnd"/>
                <w:r>
                  <w:t xml:space="preserve"> strongly attacked the status quo of Danish (and, by extension, Scandinavian) literature, which he saw as lagging forty years behind the rest of Europe. </w:t>
                </w:r>
                <w:proofErr w:type="spellStart"/>
                <w:r>
                  <w:t>Brandes</w:t>
                </w:r>
                <w:proofErr w:type="spellEnd"/>
                <w:r>
                  <w:t xml:space="preserve">’ lectures stirred up a heated debate and spurred responses from Scandinavian writers, who set to work on social </w:t>
                </w:r>
                <w:r>
                  <w:lastRenderedPageBreak/>
                  <w:t xml:space="preserve">realist and naturalist literature. During the 1870s and the 1880s, the literatures of Denmark, Norway, and Sweden enjoyed a great mutual enrichment, which made the Modern Breakthrough into a pan-Scandinavian phenomenon. The first author to take up </w:t>
                </w:r>
                <w:proofErr w:type="spellStart"/>
                <w:r>
                  <w:t>Brandes</w:t>
                </w:r>
                <w:proofErr w:type="spellEnd"/>
                <w:r>
                  <w:t xml:space="preserve">’ challenge was the Norwegian </w:t>
                </w:r>
                <w:proofErr w:type="spellStart"/>
                <w:r>
                  <w:t>Bjørnstjerne</w:t>
                </w:r>
                <w:proofErr w:type="spellEnd"/>
                <w:r>
                  <w:t xml:space="preserve"> </w:t>
                </w:r>
                <w:proofErr w:type="spellStart"/>
                <w:r>
                  <w:t>Bjørnson</w:t>
                </w:r>
                <w:proofErr w:type="spellEnd"/>
                <w:r>
                  <w:t xml:space="preserve">, who in his play </w:t>
                </w:r>
                <w:r>
                  <w:rPr>
                    <w:i/>
                  </w:rPr>
                  <w:t xml:space="preserve">En </w:t>
                </w:r>
                <w:proofErr w:type="spellStart"/>
                <w:r>
                  <w:rPr>
                    <w:i/>
                  </w:rPr>
                  <w:t>Fallit</w:t>
                </w:r>
                <w:proofErr w:type="spellEnd"/>
                <w:r>
                  <w:rPr>
                    <w:i/>
                  </w:rPr>
                  <w:t xml:space="preserve"> </w:t>
                </w:r>
                <w:r w:rsidR="00756BDF">
                  <w:t>[</w:t>
                </w:r>
                <w:r>
                  <w:rPr>
                    <w:i/>
                  </w:rPr>
                  <w:t>The Bankrupt</w:t>
                </w:r>
                <w:r w:rsidR="00756BDF">
                  <w:t>]</w:t>
                </w:r>
                <w:r>
                  <w:t xml:space="preserve"> </w:t>
                </w:r>
                <w:r w:rsidR="00756BDF">
                  <w:t>(</w:t>
                </w:r>
                <w:r>
                  <w:t xml:space="preserve">1875) described the financial collapse of a business enterprise and its consequences on family life. Although the work played a pivotal role in the development of Scandinavian bourgeois drama, it did not put the </w:t>
                </w:r>
                <w:r>
                  <w:rPr>
                    <w:i/>
                  </w:rPr>
                  <w:t>status quo</w:t>
                </w:r>
                <w:r>
                  <w:t xml:space="preserve"> of the bourgeoisie under discussion. That task was instead assumed by another Norwegian, </w:t>
                </w:r>
                <w:proofErr w:type="spellStart"/>
                <w:r>
                  <w:t>Henrik</w:t>
                </w:r>
                <w:proofErr w:type="spellEnd"/>
                <w:r>
                  <w:t xml:space="preserve"> Ibsen, who began a series of plays with contemporary settings in 1877. Meanwhile, in Denmark, the poet </w:t>
                </w:r>
                <w:proofErr w:type="spellStart"/>
                <w:r>
                  <w:t>Holger</w:t>
                </w:r>
                <w:proofErr w:type="spellEnd"/>
                <w:r>
                  <w:t xml:space="preserve"> Drachmann wrote about political engagement in the collection </w:t>
                </w:r>
                <w:proofErr w:type="spellStart"/>
                <w:r>
                  <w:rPr>
                    <w:i/>
                  </w:rPr>
                  <w:t>Sange</w:t>
                </w:r>
                <w:proofErr w:type="spellEnd"/>
                <w:r>
                  <w:rPr>
                    <w:i/>
                  </w:rPr>
                  <w:t xml:space="preserve"> </w:t>
                </w:r>
                <w:proofErr w:type="spellStart"/>
                <w:r>
                  <w:rPr>
                    <w:i/>
                  </w:rPr>
                  <w:t>ved</w:t>
                </w:r>
                <w:proofErr w:type="spellEnd"/>
                <w:r>
                  <w:rPr>
                    <w:i/>
                  </w:rPr>
                  <w:t xml:space="preserve"> </w:t>
                </w:r>
                <w:proofErr w:type="spellStart"/>
                <w:r>
                  <w:rPr>
                    <w:i/>
                  </w:rPr>
                  <w:t>Havet</w:t>
                </w:r>
                <w:proofErr w:type="spellEnd"/>
                <w:r>
                  <w:t xml:space="preserve"> (1877), and Jens Peter Jacobsen composed the naturalist historical novel </w:t>
                </w:r>
                <w:proofErr w:type="spellStart"/>
                <w:r>
                  <w:rPr>
                    <w:i/>
                  </w:rPr>
                  <w:t>Fru</w:t>
                </w:r>
                <w:proofErr w:type="spellEnd"/>
                <w:r>
                  <w:rPr>
                    <w:i/>
                  </w:rPr>
                  <w:t xml:space="preserve"> Marie </w:t>
                </w:r>
                <w:proofErr w:type="spellStart"/>
                <w:r>
                  <w:rPr>
                    <w:i/>
                  </w:rPr>
                  <w:t>Grubbe</w:t>
                </w:r>
                <w:proofErr w:type="spellEnd"/>
                <w:r>
                  <w:rPr>
                    <w:i/>
                  </w:rPr>
                  <w:t xml:space="preserve"> </w:t>
                </w:r>
                <w:r>
                  <w:t>[</w:t>
                </w:r>
                <w:r>
                  <w:rPr>
                    <w:i/>
                  </w:rPr>
                  <w:t xml:space="preserve">Marie </w:t>
                </w:r>
                <w:proofErr w:type="spellStart"/>
                <w:r>
                  <w:rPr>
                    <w:i/>
                  </w:rPr>
                  <w:t>Grubbe</w:t>
                </w:r>
                <w:proofErr w:type="spellEnd"/>
                <w:r>
                  <w:t xml:space="preserve">, 1876]. The latter presents the decline of a noblewoman in terms permeated by a </w:t>
                </w:r>
                <w:r w:rsidR="00756BDF">
                  <w:t>‘</w:t>
                </w:r>
                <w:r>
                  <w:t>Darwinist</w:t>
                </w:r>
                <w:r w:rsidR="00756BDF">
                  <w:t>’</w:t>
                </w:r>
                <w:r>
                  <w:t xml:space="preserve"> disillusion about the possibility of influencing one’s own life, and ends with a declaration of atheism. Jacobsen radicali</w:t>
                </w:r>
                <w:r w:rsidR="00756BDF">
                  <w:t>s</w:t>
                </w:r>
                <w:r>
                  <w:t xml:space="preserve">ed such themes in his 1880 novel </w:t>
                </w:r>
                <w:proofErr w:type="spellStart"/>
                <w:r>
                  <w:rPr>
                    <w:i/>
                  </w:rPr>
                  <w:t>Niels</w:t>
                </w:r>
                <w:proofErr w:type="spellEnd"/>
                <w:r>
                  <w:rPr>
                    <w:i/>
                  </w:rPr>
                  <w:t xml:space="preserve"> </w:t>
                </w:r>
                <w:proofErr w:type="spellStart"/>
                <w:r>
                  <w:rPr>
                    <w:i/>
                  </w:rPr>
                  <w:t>Lyhne</w:t>
                </w:r>
                <w:proofErr w:type="spellEnd"/>
                <w:r>
                  <w:t xml:space="preserve">, a classic of Scandinavian naturalism, where the search for identity through love leaves the inept </w:t>
                </w:r>
                <w:proofErr w:type="spellStart"/>
                <w:r>
                  <w:t>Niels</w:t>
                </w:r>
                <w:proofErr w:type="spellEnd"/>
                <w:r>
                  <w:t xml:space="preserve"> only a great internal void. </w:t>
                </w:r>
              </w:p>
              <w:p w14:paraId="26E6FBF5" w14:textId="77777777" w:rsidR="00C02750" w:rsidRDefault="00C02750" w:rsidP="00C02750"/>
              <w:p w14:paraId="065CB369" w14:textId="77777777" w:rsidR="00C02750" w:rsidRDefault="00C02750" w:rsidP="00C02750">
                <w:r>
                  <w:t xml:space="preserve">The Modern Breakthrough became particularly productive at the turn of the Eighties. In 1879, Ibsen published his </w:t>
                </w:r>
                <w:proofErr w:type="spellStart"/>
                <w:r>
                  <w:t>groundbreaking</w:t>
                </w:r>
                <w:proofErr w:type="spellEnd"/>
                <w:r>
                  <w:t xml:space="preserve"> play </w:t>
                </w:r>
                <w:r>
                  <w:rPr>
                    <w:i/>
                  </w:rPr>
                  <w:t xml:space="preserve">Et </w:t>
                </w:r>
                <w:proofErr w:type="spellStart"/>
                <w:r>
                  <w:rPr>
                    <w:i/>
                  </w:rPr>
                  <w:t>Dukkehjem</w:t>
                </w:r>
                <w:proofErr w:type="spellEnd"/>
                <w:r>
                  <w:rPr>
                    <w:i/>
                  </w:rPr>
                  <w:t xml:space="preserve"> </w:t>
                </w:r>
                <w:r>
                  <w:t>[</w:t>
                </w:r>
                <w:r>
                  <w:rPr>
                    <w:i/>
                  </w:rPr>
                  <w:t>A Doll’s House</w:t>
                </w:r>
                <w:r>
                  <w:t xml:space="preserve">], which brought to the fore the condition of women in bourgeois society. That same year, the Swede August Strindberg depicted the life and disillusion of Stockholm’s intellectual and bohemian scene with crude naturalism in the novel </w:t>
                </w:r>
                <w:proofErr w:type="spellStart"/>
                <w:r>
                  <w:rPr>
                    <w:i/>
                  </w:rPr>
                  <w:t>Röda</w:t>
                </w:r>
                <w:proofErr w:type="spellEnd"/>
                <w:r>
                  <w:rPr>
                    <w:i/>
                  </w:rPr>
                  <w:t xml:space="preserve"> </w:t>
                </w:r>
                <w:proofErr w:type="spellStart"/>
                <w:r>
                  <w:rPr>
                    <w:i/>
                  </w:rPr>
                  <w:t>Rummet</w:t>
                </w:r>
                <w:proofErr w:type="spellEnd"/>
                <w:r>
                  <w:rPr>
                    <w:i/>
                  </w:rPr>
                  <w:t xml:space="preserve"> </w:t>
                </w:r>
                <w:r>
                  <w:t>[</w:t>
                </w:r>
                <w:r>
                  <w:rPr>
                    <w:i/>
                  </w:rPr>
                  <w:t>The Red Room</w:t>
                </w:r>
                <w:r>
                  <w:t xml:space="preserve">]. Other authors who began writing prose centred on contemporary issues include the Norwegian Alexander </w:t>
                </w:r>
                <w:proofErr w:type="spellStart"/>
                <w:r>
                  <w:t>Kielland</w:t>
                </w:r>
                <w:proofErr w:type="spellEnd"/>
                <w:r>
                  <w:t xml:space="preserve">, whose 1880 novel </w:t>
                </w:r>
                <w:r>
                  <w:rPr>
                    <w:i/>
                  </w:rPr>
                  <w:t>Garman &amp; Worse</w:t>
                </w:r>
                <w:r>
                  <w:t xml:space="preserve"> portrayed the Norwegian bourgeoisie and its inner tensions. Jonas Lie and Arne </w:t>
                </w:r>
                <w:proofErr w:type="spellStart"/>
                <w:r>
                  <w:t>Garborg</w:t>
                </w:r>
                <w:proofErr w:type="spellEnd"/>
                <w:r>
                  <w:t>, also Norwegians, discussed the condition of the rural classes and their struggle with moderni</w:t>
                </w:r>
                <w:r w:rsidR="00756BDF">
                  <w:t>s</w:t>
                </w:r>
                <w:r>
                  <w:t xml:space="preserve">ation in their respective novels </w:t>
                </w:r>
                <w:proofErr w:type="spellStart"/>
                <w:r>
                  <w:rPr>
                    <w:i/>
                  </w:rPr>
                  <w:t>Familien</w:t>
                </w:r>
                <w:proofErr w:type="spellEnd"/>
                <w:r>
                  <w:rPr>
                    <w:i/>
                  </w:rPr>
                  <w:t xml:space="preserve"> </w:t>
                </w:r>
                <w:proofErr w:type="spellStart"/>
                <w:r>
                  <w:rPr>
                    <w:i/>
                  </w:rPr>
                  <w:t>på</w:t>
                </w:r>
                <w:proofErr w:type="spellEnd"/>
                <w:r>
                  <w:rPr>
                    <w:i/>
                  </w:rPr>
                  <w:t xml:space="preserve"> </w:t>
                </w:r>
                <w:proofErr w:type="spellStart"/>
                <w:r>
                  <w:rPr>
                    <w:i/>
                  </w:rPr>
                  <w:t>Gilje</w:t>
                </w:r>
                <w:proofErr w:type="spellEnd"/>
                <w:r>
                  <w:rPr>
                    <w:i/>
                  </w:rPr>
                  <w:t xml:space="preserve"> </w:t>
                </w:r>
                <w:r>
                  <w:t>[</w:t>
                </w:r>
                <w:r>
                  <w:rPr>
                    <w:i/>
                  </w:rPr>
                  <w:t xml:space="preserve">The Family at </w:t>
                </w:r>
                <w:proofErr w:type="spellStart"/>
                <w:r>
                  <w:rPr>
                    <w:i/>
                  </w:rPr>
                  <w:t>Gilje</w:t>
                </w:r>
                <w:proofErr w:type="spellEnd"/>
                <w:r>
                  <w:t xml:space="preserve">] and </w:t>
                </w:r>
                <w:proofErr w:type="spellStart"/>
                <w:r>
                  <w:rPr>
                    <w:i/>
                  </w:rPr>
                  <w:t>Bondestudentar</w:t>
                </w:r>
                <w:proofErr w:type="spellEnd"/>
                <w:r>
                  <w:rPr>
                    <w:i/>
                  </w:rPr>
                  <w:t xml:space="preserve"> </w:t>
                </w:r>
                <w:r>
                  <w:t>[</w:t>
                </w:r>
                <w:r>
                  <w:rPr>
                    <w:i/>
                  </w:rPr>
                  <w:t xml:space="preserve">The Making of Daniel </w:t>
                </w:r>
                <w:proofErr w:type="spellStart"/>
                <w:r>
                  <w:rPr>
                    <w:i/>
                  </w:rPr>
                  <w:t>Braut</w:t>
                </w:r>
                <w:proofErr w:type="spellEnd"/>
                <w:r>
                  <w:t xml:space="preserve">], both published in 1883. In Denmark, Karl Gjellerup touched upon the political confusion of the local middle class </w:t>
                </w:r>
                <w:r w:rsidR="00756BDF">
                  <w:t>[</w:t>
                </w:r>
                <w:proofErr w:type="spellStart"/>
                <w:r>
                  <w:rPr>
                    <w:i/>
                  </w:rPr>
                  <w:t>Germanernes</w:t>
                </w:r>
                <w:proofErr w:type="spellEnd"/>
                <w:r>
                  <w:rPr>
                    <w:i/>
                  </w:rPr>
                  <w:t xml:space="preserve"> </w:t>
                </w:r>
                <w:proofErr w:type="spellStart"/>
                <w:r>
                  <w:rPr>
                    <w:i/>
                  </w:rPr>
                  <w:t>Lærling</w:t>
                </w:r>
                <w:proofErr w:type="spellEnd"/>
                <w:r w:rsidR="00756BDF">
                  <w:t>]</w:t>
                </w:r>
                <w:r>
                  <w:t xml:space="preserve"> </w:t>
                </w:r>
                <w:r w:rsidR="00756BDF">
                  <w:t>(</w:t>
                </w:r>
                <w:r>
                  <w:t xml:space="preserve">1882) and </w:t>
                </w:r>
                <w:proofErr w:type="spellStart"/>
                <w:r>
                  <w:t>Henrik</w:t>
                </w:r>
                <w:proofErr w:type="spellEnd"/>
                <w:r>
                  <w:t xml:space="preserve"> Pontoppidan explored the misery of the Danish countryside </w:t>
                </w:r>
                <w:r w:rsidR="00756BDF">
                  <w:t>[</w:t>
                </w:r>
                <w:proofErr w:type="spellStart"/>
                <w:r>
                  <w:rPr>
                    <w:i/>
                  </w:rPr>
                  <w:t>Stækkede</w:t>
                </w:r>
                <w:proofErr w:type="spellEnd"/>
                <w:r>
                  <w:rPr>
                    <w:i/>
                  </w:rPr>
                  <w:t xml:space="preserve"> </w:t>
                </w:r>
                <w:proofErr w:type="spellStart"/>
                <w:r>
                  <w:rPr>
                    <w:i/>
                  </w:rPr>
                  <w:t>Vinger</w:t>
                </w:r>
                <w:proofErr w:type="spellEnd"/>
                <w:r w:rsidR="00756BDF">
                  <w:t>]</w:t>
                </w:r>
                <w:r>
                  <w:t xml:space="preserve"> </w:t>
                </w:r>
                <w:r w:rsidR="00756BDF">
                  <w:t>(</w:t>
                </w:r>
                <w:r>
                  <w:t xml:space="preserve">1881). In Sweden, a group of writers called </w:t>
                </w:r>
                <w:r w:rsidR="00756BDF">
                  <w:t>‘</w:t>
                </w:r>
                <w:proofErr w:type="spellStart"/>
                <w:r>
                  <w:t>det</w:t>
                </w:r>
                <w:proofErr w:type="spellEnd"/>
                <w:r>
                  <w:t xml:space="preserve"> </w:t>
                </w:r>
                <w:proofErr w:type="spellStart"/>
                <w:r>
                  <w:t>unga</w:t>
                </w:r>
                <w:proofErr w:type="spellEnd"/>
                <w:r>
                  <w:t xml:space="preserve"> </w:t>
                </w:r>
                <w:proofErr w:type="spellStart"/>
                <w:r>
                  <w:t>Sverige</w:t>
                </w:r>
                <w:proofErr w:type="spellEnd"/>
                <w:r w:rsidR="00756BDF">
                  <w:t>’</w:t>
                </w:r>
                <w:r>
                  <w:rPr>
                    <w:i/>
                  </w:rPr>
                  <w:t xml:space="preserve"> </w:t>
                </w:r>
                <w:r w:rsidR="00756BDF">
                  <w:t>[</w:t>
                </w:r>
                <w:r>
                  <w:t>the young Sweden</w:t>
                </w:r>
                <w:r w:rsidR="00756BDF">
                  <w:t>]</w:t>
                </w:r>
                <w:r>
                  <w:t xml:space="preserve">, clustered around </w:t>
                </w:r>
                <w:proofErr w:type="spellStart"/>
                <w:r>
                  <w:t>Gustaf</w:t>
                </w:r>
                <w:proofErr w:type="spellEnd"/>
                <w:r>
                  <w:t xml:space="preserve"> </w:t>
                </w:r>
                <w:proofErr w:type="spellStart"/>
                <w:r>
                  <w:t>af</w:t>
                </w:r>
                <w:proofErr w:type="spellEnd"/>
                <w:r>
                  <w:t xml:space="preserve"> </w:t>
                </w:r>
                <w:proofErr w:type="spellStart"/>
                <w:r>
                  <w:t>Geijerstam</w:t>
                </w:r>
                <w:proofErr w:type="spellEnd"/>
                <w:r>
                  <w:t xml:space="preserve">, Ola Hansson, and (until the mid-1880s) August Strindberg, explored the thin line between the </w:t>
                </w:r>
                <w:proofErr w:type="spellStart"/>
                <w:r>
                  <w:t>ongoing</w:t>
                </w:r>
                <w:proofErr w:type="spellEnd"/>
                <w:r>
                  <w:t xml:space="preserve"> realist trend and the need for a return to their culture’s spirit (see </w:t>
                </w:r>
                <w:proofErr w:type="spellStart"/>
                <w:r>
                  <w:t>Geijerstam’s</w:t>
                </w:r>
                <w:proofErr w:type="spellEnd"/>
                <w:r>
                  <w:t xml:space="preserve"> country portraits in </w:t>
                </w:r>
                <w:proofErr w:type="spellStart"/>
                <w:r>
                  <w:rPr>
                    <w:i/>
                  </w:rPr>
                  <w:t>Fattigt</w:t>
                </w:r>
                <w:proofErr w:type="spellEnd"/>
                <w:r>
                  <w:rPr>
                    <w:i/>
                  </w:rPr>
                  <w:t xml:space="preserve"> Folk</w:t>
                </w:r>
                <w:r>
                  <w:t xml:space="preserve">, 1884-1889, and Hansson’s poetry collection </w:t>
                </w:r>
                <w:proofErr w:type="spellStart"/>
                <w:r>
                  <w:rPr>
                    <w:i/>
                  </w:rPr>
                  <w:t>Notturno</w:t>
                </w:r>
                <w:proofErr w:type="spellEnd"/>
                <w:r>
                  <w:t>, 1885).</w:t>
                </w:r>
              </w:p>
              <w:p w14:paraId="2D5B689C" w14:textId="77777777" w:rsidR="00C02750" w:rsidRDefault="00C02750" w:rsidP="00C02750"/>
              <w:p w14:paraId="26C8FB9F" w14:textId="77777777" w:rsidR="00C02750" w:rsidRDefault="00C02750" w:rsidP="00C02750">
                <w:r>
                  <w:t>By 1883, the Modern Breakthrough had developed into an established, pan-Scandinavian current (</w:t>
                </w:r>
                <w:proofErr w:type="spellStart"/>
                <w:r>
                  <w:t>Brandes</w:t>
                </w:r>
                <w:proofErr w:type="spellEnd"/>
                <w:r>
                  <w:t xml:space="preserve"> coined the expression in an essay published that same year), and literary and social debates engaged authors and critics from all three countries. A significant case is the so-called </w:t>
                </w:r>
                <w:r w:rsidR="00756BDF">
                  <w:t>‘</w:t>
                </w:r>
                <w:r>
                  <w:t>woman question</w:t>
                </w:r>
                <w:r w:rsidR="00756BDF">
                  <w:t>’</w:t>
                </w:r>
                <w:r>
                  <w:t xml:space="preserve">, which, spurred by Ibsen’s </w:t>
                </w:r>
                <w:r>
                  <w:rPr>
                    <w:i/>
                  </w:rPr>
                  <w:t>A Doll’s House</w:t>
                </w:r>
                <w:r>
                  <w:t xml:space="preserve">, had a moment of recrudescence with the publication of </w:t>
                </w:r>
                <w:proofErr w:type="spellStart"/>
                <w:r>
                  <w:t>Bjørnson’s</w:t>
                </w:r>
                <w:proofErr w:type="spellEnd"/>
                <w:r>
                  <w:t xml:space="preserve"> play </w:t>
                </w:r>
                <w:r>
                  <w:rPr>
                    <w:i/>
                  </w:rPr>
                  <w:t xml:space="preserve">En </w:t>
                </w:r>
                <w:proofErr w:type="spellStart"/>
                <w:r>
                  <w:rPr>
                    <w:i/>
                  </w:rPr>
                  <w:t>Hanske</w:t>
                </w:r>
                <w:proofErr w:type="spellEnd"/>
                <w:r>
                  <w:t xml:space="preserve"> [</w:t>
                </w:r>
                <w:r>
                  <w:rPr>
                    <w:i/>
                  </w:rPr>
                  <w:t>A Gauntlet</w:t>
                </w:r>
                <w:r w:rsidR="00756BDF">
                  <w:t>]</w:t>
                </w:r>
                <w:r>
                  <w:t xml:space="preserve"> </w:t>
                </w:r>
                <w:r w:rsidR="00756BDF">
                  <w:t>(</w:t>
                </w:r>
                <w:r>
                  <w:t>1883</w:t>
                </w:r>
                <w:r w:rsidR="00756BDF">
                  <w:t>)</w:t>
                </w:r>
                <w:r>
                  <w:t xml:space="preserve">, in which the author claimed premarital virginity for both women and men as a condition for the parity of the sexes. </w:t>
                </w:r>
                <w:proofErr w:type="spellStart"/>
                <w:r>
                  <w:t>Bjørnson</w:t>
                </w:r>
                <w:proofErr w:type="spellEnd"/>
                <w:r>
                  <w:t xml:space="preserve"> was strongly attacked by the radicals, Georg </w:t>
                </w:r>
                <w:proofErr w:type="spellStart"/>
                <w:r>
                  <w:t>Brandes</w:t>
                </w:r>
                <w:proofErr w:type="spellEnd"/>
                <w:r>
                  <w:t xml:space="preserve"> first and foremost, but also from more conservative voices such as August Strindberg, whose collections of short stories </w:t>
                </w:r>
                <w:proofErr w:type="spellStart"/>
                <w:r>
                  <w:rPr>
                    <w:i/>
                  </w:rPr>
                  <w:t>Giftas</w:t>
                </w:r>
                <w:proofErr w:type="spellEnd"/>
                <w:r>
                  <w:rPr>
                    <w:i/>
                  </w:rPr>
                  <w:t xml:space="preserve"> </w:t>
                </w:r>
                <w:r>
                  <w:t>[</w:t>
                </w:r>
                <w:r>
                  <w:rPr>
                    <w:i/>
                  </w:rPr>
                  <w:t>Getting Married</w:t>
                </w:r>
                <w:r w:rsidR="00756BDF">
                  <w:t>]</w:t>
                </w:r>
                <w:r>
                  <w:t xml:space="preserve"> </w:t>
                </w:r>
                <w:r w:rsidR="00756BDF">
                  <w:t>(</w:t>
                </w:r>
                <w:r>
                  <w:t>1884-1885</w:t>
                </w:r>
                <w:r w:rsidR="00756BDF">
                  <w:t>)</w:t>
                </w:r>
                <w:r>
                  <w:t xml:space="preserve"> hinted that the emancipation of women was the cause of their mental oppression of men. The </w:t>
                </w:r>
                <w:r w:rsidR="00756BDF">
                  <w:t>‘</w:t>
                </w:r>
                <w:r>
                  <w:t>woman question</w:t>
                </w:r>
                <w:r w:rsidR="00756BDF">
                  <w:t>,’</w:t>
                </w:r>
                <w:r>
                  <w:t xml:space="preserve"> which had also been investigated by female writers such as the Norwegian Amalie </w:t>
                </w:r>
                <w:proofErr w:type="spellStart"/>
                <w:r>
                  <w:t>Skram</w:t>
                </w:r>
                <w:proofErr w:type="spellEnd"/>
                <w:r>
                  <w:t xml:space="preserve"> and the Swedish Victoria </w:t>
                </w:r>
                <w:proofErr w:type="spellStart"/>
                <w:r>
                  <w:t>Benedictsson</w:t>
                </w:r>
                <w:proofErr w:type="spellEnd"/>
                <w:r>
                  <w:t xml:space="preserve"> and Anne Charlotte </w:t>
                </w:r>
                <w:proofErr w:type="spellStart"/>
                <w:r>
                  <w:t>Leffler</w:t>
                </w:r>
                <w:proofErr w:type="spellEnd"/>
                <w:r>
                  <w:t xml:space="preserve">, was also symptomatic of a growing split among the authors of the Modern Breakthrough (for example, it was one of the reasons Strindberg left </w:t>
                </w:r>
                <w:r w:rsidR="00756BDF">
                  <w:t>‘</w:t>
                </w:r>
                <w:proofErr w:type="spellStart"/>
                <w:r>
                  <w:t>det</w:t>
                </w:r>
                <w:proofErr w:type="spellEnd"/>
                <w:r>
                  <w:t xml:space="preserve"> </w:t>
                </w:r>
                <w:proofErr w:type="spellStart"/>
                <w:r>
                  <w:t>unga</w:t>
                </w:r>
                <w:proofErr w:type="spellEnd"/>
                <w:r>
                  <w:t xml:space="preserve"> </w:t>
                </w:r>
                <w:proofErr w:type="spellStart"/>
                <w:r>
                  <w:t>Sverige</w:t>
                </w:r>
                <w:proofErr w:type="spellEnd"/>
                <w:r w:rsidR="00756BDF">
                  <w:t>’</w:t>
                </w:r>
                <w:r>
                  <w:t xml:space="preserve">). </w:t>
                </w:r>
              </w:p>
              <w:p w14:paraId="0769B92A" w14:textId="77777777" w:rsidR="00C02750" w:rsidRDefault="00C02750" w:rsidP="00C02750"/>
              <w:p w14:paraId="7DF12EC9" w14:textId="77777777" w:rsidR="00C02750" w:rsidRDefault="00C02750" w:rsidP="00C02750">
                <w:r>
                  <w:t xml:space="preserve">In the second half of the 1880s, the Modern Breakthrough became influenced by other literary and artistic currents: symbolism, as in the case of Ibsen’s plays; and impressionism, for example in the 1887 novel </w:t>
                </w:r>
                <w:proofErr w:type="spellStart"/>
                <w:r>
                  <w:rPr>
                    <w:i/>
                  </w:rPr>
                  <w:t>Stuk</w:t>
                </w:r>
                <w:proofErr w:type="spellEnd"/>
                <w:r>
                  <w:rPr>
                    <w:i/>
                  </w:rPr>
                  <w:t xml:space="preserve"> </w:t>
                </w:r>
                <w:r>
                  <w:t xml:space="preserve">by the Dane Herman Bang. In </w:t>
                </w:r>
                <w:proofErr w:type="spellStart"/>
                <w:r w:rsidRPr="00570958">
                  <w:rPr>
                    <w:i/>
                  </w:rPr>
                  <w:t>Stuk</w:t>
                </w:r>
                <w:proofErr w:type="spellEnd"/>
                <w:r>
                  <w:t xml:space="preserve">, the frequent changes of perspective </w:t>
                </w:r>
                <w:r>
                  <w:lastRenderedPageBreak/>
                  <w:t xml:space="preserve">clearly part ways with naturalism’s objective narrative. Even Strindberg’s </w:t>
                </w:r>
                <w:r w:rsidR="00756BDF">
                  <w:t>‘</w:t>
                </w:r>
                <w:r>
                  <w:t>naturalist</w:t>
                </w:r>
                <w:r w:rsidR="00756BDF">
                  <w:t>’</w:t>
                </w:r>
                <w:r>
                  <w:t xml:space="preserve"> plays </w:t>
                </w:r>
                <w:proofErr w:type="spellStart"/>
                <w:r>
                  <w:rPr>
                    <w:i/>
                  </w:rPr>
                  <w:t>Fadren</w:t>
                </w:r>
                <w:proofErr w:type="spellEnd"/>
                <w:r>
                  <w:t xml:space="preserve"> [</w:t>
                </w:r>
                <w:r>
                  <w:rPr>
                    <w:i/>
                  </w:rPr>
                  <w:t>The Father</w:t>
                </w:r>
                <w:r w:rsidR="00756BDF">
                  <w:t>]</w:t>
                </w:r>
                <w:r>
                  <w:t xml:space="preserve"> </w:t>
                </w:r>
                <w:r w:rsidR="00756BDF">
                  <w:t>(</w:t>
                </w:r>
                <w:r>
                  <w:t>1887</w:t>
                </w:r>
                <w:r w:rsidR="00756BDF">
                  <w:t>)</w:t>
                </w:r>
                <w:r>
                  <w:t xml:space="preserve"> and </w:t>
                </w:r>
                <w:proofErr w:type="spellStart"/>
                <w:r>
                  <w:rPr>
                    <w:i/>
                  </w:rPr>
                  <w:t>Fröken</w:t>
                </w:r>
                <w:proofErr w:type="spellEnd"/>
                <w:r>
                  <w:rPr>
                    <w:i/>
                  </w:rPr>
                  <w:t xml:space="preserve"> Julie </w:t>
                </w:r>
                <w:r>
                  <w:t>[</w:t>
                </w:r>
                <w:r>
                  <w:rPr>
                    <w:i/>
                  </w:rPr>
                  <w:t>Miss Julia</w:t>
                </w:r>
                <w:r w:rsidR="00756BDF">
                  <w:t>]</w:t>
                </w:r>
                <w:r>
                  <w:t xml:space="preserve"> </w:t>
                </w:r>
                <w:r w:rsidR="00756BDF">
                  <w:t>(</w:t>
                </w:r>
                <w:r>
                  <w:t>1888</w:t>
                </w:r>
                <w:r w:rsidR="00756BDF">
                  <w:t>)</w:t>
                </w:r>
                <w:r>
                  <w:t xml:space="preserve">, both centred on a psychological battle between women and men and between upper and lower classes, are better considered detailed analyses of the mechanisms of the human psyche than realist accounts of contemporary social problems. In the 1890s, many authors who had started their careers in the Modern Breakthrough went on to write in the vein of decadent and avant-garde literature, symbolism, and </w:t>
                </w:r>
                <w:proofErr w:type="spellStart"/>
                <w:r>
                  <w:t>Neoromanticism</w:t>
                </w:r>
                <w:proofErr w:type="spellEnd"/>
                <w:r>
                  <w:t>, following wider European trends. The Modern Breakthrough gradually extinguished itself and had substantially died out by 1900.</w:t>
                </w:r>
              </w:p>
              <w:p w14:paraId="289CCD82" w14:textId="77777777" w:rsidR="00C02750" w:rsidRDefault="00C02750" w:rsidP="00C02750"/>
              <w:p w14:paraId="2284AAB4" w14:textId="77777777" w:rsidR="00C02750" w:rsidRDefault="00C02750" w:rsidP="00C02750">
                <w:pPr>
                  <w:pStyle w:val="Heading1"/>
                  <w:outlineLvl w:val="0"/>
                </w:pPr>
                <w:r>
                  <w:t>Key Texts in English</w:t>
                </w:r>
              </w:p>
              <w:p w14:paraId="569570E3" w14:textId="77777777" w:rsidR="00C02750" w:rsidRPr="00C02750" w:rsidRDefault="00C02750" w:rsidP="00C02750">
                <w:proofErr w:type="spellStart"/>
                <w:r w:rsidRPr="00C02750">
                  <w:t>Brandes</w:t>
                </w:r>
                <w:proofErr w:type="spellEnd"/>
                <w:r w:rsidRPr="00C02750">
                  <w:t xml:space="preserve">, Georg (1901-1905) </w:t>
                </w:r>
                <w:r w:rsidRPr="00C02750">
                  <w:rPr>
                    <w:i/>
                  </w:rPr>
                  <w:t>Main Currents in 19</w:t>
                </w:r>
                <w:r w:rsidRPr="00C02750">
                  <w:rPr>
                    <w:i/>
                    <w:vertAlign w:val="superscript"/>
                  </w:rPr>
                  <w:t>th</w:t>
                </w:r>
                <w:r w:rsidRPr="00C02750">
                  <w:rPr>
                    <w:i/>
                  </w:rPr>
                  <w:t xml:space="preserve"> Century Literature</w:t>
                </w:r>
                <w:r w:rsidRPr="00C02750">
                  <w:t>. Trans. N/A. London: Heinemann. 6 vols.</w:t>
                </w:r>
              </w:p>
              <w:p w14:paraId="3E18A8D4" w14:textId="77777777" w:rsidR="00C02750" w:rsidRPr="00C02750" w:rsidRDefault="00C02750" w:rsidP="00C02750">
                <w:r w:rsidRPr="00C02750">
                  <w:t xml:space="preserve">Ibsen, </w:t>
                </w:r>
                <w:proofErr w:type="spellStart"/>
                <w:r w:rsidRPr="00C02750">
                  <w:t>Henrik</w:t>
                </w:r>
                <w:proofErr w:type="spellEnd"/>
                <w:r w:rsidRPr="00C02750">
                  <w:t xml:space="preserve"> (1961) </w:t>
                </w:r>
                <w:r w:rsidR="00756BDF">
                  <w:t>‘</w:t>
                </w:r>
                <w:r w:rsidRPr="00C02750">
                  <w:t>Pillars of Society</w:t>
                </w:r>
                <w:r w:rsidR="00756BDF">
                  <w:t>’</w:t>
                </w:r>
                <w:r w:rsidRPr="00C02750">
                  <w:t xml:space="preserve">, </w:t>
                </w:r>
                <w:r w:rsidR="00756BDF">
                  <w:t>‘</w:t>
                </w:r>
                <w:r w:rsidRPr="00C02750">
                  <w:t>A Doll’s House</w:t>
                </w:r>
                <w:r w:rsidR="00756BDF">
                  <w:t>’</w:t>
                </w:r>
                <w:r w:rsidRPr="00C02750">
                  <w:t xml:space="preserve"> and </w:t>
                </w:r>
                <w:r w:rsidR="00756BDF">
                  <w:t>‘</w:t>
                </w:r>
                <w:r w:rsidRPr="00C02750">
                  <w:t>The Wild Duck</w:t>
                </w:r>
                <w:r w:rsidR="00756BDF">
                  <w:t>’</w:t>
                </w:r>
                <w:r w:rsidRPr="00C02750">
                  <w:t xml:space="preserve">, in </w:t>
                </w:r>
                <w:r w:rsidRPr="00C02750">
                  <w:rPr>
                    <w:i/>
                  </w:rPr>
                  <w:t>The Oxford Ibsen</w:t>
                </w:r>
                <w:r w:rsidRPr="00C02750">
                  <w:t>. Trans. James Walter McFarlane. London: Oxford University Press, vols. 5 and 6.</w:t>
                </w:r>
              </w:p>
              <w:p w14:paraId="5311AA3A" w14:textId="77777777" w:rsidR="00C02750" w:rsidRPr="00C02750" w:rsidRDefault="00C02750" w:rsidP="00C02750">
                <w:r w:rsidRPr="00C02750">
                  <w:t xml:space="preserve">Strindberg, August (1973) </w:t>
                </w:r>
                <w:r w:rsidRPr="00C02750">
                  <w:rPr>
                    <w:i/>
                  </w:rPr>
                  <w:t>Getting Married</w:t>
                </w:r>
                <w:r w:rsidRPr="00C02750">
                  <w:t xml:space="preserve">. Trans. Mary </w:t>
                </w:r>
                <w:proofErr w:type="spellStart"/>
                <w:r w:rsidRPr="00C02750">
                  <w:t>Sandbach</w:t>
                </w:r>
                <w:proofErr w:type="spellEnd"/>
                <w:r w:rsidRPr="00C02750">
                  <w:t>. London: Quartet Books. 2 vols.</w:t>
                </w:r>
              </w:p>
              <w:p w14:paraId="67BC4B69" w14:textId="77777777" w:rsidR="00C02750" w:rsidRPr="00C02750" w:rsidRDefault="00C02750" w:rsidP="00C02750">
                <w:r w:rsidRPr="00C02750">
                  <w:t xml:space="preserve">Strindberg, August (1975), </w:t>
                </w:r>
                <w:r w:rsidR="00756BDF">
                  <w:t>‘</w:t>
                </w:r>
                <w:r w:rsidRPr="00C02750">
                  <w:t>The Father</w:t>
                </w:r>
                <w:r w:rsidR="00756BDF">
                  <w:t>’</w:t>
                </w:r>
                <w:r w:rsidRPr="00C02750">
                  <w:t xml:space="preserve"> and </w:t>
                </w:r>
                <w:r w:rsidR="00756BDF">
                  <w:t>‘</w:t>
                </w:r>
                <w:r w:rsidRPr="00C02750">
                  <w:t>Miss Julia</w:t>
                </w:r>
                <w:r w:rsidR="00756BDF">
                  <w:t>’</w:t>
                </w:r>
                <w:r w:rsidRPr="00C02750">
                  <w:t xml:space="preserve">, in </w:t>
                </w:r>
                <w:r w:rsidRPr="00C02750">
                  <w:rPr>
                    <w:i/>
                  </w:rPr>
                  <w:t>Three Plays</w:t>
                </w:r>
                <w:r w:rsidRPr="00C02750">
                  <w:t>. Trans. Peter Watts. London: Penguin.</w:t>
                </w:r>
              </w:p>
              <w:p w14:paraId="3DA5DAE7" w14:textId="77777777" w:rsidR="00C02750" w:rsidRPr="00C02750" w:rsidRDefault="00C02750" w:rsidP="00C02750">
                <w:proofErr w:type="spellStart"/>
                <w:r w:rsidRPr="00C02750">
                  <w:t>Bjørnson</w:t>
                </w:r>
                <w:proofErr w:type="spellEnd"/>
                <w:r w:rsidRPr="00C02750">
                  <w:t xml:space="preserve">, </w:t>
                </w:r>
                <w:proofErr w:type="spellStart"/>
                <w:r w:rsidRPr="00C02750">
                  <w:t>Bjørnstjerne</w:t>
                </w:r>
                <w:proofErr w:type="spellEnd"/>
                <w:r w:rsidRPr="00C02750">
                  <w:t xml:space="preserve"> (1913) </w:t>
                </w:r>
                <w:r w:rsidR="00756BDF">
                  <w:t>‘</w:t>
                </w:r>
                <w:r w:rsidRPr="00C02750">
                  <w:t>A Gauntlet</w:t>
                </w:r>
                <w:r w:rsidR="00756BDF">
                  <w:t>’</w:t>
                </w:r>
                <w:r w:rsidRPr="00C02750">
                  <w:t xml:space="preserve">, in </w:t>
                </w:r>
                <w:r w:rsidRPr="00C02750">
                  <w:rPr>
                    <w:i/>
                  </w:rPr>
                  <w:t>Three Plays</w:t>
                </w:r>
                <w:r w:rsidRPr="00C02750">
                  <w:t xml:space="preserve">. Trans. Edwin </w:t>
                </w:r>
                <w:proofErr w:type="spellStart"/>
                <w:r w:rsidRPr="00C02750">
                  <w:t>Björkman</w:t>
                </w:r>
                <w:proofErr w:type="spellEnd"/>
                <w:r w:rsidRPr="00C02750">
                  <w:t xml:space="preserve">. New York: </w:t>
                </w:r>
                <w:proofErr w:type="spellStart"/>
                <w:r w:rsidRPr="00C02750">
                  <w:t>Fertig</w:t>
                </w:r>
                <w:proofErr w:type="spellEnd"/>
                <w:r w:rsidRPr="00C02750">
                  <w:t>.</w:t>
                </w:r>
              </w:p>
              <w:p w14:paraId="1ECBAF01" w14:textId="77777777" w:rsidR="00C02750" w:rsidRPr="00C02750" w:rsidRDefault="00C02750" w:rsidP="00C02750">
                <w:proofErr w:type="spellStart"/>
                <w:r w:rsidRPr="00C02750">
                  <w:t>Bjørnson</w:t>
                </w:r>
                <w:proofErr w:type="spellEnd"/>
                <w:r w:rsidRPr="00C02750">
                  <w:t xml:space="preserve">, </w:t>
                </w:r>
                <w:proofErr w:type="spellStart"/>
                <w:r w:rsidRPr="00C02750">
                  <w:t>Bjørnstjerne</w:t>
                </w:r>
                <w:proofErr w:type="spellEnd"/>
                <w:r w:rsidRPr="00C02750">
                  <w:t xml:space="preserve"> (2005) </w:t>
                </w:r>
                <w:r w:rsidR="00756BDF">
                  <w:t>‘</w:t>
                </w:r>
                <w:r w:rsidRPr="00C02750">
                  <w:t>The Bankrupt</w:t>
                </w:r>
                <w:r w:rsidR="00756BDF">
                  <w:t>’</w:t>
                </w:r>
                <w:r w:rsidRPr="00C02750">
                  <w:t xml:space="preserve">, in </w:t>
                </w:r>
                <w:r w:rsidRPr="00C02750">
                  <w:rPr>
                    <w:i/>
                  </w:rPr>
                  <w:t>Three Dramas</w:t>
                </w:r>
                <w:r w:rsidRPr="00C02750">
                  <w:t xml:space="preserve">. Trans. N/A. Whitefish, MT: </w:t>
                </w:r>
                <w:proofErr w:type="spellStart"/>
                <w:r w:rsidRPr="00C02750">
                  <w:t>Kessinger</w:t>
                </w:r>
                <w:proofErr w:type="spellEnd"/>
                <w:r w:rsidRPr="00C02750">
                  <w:t>.</w:t>
                </w:r>
              </w:p>
              <w:p w14:paraId="07058019" w14:textId="77777777" w:rsidR="00C02750" w:rsidRPr="00C02750" w:rsidRDefault="00C02750" w:rsidP="00C02750">
                <w:r w:rsidRPr="00C02750">
                  <w:t>Jacobsen, Jens Peter (2006)</w:t>
                </w:r>
                <w:r w:rsidRPr="00C02750">
                  <w:rPr>
                    <w:i/>
                  </w:rPr>
                  <w:t xml:space="preserve"> </w:t>
                </w:r>
                <w:proofErr w:type="spellStart"/>
                <w:r w:rsidRPr="00C02750">
                  <w:rPr>
                    <w:i/>
                  </w:rPr>
                  <w:t>Niels</w:t>
                </w:r>
                <w:proofErr w:type="spellEnd"/>
                <w:r w:rsidRPr="00C02750">
                  <w:rPr>
                    <w:i/>
                  </w:rPr>
                  <w:t xml:space="preserve"> </w:t>
                </w:r>
                <w:proofErr w:type="spellStart"/>
                <w:r w:rsidRPr="00C02750">
                  <w:rPr>
                    <w:i/>
                  </w:rPr>
                  <w:t>Lyhne</w:t>
                </w:r>
                <w:proofErr w:type="spellEnd"/>
                <w:r w:rsidRPr="00C02750">
                  <w:t xml:space="preserve">. Trans. </w:t>
                </w:r>
                <w:proofErr w:type="spellStart"/>
                <w:r w:rsidRPr="00C02750">
                  <w:t>Tiina</w:t>
                </w:r>
                <w:proofErr w:type="spellEnd"/>
                <w:r w:rsidRPr="00C02750">
                  <w:t xml:space="preserve"> </w:t>
                </w:r>
                <w:proofErr w:type="spellStart"/>
                <w:r w:rsidRPr="00C02750">
                  <w:t>Nunnally</w:t>
                </w:r>
                <w:proofErr w:type="spellEnd"/>
                <w:r w:rsidRPr="00C02750">
                  <w:t>. London: Penguin.</w:t>
                </w:r>
              </w:p>
              <w:p w14:paraId="7910048A" w14:textId="77777777" w:rsidR="00C02750" w:rsidRPr="00C02750" w:rsidRDefault="00C02750" w:rsidP="00C02750">
                <w:proofErr w:type="spellStart"/>
                <w:r w:rsidRPr="00C02750">
                  <w:t>Kielland</w:t>
                </w:r>
                <w:proofErr w:type="spellEnd"/>
                <w:r w:rsidRPr="00C02750">
                  <w:t xml:space="preserve">, Alexander (2007) </w:t>
                </w:r>
                <w:r w:rsidRPr="00C02750">
                  <w:rPr>
                    <w:i/>
                  </w:rPr>
                  <w:t>Garman and Worse</w:t>
                </w:r>
                <w:r w:rsidRPr="00C02750">
                  <w:t xml:space="preserve">. Trans W.W. </w:t>
                </w:r>
                <w:proofErr w:type="spellStart"/>
                <w:r w:rsidRPr="00C02750">
                  <w:t>Kettlewell</w:t>
                </w:r>
                <w:proofErr w:type="spellEnd"/>
                <w:r w:rsidRPr="00C02750">
                  <w:t>. London: Dodo Press.</w:t>
                </w:r>
              </w:p>
              <w:p w14:paraId="768B0A94" w14:textId="77777777" w:rsidR="00C02750" w:rsidRPr="00C02750" w:rsidRDefault="00C02750" w:rsidP="00C02750">
                <w:proofErr w:type="spellStart"/>
                <w:r w:rsidRPr="00C02750">
                  <w:t>Garborg</w:t>
                </w:r>
                <w:proofErr w:type="spellEnd"/>
                <w:r w:rsidRPr="00C02750">
                  <w:t xml:space="preserve">, Arne (2008) </w:t>
                </w:r>
                <w:r w:rsidRPr="00C02750">
                  <w:rPr>
                    <w:i/>
                  </w:rPr>
                  <w:t xml:space="preserve">The Making of Daniel </w:t>
                </w:r>
                <w:proofErr w:type="spellStart"/>
                <w:r w:rsidRPr="00C02750">
                  <w:rPr>
                    <w:i/>
                  </w:rPr>
                  <w:t>Braut</w:t>
                </w:r>
                <w:proofErr w:type="spellEnd"/>
                <w:r w:rsidRPr="00C02750">
                  <w:t xml:space="preserve">. Trans. Marie Wells. London: </w:t>
                </w:r>
                <w:proofErr w:type="spellStart"/>
                <w:r w:rsidRPr="00C02750">
                  <w:t>Norvik</w:t>
                </w:r>
                <w:proofErr w:type="spellEnd"/>
                <w:r w:rsidRPr="00C02750">
                  <w:t xml:space="preserve"> Press.</w:t>
                </w:r>
              </w:p>
              <w:p w14:paraId="4F21D80F" w14:textId="77777777" w:rsidR="00C02750" w:rsidRPr="00C02750" w:rsidRDefault="00C02750" w:rsidP="00C02750">
                <w:r w:rsidRPr="00C02750">
                  <w:t xml:space="preserve">Strindberg, August (2009) </w:t>
                </w:r>
                <w:r w:rsidRPr="00C02750">
                  <w:rPr>
                    <w:i/>
                  </w:rPr>
                  <w:t>The Red Room</w:t>
                </w:r>
                <w:r w:rsidRPr="00C02750">
                  <w:t xml:space="preserve">. Trans. Peter Graves. London: </w:t>
                </w:r>
                <w:proofErr w:type="spellStart"/>
                <w:r w:rsidRPr="00C02750">
                  <w:t>Norvik</w:t>
                </w:r>
                <w:proofErr w:type="spellEnd"/>
                <w:r w:rsidRPr="00C02750">
                  <w:t xml:space="preserve"> Press.</w:t>
                </w:r>
              </w:p>
              <w:p w14:paraId="606AA0DF" w14:textId="77777777" w:rsidR="003F0D73" w:rsidRDefault="00C02750" w:rsidP="00756BDF">
                <w:r w:rsidRPr="00C02750">
                  <w:t xml:space="preserve">Lie, Jonas (2012) </w:t>
                </w:r>
                <w:r w:rsidRPr="00C02750">
                  <w:rPr>
                    <w:i/>
                  </w:rPr>
                  <w:t xml:space="preserve">The Family at </w:t>
                </w:r>
                <w:proofErr w:type="spellStart"/>
                <w:r w:rsidRPr="00C02750">
                  <w:rPr>
                    <w:i/>
                  </w:rPr>
                  <w:t>Gilje</w:t>
                </w:r>
                <w:proofErr w:type="spellEnd"/>
                <w:r w:rsidRPr="00C02750">
                  <w:t xml:space="preserve">. Trans. Marie Wells. London: </w:t>
                </w:r>
                <w:proofErr w:type="spellStart"/>
                <w:r w:rsidRPr="00C02750">
                  <w:t>Norvik</w:t>
                </w:r>
                <w:proofErr w:type="spellEnd"/>
                <w:r w:rsidRPr="00C02750">
                  <w:t xml:space="preserve"> Press.</w:t>
                </w:r>
                <w:r w:rsidR="00756BDF">
                  <w:t xml:space="preserve"> </w:t>
                </w:r>
              </w:p>
            </w:tc>
          </w:sdtContent>
        </w:sdt>
      </w:tr>
      <w:tr w:rsidR="003235A7" w14:paraId="263E51D9" w14:textId="77777777" w:rsidTr="003235A7">
        <w:tc>
          <w:tcPr>
            <w:tcW w:w="9016" w:type="dxa"/>
          </w:tcPr>
          <w:p w14:paraId="28304B3C"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b w:val="0"/>
                <w:color w:val="auto"/>
                <w:szCs w:val="22"/>
              </w:rPr>
              <w:alias w:val="Further reading"/>
              <w:tag w:val="furtherReading"/>
              <w:id w:val="-1516217107"/>
              <w:placeholder>
                <w:docPart w:val="E4F33EAC63B74370AEE5CC6C5F553303"/>
              </w:placeholder>
            </w:sdtPr>
            <w:sdtEndPr/>
            <w:sdtContent>
              <w:p w14:paraId="5FC30C4B" w14:textId="77777777" w:rsidR="00F84EBB" w:rsidRDefault="009912DA" w:rsidP="00F84EBB">
                <w:pPr>
                  <w:pStyle w:val="Heading1"/>
                  <w:outlineLvl w:val="0"/>
                </w:pPr>
                <w:r>
                  <w:t>Key Monographs</w:t>
                </w:r>
              </w:p>
              <w:p w14:paraId="58BB8EBC" w14:textId="77777777" w:rsidR="00F84EBB" w:rsidRDefault="00461FF5" w:rsidP="00F84EBB">
                <w:sdt>
                  <w:sdtPr>
                    <w:id w:val="447668131"/>
                    <w:citation/>
                  </w:sdtPr>
                  <w:sdtEndPr/>
                  <w:sdtContent>
                    <w:r w:rsidR="00F84EBB">
                      <w:fldChar w:fldCharType="begin"/>
                    </w:r>
                    <w:r w:rsidR="00F84EBB">
                      <w:rPr>
                        <w:lang w:val="en-US"/>
                      </w:rPr>
                      <w:instrText xml:space="preserve"> CITATION Ahl74 \l 1033 </w:instrText>
                    </w:r>
                    <w:r w:rsidR="00F84EBB">
                      <w:fldChar w:fldCharType="separate"/>
                    </w:r>
                    <w:r w:rsidR="00756BDF">
                      <w:rPr>
                        <w:noProof/>
                        <w:lang w:val="en-US"/>
                      </w:rPr>
                      <w:t>(Ahlström)</w:t>
                    </w:r>
                    <w:r w:rsidR="00F84EBB">
                      <w:fldChar w:fldCharType="end"/>
                    </w:r>
                  </w:sdtContent>
                </w:sdt>
                <w:r w:rsidR="00F84EBB">
                  <w:t xml:space="preserve"> </w:t>
                </w:r>
              </w:p>
              <w:p w14:paraId="2E5F94F2" w14:textId="77777777" w:rsidR="00F84EBB" w:rsidRDefault="00F84EBB" w:rsidP="00F84EBB"/>
              <w:p w14:paraId="23E1C8CE" w14:textId="77777777" w:rsidR="009912DA" w:rsidRDefault="00461FF5" w:rsidP="00F84EBB">
                <w:sdt>
                  <w:sdtPr>
                    <w:id w:val="2028361748"/>
                    <w:citation/>
                  </w:sdtPr>
                  <w:sdtEndPr/>
                  <w:sdtContent>
                    <w:r w:rsidR="009912DA">
                      <w:fldChar w:fldCharType="begin"/>
                    </w:r>
                    <w:r w:rsidR="009912DA">
                      <w:rPr>
                        <w:lang w:val="en-US"/>
                      </w:rPr>
                      <w:instrText xml:space="preserve"> CITATION Bra83 \l 1033 </w:instrText>
                    </w:r>
                    <w:r w:rsidR="009912DA">
                      <w:fldChar w:fldCharType="separate"/>
                    </w:r>
                    <w:r w:rsidR="00756BDF">
                      <w:rPr>
                        <w:noProof/>
                        <w:lang w:val="en-US"/>
                      </w:rPr>
                      <w:t>(Brandes)</w:t>
                    </w:r>
                    <w:r w:rsidR="009912DA">
                      <w:fldChar w:fldCharType="end"/>
                    </w:r>
                  </w:sdtContent>
                </w:sdt>
              </w:p>
              <w:p w14:paraId="27E145DA" w14:textId="77777777" w:rsidR="0004763E" w:rsidRDefault="0004763E" w:rsidP="009912DA"/>
              <w:p w14:paraId="08418CD2" w14:textId="77777777" w:rsidR="0004763E" w:rsidRDefault="00461FF5" w:rsidP="009912DA">
                <w:sdt>
                  <w:sdtPr>
                    <w:id w:val="-555010817"/>
                    <w:citation/>
                  </w:sdtPr>
                  <w:sdtEndPr/>
                  <w:sdtContent>
                    <w:r w:rsidR="0004763E">
                      <w:fldChar w:fldCharType="begin"/>
                    </w:r>
                    <w:r w:rsidR="0004763E">
                      <w:rPr>
                        <w:lang w:val="en-US"/>
                      </w:rPr>
                      <w:instrText xml:space="preserve"> CITATION Her04 \l 1033 </w:instrText>
                    </w:r>
                    <w:r w:rsidR="0004763E">
                      <w:fldChar w:fldCharType="separate"/>
                    </w:r>
                    <w:r w:rsidR="00756BDF">
                      <w:rPr>
                        <w:noProof/>
                        <w:lang w:val="en-US"/>
                      </w:rPr>
                      <w:t>(Hertel)</w:t>
                    </w:r>
                    <w:r w:rsidR="0004763E">
                      <w:fldChar w:fldCharType="end"/>
                    </w:r>
                  </w:sdtContent>
                </w:sdt>
              </w:p>
              <w:p w14:paraId="55C418D9" w14:textId="77777777" w:rsidR="0004763E" w:rsidRDefault="0004763E" w:rsidP="009912DA"/>
              <w:p w14:paraId="5EFA1E63" w14:textId="77777777" w:rsidR="0004763E" w:rsidRDefault="00461FF5" w:rsidP="009912DA">
                <w:sdt>
                  <w:sdtPr>
                    <w:id w:val="330114543"/>
                    <w:citation/>
                  </w:sdtPr>
                  <w:sdtEndPr/>
                  <w:sdtContent>
                    <w:r w:rsidR="0004763E">
                      <w:fldChar w:fldCharType="begin"/>
                    </w:r>
                    <w:r w:rsidR="0004763E">
                      <w:rPr>
                        <w:lang w:val="en-US"/>
                      </w:rPr>
                      <w:instrText xml:space="preserve"> CITATION Nol88 \l 1033 </w:instrText>
                    </w:r>
                    <w:r w:rsidR="0004763E">
                      <w:fldChar w:fldCharType="separate"/>
                    </w:r>
                    <w:r w:rsidR="00756BDF">
                      <w:rPr>
                        <w:noProof/>
                        <w:lang w:val="en-US"/>
                      </w:rPr>
                      <w:t>(Nolin and Forsgren)</w:t>
                    </w:r>
                    <w:r w:rsidR="0004763E">
                      <w:fldChar w:fldCharType="end"/>
                    </w:r>
                  </w:sdtContent>
                </w:sdt>
              </w:p>
              <w:p w14:paraId="3C6CA8D6" w14:textId="77777777" w:rsidR="0004763E" w:rsidRDefault="0004763E" w:rsidP="009912DA"/>
              <w:p w14:paraId="2F95F0A9" w14:textId="77777777" w:rsidR="003235A7" w:rsidRDefault="00461FF5" w:rsidP="00756BDF">
                <w:sdt>
                  <w:sdtPr>
                    <w:id w:val="1612939655"/>
                    <w:citation/>
                  </w:sdtPr>
                  <w:sdtEndPr/>
                  <w:sdtContent>
                    <w:r w:rsidR="0004763E">
                      <w:fldChar w:fldCharType="begin"/>
                    </w:r>
                    <w:r w:rsidR="0004763E">
                      <w:rPr>
                        <w:lang w:val="en-US"/>
                      </w:rPr>
                      <w:instrText xml:space="preserve"> CITATION Nor08 \l 1033 </w:instrText>
                    </w:r>
                    <w:r w:rsidR="0004763E">
                      <w:fldChar w:fldCharType="separate"/>
                    </w:r>
                    <w:r w:rsidR="00756BDF">
                      <w:rPr>
                        <w:noProof/>
                        <w:lang w:val="en-US"/>
                      </w:rPr>
                      <w:t>(Nordic Letters of the Modern Breakthrough)</w:t>
                    </w:r>
                    <w:r w:rsidR="0004763E">
                      <w:fldChar w:fldCharType="end"/>
                    </w:r>
                  </w:sdtContent>
                </w:sdt>
              </w:p>
            </w:sdtContent>
          </w:sdt>
        </w:tc>
      </w:tr>
    </w:tbl>
    <w:p w14:paraId="3FD6AC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4D718" w14:textId="77777777" w:rsidR="00756BDF" w:rsidRDefault="00756BDF" w:rsidP="007A0D55">
      <w:pPr>
        <w:spacing w:after="0" w:line="240" w:lineRule="auto"/>
      </w:pPr>
      <w:r>
        <w:separator/>
      </w:r>
    </w:p>
  </w:endnote>
  <w:endnote w:type="continuationSeparator" w:id="0">
    <w:p w14:paraId="38B6DF29" w14:textId="77777777" w:rsidR="00756BDF" w:rsidRDefault="00756B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62D9B" w14:textId="77777777" w:rsidR="00756BDF" w:rsidRDefault="00756BDF" w:rsidP="007A0D55">
      <w:pPr>
        <w:spacing w:after="0" w:line="240" w:lineRule="auto"/>
      </w:pPr>
      <w:r>
        <w:separator/>
      </w:r>
    </w:p>
  </w:footnote>
  <w:footnote w:type="continuationSeparator" w:id="0">
    <w:p w14:paraId="66C1B098" w14:textId="77777777" w:rsidR="00756BDF" w:rsidRDefault="00756BD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B5AF8" w14:textId="77777777" w:rsidR="00756BDF" w:rsidRDefault="00756BD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DDB57C" w14:textId="77777777" w:rsidR="00756BDF" w:rsidRDefault="00756BD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D0"/>
    <w:rsid w:val="00032559"/>
    <w:rsid w:val="0004763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4F8C"/>
    <w:rsid w:val="003677B6"/>
    <w:rsid w:val="003D3579"/>
    <w:rsid w:val="003E2795"/>
    <w:rsid w:val="003F0D73"/>
    <w:rsid w:val="00461FF5"/>
    <w:rsid w:val="00462DBE"/>
    <w:rsid w:val="00464699"/>
    <w:rsid w:val="00483379"/>
    <w:rsid w:val="00487BC5"/>
    <w:rsid w:val="00496888"/>
    <w:rsid w:val="004A7476"/>
    <w:rsid w:val="004E5896"/>
    <w:rsid w:val="00502C67"/>
    <w:rsid w:val="00513EE6"/>
    <w:rsid w:val="00534F8F"/>
    <w:rsid w:val="00590035"/>
    <w:rsid w:val="005B177E"/>
    <w:rsid w:val="005B3921"/>
    <w:rsid w:val="005F26D7"/>
    <w:rsid w:val="005F5450"/>
    <w:rsid w:val="006D0412"/>
    <w:rsid w:val="007411B9"/>
    <w:rsid w:val="00756BDF"/>
    <w:rsid w:val="00780D95"/>
    <w:rsid w:val="00780DC7"/>
    <w:rsid w:val="007A0D55"/>
    <w:rsid w:val="007B3377"/>
    <w:rsid w:val="007E5F44"/>
    <w:rsid w:val="00821DE3"/>
    <w:rsid w:val="00846CE1"/>
    <w:rsid w:val="008A5B87"/>
    <w:rsid w:val="00922950"/>
    <w:rsid w:val="009912DA"/>
    <w:rsid w:val="009A7264"/>
    <w:rsid w:val="009D1606"/>
    <w:rsid w:val="009E18A1"/>
    <w:rsid w:val="009E73D7"/>
    <w:rsid w:val="00A078D0"/>
    <w:rsid w:val="00A27D2C"/>
    <w:rsid w:val="00A76FD9"/>
    <w:rsid w:val="00AB436D"/>
    <w:rsid w:val="00AD2F24"/>
    <w:rsid w:val="00AD4844"/>
    <w:rsid w:val="00B219AE"/>
    <w:rsid w:val="00B33145"/>
    <w:rsid w:val="00B574C9"/>
    <w:rsid w:val="00BC39C9"/>
    <w:rsid w:val="00BE5BF7"/>
    <w:rsid w:val="00BF40E1"/>
    <w:rsid w:val="00C02750"/>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4EB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3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8D0"/>
    <w:rPr>
      <w:rFonts w:ascii="Tahoma" w:hAnsi="Tahoma" w:cs="Tahoma"/>
      <w:sz w:val="16"/>
      <w:szCs w:val="16"/>
    </w:rPr>
  </w:style>
  <w:style w:type="paragraph" w:styleId="Caption">
    <w:name w:val="caption"/>
    <w:basedOn w:val="Normal"/>
    <w:next w:val="Normal"/>
    <w:uiPriority w:val="35"/>
    <w:semiHidden/>
    <w:qFormat/>
    <w:rsid w:val="00C0275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8D0"/>
    <w:rPr>
      <w:rFonts w:ascii="Tahoma" w:hAnsi="Tahoma" w:cs="Tahoma"/>
      <w:sz w:val="16"/>
      <w:szCs w:val="16"/>
    </w:rPr>
  </w:style>
  <w:style w:type="paragraph" w:styleId="Caption">
    <w:name w:val="caption"/>
    <w:basedOn w:val="Normal"/>
    <w:next w:val="Normal"/>
    <w:uiPriority w:val="35"/>
    <w:semiHidden/>
    <w:qFormat/>
    <w:rsid w:val="00C0275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253D88B6904BB88CA1474898748F88"/>
        <w:category>
          <w:name w:val="General"/>
          <w:gallery w:val="placeholder"/>
        </w:category>
        <w:types>
          <w:type w:val="bbPlcHdr"/>
        </w:types>
        <w:behaviors>
          <w:behavior w:val="content"/>
        </w:behaviors>
        <w:guid w:val="{984FA1E5-A9BD-40A6-B236-4319B652F153}"/>
      </w:docPartPr>
      <w:docPartBody>
        <w:p w:rsidR="004A5D6D" w:rsidRDefault="009B2F9B">
          <w:pPr>
            <w:pStyle w:val="40253D88B6904BB88CA1474898748F88"/>
          </w:pPr>
          <w:r w:rsidRPr="00CC586D">
            <w:rPr>
              <w:rStyle w:val="PlaceholderText"/>
              <w:b/>
              <w:color w:val="FFFFFF" w:themeColor="background1"/>
            </w:rPr>
            <w:t>[Salutation]</w:t>
          </w:r>
        </w:p>
      </w:docPartBody>
    </w:docPart>
    <w:docPart>
      <w:docPartPr>
        <w:name w:val="DF40B28AE941459DA5568BC942E3E1D1"/>
        <w:category>
          <w:name w:val="General"/>
          <w:gallery w:val="placeholder"/>
        </w:category>
        <w:types>
          <w:type w:val="bbPlcHdr"/>
        </w:types>
        <w:behaviors>
          <w:behavior w:val="content"/>
        </w:behaviors>
        <w:guid w:val="{AC5F68BF-19ED-4A9E-BC0F-0D493DC34623}"/>
      </w:docPartPr>
      <w:docPartBody>
        <w:p w:rsidR="004A5D6D" w:rsidRDefault="009B2F9B">
          <w:pPr>
            <w:pStyle w:val="DF40B28AE941459DA5568BC942E3E1D1"/>
          </w:pPr>
          <w:r>
            <w:rPr>
              <w:rStyle w:val="PlaceholderText"/>
            </w:rPr>
            <w:t>[First name]</w:t>
          </w:r>
        </w:p>
      </w:docPartBody>
    </w:docPart>
    <w:docPart>
      <w:docPartPr>
        <w:name w:val="BB50159EE14341EBB4F6E4DA55AC5996"/>
        <w:category>
          <w:name w:val="General"/>
          <w:gallery w:val="placeholder"/>
        </w:category>
        <w:types>
          <w:type w:val="bbPlcHdr"/>
        </w:types>
        <w:behaviors>
          <w:behavior w:val="content"/>
        </w:behaviors>
        <w:guid w:val="{81B0DCAB-8D32-4045-8D08-C062B76622BC}"/>
      </w:docPartPr>
      <w:docPartBody>
        <w:p w:rsidR="004A5D6D" w:rsidRDefault="009B2F9B">
          <w:pPr>
            <w:pStyle w:val="BB50159EE14341EBB4F6E4DA55AC5996"/>
          </w:pPr>
          <w:r>
            <w:rPr>
              <w:rStyle w:val="PlaceholderText"/>
            </w:rPr>
            <w:t>[Middle name]</w:t>
          </w:r>
        </w:p>
      </w:docPartBody>
    </w:docPart>
    <w:docPart>
      <w:docPartPr>
        <w:name w:val="97482385E5FB4B859D050CF10B3AC998"/>
        <w:category>
          <w:name w:val="General"/>
          <w:gallery w:val="placeholder"/>
        </w:category>
        <w:types>
          <w:type w:val="bbPlcHdr"/>
        </w:types>
        <w:behaviors>
          <w:behavior w:val="content"/>
        </w:behaviors>
        <w:guid w:val="{F90383D0-3970-4317-809F-A131CA005968}"/>
      </w:docPartPr>
      <w:docPartBody>
        <w:p w:rsidR="004A5D6D" w:rsidRDefault="009B2F9B">
          <w:pPr>
            <w:pStyle w:val="97482385E5FB4B859D050CF10B3AC998"/>
          </w:pPr>
          <w:r>
            <w:rPr>
              <w:rStyle w:val="PlaceholderText"/>
            </w:rPr>
            <w:t>[Last name]</w:t>
          </w:r>
        </w:p>
      </w:docPartBody>
    </w:docPart>
    <w:docPart>
      <w:docPartPr>
        <w:name w:val="811D10B17D48429684BA567F5540707D"/>
        <w:category>
          <w:name w:val="General"/>
          <w:gallery w:val="placeholder"/>
        </w:category>
        <w:types>
          <w:type w:val="bbPlcHdr"/>
        </w:types>
        <w:behaviors>
          <w:behavior w:val="content"/>
        </w:behaviors>
        <w:guid w:val="{D413491A-B796-4806-978E-26A6783356CC}"/>
      </w:docPartPr>
      <w:docPartBody>
        <w:p w:rsidR="004A5D6D" w:rsidRDefault="009B2F9B">
          <w:pPr>
            <w:pStyle w:val="811D10B17D48429684BA567F5540707D"/>
          </w:pPr>
          <w:r>
            <w:rPr>
              <w:rStyle w:val="PlaceholderText"/>
            </w:rPr>
            <w:t>[Enter your biography]</w:t>
          </w:r>
        </w:p>
      </w:docPartBody>
    </w:docPart>
    <w:docPart>
      <w:docPartPr>
        <w:name w:val="3AEB277C028E479FB188B3336C68FAFD"/>
        <w:category>
          <w:name w:val="General"/>
          <w:gallery w:val="placeholder"/>
        </w:category>
        <w:types>
          <w:type w:val="bbPlcHdr"/>
        </w:types>
        <w:behaviors>
          <w:behavior w:val="content"/>
        </w:behaviors>
        <w:guid w:val="{8C2381EA-5C7A-4B8F-BBE5-E60E7EE1A5C5}"/>
      </w:docPartPr>
      <w:docPartBody>
        <w:p w:rsidR="004A5D6D" w:rsidRDefault="009B2F9B">
          <w:pPr>
            <w:pStyle w:val="3AEB277C028E479FB188B3336C68FAFD"/>
          </w:pPr>
          <w:r>
            <w:rPr>
              <w:rStyle w:val="PlaceholderText"/>
            </w:rPr>
            <w:t>[Enter the institution with which you are affiliated]</w:t>
          </w:r>
        </w:p>
      </w:docPartBody>
    </w:docPart>
    <w:docPart>
      <w:docPartPr>
        <w:name w:val="33917B88A75B46F79815848234780408"/>
        <w:category>
          <w:name w:val="General"/>
          <w:gallery w:val="placeholder"/>
        </w:category>
        <w:types>
          <w:type w:val="bbPlcHdr"/>
        </w:types>
        <w:behaviors>
          <w:behavior w:val="content"/>
        </w:behaviors>
        <w:guid w:val="{727135B5-A94D-4412-B8D8-A298C3939FA0}"/>
      </w:docPartPr>
      <w:docPartBody>
        <w:p w:rsidR="004A5D6D" w:rsidRDefault="009B2F9B">
          <w:pPr>
            <w:pStyle w:val="33917B88A75B46F79815848234780408"/>
          </w:pPr>
          <w:r w:rsidRPr="00EF74F7">
            <w:rPr>
              <w:b/>
              <w:color w:val="808080" w:themeColor="background1" w:themeShade="80"/>
            </w:rPr>
            <w:t>[Enter the headword for your article]</w:t>
          </w:r>
        </w:p>
      </w:docPartBody>
    </w:docPart>
    <w:docPart>
      <w:docPartPr>
        <w:name w:val="9E5ED72038A64C338EFC0AD26DBC2B02"/>
        <w:category>
          <w:name w:val="General"/>
          <w:gallery w:val="placeholder"/>
        </w:category>
        <w:types>
          <w:type w:val="bbPlcHdr"/>
        </w:types>
        <w:behaviors>
          <w:behavior w:val="content"/>
        </w:behaviors>
        <w:guid w:val="{1D456C0C-AE49-4F93-9384-FE91CEFA8097}"/>
      </w:docPartPr>
      <w:docPartBody>
        <w:p w:rsidR="004A5D6D" w:rsidRDefault="009B2F9B">
          <w:pPr>
            <w:pStyle w:val="9E5ED72038A64C338EFC0AD26DBC2B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C4908ABD304FF2BE5E49CC4CC32C05"/>
        <w:category>
          <w:name w:val="General"/>
          <w:gallery w:val="placeholder"/>
        </w:category>
        <w:types>
          <w:type w:val="bbPlcHdr"/>
        </w:types>
        <w:behaviors>
          <w:behavior w:val="content"/>
        </w:behaviors>
        <w:guid w:val="{BBEE50BC-7173-45A2-B457-4E971C4E393E}"/>
      </w:docPartPr>
      <w:docPartBody>
        <w:p w:rsidR="004A5D6D" w:rsidRDefault="009B2F9B">
          <w:pPr>
            <w:pStyle w:val="2AC4908ABD304FF2BE5E49CC4CC32C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5EE0E14ADE42E08CA14B6C30B863F1"/>
        <w:category>
          <w:name w:val="General"/>
          <w:gallery w:val="placeholder"/>
        </w:category>
        <w:types>
          <w:type w:val="bbPlcHdr"/>
        </w:types>
        <w:behaviors>
          <w:behavior w:val="content"/>
        </w:behaviors>
        <w:guid w:val="{83FAFE58-DB33-4F30-976D-7EE30AAF5231}"/>
      </w:docPartPr>
      <w:docPartBody>
        <w:p w:rsidR="004A5D6D" w:rsidRDefault="009B2F9B">
          <w:pPr>
            <w:pStyle w:val="DF5EE0E14ADE42E08CA14B6C30B863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F33EAC63B74370AEE5CC6C5F553303"/>
        <w:category>
          <w:name w:val="General"/>
          <w:gallery w:val="placeholder"/>
        </w:category>
        <w:types>
          <w:type w:val="bbPlcHdr"/>
        </w:types>
        <w:behaviors>
          <w:behavior w:val="content"/>
        </w:behaviors>
        <w:guid w:val="{09D7199E-5633-49AD-A1DC-29785E8091D7}"/>
      </w:docPartPr>
      <w:docPartBody>
        <w:p w:rsidR="004A5D6D" w:rsidRDefault="009B2F9B">
          <w:pPr>
            <w:pStyle w:val="E4F33EAC63B74370AEE5CC6C5F55330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9B"/>
    <w:rsid w:val="004A5D6D"/>
    <w:rsid w:val="009B2F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253D88B6904BB88CA1474898748F88">
    <w:name w:val="40253D88B6904BB88CA1474898748F88"/>
  </w:style>
  <w:style w:type="paragraph" w:customStyle="1" w:styleId="DF40B28AE941459DA5568BC942E3E1D1">
    <w:name w:val="DF40B28AE941459DA5568BC942E3E1D1"/>
  </w:style>
  <w:style w:type="paragraph" w:customStyle="1" w:styleId="BB50159EE14341EBB4F6E4DA55AC5996">
    <w:name w:val="BB50159EE14341EBB4F6E4DA55AC5996"/>
  </w:style>
  <w:style w:type="paragraph" w:customStyle="1" w:styleId="97482385E5FB4B859D050CF10B3AC998">
    <w:name w:val="97482385E5FB4B859D050CF10B3AC998"/>
  </w:style>
  <w:style w:type="paragraph" w:customStyle="1" w:styleId="811D10B17D48429684BA567F5540707D">
    <w:name w:val="811D10B17D48429684BA567F5540707D"/>
  </w:style>
  <w:style w:type="paragraph" w:customStyle="1" w:styleId="3AEB277C028E479FB188B3336C68FAFD">
    <w:name w:val="3AEB277C028E479FB188B3336C68FAFD"/>
  </w:style>
  <w:style w:type="paragraph" w:customStyle="1" w:styleId="33917B88A75B46F79815848234780408">
    <w:name w:val="33917B88A75B46F79815848234780408"/>
  </w:style>
  <w:style w:type="paragraph" w:customStyle="1" w:styleId="9E5ED72038A64C338EFC0AD26DBC2B02">
    <w:name w:val="9E5ED72038A64C338EFC0AD26DBC2B02"/>
  </w:style>
  <w:style w:type="paragraph" w:customStyle="1" w:styleId="2AC4908ABD304FF2BE5E49CC4CC32C05">
    <w:name w:val="2AC4908ABD304FF2BE5E49CC4CC32C05"/>
  </w:style>
  <w:style w:type="paragraph" w:customStyle="1" w:styleId="DF5EE0E14ADE42E08CA14B6C30B863F1">
    <w:name w:val="DF5EE0E14ADE42E08CA14B6C30B863F1"/>
  </w:style>
  <w:style w:type="paragraph" w:customStyle="1" w:styleId="E4F33EAC63B74370AEE5CC6C5F553303">
    <w:name w:val="E4F33EAC63B74370AEE5CC6C5F5533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253D88B6904BB88CA1474898748F88">
    <w:name w:val="40253D88B6904BB88CA1474898748F88"/>
  </w:style>
  <w:style w:type="paragraph" w:customStyle="1" w:styleId="DF40B28AE941459DA5568BC942E3E1D1">
    <w:name w:val="DF40B28AE941459DA5568BC942E3E1D1"/>
  </w:style>
  <w:style w:type="paragraph" w:customStyle="1" w:styleId="BB50159EE14341EBB4F6E4DA55AC5996">
    <w:name w:val="BB50159EE14341EBB4F6E4DA55AC5996"/>
  </w:style>
  <w:style w:type="paragraph" w:customStyle="1" w:styleId="97482385E5FB4B859D050CF10B3AC998">
    <w:name w:val="97482385E5FB4B859D050CF10B3AC998"/>
  </w:style>
  <w:style w:type="paragraph" w:customStyle="1" w:styleId="811D10B17D48429684BA567F5540707D">
    <w:name w:val="811D10B17D48429684BA567F5540707D"/>
  </w:style>
  <w:style w:type="paragraph" w:customStyle="1" w:styleId="3AEB277C028E479FB188B3336C68FAFD">
    <w:name w:val="3AEB277C028E479FB188B3336C68FAFD"/>
  </w:style>
  <w:style w:type="paragraph" w:customStyle="1" w:styleId="33917B88A75B46F79815848234780408">
    <w:name w:val="33917B88A75B46F79815848234780408"/>
  </w:style>
  <w:style w:type="paragraph" w:customStyle="1" w:styleId="9E5ED72038A64C338EFC0AD26DBC2B02">
    <w:name w:val="9E5ED72038A64C338EFC0AD26DBC2B02"/>
  </w:style>
  <w:style w:type="paragraph" w:customStyle="1" w:styleId="2AC4908ABD304FF2BE5E49CC4CC32C05">
    <w:name w:val="2AC4908ABD304FF2BE5E49CC4CC32C05"/>
  </w:style>
  <w:style w:type="paragraph" w:customStyle="1" w:styleId="DF5EE0E14ADE42E08CA14B6C30B863F1">
    <w:name w:val="DF5EE0E14ADE42E08CA14B6C30B863F1"/>
  </w:style>
  <w:style w:type="paragraph" w:customStyle="1" w:styleId="E4F33EAC63B74370AEE5CC6C5F553303">
    <w:name w:val="E4F33EAC63B74370AEE5CC6C5F553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Bra83</b:Tag>
    <b:SourceType>Book</b:SourceType>
    <b:Guid>{7FEA6C77-B673-4D9F-AE96-D9FA6CB2565E}</b:Guid>
    <b:Author>
      <b:Author>
        <b:NameList>
          <b:Person>
            <b:Last>Brandes</b:Last>
            <b:First>Georg</b:First>
          </b:Person>
        </b:NameList>
      </b:Author>
    </b:Author>
    <b:Title>Det moderne Gennembruds Mænd</b:Title>
    <b:Year>1883</b:Year>
    <b:City>Copenhagen</b:City>
    <b:Publisher>Gyldendal</b:Publisher>
    <b:RefOrder>2</b:RefOrder>
  </b:Source>
  <b:Source>
    <b:Tag>Ahl74</b:Tag>
    <b:SourceType>Book</b:SourceType>
    <b:Guid>{D1659780-6825-4D7C-8A95-B77750EAA87F}</b:Guid>
    <b:Author>
      <b:Author>
        <b:NameList>
          <b:Person>
            <b:Last>Ahlström</b:Last>
            <b:First>Gunnar</b:First>
          </b:Person>
        </b:NameList>
      </b:Author>
    </b:Author>
    <b:Title>Det moderna genombrottet i Nordens litteratur</b:Title>
    <b:Year>1974</b:Year>
    <b:City>Stockholm</b:City>
    <b:Publisher>Rabén &amp; Sjögren</b:Publisher>
    <b:RefOrder>1</b:RefOrder>
  </b:Source>
  <b:Source>
    <b:Tag>Nol88</b:Tag>
    <b:SourceType>Book</b:SourceType>
    <b:Guid>{CD8AD521-3095-47FF-A392-857EF94B9734}</b:Guid>
    <b:Author>
      <b:Author>
        <b:NameList>
          <b:Person>
            <b:Last>Nolin</b:Last>
            <b:First>Bertil</b:First>
          </b:Person>
          <b:Person>
            <b:Last>Forsgren</b:Last>
            <b:First>Peter</b:First>
          </b:Person>
        </b:NameList>
      </b:Author>
    </b:Author>
    <b:Title>The Modern Breakthrough in Scandinavian Literature 1870-1905</b:Title>
    <b:Year>1988</b:Year>
    <b:City>Gothenburg</b:City>
    <b:Publisher>Göteborgs universitet</b:Publisher>
    <b:RefOrder>4</b:RefOrder>
  </b:Source>
  <b:Source>
    <b:Tag>Her04</b:Tag>
    <b:SourceType>Book</b:SourceType>
    <b:Guid>{2B24A17E-0B81-4789-989D-59B9470B3C30}</b:Guid>
    <b:Title>Det stadig moderne gennembrud</b:Title>
    <b:Year>2004</b:Year>
    <b:City>Copenhagen</b:City>
    <b:Publisher>Gyldendal</b:Publisher>
    <b:Author>
      <b:Editor>
        <b:NameList>
          <b:Person>
            <b:Last>Hertel</b:Last>
            <b:First>Hans</b:First>
          </b:Person>
        </b:NameList>
      </b:Editor>
    </b:Author>
    <b:RefOrder>3</b:RefOrder>
  </b:Source>
  <b:Source>
    <b:Tag>Nor08</b:Tag>
    <b:SourceType>Book</b:SourceType>
    <b:Guid>{71D62666-C495-4F32-A834-84FB481160D2}</b:Guid>
    <b:Year>2008</b:Year>
    <b:City>Norwich</b:City>
    <b:Publisher>Norvik Press</b:Publisher>
    <b:Author>
      <b:Author>
        <b:NameList>
          <b:Person>
            <b:Last>Nordic Letters of the Modern Breakthrough</b:Last>
            <b:First>1870-1910</b:First>
          </b:Person>
        </b:NameList>
      </b:Author>
      <b:Editor>
        <b:NameList>
          <b:Person>
            <b:Last>Robinson</b:Last>
            <b:First>Michael</b:First>
          </b:Person>
          <b:Person>
            <b:Last>Garton</b:Last>
            <b:First>Janet</b:First>
          </b:Person>
        </b:NameList>
      </b:Editor>
    </b:Author>
    <b:RefOrder>5</b:RefOrder>
  </b:Source>
</b:Sources>
</file>

<file path=customXml/itemProps1.xml><?xml version="1.0" encoding="utf-8"?>
<ds:datastoreItem xmlns:ds="http://schemas.openxmlformats.org/officeDocument/2006/customXml" ds:itemID="{324C1CE6-A761-AA4F-99DF-DC5D3B27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33</TotalTime>
  <Pages>3</Pages>
  <Words>1469</Words>
  <Characters>8172</Characters>
  <Application>Microsoft Macintosh Word</Application>
  <DocSecurity>0</DocSecurity>
  <Lines>166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6</cp:revision>
  <dcterms:created xsi:type="dcterms:W3CDTF">2015-02-08T04:54:00Z</dcterms:created>
  <dcterms:modified xsi:type="dcterms:W3CDTF">2015-03-04T00:25:00Z</dcterms:modified>
</cp:coreProperties>
</file>