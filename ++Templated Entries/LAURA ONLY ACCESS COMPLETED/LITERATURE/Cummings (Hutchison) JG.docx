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B5755" w14:paraId="6DF6E73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B7412E" w14:textId="77777777" w:rsidR="00B574C9" w:rsidRPr="00FB5755" w:rsidRDefault="00B574C9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9D4637EFB3D9438283D4ADFD4AB2A7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4C46B8" w14:textId="77777777" w:rsidR="00B574C9" w:rsidRPr="00FB5755" w:rsidRDefault="00B574C9" w:rsidP="00FB5755">
                <w:pPr>
                  <w:jc w:val="center"/>
                  <w:rPr>
                    <w:b/>
                  </w:rPr>
                </w:pPr>
                <w:r w:rsidRPr="00FB5755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936D6582F874A399D7FBA22C6E7B7EF"/>
            </w:placeholder>
            <w:text/>
          </w:sdtPr>
          <w:sdtEndPr/>
          <w:sdtContent>
            <w:tc>
              <w:tcPr>
                <w:tcW w:w="2073" w:type="dxa"/>
              </w:tcPr>
              <w:p w14:paraId="0E41E5DA" w14:textId="77777777" w:rsidR="00B574C9" w:rsidRPr="00FB5755" w:rsidRDefault="00765E0B" w:rsidP="00FB5755">
                <w:r w:rsidRPr="00FB5755">
                  <w:t>Hazel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D82E54548EC4FAFBEB65414FFFA0E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B89FB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735945640942F5AC18C289958BBEA5"/>
            </w:placeholder>
            <w:text/>
          </w:sdtPr>
          <w:sdtEndPr/>
          <w:sdtContent>
            <w:tc>
              <w:tcPr>
                <w:tcW w:w="2642" w:type="dxa"/>
              </w:tcPr>
              <w:p w14:paraId="688914FC" w14:textId="77777777" w:rsidR="00B574C9" w:rsidRPr="00FB5755" w:rsidRDefault="00765E0B" w:rsidP="00FB5755">
                <w:r w:rsidRPr="00FB5755">
                  <w:t>Hutchison</w:t>
                </w:r>
              </w:p>
            </w:tc>
          </w:sdtContent>
        </w:sdt>
      </w:tr>
      <w:tr w:rsidR="00B574C9" w:rsidRPr="00FB5755" w14:paraId="45EE6A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119A8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CEEBA3F28B4FACA43AEA5084E2BF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62DE14" w14:textId="77777777" w:rsidR="00B574C9" w:rsidRPr="00FB5755" w:rsidRDefault="00B574C9" w:rsidP="00FB5755">
                <w:r w:rsidRPr="00FB5755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FB5755" w14:paraId="7CD106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72C44D" w14:textId="77777777" w:rsidR="00B574C9" w:rsidRPr="00FB5755" w:rsidRDefault="00B574C9" w:rsidP="00FB5755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F45D9D969B4565A00AE8453E6BF9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E1B45C" w14:textId="77777777" w:rsidR="00B574C9" w:rsidRPr="00FB5755" w:rsidRDefault="00765E0B" w:rsidP="00FB5755">
                <w:r w:rsidRPr="00FB5755">
                  <w:t>University of Aberdeen</w:t>
                </w:r>
              </w:p>
            </w:tc>
          </w:sdtContent>
        </w:sdt>
      </w:tr>
    </w:tbl>
    <w:p w14:paraId="7A04E787" w14:textId="77777777" w:rsidR="003D3579" w:rsidRPr="00FB5755" w:rsidRDefault="003D3579" w:rsidP="00FB575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B5755" w14:paraId="26FC36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331011" w14:textId="77777777" w:rsidR="00244BB0" w:rsidRPr="00FB5755" w:rsidRDefault="00244BB0" w:rsidP="00FB5755">
            <w:pPr>
              <w:jc w:val="center"/>
              <w:rPr>
                <w:b/>
              </w:rPr>
            </w:pPr>
            <w:r w:rsidRPr="00FB5755">
              <w:rPr>
                <w:b/>
              </w:rPr>
              <w:t>Your article</w:t>
            </w:r>
          </w:p>
        </w:tc>
      </w:tr>
      <w:tr w:rsidR="003F0D73" w:rsidRPr="00FB5755" w14:paraId="3204E0B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94512CC024D4B37B9628189EF05B5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D38793" w14:textId="77777777" w:rsidR="003F0D73" w:rsidRPr="00FB5755" w:rsidRDefault="00765E0B" w:rsidP="00FB5755">
                <w:r w:rsidRPr="00FB5755">
                  <w:rPr>
                    <w:b/>
                  </w:rPr>
                  <w:t>Cummings, E. E (1894-1962)</w:t>
                </w:r>
              </w:p>
            </w:tc>
          </w:sdtContent>
        </w:sdt>
      </w:tr>
      <w:tr w:rsidR="00464699" w:rsidRPr="00FB5755" w14:paraId="60021C64" w14:textId="77777777" w:rsidTr="007821B0">
        <w:sdt>
          <w:sdtPr>
            <w:alias w:val="Variant headwords"/>
            <w:tag w:val="variantHeadwords"/>
            <w:id w:val="173464402"/>
            <w:placeholder>
              <w:docPart w:val="310C07CCD54A476184436C6FB040BF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D2C1E" w14:textId="77777777" w:rsidR="00464699" w:rsidRPr="00FB5755" w:rsidRDefault="00765E0B" w:rsidP="00FB5755">
                <w:r w:rsidRPr="00FB5755">
                  <w:t xml:space="preserve">Cummings, Edward </w:t>
                </w:r>
                <w:proofErr w:type="spellStart"/>
                <w:r w:rsidRPr="00FB5755">
                  <w:t>Estlin</w:t>
                </w:r>
                <w:proofErr w:type="spellEnd"/>
              </w:p>
            </w:tc>
          </w:sdtContent>
        </w:sdt>
      </w:tr>
      <w:tr w:rsidR="00E85A05" w:rsidRPr="00FB5755" w14:paraId="6B649EE0" w14:textId="77777777" w:rsidTr="003F0D73">
        <w:sdt>
          <w:sdtPr>
            <w:alias w:val="Abstract"/>
            <w:tag w:val="abstract"/>
            <w:id w:val="-635871867"/>
            <w:placeholder>
              <w:docPart w:val="B169D294C44E45E4A42A7439629716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080996" w14:textId="77777777" w:rsidR="00E85A05" w:rsidRPr="00FB5755" w:rsidRDefault="00765E0B" w:rsidP="00FB5755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</w:t>
                </w:r>
              </w:p>
            </w:tc>
          </w:sdtContent>
        </w:sdt>
      </w:tr>
      <w:tr w:rsidR="003F0D73" w:rsidRPr="00FB5755" w14:paraId="23D6BF5A" w14:textId="77777777" w:rsidTr="003F0D73">
        <w:sdt>
          <w:sdtPr>
            <w:alias w:val="Article text"/>
            <w:tag w:val="articleText"/>
            <w:id w:val="634067588"/>
            <w:placeholder>
              <w:docPart w:val="653026AD304E4FD4AF3F60B6DD46D4C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FD9FC" w14:textId="77777777" w:rsidR="00765E0B" w:rsidRPr="00FB5755" w:rsidRDefault="00765E0B" w:rsidP="00FB5755">
                <w:r w:rsidRPr="00FB5755">
                  <w:t xml:space="preserve">Edward </w:t>
                </w:r>
                <w:proofErr w:type="spellStart"/>
                <w:r w:rsidRPr="00FB5755">
                  <w:t>Estlin</w:t>
                </w:r>
                <w:proofErr w:type="spellEnd"/>
                <w:r w:rsidRPr="00FB5755">
                  <w:t xml:space="preserve"> Cummings was a prolific and iconoclastic figure in American poetry of the mid-twentieth century. He experimented with unconventional verse forms, often playfully disrupting syntax, punctuation and typography. This created a more flexible, visually active kind of poetry, which yet retained surprising lyric power. He was also a painter and dramatist. </w:t>
                </w:r>
              </w:p>
              <w:p w14:paraId="5CCA4D85" w14:textId="77777777" w:rsidR="00FB5755" w:rsidRPr="00FB5755" w:rsidRDefault="00FB5755" w:rsidP="00FB5755"/>
              <w:p w14:paraId="580CD144" w14:textId="77777777" w:rsidR="00765E0B" w:rsidRPr="00FB5755" w:rsidRDefault="00765E0B" w:rsidP="00FB5755">
                <w:r w:rsidRPr="00FB5755">
                  <w:t xml:space="preserve">Born in Cambridge, Massachusetts, Cummings was educated at Harvard University. In 1917, he contributed to </w:t>
                </w:r>
                <w:r w:rsidRPr="00FB5755">
                  <w:rPr>
                    <w:i/>
                  </w:rPr>
                  <w:t xml:space="preserve">Eight Harvard Poets, </w:t>
                </w:r>
                <w:r w:rsidRPr="00FB5755">
                  <w:t xml:space="preserve">and the same year enlisted as an ambulance driver at the Western Front. Arrested on suspicion of anti-French activities, Cummings spent three months in a detention centre, an experience recounted in his powerful and innovative war text </w:t>
                </w:r>
                <w:r w:rsidRPr="00FB5755">
                  <w:rPr>
                    <w:i/>
                  </w:rPr>
                  <w:t xml:space="preserve">The Enormous Room </w:t>
                </w:r>
                <w:r w:rsidRPr="00FB5755">
                  <w:t>(1922).</w:t>
                </w:r>
              </w:p>
              <w:p w14:paraId="7EC4F165" w14:textId="77777777" w:rsidR="00765E0B" w:rsidRPr="00FB5755" w:rsidRDefault="00765E0B" w:rsidP="00FB5755"/>
              <w:p w14:paraId="646DABC5" w14:textId="77777777" w:rsidR="00765E0B" w:rsidRPr="00FB5755" w:rsidRDefault="00765E0B" w:rsidP="00FB5755">
                <w:r w:rsidRPr="00FB5755">
                  <w:t xml:space="preserve">Based in New York, Cummings wrote a series of collections of poetry, for which he often struggled to find publishers because of his non-standard forms and sometimes openly sexual content. His first solo volume </w:t>
                </w: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 xml:space="preserve">(1923) was dramatically cut to secure a publisher, but was reprinted in full in 1937. The volume </w:t>
                </w: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 was so titled in defiance of the fourteen publishing firms who turned it down. Nevertheless, Cummings attracted a large and loyal readership, and in the 1950s dr</w:t>
                </w:r>
                <w:r w:rsidR="00FB5755" w:rsidRPr="00FB5755">
                  <w:t>ew packed houses as a lecturer.</w:t>
                </w:r>
                <w:r w:rsidRPr="00FB5755">
                  <w:t xml:space="preserve"> In 1931, he travelled to Soviet Russia, where he became profoundly disillusioned with Socialism, responding with a travel book entitled </w:t>
                </w: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 xml:space="preserve">(1933), from the Greek for </w:t>
                </w:r>
                <w:r w:rsidR="00FB5755" w:rsidRPr="00FB5755">
                  <w:t>‘</w:t>
                </w:r>
                <w:r w:rsidRPr="00FB5755">
                  <w:t>I am</w:t>
                </w:r>
                <w:r w:rsidR="00FB5755" w:rsidRPr="00FB5755">
                  <w:t>’</w:t>
                </w:r>
                <w:r w:rsidRPr="00FB5755">
                  <w:t xml:space="preserve">. His later work shows a strong sense of individualism and </w:t>
                </w:r>
                <w:proofErr w:type="gramStart"/>
                <w:r w:rsidRPr="00FB5755">
                  <w:t>a distaste</w:t>
                </w:r>
                <w:proofErr w:type="gramEnd"/>
                <w:r w:rsidRPr="00FB5755">
                  <w:t xml:space="preserve"> for politics, while maintaining its focus on the themes of love and nature. After two short, troubled marriages in the 1920s, he lived with the model and photographer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.  </w:t>
                </w:r>
              </w:p>
              <w:p w14:paraId="5E639CFA" w14:textId="77777777" w:rsidR="00765E0B" w:rsidRPr="00FB5755" w:rsidRDefault="00765E0B" w:rsidP="00FB5755">
                <w:pPr>
                  <w:rPr>
                    <w:b/>
                  </w:rPr>
                </w:pPr>
              </w:p>
              <w:p w14:paraId="7E1657EB" w14:textId="036B5C4F" w:rsidR="00FB5755" w:rsidRPr="00985BA6" w:rsidRDefault="00EF7FCC" w:rsidP="00985BA6">
                <w:r>
                  <w:rPr>
                    <w:u w:val="single"/>
                  </w:rPr>
                  <w:t>List of</w:t>
                </w:r>
                <w:r w:rsidR="00765E0B" w:rsidRPr="00FB5755">
                  <w:rPr>
                    <w:u w:val="single"/>
                  </w:rPr>
                  <w:t xml:space="preserve"> Works</w:t>
                </w:r>
                <w:r w:rsidR="00FB5755" w:rsidRPr="00FB5755">
                  <w:t>:</w:t>
                </w:r>
                <w:bookmarkStart w:id="0" w:name="_GoBack"/>
                <w:bookmarkEnd w:id="0"/>
              </w:p>
              <w:p w14:paraId="4BED0324" w14:textId="77777777" w:rsidR="00671280" w:rsidRDefault="00671280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</w:p>
              <w:p w14:paraId="3A37C65C" w14:textId="77777777" w:rsidR="00765E0B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Poetry</w:t>
                </w:r>
              </w:p>
              <w:p w14:paraId="08C19828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Tulips and Chimneys </w:t>
                </w:r>
                <w:r w:rsidRPr="00FB5755">
                  <w:t>(1923)</w:t>
                </w:r>
              </w:p>
              <w:p w14:paraId="05F6FD1E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Puella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proofErr w:type="spellStart"/>
                <w:r w:rsidRPr="00FB5755">
                  <w:rPr>
                    <w:i/>
                  </w:rPr>
                  <w:t>Mea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(1923)</w:t>
                </w:r>
              </w:p>
              <w:p w14:paraId="6F591F6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XLI Poems </w:t>
                </w:r>
                <w:r w:rsidRPr="00FB5755">
                  <w:t>(1925)</w:t>
                </w:r>
              </w:p>
              <w:p w14:paraId="49173C9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&amp; </w:t>
                </w:r>
                <w:r w:rsidRPr="00FB5755">
                  <w:t>(1925)</w:t>
                </w:r>
              </w:p>
              <w:p w14:paraId="1B7B4159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Is 5 </w:t>
                </w:r>
                <w:r w:rsidRPr="00FB5755">
                  <w:t>(1926)</w:t>
                </w:r>
              </w:p>
              <w:p w14:paraId="6286AF6C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lastRenderedPageBreak/>
                  <w:t xml:space="preserve">Christmas Tree </w:t>
                </w:r>
                <w:r w:rsidRPr="00FB5755">
                  <w:t>(1928)</w:t>
                </w:r>
              </w:p>
              <w:p w14:paraId="6404B5FF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VV (Viva: Seventy New Poems) </w:t>
                </w:r>
                <w:r w:rsidRPr="00FB5755">
                  <w:t>(1931)</w:t>
                </w:r>
              </w:p>
              <w:p w14:paraId="23C6E9D4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No Thanks </w:t>
                </w:r>
                <w:r w:rsidRPr="00FB5755">
                  <w:t>(1935)</w:t>
                </w:r>
              </w:p>
              <w:p w14:paraId="21053CF7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1/20 </w:t>
                </w:r>
                <w:r w:rsidRPr="00FB5755">
                  <w:t>(1936)</w:t>
                </w:r>
              </w:p>
              <w:p w14:paraId="61008620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Collected Poems </w:t>
                </w:r>
                <w:r w:rsidRPr="00FB5755">
                  <w:t>(1938)</w:t>
                </w:r>
              </w:p>
              <w:p w14:paraId="6C2674E1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Fifty Poems </w:t>
                </w:r>
                <w:r w:rsidRPr="00FB5755">
                  <w:t>(1940)</w:t>
                </w:r>
              </w:p>
              <w:p w14:paraId="1A5ED43A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1 x 1 </w:t>
                </w:r>
                <w:r w:rsidRPr="00FB5755">
                  <w:t>(1944)</w:t>
                </w:r>
              </w:p>
              <w:p w14:paraId="43006B8B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proofErr w:type="spellStart"/>
                <w:r w:rsidRPr="00FB5755">
                  <w:rPr>
                    <w:i/>
                  </w:rPr>
                  <w:t>Xaipe</w:t>
                </w:r>
                <w:proofErr w:type="spellEnd"/>
                <w:r w:rsidRPr="00FB5755">
                  <w:rPr>
                    <w:i/>
                  </w:rPr>
                  <w:t xml:space="preserve"> </w:t>
                </w:r>
                <w:r w:rsidRPr="00FB5755">
                  <w:t>(1950)</w:t>
                </w:r>
              </w:p>
              <w:p w14:paraId="022A8F5D" w14:textId="77777777" w:rsidR="00765E0B" w:rsidRPr="00FB5755" w:rsidRDefault="00765E0B" w:rsidP="00FB5755">
                <w:pPr>
                  <w:pStyle w:val="NormalfollowingH2"/>
                  <w:rPr>
                    <w:i/>
                  </w:rPr>
                </w:pPr>
                <w:r w:rsidRPr="00FB5755">
                  <w:rPr>
                    <w:i/>
                  </w:rPr>
                  <w:t xml:space="preserve">Poems 1923-1954 </w:t>
                </w:r>
                <w:r w:rsidRPr="00FB5755">
                  <w:t>(1954)</w:t>
                </w:r>
              </w:p>
              <w:p w14:paraId="35CA8A6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95 Poems </w:t>
                </w:r>
                <w:r w:rsidRPr="00FB5755">
                  <w:t>(1958)</w:t>
                </w:r>
              </w:p>
              <w:p w14:paraId="362D2E73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7E5BBAC1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Plays</w:t>
                </w:r>
              </w:p>
              <w:p w14:paraId="20187B2C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Him </w:t>
                </w:r>
                <w:r w:rsidRPr="00FB5755">
                  <w:t>(1927)</w:t>
                </w:r>
              </w:p>
              <w:p w14:paraId="663A009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Tom: A Ballet </w:t>
                </w:r>
                <w:r w:rsidRPr="00FB5755">
                  <w:t>(1935)</w:t>
                </w:r>
              </w:p>
              <w:p w14:paraId="5A3607EF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Anthropos: The Future of Art </w:t>
                </w:r>
                <w:r w:rsidRPr="00FB5755">
                  <w:t>(1944)</w:t>
                </w:r>
              </w:p>
              <w:p w14:paraId="65DB3C8E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Santa Claus: A Morality </w:t>
                </w:r>
                <w:r w:rsidRPr="00FB5755">
                  <w:t>(1946)</w:t>
                </w:r>
              </w:p>
              <w:p w14:paraId="26AF0089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22B43F4B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Autobiography</w:t>
                </w:r>
              </w:p>
              <w:p w14:paraId="77ECEA92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The Enormous Room</w:t>
                </w:r>
                <w:r w:rsidRPr="00FB5755">
                  <w:t xml:space="preserve"> (1922)</w:t>
                </w:r>
              </w:p>
              <w:p w14:paraId="56EFEA6F" w14:textId="77777777" w:rsidR="00765E0B" w:rsidRPr="00FB5755" w:rsidRDefault="00765E0B" w:rsidP="00FB5755">
                <w:pPr>
                  <w:pStyle w:val="NormalfollowingH2"/>
                </w:pPr>
                <w:proofErr w:type="spellStart"/>
                <w:r w:rsidRPr="00FB5755">
                  <w:rPr>
                    <w:i/>
                  </w:rPr>
                  <w:t>Eimi</w:t>
                </w:r>
                <w:proofErr w:type="spellEnd"/>
                <w:r w:rsidRPr="00FB5755">
                  <w:t xml:space="preserve"> (1933)</w:t>
                </w:r>
              </w:p>
              <w:p w14:paraId="4D0186DB" w14:textId="77777777" w:rsidR="00491E28" w:rsidRPr="00FB5755" w:rsidRDefault="00491E28" w:rsidP="00FB5755"/>
              <w:p w14:paraId="4E9F53ED" w14:textId="77777777" w:rsidR="00765E0B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Other</w:t>
                </w:r>
              </w:p>
              <w:p w14:paraId="5163992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t>[No Title]  (1930) (Short stories)</w:t>
                </w:r>
              </w:p>
              <w:p w14:paraId="74F7D9F0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CIOPW</w:t>
                </w:r>
                <w:r w:rsidRPr="00FB5755">
                  <w:t xml:space="preserve"> (1931) (Visual art)</w:t>
                </w:r>
              </w:p>
              <w:p w14:paraId="6370CBCA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Cummings: A Miscellany</w:t>
                </w:r>
                <w:r w:rsidRPr="00FB5755">
                  <w:t xml:space="preserve">, edited by George </w:t>
                </w:r>
                <w:proofErr w:type="spellStart"/>
                <w:r w:rsidRPr="00FB5755">
                  <w:t>Firmage</w:t>
                </w:r>
                <w:proofErr w:type="spellEnd"/>
                <w:r w:rsidRPr="00FB5755">
                  <w:t xml:space="preserve"> (1958) (Newspaper and magazine articles)</w:t>
                </w:r>
              </w:p>
              <w:p w14:paraId="7946EB1B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Adventures in Value, </w:t>
                </w:r>
                <w:r w:rsidRPr="00FB5755">
                  <w:t xml:space="preserve">with Marion </w:t>
                </w:r>
                <w:proofErr w:type="spellStart"/>
                <w:r w:rsidRPr="00FB5755">
                  <w:t>Morehouse</w:t>
                </w:r>
                <w:proofErr w:type="spellEnd"/>
                <w:r w:rsidRPr="00FB5755">
                  <w:t xml:space="preserve"> (1962) (Photography)</w:t>
                </w:r>
              </w:p>
              <w:p w14:paraId="30B66C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15F41F8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E72BD55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32D6317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5E352016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371CD51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6828B3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7C8183CE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0FAA6A21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17B623D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</w:t>
                </w:r>
              </w:p>
              <w:p w14:paraId="418AD81C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Fairy Tales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Harcourt, 1965. </w:t>
                </w:r>
              </w:p>
              <w:p w14:paraId="0691898F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Three Plays and a Ballet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Firmage, October House, 1967. </w:t>
                </w:r>
              </w:p>
              <w:p w14:paraId="1856EF32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Selected Letters of E. E. Cummings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, edited by F. W. Dupee and George Stade, Harcourt, 1969. </w:t>
                </w:r>
              </w:p>
              <w:p w14:paraId="5A230623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E. E. Cummings Reads His Collected Poetry, 1943-1958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(recording), Caedmon, 1977. </w:t>
                </w:r>
              </w:p>
              <w:p w14:paraId="0CAF56AB" w14:textId="77777777" w:rsidR="00765E0B" w:rsidRPr="00FB5755" w:rsidRDefault="00765E0B" w:rsidP="00FB5755">
                <w:pPr>
                  <w:pStyle w:val="NormalfollowingH2"/>
                  <w:rPr>
                    <w:rFonts w:eastAsia="Times New Roman" w:cs="Arial"/>
                    <w:vanish/>
                    <w:lang w:eastAsia="en-GB"/>
                  </w:rPr>
                </w:pPr>
                <w:r w:rsidRPr="00FB5755">
                  <w:rPr>
                    <w:rFonts w:eastAsia="Times New Roman" w:cs="Arial"/>
                    <w:i/>
                    <w:iCs/>
                    <w:vanish/>
                    <w:lang w:eastAsia="en-GB"/>
                  </w:rPr>
                  <w:t>Little Tree</w:t>
                </w:r>
                <w:r w:rsidRPr="00FB5755">
                  <w:rPr>
                    <w:rFonts w:eastAsia="Times New Roman" w:cs="Arial"/>
                    <w:vanish/>
                    <w:lang w:eastAsia="en-GB"/>
                  </w:rPr>
                  <w:t xml:space="preserve"> (juvenile), Crown, 1987. </w:t>
                </w:r>
              </w:p>
              <w:p w14:paraId="3D9C8B74" w14:textId="77777777" w:rsidR="00765E0B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 xml:space="preserve">Fairy Tales </w:t>
                </w:r>
                <w:r w:rsidRPr="00FB5755">
                  <w:t>(1965)</w:t>
                </w:r>
              </w:p>
              <w:p w14:paraId="399EB6DC" w14:textId="77777777" w:rsidR="00491E28" w:rsidRPr="00FB5755" w:rsidRDefault="00491E28" w:rsidP="00FB5755">
                <w:pPr>
                  <w:rPr>
                    <w:u w:val="single"/>
                  </w:rPr>
                </w:pPr>
              </w:p>
              <w:p w14:paraId="18D9E7F9" w14:textId="77777777" w:rsidR="00491E28" w:rsidRPr="00FB5755" w:rsidRDefault="00765E0B" w:rsidP="00FB5755">
                <w:pPr>
                  <w:pStyle w:val="Heading2"/>
                  <w:spacing w:after="0"/>
                  <w:outlineLvl w:val="1"/>
                  <w:rPr>
                    <w:rFonts w:asciiTheme="minorHAnsi" w:hAnsiTheme="minorHAnsi"/>
                    <w:b/>
                    <w:color w:val="auto"/>
                  </w:rPr>
                </w:pPr>
                <w:r w:rsidRPr="00FB5755">
                  <w:rPr>
                    <w:rFonts w:asciiTheme="minorHAnsi" w:hAnsiTheme="minorHAnsi"/>
                    <w:b/>
                    <w:color w:val="auto"/>
                  </w:rPr>
                  <w:t>Recording</w:t>
                </w:r>
              </w:p>
              <w:p w14:paraId="7AA4EAF5" w14:textId="77777777" w:rsidR="003F0D73" w:rsidRPr="00FB5755" w:rsidRDefault="00765E0B" w:rsidP="00FB5755">
                <w:pPr>
                  <w:pStyle w:val="NormalfollowingH2"/>
                </w:pPr>
                <w:r w:rsidRPr="00FB5755">
                  <w:rPr>
                    <w:i/>
                  </w:rPr>
                  <w:t>E. E. Cummings Reads his Selected Poetry</w:t>
                </w:r>
                <w:r w:rsidRPr="00FB5755">
                  <w:t xml:space="preserve"> (Caedmon, 1977)</w:t>
                </w:r>
              </w:p>
            </w:tc>
          </w:sdtContent>
        </w:sdt>
      </w:tr>
      <w:tr w:rsidR="003235A7" w:rsidRPr="00FB5755" w14:paraId="50607997" w14:textId="77777777" w:rsidTr="003235A7">
        <w:tc>
          <w:tcPr>
            <w:tcW w:w="9016" w:type="dxa"/>
          </w:tcPr>
          <w:p w14:paraId="0077AD66" w14:textId="77777777" w:rsidR="003235A7" w:rsidRPr="00FB5755" w:rsidRDefault="003235A7" w:rsidP="00FB5755">
            <w:r w:rsidRPr="00FB5755">
              <w:rPr>
                <w:u w:val="single"/>
              </w:rPr>
              <w:lastRenderedPageBreak/>
              <w:t>Further reading</w:t>
            </w:r>
            <w:r w:rsidRPr="00FB575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676EEC7BA447D6A85C494D7A5BE195"/>
              </w:placeholder>
            </w:sdtPr>
            <w:sdtEndPr/>
            <w:sdtContent>
              <w:p w14:paraId="0A43E365" w14:textId="77777777" w:rsidR="000E272D" w:rsidRPr="00FB5755" w:rsidRDefault="00671280" w:rsidP="00FB5755">
                <w:sdt>
                  <w:sdtPr>
                    <w:id w:val="135838914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Cum17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69775C27" w14:textId="77777777" w:rsidR="00281E99" w:rsidRPr="00FB5755" w:rsidRDefault="00281E99" w:rsidP="00FB5755"/>
              <w:p w14:paraId="23172DEE" w14:textId="77777777" w:rsidR="00281E99" w:rsidRPr="00FB5755" w:rsidRDefault="00671280" w:rsidP="00FB5755">
                <w:sdt>
                  <w:sdtPr>
                    <w:id w:val="-17333681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Cum94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(Cummings, Complete Poems 1904-1962)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4B49D8E1" w14:textId="77777777" w:rsidR="00281E99" w:rsidRPr="00FB5755" w:rsidRDefault="00281E99" w:rsidP="00FB5755"/>
              <w:p w14:paraId="6B120C46" w14:textId="77777777" w:rsidR="00281E99" w:rsidRPr="00FB5755" w:rsidRDefault="00671280" w:rsidP="00FB5755">
                <w:sdt>
                  <w:sdtPr>
                    <w:id w:val="-98333468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Fir60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(Firmage)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2E6DBFC8" w14:textId="77777777" w:rsidR="00281E99" w:rsidRPr="00FB5755" w:rsidRDefault="00281E99" w:rsidP="00FB5755"/>
              <w:p w14:paraId="43633A4A" w14:textId="77777777" w:rsidR="00281E99" w:rsidRPr="00FB5755" w:rsidRDefault="00671280" w:rsidP="00FB5755">
                <w:sdt>
                  <w:sdtPr>
                    <w:id w:val="1077246807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Fri64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(Friedman)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50C01288" w14:textId="77777777" w:rsidR="00281E99" w:rsidRPr="00FB5755" w:rsidRDefault="00281E99" w:rsidP="00FB5755"/>
              <w:p w14:paraId="7393C997" w14:textId="77777777" w:rsidR="00281E99" w:rsidRPr="00FB5755" w:rsidRDefault="00671280" w:rsidP="00FB5755">
                <w:sdt>
                  <w:sdtPr>
                    <w:id w:val="1482964095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Ken80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(Kennedy)</w:t>
                    </w:r>
                    <w:r w:rsidR="00281E99" w:rsidRPr="00FB5755">
                      <w:fldChar w:fldCharType="end"/>
                    </w:r>
                  </w:sdtContent>
                </w:sdt>
              </w:p>
              <w:p w14:paraId="07A98C10" w14:textId="77777777" w:rsidR="00281E99" w:rsidRPr="00FB5755" w:rsidRDefault="00281E99" w:rsidP="00FB5755"/>
              <w:p w14:paraId="0E6EEC00" w14:textId="77777777" w:rsidR="003235A7" w:rsidRPr="00FB5755" w:rsidRDefault="00671280" w:rsidP="00FB5755">
                <w:sdt>
                  <w:sdtPr>
                    <w:id w:val="86504821"/>
                    <w:citation/>
                  </w:sdtPr>
                  <w:sdtEndPr/>
                  <w:sdtContent>
                    <w:r w:rsidR="00281E99" w:rsidRPr="00FB5755">
                      <w:fldChar w:fldCharType="begin"/>
                    </w:r>
                    <w:r w:rsidR="00281E99" w:rsidRPr="00FB5755">
                      <w:rPr>
                        <w:lang w:val="en-US"/>
                      </w:rPr>
                      <w:instrText xml:space="preserve"> CITATION Saw04 \l 1033 </w:instrText>
                    </w:r>
                    <w:r w:rsidR="00281E99" w:rsidRPr="00FB5755">
                      <w:fldChar w:fldCharType="separate"/>
                    </w:r>
                    <w:r w:rsidR="00281E99" w:rsidRPr="00FB5755">
                      <w:rPr>
                        <w:noProof/>
                        <w:lang w:val="en-US"/>
                      </w:rPr>
                      <w:t>(Sawyer-Lauçanno)</w:t>
                    </w:r>
                    <w:r w:rsidR="00281E99" w:rsidRPr="00FB5755">
                      <w:fldChar w:fldCharType="end"/>
                    </w:r>
                  </w:sdtContent>
                </w:sdt>
              </w:p>
            </w:sdtContent>
          </w:sdt>
        </w:tc>
      </w:tr>
    </w:tbl>
    <w:p w14:paraId="20257B89" w14:textId="77777777" w:rsidR="00C27FAB" w:rsidRPr="00FB5755" w:rsidRDefault="00C27FAB" w:rsidP="00FB5755">
      <w:pPr>
        <w:spacing w:after="0" w:line="240" w:lineRule="auto"/>
      </w:pPr>
    </w:p>
    <w:sectPr w:rsidR="00C27FAB" w:rsidRPr="00FB57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6002" w14:textId="77777777" w:rsidR="005A349F" w:rsidRDefault="005A349F" w:rsidP="007A0D55">
      <w:pPr>
        <w:spacing w:after="0" w:line="240" w:lineRule="auto"/>
      </w:pPr>
      <w:r>
        <w:separator/>
      </w:r>
    </w:p>
  </w:endnote>
  <w:endnote w:type="continuationSeparator" w:id="0">
    <w:p w14:paraId="3926FEDC" w14:textId="77777777" w:rsidR="005A349F" w:rsidRDefault="005A34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0FCE7" w14:textId="77777777" w:rsidR="005A349F" w:rsidRDefault="005A349F" w:rsidP="007A0D55">
      <w:pPr>
        <w:spacing w:after="0" w:line="240" w:lineRule="auto"/>
      </w:pPr>
      <w:r>
        <w:separator/>
      </w:r>
    </w:p>
  </w:footnote>
  <w:footnote w:type="continuationSeparator" w:id="0">
    <w:p w14:paraId="26FAFA1E" w14:textId="77777777" w:rsidR="005A349F" w:rsidRDefault="005A34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5C1B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64FFD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0B"/>
    <w:rsid w:val="00032559"/>
    <w:rsid w:val="00052040"/>
    <w:rsid w:val="000B25AE"/>
    <w:rsid w:val="000B55AB"/>
    <w:rsid w:val="000D24DC"/>
    <w:rsid w:val="000E272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E9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1E28"/>
    <w:rsid w:val="00496888"/>
    <w:rsid w:val="004A7476"/>
    <w:rsid w:val="004E5896"/>
    <w:rsid w:val="00513EE6"/>
    <w:rsid w:val="00534F8F"/>
    <w:rsid w:val="00590035"/>
    <w:rsid w:val="005A349F"/>
    <w:rsid w:val="005B177E"/>
    <w:rsid w:val="005B3921"/>
    <w:rsid w:val="005F26D7"/>
    <w:rsid w:val="005F5450"/>
    <w:rsid w:val="00671280"/>
    <w:rsid w:val="006D0412"/>
    <w:rsid w:val="007411B9"/>
    <w:rsid w:val="00765E0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5BA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EF7FCC"/>
    <w:rsid w:val="00F36937"/>
    <w:rsid w:val="00F60F53"/>
    <w:rsid w:val="00FA1925"/>
    <w:rsid w:val="00FB11DE"/>
    <w:rsid w:val="00FB5755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5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37EFB3D9438283D4ADFD4AB2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F019-A6FB-4945-9EAD-0CEE066F40B2}"/>
      </w:docPartPr>
      <w:docPartBody>
        <w:p w:rsidR="00E37A35" w:rsidRDefault="00A90FF2">
          <w:pPr>
            <w:pStyle w:val="9D4637EFB3D9438283D4ADFD4AB2A7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36D6582F874A399D7FBA22C6E7B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F037-F15E-4F95-B306-76DD393E9B0F}"/>
      </w:docPartPr>
      <w:docPartBody>
        <w:p w:rsidR="00E37A35" w:rsidRDefault="00A90FF2">
          <w:pPr>
            <w:pStyle w:val="F936D6582F874A399D7FBA22C6E7B7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D82E54548EC4FAFBEB65414FFFA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560D-57E0-4616-8914-C77BA7F940A1}"/>
      </w:docPartPr>
      <w:docPartBody>
        <w:p w:rsidR="00E37A35" w:rsidRDefault="00A90FF2">
          <w:pPr>
            <w:pStyle w:val="5D82E54548EC4FAFBEB65414FFFA0E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735945640942F5AC18C289958B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044D5-08AD-4769-A5BA-4E9C7D6D1016}"/>
      </w:docPartPr>
      <w:docPartBody>
        <w:p w:rsidR="00E37A35" w:rsidRDefault="00A90FF2">
          <w:pPr>
            <w:pStyle w:val="A0735945640942F5AC18C289958BBE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CEEBA3F28B4FACA43AEA5084E2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9C3-C6D0-4A45-A11C-BFE7FB1BB6E1}"/>
      </w:docPartPr>
      <w:docPartBody>
        <w:p w:rsidR="00E37A35" w:rsidRDefault="00A90FF2">
          <w:pPr>
            <w:pStyle w:val="9ECEEBA3F28B4FACA43AEA5084E2BF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F45D9D969B4565A00AE8453E6BF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07599-48C7-4928-99C0-C84F6A7D01B0}"/>
      </w:docPartPr>
      <w:docPartBody>
        <w:p w:rsidR="00E37A35" w:rsidRDefault="00A90FF2">
          <w:pPr>
            <w:pStyle w:val="CBF45D9D969B4565A00AE8453E6BF9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4512CC024D4B37B9628189EF05B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D356-9AE0-4897-9759-7FDDDC3056BE}"/>
      </w:docPartPr>
      <w:docPartBody>
        <w:p w:rsidR="00E37A35" w:rsidRDefault="00A90FF2">
          <w:pPr>
            <w:pStyle w:val="F94512CC024D4B37B9628189EF05B5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0C07CCD54A476184436C6FB040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0A4C-3625-403D-B260-B7B381F0D442}"/>
      </w:docPartPr>
      <w:docPartBody>
        <w:p w:rsidR="00E37A35" w:rsidRDefault="00A90FF2">
          <w:pPr>
            <w:pStyle w:val="310C07CCD54A476184436C6FB040BF6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69D294C44E45E4A42A74396297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A0787-C2B8-4EDC-9CD3-5764F26FE428}"/>
      </w:docPartPr>
      <w:docPartBody>
        <w:p w:rsidR="00E37A35" w:rsidRDefault="00A90FF2">
          <w:pPr>
            <w:pStyle w:val="B169D294C44E45E4A42A7439629716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026AD304E4FD4AF3F60B6DD46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01C-B306-4F3D-B077-33C962AC349B}"/>
      </w:docPartPr>
      <w:docPartBody>
        <w:p w:rsidR="00E37A35" w:rsidRDefault="00A90FF2">
          <w:pPr>
            <w:pStyle w:val="653026AD304E4FD4AF3F60B6DD46D4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676EEC7BA447D6A85C494D7A5B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BB7E-F819-4866-90DA-28DD86F6F298}"/>
      </w:docPartPr>
      <w:docPartBody>
        <w:p w:rsidR="00E37A35" w:rsidRDefault="00A90FF2">
          <w:pPr>
            <w:pStyle w:val="24676EEC7BA447D6A85C494D7A5BE1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F2"/>
    <w:rsid w:val="00A90FF2"/>
    <w:rsid w:val="00E3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637EFB3D9438283D4ADFD4AB2A780">
    <w:name w:val="9D4637EFB3D9438283D4ADFD4AB2A780"/>
  </w:style>
  <w:style w:type="paragraph" w:customStyle="1" w:styleId="F936D6582F874A399D7FBA22C6E7B7EF">
    <w:name w:val="F936D6582F874A399D7FBA22C6E7B7EF"/>
  </w:style>
  <w:style w:type="paragraph" w:customStyle="1" w:styleId="5D82E54548EC4FAFBEB65414FFFA0E92">
    <w:name w:val="5D82E54548EC4FAFBEB65414FFFA0E92"/>
  </w:style>
  <w:style w:type="paragraph" w:customStyle="1" w:styleId="A0735945640942F5AC18C289958BBEA5">
    <w:name w:val="A0735945640942F5AC18C289958BBEA5"/>
  </w:style>
  <w:style w:type="paragraph" w:customStyle="1" w:styleId="9ECEEBA3F28B4FACA43AEA5084E2BF73">
    <w:name w:val="9ECEEBA3F28B4FACA43AEA5084E2BF73"/>
  </w:style>
  <w:style w:type="paragraph" w:customStyle="1" w:styleId="CBF45D9D969B4565A00AE8453E6BF924">
    <w:name w:val="CBF45D9D969B4565A00AE8453E6BF924"/>
  </w:style>
  <w:style w:type="paragraph" w:customStyle="1" w:styleId="F94512CC024D4B37B9628189EF05B57E">
    <w:name w:val="F94512CC024D4B37B9628189EF05B57E"/>
  </w:style>
  <w:style w:type="paragraph" w:customStyle="1" w:styleId="310C07CCD54A476184436C6FB040BF6C">
    <w:name w:val="310C07CCD54A476184436C6FB040BF6C"/>
  </w:style>
  <w:style w:type="paragraph" w:customStyle="1" w:styleId="B169D294C44E45E4A42A74396297162B">
    <w:name w:val="B169D294C44E45E4A42A74396297162B"/>
  </w:style>
  <w:style w:type="paragraph" w:customStyle="1" w:styleId="653026AD304E4FD4AF3F60B6DD46D4CE">
    <w:name w:val="653026AD304E4FD4AF3F60B6DD46D4CE"/>
  </w:style>
  <w:style w:type="paragraph" w:customStyle="1" w:styleId="24676EEC7BA447D6A85C494D7A5BE195">
    <w:name w:val="24676EEC7BA447D6A85C494D7A5B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Cum17</b:Tag>
    <b:SourceType>Book</b:SourceType>
    <b:Guid>{10BEBE62-CF89-4184-8E7E-C34C2F104951}</b:Guid>
    <b:Title>Eight Harvard Poets</b:Title>
    <b:Year>1917</b:Year>
    <b:Author>
      <b:Author>
        <b:NameList>
          <b:Person>
            <b:Last>Cummings</b:Last>
            <b:First>E.</b:First>
            <b:Middle>E.</b:Middle>
          </b:Person>
        </b:NameList>
      </b:Author>
    </b:Author>
    <b:City>New York</b:City>
    <b:Publisher>Laurence Gomme</b:Publisher>
    <b:RefOrder>1</b:RefOrder>
  </b:Source>
  <b:Source>
    <b:Tag>Cum94</b:Tag>
    <b:SourceType>Book</b:SourceType>
    <b:Guid>{32822CCD-6F87-4997-9910-A4FDAB289961}</b:Guid>
    <b:Author>
      <b:Author>
        <b:NameList>
          <b:Person>
            <b:Last>Cummings</b:Last>
            <b:First>E.</b:First>
            <b:Middle>E.</b:Middle>
          </b:Person>
        </b:NameList>
      </b:Author>
      <b:Editor>
        <b:NameList>
          <b:Person>
            <b:Last>Firmage</b:Last>
            <b:First>George</b:First>
          </b:Person>
        </b:NameList>
      </b:Editor>
    </b:Author>
    <b:Title>Complete Poems 1904-1962</b:Title>
    <b:Year>1994</b:Year>
    <b:Publisher>Liveright</b:Publisher>
    <b:StateProvince>New York</b:StateProvince>
    <b:RefOrder>2</b:RefOrder>
  </b:Source>
  <b:Source>
    <b:Tag>Fri64</b:Tag>
    <b:SourceType>Book</b:SourceType>
    <b:Guid>{7E64B27C-36B1-4222-96B8-07A975664EF6}</b:Guid>
    <b:Author>
      <b:Author>
        <b:NameList>
          <b:Person>
            <b:Last>Friedman</b:Last>
            <b:First>Norman</b:First>
          </b:Person>
        </b:NameList>
      </b:Author>
    </b:Author>
    <b:Title>Cummings: The Growth of a Writer</b:Title>
    <b:Year>1964</b:Year>
    <b:City>Carbondale</b:City>
    <b:Publisher>Southern Illinois UP</b:Publisher>
    <b:RefOrder>4</b:RefOrder>
  </b:Source>
  <b:Source>
    <b:Tag>Ken80</b:Tag>
    <b:SourceType>Book</b:SourceType>
    <b:Guid>{89A55988-3613-44F5-BA4F-83BBB295CA06}</b:Guid>
    <b:Author>
      <b:Author>
        <b:NameList>
          <b:Person>
            <b:Last>Kennedy</b:Last>
            <b:First>Richard</b:First>
            <b:Middle>S.</b:Middle>
          </b:Person>
        </b:NameList>
      </b:Author>
    </b:Author>
    <b:Title>Dreams in the Mirror: A Biography of E. E. Cummings</b:Title>
    <b:Year>1980</b:Year>
    <b:City>New York</b:City>
    <b:Publisher>Liveright</b:Publisher>
    <b:RefOrder>5</b:RefOrder>
  </b:Source>
  <b:Source>
    <b:Tag>Saw04</b:Tag>
    <b:SourceType>Book</b:SourceType>
    <b:Guid>{21EDEF26-282C-4CA1-80BE-BF00B3F23EBA}</b:Guid>
    <b:Author>
      <b:Author>
        <b:NameList>
          <b:Person>
            <b:Last>Sawyer-Lauçanno</b:Last>
            <b:First>Christophe</b:First>
          </b:Person>
        </b:NameList>
      </b:Author>
    </b:Author>
    <b:Title>E. E. Cummings: A Biography</b:Title>
    <b:Year>2004</b:Year>
    <b:City>Naperville</b:City>
    <b:Publisher>Sourcebooks</b:Publisher>
    <b:RefOrder>6</b:RefOrder>
  </b:Source>
  <b:Source>
    <b:Tag>Fir60</b:Tag>
    <b:SourceType>Book</b:SourceType>
    <b:Guid>{A87E5D79-4185-48C8-86CD-7F64AEAFED08}</b:Guid>
    <b:Author>
      <b:Author>
        <b:NameList>
          <b:Person>
            <b:Last>Firmage</b:Last>
            <b:First>George</b:First>
          </b:Person>
        </b:NameList>
      </b:Author>
    </b:Author>
    <b:Title>E. E. Cummings: A Bibliography</b:Title>
    <b:Year>1960</b:Year>
    <b:City>Middletown</b:City>
    <b:Publisher>Wesleyan UP</b:Publisher>
    <b:RefOrder>3</b:RefOrder>
  </b:Source>
</b:Sources>
</file>

<file path=customXml/itemProps1.xml><?xml version="1.0" encoding="utf-8"?>
<ds:datastoreItem xmlns:ds="http://schemas.openxmlformats.org/officeDocument/2006/customXml" ds:itemID="{1B178BF2-82CD-E446-82BB-6B95D8BF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35</TotalTime>
  <Pages>2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2014-07-13T18:47:00Z</dcterms:created>
  <dcterms:modified xsi:type="dcterms:W3CDTF">2014-08-07T14:06:00Z</dcterms:modified>
</cp:coreProperties>
</file>