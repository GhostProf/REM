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5F6BAB" w14:paraId="70CA3C80" w14:textId="77777777" w:rsidTr="00922950">
        <w:tc>
          <w:tcPr>
            <w:tcW w:w="491" w:type="dxa"/>
            <w:vMerge w:val="restart"/>
            <w:shd w:val="clear" w:color="auto" w:fill="A6A6A6" w:themeFill="background1" w:themeFillShade="A6"/>
            <w:textDirection w:val="btLr"/>
          </w:tcPr>
          <w:p w14:paraId="53B6EC4A" w14:textId="77777777" w:rsidR="00B574C9" w:rsidRPr="005F6BAB" w:rsidRDefault="00B574C9" w:rsidP="005F6BAB">
            <w:pPr>
              <w:jc w:val="center"/>
              <w:rPr>
                <w:b/>
              </w:rPr>
            </w:pPr>
            <w:r w:rsidRPr="005F6BAB">
              <w:rPr>
                <w:b/>
              </w:rPr>
              <w:t>About you</w:t>
            </w:r>
          </w:p>
        </w:tc>
        <w:sdt>
          <w:sdtPr>
            <w:rPr>
              <w:b/>
            </w:rPr>
            <w:alias w:val="Salutation"/>
            <w:tag w:val="salutation"/>
            <w:id w:val="-1659997262"/>
            <w:placeholder>
              <w:docPart w:val="0E124591D7D640B6B76C08A5D9A9F357"/>
            </w:placeholder>
            <w:showingPlcHdr/>
            <w:dropDownList>
              <w:listItem w:displayText="Dr." w:value="Dr."/>
              <w:listItem w:displayText="Prof." w:value="Prof."/>
            </w:dropDownList>
          </w:sdtPr>
          <w:sdtContent>
            <w:tc>
              <w:tcPr>
                <w:tcW w:w="1259" w:type="dxa"/>
              </w:tcPr>
              <w:p w14:paraId="2B93B2B8" w14:textId="77777777" w:rsidR="00B574C9" w:rsidRPr="005F6BAB" w:rsidRDefault="00B574C9" w:rsidP="005F6BAB">
                <w:pPr>
                  <w:jc w:val="center"/>
                  <w:rPr>
                    <w:b/>
                  </w:rPr>
                </w:pPr>
                <w:r w:rsidRPr="005F6BAB">
                  <w:rPr>
                    <w:rStyle w:val="PlaceholderText"/>
                    <w:b/>
                    <w:color w:val="auto"/>
                  </w:rPr>
                  <w:t>[Salutation]</w:t>
                </w:r>
              </w:p>
            </w:tc>
          </w:sdtContent>
        </w:sdt>
        <w:sdt>
          <w:sdtPr>
            <w:alias w:val="First name"/>
            <w:tag w:val="authorFirstName"/>
            <w:id w:val="581645879"/>
            <w:placeholder>
              <w:docPart w:val="B19D20EF2AC34FE0BD479C6CD7514176"/>
            </w:placeholder>
            <w:text/>
          </w:sdtPr>
          <w:sdtContent>
            <w:tc>
              <w:tcPr>
                <w:tcW w:w="2073" w:type="dxa"/>
              </w:tcPr>
              <w:p w14:paraId="5C3C1389" w14:textId="77777777" w:rsidR="00B574C9" w:rsidRPr="005F6BAB" w:rsidRDefault="002A7E10" w:rsidP="005F6BAB">
                <w:r w:rsidRPr="005F6BAB">
                  <w:t>Christy</w:t>
                </w:r>
              </w:p>
            </w:tc>
          </w:sdtContent>
        </w:sdt>
        <w:sdt>
          <w:sdtPr>
            <w:alias w:val="Middle name"/>
            <w:tag w:val="authorMiddleName"/>
            <w:id w:val="-2076034781"/>
            <w:placeholder>
              <w:docPart w:val="39E6A7ACC9EC46BC9B944440C131B9DA"/>
            </w:placeholder>
            <w:showingPlcHdr/>
            <w:text/>
          </w:sdtPr>
          <w:sdtContent>
            <w:tc>
              <w:tcPr>
                <w:tcW w:w="2551" w:type="dxa"/>
              </w:tcPr>
              <w:p w14:paraId="07C64EAE" w14:textId="77777777" w:rsidR="00B574C9" w:rsidRPr="005F6BAB" w:rsidRDefault="00B574C9" w:rsidP="005F6BAB">
                <w:r w:rsidRPr="005F6BAB">
                  <w:rPr>
                    <w:rStyle w:val="PlaceholderText"/>
                    <w:color w:val="auto"/>
                  </w:rPr>
                  <w:t>[Middle name]</w:t>
                </w:r>
              </w:p>
            </w:tc>
          </w:sdtContent>
        </w:sdt>
        <w:sdt>
          <w:sdtPr>
            <w:alias w:val="Last name"/>
            <w:tag w:val="authorLastName"/>
            <w:id w:val="-1088529830"/>
            <w:placeholder>
              <w:docPart w:val="B670837853F0482FB95B8FC6B7C40308"/>
            </w:placeholder>
            <w:text/>
          </w:sdtPr>
          <w:sdtContent>
            <w:tc>
              <w:tcPr>
                <w:tcW w:w="2642" w:type="dxa"/>
              </w:tcPr>
              <w:p w14:paraId="5DC52FDE" w14:textId="77777777" w:rsidR="00B574C9" w:rsidRPr="005F6BAB" w:rsidRDefault="00885963" w:rsidP="005F6BAB">
                <w:proofErr w:type="spellStart"/>
                <w:r w:rsidRPr="005F6BAB">
                  <w:t>Pottro</w:t>
                </w:r>
                <w:r w:rsidR="00D6362E" w:rsidRPr="005F6BAB">
                  <w:t>ff</w:t>
                </w:r>
                <w:proofErr w:type="spellEnd"/>
              </w:p>
            </w:tc>
          </w:sdtContent>
        </w:sdt>
      </w:tr>
      <w:tr w:rsidR="00B574C9" w:rsidRPr="005F6BAB" w14:paraId="0BA5C8B9" w14:textId="77777777" w:rsidTr="001A6A06">
        <w:trPr>
          <w:trHeight w:val="986"/>
        </w:trPr>
        <w:tc>
          <w:tcPr>
            <w:tcW w:w="491" w:type="dxa"/>
            <w:vMerge/>
            <w:shd w:val="clear" w:color="auto" w:fill="A6A6A6" w:themeFill="background1" w:themeFillShade="A6"/>
          </w:tcPr>
          <w:p w14:paraId="197FE713" w14:textId="77777777" w:rsidR="00B574C9" w:rsidRPr="005F6BAB" w:rsidRDefault="00B574C9" w:rsidP="005F6BAB">
            <w:pPr>
              <w:jc w:val="center"/>
              <w:rPr>
                <w:b/>
              </w:rPr>
            </w:pPr>
          </w:p>
        </w:tc>
        <w:sdt>
          <w:sdtPr>
            <w:alias w:val="Biography"/>
            <w:tag w:val="authorBiography"/>
            <w:id w:val="938807824"/>
            <w:placeholder>
              <w:docPart w:val="83BB718D0CEC408480DADA286D49CF38"/>
            </w:placeholder>
            <w:showingPlcHdr/>
          </w:sdtPr>
          <w:sdtContent>
            <w:tc>
              <w:tcPr>
                <w:tcW w:w="8525" w:type="dxa"/>
                <w:gridSpan w:val="4"/>
              </w:tcPr>
              <w:p w14:paraId="5AD07F05" w14:textId="77777777" w:rsidR="00B574C9" w:rsidRPr="005F6BAB" w:rsidRDefault="00B574C9" w:rsidP="005F6BAB">
                <w:r w:rsidRPr="005F6BAB">
                  <w:rPr>
                    <w:rStyle w:val="PlaceholderText"/>
                    <w:color w:val="auto"/>
                  </w:rPr>
                  <w:t>[Enter your biography]</w:t>
                </w:r>
              </w:p>
            </w:tc>
          </w:sdtContent>
        </w:sdt>
      </w:tr>
      <w:tr w:rsidR="00B574C9" w:rsidRPr="005F6BAB" w14:paraId="7D439BAC" w14:textId="77777777" w:rsidTr="001A6A06">
        <w:trPr>
          <w:trHeight w:val="986"/>
        </w:trPr>
        <w:tc>
          <w:tcPr>
            <w:tcW w:w="491" w:type="dxa"/>
            <w:vMerge/>
            <w:shd w:val="clear" w:color="auto" w:fill="A6A6A6" w:themeFill="background1" w:themeFillShade="A6"/>
          </w:tcPr>
          <w:p w14:paraId="721215E1" w14:textId="77777777" w:rsidR="00B574C9" w:rsidRPr="005F6BAB" w:rsidRDefault="00B574C9" w:rsidP="005F6BAB">
            <w:pPr>
              <w:jc w:val="center"/>
              <w:rPr>
                <w:b/>
              </w:rPr>
            </w:pPr>
          </w:p>
        </w:tc>
        <w:sdt>
          <w:sdtPr>
            <w:alias w:val="Affiliation"/>
            <w:tag w:val="affiliation"/>
            <w:id w:val="2012937915"/>
            <w:placeholder>
              <w:docPart w:val="077600E3A37C48039E00CFE4ED99D4BF"/>
            </w:placeholder>
            <w:text/>
          </w:sdtPr>
          <w:sdtContent>
            <w:tc>
              <w:tcPr>
                <w:tcW w:w="8525" w:type="dxa"/>
                <w:gridSpan w:val="4"/>
              </w:tcPr>
              <w:p w14:paraId="3ADE4D2D" w14:textId="77777777" w:rsidR="00B574C9" w:rsidRPr="005F6BAB" w:rsidRDefault="00885963" w:rsidP="005F6BAB">
                <w:r w:rsidRPr="005F6BAB">
                  <w:t>Fordham University</w:t>
                </w:r>
              </w:p>
            </w:tc>
          </w:sdtContent>
        </w:sdt>
      </w:tr>
    </w:tbl>
    <w:p w14:paraId="25B81E01" w14:textId="77777777" w:rsidR="003D3579" w:rsidRPr="005F6BAB" w:rsidRDefault="003D3579" w:rsidP="005F6BAB">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5F6BAB" w14:paraId="4A3E2DAA" w14:textId="77777777" w:rsidTr="00244BB0">
        <w:tc>
          <w:tcPr>
            <w:tcW w:w="9016" w:type="dxa"/>
            <w:shd w:val="clear" w:color="auto" w:fill="A6A6A6" w:themeFill="background1" w:themeFillShade="A6"/>
            <w:tcMar>
              <w:top w:w="113" w:type="dxa"/>
              <w:bottom w:w="113" w:type="dxa"/>
            </w:tcMar>
          </w:tcPr>
          <w:p w14:paraId="2363E468" w14:textId="77777777" w:rsidR="00244BB0" w:rsidRPr="005F6BAB" w:rsidRDefault="00244BB0" w:rsidP="005F6BAB">
            <w:pPr>
              <w:jc w:val="center"/>
              <w:rPr>
                <w:b/>
              </w:rPr>
            </w:pPr>
            <w:r w:rsidRPr="005F6BAB">
              <w:rPr>
                <w:b/>
              </w:rPr>
              <w:t>Your article</w:t>
            </w:r>
          </w:p>
        </w:tc>
      </w:tr>
      <w:tr w:rsidR="003F0D73" w:rsidRPr="005F6BAB" w14:paraId="70ADD5BF" w14:textId="77777777" w:rsidTr="003F0D73">
        <w:sdt>
          <w:sdtPr>
            <w:rPr>
              <w:b/>
              <w:lang w:val="en-CA" w:eastAsia="en-CA"/>
            </w:rPr>
            <w:alias w:val="Article headword"/>
            <w:tag w:val="articleHeadword"/>
            <w:id w:val="-361440020"/>
            <w:placeholder>
              <w:docPart w:val="7B351A488BCB4AF49492A2A12279A18C"/>
            </w:placeholder>
            <w:text/>
          </w:sdtPr>
          <w:sdtContent>
            <w:tc>
              <w:tcPr>
                <w:tcW w:w="9016" w:type="dxa"/>
                <w:tcMar>
                  <w:top w:w="113" w:type="dxa"/>
                  <w:bottom w:w="113" w:type="dxa"/>
                </w:tcMar>
              </w:tcPr>
              <w:p w14:paraId="4E6AC253" w14:textId="77777777" w:rsidR="003F0D73" w:rsidRPr="005F6BAB" w:rsidRDefault="00D6362E" w:rsidP="005F6BAB">
                <w:r w:rsidRPr="005F6BAB">
                  <w:rPr>
                    <w:b/>
                    <w:lang w:val="en-CA" w:eastAsia="en-CA"/>
                  </w:rPr>
                  <w:t>Frame, Janet (1924-2004)</w:t>
                </w:r>
              </w:p>
            </w:tc>
          </w:sdtContent>
        </w:sdt>
      </w:tr>
      <w:tr w:rsidR="00464699" w:rsidRPr="005F6BAB" w14:paraId="5FA7FD77" w14:textId="77777777" w:rsidTr="00885963">
        <w:sdt>
          <w:sdtPr>
            <w:alias w:val="Variant headwords"/>
            <w:tag w:val="variantHeadwords"/>
            <w:id w:val="173464402"/>
            <w:placeholder>
              <w:docPart w:val="972AC13B8CDF496EAD6DE0D1E59EC540"/>
            </w:placeholder>
            <w:showingPlcHdr/>
          </w:sdtPr>
          <w:sdtContent>
            <w:tc>
              <w:tcPr>
                <w:tcW w:w="9016" w:type="dxa"/>
                <w:tcMar>
                  <w:top w:w="113" w:type="dxa"/>
                  <w:bottom w:w="113" w:type="dxa"/>
                </w:tcMar>
              </w:tcPr>
              <w:p w14:paraId="57EDFA4B" w14:textId="77777777" w:rsidR="00464699" w:rsidRPr="005F6BAB" w:rsidRDefault="00464699" w:rsidP="005F6BAB">
                <w:r w:rsidRPr="005F6BAB">
                  <w:rPr>
                    <w:rStyle w:val="PlaceholderText"/>
                    <w:b/>
                    <w:color w:val="auto"/>
                  </w:rPr>
                  <w:t xml:space="preserve">[Enter any </w:t>
                </w:r>
                <w:r w:rsidRPr="005F6BAB">
                  <w:rPr>
                    <w:rStyle w:val="PlaceholderText"/>
                    <w:b/>
                    <w:i/>
                    <w:color w:val="auto"/>
                  </w:rPr>
                  <w:t>variant forms</w:t>
                </w:r>
                <w:r w:rsidRPr="005F6BAB">
                  <w:rPr>
                    <w:rStyle w:val="PlaceholderText"/>
                    <w:b/>
                    <w:color w:val="auto"/>
                  </w:rPr>
                  <w:t xml:space="preserve"> of your headword – OPTIONAL]</w:t>
                </w:r>
              </w:p>
            </w:tc>
          </w:sdtContent>
        </w:sdt>
      </w:tr>
      <w:tr w:rsidR="00E85A05" w:rsidRPr="005F6BAB" w14:paraId="67FA4F68" w14:textId="77777777" w:rsidTr="003F0D73">
        <w:sdt>
          <w:sdtPr>
            <w:alias w:val="Abstract"/>
            <w:tag w:val="abstract"/>
            <w:id w:val="-635871867"/>
            <w:placeholder>
              <w:docPart w:val="95717ADB5A794B47948B82D481307E14"/>
            </w:placeholder>
          </w:sdtPr>
          <w:sdtContent>
            <w:tc>
              <w:tcPr>
                <w:tcW w:w="9016" w:type="dxa"/>
                <w:tcMar>
                  <w:top w:w="113" w:type="dxa"/>
                  <w:bottom w:w="113" w:type="dxa"/>
                </w:tcMar>
              </w:tcPr>
              <w:p w14:paraId="4AB39F7D" w14:textId="77777777" w:rsidR="00E85A05" w:rsidRPr="005F6BAB" w:rsidRDefault="00024A18" w:rsidP="005F6BAB">
                <w:r w:rsidRPr="005F6BAB">
                  <w:t xml:space="preserve">Janet Frame was a celebrated New Zealand author with a prolific literary career and a dramatic personal history. Mirroring Frame’s own life, her writing frequently addresses poverty, marginalisation, and the artist’s struggle in a conformist society. Both her prose and her poetry combine elements of </w:t>
                </w:r>
                <w:r w:rsidR="00885963" w:rsidRPr="005F6BAB">
                  <w:t>modernism with magical realism</w:t>
                </w:r>
                <w:r w:rsidRPr="005F6BAB">
                  <w:t xml:space="preserve">. After a suicide attempt at university, she was misdiagnosed with schizophrenia and spent eight years in mental hospitals in New Zealand, including the notorious Seacliff Lunatic Asylum, where she received numerous electroshock treatments. In 1952, while Frame was in the asylum, New Zealand’s Caxton Press published her collection of short fiction entitled </w:t>
                </w:r>
                <w:r w:rsidRPr="005F6BAB">
                  <w:rPr>
                    <w:i/>
                  </w:rPr>
                  <w:t>The Lagoon and Other Stories</w:t>
                </w:r>
                <w:r w:rsidRPr="005F6BAB">
                  <w:t>, which was awarded a prestigious national literary prize, the Hubert Church Prose Award. At the time, Frame was</w:t>
                </w:r>
                <w:r w:rsidR="00885963" w:rsidRPr="005F6BAB">
                  <w:t xml:space="preserve"> scheduled to have a lobotomy — </w:t>
                </w:r>
                <w:r w:rsidRPr="005F6BAB">
                  <w:t>until hospital officials discovered that she had won the award. In total, Frame was the author of twelve novels, four short story collections, one book of poetry, and three volumes of autobiography. She received many awards and honours, and her writing has garnered numerous literary prizes and much critical attention.</w:t>
                </w:r>
              </w:p>
            </w:tc>
          </w:sdtContent>
        </w:sdt>
      </w:tr>
      <w:tr w:rsidR="003F0D73" w:rsidRPr="005F6BAB" w14:paraId="02B9C81B" w14:textId="77777777" w:rsidTr="003F0D73">
        <w:sdt>
          <w:sdtPr>
            <w:alias w:val="Article text"/>
            <w:tag w:val="articleText"/>
            <w:id w:val="634067588"/>
            <w:placeholder>
              <w:docPart w:val="7DCCAD9F36404004B0F6A8844BD93B8D"/>
            </w:placeholder>
          </w:sdtPr>
          <w:sdtContent>
            <w:tc>
              <w:tcPr>
                <w:tcW w:w="9016" w:type="dxa"/>
                <w:tcMar>
                  <w:top w:w="113" w:type="dxa"/>
                  <w:bottom w:w="113" w:type="dxa"/>
                </w:tcMar>
              </w:tcPr>
              <w:p w14:paraId="08C53030" w14:textId="77777777" w:rsidR="00D6362E" w:rsidRPr="005F6BAB" w:rsidRDefault="00024A18" w:rsidP="005F6BAB">
                <w:r w:rsidRPr="005F6BAB">
                  <w:t xml:space="preserve">Janet Frame was a celebrated New Zealand author with a prolific literary career and a dramatic personal history. </w:t>
                </w:r>
                <w:r w:rsidR="00D6362E" w:rsidRPr="005F6BAB">
                  <w:t>Mirroring Frame’s own life, her writing frequently addresses poverty, marginalisation, and the artist’s struggle in a conformist society. Both her prose and her poetry combine elements of modernism with magical realism.</w:t>
                </w:r>
              </w:p>
              <w:p w14:paraId="0FD64807" w14:textId="77777777" w:rsidR="00D6362E" w:rsidRPr="005F6BAB" w:rsidRDefault="00D6362E" w:rsidP="005F6BAB"/>
              <w:p w14:paraId="2A95FCED" w14:textId="77777777" w:rsidR="00D6362E" w:rsidRPr="005F6BAB" w:rsidRDefault="00D6362E" w:rsidP="005F6BAB">
                <w:r w:rsidRPr="005F6BAB">
                  <w:t>File: janetframe1.jpg</w:t>
                </w:r>
              </w:p>
              <w:p w14:paraId="5714D568" w14:textId="77777777" w:rsidR="00D6362E" w:rsidRPr="005F6BAB" w:rsidRDefault="00D6362E" w:rsidP="005F6BAB"/>
              <w:p w14:paraId="554BD14B" w14:textId="77777777" w:rsidR="00D6362E" w:rsidRPr="005F6BAB" w:rsidRDefault="00D6362E" w:rsidP="005F6BAB">
                <w:r w:rsidRPr="005F6BAB">
                  <w:t>Janet Paterson Frame was born in Dunedin, South Island as the third of five children in a working class family. Her mother once served as a housemaid to the family of writer Katherine Mansfield and later wrote poems to sell door to door. During Frame’s childhood, two of her sisters drowned in separate incidents. Frame’s brother had severe epilepsy.</w:t>
                </w:r>
              </w:p>
              <w:p w14:paraId="58A91445" w14:textId="77777777" w:rsidR="00D6362E" w:rsidRPr="005F6BAB" w:rsidRDefault="00D6362E" w:rsidP="005F6BAB"/>
              <w:p w14:paraId="697B75BA" w14:textId="77777777" w:rsidR="00D6362E" w:rsidRPr="005F6BAB" w:rsidRDefault="00D6362E" w:rsidP="005F6BAB">
                <w:r w:rsidRPr="005F6BAB">
                  <w:t xml:space="preserve">In 1943, Frame attended Dunedin College of Education to become a teacher. After a suicide attempt at university, she was misdiagnosed with schizophrenia and spent eight years in mental hospitals in New Zealand, including the notorious Seacliff Lunatic Asylum, where she received numerous electroshock treatments. In 1952, while Frame was in the asylum, New Zealand’s Caxton Press published her collection of short fiction entitled </w:t>
                </w:r>
                <w:r w:rsidRPr="005F6BAB">
                  <w:rPr>
                    <w:i/>
                  </w:rPr>
                  <w:t>The Lagoon and Other Stories</w:t>
                </w:r>
                <w:r w:rsidRPr="005F6BAB">
                  <w:t>, which was awarded a prestigious national literary prize, the Hubert Church Prose Award. At the time, Frame was</w:t>
                </w:r>
                <w:r w:rsidR="00885963" w:rsidRPr="005F6BAB">
                  <w:t xml:space="preserve"> scheduled to have a lobotomy — </w:t>
                </w:r>
                <w:r w:rsidRPr="005F6BAB">
                  <w:t xml:space="preserve">until hospital officials discovered that she had won the award. This discovery led to her release from the hospital and an eventual reversal of the schizophrenia diagnosis. Frame, however, was not pleased by this reversal, writing in her autobiography </w:t>
                </w:r>
                <w:r w:rsidR="00885963" w:rsidRPr="005F6BAB">
                  <w:t>‘</w:t>
                </w:r>
                <w:r w:rsidRPr="005F6BAB">
                  <w:t xml:space="preserve">Oh why had they robbed me of my schizophrenia, which had been the answer to </w:t>
                </w:r>
                <w:r w:rsidRPr="005F6BAB">
                  <w:lastRenderedPageBreak/>
                  <w:t>all my misgivings about myself?</w:t>
                </w:r>
                <w:r w:rsidR="00885963" w:rsidRPr="005F6BAB">
                  <w:t>’</w:t>
                </w:r>
              </w:p>
              <w:p w14:paraId="40605888" w14:textId="77777777" w:rsidR="00D6362E" w:rsidRPr="005F6BAB" w:rsidRDefault="00D6362E" w:rsidP="005F6BAB"/>
              <w:p w14:paraId="4B312BD4" w14:textId="77777777" w:rsidR="00D6362E" w:rsidRPr="005F6BAB" w:rsidRDefault="00D6362E" w:rsidP="005F6BAB">
                <w:r w:rsidRPr="005F6BAB">
                  <w:t xml:space="preserve">Upon release from the hospital, Frame stayed with writer Frank </w:t>
                </w:r>
                <w:proofErr w:type="spellStart"/>
                <w:r w:rsidRPr="005F6BAB">
                  <w:t>Sargeson</w:t>
                </w:r>
                <w:proofErr w:type="spellEnd"/>
                <w:r w:rsidRPr="005F6BAB">
                  <w:t xml:space="preserve"> in </w:t>
                </w:r>
                <w:proofErr w:type="spellStart"/>
                <w:r w:rsidRPr="005F6BAB">
                  <w:t>Aukland</w:t>
                </w:r>
                <w:proofErr w:type="spellEnd"/>
                <w:r w:rsidRPr="005F6BAB">
                  <w:t xml:space="preserve">, where she composed her first novel, </w:t>
                </w:r>
                <w:r w:rsidRPr="005F6BAB">
                  <w:rPr>
                    <w:i/>
                  </w:rPr>
                  <w:t xml:space="preserve">Owls Do Cry </w:t>
                </w:r>
                <w:r w:rsidRPr="005F6BAB">
                  <w:t xml:space="preserve">(1957), drawing extensively on her family tragedies and her time in the asylum. Frame then </w:t>
                </w:r>
                <w:r w:rsidR="00885963" w:rsidRPr="005F6BAB">
                  <w:t>travelled</w:t>
                </w:r>
                <w:r w:rsidRPr="005F6BAB">
                  <w:t xml:space="preserve"> abroad in Europe and published five more novels. She returned to New Zealand in 1964, writing further novels and three volumes of autobiography. Frame’s autobiography sold better than any of her previous publications and was adapted into the award-winning feature film </w:t>
                </w:r>
                <w:r w:rsidRPr="005F6BAB">
                  <w:rPr>
                    <w:i/>
                  </w:rPr>
                  <w:t xml:space="preserve">An Angel at My Table </w:t>
                </w:r>
                <w:r w:rsidRPr="005F6BAB">
                  <w:t>(1990).</w:t>
                </w:r>
              </w:p>
              <w:p w14:paraId="386B365D" w14:textId="77777777" w:rsidR="00D6362E" w:rsidRPr="005F6BAB" w:rsidRDefault="00D6362E" w:rsidP="005F6BAB"/>
              <w:p w14:paraId="0411592B" w14:textId="77777777" w:rsidR="00D6362E" w:rsidRPr="005F6BAB" w:rsidRDefault="00D6362E" w:rsidP="005F6BAB">
                <w:r w:rsidRPr="005F6BAB">
                  <w:t xml:space="preserve">In total, Frame was the author of twelve novels, four short story collections, one book of poetry, and three volumes of autobiography. She received many awards and honours, and her writing </w:t>
                </w:r>
                <w:r w:rsidR="00024A18" w:rsidRPr="005F6BAB">
                  <w:t xml:space="preserve">has </w:t>
                </w:r>
                <w:r w:rsidRPr="005F6BAB">
                  <w:t>garnered numerous literary prizes and much critical attention. In 1983, Frame became a Commander of the Order of British Empire for services to literature. In 1990, she was made a member of the Order of New Zealand, the country’s highest civil honour.</w:t>
                </w:r>
              </w:p>
              <w:p w14:paraId="28966FC2" w14:textId="77777777" w:rsidR="00D6362E" w:rsidRPr="005F6BAB" w:rsidRDefault="00D6362E" w:rsidP="005F6BAB"/>
              <w:p w14:paraId="2E4A349A" w14:textId="77777777" w:rsidR="00D6362E" w:rsidRPr="005F6BAB" w:rsidRDefault="00D6362E" w:rsidP="005F6BAB">
                <w:pPr>
                  <w:pStyle w:val="Heading1"/>
                  <w:spacing w:after="0"/>
                  <w:outlineLvl w:val="0"/>
                  <w:rPr>
                    <w:rFonts w:asciiTheme="minorHAnsi" w:hAnsiTheme="minorHAnsi"/>
                    <w:b w:val="0"/>
                    <w:color w:val="auto"/>
                  </w:rPr>
                </w:pPr>
                <w:r w:rsidRPr="005F6BAB">
                  <w:rPr>
                    <w:rFonts w:asciiTheme="minorHAnsi" w:eastAsia="Times New Roman" w:hAnsiTheme="minorHAnsi"/>
                    <w:b w:val="0"/>
                    <w:color w:val="auto"/>
                    <w:u w:val="single"/>
                  </w:rPr>
                  <w:t>Selected Works</w:t>
                </w:r>
                <w:r w:rsidR="00885963" w:rsidRPr="005F6BAB">
                  <w:rPr>
                    <w:rFonts w:asciiTheme="minorHAnsi" w:eastAsia="Times New Roman" w:hAnsiTheme="minorHAnsi"/>
                    <w:b w:val="0"/>
                    <w:color w:val="auto"/>
                  </w:rPr>
                  <w:t>:</w:t>
                </w:r>
              </w:p>
              <w:p w14:paraId="6FD0CA97" w14:textId="77777777" w:rsidR="005F6BAB" w:rsidRDefault="005F6BAB" w:rsidP="005F6BAB">
                <w:pPr>
                  <w:pStyle w:val="Heading2"/>
                  <w:spacing w:after="0"/>
                  <w:ind w:left="0"/>
                  <w:outlineLvl w:val="1"/>
                  <w:rPr>
                    <w:rFonts w:asciiTheme="minorHAnsi" w:eastAsia="Times New Roman" w:hAnsiTheme="minorHAnsi"/>
                    <w:b/>
                    <w:color w:val="auto"/>
                  </w:rPr>
                </w:pPr>
              </w:p>
              <w:p w14:paraId="37F8EA1C" w14:textId="77777777" w:rsidR="00D6362E" w:rsidRPr="005F6BAB" w:rsidRDefault="00D6362E" w:rsidP="005F6BAB">
                <w:pPr>
                  <w:pStyle w:val="Heading2"/>
                  <w:spacing w:after="0"/>
                  <w:ind w:left="0"/>
                  <w:outlineLvl w:val="1"/>
                  <w:rPr>
                    <w:rFonts w:asciiTheme="minorHAnsi" w:hAnsiTheme="minorHAnsi"/>
                    <w:b/>
                    <w:color w:val="auto"/>
                  </w:rPr>
                </w:pPr>
                <w:r w:rsidRPr="005F6BAB">
                  <w:rPr>
                    <w:rFonts w:asciiTheme="minorHAnsi" w:eastAsia="Times New Roman" w:hAnsiTheme="minorHAnsi"/>
                    <w:b/>
                    <w:color w:val="auto"/>
                  </w:rPr>
                  <w:t>Novels</w:t>
                </w:r>
              </w:p>
              <w:p w14:paraId="6339F356" w14:textId="77777777" w:rsidR="00D6362E" w:rsidRPr="005F6BAB" w:rsidRDefault="00D6362E" w:rsidP="005F6BAB">
                <w:pPr>
                  <w:pStyle w:val="NormalfollowingH2"/>
                  <w:rPr>
                    <w:i/>
                  </w:rPr>
                </w:pPr>
                <w:r w:rsidRPr="005F6BAB">
                  <w:rPr>
                    <w:i/>
                  </w:rPr>
                  <w:t xml:space="preserve">Owls Do Cry </w:t>
                </w:r>
                <w:r w:rsidRPr="005F6BAB">
                  <w:t>(1957)</w:t>
                </w:r>
              </w:p>
              <w:p w14:paraId="413908CD" w14:textId="77777777" w:rsidR="00D6362E" w:rsidRPr="005F6BAB" w:rsidRDefault="00D6362E" w:rsidP="005F6BAB">
                <w:pPr>
                  <w:pStyle w:val="NormalfollowingH2"/>
                  <w:rPr>
                    <w:i/>
                  </w:rPr>
                </w:pPr>
                <w:r w:rsidRPr="005F6BAB">
                  <w:rPr>
                    <w:i/>
                  </w:rPr>
                  <w:t xml:space="preserve">The </w:t>
                </w:r>
                <w:proofErr w:type="spellStart"/>
                <w:r w:rsidRPr="005F6BAB">
                  <w:rPr>
                    <w:i/>
                  </w:rPr>
                  <w:t>Rainbirds</w:t>
                </w:r>
                <w:proofErr w:type="spellEnd"/>
                <w:r w:rsidRPr="005F6BAB">
                  <w:rPr>
                    <w:i/>
                  </w:rPr>
                  <w:t xml:space="preserve"> </w:t>
                </w:r>
                <w:r w:rsidRPr="005F6BAB">
                  <w:t>(1968)</w:t>
                </w:r>
              </w:p>
              <w:p w14:paraId="44138327" w14:textId="77777777" w:rsidR="00D6362E" w:rsidRPr="005F6BAB" w:rsidRDefault="00D6362E" w:rsidP="005F6BAB">
                <w:pPr>
                  <w:pStyle w:val="NormalfollowingH2"/>
                </w:pPr>
                <w:r w:rsidRPr="005F6BAB">
                  <w:rPr>
                    <w:i/>
                  </w:rPr>
                  <w:t xml:space="preserve">The Carpathians </w:t>
                </w:r>
                <w:r w:rsidRPr="005F6BAB">
                  <w:t>(1988)</w:t>
                </w:r>
              </w:p>
              <w:p w14:paraId="3B9B5179" w14:textId="77777777" w:rsidR="00D6362E" w:rsidRPr="005F6BAB" w:rsidRDefault="00D6362E" w:rsidP="005F6BAB">
                <w:bookmarkStart w:id="0" w:name="_GoBack"/>
                <w:bookmarkEnd w:id="0"/>
              </w:p>
              <w:p w14:paraId="509174C9" w14:textId="77777777" w:rsidR="00D6362E" w:rsidRPr="005F6BAB" w:rsidRDefault="00D6362E" w:rsidP="005F6BAB">
                <w:pPr>
                  <w:pStyle w:val="Heading2"/>
                  <w:spacing w:after="0"/>
                  <w:ind w:left="0"/>
                  <w:outlineLvl w:val="1"/>
                  <w:rPr>
                    <w:rFonts w:asciiTheme="minorHAnsi" w:hAnsiTheme="minorHAnsi"/>
                    <w:b/>
                    <w:color w:val="auto"/>
                  </w:rPr>
                </w:pPr>
                <w:r w:rsidRPr="005F6BAB">
                  <w:rPr>
                    <w:rFonts w:asciiTheme="minorHAnsi" w:eastAsia="Times New Roman" w:hAnsiTheme="minorHAnsi"/>
                    <w:b/>
                    <w:color w:val="auto"/>
                  </w:rPr>
                  <w:t>Short Stories</w:t>
                </w:r>
              </w:p>
              <w:p w14:paraId="773A1716" w14:textId="77777777" w:rsidR="00D6362E" w:rsidRPr="005F6BAB" w:rsidRDefault="00D6362E" w:rsidP="005F6BAB">
                <w:pPr>
                  <w:pStyle w:val="NormalfollowingH2"/>
                  <w:rPr>
                    <w:i/>
                  </w:rPr>
                </w:pPr>
                <w:r w:rsidRPr="005F6BAB">
                  <w:rPr>
                    <w:i/>
                  </w:rPr>
                  <w:t xml:space="preserve">The Lagoon and other stories </w:t>
                </w:r>
                <w:r w:rsidRPr="005F6BAB">
                  <w:t>(1951)</w:t>
                </w:r>
              </w:p>
              <w:p w14:paraId="0A949F8E" w14:textId="77777777" w:rsidR="003F0D73" w:rsidRPr="005F6BAB" w:rsidRDefault="00D6362E" w:rsidP="005F6BAB">
                <w:pPr>
                  <w:pStyle w:val="NormalfollowingH2"/>
                  <w:rPr>
                    <w:i/>
                  </w:rPr>
                </w:pPr>
                <w:r w:rsidRPr="005F6BAB">
                  <w:rPr>
                    <w:i/>
                  </w:rPr>
                  <w:t xml:space="preserve">You Are Now Entering the Human Heart </w:t>
                </w:r>
                <w:r w:rsidRPr="005F6BAB">
                  <w:t>(1983)</w:t>
                </w:r>
              </w:p>
            </w:tc>
          </w:sdtContent>
        </w:sdt>
      </w:tr>
      <w:tr w:rsidR="003235A7" w:rsidRPr="005F6BAB" w14:paraId="39AF5C85" w14:textId="77777777" w:rsidTr="003235A7">
        <w:tc>
          <w:tcPr>
            <w:tcW w:w="9016" w:type="dxa"/>
          </w:tcPr>
          <w:p w14:paraId="2C3E6C28" w14:textId="77777777" w:rsidR="003235A7" w:rsidRPr="005F6BAB" w:rsidRDefault="003235A7" w:rsidP="005F6BAB">
            <w:r w:rsidRPr="005F6BAB">
              <w:rPr>
                <w:u w:val="single"/>
              </w:rPr>
              <w:lastRenderedPageBreak/>
              <w:t>Further reading</w:t>
            </w:r>
            <w:r w:rsidRPr="005F6BAB">
              <w:t>:</w:t>
            </w:r>
          </w:p>
          <w:sdt>
            <w:sdtPr>
              <w:alias w:val="Further reading"/>
              <w:tag w:val="furtherReading"/>
              <w:id w:val="-1516217107"/>
              <w:placeholder>
                <w:docPart w:val="7944C5478C864552B7A0AA97784A893B"/>
              </w:placeholder>
            </w:sdtPr>
            <w:sdtContent>
              <w:p w14:paraId="216C8417" w14:textId="6CBABD03" w:rsidR="002A083E" w:rsidRPr="005F6BAB" w:rsidRDefault="00885963" w:rsidP="005F6BAB">
                <w:sdt>
                  <w:sdtPr>
                    <w:id w:val="995384850"/>
                    <w:citation/>
                  </w:sdtPr>
                  <w:sdtContent>
                    <w:r w:rsidR="002A083E" w:rsidRPr="005F6BAB">
                      <w:fldChar w:fldCharType="begin"/>
                    </w:r>
                    <w:r w:rsidR="002A083E" w:rsidRPr="005F6BAB">
                      <w:rPr>
                        <w:lang w:val="en-US"/>
                      </w:rPr>
                      <w:instrText xml:space="preserve">CITATION Del92 \l 1033 </w:instrText>
                    </w:r>
                    <w:r w:rsidR="002A083E" w:rsidRPr="005F6BAB">
                      <w:fldChar w:fldCharType="separate"/>
                    </w:r>
                    <w:r w:rsidR="002A083E" w:rsidRPr="005F6BAB">
                      <w:rPr>
                        <w:noProof/>
                        <w:lang w:val="en-US"/>
                      </w:rPr>
                      <w:t>(Delbaere)</w:t>
                    </w:r>
                    <w:r w:rsidR="002A083E" w:rsidRPr="005F6BAB">
                      <w:fldChar w:fldCharType="end"/>
                    </w:r>
                  </w:sdtContent>
                </w:sdt>
              </w:p>
              <w:p w14:paraId="5B141D94" w14:textId="77777777" w:rsidR="002A083E" w:rsidRPr="005F6BAB" w:rsidRDefault="002A083E" w:rsidP="005F6BAB"/>
              <w:p w14:paraId="2DBF8B96" w14:textId="77777777" w:rsidR="002A083E" w:rsidRPr="005F6BAB" w:rsidRDefault="00885963" w:rsidP="005F6BAB">
                <w:sdt>
                  <w:sdtPr>
                    <w:id w:val="1873727181"/>
                    <w:citation/>
                  </w:sdtPr>
                  <w:sdtContent>
                    <w:r w:rsidR="002A083E" w:rsidRPr="005F6BAB">
                      <w:fldChar w:fldCharType="begin"/>
                    </w:r>
                    <w:r w:rsidR="002A083E" w:rsidRPr="005F6BAB">
                      <w:rPr>
                        <w:lang w:val="en-US"/>
                      </w:rPr>
                      <w:instrText xml:space="preserve">CITATION Fra91 \l 1033 </w:instrText>
                    </w:r>
                    <w:r w:rsidR="002A083E" w:rsidRPr="005F6BAB">
                      <w:fldChar w:fldCharType="separate"/>
                    </w:r>
                    <w:r w:rsidR="002A083E" w:rsidRPr="005F6BAB">
                      <w:rPr>
                        <w:noProof/>
                        <w:lang w:val="en-US"/>
                      </w:rPr>
                      <w:t>(Frame)</w:t>
                    </w:r>
                    <w:r w:rsidR="002A083E" w:rsidRPr="005F6BAB">
                      <w:fldChar w:fldCharType="end"/>
                    </w:r>
                  </w:sdtContent>
                </w:sdt>
              </w:p>
              <w:p w14:paraId="285AC4A6" w14:textId="77777777" w:rsidR="002A083E" w:rsidRPr="005F6BAB" w:rsidRDefault="002A083E" w:rsidP="005F6BAB"/>
              <w:p w14:paraId="7AAC290A" w14:textId="2F55ED36" w:rsidR="003235A7" w:rsidRPr="005F6BAB" w:rsidRDefault="00885963" w:rsidP="005F6BAB">
                <w:sdt>
                  <w:sdtPr>
                    <w:id w:val="1377508686"/>
                    <w:citation/>
                  </w:sdtPr>
                  <w:sdtContent>
                    <w:r w:rsidR="002A083E" w:rsidRPr="005F6BAB">
                      <w:fldChar w:fldCharType="begin"/>
                    </w:r>
                    <w:r w:rsidR="002A083E" w:rsidRPr="005F6BAB">
                      <w:rPr>
                        <w:lang w:val="en-US"/>
                      </w:rPr>
                      <w:instrText xml:space="preserve"> CITATION Kin00 \l 1033 </w:instrText>
                    </w:r>
                    <w:r w:rsidR="002A083E" w:rsidRPr="005F6BAB">
                      <w:fldChar w:fldCharType="separate"/>
                    </w:r>
                    <w:r w:rsidR="002A083E" w:rsidRPr="005F6BAB">
                      <w:rPr>
                        <w:noProof/>
                        <w:lang w:val="en-US"/>
                      </w:rPr>
                      <w:t>(King)</w:t>
                    </w:r>
                    <w:r w:rsidR="002A083E" w:rsidRPr="005F6BAB">
                      <w:fldChar w:fldCharType="end"/>
                    </w:r>
                  </w:sdtContent>
                </w:sdt>
              </w:p>
            </w:sdtContent>
          </w:sdt>
        </w:tc>
      </w:tr>
    </w:tbl>
    <w:p w14:paraId="177D25C6" w14:textId="77777777" w:rsidR="002A083E" w:rsidRPr="005F6BAB" w:rsidRDefault="002A083E" w:rsidP="005F6BAB">
      <w:pPr>
        <w:spacing w:after="0" w:line="240" w:lineRule="auto"/>
      </w:pPr>
    </w:p>
    <w:sectPr w:rsidR="002A083E" w:rsidRPr="005F6BA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07000" w14:textId="77777777" w:rsidR="00885963" w:rsidRDefault="00885963" w:rsidP="007A0D55">
      <w:pPr>
        <w:spacing w:after="0" w:line="240" w:lineRule="auto"/>
      </w:pPr>
      <w:r>
        <w:separator/>
      </w:r>
    </w:p>
  </w:endnote>
  <w:endnote w:type="continuationSeparator" w:id="0">
    <w:p w14:paraId="1CB34AAD" w14:textId="77777777" w:rsidR="00885963" w:rsidRDefault="0088596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1ECD09" w14:textId="77777777" w:rsidR="00885963" w:rsidRDefault="00885963" w:rsidP="007A0D55">
      <w:pPr>
        <w:spacing w:after="0" w:line="240" w:lineRule="auto"/>
      </w:pPr>
      <w:r>
        <w:separator/>
      </w:r>
    </w:p>
  </w:footnote>
  <w:footnote w:type="continuationSeparator" w:id="0">
    <w:p w14:paraId="001A5974" w14:textId="77777777" w:rsidR="00885963" w:rsidRDefault="0088596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1DE48" w14:textId="77777777" w:rsidR="00885963" w:rsidRDefault="0088596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8894B1E" w14:textId="77777777" w:rsidR="00885963" w:rsidRDefault="0088596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62E"/>
    <w:rsid w:val="00024A1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2412"/>
    <w:rsid w:val="002A083E"/>
    <w:rsid w:val="002A0A0D"/>
    <w:rsid w:val="002A7E10"/>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5F6BAB"/>
    <w:rsid w:val="006D0412"/>
    <w:rsid w:val="007411B9"/>
    <w:rsid w:val="00780D95"/>
    <w:rsid w:val="00780DC7"/>
    <w:rsid w:val="007A0D55"/>
    <w:rsid w:val="007B3377"/>
    <w:rsid w:val="007E5F44"/>
    <w:rsid w:val="00821DE3"/>
    <w:rsid w:val="00846CE1"/>
    <w:rsid w:val="00885963"/>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362E"/>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19FE"/>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FB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3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62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3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6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124591D7D640B6B76C08A5D9A9F357"/>
        <w:category>
          <w:name w:val="General"/>
          <w:gallery w:val="placeholder"/>
        </w:category>
        <w:types>
          <w:type w:val="bbPlcHdr"/>
        </w:types>
        <w:behaviors>
          <w:behavior w:val="content"/>
        </w:behaviors>
        <w:guid w:val="{9D6C42C9-FEDA-499A-9FD4-E4DDF8F7FB96}"/>
      </w:docPartPr>
      <w:docPartBody>
        <w:p w:rsidR="00ED086A" w:rsidRDefault="00E46B14">
          <w:pPr>
            <w:pStyle w:val="0E124591D7D640B6B76C08A5D9A9F357"/>
          </w:pPr>
          <w:r w:rsidRPr="00CC586D">
            <w:rPr>
              <w:rStyle w:val="PlaceholderText"/>
              <w:b/>
              <w:color w:val="FFFFFF" w:themeColor="background1"/>
            </w:rPr>
            <w:t>[Salutation]</w:t>
          </w:r>
        </w:p>
      </w:docPartBody>
    </w:docPart>
    <w:docPart>
      <w:docPartPr>
        <w:name w:val="B19D20EF2AC34FE0BD479C6CD7514176"/>
        <w:category>
          <w:name w:val="General"/>
          <w:gallery w:val="placeholder"/>
        </w:category>
        <w:types>
          <w:type w:val="bbPlcHdr"/>
        </w:types>
        <w:behaviors>
          <w:behavior w:val="content"/>
        </w:behaviors>
        <w:guid w:val="{63A45CC9-34DF-42BC-9CA8-EF3B8B088AD4}"/>
      </w:docPartPr>
      <w:docPartBody>
        <w:p w:rsidR="00ED086A" w:rsidRDefault="00E46B14">
          <w:pPr>
            <w:pStyle w:val="B19D20EF2AC34FE0BD479C6CD7514176"/>
          </w:pPr>
          <w:r>
            <w:rPr>
              <w:rStyle w:val="PlaceholderText"/>
            </w:rPr>
            <w:t>[First name]</w:t>
          </w:r>
        </w:p>
      </w:docPartBody>
    </w:docPart>
    <w:docPart>
      <w:docPartPr>
        <w:name w:val="39E6A7ACC9EC46BC9B944440C131B9DA"/>
        <w:category>
          <w:name w:val="General"/>
          <w:gallery w:val="placeholder"/>
        </w:category>
        <w:types>
          <w:type w:val="bbPlcHdr"/>
        </w:types>
        <w:behaviors>
          <w:behavior w:val="content"/>
        </w:behaviors>
        <w:guid w:val="{1B6A58A8-BB6F-4176-814F-03878C6C84D8}"/>
      </w:docPartPr>
      <w:docPartBody>
        <w:p w:rsidR="00ED086A" w:rsidRDefault="00E46B14">
          <w:pPr>
            <w:pStyle w:val="39E6A7ACC9EC46BC9B944440C131B9DA"/>
          </w:pPr>
          <w:r>
            <w:rPr>
              <w:rStyle w:val="PlaceholderText"/>
            </w:rPr>
            <w:t>[Middle name]</w:t>
          </w:r>
        </w:p>
      </w:docPartBody>
    </w:docPart>
    <w:docPart>
      <w:docPartPr>
        <w:name w:val="B670837853F0482FB95B8FC6B7C40308"/>
        <w:category>
          <w:name w:val="General"/>
          <w:gallery w:val="placeholder"/>
        </w:category>
        <w:types>
          <w:type w:val="bbPlcHdr"/>
        </w:types>
        <w:behaviors>
          <w:behavior w:val="content"/>
        </w:behaviors>
        <w:guid w:val="{6F282C8E-E5B7-47C2-9A45-4227F2AB1636}"/>
      </w:docPartPr>
      <w:docPartBody>
        <w:p w:rsidR="00ED086A" w:rsidRDefault="00E46B14">
          <w:pPr>
            <w:pStyle w:val="B670837853F0482FB95B8FC6B7C40308"/>
          </w:pPr>
          <w:r>
            <w:rPr>
              <w:rStyle w:val="PlaceholderText"/>
            </w:rPr>
            <w:t>[Last name]</w:t>
          </w:r>
        </w:p>
      </w:docPartBody>
    </w:docPart>
    <w:docPart>
      <w:docPartPr>
        <w:name w:val="83BB718D0CEC408480DADA286D49CF38"/>
        <w:category>
          <w:name w:val="General"/>
          <w:gallery w:val="placeholder"/>
        </w:category>
        <w:types>
          <w:type w:val="bbPlcHdr"/>
        </w:types>
        <w:behaviors>
          <w:behavior w:val="content"/>
        </w:behaviors>
        <w:guid w:val="{C3EA34F6-E74C-4562-B587-3F0715F4277D}"/>
      </w:docPartPr>
      <w:docPartBody>
        <w:p w:rsidR="00ED086A" w:rsidRDefault="00E46B14">
          <w:pPr>
            <w:pStyle w:val="83BB718D0CEC408480DADA286D49CF38"/>
          </w:pPr>
          <w:r>
            <w:rPr>
              <w:rStyle w:val="PlaceholderText"/>
            </w:rPr>
            <w:t>[Enter your biography]</w:t>
          </w:r>
        </w:p>
      </w:docPartBody>
    </w:docPart>
    <w:docPart>
      <w:docPartPr>
        <w:name w:val="077600E3A37C48039E00CFE4ED99D4BF"/>
        <w:category>
          <w:name w:val="General"/>
          <w:gallery w:val="placeholder"/>
        </w:category>
        <w:types>
          <w:type w:val="bbPlcHdr"/>
        </w:types>
        <w:behaviors>
          <w:behavior w:val="content"/>
        </w:behaviors>
        <w:guid w:val="{F60549AA-52F8-48B0-B3F8-5C885F45C100}"/>
      </w:docPartPr>
      <w:docPartBody>
        <w:p w:rsidR="00ED086A" w:rsidRDefault="00E46B14">
          <w:pPr>
            <w:pStyle w:val="077600E3A37C48039E00CFE4ED99D4BF"/>
          </w:pPr>
          <w:r>
            <w:rPr>
              <w:rStyle w:val="PlaceholderText"/>
            </w:rPr>
            <w:t>[Enter the institution with which you are affiliated]</w:t>
          </w:r>
        </w:p>
      </w:docPartBody>
    </w:docPart>
    <w:docPart>
      <w:docPartPr>
        <w:name w:val="7B351A488BCB4AF49492A2A12279A18C"/>
        <w:category>
          <w:name w:val="General"/>
          <w:gallery w:val="placeholder"/>
        </w:category>
        <w:types>
          <w:type w:val="bbPlcHdr"/>
        </w:types>
        <w:behaviors>
          <w:behavior w:val="content"/>
        </w:behaviors>
        <w:guid w:val="{93BF2E28-2418-4EA6-9765-0E58EDA0E2B7}"/>
      </w:docPartPr>
      <w:docPartBody>
        <w:p w:rsidR="00ED086A" w:rsidRDefault="00E46B14">
          <w:pPr>
            <w:pStyle w:val="7B351A488BCB4AF49492A2A12279A18C"/>
          </w:pPr>
          <w:r w:rsidRPr="00EF74F7">
            <w:rPr>
              <w:b/>
              <w:color w:val="808080" w:themeColor="background1" w:themeShade="80"/>
            </w:rPr>
            <w:t>[Enter the headword for your article]</w:t>
          </w:r>
        </w:p>
      </w:docPartBody>
    </w:docPart>
    <w:docPart>
      <w:docPartPr>
        <w:name w:val="972AC13B8CDF496EAD6DE0D1E59EC540"/>
        <w:category>
          <w:name w:val="General"/>
          <w:gallery w:val="placeholder"/>
        </w:category>
        <w:types>
          <w:type w:val="bbPlcHdr"/>
        </w:types>
        <w:behaviors>
          <w:behavior w:val="content"/>
        </w:behaviors>
        <w:guid w:val="{718F14BB-E0DF-4B5F-BECB-BE5EC8C46D00}"/>
      </w:docPartPr>
      <w:docPartBody>
        <w:p w:rsidR="00ED086A" w:rsidRDefault="00E46B14">
          <w:pPr>
            <w:pStyle w:val="972AC13B8CDF496EAD6DE0D1E59EC54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5717ADB5A794B47948B82D481307E14"/>
        <w:category>
          <w:name w:val="General"/>
          <w:gallery w:val="placeholder"/>
        </w:category>
        <w:types>
          <w:type w:val="bbPlcHdr"/>
        </w:types>
        <w:behaviors>
          <w:behavior w:val="content"/>
        </w:behaviors>
        <w:guid w:val="{55BF44AB-C80C-4F08-9B46-BCA1AC663B08}"/>
      </w:docPartPr>
      <w:docPartBody>
        <w:p w:rsidR="00ED086A" w:rsidRDefault="00E46B14">
          <w:pPr>
            <w:pStyle w:val="95717ADB5A794B47948B82D481307E1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DCCAD9F36404004B0F6A8844BD93B8D"/>
        <w:category>
          <w:name w:val="General"/>
          <w:gallery w:val="placeholder"/>
        </w:category>
        <w:types>
          <w:type w:val="bbPlcHdr"/>
        </w:types>
        <w:behaviors>
          <w:behavior w:val="content"/>
        </w:behaviors>
        <w:guid w:val="{9683FFFA-A9C5-403C-9B83-62636A39671C}"/>
      </w:docPartPr>
      <w:docPartBody>
        <w:p w:rsidR="00ED086A" w:rsidRDefault="00E46B14">
          <w:pPr>
            <w:pStyle w:val="7DCCAD9F36404004B0F6A8844BD93B8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44C5478C864552B7A0AA97784A893B"/>
        <w:category>
          <w:name w:val="General"/>
          <w:gallery w:val="placeholder"/>
        </w:category>
        <w:types>
          <w:type w:val="bbPlcHdr"/>
        </w:types>
        <w:behaviors>
          <w:behavior w:val="content"/>
        </w:behaviors>
        <w:guid w:val="{17BCEA86-0C1D-44F6-AA30-6CB7A9BC4A05}"/>
      </w:docPartPr>
      <w:docPartBody>
        <w:p w:rsidR="00ED086A" w:rsidRDefault="00E46B14">
          <w:pPr>
            <w:pStyle w:val="7944C5478C864552B7A0AA97784A893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B14"/>
    <w:rsid w:val="00E46B14"/>
    <w:rsid w:val="00ED086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124591D7D640B6B76C08A5D9A9F357">
    <w:name w:val="0E124591D7D640B6B76C08A5D9A9F357"/>
  </w:style>
  <w:style w:type="paragraph" w:customStyle="1" w:styleId="B19D20EF2AC34FE0BD479C6CD7514176">
    <w:name w:val="B19D20EF2AC34FE0BD479C6CD7514176"/>
  </w:style>
  <w:style w:type="paragraph" w:customStyle="1" w:styleId="39E6A7ACC9EC46BC9B944440C131B9DA">
    <w:name w:val="39E6A7ACC9EC46BC9B944440C131B9DA"/>
  </w:style>
  <w:style w:type="paragraph" w:customStyle="1" w:styleId="B670837853F0482FB95B8FC6B7C40308">
    <w:name w:val="B670837853F0482FB95B8FC6B7C40308"/>
  </w:style>
  <w:style w:type="paragraph" w:customStyle="1" w:styleId="83BB718D0CEC408480DADA286D49CF38">
    <w:name w:val="83BB718D0CEC408480DADA286D49CF38"/>
  </w:style>
  <w:style w:type="paragraph" w:customStyle="1" w:styleId="077600E3A37C48039E00CFE4ED99D4BF">
    <w:name w:val="077600E3A37C48039E00CFE4ED99D4BF"/>
  </w:style>
  <w:style w:type="paragraph" w:customStyle="1" w:styleId="7B351A488BCB4AF49492A2A12279A18C">
    <w:name w:val="7B351A488BCB4AF49492A2A12279A18C"/>
  </w:style>
  <w:style w:type="paragraph" w:customStyle="1" w:styleId="972AC13B8CDF496EAD6DE0D1E59EC540">
    <w:name w:val="972AC13B8CDF496EAD6DE0D1E59EC540"/>
  </w:style>
  <w:style w:type="paragraph" w:customStyle="1" w:styleId="95717ADB5A794B47948B82D481307E14">
    <w:name w:val="95717ADB5A794B47948B82D481307E14"/>
  </w:style>
  <w:style w:type="paragraph" w:customStyle="1" w:styleId="7DCCAD9F36404004B0F6A8844BD93B8D">
    <w:name w:val="7DCCAD9F36404004B0F6A8844BD93B8D"/>
  </w:style>
  <w:style w:type="paragraph" w:customStyle="1" w:styleId="7944C5478C864552B7A0AA97784A893B">
    <w:name w:val="7944C5478C864552B7A0AA97784A893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124591D7D640B6B76C08A5D9A9F357">
    <w:name w:val="0E124591D7D640B6B76C08A5D9A9F357"/>
  </w:style>
  <w:style w:type="paragraph" w:customStyle="1" w:styleId="B19D20EF2AC34FE0BD479C6CD7514176">
    <w:name w:val="B19D20EF2AC34FE0BD479C6CD7514176"/>
  </w:style>
  <w:style w:type="paragraph" w:customStyle="1" w:styleId="39E6A7ACC9EC46BC9B944440C131B9DA">
    <w:name w:val="39E6A7ACC9EC46BC9B944440C131B9DA"/>
  </w:style>
  <w:style w:type="paragraph" w:customStyle="1" w:styleId="B670837853F0482FB95B8FC6B7C40308">
    <w:name w:val="B670837853F0482FB95B8FC6B7C40308"/>
  </w:style>
  <w:style w:type="paragraph" w:customStyle="1" w:styleId="83BB718D0CEC408480DADA286D49CF38">
    <w:name w:val="83BB718D0CEC408480DADA286D49CF38"/>
  </w:style>
  <w:style w:type="paragraph" w:customStyle="1" w:styleId="077600E3A37C48039E00CFE4ED99D4BF">
    <w:name w:val="077600E3A37C48039E00CFE4ED99D4BF"/>
  </w:style>
  <w:style w:type="paragraph" w:customStyle="1" w:styleId="7B351A488BCB4AF49492A2A12279A18C">
    <w:name w:val="7B351A488BCB4AF49492A2A12279A18C"/>
  </w:style>
  <w:style w:type="paragraph" w:customStyle="1" w:styleId="972AC13B8CDF496EAD6DE0D1E59EC540">
    <w:name w:val="972AC13B8CDF496EAD6DE0D1E59EC540"/>
  </w:style>
  <w:style w:type="paragraph" w:customStyle="1" w:styleId="95717ADB5A794B47948B82D481307E14">
    <w:name w:val="95717ADB5A794B47948B82D481307E14"/>
  </w:style>
  <w:style w:type="paragraph" w:customStyle="1" w:styleId="7DCCAD9F36404004B0F6A8844BD93B8D">
    <w:name w:val="7DCCAD9F36404004B0F6A8844BD93B8D"/>
  </w:style>
  <w:style w:type="paragraph" w:customStyle="1" w:styleId="7944C5478C864552B7A0AA97784A893B">
    <w:name w:val="7944C5478C864552B7A0AA97784A8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Kin00</b:Tag>
    <b:SourceType>Book</b:SourceType>
    <b:Guid>{0BCBA480-A61B-4C44-A9CE-AE4132574FE9}</b:Guid>
    <b:Author>
      <b:Author>
        <b:NameList>
          <b:Person>
            <b:Last>King</b:Last>
            <b:First>M.</b:First>
          </b:Person>
        </b:NameList>
      </b:Author>
    </b:Author>
    <b:Title>Wrestling with the Angel: A Life of Janet Frame</b:Title>
    <b:Year>2000</b:Year>
    <b:City>New Zealand</b:City>
    <b:Publisher>Penguin</b:Publisher>
    <b:RefOrder>3</b:RefOrder>
  </b:Source>
  <b:Source>
    <b:Tag>Del92</b:Tag>
    <b:SourceType>Book</b:SourceType>
    <b:Guid>{B519F306-5496-46F7-819F-80E5E40A12FA}</b:Guid>
    <b:Title>The Ring of Fire: Essays on Janet Frame</b:Title>
    <b:Year>1992</b:Year>
    <b:City>Aarhus</b:City>
    <b:Author>
      <b:Editor>
        <b:NameList>
          <b:Person>
            <b:Last>Delbaere</b:Last>
            <b:First>J.</b:First>
          </b:Person>
        </b:NameList>
      </b:Editor>
    </b:Author>
    <b:Publisher>Dangaroo Press</b:Publisher>
    <b:RefOrder>1</b:RefOrder>
  </b:Source>
  <b:Source>
    <b:Tag>Fra91</b:Tag>
    <b:SourceType>Book</b:SourceType>
    <b:Guid>{B2A5BE34-8E00-470E-B93F-A87F4A8F6CA7}</b:Guid>
    <b:Author>
      <b:Author>
        <b:NameList>
          <b:Person>
            <b:Last>Frame</b:Last>
            <b:First>J.</b:First>
          </b:Person>
        </b:NameList>
      </b:Author>
    </b:Author>
    <b:Title>An Autobiography</b:Title>
    <b:Year>1991</b:Year>
    <b:City>New York</b:City>
    <b:Publisher>George Braziller</b:Publisher>
    <b:RefOrder>2</b:RefOrder>
  </b:Source>
</b:Sources>
</file>

<file path=customXml/itemProps1.xml><?xml version="1.0" encoding="utf-8"?>
<ds:datastoreItem xmlns:ds="http://schemas.openxmlformats.org/officeDocument/2006/customXml" ds:itemID="{B1271916-0EA3-3D48-8A2F-B2834677C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17</TotalTime>
  <Pages>2</Pages>
  <Words>672</Words>
  <Characters>3698</Characters>
  <Application>Microsoft Macintosh Word</Application>
  <DocSecurity>0</DocSecurity>
  <Lines>73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2014-08-05T04:07:00Z</dcterms:created>
  <dcterms:modified xsi:type="dcterms:W3CDTF">2014-08-18T19:59:00Z</dcterms:modified>
</cp:coreProperties>
</file>