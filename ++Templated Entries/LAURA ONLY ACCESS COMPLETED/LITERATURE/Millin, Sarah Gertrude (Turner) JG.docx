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BCDCB8" w14:textId="77777777" w:rsidTr="00922950">
        <w:tc>
          <w:tcPr>
            <w:tcW w:w="491" w:type="dxa"/>
            <w:vMerge w:val="restart"/>
            <w:shd w:val="clear" w:color="auto" w:fill="A6A6A6" w:themeFill="background1" w:themeFillShade="A6"/>
            <w:textDirection w:val="btLr"/>
          </w:tcPr>
          <w:p w14:paraId="2C0D0D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287803175648C886E9AAED03301A3A"/>
            </w:placeholder>
            <w:showingPlcHdr/>
            <w:dropDownList>
              <w:listItem w:displayText="Dr." w:value="Dr."/>
              <w:listItem w:displayText="Prof." w:value="Prof."/>
            </w:dropDownList>
          </w:sdtPr>
          <w:sdtEndPr/>
          <w:sdtContent>
            <w:tc>
              <w:tcPr>
                <w:tcW w:w="1259" w:type="dxa"/>
              </w:tcPr>
              <w:p w14:paraId="0BC281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97D5B8F7C984D23A7F855D72DAF4C47"/>
            </w:placeholder>
            <w:text/>
          </w:sdtPr>
          <w:sdtEndPr/>
          <w:sdtContent>
            <w:tc>
              <w:tcPr>
                <w:tcW w:w="2073" w:type="dxa"/>
              </w:tcPr>
              <w:p w14:paraId="3FED2F3C" w14:textId="77777777" w:rsidR="00B574C9" w:rsidRDefault="00DD473D" w:rsidP="00DD473D">
                <w:r>
                  <w:t>Ellen</w:t>
                </w:r>
              </w:p>
            </w:tc>
          </w:sdtContent>
        </w:sdt>
        <w:sdt>
          <w:sdtPr>
            <w:alias w:val="Middle name"/>
            <w:tag w:val="authorMiddleName"/>
            <w:id w:val="-2076034781"/>
            <w:placeholder>
              <w:docPart w:val="413AA084871840808A805B7207C86BC8"/>
            </w:placeholder>
            <w:showingPlcHdr/>
            <w:text/>
          </w:sdtPr>
          <w:sdtEndPr/>
          <w:sdtContent>
            <w:tc>
              <w:tcPr>
                <w:tcW w:w="2551" w:type="dxa"/>
              </w:tcPr>
              <w:p w14:paraId="0939E073" w14:textId="77777777" w:rsidR="00B574C9" w:rsidRDefault="00B574C9" w:rsidP="00922950">
                <w:r>
                  <w:rPr>
                    <w:rStyle w:val="PlaceholderText"/>
                  </w:rPr>
                  <w:t>[Middle name]</w:t>
                </w:r>
              </w:p>
            </w:tc>
          </w:sdtContent>
        </w:sdt>
        <w:sdt>
          <w:sdtPr>
            <w:alias w:val="Last name"/>
            <w:tag w:val="authorLastName"/>
            <w:id w:val="-1088529830"/>
            <w:placeholder>
              <w:docPart w:val="245D658FA1EB469C8D1754795AF952A0"/>
            </w:placeholder>
            <w:text/>
          </w:sdtPr>
          <w:sdtEndPr/>
          <w:sdtContent>
            <w:tc>
              <w:tcPr>
                <w:tcW w:w="2642" w:type="dxa"/>
              </w:tcPr>
              <w:p w14:paraId="0C64527A" w14:textId="77777777" w:rsidR="00B574C9" w:rsidRDefault="00DD473D" w:rsidP="00DD473D">
                <w:r>
                  <w:t>Turner</w:t>
                </w:r>
              </w:p>
            </w:tc>
          </w:sdtContent>
        </w:sdt>
      </w:tr>
      <w:tr w:rsidR="00B574C9" w14:paraId="57C056A1" w14:textId="77777777" w:rsidTr="001A6A06">
        <w:trPr>
          <w:trHeight w:val="986"/>
        </w:trPr>
        <w:tc>
          <w:tcPr>
            <w:tcW w:w="491" w:type="dxa"/>
            <w:vMerge/>
            <w:shd w:val="clear" w:color="auto" w:fill="A6A6A6" w:themeFill="background1" w:themeFillShade="A6"/>
          </w:tcPr>
          <w:p w14:paraId="0B6C8D36" w14:textId="77777777" w:rsidR="00B574C9" w:rsidRPr="001A6A06" w:rsidRDefault="00B574C9" w:rsidP="00CF1542">
            <w:pPr>
              <w:jc w:val="center"/>
              <w:rPr>
                <w:b/>
                <w:color w:val="FFFFFF" w:themeColor="background1"/>
              </w:rPr>
            </w:pPr>
          </w:p>
        </w:tc>
        <w:sdt>
          <w:sdtPr>
            <w:alias w:val="Biography"/>
            <w:tag w:val="authorBiography"/>
            <w:id w:val="938807824"/>
            <w:placeholder>
              <w:docPart w:val="7AD755E804EB43A59382F8346835A2CD"/>
            </w:placeholder>
            <w:showingPlcHdr/>
          </w:sdtPr>
          <w:sdtEndPr/>
          <w:sdtContent>
            <w:tc>
              <w:tcPr>
                <w:tcW w:w="8525" w:type="dxa"/>
                <w:gridSpan w:val="4"/>
              </w:tcPr>
              <w:p w14:paraId="5E720896" w14:textId="77777777" w:rsidR="00B574C9" w:rsidRDefault="00B574C9" w:rsidP="00922950">
                <w:r>
                  <w:rPr>
                    <w:rStyle w:val="PlaceholderText"/>
                  </w:rPr>
                  <w:t>[Enter your biography]</w:t>
                </w:r>
              </w:p>
            </w:tc>
          </w:sdtContent>
        </w:sdt>
      </w:tr>
      <w:tr w:rsidR="00B574C9" w14:paraId="77C1C86E" w14:textId="77777777" w:rsidTr="001A6A06">
        <w:trPr>
          <w:trHeight w:val="986"/>
        </w:trPr>
        <w:tc>
          <w:tcPr>
            <w:tcW w:w="491" w:type="dxa"/>
            <w:vMerge/>
            <w:shd w:val="clear" w:color="auto" w:fill="A6A6A6" w:themeFill="background1" w:themeFillShade="A6"/>
          </w:tcPr>
          <w:p w14:paraId="08C84D29" w14:textId="77777777" w:rsidR="00B574C9" w:rsidRPr="001A6A06" w:rsidRDefault="00B574C9" w:rsidP="00CF1542">
            <w:pPr>
              <w:jc w:val="center"/>
              <w:rPr>
                <w:b/>
                <w:color w:val="FFFFFF" w:themeColor="background1"/>
              </w:rPr>
            </w:pPr>
          </w:p>
        </w:tc>
        <w:sdt>
          <w:sdtPr>
            <w:alias w:val="Affiliation"/>
            <w:tag w:val="affiliation"/>
            <w:id w:val="2012937915"/>
            <w:placeholder>
              <w:docPart w:val="4F5A8D91EC554CECADB129E52D2186AF"/>
            </w:placeholder>
            <w:text/>
          </w:sdtPr>
          <w:sdtEndPr/>
          <w:sdtContent>
            <w:tc>
              <w:tcPr>
                <w:tcW w:w="8525" w:type="dxa"/>
                <w:gridSpan w:val="4"/>
              </w:tcPr>
              <w:p w14:paraId="0744DC3D" w14:textId="77777777" w:rsidR="00B574C9" w:rsidRDefault="00DD473D" w:rsidP="00DD473D">
                <w:r>
                  <w:t>Lund University</w:t>
                </w:r>
              </w:p>
            </w:tc>
          </w:sdtContent>
        </w:sdt>
      </w:tr>
    </w:tbl>
    <w:p w14:paraId="60330D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403281" w14:textId="77777777" w:rsidTr="00244BB0">
        <w:tc>
          <w:tcPr>
            <w:tcW w:w="9016" w:type="dxa"/>
            <w:shd w:val="clear" w:color="auto" w:fill="A6A6A6" w:themeFill="background1" w:themeFillShade="A6"/>
            <w:tcMar>
              <w:top w:w="113" w:type="dxa"/>
              <w:bottom w:w="113" w:type="dxa"/>
            </w:tcMar>
          </w:tcPr>
          <w:p w14:paraId="219DF80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5D2154" w14:textId="77777777" w:rsidTr="003F0D73">
        <w:sdt>
          <w:sdtPr>
            <w:alias w:val="Article headword"/>
            <w:tag w:val="articleHeadword"/>
            <w:id w:val="-361440020"/>
            <w:placeholder>
              <w:docPart w:val="A395C21F4C99402492D4FE8CC1B41D36"/>
            </w:placeholder>
            <w:text/>
          </w:sdtPr>
          <w:sdtEndPr/>
          <w:sdtContent>
            <w:tc>
              <w:tcPr>
                <w:tcW w:w="9016" w:type="dxa"/>
                <w:tcMar>
                  <w:top w:w="113" w:type="dxa"/>
                  <w:bottom w:w="113" w:type="dxa"/>
                </w:tcMar>
              </w:tcPr>
              <w:p w14:paraId="6DDE472B" w14:textId="77777777" w:rsidR="003F0D73" w:rsidRPr="00FB589A" w:rsidRDefault="00AF7DD4" w:rsidP="00DD473D">
                <w:pPr>
                  <w:rPr>
                    <w:b/>
                  </w:rPr>
                </w:pPr>
                <w:proofErr w:type="spellStart"/>
                <w:r>
                  <w:t>Millin</w:t>
                </w:r>
                <w:proofErr w:type="spellEnd"/>
                <w:r>
                  <w:t>, Sarah Gertrude</w:t>
                </w:r>
                <w:r w:rsidR="00DD473D" w:rsidRPr="00DD473D">
                  <w:t xml:space="preserve"> (</w:t>
                </w:r>
                <w:r w:rsidR="00DD473D">
                  <w:t>1888–</w:t>
                </w:r>
                <w:r w:rsidR="00DD473D" w:rsidRPr="00DD473D">
                  <w:t>1968)</w:t>
                </w:r>
              </w:p>
            </w:tc>
          </w:sdtContent>
        </w:sdt>
      </w:tr>
      <w:tr w:rsidR="00464699" w14:paraId="396C47AB" w14:textId="77777777" w:rsidTr="007821B0">
        <w:sdt>
          <w:sdtPr>
            <w:alias w:val="Variant headwords"/>
            <w:tag w:val="variantHeadwords"/>
            <w:id w:val="173464402"/>
            <w:placeholder>
              <w:docPart w:val="DEFC852BB3134A0091D78DFD8E16AF44"/>
            </w:placeholder>
            <w:showingPlcHdr/>
          </w:sdtPr>
          <w:sdtEndPr/>
          <w:sdtContent>
            <w:tc>
              <w:tcPr>
                <w:tcW w:w="9016" w:type="dxa"/>
                <w:tcMar>
                  <w:top w:w="113" w:type="dxa"/>
                  <w:bottom w:w="113" w:type="dxa"/>
                </w:tcMar>
              </w:tcPr>
              <w:p w14:paraId="26D44BC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371B8A" w14:textId="77777777" w:rsidTr="003F0D73">
        <w:sdt>
          <w:sdtPr>
            <w:alias w:val="Abstract"/>
            <w:tag w:val="abstract"/>
            <w:id w:val="-635871867"/>
            <w:placeholder>
              <w:docPart w:val="78A72ABD2C564E07BDC41A0EDDE063A9"/>
            </w:placeholder>
          </w:sdtPr>
          <w:sdtEndPr/>
          <w:sdtContent>
            <w:tc>
              <w:tcPr>
                <w:tcW w:w="9016" w:type="dxa"/>
                <w:tcMar>
                  <w:top w:w="113" w:type="dxa"/>
                  <w:bottom w:w="113" w:type="dxa"/>
                </w:tcMar>
              </w:tcPr>
              <w:p w14:paraId="0A06494F" w14:textId="77777777" w:rsidR="00E85A05" w:rsidRPr="00DD473D" w:rsidRDefault="00DD473D" w:rsidP="008B375C">
                <w:r>
                  <w:t xml:space="preserve">Born of Lithuanian Jewish parentage, author Sarah Gertrude </w:t>
                </w:r>
                <w:proofErr w:type="spellStart"/>
                <w:r>
                  <w:t>Millin</w:t>
                </w:r>
                <w:proofErr w:type="spellEnd"/>
                <w:r>
                  <w:t xml:space="preserve"> grew up amongst the diamond diggings in the Northern Cape province of South Africa. Beginning with </w:t>
                </w:r>
                <w:r>
                  <w:rPr>
                    <w:i/>
                  </w:rPr>
                  <w:t xml:space="preserve">The Dark River </w:t>
                </w:r>
                <w:r>
                  <w:t xml:space="preserve">(1919), </w:t>
                </w:r>
                <w:proofErr w:type="spellStart"/>
                <w:r>
                  <w:t>Millin</w:t>
                </w:r>
                <w:proofErr w:type="spellEnd"/>
                <w:r>
                  <w:t xml:space="preserve"> published seventeen novels in a career spanning five decades. The publication of </w:t>
                </w:r>
                <w:r>
                  <w:rPr>
                    <w:i/>
                  </w:rPr>
                  <w:t xml:space="preserve">God’s Step-Children </w:t>
                </w:r>
                <w:r>
                  <w:t xml:space="preserve">(1924) cemented her international reputation. The South Africa of </w:t>
                </w:r>
                <w:proofErr w:type="spellStart"/>
                <w:r>
                  <w:t>Millin’s</w:t>
                </w:r>
                <w:proofErr w:type="spellEnd"/>
                <w:r>
                  <w:t xml:space="preserve"> novels is represented with a stark and pessimistic realism. Her fiction depicts both urban and rural South Africa, and her work embodies many of the opinions of her English-speaking, white, middle-class, South African contemporaries. While </w:t>
                </w:r>
                <w:proofErr w:type="spellStart"/>
                <w:r>
                  <w:t>Millin</w:t>
                </w:r>
                <w:proofErr w:type="spellEnd"/>
                <w:r>
                  <w:t xml:space="preserve"> was a prolific and popular writer during her lifetime, posthumously her reputation has suffered because of the recurrent themes of racial purity and abhorrence of miscegenation in her writings. J.M. Coetzee’s 1980 article</w:t>
                </w:r>
                <w:r w:rsidR="00AF7DD4">
                  <w:t xml:space="preserve"> on the author</w:t>
                </w:r>
                <w:r>
                  <w:t xml:space="preserve"> has had a particularly significant role in the establishment of (still scant) scholarly criticism on </w:t>
                </w:r>
                <w:proofErr w:type="spellStart"/>
                <w:r>
                  <w:t>Millin</w:t>
                </w:r>
                <w:proofErr w:type="spellEnd"/>
                <w:r>
                  <w:t xml:space="preserve">. </w:t>
                </w:r>
                <w:proofErr w:type="spellStart"/>
                <w:r>
                  <w:t>Millin’s</w:t>
                </w:r>
                <w:proofErr w:type="spellEnd"/>
                <w:r>
                  <w:t xml:space="preserve"> oeuvre also includes two autobiographies, a six-volume diary, and copious non-fictional works on South African concerns. Of these, her biography of diamond magnate Cecil Rhodes (1933) was particularly acclaimed. As a successful author in her own era, acquainted with many of the modernist writers of the time, </w:t>
                </w:r>
                <w:proofErr w:type="spellStart"/>
                <w:r>
                  <w:t>Millin</w:t>
                </w:r>
                <w:proofErr w:type="spellEnd"/>
                <w:r>
                  <w:t xml:space="preserve"> is both a significant figure in South African wome</w:t>
                </w:r>
                <w:r w:rsidR="008B375C">
                  <w:t xml:space="preserve">n’s literary history </w:t>
                </w:r>
                <w:r>
                  <w:t>and a representative of racist colonial ideologies.</w:t>
                </w:r>
              </w:p>
            </w:tc>
          </w:sdtContent>
        </w:sdt>
      </w:tr>
      <w:tr w:rsidR="003F0D73" w14:paraId="0C38F02B" w14:textId="77777777" w:rsidTr="003F0D73">
        <w:sdt>
          <w:sdtPr>
            <w:alias w:val="Article text"/>
            <w:tag w:val="articleText"/>
            <w:id w:val="634067588"/>
            <w:placeholder>
              <w:docPart w:val="449F72AC8E6945DB965BD15A086D0FCA"/>
            </w:placeholder>
          </w:sdtPr>
          <w:sdtEndPr/>
          <w:sdtContent>
            <w:tc>
              <w:tcPr>
                <w:tcW w:w="9016" w:type="dxa"/>
                <w:tcMar>
                  <w:top w:w="113" w:type="dxa"/>
                  <w:bottom w:w="113" w:type="dxa"/>
                </w:tcMar>
              </w:tcPr>
              <w:p w14:paraId="13284DAF" w14:textId="77777777" w:rsidR="003F0D73" w:rsidRPr="00DD473D" w:rsidRDefault="00DD473D" w:rsidP="00DD473D">
                <w:r>
                  <w:t xml:space="preserve">Born of Lithuanian Jewish parentage, author Sarah Gertrude </w:t>
                </w:r>
                <w:proofErr w:type="spellStart"/>
                <w:r>
                  <w:t>Millin</w:t>
                </w:r>
                <w:proofErr w:type="spellEnd"/>
                <w:r>
                  <w:t xml:space="preserve"> grew up amongst the diamond diggings in the Northern Cape province of South Africa. Beginning with </w:t>
                </w:r>
                <w:r>
                  <w:rPr>
                    <w:i/>
                  </w:rPr>
                  <w:t xml:space="preserve">The Dark River </w:t>
                </w:r>
                <w:r>
                  <w:t xml:space="preserve">(1919), </w:t>
                </w:r>
                <w:proofErr w:type="spellStart"/>
                <w:r>
                  <w:t>Millin</w:t>
                </w:r>
                <w:proofErr w:type="spellEnd"/>
                <w:r>
                  <w:t xml:space="preserve"> published seventeen novels in a career spanning five decades. The publication of </w:t>
                </w:r>
                <w:r>
                  <w:rPr>
                    <w:i/>
                  </w:rPr>
                  <w:t xml:space="preserve">God’s Step-Children </w:t>
                </w:r>
                <w:r>
                  <w:t xml:space="preserve">(1924) cemented her international reputation. The South Africa of </w:t>
                </w:r>
                <w:proofErr w:type="spellStart"/>
                <w:r>
                  <w:t>Millin’s</w:t>
                </w:r>
                <w:proofErr w:type="spellEnd"/>
                <w:r>
                  <w:t xml:space="preserve"> novels is represented with a stark and pessimistic realism. Her fiction depicts both urban </w:t>
                </w:r>
                <w:bookmarkStart w:id="0" w:name="_GoBack"/>
                <w:bookmarkEnd w:id="0"/>
                <w:r>
                  <w:t xml:space="preserve">and rural South Africa, and her work embodies many of the opinions of her English-speaking, white, middle-class, South African contemporaries. While </w:t>
                </w:r>
                <w:proofErr w:type="spellStart"/>
                <w:r>
                  <w:t>Millin</w:t>
                </w:r>
                <w:proofErr w:type="spellEnd"/>
                <w:r>
                  <w:t xml:space="preserve"> was a prolific and popular writer during her lifetime, posthumously her reputation has suffered because of the recurrent themes of racial purity and abhorrence of miscegenation in her writings. J.M. Coetzee’s 1980 article</w:t>
                </w:r>
                <w:r w:rsidR="00AF7DD4">
                  <w:t xml:space="preserve"> on the author</w:t>
                </w:r>
                <w:r>
                  <w:t xml:space="preserve"> has had a particularly significant role in the establishment of (still scant) scholarly criticism on </w:t>
                </w:r>
                <w:proofErr w:type="spellStart"/>
                <w:r>
                  <w:t>Millin</w:t>
                </w:r>
                <w:proofErr w:type="spellEnd"/>
                <w:r>
                  <w:t xml:space="preserve">. </w:t>
                </w:r>
                <w:proofErr w:type="spellStart"/>
                <w:r>
                  <w:t>Millin’s</w:t>
                </w:r>
                <w:proofErr w:type="spellEnd"/>
                <w:r>
                  <w:t xml:space="preserve"> oeuvre also includes two autobiographies, a six-volume diary, and copious non-fictional works on South African concerns. Of these, her biography of diamond magnate Cecil Rhodes (1933) was particularly acclaimed. As a successful author in her own era, acquainted with many of the modernist writers of the time, </w:t>
                </w:r>
                <w:proofErr w:type="spellStart"/>
                <w:r w:rsidR="008B375C">
                  <w:t>Millin</w:t>
                </w:r>
                <w:proofErr w:type="spellEnd"/>
                <w:r w:rsidR="008B375C">
                  <w:t xml:space="preserve"> is both a significant figure in South African women’s literary history and a representative of racist colonial ideologies.</w:t>
                </w:r>
              </w:p>
            </w:tc>
          </w:sdtContent>
        </w:sdt>
      </w:tr>
      <w:tr w:rsidR="003235A7" w14:paraId="4F47AE34" w14:textId="77777777" w:rsidTr="003235A7">
        <w:tc>
          <w:tcPr>
            <w:tcW w:w="9016" w:type="dxa"/>
          </w:tcPr>
          <w:p w14:paraId="7F6260EF" w14:textId="77777777" w:rsidR="003235A7" w:rsidRDefault="003235A7" w:rsidP="008A5B87">
            <w:r w:rsidRPr="0015114C">
              <w:rPr>
                <w:u w:val="single"/>
              </w:rPr>
              <w:t>Further reading</w:t>
            </w:r>
            <w:r>
              <w:t>:</w:t>
            </w:r>
          </w:p>
          <w:sdt>
            <w:sdtPr>
              <w:alias w:val="Further reading"/>
              <w:tag w:val="furtherReading"/>
              <w:id w:val="-1516217107"/>
              <w:placeholder>
                <w:docPart w:val="AD489F1CF87C4C5E872C019688E060EA"/>
              </w:placeholder>
            </w:sdtPr>
            <w:sdtEndPr/>
            <w:sdtContent>
              <w:p w14:paraId="7C2D9D51" w14:textId="77777777" w:rsidR="00DD473D" w:rsidRDefault="00AF7DD4" w:rsidP="00DD473D">
                <w:sdt>
                  <w:sdtPr>
                    <w:id w:val="4561865"/>
                    <w:citation/>
                  </w:sdtPr>
                  <w:sdtEndPr/>
                  <w:sdtContent>
                    <w:r w:rsidR="00DD473D">
                      <w:fldChar w:fldCharType="begin"/>
                    </w:r>
                    <w:r w:rsidR="00DD473D">
                      <w:rPr>
                        <w:lang w:val="en-US"/>
                      </w:rPr>
                      <w:instrText xml:space="preserve"> CITATION Coe80 \l 1033 </w:instrText>
                    </w:r>
                    <w:r w:rsidR="00DD473D">
                      <w:fldChar w:fldCharType="separate"/>
                    </w:r>
                    <w:r>
                      <w:rPr>
                        <w:noProof/>
                        <w:lang w:val="en-US"/>
                      </w:rPr>
                      <w:t xml:space="preserve"> (Coetzee)</w:t>
                    </w:r>
                    <w:r w:rsidR="00DD473D">
                      <w:fldChar w:fldCharType="end"/>
                    </w:r>
                  </w:sdtContent>
                </w:sdt>
              </w:p>
              <w:p w14:paraId="7CF92D39" w14:textId="77777777" w:rsidR="00DD473D" w:rsidRDefault="00DD473D" w:rsidP="00DD473D"/>
              <w:p w14:paraId="7E48ED32" w14:textId="77777777" w:rsidR="00DD473D" w:rsidRDefault="00AF7DD4" w:rsidP="00DD473D">
                <w:sdt>
                  <w:sdtPr>
                    <w:id w:val="704383436"/>
                    <w:citation/>
                  </w:sdtPr>
                  <w:sdtEndPr/>
                  <w:sdtContent>
                    <w:r w:rsidR="00DD473D">
                      <w:fldChar w:fldCharType="begin"/>
                    </w:r>
                    <w:r w:rsidR="00DD473D">
                      <w:rPr>
                        <w:lang w:val="en-US"/>
                      </w:rPr>
                      <w:instrText xml:space="preserve"> CITATION Gre00 \l 1033 </w:instrText>
                    </w:r>
                    <w:r w:rsidR="00DD473D">
                      <w:fldChar w:fldCharType="separate"/>
                    </w:r>
                    <w:r>
                      <w:rPr>
                        <w:noProof/>
                        <w:lang w:val="en-US"/>
                      </w:rPr>
                      <w:t>(Green)</w:t>
                    </w:r>
                    <w:r w:rsidR="00DD473D">
                      <w:fldChar w:fldCharType="end"/>
                    </w:r>
                  </w:sdtContent>
                </w:sdt>
              </w:p>
              <w:p w14:paraId="4EC0A35B" w14:textId="77777777" w:rsidR="003235A7" w:rsidRDefault="00AF7DD4" w:rsidP="00DD473D"/>
            </w:sdtContent>
          </w:sdt>
        </w:tc>
      </w:tr>
    </w:tbl>
    <w:p w14:paraId="0BF2DA0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64DD6" w14:textId="77777777" w:rsidR="00AE7FE9" w:rsidRDefault="00AE7FE9" w:rsidP="007A0D55">
      <w:pPr>
        <w:spacing w:after="0" w:line="240" w:lineRule="auto"/>
      </w:pPr>
      <w:r>
        <w:separator/>
      </w:r>
    </w:p>
  </w:endnote>
  <w:endnote w:type="continuationSeparator" w:id="0">
    <w:p w14:paraId="769B0FA3" w14:textId="77777777" w:rsidR="00AE7FE9" w:rsidRDefault="00AE7F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42AC4" w14:textId="77777777" w:rsidR="00AE7FE9" w:rsidRDefault="00AE7FE9" w:rsidP="007A0D55">
      <w:pPr>
        <w:spacing w:after="0" w:line="240" w:lineRule="auto"/>
      </w:pPr>
      <w:r>
        <w:separator/>
      </w:r>
    </w:p>
  </w:footnote>
  <w:footnote w:type="continuationSeparator" w:id="0">
    <w:p w14:paraId="3B3FC76E" w14:textId="77777777" w:rsidR="00AE7FE9" w:rsidRDefault="00AE7F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73CB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F30018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7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5227"/>
    <w:rsid w:val="00780D95"/>
    <w:rsid w:val="00780DC7"/>
    <w:rsid w:val="007A0D55"/>
    <w:rsid w:val="007B3377"/>
    <w:rsid w:val="007E5F44"/>
    <w:rsid w:val="00821DE3"/>
    <w:rsid w:val="00846CE1"/>
    <w:rsid w:val="008A5B87"/>
    <w:rsid w:val="008B375C"/>
    <w:rsid w:val="008C7391"/>
    <w:rsid w:val="00922950"/>
    <w:rsid w:val="009A7264"/>
    <w:rsid w:val="009D1606"/>
    <w:rsid w:val="009E18A1"/>
    <w:rsid w:val="009E73D7"/>
    <w:rsid w:val="00A27D2C"/>
    <w:rsid w:val="00A76FD9"/>
    <w:rsid w:val="00AB436D"/>
    <w:rsid w:val="00AD2F24"/>
    <w:rsid w:val="00AD4844"/>
    <w:rsid w:val="00AE7FE9"/>
    <w:rsid w:val="00AF7DD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473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28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4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73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4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7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287803175648C886E9AAED03301A3A"/>
        <w:category>
          <w:name w:val="General"/>
          <w:gallery w:val="placeholder"/>
        </w:category>
        <w:types>
          <w:type w:val="bbPlcHdr"/>
        </w:types>
        <w:behaviors>
          <w:behavior w:val="content"/>
        </w:behaviors>
        <w:guid w:val="{CFD2068E-F201-4DAA-8E80-1B5C767B3149}"/>
      </w:docPartPr>
      <w:docPartBody>
        <w:p w:rsidR="00D42E42" w:rsidRDefault="00E26CBB">
          <w:pPr>
            <w:pStyle w:val="8F287803175648C886E9AAED03301A3A"/>
          </w:pPr>
          <w:r w:rsidRPr="00CC586D">
            <w:rPr>
              <w:rStyle w:val="PlaceholderText"/>
              <w:b/>
              <w:color w:val="FFFFFF" w:themeColor="background1"/>
            </w:rPr>
            <w:t>[Salutation]</w:t>
          </w:r>
        </w:p>
      </w:docPartBody>
    </w:docPart>
    <w:docPart>
      <w:docPartPr>
        <w:name w:val="397D5B8F7C984D23A7F855D72DAF4C47"/>
        <w:category>
          <w:name w:val="General"/>
          <w:gallery w:val="placeholder"/>
        </w:category>
        <w:types>
          <w:type w:val="bbPlcHdr"/>
        </w:types>
        <w:behaviors>
          <w:behavior w:val="content"/>
        </w:behaviors>
        <w:guid w:val="{CBF23294-B722-45B2-815C-3CF7E33D1884}"/>
      </w:docPartPr>
      <w:docPartBody>
        <w:p w:rsidR="00D42E42" w:rsidRDefault="00E26CBB">
          <w:pPr>
            <w:pStyle w:val="397D5B8F7C984D23A7F855D72DAF4C47"/>
          </w:pPr>
          <w:r>
            <w:rPr>
              <w:rStyle w:val="PlaceholderText"/>
            </w:rPr>
            <w:t>[First name]</w:t>
          </w:r>
        </w:p>
      </w:docPartBody>
    </w:docPart>
    <w:docPart>
      <w:docPartPr>
        <w:name w:val="413AA084871840808A805B7207C86BC8"/>
        <w:category>
          <w:name w:val="General"/>
          <w:gallery w:val="placeholder"/>
        </w:category>
        <w:types>
          <w:type w:val="bbPlcHdr"/>
        </w:types>
        <w:behaviors>
          <w:behavior w:val="content"/>
        </w:behaviors>
        <w:guid w:val="{26CCC713-94FD-4091-BB2F-079FE2B9EDEE}"/>
      </w:docPartPr>
      <w:docPartBody>
        <w:p w:rsidR="00D42E42" w:rsidRDefault="00E26CBB">
          <w:pPr>
            <w:pStyle w:val="413AA084871840808A805B7207C86BC8"/>
          </w:pPr>
          <w:r>
            <w:rPr>
              <w:rStyle w:val="PlaceholderText"/>
            </w:rPr>
            <w:t>[Middle name]</w:t>
          </w:r>
        </w:p>
      </w:docPartBody>
    </w:docPart>
    <w:docPart>
      <w:docPartPr>
        <w:name w:val="245D658FA1EB469C8D1754795AF952A0"/>
        <w:category>
          <w:name w:val="General"/>
          <w:gallery w:val="placeholder"/>
        </w:category>
        <w:types>
          <w:type w:val="bbPlcHdr"/>
        </w:types>
        <w:behaviors>
          <w:behavior w:val="content"/>
        </w:behaviors>
        <w:guid w:val="{A4FB2F9F-08F4-4866-9849-27B31E4417D9}"/>
      </w:docPartPr>
      <w:docPartBody>
        <w:p w:rsidR="00D42E42" w:rsidRDefault="00E26CBB">
          <w:pPr>
            <w:pStyle w:val="245D658FA1EB469C8D1754795AF952A0"/>
          </w:pPr>
          <w:r>
            <w:rPr>
              <w:rStyle w:val="PlaceholderText"/>
            </w:rPr>
            <w:t>[Last name]</w:t>
          </w:r>
        </w:p>
      </w:docPartBody>
    </w:docPart>
    <w:docPart>
      <w:docPartPr>
        <w:name w:val="7AD755E804EB43A59382F8346835A2CD"/>
        <w:category>
          <w:name w:val="General"/>
          <w:gallery w:val="placeholder"/>
        </w:category>
        <w:types>
          <w:type w:val="bbPlcHdr"/>
        </w:types>
        <w:behaviors>
          <w:behavior w:val="content"/>
        </w:behaviors>
        <w:guid w:val="{398A020F-E4E7-4F98-9F74-8E0004E86FF9}"/>
      </w:docPartPr>
      <w:docPartBody>
        <w:p w:rsidR="00D42E42" w:rsidRDefault="00E26CBB">
          <w:pPr>
            <w:pStyle w:val="7AD755E804EB43A59382F8346835A2CD"/>
          </w:pPr>
          <w:r>
            <w:rPr>
              <w:rStyle w:val="PlaceholderText"/>
            </w:rPr>
            <w:t>[Enter your biography]</w:t>
          </w:r>
        </w:p>
      </w:docPartBody>
    </w:docPart>
    <w:docPart>
      <w:docPartPr>
        <w:name w:val="4F5A8D91EC554CECADB129E52D2186AF"/>
        <w:category>
          <w:name w:val="General"/>
          <w:gallery w:val="placeholder"/>
        </w:category>
        <w:types>
          <w:type w:val="bbPlcHdr"/>
        </w:types>
        <w:behaviors>
          <w:behavior w:val="content"/>
        </w:behaviors>
        <w:guid w:val="{00519504-E748-4BFE-A855-228A0227C1FE}"/>
      </w:docPartPr>
      <w:docPartBody>
        <w:p w:rsidR="00D42E42" w:rsidRDefault="00E26CBB">
          <w:pPr>
            <w:pStyle w:val="4F5A8D91EC554CECADB129E52D2186AF"/>
          </w:pPr>
          <w:r>
            <w:rPr>
              <w:rStyle w:val="PlaceholderText"/>
            </w:rPr>
            <w:t>[Enter the institution with which you are affiliated]</w:t>
          </w:r>
        </w:p>
      </w:docPartBody>
    </w:docPart>
    <w:docPart>
      <w:docPartPr>
        <w:name w:val="A395C21F4C99402492D4FE8CC1B41D36"/>
        <w:category>
          <w:name w:val="General"/>
          <w:gallery w:val="placeholder"/>
        </w:category>
        <w:types>
          <w:type w:val="bbPlcHdr"/>
        </w:types>
        <w:behaviors>
          <w:behavior w:val="content"/>
        </w:behaviors>
        <w:guid w:val="{C81540EA-B531-4B64-8493-D99B8683411A}"/>
      </w:docPartPr>
      <w:docPartBody>
        <w:p w:rsidR="00D42E42" w:rsidRDefault="00E26CBB">
          <w:pPr>
            <w:pStyle w:val="A395C21F4C99402492D4FE8CC1B41D36"/>
          </w:pPr>
          <w:r w:rsidRPr="00EF74F7">
            <w:rPr>
              <w:b/>
              <w:color w:val="808080" w:themeColor="background1" w:themeShade="80"/>
            </w:rPr>
            <w:t>[Enter the headword for your article]</w:t>
          </w:r>
        </w:p>
      </w:docPartBody>
    </w:docPart>
    <w:docPart>
      <w:docPartPr>
        <w:name w:val="DEFC852BB3134A0091D78DFD8E16AF44"/>
        <w:category>
          <w:name w:val="General"/>
          <w:gallery w:val="placeholder"/>
        </w:category>
        <w:types>
          <w:type w:val="bbPlcHdr"/>
        </w:types>
        <w:behaviors>
          <w:behavior w:val="content"/>
        </w:behaviors>
        <w:guid w:val="{6F5C2171-EE85-4146-8ED7-372DA5AF9A06}"/>
      </w:docPartPr>
      <w:docPartBody>
        <w:p w:rsidR="00D42E42" w:rsidRDefault="00E26CBB">
          <w:pPr>
            <w:pStyle w:val="DEFC852BB3134A0091D78DFD8E16AF4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A72ABD2C564E07BDC41A0EDDE063A9"/>
        <w:category>
          <w:name w:val="General"/>
          <w:gallery w:val="placeholder"/>
        </w:category>
        <w:types>
          <w:type w:val="bbPlcHdr"/>
        </w:types>
        <w:behaviors>
          <w:behavior w:val="content"/>
        </w:behaviors>
        <w:guid w:val="{F5D99670-CB65-4FBE-A611-368761B7B2F7}"/>
      </w:docPartPr>
      <w:docPartBody>
        <w:p w:rsidR="00D42E42" w:rsidRDefault="00E26CBB">
          <w:pPr>
            <w:pStyle w:val="78A72ABD2C564E07BDC41A0EDDE063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9F72AC8E6945DB965BD15A086D0FCA"/>
        <w:category>
          <w:name w:val="General"/>
          <w:gallery w:val="placeholder"/>
        </w:category>
        <w:types>
          <w:type w:val="bbPlcHdr"/>
        </w:types>
        <w:behaviors>
          <w:behavior w:val="content"/>
        </w:behaviors>
        <w:guid w:val="{BB0442ED-CE72-4D7A-8E73-64885DC0C11B}"/>
      </w:docPartPr>
      <w:docPartBody>
        <w:p w:rsidR="00D42E42" w:rsidRDefault="00E26CBB">
          <w:pPr>
            <w:pStyle w:val="449F72AC8E6945DB965BD15A086D0F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489F1CF87C4C5E872C019688E060EA"/>
        <w:category>
          <w:name w:val="General"/>
          <w:gallery w:val="placeholder"/>
        </w:category>
        <w:types>
          <w:type w:val="bbPlcHdr"/>
        </w:types>
        <w:behaviors>
          <w:behavior w:val="content"/>
        </w:behaviors>
        <w:guid w:val="{FF002429-1E36-4EE7-9A03-8E6CFDC564C7}"/>
      </w:docPartPr>
      <w:docPartBody>
        <w:p w:rsidR="00D42E42" w:rsidRDefault="00E26CBB">
          <w:pPr>
            <w:pStyle w:val="AD489F1CF87C4C5E872C019688E060E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BB"/>
    <w:rsid w:val="00731C0E"/>
    <w:rsid w:val="00D42E42"/>
    <w:rsid w:val="00E26C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287803175648C886E9AAED03301A3A">
    <w:name w:val="8F287803175648C886E9AAED03301A3A"/>
  </w:style>
  <w:style w:type="paragraph" w:customStyle="1" w:styleId="397D5B8F7C984D23A7F855D72DAF4C47">
    <w:name w:val="397D5B8F7C984D23A7F855D72DAF4C47"/>
  </w:style>
  <w:style w:type="paragraph" w:customStyle="1" w:styleId="413AA084871840808A805B7207C86BC8">
    <w:name w:val="413AA084871840808A805B7207C86BC8"/>
  </w:style>
  <w:style w:type="paragraph" w:customStyle="1" w:styleId="245D658FA1EB469C8D1754795AF952A0">
    <w:name w:val="245D658FA1EB469C8D1754795AF952A0"/>
  </w:style>
  <w:style w:type="paragraph" w:customStyle="1" w:styleId="7AD755E804EB43A59382F8346835A2CD">
    <w:name w:val="7AD755E804EB43A59382F8346835A2CD"/>
  </w:style>
  <w:style w:type="paragraph" w:customStyle="1" w:styleId="4F5A8D91EC554CECADB129E52D2186AF">
    <w:name w:val="4F5A8D91EC554CECADB129E52D2186AF"/>
  </w:style>
  <w:style w:type="paragraph" w:customStyle="1" w:styleId="A395C21F4C99402492D4FE8CC1B41D36">
    <w:name w:val="A395C21F4C99402492D4FE8CC1B41D36"/>
  </w:style>
  <w:style w:type="paragraph" w:customStyle="1" w:styleId="DEFC852BB3134A0091D78DFD8E16AF44">
    <w:name w:val="DEFC852BB3134A0091D78DFD8E16AF44"/>
  </w:style>
  <w:style w:type="paragraph" w:customStyle="1" w:styleId="78A72ABD2C564E07BDC41A0EDDE063A9">
    <w:name w:val="78A72ABD2C564E07BDC41A0EDDE063A9"/>
  </w:style>
  <w:style w:type="paragraph" w:customStyle="1" w:styleId="449F72AC8E6945DB965BD15A086D0FCA">
    <w:name w:val="449F72AC8E6945DB965BD15A086D0FCA"/>
  </w:style>
  <w:style w:type="paragraph" w:customStyle="1" w:styleId="AD489F1CF87C4C5E872C019688E060EA">
    <w:name w:val="AD489F1CF87C4C5E872C019688E060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287803175648C886E9AAED03301A3A">
    <w:name w:val="8F287803175648C886E9AAED03301A3A"/>
  </w:style>
  <w:style w:type="paragraph" w:customStyle="1" w:styleId="397D5B8F7C984D23A7F855D72DAF4C47">
    <w:name w:val="397D5B8F7C984D23A7F855D72DAF4C47"/>
  </w:style>
  <w:style w:type="paragraph" w:customStyle="1" w:styleId="413AA084871840808A805B7207C86BC8">
    <w:name w:val="413AA084871840808A805B7207C86BC8"/>
  </w:style>
  <w:style w:type="paragraph" w:customStyle="1" w:styleId="245D658FA1EB469C8D1754795AF952A0">
    <w:name w:val="245D658FA1EB469C8D1754795AF952A0"/>
  </w:style>
  <w:style w:type="paragraph" w:customStyle="1" w:styleId="7AD755E804EB43A59382F8346835A2CD">
    <w:name w:val="7AD755E804EB43A59382F8346835A2CD"/>
  </w:style>
  <w:style w:type="paragraph" w:customStyle="1" w:styleId="4F5A8D91EC554CECADB129E52D2186AF">
    <w:name w:val="4F5A8D91EC554CECADB129E52D2186AF"/>
  </w:style>
  <w:style w:type="paragraph" w:customStyle="1" w:styleId="A395C21F4C99402492D4FE8CC1B41D36">
    <w:name w:val="A395C21F4C99402492D4FE8CC1B41D36"/>
  </w:style>
  <w:style w:type="paragraph" w:customStyle="1" w:styleId="DEFC852BB3134A0091D78DFD8E16AF44">
    <w:name w:val="DEFC852BB3134A0091D78DFD8E16AF44"/>
  </w:style>
  <w:style w:type="paragraph" w:customStyle="1" w:styleId="78A72ABD2C564E07BDC41A0EDDE063A9">
    <w:name w:val="78A72ABD2C564E07BDC41A0EDDE063A9"/>
  </w:style>
  <w:style w:type="paragraph" w:customStyle="1" w:styleId="449F72AC8E6945DB965BD15A086D0FCA">
    <w:name w:val="449F72AC8E6945DB965BD15A086D0FCA"/>
  </w:style>
  <w:style w:type="paragraph" w:customStyle="1" w:styleId="AD489F1CF87C4C5E872C019688E060EA">
    <w:name w:val="AD489F1CF87C4C5E872C019688E060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Coe80</b:Tag>
    <b:SourceType>JournalArticle</b:SourceType>
    <b:Guid>{3899B97C-61F9-4F37-8106-09FA1A4CC802}</b:Guid>
    <b:Author>
      <b:Author>
        <b:NameList>
          <b:Person>
            <b:Last>Coetzee</b:Last>
            <b:First>J.M.</b:First>
          </b:Person>
        </b:NameList>
      </b:Author>
    </b:Author>
    <b:Title>Blood, Flaw, Taint, Degeneration: The Case of Sarah Gertrude Millin</b:Title>
    <b:Year>1980</b:Year>
    <b:Pages>41-58</b:Pages>
    <b:JournalName>English Studies in Africa</b:JournalName>
    <b:Volume>23</b:Volume>
    <b:Issue>1</b:Issue>
    <b:RefOrder>1</b:RefOrder>
  </b:Source>
  <b:Source>
    <b:Tag>Gre00</b:Tag>
    <b:SourceType>BookSection</b:SourceType>
    <b:Guid>{7F3BBCD3-5ADE-4EA5-B150-4FCD0F4B751B}</b:Guid>
    <b:Author>
      <b:Author>
        <b:NameList>
          <b:Person>
            <b:Last>Green</b:Last>
            <b:First>Michael</b:First>
          </b:Person>
        </b:NameList>
      </b:Author>
      <b:Editor>
        <b:NameList>
          <b:Person>
            <b:Last>Scanlon</b:Last>
            <b:First>Paul</b:First>
            <b:Middle>A.</b:Middle>
          </b:Person>
        </b:NameList>
      </b:Editor>
    </b:Author>
    <b:Title>Sarah Gertrude Millin</b:Title>
    <b:Year>2000</b:Year>
    <b:Pages>270-82</b:Pages>
    <b:BookTitle>Dictionary of Literary Biography</b:BookTitle>
    <b:City>Detroit</b:City>
    <b:Publisher>The Gale Group</b:Publisher>
    <b:Volume>225: South African Writers</b:Volume>
    <b:RefOrder>2</b:RefOrder>
  </b:Source>
</b:Sources>
</file>

<file path=customXml/itemProps1.xml><?xml version="1.0" encoding="utf-8"?>
<ds:datastoreItem xmlns:ds="http://schemas.openxmlformats.org/officeDocument/2006/customXml" ds:itemID="{A14F10E4-26ED-DD40-93D6-F10515E46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294</TotalTime>
  <Pages>2</Pages>
  <Words>469</Words>
  <Characters>2677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2014-08-21T00:30:00Z</dcterms:created>
  <dcterms:modified xsi:type="dcterms:W3CDTF">2014-09-22T14:39:00Z</dcterms:modified>
</cp:coreProperties>
</file>