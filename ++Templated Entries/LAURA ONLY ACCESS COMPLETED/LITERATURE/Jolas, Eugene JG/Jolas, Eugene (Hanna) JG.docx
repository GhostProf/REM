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1B892F9" w14:textId="77777777" w:rsidTr="00C51BD9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F7F41A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452527E254D44B085445A4CF308A8E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10058D1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9BEACD0F10D42748A14D6F56D15C26A"/>
            </w:placeholder>
            <w:text/>
          </w:sdtPr>
          <w:sdtEndPr/>
          <w:sdtContent>
            <w:tc>
              <w:tcPr>
                <w:tcW w:w="2073" w:type="dxa"/>
              </w:tcPr>
              <w:p w14:paraId="40018BE9" w14:textId="77777777" w:rsidR="00B574C9" w:rsidRDefault="00642D36" w:rsidP="00642D36">
                <w:r>
                  <w:t>Julian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0B135D47E424974BCE8BA9218AC661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6612F1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8CD7810EB0D4C388BE3ECFB3ACC3541"/>
            </w:placeholder>
            <w:text/>
          </w:sdtPr>
          <w:sdtEndPr/>
          <w:sdtContent>
            <w:tc>
              <w:tcPr>
                <w:tcW w:w="2642" w:type="dxa"/>
              </w:tcPr>
              <w:p w14:paraId="2958E0E6" w14:textId="77777777" w:rsidR="00B574C9" w:rsidRDefault="00642D36" w:rsidP="00642D36">
                <w:r>
                  <w:t>Hanna</w:t>
                </w:r>
              </w:p>
            </w:tc>
          </w:sdtContent>
        </w:sdt>
      </w:tr>
      <w:tr w:rsidR="00B574C9" w14:paraId="7097683F" w14:textId="77777777" w:rsidTr="00C51BD9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0EB35D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8D45C34ED374446841BA9287BB1D56A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4A7E769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9918C59" w14:textId="77777777" w:rsidTr="00C51BD9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B87355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F2DF8563A274646B66E974824523155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0D163F92" w14:textId="38A3EB08" w:rsidR="00B574C9" w:rsidRDefault="00C51BD9" w:rsidP="00B574C9">
                <w:r w:rsidRPr="00C23D9D">
                  <w:rPr>
                    <w:rFonts w:ascii="Calibri" w:eastAsia="Times New Roman" w:hAnsi="Calibri" w:cs="Times New Roman"/>
                    <w:color w:val="000000"/>
                    <w:lang w:val="en-CA"/>
                  </w:rPr>
                  <w:t>Madeira Interactiv</w:t>
                </w:r>
                <w:r w:rsidRPr="00C23D9D">
                  <w:rPr>
                    <w:rFonts w:ascii="Calibri" w:eastAsia="Times New Roman" w:hAnsi="Calibri" w:cs="Times New Roman"/>
                    <w:color w:val="000000"/>
                    <w:lang w:val="en-CA"/>
                  </w:rPr>
                  <w:t>e Technologies Institute</w:t>
                </w:r>
                <w:r w:rsidRPr="00C23D9D">
                  <w:rPr>
                    <w:rFonts w:ascii="Calibri" w:eastAsia="Times New Roman" w:hAnsi="Calibri" w:cs="Times New Roman"/>
                    <w:color w:val="000000"/>
                    <w:lang w:val="en-CA"/>
                  </w:rPr>
                  <w:t>, Portugal</w:t>
                </w:r>
              </w:p>
            </w:tc>
          </w:sdtContent>
        </w:sdt>
      </w:tr>
    </w:tbl>
    <w:p w14:paraId="4FC1F0A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20EC98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E3AD51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B913234" w14:textId="77777777" w:rsidTr="003F0D73">
        <w:sdt>
          <w:sdtPr>
            <w:rPr>
              <w:b/>
              <w:lang w:val="en-US" w:eastAsia="zh-TW"/>
            </w:rPr>
            <w:alias w:val="Article headword"/>
            <w:tag w:val="articleHeadword"/>
            <w:id w:val="-361440020"/>
            <w:placeholder>
              <w:docPart w:val="3E78925069FC4E8499F04B0EAE7798C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C56DE0B" w14:textId="77777777" w:rsidR="003F0D73" w:rsidRPr="00FB589A" w:rsidRDefault="00642D36" w:rsidP="00642D36">
                <w:proofErr w:type="spellStart"/>
                <w:r w:rsidRPr="00072CF7">
                  <w:rPr>
                    <w:b/>
                    <w:lang w:val="en-US" w:eastAsia="zh-TW"/>
                  </w:rPr>
                  <w:t>Jolas</w:t>
                </w:r>
                <w:proofErr w:type="spellEnd"/>
                <w:r w:rsidRPr="00072CF7">
                  <w:rPr>
                    <w:b/>
                    <w:lang w:val="en-US" w:eastAsia="zh-TW"/>
                  </w:rPr>
                  <w:t>, Eugene (1894-1952)</w:t>
                </w:r>
              </w:p>
            </w:tc>
          </w:sdtContent>
        </w:sdt>
      </w:tr>
      <w:tr w:rsidR="00464699" w14:paraId="0FC67FDC" w14:textId="77777777" w:rsidTr="007821B0">
        <w:sdt>
          <w:sdtPr>
            <w:alias w:val="Variant headwords"/>
            <w:tag w:val="variantHeadwords"/>
            <w:id w:val="173464402"/>
            <w:placeholder>
              <w:docPart w:val="46D7AE0929384FDAA60D8DAC634E5CA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C3F9F1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3781C4A" w14:textId="77777777" w:rsidTr="003F0D73">
        <w:sdt>
          <w:sdtPr>
            <w:alias w:val="Abstract"/>
            <w:tag w:val="abstract"/>
            <w:id w:val="-635871867"/>
            <w:placeholder>
              <w:docPart w:val="64B6ECEEE2CB4E86BF227B273061AE3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D23DA3C" w14:textId="14FA9494" w:rsidR="00E85A05" w:rsidRDefault="006830F1" w:rsidP="006830F1">
                <w:r>
                  <w:t xml:space="preserve">Eugene </w:t>
                </w:r>
                <w:proofErr w:type="spellStart"/>
                <w:r>
                  <w:t>Jolas</w:t>
                </w:r>
                <w:proofErr w:type="spellEnd"/>
                <w:r>
                  <w:t xml:space="preserve"> was a journalist, editor, translator, and poet who embodied the transatlantic character of modernism between the World Wars. The task of </w:t>
                </w:r>
                <w:r>
                  <w:rPr>
                    <w:i/>
                  </w:rPr>
                  <w:t>transition</w:t>
                </w:r>
                <w:r>
                  <w:t xml:space="preserve">, the Paris-based literary journal he edited with his wife Maria </w:t>
                </w:r>
                <w:proofErr w:type="spellStart"/>
                <w:r>
                  <w:t>Jolas</w:t>
                </w:r>
                <w:proofErr w:type="spellEnd"/>
                <w:r>
                  <w:t xml:space="preserve"> and others between 1927 and 1938, was to translate European culture for Americans, and vice-versa. </w:t>
                </w:r>
                <w:proofErr w:type="gramStart"/>
                <w:r>
                  <w:rPr>
                    <w:i/>
                  </w:rPr>
                  <w:t>t</w:t>
                </w:r>
                <w:r w:rsidRPr="00E902CA">
                  <w:rPr>
                    <w:i/>
                  </w:rPr>
                  <w:t>ransition</w:t>
                </w:r>
                <w:r>
                  <w:t>’s</w:t>
                </w:r>
                <w:proofErr w:type="gramEnd"/>
                <w:r>
                  <w:t xml:space="preserve"> list of contributors reads like a who’s who of the international avant-garde. </w:t>
                </w:r>
                <w:proofErr w:type="spellStart"/>
                <w:r>
                  <w:t>Jolas</w:t>
                </w:r>
                <w:proofErr w:type="spellEnd"/>
                <w:r>
                  <w:t xml:space="preserve">’ wealth of contacts in the literary world grew out of his previous job writing the column </w:t>
                </w:r>
                <w:r w:rsidR="004C571A">
                  <w:t>‘</w:t>
                </w:r>
                <w:r>
                  <w:t>Rambles Through Literary Paris</w:t>
                </w:r>
                <w:r w:rsidR="004C571A">
                  <w:t>’</w:t>
                </w:r>
                <w:r>
                  <w:t xml:space="preserve"> for the </w:t>
                </w:r>
                <w:r w:rsidRPr="004154DE">
                  <w:rPr>
                    <w:i/>
                  </w:rPr>
                  <w:t>Chicago Tribune</w:t>
                </w:r>
                <w:r>
                  <w:t xml:space="preserve"> Paris edition. The romantic, imagination-driven strain of modernism that </w:t>
                </w:r>
                <w:proofErr w:type="spellStart"/>
                <w:r>
                  <w:t>Jolas</w:t>
                </w:r>
                <w:proofErr w:type="spellEnd"/>
                <w:r>
                  <w:t xml:space="preserve"> promoted led to a close relationship with Expressionism and Surrealism. Publishing non-Anglophone experimental writing in translation or (after 1933) in the original language was a major focus of </w:t>
                </w:r>
                <w:r w:rsidRPr="00BF1298">
                  <w:rPr>
                    <w:i/>
                  </w:rPr>
                  <w:t>transition</w:t>
                </w:r>
                <w:r>
                  <w:t xml:space="preserve">. </w:t>
                </w:r>
                <w:proofErr w:type="spellStart"/>
                <w:r>
                  <w:t>Jolas</w:t>
                </w:r>
                <w:proofErr w:type="spellEnd"/>
                <w:r w:rsidRPr="00DB7ACC">
                  <w:t xml:space="preserve"> </w:t>
                </w:r>
                <w:r>
                  <w:t xml:space="preserve">also </w:t>
                </w:r>
                <w:r w:rsidRPr="00DB7ACC">
                  <w:t xml:space="preserve">provided English translations of key European modernist texts </w:t>
                </w:r>
                <w:r>
                  <w:t>outside the magazine, including</w:t>
                </w:r>
                <w:r w:rsidRPr="00DB7ACC">
                  <w:t xml:space="preserve"> Alfred </w:t>
                </w:r>
                <w:proofErr w:type="spellStart"/>
                <w:r w:rsidRPr="00DB7ACC">
                  <w:t>Döblin’s</w:t>
                </w:r>
                <w:proofErr w:type="spellEnd"/>
                <w:r w:rsidRPr="00DB7ACC">
                  <w:t xml:space="preserve"> </w:t>
                </w:r>
                <w:r w:rsidRPr="00DB7ACC">
                  <w:rPr>
                    <w:i/>
                  </w:rPr>
                  <w:t xml:space="preserve">Berlin </w:t>
                </w:r>
                <w:proofErr w:type="spellStart"/>
                <w:r w:rsidRPr="00DB7ACC">
                  <w:rPr>
                    <w:i/>
                  </w:rPr>
                  <w:t>Alexanderplatz</w:t>
                </w:r>
                <w:proofErr w:type="spellEnd"/>
                <w:r w:rsidRPr="00DB7ACC">
                  <w:t xml:space="preserve"> (1931).</w:t>
                </w:r>
              </w:p>
            </w:tc>
          </w:sdtContent>
        </w:sdt>
      </w:tr>
      <w:tr w:rsidR="003F0D73" w14:paraId="14E7B98A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0E29FCE3D4D04799AD7A9C37D3AAF30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1E243AF" w14:textId="0C9E6B4F" w:rsidR="00642D36" w:rsidRDefault="00642D36" w:rsidP="00642D36">
                <w:r>
                  <w:t xml:space="preserve">Eugene </w:t>
                </w:r>
                <w:proofErr w:type="spellStart"/>
                <w:r>
                  <w:t>Jolas</w:t>
                </w:r>
                <w:proofErr w:type="spellEnd"/>
                <w:r>
                  <w:t xml:space="preserve"> was a journalist, editor, translator, and poet who embodied the transatlantic character of modernism between the World Wars. Born in New Jersey but raised in the borderland of Alsace-Lorraine by his French father and German mother, and moving frequently between Europe and America from 1909 until he settled in Paris in the 1920s, </w:t>
                </w:r>
                <w:proofErr w:type="spellStart"/>
                <w:r>
                  <w:t>Jolas</w:t>
                </w:r>
                <w:proofErr w:type="spellEnd"/>
                <w:r>
                  <w:t xml:space="preserve"> was a translator in every sense of the word. The task of </w:t>
                </w:r>
                <w:r>
                  <w:rPr>
                    <w:i/>
                  </w:rPr>
                  <w:t>transition</w:t>
                </w:r>
                <w:r>
                  <w:t xml:space="preserve">, the Paris-based literary journal he edited with his wife Maria </w:t>
                </w:r>
                <w:proofErr w:type="spellStart"/>
                <w:r>
                  <w:t>Jolas</w:t>
                </w:r>
                <w:proofErr w:type="spellEnd"/>
                <w:r>
                  <w:t xml:space="preserve"> and others between 1927 and 1938, was to translate European culture for Americans, and vice-versa. (</w:t>
                </w:r>
                <w:r w:rsidRPr="00692D9B">
                  <w:rPr>
                    <w:i/>
                  </w:rPr>
                  <w:t>Bridge</w:t>
                </w:r>
                <w:r>
                  <w:t xml:space="preserve"> and </w:t>
                </w:r>
                <w:r w:rsidRPr="00692D9B">
                  <w:rPr>
                    <w:i/>
                  </w:rPr>
                  <w:t>Continents</w:t>
                </w:r>
                <w:r>
                  <w:t xml:space="preserve"> were among the other names he considered for the magazine.) </w:t>
                </w:r>
                <w:proofErr w:type="gramStart"/>
                <w:r>
                  <w:rPr>
                    <w:i/>
                  </w:rPr>
                  <w:t>t</w:t>
                </w:r>
                <w:r w:rsidRPr="00E902CA">
                  <w:rPr>
                    <w:i/>
                  </w:rPr>
                  <w:t>ransition</w:t>
                </w:r>
                <w:r>
                  <w:t>’s</w:t>
                </w:r>
                <w:proofErr w:type="gramEnd"/>
                <w:r>
                  <w:t xml:space="preserve"> list of contributors reads like a who’s who of the international avant-garde. </w:t>
                </w:r>
                <w:proofErr w:type="spellStart"/>
                <w:r>
                  <w:t>Jolas</w:t>
                </w:r>
                <w:proofErr w:type="spellEnd"/>
                <w:r>
                  <w:t xml:space="preserve">’ wealth of contacts in the literary world grew out of his previous job writing the column </w:t>
                </w:r>
                <w:r w:rsidR="004C571A">
                  <w:t>‘</w:t>
                </w:r>
                <w:r>
                  <w:t>Rambles Through Literary Paris</w:t>
                </w:r>
                <w:r w:rsidR="004C571A">
                  <w:t>’</w:t>
                </w:r>
                <w:r>
                  <w:t xml:space="preserve"> for the </w:t>
                </w:r>
                <w:r w:rsidRPr="004154DE">
                  <w:rPr>
                    <w:i/>
                  </w:rPr>
                  <w:t>Chicago Tribune</w:t>
                </w:r>
                <w:r>
                  <w:t xml:space="preserve"> Paris edition. The romantic, imagination-driven strain of modernism that </w:t>
                </w:r>
                <w:proofErr w:type="spellStart"/>
                <w:r>
                  <w:t>Jolas</w:t>
                </w:r>
                <w:proofErr w:type="spellEnd"/>
                <w:r>
                  <w:t xml:space="preserve"> promoted led to a close relationship with Expressionism and Surrealism. Publishing non-Anglophone experimental writing in translation or (after 1933) in the original language was a major focus of </w:t>
                </w:r>
                <w:r w:rsidRPr="00BF1298">
                  <w:rPr>
                    <w:i/>
                  </w:rPr>
                  <w:t>transition</w:t>
                </w:r>
                <w:r>
                  <w:t xml:space="preserve">. </w:t>
                </w:r>
                <w:proofErr w:type="spellStart"/>
                <w:r>
                  <w:t>Jolas</w:t>
                </w:r>
                <w:proofErr w:type="spellEnd"/>
                <w:r w:rsidRPr="00DB7ACC">
                  <w:t xml:space="preserve"> </w:t>
                </w:r>
                <w:r>
                  <w:t xml:space="preserve">also </w:t>
                </w:r>
                <w:r w:rsidRPr="00DB7ACC">
                  <w:t xml:space="preserve">provided English translations of key European modernist texts </w:t>
                </w:r>
                <w:r>
                  <w:t>outside the magazine, including</w:t>
                </w:r>
                <w:r w:rsidRPr="00DB7ACC">
                  <w:t xml:space="preserve"> Alfred </w:t>
                </w:r>
                <w:proofErr w:type="spellStart"/>
                <w:r w:rsidRPr="00DB7ACC">
                  <w:t>Döblin’s</w:t>
                </w:r>
                <w:proofErr w:type="spellEnd"/>
                <w:r w:rsidRPr="00DB7ACC">
                  <w:t xml:space="preserve"> </w:t>
                </w:r>
                <w:r w:rsidRPr="00DB7ACC">
                  <w:rPr>
                    <w:i/>
                  </w:rPr>
                  <w:t xml:space="preserve">Berlin </w:t>
                </w:r>
                <w:proofErr w:type="spellStart"/>
                <w:r w:rsidRPr="00DB7ACC">
                  <w:rPr>
                    <w:i/>
                  </w:rPr>
                  <w:t>Alexanderplatz</w:t>
                </w:r>
                <w:proofErr w:type="spellEnd"/>
                <w:r w:rsidRPr="00DB7ACC">
                  <w:t xml:space="preserve"> (1931).</w:t>
                </w:r>
              </w:p>
              <w:p w14:paraId="404B73B4" w14:textId="77777777" w:rsidR="006830F1" w:rsidRDefault="006830F1" w:rsidP="00642D36"/>
              <w:p w14:paraId="29A2A625" w14:textId="37611124" w:rsidR="00642D36" w:rsidRDefault="00642D36" w:rsidP="00642D36">
                <w:r>
                  <w:t xml:space="preserve">Throughout the 1930s, </w:t>
                </w:r>
                <w:proofErr w:type="spellStart"/>
                <w:r>
                  <w:t>Jolas</w:t>
                </w:r>
                <w:proofErr w:type="spellEnd"/>
                <w:r>
                  <w:t xml:space="preserve"> promoted the search for a new literary language. His numerous books of poetry, including </w:t>
                </w:r>
                <w:r w:rsidRPr="00153D6C">
                  <w:rPr>
                    <w:i/>
                  </w:rPr>
                  <w:t>The Language of Night</w:t>
                </w:r>
                <w:r>
                  <w:t xml:space="preserve"> (1932), </w:t>
                </w:r>
                <w:r w:rsidRPr="00153D6C">
                  <w:rPr>
                    <w:i/>
                  </w:rPr>
                  <w:t>Angels and Demons</w:t>
                </w:r>
                <w:r>
                  <w:t xml:space="preserve"> (1937), and </w:t>
                </w:r>
                <w:r w:rsidRPr="00153D6C">
                  <w:rPr>
                    <w:i/>
                  </w:rPr>
                  <w:t>Vertical</w:t>
                </w:r>
                <w:r>
                  <w:t xml:space="preserve"> (1938), reflect this search for new modes of expression. In </w:t>
                </w:r>
                <w:r w:rsidRPr="00153D6C">
                  <w:rPr>
                    <w:i/>
                  </w:rPr>
                  <w:t>transition</w:t>
                </w:r>
                <w:r>
                  <w:t xml:space="preserve">, this concern was summed up in the </w:t>
                </w:r>
                <w:r w:rsidR="004C571A">
                  <w:t>‘</w:t>
                </w:r>
                <w:r>
                  <w:t>Revolution of the Word</w:t>
                </w:r>
                <w:r w:rsidR="004C571A">
                  <w:t>’</w:t>
                </w:r>
                <w:r>
                  <w:t xml:space="preserve"> manifesto of 1929. James Joyce’s </w:t>
                </w:r>
                <w:proofErr w:type="spellStart"/>
                <w:r w:rsidRPr="00C334CB">
                  <w:rPr>
                    <w:i/>
                  </w:rPr>
                  <w:t>Finnegans</w:t>
                </w:r>
                <w:proofErr w:type="spellEnd"/>
                <w:r w:rsidRPr="00C334CB">
                  <w:rPr>
                    <w:i/>
                  </w:rPr>
                  <w:t xml:space="preserve"> Wake</w:t>
                </w:r>
                <w:r>
                  <w:t xml:space="preserve"> (1939), serialized for more than a decade in the magazine as </w:t>
                </w:r>
                <w:r w:rsidR="004C571A">
                  <w:t>‘</w:t>
                </w:r>
                <w:r>
                  <w:t>Work in Progress</w:t>
                </w:r>
                <w:r w:rsidR="004C571A">
                  <w:t>’</w:t>
                </w:r>
                <w:r>
                  <w:t xml:space="preserve">, also set the tone for linguistic experimentation. The </w:t>
                </w:r>
                <w:proofErr w:type="spellStart"/>
                <w:r>
                  <w:t>Jolases</w:t>
                </w:r>
                <w:proofErr w:type="spellEnd"/>
                <w:r>
                  <w:t xml:space="preserve"> were close friends and supporters of Joyce, contributing to the genesis of </w:t>
                </w:r>
                <w:proofErr w:type="spellStart"/>
                <w:r w:rsidRPr="001F03F1">
                  <w:rPr>
                    <w:i/>
                  </w:rPr>
                  <w:t>Finnegans</w:t>
                </w:r>
                <w:proofErr w:type="spellEnd"/>
                <w:r w:rsidRPr="001F03F1">
                  <w:rPr>
                    <w:i/>
                  </w:rPr>
                  <w:t xml:space="preserve"> Wake</w:t>
                </w:r>
                <w:r>
                  <w:t xml:space="preserve"> and later helping the author and his family escape from Paris to </w:t>
                </w:r>
                <w:r>
                  <w:lastRenderedPageBreak/>
                  <w:t xml:space="preserve">Switzerland in 1940. Following his death in 1941, Maria </w:t>
                </w:r>
                <w:proofErr w:type="spellStart"/>
                <w:r>
                  <w:t>Jolas</w:t>
                </w:r>
                <w:proofErr w:type="spellEnd"/>
                <w:r>
                  <w:t xml:space="preserve"> even acted for a time as Joyce’s executor. During the Second World War, </w:t>
                </w:r>
                <w:proofErr w:type="spellStart"/>
                <w:r>
                  <w:t>Jolas</w:t>
                </w:r>
                <w:proofErr w:type="spellEnd"/>
                <w:r>
                  <w:t xml:space="preserve"> served in the Psychological Warfare Division, and in the </w:t>
                </w:r>
                <w:proofErr w:type="spellStart"/>
                <w:r>
                  <w:t>postwar</w:t>
                </w:r>
                <w:proofErr w:type="spellEnd"/>
                <w:r>
                  <w:t xml:space="preserve"> period he led efforts to </w:t>
                </w:r>
                <w:proofErr w:type="spellStart"/>
                <w:r>
                  <w:t>reestablish</w:t>
                </w:r>
                <w:proofErr w:type="spellEnd"/>
                <w:r>
                  <w:t xml:space="preserve"> a free press in Germany. The Eugene and Maria </w:t>
                </w:r>
                <w:proofErr w:type="spellStart"/>
                <w:r>
                  <w:t>Jolas</w:t>
                </w:r>
                <w:proofErr w:type="spellEnd"/>
                <w:r>
                  <w:t xml:space="preserve"> Papers are held in the </w:t>
                </w:r>
                <w:proofErr w:type="spellStart"/>
                <w:r>
                  <w:t>Beinecke</w:t>
                </w:r>
                <w:proofErr w:type="spellEnd"/>
                <w:r>
                  <w:t xml:space="preserve"> Rare Book and Manuscript Library of Yale University.</w:t>
                </w:r>
              </w:p>
              <w:p w14:paraId="5FCCA68A" w14:textId="77777777" w:rsidR="00642D36" w:rsidRDefault="00642D36" w:rsidP="00642D36"/>
              <w:p w14:paraId="491DF8D0" w14:textId="77777777" w:rsidR="00642D36" w:rsidRDefault="00642D36" w:rsidP="006830F1">
                <w:r>
                  <w:t xml:space="preserve">Link: </w:t>
                </w:r>
                <w:r w:rsidRPr="006830F1">
                  <w:t>http://bit.ly/L7luqN</w:t>
                </w:r>
              </w:p>
              <w:p w14:paraId="1DDF26FF" w14:textId="77777777" w:rsidR="003F0D73" w:rsidRDefault="00C23D9D" w:rsidP="006830F1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642D36"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  <w:r w:rsidR="00642D36">
                  <w:t xml:space="preserve"> </w:t>
                </w:r>
                <w:proofErr w:type="spellStart"/>
                <w:r w:rsidR="00642D36">
                  <w:t>Jolas</w:t>
                </w:r>
                <w:proofErr w:type="spellEnd"/>
                <w:r w:rsidR="00642D36">
                  <w:t xml:space="preserve">' papers in the </w:t>
                </w:r>
                <w:proofErr w:type="spellStart"/>
                <w:r w:rsidR="00642D36">
                  <w:t>Beinecke</w:t>
                </w:r>
                <w:proofErr w:type="spellEnd"/>
              </w:p>
            </w:tc>
          </w:sdtContent>
        </w:sdt>
      </w:tr>
      <w:tr w:rsidR="003235A7" w14:paraId="7DD1FC3B" w14:textId="77777777" w:rsidTr="003235A7">
        <w:tc>
          <w:tcPr>
            <w:tcW w:w="9016" w:type="dxa"/>
          </w:tcPr>
          <w:p w14:paraId="18C59FC1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2339241C5E64BF4970717CB07E659C5"/>
              </w:placeholder>
            </w:sdtPr>
            <w:sdtEndPr/>
            <w:sdtContent>
              <w:p w14:paraId="211B7005" w14:textId="3269E4C7" w:rsidR="00642D36" w:rsidRDefault="00C23D9D" w:rsidP="00642D36">
                <w:sdt>
                  <w:sdtPr>
                    <w:id w:val="-1048459063"/>
                    <w:citation/>
                  </w:sdtPr>
                  <w:sdtEndPr/>
                  <w:sdtContent>
                    <w:r w:rsidR="00642D36">
                      <w:fldChar w:fldCharType="begin"/>
                    </w:r>
                    <w:r w:rsidR="00642D36">
                      <w:rPr>
                        <w:lang w:val="en-US"/>
                      </w:rPr>
                      <w:instrText xml:space="preserve"> CITATION Jol98 \l 1033 </w:instrText>
                    </w:r>
                    <w:r w:rsidR="00642D36">
                      <w:fldChar w:fldCharType="separate"/>
                    </w:r>
                    <w:r w:rsidR="00642D36">
                      <w:rPr>
                        <w:noProof/>
                        <w:lang w:val="en-US"/>
                      </w:rPr>
                      <w:t>(Jolas)</w:t>
                    </w:r>
                    <w:r w:rsidR="00642D36">
                      <w:fldChar w:fldCharType="end"/>
                    </w:r>
                  </w:sdtContent>
                </w:sdt>
              </w:p>
              <w:p w14:paraId="34A54576" w14:textId="77777777" w:rsidR="00642D36" w:rsidRDefault="00642D36" w:rsidP="00642D36"/>
              <w:p w14:paraId="43668AF2" w14:textId="77777777" w:rsidR="00642D36" w:rsidRDefault="00C23D9D" w:rsidP="00642D36">
                <w:sdt>
                  <w:sdtPr>
                    <w:id w:val="-717825780"/>
                    <w:citation/>
                  </w:sdtPr>
                  <w:sdtEndPr/>
                  <w:sdtContent>
                    <w:r w:rsidR="00642D36">
                      <w:fldChar w:fldCharType="begin"/>
                    </w:r>
                    <w:r w:rsidR="00642D36">
                      <w:rPr>
                        <w:lang w:val="en-US"/>
                      </w:rPr>
                      <w:instrText xml:space="preserve"> CITATION Jol09 \l 1033 </w:instrText>
                    </w:r>
                    <w:r w:rsidR="00642D36">
                      <w:fldChar w:fldCharType="separate"/>
                    </w:r>
                    <w:r w:rsidR="00642D36">
                      <w:rPr>
                        <w:noProof/>
                        <w:lang w:val="en-US"/>
                      </w:rPr>
                      <w:t>(Jolas, Eugene Jolas: Critical Writings, 1924-1951)</w:t>
                    </w:r>
                    <w:r w:rsidR="00642D36">
                      <w:fldChar w:fldCharType="end"/>
                    </w:r>
                  </w:sdtContent>
                </w:sdt>
              </w:p>
              <w:p w14:paraId="4FED3FE7" w14:textId="77777777" w:rsidR="00642D36" w:rsidRDefault="00642D36" w:rsidP="00642D36"/>
              <w:p w14:paraId="5BB96086" w14:textId="77777777" w:rsidR="00642D36" w:rsidRDefault="00C23D9D" w:rsidP="00642D36">
                <w:sdt>
                  <w:sdtPr>
                    <w:id w:val="1620416496"/>
                    <w:citation/>
                  </w:sdtPr>
                  <w:sdtEndPr/>
                  <w:sdtContent>
                    <w:r w:rsidR="00642D36">
                      <w:fldChar w:fldCharType="begin"/>
                    </w:r>
                    <w:r w:rsidR="00642D36">
                      <w:rPr>
                        <w:lang w:val="en-US"/>
                      </w:rPr>
                      <w:instrText xml:space="preserve"> CITATION McM75 \l 1033 </w:instrText>
                    </w:r>
                    <w:r w:rsidR="00642D36">
                      <w:fldChar w:fldCharType="separate"/>
                    </w:r>
                    <w:r w:rsidR="00642D36">
                      <w:rPr>
                        <w:noProof/>
                        <w:lang w:val="en-US"/>
                      </w:rPr>
                      <w:t>(McMillan)</w:t>
                    </w:r>
                    <w:r w:rsidR="00642D36">
                      <w:fldChar w:fldCharType="end"/>
                    </w:r>
                  </w:sdtContent>
                </w:sdt>
              </w:p>
              <w:p w14:paraId="71B8EC30" w14:textId="77777777" w:rsidR="00642D36" w:rsidRDefault="00642D36" w:rsidP="00642D36"/>
              <w:p w14:paraId="538DB127" w14:textId="642582A0" w:rsidR="003235A7" w:rsidRDefault="00C23D9D" w:rsidP="00642D36">
                <w:sdt>
                  <w:sdtPr>
                    <w:id w:val="2005010155"/>
                    <w:citation/>
                  </w:sdtPr>
                  <w:sdtEndPr/>
                  <w:sdtContent>
                    <w:r w:rsidR="00642D36">
                      <w:fldChar w:fldCharType="begin"/>
                    </w:r>
                    <w:r w:rsidR="00642D36">
                      <w:rPr>
                        <w:lang w:val="en-US"/>
                      </w:rPr>
                      <w:instrText xml:space="preserve"> CITATION Per98 \l 1033 </w:instrText>
                    </w:r>
                    <w:r w:rsidR="00642D36">
                      <w:fldChar w:fldCharType="separate"/>
                    </w:r>
                    <w:r w:rsidR="00642D36">
                      <w:rPr>
                        <w:noProof/>
                        <w:lang w:val="en-US"/>
                      </w:rPr>
                      <w:t>(Perloff)</w:t>
                    </w:r>
                    <w:r w:rsidR="00642D36"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7BC6662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7DF14C" w14:textId="77777777" w:rsidR="00D26679" w:rsidRDefault="00D26679" w:rsidP="007A0D55">
      <w:pPr>
        <w:spacing w:after="0" w:line="240" w:lineRule="auto"/>
      </w:pPr>
      <w:r>
        <w:separator/>
      </w:r>
    </w:p>
  </w:endnote>
  <w:endnote w:type="continuationSeparator" w:id="0">
    <w:p w14:paraId="6205A139" w14:textId="77777777" w:rsidR="00D26679" w:rsidRDefault="00D2667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4AF192" w14:textId="77777777" w:rsidR="00D26679" w:rsidRDefault="00D26679" w:rsidP="007A0D55">
      <w:pPr>
        <w:spacing w:after="0" w:line="240" w:lineRule="auto"/>
      </w:pPr>
      <w:r>
        <w:separator/>
      </w:r>
    </w:p>
  </w:footnote>
  <w:footnote w:type="continuationSeparator" w:id="0">
    <w:p w14:paraId="60A97670" w14:textId="77777777" w:rsidR="00D26679" w:rsidRDefault="00D2667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047E26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068662D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311"/>
    <w:rsid w:val="00032559"/>
    <w:rsid w:val="00052040"/>
    <w:rsid w:val="00072CF7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C571A"/>
    <w:rsid w:val="004E5896"/>
    <w:rsid w:val="00513EE6"/>
    <w:rsid w:val="00534F8F"/>
    <w:rsid w:val="00590035"/>
    <w:rsid w:val="005B177E"/>
    <w:rsid w:val="005B3921"/>
    <w:rsid w:val="005F26D7"/>
    <w:rsid w:val="005F5450"/>
    <w:rsid w:val="00642D36"/>
    <w:rsid w:val="006830F1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73311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3D9D"/>
    <w:rsid w:val="00C27FAB"/>
    <w:rsid w:val="00C310D4"/>
    <w:rsid w:val="00C358D4"/>
    <w:rsid w:val="00C51BD9"/>
    <w:rsid w:val="00C6296B"/>
    <w:rsid w:val="00CC586D"/>
    <w:rsid w:val="00CF1542"/>
    <w:rsid w:val="00CF3EC5"/>
    <w:rsid w:val="00D26679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9EDC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73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311"/>
    <w:rPr>
      <w:rFonts w:ascii="Tahoma" w:hAnsi="Tahoma" w:cs="Tahoma"/>
      <w:sz w:val="16"/>
      <w:szCs w:val="16"/>
    </w:rPr>
  </w:style>
  <w:style w:type="character" w:styleId="Hyperlink">
    <w:name w:val="Hyperlink"/>
    <w:rsid w:val="00642D3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642D3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73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311"/>
    <w:rPr>
      <w:rFonts w:ascii="Tahoma" w:hAnsi="Tahoma" w:cs="Tahoma"/>
      <w:sz w:val="16"/>
      <w:szCs w:val="16"/>
    </w:rPr>
  </w:style>
  <w:style w:type="character" w:styleId="Hyperlink">
    <w:name w:val="Hyperlink"/>
    <w:rsid w:val="00642D3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642D3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452527E254D44B085445A4CF308A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B436D-1C69-4997-8FE2-DC1565B1D54D}"/>
      </w:docPartPr>
      <w:docPartBody>
        <w:p w:rsidR="003A2EB7" w:rsidRDefault="00CF555B">
          <w:pPr>
            <w:pStyle w:val="A452527E254D44B085445A4CF308A8E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9BEACD0F10D42748A14D6F56D15C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F53A5-4F2D-4B62-8426-F32147C77715}"/>
      </w:docPartPr>
      <w:docPartBody>
        <w:p w:rsidR="003A2EB7" w:rsidRDefault="00CF555B">
          <w:pPr>
            <w:pStyle w:val="D9BEACD0F10D42748A14D6F56D15C26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0B135D47E424974BCE8BA9218AC6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35AD4-B047-483A-B127-7AB5B74EAD3D}"/>
      </w:docPartPr>
      <w:docPartBody>
        <w:p w:rsidR="003A2EB7" w:rsidRDefault="00CF555B">
          <w:pPr>
            <w:pStyle w:val="70B135D47E424974BCE8BA9218AC661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8CD7810EB0D4C388BE3ECFB3ACC35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320FE-FE29-4C6A-A3EF-292F8CC8346D}"/>
      </w:docPartPr>
      <w:docPartBody>
        <w:p w:rsidR="003A2EB7" w:rsidRDefault="00CF555B">
          <w:pPr>
            <w:pStyle w:val="28CD7810EB0D4C388BE3ECFB3ACC354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8D45C34ED374446841BA9287BB1D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BDB76-5B90-4062-9AE1-A93EE18ACA23}"/>
      </w:docPartPr>
      <w:docPartBody>
        <w:p w:rsidR="003A2EB7" w:rsidRDefault="00CF555B">
          <w:pPr>
            <w:pStyle w:val="68D45C34ED374446841BA9287BB1D56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F2DF8563A274646B66E974824523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E6A90-7AE3-446D-A570-397F38824A4E}"/>
      </w:docPartPr>
      <w:docPartBody>
        <w:p w:rsidR="003A2EB7" w:rsidRDefault="00CF555B">
          <w:pPr>
            <w:pStyle w:val="FF2DF8563A274646B66E97482452315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E78925069FC4E8499F04B0EAE779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DD571-F319-4E4A-89CB-E2A161787A24}"/>
      </w:docPartPr>
      <w:docPartBody>
        <w:p w:rsidR="003A2EB7" w:rsidRDefault="00CF555B">
          <w:pPr>
            <w:pStyle w:val="3E78925069FC4E8499F04B0EAE7798C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6D7AE0929384FDAA60D8DAC634E5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4CE32-D9FF-48CC-A31F-97C8CE7197AE}"/>
      </w:docPartPr>
      <w:docPartBody>
        <w:p w:rsidR="003A2EB7" w:rsidRDefault="00CF555B">
          <w:pPr>
            <w:pStyle w:val="46D7AE0929384FDAA60D8DAC634E5CA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4B6ECEEE2CB4E86BF227B273061A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8DAA2-CC2F-4462-B3C2-6EAE57684F32}"/>
      </w:docPartPr>
      <w:docPartBody>
        <w:p w:rsidR="003A2EB7" w:rsidRDefault="00CF555B">
          <w:pPr>
            <w:pStyle w:val="64B6ECEEE2CB4E86BF227B273061AE3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E29FCE3D4D04799AD7A9C37D3AAF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37F8C-0829-4178-AA68-AA83F7B055AD}"/>
      </w:docPartPr>
      <w:docPartBody>
        <w:p w:rsidR="003A2EB7" w:rsidRDefault="00CF555B">
          <w:pPr>
            <w:pStyle w:val="0E29FCE3D4D04799AD7A9C37D3AAF30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2339241C5E64BF4970717CB07E65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927DE-0E94-476D-AE83-F941799983D7}"/>
      </w:docPartPr>
      <w:docPartBody>
        <w:p w:rsidR="003A2EB7" w:rsidRDefault="00CF555B">
          <w:pPr>
            <w:pStyle w:val="92339241C5E64BF4970717CB07E659C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55B"/>
    <w:rsid w:val="003A2EB7"/>
    <w:rsid w:val="00C317B0"/>
    <w:rsid w:val="00C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452527E254D44B085445A4CF308A8E6">
    <w:name w:val="A452527E254D44B085445A4CF308A8E6"/>
  </w:style>
  <w:style w:type="paragraph" w:customStyle="1" w:styleId="D9BEACD0F10D42748A14D6F56D15C26A">
    <w:name w:val="D9BEACD0F10D42748A14D6F56D15C26A"/>
  </w:style>
  <w:style w:type="paragraph" w:customStyle="1" w:styleId="70B135D47E424974BCE8BA9218AC661E">
    <w:name w:val="70B135D47E424974BCE8BA9218AC661E"/>
  </w:style>
  <w:style w:type="paragraph" w:customStyle="1" w:styleId="28CD7810EB0D4C388BE3ECFB3ACC3541">
    <w:name w:val="28CD7810EB0D4C388BE3ECFB3ACC3541"/>
  </w:style>
  <w:style w:type="paragraph" w:customStyle="1" w:styleId="68D45C34ED374446841BA9287BB1D56A">
    <w:name w:val="68D45C34ED374446841BA9287BB1D56A"/>
  </w:style>
  <w:style w:type="paragraph" w:customStyle="1" w:styleId="FF2DF8563A274646B66E974824523155">
    <w:name w:val="FF2DF8563A274646B66E974824523155"/>
  </w:style>
  <w:style w:type="paragraph" w:customStyle="1" w:styleId="3E78925069FC4E8499F04B0EAE7798C7">
    <w:name w:val="3E78925069FC4E8499F04B0EAE7798C7"/>
  </w:style>
  <w:style w:type="paragraph" w:customStyle="1" w:styleId="46D7AE0929384FDAA60D8DAC634E5CAD">
    <w:name w:val="46D7AE0929384FDAA60D8DAC634E5CAD"/>
  </w:style>
  <w:style w:type="paragraph" w:customStyle="1" w:styleId="64B6ECEEE2CB4E86BF227B273061AE34">
    <w:name w:val="64B6ECEEE2CB4E86BF227B273061AE34"/>
  </w:style>
  <w:style w:type="paragraph" w:customStyle="1" w:styleId="0E29FCE3D4D04799AD7A9C37D3AAF303">
    <w:name w:val="0E29FCE3D4D04799AD7A9C37D3AAF303"/>
  </w:style>
  <w:style w:type="paragraph" w:customStyle="1" w:styleId="92339241C5E64BF4970717CB07E659C5">
    <w:name w:val="92339241C5E64BF4970717CB07E659C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452527E254D44B085445A4CF308A8E6">
    <w:name w:val="A452527E254D44B085445A4CF308A8E6"/>
  </w:style>
  <w:style w:type="paragraph" w:customStyle="1" w:styleId="D9BEACD0F10D42748A14D6F56D15C26A">
    <w:name w:val="D9BEACD0F10D42748A14D6F56D15C26A"/>
  </w:style>
  <w:style w:type="paragraph" w:customStyle="1" w:styleId="70B135D47E424974BCE8BA9218AC661E">
    <w:name w:val="70B135D47E424974BCE8BA9218AC661E"/>
  </w:style>
  <w:style w:type="paragraph" w:customStyle="1" w:styleId="28CD7810EB0D4C388BE3ECFB3ACC3541">
    <w:name w:val="28CD7810EB0D4C388BE3ECFB3ACC3541"/>
  </w:style>
  <w:style w:type="paragraph" w:customStyle="1" w:styleId="68D45C34ED374446841BA9287BB1D56A">
    <w:name w:val="68D45C34ED374446841BA9287BB1D56A"/>
  </w:style>
  <w:style w:type="paragraph" w:customStyle="1" w:styleId="FF2DF8563A274646B66E974824523155">
    <w:name w:val="FF2DF8563A274646B66E974824523155"/>
  </w:style>
  <w:style w:type="paragraph" w:customStyle="1" w:styleId="3E78925069FC4E8499F04B0EAE7798C7">
    <w:name w:val="3E78925069FC4E8499F04B0EAE7798C7"/>
  </w:style>
  <w:style w:type="paragraph" w:customStyle="1" w:styleId="46D7AE0929384FDAA60D8DAC634E5CAD">
    <w:name w:val="46D7AE0929384FDAA60D8DAC634E5CAD"/>
  </w:style>
  <w:style w:type="paragraph" w:customStyle="1" w:styleId="64B6ECEEE2CB4E86BF227B273061AE34">
    <w:name w:val="64B6ECEEE2CB4E86BF227B273061AE34"/>
  </w:style>
  <w:style w:type="paragraph" w:customStyle="1" w:styleId="0E29FCE3D4D04799AD7A9C37D3AAF303">
    <w:name w:val="0E29FCE3D4D04799AD7A9C37D3AAF303"/>
  </w:style>
  <w:style w:type="paragraph" w:customStyle="1" w:styleId="92339241C5E64BF4970717CB07E659C5">
    <w:name w:val="92339241C5E64BF4970717CB07E659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Jol98</b:Tag>
    <b:SourceType>Book</b:SourceType>
    <b:Guid>{F6E64F36-F706-4C02-99E0-152515EDE42E}</b:Guid>
    <b:Author>
      <b:Author>
        <b:NameList>
          <b:Person>
            <b:Last>Jolas</b:Last>
            <b:First>E.</b:First>
          </b:Person>
        </b:NameList>
      </b:Author>
      <b:Editor>
        <b:NameList>
          <b:Person>
            <b:Last>Kramer</b:Last>
            <b:First>Andreas</b:First>
          </b:Person>
          <b:Person>
            <b:Last>Rumold</b:Last>
            <b:First>Rainer</b:First>
          </b:Person>
        </b:NameList>
      </b:Editor>
    </b:Author>
    <b:Title>Man from Babel</b:Title>
    <b:Year>1998</b:Year>
    <b:City>New haven and London</b:City>
    <b:Publisher>Yale UP</b:Publisher>
    <b:RefOrder>1</b:RefOrder>
  </b:Source>
  <b:Source>
    <b:Tag>Jol09</b:Tag>
    <b:SourceType>Book</b:SourceType>
    <b:Guid>{60E10D13-E939-45E0-A923-66EDAAB1A71F}</b:Guid>
    <b:Author>
      <b:Author>
        <b:NameList>
          <b:Person>
            <b:Last>Jolas</b:Last>
            <b:First>E.</b:First>
          </b:Person>
        </b:NameList>
      </b:Author>
      <b:Editor>
        <b:NameList>
          <b:Person>
            <b:Last>Kiefer</b:Last>
            <b:First>Klaus</b:First>
          </b:Person>
          <b:Person>
            <b:Last>Rumold</b:Last>
            <b:First>Rainer</b:First>
          </b:Person>
        </b:NameList>
      </b:Editor>
    </b:Author>
    <b:Title>Eugene Jolas: Critical Writings, 1924-1951</b:Title>
    <b:Year>2009</b:Year>
    <b:City>Evanston</b:City>
    <b:Publisher>Northwestern UP</b:Publisher>
    <b:StateProvince>IL</b:StateProvince>
    <b:RefOrder>2</b:RefOrder>
  </b:Source>
  <b:Source>
    <b:Tag>McM75</b:Tag>
    <b:SourceType>Book</b:SourceType>
    <b:Guid>{7741CBF5-B0CA-4403-A33F-AF46D712162B}</b:Guid>
    <b:Author>
      <b:Author>
        <b:NameList>
          <b:Person>
            <b:Last>McMillan</b:Last>
            <b:First>D.</b:First>
          </b:Person>
        </b:NameList>
      </b:Author>
    </b:Author>
    <b:Title>Transition 1927-38: The History of a Literary Era</b:Title>
    <b:Year>1975</b:Year>
    <b:City>London</b:City>
    <b:Publisher>Calder Press</b:Publisher>
    <b:RefOrder>3</b:RefOrder>
  </b:Source>
  <b:Source>
    <b:Tag>Per98</b:Tag>
    <b:SourceType>DocumentFromInternetSite</b:SourceType>
    <b:Guid>{DE2739B3-9FC9-4954-9722-9DE12D8A88B2}</b:Guid>
    <b:Author>
      <b:Author>
        <b:NameList>
          <b:Person>
            <b:Last>Perloff</b:Last>
            <b:First>M.</b:First>
          </b:Person>
        </b:NameList>
      </b:Author>
    </b:Author>
    <b:Title>“Logocinéma of the Frontiersman”: Eugene Jolas’s Multilingual Poetics and its Legacies</b:Title>
    <b:Year>1998</b:Year>
    <b:URL>http://wings.buffalo.edu/epc/authors/perloff/jolas.html</b:URL>
    <b:RefOrder>4</b:RefOrder>
  </b:Source>
</b:Sources>
</file>

<file path=customXml/itemProps1.xml><?xml version="1.0" encoding="utf-8"?>
<ds:datastoreItem xmlns:ds="http://schemas.openxmlformats.org/officeDocument/2006/customXml" ds:itemID="{BC29C717-B6CD-BC46-805D-8AF758C58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16</TotalTime>
  <Pages>2</Pages>
  <Words>591</Words>
  <Characters>3372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7</cp:revision>
  <dcterms:created xsi:type="dcterms:W3CDTF">2014-07-29T00:32:00Z</dcterms:created>
  <dcterms:modified xsi:type="dcterms:W3CDTF">2014-08-17T18:03:00Z</dcterms:modified>
</cp:coreProperties>
</file>