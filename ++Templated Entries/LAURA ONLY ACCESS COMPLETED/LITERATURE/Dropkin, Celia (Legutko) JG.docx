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70F2BE6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EC8FD98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56222F5435E84D859588FDA8CD338A50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7FB599B7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62443F4B7CC46499C79C4BFE184DA86"/>
            </w:placeholder>
            <w:text/>
          </w:sdtPr>
          <w:sdtEndPr/>
          <w:sdtContent>
            <w:tc>
              <w:tcPr>
                <w:tcW w:w="2073" w:type="dxa"/>
              </w:tcPr>
              <w:p w14:paraId="74D6F817" w14:textId="77777777" w:rsidR="00B574C9" w:rsidRDefault="00870AFC" w:rsidP="00870AFC">
                <w:proofErr w:type="spellStart"/>
                <w:r w:rsidRPr="00870AFC">
                  <w:t>Agnieszka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302A60236F154373BB78414A25DB6669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75F878DF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40FDBDDB78A44134A23888737A09A6FF"/>
            </w:placeholder>
            <w:text/>
          </w:sdtPr>
          <w:sdtEndPr/>
          <w:sdtContent>
            <w:tc>
              <w:tcPr>
                <w:tcW w:w="2642" w:type="dxa"/>
              </w:tcPr>
              <w:p w14:paraId="58420037" w14:textId="77777777" w:rsidR="00B574C9" w:rsidRDefault="00870AFC" w:rsidP="00870AFC">
                <w:proofErr w:type="spellStart"/>
                <w:r w:rsidRPr="00870AFC">
                  <w:t>Legutko</w:t>
                </w:r>
                <w:proofErr w:type="spellEnd"/>
              </w:p>
            </w:tc>
          </w:sdtContent>
        </w:sdt>
      </w:tr>
      <w:tr w:rsidR="00B574C9" w14:paraId="621478C8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C14024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0972D8486D25485582417D54D96A3C36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46A9259B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EBBD3E3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66A89D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429D3057E8E4218B566004CA069EFC6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0035E5C1" w14:textId="77777777" w:rsidR="00B574C9" w:rsidRDefault="00870AFC" w:rsidP="00870AFC">
                <w:r w:rsidRPr="00870AFC">
                  <w:t>Columbia University</w:t>
                </w:r>
              </w:p>
            </w:tc>
          </w:sdtContent>
        </w:sdt>
      </w:tr>
    </w:tbl>
    <w:p w14:paraId="76BC7CD6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E88F6B8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80E1002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5230582" w14:textId="77777777" w:rsidTr="003F0D73">
        <w:sdt>
          <w:sdtPr>
            <w:rPr>
              <w:lang w:val="en-US"/>
            </w:rPr>
            <w:alias w:val="Article headword"/>
            <w:tag w:val="articleHeadword"/>
            <w:id w:val="-361440020"/>
            <w:placeholder>
              <w:docPart w:val="1F895AE3BE4A4C84A221157DEE3FE35E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76DAA17" w14:textId="77777777" w:rsidR="003F0D73" w:rsidRPr="00FB589A" w:rsidRDefault="00870AFC" w:rsidP="00870AFC">
                <w:proofErr w:type="spellStart"/>
                <w:r w:rsidRPr="00870AFC">
                  <w:rPr>
                    <w:lang w:val="en-US"/>
                  </w:rPr>
                  <w:t>Dropkin</w:t>
                </w:r>
                <w:proofErr w:type="spellEnd"/>
                <w:r w:rsidRPr="00870AFC">
                  <w:rPr>
                    <w:lang w:val="en-US"/>
                  </w:rPr>
                  <w:t>, Celia</w:t>
                </w:r>
                <w:r>
                  <w:rPr>
                    <w:lang w:val="en-US"/>
                  </w:rPr>
                  <w:t xml:space="preserve"> </w:t>
                </w:r>
                <w:r w:rsidRPr="00870AFC">
                  <w:rPr>
                    <w:lang w:val="en-US"/>
                  </w:rPr>
                  <w:t>(1887-1956)</w:t>
                </w:r>
              </w:p>
            </w:tc>
          </w:sdtContent>
        </w:sdt>
      </w:tr>
      <w:tr w:rsidR="00464699" w14:paraId="593BA0D0" w14:textId="77777777" w:rsidTr="007821B0">
        <w:sdt>
          <w:sdtPr>
            <w:alias w:val="Variant headwords"/>
            <w:tag w:val="variantHeadwords"/>
            <w:id w:val="173464402"/>
            <w:placeholder>
              <w:docPart w:val="1895F936C615489B8E2B7A5DABE9D5F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B96F4D7" w14:textId="77777777" w:rsidR="00464699" w:rsidRDefault="00870AFC" w:rsidP="00870AFC">
                <w:r>
                  <w:t xml:space="preserve">Levin, </w:t>
                </w:r>
                <w:proofErr w:type="spellStart"/>
                <w:r>
                  <w:t>Tsilye</w:t>
                </w:r>
                <w:proofErr w:type="spellEnd"/>
              </w:p>
            </w:tc>
          </w:sdtContent>
        </w:sdt>
      </w:tr>
      <w:tr w:rsidR="00E85A05" w14:paraId="7B076CB6" w14:textId="77777777" w:rsidTr="003F0D73">
        <w:sdt>
          <w:sdtPr>
            <w:alias w:val="Abstract"/>
            <w:tag w:val="abstract"/>
            <w:id w:val="-635871867"/>
            <w:placeholder>
              <w:docPart w:val="8DB505575BC4486282FA4972EE2799D1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DF8A060" w14:textId="17E06352" w:rsidR="00641154" w:rsidRDefault="00641154" w:rsidP="00641154">
                <w:r w:rsidRPr="00944419">
                  <w:t xml:space="preserve">Celia </w:t>
                </w:r>
                <w:proofErr w:type="spellStart"/>
                <w:r w:rsidRPr="00944419">
                  <w:t>Dropkin</w:t>
                </w:r>
                <w:proofErr w:type="spellEnd"/>
                <w:r w:rsidRPr="00944419">
                  <w:t>, one of the greatest</w:t>
                </w:r>
                <w:r>
                  <w:t xml:space="preserve"> yet</w:t>
                </w:r>
                <w:r w:rsidRPr="00944419">
                  <w:t xml:space="preserve"> less</w:t>
                </w:r>
                <w:r>
                  <w:t>er-</w:t>
                </w:r>
                <w:r w:rsidRPr="00944419">
                  <w:t>k</w:t>
                </w:r>
                <w:r>
                  <w:t>nown Yiddish poets, revolutionis</w:t>
                </w:r>
                <w:r w:rsidRPr="00944419">
                  <w:t xml:space="preserve">ed modern Yiddish poetry with her </w:t>
                </w:r>
                <w:r>
                  <w:t>pioneer</w:t>
                </w:r>
                <w:r w:rsidR="005673E7">
                  <w:t>ing</w:t>
                </w:r>
                <w:r>
                  <w:t xml:space="preserve"> </w:t>
                </w:r>
                <w:r w:rsidRPr="00944419">
                  <w:t xml:space="preserve">exploration of gender dynamics. Bold erotic motifs in </w:t>
                </w:r>
                <w:proofErr w:type="spellStart"/>
                <w:r w:rsidRPr="00944419">
                  <w:t>Dropkin’s</w:t>
                </w:r>
                <w:proofErr w:type="spellEnd"/>
                <w:r w:rsidRPr="00944419">
                  <w:t xml:space="preserve"> poetry shocked her contemporaries, while her poems, w</w:t>
                </w:r>
                <w:r>
                  <w:t>ritten mostly in the 1920s and 19</w:t>
                </w:r>
                <w:r w:rsidRPr="00944419">
                  <w:t xml:space="preserve">30s, sound au courant in the twenty-first century. </w:t>
                </w:r>
                <w:r>
                  <w:t xml:space="preserve">In her poetry, </w:t>
                </w:r>
                <w:proofErr w:type="spellStart"/>
                <w:r>
                  <w:t>Dropkin</w:t>
                </w:r>
                <w:proofErr w:type="spellEnd"/>
                <w:r w:rsidRPr="00944419">
                  <w:t xml:space="preserve"> </w:t>
                </w:r>
                <w:r>
                  <w:t>addressed</w:t>
                </w:r>
                <w:r w:rsidRPr="00944419">
                  <w:t xml:space="preserve"> themes</w:t>
                </w:r>
                <w:r>
                  <w:t xml:space="preserve"> such</w:t>
                </w:r>
                <w:r w:rsidRPr="00944419">
                  <w:t xml:space="preserve"> as sexuality, love, artistic creativity, motherhood, </w:t>
                </w:r>
                <w:r>
                  <w:t>and nature — as well as domination</w:t>
                </w:r>
                <w:r w:rsidRPr="00944419">
                  <w:t xml:space="preserve"> and sexual polit</w:t>
                </w:r>
                <w:r>
                  <w:t>ics in man-woman relationships.</w:t>
                </w:r>
              </w:p>
              <w:p w14:paraId="162D2EDC" w14:textId="77777777" w:rsidR="00641154" w:rsidRDefault="00641154" w:rsidP="00641154"/>
              <w:p w14:paraId="5F953B0E" w14:textId="644BDC7A" w:rsidR="00E85A05" w:rsidRDefault="00641154" w:rsidP="00E85A05">
                <w:r w:rsidRPr="00944419">
                  <w:t xml:space="preserve">Born in Bobruisk, Belarus as </w:t>
                </w:r>
                <w:proofErr w:type="spellStart"/>
                <w:r w:rsidRPr="00944419">
                  <w:t>Tsilye</w:t>
                </w:r>
                <w:proofErr w:type="spellEnd"/>
                <w:r w:rsidRPr="00944419">
                  <w:t xml:space="preserve"> Levin, she wrote her first poems in Russian at the age of 10. After her immigration to the United States in 1912, she began writing</w:t>
                </w:r>
                <w:r>
                  <w:t xml:space="preserve"> in Yiddish, making</w:t>
                </w:r>
                <w:r w:rsidRPr="00944419">
                  <w:t xml:space="preserve"> her literary debut in 1918. She was affiliated with modernist groups formed by Yiddish poets</w:t>
                </w:r>
                <w:r>
                  <w:t xml:space="preserve"> in America, such as</w:t>
                </w:r>
                <w:r w:rsidRPr="00944419">
                  <w:t xml:space="preserve"> </w:t>
                </w:r>
                <w:r w:rsidRPr="00BB2FE1">
                  <w:rPr>
                    <w:iCs/>
                  </w:rPr>
                  <w:t>Di</w:t>
                </w:r>
                <w:r w:rsidRPr="00BB2FE1">
                  <w:t xml:space="preserve"> </w:t>
                </w:r>
                <w:proofErr w:type="spellStart"/>
                <w:r w:rsidRPr="00BB2FE1">
                  <w:rPr>
                    <w:iCs/>
                  </w:rPr>
                  <w:t>Inzikhistin</w:t>
                </w:r>
                <w:proofErr w:type="spellEnd"/>
                <w:r>
                  <w:t xml:space="preserve"> [</w:t>
                </w:r>
                <w:proofErr w:type="spellStart"/>
                <w:r>
                  <w:t>Introspectivists</w:t>
                </w:r>
                <w:proofErr w:type="spellEnd"/>
                <w:r>
                  <w:t>]</w:t>
                </w:r>
                <w:r w:rsidRPr="00944419">
                  <w:t xml:space="preserve"> and </w:t>
                </w:r>
                <w:r w:rsidRPr="00BB2FE1">
                  <w:rPr>
                    <w:iCs/>
                  </w:rPr>
                  <w:t xml:space="preserve">Di </w:t>
                </w:r>
                <w:proofErr w:type="spellStart"/>
                <w:r w:rsidRPr="00BB2FE1">
                  <w:rPr>
                    <w:iCs/>
                  </w:rPr>
                  <w:t>Yunge</w:t>
                </w:r>
                <w:proofErr w:type="spellEnd"/>
                <w:r>
                  <w:t xml:space="preserve"> [</w:t>
                </w:r>
                <w:r w:rsidRPr="00944419">
                  <w:t>The Young</w:t>
                </w:r>
                <w:r>
                  <w:t>]</w:t>
                </w:r>
                <w:r w:rsidRPr="00944419">
                  <w:t>. During her lifetime</w:t>
                </w:r>
                <w:r>
                  <w:t>,</w:t>
                </w:r>
                <w:r w:rsidRPr="00944419">
                  <w:t xml:space="preserve"> she published only one volume of poetry, </w:t>
                </w:r>
                <w:r w:rsidRPr="00944419">
                  <w:rPr>
                    <w:i/>
                    <w:iCs/>
                  </w:rPr>
                  <w:t xml:space="preserve">In </w:t>
                </w:r>
                <w:proofErr w:type="spellStart"/>
                <w:r w:rsidRPr="00944419">
                  <w:rPr>
                    <w:i/>
                    <w:iCs/>
                  </w:rPr>
                  <w:t>heysn</w:t>
                </w:r>
                <w:proofErr w:type="spellEnd"/>
                <w:r w:rsidRPr="00944419">
                  <w:rPr>
                    <w:i/>
                    <w:iCs/>
                  </w:rPr>
                  <w:t xml:space="preserve"> </w:t>
                </w:r>
                <w:proofErr w:type="spellStart"/>
                <w:r w:rsidRPr="00944419">
                  <w:rPr>
                    <w:i/>
                    <w:iCs/>
                  </w:rPr>
                  <w:t>vint</w:t>
                </w:r>
                <w:proofErr w:type="spellEnd"/>
                <w:r>
                  <w:t>. H</w:t>
                </w:r>
                <w:r w:rsidRPr="00944419">
                  <w:t>er children reissued</w:t>
                </w:r>
                <w:r>
                  <w:t xml:space="preserve"> the volume</w:t>
                </w:r>
                <w:r w:rsidRPr="00944419">
                  <w:t xml:space="preserve"> after her dea</w:t>
                </w:r>
                <w:r>
                  <w:t>th, updating it to include her short stories</w:t>
                </w:r>
                <w:r w:rsidRPr="00944419">
                  <w:t xml:space="preserve"> and </w:t>
                </w:r>
                <w:r>
                  <w:t xml:space="preserve">reproductions of </w:t>
                </w:r>
                <w:r w:rsidRPr="00944419">
                  <w:t xml:space="preserve">paintings </w:t>
                </w:r>
                <w:r>
                  <w:t xml:space="preserve">that she created later in life. </w:t>
                </w:r>
                <w:proofErr w:type="spellStart"/>
                <w:r>
                  <w:t>Dropkin’s</w:t>
                </w:r>
                <w:proofErr w:type="spellEnd"/>
                <w:r w:rsidRPr="00944419">
                  <w:t xml:space="preserve"> modernist poetry shattered cultural stereotypes about the social and gender roles imposed on men and women, making her a path</w:t>
                </w:r>
                <w:r>
                  <w:t>-breaking poet who ‘</w:t>
                </w:r>
                <w:r w:rsidRPr="00944419">
                  <w:t xml:space="preserve">filled the stillness of Yiddish </w:t>
                </w:r>
                <w:r>
                  <w:t>poetry with a passionate breath’ (</w:t>
                </w:r>
                <w:proofErr w:type="spellStart"/>
                <w:r>
                  <w:t>Yakov</w:t>
                </w:r>
                <w:proofErr w:type="spellEnd"/>
                <w:r>
                  <w:t xml:space="preserve"> </w:t>
                </w:r>
                <w:proofErr w:type="spellStart"/>
                <w:r>
                  <w:t>Glatshtayn</w:t>
                </w:r>
                <w:proofErr w:type="spellEnd"/>
                <w:r>
                  <w:t xml:space="preserve">). </w:t>
                </w:r>
              </w:p>
            </w:tc>
          </w:sdtContent>
        </w:sdt>
      </w:tr>
      <w:tr w:rsidR="003F0D73" w14:paraId="508F3BC7" w14:textId="77777777" w:rsidTr="003F0D73">
        <w:sdt>
          <w:sdtPr>
            <w:alias w:val="Article text"/>
            <w:tag w:val="articleText"/>
            <w:id w:val="634067588"/>
            <w:placeholder>
              <w:docPart w:val="38189B0FCC32420395799AABC5543A8C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6E28025" w14:textId="626732BC" w:rsidR="00015C03" w:rsidRDefault="00015C03" w:rsidP="00015C03">
                <w:r w:rsidRPr="00944419">
                  <w:t xml:space="preserve">Celia </w:t>
                </w:r>
                <w:proofErr w:type="spellStart"/>
                <w:r w:rsidRPr="00944419">
                  <w:t>Dropkin</w:t>
                </w:r>
                <w:proofErr w:type="spellEnd"/>
                <w:r w:rsidRPr="00944419">
                  <w:t>, one of the greatest</w:t>
                </w:r>
                <w:r>
                  <w:t xml:space="preserve"> yet</w:t>
                </w:r>
                <w:r w:rsidRPr="00944419">
                  <w:t xml:space="preserve"> less</w:t>
                </w:r>
                <w:r>
                  <w:t>er-</w:t>
                </w:r>
                <w:r w:rsidRPr="00944419">
                  <w:t>k</w:t>
                </w:r>
                <w:r w:rsidR="00056E0B">
                  <w:t>nown Yiddish poets, revolutionis</w:t>
                </w:r>
                <w:r w:rsidRPr="00944419">
                  <w:t xml:space="preserve">ed modern Yiddish poetry with her </w:t>
                </w:r>
                <w:r w:rsidR="00056E0B">
                  <w:t>pioneer</w:t>
                </w:r>
                <w:r w:rsidR="000C4F94">
                  <w:t>ing</w:t>
                </w:r>
                <w:r w:rsidR="00056E0B">
                  <w:t xml:space="preserve"> </w:t>
                </w:r>
                <w:r w:rsidRPr="00944419">
                  <w:t xml:space="preserve">exploration of gender dynamics. Bold erotic motifs in </w:t>
                </w:r>
                <w:proofErr w:type="spellStart"/>
                <w:r w:rsidRPr="00944419">
                  <w:t>Dropkin’s</w:t>
                </w:r>
                <w:proofErr w:type="spellEnd"/>
                <w:r w:rsidRPr="00944419">
                  <w:t xml:space="preserve"> poetry shocked her</w:t>
                </w:r>
                <w:bookmarkStart w:id="0" w:name="_GoBack"/>
                <w:bookmarkEnd w:id="0"/>
                <w:r w:rsidRPr="00944419">
                  <w:t xml:space="preserve"> contemporaries, while her poems, w</w:t>
                </w:r>
                <w:r w:rsidR="00056E0B">
                  <w:t>ritten mostly in the 1920s and 19</w:t>
                </w:r>
                <w:r w:rsidRPr="00944419">
                  <w:t xml:space="preserve">30s, sound au courant in the twenty-first century. </w:t>
                </w:r>
                <w:r w:rsidR="00056E0B">
                  <w:t xml:space="preserve">In her poetry, </w:t>
                </w:r>
                <w:proofErr w:type="spellStart"/>
                <w:r w:rsidR="00056E0B">
                  <w:t>Dropkin</w:t>
                </w:r>
                <w:proofErr w:type="spellEnd"/>
                <w:r w:rsidRPr="00944419">
                  <w:t xml:space="preserve"> </w:t>
                </w:r>
                <w:r w:rsidR="00056E0B">
                  <w:t>addressed</w:t>
                </w:r>
                <w:r w:rsidRPr="00944419">
                  <w:t xml:space="preserve"> themes</w:t>
                </w:r>
                <w:r w:rsidR="00056E0B">
                  <w:t xml:space="preserve"> such</w:t>
                </w:r>
                <w:r w:rsidRPr="00944419">
                  <w:t xml:space="preserve"> as sexuality, love, artistic creativity, motherhood, </w:t>
                </w:r>
                <w:r w:rsidR="00056E0B">
                  <w:t xml:space="preserve">and nature — </w:t>
                </w:r>
                <w:r>
                  <w:t>as well as domination</w:t>
                </w:r>
                <w:r w:rsidRPr="00944419">
                  <w:t xml:space="preserve"> and sexual polit</w:t>
                </w:r>
                <w:r>
                  <w:t>ics in man-woman relationships.</w:t>
                </w:r>
              </w:p>
              <w:p w14:paraId="1A5AF95D" w14:textId="77777777" w:rsidR="00015C03" w:rsidRDefault="00015C03" w:rsidP="00015C03"/>
              <w:p w14:paraId="2F1D2A2C" w14:textId="4C1CE525" w:rsidR="00015C03" w:rsidRDefault="00015C03" w:rsidP="00015C03">
                <w:r w:rsidRPr="00944419">
                  <w:t xml:space="preserve">Born in Bobruisk, Belarus as </w:t>
                </w:r>
                <w:proofErr w:type="spellStart"/>
                <w:r w:rsidRPr="00944419">
                  <w:t>Tsilye</w:t>
                </w:r>
                <w:proofErr w:type="spellEnd"/>
                <w:r w:rsidRPr="00944419">
                  <w:t xml:space="preserve"> Levin, she wrote her first poems in Russian at the age of 10. After her immigration to the United States in 1912, she began writing</w:t>
                </w:r>
                <w:r>
                  <w:t xml:space="preserve"> in Yiddish, making</w:t>
                </w:r>
                <w:r w:rsidRPr="00944419">
                  <w:t xml:space="preserve"> her literary debut in 1918. She was affiliated with modernist groups formed by Yiddish poets</w:t>
                </w:r>
                <w:r>
                  <w:t xml:space="preserve"> in America, such as</w:t>
                </w:r>
                <w:r w:rsidRPr="00944419">
                  <w:t xml:space="preserve"> </w:t>
                </w:r>
                <w:r w:rsidRPr="00BB2FE1">
                  <w:rPr>
                    <w:iCs/>
                  </w:rPr>
                  <w:t>Di</w:t>
                </w:r>
                <w:r w:rsidRPr="00BB2FE1">
                  <w:t xml:space="preserve"> </w:t>
                </w:r>
                <w:proofErr w:type="spellStart"/>
                <w:r w:rsidRPr="00BB2FE1">
                  <w:rPr>
                    <w:iCs/>
                  </w:rPr>
                  <w:t>Inzikhistin</w:t>
                </w:r>
                <w:proofErr w:type="spellEnd"/>
                <w:r w:rsidR="00056E0B">
                  <w:t xml:space="preserve"> [</w:t>
                </w:r>
                <w:proofErr w:type="spellStart"/>
                <w:r w:rsidR="00056E0B">
                  <w:t>Introspectivists</w:t>
                </w:r>
                <w:proofErr w:type="spellEnd"/>
                <w:r w:rsidR="00056E0B">
                  <w:t>]</w:t>
                </w:r>
                <w:r w:rsidRPr="00944419">
                  <w:t xml:space="preserve"> and </w:t>
                </w:r>
                <w:r w:rsidRPr="00BB2FE1">
                  <w:rPr>
                    <w:iCs/>
                  </w:rPr>
                  <w:t xml:space="preserve">Di </w:t>
                </w:r>
                <w:proofErr w:type="spellStart"/>
                <w:r w:rsidRPr="00BB2FE1">
                  <w:rPr>
                    <w:iCs/>
                  </w:rPr>
                  <w:t>Yunge</w:t>
                </w:r>
                <w:proofErr w:type="spellEnd"/>
                <w:r w:rsidR="00056E0B">
                  <w:t xml:space="preserve"> [</w:t>
                </w:r>
                <w:r w:rsidRPr="00944419">
                  <w:t>The Young</w:t>
                </w:r>
                <w:r w:rsidR="00056E0B">
                  <w:t>]</w:t>
                </w:r>
                <w:r w:rsidRPr="00944419">
                  <w:t>. During her lifetime</w:t>
                </w:r>
                <w:r>
                  <w:t>,</w:t>
                </w:r>
                <w:r w:rsidRPr="00944419">
                  <w:t xml:space="preserve"> she published only one volume of poetry, </w:t>
                </w:r>
                <w:r w:rsidRPr="00944419">
                  <w:rPr>
                    <w:i/>
                    <w:iCs/>
                  </w:rPr>
                  <w:t xml:space="preserve">In </w:t>
                </w:r>
                <w:proofErr w:type="spellStart"/>
                <w:r w:rsidRPr="00944419">
                  <w:rPr>
                    <w:i/>
                    <w:iCs/>
                  </w:rPr>
                  <w:t>heysn</w:t>
                </w:r>
                <w:proofErr w:type="spellEnd"/>
                <w:r w:rsidRPr="00944419">
                  <w:rPr>
                    <w:i/>
                    <w:iCs/>
                  </w:rPr>
                  <w:t xml:space="preserve"> </w:t>
                </w:r>
                <w:proofErr w:type="spellStart"/>
                <w:r w:rsidRPr="00944419">
                  <w:rPr>
                    <w:i/>
                    <w:iCs/>
                  </w:rPr>
                  <w:t>vint</w:t>
                </w:r>
                <w:proofErr w:type="spellEnd"/>
                <w:r w:rsidR="00056E0B">
                  <w:t>. H</w:t>
                </w:r>
                <w:r w:rsidRPr="00944419">
                  <w:t>er children reissued</w:t>
                </w:r>
                <w:r w:rsidR="00056E0B">
                  <w:t xml:space="preserve"> the volume</w:t>
                </w:r>
                <w:r w:rsidRPr="00944419">
                  <w:t xml:space="preserve"> after her dea</w:t>
                </w:r>
                <w:r>
                  <w:t>th</w:t>
                </w:r>
                <w:r w:rsidR="00056E0B">
                  <w:t>, updating it</w:t>
                </w:r>
                <w:r w:rsidR="00641154">
                  <w:t xml:space="preserve"> to include her</w:t>
                </w:r>
                <w:r>
                  <w:t xml:space="preserve"> short stories</w:t>
                </w:r>
                <w:r w:rsidRPr="00944419">
                  <w:t xml:space="preserve"> and </w:t>
                </w:r>
                <w:r>
                  <w:t xml:space="preserve">reproductions of </w:t>
                </w:r>
                <w:r w:rsidRPr="00944419">
                  <w:t xml:space="preserve">paintings </w:t>
                </w:r>
                <w:r w:rsidR="00056E0B">
                  <w:t xml:space="preserve">that she created later in life. </w:t>
                </w:r>
                <w:proofErr w:type="spellStart"/>
                <w:r w:rsidR="00056E0B">
                  <w:t>Dropkin’s</w:t>
                </w:r>
                <w:proofErr w:type="spellEnd"/>
                <w:r w:rsidRPr="00944419">
                  <w:t xml:space="preserve"> modernist poetry shattered cultural stereotypes about the social and gender roles imposed on men and women, making her a path</w:t>
                </w:r>
                <w:r>
                  <w:t>-breaking poet who ‘</w:t>
                </w:r>
                <w:r w:rsidRPr="00944419">
                  <w:t xml:space="preserve">filled the stillness of Yiddish </w:t>
                </w:r>
                <w:r>
                  <w:t>poetry with a passionate breath’ (</w:t>
                </w:r>
                <w:proofErr w:type="spellStart"/>
                <w:r>
                  <w:t>Yakov</w:t>
                </w:r>
                <w:proofErr w:type="spellEnd"/>
                <w:r>
                  <w:t xml:space="preserve"> </w:t>
                </w:r>
                <w:proofErr w:type="spellStart"/>
                <w:r>
                  <w:t>Glatshtayn</w:t>
                </w:r>
                <w:proofErr w:type="spellEnd"/>
                <w:r>
                  <w:t xml:space="preserve">). </w:t>
                </w:r>
              </w:p>
              <w:p w14:paraId="0CE7951B" w14:textId="77777777" w:rsidR="00015C03" w:rsidRDefault="00015C03" w:rsidP="00015C03"/>
              <w:p w14:paraId="2B4FEC59" w14:textId="0B8FAB30" w:rsidR="00015C03" w:rsidRDefault="00015C03" w:rsidP="00015C03">
                <w:pPr>
                  <w:pStyle w:val="Heading1"/>
                  <w:outlineLvl w:val="0"/>
                </w:pPr>
                <w:r>
                  <w:lastRenderedPageBreak/>
                  <w:t>List of Works</w:t>
                </w:r>
                <w:r w:rsidR="00641154">
                  <w:t>:</w:t>
                </w:r>
              </w:p>
              <w:p w14:paraId="342AED5F" w14:textId="77777777" w:rsidR="00015C03" w:rsidRDefault="00015C03" w:rsidP="00015C03">
                <w:r w:rsidRPr="00944419">
                  <w:rPr>
                    <w:i/>
                    <w:iCs/>
                  </w:rPr>
                  <w:t xml:space="preserve">In </w:t>
                </w:r>
                <w:proofErr w:type="spellStart"/>
                <w:r w:rsidRPr="00944419">
                  <w:rPr>
                    <w:i/>
                    <w:iCs/>
                  </w:rPr>
                  <w:t>heysn</w:t>
                </w:r>
                <w:proofErr w:type="spellEnd"/>
                <w:r w:rsidRPr="00944419">
                  <w:rPr>
                    <w:i/>
                    <w:iCs/>
                  </w:rPr>
                  <w:t xml:space="preserve"> </w:t>
                </w:r>
                <w:proofErr w:type="spellStart"/>
                <w:r w:rsidRPr="00944419">
                  <w:rPr>
                    <w:i/>
                    <w:iCs/>
                  </w:rPr>
                  <w:t>vint</w:t>
                </w:r>
                <w:proofErr w:type="spellEnd"/>
                <w:r w:rsidR="00056E0B">
                  <w:t xml:space="preserve"> [In the Hot Wind]</w:t>
                </w:r>
                <w:r>
                  <w:t xml:space="preserve"> </w:t>
                </w:r>
                <w:r w:rsidR="00056E0B">
                  <w:t>(1935)</w:t>
                </w:r>
              </w:p>
              <w:p w14:paraId="6DE12396" w14:textId="77777777" w:rsidR="00015C03" w:rsidRDefault="00015C03" w:rsidP="00015C03">
                <w:r w:rsidRPr="00944419">
                  <w:rPr>
                    <w:i/>
                    <w:iCs/>
                  </w:rPr>
                  <w:t xml:space="preserve">In </w:t>
                </w:r>
                <w:proofErr w:type="spellStart"/>
                <w:r w:rsidRPr="00944419">
                  <w:rPr>
                    <w:i/>
                    <w:iCs/>
                  </w:rPr>
                  <w:t>heysn</w:t>
                </w:r>
                <w:proofErr w:type="spellEnd"/>
                <w:r w:rsidRPr="00944419">
                  <w:rPr>
                    <w:i/>
                    <w:iCs/>
                  </w:rPr>
                  <w:t xml:space="preserve"> </w:t>
                </w:r>
                <w:proofErr w:type="spellStart"/>
                <w:r w:rsidRPr="00944419">
                  <w:rPr>
                    <w:i/>
                    <w:iCs/>
                  </w:rPr>
                  <w:t>vint</w:t>
                </w:r>
                <w:proofErr w:type="spellEnd"/>
                <w:r w:rsidRPr="00944419">
                  <w:t>, expanded edition</w:t>
                </w:r>
                <w:r>
                  <w:t xml:space="preserve"> (1959)</w:t>
                </w:r>
              </w:p>
              <w:p w14:paraId="711F15AB" w14:textId="77777777" w:rsidR="003F0D73" w:rsidRPr="00015C03" w:rsidRDefault="00015C03" w:rsidP="00015C03">
                <w:r w:rsidRPr="00944419">
                  <w:rPr>
                    <w:i/>
                    <w:iCs/>
                  </w:rPr>
                  <w:t xml:space="preserve">The Acrobat: The Selected Poems of Celia </w:t>
                </w:r>
                <w:proofErr w:type="spellStart"/>
                <w:r w:rsidRPr="00944419">
                  <w:rPr>
                    <w:i/>
                    <w:iCs/>
                  </w:rPr>
                  <w:t>Dropkin</w:t>
                </w:r>
                <w:proofErr w:type="spellEnd"/>
                <w:r>
                  <w:t xml:space="preserve"> (2014)</w:t>
                </w:r>
              </w:p>
            </w:tc>
          </w:sdtContent>
        </w:sdt>
      </w:tr>
      <w:tr w:rsidR="003235A7" w14:paraId="386FE323" w14:textId="77777777" w:rsidTr="003235A7">
        <w:tc>
          <w:tcPr>
            <w:tcW w:w="9016" w:type="dxa"/>
          </w:tcPr>
          <w:p w14:paraId="21F52879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779F11C20B00487AB55F08B438F5E2D4"/>
              </w:placeholder>
            </w:sdtPr>
            <w:sdtEndPr/>
            <w:sdtContent>
              <w:p w14:paraId="551E6201" w14:textId="77777777" w:rsidR="00870AFC" w:rsidRDefault="000C4F94" w:rsidP="00870AFC">
                <w:sdt>
                  <w:sdtPr>
                    <w:id w:val="-699622673"/>
                    <w:citation/>
                  </w:sdtPr>
                  <w:sdtEndPr/>
                  <w:sdtContent>
                    <w:r w:rsidR="00870AFC">
                      <w:fldChar w:fldCharType="begin"/>
                    </w:r>
                    <w:r w:rsidR="00870AFC">
                      <w:rPr>
                        <w:lang w:val="en-US"/>
                      </w:rPr>
                      <w:instrText xml:space="preserve"> CITATION Sol92 \l 1033 </w:instrText>
                    </w:r>
                    <w:r w:rsidR="00870AFC">
                      <w:fldChar w:fldCharType="separate"/>
                    </w:r>
                    <w:r w:rsidR="00870AFC">
                      <w:rPr>
                        <w:noProof/>
                        <w:lang w:val="en-US"/>
                      </w:rPr>
                      <w:t>(Solokoff, Lapidus Lerner and Norich)</w:t>
                    </w:r>
                    <w:r w:rsidR="00870AFC">
                      <w:fldChar w:fldCharType="end"/>
                    </w:r>
                  </w:sdtContent>
                </w:sdt>
              </w:p>
              <w:p w14:paraId="09A2951C" w14:textId="77777777" w:rsidR="00870AFC" w:rsidRDefault="00870AFC" w:rsidP="00870AFC"/>
              <w:p w14:paraId="3D3F175B" w14:textId="77777777" w:rsidR="003235A7" w:rsidRDefault="000C4F94" w:rsidP="00870AFC">
                <w:sdt>
                  <w:sdtPr>
                    <w:id w:val="1427845052"/>
                    <w:citation/>
                  </w:sdtPr>
                  <w:sdtEndPr/>
                  <w:sdtContent>
                    <w:r w:rsidR="00870AFC">
                      <w:fldChar w:fldCharType="begin"/>
                    </w:r>
                    <w:r w:rsidR="00870AFC">
                      <w:rPr>
                        <w:lang w:val="en-US"/>
                      </w:rPr>
                      <w:instrText xml:space="preserve"> CITATION Zuc96 \l 1033 </w:instrText>
                    </w:r>
                    <w:r w:rsidR="00870AFC">
                      <w:fldChar w:fldCharType="separate"/>
                    </w:r>
                    <w:r w:rsidR="00870AFC">
                      <w:rPr>
                        <w:noProof/>
                        <w:lang w:val="en-US"/>
                      </w:rPr>
                      <w:t>(Zucker)</w:t>
                    </w:r>
                    <w:r w:rsidR="00870AFC">
                      <w:fldChar w:fldCharType="end"/>
                    </w:r>
                  </w:sdtContent>
                </w:sdt>
              </w:p>
            </w:sdtContent>
          </w:sdt>
        </w:tc>
      </w:tr>
    </w:tbl>
    <w:p w14:paraId="376990D4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D374C0" w14:textId="77777777" w:rsidR="00AF1835" w:rsidRDefault="00AF1835" w:rsidP="007A0D55">
      <w:pPr>
        <w:spacing w:after="0" w:line="240" w:lineRule="auto"/>
      </w:pPr>
      <w:r>
        <w:separator/>
      </w:r>
    </w:p>
  </w:endnote>
  <w:endnote w:type="continuationSeparator" w:id="0">
    <w:p w14:paraId="7D3C91F2" w14:textId="77777777" w:rsidR="00AF1835" w:rsidRDefault="00AF1835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E5EA0F" w14:textId="77777777" w:rsidR="00AF1835" w:rsidRDefault="00AF1835" w:rsidP="007A0D55">
      <w:pPr>
        <w:spacing w:after="0" w:line="240" w:lineRule="auto"/>
      </w:pPr>
      <w:r>
        <w:separator/>
      </w:r>
    </w:p>
  </w:footnote>
  <w:footnote w:type="continuationSeparator" w:id="0">
    <w:p w14:paraId="157F4CD3" w14:textId="77777777" w:rsidR="00AF1835" w:rsidRDefault="00AF1835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7E9414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E037F36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C03"/>
    <w:rsid w:val="00015C03"/>
    <w:rsid w:val="00032559"/>
    <w:rsid w:val="00052040"/>
    <w:rsid w:val="00056E0B"/>
    <w:rsid w:val="000B25AE"/>
    <w:rsid w:val="000B55AB"/>
    <w:rsid w:val="000C4F94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673E7"/>
    <w:rsid w:val="00590035"/>
    <w:rsid w:val="005B177E"/>
    <w:rsid w:val="005B3921"/>
    <w:rsid w:val="005F26D7"/>
    <w:rsid w:val="005F5450"/>
    <w:rsid w:val="00641154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70AFC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AF1835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9ADC2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15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C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15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C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6222F5435E84D859588FDA8CD338A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B342FC-4C51-45C9-91F9-50B9349EC895}"/>
      </w:docPartPr>
      <w:docPartBody>
        <w:p w:rsidR="00AC0E0D" w:rsidRDefault="00A26FDB">
          <w:pPr>
            <w:pStyle w:val="56222F5435E84D859588FDA8CD338A50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62443F4B7CC46499C79C4BFE184DA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0EEA25-7954-48C9-9ACA-26FC74522455}"/>
      </w:docPartPr>
      <w:docPartBody>
        <w:p w:rsidR="00AC0E0D" w:rsidRDefault="00A26FDB">
          <w:pPr>
            <w:pStyle w:val="D62443F4B7CC46499C79C4BFE184DA8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302A60236F154373BB78414A25DB66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15D36-5328-42DA-870A-41F1C52A293D}"/>
      </w:docPartPr>
      <w:docPartBody>
        <w:p w:rsidR="00AC0E0D" w:rsidRDefault="00A26FDB">
          <w:pPr>
            <w:pStyle w:val="302A60236F154373BB78414A25DB6669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40FDBDDB78A44134A23888737A09A6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360E56-4610-4242-956C-AC9529FE9D90}"/>
      </w:docPartPr>
      <w:docPartBody>
        <w:p w:rsidR="00AC0E0D" w:rsidRDefault="00A26FDB">
          <w:pPr>
            <w:pStyle w:val="40FDBDDB78A44134A23888737A09A6FF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0972D8486D25485582417D54D96A3C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5578AD-552F-458F-88BA-B38849D0668C}"/>
      </w:docPartPr>
      <w:docPartBody>
        <w:p w:rsidR="00AC0E0D" w:rsidRDefault="00A26FDB">
          <w:pPr>
            <w:pStyle w:val="0972D8486D25485582417D54D96A3C3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429D3057E8E4218B566004CA069EF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35E74D-7D04-4918-99CA-FB786D98BCDD}"/>
      </w:docPartPr>
      <w:docPartBody>
        <w:p w:rsidR="00AC0E0D" w:rsidRDefault="00A26FDB">
          <w:pPr>
            <w:pStyle w:val="F429D3057E8E4218B566004CA069EFC6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1F895AE3BE4A4C84A221157DEE3FE3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ED7115-1A13-4A66-8B5A-7EB3D4B59187}"/>
      </w:docPartPr>
      <w:docPartBody>
        <w:p w:rsidR="00AC0E0D" w:rsidRDefault="00A26FDB">
          <w:pPr>
            <w:pStyle w:val="1F895AE3BE4A4C84A221157DEE3FE35E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895F936C615489B8E2B7A5DABE9D5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583261-C198-4117-805C-31CF208A0909}"/>
      </w:docPartPr>
      <w:docPartBody>
        <w:p w:rsidR="00AC0E0D" w:rsidRDefault="00A26FDB">
          <w:pPr>
            <w:pStyle w:val="1895F936C615489B8E2B7A5DABE9D5F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8DB505575BC4486282FA4972EE279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9A3F2-7E1C-44B3-A102-637E153F8CFC}"/>
      </w:docPartPr>
      <w:docPartBody>
        <w:p w:rsidR="00AC0E0D" w:rsidRDefault="00A26FDB">
          <w:pPr>
            <w:pStyle w:val="8DB505575BC4486282FA4972EE2799D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8189B0FCC32420395799AABC5543A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B6FC1A-BC80-43F0-9E64-A257928F9C6F}"/>
      </w:docPartPr>
      <w:docPartBody>
        <w:p w:rsidR="00AC0E0D" w:rsidRDefault="00A26FDB">
          <w:pPr>
            <w:pStyle w:val="38189B0FCC32420395799AABC5543A8C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779F11C20B00487AB55F08B438F5E2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A7F2D-9BB4-480D-A5F2-85569B6563E6}"/>
      </w:docPartPr>
      <w:docPartBody>
        <w:p w:rsidR="00AC0E0D" w:rsidRDefault="00A26FDB">
          <w:pPr>
            <w:pStyle w:val="779F11C20B00487AB55F08B438F5E2D4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FDB"/>
    <w:rsid w:val="00A26FDB"/>
    <w:rsid w:val="00AC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6222F5435E84D859588FDA8CD338A50">
    <w:name w:val="56222F5435E84D859588FDA8CD338A50"/>
  </w:style>
  <w:style w:type="paragraph" w:customStyle="1" w:styleId="D62443F4B7CC46499C79C4BFE184DA86">
    <w:name w:val="D62443F4B7CC46499C79C4BFE184DA86"/>
  </w:style>
  <w:style w:type="paragraph" w:customStyle="1" w:styleId="302A60236F154373BB78414A25DB6669">
    <w:name w:val="302A60236F154373BB78414A25DB6669"/>
  </w:style>
  <w:style w:type="paragraph" w:customStyle="1" w:styleId="40FDBDDB78A44134A23888737A09A6FF">
    <w:name w:val="40FDBDDB78A44134A23888737A09A6FF"/>
  </w:style>
  <w:style w:type="paragraph" w:customStyle="1" w:styleId="0972D8486D25485582417D54D96A3C36">
    <w:name w:val="0972D8486D25485582417D54D96A3C36"/>
  </w:style>
  <w:style w:type="paragraph" w:customStyle="1" w:styleId="F429D3057E8E4218B566004CA069EFC6">
    <w:name w:val="F429D3057E8E4218B566004CA069EFC6"/>
  </w:style>
  <w:style w:type="paragraph" w:customStyle="1" w:styleId="1F895AE3BE4A4C84A221157DEE3FE35E">
    <w:name w:val="1F895AE3BE4A4C84A221157DEE3FE35E"/>
  </w:style>
  <w:style w:type="paragraph" w:customStyle="1" w:styleId="1895F936C615489B8E2B7A5DABE9D5F2">
    <w:name w:val="1895F936C615489B8E2B7A5DABE9D5F2"/>
  </w:style>
  <w:style w:type="paragraph" w:customStyle="1" w:styleId="8DB505575BC4486282FA4972EE2799D1">
    <w:name w:val="8DB505575BC4486282FA4972EE2799D1"/>
  </w:style>
  <w:style w:type="paragraph" w:customStyle="1" w:styleId="38189B0FCC32420395799AABC5543A8C">
    <w:name w:val="38189B0FCC32420395799AABC5543A8C"/>
  </w:style>
  <w:style w:type="paragraph" w:customStyle="1" w:styleId="779F11C20B00487AB55F08B438F5E2D4">
    <w:name w:val="779F11C20B00487AB55F08B438F5E2D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6222F5435E84D859588FDA8CD338A50">
    <w:name w:val="56222F5435E84D859588FDA8CD338A50"/>
  </w:style>
  <w:style w:type="paragraph" w:customStyle="1" w:styleId="D62443F4B7CC46499C79C4BFE184DA86">
    <w:name w:val="D62443F4B7CC46499C79C4BFE184DA86"/>
  </w:style>
  <w:style w:type="paragraph" w:customStyle="1" w:styleId="302A60236F154373BB78414A25DB6669">
    <w:name w:val="302A60236F154373BB78414A25DB6669"/>
  </w:style>
  <w:style w:type="paragraph" w:customStyle="1" w:styleId="40FDBDDB78A44134A23888737A09A6FF">
    <w:name w:val="40FDBDDB78A44134A23888737A09A6FF"/>
  </w:style>
  <w:style w:type="paragraph" w:customStyle="1" w:styleId="0972D8486D25485582417D54D96A3C36">
    <w:name w:val="0972D8486D25485582417D54D96A3C36"/>
  </w:style>
  <w:style w:type="paragraph" w:customStyle="1" w:styleId="F429D3057E8E4218B566004CA069EFC6">
    <w:name w:val="F429D3057E8E4218B566004CA069EFC6"/>
  </w:style>
  <w:style w:type="paragraph" w:customStyle="1" w:styleId="1F895AE3BE4A4C84A221157DEE3FE35E">
    <w:name w:val="1F895AE3BE4A4C84A221157DEE3FE35E"/>
  </w:style>
  <w:style w:type="paragraph" w:customStyle="1" w:styleId="1895F936C615489B8E2B7A5DABE9D5F2">
    <w:name w:val="1895F936C615489B8E2B7A5DABE9D5F2"/>
  </w:style>
  <w:style w:type="paragraph" w:customStyle="1" w:styleId="8DB505575BC4486282FA4972EE2799D1">
    <w:name w:val="8DB505575BC4486282FA4972EE2799D1"/>
  </w:style>
  <w:style w:type="paragraph" w:customStyle="1" w:styleId="38189B0FCC32420395799AABC5543A8C">
    <w:name w:val="38189B0FCC32420395799AABC5543A8C"/>
  </w:style>
  <w:style w:type="paragraph" w:customStyle="1" w:styleId="779F11C20B00487AB55F08B438F5E2D4">
    <w:name w:val="779F11C20B00487AB55F08B438F5E2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Sol92</b:Tag>
    <b:SourceType>Book</b:SourceType>
    <b:Guid>{73253EDA-B971-4B1B-9FDE-51B0E9085D24}</b:Guid>
    <b:Title>Gender and Text in Modern Hebrew and Yiddish Literature</b:Title>
    <b:Year>1992</b:Year>
    <b:City>New York</b:City>
    <b:Publisher>Jewish Theological Seminary of America</b:Publisher>
    <b:Author>
      <b:Editor>
        <b:NameList>
          <b:Person>
            <b:Last>Solokoff</b:Last>
            <b:First>N.</b:First>
          </b:Person>
          <b:Person>
            <b:Last>Lapidus Lerner</b:Last>
            <b:First>A.</b:First>
          </b:Person>
          <b:Person>
            <b:Last>Norich</b:Last>
            <b:First>A.</b:First>
          </b:Person>
        </b:NameList>
      </b:Editor>
    </b:Author>
    <b:RefOrder>1</b:RefOrder>
  </b:Source>
  <b:Source>
    <b:Tag>Zuc96</b:Tag>
    <b:SourceType>JournalArticle</b:SourceType>
    <b:Guid>{C231CB9A-3F80-4998-B6C1-CF30C4A3162B}</b:Guid>
    <b:Title>The Red Flower: Rebellion and Guilt in the Poetry of Celia Dropkin</b:Title>
    <b:Year>1996</b:Year>
    <b:Author>
      <b:Author>
        <b:NameList>
          <b:Person>
            <b:Last>Zucker</b:Last>
            <b:First>S.</b:First>
          </b:Person>
        </b:NameList>
      </b:Author>
    </b:Author>
    <b:JournalName>Studies in American Jewish Literature</b:JournalName>
    <b:Pages>99-117</b:Pages>
    <b:Issue>15</b:Issue>
    <b:RefOrder>2</b:RefOrder>
  </b:Source>
</b:Sources>
</file>

<file path=customXml/itemProps1.xml><?xml version="1.0" encoding="utf-8"?>
<ds:datastoreItem xmlns:ds="http://schemas.openxmlformats.org/officeDocument/2006/customXml" ds:itemID="{E1FB8F3A-5274-C440-B28F-C898A0C66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17</TotalTime>
  <Pages>2</Pages>
  <Words>468</Words>
  <Characters>2670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6</cp:revision>
  <dcterms:created xsi:type="dcterms:W3CDTF">2014-11-11T04:20:00Z</dcterms:created>
  <dcterms:modified xsi:type="dcterms:W3CDTF">2014-12-01T16:38:00Z</dcterms:modified>
</cp:coreProperties>
</file>