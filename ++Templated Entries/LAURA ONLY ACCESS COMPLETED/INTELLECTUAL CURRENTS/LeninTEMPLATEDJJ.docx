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End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End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End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EndPr/>
          <w:sdtContent>
            <w:tc>
              <w:tcPr>
                <w:tcW w:w="2642" w:type="dxa"/>
              </w:tcPr>
              <w:p w14:paraId="0B9D0244" w14:textId="77777777" w:rsidR="00B574C9" w:rsidRDefault="008C681D" w:rsidP="008C681D">
                <w:proofErr w:type="spellStart"/>
                <w:r>
                  <w:t>Pecora</w:t>
                </w:r>
                <w:proofErr w:type="spellEnd"/>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End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End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End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End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dtPr>
          <w:sdtEndPr/>
          <w:sdtContent>
            <w:tc>
              <w:tcPr>
                <w:tcW w:w="9016" w:type="dxa"/>
                <w:tcMar>
                  <w:top w:w="113" w:type="dxa"/>
                  <w:bottom w:w="113" w:type="dxa"/>
                </w:tcMar>
              </w:tcPr>
              <w:p w14:paraId="715255B3" w14:textId="7A39B190" w:rsidR="00E85A05" w:rsidRDefault="000040F0" w:rsidP="00E85A05">
                <w:r>
                  <w:t xml:space="preserve">Vladimir Lenin (born Vladimir </w:t>
                </w:r>
                <w:proofErr w:type="spellStart"/>
                <w:r>
                  <w:t>Ilyich</w:t>
                </w:r>
                <w:proofErr w:type="spellEnd"/>
                <w:r>
                  <w:t xml:space="preserve"> </w:t>
                </w:r>
                <w:proofErr w:type="spellStart"/>
                <w:r>
                  <w:t>Ulyanov</w:t>
                </w:r>
                <w:proofErr w:type="spellEnd"/>
                <w:r>
                  <w:t>)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w:t>
                </w:r>
                <w:r w:rsidR="00A350B3">
                  <w:t xml:space="preserve">evitable decline of capitalism, </w:t>
                </w:r>
                <w:r>
                  <w:t xml:space="preserve">as articulated in </w:t>
                </w:r>
                <w:r>
                  <w:rPr>
                    <w:i/>
                  </w:rPr>
                  <w:t xml:space="preserve">Das </w:t>
                </w:r>
                <w:proofErr w:type="spellStart"/>
                <w:r>
                  <w:rPr>
                    <w:i/>
                  </w:rPr>
                  <w:t>Kapital</w:t>
                </w:r>
                <w:proofErr w:type="spellEnd"/>
                <w:r>
                  <w:rPr>
                    <w:i/>
                  </w:rPr>
                  <w:t xml:space="preserve"> </w:t>
                </w:r>
                <w:r w:rsidR="00A350B3">
                  <w:t>(1867</w:t>
                </w:r>
                <w:r>
                  <w:t>)</w:t>
                </w:r>
                <w:r w:rsidR="00A350B3">
                  <w:t>,</w:t>
                </w:r>
                <w:r>
                  <w:t xml:space="preserve"> and the development and triumph of a proletarian dictatorship in the service of the </w:t>
                </w:r>
                <w:r w:rsidR="00A350B3">
                  <w:t xml:space="preserve">destruction of bourgeois state, </w:t>
                </w:r>
                <w:r>
                  <w:t xml:space="preserve">in </w:t>
                </w:r>
                <w:r>
                  <w:rPr>
                    <w:i/>
                  </w:rPr>
                  <w:t xml:space="preserve">The Communist Manifesto </w:t>
                </w:r>
                <w:r w:rsidR="00A350B3">
                  <w:t>(1848) written with Friedrich Engels</w:t>
                </w:r>
                <w:r>
                  <w:t xml:space="preserve">, were two-fold. </w:t>
                </w:r>
              </w:p>
            </w:tc>
          </w:sdtContent>
        </w:sdt>
      </w:tr>
      <w:tr w:rsidR="003F0D73" w14:paraId="6DD301FD" w14:textId="77777777" w:rsidTr="003F0D73">
        <w:sdt>
          <w:sdtPr>
            <w:alias w:val="Article text"/>
            <w:tag w:val="articleText"/>
            <w:id w:val="634067588"/>
            <w:placeholder>
              <w:docPart w:val="6DD1764BDB205C4994281E30720851D6"/>
            </w:placeholder>
          </w:sdtPr>
          <w:sdtEndPr/>
          <w:sdtContent>
            <w:tc>
              <w:tcPr>
                <w:tcW w:w="9016" w:type="dxa"/>
                <w:tcMar>
                  <w:top w:w="113" w:type="dxa"/>
                  <w:bottom w:w="113" w:type="dxa"/>
                </w:tcMar>
              </w:tcPr>
              <w:sdt>
                <w:sdtPr>
                  <w:alias w:val="Abstract"/>
                  <w:tag w:val="abstract"/>
                  <w:id w:val="-2055534018"/>
                  <w:placeholder>
                    <w:docPart w:val="3560D3FD3BC2C14787B69E57A451EB6A"/>
                  </w:placeholder>
                </w:sdtPr>
                <w:sdtEndPr/>
                <w:sdtContent>
                  <w:p w14:paraId="54129581" w14:textId="1AA0CCD1" w:rsidR="008C681D" w:rsidRDefault="00A350B3" w:rsidP="008C681D">
                    <w:r>
                      <w:t xml:space="preserve">Vladimir Lenin (born Vladimir </w:t>
                    </w:r>
                    <w:proofErr w:type="spellStart"/>
                    <w:r>
                      <w:t>Ilyich</w:t>
                    </w:r>
                    <w:proofErr w:type="spellEnd"/>
                    <w:r>
                      <w:t xml:space="preserve"> </w:t>
                    </w:r>
                    <w:proofErr w:type="spellStart"/>
                    <w:r>
                      <w:t>Ulyanov</w:t>
                    </w:r>
                    <w:proofErr w:type="spellEnd"/>
                    <w:r>
                      <w:t xml:space="preserve">)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inevitable decline of capitalism, as articulated in </w:t>
                    </w:r>
                    <w:r>
                      <w:rPr>
                        <w:i/>
                      </w:rPr>
                      <w:t xml:space="preserve">Das </w:t>
                    </w:r>
                    <w:proofErr w:type="spellStart"/>
                    <w:r>
                      <w:rPr>
                        <w:i/>
                      </w:rPr>
                      <w:t>Kapital</w:t>
                    </w:r>
                    <w:proofErr w:type="spellEnd"/>
                    <w:r>
                      <w:rPr>
                        <w:i/>
                      </w:rPr>
                      <w:t xml:space="preserve"> </w:t>
                    </w:r>
                    <w:r>
                      <w:t xml:space="preserve">(1867), and the development and triumph of a proletarian dictatorship in the service of the destruction of bourgeois state, in </w:t>
                    </w:r>
                    <w:r>
                      <w:rPr>
                        <w:i/>
                      </w:rPr>
                      <w:t xml:space="preserve">The Communist Manifesto </w:t>
                    </w:r>
                    <w:r>
                      <w:t xml:space="preserve">(1848) written with Friedrich Engels, were two-fold. </w:t>
                    </w:r>
                  </w:p>
                </w:sdtContent>
              </w:sdt>
              <w:p w14:paraId="05997BA4" w14:textId="77777777" w:rsidR="00A350B3" w:rsidRDefault="00A350B3" w:rsidP="008C681D"/>
              <w:p w14:paraId="67FE5984" w14:textId="4B31F06E" w:rsidR="008C681D" w:rsidRDefault="008C681D" w:rsidP="008C681D">
                <w:r>
                  <w:t>First, unlik</w:t>
                </w:r>
                <w:r w:rsidR="00A350B3">
                  <w:t xml:space="preserve">e previous Communist movements, </w:t>
                </w:r>
                <w:r>
                  <w:t>such as the First International</w:t>
                </w:r>
                <w:r w:rsidR="00055F89">
                  <w:t>,</w:t>
                </w:r>
                <w:r>
                  <w:t xml:space="preserve"> an</w:t>
                </w:r>
                <w:r w:rsidR="00055F89">
                  <w:t xml:space="preserve">d the Mensheviks’ </w:t>
                </w:r>
                <w:r w:rsidR="00A350B3">
                  <w:t>February Revolution of 1917</w:t>
                </w:r>
                <w:r>
                  <w:t xml:space="preserve">, Lenin insisted in </w:t>
                </w:r>
                <w:r>
                  <w:rPr>
                    <w:i/>
                  </w:rPr>
                  <w:t>What is to be Done?</w:t>
                </w:r>
                <w:r w:rsidR="00A350B3">
                  <w:t xml:space="preserve"> (1902)</w:t>
                </w:r>
                <w:r>
                  <w:rPr>
                    <w:i/>
                  </w:rPr>
                  <w:t xml:space="preserve"> </w:t>
                </w:r>
                <w:r>
                  <w:t>(</w:t>
                </w:r>
                <w:proofErr w:type="gramStart"/>
                <w:r>
                  <w:t>a</w:t>
                </w:r>
                <w:proofErr w:type="gramEnd"/>
                <w:r>
                  <w:t xml:space="preserve"> pamphlet intentionally bearing the same title as </w:t>
                </w:r>
                <w:proofErr w:type="spellStart"/>
                <w:r>
                  <w:t>Nilolay</w:t>
                </w:r>
                <w:proofErr w:type="spellEnd"/>
                <w:r>
                  <w:t xml:space="preserve"> </w:t>
                </w:r>
                <w:proofErr w:type="spellStart"/>
                <w:r>
                  <w:t>Chernyshevsky’s</w:t>
                </w:r>
                <w:proofErr w:type="spellEnd"/>
                <w:r>
                  <w:t xml:space="preserve"> revolutionary </w:t>
                </w:r>
                <w:r w:rsidR="009D72FC">
                  <w:t>1863 novel</w:t>
                </w:r>
                <w:r>
                  <w:t xml:space="preserve">) that to succeed in overthrowing the state and maintaining power, the proletariat had to be guided by a vanguard </w:t>
                </w:r>
                <w:r w:rsidR="009D72FC">
                  <w:t xml:space="preserve">of professional intellectuals </w:t>
                </w:r>
                <w:r>
                  <w:t>who would orga</w:t>
                </w:r>
                <w:r w:rsidR="00A350B3">
                  <w:t>nis</w:t>
                </w:r>
                <w:r>
                  <w:t xml:space="preserve">e a peasantry and industrial work-force </w:t>
                </w:r>
                <w:r w:rsidR="00D56844">
                  <w:t xml:space="preserve">otherwise </w:t>
                </w:r>
                <w:r>
                  <w:t xml:space="preserve">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w:t>
                </w:r>
                <w:r w:rsidR="00A350B3">
                  <w:t>ourgeois-capitalist revolution (</w:t>
                </w:r>
                <w:r w:rsidR="00905B6A">
                  <w:t xml:space="preserve">Marx drew upon </w:t>
                </w:r>
                <w:r>
                  <w:t xml:space="preserve">the French Revolution </w:t>
                </w:r>
                <w:r w:rsidR="00905B6A">
                  <w:t>as an example of this</w:t>
                </w:r>
                <w:r>
                  <w:t>). Second, Lenin agreed with Leon Trotsky on th</w:t>
                </w:r>
                <w:r w:rsidR="00BA2942">
                  <w:t xml:space="preserve">e idea of permanent revolution — </w:t>
                </w:r>
                <w:r w:rsidR="008D39C3">
                  <w:t xml:space="preserve">that is, </w:t>
                </w:r>
                <w:r>
                  <w:t xml:space="preserve">a proletarian revolution </w:t>
                </w:r>
                <w:r w:rsidR="00457539">
                  <w:t xml:space="preserve">spreading </w:t>
                </w:r>
                <w:r>
                  <w:t xml:space="preserve">contagiously </w:t>
                </w:r>
                <w:r>
                  <w:lastRenderedPageBreak/>
                  <w:t xml:space="preserve">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w:t>
                </w:r>
                <w:r w:rsidR="00BB65F8">
                  <w:t>cause imperial expansion entailed</w:t>
                </w:r>
                <w:r>
                  <w:t xml:space="preserve"> greater costs than profits to the conquering state</w:t>
                </w:r>
                <w:r w:rsidR="00434CC2">
                  <w:t xml:space="preserve"> (Hobson 43)</w:t>
                </w:r>
                <w:r w:rsidR="00C73ED1">
                  <w:t>. Lenin</w:t>
                </w:r>
                <w:r>
                  <w:t xml:space="preserve">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w:t>
                </w:r>
                <w:r w:rsidR="00545B94">
                  <w:t xml:space="preserve">imperial </w:t>
                </w:r>
                <w:r>
                  <w:t xml:space="preserve">control of territory and industry </w:t>
                </w:r>
                <w:r w:rsidR="00DE3C2C">
                  <w:t>stifled the ‘normal’</w:t>
                </w:r>
                <w:r>
                  <w:t xml:space="preserve"> or indigenous development of capitalist markets. In </w:t>
                </w:r>
                <w:r w:rsidR="0081241F">
                  <w:t>these</w:t>
                </w:r>
                <w:r>
                  <w:t xml:space="preserve"> areas, nationalist revolution was often conflated with the spread of communism by both the revolutionary vanguard and their imperial opponents (the experiences of France </w:t>
                </w:r>
                <w:r w:rsidR="00D06945">
                  <w:t>and the United States in Vietnam, for example</w:t>
                </w:r>
                <w:r>
                  <w:t xml:space="preserve">).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5DD274AD" w14:textId="3E462004" w:rsidR="003F0D73" w:rsidRDefault="008C681D" w:rsidP="00C27FAB">
                <w:r>
                  <w:t>Lenin thus broke not</w:t>
                </w:r>
                <w:r w:rsidR="00D03218">
                  <w:t xml:space="preserve"> only with the </w:t>
                </w:r>
                <w:r w:rsidR="002E5F8C">
                  <w:t>democratic</w:t>
                </w:r>
                <w:r w:rsidR="00D03218">
                  <w:t xml:space="preserve"> and less violent Mensheviks (</w:t>
                </w:r>
                <w:r w:rsidR="00CC515D">
                  <w:t>the ‘minority’</w:t>
                </w:r>
                <w:r>
                  <w:t xml:space="preserve"> within the Russian</w:t>
                </w:r>
                <w:r w:rsidR="00D03218">
                  <w:t xml:space="preserve"> Social Democratic </w:t>
                </w:r>
                <w:proofErr w:type="spellStart"/>
                <w:r w:rsidR="00D03218">
                  <w:t>Labor</w:t>
                </w:r>
                <w:proofErr w:type="spellEnd"/>
                <w:r w:rsidR="00D03218">
                  <w:t xml:space="preserve"> Party [RSDLP])</w:t>
                </w:r>
                <w:r w:rsidR="00A350B3">
                  <w:t xml:space="preserve"> who came to power in February of </w:t>
                </w:r>
                <w:r>
                  <w:t>1917 in accommodation with the ex</w:t>
                </w:r>
                <w:r w:rsidR="00A350B3">
                  <w:t xml:space="preserve">isting Russian state, but also — </w:t>
                </w:r>
                <w:r w:rsidR="00D03218">
                  <w:t xml:space="preserve">as demonstrated </w:t>
                </w:r>
                <w:r>
                  <w:t xml:space="preserve">in the </w:t>
                </w:r>
                <w:r>
                  <w:rPr>
                    <w:i/>
                  </w:rPr>
                  <w:t>April These</w:t>
                </w:r>
                <w:r w:rsidR="00D03218">
                  <w:rPr>
                    <w:i/>
                  </w:rPr>
                  <w:t>s</w:t>
                </w:r>
                <w:r w:rsidR="00A350B3">
                  <w:t xml:space="preserve"> (</w:t>
                </w:r>
                <w:r w:rsidR="00092D15">
                  <w:t>1917</w:t>
                </w:r>
                <w:r w:rsidR="00A350B3">
                  <w:t xml:space="preserve">) — </w:t>
                </w:r>
                <w:r w:rsidR="00092D15">
                  <w:t>with the ‘majoritarian’</w:t>
                </w:r>
                <w:r>
                  <w:t xml:space="preserve"> Bolsheviks, who supported a</w:t>
                </w:r>
                <w:r w:rsidR="00092D15">
                  <w:t xml:space="preserve"> policy of local governance by ‘soviets’</w:t>
                </w:r>
                <w:r>
                  <w:t xml:space="preserve"> (councils) of democratically elected workers. Lenin </w:t>
                </w:r>
                <w:r w:rsidR="00D03218">
                  <w:t>held that</w:t>
                </w:r>
                <w:r>
                  <w:t xml:space="preserve"> soviets needed to become the primary </w:t>
                </w:r>
                <w:r w:rsidR="00D03218">
                  <w:t>centres</w:t>
                </w:r>
                <w:r>
                  <w:t xml:space="preserve"> of power th</w:t>
                </w:r>
                <w:r w:rsidR="002E5F8C">
                  <w:t xml:space="preserve">roughout communist society. </w:t>
                </w:r>
                <w:r w:rsidR="005E28A1">
                  <w:t>T</w:t>
                </w:r>
                <w:r>
                  <w:t>his required</w:t>
                </w:r>
                <w:r w:rsidR="005E28A1">
                  <w:t>, however,</w:t>
                </w:r>
                <w:r>
                  <w:t xml:space="preserve"> that the vanguard intellectuals of the communist party had to possess final authority within the soviets themselves, </w:t>
                </w:r>
                <w:r w:rsidR="00021865">
                  <w:t>contrary to their supposedly ‘democratic’</w:t>
                </w:r>
                <w:r>
                  <w:t xml:space="preserve"> character under the earlier Bolshevik program. Only then could wholesale economic transformation, via</w:t>
                </w:r>
                <w:r w:rsidR="00021865">
                  <w:t xml:space="preserve"> Lenin’s Five-Year Plans,</w:t>
                </w:r>
                <w:r>
                  <w:t xml:space="preserve">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w:t>
                </w:r>
                <w:bookmarkStart w:id="0" w:name="_GoBack"/>
                <w:bookmarkEnd w:id="0"/>
                <w:r>
                  <w:t xml:space="preserv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w:t>
                </w:r>
                <w:r w:rsidR="003A6D42">
                  <w:t xml:space="preserve">the </w:t>
                </w:r>
                <w:r>
                  <w:t>secret police, founded by Lenin in</w:t>
                </w:r>
                <w:r w:rsidR="007C61A9">
                  <w:t xml:space="preserve"> late</w:t>
                </w:r>
                <w:r>
                  <w:t xml:space="preserve"> 1917) was part of Lenin’s strategy from the start, and perhaps no polic</w:t>
                </w:r>
                <w:r w:rsidR="00431C70">
                  <w:t>y better defines what the term ‘</w:t>
                </w:r>
                <w:r>
                  <w:t>totalitarian</w:t>
                </w:r>
                <w:r w:rsidR="00431C70">
                  <w:t>’</w:t>
                </w:r>
                <w:r>
                  <w:t xml:space="preserve"> came to mean in the twentieth century.</w:t>
                </w:r>
              </w:p>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p w14:paraId="2060E965" w14:textId="76D9DD7E" w:rsidR="00434CC2" w:rsidRDefault="00434CC2" w:rsidP="008A5B87">
            <w:sdt>
              <w:sdtPr>
                <w:id w:val="-459812573"/>
                <w:citation/>
              </w:sdtPr>
              <w:sdtContent>
                <w:r>
                  <w:fldChar w:fldCharType="begin"/>
                </w:r>
                <w:r>
                  <w:rPr>
                    <w:lang w:val="en-US"/>
                  </w:rPr>
                  <w:instrText xml:space="preserve"> CITATION Hob05 \l 1033 </w:instrText>
                </w:r>
                <w:r>
                  <w:fldChar w:fldCharType="separate"/>
                </w:r>
                <w:r>
                  <w:rPr>
                    <w:noProof/>
                    <w:lang w:val="en-US"/>
                  </w:rPr>
                  <w:t>(Hobson)</w:t>
                </w:r>
                <w:r>
                  <w:fldChar w:fldCharType="end"/>
                </w:r>
              </w:sdtContent>
            </w:sdt>
          </w:p>
          <w:p w14:paraId="78B4267C" w14:textId="77777777" w:rsidR="00434CC2" w:rsidRDefault="00434CC2" w:rsidP="008A5B87"/>
          <w:p w14:paraId="736D9FF7" w14:textId="5EFA150D" w:rsidR="003235A7" w:rsidRDefault="00434CC2" w:rsidP="00FB11DE">
            <w:sdt>
              <w:sdtPr>
                <w:id w:val="-530950235"/>
                <w:citation/>
              </w:sdtPr>
              <w:sdtEndPr/>
              <w:sdtContent>
                <w:r w:rsidR="006A1617">
                  <w:fldChar w:fldCharType="begin"/>
                </w:r>
                <w:r w:rsidR="006A1617">
                  <w:rPr>
                    <w:lang w:val="en-US"/>
                  </w:rPr>
                  <w:instrText xml:space="preserve"> CITATION Rob022 \l 1033 </w:instrText>
                </w:r>
                <w:r w:rsidR="006A1617">
                  <w:fldChar w:fldCharType="separate"/>
                </w:r>
                <w:r w:rsidR="006A1617" w:rsidRPr="006A1617">
                  <w:rPr>
                    <w:noProof/>
                    <w:lang w:val="en-US"/>
                  </w:rPr>
                  <w:t>(Service)</w:t>
                </w:r>
                <w:r w:rsidR="006A1617">
                  <w:fldChar w:fldCharType="end"/>
                </w:r>
              </w:sdtContent>
            </w:sdt>
          </w:p>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A350B3" w:rsidRDefault="00A350B3" w:rsidP="007A0D55">
      <w:pPr>
        <w:spacing w:after="0" w:line="240" w:lineRule="auto"/>
      </w:pPr>
      <w:r>
        <w:separator/>
      </w:r>
    </w:p>
  </w:endnote>
  <w:endnote w:type="continuationSeparator" w:id="0">
    <w:p w14:paraId="402C4774" w14:textId="77777777" w:rsidR="00A350B3" w:rsidRDefault="00A350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A350B3" w:rsidRDefault="00A350B3" w:rsidP="007A0D55">
      <w:pPr>
        <w:spacing w:after="0" w:line="240" w:lineRule="auto"/>
      </w:pPr>
      <w:r>
        <w:separator/>
      </w:r>
    </w:p>
  </w:footnote>
  <w:footnote w:type="continuationSeparator" w:id="0">
    <w:p w14:paraId="742118AA" w14:textId="77777777" w:rsidR="00A350B3" w:rsidRDefault="00A350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A350B3" w:rsidRDefault="00A350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09718" w14:textId="77777777" w:rsidR="00A350B3" w:rsidRDefault="00A350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040F0"/>
    <w:rsid w:val="00021865"/>
    <w:rsid w:val="00032559"/>
    <w:rsid w:val="00052040"/>
    <w:rsid w:val="00055F89"/>
    <w:rsid w:val="00092D15"/>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A5B96"/>
    <w:rsid w:val="002B0B37"/>
    <w:rsid w:val="002E5F8C"/>
    <w:rsid w:val="0030662D"/>
    <w:rsid w:val="003235A7"/>
    <w:rsid w:val="003677B6"/>
    <w:rsid w:val="003A6D42"/>
    <w:rsid w:val="003D3579"/>
    <w:rsid w:val="003E2795"/>
    <w:rsid w:val="003F0D73"/>
    <w:rsid w:val="00431C70"/>
    <w:rsid w:val="00434CC2"/>
    <w:rsid w:val="00457539"/>
    <w:rsid w:val="00462DBE"/>
    <w:rsid w:val="00464699"/>
    <w:rsid w:val="00483379"/>
    <w:rsid w:val="00487BC5"/>
    <w:rsid w:val="00496888"/>
    <w:rsid w:val="004A7476"/>
    <w:rsid w:val="004E33B2"/>
    <w:rsid w:val="004E5896"/>
    <w:rsid w:val="00513EE6"/>
    <w:rsid w:val="00534F8F"/>
    <w:rsid w:val="00545B94"/>
    <w:rsid w:val="0055499D"/>
    <w:rsid w:val="00590035"/>
    <w:rsid w:val="005A1F04"/>
    <w:rsid w:val="005B177E"/>
    <w:rsid w:val="005B3921"/>
    <w:rsid w:val="005D25DA"/>
    <w:rsid w:val="005E28A1"/>
    <w:rsid w:val="005F26D7"/>
    <w:rsid w:val="005F5450"/>
    <w:rsid w:val="00600BE0"/>
    <w:rsid w:val="00601F35"/>
    <w:rsid w:val="006A1617"/>
    <w:rsid w:val="006B023C"/>
    <w:rsid w:val="006D0412"/>
    <w:rsid w:val="007411B9"/>
    <w:rsid w:val="00780D95"/>
    <w:rsid w:val="00780DC7"/>
    <w:rsid w:val="007A0D55"/>
    <w:rsid w:val="007A30AE"/>
    <w:rsid w:val="007B3377"/>
    <w:rsid w:val="007C61A9"/>
    <w:rsid w:val="007E5F44"/>
    <w:rsid w:val="0080024F"/>
    <w:rsid w:val="0081241F"/>
    <w:rsid w:val="00821DE3"/>
    <w:rsid w:val="00846CE1"/>
    <w:rsid w:val="008A5B87"/>
    <w:rsid w:val="008C681D"/>
    <w:rsid w:val="008D39C3"/>
    <w:rsid w:val="008D41BA"/>
    <w:rsid w:val="00905B6A"/>
    <w:rsid w:val="00922950"/>
    <w:rsid w:val="00964FEE"/>
    <w:rsid w:val="009A7264"/>
    <w:rsid w:val="009D0948"/>
    <w:rsid w:val="009D1606"/>
    <w:rsid w:val="009D72FC"/>
    <w:rsid w:val="009E18A1"/>
    <w:rsid w:val="009E73D7"/>
    <w:rsid w:val="00A27D2C"/>
    <w:rsid w:val="00A350B3"/>
    <w:rsid w:val="00A76FD9"/>
    <w:rsid w:val="00AB436D"/>
    <w:rsid w:val="00AD2F24"/>
    <w:rsid w:val="00AD4844"/>
    <w:rsid w:val="00B219AE"/>
    <w:rsid w:val="00B33145"/>
    <w:rsid w:val="00B574C9"/>
    <w:rsid w:val="00B62B99"/>
    <w:rsid w:val="00BA2942"/>
    <w:rsid w:val="00BB65F8"/>
    <w:rsid w:val="00BC0686"/>
    <w:rsid w:val="00BC39C9"/>
    <w:rsid w:val="00BE5BF7"/>
    <w:rsid w:val="00BF40E1"/>
    <w:rsid w:val="00C27FAB"/>
    <w:rsid w:val="00C358D4"/>
    <w:rsid w:val="00C6296B"/>
    <w:rsid w:val="00C73ED1"/>
    <w:rsid w:val="00CC515D"/>
    <w:rsid w:val="00CC586D"/>
    <w:rsid w:val="00CF1542"/>
    <w:rsid w:val="00CF3EC5"/>
    <w:rsid w:val="00D03218"/>
    <w:rsid w:val="00D06945"/>
    <w:rsid w:val="00D209DE"/>
    <w:rsid w:val="00D25A86"/>
    <w:rsid w:val="00D56844"/>
    <w:rsid w:val="00D656DA"/>
    <w:rsid w:val="00D83300"/>
    <w:rsid w:val="00D853CA"/>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60D3FD3BC2C14787B69E57A451EB6A"/>
        <w:category>
          <w:name w:val="General"/>
          <w:gallery w:val="placeholder"/>
        </w:category>
        <w:types>
          <w:type w:val="bbPlcHdr"/>
        </w:types>
        <w:behaviors>
          <w:behavior w:val="content"/>
        </w:behaviors>
        <w:guid w:val="{CF91AA3E-C99A-BD4E-BD4C-4271BC2A2E37}"/>
      </w:docPartPr>
      <w:docPartBody>
        <w:p w:rsidR="00FD1CF8" w:rsidRDefault="00FD1CF8" w:rsidP="00FD1CF8">
          <w:pPr>
            <w:pStyle w:val="3560D3FD3BC2C14787B69E57A451EB6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 w:val="00286465"/>
    <w:rsid w:val="00A93821"/>
    <w:rsid w:val="00FD1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Rob022</b:Tag>
    <b:SourceType>Book</b:SourceType>
    <b:Guid>{052C7715-2C68-8F43-8164-1D37040BE57A}</b:Guid>
    <b:Author>
      <b:Author>
        <b:NameList>
          <b:Person>
            <b:Last>Service</b:Last>
            <b:First>Robert</b:First>
          </b:Person>
        </b:NameList>
      </b:Author>
    </b:Author>
    <b:Title>Lenin: A Biography </b:Title>
    <b:City>Cambridge</b:City>
    <b:Publisher>Belknap UP</b:Publisher>
    <b:Year>2002</b:Year>
    <b:RefOrder>2</b:RefOrder>
  </b:Source>
  <b:Source>
    <b:Tag>Hob05</b:Tag>
    <b:SourceType>Book</b:SourceType>
    <b:Guid>{03C7EAFF-07E1-B744-90C3-682C64D17B4E}</b:Guid>
    <b:Title>Imperialism: A Study</b:Title>
    <b:City>London</b:City>
    <b:Publisher>Constable</b:Publisher>
    <b:Year>1905</b:Year>
    <b:Comments>first published in 1902.</b:Comments>
    <b:Author>
      <b:Author>
        <b:NameList>
          <b:Person>
            <b:Last>Hobson</b:Last>
            <b:First>J.</b:First>
            <b:Middle>A.</b:Middle>
          </b:Person>
        </b:NameList>
      </b:Author>
    </b:Author>
    <b:RefOrder>1</b:RefOrder>
  </b:Source>
</b:Sources>
</file>

<file path=customXml/itemProps1.xml><?xml version="1.0" encoding="utf-8"?>
<ds:datastoreItem xmlns:ds="http://schemas.openxmlformats.org/officeDocument/2006/customXml" ds:itemID="{0F3AB01D-A3DC-044F-ADC6-C3892C18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184</TotalTime>
  <Pages>2</Pages>
  <Words>1016</Words>
  <Characters>5796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56</cp:revision>
  <dcterms:created xsi:type="dcterms:W3CDTF">2014-12-03T20:11:00Z</dcterms:created>
  <dcterms:modified xsi:type="dcterms:W3CDTF">2014-12-18T15:34:00Z</dcterms:modified>
</cp:coreProperties>
</file>