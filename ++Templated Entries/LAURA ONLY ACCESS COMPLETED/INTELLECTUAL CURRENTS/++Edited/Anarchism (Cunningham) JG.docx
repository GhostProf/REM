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04DD11" w14:textId="77777777" w:rsidTr="00922950">
        <w:tc>
          <w:tcPr>
            <w:tcW w:w="491" w:type="dxa"/>
            <w:vMerge w:val="restart"/>
            <w:shd w:val="clear" w:color="auto" w:fill="A6A6A6" w:themeFill="background1" w:themeFillShade="A6"/>
            <w:textDirection w:val="btLr"/>
          </w:tcPr>
          <w:p w14:paraId="40A5FC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785D50F03C48608CA038E6B1145855"/>
            </w:placeholder>
            <w:showingPlcHdr/>
            <w:dropDownList>
              <w:listItem w:displayText="Dr." w:value="Dr."/>
              <w:listItem w:displayText="Prof." w:value="Prof."/>
            </w:dropDownList>
          </w:sdtPr>
          <w:sdtEndPr/>
          <w:sdtContent>
            <w:tc>
              <w:tcPr>
                <w:tcW w:w="1259" w:type="dxa"/>
              </w:tcPr>
              <w:p w14:paraId="3AC87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EFC537E468C4BF0B72BF367056143CF"/>
            </w:placeholder>
            <w:text/>
          </w:sdtPr>
          <w:sdtEndPr/>
          <w:sdtContent>
            <w:tc>
              <w:tcPr>
                <w:tcW w:w="2073" w:type="dxa"/>
              </w:tcPr>
              <w:p w14:paraId="37E28432" w14:textId="77777777" w:rsidR="00B574C9" w:rsidRDefault="007359CA" w:rsidP="007359CA">
                <w:r>
                  <w:t>Anne</w:t>
                </w:r>
              </w:p>
            </w:tc>
          </w:sdtContent>
        </w:sdt>
        <w:sdt>
          <w:sdtPr>
            <w:alias w:val="Middle name"/>
            <w:tag w:val="authorMiddleName"/>
            <w:id w:val="-2076034781"/>
            <w:placeholder>
              <w:docPart w:val="D9788127505640338748B8EF82ED8BFA"/>
            </w:placeholder>
            <w:showingPlcHdr/>
            <w:text/>
          </w:sdtPr>
          <w:sdtEndPr/>
          <w:sdtContent>
            <w:tc>
              <w:tcPr>
                <w:tcW w:w="2551" w:type="dxa"/>
              </w:tcPr>
              <w:p w14:paraId="07F64A5C" w14:textId="77777777" w:rsidR="00B574C9" w:rsidRDefault="00B574C9" w:rsidP="00922950">
                <w:r>
                  <w:rPr>
                    <w:rStyle w:val="PlaceholderText"/>
                  </w:rPr>
                  <w:t>[Middle name]</w:t>
                </w:r>
              </w:p>
            </w:tc>
          </w:sdtContent>
        </w:sdt>
        <w:sdt>
          <w:sdtPr>
            <w:alias w:val="Last name"/>
            <w:tag w:val="authorLastName"/>
            <w:id w:val="-1088529830"/>
            <w:placeholder>
              <w:docPart w:val="EF51ADD8AEE74604829AAF038A8C9DDB"/>
            </w:placeholder>
            <w:text/>
          </w:sdtPr>
          <w:sdtEndPr/>
          <w:sdtContent>
            <w:tc>
              <w:tcPr>
                <w:tcW w:w="2642" w:type="dxa"/>
              </w:tcPr>
              <w:p w14:paraId="0E8F56E2" w14:textId="77777777" w:rsidR="00B574C9" w:rsidRDefault="007359CA" w:rsidP="007359CA">
                <w:r>
                  <w:t>Cunningham</w:t>
                </w:r>
              </w:p>
            </w:tc>
          </w:sdtContent>
        </w:sdt>
      </w:tr>
      <w:tr w:rsidR="00B574C9" w14:paraId="4D154DFD" w14:textId="77777777" w:rsidTr="001A6A06">
        <w:trPr>
          <w:trHeight w:val="986"/>
        </w:trPr>
        <w:tc>
          <w:tcPr>
            <w:tcW w:w="491" w:type="dxa"/>
            <w:vMerge/>
            <w:shd w:val="clear" w:color="auto" w:fill="A6A6A6" w:themeFill="background1" w:themeFillShade="A6"/>
          </w:tcPr>
          <w:p w14:paraId="51A19B28" w14:textId="77777777" w:rsidR="00B574C9" w:rsidRPr="001A6A06" w:rsidRDefault="00B574C9" w:rsidP="00CF1542">
            <w:pPr>
              <w:jc w:val="center"/>
              <w:rPr>
                <w:b/>
                <w:color w:val="FFFFFF" w:themeColor="background1"/>
              </w:rPr>
            </w:pPr>
          </w:p>
        </w:tc>
        <w:sdt>
          <w:sdtPr>
            <w:alias w:val="Biography"/>
            <w:tag w:val="authorBiography"/>
            <w:id w:val="938807824"/>
            <w:placeholder>
              <w:docPart w:val="9C258231F63946048D0EA492CEBBE3A7"/>
            </w:placeholder>
            <w:showingPlcHdr/>
          </w:sdtPr>
          <w:sdtEndPr/>
          <w:sdtContent>
            <w:tc>
              <w:tcPr>
                <w:tcW w:w="8525" w:type="dxa"/>
                <w:gridSpan w:val="4"/>
              </w:tcPr>
              <w:p w14:paraId="3FCA4066" w14:textId="77777777" w:rsidR="00B574C9" w:rsidRDefault="00B574C9" w:rsidP="00922950">
                <w:r>
                  <w:rPr>
                    <w:rStyle w:val="PlaceholderText"/>
                  </w:rPr>
                  <w:t>[Enter your biography]</w:t>
                </w:r>
              </w:p>
            </w:tc>
          </w:sdtContent>
        </w:sdt>
      </w:tr>
      <w:tr w:rsidR="00B574C9" w14:paraId="336EA981" w14:textId="77777777" w:rsidTr="001A6A06">
        <w:trPr>
          <w:trHeight w:val="986"/>
        </w:trPr>
        <w:tc>
          <w:tcPr>
            <w:tcW w:w="491" w:type="dxa"/>
            <w:vMerge/>
            <w:shd w:val="clear" w:color="auto" w:fill="A6A6A6" w:themeFill="background1" w:themeFillShade="A6"/>
          </w:tcPr>
          <w:p w14:paraId="455DC0F2" w14:textId="77777777" w:rsidR="00B574C9" w:rsidRPr="001A6A06" w:rsidRDefault="00B574C9" w:rsidP="00CF1542">
            <w:pPr>
              <w:jc w:val="center"/>
              <w:rPr>
                <w:b/>
                <w:color w:val="FFFFFF" w:themeColor="background1"/>
              </w:rPr>
            </w:pPr>
          </w:p>
        </w:tc>
        <w:sdt>
          <w:sdtPr>
            <w:alias w:val="Affiliation"/>
            <w:tag w:val="affiliation"/>
            <w:id w:val="2012937915"/>
            <w:placeholder>
              <w:docPart w:val="A2753D0E731845A881BCBBB55D1488DE"/>
            </w:placeholder>
            <w:text/>
          </w:sdtPr>
          <w:sdtEndPr/>
          <w:sdtContent>
            <w:tc>
              <w:tcPr>
                <w:tcW w:w="8525" w:type="dxa"/>
                <w:gridSpan w:val="4"/>
              </w:tcPr>
              <w:p w14:paraId="38BFDC2E" w14:textId="77777777" w:rsidR="00B574C9" w:rsidRDefault="007359CA" w:rsidP="007359CA">
                <w:r>
                  <w:t>Stony Brook University</w:t>
                </w:r>
              </w:p>
            </w:tc>
          </w:sdtContent>
        </w:sdt>
      </w:tr>
    </w:tbl>
    <w:p w14:paraId="376976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9F5584" w14:textId="77777777" w:rsidTr="00244BB0">
        <w:tc>
          <w:tcPr>
            <w:tcW w:w="9016" w:type="dxa"/>
            <w:shd w:val="clear" w:color="auto" w:fill="A6A6A6" w:themeFill="background1" w:themeFillShade="A6"/>
            <w:tcMar>
              <w:top w:w="113" w:type="dxa"/>
              <w:bottom w:w="113" w:type="dxa"/>
            </w:tcMar>
          </w:tcPr>
          <w:p w14:paraId="63FBC41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4DBCDB" w14:textId="77777777" w:rsidTr="003F0D73">
        <w:sdt>
          <w:sdtPr>
            <w:alias w:val="Article headword"/>
            <w:tag w:val="articleHeadword"/>
            <w:id w:val="-361440020"/>
            <w:placeholder>
              <w:docPart w:val="C39D3631329A49E39E00F6DE9D7B1835"/>
            </w:placeholder>
            <w:text/>
          </w:sdtPr>
          <w:sdtEndPr/>
          <w:sdtContent>
            <w:tc>
              <w:tcPr>
                <w:tcW w:w="9016" w:type="dxa"/>
                <w:tcMar>
                  <w:top w:w="113" w:type="dxa"/>
                  <w:bottom w:w="113" w:type="dxa"/>
                </w:tcMar>
              </w:tcPr>
              <w:p w14:paraId="17A07FA6" w14:textId="77777777" w:rsidR="003F0D73" w:rsidRPr="00FB589A" w:rsidRDefault="007359CA" w:rsidP="007359CA">
                <w:pPr>
                  <w:rPr>
                    <w:b/>
                  </w:rPr>
                </w:pPr>
                <w:r w:rsidRPr="00E64450">
                  <w:t>Anarchism</w:t>
                </w:r>
              </w:p>
            </w:tc>
          </w:sdtContent>
        </w:sdt>
      </w:tr>
      <w:tr w:rsidR="00464699" w14:paraId="794A390C" w14:textId="77777777" w:rsidTr="007821B0">
        <w:sdt>
          <w:sdtPr>
            <w:alias w:val="Variant headwords"/>
            <w:tag w:val="variantHeadwords"/>
            <w:id w:val="173464402"/>
            <w:placeholder>
              <w:docPart w:val="5FDCB7F9792F4F3E8407E1C65E754183"/>
            </w:placeholder>
            <w:showingPlcHdr/>
          </w:sdtPr>
          <w:sdtEndPr/>
          <w:sdtContent>
            <w:tc>
              <w:tcPr>
                <w:tcW w:w="9016" w:type="dxa"/>
                <w:tcMar>
                  <w:top w:w="113" w:type="dxa"/>
                  <w:bottom w:w="113" w:type="dxa"/>
                </w:tcMar>
              </w:tcPr>
              <w:p w14:paraId="5852BD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79D2A" w14:textId="77777777" w:rsidTr="003F0D73">
        <w:sdt>
          <w:sdtPr>
            <w:alias w:val="Abstract"/>
            <w:tag w:val="abstract"/>
            <w:id w:val="-635871867"/>
            <w:placeholder>
              <w:docPart w:val="B25693DF3A024CDF9C9D02599EB4B8C0"/>
            </w:placeholder>
          </w:sdtPr>
          <w:sdtEndPr/>
          <w:sdtContent>
            <w:tc>
              <w:tcPr>
                <w:tcW w:w="9016" w:type="dxa"/>
                <w:tcMar>
                  <w:top w:w="113" w:type="dxa"/>
                  <w:bottom w:w="113" w:type="dxa"/>
                </w:tcMar>
              </w:tcPr>
              <w:p w14:paraId="78BE274B" w14:textId="77777777" w:rsidR="00580F9D" w:rsidRDefault="00486741" w:rsidP="00E85A05">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75414DA" w14:textId="77777777" w:rsidR="00580F9D" w:rsidRDefault="00580F9D" w:rsidP="00E85A05"/>
              <w:p w14:paraId="2F7B84EF" w14:textId="56034AA9" w:rsidR="00E85A05" w:rsidRPr="00486741" w:rsidRDefault="00580F9D" w:rsidP="00E85A05">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w:t>
                </w:r>
                <w:bookmarkStart w:id="0" w:name="_GoBack"/>
                <w:bookmarkEnd w:id="0"/>
                <w:r>
                  <w:t xml:space="preserve">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w:t>
                </w:r>
              </w:p>
            </w:tc>
          </w:sdtContent>
        </w:sdt>
      </w:tr>
      <w:tr w:rsidR="003F0D73" w14:paraId="4D2D0962" w14:textId="77777777" w:rsidTr="003F0D73">
        <w:sdt>
          <w:sdtPr>
            <w:alias w:val="Article text"/>
            <w:tag w:val="articleText"/>
            <w:id w:val="634067588"/>
            <w:placeholder>
              <w:docPart w:val="AAA6F393958F40AE8B50A6D70B34511B"/>
            </w:placeholder>
          </w:sdtPr>
          <w:sdtEndPr/>
          <w:sdtContent>
            <w:tc>
              <w:tcPr>
                <w:tcW w:w="9016" w:type="dxa"/>
                <w:tcMar>
                  <w:top w:w="113" w:type="dxa"/>
                  <w:bottom w:w="113" w:type="dxa"/>
                </w:tcMar>
              </w:tcPr>
              <w:p w14:paraId="29453405" w14:textId="77777777" w:rsidR="00486741" w:rsidRDefault="007359CA" w:rsidP="007359CA">
                <w:pPr>
                  <w:rPr>
                    <w:rFonts w:cs="Times New Roman"/>
                    <w:szCs w:val="26"/>
                  </w:rPr>
                </w:pPr>
                <w:r w:rsidRPr="00E9402E">
                  <w:t xml:space="preserve">Anarchism is </w:t>
                </w:r>
                <w:r>
                  <w:t>a</w:t>
                </w:r>
                <w:r w:rsidRPr="00E9402E">
                  <w:t xml:space="preserve"> term derived from the Greek </w:t>
                </w:r>
                <w:proofErr w:type="spellStart"/>
                <w:r w:rsidRPr="00E9402E">
                  <w:rPr>
                    <w:i/>
                  </w:rPr>
                  <w:t>anarkhia</w:t>
                </w:r>
                <w:proofErr w:type="spellEnd"/>
                <w:r w:rsidRPr="00E9402E">
                  <w:t xml:space="preserve">, meaning </w:t>
                </w:r>
                <w:r w:rsidR="007D1DCD">
                  <w:t>‘</w:t>
                </w:r>
                <w:r w:rsidRPr="00E9402E">
                  <w:t>contrary t</w:t>
                </w:r>
                <w:r>
                  <w:t>o authority</w:t>
                </w:r>
                <w:r w:rsidR="007D1DCD">
                  <w:t>’</w:t>
                </w:r>
                <w:r>
                  <w:t xml:space="preserve"> or </w:t>
                </w:r>
                <w:r w:rsidR="007D1DCD">
                  <w:t>‘</w:t>
                </w:r>
                <w:r>
                  <w:t>without a ruler.</w:t>
                </w:r>
                <w:r w:rsidR="007D1DCD">
                  <w:t>’</w:t>
                </w:r>
                <w:r>
                  <w:t xml:space="preserve"> </w:t>
                </w:r>
                <w:r>
                  <w:rPr>
                    <w:rFonts w:cs="Times New Roman"/>
                    <w:szCs w:val="26"/>
                  </w:rPr>
                  <w:t xml:space="preserve">Anarchism narrowly refers to a theory of society without state rule, and generally to a </w:t>
                </w:r>
                <w:r>
                  <w:t>social and political ideology advocating a</w:t>
                </w:r>
                <w:r w:rsidRPr="00E9402E">
                  <w:t xml:space="preserve"> </w:t>
                </w:r>
                <w:r>
                  <w:rPr>
                    <w:rFonts w:cs="Times New Roman"/>
                    <w:szCs w:val="26"/>
                  </w:rPr>
                  <w:t xml:space="preserve">society that does not use coercive forms of authority. </w:t>
                </w:r>
                <w:r w:rsidRPr="00E9402E">
                  <w:t>Many a</w:t>
                </w:r>
                <w:r>
                  <w:t xml:space="preserve">dvocates trace its roots to the </w:t>
                </w:r>
                <w:r w:rsidRPr="00E9402E">
                  <w:t xml:space="preserve">Greek </w:t>
                </w:r>
                <w:r>
                  <w:t xml:space="preserve">Stoics. </w:t>
                </w:r>
                <w:r w:rsidRPr="00E9402E">
                  <w:rPr>
                    <w:rFonts w:cs="Times New Roman"/>
                    <w:szCs w:val="26"/>
                  </w:rPr>
                  <w:t xml:space="preserve">William Godwin’s </w:t>
                </w:r>
                <w:r w:rsidRPr="00E9402E">
                  <w:rPr>
                    <w:rFonts w:cs="Times New Roman"/>
                    <w:i/>
                    <w:szCs w:val="26"/>
                  </w:rPr>
                  <w:t>An Inquiry Concerning Political Justice and its Influence on General Virtue and Happiness</w:t>
                </w:r>
                <w:r w:rsidRPr="00E9402E">
                  <w:rPr>
                    <w:rFonts w:cs="Times New Roman"/>
                    <w:szCs w:val="26"/>
                  </w:rPr>
                  <w:t xml:space="preserve"> (1793) </w:t>
                </w:r>
                <w:r w:rsidRPr="00E9402E">
                  <w:t xml:space="preserve">is widely recognized as </w:t>
                </w:r>
                <w:r w:rsidRPr="00E9402E">
                  <w:rPr>
                    <w:rFonts w:cs="Times New Roman"/>
                    <w:szCs w:val="26"/>
                  </w:rPr>
                  <w:t>the f</w:t>
                </w:r>
                <w:r>
                  <w:rPr>
                    <w:rFonts w:cs="Times New Roman"/>
                    <w:szCs w:val="26"/>
                  </w:rPr>
                  <w:t xml:space="preserve">irst work to present a full </w:t>
                </w:r>
                <w:r w:rsidRPr="00E9402E">
                  <w:rPr>
                    <w:rFonts w:cs="Times New Roman"/>
                    <w:szCs w:val="26"/>
                  </w:rPr>
                  <w:t xml:space="preserve">articulation of </w:t>
                </w:r>
                <w:r>
                  <w:rPr>
                    <w:rFonts w:cs="Times New Roman"/>
                    <w:szCs w:val="26"/>
                  </w:rPr>
                  <w:t xml:space="preserve">the idea of </w:t>
                </w:r>
                <w:r w:rsidRPr="00E9402E">
                  <w:rPr>
                    <w:rFonts w:cs="Times New Roman"/>
                    <w:szCs w:val="26"/>
                  </w:rPr>
                  <w:t>anarchism.</w:t>
                </w:r>
              </w:p>
              <w:p w14:paraId="5EE95C89" w14:textId="77777777" w:rsidR="00486741" w:rsidRDefault="00486741" w:rsidP="007359CA">
                <w:pPr>
                  <w:rPr>
                    <w:rFonts w:cs="Times New Roman"/>
                    <w:szCs w:val="26"/>
                  </w:rPr>
                </w:pPr>
              </w:p>
              <w:p w14:paraId="398FE0DE" w14:textId="4DBF4E20" w:rsidR="007359CA" w:rsidRDefault="007359CA" w:rsidP="007359CA">
                <w:pPr>
                  <w:rPr>
                    <w:rFonts w:cs="Times New Roman"/>
                    <w:szCs w:val="26"/>
                  </w:rPr>
                </w:pPr>
                <w:r w:rsidRPr="00E9402E">
                  <w:t xml:space="preserve">The term was </w:t>
                </w:r>
                <w:r>
                  <w:t xml:space="preserve">considered derisory </w:t>
                </w:r>
                <w:r w:rsidRPr="00E9402E">
                  <w:t xml:space="preserve">until </w:t>
                </w:r>
                <w:r>
                  <w:t>the French social philosopher Pierre-Joseph Proudhon used</w:t>
                </w:r>
                <w:r w:rsidRPr="00E9402E">
                  <w:t xml:space="preserve"> it </w:t>
                </w:r>
                <w:r>
                  <w:t xml:space="preserve">in 1840 </w:t>
                </w:r>
                <w:r w:rsidRPr="00E9402E">
                  <w:t>to describe his politica</w:t>
                </w:r>
                <w:r>
                  <w:t xml:space="preserve">l program. </w:t>
                </w:r>
                <w:r w:rsidRPr="00E9402E">
                  <w:t>Proudhon is</w:t>
                </w:r>
                <w:r>
                  <w:t xml:space="preserve"> </w:t>
                </w:r>
                <w:r w:rsidRPr="00E9402E">
                  <w:t xml:space="preserve">credited </w:t>
                </w:r>
                <w:r>
                  <w:t xml:space="preserve">as </w:t>
                </w:r>
                <w:r w:rsidRPr="00E9402E">
                  <w:t>the first to call himself an anarchist.</w:t>
                </w:r>
                <w:r>
                  <w:t xml:space="preserve"> The Russian revolutionary Michael Bakunin (1814-76), a key figure in anarchism, sought the violent overthrow of the state in order to replace it with a federation built on the basis of voluntary associations. Bakunin was a proponent of what would become anarcho-syndicalism, a term not coined until the early twentieth century by Sam Mainwaring in Britain and Georges Sorel in France. Anarcho-syndicalism focused on trade unions as the transformative agent of social change, because they championed workers and could serve as a </w:t>
                </w:r>
                <w:r w:rsidRPr="00241B8F">
                  <w:t>foundation</w:t>
                </w:r>
                <w:r>
                  <w:t xml:space="preserve"> for a new social organization after the successful overthrow of the existing state. During the First International (1864-1876), the Marxian (communist) wing was increasingly at odds with the Proudhon-Bakunin (anarchist wing); at the Hague conference of 1872, the anarchists were expelled from the broader </w:t>
                </w:r>
                <w:r>
                  <w:lastRenderedPageBreak/>
                  <w:t xml:space="preserve">worker’s movement in Europe. Bakunin presciently maintained that Marxian methods would only produce another sort of authoritarian state. </w:t>
                </w:r>
                <w:r w:rsidR="006B2CC8">
                  <w:rPr>
                    <w:rFonts w:cs="Times New Roman"/>
                    <w:szCs w:val="26"/>
                  </w:rPr>
                  <w:t>Peter Kropotkin (1842-</w:t>
                </w:r>
                <w:r w:rsidRPr="001101C2">
                  <w:rPr>
                    <w:rFonts w:cs="Times New Roman"/>
                    <w:szCs w:val="26"/>
                  </w:rPr>
                  <w:t>1921)</w:t>
                </w:r>
                <w:r>
                  <w:rPr>
                    <w:rFonts w:cs="Times New Roman"/>
                    <w:szCs w:val="26"/>
                  </w:rPr>
                  <w:t xml:space="preserve">, a Russian from aristocratic origins, was an influential anarchist thinker and a proponent of anarchist-communism. He argued the individual is a social being that must develop in a communist society that precludes authoritarian rule and the special interests of privileged groups. Kropotkin thought the commune to be the basic social unit, and his work presciently linked anarchism to social ecology. There were also several traditions of individualist anarchism, the major one deriving from the German writer Max </w:t>
                </w:r>
                <w:proofErr w:type="spellStart"/>
                <w:r>
                  <w:rPr>
                    <w:rFonts w:cs="Times New Roman"/>
                    <w:szCs w:val="26"/>
                  </w:rPr>
                  <w:t>Stirner</w:t>
                </w:r>
                <w:proofErr w:type="spellEnd"/>
                <w:r>
                  <w:rPr>
                    <w:rFonts w:cs="Times New Roman"/>
                    <w:szCs w:val="26"/>
                  </w:rPr>
                  <w:t xml:space="preserve"> (1806-56), who critiqued American capitalism and free market liberalism.</w:t>
                </w:r>
              </w:p>
              <w:p w14:paraId="5FB26A1B" w14:textId="77777777" w:rsidR="007359CA" w:rsidRPr="00092FA1" w:rsidRDefault="007359CA" w:rsidP="007359CA">
                <w:pPr>
                  <w:rPr>
                    <w:rFonts w:cs="Times New Roman"/>
                    <w:szCs w:val="26"/>
                  </w:rPr>
                </w:pPr>
              </w:p>
              <w:p w14:paraId="5A9D7642" w14:textId="0E6DAD33" w:rsidR="007359CA" w:rsidRDefault="007359CA" w:rsidP="007359CA">
                <w:pPr>
                  <w:rPr>
                    <w:rFonts w:cs="Times New Roman"/>
                    <w:szCs w:val="26"/>
                  </w:rPr>
                </w:pPr>
                <w:r>
                  <w:rPr>
                    <w:rFonts w:cs="Times New Roman"/>
                    <w:szCs w:val="26"/>
                  </w:rPr>
                  <w:t>There is no single defining position that anarchists hold, but most affirm freedom, justice, and equality as basic values, and position the state or other forms of external authority as inconsistent with those basic values. Most also propose alternative paradigms for structuring society without the injustices of state or hie</w:t>
                </w:r>
                <w:r w:rsidR="006B2CC8">
                  <w:rPr>
                    <w:rFonts w:cs="Times New Roman"/>
                    <w:szCs w:val="26"/>
                  </w:rPr>
                  <w:t xml:space="preserve">rarchical forms of government. </w:t>
                </w:r>
                <w:r>
                  <w:rPr>
                    <w:rFonts w:cs="Times New Roman"/>
                    <w:szCs w:val="26"/>
                  </w:rPr>
                  <w:t xml:space="preserve">Anarchism has endured to the present day in figures such as Noam Chomsky and movements such as </w:t>
                </w:r>
                <w:r w:rsidR="007D1DCD">
                  <w:rPr>
                    <w:rFonts w:cs="Times New Roman"/>
                    <w:szCs w:val="26"/>
                  </w:rPr>
                  <w:t>‘</w:t>
                </w:r>
                <w:r>
                  <w:rPr>
                    <w:rFonts w:cs="Times New Roman"/>
                    <w:szCs w:val="26"/>
                  </w:rPr>
                  <w:t>Occupy!</w:t>
                </w:r>
                <w:r w:rsidR="007D1DCD">
                  <w:rPr>
                    <w:rFonts w:cs="Times New Roman"/>
                    <w:szCs w:val="26"/>
                  </w:rPr>
                  <w:t>’</w:t>
                </w:r>
                <w:r>
                  <w:rPr>
                    <w:rFonts w:cs="Times New Roman"/>
                    <w:szCs w:val="26"/>
                  </w:rPr>
                  <w:t xml:space="preserve"> but was most prominent in the European revolutions of the nineteenth century. Yet</w:t>
                </w:r>
                <w:r w:rsidR="00C57872">
                  <w:rPr>
                    <w:rFonts w:cs="Times New Roman"/>
                    <w:szCs w:val="26"/>
                  </w:rPr>
                  <w:t>,</w:t>
                </w:r>
                <w:r>
                  <w:rPr>
                    <w:rFonts w:cs="Times New Roman"/>
                    <w:szCs w:val="26"/>
                  </w:rPr>
                  <w:t xml:space="preserve"> every society in Europe, North and South America, and Asia has had anarchist proponents. Spain has historically been particularly rich with anarchist activity. In the 1930s it </w:t>
                </w:r>
                <w:proofErr w:type="gramStart"/>
                <w:r>
                  <w:rPr>
                    <w:rFonts w:cs="Times New Roman"/>
                    <w:szCs w:val="26"/>
                  </w:rPr>
                  <w:t>had both</w:t>
                </w:r>
                <w:proofErr w:type="gramEnd"/>
                <w:r>
                  <w:rPr>
                    <w:rFonts w:cs="Times New Roman"/>
                    <w:szCs w:val="26"/>
                  </w:rPr>
                  <w:t xml:space="preserve"> a mass </w:t>
                </w:r>
                <w:proofErr w:type="spellStart"/>
                <w:r>
                  <w:rPr>
                    <w:rFonts w:cs="Times New Roman"/>
                    <w:szCs w:val="26"/>
                  </w:rPr>
                  <w:t>anarcho-syndicalist</w:t>
                </w:r>
                <w:proofErr w:type="spellEnd"/>
                <w:r>
                  <w:rPr>
                    <w:rFonts w:cs="Times New Roman"/>
                    <w:szCs w:val="26"/>
                  </w:rPr>
                  <w:t xml:space="preserve"> trade union, CNT, and an underground anarchist body, the FAI, which emerged periodically to seize state-owned land and services, and to fight against Francisco Franco’s authoritarian-revolutionary regime.</w:t>
                </w:r>
              </w:p>
              <w:p w14:paraId="65CEA3C2" w14:textId="77777777" w:rsidR="007359CA" w:rsidRDefault="007359CA" w:rsidP="007359CA">
                <w:pPr>
                  <w:rPr>
                    <w:rFonts w:cs="Times New Roman"/>
                    <w:szCs w:val="26"/>
                  </w:rPr>
                </w:pPr>
              </w:p>
              <w:p w14:paraId="436D24E4" w14:textId="77777777" w:rsidR="003F0D73" w:rsidRPr="007359CA" w:rsidRDefault="007359CA" w:rsidP="007359CA">
                <w:pPr>
                  <w:rPr>
                    <w:rFonts w:cs="Times New Roman"/>
                    <w:szCs w:val="26"/>
                  </w:rPr>
                </w:pPr>
                <w:r>
                  <w:rPr>
                    <w:rFonts w:cs="Times New Roman"/>
                    <w:szCs w:val="26"/>
                  </w:rPr>
                  <w:t xml:space="preserve">Anarchism also played a role in the twentieth-century women’s movement. Emma Goldman, a leading pioneer and popular public speaker, wrote </w:t>
                </w:r>
                <w:r>
                  <w:rPr>
                    <w:rFonts w:cs="Times New Roman"/>
                    <w:i/>
                    <w:szCs w:val="26"/>
                  </w:rPr>
                  <w:t xml:space="preserve">The Tragedy of Women’s Emancipation </w:t>
                </w:r>
                <w:r>
                  <w:rPr>
                    <w:rFonts w:cs="Times New Roman"/>
                    <w:szCs w:val="26"/>
                  </w:rPr>
                  <w:t>(1911) arguing that the power to vote alone would not liberate women, but that women must seek emancipation by refusing to acquies</w:t>
                </w:r>
                <w:r w:rsidR="007D1DCD">
                  <w:rPr>
                    <w:rFonts w:cs="Times New Roman"/>
                    <w:szCs w:val="26"/>
                  </w:rPr>
                  <w:t>ce to patriarchal institutions.</w:t>
                </w:r>
                <w:r>
                  <w:rPr>
                    <w:rFonts w:cs="Times New Roman"/>
                    <w:szCs w:val="26"/>
                  </w:rPr>
                  <w:t xml:space="preserve"> In the 1960s and early 1970s, anarchism enjoyed a renaissance thanks largely to Paul Goodman and Daniel </w:t>
                </w:r>
                <w:proofErr w:type="spellStart"/>
                <w:r>
                  <w:rPr>
                    <w:rFonts w:cs="Times New Roman"/>
                    <w:szCs w:val="26"/>
                  </w:rPr>
                  <w:t>Guérin</w:t>
                </w:r>
                <w:proofErr w:type="spellEnd"/>
                <w:r>
                  <w:rPr>
                    <w:rFonts w:cs="Times New Roman"/>
                    <w:szCs w:val="26"/>
                  </w:rPr>
                  <w:t xml:space="preserve">, who developed a communitarian form of anarchism that built upon the anarcho-syndicalism of the nineteenth century. As a political ideology, anarchism today is not widely held, but it continues to function as a critique of authoritarianism and institutional power, and to shape recent emergent forms such as green anarchism and </w:t>
                </w:r>
                <w:proofErr w:type="spellStart"/>
                <w:r>
                  <w:rPr>
                    <w:rFonts w:cs="Times New Roman"/>
                    <w:szCs w:val="26"/>
                  </w:rPr>
                  <w:t>anarcha</w:t>
                </w:r>
                <w:proofErr w:type="spellEnd"/>
                <w:r>
                  <w:rPr>
                    <w:rFonts w:cs="Times New Roman"/>
                    <w:szCs w:val="26"/>
                  </w:rPr>
                  <w:t xml:space="preserve">-feminism. </w:t>
                </w:r>
              </w:p>
            </w:tc>
          </w:sdtContent>
        </w:sdt>
      </w:tr>
      <w:tr w:rsidR="003235A7" w14:paraId="4B756593" w14:textId="77777777" w:rsidTr="003235A7">
        <w:tc>
          <w:tcPr>
            <w:tcW w:w="9016" w:type="dxa"/>
          </w:tcPr>
          <w:p w14:paraId="53CDC4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B66E899F8C9414196D534D8C2A5498F"/>
              </w:placeholder>
            </w:sdtPr>
            <w:sdtEndPr/>
            <w:sdtContent>
              <w:p w14:paraId="70840BA8" w14:textId="77777777" w:rsidR="00C70B5F" w:rsidRDefault="00C70B5F" w:rsidP="007359CA"/>
              <w:p w14:paraId="17EBC871" w14:textId="14C01AC7" w:rsidR="003235A7" w:rsidRDefault="00580F9D" w:rsidP="007359CA">
                <w:sdt>
                  <w:sdtPr>
                    <w:id w:val="-1273928913"/>
                    <w:citation/>
                  </w:sdtPr>
                  <w:sdtEndPr/>
                  <w:sdtContent>
                    <w:r w:rsidR="007359CA">
                      <w:fldChar w:fldCharType="begin"/>
                    </w:r>
                    <w:r w:rsidR="007359CA">
                      <w:rPr>
                        <w:lang w:val="en-US"/>
                      </w:rPr>
                      <w:instrText xml:space="preserve"> CITATION Mar08 \l 1033 </w:instrText>
                    </w:r>
                    <w:r w:rsidR="007359CA">
                      <w:fldChar w:fldCharType="separate"/>
                    </w:r>
                    <w:r w:rsidR="00B76765">
                      <w:rPr>
                        <w:noProof/>
                        <w:lang w:val="en-US"/>
                      </w:rPr>
                      <w:t xml:space="preserve"> (Marshall)</w:t>
                    </w:r>
                    <w:r w:rsidR="007359CA">
                      <w:fldChar w:fldCharType="end"/>
                    </w:r>
                  </w:sdtContent>
                </w:sdt>
              </w:p>
            </w:sdtContent>
          </w:sdt>
        </w:tc>
      </w:tr>
    </w:tbl>
    <w:p w14:paraId="71C6A00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A017D" w14:textId="77777777" w:rsidR="00FE3D61" w:rsidRDefault="00FE3D61" w:rsidP="007A0D55">
      <w:pPr>
        <w:spacing w:after="0" w:line="240" w:lineRule="auto"/>
      </w:pPr>
      <w:r>
        <w:separator/>
      </w:r>
    </w:p>
  </w:endnote>
  <w:endnote w:type="continuationSeparator" w:id="0">
    <w:p w14:paraId="0FC4C1BE" w14:textId="77777777" w:rsidR="00FE3D61" w:rsidRDefault="00FE3D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60E66" w14:textId="77777777" w:rsidR="00FE3D61" w:rsidRDefault="00FE3D61" w:rsidP="007A0D55">
      <w:pPr>
        <w:spacing w:after="0" w:line="240" w:lineRule="auto"/>
      </w:pPr>
      <w:r>
        <w:separator/>
      </w:r>
    </w:p>
  </w:footnote>
  <w:footnote w:type="continuationSeparator" w:id="0">
    <w:p w14:paraId="0147EBF1" w14:textId="77777777" w:rsidR="00FE3D61" w:rsidRDefault="00FE3D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8D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8849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991"/>
    <w:rsid w:val="00462DBE"/>
    <w:rsid w:val="00464699"/>
    <w:rsid w:val="00483379"/>
    <w:rsid w:val="00486741"/>
    <w:rsid w:val="00487BC5"/>
    <w:rsid w:val="00496888"/>
    <w:rsid w:val="004A7476"/>
    <w:rsid w:val="004E5896"/>
    <w:rsid w:val="00513EE6"/>
    <w:rsid w:val="00534F8F"/>
    <w:rsid w:val="0054120B"/>
    <w:rsid w:val="00580F9D"/>
    <w:rsid w:val="00590035"/>
    <w:rsid w:val="005B177E"/>
    <w:rsid w:val="005B3921"/>
    <w:rsid w:val="005F26D7"/>
    <w:rsid w:val="005F5450"/>
    <w:rsid w:val="006B2CC8"/>
    <w:rsid w:val="006D0412"/>
    <w:rsid w:val="007359CA"/>
    <w:rsid w:val="007411B9"/>
    <w:rsid w:val="00780D95"/>
    <w:rsid w:val="00780DC7"/>
    <w:rsid w:val="007A0D55"/>
    <w:rsid w:val="007B3377"/>
    <w:rsid w:val="007D1DC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765"/>
    <w:rsid w:val="00BC39C9"/>
    <w:rsid w:val="00BE5BF7"/>
    <w:rsid w:val="00BF40E1"/>
    <w:rsid w:val="00C27FAB"/>
    <w:rsid w:val="00C358D4"/>
    <w:rsid w:val="00C57872"/>
    <w:rsid w:val="00C6296B"/>
    <w:rsid w:val="00C70B5F"/>
    <w:rsid w:val="00CC586D"/>
    <w:rsid w:val="00CF1542"/>
    <w:rsid w:val="00CF3EC5"/>
    <w:rsid w:val="00D656DA"/>
    <w:rsid w:val="00D83300"/>
    <w:rsid w:val="00DC6B48"/>
    <w:rsid w:val="00DF01B0"/>
    <w:rsid w:val="00E6445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D6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3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785D50F03C48608CA038E6B1145855"/>
        <w:category>
          <w:name w:val="General"/>
          <w:gallery w:val="placeholder"/>
        </w:category>
        <w:types>
          <w:type w:val="bbPlcHdr"/>
        </w:types>
        <w:behaviors>
          <w:behavior w:val="content"/>
        </w:behaviors>
        <w:guid w:val="{A4A27890-60FE-41E6-A11B-BF68C3142DAB}"/>
      </w:docPartPr>
      <w:docPartBody>
        <w:p w:rsidR="004E4CC5" w:rsidRDefault="00E66C6D">
          <w:pPr>
            <w:pStyle w:val="4B785D50F03C48608CA038E6B1145855"/>
          </w:pPr>
          <w:r w:rsidRPr="00CC586D">
            <w:rPr>
              <w:rStyle w:val="PlaceholderText"/>
              <w:b/>
              <w:color w:val="FFFFFF" w:themeColor="background1"/>
            </w:rPr>
            <w:t>[Salutation]</w:t>
          </w:r>
        </w:p>
      </w:docPartBody>
    </w:docPart>
    <w:docPart>
      <w:docPartPr>
        <w:name w:val="FEFC537E468C4BF0B72BF367056143CF"/>
        <w:category>
          <w:name w:val="General"/>
          <w:gallery w:val="placeholder"/>
        </w:category>
        <w:types>
          <w:type w:val="bbPlcHdr"/>
        </w:types>
        <w:behaviors>
          <w:behavior w:val="content"/>
        </w:behaviors>
        <w:guid w:val="{042C46ED-490C-44C1-9C89-8E3D4A6CAA79}"/>
      </w:docPartPr>
      <w:docPartBody>
        <w:p w:rsidR="004E4CC5" w:rsidRDefault="00E66C6D">
          <w:pPr>
            <w:pStyle w:val="FEFC537E468C4BF0B72BF367056143CF"/>
          </w:pPr>
          <w:r>
            <w:rPr>
              <w:rStyle w:val="PlaceholderText"/>
            </w:rPr>
            <w:t>[First name]</w:t>
          </w:r>
        </w:p>
      </w:docPartBody>
    </w:docPart>
    <w:docPart>
      <w:docPartPr>
        <w:name w:val="D9788127505640338748B8EF82ED8BFA"/>
        <w:category>
          <w:name w:val="General"/>
          <w:gallery w:val="placeholder"/>
        </w:category>
        <w:types>
          <w:type w:val="bbPlcHdr"/>
        </w:types>
        <w:behaviors>
          <w:behavior w:val="content"/>
        </w:behaviors>
        <w:guid w:val="{91D78AD4-06CE-4C26-8201-C1CFB3629C0E}"/>
      </w:docPartPr>
      <w:docPartBody>
        <w:p w:rsidR="004E4CC5" w:rsidRDefault="00E66C6D">
          <w:pPr>
            <w:pStyle w:val="D9788127505640338748B8EF82ED8BFA"/>
          </w:pPr>
          <w:r>
            <w:rPr>
              <w:rStyle w:val="PlaceholderText"/>
            </w:rPr>
            <w:t>[Middle name]</w:t>
          </w:r>
        </w:p>
      </w:docPartBody>
    </w:docPart>
    <w:docPart>
      <w:docPartPr>
        <w:name w:val="EF51ADD8AEE74604829AAF038A8C9DDB"/>
        <w:category>
          <w:name w:val="General"/>
          <w:gallery w:val="placeholder"/>
        </w:category>
        <w:types>
          <w:type w:val="bbPlcHdr"/>
        </w:types>
        <w:behaviors>
          <w:behavior w:val="content"/>
        </w:behaviors>
        <w:guid w:val="{6ACAE50A-C30D-4278-8BB0-35D44BB5F4E1}"/>
      </w:docPartPr>
      <w:docPartBody>
        <w:p w:rsidR="004E4CC5" w:rsidRDefault="00E66C6D">
          <w:pPr>
            <w:pStyle w:val="EF51ADD8AEE74604829AAF038A8C9DDB"/>
          </w:pPr>
          <w:r>
            <w:rPr>
              <w:rStyle w:val="PlaceholderText"/>
            </w:rPr>
            <w:t>[Last name]</w:t>
          </w:r>
        </w:p>
      </w:docPartBody>
    </w:docPart>
    <w:docPart>
      <w:docPartPr>
        <w:name w:val="9C258231F63946048D0EA492CEBBE3A7"/>
        <w:category>
          <w:name w:val="General"/>
          <w:gallery w:val="placeholder"/>
        </w:category>
        <w:types>
          <w:type w:val="bbPlcHdr"/>
        </w:types>
        <w:behaviors>
          <w:behavior w:val="content"/>
        </w:behaviors>
        <w:guid w:val="{523AB918-0CF9-4A86-BE51-F2C093478FCF}"/>
      </w:docPartPr>
      <w:docPartBody>
        <w:p w:rsidR="004E4CC5" w:rsidRDefault="00E66C6D">
          <w:pPr>
            <w:pStyle w:val="9C258231F63946048D0EA492CEBBE3A7"/>
          </w:pPr>
          <w:r>
            <w:rPr>
              <w:rStyle w:val="PlaceholderText"/>
            </w:rPr>
            <w:t>[Enter your biography]</w:t>
          </w:r>
        </w:p>
      </w:docPartBody>
    </w:docPart>
    <w:docPart>
      <w:docPartPr>
        <w:name w:val="A2753D0E731845A881BCBBB55D1488DE"/>
        <w:category>
          <w:name w:val="General"/>
          <w:gallery w:val="placeholder"/>
        </w:category>
        <w:types>
          <w:type w:val="bbPlcHdr"/>
        </w:types>
        <w:behaviors>
          <w:behavior w:val="content"/>
        </w:behaviors>
        <w:guid w:val="{A04E789C-40C4-43C7-A249-4DF91FDF17A0}"/>
      </w:docPartPr>
      <w:docPartBody>
        <w:p w:rsidR="004E4CC5" w:rsidRDefault="00E66C6D">
          <w:pPr>
            <w:pStyle w:val="A2753D0E731845A881BCBBB55D1488DE"/>
          </w:pPr>
          <w:r>
            <w:rPr>
              <w:rStyle w:val="PlaceholderText"/>
            </w:rPr>
            <w:t>[Enter the institution with which you are affiliated]</w:t>
          </w:r>
        </w:p>
      </w:docPartBody>
    </w:docPart>
    <w:docPart>
      <w:docPartPr>
        <w:name w:val="C39D3631329A49E39E00F6DE9D7B1835"/>
        <w:category>
          <w:name w:val="General"/>
          <w:gallery w:val="placeholder"/>
        </w:category>
        <w:types>
          <w:type w:val="bbPlcHdr"/>
        </w:types>
        <w:behaviors>
          <w:behavior w:val="content"/>
        </w:behaviors>
        <w:guid w:val="{EEC10692-3F3A-41FF-B1BA-59DAF0E1DBBF}"/>
      </w:docPartPr>
      <w:docPartBody>
        <w:p w:rsidR="004E4CC5" w:rsidRDefault="00E66C6D">
          <w:pPr>
            <w:pStyle w:val="C39D3631329A49E39E00F6DE9D7B1835"/>
          </w:pPr>
          <w:r w:rsidRPr="00EF74F7">
            <w:rPr>
              <w:b/>
              <w:color w:val="808080" w:themeColor="background1" w:themeShade="80"/>
            </w:rPr>
            <w:t>[Enter the headword for your article]</w:t>
          </w:r>
        </w:p>
      </w:docPartBody>
    </w:docPart>
    <w:docPart>
      <w:docPartPr>
        <w:name w:val="5FDCB7F9792F4F3E8407E1C65E754183"/>
        <w:category>
          <w:name w:val="General"/>
          <w:gallery w:val="placeholder"/>
        </w:category>
        <w:types>
          <w:type w:val="bbPlcHdr"/>
        </w:types>
        <w:behaviors>
          <w:behavior w:val="content"/>
        </w:behaviors>
        <w:guid w:val="{8DEC5419-7457-4A1A-AF93-410970282CB3}"/>
      </w:docPartPr>
      <w:docPartBody>
        <w:p w:rsidR="004E4CC5" w:rsidRDefault="00E66C6D">
          <w:pPr>
            <w:pStyle w:val="5FDCB7F9792F4F3E8407E1C65E7541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5693DF3A024CDF9C9D02599EB4B8C0"/>
        <w:category>
          <w:name w:val="General"/>
          <w:gallery w:val="placeholder"/>
        </w:category>
        <w:types>
          <w:type w:val="bbPlcHdr"/>
        </w:types>
        <w:behaviors>
          <w:behavior w:val="content"/>
        </w:behaviors>
        <w:guid w:val="{9C6D8A59-19D8-4FBF-84E0-6A2683AE440A}"/>
      </w:docPartPr>
      <w:docPartBody>
        <w:p w:rsidR="004E4CC5" w:rsidRDefault="00E66C6D">
          <w:pPr>
            <w:pStyle w:val="B25693DF3A024CDF9C9D02599EB4B8C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A6F393958F40AE8B50A6D70B34511B"/>
        <w:category>
          <w:name w:val="General"/>
          <w:gallery w:val="placeholder"/>
        </w:category>
        <w:types>
          <w:type w:val="bbPlcHdr"/>
        </w:types>
        <w:behaviors>
          <w:behavior w:val="content"/>
        </w:behaviors>
        <w:guid w:val="{E5B5E395-5FE1-4D18-99B6-CA3AE2C5EF50}"/>
      </w:docPartPr>
      <w:docPartBody>
        <w:p w:rsidR="004E4CC5" w:rsidRDefault="00E66C6D">
          <w:pPr>
            <w:pStyle w:val="AAA6F393958F40AE8B50A6D70B3451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6E899F8C9414196D534D8C2A5498F"/>
        <w:category>
          <w:name w:val="General"/>
          <w:gallery w:val="placeholder"/>
        </w:category>
        <w:types>
          <w:type w:val="bbPlcHdr"/>
        </w:types>
        <w:behaviors>
          <w:behavior w:val="content"/>
        </w:behaviors>
        <w:guid w:val="{CCD87400-C831-4B14-A3EC-3B19F7401A37}"/>
      </w:docPartPr>
      <w:docPartBody>
        <w:p w:rsidR="004E4CC5" w:rsidRDefault="00E66C6D">
          <w:pPr>
            <w:pStyle w:val="9B66E899F8C9414196D534D8C2A549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6D"/>
    <w:rsid w:val="004E4CC5"/>
    <w:rsid w:val="00C62015"/>
    <w:rsid w:val="00E66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785D50F03C48608CA038E6B1145855">
    <w:name w:val="4B785D50F03C48608CA038E6B1145855"/>
  </w:style>
  <w:style w:type="paragraph" w:customStyle="1" w:styleId="FEFC537E468C4BF0B72BF367056143CF">
    <w:name w:val="FEFC537E468C4BF0B72BF367056143CF"/>
  </w:style>
  <w:style w:type="paragraph" w:customStyle="1" w:styleId="D9788127505640338748B8EF82ED8BFA">
    <w:name w:val="D9788127505640338748B8EF82ED8BFA"/>
  </w:style>
  <w:style w:type="paragraph" w:customStyle="1" w:styleId="EF51ADD8AEE74604829AAF038A8C9DDB">
    <w:name w:val="EF51ADD8AEE74604829AAF038A8C9DDB"/>
  </w:style>
  <w:style w:type="paragraph" w:customStyle="1" w:styleId="9C258231F63946048D0EA492CEBBE3A7">
    <w:name w:val="9C258231F63946048D0EA492CEBBE3A7"/>
  </w:style>
  <w:style w:type="paragraph" w:customStyle="1" w:styleId="A2753D0E731845A881BCBBB55D1488DE">
    <w:name w:val="A2753D0E731845A881BCBBB55D1488DE"/>
  </w:style>
  <w:style w:type="paragraph" w:customStyle="1" w:styleId="C39D3631329A49E39E00F6DE9D7B1835">
    <w:name w:val="C39D3631329A49E39E00F6DE9D7B1835"/>
  </w:style>
  <w:style w:type="paragraph" w:customStyle="1" w:styleId="5FDCB7F9792F4F3E8407E1C65E754183">
    <w:name w:val="5FDCB7F9792F4F3E8407E1C65E754183"/>
  </w:style>
  <w:style w:type="paragraph" w:customStyle="1" w:styleId="B25693DF3A024CDF9C9D02599EB4B8C0">
    <w:name w:val="B25693DF3A024CDF9C9D02599EB4B8C0"/>
  </w:style>
  <w:style w:type="paragraph" w:customStyle="1" w:styleId="AAA6F393958F40AE8B50A6D70B34511B">
    <w:name w:val="AAA6F393958F40AE8B50A6D70B34511B"/>
  </w:style>
  <w:style w:type="paragraph" w:customStyle="1" w:styleId="9B66E899F8C9414196D534D8C2A5498F">
    <w:name w:val="9B66E899F8C9414196D534D8C2A54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Mar08</b:Tag>
    <b:SourceType>Book</b:SourceType>
    <b:Guid>{8CE482FB-4DDA-4320-9F49-F38FC29712EA}</b:Guid>
    <b:Author>
      <b:Author>
        <b:NameList>
          <b:Person>
            <b:Last>Marshall</b:Last>
            <b:First>Peter</b:First>
          </b:Person>
        </b:NameList>
      </b:Author>
    </b:Author>
    <b:Title>Demanding the Impossible</b:Title>
    <b:Year>2008</b:Year>
    <b:City>London</b:City>
    <b:Publisher>HarperCollins</b:Publisher>
    <b:RefOrder>1</b:RefOrder>
  </b:Source>
</b:Sources>
</file>

<file path=customXml/itemProps1.xml><?xml version="1.0" encoding="utf-8"?>
<ds:datastoreItem xmlns:ds="http://schemas.openxmlformats.org/officeDocument/2006/customXml" ds:itemID="{A1979CDF-9147-D445-8D53-FCD842B5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883</Words>
  <Characters>4898</Characters>
  <Application>Microsoft Macintosh Word</Application>
  <DocSecurity>0</DocSecurity>
  <Lines>83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2014-05-22T23:51:00Z</dcterms:created>
  <dcterms:modified xsi:type="dcterms:W3CDTF">2014-08-27T18:36:00Z</dcterms:modified>
</cp:coreProperties>
</file>