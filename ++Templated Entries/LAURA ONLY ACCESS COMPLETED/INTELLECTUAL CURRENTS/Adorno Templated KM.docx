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4132012" w14:textId="77777777">
        <w:tc>
          <w:tcPr>
            <w:tcW w:w="491" w:type="dxa"/>
            <w:vMerge w:val="restart"/>
            <w:shd w:val="clear" w:color="auto" w:fill="A6A6A6" w:themeFill="background1" w:themeFillShade="A6"/>
            <w:textDirection w:val="btLr"/>
          </w:tcPr>
          <w:p w14:paraId="19FE8F42" w14:textId="77777777" w:rsidR="00B574C9" w:rsidRPr="00CC586D" w:rsidRDefault="00746AF1" w:rsidP="00CC586D">
            <w:pPr>
              <w:jc w:val="center"/>
              <w:rPr>
                <w:b/>
                <w:color w:val="FFFFFF" w:themeColor="background1"/>
              </w:rPr>
            </w:pPr>
            <w:r w:rsidRPr="00CC586D">
              <w:rPr>
                <w:b/>
                <w:color w:val="FFFFFF" w:themeColor="background1"/>
              </w:rPr>
              <w:t>A</w:t>
            </w:r>
            <w:sdt>
              <w:sdtPr>
                <w:rPr>
                  <w:b/>
                  <w:color w:val="FFFFFF" w:themeColor="background1"/>
                </w:rPr>
                <w:id w:val="198368735"/>
                <w:citation/>
              </w:sdtPr>
              <w:sdtEndPr/>
              <w:sdtContent>
                <w:r w:rsidR="00A55EF3">
                  <w:rPr>
                    <w:b/>
                    <w:color w:val="FFFFFF" w:themeColor="background1"/>
                  </w:rPr>
                  <w:fldChar w:fldCharType="begin"/>
                </w:r>
                <w:r w:rsidR="00043CB1">
                  <w:rPr>
                    <w:b/>
                    <w:color w:val="FFFFFF" w:themeColor="background1"/>
                    <w:lang w:val="en-US"/>
                  </w:rPr>
                  <w:instrText xml:space="preserve"> CITATION Jay84 \l 1033 </w:instrText>
                </w:r>
                <w:r w:rsidR="00A55EF3">
                  <w:rPr>
                    <w:b/>
                    <w:color w:val="FFFFFF" w:themeColor="background1"/>
                  </w:rPr>
                  <w:fldChar w:fldCharType="separate"/>
                </w:r>
                <w:r w:rsidR="00043CB1">
                  <w:rPr>
                    <w:b/>
                    <w:noProof/>
                    <w:color w:val="FFFFFF" w:themeColor="background1"/>
                    <w:lang w:val="en-US"/>
                  </w:rPr>
                  <w:t xml:space="preserve"> </w:t>
                </w:r>
                <w:r w:rsidR="00043CB1" w:rsidRPr="00043CB1">
                  <w:rPr>
                    <w:noProof/>
                    <w:color w:val="FFFFFF" w:themeColor="background1"/>
                    <w:lang w:val="en-US"/>
                  </w:rPr>
                  <w:t>(Jay)</w:t>
                </w:r>
                <w:r w:rsidR="00A55EF3">
                  <w:rPr>
                    <w:b/>
                    <w:color w:val="FFFFFF" w:themeColor="background1"/>
                  </w:rPr>
                  <w:fldChar w:fldCharType="end"/>
                </w:r>
              </w:sdtContent>
            </w:sdt>
            <w:r w:rsidRPr="00CC586D">
              <w:rPr>
                <w:b/>
                <w:color w:val="FFFFFF" w:themeColor="background1"/>
              </w:rPr>
              <w:t>bout you</w:t>
            </w:r>
          </w:p>
        </w:tc>
        <w:sdt>
          <w:sdtPr>
            <w:rPr>
              <w:b/>
              <w:color w:val="FFFFFF" w:themeColor="background1"/>
            </w:rPr>
            <w:alias w:val="Salutation"/>
            <w:tag w:val="salutation"/>
            <w:id w:val="-1659997262"/>
            <w:placeholder>
              <w:docPart w:val="D3D9D7DC25FC3949808CB2B3DC18C20B"/>
            </w:placeholder>
            <w:showingPlcHdr/>
            <w:dropDownList>
              <w:listItem w:displayText="Dr." w:value="Dr."/>
              <w:listItem w:displayText="Prof." w:value="Prof."/>
            </w:dropDownList>
          </w:sdtPr>
          <w:sdtEndPr/>
          <w:sdtContent>
            <w:tc>
              <w:tcPr>
                <w:tcW w:w="1259" w:type="dxa"/>
              </w:tcPr>
              <w:p w14:paraId="55CA8EA6" w14:textId="77777777" w:rsidR="00B574C9" w:rsidRPr="00CC586D" w:rsidRDefault="00746AF1"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F076B3C07E3DB349B7A469C811A6AB70"/>
            </w:placeholder>
            <w:text/>
          </w:sdtPr>
          <w:sdtEndPr/>
          <w:sdtContent>
            <w:tc>
              <w:tcPr>
                <w:tcW w:w="2073" w:type="dxa"/>
              </w:tcPr>
              <w:p w14:paraId="56CF4E92" w14:textId="77777777" w:rsidR="00B574C9" w:rsidRDefault="00746AF1" w:rsidP="00746AF1">
                <w:r>
                  <w:t>Vincent</w:t>
                </w:r>
              </w:p>
            </w:tc>
          </w:sdtContent>
        </w:sdt>
        <w:sdt>
          <w:sdtPr>
            <w:alias w:val="Middle name"/>
            <w:tag w:val="authorMiddleName"/>
            <w:id w:val="-2076034781"/>
            <w:placeholder>
              <w:docPart w:val="B0B7A90554F7CA40951FB146B0A6C0BE"/>
            </w:placeholder>
            <w:text/>
          </w:sdtPr>
          <w:sdtEndPr/>
          <w:sdtContent>
            <w:tc>
              <w:tcPr>
                <w:tcW w:w="2551" w:type="dxa"/>
              </w:tcPr>
              <w:p w14:paraId="6A060FD4" w14:textId="77777777" w:rsidR="00B574C9" w:rsidRDefault="00746AF1" w:rsidP="00746AF1">
                <w:r>
                  <w:t>P.</w:t>
                </w:r>
              </w:p>
            </w:tc>
          </w:sdtContent>
        </w:sdt>
        <w:sdt>
          <w:sdtPr>
            <w:alias w:val="Last name"/>
            <w:tag w:val="authorLastName"/>
            <w:id w:val="-1088529830"/>
            <w:placeholder>
              <w:docPart w:val="8811E74D86BF4C4682BFA331CCF01979"/>
            </w:placeholder>
            <w:text/>
          </w:sdtPr>
          <w:sdtEndPr/>
          <w:sdtContent>
            <w:tc>
              <w:tcPr>
                <w:tcW w:w="2642" w:type="dxa"/>
              </w:tcPr>
              <w:p w14:paraId="059A1B39" w14:textId="77777777" w:rsidR="00B574C9" w:rsidRDefault="00746AF1" w:rsidP="00746AF1">
                <w:proofErr w:type="spellStart"/>
                <w:r>
                  <w:t>Pecora</w:t>
                </w:r>
                <w:proofErr w:type="spellEnd"/>
              </w:p>
            </w:tc>
          </w:sdtContent>
        </w:sdt>
      </w:tr>
      <w:tr w:rsidR="00B574C9" w14:paraId="1DB528B1" w14:textId="77777777">
        <w:trPr>
          <w:trHeight w:val="986"/>
        </w:trPr>
        <w:tc>
          <w:tcPr>
            <w:tcW w:w="491" w:type="dxa"/>
            <w:vMerge/>
            <w:shd w:val="clear" w:color="auto" w:fill="A6A6A6" w:themeFill="background1" w:themeFillShade="A6"/>
          </w:tcPr>
          <w:p w14:paraId="6CC1F527" w14:textId="77777777" w:rsidR="00B574C9" w:rsidRPr="001A6A06" w:rsidRDefault="00294408" w:rsidP="00CF1542">
            <w:pPr>
              <w:jc w:val="center"/>
              <w:rPr>
                <w:b/>
                <w:color w:val="FFFFFF" w:themeColor="background1"/>
              </w:rPr>
            </w:pPr>
          </w:p>
        </w:tc>
        <w:sdt>
          <w:sdtPr>
            <w:alias w:val="Biography"/>
            <w:tag w:val="authorBiography"/>
            <w:id w:val="938807824"/>
            <w:placeholder>
              <w:docPart w:val="367C12464EAE504795CCA78611ED0F30"/>
            </w:placeholder>
            <w:showingPlcHdr/>
          </w:sdtPr>
          <w:sdtEndPr/>
          <w:sdtContent>
            <w:tc>
              <w:tcPr>
                <w:tcW w:w="8525" w:type="dxa"/>
                <w:gridSpan w:val="4"/>
              </w:tcPr>
              <w:p w14:paraId="67E6D639" w14:textId="77777777" w:rsidR="00B574C9" w:rsidRDefault="00746AF1" w:rsidP="00922950">
                <w:r>
                  <w:rPr>
                    <w:rStyle w:val="PlaceholderText"/>
                  </w:rPr>
                  <w:t>[Enter your biography]</w:t>
                </w:r>
              </w:p>
            </w:tc>
          </w:sdtContent>
        </w:sdt>
      </w:tr>
      <w:tr w:rsidR="00B574C9" w14:paraId="0589F8F7" w14:textId="77777777">
        <w:trPr>
          <w:trHeight w:val="986"/>
        </w:trPr>
        <w:tc>
          <w:tcPr>
            <w:tcW w:w="491" w:type="dxa"/>
            <w:vMerge/>
            <w:shd w:val="clear" w:color="auto" w:fill="A6A6A6" w:themeFill="background1" w:themeFillShade="A6"/>
          </w:tcPr>
          <w:p w14:paraId="49E6DBED" w14:textId="77777777" w:rsidR="00B574C9" w:rsidRPr="001A6A06" w:rsidRDefault="00294408" w:rsidP="00CF1542">
            <w:pPr>
              <w:jc w:val="center"/>
              <w:rPr>
                <w:b/>
                <w:color w:val="FFFFFF" w:themeColor="background1"/>
              </w:rPr>
            </w:pPr>
          </w:p>
        </w:tc>
        <w:sdt>
          <w:sdtPr>
            <w:alias w:val="Affiliation"/>
            <w:tag w:val="affiliation"/>
            <w:id w:val="2012937915"/>
            <w:placeholder>
              <w:docPart w:val="EDE72D4BBA933E4BA9D5C3A57349ED0C"/>
            </w:placeholder>
            <w:text/>
          </w:sdtPr>
          <w:sdtEndPr/>
          <w:sdtContent>
            <w:tc>
              <w:tcPr>
                <w:tcW w:w="8525" w:type="dxa"/>
                <w:gridSpan w:val="4"/>
              </w:tcPr>
              <w:p w14:paraId="388FF3D5" w14:textId="77777777" w:rsidR="00B574C9" w:rsidRDefault="00746AF1" w:rsidP="00746AF1">
                <w:r>
                  <w:t>University of Utah</w:t>
                </w:r>
              </w:p>
            </w:tc>
          </w:sdtContent>
        </w:sdt>
      </w:tr>
    </w:tbl>
    <w:p w14:paraId="1920D341" w14:textId="77777777" w:rsidR="003D3579" w:rsidRDefault="00294408"/>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DF6B496" w14:textId="77777777">
        <w:tc>
          <w:tcPr>
            <w:tcW w:w="9016" w:type="dxa"/>
            <w:shd w:val="clear" w:color="auto" w:fill="A6A6A6" w:themeFill="background1" w:themeFillShade="A6"/>
            <w:tcMar>
              <w:top w:w="113" w:type="dxa"/>
              <w:bottom w:w="113" w:type="dxa"/>
            </w:tcMar>
          </w:tcPr>
          <w:p w14:paraId="1B552EF2" w14:textId="77777777" w:rsidR="00244BB0" w:rsidRPr="00244BB0" w:rsidRDefault="00746AF1" w:rsidP="00244BB0">
            <w:pPr>
              <w:jc w:val="center"/>
              <w:rPr>
                <w:b/>
                <w:color w:val="FFFFFF" w:themeColor="background1"/>
              </w:rPr>
            </w:pPr>
            <w:r>
              <w:rPr>
                <w:b/>
                <w:color w:val="FFFFFF" w:themeColor="background1"/>
              </w:rPr>
              <w:t>Your article</w:t>
            </w:r>
          </w:p>
        </w:tc>
      </w:tr>
      <w:tr w:rsidR="003F0D73" w14:paraId="368939E5" w14:textId="77777777">
        <w:sdt>
          <w:sdtPr>
            <w:rPr>
              <w:rFonts w:asciiTheme="minorHAnsi" w:hAnsiTheme="minorHAnsi"/>
            </w:rPr>
            <w:alias w:val="Article headword"/>
            <w:tag w:val="articleHeadword"/>
            <w:id w:val="-361440020"/>
            <w:placeholder>
              <w:docPart w:val="87F15D4FDB7D7640AA25B2592A72190A"/>
            </w:placeholder>
            <w:text/>
          </w:sdtPr>
          <w:sdtEndPr/>
          <w:sdtContent>
            <w:tc>
              <w:tcPr>
                <w:tcW w:w="9016" w:type="dxa"/>
                <w:tcMar>
                  <w:top w:w="113" w:type="dxa"/>
                  <w:bottom w:w="113" w:type="dxa"/>
                </w:tcMar>
              </w:tcPr>
              <w:p w14:paraId="6C7A9A95" w14:textId="77777777" w:rsidR="003F0D73" w:rsidRPr="00FB589A" w:rsidRDefault="00043CB1" w:rsidP="00294408">
                <w:pPr>
                  <w:pStyle w:val="Heading1"/>
                  <w:spacing w:after="0"/>
                  <w:outlineLvl w:val="0"/>
                </w:pPr>
                <w:proofErr w:type="spellStart"/>
                <w:r w:rsidRPr="00294408">
                  <w:rPr>
                    <w:rFonts w:asciiTheme="minorHAnsi" w:eastAsiaTheme="minorEastAsia" w:hAnsiTheme="minorHAnsi"/>
                    <w:lang w:val="en-US"/>
                  </w:rPr>
                  <w:t>Adorno</w:t>
                </w:r>
                <w:proofErr w:type="spellEnd"/>
                <w:r w:rsidR="00746AF1" w:rsidRPr="00294408">
                  <w:rPr>
                    <w:rFonts w:asciiTheme="minorHAnsi" w:eastAsiaTheme="minorEastAsia" w:hAnsiTheme="minorHAnsi"/>
                    <w:lang w:val="en-US"/>
                  </w:rPr>
                  <w:t xml:space="preserve">, Theodor </w:t>
                </w:r>
                <w:proofErr w:type="spellStart"/>
                <w:r w:rsidR="00746AF1" w:rsidRPr="00294408">
                  <w:rPr>
                    <w:rFonts w:asciiTheme="minorHAnsi" w:eastAsiaTheme="minorEastAsia" w:hAnsiTheme="minorHAnsi"/>
                    <w:lang w:val="en-US"/>
                  </w:rPr>
                  <w:t>Wiesengrund</w:t>
                </w:r>
                <w:proofErr w:type="spellEnd"/>
                <w:r w:rsidR="00746AF1" w:rsidRPr="00294408">
                  <w:rPr>
                    <w:rFonts w:asciiTheme="minorHAnsi" w:eastAsiaTheme="minorEastAsia" w:hAnsiTheme="minorHAnsi"/>
                    <w:lang w:val="en-US"/>
                  </w:rPr>
                  <w:t xml:space="preserve"> (1903-1969)</w:t>
                </w:r>
              </w:p>
            </w:tc>
          </w:sdtContent>
        </w:sdt>
      </w:tr>
      <w:tr w:rsidR="00464699" w14:paraId="214EBCA3" w14:textId="77777777">
        <w:sdt>
          <w:sdtPr>
            <w:alias w:val="Variant headwords"/>
            <w:tag w:val="variantHeadwords"/>
            <w:id w:val="173464402"/>
            <w:showingPlcHdr/>
          </w:sdtPr>
          <w:sdtEndPr/>
          <w:sdtContent>
            <w:tc>
              <w:tcPr>
                <w:tcW w:w="9016" w:type="dxa"/>
                <w:tcMar>
                  <w:top w:w="113" w:type="dxa"/>
                  <w:bottom w:w="113" w:type="dxa"/>
                </w:tcMar>
              </w:tcPr>
              <w:p w14:paraId="497ED218" w14:textId="77777777" w:rsidR="00464699" w:rsidRDefault="00746AF1"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5D3960C" w14:textId="77777777">
        <w:sdt>
          <w:sdtPr>
            <w:alias w:val="Abstract"/>
            <w:tag w:val="abstract"/>
            <w:id w:val="-635871867"/>
          </w:sdtPr>
          <w:sdtEndPr/>
          <w:sdtContent>
            <w:tc>
              <w:tcPr>
                <w:tcW w:w="9016" w:type="dxa"/>
                <w:tcMar>
                  <w:top w:w="113" w:type="dxa"/>
                  <w:bottom w:w="113" w:type="dxa"/>
                </w:tcMar>
              </w:tcPr>
              <w:p w14:paraId="64A76B7D" w14:textId="77777777" w:rsidR="00E85A05" w:rsidRDefault="00746AF1" w:rsidP="00746AF1">
                <w:r>
                  <w:t xml:space="preserve">Born Theodor Ludwig </w:t>
                </w:r>
                <w:proofErr w:type="spellStart"/>
                <w:r>
                  <w:t>Wiesengrund</w:t>
                </w:r>
                <w:proofErr w:type="spellEnd"/>
                <w:r>
                  <w:t xml:space="preserve"> to an Italian Catholic mother and an assimilated Jewish father, </w:t>
                </w:r>
                <w:proofErr w:type="spellStart"/>
                <w:r>
                  <w:t>Adorno</w:t>
                </w:r>
                <w:proofErr w:type="spellEnd"/>
                <w:r>
                  <w:t xml:space="preserve"> would take his mother’s vaguely aristocratic last name. Philosopher, aesthetician, social theorist, and musician</w:t>
                </w:r>
                <w:bookmarkStart w:id="0" w:name="_GoBack"/>
                <w:bookmarkEnd w:id="0"/>
                <w:r>
                  <w:t xml:space="preserve">, </w:t>
                </w:r>
                <w:proofErr w:type="spellStart"/>
                <w:r>
                  <w:t>Adorno</w:t>
                </w:r>
                <w:proofErr w:type="spellEnd"/>
                <w:r>
                  <w:t xml:space="preserve"> remained committed to a decidedly secular and socialist European consciousness throughout his life, even when dissecting German anti-Semitism in the 1940s. Yet, his notion of utopian political transformation owed much to his early reading of Ernst Bloch’s insistence on a hunger for the transcendent that Bloch added to Marxian materialism. </w:t>
                </w:r>
                <w:proofErr w:type="spellStart"/>
                <w:r>
                  <w:t>Adorno’s</w:t>
                </w:r>
                <w:proofErr w:type="spellEnd"/>
                <w:r>
                  <w:t xml:space="preserve"> understanding of the work of art</w:t>
                </w:r>
                <w:r w:rsidR="00294408">
                  <w:t xml:space="preserve"> </w:t>
                </w:r>
                <w:r>
                  <w:t>—</w:t>
                </w:r>
                <w:r w:rsidR="00294408">
                  <w:t xml:space="preserve"> </w:t>
                </w:r>
                <w:r>
                  <w:t xml:space="preserve">a crucial element of his thinking, culminating in his </w:t>
                </w:r>
                <w:r>
                  <w:rPr>
                    <w:i/>
                  </w:rPr>
                  <w:t>Aesthetic Theory</w:t>
                </w:r>
                <w:r>
                  <w:t>—was equally in tension over the historical necessity of its progressive secularization and rationa</w:t>
                </w:r>
                <w:r w:rsidR="00EB1DBE">
                  <w:t>lization. On the one hand, any ‘</w:t>
                </w:r>
                <w:r>
                  <w:t>conta</w:t>
                </w:r>
                <w:r w:rsidR="00EB1DBE">
                  <w:t>mination of art with revelation’</w:t>
                </w:r>
                <w:r>
                  <w:t xml:space="preserve"> would uncritically embrace the mystical, fetish charac</w:t>
                </w:r>
                <w:r w:rsidR="00EB1DBE">
                  <w:t>ter of art. On the other hand, ‘</w:t>
                </w:r>
                <w:r>
                  <w:t>the eradication of eve</w:t>
                </w:r>
                <w:r w:rsidR="00EB1DBE">
                  <w:t>ry trace of revelation from art’</w:t>
                </w:r>
                <w:r>
                  <w:t xml:space="preserve"> would reduce the artwork to a mere repetition of the status quo</w:t>
                </w:r>
                <w:r w:rsidR="00294408">
                  <w:t xml:space="preserve"> </w:t>
                </w:r>
                <w:r>
                  <w:t>—</w:t>
                </w:r>
                <w:r w:rsidR="00294408">
                  <w:t xml:space="preserve"> </w:t>
                </w:r>
                <w:r>
                  <w:t xml:space="preserve">that is, the lifeless routines of an administered society, including film and jazz, which </w:t>
                </w:r>
                <w:proofErr w:type="spellStart"/>
                <w:r>
                  <w:t>Adorno</w:t>
                </w:r>
                <w:proofErr w:type="spellEnd"/>
                <w:r>
                  <w:t xml:space="preserve"> greatly disliked. </w:t>
                </w:r>
              </w:p>
            </w:tc>
          </w:sdtContent>
        </w:sdt>
      </w:tr>
      <w:tr w:rsidR="003F0D73" w14:paraId="4B17625D" w14:textId="77777777">
        <w:tc>
          <w:tcPr>
            <w:tcW w:w="9016" w:type="dxa"/>
            <w:tcMar>
              <w:top w:w="113" w:type="dxa"/>
              <w:bottom w:w="113" w:type="dxa"/>
            </w:tcMar>
          </w:tcPr>
          <w:p w14:paraId="212FF299" w14:textId="77777777" w:rsidR="00043CB1" w:rsidRDefault="00746AF1" w:rsidP="00746AF1">
            <w:r>
              <w:t xml:space="preserve">Born Theodor Ludwig </w:t>
            </w:r>
            <w:proofErr w:type="spellStart"/>
            <w:r>
              <w:t>Wiesengrund</w:t>
            </w:r>
            <w:proofErr w:type="spellEnd"/>
            <w:r>
              <w:t xml:space="preserve"> to an Italian Catholic mother and an assimilated Jewish father, </w:t>
            </w:r>
            <w:proofErr w:type="spellStart"/>
            <w:r>
              <w:t>Adorno</w:t>
            </w:r>
            <w:proofErr w:type="spellEnd"/>
            <w:r>
              <w:t xml:space="preserve"> would take his mother’s vaguely aristocratic last name. Philosopher, aesthetician, social theorist, and musician, </w:t>
            </w:r>
            <w:proofErr w:type="spellStart"/>
            <w:r>
              <w:t>Adorno</w:t>
            </w:r>
            <w:proofErr w:type="spellEnd"/>
            <w:r>
              <w:t xml:space="preserve"> remained committed to a decidedly secular and socialist European consciousness throughout his life, even when dissecting German anti-Semitism in the 1940s. Yet, his notion of utopian political transformation owed much to his early reading of Ernst Bloch’s insistence on a hunger for the transcendent that Bloch added to Marxian materialism. </w:t>
            </w:r>
            <w:proofErr w:type="spellStart"/>
            <w:r>
              <w:t>Adorno’s</w:t>
            </w:r>
            <w:proofErr w:type="spellEnd"/>
            <w:r>
              <w:t xml:space="preserve"> understanding of the work of art</w:t>
            </w:r>
            <w:r w:rsidR="00294408">
              <w:t xml:space="preserve"> </w:t>
            </w:r>
            <w:r>
              <w:t>—</w:t>
            </w:r>
            <w:r w:rsidR="00294408">
              <w:t xml:space="preserve"> </w:t>
            </w:r>
            <w:r>
              <w:t xml:space="preserve">a crucial element of his thinking, culminating in his </w:t>
            </w:r>
            <w:r>
              <w:rPr>
                <w:i/>
              </w:rPr>
              <w:t>Aesthetic Theory</w:t>
            </w:r>
            <w:r>
              <w:t>—was equally in tension over the historical necessity of its progressive secularization and rationa</w:t>
            </w:r>
            <w:r w:rsidR="00EB1DBE">
              <w:t>lization. On the one hand, any ‘</w:t>
            </w:r>
            <w:r>
              <w:t>conta</w:t>
            </w:r>
            <w:r w:rsidR="00EB1DBE">
              <w:t>mination of art with revelation’</w:t>
            </w:r>
            <w:r>
              <w:t xml:space="preserve"> would uncritically embrace the mystical, fetish charac</w:t>
            </w:r>
            <w:r w:rsidR="00EB1DBE">
              <w:t>ter of art. On the other hand, ‘</w:t>
            </w:r>
            <w:r>
              <w:t>the eradication of every trace of revelation fro</w:t>
            </w:r>
            <w:r w:rsidR="00EB1DBE">
              <w:t>m art’</w:t>
            </w:r>
            <w:r>
              <w:t xml:space="preserve"> would reduce the artwork to a mere repetition of the status quo</w:t>
            </w:r>
            <w:r w:rsidR="00294408">
              <w:t xml:space="preserve"> </w:t>
            </w:r>
            <w:r>
              <w:t>—</w:t>
            </w:r>
            <w:r w:rsidR="00294408">
              <w:t xml:space="preserve"> </w:t>
            </w:r>
            <w:r>
              <w:t xml:space="preserve">that is, the lifeless routines of an administered society, including film and jazz, which </w:t>
            </w:r>
            <w:proofErr w:type="spellStart"/>
            <w:r>
              <w:t>Adorno</w:t>
            </w:r>
            <w:proofErr w:type="spellEnd"/>
            <w:r>
              <w:t xml:space="preserve"> greatly disliked. </w:t>
            </w:r>
            <w:proofErr w:type="spellStart"/>
            <w:r>
              <w:t>Adorno</w:t>
            </w:r>
            <w:proofErr w:type="spellEnd"/>
            <w:r>
              <w:t xml:space="preserve"> himself was trained as a pianist and composer,</w:t>
            </w:r>
            <w:r w:rsidR="001C71D3">
              <w:t xml:space="preserve"> and music (especially that of m</w:t>
            </w:r>
            <w:r>
              <w:t xml:space="preserve">odernists such as Arnold Schoenberg) became the focus of some his most important </w:t>
            </w:r>
            <w:r w:rsidR="00EB1DBE">
              <w:t>reflections on art as mimesis,</w:t>
            </w:r>
            <w:r>
              <w:t xml:space="preserve"> a category borrowed from Walter Benjamin. Art is not mere representation of re</w:t>
            </w:r>
            <w:r w:rsidR="00EB1DBE">
              <w:t xml:space="preserve">ality, but is the imitation of </w:t>
            </w:r>
            <w:r>
              <w:t>objective express</w:t>
            </w:r>
            <w:r w:rsidR="00EB1DBE">
              <w:t>ion,</w:t>
            </w:r>
            <w:r>
              <w:t xml:space="preserve"> which could be called expression as end-in-itself (the writing of Samuel Beckett was a much adm</w:t>
            </w:r>
            <w:r w:rsidR="00EB1DBE">
              <w:t>ired example). All the work of expression</w:t>
            </w:r>
            <w:r>
              <w:t xml:space="preserve"> in art is consummated for </w:t>
            </w:r>
            <w:proofErr w:type="spellStart"/>
            <w:r>
              <w:t>Adorno</w:t>
            </w:r>
            <w:proofErr w:type="spellEnd"/>
            <w:r>
              <w:t xml:space="preserve"> by its utter refusa</w:t>
            </w:r>
            <w:r w:rsidR="00EB1DBE">
              <w:t xml:space="preserve">l to become the expression of something. </w:t>
            </w:r>
            <w:r>
              <w:t>By dominating its own elements so ruthlessly for its immanent purposes, art became a spiritualized corrective of the domination of nature.</w:t>
            </w:r>
          </w:p>
          <w:p w14:paraId="477A9FD0" w14:textId="77777777" w:rsidR="00746AF1" w:rsidRDefault="00746AF1" w:rsidP="00746AF1"/>
          <w:p w14:paraId="4651CC4C" w14:textId="77777777" w:rsidR="003F0D73" w:rsidRDefault="00043CB1" w:rsidP="00294408">
            <w:r>
              <w:lastRenderedPageBreak/>
              <w:t xml:space="preserve">The </w:t>
            </w:r>
            <w:r w:rsidR="00746AF1">
              <w:t xml:space="preserve">domination of nature runs through all of </w:t>
            </w:r>
            <w:proofErr w:type="spellStart"/>
            <w:r w:rsidR="00746AF1">
              <w:t>Adorno’s</w:t>
            </w:r>
            <w:proofErr w:type="spellEnd"/>
            <w:r w:rsidR="00746AF1">
              <w:t xml:space="preserve"> philosophical work and became a central element of the group loosely organized as the Frankfurt School and Institute of Social Research after 1923. Derived in equal parts from Hegel, Marx, and Max Weber, </w:t>
            </w:r>
            <w:proofErr w:type="spellStart"/>
            <w:r w:rsidR="00746AF1">
              <w:t>Adorno’s</w:t>
            </w:r>
            <w:proofErr w:type="spellEnd"/>
            <w:r w:rsidR="00746AF1">
              <w:t xml:space="preserve"> political theory (as in the book</w:t>
            </w:r>
            <w:r w:rsidR="001C71D3">
              <w:t xml:space="preserve"> he</w:t>
            </w:r>
            <w:r w:rsidR="00746AF1">
              <w:t xml:space="preserve"> co-authored with Max </w:t>
            </w:r>
            <w:proofErr w:type="spellStart"/>
            <w:r w:rsidR="00746AF1">
              <w:t>Horkheimer</w:t>
            </w:r>
            <w:proofErr w:type="spellEnd"/>
            <w:r w:rsidR="00746AF1">
              <w:t xml:space="preserve">, </w:t>
            </w:r>
            <w:r w:rsidR="00746AF1">
              <w:rPr>
                <w:i/>
              </w:rPr>
              <w:t>Dialectic of Enlightenment</w:t>
            </w:r>
            <w:r w:rsidR="00746AF1">
              <w:t>) was aimed</w:t>
            </w:r>
            <w:r w:rsidR="001C71D3">
              <w:t>,</w:t>
            </w:r>
            <w:r w:rsidR="00746AF1">
              <w:t xml:space="preserve"> not simply at the eradication of exploitative </w:t>
            </w:r>
            <w:r>
              <w:t>labour</w:t>
            </w:r>
            <w:r w:rsidR="00746AF1">
              <w:t xml:space="preserve"> practices</w:t>
            </w:r>
            <w:r w:rsidR="001C71D3">
              <w:t>,</w:t>
            </w:r>
            <w:r w:rsidR="00746AF1">
              <w:t xml:space="preserve"> but on a transformation of the human domination of nature as a whole, a theme the later </w:t>
            </w:r>
            <w:r w:rsidR="00294408">
              <w:t xml:space="preserve">Martin </w:t>
            </w:r>
            <w:r w:rsidR="00746AF1">
              <w:t xml:space="preserve">Heidegger also explored. For </w:t>
            </w:r>
            <w:proofErr w:type="spellStart"/>
            <w:r w:rsidR="00746AF1">
              <w:t>Adorno</w:t>
            </w:r>
            <w:proofErr w:type="spellEnd"/>
            <w:r w:rsidR="00746AF1">
              <w:t xml:space="preserve">, Soviet-style Marxism, Nazi or Fascist </w:t>
            </w:r>
            <w:proofErr w:type="spellStart"/>
            <w:r w:rsidR="00746AF1">
              <w:t>statism</w:t>
            </w:r>
            <w:proofErr w:type="spellEnd"/>
            <w:r w:rsidR="00746AF1">
              <w:t xml:space="preserve">, and modern state-administered capitalism all exhibited the same unreflective will to </w:t>
            </w:r>
            <w:r w:rsidR="001C71D3">
              <w:t>dominate</w:t>
            </w:r>
            <w:r w:rsidR="00746AF1">
              <w:t xml:space="preserve"> nature, for which only what could be put to use instrumentally had value. In</w:t>
            </w:r>
            <w:r w:rsidR="00EB1DBE">
              <w:t xml:space="preserve"> this way, Hegel’s dictum that ‘</w:t>
            </w:r>
            <w:r w:rsidR="00746AF1">
              <w:t xml:space="preserve">the </w:t>
            </w:r>
            <w:r w:rsidR="00EB1DBE">
              <w:t>whole is the true’</w:t>
            </w:r>
            <w:r w:rsidR="00746AF1">
              <w:t xml:space="preserve"> had been reversed. Within the administer</w:t>
            </w:r>
            <w:r w:rsidR="00EB1DBE">
              <w:t>ed society of whatever stripe, ‘the whole is the untrue’</w:t>
            </w:r>
            <w:r w:rsidR="00746AF1">
              <w:t xml:space="preserve"> in </w:t>
            </w:r>
            <w:proofErr w:type="spellStart"/>
            <w:r w:rsidR="00746AF1">
              <w:t>Adorno’s</w:t>
            </w:r>
            <w:proofErr w:type="spellEnd"/>
            <w:r w:rsidR="00746AF1">
              <w:t xml:space="preserve"> phrase, a condition that hobbled social theory </w:t>
            </w:r>
            <w:r w:rsidR="00EB1DBE">
              <w:t>in an age when the consumerist culture industry</w:t>
            </w:r>
            <w:r w:rsidR="00746AF1">
              <w:t xml:space="preserve"> managed all thought outside the increasingly hermetic and resistant artwork. Deprived of the Archimedean reference point formerly given by the perspective of totality, or rational human ends, socia</w:t>
            </w:r>
            <w:r w:rsidR="00EB1DBE">
              <w:t xml:space="preserve">l theory for </w:t>
            </w:r>
            <w:proofErr w:type="spellStart"/>
            <w:r w:rsidR="00EB1DBE">
              <w:t>Adorno</w:t>
            </w:r>
            <w:proofErr w:type="spellEnd"/>
            <w:r w:rsidR="00EB1DBE">
              <w:t xml:space="preserve"> required a ‘negative dialectic’</w:t>
            </w:r>
            <w:r w:rsidR="00746AF1">
              <w:t xml:space="preserve"> as strategy. This is a style of argument in which the lure of even a temporary resolution of social contradiction should be constantly refused, since all such resolutions would be inherently false. </w:t>
            </w:r>
            <w:proofErr w:type="spellStart"/>
            <w:r w:rsidR="00746AF1">
              <w:t>Adorno’s</w:t>
            </w:r>
            <w:proofErr w:type="spellEnd"/>
            <w:r w:rsidR="00746AF1">
              <w:t xml:space="preserve"> style of writing became</w:t>
            </w:r>
            <w:r w:rsidR="001C71D3">
              <w:t>,</w:t>
            </w:r>
            <w:r w:rsidR="00746AF1">
              <w:t xml:space="preserve"> for </w:t>
            </w:r>
            <w:r w:rsidR="00746AF1" w:rsidRPr="00294408">
              <w:t>many</w:t>
            </w:r>
            <w:r w:rsidR="001C71D3" w:rsidRPr="00294408">
              <w:t>,</w:t>
            </w:r>
            <w:r w:rsidR="00746AF1" w:rsidRPr="00294408">
              <w:t xml:space="preserve"> the prime exhibit of such argumentation, in which the endless embedding of qualifying clauses in each sentence seemed to be the rhetorical requirement of non-dominative thought. The later Frankfurt School theorist J</w:t>
            </w:r>
            <w:r w:rsidR="00746AF1" w:rsidRPr="00294408">
              <w:rPr>
                <w:rFonts w:cs="Times New Roman"/>
              </w:rPr>
              <w:t>ü</w:t>
            </w:r>
            <w:r w:rsidR="00746AF1" w:rsidRPr="00294408">
              <w:t xml:space="preserve">rgen </w:t>
            </w:r>
            <w:proofErr w:type="spellStart"/>
            <w:r w:rsidR="00746AF1" w:rsidRPr="00294408">
              <w:t>Habermas</w:t>
            </w:r>
            <w:proofErr w:type="spellEnd"/>
            <w:r w:rsidR="00746AF1" w:rsidRPr="00294408">
              <w:t xml:space="preserve"> criticized the apparent futility of this so</w:t>
            </w:r>
            <w:r w:rsidR="00EB1DBE" w:rsidRPr="00294408">
              <w:t>rt of argument as no more than ‘</w:t>
            </w:r>
            <w:proofErr w:type="spellStart"/>
            <w:r w:rsidR="00746AF1" w:rsidRPr="00294408">
              <w:t>perfo</w:t>
            </w:r>
            <w:r w:rsidR="00EB1DBE" w:rsidRPr="00294408">
              <w:t>rmative</w:t>
            </w:r>
            <w:proofErr w:type="spellEnd"/>
            <w:r w:rsidR="00EB1DBE" w:rsidRPr="00294408">
              <w:t xml:space="preserve"> contradiction.’</w:t>
            </w:r>
            <w:r w:rsidR="00746AF1" w:rsidRPr="00294408">
              <w:t xml:space="preserve"> </w:t>
            </w:r>
            <w:proofErr w:type="spellStart"/>
            <w:r w:rsidR="00746AF1" w:rsidRPr="00294408">
              <w:t>Adorno’s</w:t>
            </w:r>
            <w:proofErr w:type="spellEnd"/>
            <w:r w:rsidR="00746AF1" w:rsidRPr="00294408">
              <w:t xml:space="preserve"> last years, after his return to Germany from exile in Los Angeles during the war, found him at stark odds with the new student movements of the 1960s, which seemed to him to embrace an irrationalism that no longer had any patience for his exegetical imperatives</w:t>
            </w:r>
            <w:r w:rsidR="00294408">
              <w:t xml:space="preserve"> (Jay).</w:t>
            </w:r>
          </w:p>
        </w:tc>
      </w:tr>
      <w:tr w:rsidR="003235A7" w14:paraId="31C61AFA" w14:textId="77777777">
        <w:tc>
          <w:tcPr>
            <w:tcW w:w="9016" w:type="dxa"/>
          </w:tcPr>
          <w:p w14:paraId="5B25730F" w14:textId="77777777" w:rsidR="003235A7" w:rsidRDefault="00746AF1" w:rsidP="008A5B87">
            <w:r w:rsidRPr="0015114C">
              <w:rPr>
                <w:u w:val="single"/>
              </w:rPr>
              <w:lastRenderedPageBreak/>
              <w:t>Further reading</w:t>
            </w:r>
            <w:r>
              <w:t>:</w:t>
            </w:r>
          </w:p>
          <w:sdt>
            <w:sdtPr>
              <w:alias w:val="Further reading"/>
              <w:tag w:val="furtherReading"/>
              <w:id w:val="-1516217107"/>
            </w:sdtPr>
            <w:sdtEndPr/>
            <w:sdtContent>
              <w:p w14:paraId="46BBE828" w14:textId="77777777" w:rsidR="003235A7" w:rsidRDefault="00294408" w:rsidP="00043CB1">
                <w:sdt>
                  <w:sdtPr>
                    <w:id w:val="198368734"/>
                    <w:citation/>
                  </w:sdtPr>
                  <w:sdtEndPr/>
                  <w:sdtContent>
                    <w:r w:rsidR="00A55EF3">
                      <w:fldChar w:fldCharType="begin"/>
                    </w:r>
                    <w:r w:rsidR="00043CB1">
                      <w:rPr>
                        <w:lang w:val="en-US"/>
                      </w:rPr>
                      <w:instrText xml:space="preserve"> CITATION Jay84 \l 1033 </w:instrText>
                    </w:r>
                    <w:r w:rsidR="00A55EF3">
                      <w:fldChar w:fldCharType="separate"/>
                    </w:r>
                    <w:r w:rsidR="00043CB1">
                      <w:rPr>
                        <w:noProof/>
                        <w:lang w:val="en-US"/>
                      </w:rPr>
                      <w:t xml:space="preserve"> </w:t>
                    </w:r>
                    <w:r w:rsidR="00043CB1" w:rsidRPr="00043CB1">
                      <w:rPr>
                        <w:noProof/>
                        <w:lang w:val="en-US"/>
                      </w:rPr>
                      <w:t>(Jay)</w:t>
                    </w:r>
                    <w:r w:rsidR="00A55EF3">
                      <w:fldChar w:fldCharType="end"/>
                    </w:r>
                  </w:sdtContent>
                </w:sdt>
              </w:p>
            </w:sdtContent>
          </w:sdt>
        </w:tc>
      </w:tr>
    </w:tbl>
    <w:p w14:paraId="1805B77F" w14:textId="77777777" w:rsidR="00C27FAB" w:rsidRPr="00F36937" w:rsidRDefault="00294408" w:rsidP="00B33145"/>
    <w:sectPr w:rsidR="00C27FAB" w:rsidRPr="00F36937" w:rsidSect="001849DD">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FE5666" w14:textId="77777777" w:rsidR="00746AF1" w:rsidRDefault="00746AF1" w:rsidP="007A0D55">
      <w:pPr>
        <w:spacing w:after="0" w:line="240" w:lineRule="auto"/>
      </w:pPr>
      <w:r>
        <w:separator/>
      </w:r>
    </w:p>
  </w:endnote>
  <w:endnote w:type="continuationSeparator" w:id="0">
    <w:p w14:paraId="4EDBA6BA" w14:textId="77777777" w:rsidR="00746AF1" w:rsidRDefault="00746AF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5D5256" w14:textId="77777777" w:rsidR="00746AF1" w:rsidRDefault="00746AF1" w:rsidP="007A0D55">
      <w:pPr>
        <w:spacing w:after="0" w:line="240" w:lineRule="auto"/>
      </w:pPr>
      <w:r>
        <w:separator/>
      </w:r>
    </w:p>
  </w:footnote>
  <w:footnote w:type="continuationSeparator" w:id="0">
    <w:p w14:paraId="403E62B0" w14:textId="77777777" w:rsidR="00746AF1" w:rsidRDefault="00746AF1"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97B65B" w14:textId="77777777" w:rsidR="007A0D55" w:rsidRDefault="00746AF1">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13BBF3D" w14:textId="77777777" w:rsidR="007A0D55" w:rsidRDefault="0029440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attachedTemplate r:id="rId1"/>
  <w:doNotTrackMove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D91558"/>
    <w:rsid w:val="00043CB1"/>
    <w:rsid w:val="001C71D3"/>
    <w:rsid w:val="00294408"/>
    <w:rsid w:val="005511B1"/>
    <w:rsid w:val="00746AF1"/>
    <w:rsid w:val="00A55EF3"/>
    <w:rsid w:val="00D91558"/>
    <w:rsid w:val="00EB1DBE"/>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C85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9440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9440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lynmoores:Desktop:REM:++Templated%20Entries:++KMoores%20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3D9D7DC25FC3949808CB2B3DC18C20B"/>
        <w:category>
          <w:name w:val="General"/>
          <w:gallery w:val="placeholder"/>
        </w:category>
        <w:types>
          <w:type w:val="bbPlcHdr"/>
        </w:types>
        <w:behaviors>
          <w:behavior w:val="content"/>
        </w:behaviors>
        <w:guid w:val="{F1F23193-97A3-9C42-8C49-6FAC6976FAE0}"/>
      </w:docPartPr>
      <w:docPartBody>
        <w:p w:rsidR="009A5F47" w:rsidRDefault="009A5F47">
          <w:pPr>
            <w:pStyle w:val="D3D9D7DC25FC3949808CB2B3DC18C20B"/>
          </w:pPr>
          <w:r w:rsidRPr="00CC586D">
            <w:rPr>
              <w:rStyle w:val="PlaceholderText"/>
              <w:b/>
              <w:color w:val="FFFFFF" w:themeColor="background1"/>
            </w:rPr>
            <w:t>[Salutation]</w:t>
          </w:r>
        </w:p>
      </w:docPartBody>
    </w:docPart>
    <w:docPart>
      <w:docPartPr>
        <w:name w:val="F076B3C07E3DB349B7A469C811A6AB70"/>
        <w:category>
          <w:name w:val="General"/>
          <w:gallery w:val="placeholder"/>
        </w:category>
        <w:types>
          <w:type w:val="bbPlcHdr"/>
        </w:types>
        <w:behaviors>
          <w:behavior w:val="content"/>
        </w:behaviors>
        <w:guid w:val="{157ED21F-F1D6-6E43-AFF8-FBED166A6302}"/>
      </w:docPartPr>
      <w:docPartBody>
        <w:p w:rsidR="009A5F47" w:rsidRDefault="009A5F47">
          <w:pPr>
            <w:pStyle w:val="F076B3C07E3DB349B7A469C811A6AB70"/>
          </w:pPr>
          <w:r>
            <w:rPr>
              <w:rStyle w:val="PlaceholderText"/>
            </w:rPr>
            <w:t>[First name]</w:t>
          </w:r>
        </w:p>
      </w:docPartBody>
    </w:docPart>
    <w:docPart>
      <w:docPartPr>
        <w:name w:val="B0B7A90554F7CA40951FB146B0A6C0BE"/>
        <w:category>
          <w:name w:val="General"/>
          <w:gallery w:val="placeholder"/>
        </w:category>
        <w:types>
          <w:type w:val="bbPlcHdr"/>
        </w:types>
        <w:behaviors>
          <w:behavior w:val="content"/>
        </w:behaviors>
        <w:guid w:val="{4818E7BA-59D1-2D41-81ED-D3DB3D5D7FC6}"/>
      </w:docPartPr>
      <w:docPartBody>
        <w:p w:rsidR="009A5F47" w:rsidRDefault="009A5F47">
          <w:pPr>
            <w:pStyle w:val="B0B7A90554F7CA40951FB146B0A6C0BE"/>
          </w:pPr>
          <w:r>
            <w:rPr>
              <w:rStyle w:val="PlaceholderText"/>
            </w:rPr>
            <w:t>[Middle name]</w:t>
          </w:r>
        </w:p>
      </w:docPartBody>
    </w:docPart>
    <w:docPart>
      <w:docPartPr>
        <w:name w:val="8811E74D86BF4C4682BFA331CCF01979"/>
        <w:category>
          <w:name w:val="General"/>
          <w:gallery w:val="placeholder"/>
        </w:category>
        <w:types>
          <w:type w:val="bbPlcHdr"/>
        </w:types>
        <w:behaviors>
          <w:behavior w:val="content"/>
        </w:behaviors>
        <w:guid w:val="{33FCD244-C0FD-FB4C-B49C-E8942372BE41}"/>
      </w:docPartPr>
      <w:docPartBody>
        <w:p w:rsidR="009A5F47" w:rsidRDefault="009A5F47">
          <w:pPr>
            <w:pStyle w:val="8811E74D86BF4C4682BFA331CCF01979"/>
          </w:pPr>
          <w:r>
            <w:rPr>
              <w:rStyle w:val="PlaceholderText"/>
            </w:rPr>
            <w:t>[Last name]</w:t>
          </w:r>
        </w:p>
      </w:docPartBody>
    </w:docPart>
    <w:docPart>
      <w:docPartPr>
        <w:name w:val="367C12464EAE504795CCA78611ED0F30"/>
        <w:category>
          <w:name w:val="General"/>
          <w:gallery w:val="placeholder"/>
        </w:category>
        <w:types>
          <w:type w:val="bbPlcHdr"/>
        </w:types>
        <w:behaviors>
          <w:behavior w:val="content"/>
        </w:behaviors>
        <w:guid w:val="{9DE4F069-023A-8048-8C2E-9AEF3810A098}"/>
      </w:docPartPr>
      <w:docPartBody>
        <w:p w:rsidR="009A5F47" w:rsidRDefault="009A5F47">
          <w:pPr>
            <w:pStyle w:val="367C12464EAE504795CCA78611ED0F30"/>
          </w:pPr>
          <w:r>
            <w:rPr>
              <w:rStyle w:val="PlaceholderText"/>
            </w:rPr>
            <w:t>[Enter your biography]</w:t>
          </w:r>
        </w:p>
      </w:docPartBody>
    </w:docPart>
    <w:docPart>
      <w:docPartPr>
        <w:name w:val="EDE72D4BBA933E4BA9D5C3A57349ED0C"/>
        <w:category>
          <w:name w:val="General"/>
          <w:gallery w:val="placeholder"/>
        </w:category>
        <w:types>
          <w:type w:val="bbPlcHdr"/>
        </w:types>
        <w:behaviors>
          <w:behavior w:val="content"/>
        </w:behaviors>
        <w:guid w:val="{B96CCB6C-9B26-1647-BAA6-DAB88FC1B101}"/>
      </w:docPartPr>
      <w:docPartBody>
        <w:p w:rsidR="009A5F47" w:rsidRDefault="009A5F47">
          <w:pPr>
            <w:pStyle w:val="EDE72D4BBA933E4BA9D5C3A57349ED0C"/>
          </w:pPr>
          <w:r>
            <w:rPr>
              <w:rStyle w:val="PlaceholderText"/>
            </w:rPr>
            <w:t>[Enter the institution with which you are affiliated]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embedSystemFonts/>
  <w:doNotTrackMoves/>
  <w:defaultTabStop w:val="720"/>
  <w:drawingGridHorizontalSpacing w:val="360"/>
  <w:drawingGridVerticalSpacing w:val="360"/>
  <w:displayHorizontalDrawingGridEvery w:val="0"/>
  <w:displayVerticalDrawingGridEvery w:val="0"/>
  <w:characterSpacingControl w:val="doNotCompress"/>
  <w:compat>
    <w:useFELayout/>
    <w:doNotAutofitConstrainedTables/>
    <w:splitPgBreakAndParaMark/>
    <w:doNotVertAlignCellWithSp/>
    <w:doNotBreakConstrainedForcedTable/>
    <w:useAnsiKerningPairs/>
    <w:cachedColBalance/>
    <w:compatSetting w:name="compatibilityMode" w:uri="http://schemas.microsoft.com/office/word" w:val="12"/>
  </w:compat>
  <w:rsids>
    <w:rsidRoot w:val="009A5F47"/>
    <w:rsid w:val="00286C4C"/>
    <w:rsid w:val="00622DF1"/>
    <w:rsid w:val="009A5F4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5F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A5F47"/>
    <w:rPr>
      <w:color w:val="808080"/>
    </w:rPr>
  </w:style>
  <w:style w:type="paragraph" w:customStyle="1" w:styleId="D3D9D7DC25FC3949808CB2B3DC18C20B">
    <w:name w:val="D3D9D7DC25FC3949808CB2B3DC18C20B"/>
    <w:rsid w:val="009A5F47"/>
  </w:style>
  <w:style w:type="paragraph" w:customStyle="1" w:styleId="F076B3C07E3DB349B7A469C811A6AB70">
    <w:name w:val="F076B3C07E3DB349B7A469C811A6AB70"/>
    <w:rsid w:val="009A5F47"/>
  </w:style>
  <w:style w:type="paragraph" w:customStyle="1" w:styleId="B0B7A90554F7CA40951FB146B0A6C0BE">
    <w:name w:val="B0B7A90554F7CA40951FB146B0A6C0BE"/>
    <w:rsid w:val="009A5F47"/>
  </w:style>
  <w:style w:type="paragraph" w:customStyle="1" w:styleId="8811E74D86BF4C4682BFA331CCF01979">
    <w:name w:val="8811E74D86BF4C4682BFA331CCF01979"/>
    <w:rsid w:val="009A5F47"/>
  </w:style>
  <w:style w:type="paragraph" w:customStyle="1" w:styleId="367C12464EAE504795CCA78611ED0F30">
    <w:name w:val="367C12464EAE504795CCA78611ED0F30"/>
    <w:rsid w:val="009A5F47"/>
  </w:style>
  <w:style w:type="paragraph" w:customStyle="1" w:styleId="EDE72D4BBA933E4BA9D5C3A57349ED0C">
    <w:name w:val="EDE72D4BBA933E4BA9D5C3A57349ED0C"/>
    <w:rsid w:val="009A5F47"/>
  </w:style>
  <w:style w:type="paragraph" w:customStyle="1" w:styleId="87F15D4FDB7D7640AA25B2592A72190A">
    <w:name w:val="87F15D4FDB7D7640AA25B2592A72190A"/>
    <w:rsid w:val="009A5F47"/>
  </w:style>
  <w:style w:type="paragraph" w:customStyle="1" w:styleId="E39BE2CB2D738C458D2D8102C26F9D49">
    <w:name w:val="E39BE2CB2D738C458D2D8102C26F9D49"/>
    <w:rsid w:val="009A5F47"/>
  </w:style>
  <w:style w:type="paragraph" w:customStyle="1" w:styleId="B4923164661D2741B38E31A93BA29699">
    <w:name w:val="B4923164661D2741B38E31A93BA29699"/>
    <w:rsid w:val="009A5F47"/>
  </w:style>
  <w:style w:type="paragraph" w:customStyle="1" w:styleId="E18A7ADC782DE04483BF2A88792BEDF8">
    <w:name w:val="E18A7ADC782DE04483BF2A88792BEDF8"/>
    <w:rsid w:val="009A5F47"/>
  </w:style>
  <w:style w:type="paragraph" w:customStyle="1" w:styleId="4FC624A2FB8AE64AB662E207D0C096ED">
    <w:name w:val="4FC624A2FB8AE64AB662E207D0C096ED"/>
    <w:rsid w:val="009A5F47"/>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Jay84</b:Tag>
    <b:SourceType>Book</b:SourceType>
    <b:Guid>{9593A4F2-E92B-F248-B358-E6A2E63296F0}</b:Guid>
    <b:LCID>uz-Cyrl-UZ</b:LCID>
    <b:Author>
      <b:Author>
        <b:NameList>
          <b:Person>
            <b:Last>Jay</b:Last>
            <b:First>Martin</b:First>
          </b:Person>
        </b:NameList>
      </b:Author>
    </b:Author>
    <b:Title>Adorno</b:Title>
    <b:Year>1984</b:Year>
    <b:City>Cambridge</b:City>
    <b:StateProvince>MA</b:StateProvince>
    <b:CountryRegion>United States of America</b:CountryRegion>
    <b:Publisher>Harvard University Press</b:Publisher>
    <b:RefOrder>1</b:RefOrder>
  </b:Source>
</b:Sources>
</file>

<file path=customXml/itemProps1.xml><?xml version="1.0" encoding="utf-8"?>
<ds:datastoreItem xmlns:ds="http://schemas.openxmlformats.org/officeDocument/2006/customXml" ds:itemID="{459A358E-A7A8-0E40-985E-F2B4CB1E63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27</TotalTime>
  <Pages>2</Pages>
  <Words>837</Words>
  <Characters>4663</Characters>
  <Application>Microsoft Macintosh Word</Application>
  <DocSecurity>0</DocSecurity>
  <Lines>99</Lines>
  <Paragraphs>30</Paragraphs>
  <ScaleCrop>false</ScaleCrop>
  <Company/>
  <LinksUpToDate>false</LinksUpToDate>
  <CharactersWithSpaces>5470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Laura Dosky</cp:lastModifiedBy>
  <cp:revision>5</cp:revision>
  <dcterms:created xsi:type="dcterms:W3CDTF">2014-03-24T21:09:00Z</dcterms:created>
  <dcterms:modified xsi:type="dcterms:W3CDTF">2014-07-29T20:05:00Z</dcterms:modified>
</cp:coreProperties>
</file>