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574922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160096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D9EDC3817D144F4A939D85D75BA38F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C5593C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644F21471C246D3B1F2C3FAC1CC98B2"/>
            </w:placeholder>
            <w:text/>
          </w:sdtPr>
          <w:sdtEndPr/>
          <w:sdtContent>
            <w:tc>
              <w:tcPr>
                <w:tcW w:w="2073" w:type="dxa"/>
              </w:tcPr>
              <w:p w14:paraId="4A140227" w14:textId="77777777" w:rsidR="00B574C9" w:rsidRDefault="0027198E" w:rsidP="0027198E">
                <w:r>
                  <w:t>Kendall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6918358EE2F413EA19061FA1A6BFDD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CA3747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FA13B29F5014B789D679F0416B632A7"/>
            </w:placeholder>
            <w:text/>
          </w:sdtPr>
          <w:sdtEndPr/>
          <w:sdtContent>
            <w:tc>
              <w:tcPr>
                <w:tcW w:w="2642" w:type="dxa"/>
              </w:tcPr>
              <w:p w14:paraId="25B82BC9" w14:textId="77777777" w:rsidR="00B574C9" w:rsidRDefault="0027198E" w:rsidP="0027198E">
                <w:proofErr w:type="spellStart"/>
                <w:r w:rsidRPr="0027198E">
                  <w:t>Heitzman</w:t>
                </w:r>
                <w:proofErr w:type="spellEnd"/>
              </w:p>
            </w:tc>
          </w:sdtContent>
        </w:sdt>
      </w:tr>
      <w:tr w:rsidR="00B574C9" w14:paraId="27C4437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182E6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00618585C44A89BFAB399EF18FA60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B9C4E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BB90F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5DDD4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4378CD5457D4F41BACDAC91759979A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EFE3ECA" w14:textId="77777777" w:rsidR="00B574C9" w:rsidRDefault="0027198E" w:rsidP="0027198E">
                <w:r>
                  <w:t>University of Iowa</w:t>
                </w:r>
              </w:p>
            </w:tc>
          </w:sdtContent>
        </w:sdt>
      </w:tr>
    </w:tbl>
    <w:p w14:paraId="48B6304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6A66F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67AD2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44D361B" w14:textId="77777777" w:rsidTr="003F0D73">
        <w:sdt>
          <w:sdtPr>
            <w:rPr>
              <w:lang w:val="en-US" w:eastAsia="ja-JP"/>
            </w:rPr>
            <w:alias w:val="Article headword"/>
            <w:tag w:val="articleHeadword"/>
            <w:id w:val="-361440020"/>
            <w:placeholder>
              <w:docPart w:val="FB7E98A868E84963B8D1C6693992D25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FCFB9B" w14:textId="77777777" w:rsidR="003F0D73" w:rsidRPr="00FB589A" w:rsidRDefault="0027198E" w:rsidP="0027198E">
                <w:pPr>
                  <w:rPr>
                    <w:b/>
                  </w:rPr>
                </w:pPr>
                <w:r w:rsidRPr="0027198E">
                  <w:rPr>
                    <w:lang w:val="en-US" w:eastAsia="ja-JP"/>
                  </w:rPr>
                  <w:t>Berkeley, Busby (</w:t>
                </w:r>
                <w:r>
                  <w:rPr>
                    <w:lang w:val="en-US" w:eastAsia="ja-JP"/>
                  </w:rPr>
                  <w:t>1895-</w:t>
                </w:r>
                <w:r w:rsidRPr="0027198E">
                  <w:rPr>
                    <w:lang w:val="en-US" w:eastAsia="ja-JP"/>
                  </w:rPr>
                  <w:t>1976)</w:t>
                </w:r>
              </w:p>
            </w:tc>
          </w:sdtContent>
        </w:sdt>
      </w:tr>
      <w:tr w:rsidR="00464699" w14:paraId="148F5ABD" w14:textId="77777777" w:rsidTr="007821B0">
        <w:sdt>
          <w:sdtPr>
            <w:alias w:val="Variant headwords"/>
            <w:tag w:val="variantHeadwords"/>
            <w:id w:val="173464402"/>
            <w:placeholder>
              <w:docPart w:val="96A125F1A74642CEB0B11411BB8932F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21B0F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FDA0884" w14:textId="77777777" w:rsidTr="003F0D73">
        <w:sdt>
          <w:sdtPr>
            <w:alias w:val="Abstract"/>
            <w:tag w:val="abstract"/>
            <w:id w:val="-635871867"/>
            <w:placeholder>
              <w:docPart w:val="5D24291E79614B939A0CEF4DA2ACF0D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98B80F" w14:textId="77777777" w:rsidR="00E85A05" w:rsidRPr="0027198E" w:rsidRDefault="0027198E" w:rsidP="0027198E">
                <w:r w:rsidRPr="00CF6F57">
                  <w:t xml:space="preserve">Busby Berkeley </w:t>
                </w:r>
                <w:r w:rsidRPr="00257B17">
                  <w:t>(</w:t>
                </w:r>
                <w:r>
                  <w:t xml:space="preserve">29 November </w:t>
                </w:r>
                <w:r w:rsidRPr="00257B17">
                  <w:t>1895-</w:t>
                </w:r>
                <w:r>
                  <w:t xml:space="preserve"> 14 March </w:t>
                </w:r>
                <w:r w:rsidRPr="00257B17">
                  <w:t>1976)</w:t>
                </w:r>
                <w:r>
                  <w:t xml:space="preserve"> </w:t>
                </w:r>
                <w:r w:rsidRPr="00CF6F57">
                  <w:t>was an American film choreographer. Berkeley is widely considered to be the first musical director to conceive of musicals as a filmic spectacle, and not simply a stage produc</w:t>
                </w:r>
                <w:r w:rsidR="00E4542C">
                  <w:t>tion transferred to the screen.</w:t>
                </w:r>
                <w:r w:rsidRPr="00CF6F57">
                  <w:t xml:space="preserve"> He employed crane shots, dynamic editing, and elaborate choreography involving chorus girls arranged in geometric designs</w:t>
                </w:r>
                <w:r w:rsidR="00E4542C">
                  <w:t xml:space="preserve">. </w:t>
                </w:r>
                <w:r w:rsidRPr="00CF6F57">
                  <w:t>At the same time, Berkeley staged his musical numbers on large sound stages and often incorporated giant and unusual props and swimming pools</w:t>
                </w:r>
                <w:r w:rsidR="00E4542C">
                  <w:t xml:space="preserve">. </w:t>
                </w:r>
                <w:r w:rsidRPr="00CF6F57">
                  <w:t xml:space="preserve">His most famous sequences include numbers from a trio of Warner Bros. films he worked on in 1933: </w:t>
                </w:r>
                <w:r w:rsidR="00E4542C">
                  <w:t>‘</w:t>
                </w:r>
                <w:r w:rsidRPr="00CF6F57">
                  <w:t>We’re in the Money</w:t>
                </w:r>
                <w:r w:rsidR="00E4542C">
                  <w:t>’</w:t>
                </w:r>
                <w:r w:rsidRPr="00CF6F57">
                  <w:t xml:space="preserve"> and </w:t>
                </w:r>
                <w:r w:rsidR="00E4542C">
                  <w:t>‘</w:t>
                </w:r>
                <w:r w:rsidRPr="00CF6F57">
                  <w:t>Remember My Forgotten Man</w:t>
                </w:r>
                <w:r w:rsidR="00E4542C">
                  <w:t>’</w:t>
                </w:r>
                <w:r w:rsidRPr="00CF6F57">
                  <w:t xml:space="preserve"> from </w:t>
                </w:r>
                <w:r w:rsidRPr="00CF6F57">
                  <w:rPr>
                    <w:i/>
                  </w:rPr>
                  <w:t>Gold Diggers of 1933,</w:t>
                </w:r>
                <w:r w:rsidRPr="00CF6F57">
                  <w:t xml:space="preserve"> </w:t>
                </w:r>
                <w:r w:rsidR="00E4542C">
                  <w:t>‘</w:t>
                </w:r>
                <w:r w:rsidRPr="00CF6F57">
                  <w:t>By a Waterfall</w:t>
                </w:r>
                <w:r w:rsidR="00E4542C">
                  <w:t>’</w:t>
                </w:r>
                <w:r w:rsidRPr="00CF6F57">
                  <w:t xml:space="preserve"> from </w:t>
                </w:r>
                <w:r w:rsidRPr="00CF6F57">
                  <w:rPr>
                    <w:i/>
                  </w:rPr>
                  <w:t>Footlight Parade,</w:t>
                </w:r>
                <w:r w:rsidRPr="00CF6F57">
                  <w:t xml:space="preserve"> and the title song from </w:t>
                </w:r>
                <w:r w:rsidRPr="00CF6F57">
                  <w:rPr>
                    <w:i/>
                  </w:rPr>
                  <w:t>42nd Street</w:t>
                </w:r>
                <w:r w:rsidR="00E4542C">
                  <w:rPr>
                    <w:i/>
                  </w:rPr>
                  <w:t xml:space="preserve">. </w:t>
                </w:r>
                <w:r w:rsidRPr="00CF6F57">
                  <w:t xml:space="preserve">Berkeley turned to directing and met </w:t>
                </w:r>
                <w:r>
                  <w:t xml:space="preserve">actress/swimmer </w:t>
                </w:r>
                <w:r w:rsidRPr="00CF6F57">
                  <w:t xml:space="preserve">Esther Williams on the set of his </w:t>
                </w:r>
                <w:r w:rsidRPr="00CF6F57">
                  <w:rPr>
                    <w:i/>
                  </w:rPr>
                  <w:t>Take Me Out to the Ballgame</w:t>
                </w:r>
                <w:r w:rsidRPr="00CF6F57">
                  <w:t xml:space="preserve"> (1949)</w:t>
                </w:r>
                <w:r w:rsidR="00E4542C">
                  <w:t xml:space="preserve">. </w:t>
                </w:r>
                <w:r w:rsidRPr="00CF6F57">
                  <w:t xml:space="preserve">He would stage water spectacles for her in </w:t>
                </w:r>
                <w:r w:rsidRPr="00CF6F57">
                  <w:rPr>
                    <w:i/>
                  </w:rPr>
                  <w:t>Million Dollar Mermaid</w:t>
                </w:r>
                <w:r w:rsidRPr="00CF6F57">
                  <w:t xml:space="preserve"> (1952) and </w:t>
                </w:r>
                <w:r w:rsidRPr="00CF6F57">
                  <w:rPr>
                    <w:i/>
                  </w:rPr>
                  <w:t>Easy to Love</w:t>
                </w:r>
                <w:r w:rsidRPr="00CF6F57">
                  <w:t xml:space="preserve"> (1953)</w:t>
                </w:r>
                <w:r w:rsidR="00E4542C">
                  <w:t xml:space="preserve">. </w:t>
                </w:r>
                <w:r w:rsidRPr="00CF6F57">
                  <w:t xml:space="preserve">Martin Rubin sees in Berkeley’s spectacles a direct descendant of the </w:t>
                </w:r>
                <w:r w:rsidR="00E4542C">
                  <w:t>‘</w:t>
                </w:r>
                <w:r w:rsidRPr="00CF6F57">
                  <w:t>superabundance</w:t>
                </w:r>
                <w:r w:rsidR="00E4542C">
                  <w:t>’</w:t>
                </w:r>
                <w:r w:rsidRPr="00CF6F57">
                  <w:t xml:space="preserve"> of American three-ring circuses, in which more action occurs than any one viewer can absorb</w:t>
                </w:r>
                <w:r w:rsidR="00E4542C">
                  <w:t xml:space="preserve">. </w:t>
                </w:r>
                <w:r w:rsidRPr="00CF6F57">
                  <w:t xml:space="preserve">Other critics have noted the relationship of Berkeley’s patterns to </w:t>
                </w:r>
                <w:proofErr w:type="spellStart"/>
                <w:r w:rsidRPr="00CF6F57">
                  <w:t>Leni</w:t>
                </w:r>
                <w:proofErr w:type="spellEnd"/>
                <w:r w:rsidRPr="00CF6F57">
                  <w:t xml:space="preserve"> Riefenstahl’s Nazi d</w:t>
                </w:r>
                <w:r>
                  <w:t>ocumentary films:</w:t>
                </w:r>
                <w:r w:rsidRPr="00CF6F57">
                  <w:t xml:space="preserve"> both utilize what Siegfried </w:t>
                </w:r>
                <w:proofErr w:type="spellStart"/>
                <w:r w:rsidRPr="00CF6F57">
                  <w:t>Krac</w:t>
                </w:r>
                <w:r>
                  <w:t>auer</w:t>
                </w:r>
                <w:proofErr w:type="spellEnd"/>
                <w:r>
                  <w:t xml:space="preserve"> called </w:t>
                </w:r>
                <w:r w:rsidR="00E4542C">
                  <w:t>‘</w:t>
                </w:r>
                <w:r>
                  <w:t>the mass ornament</w:t>
                </w:r>
                <w:r w:rsidR="00E4542C">
                  <w:t>’</w:t>
                </w:r>
                <w:r>
                  <w:t>,</w:t>
                </w:r>
                <w:r w:rsidRPr="00CF6F57">
                  <w:t xml:space="preserve"> the image of multiple bodies used to construct a visually reassuring, but</w:t>
                </w:r>
                <w:r>
                  <w:t xml:space="preserve"> ultimately dehumanized, whole.</w:t>
                </w:r>
              </w:p>
            </w:tc>
          </w:sdtContent>
        </w:sdt>
      </w:tr>
      <w:tr w:rsidR="003F0D73" w14:paraId="13726F4E" w14:textId="77777777" w:rsidTr="003F0D73">
        <w:sdt>
          <w:sdtPr>
            <w:alias w:val="Article text"/>
            <w:tag w:val="articleText"/>
            <w:id w:val="634067588"/>
            <w:placeholder>
              <w:docPart w:val="BFD623F94D454FC59611E5E5ECBAF2D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858D76" w14:textId="77777777" w:rsidR="0027198E" w:rsidRDefault="0027198E" w:rsidP="0027198E">
                <w:r w:rsidRPr="00CF6F57">
                  <w:t xml:space="preserve">Busby Berkeley </w:t>
                </w:r>
                <w:r w:rsidRPr="00257B17">
                  <w:t>(</w:t>
                </w:r>
                <w:r>
                  <w:t xml:space="preserve">29 November </w:t>
                </w:r>
                <w:r w:rsidRPr="00257B17">
                  <w:t>1895-</w:t>
                </w:r>
                <w:r>
                  <w:t xml:space="preserve"> 14 March </w:t>
                </w:r>
                <w:r w:rsidRPr="00257B17">
                  <w:t>1976)</w:t>
                </w:r>
                <w:r>
                  <w:t xml:space="preserve"> </w:t>
                </w:r>
                <w:r w:rsidRPr="00CF6F57">
                  <w:t>was an American film choreographer. Berkeley is widely considered to be the first musical director to conceive of musicals as a filmic spectacle, and not simply a stage production transferred to the screen</w:t>
                </w:r>
                <w:r w:rsidR="00E4542C">
                  <w:t xml:space="preserve">. </w:t>
                </w:r>
                <w:r w:rsidRPr="00CF6F57">
                  <w:t>He employed crane shots, dynamic editing, and elaborate choreography involving chorus girls arranged in geometric designs</w:t>
                </w:r>
                <w:r w:rsidR="00E4542C">
                  <w:t xml:space="preserve">. </w:t>
                </w:r>
                <w:r w:rsidRPr="00CF6F57">
                  <w:t>At the same time, Berkeley staged his musical numbers on large sound stages and often incorporated giant and unusual props and swimming pools</w:t>
                </w:r>
                <w:r w:rsidR="00E4542C">
                  <w:t xml:space="preserve">. </w:t>
                </w:r>
                <w:r w:rsidRPr="00CF6F57">
                  <w:t xml:space="preserve">His most famous sequences include numbers from a trio of Warner Bros. films he worked on in 1933: </w:t>
                </w:r>
                <w:r w:rsidR="00E4542C">
                  <w:t>‘</w:t>
                </w:r>
                <w:r w:rsidRPr="00CF6F57">
                  <w:t>We’re in the Money</w:t>
                </w:r>
                <w:r w:rsidR="00E4542C">
                  <w:t>’</w:t>
                </w:r>
                <w:r w:rsidRPr="00CF6F57">
                  <w:t xml:space="preserve"> and </w:t>
                </w:r>
                <w:r w:rsidR="00E4542C">
                  <w:t>‘</w:t>
                </w:r>
                <w:r w:rsidRPr="00CF6F57">
                  <w:t>Remember My Forgotten Man</w:t>
                </w:r>
                <w:r w:rsidR="00E4542C">
                  <w:t>’</w:t>
                </w:r>
                <w:r w:rsidRPr="00CF6F57">
                  <w:t xml:space="preserve"> from </w:t>
                </w:r>
                <w:r w:rsidRPr="00CF6F57">
                  <w:rPr>
                    <w:i/>
                  </w:rPr>
                  <w:t>Gold Diggers of 1933,</w:t>
                </w:r>
                <w:r w:rsidRPr="00CF6F57">
                  <w:t xml:space="preserve"> </w:t>
                </w:r>
                <w:r w:rsidR="00E4542C">
                  <w:t>‘</w:t>
                </w:r>
                <w:r w:rsidRPr="00CF6F57">
                  <w:t>By a Waterfall</w:t>
                </w:r>
                <w:r w:rsidR="00E4542C">
                  <w:t>’</w:t>
                </w:r>
                <w:r w:rsidRPr="00CF6F57">
                  <w:t xml:space="preserve"> from </w:t>
                </w:r>
                <w:r w:rsidRPr="00CF6F57">
                  <w:rPr>
                    <w:i/>
                  </w:rPr>
                  <w:t>Footlight Parade,</w:t>
                </w:r>
                <w:r w:rsidRPr="00CF6F57">
                  <w:t xml:space="preserve"> and the title song from </w:t>
                </w:r>
                <w:r w:rsidRPr="00CF6F57">
                  <w:rPr>
                    <w:i/>
                  </w:rPr>
                  <w:t>42nd Street</w:t>
                </w:r>
                <w:r w:rsidR="00E4542C">
                  <w:rPr>
                    <w:i/>
                  </w:rPr>
                  <w:t xml:space="preserve">. </w:t>
                </w:r>
                <w:r w:rsidRPr="00CF6F57">
                  <w:t xml:space="preserve">Berkeley turned to directing and met </w:t>
                </w:r>
                <w:r>
                  <w:t xml:space="preserve">actress/swimmer </w:t>
                </w:r>
                <w:r w:rsidRPr="00CF6F57">
                  <w:t xml:space="preserve">Esther Williams on the set of his </w:t>
                </w:r>
                <w:r w:rsidRPr="00CF6F57">
                  <w:rPr>
                    <w:i/>
                  </w:rPr>
                  <w:t>Take Me Out to the Ballgame</w:t>
                </w:r>
                <w:r w:rsidRPr="00CF6F57">
                  <w:t xml:space="preserve"> (1949)</w:t>
                </w:r>
                <w:r w:rsidR="00E4542C">
                  <w:t xml:space="preserve">. </w:t>
                </w:r>
                <w:r w:rsidRPr="00CF6F57">
                  <w:t xml:space="preserve">He would stage water spectacles for her in </w:t>
                </w:r>
                <w:r w:rsidRPr="00CF6F57">
                  <w:rPr>
                    <w:i/>
                  </w:rPr>
                  <w:t>Million Dollar Mermaid</w:t>
                </w:r>
                <w:r w:rsidRPr="00CF6F57">
                  <w:t xml:space="preserve"> (1952) and </w:t>
                </w:r>
                <w:r w:rsidRPr="00CF6F57">
                  <w:rPr>
                    <w:i/>
                  </w:rPr>
                  <w:t>Easy to Love</w:t>
                </w:r>
                <w:r w:rsidRPr="00CF6F57">
                  <w:t xml:space="preserve"> (1953)</w:t>
                </w:r>
                <w:r w:rsidR="00E4542C">
                  <w:t xml:space="preserve">. </w:t>
                </w:r>
                <w:r w:rsidRPr="00CF6F57">
                  <w:t xml:space="preserve">Martin Rubin sees in Berkeley’s spectacles a direct descendant of the </w:t>
                </w:r>
                <w:r w:rsidR="00E4542C">
                  <w:t>‘</w:t>
                </w:r>
                <w:r w:rsidRPr="00CF6F57">
                  <w:t>superabundance</w:t>
                </w:r>
                <w:r w:rsidR="00E4542C">
                  <w:t>’</w:t>
                </w:r>
                <w:r w:rsidRPr="00CF6F57">
                  <w:t xml:space="preserve"> of American three-ring circuses, in which more action occurs than any one viewer can absorb</w:t>
                </w:r>
                <w:r w:rsidR="00E4542C">
                  <w:t xml:space="preserve">. </w:t>
                </w:r>
                <w:r w:rsidRPr="00CF6F57">
                  <w:t xml:space="preserve">Other critics have noted the relationship of Berkeley’s patterns to </w:t>
                </w:r>
                <w:proofErr w:type="spellStart"/>
                <w:r w:rsidRPr="00CF6F57">
                  <w:t>Leni</w:t>
                </w:r>
                <w:proofErr w:type="spellEnd"/>
                <w:r w:rsidRPr="00CF6F57">
                  <w:t xml:space="preserve"> Riefenstahl’s Nazi d</w:t>
                </w:r>
                <w:r>
                  <w:t>ocumentary films:</w:t>
                </w:r>
                <w:r w:rsidRPr="00CF6F57">
                  <w:t xml:space="preserve"> both utilize what Siegfried </w:t>
                </w:r>
                <w:proofErr w:type="spellStart"/>
                <w:r w:rsidRPr="00CF6F57">
                  <w:t>Krac</w:t>
                </w:r>
                <w:r>
                  <w:t>auer</w:t>
                </w:r>
                <w:proofErr w:type="spellEnd"/>
                <w:r>
                  <w:t xml:space="preserve"> called </w:t>
                </w:r>
                <w:r w:rsidR="00E4542C">
                  <w:t>‘</w:t>
                </w:r>
                <w:r>
                  <w:t>the mass ornament</w:t>
                </w:r>
                <w:r w:rsidR="00E4542C">
                  <w:t>’</w:t>
                </w:r>
                <w:r>
                  <w:t>,</w:t>
                </w:r>
                <w:r w:rsidRPr="00CF6F57">
                  <w:t xml:space="preserve"> the image of multiple bodies used to construct a visually reassuring, but</w:t>
                </w:r>
                <w:r>
                  <w:t xml:space="preserve"> ultimately dehumanized, whole.</w:t>
                </w:r>
              </w:p>
              <w:p w14:paraId="5090DC15" w14:textId="77777777" w:rsidR="00EE4216" w:rsidRDefault="00EE4216" w:rsidP="0027198E"/>
              <w:p w14:paraId="6057E0E7" w14:textId="77777777" w:rsidR="00EE4216" w:rsidRPr="00EE4216" w:rsidRDefault="00EE4216" w:rsidP="00EE4216">
                <w:pPr>
                  <w:keepNext/>
                </w:pPr>
                <w:r>
                  <w:t xml:space="preserve">Link: </w:t>
                </w:r>
                <w:r w:rsidRPr="00894155">
                  <w:t>http://www.danceheritage.org/berkeley.html</w:t>
                </w:r>
              </w:p>
              <w:p w14:paraId="265BDE81" w14:textId="77777777" w:rsidR="0027198E" w:rsidRDefault="00E4542C" w:rsidP="00EE4216">
                <w:pPr>
                  <w:pStyle w:val="Caption"/>
                </w:pPr>
                <w:r>
                  <w:lastRenderedPageBreak/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EE4216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EE4216">
                  <w:t xml:space="preserve"> </w:t>
                </w:r>
                <w:r w:rsidR="00EE4216" w:rsidRPr="00730002">
                  <w:t>Dance Heritage Coalition page on Busby Berkeley</w:t>
                </w:r>
              </w:p>
              <w:p w14:paraId="2D73B383" w14:textId="77777777" w:rsidR="0027198E" w:rsidRDefault="0027198E" w:rsidP="0027198E">
                <w:pPr>
                  <w:pStyle w:val="Heading1"/>
                  <w:outlineLvl w:val="0"/>
                </w:pPr>
                <w:r>
                  <w:t>List of works</w:t>
                </w:r>
                <w:r w:rsidR="00E4542C">
                  <w:t>:</w:t>
                </w:r>
              </w:p>
              <w:p w14:paraId="4ABA685A" w14:textId="77777777" w:rsidR="0027198E" w:rsidRPr="0027198E" w:rsidRDefault="0027198E" w:rsidP="00E4542C">
                <w:pPr>
                  <w:pStyle w:val="Authornote"/>
                </w:pPr>
                <w:r>
                  <w:t>(D</w:t>
                </w:r>
                <w:r w:rsidRPr="0027198E">
                  <w:t>irector unless otherwise indicated)</w:t>
                </w:r>
              </w:p>
              <w:p w14:paraId="6C4234A3" w14:textId="77777777" w:rsidR="0027198E" w:rsidRDefault="0027198E" w:rsidP="0027198E">
                <w:r w:rsidRPr="00DD67D9">
                  <w:rPr>
                    <w:i/>
                  </w:rPr>
                  <w:t>Gold Diggers of 1933</w:t>
                </w:r>
                <w:r>
                  <w:t xml:space="preserve"> (1933, musical numbers)</w:t>
                </w:r>
              </w:p>
              <w:p w14:paraId="42EA394A" w14:textId="77777777" w:rsidR="0027198E" w:rsidRDefault="0027198E" w:rsidP="0027198E">
                <w:r w:rsidRPr="00DD67D9">
                  <w:rPr>
                    <w:i/>
                  </w:rPr>
                  <w:t>Footlight Parade</w:t>
                </w:r>
                <w:r>
                  <w:t xml:space="preserve"> (1933, musical numbers)</w:t>
                </w:r>
              </w:p>
              <w:p w14:paraId="2EA4B143" w14:textId="77777777" w:rsidR="0027198E" w:rsidRDefault="0027198E" w:rsidP="0027198E">
                <w:r w:rsidRPr="00DD67D9">
                  <w:rPr>
                    <w:i/>
                  </w:rPr>
                  <w:t>42nd Street</w:t>
                </w:r>
                <w:r>
                  <w:t xml:space="preserve"> (1933, musical numbers)</w:t>
                </w:r>
              </w:p>
              <w:p w14:paraId="7F3127F6" w14:textId="77777777" w:rsidR="0027198E" w:rsidRDefault="0027198E" w:rsidP="0027198E">
                <w:r w:rsidRPr="00DD67D9">
                  <w:rPr>
                    <w:i/>
                  </w:rPr>
                  <w:t>Gold Diggers of 1935</w:t>
                </w:r>
                <w:r>
                  <w:t xml:space="preserve"> (1935)</w:t>
                </w:r>
              </w:p>
              <w:p w14:paraId="1BD6F34B" w14:textId="77777777" w:rsidR="0027198E" w:rsidRDefault="0027198E" w:rsidP="0027198E">
                <w:r w:rsidRPr="00DD67D9">
                  <w:rPr>
                    <w:i/>
                  </w:rPr>
                  <w:t>For Me and My Gal</w:t>
                </w:r>
                <w:r>
                  <w:t xml:space="preserve"> (1942)</w:t>
                </w:r>
              </w:p>
              <w:p w14:paraId="20403F84" w14:textId="77777777" w:rsidR="0027198E" w:rsidRDefault="0027198E" w:rsidP="0027198E">
                <w:r w:rsidRPr="00DD67D9">
                  <w:rPr>
                    <w:i/>
                  </w:rPr>
                  <w:t>Take Me Out to the Ballgame</w:t>
                </w:r>
                <w:r>
                  <w:t xml:space="preserve"> (1949)</w:t>
                </w:r>
              </w:p>
              <w:p w14:paraId="5BD1786D" w14:textId="77777777" w:rsidR="0027198E" w:rsidRDefault="0027198E" w:rsidP="0027198E">
                <w:r w:rsidRPr="00DD67D9">
                  <w:rPr>
                    <w:i/>
                  </w:rPr>
                  <w:t>Million Dollar Mermaid</w:t>
                </w:r>
                <w:r>
                  <w:t xml:space="preserve"> (1952, water choreography)</w:t>
                </w:r>
              </w:p>
              <w:p w14:paraId="0E05E6C3" w14:textId="77777777" w:rsidR="003F0D73" w:rsidRPr="0027198E" w:rsidRDefault="0027198E" w:rsidP="0027198E">
                <w:r w:rsidRPr="00DD67D9">
                  <w:rPr>
                    <w:i/>
                  </w:rPr>
                  <w:t>Easy to Love</w:t>
                </w:r>
                <w:r>
                  <w:t xml:space="preserve"> (1953, water choreography)</w:t>
                </w:r>
              </w:p>
            </w:tc>
          </w:sdtContent>
        </w:sdt>
      </w:tr>
      <w:tr w:rsidR="003235A7" w14:paraId="4C451695" w14:textId="77777777" w:rsidTr="003235A7">
        <w:tc>
          <w:tcPr>
            <w:tcW w:w="9016" w:type="dxa"/>
          </w:tcPr>
          <w:p w14:paraId="2824BA1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A3B4862820345718C6222C56F83F5F5"/>
              </w:placeholder>
            </w:sdtPr>
            <w:sdtEndPr/>
            <w:sdtContent>
              <w:p w14:paraId="2404958C" w14:textId="77777777" w:rsidR="00EE4216" w:rsidRDefault="00EE4216" w:rsidP="00EE4216"/>
              <w:p w14:paraId="5EE9D960" w14:textId="77777777" w:rsidR="003235A7" w:rsidRDefault="00E4542C" w:rsidP="00EE4216">
                <w:sdt>
                  <w:sdtPr>
                    <w:id w:val="-2046586769"/>
                    <w:citation/>
                  </w:sdtPr>
                  <w:sdtEndPr/>
                  <w:sdtContent>
                    <w:r w:rsidR="00EE4216">
                      <w:fldChar w:fldCharType="begin"/>
                    </w:r>
                    <w:r w:rsidR="00EE4216">
                      <w:rPr>
                        <w:lang w:val="en-US"/>
                      </w:rPr>
                      <w:instrText xml:space="preserve"> CITATION Rub93 \l 1033 </w:instrText>
                    </w:r>
                    <w:r w:rsidR="00EE4216">
                      <w:fldChar w:fldCharType="separate"/>
                    </w:r>
                    <w:r w:rsidR="00EE4216">
                      <w:rPr>
                        <w:noProof/>
                        <w:lang w:val="en-US"/>
                      </w:rPr>
                      <w:t>(Rubin)</w:t>
                    </w:r>
                    <w:r w:rsidR="00EE4216">
                      <w:fldChar w:fldCharType="end"/>
                    </w:r>
                  </w:sdtContent>
                </w:sdt>
              </w:p>
            </w:sdtContent>
          </w:sdt>
        </w:tc>
      </w:tr>
    </w:tbl>
    <w:p w14:paraId="118042C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60960" w14:textId="77777777" w:rsidR="00F305F9" w:rsidRDefault="00F305F9" w:rsidP="007A0D55">
      <w:pPr>
        <w:spacing w:after="0" w:line="240" w:lineRule="auto"/>
      </w:pPr>
      <w:r>
        <w:separator/>
      </w:r>
    </w:p>
  </w:endnote>
  <w:endnote w:type="continuationSeparator" w:id="0">
    <w:p w14:paraId="263E9866" w14:textId="77777777" w:rsidR="00F305F9" w:rsidRDefault="00F305F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D7374" w14:textId="77777777" w:rsidR="00F305F9" w:rsidRDefault="00F305F9" w:rsidP="007A0D55">
      <w:pPr>
        <w:spacing w:after="0" w:line="240" w:lineRule="auto"/>
      </w:pPr>
      <w:r>
        <w:separator/>
      </w:r>
    </w:p>
  </w:footnote>
  <w:footnote w:type="continuationSeparator" w:id="0">
    <w:p w14:paraId="180F1517" w14:textId="77777777" w:rsidR="00F305F9" w:rsidRDefault="00F305F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7D9F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392450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98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198E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4542C"/>
    <w:rsid w:val="00E85A05"/>
    <w:rsid w:val="00E95829"/>
    <w:rsid w:val="00EA606C"/>
    <w:rsid w:val="00EB0C8C"/>
    <w:rsid w:val="00EB51FD"/>
    <w:rsid w:val="00EB77DB"/>
    <w:rsid w:val="00ED139F"/>
    <w:rsid w:val="00EE4216"/>
    <w:rsid w:val="00EF74F7"/>
    <w:rsid w:val="00F305F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C8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71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8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EE421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71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8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EE421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9EDC3817D144F4A939D85D75BA3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7AC5D-07A2-4A5D-B94D-F7D439E14829}"/>
      </w:docPartPr>
      <w:docPartBody>
        <w:p w:rsidR="00F85E48" w:rsidRDefault="00251AC7">
          <w:pPr>
            <w:pStyle w:val="CD9EDC3817D144F4A939D85D75BA38F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644F21471C246D3B1F2C3FAC1CC9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664B3-91E3-481C-B852-9722EC0E8589}"/>
      </w:docPartPr>
      <w:docPartBody>
        <w:p w:rsidR="00F85E48" w:rsidRDefault="00251AC7">
          <w:pPr>
            <w:pStyle w:val="1644F21471C246D3B1F2C3FAC1CC98B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6918358EE2F413EA19061FA1A6BF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E60B6-E61F-42C3-A44A-5849BADC3B58}"/>
      </w:docPartPr>
      <w:docPartBody>
        <w:p w:rsidR="00F85E48" w:rsidRDefault="00251AC7">
          <w:pPr>
            <w:pStyle w:val="66918358EE2F413EA19061FA1A6BFDD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FA13B29F5014B789D679F0416B63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5B745-F8D2-472A-B549-64E4EC09B8AF}"/>
      </w:docPartPr>
      <w:docPartBody>
        <w:p w:rsidR="00F85E48" w:rsidRDefault="00251AC7">
          <w:pPr>
            <w:pStyle w:val="8FA13B29F5014B789D679F0416B632A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00618585C44A89BFAB399EF18FA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2FDCF-80B7-4BDD-BCCC-A4C832767D45}"/>
      </w:docPartPr>
      <w:docPartBody>
        <w:p w:rsidR="00F85E48" w:rsidRDefault="00251AC7">
          <w:pPr>
            <w:pStyle w:val="0800618585C44A89BFAB399EF18FA60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4378CD5457D4F41BACDAC9175997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7DAFB-A642-4793-AC17-AA43BF4CFF63}"/>
      </w:docPartPr>
      <w:docPartBody>
        <w:p w:rsidR="00F85E48" w:rsidRDefault="00251AC7">
          <w:pPr>
            <w:pStyle w:val="84378CD5457D4F41BACDAC91759979A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B7E98A868E84963B8D1C6693992D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B6F05-1775-4216-8E4D-4A7AB6C8D062}"/>
      </w:docPartPr>
      <w:docPartBody>
        <w:p w:rsidR="00F85E48" w:rsidRDefault="00251AC7">
          <w:pPr>
            <w:pStyle w:val="FB7E98A868E84963B8D1C6693992D25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6A125F1A74642CEB0B11411BB893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E8594-3FC6-40F3-8E6E-658CED0801CD}"/>
      </w:docPartPr>
      <w:docPartBody>
        <w:p w:rsidR="00F85E48" w:rsidRDefault="00251AC7">
          <w:pPr>
            <w:pStyle w:val="96A125F1A74642CEB0B11411BB8932F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D24291E79614B939A0CEF4DA2ACF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55EE4-9917-4774-B8C4-702328F0CE96}"/>
      </w:docPartPr>
      <w:docPartBody>
        <w:p w:rsidR="00F85E48" w:rsidRDefault="00251AC7">
          <w:pPr>
            <w:pStyle w:val="5D24291E79614B939A0CEF4DA2ACF0D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FD623F94D454FC59611E5E5ECBAF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80155-D773-4434-8343-87F2CD14FEC2}"/>
      </w:docPartPr>
      <w:docPartBody>
        <w:p w:rsidR="00F85E48" w:rsidRDefault="00251AC7">
          <w:pPr>
            <w:pStyle w:val="BFD623F94D454FC59611E5E5ECBAF2D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A3B4862820345718C6222C56F83F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AB97-61B5-4536-B562-6C375E753737}"/>
      </w:docPartPr>
      <w:docPartBody>
        <w:p w:rsidR="00F85E48" w:rsidRDefault="00251AC7">
          <w:pPr>
            <w:pStyle w:val="AA3B4862820345718C6222C56F83F5F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C7"/>
    <w:rsid w:val="00251AC7"/>
    <w:rsid w:val="00F8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9EDC3817D144F4A939D85D75BA38F7">
    <w:name w:val="CD9EDC3817D144F4A939D85D75BA38F7"/>
  </w:style>
  <w:style w:type="paragraph" w:customStyle="1" w:styleId="1644F21471C246D3B1F2C3FAC1CC98B2">
    <w:name w:val="1644F21471C246D3B1F2C3FAC1CC98B2"/>
  </w:style>
  <w:style w:type="paragraph" w:customStyle="1" w:styleId="66918358EE2F413EA19061FA1A6BFDD5">
    <w:name w:val="66918358EE2F413EA19061FA1A6BFDD5"/>
  </w:style>
  <w:style w:type="paragraph" w:customStyle="1" w:styleId="8FA13B29F5014B789D679F0416B632A7">
    <w:name w:val="8FA13B29F5014B789D679F0416B632A7"/>
  </w:style>
  <w:style w:type="paragraph" w:customStyle="1" w:styleId="0800618585C44A89BFAB399EF18FA60B">
    <w:name w:val="0800618585C44A89BFAB399EF18FA60B"/>
  </w:style>
  <w:style w:type="paragraph" w:customStyle="1" w:styleId="84378CD5457D4F41BACDAC91759979A5">
    <w:name w:val="84378CD5457D4F41BACDAC91759979A5"/>
  </w:style>
  <w:style w:type="paragraph" w:customStyle="1" w:styleId="FB7E98A868E84963B8D1C6693992D254">
    <w:name w:val="FB7E98A868E84963B8D1C6693992D254"/>
  </w:style>
  <w:style w:type="paragraph" w:customStyle="1" w:styleId="96A125F1A74642CEB0B11411BB8932F1">
    <w:name w:val="96A125F1A74642CEB0B11411BB8932F1"/>
  </w:style>
  <w:style w:type="paragraph" w:customStyle="1" w:styleId="5D24291E79614B939A0CEF4DA2ACF0D0">
    <w:name w:val="5D24291E79614B939A0CEF4DA2ACF0D0"/>
  </w:style>
  <w:style w:type="paragraph" w:customStyle="1" w:styleId="BFD623F94D454FC59611E5E5ECBAF2DD">
    <w:name w:val="BFD623F94D454FC59611E5E5ECBAF2DD"/>
  </w:style>
  <w:style w:type="paragraph" w:customStyle="1" w:styleId="AA3B4862820345718C6222C56F83F5F5">
    <w:name w:val="AA3B4862820345718C6222C56F83F5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9EDC3817D144F4A939D85D75BA38F7">
    <w:name w:val="CD9EDC3817D144F4A939D85D75BA38F7"/>
  </w:style>
  <w:style w:type="paragraph" w:customStyle="1" w:styleId="1644F21471C246D3B1F2C3FAC1CC98B2">
    <w:name w:val="1644F21471C246D3B1F2C3FAC1CC98B2"/>
  </w:style>
  <w:style w:type="paragraph" w:customStyle="1" w:styleId="66918358EE2F413EA19061FA1A6BFDD5">
    <w:name w:val="66918358EE2F413EA19061FA1A6BFDD5"/>
  </w:style>
  <w:style w:type="paragraph" w:customStyle="1" w:styleId="8FA13B29F5014B789D679F0416B632A7">
    <w:name w:val="8FA13B29F5014B789D679F0416B632A7"/>
  </w:style>
  <w:style w:type="paragraph" w:customStyle="1" w:styleId="0800618585C44A89BFAB399EF18FA60B">
    <w:name w:val="0800618585C44A89BFAB399EF18FA60B"/>
  </w:style>
  <w:style w:type="paragraph" w:customStyle="1" w:styleId="84378CD5457D4F41BACDAC91759979A5">
    <w:name w:val="84378CD5457D4F41BACDAC91759979A5"/>
  </w:style>
  <w:style w:type="paragraph" w:customStyle="1" w:styleId="FB7E98A868E84963B8D1C6693992D254">
    <w:name w:val="FB7E98A868E84963B8D1C6693992D254"/>
  </w:style>
  <w:style w:type="paragraph" w:customStyle="1" w:styleId="96A125F1A74642CEB0B11411BB8932F1">
    <w:name w:val="96A125F1A74642CEB0B11411BB8932F1"/>
  </w:style>
  <w:style w:type="paragraph" w:customStyle="1" w:styleId="5D24291E79614B939A0CEF4DA2ACF0D0">
    <w:name w:val="5D24291E79614B939A0CEF4DA2ACF0D0"/>
  </w:style>
  <w:style w:type="paragraph" w:customStyle="1" w:styleId="BFD623F94D454FC59611E5E5ECBAF2DD">
    <w:name w:val="BFD623F94D454FC59611E5E5ECBAF2DD"/>
  </w:style>
  <w:style w:type="paragraph" w:customStyle="1" w:styleId="AA3B4862820345718C6222C56F83F5F5">
    <w:name w:val="AA3B4862820345718C6222C56F83F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Rub93</b:Tag>
    <b:SourceType>Book</b:SourceType>
    <b:Guid>{8A246C59-F493-4B5A-99FC-D74397F4FF56}</b:Guid>
    <b:Author>
      <b:Author>
        <b:NameList>
          <b:Person>
            <b:Last>Rubin</b:Last>
            <b:First>M.</b:First>
          </b:Person>
        </b:NameList>
      </b:Author>
    </b:Author>
    <b:Title>Showstoppers: Busby Berkeley and the Tradition of Spectacle</b:Title>
    <b:Year>1993</b:Year>
    <b:City>New York</b:City>
    <b:Publisher>Columbia UP</b:Publisher>
    <b:RefOrder>1</b:RefOrder>
  </b:Source>
</b:Sources>
</file>

<file path=customXml/itemProps1.xml><?xml version="1.0" encoding="utf-8"?>
<ds:datastoreItem xmlns:ds="http://schemas.openxmlformats.org/officeDocument/2006/customXml" ds:itemID="{39AEA3D8-D745-994C-BE8F-D12B8F3C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12</TotalTime>
  <Pages>2</Pages>
  <Words>562</Words>
  <Characters>3115</Characters>
  <Application>Microsoft Macintosh Word</Application>
  <DocSecurity>0</DocSecurity>
  <Lines>52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2014-07-31T05:11:00Z</dcterms:created>
  <dcterms:modified xsi:type="dcterms:W3CDTF">2014-09-02T22:41:00Z</dcterms:modified>
</cp:coreProperties>
</file>