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880224" w14:paraId="3A3BFBE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6784033" w14:textId="77777777" w:rsidR="00B574C9" w:rsidRPr="00880224" w:rsidRDefault="00B574C9" w:rsidP="00880224">
            <w:pPr>
              <w:jc w:val="center"/>
              <w:rPr>
                <w:b/>
                <w:color w:val="FFFFFF" w:themeColor="background1"/>
              </w:rPr>
            </w:pPr>
            <w:r w:rsidRPr="00880224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56B19DE79A24EA580204C3C546E29B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E43C9FA" w14:textId="77777777" w:rsidR="00B574C9" w:rsidRPr="00880224" w:rsidRDefault="00B574C9" w:rsidP="00880224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880224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63D145FE1144839976DF282F0D59B35"/>
            </w:placeholder>
            <w:text/>
          </w:sdtPr>
          <w:sdtEndPr/>
          <w:sdtContent>
            <w:tc>
              <w:tcPr>
                <w:tcW w:w="2073" w:type="dxa"/>
              </w:tcPr>
              <w:p w14:paraId="09A879EE" w14:textId="77777777" w:rsidR="00B574C9" w:rsidRPr="00880224" w:rsidRDefault="00DD58B8" w:rsidP="00880224">
                <w:r w:rsidRPr="00880224">
                  <w:t>Vivian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B21C4EEFE5F4A0A95B39A36CBA1B0A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F5A478D" w14:textId="77777777" w:rsidR="00B574C9" w:rsidRPr="00880224" w:rsidRDefault="00B574C9" w:rsidP="00880224">
                <w:r w:rsidRPr="00880224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C9C2B2C610E4BE983062DC32C92198B"/>
            </w:placeholder>
            <w:text/>
          </w:sdtPr>
          <w:sdtEndPr/>
          <w:sdtContent>
            <w:tc>
              <w:tcPr>
                <w:tcW w:w="2642" w:type="dxa"/>
              </w:tcPr>
              <w:p w14:paraId="6577A684" w14:textId="77777777" w:rsidR="00B574C9" w:rsidRPr="00880224" w:rsidRDefault="00DD58B8" w:rsidP="00880224">
                <w:r w:rsidRPr="00880224">
                  <w:t>Zenari</w:t>
                </w:r>
              </w:p>
            </w:tc>
          </w:sdtContent>
        </w:sdt>
      </w:tr>
      <w:tr w:rsidR="00B574C9" w:rsidRPr="00880224" w14:paraId="0B4B436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3CBB78" w14:textId="77777777" w:rsidR="00B574C9" w:rsidRPr="00880224" w:rsidRDefault="00B574C9" w:rsidP="00880224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1423E5CA96143348DCB4AC91FA8D0E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6F0B48C" w14:textId="77777777" w:rsidR="00B574C9" w:rsidRPr="00880224" w:rsidRDefault="00B574C9" w:rsidP="00880224">
                <w:r w:rsidRPr="00880224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880224" w14:paraId="26A7CFE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1660A5B" w14:textId="77777777" w:rsidR="00B574C9" w:rsidRPr="00880224" w:rsidRDefault="00B574C9" w:rsidP="00880224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CA" w:eastAsia="en-CA"/>
            </w:rPr>
            <w:alias w:val="Affiliation"/>
            <w:tag w:val="affiliation"/>
            <w:id w:val="2012937915"/>
            <w:placeholder>
              <w:docPart w:val="AD0D8510AA194DE6826FA5976EC8899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2A81E86" w14:textId="77777777" w:rsidR="00B574C9" w:rsidRPr="00880224" w:rsidRDefault="00DD58B8" w:rsidP="00880224">
                <w:r w:rsidRPr="00880224">
                  <w:rPr>
                    <w:lang w:val="en-CA" w:eastAsia="en-CA"/>
                  </w:rPr>
                  <w:t>Athabasca University, Centre for Humanities</w:t>
                </w:r>
              </w:p>
            </w:tc>
          </w:sdtContent>
        </w:sdt>
      </w:tr>
    </w:tbl>
    <w:p w14:paraId="0EDE8C03" w14:textId="77777777" w:rsidR="003D3579" w:rsidRPr="00880224" w:rsidRDefault="003D3579" w:rsidP="00880224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880224" w14:paraId="4E9FDD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ADF515" w14:textId="77777777" w:rsidR="00244BB0" w:rsidRPr="00880224" w:rsidRDefault="00244BB0" w:rsidP="00880224">
            <w:pPr>
              <w:jc w:val="center"/>
              <w:rPr>
                <w:b/>
                <w:color w:val="FFFFFF" w:themeColor="background1"/>
              </w:rPr>
            </w:pPr>
            <w:r w:rsidRPr="00880224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880224" w14:paraId="156F2BF0" w14:textId="77777777" w:rsidTr="003F0D73">
        <w:sdt>
          <w:sdtPr>
            <w:alias w:val="Article headword"/>
            <w:tag w:val="articleHeadword"/>
            <w:id w:val="-361440020"/>
            <w:placeholder>
              <w:docPart w:val="E693E1818C7B4EB9B3507B5FC75C2B0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062966" w14:textId="77777777" w:rsidR="003F0D73" w:rsidRPr="00880224" w:rsidRDefault="00DD58B8" w:rsidP="00880224">
                <w:pPr>
                  <w:rPr>
                    <w:b/>
                  </w:rPr>
                </w:pPr>
                <w:r w:rsidRPr="00676EC6">
                  <w:t>Malle, Louis (1932-1995)</w:t>
                </w:r>
              </w:p>
            </w:tc>
          </w:sdtContent>
        </w:sdt>
      </w:tr>
      <w:tr w:rsidR="00464699" w:rsidRPr="00880224" w14:paraId="31FDC616" w14:textId="77777777" w:rsidTr="00880224">
        <w:sdt>
          <w:sdtPr>
            <w:alias w:val="Variant headwords"/>
            <w:tag w:val="variantHeadwords"/>
            <w:id w:val="173464402"/>
            <w:placeholder>
              <w:docPart w:val="23B0E811395A4E5395F0D093282AF3E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F54FA8" w14:textId="77777777" w:rsidR="00464699" w:rsidRPr="00880224" w:rsidRDefault="00464699" w:rsidP="00880224">
                <w:r w:rsidRPr="00880224">
                  <w:rPr>
                    <w:rStyle w:val="PlaceholderText"/>
                    <w:b/>
                  </w:rPr>
                  <w:t xml:space="preserve">[Enter any </w:t>
                </w:r>
                <w:r w:rsidRPr="00880224">
                  <w:rPr>
                    <w:rStyle w:val="PlaceholderText"/>
                    <w:b/>
                    <w:i/>
                  </w:rPr>
                  <w:t>variant forms</w:t>
                </w:r>
                <w:r w:rsidRPr="00880224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880224" w14:paraId="277B8C25" w14:textId="77777777" w:rsidTr="003F0D73">
        <w:sdt>
          <w:sdtPr>
            <w:alias w:val="Abstract"/>
            <w:tag w:val="abstract"/>
            <w:id w:val="-635871867"/>
            <w:placeholder>
              <w:docPart w:val="44AA1EF589E6488ABB59DE5BA181A4D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A4FC9A" w14:textId="77777777" w:rsidR="00E85A05" w:rsidRPr="00880224" w:rsidRDefault="00DD58B8" w:rsidP="00880224">
                <w:r w:rsidRPr="00880224">
                  <w:t>Louis Malle (30 October 1932-23 November 1995) was a French filmmaker associated with the French New Wave of the 1950s and 1960s. He directed dozens of films in both French and English in a variety of genres and styles, from documentaries (</w:t>
                </w:r>
                <w:r w:rsidRPr="00880224">
                  <w:rPr>
                    <w:i/>
                  </w:rPr>
                  <w:t>Le Monde du silence</w:t>
                </w:r>
                <w:r w:rsidRPr="00880224">
                  <w:t xml:space="preserve"> [</w:t>
                </w:r>
                <w:r w:rsidRPr="00880224">
                  <w:rPr>
                    <w:i/>
                  </w:rPr>
                  <w:t xml:space="preserve">The Silent World, </w:t>
                </w:r>
                <w:r w:rsidRPr="00676EC6">
                  <w:t>1956</w:t>
                </w:r>
                <w:r w:rsidRPr="00880224">
                  <w:t>]) to crime drama (</w:t>
                </w:r>
                <w:r w:rsidRPr="00880224">
                  <w:rPr>
                    <w:i/>
                  </w:rPr>
                  <w:t>Ascenseur pour l’échafaud</w:t>
                </w:r>
                <w:r w:rsidRPr="00880224">
                  <w:t xml:space="preserve"> [</w:t>
                </w:r>
                <w:r w:rsidRPr="00880224">
                  <w:rPr>
                    <w:i/>
                  </w:rPr>
                  <w:t xml:space="preserve">Elevator to the Gallows, </w:t>
                </w:r>
                <w:r w:rsidRPr="00676EC6">
                  <w:t>1957</w:t>
                </w:r>
                <w:r w:rsidRPr="00880224">
                  <w:t>]) to screwball comedy (</w:t>
                </w:r>
                <w:r w:rsidRPr="00880224">
                  <w:rPr>
                    <w:i/>
                  </w:rPr>
                  <w:t xml:space="preserve">Zazie dans le metro, </w:t>
                </w:r>
                <w:r w:rsidRPr="00676EC6">
                  <w:t>1960</w:t>
                </w:r>
                <w:r w:rsidRPr="00880224">
                  <w:t xml:space="preserve">). His willingness to explore different cinematic styles and genres sometimes put him outside of the New Wave as defined by the critic-filmmakers of the influential journal </w:t>
                </w:r>
                <w:r w:rsidRPr="00880224">
                  <w:rPr>
                    <w:i/>
                  </w:rPr>
                  <w:t xml:space="preserve">Cahiers du cinema. </w:t>
                </w:r>
                <w:r w:rsidRPr="00880224">
                  <w:t xml:space="preserve">Nevertheless, his emphasis on narrative ambiguity, personal storytelling and taboo-breaking are in keeping with the interests of that cohort of filmmakers. His films are well-known for their thematic controversy (as in </w:t>
                </w:r>
                <w:r w:rsidRPr="00880224">
                  <w:rPr>
                    <w:i/>
                  </w:rPr>
                  <w:t xml:space="preserve">Pretty Baby, </w:t>
                </w:r>
                <w:r w:rsidRPr="00676EC6">
                  <w:t>1978</w:t>
                </w:r>
                <w:r w:rsidRPr="00880224">
                  <w:t xml:space="preserve">) and narrative experimentation (as in </w:t>
                </w:r>
                <w:r w:rsidRPr="00880224">
                  <w:rPr>
                    <w:i/>
                  </w:rPr>
                  <w:t xml:space="preserve">My Dinner with André, </w:t>
                </w:r>
                <w:r w:rsidRPr="00676EC6">
                  <w:t>1981</w:t>
                </w:r>
                <w:r w:rsidRPr="00880224">
                  <w:t xml:space="preserve">). His film soundtracks often featured jazz, most famously in </w:t>
                </w:r>
                <w:r w:rsidRPr="00880224">
                  <w:rPr>
                    <w:i/>
                  </w:rPr>
                  <w:t>Elevator to the Gallows</w:t>
                </w:r>
                <w:r w:rsidRPr="00880224">
                  <w:t xml:space="preserve">, for which Miles Davis improvised the score. Malle sometimes incorporated surrealist elements in his films, a good example being </w:t>
                </w:r>
                <w:r w:rsidRPr="00880224">
                  <w:rPr>
                    <w:i/>
                  </w:rPr>
                  <w:t xml:space="preserve">Black Moon </w:t>
                </w:r>
                <w:r w:rsidRPr="00880224">
                  <w:t xml:space="preserve">(1975). His final film, </w:t>
                </w:r>
                <w:r w:rsidRPr="00880224">
                  <w:rPr>
                    <w:i/>
                  </w:rPr>
                  <w:t xml:space="preserve">Vanya on 42nd Street </w:t>
                </w:r>
                <w:r w:rsidRPr="00880224">
                  <w:t xml:space="preserve">(1994), is arguably more postmodernist than modernist. It intertwines scenes of a rehearsal of Anton Chekhov’s play </w:t>
                </w:r>
                <w:r w:rsidRPr="00880224">
                  <w:rPr>
                    <w:i/>
                  </w:rPr>
                  <w:t>Uncle Vanya</w:t>
                </w:r>
                <w:r w:rsidRPr="00880224">
                  <w:t xml:space="preserve"> with behind-the-scene interludes, in a redeployment of the play’s Russian concerns about environmental and social instability to contemporary American anxieties about urban and artistic decay.</w:t>
                </w:r>
              </w:p>
            </w:tc>
          </w:sdtContent>
        </w:sdt>
      </w:tr>
      <w:tr w:rsidR="003F0D73" w:rsidRPr="00880224" w14:paraId="57539929" w14:textId="77777777" w:rsidTr="003F0D73">
        <w:sdt>
          <w:sdtPr>
            <w:alias w:val="Article text"/>
            <w:tag w:val="articleText"/>
            <w:id w:val="634067588"/>
            <w:placeholder>
              <w:docPart w:val="9E84E630E90F48B785BE79F93FC073D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BC2602" w14:textId="77777777" w:rsidR="00EB0A40" w:rsidRPr="00880224" w:rsidRDefault="00EB0A40" w:rsidP="00880224">
                <w:pPr>
                  <w:keepNext/>
                </w:pPr>
                <w:r w:rsidRPr="00880224">
                  <w:t>File: malle1.jpg</w:t>
                </w:r>
              </w:p>
              <w:p w14:paraId="520AE7E7" w14:textId="77777777" w:rsidR="00EB0A40" w:rsidRPr="00880224" w:rsidRDefault="00676EC6" w:rsidP="00880224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E5418F" w:rsidRPr="00880224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EB0A40" w:rsidRPr="00880224">
                  <w:t xml:space="preserve"> Photo of Louis Malle [Corbis, via www.allocine.fr]</w:t>
                </w:r>
              </w:p>
              <w:p w14:paraId="3D66BE8E" w14:textId="77777777" w:rsidR="00FD7971" w:rsidRDefault="00FD7971" w:rsidP="00880224"/>
              <w:p w14:paraId="076F6635" w14:textId="77777777" w:rsidR="00DD58B8" w:rsidRPr="00880224" w:rsidRDefault="00DD58B8" w:rsidP="00880224">
                <w:r w:rsidRPr="00880224">
                  <w:t>Louis Malle (30 October 1932-23 November 1995) was a French filmmaker associated with the French New Wave of the 1950s and 1960s. He directed dozens of films in both French and English in a variety of genres and styles, from documentaries (</w:t>
                </w:r>
                <w:r w:rsidRPr="00880224">
                  <w:rPr>
                    <w:i/>
                  </w:rPr>
                  <w:t>Le Monde du silence</w:t>
                </w:r>
                <w:r w:rsidRPr="00880224">
                  <w:t xml:space="preserve"> [</w:t>
                </w:r>
                <w:r w:rsidRPr="00880224">
                  <w:rPr>
                    <w:i/>
                  </w:rPr>
                  <w:t xml:space="preserve">The Silent World, </w:t>
                </w:r>
                <w:r w:rsidRPr="00676EC6">
                  <w:t>1956</w:t>
                </w:r>
                <w:r w:rsidRPr="00880224">
                  <w:t>]) to crime drama (</w:t>
                </w:r>
                <w:r w:rsidRPr="00880224">
                  <w:rPr>
                    <w:i/>
                  </w:rPr>
                  <w:t>Ascenseur pour l’échafaud</w:t>
                </w:r>
                <w:r w:rsidRPr="00880224">
                  <w:t xml:space="preserve"> [</w:t>
                </w:r>
                <w:r w:rsidRPr="00880224">
                  <w:rPr>
                    <w:i/>
                  </w:rPr>
                  <w:t xml:space="preserve">Elevator to the Gallows, </w:t>
                </w:r>
                <w:r w:rsidRPr="00676EC6">
                  <w:t>1957</w:t>
                </w:r>
                <w:r w:rsidRPr="00880224">
                  <w:t>]) to screwball comedy (</w:t>
                </w:r>
                <w:r w:rsidRPr="00880224">
                  <w:rPr>
                    <w:i/>
                  </w:rPr>
                  <w:t>Zazie dans le metro</w:t>
                </w:r>
                <w:r w:rsidRPr="00676EC6">
                  <w:t>, 1960</w:t>
                </w:r>
                <w:r w:rsidRPr="00880224">
                  <w:t xml:space="preserve">). His willingness to explore different cinematic styles and genres sometimes put him outside of the New Wave as defined by the critic-filmmakers of the influential journal </w:t>
                </w:r>
                <w:r w:rsidRPr="00880224">
                  <w:rPr>
                    <w:i/>
                  </w:rPr>
                  <w:t xml:space="preserve">Cahiers du cinema. </w:t>
                </w:r>
                <w:r w:rsidRPr="00880224">
                  <w:t xml:space="preserve">Nevertheless, his emphasis on narrative ambiguity, personal storytelling and taboo-breaking are in keeping with the interests of that cohort of filmmakers. His films are well-known for their thematic controversy (as in </w:t>
                </w:r>
                <w:r w:rsidRPr="00880224">
                  <w:rPr>
                    <w:i/>
                  </w:rPr>
                  <w:t xml:space="preserve">Pretty Baby, </w:t>
                </w:r>
                <w:r w:rsidRPr="00676EC6">
                  <w:t>1978</w:t>
                </w:r>
                <w:r w:rsidRPr="00880224">
                  <w:t xml:space="preserve">) and narrative experimentation (as in </w:t>
                </w:r>
                <w:r w:rsidRPr="00880224">
                  <w:rPr>
                    <w:i/>
                  </w:rPr>
                  <w:t xml:space="preserve">My Dinner with André, </w:t>
                </w:r>
                <w:r w:rsidRPr="00676EC6">
                  <w:t>1981</w:t>
                </w:r>
                <w:r w:rsidRPr="00880224">
                  <w:t xml:space="preserve">). His film soundtracks often featured jazz, most famously in </w:t>
                </w:r>
                <w:r w:rsidRPr="00880224">
                  <w:rPr>
                    <w:i/>
                  </w:rPr>
                  <w:t>Elevator to the Gallows</w:t>
                </w:r>
                <w:r w:rsidRPr="00880224">
                  <w:t xml:space="preserve">, for which Miles Davis improvised the score. Malle sometimes incorporated surrealist elements in his films, a good example being </w:t>
                </w:r>
                <w:r w:rsidRPr="00880224">
                  <w:rPr>
                    <w:i/>
                  </w:rPr>
                  <w:t xml:space="preserve">Black Moon </w:t>
                </w:r>
                <w:r w:rsidRPr="00880224">
                  <w:t xml:space="preserve">(1975). His final film, </w:t>
                </w:r>
                <w:r w:rsidRPr="00880224">
                  <w:rPr>
                    <w:i/>
                  </w:rPr>
                  <w:t xml:space="preserve">Vanya on 42nd Street </w:t>
                </w:r>
                <w:r w:rsidRPr="00880224">
                  <w:t xml:space="preserve">(1994), is arguably more postmodernist than modernist. It intertwines scenes of a rehearsal of Anton Chekhov’s play </w:t>
                </w:r>
                <w:r w:rsidRPr="00880224">
                  <w:rPr>
                    <w:i/>
                  </w:rPr>
                  <w:t>Uncle Vanya</w:t>
                </w:r>
                <w:r w:rsidRPr="00880224">
                  <w:t xml:space="preserve"> with behind-the-scene interludes, in a redeployment of the play’s Russian concerns about environmental and social instability to contemporary American anxieties about urban and artistic decay.</w:t>
                </w:r>
              </w:p>
              <w:p w14:paraId="57B0B833" w14:textId="77777777" w:rsidR="00DD58B8" w:rsidRPr="00880224" w:rsidRDefault="00DD58B8" w:rsidP="00880224"/>
              <w:p w14:paraId="3197582A" w14:textId="77777777" w:rsidR="00DD58B8" w:rsidRPr="00880224" w:rsidRDefault="00DD58B8" w:rsidP="00880224">
                <w:pPr>
                  <w:keepNext/>
                </w:pPr>
                <w:r w:rsidRPr="00880224">
                  <w:t>Link: http://www.criterion.com/explore/136-louis-malle</w:t>
                </w:r>
              </w:p>
              <w:p w14:paraId="161E22B8" w14:textId="77777777" w:rsidR="00DD58B8" w:rsidRPr="00880224" w:rsidRDefault="00676EC6" w:rsidP="00880224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E5418F" w:rsidRPr="00880224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DD58B8" w:rsidRPr="00880224">
                  <w:t xml:space="preserve"> Louis Malle. The Criterion Collection</w:t>
                </w:r>
              </w:p>
              <w:p w14:paraId="5E42A2A7" w14:textId="77777777" w:rsidR="00FD7971" w:rsidRDefault="00FD7971" w:rsidP="00880224">
                <w:pPr>
                  <w:keepNext/>
                </w:pPr>
              </w:p>
              <w:p w14:paraId="1D26B00F" w14:textId="77777777" w:rsidR="00E5418F" w:rsidRPr="00880224" w:rsidRDefault="00E5418F" w:rsidP="00880224">
                <w:pPr>
                  <w:keepNext/>
                </w:pPr>
                <w:r w:rsidRPr="00880224">
                  <w:t>Link: http://webmuseum.mit.edu/detail.php?type=related&amp;kv=14624&amp;t=people</w:t>
                </w:r>
              </w:p>
              <w:p w14:paraId="703CE04D" w14:textId="77777777" w:rsidR="00E5418F" w:rsidRPr="00880224" w:rsidRDefault="00676EC6" w:rsidP="00880224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E5418F" w:rsidRPr="00880224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  <w:r w:rsidR="00E5418F" w:rsidRPr="00880224">
                  <w:t xml:space="preserve"> MIT Museum Collection: People. Images of Louis Malle and other crewmembers  of Jacques Cousteau’s documentary team working with underwater cameras and equipment.</w:t>
                </w:r>
              </w:p>
              <w:p w14:paraId="702F364A" w14:textId="77777777" w:rsidR="00FD7971" w:rsidRDefault="00FD7971" w:rsidP="00880224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  <w:u w:val="single"/>
                  </w:rPr>
                </w:pPr>
              </w:p>
              <w:p w14:paraId="6A75D44B" w14:textId="77777777" w:rsidR="00E5418F" w:rsidRPr="00880224" w:rsidRDefault="00E5418F" w:rsidP="00676EC6">
                <w:pPr>
                  <w:pStyle w:val="Heading1"/>
                  <w:outlineLvl w:val="0"/>
                </w:pPr>
                <w:r w:rsidRPr="00880224">
                  <w:t>Selected Works</w:t>
                </w:r>
                <w:r w:rsidR="00880224" w:rsidRPr="00880224">
                  <w:t>:</w:t>
                </w:r>
              </w:p>
              <w:p w14:paraId="455E37DC" w14:textId="77777777" w:rsidR="00E5418F" w:rsidRPr="00880224" w:rsidRDefault="00E5418F" w:rsidP="00676EC6">
                <w:r w:rsidRPr="00880224">
                  <w:rPr>
                    <w:i/>
                  </w:rPr>
                  <w:t>Le Monde du silence</w:t>
                </w:r>
                <w:r w:rsidR="00880224" w:rsidRPr="00880224">
                  <w:t xml:space="preserve"> [</w:t>
                </w:r>
                <w:r w:rsidRPr="00880224">
                  <w:rPr>
                    <w:i/>
                  </w:rPr>
                  <w:t>The Silent World</w:t>
                </w:r>
                <w:r w:rsidR="00880224" w:rsidRPr="00880224">
                  <w:t>] (1956)</w:t>
                </w:r>
              </w:p>
              <w:p w14:paraId="4A91BB01" w14:textId="77777777" w:rsidR="00E5418F" w:rsidRPr="00880224" w:rsidRDefault="00E5418F" w:rsidP="00676EC6">
                <w:r w:rsidRPr="00880224">
                  <w:rPr>
                    <w:i/>
                  </w:rPr>
                  <w:t>Ascenseur pour l’échafaud</w:t>
                </w:r>
                <w:r w:rsidR="00880224" w:rsidRPr="00880224">
                  <w:t xml:space="preserve"> [</w:t>
                </w:r>
                <w:r w:rsidRPr="00880224">
                  <w:rPr>
                    <w:i/>
                  </w:rPr>
                  <w:t>Elevator to the Gallows</w:t>
                </w:r>
                <w:r w:rsidRPr="00880224">
                  <w:t xml:space="preserve">, a.k.a. </w:t>
                </w:r>
                <w:r w:rsidRPr="00880224">
                  <w:rPr>
                    <w:i/>
                  </w:rPr>
                  <w:t>Frantic</w:t>
                </w:r>
                <w:r w:rsidR="00880224" w:rsidRPr="00880224">
                  <w:t>]</w:t>
                </w:r>
                <w:r w:rsidRPr="00880224">
                  <w:t xml:space="preserve"> </w:t>
                </w:r>
                <w:r w:rsidR="00880224" w:rsidRPr="00880224">
                  <w:t>(</w:t>
                </w:r>
                <w:r w:rsidRPr="00880224">
                  <w:t xml:space="preserve">1957) </w:t>
                </w:r>
              </w:p>
              <w:p w14:paraId="53BFE529" w14:textId="77777777" w:rsidR="00E5418F" w:rsidRPr="00880224" w:rsidRDefault="00E5418F" w:rsidP="00676EC6">
                <w:r w:rsidRPr="00880224">
                  <w:rPr>
                    <w:i/>
                  </w:rPr>
                  <w:t>Les Amants</w:t>
                </w:r>
                <w:r w:rsidR="00880224" w:rsidRPr="00880224">
                  <w:t xml:space="preserve"> [</w:t>
                </w:r>
                <w:r w:rsidRPr="00880224">
                  <w:rPr>
                    <w:i/>
                  </w:rPr>
                  <w:t>The Lovers</w:t>
                </w:r>
                <w:r w:rsidR="00880224" w:rsidRPr="00880224">
                  <w:t>]</w:t>
                </w:r>
                <w:r w:rsidRPr="00880224">
                  <w:t xml:space="preserve"> </w:t>
                </w:r>
                <w:r w:rsidR="00880224" w:rsidRPr="00880224">
                  <w:t>(</w:t>
                </w:r>
                <w:r w:rsidRPr="00880224">
                  <w:t>1958)</w:t>
                </w:r>
              </w:p>
              <w:p w14:paraId="03C740E5" w14:textId="77777777" w:rsidR="00E5418F" w:rsidRPr="00880224" w:rsidRDefault="00E5418F" w:rsidP="00676EC6">
                <w:r w:rsidRPr="00880224">
                  <w:rPr>
                    <w:i/>
                  </w:rPr>
                  <w:t>Zazie dans le m</w:t>
                </w:r>
                <w:r w:rsidRPr="00880224">
                  <w:rPr>
                    <w:rStyle w:val="Heading3Char"/>
                    <w:rFonts w:asciiTheme="minorHAnsi" w:hAnsiTheme="minorHAnsi" w:cs="Times New Roman"/>
                    <w:i/>
                  </w:rPr>
                  <w:t>é</w:t>
                </w:r>
                <w:r w:rsidRPr="00880224">
                  <w:rPr>
                    <w:i/>
                  </w:rPr>
                  <w:t>tro</w:t>
                </w:r>
                <w:r w:rsidRPr="00880224">
                  <w:t xml:space="preserve"> (1960) </w:t>
                </w:r>
              </w:p>
              <w:p w14:paraId="0E11535B" w14:textId="77777777" w:rsidR="00E5418F" w:rsidRPr="00880224" w:rsidRDefault="00E5418F" w:rsidP="00676EC6">
                <w:r w:rsidRPr="00880224">
                  <w:rPr>
                    <w:i/>
                  </w:rPr>
                  <w:t>Vie privée</w:t>
                </w:r>
                <w:r w:rsidR="00880224">
                  <w:t xml:space="preserve"> [</w:t>
                </w:r>
                <w:r w:rsidRPr="00880224">
                  <w:rPr>
                    <w:i/>
                  </w:rPr>
                  <w:t>A Very Private Affair</w:t>
                </w:r>
                <w:r w:rsidR="00880224">
                  <w:t>]</w:t>
                </w:r>
                <w:r w:rsidRPr="00880224">
                  <w:t xml:space="preserve"> </w:t>
                </w:r>
                <w:r w:rsidR="00880224">
                  <w:t>(</w:t>
                </w:r>
                <w:r w:rsidRPr="00880224">
                  <w:t>1961)</w:t>
                </w:r>
              </w:p>
              <w:p w14:paraId="49B78C72" w14:textId="77777777" w:rsidR="00E5418F" w:rsidRPr="00880224" w:rsidRDefault="00E5418F" w:rsidP="00676EC6">
                <w:r w:rsidRPr="00880224">
                  <w:rPr>
                    <w:i/>
                  </w:rPr>
                  <w:t xml:space="preserve">Vive Le Tour </w:t>
                </w:r>
                <w:r w:rsidRPr="00880224">
                  <w:t>(1962) (documentary short)</w:t>
                </w:r>
              </w:p>
              <w:p w14:paraId="2193C8B5" w14:textId="77777777" w:rsidR="00E5418F" w:rsidRPr="00880224" w:rsidRDefault="00E5418F" w:rsidP="00676EC6">
                <w:r w:rsidRPr="00880224">
                  <w:rPr>
                    <w:i/>
                  </w:rPr>
                  <w:t>Le Feu follet</w:t>
                </w:r>
                <w:r w:rsidR="00880224">
                  <w:t xml:space="preserve"> [</w:t>
                </w:r>
                <w:r w:rsidRPr="00880224">
                  <w:rPr>
                    <w:i/>
                  </w:rPr>
                  <w:t>The Fire Within</w:t>
                </w:r>
                <w:r w:rsidR="00880224">
                  <w:t>]</w:t>
                </w:r>
                <w:r w:rsidRPr="00880224">
                  <w:t xml:space="preserve"> </w:t>
                </w:r>
                <w:r w:rsidR="00880224">
                  <w:t>(</w:t>
                </w:r>
                <w:r w:rsidRPr="00880224">
                  <w:t xml:space="preserve">1963) </w:t>
                </w:r>
              </w:p>
              <w:p w14:paraId="3D8792AF" w14:textId="77777777" w:rsidR="00E5418F" w:rsidRPr="00880224" w:rsidRDefault="00E5418F" w:rsidP="00676EC6">
                <w:r w:rsidRPr="00880224">
                  <w:rPr>
                    <w:i/>
                  </w:rPr>
                  <w:t>Bon Baisers de Bangkok</w:t>
                </w:r>
                <w:r w:rsidRPr="00880224">
                  <w:t xml:space="preserve"> (1964) (documentary short)</w:t>
                </w:r>
              </w:p>
              <w:p w14:paraId="15130FA1" w14:textId="77777777" w:rsidR="00E5418F" w:rsidRPr="00880224" w:rsidRDefault="00E5418F" w:rsidP="00676EC6">
                <w:r w:rsidRPr="00880224">
                  <w:rPr>
                    <w:i/>
                  </w:rPr>
                  <w:t>Viva Maria</w:t>
                </w:r>
                <w:r w:rsidRPr="00880224">
                  <w:t xml:space="preserve"> (1965) </w:t>
                </w:r>
              </w:p>
              <w:p w14:paraId="174B54FA" w14:textId="77777777" w:rsidR="00E5418F" w:rsidRPr="00880224" w:rsidRDefault="00E5418F" w:rsidP="00676EC6">
                <w:r w:rsidRPr="00880224">
                  <w:rPr>
                    <w:i/>
                  </w:rPr>
                  <w:t>Le Voleur</w:t>
                </w:r>
                <w:r w:rsidR="00880224">
                  <w:t xml:space="preserve"> [</w:t>
                </w:r>
                <w:r w:rsidR="00880224">
                  <w:rPr>
                    <w:i/>
                  </w:rPr>
                  <w:t>The Thief of Paris</w:t>
                </w:r>
                <w:r w:rsidR="00880224">
                  <w:t>]</w:t>
                </w:r>
                <w:r w:rsidRPr="00880224">
                  <w:rPr>
                    <w:i/>
                  </w:rPr>
                  <w:t xml:space="preserve"> </w:t>
                </w:r>
                <w:r w:rsidR="00880224" w:rsidRPr="00880224">
                  <w:t>(</w:t>
                </w:r>
                <w:r w:rsidRPr="00880224">
                  <w:t>1967)</w:t>
                </w:r>
              </w:p>
              <w:p w14:paraId="4007CB38" w14:textId="77777777" w:rsidR="00E5418F" w:rsidRPr="00880224" w:rsidRDefault="00E5418F" w:rsidP="00676EC6">
                <w:r w:rsidRPr="00880224">
                  <w:rPr>
                    <w:i/>
                  </w:rPr>
                  <w:t>Histoires extraordinaires,</w:t>
                </w:r>
                <w:r w:rsidRPr="00880224">
                  <w:t xml:space="preserve"> </w:t>
                </w:r>
                <w:r w:rsidR="00880224">
                  <w:t>‘</w:t>
                </w:r>
                <w:r w:rsidRPr="00880224">
                  <w:t>William Wilson</w:t>
                </w:r>
                <w:r w:rsidR="00880224">
                  <w:t>’ episode [</w:t>
                </w:r>
                <w:r w:rsidRPr="00880224">
                  <w:rPr>
                    <w:i/>
                  </w:rPr>
                  <w:t>Spirits of the Dead</w:t>
                </w:r>
                <w:r w:rsidR="00880224">
                  <w:t>]</w:t>
                </w:r>
                <w:r w:rsidRPr="00880224">
                  <w:t xml:space="preserve"> </w:t>
                </w:r>
                <w:r w:rsidR="00880224">
                  <w:t>(</w:t>
                </w:r>
                <w:r w:rsidRPr="00880224">
                  <w:t xml:space="preserve">1968) </w:t>
                </w:r>
              </w:p>
              <w:p w14:paraId="060BF95E" w14:textId="77777777" w:rsidR="00E5418F" w:rsidRPr="00880224" w:rsidRDefault="00E5418F" w:rsidP="00676EC6">
                <w:r w:rsidRPr="00880224">
                  <w:rPr>
                    <w:i/>
                  </w:rPr>
                  <w:t>Calcutta</w:t>
                </w:r>
                <w:r w:rsidRPr="00880224">
                  <w:t xml:space="preserve"> (1969) (documentary)</w:t>
                </w:r>
              </w:p>
              <w:p w14:paraId="146A2C58" w14:textId="77777777" w:rsidR="00E5418F" w:rsidRPr="00880224" w:rsidRDefault="00E5418F" w:rsidP="00676EC6">
                <w:r w:rsidRPr="00880224">
                  <w:rPr>
                    <w:i/>
                  </w:rPr>
                  <w:t>L’Inde fantôme</w:t>
                </w:r>
                <w:r w:rsidR="007763F1">
                  <w:t xml:space="preserve"> [</w:t>
                </w:r>
                <w:r w:rsidRPr="00880224">
                  <w:rPr>
                    <w:i/>
                  </w:rPr>
                  <w:t>Phantom India</w:t>
                </w:r>
                <w:r w:rsidR="007763F1">
                  <w:t>]</w:t>
                </w:r>
                <w:r w:rsidRPr="00880224">
                  <w:t xml:space="preserve"> </w:t>
                </w:r>
                <w:r w:rsidR="007763F1">
                  <w:t>(</w:t>
                </w:r>
                <w:r w:rsidRPr="00880224">
                  <w:t>1969) (television documentary)</w:t>
                </w:r>
              </w:p>
              <w:p w14:paraId="4833F15A" w14:textId="77777777" w:rsidR="00E5418F" w:rsidRPr="00880224" w:rsidRDefault="00E5418F" w:rsidP="00676EC6">
                <w:r w:rsidRPr="00880224">
                  <w:rPr>
                    <w:i/>
                  </w:rPr>
                  <w:t>Le Souffle au coeur</w:t>
                </w:r>
                <w:r w:rsidR="007763F1">
                  <w:t xml:space="preserve"> [</w:t>
                </w:r>
                <w:r w:rsidRPr="00880224">
                  <w:rPr>
                    <w:i/>
                  </w:rPr>
                  <w:t>Murmur of the Heart</w:t>
                </w:r>
                <w:r w:rsidR="007763F1">
                  <w:t>]</w:t>
                </w:r>
                <w:r w:rsidRPr="00880224">
                  <w:t xml:space="preserve"> </w:t>
                </w:r>
                <w:r w:rsidR="007763F1">
                  <w:t>(</w:t>
                </w:r>
                <w:r w:rsidRPr="00880224">
                  <w:t>1971)</w:t>
                </w:r>
              </w:p>
              <w:p w14:paraId="0BBEEB2E" w14:textId="77777777" w:rsidR="00E5418F" w:rsidRPr="00880224" w:rsidRDefault="00E5418F" w:rsidP="00676EC6">
                <w:r w:rsidRPr="00880224">
                  <w:rPr>
                    <w:i/>
                  </w:rPr>
                  <w:t>Humain, trop humain</w:t>
                </w:r>
                <w:r w:rsidR="00B54B04">
                  <w:t xml:space="preserve"> [</w:t>
                </w:r>
                <w:r w:rsidRPr="00880224">
                  <w:rPr>
                    <w:i/>
                  </w:rPr>
                  <w:t>Human, All Too Human</w:t>
                </w:r>
                <w:r w:rsidR="00B54B04">
                  <w:t>]</w:t>
                </w:r>
                <w:r w:rsidRPr="00880224">
                  <w:t xml:space="preserve"> </w:t>
                </w:r>
                <w:r w:rsidR="00B54B04">
                  <w:t>(</w:t>
                </w:r>
                <w:r w:rsidRPr="00880224">
                  <w:t>1974) (documentary)</w:t>
                </w:r>
              </w:p>
              <w:p w14:paraId="36510340" w14:textId="77777777" w:rsidR="00E5418F" w:rsidRPr="00880224" w:rsidRDefault="00E5418F" w:rsidP="00676EC6">
                <w:r w:rsidRPr="00880224">
                  <w:rPr>
                    <w:i/>
                  </w:rPr>
                  <w:t>Lacombe, Lucien</w:t>
                </w:r>
                <w:r w:rsidRPr="00880224">
                  <w:t xml:space="preserve"> (1974)</w:t>
                </w:r>
              </w:p>
              <w:p w14:paraId="5CF68949" w14:textId="77777777" w:rsidR="00E5418F" w:rsidRPr="00880224" w:rsidRDefault="00E5418F" w:rsidP="00676EC6">
                <w:r w:rsidRPr="00880224">
                  <w:rPr>
                    <w:i/>
                  </w:rPr>
                  <w:t>Place de la république</w:t>
                </w:r>
                <w:r w:rsidRPr="00880224">
                  <w:t xml:space="preserve"> (1974) (documentary)</w:t>
                </w:r>
              </w:p>
              <w:p w14:paraId="78FDA9F4" w14:textId="77777777" w:rsidR="00E5418F" w:rsidRPr="00880224" w:rsidRDefault="00E5418F" w:rsidP="00676EC6">
                <w:r w:rsidRPr="00880224">
                  <w:rPr>
                    <w:i/>
                  </w:rPr>
                  <w:t>Black Moon</w:t>
                </w:r>
                <w:r w:rsidRPr="00880224">
                  <w:t xml:space="preserve"> (1975)</w:t>
                </w:r>
              </w:p>
              <w:p w14:paraId="366E002F" w14:textId="77777777" w:rsidR="00E5418F" w:rsidRPr="00880224" w:rsidRDefault="00E5418F" w:rsidP="00676EC6">
                <w:r w:rsidRPr="00880224">
                  <w:rPr>
                    <w:i/>
                  </w:rPr>
                  <w:t>Pretty Baby</w:t>
                </w:r>
                <w:r w:rsidRPr="00880224">
                  <w:t xml:space="preserve"> (1978)</w:t>
                </w:r>
              </w:p>
              <w:p w14:paraId="3509DF5F" w14:textId="77777777" w:rsidR="00E5418F" w:rsidRPr="00880224" w:rsidRDefault="00E5418F" w:rsidP="00676EC6">
                <w:r w:rsidRPr="00880224">
                  <w:rPr>
                    <w:i/>
                  </w:rPr>
                  <w:t>Atlantic City</w:t>
                </w:r>
                <w:r w:rsidRPr="00880224">
                  <w:t xml:space="preserve"> (1980)</w:t>
                </w:r>
              </w:p>
              <w:p w14:paraId="56CB0040" w14:textId="77777777" w:rsidR="00E5418F" w:rsidRPr="00880224" w:rsidRDefault="00E5418F" w:rsidP="00676EC6">
                <w:r w:rsidRPr="00880224">
                  <w:rPr>
                    <w:i/>
                  </w:rPr>
                  <w:t>My Dinner with André</w:t>
                </w:r>
                <w:r w:rsidRPr="00880224">
                  <w:t xml:space="preserve"> (1981)</w:t>
                </w:r>
              </w:p>
              <w:p w14:paraId="44D56EB1" w14:textId="77777777" w:rsidR="00E5418F" w:rsidRPr="00880224" w:rsidRDefault="00E5418F" w:rsidP="00676EC6">
                <w:r w:rsidRPr="00880224">
                  <w:rPr>
                    <w:i/>
                  </w:rPr>
                  <w:t>Crackers</w:t>
                </w:r>
                <w:r w:rsidRPr="00880224">
                  <w:t xml:space="preserve"> (1983)</w:t>
                </w:r>
              </w:p>
              <w:p w14:paraId="4B04552A" w14:textId="77777777" w:rsidR="00E5418F" w:rsidRPr="00880224" w:rsidRDefault="00E5418F" w:rsidP="00676EC6">
                <w:r w:rsidRPr="00880224">
                  <w:rPr>
                    <w:i/>
                  </w:rPr>
                  <w:lastRenderedPageBreak/>
                  <w:t>Alamo Bay</w:t>
                </w:r>
                <w:r w:rsidRPr="00880224">
                  <w:t xml:space="preserve"> (1985) </w:t>
                </w:r>
              </w:p>
              <w:p w14:paraId="0044166F" w14:textId="77777777" w:rsidR="00E5418F" w:rsidRPr="00880224" w:rsidRDefault="00E5418F" w:rsidP="00676EC6">
                <w:r w:rsidRPr="00880224">
                  <w:rPr>
                    <w:i/>
                  </w:rPr>
                  <w:t>God’s Country</w:t>
                </w:r>
                <w:r w:rsidRPr="00880224">
                  <w:t xml:space="preserve"> (1985) (television documentary)</w:t>
                </w:r>
              </w:p>
              <w:p w14:paraId="4F1D628F" w14:textId="77777777" w:rsidR="00E5418F" w:rsidRPr="00880224" w:rsidRDefault="00E5418F" w:rsidP="00676EC6">
                <w:r w:rsidRPr="00880224">
                  <w:rPr>
                    <w:i/>
                  </w:rPr>
                  <w:t>And the Pursuit of Happiness</w:t>
                </w:r>
                <w:r w:rsidRPr="00880224">
                  <w:t xml:space="preserve"> (1986) (documentary)</w:t>
                </w:r>
              </w:p>
              <w:p w14:paraId="355AF7AB" w14:textId="77777777" w:rsidR="00E5418F" w:rsidRPr="00880224" w:rsidRDefault="00E5418F" w:rsidP="00676EC6">
                <w:r w:rsidRPr="00880224">
                  <w:rPr>
                    <w:i/>
                  </w:rPr>
                  <w:t>Au revoir les enfants</w:t>
                </w:r>
                <w:r w:rsidRPr="00880224">
                  <w:t xml:space="preserve"> (1987)  </w:t>
                </w:r>
              </w:p>
              <w:p w14:paraId="7DDC3CAD" w14:textId="77777777" w:rsidR="00E5418F" w:rsidRPr="00880224" w:rsidRDefault="00E5418F" w:rsidP="00676EC6">
                <w:r w:rsidRPr="00880224">
                  <w:rPr>
                    <w:i/>
                  </w:rPr>
                  <w:t>Milou en mai</w:t>
                </w:r>
                <w:r w:rsidR="00B54B04">
                  <w:t xml:space="preserve"> [</w:t>
                </w:r>
                <w:r w:rsidRPr="00880224">
                  <w:rPr>
                    <w:i/>
                  </w:rPr>
                  <w:t>May Fools</w:t>
                </w:r>
                <w:r w:rsidR="00B54B04">
                  <w:t>]</w:t>
                </w:r>
                <w:r w:rsidRPr="00880224">
                  <w:t xml:space="preserve"> </w:t>
                </w:r>
                <w:r w:rsidR="00B54B04">
                  <w:t>(</w:t>
                </w:r>
                <w:r w:rsidRPr="00880224">
                  <w:t xml:space="preserve">1990) </w:t>
                </w:r>
              </w:p>
              <w:p w14:paraId="0510A5B9" w14:textId="77777777" w:rsidR="00E5418F" w:rsidRPr="00880224" w:rsidRDefault="00E5418F" w:rsidP="00676EC6">
                <w:r w:rsidRPr="00880224">
                  <w:rPr>
                    <w:i/>
                  </w:rPr>
                  <w:t>Damage</w:t>
                </w:r>
                <w:r w:rsidRPr="00880224">
                  <w:t xml:space="preserve"> (1992) </w:t>
                </w:r>
              </w:p>
              <w:p w14:paraId="6AB25AD5" w14:textId="77777777" w:rsidR="003F0D73" w:rsidRPr="00880224" w:rsidRDefault="00E5418F" w:rsidP="00676EC6">
                <w:r w:rsidRPr="00880224">
                  <w:rPr>
                    <w:i/>
                  </w:rPr>
                  <w:t>Vanya on 42nd Street</w:t>
                </w:r>
                <w:r w:rsidRPr="00880224">
                  <w:t xml:space="preserve"> (1994)</w:t>
                </w:r>
              </w:p>
            </w:tc>
          </w:sdtContent>
        </w:sdt>
      </w:tr>
      <w:tr w:rsidR="003235A7" w:rsidRPr="00880224" w14:paraId="531779F1" w14:textId="77777777" w:rsidTr="003235A7">
        <w:tc>
          <w:tcPr>
            <w:tcW w:w="9016" w:type="dxa"/>
          </w:tcPr>
          <w:p w14:paraId="3D27966E" w14:textId="77777777" w:rsidR="003235A7" w:rsidRPr="00880224" w:rsidRDefault="003235A7" w:rsidP="00880224">
            <w:r w:rsidRPr="00880224">
              <w:rPr>
                <w:u w:val="single"/>
              </w:rPr>
              <w:lastRenderedPageBreak/>
              <w:t>Further reading</w:t>
            </w:r>
            <w:r w:rsidRPr="00880224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0917E0EAA11410996413EEE4F9507CD"/>
              </w:placeholder>
            </w:sdtPr>
            <w:sdtEndPr/>
            <w:sdtContent>
              <w:p w14:paraId="6FC20DF6" w14:textId="77777777" w:rsidR="00676EC6" w:rsidRDefault="00676EC6" w:rsidP="00880224"/>
              <w:bookmarkStart w:id="0" w:name="_GoBack"/>
              <w:bookmarkEnd w:id="0"/>
              <w:p w14:paraId="79243B8B" w14:textId="029E7FA5" w:rsidR="00E5418F" w:rsidRPr="00880224" w:rsidRDefault="00676EC6" w:rsidP="00880224">
                <w:sdt>
                  <w:sdtPr>
                    <w:id w:val="2129810496"/>
                    <w:citation/>
                  </w:sdtPr>
                  <w:sdtEndPr/>
                  <w:sdtContent>
                    <w:r w:rsidR="00754E8F" w:rsidRPr="00880224">
                      <w:fldChar w:fldCharType="begin"/>
                    </w:r>
                    <w:r w:rsidR="00754E8F" w:rsidRPr="00880224">
                      <w:rPr>
                        <w:lang w:val="en-US"/>
                      </w:rPr>
                      <w:instrText xml:space="preserve"> CITATION Bil03 \l 1033 </w:instrText>
                    </w:r>
                    <w:r w:rsidR="00754E8F" w:rsidRPr="00880224">
                      <w:fldChar w:fldCharType="separate"/>
                    </w:r>
                    <w:r w:rsidR="00754E8F" w:rsidRPr="00880224">
                      <w:rPr>
                        <w:noProof/>
                        <w:lang w:val="en-US"/>
                      </w:rPr>
                      <w:t>(Billard)</w:t>
                    </w:r>
                    <w:r w:rsidR="00754E8F" w:rsidRPr="00880224">
                      <w:fldChar w:fldCharType="end"/>
                    </w:r>
                  </w:sdtContent>
                </w:sdt>
              </w:p>
              <w:p w14:paraId="7E0D4591" w14:textId="77777777" w:rsidR="00754E8F" w:rsidRPr="00880224" w:rsidRDefault="00754E8F" w:rsidP="00880224"/>
              <w:p w14:paraId="5E32D877" w14:textId="77777777" w:rsidR="00754E8F" w:rsidRPr="00880224" w:rsidRDefault="00676EC6" w:rsidP="00880224">
                <w:sdt>
                  <w:sdtPr>
                    <w:id w:val="2064055460"/>
                    <w:citation/>
                  </w:sdtPr>
                  <w:sdtEndPr/>
                  <w:sdtContent>
                    <w:r w:rsidR="00754E8F" w:rsidRPr="00880224">
                      <w:fldChar w:fldCharType="begin"/>
                    </w:r>
                    <w:r w:rsidR="00754E8F" w:rsidRPr="00880224">
                      <w:rPr>
                        <w:lang w:val="en-US"/>
                      </w:rPr>
                      <w:instrText xml:space="preserve"> CITATION Cha64 \l 1033 </w:instrText>
                    </w:r>
                    <w:r w:rsidR="00754E8F" w:rsidRPr="00880224">
                      <w:fldChar w:fldCharType="separate"/>
                    </w:r>
                    <w:r w:rsidR="00754E8F" w:rsidRPr="00880224">
                      <w:rPr>
                        <w:noProof/>
                        <w:lang w:val="en-US"/>
                      </w:rPr>
                      <w:t>(Chapier)</w:t>
                    </w:r>
                    <w:r w:rsidR="00754E8F" w:rsidRPr="00880224">
                      <w:fldChar w:fldCharType="end"/>
                    </w:r>
                  </w:sdtContent>
                </w:sdt>
              </w:p>
              <w:p w14:paraId="5FA732C2" w14:textId="77777777" w:rsidR="00754E8F" w:rsidRPr="00880224" w:rsidRDefault="00754E8F" w:rsidP="00880224"/>
              <w:p w14:paraId="2C531B0A" w14:textId="77777777" w:rsidR="00754E8F" w:rsidRPr="00880224" w:rsidRDefault="00676EC6" w:rsidP="00880224">
                <w:sdt>
                  <w:sdtPr>
                    <w:id w:val="1437320286"/>
                    <w:citation/>
                  </w:sdtPr>
                  <w:sdtEndPr/>
                  <w:sdtContent>
                    <w:r w:rsidR="00754E8F" w:rsidRPr="00880224">
                      <w:fldChar w:fldCharType="begin"/>
                    </w:r>
                    <w:r w:rsidR="00754E8F" w:rsidRPr="00880224">
                      <w:rPr>
                        <w:lang w:val="en-US"/>
                      </w:rPr>
                      <w:instrText xml:space="preserve"> CITATION Col96 \l 1033 </w:instrText>
                    </w:r>
                    <w:r w:rsidR="00754E8F" w:rsidRPr="00880224">
                      <w:fldChar w:fldCharType="separate"/>
                    </w:r>
                    <w:r w:rsidR="00754E8F" w:rsidRPr="00880224">
                      <w:rPr>
                        <w:noProof/>
                        <w:lang w:val="en-US"/>
                      </w:rPr>
                      <w:t>(Colville)</w:t>
                    </w:r>
                    <w:r w:rsidR="00754E8F" w:rsidRPr="00880224">
                      <w:fldChar w:fldCharType="end"/>
                    </w:r>
                  </w:sdtContent>
                </w:sdt>
              </w:p>
              <w:p w14:paraId="0B410AF4" w14:textId="77777777" w:rsidR="00754E8F" w:rsidRPr="00880224" w:rsidRDefault="00754E8F" w:rsidP="00880224"/>
              <w:p w14:paraId="594DEE95" w14:textId="77777777" w:rsidR="00754E8F" w:rsidRPr="00880224" w:rsidRDefault="00676EC6" w:rsidP="00880224">
                <w:sdt>
                  <w:sdtPr>
                    <w:id w:val="1343438920"/>
                    <w:citation/>
                  </w:sdtPr>
                  <w:sdtEndPr/>
                  <w:sdtContent>
                    <w:r w:rsidR="00754E8F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CITATION Mal93 \l 1033 </w:instrText>
                    </w:r>
                    <w:r w:rsidR="00754E8F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(Malle, Malle on Malle)</w:t>
                    </w:r>
                    <w:r w:rsidR="00754E8F" w:rsidRPr="00880224">
                      <w:fldChar w:fldCharType="end"/>
                    </w:r>
                  </w:sdtContent>
                </w:sdt>
              </w:p>
              <w:p w14:paraId="1DC6AFF5" w14:textId="77777777" w:rsidR="00A719E8" w:rsidRPr="00880224" w:rsidRDefault="00A719E8" w:rsidP="00880224"/>
              <w:p w14:paraId="6A591E12" w14:textId="77777777" w:rsidR="00A719E8" w:rsidRPr="00880224" w:rsidRDefault="00676EC6" w:rsidP="00880224">
                <w:sdt>
                  <w:sdtPr>
                    <w:id w:val="33399062"/>
                    <w:citation/>
                  </w:sdtPr>
                  <w:sdtEndPr/>
                  <w:sdtContent>
                    <w:r w:rsidR="00A719E8" w:rsidRPr="00880224">
                      <w:fldChar w:fldCharType="begin"/>
                    </w:r>
                    <w:r w:rsidR="00A719E8" w:rsidRPr="00880224">
                      <w:rPr>
                        <w:lang w:val="en-US"/>
                      </w:rPr>
                      <w:instrText xml:space="preserve"> CITATION Fre04 \l 1033 </w:instrText>
                    </w:r>
                    <w:r w:rsidR="00A719E8" w:rsidRPr="00880224">
                      <w:fldChar w:fldCharType="separate"/>
                    </w:r>
                    <w:r w:rsidR="00A719E8" w:rsidRPr="00880224">
                      <w:rPr>
                        <w:noProof/>
                        <w:lang w:val="en-US"/>
                      </w:rPr>
                      <w:t>(Frey)</w:t>
                    </w:r>
                    <w:r w:rsidR="00A719E8" w:rsidRPr="00880224">
                      <w:fldChar w:fldCharType="end"/>
                    </w:r>
                  </w:sdtContent>
                </w:sdt>
              </w:p>
              <w:p w14:paraId="77E39118" w14:textId="77777777" w:rsidR="00A719E8" w:rsidRPr="00880224" w:rsidRDefault="00A719E8" w:rsidP="00880224"/>
              <w:p w14:paraId="70424FE2" w14:textId="77777777" w:rsidR="00A719E8" w:rsidRPr="00880224" w:rsidRDefault="00676EC6" w:rsidP="00880224">
                <w:sdt>
                  <w:sdtPr>
                    <w:id w:val="-953012015"/>
                    <w:citation/>
                  </w:sdtPr>
                  <w:sdtEndPr/>
                  <w:sdtContent>
                    <w:r w:rsidR="00A719E8" w:rsidRPr="00880224">
                      <w:fldChar w:fldCharType="begin"/>
                    </w:r>
                    <w:r w:rsidR="00A719E8" w:rsidRPr="00880224">
                      <w:rPr>
                        <w:lang w:val="en-US"/>
                      </w:rPr>
                      <w:instrText xml:space="preserve"> CITATION Haw \l 1033 </w:instrText>
                    </w:r>
                    <w:r w:rsidR="00A719E8" w:rsidRPr="00880224">
                      <w:fldChar w:fldCharType="separate"/>
                    </w:r>
                    <w:r w:rsidR="00A719E8" w:rsidRPr="00880224">
                      <w:rPr>
                        <w:noProof/>
                        <w:lang w:val="en-US"/>
                      </w:rPr>
                      <w:t>(Hawkins)</w:t>
                    </w:r>
                    <w:r w:rsidR="00A719E8" w:rsidRPr="00880224">
                      <w:fldChar w:fldCharType="end"/>
                    </w:r>
                  </w:sdtContent>
                </w:sdt>
              </w:p>
              <w:p w14:paraId="3AFF8F35" w14:textId="77777777" w:rsidR="00A719E8" w:rsidRPr="00880224" w:rsidRDefault="00A719E8" w:rsidP="00880224"/>
              <w:p w14:paraId="7925B2B3" w14:textId="77777777" w:rsidR="00A719E8" w:rsidRPr="00880224" w:rsidRDefault="00676EC6" w:rsidP="00880224">
                <w:sdt>
                  <w:sdtPr>
                    <w:id w:val="-1678565973"/>
                    <w:citation/>
                  </w:sdtPr>
                  <w:sdtEndPr/>
                  <w:sdtContent>
                    <w:r w:rsidR="00A719E8" w:rsidRPr="00880224">
                      <w:fldChar w:fldCharType="begin"/>
                    </w:r>
                    <w:r w:rsidR="00A719E8" w:rsidRPr="00880224">
                      <w:rPr>
                        <w:lang w:val="en-US"/>
                      </w:rPr>
                      <w:instrText xml:space="preserve"> CITATION Hig89 \l 1033 </w:instrText>
                    </w:r>
                    <w:r w:rsidR="00A719E8" w:rsidRPr="00880224">
                      <w:fldChar w:fldCharType="separate"/>
                    </w:r>
                    <w:r w:rsidR="00A719E8" w:rsidRPr="00880224">
                      <w:rPr>
                        <w:noProof/>
                        <w:lang w:val="en-US"/>
                      </w:rPr>
                      <w:t>(Higgins)</w:t>
                    </w:r>
                    <w:r w:rsidR="00A719E8" w:rsidRPr="00880224">
                      <w:fldChar w:fldCharType="end"/>
                    </w:r>
                  </w:sdtContent>
                </w:sdt>
              </w:p>
              <w:p w14:paraId="3645840D" w14:textId="77777777" w:rsidR="00A719E8" w:rsidRPr="00880224" w:rsidRDefault="00A719E8" w:rsidP="00880224"/>
              <w:p w14:paraId="23E7A67D" w14:textId="77777777" w:rsidR="00A719E8" w:rsidRPr="00880224" w:rsidRDefault="00676EC6" w:rsidP="00880224">
                <w:sdt>
                  <w:sdtPr>
                    <w:id w:val="-174656009"/>
                    <w:citation/>
                  </w:sdtPr>
                  <w:sdtEndPr/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Hor60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(Horton)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08EAD2FE" w14:textId="77777777" w:rsidR="00426532" w:rsidRPr="00880224" w:rsidRDefault="00426532" w:rsidP="00880224"/>
              <w:p w14:paraId="33AD1BFD" w14:textId="77777777" w:rsidR="00426532" w:rsidRPr="00880224" w:rsidRDefault="00676EC6" w:rsidP="00880224">
                <w:sdt>
                  <w:sdtPr>
                    <w:id w:val="-2082273309"/>
                    <w:citation/>
                  </w:sdtPr>
                  <w:sdtEndPr/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CITATION mac04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(Macksey)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131777DA" w14:textId="77777777" w:rsidR="00426532" w:rsidRPr="00880224" w:rsidRDefault="00426532" w:rsidP="00880224"/>
              <w:p w14:paraId="065DAFDB" w14:textId="77777777" w:rsidR="00426532" w:rsidRPr="00880224" w:rsidRDefault="00676EC6" w:rsidP="00880224">
                <w:sdt>
                  <w:sdtPr>
                    <w:id w:val="-851260252"/>
                    <w:citation/>
                  </w:sdtPr>
                  <w:sdtEndPr/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Mal79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(Malle, 'Creating a Reality that Doesn't Exist': An Interview with Louis Malle)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533006E0" w14:textId="77777777" w:rsidR="00426532" w:rsidRPr="00880224" w:rsidRDefault="00426532" w:rsidP="00880224"/>
              <w:p w14:paraId="7484A08E" w14:textId="77777777" w:rsidR="00426532" w:rsidRPr="00880224" w:rsidRDefault="00676EC6" w:rsidP="00880224">
                <w:sdt>
                  <w:sdtPr>
                    <w:id w:val="852775179"/>
                    <w:citation/>
                  </w:sdtPr>
                  <w:sdtEndPr/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Mal78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(Malle and Kant, Louis Malle par Louis Malle)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1F1057FB" w14:textId="77777777" w:rsidR="00426532" w:rsidRPr="00880224" w:rsidRDefault="00426532" w:rsidP="00880224"/>
              <w:p w14:paraId="510BFD57" w14:textId="77777777" w:rsidR="00426532" w:rsidRPr="00880224" w:rsidRDefault="00676EC6" w:rsidP="00880224">
                <w:sdt>
                  <w:sdtPr>
                    <w:id w:val="-1791972697"/>
                    <w:citation/>
                  </w:sdtPr>
                  <w:sdtEndPr/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Neu09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(Neupert)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5402E58B" w14:textId="77777777" w:rsidR="00426532" w:rsidRPr="00880224" w:rsidRDefault="00426532" w:rsidP="00880224"/>
              <w:p w14:paraId="0E2CF7C4" w14:textId="77777777" w:rsidR="00426532" w:rsidRPr="00880224" w:rsidRDefault="00676EC6" w:rsidP="00880224">
                <w:sdt>
                  <w:sdtPr>
                    <w:id w:val="914974052"/>
                    <w:citation/>
                  </w:sdtPr>
                  <w:sdtEndPr/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Nic96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(Nicholls)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6E29CDC0" w14:textId="77777777" w:rsidR="00426532" w:rsidRPr="00880224" w:rsidRDefault="00426532" w:rsidP="00880224"/>
              <w:p w14:paraId="54C73DC1" w14:textId="77777777" w:rsidR="00426532" w:rsidRPr="00880224" w:rsidRDefault="00676EC6" w:rsidP="00880224">
                <w:sdt>
                  <w:sdtPr>
                    <w:id w:val="1440026917"/>
                    <w:citation/>
                  </w:sdtPr>
                  <w:sdtEndPr/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Sel01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(Sellier)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7A98EA74" w14:textId="77777777" w:rsidR="00426532" w:rsidRPr="00880224" w:rsidRDefault="00426532" w:rsidP="00880224"/>
              <w:p w14:paraId="33DD7D2A" w14:textId="3034AF20" w:rsidR="003235A7" w:rsidRPr="00880224" w:rsidRDefault="00676EC6" w:rsidP="00880224">
                <w:sdt>
                  <w:sdtPr>
                    <w:id w:val="1065300221"/>
                    <w:citation/>
                  </w:sdtPr>
                  <w:sdtEndPr/>
                  <w:sdtContent>
                    <w:r w:rsidR="00F12C0D" w:rsidRPr="00880224">
                      <w:fldChar w:fldCharType="begin"/>
                    </w:r>
                    <w:r w:rsidR="00F12C0D" w:rsidRPr="00880224">
                      <w:rPr>
                        <w:lang w:val="en-US"/>
                      </w:rPr>
                      <w:instrText xml:space="preserve"> CITATION Sou06 \l 1033 </w:instrText>
                    </w:r>
                    <w:r w:rsidR="00F12C0D" w:rsidRPr="00880224">
                      <w:fldChar w:fldCharType="separate"/>
                    </w:r>
                    <w:r w:rsidR="00F12C0D" w:rsidRPr="00880224">
                      <w:rPr>
                        <w:noProof/>
                        <w:lang w:val="en-US"/>
                      </w:rPr>
                      <w:t>(Southern and Weissgerber)</w:t>
                    </w:r>
                    <w:r w:rsidR="00F12C0D" w:rsidRPr="00880224">
                      <w:fldChar w:fldCharType="end"/>
                    </w:r>
                  </w:sdtContent>
                </w:sdt>
              </w:p>
            </w:sdtContent>
          </w:sdt>
        </w:tc>
      </w:tr>
    </w:tbl>
    <w:p w14:paraId="46ADE98B" w14:textId="77777777" w:rsidR="00C27FAB" w:rsidRPr="00880224" w:rsidRDefault="00C27FAB" w:rsidP="00880224">
      <w:pPr>
        <w:spacing w:after="0" w:line="240" w:lineRule="auto"/>
      </w:pPr>
    </w:p>
    <w:sectPr w:rsidR="00C27FAB" w:rsidRPr="0088022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34F23" w14:textId="77777777" w:rsidR="007763F1" w:rsidRDefault="007763F1" w:rsidP="007A0D55">
      <w:pPr>
        <w:spacing w:after="0" w:line="240" w:lineRule="auto"/>
      </w:pPr>
      <w:r>
        <w:separator/>
      </w:r>
    </w:p>
  </w:endnote>
  <w:endnote w:type="continuationSeparator" w:id="0">
    <w:p w14:paraId="63D3C287" w14:textId="77777777" w:rsidR="007763F1" w:rsidRDefault="007763F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54EEB" w14:textId="77777777" w:rsidR="007763F1" w:rsidRDefault="007763F1" w:rsidP="007A0D55">
      <w:pPr>
        <w:spacing w:after="0" w:line="240" w:lineRule="auto"/>
      </w:pPr>
      <w:r>
        <w:separator/>
      </w:r>
    </w:p>
  </w:footnote>
  <w:footnote w:type="continuationSeparator" w:id="0">
    <w:p w14:paraId="215911DA" w14:textId="77777777" w:rsidR="007763F1" w:rsidRDefault="007763F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1C770" w14:textId="77777777" w:rsidR="007763F1" w:rsidRDefault="007763F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71CF59E" w14:textId="77777777" w:rsidR="007763F1" w:rsidRDefault="007763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B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7082"/>
    <w:rsid w:val="0030662D"/>
    <w:rsid w:val="003235A7"/>
    <w:rsid w:val="003677B6"/>
    <w:rsid w:val="003D3579"/>
    <w:rsid w:val="003E2795"/>
    <w:rsid w:val="003E78FE"/>
    <w:rsid w:val="003F0D73"/>
    <w:rsid w:val="0042653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6EC6"/>
    <w:rsid w:val="006D0412"/>
    <w:rsid w:val="007411B9"/>
    <w:rsid w:val="00754E8F"/>
    <w:rsid w:val="007763F1"/>
    <w:rsid w:val="00780D95"/>
    <w:rsid w:val="00780DC7"/>
    <w:rsid w:val="007A0D55"/>
    <w:rsid w:val="007B3377"/>
    <w:rsid w:val="007E5F44"/>
    <w:rsid w:val="00821DE3"/>
    <w:rsid w:val="00846CE1"/>
    <w:rsid w:val="00880224"/>
    <w:rsid w:val="008A5B87"/>
    <w:rsid w:val="00922950"/>
    <w:rsid w:val="009A7264"/>
    <w:rsid w:val="009D1606"/>
    <w:rsid w:val="009E18A1"/>
    <w:rsid w:val="009E73D7"/>
    <w:rsid w:val="00A27D2C"/>
    <w:rsid w:val="00A719E8"/>
    <w:rsid w:val="00A76FD9"/>
    <w:rsid w:val="00AB436D"/>
    <w:rsid w:val="00AD2F24"/>
    <w:rsid w:val="00AD4844"/>
    <w:rsid w:val="00B219AE"/>
    <w:rsid w:val="00B33145"/>
    <w:rsid w:val="00B54B04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D58B8"/>
    <w:rsid w:val="00DF01B0"/>
    <w:rsid w:val="00E5418F"/>
    <w:rsid w:val="00E85A05"/>
    <w:rsid w:val="00E95829"/>
    <w:rsid w:val="00EA606C"/>
    <w:rsid w:val="00EB0A40"/>
    <w:rsid w:val="00EB0C8C"/>
    <w:rsid w:val="00EB51FD"/>
    <w:rsid w:val="00EB77DB"/>
    <w:rsid w:val="00ED139F"/>
    <w:rsid w:val="00EF74F7"/>
    <w:rsid w:val="00F12C0D"/>
    <w:rsid w:val="00F36937"/>
    <w:rsid w:val="00F60F53"/>
    <w:rsid w:val="00FA1925"/>
    <w:rsid w:val="00FB11DE"/>
    <w:rsid w:val="00FB589A"/>
    <w:rsid w:val="00FB7317"/>
    <w:rsid w:val="00FD797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3A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8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D58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8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D58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6B19DE79A24EA580204C3C546E2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F25B6-C970-4A3C-809D-C070AFBEA887}"/>
      </w:docPartPr>
      <w:docPartBody>
        <w:p w:rsidR="00903C89" w:rsidRDefault="004A133C">
          <w:pPr>
            <w:pStyle w:val="056B19DE79A24EA580204C3C546E29B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63D145FE1144839976DF282F0D59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255CE-B382-442C-9078-15A8071EDCB0}"/>
      </w:docPartPr>
      <w:docPartBody>
        <w:p w:rsidR="00903C89" w:rsidRDefault="004A133C">
          <w:pPr>
            <w:pStyle w:val="863D145FE1144839976DF282F0D59B3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B21C4EEFE5F4A0A95B39A36CBA1B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1C2A9-7F26-48DB-AC9A-42213055808D}"/>
      </w:docPartPr>
      <w:docPartBody>
        <w:p w:rsidR="00903C89" w:rsidRDefault="004A133C">
          <w:pPr>
            <w:pStyle w:val="3B21C4EEFE5F4A0A95B39A36CBA1B0A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C9C2B2C610E4BE983062DC32C921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E192D-7530-42A0-8692-62F77031E12A}"/>
      </w:docPartPr>
      <w:docPartBody>
        <w:p w:rsidR="00903C89" w:rsidRDefault="004A133C">
          <w:pPr>
            <w:pStyle w:val="2C9C2B2C610E4BE983062DC32C92198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1423E5CA96143348DCB4AC91FA8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C1712-26C7-4D56-B627-499381D1258D}"/>
      </w:docPartPr>
      <w:docPartBody>
        <w:p w:rsidR="00903C89" w:rsidRDefault="004A133C">
          <w:pPr>
            <w:pStyle w:val="A1423E5CA96143348DCB4AC91FA8D0E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D0D8510AA194DE6826FA5976EC88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4A7A5-435D-4F7B-BCFC-268F6C4DE4A9}"/>
      </w:docPartPr>
      <w:docPartBody>
        <w:p w:rsidR="00903C89" w:rsidRDefault="004A133C">
          <w:pPr>
            <w:pStyle w:val="AD0D8510AA194DE6826FA5976EC889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693E1818C7B4EB9B3507B5FC75C2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53DE6-0276-4F62-B87E-03B7563772B4}"/>
      </w:docPartPr>
      <w:docPartBody>
        <w:p w:rsidR="00903C89" w:rsidRDefault="004A133C">
          <w:pPr>
            <w:pStyle w:val="E693E1818C7B4EB9B3507B5FC75C2B0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3B0E811395A4E5395F0D093282AF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EB62E-55A2-44DF-A86F-CD33EDCF475D}"/>
      </w:docPartPr>
      <w:docPartBody>
        <w:p w:rsidR="00903C89" w:rsidRDefault="004A133C">
          <w:pPr>
            <w:pStyle w:val="23B0E811395A4E5395F0D093282AF3E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4AA1EF589E6488ABB59DE5BA181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29E0B-C11E-4C3E-B250-48A2921194AC}"/>
      </w:docPartPr>
      <w:docPartBody>
        <w:p w:rsidR="00903C89" w:rsidRDefault="004A133C">
          <w:pPr>
            <w:pStyle w:val="44AA1EF589E6488ABB59DE5BA181A4D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E84E630E90F48B785BE79F93FC07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F60B5-DCA1-4B18-94DD-765585799C27}"/>
      </w:docPartPr>
      <w:docPartBody>
        <w:p w:rsidR="00903C89" w:rsidRDefault="004A133C">
          <w:pPr>
            <w:pStyle w:val="9E84E630E90F48B785BE79F93FC073D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0917E0EAA11410996413EEE4F950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39EC-625B-46A9-85A6-BDC2768DF970}"/>
      </w:docPartPr>
      <w:docPartBody>
        <w:p w:rsidR="00903C89" w:rsidRDefault="004A133C">
          <w:pPr>
            <w:pStyle w:val="40917E0EAA11410996413EEE4F9507C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3C"/>
    <w:rsid w:val="004A133C"/>
    <w:rsid w:val="009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6B19DE79A24EA580204C3C546E29B8">
    <w:name w:val="056B19DE79A24EA580204C3C546E29B8"/>
  </w:style>
  <w:style w:type="paragraph" w:customStyle="1" w:styleId="863D145FE1144839976DF282F0D59B35">
    <w:name w:val="863D145FE1144839976DF282F0D59B35"/>
  </w:style>
  <w:style w:type="paragraph" w:customStyle="1" w:styleId="3B21C4EEFE5F4A0A95B39A36CBA1B0AD">
    <w:name w:val="3B21C4EEFE5F4A0A95B39A36CBA1B0AD"/>
  </w:style>
  <w:style w:type="paragraph" w:customStyle="1" w:styleId="2C9C2B2C610E4BE983062DC32C92198B">
    <w:name w:val="2C9C2B2C610E4BE983062DC32C92198B"/>
  </w:style>
  <w:style w:type="paragraph" w:customStyle="1" w:styleId="A1423E5CA96143348DCB4AC91FA8D0E2">
    <w:name w:val="A1423E5CA96143348DCB4AC91FA8D0E2"/>
  </w:style>
  <w:style w:type="paragraph" w:customStyle="1" w:styleId="AD0D8510AA194DE6826FA5976EC88994">
    <w:name w:val="AD0D8510AA194DE6826FA5976EC88994"/>
  </w:style>
  <w:style w:type="paragraph" w:customStyle="1" w:styleId="E693E1818C7B4EB9B3507B5FC75C2B04">
    <w:name w:val="E693E1818C7B4EB9B3507B5FC75C2B04"/>
  </w:style>
  <w:style w:type="paragraph" w:customStyle="1" w:styleId="23B0E811395A4E5395F0D093282AF3E8">
    <w:name w:val="23B0E811395A4E5395F0D093282AF3E8"/>
  </w:style>
  <w:style w:type="paragraph" w:customStyle="1" w:styleId="44AA1EF589E6488ABB59DE5BA181A4D2">
    <w:name w:val="44AA1EF589E6488ABB59DE5BA181A4D2"/>
  </w:style>
  <w:style w:type="paragraph" w:customStyle="1" w:styleId="9E84E630E90F48B785BE79F93FC073DA">
    <w:name w:val="9E84E630E90F48B785BE79F93FC073DA"/>
  </w:style>
  <w:style w:type="paragraph" w:customStyle="1" w:styleId="40917E0EAA11410996413EEE4F9507CD">
    <w:name w:val="40917E0EAA11410996413EEE4F9507C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6B19DE79A24EA580204C3C546E29B8">
    <w:name w:val="056B19DE79A24EA580204C3C546E29B8"/>
  </w:style>
  <w:style w:type="paragraph" w:customStyle="1" w:styleId="863D145FE1144839976DF282F0D59B35">
    <w:name w:val="863D145FE1144839976DF282F0D59B35"/>
  </w:style>
  <w:style w:type="paragraph" w:customStyle="1" w:styleId="3B21C4EEFE5F4A0A95B39A36CBA1B0AD">
    <w:name w:val="3B21C4EEFE5F4A0A95B39A36CBA1B0AD"/>
  </w:style>
  <w:style w:type="paragraph" w:customStyle="1" w:styleId="2C9C2B2C610E4BE983062DC32C92198B">
    <w:name w:val="2C9C2B2C610E4BE983062DC32C92198B"/>
  </w:style>
  <w:style w:type="paragraph" w:customStyle="1" w:styleId="A1423E5CA96143348DCB4AC91FA8D0E2">
    <w:name w:val="A1423E5CA96143348DCB4AC91FA8D0E2"/>
  </w:style>
  <w:style w:type="paragraph" w:customStyle="1" w:styleId="AD0D8510AA194DE6826FA5976EC88994">
    <w:name w:val="AD0D8510AA194DE6826FA5976EC88994"/>
  </w:style>
  <w:style w:type="paragraph" w:customStyle="1" w:styleId="E693E1818C7B4EB9B3507B5FC75C2B04">
    <w:name w:val="E693E1818C7B4EB9B3507B5FC75C2B04"/>
  </w:style>
  <w:style w:type="paragraph" w:customStyle="1" w:styleId="23B0E811395A4E5395F0D093282AF3E8">
    <w:name w:val="23B0E811395A4E5395F0D093282AF3E8"/>
  </w:style>
  <w:style w:type="paragraph" w:customStyle="1" w:styleId="44AA1EF589E6488ABB59DE5BA181A4D2">
    <w:name w:val="44AA1EF589E6488ABB59DE5BA181A4D2"/>
  </w:style>
  <w:style w:type="paragraph" w:customStyle="1" w:styleId="9E84E630E90F48B785BE79F93FC073DA">
    <w:name w:val="9E84E630E90F48B785BE79F93FC073DA"/>
  </w:style>
  <w:style w:type="paragraph" w:customStyle="1" w:styleId="40917E0EAA11410996413EEE4F9507CD">
    <w:name w:val="40917E0EAA11410996413EEE4F950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Bil03</b:Tag>
    <b:SourceType>Book</b:SourceType>
    <b:Guid>{2B622A45-DEC2-4E5A-B4CA-8A12C7CE95D2}</b:Guid>
    <b:Author>
      <b:Author>
        <b:NameList>
          <b:Person>
            <b:Last>Billard</b:Last>
            <b:First>P.</b:First>
          </b:Person>
        </b:NameList>
      </b:Author>
    </b:Author>
    <b:Title>Louis Malle: Rebelle solitaire</b:Title>
    <b:Year>2003</b:Year>
    <b:City>Paris</b:City>
    <b:Publisher>Plon</b:Publisher>
    <b:RefOrder>1</b:RefOrder>
  </b:Source>
  <b:Source>
    <b:Tag>Cha64</b:Tag>
    <b:SourceType>Book</b:SourceType>
    <b:Guid>{2E254F66-D740-47BF-ACA9-1157838B7391}</b:Guid>
    <b:Author>
      <b:Author>
        <b:NameList>
          <b:Person>
            <b:Last>Chapier</b:Last>
            <b:First>Henry</b:First>
          </b:Person>
        </b:NameList>
      </b:Author>
    </b:Author>
    <b:Title>Louis Malle</b:Title>
    <b:Year>1964</b:Year>
    <b:City>Paris</b:City>
    <b:Publisher>Seghers</b:Publisher>
    <b:RefOrder>2</b:RefOrder>
  </b:Source>
  <b:Source>
    <b:Tag>Col96</b:Tag>
    <b:SourceType>JournalArticle</b:SourceType>
    <b:Guid>{3124EEBE-99ED-45FA-85A0-B09590527A0F}</b:Guid>
    <b:Title>Malle Surréaliste: Black Moon</b:Title>
    <b:Year>1996</b:Year>
    <b:JournalName>The French Review</b:JournalName>
    <b:Pages>445-52</b:Pages>
    <b:Author>
      <b:Author>
        <b:NameList>
          <b:Person>
            <b:Last>Colville</b:Last>
            <b:First>G.</b:First>
          </b:Person>
        </b:NameList>
      </b:Author>
    </b:Author>
    <b:Issue>69</b:Issue>
    <b:RefOrder>3</b:RefOrder>
  </b:Source>
  <b:Source>
    <b:Tag>Fre04</b:Tag>
    <b:SourceType>Book</b:SourceType>
    <b:Guid>{B9990901-88CC-4F20-9C2C-2856A9E0E291}</b:Guid>
    <b:Author>
      <b:Author>
        <b:NameList>
          <b:Person>
            <b:Last>Frey</b:Last>
            <b:First>H</b:First>
          </b:Person>
        </b:NameList>
      </b:Author>
    </b:Author>
    <b:Title>Louis Malle</b:Title>
    <b:Year>2004</b:Year>
    <b:City>Manchester</b:City>
    <b:Publisher>Manchester UP</b:Publisher>
    <b:RefOrder>5</b:RefOrder>
  </b:Source>
  <b:Source>
    <b:Tag>Haw</b:Tag>
    <b:SourceType>BookSection</b:SourceType>
    <b:Guid>{6D1627D2-1D78-4C02-9DE2-E0813EF03F62}</b:Guid>
    <b:Title>Louis Malle: A European Outsider in the American Mainstream</b:Title>
    <b:City>Bristol</b:City>
    <b:Publisher>Intellect</b:Publisher>
    <b:Author>
      <b:Author>
        <b:NameList>
          <b:Person>
            <b:Last>Hawkins</b:Last>
            <b:First>P.</b:First>
          </b:Person>
        </b:NameList>
      </b:Author>
      <b:Editor>
        <b:NameList>
          <b:Person>
            <b:Last>Everett</b:Last>
            <b:First>W.</b:First>
          </b:Person>
        </b:NameList>
      </b:Editor>
    </b:Author>
    <b:BookTitle>European Identity in Cinema</b:BookTitle>
    <b:Pages>35-40</b:Pages>
    <b:RefOrder>6</b:RefOrder>
  </b:Source>
  <b:Source>
    <b:Tag>Hig89</b:Tag>
    <b:SourceType>BookSection</b:SourceType>
    <b:Guid>{13948A8C-A29E-468C-9DF3-52C66FABF93A}</b:Guid>
    <b:Author>
      <b:Author>
        <b:NameList>
          <b:Person>
            <b:Last>Higgins</b:Last>
            <b:First>L.</b:First>
          </b:Person>
        </b:NameList>
      </b:Author>
      <b:Editor>
        <b:NameList>
          <b:Person>
            <b:Last>Golsan</b:Last>
            <b:First>R.</b:First>
          </b:Person>
        </b:NameList>
      </b:Editor>
    </b:Author>
    <b:Title>If Looks Could Kill: Louis Malle’s Portraits of Collaboration</b:Title>
    <b:BookTitle>Fascism, Aesthetics and Culture</b:BookTitle>
    <b:Year>1989</b:Year>
    <b:Pages>198-212</b:Pages>
    <b:City>Hanover</b:City>
    <b:Publisher>UP of New England</b:Publisher>
    <b:StateProvince>NH</b:StateProvince>
    <b:RefOrder>7</b:RefOrder>
  </b:Source>
  <b:Source>
    <b:Tag>Hor60</b:Tag>
    <b:SourceType>BookSection</b:SourceType>
    <b:Guid>{A1424317-2C7F-4316-AF4B-777548BF3B5F}</b:Guid>
    <b:Author>
      <b:Author>
        <b:NameList>
          <b:Person>
            <b:Last>Horton</b:Last>
            <b:First>A.</b:First>
          </b:Person>
        </b:NameList>
      </b:Author>
      <b:Editor>
        <b:NameList>
          <b:Person>
            <b:Last>Horton</b:Last>
            <b:First>A.</b:First>
          </b:Person>
          <b:Person>
            <b:Last>Magretta</b:Last>
            <b:First>J.</b:First>
          </b:Person>
        </b:NameList>
      </b:Editor>
    </b:Author>
    <b:Title>Growing Up Absurd: Malle's Zazie Dans Le Métro</b:Title>
    <b:BookTitle>Modern European Filmmakers and the Art of Adaptation</b:BookTitle>
    <b:Year>1960</b:Year>
    <b:City>New York</b:City>
    <b:Publisher>Ungar</b:Publisher>
    <b:RefOrder>8</b:RefOrder>
  </b:Source>
  <b:Source>
    <b:Tag>mac04</b:Tag>
    <b:SourceType>BookSection</b:SourceType>
    <b:Guid>{090027AE-5348-4965-A444-11D1BA8719DC}</b:Guid>
    <b:Author>
      <b:Author>
        <b:NameList>
          <b:Person>
            <b:Last>Macksey</b:Last>
            <b:First>R.</b:First>
          </b:Person>
        </b:NameList>
      </b:Author>
      <b:Editor>
        <b:NameList>
          <b:Person>
            <b:Last>Duchovnay</b:Last>
            <b:First>G.</b:First>
          </b:Person>
        </b:NameList>
      </b:Editor>
    </b:Author>
    <b:Title>Louis Malle</b:Title>
    <b:BookTitle>Film Voices: Interviews from Post Script</b:BookTitle>
    <b:Year>2004</b:Year>
    <b:Pages>225-37</b:Pages>
    <b:City>Albany</b:City>
    <b:Publisher>SUNY Press</b:Publisher>
    <b:StateProvince>NY</b:StateProvince>
    <b:RefOrder>9</b:RefOrder>
  </b:Source>
  <b:Source>
    <b:Tag>Mal79</b:Tag>
    <b:SourceType>JournalArticle</b:SourceType>
    <b:Guid>{FC6B7772-7708-4B3E-8037-06847F6810AB}</b:Guid>
    <b:Author>
      <b:Author>
        <b:NameList>
          <b:Person>
            <b:Last>Malle</b:Last>
            <b:First>L.</b:First>
          </b:Person>
        </b:NameList>
      </b:Author>
    </b:Author>
    <b:Title>'Creating a Reality that Doesn't Exist': An Interview with Louis Malle</b:Title>
    <b:Year>1979</b:Year>
    <b:Pages>86-98</b:Pages>
    <b:JournalName>Literature Film Quarterly</b:JournalName>
    <b:Volume>7</b:Volume>
    <b:RefOrder>10</b:RefOrder>
  </b:Source>
  <b:Source>
    <b:Tag>Mal93</b:Tag>
    <b:SourceType>Book</b:SourceType>
    <b:Guid>{988A0977-BF29-4811-865D-8343FD04C2BF}</b:Guid>
    <b:Author>
      <b:Author>
        <b:NameList>
          <b:Person>
            <b:Last>Malle</b:Last>
            <b:First>L.</b:First>
          </b:Person>
        </b:NameList>
      </b:Author>
      <b:Editor>
        <b:NameList>
          <b:Person>
            <b:Last>French</b:Last>
            <b:First>P.</b:First>
          </b:Person>
        </b:NameList>
      </b:Editor>
    </b:Author>
    <b:Title>Malle on Malle</b:Title>
    <b:Year>1993</b:Year>
    <b:City>London; New York</b:City>
    <b:Publisher>Faber &amp; Faber</b:Publisher>
    <b:RefOrder>4</b:RefOrder>
  </b:Source>
  <b:Source>
    <b:Tag>Mal78</b:Tag>
    <b:SourceType>Book</b:SourceType>
    <b:Guid>{AC349CED-2593-4843-8BAF-FD2DDDE73B8B}</b:Guid>
    <b:Title>Louis Malle par Louis Malle</b:Title>
    <b:Year>1978</b:Year>
    <b:Pages>Paris</b:Pages>
    <b:City>Paris</b:City>
    <b:Publisher>Editions de l’Athanor</b:Publisher>
    <b:Author>
      <b:Author>
        <b:NameList>
          <b:Person>
            <b:Last>Malle</b:Last>
            <b:First>L.</b:First>
          </b:Person>
          <b:Person>
            <b:Last>Kant</b:Last>
            <b:First>S.</b:First>
          </b:Person>
        </b:NameList>
      </b:Author>
    </b:Author>
    <b:RefOrder>11</b:RefOrder>
  </b:Source>
  <b:Source>
    <b:Tag>Neu09</b:Tag>
    <b:SourceType>Book</b:SourceType>
    <b:Guid>{6CC36D92-6196-41D3-B0BE-59290EE868DA}</b:Guid>
    <b:Author>
      <b:Author>
        <b:NameList>
          <b:Person>
            <b:Last>Neupert</b:Last>
            <b:First>R.</b:First>
          </b:Person>
        </b:NameList>
      </b:Author>
    </b:Author>
    <b:Title>History of the French New Wave Cinema</b:Title>
    <b:Year>2009</b:Year>
    <b:City>Madison</b:City>
    <b:Publisher>U of Wisconsin P</b:Publisher>
    <b:Edition>2nd</b:Edition>
    <b:RefOrder>12</b:RefOrder>
  </b:Source>
  <b:Source>
    <b:Tag>Nic96</b:Tag>
    <b:SourceType>JournalArticle</b:SourceType>
    <b:Guid>{15101846-FE7D-4693-A637-2BC292CC27D7}</b:Guid>
    <b:Author>
      <b:Author>
        <b:NameList>
          <b:Person>
            <b:Last>Nicholls</b:Last>
            <b:First>D.</b:First>
          </b:Person>
        </b:NameList>
      </b:Author>
    </b:Author>
    <b:Title>Louis Malle's Ascenseur Pour l'Echafaud and the Presence of the Colonial Wars in French Cinema</b:Title>
    <b:Year>1996</b:Year>
    <b:JournalName>French Cultural Studies</b:JournalName>
    <b:Pages>271-82</b:Pages>
    <b:Issue>7</b:Issue>
    <b:RefOrder>13</b:RefOrder>
  </b:Source>
  <b:Source>
    <b:Tag>Sel01</b:Tag>
    <b:SourceType>BookSection</b:SourceType>
    <b:Guid>{82C12E4A-6E69-4429-9F24-12012154421F}</b:Guid>
    <b:Author>
      <b:Author>
        <b:NameList>
          <b:Person>
            <b:Last>Sellier</b:Last>
            <b:First>G.</b:First>
          </b:Person>
        </b:NameList>
      </b:Author>
      <b:BookAuthor>
        <b:NameList>
          <b:Person>
            <b:Last>Hughes</b:Last>
            <b:First>A.</b:First>
          </b:Person>
          <b:Person>
            <b:Last>Williams</b:Last>
            <b:First>J.</b:First>
          </b:Person>
        </b:NameList>
      </b:BookAuthor>
    </b:Author>
    <b:Title>Gender, Modernism and Mass Culture in the New Wave</b:Title>
    <b:JournalName>Gender and French Cinema</b:JournalName>
    <b:Year>2001</b:Year>
    <b:Pages>125-37</b:Pages>
    <b:BookTitle>Gender and French Cinema</b:BookTitle>
    <b:City>Oxford</b:City>
    <b:Publisher>Berg</b:Publisher>
    <b:RefOrder>14</b:RefOrder>
  </b:Source>
  <b:Source>
    <b:Tag>Sou06</b:Tag>
    <b:SourceType>Book</b:SourceType>
    <b:Guid>{A2D60591-1CEB-4066-8315-5E74DDDD06AF}</b:Guid>
    <b:Title>The Films of Louis Malle: A Critical Analysis</b:Title>
    <b:Year>2006</b:Year>
    <b:City>Jefferson</b:City>
    <b:Publisher>McFarland &amp; Co</b:Publisher>
    <b:Author>
      <b:Author>
        <b:NameList>
          <b:Person>
            <b:Last>Southern</b:Last>
            <b:First>N.</b:First>
          </b:Person>
          <b:Person>
            <b:Last>Weissgerber</b:Last>
            <b:First>J.</b:First>
          </b:Person>
        </b:NameList>
      </b:Author>
    </b:Author>
    <b:StateProvince>NC</b:StateProvince>
    <b:RefOrder>15</b:RefOrder>
  </b:Source>
</b:Sources>
</file>

<file path=customXml/itemProps1.xml><?xml version="1.0" encoding="utf-8"?>
<ds:datastoreItem xmlns:ds="http://schemas.openxmlformats.org/officeDocument/2006/customXml" ds:itemID="{A795939B-FA11-A446-AD1D-F33B4B613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84</TotalTime>
  <Pages>3</Pages>
  <Words>830</Words>
  <Characters>4732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2014-07-17T19:38:00Z</dcterms:created>
  <dcterms:modified xsi:type="dcterms:W3CDTF">2014-08-25T03:00:00Z</dcterms:modified>
</cp:coreProperties>
</file>