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CF49E92" w14:textId="77777777" w:rsidTr="00922950">
        <w:tc>
          <w:tcPr>
            <w:tcW w:w="491" w:type="dxa"/>
            <w:vMerge w:val="restart"/>
            <w:shd w:val="clear" w:color="auto" w:fill="A6A6A6" w:themeFill="background1" w:themeFillShade="A6"/>
            <w:textDirection w:val="btLr"/>
          </w:tcPr>
          <w:p w14:paraId="1663B75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785D8327128354AA99126D2EB124F01"/>
            </w:placeholder>
            <w:showingPlcHdr/>
            <w:dropDownList>
              <w:listItem w:displayText="Dr." w:value="Dr."/>
              <w:listItem w:displayText="Prof." w:value="Prof."/>
            </w:dropDownList>
          </w:sdtPr>
          <w:sdtEndPr/>
          <w:sdtContent>
            <w:tc>
              <w:tcPr>
                <w:tcW w:w="1259" w:type="dxa"/>
              </w:tcPr>
              <w:p w14:paraId="0A7D39F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8FC2B70BC04FE4694CF4A3E74A311BE"/>
            </w:placeholder>
            <w:text/>
          </w:sdtPr>
          <w:sdtEndPr/>
          <w:sdtContent>
            <w:tc>
              <w:tcPr>
                <w:tcW w:w="2073" w:type="dxa"/>
              </w:tcPr>
              <w:p w14:paraId="01252C12" w14:textId="77777777" w:rsidR="00B574C9" w:rsidRDefault="00FB5040" w:rsidP="00FB5040">
                <w:r w:rsidRPr="008F2391">
                  <w:t>Thomas</w:t>
                </w:r>
              </w:p>
            </w:tc>
          </w:sdtContent>
        </w:sdt>
        <w:sdt>
          <w:sdtPr>
            <w:alias w:val="Middle name"/>
            <w:tag w:val="authorMiddleName"/>
            <w:id w:val="-2076034781"/>
            <w:placeholder>
              <w:docPart w:val="C832A418AAE39C4B912CD642BA6CCD63"/>
            </w:placeholder>
            <w:text/>
          </w:sdtPr>
          <w:sdtEndPr/>
          <w:sdtContent>
            <w:tc>
              <w:tcPr>
                <w:tcW w:w="2551" w:type="dxa"/>
              </w:tcPr>
              <w:p w14:paraId="0A186DA2" w14:textId="79486892" w:rsidR="00B574C9" w:rsidRDefault="00FB5040" w:rsidP="00FB5040">
                <w:r>
                  <w:t>S</w:t>
                </w:r>
                <w:r w:rsidR="008F2391">
                  <w:t>.</w:t>
                </w:r>
              </w:p>
            </w:tc>
          </w:sdtContent>
        </w:sdt>
        <w:sdt>
          <w:sdtPr>
            <w:alias w:val="Last name"/>
            <w:tag w:val="authorLastName"/>
            <w:id w:val="-1088529830"/>
            <w:placeholder>
              <w:docPart w:val="E412492134E7004AB13FA62E9F019A23"/>
            </w:placeholder>
            <w:text/>
          </w:sdtPr>
          <w:sdtEndPr/>
          <w:sdtContent>
            <w:tc>
              <w:tcPr>
                <w:tcW w:w="2642" w:type="dxa"/>
              </w:tcPr>
              <w:p w14:paraId="66329114" w14:textId="77777777" w:rsidR="00B574C9" w:rsidRDefault="00FB5040" w:rsidP="00FB5040">
                <w:r>
                  <w:t>Davis</w:t>
                </w:r>
              </w:p>
            </w:tc>
          </w:sdtContent>
        </w:sdt>
      </w:tr>
      <w:tr w:rsidR="00B574C9" w14:paraId="19AB0763" w14:textId="77777777" w:rsidTr="001A6A06">
        <w:trPr>
          <w:trHeight w:val="986"/>
        </w:trPr>
        <w:tc>
          <w:tcPr>
            <w:tcW w:w="491" w:type="dxa"/>
            <w:vMerge/>
            <w:shd w:val="clear" w:color="auto" w:fill="A6A6A6" w:themeFill="background1" w:themeFillShade="A6"/>
          </w:tcPr>
          <w:p w14:paraId="0F741139" w14:textId="77777777" w:rsidR="00B574C9" w:rsidRPr="001A6A06" w:rsidRDefault="00B574C9" w:rsidP="00CF1542">
            <w:pPr>
              <w:jc w:val="center"/>
              <w:rPr>
                <w:b/>
                <w:color w:val="FFFFFF" w:themeColor="background1"/>
              </w:rPr>
            </w:pPr>
          </w:p>
        </w:tc>
        <w:sdt>
          <w:sdtPr>
            <w:alias w:val="Biography"/>
            <w:tag w:val="authorBiography"/>
            <w:id w:val="938807824"/>
            <w:placeholder>
              <w:docPart w:val="60AB76B9A638524AAB65F032DF14463E"/>
            </w:placeholder>
            <w:showingPlcHdr/>
          </w:sdtPr>
          <w:sdtEndPr/>
          <w:sdtContent>
            <w:tc>
              <w:tcPr>
                <w:tcW w:w="8525" w:type="dxa"/>
                <w:gridSpan w:val="4"/>
              </w:tcPr>
              <w:p w14:paraId="72C56470" w14:textId="77777777" w:rsidR="00B574C9" w:rsidRDefault="00B574C9" w:rsidP="00922950">
                <w:r>
                  <w:rPr>
                    <w:rStyle w:val="PlaceholderText"/>
                  </w:rPr>
                  <w:t>[Enter your biography]</w:t>
                </w:r>
              </w:p>
            </w:tc>
          </w:sdtContent>
        </w:sdt>
      </w:tr>
      <w:tr w:rsidR="00B574C9" w14:paraId="527501DC" w14:textId="77777777" w:rsidTr="001A6A06">
        <w:trPr>
          <w:trHeight w:val="986"/>
        </w:trPr>
        <w:tc>
          <w:tcPr>
            <w:tcW w:w="491" w:type="dxa"/>
            <w:vMerge/>
            <w:shd w:val="clear" w:color="auto" w:fill="A6A6A6" w:themeFill="background1" w:themeFillShade="A6"/>
          </w:tcPr>
          <w:p w14:paraId="51472D9E" w14:textId="77777777" w:rsidR="00B574C9" w:rsidRPr="001A6A06" w:rsidRDefault="00B574C9" w:rsidP="00CF1542">
            <w:pPr>
              <w:jc w:val="center"/>
              <w:rPr>
                <w:b/>
                <w:color w:val="FFFFFF" w:themeColor="background1"/>
              </w:rPr>
            </w:pPr>
          </w:p>
        </w:tc>
        <w:sdt>
          <w:sdtPr>
            <w:alias w:val="Affiliation"/>
            <w:tag w:val="affiliation"/>
            <w:id w:val="2012937915"/>
            <w:placeholder>
              <w:docPart w:val="8C16DCF9CBEE724DA2C705E9B114D23C"/>
            </w:placeholder>
            <w:text/>
          </w:sdtPr>
          <w:sdtEndPr/>
          <w:sdtContent>
            <w:tc>
              <w:tcPr>
                <w:tcW w:w="8525" w:type="dxa"/>
                <w:gridSpan w:val="4"/>
              </w:tcPr>
              <w:p w14:paraId="32ADD945" w14:textId="5FC9DD1B" w:rsidR="00B574C9" w:rsidRDefault="00A2154F" w:rsidP="00A2154F">
                <w:r>
                  <w:t>The Ohio State University</w:t>
                </w:r>
              </w:p>
            </w:tc>
          </w:sdtContent>
        </w:sdt>
      </w:tr>
    </w:tbl>
    <w:p w14:paraId="6DD52DE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B32AE41" w14:textId="77777777" w:rsidTr="00244BB0">
        <w:tc>
          <w:tcPr>
            <w:tcW w:w="9016" w:type="dxa"/>
            <w:shd w:val="clear" w:color="auto" w:fill="A6A6A6" w:themeFill="background1" w:themeFillShade="A6"/>
            <w:tcMar>
              <w:top w:w="113" w:type="dxa"/>
              <w:bottom w:w="113" w:type="dxa"/>
            </w:tcMar>
          </w:tcPr>
          <w:p w14:paraId="265021F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86D19E1" w14:textId="77777777" w:rsidTr="003F0D73">
        <w:sdt>
          <w:sdtPr>
            <w:alias w:val="Article headword"/>
            <w:tag w:val="articleHeadword"/>
            <w:id w:val="-361440020"/>
            <w:placeholder>
              <w:docPart w:val="CAC4B9F38B1A5346B0A231CFE11B5F7D"/>
            </w:placeholder>
            <w:text/>
          </w:sdtPr>
          <w:sdtEndPr/>
          <w:sdtContent>
            <w:tc>
              <w:tcPr>
                <w:tcW w:w="9016" w:type="dxa"/>
                <w:tcMar>
                  <w:top w:w="113" w:type="dxa"/>
                  <w:bottom w:w="113" w:type="dxa"/>
                </w:tcMar>
              </w:tcPr>
              <w:p w14:paraId="1253EB0D" w14:textId="77777777" w:rsidR="003F0D73" w:rsidRPr="00FB589A" w:rsidRDefault="00FB5040" w:rsidP="00FB5040">
                <w:pPr>
                  <w:rPr>
                    <w:b/>
                  </w:rPr>
                </w:pPr>
                <w:r w:rsidRPr="00F86530">
                  <w:t>World Film News</w:t>
                </w:r>
              </w:p>
            </w:tc>
          </w:sdtContent>
        </w:sdt>
      </w:tr>
      <w:tr w:rsidR="00464699" w14:paraId="643B72BD" w14:textId="77777777" w:rsidTr="00902897">
        <w:sdt>
          <w:sdtPr>
            <w:alias w:val="Variant headwords"/>
            <w:tag w:val="variantHeadwords"/>
            <w:id w:val="173464402"/>
            <w:placeholder>
              <w:docPart w:val="28092D0B14B4034EB38677CE9B5DDB4A"/>
            </w:placeholder>
            <w:showingPlcHdr/>
          </w:sdtPr>
          <w:sdtEndPr/>
          <w:sdtContent>
            <w:tc>
              <w:tcPr>
                <w:tcW w:w="9016" w:type="dxa"/>
                <w:tcMar>
                  <w:top w:w="113" w:type="dxa"/>
                  <w:bottom w:w="113" w:type="dxa"/>
                </w:tcMar>
              </w:tcPr>
              <w:p w14:paraId="4C86A38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BB5442E" w14:textId="77777777" w:rsidTr="003F0D73">
        <w:sdt>
          <w:sdtPr>
            <w:alias w:val="Abstract"/>
            <w:tag w:val="abstract"/>
            <w:id w:val="-635871867"/>
            <w:placeholder>
              <w:docPart w:val="DC0FEC543E94C34DB3864CA8A23AAC13"/>
            </w:placeholder>
          </w:sdtPr>
          <w:sdtEndPr/>
          <w:sdtContent>
            <w:sdt>
              <w:sdtPr>
                <w:alias w:val="Article text"/>
                <w:tag w:val="articleText"/>
                <w:id w:val="-809640983"/>
                <w:placeholder>
                  <w:docPart w:val="1266A633DECD8141BE7B9ED985FE5ACF"/>
                </w:placeholder>
              </w:sdtPr>
              <w:sdtEndPr/>
              <w:sdtContent>
                <w:tc>
                  <w:tcPr>
                    <w:tcW w:w="9016" w:type="dxa"/>
                    <w:tcMar>
                      <w:top w:w="113" w:type="dxa"/>
                      <w:bottom w:w="113" w:type="dxa"/>
                    </w:tcMar>
                  </w:tcPr>
                  <w:p w14:paraId="57ADA58F" w14:textId="6C301A6B" w:rsidR="00E85A05" w:rsidRDefault="002424CC" w:rsidP="00E85A05">
                    <w:r>
                      <w:rPr>
                        <w:i/>
                      </w:rPr>
                      <w:t xml:space="preserve">World Film News </w:t>
                    </w:r>
                    <w:r>
                      <w:t xml:space="preserve">was a publication that advanced the visibility of the documentary film movement and hosted wide-ranging debates over film, politics, and aesthetics. The magazine was preceded by the Edinburgh-based journal </w:t>
                    </w:r>
                    <w:r>
                      <w:rPr>
                        <w:i/>
                      </w:rPr>
                      <w:t xml:space="preserve">Cinema Quarterly </w:t>
                    </w:r>
                    <w:r>
                      <w:t>(1932-1935)</w:t>
                    </w:r>
                    <w:r>
                      <w:rPr>
                        <w:i/>
                      </w:rPr>
                      <w:t xml:space="preserve"> </w:t>
                    </w:r>
                    <w:r>
                      <w:t xml:space="preserve">and succeeded by </w:t>
                    </w:r>
                    <w:r>
                      <w:rPr>
                        <w:i/>
                      </w:rPr>
                      <w:t xml:space="preserve">Documentary Newsletter </w:t>
                    </w:r>
                    <w:r>
                      <w:t>(1940-1947)</w:t>
                    </w:r>
                    <w:r>
                      <w:rPr>
                        <w:i/>
                      </w:rPr>
                      <w:t xml:space="preserve">. </w:t>
                    </w:r>
                    <w:r>
                      <w:t xml:space="preserve">The first issue was funded by Basil Wright and initially took over the audience for </w:t>
                    </w:r>
                    <w:r>
                      <w:rPr>
                        <w:i/>
                      </w:rPr>
                      <w:t xml:space="preserve">Cinema Quarterly. </w:t>
                    </w:r>
                    <w:r w:rsidRPr="0076771E">
                      <w:t>John</w:t>
                    </w:r>
                    <w:r>
                      <w:t xml:space="preserve"> Grierson, the brash but passionate leader of the British Documentary Film Movement, exercised editorial control over the magazine, but was careful to include articles by distinguished writers, filmmakers, and intellectuals that might lend a certain gravity to the magazine and his own ambitions. Graham Greene, J. B. Priestley, George Bernard Shaw, Sergei Eisenstein, and </w:t>
                    </w:r>
                    <w:proofErr w:type="spellStart"/>
                    <w:r>
                      <w:t>Vselovod</w:t>
                    </w:r>
                    <w:proofErr w:type="spellEnd"/>
                    <w:r>
                      <w:t xml:space="preserve"> </w:t>
                    </w:r>
                    <w:proofErr w:type="spellStart"/>
                    <w:r>
                      <w:t>Pudovkin</w:t>
                    </w:r>
                    <w:proofErr w:type="spellEnd"/>
                    <w:r>
                      <w:t xml:space="preserve"> contributed articles and essays; the magazine also listed W. H. Auden and Christopher Isherwood as correspondents. As other prominent film journals, such as </w:t>
                    </w:r>
                    <w:r>
                      <w:rPr>
                        <w:i/>
                      </w:rPr>
                      <w:t xml:space="preserve">Sight and Sound, </w:t>
                    </w:r>
                    <w:r>
                      <w:t xml:space="preserve">had ceased to cover documentary films, </w:t>
                    </w:r>
                    <w:r>
                      <w:rPr>
                        <w:i/>
                      </w:rPr>
                      <w:t>World Film News</w:t>
                    </w:r>
                    <w:r>
                      <w:t xml:space="preserve"> </w:t>
                    </w:r>
                    <w:r w:rsidRPr="00693828">
                      <w:t>became an important venue for propagating ideas about documentary, asserting its cultural sophistication (which was conveyed</w:t>
                    </w:r>
                    <w:r>
                      <w:t xml:space="preserve"> poorly</w:t>
                    </w:r>
                    <w:r w:rsidRPr="00693828">
                      <w:t xml:space="preserve"> by listing its most prominent subscribers and contributors in each issue), and debating technical issues relating to amateur actors, sound, editing, and funding models, as well as covering the burgeoning global film scene.</w:t>
                    </w:r>
                  </w:p>
                </w:tc>
              </w:sdtContent>
            </w:sdt>
          </w:sdtContent>
        </w:sdt>
      </w:tr>
      <w:tr w:rsidR="003F0D73" w14:paraId="4C9024DB" w14:textId="77777777" w:rsidTr="003F0D73">
        <w:sdt>
          <w:sdtPr>
            <w:alias w:val="Article text"/>
            <w:tag w:val="articleText"/>
            <w:id w:val="634067588"/>
            <w:placeholder>
              <w:docPart w:val="33FEEC6C7B1DFE469E8E3C81755EC576"/>
            </w:placeholder>
          </w:sdtPr>
          <w:sdtEndPr/>
          <w:sdtContent>
            <w:tc>
              <w:tcPr>
                <w:tcW w:w="9016" w:type="dxa"/>
                <w:tcMar>
                  <w:top w:w="113" w:type="dxa"/>
                  <w:bottom w:w="113" w:type="dxa"/>
                </w:tcMar>
              </w:tcPr>
              <w:p w14:paraId="34055B66" w14:textId="35249886" w:rsidR="003F0D73" w:rsidRDefault="00FB5040" w:rsidP="00C27FAB">
                <w:r>
                  <w:rPr>
                    <w:i/>
                  </w:rPr>
                  <w:t xml:space="preserve">World Film News </w:t>
                </w:r>
                <w:r>
                  <w:t>was a publication that advanced the visibility of the documentary film movement and hosted wide-ranging debates over f</w:t>
                </w:r>
                <w:r w:rsidR="00902897">
                  <w:t xml:space="preserve">ilm, politics, and aesthetics. </w:t>
                </w:r>
                <w:r>
                  <w:t xml:space="preserve">The magazine was preceded by the Edinburgh-based journal </w:t>
                </w:r>
                <w:r>
                  <w:rPr>
                    <w:i/>
                  </w:rPr>
                  <w:t xml:space="preserve">Cinema Quarterly </w:t>
                </w:r>
                <w:r>
                  <w:t>(1932-1935)</w:t>
                </w:r>
                <w:r>
                  <w:rPr>
                    <w:i/>
                  </w:rPr>
                  <w:t xml:space="preserve"> </w:t>
                </w:r>
                <w:r>
                  <w:t xml:space="preserve">and succeeded by </w:t>
                </w:r>
                <w:r>
                  <w:rPr>
                    <w:i/>
                  </w:rPr>
                  <w:t xml:space="preserve">Documentary Newsletter </w:t>
                </w:r>
                <w:r>
                  <w:t>(1940-1947)</w:t>
                </w:r>
                <w:r>
                  <w:rPr>
                    <w:i/>
                  </w:rPr>
                  <w:t xml:space="preserve">. </w:t>
                </w:r>
                <w:r>
                  <w:t xml:space="preserve">The first issue was funded by Basil Wright and initially took over the audience for </w:t>
                </w:r>
                <w:r>
                  <w:rPr>
                    <w:i/>
                  </w:rPr>
                  <w:t xml:space="preserve">Cinema Quarterly. </w:t>
                </w:r>
                <w:r w:rsidRPr="0076771E">
                  <w:t>John</w:t>
                </w:r>
                <w:r>
                  <w:t xml:space="preserve"> Grierson, the brash but passionate leader of the British Do</w:t>
                </w:r>
                <w:r w:rsidR="00D12C42">
                  <w:t>cumentary Film Movement, exercis</w:t>
                </w:r>
                <w:r>
                  <w:t>ed editorial control over the magazine, but was careful to include articles by distinguished writers, filmmakers, and intellectuals that might lend a certain gravity to the magazine and his own ambitions. Graham Greene, J.</w:t>
                </w:r>
                <w:r w:rsidR="00902897">
                  <w:t xml:space="preserve"> </w:t>
                </w:r>
                <w:r>
                  <w:t xml:space="preserve">B. Priestley, George Bernard Shaw, Sergei Eisenstein, and </w:t>
                </w:r>
                <w:proofErr w:type="spellStart"/>
                <w:r>
                  <w:t>Vselovod</w:t>
                </w:r>
                <w:proofErr w:type="spellEnd"/>
                <w:r>
                  <w:t xml:space="preserve"> </w:t>
                </w:r>
                <w:proofErr w:type="spellStart"/>
                <w:r>
                  <w:t>Pudovkin</w:t>
                </w:r>
                <w:proofErr w:type="spellEnd"/>
                <w:r>
                  <w:t xml:space="preserve"> contributed articles and essays; the magazine also listed W.</w:t>
                </w:r>
                <w:r w:rsidR="002424CC">
                  <w:t xml:space="preserve"> </w:t>
                </w:r>
                <w:r>
                  <w:t>H. Auden and Christopher</w:t>
                </w:r>
                <w:r w:rsidR="002424CC">
                  <w:t xml:space="preserve"> Isherwood as correspondents.</w:t>
                </w:r>
                <w:r>
                  <w:t xml:space="preserve"> As other prominent film journals</w:t>
                </w:r>
                <w:r w:rsidR="00D12C42">
                  <w:t>,</w:t>
                </w:r>
                <w:r>
                  <w:t xml:space="preserve"> such as </w:t>
                </w:r>
                <w:r>
                  <w:rPr>
                    <w:i/>
                  </w:rPr>
                  <w:t>Sight and Sound</w:t>
                </w:r>
                <w:r w:rsidR="00D12C42">
                  <w:rPr>
                    <w:i/>
                  </w:rPr>
                  <w:t>,</w:t>
                </w:r>
                <w:r>
                  <w:rPr>
                    <w:i/>
                  </w:rPr>
                  <w:t xml:space="preserve"> </w:t>
                </w:r>
                <w:r>
                  <w:t xml:space="preserve">had ceased to cover documentary films, </w:t>
                </w:r>
                <w:r>
                  <w:rPr>
                    <w:i/>
                  </w:rPr>
                  <w:t>World Film News</w:t>
                </w:r>
                <w:r>
                  <w:t xml:space="preserve"> </w:t>
                </w:r>
                <w:r w:rsidRPr="00693828">
                  <w:t>became an important venue for propagating ideas about documentary, asserting its cultural sophist</w:t>
                </w:r>
                <w:r w:rsidR="00D12C42" w:rsidRPr="00693828">
                  <w:t>ication (which was conveyed</w:t>
                </w:r>
                <w:r w:rsidR="002424CC">
                  <w:t xml:space="preserve"> poorly</w:t>
                </w:r>
                <w:r w:rsidRPr="00693828">
                  <w:t xml:space="preserve"> by listing its most prominent subscribers and contributors in each issue), and debating technical issues relating to amateur actors, sound, editing, and funding models</w:t>
                </w:r>
                <w:r w:rsidR="00D12C42" w:rsidRPr="00693828">
                  <w:t>,</w:t>
                </w:r>
                <w:r w:rsidRPr="00693828">
                  <w:t xml:space="preserve"> as well as covering the burgeoning global film scene.</w:t>
                </w:r>
              </w:p>
            </w:tc>
          </w:sdtContent>
        </w:sdt>
      </w:tr>
      <w:tr w:rsidR="003235A7" w14:paraId="434F0C7E" w14:textId="77777777" w:rsidTr="003235A7">
        <w:tc>
          <w:tcPr>
            <w:tcW w:w="9016" w:type="dxa"/>
          </w:tcPr>
          <w:p w14:paraId="50E2C65E" w14:textId="718150BB" w:rsidR="003235A7" w:rsidRDefault="003235A7" w:rsidP="008A5B87">
            <w:r w:rsidRPr="0015114C">
              <w:rPr>
                <w:u w:val="single"/>
              </w:rPr>
              <w:t>Further reading</w:t>
            </w:r>
            <w:r>
              <w:t>:</w:t>
            </w:r>
          </w:p>
          <w:sdt>
            <w:sdtPr>
              <w:alias w:val="Further reading"/>
              <w:tag w:val="furtherReading"/>
              <w:id w:val="-1516217107"/>
              <w:placeholder>
                <w:docPart w:val="27887774BBF71248863542D116DBE68B"/>
              </w:placeholder>
            </w:sdtPr>
            <w:sdtEndPr/>
            <w:sdtContent>
              <w:p w14:paraId="19D999CB" w14:textId="65644254" w:rsidR="00D12C42" w:rsidRDefault="00A2154F" w:rsidP="00FB5040">
                <w:sdt>
                  <w:sdtPr>
                    <w:id w:val="197748849"/>
                    <w:citation/>
                  </w:sdtPr>
                  <w:sdtEndPr/>
                  <w:sdtContent>
                    <w:r w:rsidR="00881A63">
                      <w:fldChar w:fldCharType="begin"/>
                    </w:r>
                    <w:r w:rsidR="00881A63">
                      <w:rPr>
                        <w:lang w:val="en-US"/>
                      </w:rPr>
                      <w:instrText xml:space="preserve"> CITATION Ait90 \l 1033 </w:instrText>
                    </w:r>
                    <w:r w:rsidR="00881A63">
                      <w:fldChar w:fldCharType="separate"/>
                    </w:r>
                    <w:r w:rsidR="008F2391">
                      <w:rPr>
                        <w:noProof/>
                        <w:lang w:val="en-US"/>
                      </w:rPr>
                      <w:t>(Aitken)</w:t>
                    </w:r>
                    <w:r w:rsidR="00881A63">
                      <w:fldChar w:fldCharType="end"/>
                    </w:r>
                  </w:sdtContent>
                </w:sdt>
              </w:p>
              <w:p w14:paraId="57FC1655" w14:textId="77777777" w:rsidR="002424CC" w:rsidRDefault="002424CC" w:rsidP="00FB5040"/>
              <w:p w14:paraId="4BEDCB73" w14:textId="77777777" w:rsidR="00D12C42" w:rsidRDefault="00A2154F" w:rsidP="00FB5040">
                <w:sdt>
                  <w:sdtPr>
                    <w:id w:val="2118334155"/>
                    <w:citation/>
                  </w:sdtPr>
                  <w:sdtEndPr/>
                  <w:sdtContent>
                    <w:r w:rsidR="00881A63">
                      <w:fldChar w:fldCharType="begin"/>
                    </w:r>
                    <w:r w:rsidR="00881A63">
                      <w:rPr>
                        <w:lang w:val="en-US"/>
                      </w:rPr>
                      <w:instrText xml:space="preserve"> CITATION Ell00 \l 1033 </w:instrText>
                    </w:r>
                    <w:r w:rsidR="00881A63">
                      <w:fldChar w:fldCharType="separate"/>
                    </w:r>
                    <w:r w:rsidR="008F2391">
                      <w:rPr>
                        <w:noProof/>
                        <w:lang w:val="en-US"/>
                      </w:rPr>
                      <w:t>(Ellis)</w:t>
                    </w:r>
                    <w:r w:rsidR="00881A63">
                      <w:fldChar w:fldCharType="end"/>
                    </w:r>
                  </w:sdtContent>
                </w:sdt>
              </w:p>
              <w:p w14:paraId="7CF1A9EB" w14:textId="77777777" w:rsidR="002424CC" w:rsidRDefault="002424CC" w:rsidP="00FB5040"/>
              <w:p w14:paraId="7CA2D849" w14:textId="77777777" w:rsidR="00D12C42" w:rsidRDefault="00A2154F" w:rsidP="00FB5040">
                <w:sdt>
                  <w:sdtPr>
                    <w:id w:val="1691564534"/>
                    <w:citation/>
                  </w:sdtPr>
                  <w:sdtEndPr/>
                  <w:sdtContent>
                    <w:r w:rsidR="00881A63">
                      <w:fldChar w:fldCharType="begin"/>
                    </w:r>
                    <w:r w:rsidR="00881A63">
                      <w:rPr>
                        <w:lang w:val="en-US"/>
                      </w:rPr>
                      <w:instrText xml:space="preserve"> CITATION Rot52 \l 1033 </w:instrText>
                    </w:r>
                    <w:r w:rsidR="00881A63">
                      <w:fldChar w:fldCharType="separate"/>
                    </w:r>
                    <w:r w:rsidR="008F2391">
                      <w:rPr>
                        <w:noProof/>
                        <w:lang w:val="en-US"/>
                      </w:rPr>
                      <w:t>(Rotha)</w:t>
                    </w:r>
                    <w:r w:rsidR="00881A63">
                      <w:fldChar w:fldCharType="end"/>
                    </w:r>
                  </w:sdtContent>
                </w:sdt>
              </w:p>
              <w:p w14:paraId="5E10A3EA" w14:textId="77777777" w:rsidR="002424CC" w:rsidRDefault="002424CC" w:rsidP="00FB11DE"/>
              <w:p w14:paraId="3C0267A6" w14:textId="5B96E7F6" w:rsidR="003235A7" w:rsidRDefault="00A2154F" w:rsidP="00FB11DE">
                <w:sdt>
                  <w:sdtPr>
                    <w:id w:val="-1362900877"/>
                    <w:citation/>
                  </w:sdtPr>
                  <w:sdtEndPr/>
                  <w:sdtContent>
                    <w:r w:rsidR="00881A63">
                      <w:fldChar w:fldCharType="begin"/>
                    </w:r>
                    <w:r w:rsidR="00881A63">
                      <w:rPr>
                        <w:lang w:val="en-US"/>
                      </w:rPr>
                      <w:instrText xml:space="preserve"> CITATION Swa89 \l 1033 </w:instrText>
                    </w:r>
                    <w:r w:rsidR="00881A63">
                      <w:fldChar w:fldCharType="separate"/>
                    </w:r>
                    <w:r w:rsidR="008F2391">
                      <w:rPr>
                        <w:noProof/>
                        <w:lang w:val="en-US"/>
                      </w:rPr>
                      <w:t>(Swann)</w:t>
                    </w:r>
                    <w:r w:rsidR="00881A63">
                      <w:fldChar w:fldCharType="end"/>
                    </w:r>
                  </w:sdtContent>
                </w:sdt>
                <w:r w:rsidR="00176DC9">
                  <w:t xml:space="preserve"> </w:t>
                </w:r>
              </w:p>
            </w:sdtContent>
          </w:sdt>
        </w:tc>
      </w:tr>
    </w:tbl>
    <w:p w14:paraId="4A9F18A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49C60B" w14:textId="77777777" w:rsidR="00902897" w:rsidRDefault="00902897" w:rsidP="007A0D55">
      <w:pPr>
        <w:spacing w:after="0" w:line="240" w:lineRule="auto"/>
      </w:pPr>
      <w:r>
        <w:separator/>
      </w:r>
    </w:p>
  </w:endnote>
  <w:endnote w:type="continuationSeparator" w:id="0">
    <w:p w14:paraId="1FA20536" w14:textId="77777777" w:rsidR="00902897" w:rsidRDefault="0090289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81F1E5" w14:textId="77777777" w:rsidR="00902897" w:rsidRDefault="00902897" w:rsidP="007A0D55">
      <w:pPr>
        <w:spacing w:after="0" w:line="240" w:lineRule="auto"/>
      </w:pPr>
      <w:r>
        <w:separator/>
      </w:r>
    </w:p>
  </w:footnote>
  <w:footnote w:type="continuationSeparator" w:id="0">
    <w:p w14:paraId="164EBC82" w14:textId="77777777" w:rsidR="00902897" w:rsidRDefault="0090289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642FE" w14:textId="77777777" w:rsidR="00902897" w:rsidRDefault="0090289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054DF51" w14:textId="77777777" w:rsidR="00902897" w:rsidRDefault="0090289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C42"/>
    <w:rsid w:val="00032559"/>
    <w:rsid w:val="00052040"/>
    <w:rsid w:val="000B25AE"/>
    <w:rsid w:val="000B55AB"/>
    <w:rsid w:val="000D24DC"/>
    <w:rsid w:val="00101B2E"/>
    <w:rsid w:val="00116FA0"/>
    <w:rsid w:val="0015114C"/>
    <w:rsid w:val="00176DC9"/>
    <w:rsid w:val="001A21F3"/>
    <w:rsid w:val="001A2537"/>
    <w:rsid w:val="001A6A06"/>
    <w:rsid w:val="00210C03"/>
    <w:rsid w:val="002162E2"/>
    <w:rsid w:val="00225C5A"/>
    <w:rsid w:val="00230B10"/>
    <w:rsid w:val="00234353"/>
    <w:rsid w:val="002424CC"/>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3828"/>
    <w:rsid w:val="006D0412"/>
    <w:rsid w:val="007411B9"/>
    <w:rsid w:val="00780D95"/>
    <w:rsid w:val="00780DC7"/>
    <w:rsid w:val="007A0D55"/>
    <w:rsid w:val="007B3377"/>
    <w:rsid w:val="007B52E3"/>
    <w:rsid w:val="007E5F44"/>
    <w:rsid w:val="00821DE3"/>
    <w:rsid w:val="00846CE1"/>
    <w:rsid w:val="00881A63"/>
    <w:rsid w:val="008A5B87"/>
    <w:rsid w:val="008F2391"/>
    <w:rsid w:val="00902897"/>
    <w:rsid w:val="00922950"/>
    <w:rsid w:val="009A7264"/>
    <w:rsid w:val="009D1606"/>
    <w:rsid w:val="009E18A1"/>
    <w:rsid w:val="009E73D7"/>
    <w:rsid w:val="00A2154F"/>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12C42"/>
    <w:rsid w:val="00D510E1"/>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6530"/>
    <w:rsid w:val="00FA1925"/>
    <w:rsid w:val="00FB11DE"/>
    <w:rsid w:val="00FB5040"/>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54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510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10E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510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10E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World%20Film%20News(Davis)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85D8327128354AA99126D2EB124F01"/>
        <w:category>
          <w:name w:val="General"/>
          <w:gallery w:val="placeholder"/>
        </w:category>
        <w:types>
          <w:type w:val="bbPlcHdr"/>
        </w:types>
        <w:behaviors>
          <w:behavior w:val="content"/>
        </w:behaviors>
        <w:guid w:val="{610AC5D6-8DD4-114E-B8E6-7FD6AF523102}"/>
      </w:docPartPr>
      <w:docPartBody>
        <w:p w:rsidR="009F678B" w:rsidRDefault="009F678B">
          <w:pPr>
            <w:pStyle w:val="D785D8327128354AA99126D2EB124F01"/>
          </w:pPr>
          <w:r w:rsidRPr="00CC586D">
            <w:rPr>
              <w:rStyle w:val="PlaceholderText"/>
              <w:b/>
              <w:color w:val="FFFFFF" w:themeColor="background1"/>
            </w:rPr>
            <w:t>[Salutation]</w:t>
          </w:r>
        </w:p>
      </w:docPartBody>
    </w:docPart>
    <w:docPart>
      <w:docPartPr>
        <w:name w:val="F8FC2B70BC04FE4694CF4A3E74A311BE"/>
        <w:category>
          <w:name w:val="General"/>
          <w:gallery w:val="placeholder"/>
        </w:category>
        <w:types>
          <w:type w:val="bbPlcHdr"/>
        </w:types>
        <w:behaviors>
          <w:behavior w:val="content"/>
        </w:behaviors>
        <w:guid w:val="{14B748A3-07B2-E342-BC76-1846AFAF466B}"/>
      </w:docPartPr>
      <w:docPartBody>
        <w:p w:rsidR="009F678B" w:rsidRDefault="009F678B">
          <w:pPr>
            <w:pStyle w:val="F8FC2B70BC04FE4694CF4A3E74A311BE"/>
          </w:pPr>
          <w:r>
            <w:rPr>
              <w:rStyle w:val="PlaceholderText"/>
            </w:rPr>
            <w:t>[First name]</w:t>
          </w:r>
        </w:p>
      </w:docPartBody>
    </w:docPart>
    <w:docPart>
      <w:docPartPr>
        <w:name w:val="C832A418AAE39C4B912CD642BA6CCD63"/>
        <w:category>
          <w:name w:val="General"/>
          <w:gallery w:val="placeholder"/>
        </w:category>
        <w:types>
          <w:type w:val="bbPlcHdr"/>
        </w:types>
        <w:behaviors>
          <w:behavior w:val="content"/>
        </w:behaviors>
        <w:guid w:val="{FC0714D2-1AD4-1A4B-B1F7-278F6060618B}"/>
      </w:docPartPr>
      <w:docPartBody>
        <w:p w:rsidR="009F678B" w:rsidRDefault="009F678B">
          <w:pPr>
            <w:pStyle w:val="C832A418AAE39C4B912CD642BA6CCD63"/>
          </w:pPr>
          <w:r>
            <w:rPr>
              <w:rStyle w:val="PlaceholderText"/>
            </w:rPr>
            <w:t>[Middle name]</w:t>
          </w:r>
        </w:p>
      </w:docPartBody>
    </w:docPart>
    <w:docPart>
      <w:docPartPr>
        <w:name w:val="E412492134E7004AB13FA62E9F019A23"/>
        <w:category>
          <w:name w:val="General"/>
          <w:gallery w:val="placeholder"/>
        </w:category>
        <w:types>
          <w:type w:val="bbPlcHdr"/>
        </w:types>
        <w:behaviors>
          <w:behavior w:val="content"/>
        </w:behaviors>
        <w:guid w:val="{74AA42EB-3E75-C644-9833-C4BF764066BD}"/>
      </w:docPartPr>
      <w:docPartBody>
        <w:p w:rsidR="009F678B" w:rsidRDefault="009F678B">
          <w:pPr>
            <w:pStyle w:val="E412492134E7004AB13FA62E9F019A23"/>
          </w:pPr>
          <w:r>
            <w:rPr>
              <w:rStyle w:val="PlaceholderText"/>
            </w:rPr>
            <w:t>[Last name]</w:t>
          </w:r>
        </w:p>
      </w:docPartBody>
    </w:docPart>
    <w:docPart>
      <w:docPartPr>
        <w:name w:val="60AB76B9A638524AAB65F032DF14463E"/>
        <w:category>
          <w:name w:val="General"/>
          <w:gallery w:val="placeholder"/>
        </w:category>
        <w:types>
          <w:type w:val="bbPlcHdr"/>
        </w:types>
        <w:behaviors>
          <w:behavior w:val="content"/>
        </w:behaviors>
        <w:guid w:val="{8EB68309-FB10-C74A-A662-072FD7CD85F0}"/>
      </w:docPartPr>
      <w:docPartBody>
        <w:p w:rsidR="009F678B" w:rsidRDefault="009F678B">
          <w:pPr>
            <w:pStyle w:val="60AB76B9A638524AAB65F032DF14463E"/>
          </w:pPr>
          <w:r>
            <w:rPr>
              <w:rStyle w:val="PlaceholderText"/>
            </w:rPr>
            <w:t>[Enter your biography]</w:t>
          </w:r>
        </w:p>
      </w:docPartBody>
    </w:docPart>
    <w:docPart>
      <w:docPartPr>
        <w:name w:val="8C16DCF9CBEE724DA2C705E9B114D23C"/>
        <w:category>
          <w:name w:val="General"/>
          <w:gallery w:val="placeholder"/>
        </w:category>
        <w:types>
          <w:type w:val="bbPlcHdr"/>
        </w:types>
        <w:behaviors>
          <w:behavior w:val="content"/>
        </w:behaviors>
        <w:guid w:val="{419FF712-C7B3-9B4B-8DD3-0CE34F75A72C}"/>
      </w:docPartPr>
      <w:docPartBody>
        <w:p w:rsidR="009F678B" w:rsidRDefault="009F678B">
          <w:pPr>
            <w:pStyle w:val="8C16DCF9CBEE724DA2C705E9B114D23C"/>
          </w:pPr>
          <w:r>
            <w:rPr>
              <w:rStyle w:val="PlaceholderText"/>
            </w:rPr>
            <w:t>[Enter the institution with which you are affiliated]</w:t>
          </w:r>
        </w:p>
      </w:docPartBody>
    </w:docPart>
    <w:docPart>
      <w:docPartPr>
        <w:name w:val="CAC4B9F38B1A5346B0A231CFE11B5F7D"/>
        <w:category>
          <w:name w:val="General"/>
          <w:gallery w:val="placeholder"/>
        </w:category>
        <w:types>
          <w:type w:val="bbPlcHdr"/>
        </w:types>
        <w:behaviors>
          <w:behavior w:val="content"/>
        </w:behaviors>
        <w:guid w:val="{C664865B-6BE1-2043-B38E-78F284F18D84}"/>
      </w:docPartPr>
      <w:docPartBody>
        <w:p w:rsidR="009F678B" w:rsidRDefault="009F678B">
          <w:pPr>
            <w:pStyle w:val="CAC4B9F38B1A5346B0A231CFE11B5F7D"/>
          </w:pPr>
          <w:r w:rsidRPr="00EF74F7">
            <w:rPr>
              <w:b/>
              <w:color w:val="808080" w:themeColor="background1" w:themeShade="80"/>
            </w:rPr>
            <w:t>[Enter the headword for your article]</w:t>
          </w:r>
        </w:p>
      </w:docPartBody>
    </w:docPart>
    <w:docPart>
      <w:docPartPr>
        <w:name w:val="28092D0B14B4034EB38677CE9B5DDB4A"/>
        <w:category>
          <w:name w:val="General"/>
          <w:gallery w:val="placeholder"/>
        </w:category>
        <w:types>
          <w:type w:val="bbPlcHdr"/>
        </w:types>
        <w:behaviors>
          <w:behavior w:val="content"/>
        </w:behaviors>
        <w:guid w:val="{F7C3D03C-5824-8649-80E3-9846AF123818}"/>
      </w:docPartPr>
      <w:docPartBody>
        <w:p w:rsidR="009F678B" w:rsidRDefault="009F678B">
          <w:pPr>
            <w:pStyle w:val="28092D0B14B4034EB38677CE9B5DDB4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C0FEC543E94C34DB3864CA8A23AAC13"/>
        <w:category>
          <w:name w:val="General"/>
          <w:gallery w:val="placeholder"/>
        </w:category>
        <w:types>
          <w:type w:val="bbPlcHdr"/>
        </w:types>
        <w:behaviors>
          <w:behavior w:val="content"/>
        </w:behaviors>
        <w:guid w:val="{1273E141-3B9E-DC41-8853-5A1FD9F96A5B}"/>
      </w:docPartPr>
      <w:docPartBody>
        <w:p w:rsidR="009F678B" w:rsidRDefault="009F678B">
          <w:pPr>
            <w:pStyle w:val="DC0FEC543E94C34DB3864CA8A23AAC1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3FEEC6C7B1DFE469E8E3C81755EC576"/>
        <w:category>
          <w:name w:val="General"/>
          <w:gallery w:val="placeholder"/>
        </w:category>
        <w:types>
          <w:type w:val="bbPlcHdr"/>
        </w:types>
        <w:behaviors>
          <w:behavior w:val="content"/>
        </w:behaviors>
        <w:guid w:val="{2D843963-0462-6A47-9BDD-6625957B36FC}"/>
      </w:docPartPr>
      <w:docPartBody>
        <w:p w:rsidR="009F678B" w:rsidRDefault="009F678B">
          <w:pPr>
            <w:pStyle w:val="33FEEC6C7B1DFE469E8E3C81755EC57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7887774BBF71248863542D116DBE68B"/>
        <w:category>
          <w:name w:val="General"/>
          <w:gallery w:val="placeholder"/>
        </w:category>
        <w:types>
          <w:type w:val="bbPlcHdr"/>
        </w:types>
        <w:behaviors>
          <w:behavior w:val="content"/>
        </w:behaviors>
        <w:guid w:val="{D55DB39B-9237-F34C-A8CA-F551E69219B7}"/>
      </w:docPartPr>
      <w:docPartBody>
        <w:p w:rsidR="009F678B" w:rsidRDefault="009F678B">
          <w:pPr>
            <w:pStyle w:val="27887774BBF71248863542D116DBE68B"/>
          </w:pPr>
          <w:r>
            <w:rPr>
              <w:rStyle w:val="PlaceholderText"/>
            </w:rPr>
            <w:t>[Enter citations for further reading here]</w:t>
          </w:r>
        </w:p>
      </w:docPartBody>
    </w:docPart>
    <w:docPart>
      <w:docPartPr>
        <w:name w:val="1266A633DECD8141BE7B9ED985FE5ACF"/>
        <w:category>
          <w:name w:val="General"/>
          <w:gallery w:val="placeholder"/>
        </w:category>
        <w:types>
          <w:type w:val="bbPlcHdr"/>
        </w:types>
        <w:behaviors>
          <w:behavior w:val="content"/>
        </w:behaviors>
        <w:guid w:val="{AEA224B3-A204-5643-B97E-59D3DF9B6BA3}"/>
      </w:docPartPr>
      <w:docPartBody>
        <w:p w:rsidR="002D40D3" w:rsidRDefault="00C7062D" w:rsidP="00C7062D">
          <w:pPr>
            <w:pStyle w:val="1266A633DECD8141BE7B9ED985FE5ACF"/>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78B"/>
    <w:rsid w:val="002D40D3"/>
    <w:rsid w:val="009F678B"/>
    <w:rsid w:val="00C706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062D"/>
    <w:rPr>
      <w:color w:val="808080"/>
    </w:rPr>
  </w:style>
  <w:style w:type="paragraph" w:customStyle="1" w:styleId="D785D8327128354AA99126D2EB124F01">
    <w:name w:val="D785D8327128354AA99126D2EB124F01"/>
  </w:style>
  <w:style w:type="paragraph" w:customStyle="1" w:styleId="F8FC2B70BC04FE4694CF4A3E74A311BE">
    <w:name w:val="F8FC2B70BC04FE4694CF4A3E74A311BE"/>
  </w:style>
  <w:style w:type="paragraph" w:customStyle="1" w:styleId="C832A418AAE39C4B912CD642BA6CCD63">
    <w:name w:val="C832A418AAE39C4B912CD642BA6CCD63"/>
  </w:style>
  <w:style w:type="paragraph" w:customStyle="1" w:styleId="E412492134E7004AB13FA62E9F019A23">
    <w:name w:val="E412492134E7004AB13FA62E9F019A23"/>
  </w:style>
  <w:style w:type="paragraph" w:customStyle="1" w:styleId="60AB76B9A638524AAB65F032DF14463E">
    <w:name w:val="60AB76B9A638524AAB65F032DF14463E"/>
  </w:style>
  <w:style w:type="paragraph" w:customStyle="1" w:styleId="8C16DCF9CBEE724DA2C705E9B114D23C">
    <w:name w:val="8C16DCF9CBEE724DA2C705E9B114D23C"/>
  </w:style>
  <w:style w:type="paragraph" w:customStyle="1" w:styleId="CAC4B9F38B1A5346B0A231CFE11B5F7D">
    <w:name w:val="CAC4B9F38B1A5346B0A231CFE11B5F7D"/>
  </w:style>
  <w:style w:type="paragraph" w:customStyle="1" w:styleId="28092D0B14B4034EB38677CE9B5DDB4A">
    <w:name w:val="28092D0B14B4034EB38677CE9B5DDB4A"/>
  </w:style>
  <w:style w:type="paragraph" w:customStyle="1" w:styleId="DC0FEC543E94C34DB3864CA8A23AAC13">
    <w:name w:val="DC0FEC543E94C34DB3864CA8A23AAC13"/>
  </w:style>
  <w:style w:type="paragraph" w:customStyle="1" w:styleId="33FEEC6C7B1DFE469E8E3C81755EC576">
    <w:name w:val="33FEEC6C7B1DFE469E8E3C81755EC576"/>
  </w:style>
  <w:style w:type="paragraph" w:customStyle="1" w:styleId="27887774BBF71248863542D116DBE68B">
    <w:name w:val="27887774BBF71248863542D116DBE68B"/>
  </w:style>
  <w:style w:type="paragraph" w:customStyle="1" w:styleId="1266A633DECD8141BE7B9ED985FE5ACF">
    <w:name w:val="1266A633DECD8141BE7B9ED985FE5ACF"/>
    <w:rsid w:val="00C7062D"/>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062D"/>
    <w:rPr>
      <w:color w:val="808080"/>
    </w:rPr>
  </w:style>
  <w:style w:type="paragraph" w:customStyle="1" w:styleId="D785D8327128354AA99126D2EB124F01">
    <w:name w:val="D785D8327128354AA99126D2EB124F01"/>
  </w:style>
  <w:style w:type="paragraph" w:customStyle="1" w:styleId="F8FC2B70BC04FE4694CF4A3E74A311BE">
    <w:name w:val="F8FC2B70BC04FE4694CF4A3E74A311BE"/>
  </w:style>
  <w:style w:type="paragraph" w:customStyle="1" w:styleId="C832A418AAE39C4B912CD642BA6CCD63">
    <w:name w:val="C832A418AAE39C4B912CD642BA6CCD63"/>
  </w:style>
  <w:style w:type="paragraph" w:customStyle="1" w:styleId="E412492134E7004AB13FA62E9F019A23">
    <w:name w:val="E412492134E7004AB13FA62E9F019A23"/>
  </w:style>
  <w:style w:type="paragraph" w:customStyle="1" w:styleId="60AB76B9A638524AAB65F032DF14463E">
    <w:name w:val="60AB76B9A638524AAB65F032DF14463E"/>
  </w:style>
  <w:style w:type="paragraph" w:customStyle="1" w:styleId="8C16DCF9CBEE724DA2C705E9B114D23C">
    <w:name w:val="8C16DCF9CBEE724DA2C705E9B114D23C"/>
  </w:style>
  <w:style w:type="paragraph" w:customStyle="1" w:styleId="CAC4B9F38B1A5346B0A231CFE11B5F7D">
    <w:name w:val="CAC4B9F38B1A5346B0A231CFE11B5F7D"/>
  </w:style>
  <w:style w:type="paragraph" w:customStyle="1" w:styleId="28092D0B14B4034EB38677CE9B5DDB4A">
    <w:name w:val="28092D0B14B4034EB38677CE9B5DDB4A"/>
  </w:style>
  <w:style w:type="paragraph" w:customStyle="1" w:styleId="DC0FEC543E94C34DB3864CA8A23AAC13">
    <w:name w:val="DC0FEC543E94C34DB3864CA8A23AAC13"/>
  </w:style>
  <w:style w:type="paragraph" w:customStyle="1" w:styleId="33FEEC6C7B1DFE469E8E3C81755EC576">
    <w:name w:val="33FEEC6C7B1DFE469E8E3C81755EC576"/>
  </w:style>
  <w:style w:type="paragraph" w:customStyle="1" w:styleId="27887774BBF71248863542D116DBE68B">
    <w:name w:val="27887774BBF71248863542D116DBE68B"/>
  </w:style>
  <w:style w:type="paragraph" w:customStyle="1" w:styleId="1266A633DECD8141BE7B9ED985FE5ACF">
    <w:name w:val="1266A633DECD8141BE7B9ED985FE5ACF"/>
    <w:rsid w:val="00C7062D"/>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Ait90</b:Tag>
    <b:SourceType>Book</b:SourceType>
    <b:Guid>{90441D5B-E32D-264B-A71F-E1E81E99B8E9}</b:Guid>
    <b:Author>
      <b:Author>
        <b:NameList>
          <b:Person>
            <b:Last>Aitken</b:Last>
            <b:First>Ian</b:First>
          </b:Person>
        </b:NameList>
      </b:Author>
    </b:Author>
    <b:Title>Film and Reform: John Grierson and the Documentary Film Movement</b:Title>
    <b:City>NY</b:City>
    <b:Publisher>Routledge</b:Publisher>
    <b:Year>1990</b:Year>
    <b:RefOrder>1</b:RefOrder>
  </b:Source>
  <b:Source>
    <b:Tag>Ell00</b:Tag>
    <b:SourceType>Book</b:SourceType>
    <b:Guid>{18C3C2AA-F866-254F-899B-470D547EEFDF}</b:Guid>
    <b:Author>
      <b:Author>
        <b:NameList>
          <b:Person>
            <b:Last>Ellis</b:Last>
            <b:First>Jack</b:First>
            <b:Middle>C.</b:Middle>
          </b:Person>
        </b:NameList>
      </b:Author>
    </b:Author>
    <b:Title>John Grierson: Life Contributions, Influences. </b:Title>
    <b:City>Carbondale</b:City>
    <b:StateProvince>Illinois</b:StateProvince>
    <b:Publisher>Southern Illinois UP</b:Publisher>
    <b:Year>2000</b:Year>
    <b:RefOrder>2</b:RefOrder>
  </b:Source>
  <b:Source>
    <b:Tag>Rot52</b:Tag>
    <b:SourceType>Book</b:SourceType>
    <b:Guid>{FF2BB6F2-F990-FE43-80B8-2FCB2058789D}</b:Guid>
    <b:Author>
      <b:Author>
        <b:NameList>
          <b:Person>
            <b:Last>Rotha</b:Last>
            <b:First>Paul</b:First>
          </b:Person>
        </b:NameList>
      </b:Author>
    </b:Author>
    <b:Title>Documentary Film</b:Title>
    <b:City>London</b:City>
    <b:Publisher>Faber and Faber Ltd.</b:Publisher>
    <b:Year>1952</b:Year>
    <b:RefOrder>3</b:RefOrder>
  </b:Source>
  <b:Source>
    <b:Tag>Swa89</b:Tag>
    <b:SourceType>Book</b:SourceType>
    <b:Guid>{8B786325-6586-1840-BB8A-8320036EE05A}</b:Guid>
    <b:Author>
      <b:Author>
        <b:NameList>
          <b:Person>
            <b:Last>Swann</b:Last>
            <b:First>Paul</b:First>
          </b:Person>
        </b:NameList>
      </b:Author>
    </b:Author>
    <b:Title>The British Documentary Film Movement, 1926-1946</b:Title>
    <b:City>Cambridge</b:City>
    <b:Publisher>Cambridge UP</b:Publisher>
    <b:Year>1989</b:Year>
    <b:RefOrder>4</b:RefOrder>
  </b:Source>
</b:Sources>
</file>

<file path=customXml/itemProps1.xml><?xml version="1.0" encoding="utf-8"?>
<ds:datastoreItem xmlns:ds="http://schemas.openxmlformats.org/officeDocument/2006/customXml" ds:itemID="{4F0E1A26-81C4-FF42-87B0-B4003E661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World Film News(Davis)SC.dotx</Template>
  <TotalTime>11</TotalTime>
  <Pages>2</Pages>
  <Words>469</Words>
  <Characters>2679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9</cp:revision>
  <dcterms:created xsi:type="dcterms:W3CDTF">2014-05-09T22:04:00Z</dcterms:created>
  <dcterms:modified xsi:type="dcterms:W3CDTF">2014-09-26T15:28:00Z</dcterms:modified>
</cp:coreProperties>
</file>