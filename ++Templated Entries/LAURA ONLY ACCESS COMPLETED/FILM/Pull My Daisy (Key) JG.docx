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2A4536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870788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FA87CF6FE884BFE95EA1C8923803EC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DCBA48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szCs w:val="28"/>
            </w:rPr>
            <w:alias w:val="First name"/>
            <w:tag w:val="authorFirstName"/>
            <w:id w:val="581645879"/>
            <w:placeholder>
              <w:docPart w:val="60E48BEBC38A45DCAC391819AB3AE4D1"/>
            </w:placeholder>
            <w:text/>
          </w:sdtPr>
          <w:sdtEndPr/>
          <w:sdtContent>
            <w:tc>
              <w:tcPr>
                <w:tcW w:w="2073" w:type="dxa"/>
              </w:tcPr>
              <w:p w14:paraId="6873F408" w14:textId="77777777" w:rsidR="00B574C9" w:rsidRDefault="00D64B8E" w:rsidP="00922950">
                <w:r w:rsidRPr="00D64B8E">
                  <w:rPr>
                    <w:szCs w:val="28"/>
                  </w:rPr>
                  <w:t>Laura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391F4A28224DDE9B7F2550A72E32A3"/>
            </w:placeholder>
            <w:text/>
          </w:sdtPr>
          <w:sdtEndPr/>
          <w:sdtContent>
            <w:tc>
              <w:tcPr>
                <w:tcW w:w="2551" w:type="dxa"/>
              </w:tcPr>
              <w:p w14:paraId="4365D60F" w14:textId="77777777" w:rsidR="00B574C9" w:rsidRDefault="00D64B8E" w:rsidP="00D64B8E">
                <w:r>
                  <w:t>E.B.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DFC4855AA4241AEBABD52F566CEE332"/>
            </w:placeholder>
            <w:text/>
          </w:sdtPr>
          <w:sdtEndPr/>
          <w:sdtContent>
            <w:tc>
              <w:tcPr>
                <w:tcW w:w="2642" w:type="dxa"/>
              </w:tcPr>
              <w:p w14:paraId="34D1E0A8" w14:textId="77777777" w:rsidR="00B574C9" w:rsidRDefault="00D64B8E" w:rsidP="00D64B8E">
                <w:r>
                  <w:t>Key</w:t>
                </w:r>
              </w:p>
            </w:tc>
          </w:sdtContent>
        </w:sdt>
      </w:tr>
      <w:tr w:rsidR="00B574C9" w14:paraId="6812C0F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51FEC4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53808614E8D4182936C336F0358B36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B9698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37FCA9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821B9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szCs w:val="28"/>
            </w:rPr>
            <w:alias w:val="Affiliation"/>
            <w:tag w:val="affiliation"/>
            <w:id w:val="2012937915"/>
            <w:placeholder>
              <w:docPart w:val="E213BBB49BC743D99F6C09CCC6ED85D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469A22F" w14:textId="77777777" w:rsidR="00B574C9" w:rsidRDefault="00D64B8E" w:rsidP="00B574C9">
                <w:r w:rsidRPr="00D64B8E">
                  <w:rPr>
                    <w:szCs w:val="28"/>
                  </w:rPr>
                  <w:t>University of Liverpool</w:t>
                </w:r>
              </w:p>
            </w:tc>
          </w:sdtContent>
        </w:sdt>
      </w:tr>
    </w:tbl>
    <w:p w14:paraId="788C54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31A5E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A92BB8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476BAEF" w14:textId="77777777" w:rsidTr="003F0D73">
        <w:sdt>
          <w:sdtPr>
            <w:alias w:val="Article headword"/>
            <w:tag w:val="articleHeadword"/>
            <w:id w:val="-361440020"/>
            <w:placeholder>
              <w:docPart w:val="A80518984E154DA998FF81154437D1B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B56F2C" w14:textId="77777777" w:rsidR="003F0D73" w:rsidRPr="00FB589A" w:rsidRDefault="00D64B8E" w:rsidP="00D64B8E">
                <w:pPr>
                  <w:rPr>
                    <w:b/>
                  </w:rPr>
                </w:pPr>
                <w:r w:rsidRPr="00CE74D8">
                  <w:t>Pull my Daisy</w:t>
                </w:r>
                <w:r w:rsidR="001C040B" w:rsidRPr="00CE74D8">
                  <w:t xml:space="preserve"> (1959)</w:t>
                </w:r>
              </w:p>
            </w:tc>
          </w:sdtContent>
        </w:sdt>
      </w:tr>
      <w:tr w:rsidR="00464699" w14:paraId="628343F9" w14:textId="77777777" w:rsidTr="007821B0">
        <w:sdt>
          <w:sdtPr>
            <w:alias w:val="Variant headwords"/>
            <w:tag w:val="variantHeadwords"/>
            <w:id w:val="173464402"/>
            <w:placeholder>
              <w:docPart w:val="CFBC3EB9DD4C468887C93D27FEAD71A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EE356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F6CD741" w14:textId="77777777" w:rsidTr="003F0D73">
        <w:sdt>
          <w:sdtPr>
            <w:alias w:val="Abstract"/>
            <w:tag w:val="abstract"/>
            <w:id w:val="-635871867"/>
            <w:placeholder>
              <w:docPart w:val="7444C48BBA2C4F10A3479BF6408361F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D390F4" w14:textId="77777777" w:rsidR="00E85A05" w:rsidRDefault="00D64B8E" w:rsidP="00E85A05">
                <w:pPr>
                  <w:contextualSpacing/>
                </w:pPr>
                <w:r w:rsidRPr="00944748">
                  <w:rPr>
                    <w:i/>
                  </w:rPr>
                  <w:t>Pull My Daisy</w:t>
                </w:r>
                <w:r w:rsidRPr="00944748">
                  <w:t xml:space="preserve"> (1959) is a short film directed by Alfred Leslie and Robert Frank, understood as an early example of New American Cinema and strongly associated with the Beat Gener</w:t>
                </w:r>
                <w:r>
                  <w:t>ation.</w:t>
                </w:r>
              </w:p>
            </w:tc>
          </w:sdtContent>
        </w:sdt>
      </w:tr>
      <w:tr w:rsidR="003F0D73" w14:paraId="2D48B9C6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D4D053E20A24F8E919AE1AA8A50873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8AA0B1" w14:textId="469F688C" w:rsidR="00D64B8E" w:rsidRPr="00137849" w:rsidRDefault="00CE74D8" w:rsidP="00B94FD4">
                <w:pPr>
                  <w:contextualSpacing/>
                  <w:rPr>
                    <w:i/>
                  </w:rPr>
                </w:pPr>
                <w:sdt>
                  <w:sdtPr>
                    <w:alias w:val="Abstract"/>
                    <w:tag w:val="abstract"/>
                    <w:id w:val="-367683434"/>
                    <w:placeholder>
                      <w:docPart w:val="563999CF87C64E7394AEBAE48F0622C2"/>
                    </w:placeholder>
                  </w:sdtPr>
                  <w:sdtEndPr/>
                  <w:sdtContent>
                    <w:r w:rsidR="00D64B8E" w:rsidRPr="00944748">
                      <w:rPr>
                        <w:i/>
                      </w:rPr>
                      <w:t>Pull My Daisy</w:t>
                    </w:r>
                    <w:r w:rsidR="00D64B8E" w:rsidRPr="00944748">
                      <w:t xml:space="preserve"> (1959) is a short film directed by Alfred Leslie and Robert Frank, understood as an early example of New American Cinema and strongly associated with the Beat Gener</w:t>
                    </w:r>
                    <w:r w:rsidR="00D64B8E">
                      <w:t>ation.</w:t>
                    </w:r>
                  </w:sdtContent>
                </w:sdt>
                <w:r w:rsidR="00D64B8E" w:rsidRPr="00944748">
                  <w:rPr>
                    <w:i/>
                  </w:rPr>
                  <w:t xml:space="preserve"> Pull My Daisy</w:t>
                </w:r>
                <w:r w:rsidR="00D64B8E" w:rsidRPr="00944748">
                  <w:t xml:space="preserve"> has an improvisational style, in which narrat</w:t>
                </w:r>
                <w:r w:rsidR="00D64B8E">
                  <w:t xml:space="preserve">ion and action seem unscripted — </w:t>
                </w:r>
                <w:r w:rsidR="00D64B8E" w:rsidRPr="00944748">
                  <w:t>although</w:t>
                </w:r>
                <w:r w:rsidR="00D64B8E">
                  <w:t xml:space="preserve"> </w:t>
                </w:r>
                <w:r w:rsidR="00D64B8E" w:rsidRPr="00944748">
                  <w:t>there is some critical debate over whether this is a deliberate production technique</w:t>
                </w:r>
                <w:r w:rsidR="00D64B8E">
                  <w:t xml:space="preserve"> (Allan 1988</w:t>
                </w:r>
                <w:r w:rsidR="00D64B8E" w:rsidRPr="00944748">
                  <w:t>).</w:t>
                </w:r>
                <w:r w:rsidR="00D64B8E">
                  <w:rPr>
                    <w:vertAlign w:val="superscript"/>
                  </w:rPr>
                  <w:t xml:space="preserve"> </w:t>
                </w:r>
                <w:r w:rsidR="00D64B8E">
                  <w:t>This style of film</w:t>
                </w:r>
                <w:r w:rsidR="00D64B8E" w:rsidRPr="00944748">
                  <w:t>making is considered modernist as it rejects cinematic convention in favour of creative freedom.</w:t>
                </w:r>
                <w:r w:rsidR="00D64B8E">
                  <w:t xml:space="preserve"> </w:t>
                </w:r>
                <w:r w:rsidR="00D64B8E" w:rsidRPr="00944748">
                  <w:t xml:space="preserve">The storyline, a comedy inspired by key Beat figures Neal and Carolyn </w:t>
                </w:r>
                <w:proofErr w:type="spellStart"/>
                <w:r w:rsidR="00D64B8E" w:rsidRPr="00944748">
                  <w:t>Cassady</w:t>
                </w:r>
                <w:proofErr w:type="spellEnd"/>
                <w:r w:rsidR="00D64B8E" w:rsidRPr="00944748">
                  <w:t>, is a</w:t>
                </w:r>
                <w:r w:rsidR="00D64B8E">
                  <w:t>dapted from Jack Kerouac’s play</w:t>
                </w:r>
                <w:r w:rsidR="00D64B8E" w:rsidRPr="00944748">
                  <w:t xml:space="preserve"> </w:t>
                </w:r>
                <w:r w:rsidR="00D64B8E" w:rsidRPr="00944748">
                  <w:rPr>
                    <w:i/>
                  </w:rPr>
                  <w:t>The Beat Generation</w:t>
                </w:r>
                <w:r w:rsidR="00D64B8E" w:rsidRPr="00944748">
                  <w:t xml:space="preserve">, and features a dinner party interrupted by the arrival </w:t>
                </w:r>
                <w:r w:rsidR="00D64B8E">
                  <w:t xml:space="preserve">of the host’s wayward friends. </w:t>
                </w:r>
                <w:r w:rsidR="00D64B8E" w:rsidRPr="00944748">
                  <w:t xml:space="preserve">Kerouac narrated the film, which also stars </w:t>
                </w:r>
                <w:r w:rsidR="00D64B8E">
                  <w:t xml:space="preserve">painter Larry Rivers and </w:t>
                </w:r>
                <w:r w:rsidR="00D64B8E" w:rsidRPr="00944748">
                  <w:t>Beat poets Allen Ginsberg, Gre</w:t>
                </w:r>
                <w:r w:rsidR="00D64B8E">
                  <w:t xml:space="preserve">gory </w:t>
                </w:r>
                <w:proofErr w:type="spellStart"/>
                <w:r w:rsidR="00D64B8E">
                  <w:t>Corso</w:t>
                </w:r>
                <w:proofErr w:type="spellEnd"/>
                <w:r w:rsidR="00D64B8E">
                  <w:t xml:space="preserve"> and Peter </w:t>
                </w:r>
                <w:proofErr w:type="spellStart"/>
                <w:r w:rsidR="00D64B8E">
                  <w:t>Orlovsky</w:t>
                </w:r>
                <w:proofErr w:type="spellEnd"/>
                <w:r w:rsidR="00D64B8E">
                  <w:t xml:space="preserve">. </w:t>
                </w:r>
                <w:r w:rsidR="00D64B8E" w:rsidRPr="00944748">
                  <w:t xml:space="preserve">The film title is taken from the poem of the </w:t>
                </w:r>
                <w:bookmarkStart w:id="0" w:name="_GoBack"/>
                <w:bookmarkEnd w:id="0"/>
                <w:r w:rsidR="00D64B8E" w:rsidRPr="00944748">
                  <w:t xml:space="preserve">same name written by Kerouac, Ginsberg and </w:t>
                </w:r>
                <w:proofErr w:type="spellStart"/>
                <w:r w:rsidR="00D64B8E" w:rsidRPr="00944748">
                  <w:t>Cassady</w:t>
                </w:r>
                <w:proofErr w:type="spellEnd"/>
                <w:r w:rsidR="00D64B8E" w:rsidRPr="00944748">
                  <w:t xml:space="preserve"> in the 1940s</w:t>
                </w:r>
                <w:r w:rsidR="00D64B8E">
                  <w:t xml:space="preserve"> (Kerouac, 1971)</w:t>
                </w:r>
                <w:r w:rsidR="00D64B8E" w:rsidRPr="00944748">
                  <w:t xml:space="preserve">. </w:t>
                </w:r>
                <w:r w:rsidR="00D64B8E">
                  <w:t xml:space="preserve">It </w:t>
                </w:r>
                <w:r w:rsidR="00D64B8E" w:rsidRPr="00944748">
                  <w:t>offers commentary on important social issues such as politics, gender, sexuality and religion.</w:t>
                </w:r>
                <w:r w:rsidR="00D64B8E">
                  <w:t xml:space="preserve"> </w:t>
                </w:r>
                <w:r w:rsidR="00D64B8E" w:rsidRPr="00944748">
                  <w:t>In 1996, the film was pre</w:t>
                </w:r>
                <w:r w:rsidR="00772436">
                  <w:t>served in the United States</w:t>
                </w:r>
                <w:r w:rsidR="00D64B8E" w:rsidRPr="00944748">
                  <w:t xml:space="preserve"> National Film registry at the Library of Congress, having been deem</w:t>
                </w:r>
                <w:r w:rsidR="00E13D33">
                  <w:t>ed of cultural, historical and</w:t>
                </w:r>
                <w:r w:rsidR="00D64B8E" w:rsidRPr="00944748">
                  <w:t xml:space="preserve"> aesthetic significance.</w:t>
                </w:r>
              </w:p>
              <w:p w14:paraId="4A439C76" w14:textId="77777777" w:rsidR="00A42CF3" w:rsidRDefault="00A42CF3" w:rsidP="00B94FD4"/>
              <w:p w14:paraId="1ED645F1" w14:textId="77777777" w:rsidR="00A42CF3" w:rsidRDefault="00604D82" w:rsidP="00B94FD4">
                <w:pPr>
                  <w:keepNext/>
                </w:pPr>
                <w:r>
                  <w:t xml:space="preserve">Link: </w:t>
                </w:r>
                <w:hyperlink r:id="rId9" w:history="1">
                  <w:r w:rsidRPr="00944748">
                    <w:rPr>
                      <w:rStyle w:val="Hyperlink"/>
                    </w:rPr>
                    <w:t>http://vimeo.com/55668342</w:t>
                  </w:r>
                </w:hyperlink>
              </w:p>
              <w:p w14:paraId="203BB2D8" w14:textId="2F4D8782" w:rsidR="003F0D73" w:rsidRDefault="00CE74D8" w:rsidP="00B94FD4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604D82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604D82">
                  <w:t xml:space="preserve"> </w:t>
                </w:r>
                <w:r w:rsidR="00604D82" w:rsidRPr="00B076DF">
                  <w:t>Pul</w:t>
                </w:r>
                <w:r w:rsidR="00604D82">
                  <w:t xml:space="preserve">l My Daisy (Robert Frank 1959) - Vladimir on </w:t>
                </w:r>
                <w:proofErr w:type="spellStart"/>
                <w:r w:rsidR="00604D82">
                  <w:t>Vimeo</w:t>
                </w:r>
                <w:proofErr w:type="spellEnd"/>
              </w:p>
            </w:tc>
          </w:sdtContent>
        </w:sdt>
      </w:tr>
      <w:tr w:rsidR="003235A7" w14:paraId="3091BFE4" w14:textId="77777777" w:rsidTr="003235A7">
        <w:tc>
          <w:tcPr>
            <w:tcW w:w="9016" w:type="dxa"/>
          </w:tcPr>
          <w:p w14:paraId="0C45C90E" w14:textId="0F8B25A4" w:rsidR="00701E63" w:rsidRDefault="00701E63" w:rsidP="00B94FD4">
            <w:r>
              <w:rPr>
                <w:u w:val="single"/>
              </w:rPr>
              <w:t>Further R</w:t>
            </w:r>
            <w:r w:rsidR="003235A7" w:rsidRPr="0015114C">
              <w:rPr>
                <w:u w:val="single"/>
              </w:rPr>
              <w:t>eading</w:t>
            </w:r>
            <w:r w:rsidR="003235A7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06E6B229D5C439986308DD2E270BFCA"/>
              </w:placeholder>
            </w:sdtPr>
            <w:sdtEndPr/>
            <w:sdtContent>
              <w:p w14:paraId="1DCA5112" w14:textId="77777777" w:rsidR="00CE74D8" w:rsidRDefault="00CE74D8" w:rsidP="00B94FD4"/>
              <w:p w14:paraId="6C3EE172" w14:textId="7594D2C9" w:rsidR="00A42CF3" w:rsidRDefault="00CE74D8" w:rsidP="00B94FD4">
                <w:sdt>
                  <w:sdtPr>
                    <w:id w:val="-488019456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All88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 xml:space="preserve"> (Allan)</w:t>
                    </w:r>
                    <w:r w:rsidR="00A42CF3">
                      <w:fldChar w:fldCharType="end"/>
                    </w:r>
                  </w:sdtContent>
                </w:sdt>
              </w:p>
              <w:p w14:paraId="435BB791" w14:textId="77777777" w:rsidR="00A42CF3" w:rsidRDefault="00A42CF3" w:rsidP="00B94FD4"/>
              <w:p w14:paraId="309E17E8" w14:textId="77777777" w:rsidR="00A42CF3" w:rsidRDefault="00CE74D8" w:rsidP="00B94FD4">
                <w:sdt>
                  <w:sdtPr>
                    <w:id w:val="-1382249643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Ker71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>(Kerouac)</w:t>
                    </w:r>
                    <w:r w:rsidR="00A42CF3">
                      <w:fldChar w:fldCharType="end"/>
                    </w:r>
                  </w:sdtContent>
                </w:sdt>
              </w:p>
              <w:p w14:paraId="3C07FE24" w14:textId="77777777" w:rsidR="00A42CF3" w:rsidRDefault="00A42CF3" w:rsidP="00B94FD4"/>
              <w:p w14:paraId="19AD8345" w14:textId="77777777" w:rsidR="003235A7" w:rsidRDefault="00CE74D8" w:rsidP="00B94FD4">
                <w:sdt>
                  <w:sdtPr>
                    <w:id w:val="1022754923"/>
                    <w:citation/>
                  </w:sdtPr>
                  <w:sdtEndPr/>
                  <w:sdtContent>
                    <w:r w:rsidR="00A42CF3">
                      <w:fldChar w:fldCharType="begin"/>
                    </w:r>
                    <w:r w:rsidR="00A42CF3">
                      <w:rPr>
                        <w:lang w:val="en-US"/>
                      </w:rPr>
                      <w:instrText xml:space="preserve"> CITATION Kou12 \l 1033 </w:instrText>
                    </w:r>
                    <w:r w:rsidR="00A42CF3">
                      <w:fldChar w:fldCharType="separate"/>
                    </w:r>
                    <w:r w:rsidR="00443112">
                      <w:rPr>
                        <w:noProof/>
                        <w:lang w:val="en-US"/>
                      </w:rPr>
                      <w:t>(Kouvaros)</w:t>
                    </w:r>
                    <w:r w:rsidR="00A42CF3">
                      <w:fldChar w:fldCharType="end"/>
                    </w:r>
                  </w:sdtContent>
                </w:sdt>
              </w:p>
            </w:sdtContent>
          </w:sdt>
        </w:tc>
      </w:tr>
    </w:tbl>
    <w:p w14:paraId="627B4ECA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7BD60" w14:textId="77777777" w:rsidR="00953ADA" w:rsidRDefault="00953ADA" w:rsidP="007A0D55">
      <w:pPr>
        <w:spacing w:after="0" w:line="240" w:lineRule="auto"/>
      </w:pPr>
      <w:r>
        <w:separator/>
      </w:r>
    </w:p>
  </w:endnote>
  <w:endnote w:type="continuationSeparator" w:id="0">
    <w:p w14:paraId="633930F6" w14:textId="77777777" w:rsidR="00953ADA" w:rsidRDefault="00953AD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A87BB" w14:textId="77777777" w:rsidR="00953ADA" w:rsidRDefault="00953ADA" w:rsidP="007A0D55">
      <w:pPr>
        <w:spacing w:after="0" w:line="240" w:lineRule="auto"/>
      </w:pPr>
      <w:r>
        <w:separator/>
      </w:r>
    </w:p>
  </w:footnote>
  <w:footnote w:type="continuationSeparator" w:id="0">
    <w:p w14:paraId="5A8CD69F" w14:textId="77777777" w:rsidR="00953ADA" w:rsidRDefault="00953AD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94D5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898B2E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59"/>
    <w:rsid w:val="00032559"/>
    <w:rsid w:val="00052040"/>
    <w:rsid w:val="000959E4"/>
    <w:rsid w:val="000B25AE"/>
    <w:rsid w:val="000B55AB"/>
    <w:rsid w:val="000D24DC"/>
    <w:rsid w:val="00101B2E"/>
    <w:rsid w:val="00116FA0"/>
    <w:rsid w:val="00137849"/>
    <w:rsid w:val="0015114C"/>
    <w:rsid w:val="001A21F3"/>
    <w:rsid w:val="001A2537"/>
    <w:rsid w:val="001A6A06"/>
    <w:rsid w:val="001C040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3112"/>
    <w:rsid w:val="00462DBE"/>
    <w:rsid w:val="00464699"/>
    <w:rsid w:val="00483379"/>
    <w:rsid w:val="00487BC5"/>
    <w:rsid w:val="00496888"/>
    <w:rsid w:val="004A3259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4D82"/>
    <w:rsid w:val="006D0412"/>
    <w:rsid w:val="00701E63"/>
    <w:rsid w:val="007411B9"/>
    <w:rsid w:val="00772436"/>
    <w:rsid w:val="00780D95"/>
    <w:rsid w:val="00780DC7"/>
    <w:rsid w:val="00793DC4"/>
    <w:rsid w:val="007A0D55"/>
    <w:rsid w:val="007B3377"/>
    <w:rsid w:val="007E5F44"/>
    <w:rsid w:val="00821DE3"/>
    <w:rsid w:val="00846CE1"/>
    <w:rsid w:val="008A5B87"/>
    <w:rsid w:val="00922950"/>
    <w:rsid w:val="00953ADA"/>
    <w:rsid w:val="009A7264"/>
    <w:rsid w:val="009D1606"/>
    <w:rsid w:val="009E18A1"/>
    <w:rsid w:val="009E73D7"/>
    <w:rsid w:val="00A27D2C"/>
    <w:rsid w:val="00A42CF3"/>
    <w:rsid w:val="00A76FD9"/>
    <w:rsid w:val="00AB436D"/>
    <w:rsid w:val="00AB48E7"/>
    <w:rsid w:val="00AD2F24"/>
    <w:rsid w:val="00AD4844"/>
    <w:rsid w:val="00B219AE"/>
    <w:rsid w:val="00B33145"/>
    <w:rsid w:val="00B574C9"/>
    <w:rsid w:val="00B94FD4"/>
    <w:rsid w:val="00BC39C9"/>
    <w:rsid w:val="00BE5BF7"/>
    <w:rsid w:val="00BF40E1"/>
    <w:rsid w:val="00C27FAB"/>
    <w:rsid w:val="00C358D4"/>
    <w:rsid w:val="00C6296B"/>
    <w:rsid w:val="00CC586D"/>
    <w:rsid w:val="00CE74D8"/>
    <w:rsid w:val="00CF1542"/>
    <w:rsid w:val="00CF3EC5"/>
    <w:rsid w:val="00D64B8E"/>
    <w:rsid w:val="00D656DA"/>
    <w:rsid w:val="00D83300"/>
    <w:rsid w:val="00DC6B48"/>
    <w:rsid w:val="00DF01B0"/>
    <w:rsid w:val="00E13D3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02F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5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04D8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04D8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5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04D8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04D8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vimeo.com/55668342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A87CF6FE884BFE95EA1C8923803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1EC0A-34C8-4A95-B0BB-632725754590}"/>
      </w:docPartPr>
      <w:docPartBody>
        <w:p w:rsidR="001C7266" w:rsidRDefault="00C621FE">
          <w:pPr>
            <w:pStyle w:val="6FA87CF6FE884BFE95EA1C8923803EC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E48BEBC38A45DCAC391819AB3AE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63890-7B7B-4B35-ACC8-E4CFEA2778FF}"/>
      </w:docPartPr>
      <w:docPartBody>
        <w:p w:rsidR="001C7266" w:rsidRDefault="00C621FE">
          <w:pPr>
            <w:pStyle w:val="60E48BEBC38A45DCAC391819AB3AE4D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391F4A28224DDE9B7F2550A72E3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72899-CDF1-411F-97B4-F3DE61F9992C}"/>
      </w:docPartPr>
      <w:docPartBody>
        <w:p w:rsidR="001C7266" w:rsidRDefault="00C621FE">
          <w:pPr>
            <w:pStyle w:val="42391F4A28224DDE9B7F2550A72E32A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DFC4855AA4241AEBABD52F566CEE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E719E-8AD9-4DA6-8F37-F50718F90DFB}"/>
      </w:docPartPr>
      <w:docPartBody>
        <w:p w:rsidR="001C7266" w:rsidRDefault="00C621FE">
          <w:pPr>
            <w:pStyle w:val="ADFC4855AA4241AEBABD52F566CEE33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53808614E8D4182936C336F0358B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D2C19-DA39-4DBC-B915-C17B8DF6CC24}"/>
      </w:docPartPr>
      <w:docPartBody>
        <w:p w:rsidR="001C7266" w:rsidRDefault="00C621FE">
          <w:pPr>
            <w:pStyle w:val="253808614E8D4182936C336F0358B36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213BBB49BC743D99F6C09CCC6ED8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C5FD1-6D07-4793-A507-2AD1C2E23600}"/>
      </w:docPartPr>
      <w:docPartBody>
        <w:p w:rsidR="001C7266" w:rsidRDefault="00C621FE">
          <w:pPr>
            <w:pStyle w:val="E213BBB49BC743D99F6C09CCC6ED85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80518984E154DA998FF81154437D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68290-A5CC-4D11-8531-40ED8440FD78}"/>
      </w:docPartPr>
      <w:docPartBody>
        <w:p w:rsidR="001C7266" w:rsidRDefault="00C621FE">
          <w:pPr>
            <w:pStyle w:val="A80518984E154DA998FF81154437D1B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FBC3EB9DD4C468887C93D27FEAD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17348-6D5F-4765-B122-3B76901AE695}"/>
      </w:docPartPr>
      <w:docPartBody>
        <w:p w:rsidR="001C7266" w:rsidRDefault="00C621FE">
          <w:pPr>
            <w:pStyle w:val="CFBC3EB9DD4C468887C93D27FEAD71A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44C48BBA2C4F10A3479BF64083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7F16B-58B6-4DE5-95A7-0CC587B2FE55}"/>
      </w:docPartPr>
      <w:docPartBody>
        <w:p w:rsidR="001C7266" w:rsidRDefault="00C621FE">
          <w:pPr>
            <w:pStyle w:val="7444C48BBA2C4F10A3479BF6408361F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4D053E20A24F8E919AE1AA8A508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5AB04-50CB-445D-A3FE-1142C6DBFCF4}"/>
      </w:docPartPr>
      <w:docPartBody>
        <w:p w:rsidR="001C7266" w:rsidRDefault="00C621FE">
          <w:pPr>
            <w:pStyle w:val="9D4D053E20A24F8E919AE1AA8A50873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06E6B229D5C439986308DD2E270B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6A17F-9843-423E-AB95-1588C8C5D88C}"/>
      </w:docPartPr>
      <w:docPartBody>
        <w:p w:rsidR="001C7266" w:rsidRDefault="00C621FE">
          <w:pPr>
            <w:pStyle w:val="706E6B229D5C439986308DD2E270BFC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63999CF87C64E7394AEBAE48F06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C967-9BD7-46F3-B29F-A1D140FC1A1A}"/>
      </w:docPartPr>
      <w:docPartBody>
        <w:p w:rsidR="001C7266" w:rsidRDefault="00F964EF" w:rsidP="00F964EF">
          <w:pPr>
            <w:pStyle w:val="563999CF87C64E7394AEBAE48F0622C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EF"/>
    <w:rsid w:val="00051120"/>
    <w:rsid w:val="001C7266"/>
    <w:rsid w:val="007379F1"/>
    <w:rsid w:val="00C621FE"/>
    <w:rsid w:val="00F9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4EF"/>
    <w:rPr>
      <w:color w:val="808080"/>
    </w:rPr>
  </w:style>
  <w:style w:type="paragraph" w:customStyle="1" w:styleId="6FA87CF6FE884BFE95EA1C8923803ECC">
    <w:name w:val="6FA87CF6FE884BFE95EA1C8923803ECC"/>
  </w:style>
  <w:style w:type="paragraph" w:customStyle="1" w:styleId="60E48BEBC38A45DCAC391819AB3AE4D1">
    <w:name w:val="60E48BEBC38A45DCAC391819AB3AE4D1"/>
  </w:style>
  <w:style w:type="paragraph" w:customStyle="1" w:styleId="42391F4A28224DDE9B7F2550A72E32A3">
    <w:name w:val="42391F4A28224DDE9B7F2550A72E32A3"/>
  </w:style>
  <w:style w:type="paragraph" w:customStyle="1" w:styleId="ADFC4855AA4241AEBABD52F566CEE332">
    <w:name w:val="ADFC4855AA4241AEBABD52F566CEE332"/>
  </w:style>
  <w:style w:type="paragraph" w:customStyle="1" w:styleId="253808614E8D4182936C336F0358B360">
    <w:name w:val="253808614E8D4182936C336F0358B360"/>
  </w:style>
  <w:style w:type="paragraph" w:customStyle="1" w:styleId="E213BBB49BC743D99F6C09CCC6ED85D2">
    <w:name w:val="E213BBB49BC743D99F6C09CCC6ED85D2"/>
  </w:style>
  <w:style w:type="paragraph" w:customStyle="1" w:styleId="A80518984E154DA998FF81154437D1B6">
    <w:name w:val="A80518984E154DA998FF81154437D1B6"/>
  </w:style>
  <w:style w:type="paragraph" w:customStyle="1" w:styleId="CFBC3EB9DD4C468887C93D27FEAD71A5">
    <w:name w:val="CFBC3EB9DD4C468887C93D27FEAD71A5"/>
  </w:style>
  <w:style w:type="paragraph" w:customStyle="1" w:styleId="7444C48BBA2C4F10A3479BF6408361F6">
    <w:name w:val="7444C48BBA2C4F10A3479BF6408361F6"/>
  </w:style>
  <w:style w:type="paragraph" w:customStyle="1" w:styleId="9D4D053E20A24F8E919AE1AA8A50873E">
    <w:name w:val="9D4D053E20A24F8E919AE1AA8A50873E"/>
  </w:style>
  <w:style w:type="paragraph" w:customStyle="1" w:styleId="706E6B229D5C439986308DD2E270BFCA">
    <w:name w:val="706E6B229D5C439986308DD2E270BFCA"/>
  </w:style>
  <w:style w:type="paragraph" w:customStyle="1" w:styleId="563999CF87C64E7394AEBAE48F0622C2">
    <w:name w:val="563999CF87C64E7394AEBAE48F0622C2"/>
    <w:rsid w:val="00F964E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4EF"/>
    <w:rPr>
      <w:color w:val="808080"/>
    </w:rPr>
  </w:style>
  <w:style w:type="paragraph" w:customStyle="1" w:styleId="6FA87CF6FE884BFE95EA1C8923803ECC">
    <w:name w:val="6FA87CF6FE884BFE95EA1C8923803ECC"/>
  </w:style>
  <w:style w:type="paragraph" w:customStyle="1" w:styleId="60E48BEBC38A45DCAC391819AB3AE4D1">
    <w:name w:val="60E48BEBC38A45DCAC391819AB3AE4D1"/>
  </w:style>
  <w:style w:type="paragraph" w:customStyle="1" w:styleId="42391F4A28224DDE9B7F2550A72E32A3">
    <w:name w:val="42391F4A28224DDE9B7F2550A72E32A3"/>
  </w:style>
  <w:style w:type="paragraph" w:customStyle="1" w:styleId="ADFC4855AA4241AEBABD52F566CEE332">
    <w:name w:val="ADFC4855AA4241AEBABD52F566CEE332"/>
  </w:style>
  <w:style w:type="paragraph" w:customStyle="1" w:styleId="253808614E8D4182936C336F0358B360">
    <w:name w:val="253808614E8D4182936C336F0358B360"/>
  </w:style>
  <w:style w:type="paragraph" w:customStyle="1" w:styleId="E213BBB49BC743D99F6C09CCC6ED85D2">
    <w:name w:val="E213BBB49BC743D99F6C09CCC6ED85D2"/>
  </w:style>
  <w:style w:type="paragraph" w:customStyle="1" w:styleId="A80518984E154DA998FF81154437D1B6">
    <w:name w:val="A80518984E154DA998FF81154437D1B6"/>
  </w:style>
  <w:style w:type="paragraph" w:customStyle="1" w:styleId="CFBC3EB9DD4C468887C93D27FEAD71A5">
    <w:name w:val="CFBC3EB9DD4C468887C93D27FEAD71A5"/>
  </w:style>
  <w:style w:type="paragraph" w:customStyle="1" w:styleId="7444C48BBA2C4F10A3479BF6408361F6">
    <w:name w:val="7444C48BBA2C4F10A3479BF6408361F6"/>
  </w:style>
  <w:style w:type="paragraph" w:customStyle="1" w:styleId="9D4D053E20A24F8E919AE1AA8A50873E">
    <w:name w:val="9D4D053E20A24F8E919AE1AA8A50873E"/>
  </w:style>
  <w:style w:type="paragraph" w:customStyle="1" w:styleId="706E6B229D5C439986308DD2E270BFCA">
    <w:name w:val="706E6B229D5C439986308DD2E270BFCA"/>
  </w:style>
  <w:style w:type="paragraph" w:customStyle="1" w:styleId="563999CF87C64E7394AEBAE48F0622C2">
    <w:name w:val="563999CF87C64E7394AEBAE48F0622C2"/>
    <w:rsid w:val="00F96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All88</b:Tag>
    <b:SourceType>JournalArticle</b:SourceType>
    <b:Guid>{73C466E1-87C6-4C96-9D4B-DB1A3328BABE}</b:Guid>
    <b:Title>The Making (and Unmaking) of Pull My Daisy</b:Title>
    <b:Year>1988</b:Year>
    <b:Author>
      <b:Author>
        <b:NameList>
          <b:Person>
            <b:Last>Allan</b:Last>
            <b:First>B.</b:First>
          </b:Person>
        </b:NameList>
      </b:Author>
    </b:Author>
    <b:Volume>2</b:Volume>
    <b:Pages>185-205</b:Pages>
    <b:JournalName> Film History</b:JournalName>
    <b:Issue>3</b:Issue>
    <b:RefOrder>1</b:RefOrder>
  </b:Source>
  <b:Source>
    <b:Tag>Ker71</b:Tag>
    <b:SourceType>Book</b:SourceType>
    <b:Guid>{0FD923BC-4D29-49EC-A029-936D14EAD355}</b:Guid>
    <b:Author>
      <b:Author>
        <b:NameList>
          <b:Person>
            <b:Last>Kerouac</b:Last>
            <b:First>J.</b:First>
          </b:Person>
        </b:NameList>
      </b:Author>
    </b:Author>
    <b:Title>Scattered Poems</b:Title>
    <b:Year>1971</b:Year>
    <b:City>San Francisco</b:City>
    <b:Publisher>City Lights</b:Publisher>
    <b:RefOrder>2</b:RefOrder>
  </b:Source>
  <b:Source>
    <b:Tag>Kou12</b:Tag>
    <b:SourceType>JournalArticle</b:SourceType>
    <b:Guid>{E4DC5140-6292-42C6-9675-342D9BD77778}</b:Guid>
    <b:Title>'Time and How to Note it Down': The Lessons of Pull My Daisy</b:Title>
    <b:Year>2012</b:Year>
    <b:Author>
      <b:Author>
        <b:NameList>
          <b:Person>
            <b:Last>Kouvaros</b:Last>
            <b:First>G</b:First>
          </b:Person>
        </b:NameList>
      </b:Author>
    </b:Author>
    <b:Volume>53</b:Volume>
    <b:Pages>1-17</b:Pages>
    <b:JournalName>Screen</b:JournalName>
    <b:Issue>1</b:Issue>
    <b:RefOrder>3</b:RefOrder>
  </b:Source>
</b:Sources>
</file>

<file path=customXml/itemProps1.xml><?xml version="1.0" encoding="utf-8"?>
<ds:datastoreItem xmlns:ds="http://schemas.openxmlformats.org/officeDocument/2006/customXml" ds:itemID="{B160820E-C853-7C46-9046-05D146FC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11</TotalTime>
  <Pages>1</Pages>
  <Words>289</Words>
  <Characters>1650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12</cp:revision>
  <dcterms:created xsi:type="dcterms:W3CDTF">2014-05-28T04:02:00Z</dcterms:created>
  <dcterms:modified xsi:type="dcterms:W3CDTF">2014-08-25T03:04:00Z</dcterms:modified>
</cp:coreProperties>
</file>