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185206" w14:paraId="739736C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EEF6A4F" w14:textId="77777777" w:rsidR="00B574C9" w:rsidRPr="00185206" w:rsidRDefault="00B574C9" w:rsidP="00CC586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185206">
              <w:rPr>
                <w:rFonts w:asciiTheme="minorHAnsi" w:hAnsiTheme="minorHAnsi"/>
                <w:b/>
                <w:color w:val="FFFFFF" w:themeColor="background1"/>
              </w:rPr>
              <w:t>About you</w:t>
            </w:r>
          </w:p>
        </w:tc>
        <w:sdt>
          <w:sdtPr>
            <w:rPr>
              <w:rFonts w:asciiTheme="minorHAnsi" w:hAnsiTheme="minorHAnsi"/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EF76F315CC8F4428E74B3E0A38E86C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1CE1DB6" w14:textId="77777777" w:rsidR="00B574C9" w:rsidRPr="00185206" w:rsidRDefault="00B574C9" w:rsidP="00CC586D">
                <w:pPr>
                  <w:jc w:val="center"/>
                  <w:rPr>
                    <w:rFonts w:asciiTheme="minorHAnsi" w:hAnsiTheme="minorHAnsi"/>
                    <w:b/>
                    <w:color w:val="FFFFFF" w:themeColor="background1"/>
                  </w:rPr>
                </w:pPr>
                <w:r w:rsidRPr="00185206">
                  <w:rPr>
                    <w:rStyle w:val="PlaceholderText"/>
                    <w:rFonts w:asciiTheme="minorHAnsi" w:hAnsiTheme="minorHAnsi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First name"/>
            <w:tag w:val="authorFirstName"/>
            <w:id w:val="581645879"/>
            <w:placeholder>
              <w:docPart w:val="F82A3DE83E11CF43AB6B761A14D7E3BF"/>
            </w:placeholder>
            <w:text/>
          </w:sdtPr>
          <w:sdtEndPr/>
          <w:sdtContent>
            <w:tc>
              <w:tcPr>
                <w:tcW w:w="2073" w:type="dxa"/>
              </w:tcPr>
              <w:p w14:paraId="2B568DC2" w14:textId="77777777" w:rsidR="00B574C9" w:rsidRPr="00185206" w:rsidRDefault="0040125A" w:rsidP="0040125A">
                <w:pPr>
                  <w:rPr>
                    <w:rFonts w:asciiTheme="minorHAnsi" w:hAnsiTheme="minorHAnsi"/>
                  </w:rPr>
                </w:pPr>
                <w:r w:rsidRPr="00185206">
                  <w:rPr>
                    <w:rFonts w:asciiTheme="minorHAnsi" w:hAnsiTheme="minorHAnsi"/>
                  </w:rPr>
                  <w:t xml:space="preserve">Christina 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Middle name"/>
            <w:tag w:val="authorMiddleName"/>
            <w:id w:val="-2076034781"/>
            <w:placeholder>
              <w:docPart w:val="BAA674E659FF6944AADC0584F7E98DD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2891F9F" w14:textId="77777777" w:rsidR="00B574C9" w:rsidRPr="00185206" w:rsidRDefault="00B574C9" w:rsidP="00922950">
                <w:pPr>
                  <w:rPr>
                    <w:rFonts w:asciiTheme="minorHAnsi" w:hAnsiTheme="minorHAnsi"/>
                  </w:rPr>
                </w:pPr>
                <w:r w:rsidRPr="00185206">
                  <w:rPr>
                    <w:rStyle w:val="PlaceholderText"/>
                    <w:rFonts w:asciiTheme="minorHAnsi" w:hAnsiTheme="minorHAnsi"/>
                  </w:rPr>
                  <w:t>[Middle name]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Last name"/>
            <w:tag w:val="authorLastName"/>
            <w:id w:val="-1088529830"/>
            <w:placeholder>
              <w:docPart w:val="45FF4D1174E09C41A1382901EC6C6A58"/>
            </w:placeholder>
            <w:text/>
          </w:sdtPr>
          <w:sdtEndPr/>
          <w:sdtContent>
            <w:tc>
              <w:tcPr>
                <w:tcW w:w="2642" w:type="dxa"/>
              </w:tcPr>
              <w:p w14:paraId="518EEFED" w14:textId="77777777" w:rsidR="00B574C9" w:rsidRPr="00185206" w:rsidRDefault="0040125A" w:rsidP="0040125A">
                <w:pPr>
                  <w:rPr>
                    <w:rFonts w:asciiTheme="minorHAnsi" w:hAnsiTheme="minorHAnsi"/>
                  </w:rPr>
                </w:pPr>
                <w:proofErr w:type="spellStart"/>
                <w:r w:rsidRPr="00185206">
                  <w:rPr>
                    <w:rFonts w:asciiTheme="minorHAnsi" w:hAnsiTheme="minorHAnsi"/>
                  </w:rPr>
                  <w:t>Hodel</w:t>
                </w:r>
                <w:proofErr w:type="spellEnd"/>
                <w:r w:rsidRPr="00185206"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  <w:tr w:rsidR="00B574C9" w:rsidRPr="00185206" w14:paraId="4D6D201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B1D6EC7" w14:textId="77777777" w:rsidR="00B574C9" w:rsidRPr="00185206" w:rsidRDefault="00B574C9" w:rsidP="00CF1542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</w:p>
        </w:tc>
        <w:sdt>
          <w:sdtPr>
            <w:rPr>
              <w:rFonts w:asciiTheme="minorHAnsi" w:hAnsiTheme="minorHAnsi"/>
            </w:rPr>
            <w:alias w:val="Biography"/>
            <w:tag w:val="authorBiography"/>
            <w:id w:val="938807824"/>
            <w:placeholder>
              <w:docPart w:val="0C9D2DE251251D47BD9E89C9A9A9FFF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32F6CC9" w14:textId="77777777" w:rsidR="00B574C9" w:rsidRPr="00185206" w:rsidRDefault="00B574C9" w:rsidP="00922950">
                <w:pPr>
                  <w:rPr>
                    <w:rFonts w:asciiTheme="minorHAnsi" w:hAnsiTheme="minorHAnsi"/>
                  </w:rPr>
                </w:pPr>
                <w:r w:rsidRPr="00185206">
                  <w:rPr>
                    <w:rStyle w:val="PlaceholderText"/>
                    <w:rFonts w:asciiTheme="minorHAnsi" w:hAnsiTheme="minorHAnsi"/>
                  </w:rPr>
                  <w:t>[Enter your biography]</w:t>
                </w:r>
              </w:p>
            </w:tc>
          </w:sdtContent>
        </w:sdt>
      </w:tr>
      <w:tr w:rsidR="00B574C9" w:rsidRPr="00185206" w14:paraId="7DCED41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75716B" w14:textId="77777777" w:rsidR="00B574C9" w:rsidRPr="00185206" w:rsidRDefault="00B574C9" w:rsidP="00CF1542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</w:p>
        </w:tc>
        <w:sdt>
          <w:sdtPr>
            <w:rPr>
              <w:rFonts w:asciiTheme="minorHAnsi" w:hAnsiTheme="minorHAnsi"/>
            </w:rPr>
            <w:alias w:val="Affiliation"/>
            <w:tag w:val="affiliation"/>
            <w:id w:val="2012937915"/>
            <w:placeholder>
              <w:docPart w:val="69A32265BF0E154195B34F8FF4FAB6F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A8CFCE6" w14:textId="77777777" w:rsidR="00B574C9" w:rsidRPr="00185206" w:rsidRDefault="0040125A" w:rsidP="0040125A">
                <w:pPr>
                  <w:rPr>
                    <w:rFonts w:asciiTheme="minorHAnsi" w:hAnsiTheme="minorHAnsi"/>
                  </w:rPr>
                </w:pPr>
                <w:r w:rsidRPr="00185206">
                  <w:rPr>
                    <w:rFonts w:asciiTheme="minorHAnsi" w:hAnsiTheme="minorHAnsi"/>
                  </w:rPr>
                  <w:t>University of Kansas</w:t>
                </w:r>
              </w:p>
            </w:tc>
          </w:sdtContent>
        </w:sdt>
      </w:tr>
    </w:tbl>
    <w:p w14:paraId="02ABCD67" w14:textId="77777777" w:rsidR="003D3579" w:rsidRPr="00185206" w:rsidRDefault="003D3579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185206" w14:paraId="057C5D2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F3A7E3" w14:textId="77777777" w:rsidR="00244BB0" w:rsidRPr="00185206" w:rsidRDefault="00244BB0" w:rsidP="00244BB0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185206">
              <w:rPr>
                <w:rFonts w:asciiTheme="minorHAnsi" w:hAnsiTheme="minorHAnsi"/>
                <w:b/>
                <w:color w:val="FFFFFF" w:themeColor="background1"/>
              </w:rPr>
              <w:t>Your article</w:t>
            </w:r>
          </w:p>
        </w:tc>
      </w:tr>
      <w:tr w:rsidR="003F0D73" w:rsidRPr="00185206" w14:paraId="589DC7D0" w14:textId="77777777" w:rsidTr="003F0D73">
        <w:sdt>
          <w:sdtPr>
            <w:rPr>
              <w:rFonts w:asciiTheme="minorHAnsi" w:hAnsiTheme="minorHAnsi"/>
            </w:rPr>
            <w:alias w:val="Article headword"/>
            <w:tag w:val="articleHeadword"/>
            <w:id w:val="-361440020"/>
            <w:placeholder>
              <w:docPart w:val="886A59362F59954CBF4E1660355549D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0F4A30" w14:textId="77777777" w:rsidR="003F0D73" w:rsidRPr="00185206" w:rsidRDefault="0040125A" w:rsidP="003F0D73">
                <w:pPr>
                  <w:rPr>
                    <w:rFonts w:asciiTheme="minorHAnsi" w:hAnsiTheme="minorHAnsi"/>
                    <w:b/>
                  </w:rPr>
                </w:pPr>
                <w:r w:rsidRPr="00185206">
                  <w:rPr>
                    <w:rFonts w:asciiTheme="minorHAnsi" w:hAnsiTheme="minorHAnsi"/>
                  </w:rPr>
                  <w:t xml:space="preserve">Ballet </w:t>
                </w:r>
                <w:proofErr w:type="spellStart"/>
                <w:r w:rsidRPr="00185206">
                  <w:rPr>
                    <w:rFonts w:asciiTheme="minorHAnsi" w:hAnsiTheme="minorHAnsi"/>
                  </w:rPr>
                  <w:t>Méchanique</w:t>
                </w:r>
                <w:proofErr w:type="spellEnd"/>
                <w:r w:rsidRPr="00185206">
                  <w:rPr>
                    <w:rFonts w:asciiTheme="minorHAnsi" w:hAnsiTheme="minorHAnsi"/>
                  </w:rPr>
                  <w:t xml:space="preserve"> (1924)</w:t>
                </w:r>
              </w:p>
            </w:tc>
          </w:sdtContent>
        </w:sdt>
      </w:tr>
      <w:tr w:rsidR="00464699" w:rsidRPr="00185206" w14:paraId="0B73734B" w14:textId="77777777" w:rsidTr="007821B0">
        <w:sdt>
          <w:sdtPr>
            <w:rPr>
              <w:rFonts w:asciiTheme="minorHAnsi" w:hAnsiTheme="minorHAnsi"/>
            </w:rPr>
            <w:alias w:val="Variant headwords"/>
            <w:tag w:val="variantHeadwords"/>
            <w:id w:val="173464402"/>
            <w:placeholder>
              <w:docPart w:val="3F9C364F50B6E942920A6218832FB4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074F21" w14:textId="77777777" w:rsidR="00464699" w:rsidRPr="00185206" w:rsidRDefault="00464699" w:rsidP="00464699">
                <w:pPr>
                  <w:rPr>
                    <w:rFonts w:asciiTheme="minorHAnsi" w:hAnsiTheme="minorHAnsi"/>
                  </w:rPr>
                </w:pPr>
                <w:r w:rsidRPr="00185206">
                  <w:rPr>
                    <w:rStyle w:val="PlaceholderText"/>
                    <w:rFonts w:asciiTheme="minorHAnsi" w:hAnsiTheme="minorHAnsi"/>
                    <w:b/>
                  </w:rPr>
                  <w:t xml:space="preserve">[Enter any </w:t>
                </w:r>
                <w:r w:rsidRPr="00185206">
                  <w:rPr>
                    <w:rStyle w:val="PlaceholderText"/>
                    <w:rFonts w:asciiTheme="minorHAnsi" w:hAnsiTheme="minorHAnsi"/>
                    <w:b/>
                    <w:i/>
                  </w:rPr>
                  <w:t>variant forms</w:t>
                </w:r>
                <w:r w:rsidRPr="00185206">
                  <w:rPr>
                    <w:rStyle w:val="PlaceholderText"/>
                    <w:rFonts w:asciiTheme="minorHAnsi" w:hAnsiTheme="minorHAnsi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185206" w14:paraId="05F5F22B" w14:textId="77777777" w:rsidTr="003F0D73">
        <w:sdt>
          <w:sdtPr>
            <w:rPr>
              <w:rFonts w:asciiTheme="minorHAnsi" w:hAnsiTheme="minorHAnsi"/>
            </w:rPr>
            <w:alias w:val="Abstract"/>
            <w:tag w:val="abstract"/>
            <w:id w:val="-635871867"/>
            <w:placeholder>
              <w:docPart w:val="8AF30AFD4BDC044A9BD6C78853FF1E4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1AB09A" w14:textId="77777777" w:rsidR="00E85A05" w:rsidRPr="00185206" w:rsidRDefault="00E85A05" w:rsidP="00E85A05">
                <w:pPr>
                  <w:rPr>
                    <w:rFonts w:asciiTheme="minorHAnsi" w:hAnsiTheme="minorHAnsi"/>
                  </w:rPr>
                </w:pPr>
                <w:r w:rsidRPr="00185206">
                  <w:rPr>
                    <w:rStyle w:val="PlaceholderText"/>
                    <w:rFonts w:asciiTheme="minorHAnsi" w:hAnsiTheme="minorHAnsi"/>
                  </w:rPr>
                  <w:t xml:space="preserve">[Enter an </w:t>
                </w:r>
                <w:r w:rsidRPr="00185206">
                  <w:rPr>
                    <w:rStyle w:val="PlaceholderText"/>
                    <w:rFonts w:asciiTheme="minorHAnsi" w:hAnsiTheme="minorHAnsi"/>
                    <w:b/>
                  </w:rPr>
                  <w:t>abstract</w:t>
                </w:r>
                <w:r w:rsidRPr="00185206">
                  <w:rPr>
                    <w:rStyle w:val="PlaceholderText"/>
                    <w:rFonts w:asciiTheme="minorHAnsi" w:hAnsiTheme="minorHAnsi"/>
                  </w:rPr>
                  <w:t xml:space="preserve"> for your article]</w:t>
                </w:r>
              </w:p>
            </w:tc>
          </w:sdtContent>
        </w:sdt>
      </w:tr>
      <w:tr w:rsidR="003F0D73" w:rsidRPr="00185206" w14:paraId="2C9CFFAF" w14:textId="77777777" w:rsidTr="003F0D73">
        <w:sdt>
          <w:sdtPr>
            <w:rPr>
              <w:rFonts w:asciiTheme="minorHAnsi" w:hAnsiTheme="minorHAnsi"/>
            </w:rPr>
            <w:alias w:val="Article text"/>
            <w:tag w:val="articleText"/>
            <w:id w:val="634067588"/>
            <w:placeholder>
              <w:docPart w:val="D24738683A185345A37C6AAB069FE62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581684" w14:textId="5E8F5E31" w:rsidR="0040125A" w:rsidRPr="00185206" w:rsidRDefault="0040125A" w:rsidP="0040125A">
                <w:pPr>
                  <w:rPr>
                    <w:rFonts w:asciiTheme="minorHAnsi" w:hAnsiTheme="minorHAnsi" w:cs="Helvetica"/>
                    <w:color w:val="0D0D0D"/>
                  </w:rPr>
                </w:pPr>
                <w:r w:rsidRPr="00185206">
                  <w:rPr>
                    <w:rFonts w:asciiTheme="minorHAnsi" w:hAnsiTheme="minorHAnsi" w:cs="Helvetica Neue"/>
                    <w:i/>
                    <w:iCs/>
                    <w:color w:val="0D0D0D"/>
                  </w:rPr>
                  <w:t xml:space="preserve">Ballet </w:t>
                </w:r>
                <w:proofErr w:type="spellStart"/>
                <w:r w:rsidRPr="00185206">
                  <w:rPr>
                    <w:rFonts w:asciiTheme="minorHAnsi" w:hAnsiTheme="minorHAnsi" w:cs="Times"/>
                    <w:i/>
                    <w:iCs/>
                  </w:rPr>
                  <w:t>M</w:t>
                </w:r>
                <w:r w:rsidRPr="00185206">
                  <w:rPr>
                    <w:rFonts w:asciiTheme="minorHAnsi" w:hAnsiTheme="minorHAnsi" w:cs="Helvetica Neue"/>
                    <w:i/>
                    <w:iCs/>
                    <w:color w:val="0D0D0D"/>
                  </w:rPr>
                  <w:t>échanique</w:t>
                </w:r>
                <w:proofErr w:type="spellEnd"/>
                <w:r w:rsidRPr="00185206">
                  <w:rPr>
                    <w:rFonts w:asciiTheme="minorHAnsi" w:hAnsiTheme="minorHAnsi" w:cs="Helvetica Neue"/>
                    <w:i/>
                    <w:iCs/>
                    <w:color w:val="0D0D0D"/>
                  </w:rPr>
                  <w:t xml:space="preserve"> </w:t>
                </w:r>
                <w:r w:rsidRPr="00185206">
                  <w:rPr>
                    <w:rFonts w:asciiTheme="minorHAnsi" w:hAnsiTheme="minorHAnsi" w:cs="Arial"/>
                    <w:color w:val="0D0D0D"/>
                  </w:rPr>
                  <w:t xml:space="preserve">is a Dadaist, post-Cubist art film directed by artist </w:t>
                </w:r>
                <w:proofErr w:type="spellStart"/>
                <w:r w:rsidRPr="00185206">
                  <w:rPr>
                    <w:rFonts w:asciiTheme="minorHAnsi" w:hAnsiTheme="minorHAnsi"/>
                    <w:color w:val="0D0D0D"/>
                  </w:rPr>
                  <w:t>Fernand</w:t>
                </w:r>
                <w:proofErr w:type="spellEnd"/>
                <w:r w:rsidRPr="00185206">
                  <w:rPr>
                    <w:rFonts w:asciiTheme="minorHAnsi" w:hAnsiTheme="minorHAnsi"/>
                    <w:color w:val="0D0D0D"/>
                  </w:rPr>
                  <w:t xml:space="preserve"> </w:t>
                </w:r>
                <w:r w:rsidRPr="00185206">
                  <w:rPr>
                    <w:rFonts w:asciiTheme="minorHAnsi" w:hAnsiTheme="minorHAnsi" w:cs="Helvetica Neue"/>
                    <w:color w:val="0D0D0D"/>
                  </w:rPr>
                  <w:t xml:space="preserve">Léger and shot in Paris from 1923-24. </w:t>
                </w:r>
                <w:proofErr w:type="gramStart"/>
                <w:r w:rsidRPr="00185206">
                  <w:rPr>
                    <w:rFonts w:asciiTheme="minorHAnsi" w:hAnsiTheme="minorHAnsi"/>
                    <w:color w:val="0D0D0D"/>
                  </w:rPr>
                  <w:t>The film was p</w:t>
                </w:r>
                <w:r w:rsidRPr="00185206">
                  <w:rPr>
                    <w:rFonts w:asciiTheme="minorHAnsi" w:hAnsiTheme="minorHAnsi" w:cs="Helvetica Neue"/>
                    <w:color w:val="0D0D0D"/>
                  </w:rPr>
                  <w:t>hotographed by American photographer and filmmaker Dudley Murphy</w:t>
                </w:r>
                <w:proofErr w:type="gramEnd"/>
                <w:r w:rsidRPr="00185206">
                  <w:rPr>
                    <w:rFonts w:asciiTheme="minorHAnsi" w:hAnsiTheme="minorHAnsi" w:cs="Helvetica Neue"/>
                    <w:color w:val="0D0D0D"/>
                  </w:rPr>
                  <w:t xml:space="preserve">, with some assistance by American Modernist artist Man Ray. </w:t>
                </w:r>
                <w:r w:rsidR="009C603B">
                  <w:rPr>
                    <w:rFonts w:asciiTheme="minorHAnsi" w:hAnsiTheme="minorHAnsi" w:cs="Helvetica Neue"/>
                    <w:color w:val="0D0D0D"/>
                  </w:rPr>
                  <w:t xml:space="preserve">Prior to viewing the film, </w:t>
                </w:r>
                <w:r w:rsidRPr="00185206">
                  <w:rPr>
                    <w:rFonts w:asciiTheme="minorHAnsi" w:hAnsiTheme="minorHAnsi" w:cs="Helvetica Neue"/>
                    <w:color w:val="0D0D0D"/>
                  </w:rPr>
                  <w:t>American composer George Antheil created a concert piece</w:t>
                </w:r>
                <w:r w:rsidR="009C603B">
                  <w:rPr>
                    <w:rFonts w:asciiTheme="minorHAnsi" w:hAnsiTheme="minorHAnsi" w:cs="Helvetica Neue"/>
                    <w:color w:val="0D0D0D"/>
                  </w:rPr>
                  <w:t xml:space="preserve"> for it, which combined</w:t>
                </w:r>
                <w:r w:rsidRPr="00185206">
                  <w:rPr>
                    <w:rFonts w:asciiTheme="minorHAnsi" w:hAnsiTheme="minorHAnsi" w:cs="Helvetica Neue"/>
                    <w:color w:val="0D0D0D"/>
                  </w:rPr>
                  <w:t xml:space="preserve"> industrial sounding instruments, including numerous pianos, sirens, airplane propellers and electric bells.</w:t>
                </w:r>
                <w:r w:rsidRPr="00185206">
                  <w:rPr>
                    <w:rFonts w:asciiTheme="minorHAnsi" w:hAnsiTheme="minorHAnsi" w:cs="Georgia"/>
                    <w:color w:val="0D0D0D"/>
                  </w:rPr>
                  <w:t xml:space="preserve"> The completed score was thirty minutes in length, yet the film’s runtime was </w:t>
                </w:r>
                <w:r w:rsidR="00021460" w:rsidRPr="00185206">
                  <w:rPr>
                    <w:rFonts w:asciiTheme="minorHAnsi" w:hAnsiTheme="minorHAnsi" w:cs="Georgia"/>
                    <w:color w:val="0D0D0D"/>
                  </w:rPr>
                  <w:t>nineteen minutes. As a result,</w:t>
                </w:r>
                <w:r w:rsidRPr="00185206">
                  <w:rPr>
                    <w:rFonts w:asciiTheme="minorHAnsi" w:hAnsiTheme="minorHAnsi" w:cs="Georgia"/>
                    <w:color w:val="0D0D0D"/>
                  </w:rPr>
                  <w:t xml:space="preserve"> the two were often not presented simultaneously. Instead, multiple versions</w:t>
                </w:r>
                <w:r w:rsidR="009C603B">
                  <w:rPr>
                    <w:rFonts w:asciiTheme="minorHAnsi" w:hAnsiTheme="minorHAnsi" w:cs="Georgia"/>
                    <w:color w:val="0D0D0D"/>
                  </w:rPr>
                  <w:t xml:space="preserve"> </w:t>
                </w:r>
                <w:r w:rsidR="009C603B">
                  <w:rPr>
                    <w:rFonts w:asciiTheme="minorHAnsi" w:hAnsiTheme="minorHAnsi" w:cs="Georgia"/>
                    <w:color w:val="0D0D0D"/>
                  </w:rPr>
                  <w:t>(of varying lengths)</w:t>
                </w:r>
                <w:r w:rsidRPr="00185206">
                  <w:rPr>
                    <w:rFonts w:asciiTheme="minorHAnsi" w:hAnsiTheme="minorHAnsi" w:cs="Georgia"/>
                    <w:color w:val="0D0D0D"/>
                  </w:rPr>
                  <w:t xml:space="preserve"> of the scored film</w:t>
                </w:r>
                <w:r w:rsidR="00185206">
                  <w:rPr>
                    <w:rFonts w:asciiTheme="minorHAnsi" w:hAnsiTheme="minorHAnsi" w:cs="Georgia"/>
                    <w:color w:val="0D0D0D"/>
                  </w:rPr>
                  <w:t xml:space="preserve"> </w:t>
                </w:r>
                <w:r w:rsidRPr="00185206">
                  <w:rPr>
                    <w:rFonts w:asciiTheme="minorHAnsi" w:hAnsiTheme="minorHAnsi" w:cs="Georgia"/>
                    <w:color w:val="0D0D0D"/>
                  </w:rPr>
                  <w:t xml:space="preserve">were exhibited. A silent version of </w:t>
                </w:r>
                <w:r w:rsidRPr="00185206">
                  <w:rPr>
                    <w:rFonts w:asciiTheme="minorHAnsi" w:hAnsiTheme="minorHAnsi" w:cs="Helvetica Neue"/>
                    <w:i/>
                    <w:iCs/>
                    <w:color w:val="0D0D0D"/>
                  </w:rPr>
                  <w:t xml:space="preserve">Ballet </w:t>
                </w:r>
                <w:proofErr w:type="spellStart"/>
                <w:r w:rsidRPr="00185206">
                  <w:rPr>
                    <w:rFonts w:asciiTheme="minorHAnsi" w:hAnsiTheme="minorHAnsi" w:cs="Times"/>
                    <w:i/>
                    <w:iCs/>
                  </w:rPr>
                  <w:t>M</w:t>
                </w:r>
                <w:r w:rsidRPr="00185206">
                  <w:rPr>
                    <w:rFonts w:asciiTheme="minorHAnsi" w:hAnsiTheme="minorHAnsi" w:cs="Helvetica Neue"/>
                    <w:i/>
                    <w:iCs/>
                    <w:color w:val="0D0D0D"/>
                  </w:rPr>
                  <w:t>échanique</w:t>
                </w:r>
                <w:proofErr w:type="spellEnd"/>
                <w:r w:rsidRPr="00185206">
                  <w:rPr>
                    <w:rFonts w:asciiTheme="minorHAnsi" w:hAnsiTheme="minorHAnsi" w:cs="Helvetica Neue"/>
                    <w:i/>
                    <w:iCs/>
                    <w:color w:val="0D0D0D"/>
                  </w:rPr>
                  <w:t xml:space="preserve"> </w:t>
                </w:r>
                <w:r w:rsidRPr="00185206">
                  <w:rPr>
                    <w:rFonts w:asciiTheme="minorHAnsi" w:hAnsiTheme="minorHAnsi" w:cs="Helvetica"/>
                    <w:color w:val="0D0D0D"/>
                  </w:rPr>
                  <w:t xml:space="preserve">premiered on </w:t>
                </w:r>
                <w:r w:rsidR="00185206">
                  <w:rPr>
                    <w:rFonts w:asciiTheme="minorHAnsi" w:hAnsiTheme="minorHAnsi" w:cs="Helvetica"/>
                    <w:color w:val="0D0D0D"/>
                  </w:rPr>
                  <w:t>24 September</w:t>
                </w:r>
                <w:r w:rsidRPr="00185206">
                  <w:rPr>
                    <w:rFonts w:asciiTheme="minorHAnsi" w:hAnsiTheme="minorHAnsi" w:cs="Helvetica"/>
                    <w:color w:val="0D0D0D"/>
                  </w:rPr>
                  <w:t xml:space="preserve"> 1924, at the </w:t>
                </w:r>
                <w:proofErr w:type="spellStart"/>
                <w:r w:rsidRPr="00185206">
                  <w:rPr>
                    <w:rFonts w:asciiTheme="minorHAnsi" w:hAnsiTheme="minorHAnsi" w:cs="Helvetica"/>
                    <w:color w:val="0D0D0D"/>
                  </w:rPr>
                  <w:t>Internationale</w:t>
                </w:r>
                <w:proofErr w:type="spellEnd"/>
                <w:r w:rsidRPr="00185206">
                  <w:rPr>
                    <w:rFonts w:asciiTheme="minorHAnsi" w:hAnsiTheme="minorHAnsi" w:cs="Helvetica"/>
                    <w:color w:val="0D0D0D"/>
                  </w:rPr>
                  <w:t xml:space="preserve"> </w:t>
                </w:r>
                <w:proofErr w:type="spellStart"/>
                <w:r w:rsidRPr="00185206">
                  <w:rPr>
                    <w:rFonts w:asciiTheme="minorHAnsi" w:hAnsiTheme="minorHAnsi" w:cs="Helvetica"/>
                    <w:color w:val="0D0D0D"/>
                  </w:rPr>
                  <w:t>Au</w:t>
                </w:r>
                <w:r w:rsidR="00185206">
                  <w:rPr>
                    <w:rFonts w:asciiTheme="minorHAnsi" w:hAnsiTheme="minorHAnsi" w:cs="Helvetica"/>
                    <w:color w:val="0D0D0D"/>
                  </w:rPr>
                  <w:t>sstellung</w:t>
                </w:r>
                <w:proofErr w:type="spellEnd"/>
                <w:r w:rsidR="00185206">
                  <w:rPr>
                    <w:rFonts w:asciiTheme="minorHAnsi" w:hAnsiTheme="minorHAnsi" w:cs="Helvetica"/>
                    <w:color w:val="0D0D0D"/>
                  </w:rPr>
                  <w:t xml:space="preserve"> </w:t>
                </w:r>
                <w:proofErr w:type="spellStart"/>
                <w:r w:rsidR="00185206">
                  <w:rPr>
                    <w:rFonts w:asciiTheme="minorHAnsi" w:hAnsiTheme="minorHAnsi" w:cs="Helvetica"/>
                    <w:color w:val="0D0D0D"/>
                  </w:rPr>
                  <w:t>neuer</w:t>
                </w:r>
                <w:proofErr w:type="spellEnd"/>
                <w:r w:rsidR="00185206">
                  <w:rPr>
                    <w:rFonts w:asciiTheme="minorHAnsi" w:hAnsiTheme="minorHAnsi" w:cs="Helvetica"/>
                    <w:color w:val="0D0D0D"/>
                  </w:rPr>
                  <w:t xml:space="preserve"> </w:t>
                </w:r>
                <w:proofErr w:type="spellStart"/>
                <w:r w:rsidR="00185206">
                  <w:rPr>
                    <w:rFonts w:asciiTheme="minorHAnsi" w:hAnsiTheme="minorHAnsi" w:cs="Helvetica"/>
                    <w:color w:val="0D0D0D"/>
                  </w:rPr>
                  <w:t>Theatertechnik</w:t>
                </w:r>
                <w:proofErr w:type="spellEnd"/>
                <w:r w:rsidR="00185206">
                  <w:rPr>
                    <w:rFonts w:asciiTheme="minorHAnsi" w:hAnsiTheme="minorHAnsi" w:cs="Helvetica"/>
                    <w:color w:val="0D0D0D"/>
                  </w:rPr>
                  <w:t xml:space="preserve"> [</w:t>
                </w:r>
                <w:r w:rsidRPr="00185206">
                  <w:rPr>
                    <w:rFonts w:asciiTheme="minorHAnsi" w:hAnsiTheme="minorHAnsi" w:cs="Helvetica"/>
                    <w:color w:val="0D0D0D"/>
                  </w:rPr>
                  <w:t xml:space="preserve">International Exposition for New </w:t>
                </w:r>
                <w:r w:rsidR="00185206" w:rsidRPr="00185206">
                  <w:rPr>
                    <w:rFonts w:asciiTheme="minorHAnsi" w:hAnsiTheme="minorHAnsi" w:cs="Helvetica"/>
                    <w:color w:val="0D0D0D"/>
                  </w:rPr>
                  <w:t>Theatre</w:t>
                </w:r>
                <w:r w:rsidR="00185206">
                  <w:rPr>
                    <w:rFonts w:asciiTheme="minorHAnsi" w:hAnsiTheme="minorHAnsi" w:cs="Helvetica"/>
                    <w:color w:val="0D0D0D"/>
                  </w:rPr>
                  <w:t xml:space="preserve"> Technique]</w:t>
                </w:r>
                <w:r w:rsidRPr="00185206">
                  <w:rPr>
                    <w:rFonts w:asciiTheme="minorHAnsi" w:hAnsiTheme="minorHAnsi" w:cs="Helvetica"/>
                    <w:color w:val="0D0D0D"/>
                  </w:rPr>
                  <w:t xml:space="preserve"> in Vienna. </w:t>
                </w:r>
              </w:p>
              <w:p w14:paraId="196496F4" w14:textId="77777777" w:rsidR="00021460" w:rsidRPr="00185206" w:rsidRDefault="00021460" w:rsidP="0040125A">
                <w:pPr>
                  <w:rPr>
                    <w:rFonts w:asciiTheme="minorHAnsi" w:hAnsiTheme="minorHAnsi" w:cs="Helvetica"/>
                    <w:color w:val="0D0D0D"/>
                  </w:rPr>
                </w:pPr>
              </w:p>
              <w:p w14:paraId="42FFCFAE" w14:textId="2C757470" w:rsidR="0040125A" w:rsidRPr="00185206" w:rsidRDefault="0040125A" w:rsidP="0040125A">
                <w:pPr>
                  <w:rPr>
                    <w:rFonts w:asciiTheme="minorHAnsi" w:hAnsiTheme="minorHAnsi" w:cs="Helvetica Neue"/>
                    <w:color w:val="0D0D0D"/>
                  </w:rPr>
                </w:pPr>
                <w:r w:rsidRPr="00185206">
                  <w:rPr>
                    <w:rFonts w:asciiTheme="minorHAnsi" w:hAnsiTheme="minorHAnsi"/>
                    <w:color w:val="0D0D0D"/>
                  </w:rPr>
                  <w:t>In the film, repetitious movements of various inanimate objects, such as pots, pans, whisks</w:t>
                </w:r>
                <w:r w:rsidR="00021460" w:rsidRPr="00185206">
                  <w:rPr>
                    <w:rFonts w:asciiTheme="minorHAnsi" w:hAnsiTheme="minorHAnsi"/>
                    <w:color w:val="0D0D0D"/>
                  </w:rPr>
                  <w:t>,</w:t>
                </w:r>
                <w:r w:rsidRPr="00185206">
                  <w:rPr>
                    <w:rFonts w:asciiTheme="minorHAnsi" w:hAnsiTheme="minorHAnsi"/>
                    <w:color w:val="0D0D0D"/>
                  </w:rPr>
                  <w:t xml:space="preserve"> and funnels seemingly become dancers in a ballet. These visuals are combined with </w:t>
                </w:r>
                <w:r w:rsidR="00185206">
                  <w:rPr>
                    <w:rFonts w:asciiTheme="minorHAnsi" w:hAnsiTheme="minorHAnsi"/>
                    <w:color w:val="0D0D0D"/>
                  </w:rPr>
                  <w:t>additional</w:t>
                </w:r>
                <w:r w:rsidRPr="00185206">
                  <w:rPr>
                    <w:rFonts w:asciiTheme="minorHAnsi" w:hAnsiTheme="minorHAnsi"/>
                    <w:color w:val="0D0D0D"/>
                  </w:rPr>
                  <w:t xml:space="preserve"> imagery, such as a women climbing and re-climbing stairs. The superimposition of objects and human faces is an attempt by </w:t>
                </w:r>
                <w:r w:rsidRPr="00185206">
                  <w:rPr>
                    <w:rFonts w:asciiTheme="minorHAnsi" w:hAnsiTheme="minorHAnsi" w:cs="Helvetica Neue"/>
                    <w:color w:val="0D0D0D"/>
                  </w:rPr>
                  <w:t xml:space="preserve">Léger to </w:t>
                </w:r>
                <w:r w:rsidR="00185206">
                  <w:rPr>
                    <w:rFonts w:asciiTheme="minorHAnsi" w:hAnsiTheme="minorHAnsi" w:cs="Helvetica Neue"/>
                    <w:color w:val="0D0D0D"/>
                  </w:rPr>
                  <w:t>demonstrate his concern with modernis</w:t>
                </w:r>
                <w:r w:rsidRPr="00185206">
                  <w:rPr>
                    <w:rFonts w:asciiTheme="minorHAnsi" w:hAnsiTheme="minorHAnsi" w:cs="Helvetica Neue"/>
                    <w:color w:val="0D0D0D"/>
                  </w:rPr>
                  <w:t>ation, and society’s evident disillusionment with the mechanical world. Multiple angular fragmentation</w:t>
                </w:r>
                <w:r w:rsidR="00021460" w:rsidRPr="00185206">
                  <w:rPr>
                    <w:rFonts w:asciiTheme="minorHAnsi" w:hAnsiTheme="minorHAnsi" w:cs="Helvetica Neue"/>
                    <w:color w:val="0D0D0D"/>
                  </w:rPr>
                  <w:t xml:space="preserve">s, the </w:t>
                </w:r>
                <w:r w:rsidRPr="00185206">
                  <w:rPr>
                    <w:rFonts w:asciiTheme="minorHAnsi" w:hAnsiTheme="minorHAnsi" w:cs="Helvetica Neue"/>
                    <w:color w:val="0D0D0D"/>
                  </w:rPr>
                  <w:t>contrasting light and shadow</w:t>
                </w:r>
                <w:r w:rsidR="00021460" w:rsidRPr="00185206">
                  <w:rPr>
                    <w:rFonts w:asciiTheme="minorHAnsi" w:hAnsiTheme="minorHAnsi" w:cs="Helvetica Neue"/>
                    <w:color w:val="0D0D0D"/>
                  </w:rPr>
                  <w:t>,</w:t>
                </w:r>
                <w:r w:rsidRPr="00185206">
                  <w:rPr>
                    <w:rFonts w:asciiTheme="minorHAnsi" w:hAnsiTheme="minorHAnsi" w:cs="Helvetica Neue"/>
                    <w:color w:val="0D0D0D"/>
                  </w:rPr>
                  <w:t xml:space="preserve"> </w:t>
                </w:r>
                <w:r w:rsidR="00021460" w:rsidRPr="00185206">
                  <w:rPr>
                    <w:rFonts w:asciiTheme="minorHAnsi" w:hAnsiTheme="minorHAnsi" w:cs="Helvetica Neue"/>
                    <w:color w:val="0D0D0D"/>
                  </w:rPr>
                  <w:t xml:space="preserve">and </w:t>
                </w:r>
                <w:r w:rsidRPr="00185206">
                  <w:rPr>
                    <w:rFonts w:asciiTheme="minorHAnsi" w:hAnsiTheme="minorHAnsi" w:cs="Helvetica Neue"/>
                    <w:color w:val="0D0D0D"/>
                  </w:rPr>
                  <w:t xml:space="preserve">various editing rhythms and juxtapositions express the </w:t>
                </w:r>
                <w:r w:rsidR="00185206">
                  <w:rPr>
                    <w:rFonts w:asciiTheme="minorHAnsi" w:hAnsiTheme="minorHAnsi" w:cs="Helvetica Neue"/>
                    <w:color w:val="0D0D0D"/>
                  </w:rPr>
                  <w:t xml:space="preserve">repetitive </w:t>
                </w:r>
                <w:r w:rsidRPr="00185206">
                  <w:rPr>
                    <w:rFonts w:asciiTheme="minorHAnsi" w:hAnsiTheme="minorHAnsi" w:cs="Helvetica Neue"/>
                    <w:color w:val="0D0D0D"/>
                  </w:rPr>
                  <w:t xml:space="preserve">structure of everyday life, a distinguishing trait of modernism. </w:t>
                </w:r>
                <w:r w:rsidRPr="00185206">
                  <w:rPr>
                    <w:rFonts w:asciiTheme="minorHAnsi" w:hAnsiTheme="minorHAnsi" w:cs="Helvetica Neue"/>
                    <w:i/>
                    <w:iCs/>
                    <w:color w:val="0D0D0D"/>
                  </w:rPr>
                  <w:t xml:space="preserve">Ballet </w:t>
                </w:r>
                <w:proofErr w:type="spellStart"/>
                <w:r w:rsidRPr="00185206">
                  <w:rPr>
                    <w:rFonts w:asciiTheme="minorHAnsi" w:hAnsiTheme="minorHAnsi" w:cs="Times"/>
                    <w:i/>
                    <w:iCs/>
                  </w:rPr>
                  <w:t>M</w:t>
                </w:r>
                <w:r w:rsidRPr="00185206">
                  <w:rPr>
                    <w:rFonts w:asciiTheme="minorHAnsi" w:hAnsiTheme="minorHAnsi" w:cs="Helvetica Neue"/>
                    <w:i/>
                    <w:iCs/>
                    <w:color w:val="0D0D0D"/>
                  </w:rPr>
                  <w:t>échanique</w:t>
                </w:r>
                <w:proofErr w:type="spellEnd"/>
                <w:r w:rsidRPr="00185206">
                  <w:rPr>
                    <w:rFonts w:asciiTheme="minorHAnsi" w:hAnsiTheme="minorHAnsi" w:cs="Helvetica"/>
                    <w:color w:val="0D0D0D"/>
                  </w:rPr>
                  <w:t xml:space="preserve"> is considered a masterpiece in experimental filmmaking and the first completely abstract film to be photographed rather than drawn.</w:t>
                </w:r>
              </w:p>
              <w:p w14:paraId="6ACF1329" w14:textId="77777777" w:rsidR="0040125A" w:rsidRPr="00185206" w:rsidRDefault="0040125A" w:rsidP="00C27FAB">
                <w:pPr>
                  <w:rPr>
                    <w:rFonts w:asciiTheme="minorHAnsi" w:hAnsiTheme="minorHAnsi"/>
                  </w:rPr>
                </w:pPr>
              </w:p>
              <w:p w14:paraId="251EFAA4" w14:textId="5793DFE1" w:rsidR="0040125A" w:rsidRPr="00185206" w:rsidRDefault="0040125A" w:rsidP="003205CA">
                <w:pPr>
                  <w:rPr>
                    <w:rFonts w:asciiTheme="minorHAnsi" w:hAnsiTheme="minorHAnsi"/>
                  </w:rPr>
                </w:pPr>
                <w:r w:rsidRPr="00185206">
                  <w:rPr>
                    <w:rFonts w:asciiTheme="minorHAnsi" w:hAnsiTheme="minorHAnsi"/>
                  </w:rPr>
                  <w:t xml:space="preserve">File: Ballet </w:t>
                </w:r>
                <w:proofErr w:type="spellStart"/>
                <w:r w:rsidRPr="00185206">
                  <w:rPr>
                    <w:rFonts w:asciiTheme="minorHAnsi" w:hAnsiTheme="minorHAnsi"/>
                  </w:rPr>
                  <w:t>Méchanique</w:t>
                </w:r>
                <w:proofErr w:type="spellEnd"/>
                <w:r w:rsidRPr="00185206">
                  <w:rPr>
                    <w:rFonts w:asciiTheme="minorHAnsi" w:hAnsiTheme="minorHAnsi"/>
                  </w:rPr>
                  <w:t xml:space="preserve"> - </w:t>
                </w:r>
                <w:proofErr w:type="spellStart"/>
                <w:r w:rsidRPr="00185206">
                  <w:rPr>
                    <w:rFonts w:asciiTheme="minorHAnsi" w:hAnsiTheme="minorHAnsi"/>
                  </w:rPr>
                  <w:t>paratextual</w:t>
                </w:r>
                <w:proofErr w:type="spellEnd"/>
                <w:r w:rsidRPr="00185206">
                  <w:rPr>
                    <w:rFonts w:asciiTheme="minorHAnsi" w:hAnsiTheme="minorHAnsi"/>
                  </w:rPr>
                  <w:t xml:space="preserve"> 3.JPG</w:t>
                </w:r>
                <w:r w:rsidR="003205CA" w:rsidRPr="00185206">
                  <w:rPr>
                    <w:rFonts w:asciiTheme="minorHAnsi" w:hAnsiTheme="minorHAnsi"/>
                  </w:rPr>
                  <w:t xml:space="preserve"> </w:t>
                </w:r>
              </w:p>
              <w:p w14:paraId="30822B0A" w14:textId="77777777" w:rsidR="0040125A" w:rsidRPr="00185206" w:rsidRDefault="0040125A" w:rsidP="00C27FAB">
                <w:pPr>
                  <w:rPr>
                    <w:rFonts w:asciiTheme="minorHAnsi" w:hAnsiTheme="minorHAnsi"/>
                    <w:i/>
                  </w:rPr>
                </w:pPr>
                <w:r w:rsidRPr="00185206">
                  <w:rPr>
                    <w:rFonts w:asciiTheme="minorHAnsi" w:hAnsiTheme="minorHAnsi"/>
                    <w:i/>
                  </w:rPr>
                  <w:t>No caption provided.</w:t>
                </w:r>
              </w:p>
              <w:p w14:paraId="0CB9E0B9" w14:textId="77777777" w:rsidR="0040125A" w:rsidRPr="00185206" w:rsidRDefault="0040125A" w:rsidP="00C27FAB">
                <w:pPr>
                  <w:rPr>
                    <w:rFonts w:asciiTheme="minorHAnsi" w:hAnsiTheme="minorHAnsi"/>
                    <w:i/>
                  </w:rPr>
                </w:pPr>
              </w:p>
              <w:p w14:paraId="51EED4A0" w14:textId="77777777" w:rsidR="0040125A" w:rsidRPr="008158A2" w:rsidRDefault="0040125A" w:rsidP="00C27FAB">
                <w:pPr>
                  <w:rPr>
                    <w:rFonts w:asciiTheme="minorHAnsi" w:hAnsiTheme="minorHAnsi"/>
                  </w:rPr>
                </w:pPr>
                <w:r w:rsidRPr="008158A2">
                  <w:rPr>
                    <w:rFonts w:asciiTheme="minorHAnsi" w:hAnsiTheme="minorHAnsi"/>
                  </w:rPr>
                  <w:t xml:space="preserve">File: Ballet </w:t>
                </w:r>
                <w:proofErr w:type="spellStart"/>
                <w:r w:rsidRPr="008158A2">
                  <w:rPr>
                    <w:rFonts w:asciiTheme="minorHAnsi" w:hAnsiTheme="minorHAnsi"/>
                  </w:rPr>
                  <w:t>Méchanique</w:t>
                </w:r>
                <w:proofErr w:type="spellEnd"/>
                <w:r w:rsidRPr="008158A2">
                  <w:rPr>
                    <w:rFonts w:asciiTheme="minorHAnsi" w:hAnsiTheme="minorHAnsi"/>
                  </w:rPr>
                  <w:t xml:space="preserve"> - </w:t>
                </w:r>
                <w:proofErr w:type="spellStart"/>
                <w:r w:rsidRPr="008158A2">
                  <w:rPr>
                    <w:rFonts w:asciiTheme="minorHAnsi" w:hAnsiTheme="minorHAnsi"/>
                  </w:rPr>
                  <w:t>Paratextual</w:t>
                </w:r>
                <w:proofErr w:type="spellEnd"/>
                <w:r w:rsidRPr="008158A2">
                  <w:rPr>
                    <w:rFonts w:asciiTheme="minorHAnsi" w:hAnsiTheme="minorHAnsi"/>
                  </w:rPr>
                  <w:t xml:space="preserve"> 4.JPG</w:t>
                </w:r>
              </w:p>
              <w:p w14:paraId="45962883" w14:textId="09BD0E09" w:rsidR="003F0D73" w:rsidRPr="008158A2" w:rsidRDefault="0040125A" w:rsidP="00C27FAB">
                <w:pPr>
                  <w:rPr>
                    <w:rFonts w:asciiTheme="minorHAnsi" w:hAnsiTheme="minorHAnsi"/>
                    <w:i/>
                  </w:rPr>
                </w:pPr>
                <w:r w:rsidRPr="008158A2">
                  <w:rPr>
                    <w:rFonts w:asciiTheme="minorHAnsi" w:hAnsiTheme="minorHAnsi"/>
                  </w:rPr>
                  <w:t>No caption provided.</w:t>
                </w:r>
                <w:r w:rsidRPr="00185206">
                  <w:rPr>
                    <w:rFonts w:asciiTheme="minorHAnsi" w:hAnsiTheme="minorHAnsi"/>
                    <w:i/>
                  </w:rPr>
                  <w:t xml:space="preserve"> </w:t>
                </w:r>
              </w:p>
            </w:tc>
          </w:sdtContent>
        </w:sdt>
      </w:tr>
      <w:tr w:rsidR="003235A7" w:rsidRPr="00185206" w14:paraId="027CA1AF" w14:textId="77777777" w:rsidTr="003235A7">
        <w:tc>
          <w:tcPr>
            <w:tcW w:w="9016" w:type="dxa"/>
          </w:tcPr>
          <w:p w14:paraId="1E09AB1A" w14:textId="77777777" w:rsidR="003235A7" w:rsidRPr="00185206" w:rsidRDefault="003235A7" w:rsidP="008A5B87">
            <w:pPr>
              <w:rPr>
                <w:rFonts w:asciiTheme="minorHAnsi" w:hAnsiTheme="minorHAnsi"/>
              </w:rPr>
            </w:pPr>
            <w:r w:rsidRPr="00185206">
              <w:rPr>
                <w:rFonts w:asciiTheme="minorHAnsi" w:hAnsiTheme="minorHAnsi"/>
                <w:u w:val="single"/>
              </w:rPr>
              <w:t>Further reading</w:t>
            </w:r>
            <w:r w:rsidRPr="00185206">
              <w:rPr>
                <w:rFonts w:asciiTheme="minorHAnsi" w:hAnsiTheme="minorHAnsi"/>
              </w:rPr>
              <w:t>:</w:t>
            </w:r>
          </w:p>
          <w:p w14:paraId="59519420" w14:textId="50478327" w:rsidR="003205CA" w:rsidRPr="00185206" w:rsidRDefault="00BA3F0B" w:rsidP="008A5B87">
            <w:pPr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1591077171"/>
                <w:citation/>
              </w:sdtPr>
              <w:sdtEndPr/>
              <w:sdtContent>
                <w:r w:rsidR="003205CA" w:rsidRPr="00185206">
                  <w:rPr>
                    <w:rFonts w:asciiTheme="minorHAnsi" w:hAnsiTheme="minorHAnsi"/>
                  </w:rPr>
                  <w:fldChar w:fldCharType="begin"/>
                </w:r>
                <w:r w:rsidR="003205CA" w:rsidRPr="00185206">
                  <w:rPr>
                    <w:rFonts w:asciiTheme="minorHAnsi" w:hAnsiTheme="minorHAnsi"/>
                    <w:lang w:val="en-US"/>
                  </w:rPr>
                  <w:instrText xml:space="preserve"> CITATION Rob82 \l 1033 </w:instrText>
                </w:r>
                <w:r w:rsidR="003205CA" w:rsidRPr="00185206">
                  <w:rPr>
                    <w:rFonts w:asciiTheme="minorHAnsi" w:hAnsiTheme="minorHAnsi"/>
                  </w:rPr>
                  <w:fldChar w:fldCharType="separate"/>
                </w:r>
                <w:r w:rsidR="003205CA" w:rsidRPr="00185206">
                  <w:rPr>
                    <w:rFonts w:asciiTheme="minorHAnsi" w:hAnsiTheme="minorHAnsi"/>
                    <w:noProof/>
                    <w:lang w:val="en-US"/>
                  </w:rPr>
                  <w:t>(Buck)</w:t>
                </w:r>
                <w:r w:rsidR="003205CA" w:rsidRPr="00185206">
                  <w:rPr>
                    <w:rFonts w:asciiTheme="minorHAnsi" w:hAnsiTheme="minorHAnsi"/>
                  </w:rPr>
                  <w:fldChar w:fldCharType="end"/>
                </w:r>
              </w:sdtContent>
            </w:sdt>
          </w:p>
          <w:p w14:paraId="29AC7AB3" w14:textId="77777777" w:rsidR="003205CA" w:rsidRPr="00185206" w:rsidRDefault="003205CA" w:rsidP="008A5B87">
            <w:pPr>
              <w:rPr>
                <w:rFonts w:asciiTheme="minorHAnsi" w:hAnsiTheme="minorHAnsi"/>
              </w:rPr>
            </w:pPr>
            <w:bookmarkStart w:id="0" w:name="_GoBack"/>
            <w:bookmarkEnd w:id="0"/>
          </w:p>
          <w:sdt>
            <w:sdtPr>
              <w:rPr>
                <w:rFonts w:asciiTheme="minorHAnsi" w:hAnsiTheme="minorHAnsi"/>
              </w:rPr>
              <w:alias w:val="Further reading"/>
              <w:tag w:val="furtherReading"/>
              <w:id w:val="-1516217107"/>
            </w:sdtPr>
            <w:sdtEndPr/>
            <w:sdtContent>
              <w:p w14:paraId="73F5C5B4" w14:textId="138C28AB" w:rsidR="0040125A" w:rsidRPr="00185206" w:rsidRDefault="00BA3F0B" w:rsidP="0040125A">
                <w:pPr>
                  <w:rPr>
                    <w:rFonts w:asciiTheme="minorHAnsi" w:hAnsiTheme="minorHAnsi"/>
                  </w:rPr>
                </w:pPr>
                <w:sdt>
                  <w:sdtPr>
                    <w:rPr>
                      <w:rFonts w:asciiTheme="minorHAnsi" w:hAnsiTheme="minorHAnsi"/>
                    </w:rPr>
                    <w:id w:val="-1504586452"/>
                    <w:citation/>
                  </w:sdtPr>
                  <w:sdtEndPr/>
                  <w:sdtContent>
                    <w:r w:rsidR="003205CA" w:rsidRPr="00185206">
                      <w:rPr>
                        <w:rFonts w:asciiTheme="minorHAnsi" w:hAnsiTheme="minorHAnsi"/>
                      </w:rPr>
                      <w:fldChar w:fldCharType="begin"/>
                    </w:r>
                    <w:r w:rsidR="003205CA" w:rsidRPr="00185206">
                      <w:rPr>
                        <w:rFonts w:asciiTheme="minorHAnsi" w:hAnsiTheme="minorHAnsi"/>
                        <w:lang w:val="en-US"/>
                      </w:rPr>
                      <w:instrText xml:space="preserve">CITATION Ian09 \l 1033 </w:instrText>
                    </w:r>
                    <w:r w:rsidR="003205CA" w:rsidRPr="00185206">
                      <w:rPr>
                        <w:rFonts w:asciiTheme="minorHAnsi" w:hAnsiTheme="minorHAnsi"/>
                      </w:rPr>
                      <w:fldChar w:fldCharType="separate"/>
                    </w:r>
                    <w:r w:rsidR="003205CA" w:rsidRPr="00185206">
                      <w:rPr>
                        <w:rFonts w:asciiTheme="minorHAnsi" w:hAnsiTheme="minorHAnsi"/>
                        <w:noProof/>
                        <w:lang w:val="en-US"/>
                      </w:rPr>
                      <w:t xml:space="preserve"> (Chilvers and Glaves-Smith)</w:t>
                    </w:r>
                    <w:r w:rsidR="003205CA" w:rsidRPr="00185206">
                      <w:rPr>
                        <w:rFonts w:asciiTheme="minorHAnsi" w:hAnsiTheme="minorHAnsi"/>
                      </w:rPr>
                      <w:fldChar w:fldCharType="end"/>
                    </w:r>
                  </w:sdtContent>
                </w:sdt>
              </w:p>
              <w:p w14:paraId="10568022" w14:textId="77777777" w:rsidR="003205CA" w:rsidRPr="00185206" w:rsidRDefault="003205CA" w:rsidP="0040125A">
                <w:pPr>
                  <w:rPr>
                    <w:rFonts w:asciiTheme="minorHAnsi" w:hAnsiTheme="minorHAnsi"/>
                  </w:rPr>
                </w:pPr>
              </w:p>
              <w:p w14:paraId="1D073058" w14:textId="06E85963" w:rsidR="003205CA" w:rsidRDefault="00BA3F0B" w:rsidP="0040125A">
                <w:pPr>
                  <w:rPr>
                    <w:rFonts w:asciiTheme="minorHAnsi" w:hAnsiTheme="minorHAnsi" w:cs="Helvetica"/>
                  </w:rPr>
                </w:pPr>
                <w:sdt>
                  <w:sdtPr>
                    <w:rPr>
                      <w:rFonts w:asciiTheme="minorHAnsi" w:hAnsiTheme="minorHAnsi" w:cs="Helvetica"/>
                    </w:rPr>
                    <w:id w:val="1126280028"/>
                    <w:citation/>
                  </w:sdtPr>
                  <w:sdtEndPr/>
                  <w:sdtContent>
                    <w:r w:rsidR="003205CA" w:rsidRPr="00185206">
                      <w:rPr>
                        <w:rFonts w:asciiTheme="minorHAnsi" w:hAnsiTheme="minorHAnsi" w:cs="Helvetica"/>
                      </w:rPr>
                      <w:fldChar w:fldCharType="begin"/>
                    </w:r>
                    <w:r w:rsidR="003205CA" w:rsidRPr="00185206">
                      <w:rPr>
                        <w:rFonts w:asciiTheme="minorHAnsi" w:hAnsiTheme="minorHAnsi" w:cs="Helvetica"/>
                        <w:lang w:val="en-US"/>
                      </w:rPr>
                      <w:instrText xml:space="preserve"> CITATION Dav71 \l 1033 </w:instrText>
                    </w:r>
                    <w:r w:rsidR="003205CA" w:rsidRPr="00185206">
                      <w:rPr>
                        <w:rFonts w:asciiTheme="minorHAnsi" w:hAnsiTheme="minorHAnsi" w:cs="Helvetica"/>
                      </w:rPr>
                      <w:fldChar w:fldCharType="separate"/>
                    </w:r>
                    <w:r w:rsidR="003205CA" w:rsidRPr="00185206">
                      <w:rPr>
                        <w:rFonts w:asciiTheme="minorHAnsi" w:hAnsiTheme="minorHAnsi" w:cs="Helvetica"/>
                        <w:noProof/>
                        <w:lang w:val="en-US"/>
                      </w:rPr>
                      <w:t>(Curtis)</w:t>
                    </w:r>
                    <w:r w:rsidR="003205CA" w:rsidRPr="00185206">
                      <w:rPr>
                        <w:rFonts w:asciiTheme="minorHAnsi" w:hAnsiTheme="minorHAnsi" w:cs="Helvetica"/>
                      </w:rPr>
                      <w:fldChar w:fldCharType="end"/>
                    </w:r>
                  </w:sdtContent>
                </w:sdt>
              </w:p>
              <w:p w14:paraId="3D1D6E32" w14:textId="77777777" w:rsidR="009C603B" w:rsidRPr="00185206" w:rsidRDefault="009C603B" w:rsidP="0040125A">
                <w:pPr>
                  <w:rPr>
                    <w:rFonts w:asciiTheme="minorHAnsi" w:hAnsiTheme="minorHAnsi" w:cs="Helvetica"/>
                  </w:rPr>
                </w:pPr>
              </w:p>
              <w:p w14:paraId="36AE929C" w14:textId="070ED08D" w:rsidR="0040125A" w:rsidRPr="00185206" w:rsidRDefault="00BA3F0B" w:rsidP="0040125A">
                <w:pPr>
                  <w:rPr>
                    <w:rFonts w:asciiTheme="minorHAnsi" w:hAnsiTheme="minorHAnsi" w:cs="Helvetica"/>
                  </w:rPr>
                </w:pPr>
                <w:sdt>
                  <w:sdtPr>
                    <w:rPr>
                      <w:rFonts w:asciiTheme="minorHAnsi" w:hAnsiTheme="minorHAnsi" w:cs="Helvetica"/>
                    </w:rPr>
                    <w:id w:val="-136808113"/>
                    <w:citation/>
                  </w:sdtPr>
                  <w:sdtEndPr/>
                  <w:sdtContent>
                    <w:r w:rsidR="003205CA" w:rsidRPr="00185206">
                      <w:rPr>
                        <w:rFonts w:asciiTheme="minorHAnsi" w:hAnsiTheme="minorHAnsi" w:cs="Helvetica"/>
                      </w:rPr>
                      <w:fldChar w:fldCharType="begin"/>
                    </w:r>
                    <w:r w:rsidR="003205CA" w:rsidRPr="00185206">
                      <w:rPr>
                        <w:rFonts w:asciiTheme="minorHAnsi" w:hAnsiTheme="minorHAnsi" w:cs="Helvetica"/>
                        <w:lang w:val="en-US"/>
                      </w:rPr>
                      <w:instrText xml:space="preserve"> CITATION Don09 \l 1033 </w:instrText>
                    </w:r>
                    <w:r w:rsidR="003205CA" w:rsidRPr="00185206">
                      <w:rPr>
                        <w:rFonts w:asciiTheme="minorHAnsi" w:hAnsiTheme="minorHAnsi" w:cs="Helvetica"/>
                      </w:rPr>
                      <w:fldChar w:fldCharType="separate"/>
                    </w:r>
                    <w:r w:rsidR="003205CA" w:rsidRPr="00185206">
                      <w:rPr>
                        <w:rFonts w:asciiTheme="minorHAnsi" w:hAnsiTheme="minorHAnsi" w:cs="Helvetica"/>
                        <w:noProof/>
                        <w:lang w:val="en-US"/>
                      </w:rPr>
                      <w:t>(Donald)</w:t>
                    </w:r>
                    <w:r w:rsidR="003205CA" w:rsidRPr="00185206">
                      <w:rPr>
                        <w:rFonts w:asciiTheme="minorHAnsi" w:hAnsiTheme="minorHAnsi" w:cs="Helvetica"/>
                      </w:rPr>
                      <w:fldChar w:fldCharType="end"/>
                    </w:r>
                  </w:sdtContent>
                </w:sdt>
              </w:p>
              <w:p w14:paraId="296941AE" w14:textId="77777777" w:rsidR="0040125A" w:rsidRPr="00185206" w:rsidRDefault="0040125A" w:rsidP="0040125A">
                <w:pPr>
                  <w:rPr>
                    <w:rFonts w:asciiTheme="minorHAnsi" w:hAnsiTheme="minorHAnsi" w:cs="Helvetica"/>
                  </w:rPr>
                </w:pPr>
              </w:p>
              <w:p w14:paraId="6FC5633A" w14:textId="55887E58" w:rsidR="003235A7" w:rsidRPr="00BA3F0B" w:rsidRDefault="00BA3F0B" w:rsidP="00FB11DE">
                <w:pPr>
                  <w:rPr>
                    <w:rFonts w:asciiTheme="minorHAnsi" w:hAnsiTheme="minorHAnsi" w:cs="Helvetica"/>
                  </w:rPr>
                </w:pPr>
                <w:sdt>
                  <w:sdtPr>
                    <w:rPr>
                      <w:rFonts w:asciiTheme="minorHAnsi" w:hAnsiTheme="minorHAnsi" w:cs="Helvetica"/>
                    </w:rPr>
                    <w:id w:val="2071690112"/>
                    <w:citation/>
                  </w:sdtPr>
                  <w:sdtEndPr/>
                  <w:sdtContent>
                    <w:r w:rsidR="003205CA" w:rsidRPr="00185206">
                      <w:rPr>
                        <w:rFonts w:asciiTheme="minorHAnsi" w:hAnsiTheme="minorHAnsi" w:cs="Helvetica"/>
                      </w:rPr>
                      <w:fldChar w:fldCharType="begin"/>
                    </w:r>
                    <w:r w:rsidR="003205CA" w:rsidRPr="00185206">
                      <w:rPr>
                        <w:rFonts w:asciiTheme="minorHAnsi" w:hAnsiTheme="minorHAnsi" w:cs="Helvetica"/>
                        <w:lang w:val="en-US"/>
                      </w:rPr>
                      <w:instrText xml:space="preserve"> CITATION Oja \l 1033 </w:instrText>
                    </w:r>
                    <w:r w:rsidR="003205CA" w:rsidRPr="00185206">
                      <w:rPr>
                        <w:rFonts w:asciiTheme="minorHAnsi" w:hAnsiTheme="minorHAnsi" w:cs="Helvetica"/>
                      </w:rPr>
                      <w:fldChar w:fldCharType="separate"/>
                    </w:r>
                    <w:r w:rsidR="003205CA" w:rsidRPr="00185206">
                      <w:rPr>
                        <w:rFonts w:asciiTheme="minorHAnsi" w:hAnsiTheme="minorHAnsi" w:cs="Helvetica"/>
                        <w:noProof/>
                        <w:lang w:val="en-US"/>
                      </w:rPr>
                      <w:t>(Oja)</w:t>
                    </w:r>
                    <w:r w:rsidR="003205CA" w:rsidRPr="00185206">
                      <w:rPr>
                        <w:rFonts w:asciiTheme="minorHAnsi" w:hAnsiTheme="minorHAnsi" w:cs="Helvetica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02536290" w14:textId="77777777" w:rsidR="00C27FAB" w:rsidRPr="00185206" w:rsidRDefault="00C27FAB" w:rsidP="00B33145">
      <w:pPr>
        <w:rPr>
          <w:rFonts w:asciiTheme="minorHAnsi" w:hAnsiTheme="minorHAnsi"/>
        </w:rPr>
      </w:pPr>
    </w:p>
    <w:sectPr w:rsidR="00C27FAB" w:rsidRPr="0018520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FCC1C7" w14:textId="77777777" w:rsidR="0040125A" w:rsidRDefault="0040125A" w:rsidP="007A0D55">
      <w:pPr>
        <w:spacing w:after="0" w:line="240" w:lineRule="auto"/>
      </w:pPr>
      <w:r>
        <w:separator/>
      </w:r>
    </w:p>
  </w:endnote>
  <w:endnote w:type="continuationSeparator" w:id="0">
    <w:p w14:paraId="7EC006DF" w14:textId="77777777" w:rsidR="0040125A" w:rsidRDefault="0040125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8D354" w14:textId="77777777" w:rsidR="0040125A" w:rsidRDefault="0040125A" w:rsidP="007A0D55">
      <w:pPr>
        <w:spacing w:after="0" w:line="240" w:lineRule="auto"/>
      </w:pPr>
      <w:r>
        <w:separator/>
      </w:r>
    </w:p>
  </w:footnote>
  <w:footnote w:type="continuationSeparator" w:id="0">
    <w:p w14:paraId="4B026BDE" w14:textId="77777777" w:rsidR="0040125A" w:rsidRDefault="0040125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B760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0FC31B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5A"/>
    <w:rsid w:val="00021460"/>
    <w:rsid w:val="00032559"/>
    <w:rsid w:val="00052040"/>
    <w:rsid w:val="000B25AE"/>
    <w:rsid w:val="000B55AB"/>
    <w:rsid w:val="000D24DC"/>
    <w:rsid w:val="00101B2E"/>
    <w:rsid w:val="00116FA0"/>
    <w:rsid w:val="0015114C"/>
    <w:rsid w:val="00185206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05CA"/>
    <w:rsid w:val="003235A7"/>
    <w:rsid w:val="003677B6"/>
    <w:rsid w:val="003B4286"/>
    <w:rsid w:val="003D3579"/>
    <w:rsid w:val="003E2795"/>
    <w:rsid w:val="003F0D73"/>
    <w:rsid w:val="0040125A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158A2"/>
    <w:rsid w:val="00821DE3"/>
    <w:rsid w:val="00846CE1"/>
    <w:rsid w:val="008A5B87"/>
    <w:rsid w:val="00922950"/>
    <w:rsid w:val="009A7264"/>
    <w:rsid w:val="009C603B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3F0B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CE80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85206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85206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76F315CC8F4428E74B3E0A38E8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7C3F9-D15E-C343-BFD0-69A98E87BB74}"/>
      </w:docPartPr>
      <w:docPartBody>
        <w:p w:rsidR="00F6084B" w:rsidRDefault="00F6084B">
          <w:pPr>
            <w:pStyle w:val="DEF76F315CC8F4428E74B3E0A38E86C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2A3DE83E11CF43AB6B761A14D7E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B970A-21AC-CB41-810B-30CB775DF9E3}"/>
      </w:docPartPr>
      <w:docPartBody>
        <w:p w:rsidR="00F6084B" w:rsidRDefault="00F6084B">
          <w:pPr>
            <w:pStyle w:val="F82A3DE83E11CF43AB6B761A14D7E3B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AA674E659FF6944AADC0584F7E98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75EE4-F646-9049-B060-6850BAB90C7A}"/>
      </w:docPartPr>
      <w:docPartBody>
        <w:p w:rsidR="00F6084B" w:rsidRDefault="00F6084B">
          <w:pPr>
            <w:pStyle w:val="BAA674E659FF6944AADC0584F7E98D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5FF4D1174E09C41A1382901EC6C6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A2D96-1D6F-AA48-AD62-9DC5FE33F40A}"/>
      </w:docPartPr>
      <w:docPartBody>
        <w:p w:rsidR="00F6084B" w:rsidRDefault="00F6084B">
          <w:pPr>
            <w:pStyle w:val="45FF4D1174E09C41A1382901EC6C6A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C9D2DE251251D47BD9E89C9A9A9F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4D7C8-07B5-C94A-A88A-0A3D35937246}"/>
      </w:docPartPr>
      <w:docPartBody>
        <w:p w:rsidR="00F6084B" w:rsidRDefault="00F6084B">
          <w:pPr>
            <w:pStyle w:val="0C9D2DE251251D47BD9E89C9A9A9FFF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9A32265BF0E154195B34F8FF4FAB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5C6F-80DB-4446-BD8E-413E8DDCEC80}"/>
      </w:docPartPr>
      <w:docPartBody>
        <w:p w:rsidR="00F6084B" w:rsidRDefault="00F6084B">
          <w:pPr>
            <w:pStyle w:val="69A32265BF0E154195B34F8FF4FAB6F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86A59362F59954CBF4E166035554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58217-6798-0C44-8A7A-1E2682D2B6D6}"/>
      </w:docPartPr>
      <w:docPartBody>
        <w:p w:rsidR="00F6084B" w:rsidRDefault="00F6084B">
          <w:pPr>
            <w:pStyle w:val="886A59362F59954CBF4E1660355549D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F9C364F50B6E942920A6218832FB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F7282-796D-5B49-B9AA-9053D8F559D8}"/>
      </w:docPartPr>
      <w:docPartBody>
        <w:p w:rsidR="00F6084B" w:rsidRDefault="00F6084B">
          <w:pPr>
            <w:pStyle w:val="3F9C364F50B6E942920A6218832FB4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AF30AFD4BDC044A9BD6C78853FF1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1662F-830B-044B-B40F-6436379017C9}"/>
      </w:docPartPr>
      <w:docPartBody>
        <w:p w:rsidR="00F6084B" w:rsidRDefault="00F6084B">
          <w:pPr>
            <w:pStyle w:val="8AF30AFD4BDC044A9BD6C78853FF1E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24738683A185345A37C6AAB069FE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71B-144F-FD47-8737-40DE06956E3B}"/>
      </w:docPartPr>
      <w:docPartBody>
        <w:p w:rsidR="00F6084B" w:rsidRDefault="00F6084B">
          <w:pPr>
            <w:pStyle w:val="D24738683A185345A37C6AAB069FE62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4B"/>
    <w:rsid w:val="00F6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F76F315CC8F4428E74B3E0A38E86C5">
    <w:name w:val="DEF76F315CC8F4428E74B3E0A38E86C5"/>
  </w:style>
  <w:style w:type="paragraph" w:customStyle="1" w:styleId="F82A3DE83E11CF43AB6B761A14D7E3BF">
    <w:name w:val="F82A3DE83E11CF43AB6B761A14D7E3BF"/>
  </w:style>
  <w:style w:type="paragraph" w:customStyle="1" w:styleId="BAA674E659FF6944AADC0584F7E98DDB">
    <w:name w:val="BAA674E659FF6944AADC0584F7E98DDB"/>
  </w:style>
  <w:style w:type="paragraph" w:customStyle="1" w:styleId="45FF4D1174E09C41A1382901EC6C6A58">
    <w:name w:val="45FF4D1174E09C41A1382901EC6C6A58"/>
  </w:style>
  <w:style w:type="paragraph" w:customStyle="1" w:styleId="0C9D2DE251251D47BD9E89C9A9A9FFF4">
    <w:name w:val="0C9D2DE251251D47BD9E89C9A9A9FFF4"/>
  </w:style>
  <w:style w:type="paragraph" w:customStyle="1" w:styleId="69A32265BF0E154195B34F8FF4FAB6F9">
    <w:name w:val="69A32265BF0E154195B34F8FF4FAB6F9"/>
  </w:style>
  <w:style w:type="paragraph" w:customStyle="1" w:styleId="886A59362F59954CBF4E1660355549DA">
    <w:name w:val="886A59362F59954CBF4E1660355549DA"/>
  </w:style>
  <w:style w:type="paragraph" w:customStyle="1" w:styleId="3F9C364F50B6E942920A6218832FB4EE">
    <w:name w:val="3F9C364F50B6E942920A6218832FB4EE"/>
  </w:style>
  <w:style w:type="paragraph" w:customStyle="1" w:styleId="8AF30AFD4BDC044A9BD6C78853FF1E47">
    <w:name w:val="8AF30AFD4BDC044A9BD6C78853FF1E47"/>
  </w:style>
  <w:style w:type="paragraph" w:customStyle="1" w:styleId="D24738683A185345A37C6AAB069FE627">
    <w:name w:val="D24738683A185345A37C6AAB069FE627"/>
  </w:style>
  <w:style w:type="paragraph" w:customStyle="1" w:styleId="5FDC1DE285A79248830939979A99550E">
    <w:name w:val="5FDC1DE285A79248830939979A9955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F76F315CC8F4428E74B3E0A38E86C5">
    <w:name w:val="DEF76F315CC8F4428E74B3E0A38E86C5"/>
  </w:style>
  <w:style w:type="paragraph" w:customStyle="1" w:styleId="F82A3DE83E11CF43AB6B761A14D7E3BF">
    <w:name w:val="F82A3DE83E11CF43AB6B761A14D7E3BF"/>
  </w:style>
  <w:style w:type="paragraph" w:customStyle="1" w:styleId="BAA674E659FF6944AADC0584F7E98DDB">
    <w:name w:val="BAA674E659FF6944AADC0584F7E98DDB"/>
  </w:style>
  <w:style w:type="paragraph" w:customStyle="1" w:styleId="45FF4D1174E09C41A1382901EC6C6A58">
    <w:name w:val="45FF4D1174E09C41A1382901EC6C6A58"/>
  </w:style>
  <w:style w:type="paragraph" w:customStyle="1" w:styleId="0C9D2DE251251D47BD9E89C9A9A9FFF4">
    <w:name w:val="0C9D2DE251251D47BD9E89C9A9A9FFF4"/>
  </w:style>
  <w:style w:type="paragraph" w:customStyle="1" w:styleId="69A32265BF0E154195B34F8FF4FAB6F9">
    <w:name w:val="69A32265BF0E154195B34F8FF4FAB6F9"/>
  </w:style>
  <w:style w:type="paragraph" w:customStyle="1" w:styleId="886A59362F59954CBF4E1660355549DA">
    <w:name w:val="886A59362F59954CBF4E1660355549DA"/>
  </w:style>
  <w:style w:type="paragraph" w:customStyle="1" w:styleId="3F9C364F50B6E942920A6218832FB4EE">
    <w:name w:val="3F9C364F50B6E942920A6218832FB4EE"/>
  </w:style>
  <w:style w:type="paragraph" w:customStyle="1" w:styleId="8AF30AFD4BDC044A9BD6C78853FF1E47">
    <w:name w:val="8AF30AFD4BDC044A9BD6C78853FF1E47"/>
  </w:style>
  <w:style w:type="paragraph" w:customStyle="1" w:styleId="D24738683A185345A37C6AAB069FE627">
    <w:name w:val="D24738683A185345A37C6AAB069FE627"/>
  </w:style>
  <w:style w:type="paragraph" w:customStyle="1" w:styleId="5FDC1DE285A79248830939979A99550E">
    <w:name w:val="5FDC1DE285A79248830939979A995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Rob82</b:Tag>
    <b:SourceType>Book</b:SourceType>
    <b:Guid>{39CFB11E-CAFE-9C4D-B3BC-2977C779BF3F}</b:Guid>
    <b:Author>
      <b:Author>
        <b:NameList>
          <b:Person>
            <b:Last>Buck</b:Last>
            <b:First>Robert</b:First>
          </b:Person>
        </b:NameList>
      </b:Author>
    </b:Author>
    <b:Title>Fernand Léger</b:Title>
    <b:City>New York</b:City>
    <b:Publisher>Abbeville</b:Publisher>
    <b:Year>1982</b:Year>
    <b:RefOrder>1</b:RefOrder>
  </b:Source>
  <b:Source>
    <b:Tag>Ian09</b:Tag>
    <b:SourceType>Book</b:SourceType>
    <b:Guid>{77062548-BEFA-164E-B569-33E3C706C620}</b:Guid>
    <b:Title>Dictionary of Modern and Contemporary Art, Oxford</b:Title>
    <b:City>New York</b:City>
    <b:Publisher>Oxford UP</b:Publisher>
    <b:Year>2009</b:Year>
    <b:Author>
      <b:Author>
        <b:NameList>
          <b:Person>
            <b:Last>Chilvers</b:Last>
            <b:First>Ian</b:First>
          </b:Person>
          <b:Person>
            <b:Last>Glaves-Smith</b:Last>
            <b:First>John</b:First>
          </b:Person>
        </b:NameList>
      </b:Author>
    </b:Author>
    <b:RefOrder>2</b:RefOrder>
  </b:Source>
  <b:Source>
    <b:Tag>Dav71</b:Tag>
    <b:SourceType>Book</b:SourceType>
    <b:Guid>{EA4E11F5-C033-3447-8A00-CEA2EC4C045D}</b:Guid>
    <b:Author>
      <b:Author>
        <b:NameList>
          <b:Person>
            <b:Last>Curtis</b:Last>
            <b:First>David</b:First>
          </b:Person>
        </b:NameList>
      </b:Author>
    </b:Author>
    <b:Title>Experimental Cinema a Fifty-Year Evolution</b:Title>
    <b:City>New York</b:City>
    <b:Publisher>Dell Publishing</b:Publisher>
    <b:Year>1971</b:Year>
    <b:RefOrder>3</b:RefOrder>
  </b:Source>
  <b:Source>
    <b:Tag>Don09</b:Tag>
    <b:SourceType>JournalArticle</b:SourceType>
    <b:Guid>{0F4219B6-F70F-4B47-8E49-016330EA1F90}</b:Guid>
    <b:Author>
      <b:Author>
        <b:NameList>
          <b:Person>
            <b:Last>Donald</b:Last>
            <b:First>James</b:First>
          </b:Person>
        </b:NameList>
      </b:Author>
    </b:Author>
    <b:Title>Jazz Modernism and Film Art: Dudle Murphy and Ballet Mécanique </b:Title>
    <b:Year>2009</b:Year>
    <b:Volume>16</b:Volume>
    <b:Pages>25-49</b:Pages>
    <b:JournalName>Modernism/Modernity</b:JournalName>
    <b:Issue>1</b:Issue>
    <b:RefOrder>4</b:RefOrder>
  </b:Source>
  <b:Source>
    <b:Tag>Oja</b:Tag>
    <b:SourceType>BookSection</b:SourceType>
    <b:Guid>{845C7AA8-3CC1-FA40-866E-1497AA6ED52D}</b:Guid>
    <b:Author>
      <b:Author>
        <b:NameList>
          <b:Person>
            <b:Last>Oja</b:Last>
            <b:First>Carol</b:First>
          </b:Person>
        </b:NameList>
      </b:Author>
      <b:Editor>
        <b:NameList>
          <b:Person>
            <b:Last>Ludington</b:Last>
            <b:First>Townsend</b:First>
          </b:Person>
        </b:NameList>
      </b:Editor>
    </b:Author>
    <b:Title>George Antheil’s Ballet Mécanique and Transatlantic Modernism</b:Title>
    <b:JournalName>Moden Mosaic: Art and Modernism in the United States</b:JournalName>
    <b:Publisher>North Carolina UP</b:Publisher>
    <b:City>Chapel Hill</b:City>
    <b:Pages>175-202</b:Pages>
    <b:BookTitle>Modern Mosaic: Art and Modernism in the United States</b:BookTitle>
    <b:StateProvince>NC</b:StateProvince>
    <b:RefOrder>5</b:RefOrder>
  </b:Source>
</b:Sources>
</file>

<file path=customXml/itemProps1.xml><?xml version="1.0" encoding="utf-8"?>
<ds:datastoreItem xmlns:ds="http://schemas.openxmlformats.org/officeDocument/2006/customXml" ds:itemID="{F4D86B7F-9225-2745-801A-03F20E87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31</TotalTime>
  <Pages>2</Pages>
  <Words>343</Words>
  <Characters>1960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8</cp:revision>
  <dcterms:created xsi:type="dcterms:W3CDTF">2014-05-26T15:43:00Z</dcterms:created>
  <dcterms:modified xsi:type="dcterms:W3CDTF">2014-10-02T01:21:00Z</dcterms:modified>
</cp:coreProperties>
</file>