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6BD5B7E" w14:textId="77777777" w:rsidTr="00922950">
        <w:tc>
          <w:tcPr>
            <w:tcW w:w="491" w:type="dxa"/>
            <w:vMerge w:val="restart"/>
            <w:shd w:val="clear" w:color="auto" w:fill="A6A6A6" w:themeFill="background1" w:themeFillShade="A6"/>
            <w:textDirection w:val="btLr"/>
          </w:tcPr>
          <w:p w14:paraId="3EC60B6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F0A1F71EC84866BC30A917311682B9"/>
            </w:placeholder>
            <w:showingPlcHdr/>
            <w:dropDownList>
              <w:listItem w:displayText="Dr." w:value="Dr."/>
              <w:listItem w:displayText="Prof." w:value="Prof."/>
            </w:dropDownList>
          </w:sdtPr>
          <w:sdtEndPr/>
          <w:sdtContent>
            <w:tc>
              <w:tcPr>
                <w:tcW w:w="1259" w:type="dxa"/>
              </w:tcPr>
              <w:p w14:paraId="4EAF2BE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64A46E0C1F64F428ED2122B5A60C3C0"/>
            </w:placeholder>
            <w:text/>
          </w:sdtPr>
          <w:sdtEndPr/>
          <w:sdtContent>
            <w:tc>
              <w:tcPr>
                <w:tcW w:w="2073" w:type="dxa"/>
              </w:tcPr>
              <w:p w14:paraId="31343F72" w14:textId="77777777" w:rsidR="00B574C9" w:rsidRDefault="00AD65E6" w:rsidP="00AD65E6">
                <w:r>
                  <w:t>Sean</w:t>
                </w:r>
              </w:p>
            </w:tc>
          </w:sdtContent>
        </w:sdt>
        <w:sdt>
          <w:sdtPr>
            <w:alias w:val="Middle name"/>
            <w:tag w:val="authorMiddleName"/>
            <w:id w:val="-2076034781"/>
            <w:placeholder>
              <w:docPart w:val="AABF5CD71FA946D7AEC96BF8DC83C00C"/>
            </w:placeholder>
            <w:showingPlcHdr/>
            <w:text/>
          </w:sdtPr>
          <w:sdtEndPr/>
          <w:sdtContent>
            <w:tc>
              <w:tcPr>
                <w:tcW w:w="2551" w:type="dxa"/>
              </w:tcPr>
              <w:p w14:paraId="3C72BBED" w14:textId="77777777" w:rsidR="00B574C9" w:rsidRDefault="00B574C9" w:rsidP="00922950">
                <w:r>
                  <w:rPr>
                    <w:rStyle w:val="PlaceholderText"/>
                  </w:rPr>
                  <w:t>[Middle name]</w:t>
                </w:r>
              </w:p>
            </w:tc>
          </w:sdtContent>
        </w:sdt>
        <w:sdt>
          <w:sdtPr>
            <w:alias w:val="Last name"/>
            <w:tag w:val="authorLastName"/>
            <w:id w:val="-1088529830"/>
            <w:placeholder>
              <w:docPart w:val="541151FEB6CC4B9FA503D96E819D6899"/>
            </w:placeholder>
            <w:text/>
          </w:sdtPr>
          <w:sdtEndPr/>
          <w:sdtContent>
            <w:tc>
              <w:tcPr>
                <w:tcW w:w="2642" w:type="dxa"/>
              </w:tcPr>
              <w:p w14:paraId="18A03FD4" w14:textId="77777777" w:rsidR="00B574C9" w:rsidRDefault="00AD65E6" w:rsidP="00AD65E6">
                <w:proofErr w:type="spellStart"/>
                <w:r>
                  <w:t>Strader</w:t>
                </w:r>
                <w:proofErr w:type="spellEnd"/>
              </w:p>
            </w:tc>
          </w:sdtContent>
        </w:sdt>
      </w:tr>
      <w:tr w:rsidR="00B574C9" w14:paraId="48347510" w14:textId="77777777" w:rsidTr="001A6A06">
        <w:trPr>
          <w:trHeight w:val="986"/>
        </w:trPr>
        <w:tc>
          <w:tcPr>
            <w:tcW w:w="491" w:type="dxa"/>
            <w:vMerge/>
            <w:shd w:val="clear" w:color="auto" w:fill="A6A6A6" w:themeFill="background1" w:themeFillShade="A6"/>
          </w:tcPr>
          <w:p w14:paraId="396BC272" w14:textId="77777777" w:rsidR="00B574C9" w:rsidRPr="001A6A06" w:rsidRDefault="00B574C9" w:rsidP="00CF1542">
            <w:pPr>
              <w:jc w:val="center"/>
              <w:rPr>
                <w:b/>
                <w:color w:val="FFFFFF" w:themeColor="background1"/>
              </w:rPr>
            </w:pPr>
          </w:p>
        </w:tc>
        <w:sdt>
          <w:sdtPr>
            <w:alias w:val="Biography"/>
            <w:tag w:val="authorBiography"/>
            <w:id w:val="938807824"/>
            <w:placeholder>
              <w:docPart w:val="037357A14BD448DD912599E5D6796EC8"/>
            </w:placeholder>
            <w:showingPlcHdr/>
          </w:sdtPr>
          <w:sdtEndPr/>
          <w:sdtContent>
            <w:tc>
              <w:tcPr>
                <w:tcW w:w="8525" w:type="dxa"/>
                <w:gridSpan w:val="4"/>
              </w:tcPr>
              <w:p w14:paraId="760F68CD" w14:textId="77777777" w:rsidR="00B574C9" w:rsidRDefault="00B574C9" w:rsidP="00922950">
                <w:r>
                  <w:rPr>
                    <w:rStyle w:val="PlaceholderText"/>
                  </w:rPr>
                  <w:t>[Enter your biography]</w:t>
                </w:r>
              </w:p>
            </w:tc>
          </w:sdtContent>
        </w:sdt>
      </w:tr>
      <w:tr w:rsidR="00B574C9" w14:paraId="6F1D578C" w14:textId="77777777" w:rsidTr="001A6A06">
        <w:trPr>
          <w:trHeight w:val="986"/>
        </w:trPr>
        <w:tc>
          <w:tcPr>
            <w:tcW w:w="491" w:type="dxa"/>
            <w:vMerge/>
            <w:shd w:val="clear" w:color="auto" w:fill="A6A6A6" w:themeFill="background1" w:themeFillShade="A6"/>
          </w:tcPr>
          <w:p w14:paraId="1F7BB291" w14:textId="77777777" w:rsidR="00B574C9" w:rsidRPr="001A6A06" w:rsidRDefault="00B574C9" w:rsidP="00CF1542">
            <w:pPr>
              <w:jc w:val="center"/>
              <w:rPr>
                <w:b/>
                <w:color w:val="FFFFFF" w:themeColor="background1"/>
              </w:rPr>
            </w:pPr>
          </w:p>
        </w:tc>
        <w:sdt>
          <w:sdtPr>
            <w:alias w:val="Affiliation"/>
            <w:tag w:val="affiliation"/>
            <w:id w:val="2012937915"/>
            <w:placeholder>
              <w:docPart w:val="8249B45EA53B451A803621C4432564EE"/>
            </w:placeholder>
            <w:text/>
          </w:sdtPr>
          <w:sdtEndPr/>
          <w:sdtContent>
            <w:tc>
              <w:tcPr>
                <w:tcW w:w="8525" w:type="dxa"/>
                <w:gridSpan w:val="4"/>
              </w:tcPr>
              <w:p w14:paraId="677E30A7" w14:textId="77777777" w:rsidR="00B574C9" w:rsidRDefault="00AD65E6" w:rsidP="00AD65E6">
                <w:r>
                  <w:t>Yale University</w:t>
                </w:r>
              </w:p>
            </w:tc>
          </w:sdtContent>
        </w:sdt>
      </w:tr>
    </w:tbl>
    <w:p w14:paraId="53B490B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1D0D134" w14:textId="77777777" w:rsidTr="00244BB0">
        <w:tc>
          <w:tcPr>
            <w:tcW w:w="9016" w:type="dxa"/>
            <w:shd w:val="clear" w:color="auto" w:fill="A6A6A6" w:themeFill="background1" w:themeFillShade="A6"/>
            <w:tcMar>
              <w:top w:w="113" w:type="dxa"/>
              <w:bottom w:w="113" w:type="dxa"/>
            </w:tcMar>
          </w:tcPr>
          <w:p w14:paraId="51219EA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878691" w14:textId="77777777" w:rsidTr="003F0D73">
        <w:sdt>
          <w:sdtPr>
            <w:rPr>
              <w:b/>
            </w:rPr>
            <w:alias w:val="Article headword"/>
            <w:tag w:val="articleHeadword"/>
            <w:id w:val="-361440020"/>
            <w:placeholder>
              <w:docPart w:val="4D7F68A9AF45418B8D20381D48C98578"/>
            </w:placeholder>
            <w:text/>
          </w:sdtPr>
          <w:sdtEndPr/>
          <w:sdtContent>
            <w:tc>
              <w:tcPr>
                <w:tcW w:w="9016" w:type="dxa"/>
                <w:tcMar>
                  <w:top w:w="113" w:type="dxa"/>
                  <w:bottom w:w="113" w:type="dxa"/>
                </w:tcMar>
              </w:tcPr>
              <w:p w14:paraId="12F66B85" w14:textId="77777777" w:rsidR="003F0D73" w:rsidRPr="00FB589A" w:rsidRDefault="00AD65E6" w:rsidP="00AD65E6">
                <w:pPr>
                  <w:rPr>
                    <w:b/>
                  </w:rPr>
                </w:pPr>
                <w:r w:rsidRPr="00F93EBD">
                  <w:rPr>
                    <w:b/>
                  </w:rPr>
                  <w:t>Hiroshima Mon Amour (1959)</w:t>
                </w:r>
              </w:p>
            </w:tc>
          </w:sdtContent>
        </w:sdt>
      </w:tr>
      <w:tr w:rsidR="00464699" w14:paraId="25F164D8" w14:textId="77777777" w:rsidTr="007821B0">
        <w:sdt>
          <w:sdtPr>
            <w:alias w:val="Variant headwords"/>
            <w:tag w:val="variantHeadwords"/>
            <w:id w:val="173464402"/>
            <w:placeholder>
              <w:docPart w:val="45FFCAE9ED04418B82267E694E3589E0"/>
            </w:placeholder>
            <w:showingPlcHdr/>
          </w:sdtPr>
          <w:sdtEndPr/>
          <w:sdtContent>
            <w:tc>
              <w:tcPr>
                <w:tcW w:w="9016" w:type="dxa"/>
                <w:tcMar>
                  <w:top w:w="113" w:type="dxa"/>
                  <w:bottom w:w="113" w:type="dxa"/>
                </w:tcMar>
              </w:tcPr>
              <w:p w14:paraId="7442137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B0CA895" w14:textId="77777777" w:rsidTr="003F0D73">
        <w:sdt>
          <w:sdtPr>
            <w:alias w:val="Abstract"/>
            <w:tag w:val="abstract"/>
            <w:id w:val="-635871867"/>
            <w:placeholder>
              <w:docPart w:val="6B8A4A9A7C784064BA8AFA2D8BAD4019"/>
            </w:placeholder>
          </w:sdtPr>
          <w:sdtEndPr/>
          <w:sdtContent>
            <w:tc>
              <w:tcPr>
                <w:tcW w:w="9016" w:type="dxa"/>
                <w:tcMar>
                  <w:top w:w="113" w:type="dxa"/>
                  <w:bottom w:w="113" w:type="dxa"/>
                </w:tcMar>
              </w:tcPr>
              <w:p w14:paraId="38B67754" w14:textId="77777777" w:rsidR="00E85A05" w:rsidRDefault="00AD65E6" w:rsidP="00AD65E6">
                <w:r w:rsidRPr="0007626A">
                  <w:rPr>
                    <w:i/>
                  </w:rPr>
                  <w:t>Hiroshima Mon Amour</w:t>
                </w:r>
                <w:r w:rsidRPr="0007626A">
                  <w:t xml:space="preserve"> is a 1959</w:t>
                </w:r>
                <w:r>
                  <w:t xml:space="preserve"> French-Japanese coproduction considered to be a founding work of the French New Wave. Originally conceived by director Alain </w:t>
                </w:r>
                <w:proofErr w:type="spellStart"/>
                <w:r>
                  <w:t>Resnais</w:t>
                </w:r>
                <w:proofErr w:type="spellEnd"/>
                <w:r>
                  <w:t xml:space="preserve"> as a documentary on the atomic bombing of Hiroshima in the style of his previous film </w:t>
                </w:r>
                <w:proofErr w:type="spellStart"/>
                <w:r w:rsidRPr="00B9725C">
                  <w:rPr>
                    <w:i/>
                  </w:rPr>
                  <w:t>Nuit</w:t>
                </w:r>
                <w:proofErr w:type="spellEnd"/>
                <w:r w:rsidRPr="00B9725C">
                  <w:rPr>
                    <w:i/>
                  </w:rPr>
                  <w:t xml:space="preserve"> et </w:t>
                </w:r>
                <w:proofErr w:type="spellStart"/>
                <w:r w:rsidRPr="00B9725C">
                  <w:rPr>
                    <w:i/>
                  </w:rPr>
                  <w:t>brouillard</w:t>
                </w:r>
                <w:proofErr w:type="spellEnd"/>
                <w:r w:rsidRPr="00B9725C">
                  <w:rPr>
                    <w:i/>
                  </w:rPr>
                  <w:t xml:space="preserve"> </w:t>
                </w:r>
                <w:r>
                  <w:t>[</w:t>
                </w:r>
                <w:r w:rsidRPr="0067428A">
                  <w:rPr>
                    <w:i/>
                  </w:rPr>
                  <w:t>Night</w:t>
                </w:r>
                <w:r w:rsidRPr="0007626A">
                  <w:rPr>
                    <w:i/>
                  </w:rPr>
                  <w:t xml:space="preserve"> and Fog</w:t>
                </w:r>
                <w:r w:rsidRPr="00E70895">
                  <w:t>]</w:t>
                </w:r>
                <w:r w:rsidR="00F93EBD">
                  <w:t xml:space="preserve"> (1955)</w:t>
                </w:r>
                <w:r>
                  <w:t xml:space="preserve">, the script was rewritten as a fictional story by </w:t>
                </w:r>
                <w:proofErr w:type="spellStart"/>
                <w:r>
                  <w:t>Resnais</w:t>
                </w:r>
                <w:proofErr w:type="spellEnd"/>
                <w:r>
                  <w:t xml:space="preserve"> and </w:t>
                </w:r>
                <w:r w:rsidRPr="0007626A">
                  <w:t xml:space="preserve">Marguerite </w:t>
                </w:r>
                <w:proofErr w:type="spellStart"/>
                <w:r w:rsidRPr="0007626A">
                  <w:t>Duras</w:t>
                </w:r>
                <w:proofErr w:type="spellEnd"/>
                <w:r>
                  <w:t xml:space="preserve">. The film contains </w:t>
                </w:r>
                <w:r w:rsidRPr="0007626A">
                  <w:t>numerous examples</w:t>
                </w:r>
                <w:r>
                  <w:t xml:space="preserve"> of</w:t>
                </w:r>
                <w:r w:rsidRPr="0007626A">
                  <w:t xml:space="preserve"> </w:t>
                </w:r>
                <w:r>
                  <w:t>non-traditional modernist</w:t>
                </w:r>
                <w:r w:rsidRPr="0007626A">
                  <w:t xml:space="preserve"> filmmaking, including a nonlinear narrative</w:t>
                </w:r>
                <w:r>
                  <w:t xml:space="preserve"> with multiple flashbacks and associative imagery</w:t>
                </w:r>
                <w:r w:rsidRPr="0007626A">
                  <w:t xml:space="preserve">, lyrical and repetitive voiceovers, semi-abstract images, and a combination of fictional elements with archival film and photographs. </w:t>
                </w:r>
                <w:r>
                  <w:t>The film</w:t>
                </w:r>
                <w:r w:rsidRPr="0007626A">
                  <w:t xml:space="preserve"> raises questions about relationships between the present moment, history, and </w:t>
                </w:r>
                <w:r>
                  <w:t xml:space="preserve">memories of </w:t>
                </w:r>
                <w:r w:rsidRPr="0007626A">
                  <w:t>personal and collective trauma. The film cent</w:t>
                </w:r>
                <w:r>
                  <w:t>re</w:t>
                </w:r>
                <w:r w:rsidRPr="0007626A">
                  <w:t>s on a brief affair between a Japanese man (</w:t>
                </w:r>
                <w:proofErr w:type="spellStart"/>
                <w:r w:rsidRPr="0007626A">
                  <w:t>Eiji</w:t>
                </w:r>
                <w:proofErr w:type="spellEnd"/>
                <w:r w:rsidRPr="0007626A">
                  <w:t xml:space="preserve"> Okada) and a French woman (</w:t>
                </w:r>
                <w:proofErr w:type="spellStart"/>
                <w:r w:rsidRPr="0007626A">
                  <w:t>Emanuelle</w:t>
                </w:r>
                <w:proofErr w:type="spellEnd"/>
                <w:r w:rsidRPr="0007626A">
                  <w:t xml:space="preserve"> Riva) in post-war Hiroshima. A series of conversations between the two lovers circle around questions of memory, forgetting, and personal traumatic experiences during World War II. The man reveals that he was a soldier for Japan and alludes to personal losses during the atomic bombing of Hiroshima. The woman recounts her youthful relationship with a German soldier during the occupation in </w:t>
                </w:r>
                <w:proofErr w:type="spellStart"/>
                <w:r w:rsidRPr="0007626A">
                  <w:t>Nevers</w:t>
                </w:r>
                <w:proofErr w:type="spellEnd"/>
                <w:r w:rsidRPr="0007626A">
                  <w:t>, France, as well as her psychological breakdown upon his death during the liberation. Following their initial encounters, the woman wanders the streets of Hiroshima at night before leaving the man and returning to France.</w:t>
                </w:r>
              </w:p>
            </w:tc>
          </w:sdtContent>
        </w:sdt>
      </w:tr>
      <w:tr w:rsidR="003F0D73" w14:paraId="41FFC0B6" w14:textId="77777777" w:rsidTr="003F0D73">
        <w:sdt>
          <w:sdtPr>
            <w:alias w:val="Article text"/>
            <w:tag w:val="articleText"/>
            <w:id w:val="634067588"/>
            <w:placeholder>
              <w:docPart w:val="274B54DB4C034872AFE3C2C2C33A4500"/>
            </w:placeholder>
          </w:sdtPr>
          <w:sdtEndPr>
            <w:rPr>
              <w:b/>
              <w:bCs/>
              <w:color w:val="5B9BD5" w:themeColor="accent1"/>
              <w:sz w:val="18"/>
              <w:szCs w:val="18"/>
            </w:rPr>
          </w:sdtEndPr>
          <w:sdtContent>
            <w:tc>
              <w:tcPr>
                <w:tcW w:w="9016" w:type="dxa"/>
                <w:tcMar>
                  <w:top w:w="113" w:type="dxa"/>
                  <w:bottom w:w="113" w:type="dxa"/>
                </w:tcMar>
              </w:tcPr>
              <w:p w14:paraId="3FAC3884" w14:textId="77777777" w:rsidR="00AD65E6" w:rsidRDefault="00AD65E6" w:rsidP="00AD65E6">
                <w:r w:rsidRPr="0007626A">
                  <w:rPr>
                    <w:i/>
                  </w:rPr>
                  <w:t>Hiroshima Mon Amour</w:t>
                </w:r>
                <w:r w:rsidRPr="0007626A">
                  <w:t xml:space="preserve"> is a 1959</w:t>
                </w:r>
                <w:r>
                  <w:t xml:space="preserve"> French-Japanese coproduction considered to be a founding work of the French New Wave. Originally conceived by director Alain </w:t>
                </w:r>
                <w:proofErr w:type="spellStart"/>
                <w:r>
                  <w:t>Resnais</w:t>
                </w:r>
                <w:proofErr w:type="spellEnd"/>
                <w:r>
                  <w:t xml:space="preserve"> as a documentary on the atomic bombing of Hiroshima in the style of his previous film </w:t>
                </w:r>
                <w:proofErr w:type="spellStart"/>
                <w:r w:rsidRPr="00B9725C">
                  <w:rPr>
                    <w:i/>
                  </w:rPr>
                  <w:t>Nuit</w:t>
                </w:r>
                <w:proofErr w:type="spellEnd"/>
                <w:r w:rsidRPr="00B9725C">
                  <w:rPr>
                    <w:i/>
                  </w:rPr>
                  <w:t xml:space="preserve"> et </w:t>
                </w:r>
                <w:proofErr w:type="spellStart"/>
                <w:r w:rsidRPr="00B9725C">
                  <w:rPr>
                    <w:i/>
                  </w:rPr>
                  <w:t>brouillard</w:t>
                </w:r>
                <w:proofErr w:type="spellEnd"/>
                <w:r w:rsidRPr="00B9725C">
                  <w:rPr>
                    <w:i/>
                  </w:rPr>
                  <w:t xml:space="preserve"> </w:t>
                </w:r>
                <w:r>
                  <w:t>[</w:t>
                </w:r>
                <w:r w:rsidRPr="0067428A">
                  <w:rPr>
                    <w:i/>
                  </w:rPr>
                  <w:t>Night</w:t>
                </w:r>
                <w:r w:rsidRPr="0007626A">
                  <w:rPr>
                    <w:i/>
                  </w:rPr>
                  <w:t xml:space="preserve"> and Fog</w:t>
                </w:r>
                <w:r>
                  <w:rPr>
                    <w:i/>
                  </w:rPr>
                  <w:t xml:space="preserve">, </w:t>
                </w:r>
                <w:r>
                  <w:t>1955</w:t>
                </w:r>
                <w:r w:rsidRPr="00E70895">
                  <w:t>]</w:t>
                </w:r>
                <w:r>
                  <w:t xml:space="preserve">, the script was rewritten as a fictional story by </w:t>
                </w:r>
                <w:proofErr w:type="spellStart"/>
                <w:r>
                  <w:t>Resnais</w:t>
                </w:r>
                <w:proofErr w:type="spellEnd"/>
                <w:r>
                  <w:t xml:space="preserve"> and </w:t>
                </w:r>
                <w:r w:rsidRPr="0007626A">
                  <w:t xml:space="preserve">Marguerite </w:t>
                </w:r>
                <w:proofErr w:type="spellStart"/>
                <w:r w:rsidRPr="0007626A">
                  <w:t>Duras</w:t>
                </w:r>
                <w:proofErr w:type="spellEnd"/>
                <w:r>
                  <w:t xml:space="preserve">. The film contains </w:t>
                </w:r>
                <w:r w:rsidRPr="0007626A">
                  <w:t>numerous examples</w:t>
                </w:r>
                <w:r>
                  <w:t xml:space="preserve"> of</w:t>
                </w:r>
                <w:r w:rsidRPr="0007626A">
                  <w:t xml:space="preserve"> </w:t>
                </w:r>
                <w:r>
                  <w:t>non-traditional modernist</w:t>
                </w:r>
                <w:r w:rsidRPr="0007626A">
                  <w:t xml:space="preserve"> filmmaking, including a nonlinear narrative</w:t>
                </w:r>
                <w:r>
                  <w:t xml:space="preserve"> with multiple flashbacks and associative imagery</w:t>
                </w:r>
                <w:r w:rsidRPr="0007626A">
                  <w:t xml:space="preserve">, lyrical and repetitive voiceovers, semi-abstract images, and a combination of fictional elements with archival film and photographs. </w:t>
                </w:r>
                <w:r>
                  <w:t>The film</w:t>
                </w:r>
                <w:r w:rsidRPr="0007626A">
                  <w:t xml:space="preserve"> raises questions about relationships between the present moment, history, and </w:t>
                </w:r>
                <w:r>
                  <w:t xml:space="preserve">memories of </w:t>
                </w:r>
                <w:r w:rsidRPr="0007626A">
                  <w:t>personal and collective trauma. The film cent</w:t>
                </w:r>
                <w:r>
                  <w:t>re</w:t>
                </w:r>
                <w:r w:rsidRPr="0007626A">
                  <w:t>s on a brief affair between a Japanese man (</w:t>
                </w:r>
                <w:proofErr w:type="spellStart"/>
                <w:r w:rsidRPr="0007626A">
                  <w:t>Eiji</w:t>
                </w:r>
                <w:proofErr w:type="spellEnd"/>
                <w:r w:rsidRPr="0007626A">
                  <w:t xml:space="preserve"> Okada) and a French woman (</w:t>
                </w:r>
                <w:proofErr w:type="spellStart"/>
                <w:r w:rsidRPr="0007626A">
                  <w:t>Emanuelle</w:t>
                </w:r>
                <w:proofErr w:type="spellEnd"/>
                <w:r w:rsidRPr="0007626A">
                  <w:t xml:space="preserve"> Riva) in post-war Hiroshima. A series of conversations between the two lovers circle around questions of memory, forgetting, and personal traumatic experiences during World War II. The man reveals that he was a soldier for Japan and alludes to personal losses during the atomic bombing of Hiroshima. The woman recounts her youthful relationship with a German soldier during the occupation in </w:t>
                </w:r>
                <w:proofErr w:type="spellStart"/>
                <w:r w:rsidRPr="0007626A">
                  <w:t>Nevers</w:t>
                </w:r>
                <w:proofErr w:type="spellEnd"/>
                <w:r w:rsidRPr="0007626A">
                  <w:t>, France, as well as her psychological breakdown upon his death during the liberation. Following their initial encounters, the woman wanders the streets of Hiroshima at night before leaving the man and returning to France.</w:t>
                </w:r>
              </w:p>
              <w:p w14:paraId="4D00F85E" w14:textId="77777777" w:rsidR="00AD65E6" w:rsidRDefault="00AD65E6" w:rsidP="00AD65E6"/>
              <w:p w14:paraId="394514E0" w14:textId="77777777" w:rsidR="00AD65E6" w:rsidRDefault="00AD65E6" w:rsidP="00AD65E6">
                <w:pPr>
                  <w:keepNext/>
                </w:pPr>
                <w:r>
                  <w:t>File: hiroshima1.jpg</w:t>
                </w:r>
              </w:p>
              <w:p w14:paraId="2A3EB057" w14:textId="77777777" w:rsidR="003F0D73" w:rsidRPr="00F93EBD" w:rsidRDefault="00F93EBD" w:rsidP="00F93EBD">
                <w:pPr>
                  <w:pStyle w:val="Caption"/>
                </w:pPr>
                <w:r>
                  <w:fldChar w:fldCharType="begin"/>
                </w:r>
                <w:r>
                  <w:instrText xml:space="preserve"> SEQ Figure \* ARABIC </w:instrText>
                </w:r>
                <w:r>
                  <w:fldChar w:fldCharType="separate"/>
                </w:r>
                <w:r w:rsidR="00AD65E6">
                  <w:rPr>
                    <w:noProof/>
                  </w:rPr>
                  <w:t>1</w:t>
                </w:r>
                <w:r>
                  <w:rPr>
                    <w:noProof/>
                  </w:rPr>
                  <w:fldChar w:fldCharType="end"/>
                </w:r>
                <w:r w:rsidR="00AD65E6">
                  <w:t xml:space="preserve"> </w:t>
                </w:r>
                <w:r w:rsidR="00AD65E6" w:rsidRPr="00303DFB">
                  <w:t>Image of the opening title with abstract image. From chttp://www.fimdalinha.com/wp-content/uploads/2011</w:t>
                </w:r>
                <w:bookmarkStart w:id="0" w:name="_GoBack"/>
                <w:bookmarkEnd w:id="0"/>
                <w:r w:rsidR="00AD65E6" w:rsidRPr="00303DFB">
                  <w:t>/06/hiroshima-mon-amour-01.jpeg</w:t>
                </w:r>
              </w:p>
            </w:tc>
          </w:sdtContent>
        </w:sdt>
      </w:tr>
      <w:tr w:rsidR="003235A7" w14:paraId="4C1916EF" w14:textId="77777777" w:rsidTr="003235A7">
        <w:tc>
          <w:tcPr>
            <w:tcW w:w="9016" w:type="dxa"/>
          </w:tcPr>
          <w:p w14:paraId="0B90EE6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3AD39C697A8F4241B6302A20D834BC63"/>
              </w:placeholder>
            </w:sdtPr>
            <w:sdtEndPr/>
            <w:sdtContent>
              <w:p w14:paraId="521752B7" w14:textId="77777777" w:rsidR="00AD65E6" w:rsidRDefault="00F93EBD" w:rsidP="00AD65E6">
                <w:sdt>
                  <w:sdtPr>
                    <w:id w:val="2121105530"/>
                    <w:citation/>
                  </w:sdtPr>
                  <w:sdtEndPr/>
                  <w:sdtContent>
                    <w:r w:rsidR="00AD65E6">
                      <w:fldChar w:fldCharType="begin"/>
                    </w:r>
                    <w:r w:rsidR="00AD65E6">
                      <w:rPr>
                        <w:lang w:val="en-US"/>
                      </w:rPr>
                      <w:instrText xml:space="preserve"> CITATION Jon03 \l 1033 </w:instrText>
                    </w:r>
                    <w:r w:rsidR="00AD65E6">
                      <w:fldChar w:fldCharType="separate"/>
                    </w:r>
                    <w:r w:rsidR="00AD65E6">
                      <w:rPr>
                        <w:noProof/>
                        <w:lang w:val="en-US"/>
                      </w:rPr>
                      <w:t>(Jones)</w:t>
                    </w:r>
                    <w:r w:rsidR="00AD65E6">
                      <w:fldChar w:fldCharType="end"/>
                    </w:r>
                  </w:sdtContent>
                </w:sdt>
              </w:p>
              <w:p w14:paraId="63CD1A22" w14:textId="77777777" w:rsidR="00AD65E6" w:rsidRDefault="00AD65E6" w:rsidP="00AD65E6"/>
              <w:p w14:paraId="4E707A85" w14:textId="77777777" w:rsidR="003235A7" w:rsidRDefault="00F93EBD" w:rsidP="00AD65E6">
                <w:sdt>
                  <w:sdtPr>
                    <w:id w:val="518593452"/>
                    <w:citation/>
                  </w:sdtPr>
                  <w:sdtEndPr/>
                  <w:sdtContent>
                    <w:r w:rsidR="00AD65E6">
                      <w:fldChar w:fldCharType="begin"/>
                    </w:r>
                    <w:r w:rsidR="00AD65E6">
                      <w:rPr>
                        <w:lang w:val="en-US"/>
                      </w:rPr>
                      <w:instrText xml:space="preserve"> CITATION Wil09 \l 1033 </w:instrText>
                    </w:r>
                    <w:r w:rsidR="00AD65E6">
                      <w:fldChar w:fldCharType="separate"/>
                    </w:r>
                    <w:r w:rsidR="00AD65E6">
                      <w:rPr>
                        <w:noProof/>
                        <w:lang w:val="en-US"/>
                      </w:rPr>
                      <w:t>(Wilson)</w:t>
                    </w:r>
                    <w:r w:rsidR="00AD65E6">
                      <w:fldChar w:fldCharType="end"/>
                    </w:r>
                  </w:sdtContent>
                </w:sdt>
              </w:p>
            </w:sdtContent>
          </w:sdt>
        </w:tc>
      </w:tr>
    </w:tbl>
    <w:p w14:paraId="7991A7C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B6FEA" w14:textId="77777777" w:rsidR="005217E0" w:rsidRDefault="005217E0" w:rsidP="007A0D55">
      <w:pPr>
        <w:spacing w:after="0" w:line="240" w:lineRule="auto"/>
      </w:pPr>
      <w:r>
        <w:separator/>
      </w:r>
    </w:p>
  </w:endnote>
  <w:endnote w:type="continuationSeparator" w:id="0">
    <w:p w14:paraId="60FFE416" w14:textId="77777777" w:rsidR="005217E0" w:rsidRDefault="005217E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DD4FB" w14:textId="77777777" w:rsidR="005217E0" w:rsidRDefault="005217E0" w:rsidP="007A0D55">
      <w:pPr>
        <w:spacing w:after="0" w:line="240" w:lineRule="auto"/>
      </w:pPr>
      <w:r>
        <w:separator/>
      </w:r>
    </w:p>
  </w:footnote>
  <w:footnote w:type="continuationSeparator" w:id="0">
    <w:p w14:paraId="565A543A" w14:textId="77777777" w:rsidR="005217E0" w:rsidRDefault="005217E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0263D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1BC761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E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17E0"/>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D65E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93EB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3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6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E6"/>
    <w:rPr>
      <w:rFonts w:ascii="Tahoma" w:hAnsi="Tahoma" w:cs="Tahoma"/>
      <w:sz w:val="16"/>
      <w:szCs w:val="16"/>
    </w:rPr>
  </w:style>
  <w:style w:type="paragraph" w:styleId="Caption">
    <w:name w:val="caption"/>
    <w:basedOn w:val="Normal"/>
    <w:next w:val="Normal"/>
    <w:uiPriority w:val="35"/>
    <w:semiHidden/>
    <w:qFormat/>
    <w:rsid w:val="00AD65E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6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5E6"/>
    <w:rPr>
      <w:rFonts w:ascii="Tahoma" w:hAnsi="Tahoma" w:cs="Tahoma"/>
      <w:sz w:val="16"/>
      <w:szCs w:val="16"/>
    </w:rPr>
  </w:style>
  <w:style w:type="paragraph" w:styleId="Caption">
    <w:name w:val="caption"/>
    <w:basedOn w:val="Normal"/>
    <w:next w:val="Normal"/>
    <w:uiPriority w:val="35"/>
    <w:semiHidden/>
    <w:qFormat/>
    <w:rsid w:val="00AD65E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F0A1F71EC84866BC30A917311682B9"/>
        <w:category>
          <w:name w:val="General"/>
          <w:gallery w:val="placeholder"/>
        </w:category>
        <w:types>
          <w:type w:val="bbPlcHdr"/>
        </w:types>
        <w:behaviors>
          <w:behavior w:val="content"/>
        </w:behaviors>
        <w:guid w:val="{DD7FE294-4305-4A8B-AF6A-557FF72E5E52}"/>
      </w:docPartPr>
      <w:docPartBody>
        <w:p w:rsidR="001D3C5E" w:rsidRDefault="00F44B7C">
          <w:pPr>
            <w:pStyle w:val="DCF0A1F71EC84866BC30A917311682B9"/>
          </w:pPr>
          <w:r w:rsidRPr="00CC586D">
            <w:rPr>
              <w:rStyle w:val="PlaceholderText"/>
              <w:b/>
              <w:color w:val="FFFFFF" w:themeColor="background1"/>
            </w:rPr>
            <w:t>[Salutation]</w:t>
          </w:r>
        </w:p>
      </w:docPartBody>
    </w:docPart>
    <w:docPart>
      <w:docPartPr>
        <w:name w:val="C64A46E0C1F64F428ED2122B5A60C3C0"/>
        <w:category>
          <w:name w:val="General"/>
          <w:gallery w:val="placeholder"/>
        </w:category>
        <w:types>
          <w:type w:val="bbPlcHdr"/>
        </w:types>
        <w:behaviors>
          <w:behavior w:val="content"/>
        </w:behaviors>
        <w:guid w:val="{719289D1-123C-4DF4-946B-3AE1DDBD705A}"/>
      </w:docPartPr>
      <w:docPartBody>
        <w:p w:rsidR="001D3C5E" w:rsidRDefault="00F44B7C">
          <w:pPr>
            <w:pStyle w:val="C64A46E0C1F64F428ED2122B5A60C3C0"/>
          </w:pPr>
          <w:r>
            <w:rPr>
              <w:rStyle w:val="PlaceholderText"/>
            </w:rPr>
            <w:t>[First name]</w:t>
          </w:r>
        </w:p>
      </w:docPartBody>
    </w:docPart>
    <w:docPart>
      <w:docPartPr>
        <w:name w:val="AABF5CD71FA946D7AEC96BF8DC83C00C"/>
        <w:category>
          <w:name w:val="General"/>
          <w:gallery w:val="placeholder"/>
        </w:category>
        <w:types>
          <w:type w:val="bbPlcHdr"/>
        </w:types>
        <w:behaviors>
          <w:behavior w:val="content"/>
        </w:behaviors>
        <w:guid w:val="{5C2A2CFD-96F3-4780-B302-F8B092A0A0B9}"/>
      </w:docPartPr>
      <w:docPartBody>
        <w:p w:rsidR="001D3C5E" w:rsidRDefault="00F44B7C">
          <w:pPr>
            <w:pStyle w:val="AABF5CD71FA946D7AEC96BF8DC83C00C"/>
          </w:pPr>
          <w:r>
            <w:rPr>
              <w:rStyle w:val="PlaceholderText"/>
            </w:rPr>
            <w:t>[Middle name]</w:t>
          </w:r>
        </w:p>
      </w:docPartBody>
    </w:docPart>
    <w:docPart>
      <w:docPartPr>
        <w:name w:val="541151FEB6CC4B9FA503D96E819D6899"/>
        <w:category>
          <w:name w:val="General"/>
          <w:gallery w:val="placeholder"/>
        </w:category>
        <w:types>
          <w:type w:val="bbPlcHdr"/>
        </w:types>
        <w:behaviors>
          <w:behavior w:val="content"/>
        </w:behaviors>
        <w:guid w:val="{BCF2143A-EDAC-44F5-B5AC-F4F3DBDA045D}"/>
      </w:docPartPr>
      <w:docPartBody>
        <w:p w:rsidR="001D3C5E" w:rsidRDefault="00F44B7C">
          <w:pPr>
            <w:pStyle w:val="541151FEB6CC4B9FA503D96E819D6899"/>
          </w:pPr>
          <w:r>
            <w:rPr>
              <w:rStyle w:val="PlaceholderText"/>
            </w:rPr>
            <w:t>[Last name]</w:t>
          </w:r>
        </w:p>
      </w:docPartBody>
    </w:docPart>
    <w:docPart>
      <w:docPartPr>
        <w:name w:val="037357A14BD448DD912599E5D6796EC8"/>
        <w:category>
          <w:name w:val="General"/>
          <w:gallery w:val="placeholder"/>
        </w:category>
        <w:types>
          <w:type w:val="bbPlcHdr"/>
        </w:types>
        <w:behaviors>
          <w:behavior w:val="content"/>
        </w:behaviors>
        <w:guid w:val="{C66D34F2-2CC1-4139-B431-5DFFA90FF53C}"/>
      </w:docPartPr>
      <w:docPartBody>
        <w:p w:rsidR="001D3C5E" w:rsidRDefault="00F44B7C">
          <w:pPr>
            <w:pStyle w:val="037357A14BD448DD912599E5D6796EC8"/>
          </w:pPr>
          <w:r>
            <w:rPr>
              <w:rStyle w:val="PlaceholderText"/>
            </w:rPr>
            <w:t>[Enter your biography]</w:t>
          </w:r>
        </w:p>
      </w:docPartBody>
    </w:docPart>
    <w:docPart>
      <w:docPartPr>
        <w:name w:val="8249B45EA53B451A803621C4432564EE"/>
        <w:category>
          <w:name w:val="General"/>
          <w:gallery w:val="placeholder"/>
        </w:category>
        <w:types>
          <w:type w:val="bbPlcHdr"/>
        </w:types>
        <w:behaviors>
          <w:behavior w:val="content"/>
        </w:behaviors>
        <w:guid w:val="{251381B4-AFFF-4C8B-B5EE-B47FADE0E1CA}"/>
      </w:docPartPr>
      <w:docPartBody>
        <w:p w:rsidR="001D3C5E" w:rsidRDefault="00F44B7C">
          <w:pPr>
            <w:pStyle w:val="8249B45EA53B451A803621C4432564EE"/>
          </w:pPr>
          <w:r>
            <w:rPr>
              <w:rStyle w:val="PlaceholderText"/>
            </w:rPr>
            <w:t>[Enter the institution with which you are affiliated]</w:t>
          </w:r>
        </w:p>
      </w:docPartBody>
    </w:docPart>
    <w:docPart>
      <w:docPartPr>
        <w:name w:val="4D7F68A9AF45418B8D20381D48C98578"/>
        <w:category>
          <w:name w:val="General"/>
          <w:gallery w:val="placeholder"/>
        </w:category>
        <w:types>
          <w:type w:val="bbPlcHdr"/>
        </w:types>
        <w:behaviors>
          <w:behavior w:val="content"/>
        </w:behaviors>
        <w:guid w:val="{84D4655C-7310-4C56-81D1-28F436D308FA}"/>
      </w:docPartPr>
      <w:docPartBody>
        <w:p w:rsidR="001D3C5E" w:rsidRDefault="00F44B7C">
          <w:pPr>
            <w:pStyle w:val="4D7F68A9AF45418B8D20381D48C98578"/>
          </w:pPr>
          <w:r w:rsidRPr="00EF74F7">
            <w:rPr>
              <w:b/>
              <w:color w:val="808080" w:themeColor="background1" w:themeShade="80"/>
            </w:rPr>
            <w:t>[Enter the headword for your article]</w:t>
          </w:r>
        </w:p>
      </w:docPartBody>
    </w:docPart>
    <w:docPart>
      <w:docPartPr>
        <w:name w:val="45FFCAE9ED04418B82267E694E3589E0"/>
        <w:category>
          <w:name w:val="General"/>
          <w:gallery w:val="placeholder"/>
        </w:category>
        <w:types>
          <w:type w:val="bbPlcHdr"/>
        </w:types>
        <w:behaviors>
          <w:behavior w:val="content"/>
        </w:behaviors>
        <w:guid w:val="{8FE07C29-4B4A-45E6-BB0F-4A06F7C95CCC}"/>
      </w:docPartPr>
      <w:docPartBody>
        <w:p w:rsidR="001D3C5E" w:rsidRDefault="00F44B7C">
          <w:pPr>
            <w:pStyle w:val="45FFCAE9ED04418B82267E694E3589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B8A4A9A7C784064BA8AFA2D8BAD4019"/>
        <w:category>
          <w:name w:val="General"/>
          <w:gallery w:val="placeholder"/>
        </w:category>
        <w:types>
          <w:type w:val="bbPlcHdr"/>
        </w:types>
        <w:behaviors>
          <w:behavior w:val="content"/>
        </w:behaviors>
        <w:guid w:val="{86097619-16E3-402C-A787-5CD534613047}"/>
      </w:docPartPr>
      <w:docPartBody>
        <w:p w:rsidR="001D3C5E" w:rsidRDefault="00F44B7C">
          <w:pPr>
            <w:pStyle w:val="6B8A4A9A7C784064BA8AFA2D8BAD40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74B54DB4C034872AFE3C2C2C33A4500"/>
        <w:category>
          <w:name w:val="General"/>
          <w:gallery w:val="placeholder"/>
        </w:category>
        <w:types>
          <w:type w:val="bbPlcHdr"/>
        </w:types>
        <w:behaviors>
          <w:behavior w:val="content"/>
        </w:behaviors>
        <w:guid w:val="{BF640898-1436-438D-98F7-3CA94BC74830}"/>
      </w:docPartPr>
      <w:docPartBody>
        <w:p w:rsidR="001D3C5E" w:rsidRDefault="00F44B7C">
          <w:pPr>
            <w:pStyle w:val="274B54DB4C034872AFE3C2C2C33A45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AD39C697A8F4241B6302A20D834BC63"/>
        <w:category>
          <w:name w:val="General"/>
          <w:gallery w:val="placeholder"/>
        </w:category>
        <w:types>
          <w:type w:val="bbPlcHdr"/>
        </w:types>
        <w:behaviors>
          <w:behavior w:val="content"/>
        </w:behaviors>
        <w:guid w:val="{AAA1E02C-C903-40D4-AB0E-C90631AFB9FB}"/>
      </w:docPartPr>
      <w:docPartBody>
        <w:p w:rsidR="001D3C5E" w:rsidRDefault="00F44B7C">
          <w:pPr>
            <w:pStyle w:val="3AD39C697A8F4241B6302A20D834BC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B7C"/>
    <w:rsid w:val="001D3C5E"/>
    <w:rsid w:val="00F44B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F0A1F71EC84866BC30A917311682B9">
    <w:name w:val="DCF0A1F71EC84866BC30A917311682B9"/>
  </w:style>
  <w:style w:type="paragraph" w:customStyle="1" w:styleId="C64A46E0C1F64F428ED2122B5A60C3C0">
    <w:name w:val="C64A46E0C1F64F428ED2122B5A60C3C0"/>
  </w:style>
  <w:style w:type="paragraph" w:customStyle="1" w:styleId="AABF5CD71FA946D7AEC96BF8DC83C00C">
    <w:name w:val="AABF5CD71FA946D7AEC96BF8DC83C00C"/>
  </w:style>
  <w:style w:type="paragraph" w:customStyle="1" w:styleId="541151FEB6CC4B9FA503D96E819D6899">
    <w:name w:val="541151FEB6CC4B9FA503D96E819D6899"/>
  </w:style>
  <w:style w:type="paragraph" w:customStyle="1" w:styleId="037357A14BD448DD912599E5D6796EC8">
    <w:name w:val="037357A14BD448DD912599E5D6796EC8"/>
  </w:style>
  <w:style w:type="paragraph" w:customStyle="1" w:styleId="8249B45EA53B451A803621C4432564EE">
    <w:name w:val="8249B45EA53B451A803621C4432564EE"/>
  </w:style>
  <w:style w:type="paragraph" w:customStyle="1" w:styleId="4D7F68A9AF45418B8D20381D48C98578">
    <w:name w:val="4D7F68A9AF45418B8D20381D48C98578"/>
  </w:style>
  <w:style w:type="paragraph" w:customStyle="1" w:styleId="45FFCAE9ED04418B82267E694E3589E0">
    <w:name w:val="45FFCAE9ED04418B82267E694E3589E0"/>
  </w:style>
  <w:style w:type="paragraph" w:customStyle="1" w:styleId="6B8A4A9A7C784064BA8AFA2D8BAD4019">
    <w:name w:val="6B8A4A9A7C784064BA8AFA2D8BAD4019"/>
  </w:style>
  <w:style w:type="paragraph" w:customStyle="1" w:styleId="274B54DB4C034872AFE3C2C2C33A4500">
    <w:name w:val="274B54DB4C034872AFE3C2C2C33A4500"/>
  </w:style>
  <w:style w:type="paragraph" w:customStyle="1" w:styleId="3AD39C697A8F4241B6302A20D834BC63">
    <w:name w:val="3AD39C697A8F4241B6302A20D834BC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F0A1F71EC84866BC30A917311682B9">
    <w:name w:val="DCF0A1F71EC84866BC30A917311682B9"/>
  </w:style>
  <w:style w:type="paragraph" w:customStyle="1" w:styleId="C64A46E0C1F64F428ED2122B5A60C3C0">
    <w:name w:val="C64A46E0C1F64F428ED2122B5A60C3C0"/>
  </w:style>
  <w:style w:type="paragraph" w:customStyle="1" w:styleId="AABF5CD71FA946D7AEC96BF8DC83C00C">
    <w:name w:val="AABF5CD71FA946D7AEC96BF8DC83C00C"/>
  </w:style>
  <w:style w:type="paragraph" w:customStyle="1" w:styleId="541151FEB6CC4B9FA503D96E819D6899">
    <w:name w:val="541151FEB6CC4B9FA503D96E819D6899"/>
  </w:style>
  <w:style w:type="paragraph" w:customStyle="1" w:styleId="037357A14BD448DD912599E5D6796EC8">
    <w:name w:val="037357A14BD448DD912599E5D6796EC8"/>
  </w:style>
  <w:style w:type="paragraph" w:customStyle="1" w:styleId="8249B45EA53B451A803621C4432564EE">
    <w:name w:val="8249B45EA53B451A803621C4432564EE"/>
  </w:style>
  <w:style w:type="paragraph" w:customStyle="1" w:styleId="4D7F68A9AF45418B8D20381D48C98578">
    <w:name w:val="4D7F68A9AF45418B8D20381D48C98578"/>
  </w:style>
  <w:style w:type="paragraph" w:customStyle="1" w:styleId="45FFCAE9ED04418B82267E694E3589E0">
    <w:name w:val="45FFCAE9ED04418B82267E694E3589E0"/>
  </w:style>
  <w:style w:type="paragraph" w:customStyle="1" w:styleId="6B8A4A9A7C784064BA8AFA2D8BAD4019">
    <w:name w:val="6B8A4A9A7C784064BA8AFA2D8BAD4019"/>
  </w:style>
  <w:style w:type="paragraph" w:customStyle="1" w:styleId="274B54DB4C034872AFE3C2C2C33A4500">
    <w:name w:val="274B54DB4C034872AFE3C2C2C33A4500"/>
  </w:style>
  <w:style w:type="paragraph" w:customStyle="1" w:styleId="3AD39C697A8F4241B6302A20D834BC63">
    <w:name w:val="3AD39C697A8F4241B6302A20D834BC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Wil09</b:Tag>
    <b:SourceType>Book</b:SourceType>
    <b:Guid>{7BC93BAD-F895-40E5-8D15-CF7A021B5AE7}</b:Guid>
    <b:Author>
      <b:Author>
        <b:NameList>
          <b:Person>
            <b:Last>Wilson</b:Last>
            <b:First>E.</b:First>
          </b:Person>
        </b:NameList>
      </b:Author>
    </b:Author>
    <b:Title>Alain Resnais</b:Title>
    <b:Year>2009</b:Year>
    <b:City>Manchester</b:City>
    <b:Publisher>Manchester UP</b:Publisher>
    <b:RefOrder>2</b:RefOrder>
  </b:Source>
  <b:Source>
    <b:Tag>Jon03</b:Tag>
    <b:SourceType>DocumentFromInternetSite</b:SourceType>
    <b:Guid>{7EA190CC-A511-4A60-A5D1-6A6DA939A2C0}</b:Guid>
    <b:Title>Hiroshima Mon Amour: Time Indefinite</b:Title>
    <b:Year>2003</b:Year>
    <b:Author>
      <b:Author>
        <b:NameList>
          <b:Person>
            <b:Last>Jones</b:Last>
            <b:First>K</b:First>
          </b:Person>
        </b:NameList>
      </b:Author>
    </b:Author>
    <b:InternetSiteTitle>The Criterion Collection</b:InternetSiteTitle>
    <b:URL>http://www.criterion.com/current/posts/291-hiroshima-mon-amour-time-indefinite</b:URL>
    <b:RefOrder>1</b:RefOrder>
  </b:Source>
</b:Sources>
</file>

<file path=customXml/itemProps1.xml><?xml version="1.0" encoding="utf-8"?>
<ds:datastoreItem xmlns:ds="http://schemas.openxmlformats.org/officeDocument/2006/customXml" ds:itemID="{5CEDF8E8-75E9-C047-89AC-7C17E293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TotalTime>
  <Pages>2</Pages>
  <Words>526</Words>
  <Characters>3000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2014-07-07T18:06:00Z</dcterms:created>
  <dcterms:modified xsi:type="dcterms:W3CDTF">2014-08-16T14:35:00Z</dcterms:modified>
</cp:coreProperties>
</file>