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FE66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526A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D70E1F52FB465FA29A08F1AD6A3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C8A8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1F4A3D2ADA480AAD2B11B5103E9F76"/>
            </w:placeholder>
            <w:text/>
          </w:sdtPr>
          <w:sdtEndPr/>
          <w:sdtContent>
            <w:tc>
              <w:tcPr>
                <w:tcW w:w="2073" w:type="dxa"/>
              </w:tcPr>
              <w:p w14:paraId="20E3716F" w14:textId="77777777" w:rsidR="00B574C9" w:rsidRDefault="008E166E" w:rsidP="00922950">
                <w:r w:rsidRPr="008E166E"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2AE9389A344AD8DC2E626F99B8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83751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7296D5CD1C418EBFF7C3537FFE0AE9"/>
            </w:placeholder>
            <w:text/>
          </w:sdtPr>
          <w:sdtEndPr/>
          <w:sdtContent>
            <w:tc>
              <w:tcPr>
                <w:tcW w:w="2642" w:type="dxa"/>
              </w:tcPr>
              <w:p w14:paraId="5E2F8496" w14:textId="77777777" w:rsidR="00B574C9" w:rsidRDefault="008E166E" w:rsidP="00922950">
                <w:r w:rsidRPr="008E166E">
                  <w:t>Adriaensens</w:t>
                </w:r>
              </w:p>
            </w:tc>
          </w:sdtContent>
        </w:sdt>
      </w:tr>
      <w:tr w:rsidR="00B574C9" w14:paraId="195ABD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A1C3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B027AB7542E4D28B0B8196D636156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C5B9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4B5E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3663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9AA5E598EB7435583DA8C3D1D1483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A57376" w14:textId="77777777" w:rsidR="00B574C9" w:rsidRDefault="008E166E" w:rsidP="008E166E">
                <w:r w:rsidRPr="008E166E">
                  <w:rPr>
                    <w:lang w:val="en-US"/>
                  </w:rPr>
                  <w:t>University of Antwerp</w:t>
                </w:r>
                <w:r>
                  <w:rPr>
                    <w:lang w:val="en-US"/>
                  </w:rPr>
                  <w:t xml:space="preserve"> /</w:t>
                </w:r>
                <w:r w:rsidRPr="00100DF3">
                  <w:rPr>
                    <w:lang w:val="en-US"/>
                  </w:rPr>
                  <w:t xml:space="preserve"> School of Arts, University College Ghent</w:t>
                </w:r>
              </w:p>
            </w:tc>
          </w:sdtContent>
        </w:sdt>
      </w:tr>
    </w:tbl>
    <w:p w14:paraId="6A6E2B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3B49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7C6BA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8A253" w14:textId="77777777" w:rsidTr="003F0D73">
        <w:sdt>
          <w:sdtPr>
            <w:alias w:val="Article headword"/>
            <w:tag w:val="articleHeadword"/>
            <w:id w:val="-361440020"/>
            <w:placeholder>
              <w:docPart w:val="EAA30C5D8E074323825748AA84DCE1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86416D" w14:textId="77777777" w:rsidR="003F0D73" w:rsidRPr="00FB589A" w:rsidRDefault="00BF74F6" w:rsidP="00BF74F6">
                <w:r w:rsidRPr="00572404">
                  <w:t>Renoir, Jean (1894-1979)</w:t>
                </w:r>
              </w:p>
            </w:tc>
          </w:sdtContent>
        </w:sdt>
      </w:tr>
      <w:tr w:rsidR="00464699" w14:paraId="0999C2A2" w14:textId="77777777" w:rsidTr="007821B0">
        <w:sdt>
          <w:sdtPr>
            <w:alias w:val="Variant headwords"/>
            <w:tag w:val="variantHeadwords"/>
            <w:id w:val="173464402"/>
            <w:placeholder>
              <w:docPart w:val="C78223231E5F4B87A656084161800E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C8560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2F8F0C5" w14:textId="77777777" w:rsidTr="003F0D73">
        <w:sdt>
          <w:sdtPr>
            <w:alias w:val="Abstract"/>
            <w:tag w:val="abstract"/>
            <w:id w:val="-635871867"/>
            <w:placeholder>
              <w:docPart w:val="234FB47CAD53468C8463BC6958F3EE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CC8436" w14:textId="77777777" w:rsidR="00E85A05" w:rsidRDefault="008D594D" w:rsidP="008D594D">
                <w:r>
                  <w:t>Jean Renoir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Pierre-Auguste Renoir.</w:t>
                </w:r>
              </w:p>
            </w:tc>
          </w:sdtContent>
        </w:sdt>
      </w:tr>
      <w:tr w:rsidR="003F0D73" w14:paraId="32563864" w14:textId="77777777" w:rsidTr="003F0D73">
        <w:sdt>
          <w:sdtPr>
            <w:alias w:val="Article text"/>
            <w:tag w:val="articleText"/>
            <w:id w:val="634067588"/>
            <w:placeholder>
              <w:docPart w:val="5A38831AA35A48A3BA7BA4C0D354E5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3997CC" w14:textId="77777777" w:rsidR="008E166E" w:rsidRDefault="00BF74F6" w:rsidP="00AC2BF1">
                <w:r w:rsidRPr="00DE744B">
                  <w:t xml:space="preserve">Jean Renoir </w:t>
                </w:r>
                <w:r w:rsidR="00DE744B" w:rsidRPr="00DE744B">
                  <w:t>(b. 15 September 1894, Montmarte, Paris, France; d. 12 February 1979, California, USA)</w:t>
                </w:r>
                <w:r w:rsidR="00DE744B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Pierre-Auguste Renoir, and studied philosophy and mathematics at university</w:t>
                </w:r>
                <w:r w:rsidR="008E166E">
                  <w:t>.</w:t>
                </w:r>
              </w:p>
              <w:p w14:paraId="33814BF8" w14:textId="77777777" w:rsidR="008E166E" w:rsidRDefault="008E166E" w:rsidP="00AC2BF1"/>
              <w:p w14:paraId="024C414A" w14:textId="77777777" w:rsidR="008E166E" w:rsidRDefault="008E166E" w:rsidP="00AC2BF1">
                <w:pPr>
                  <w:keepNext/>
                </w:pPr>
                <w:r>
                  <w:t>File: renoir1.jpg</w:t>
                </w:r>
              </w:p>
              <w:p w14:paraId="42715F57" w14:textId="77777777" w:rsidR="008E166E" w:rsidRDefault="00AC2BF1" w:rsidP="00AC2BF1">
                <w:pPr>
                  <w:pStyle w:val="Caption"/>
                  <w:spacing w:after="0"/>
                </w:pPr>
                <w:fldSimple w:instr=" SEQ Figure \* ARABIC ">
                  <w:r w:rsidR="00AB11EC">
                    <w:rPr>
                      <w:noProof/>
                    </w:rPr>
                    <w:t>1</w:t>
                  </w:r>
                </w:fldSimple>
                <w:r w:rsidR="008E166E">
                  <w:t xml:space="preserve"> </w:t>
                </w:r>
                <w:r w:rsidR="008E166E" w:rsidRPr="00FF65C0">
                  <w:t>Jean Renoir as</w:t>
                </w:r>
                <w:r w:rsidR="008E166E">
                  <w:t xml:space="preserve"> a boy,</w:t>
                </w:r>
                <w:r w:rsidR="008E166E" w:rsidRPr="00FF65C0">
                  <w:t xml:space="preserve"> painted by his father </w:t>
                </w:r>
                <w:r w:rsidR="008E166E">
                  <w:t>Pierre-Auguste</w:t>
                </w:r>
              </w:p>
              <w:p w14:paraId="13F3BC7C" w14:textId="77777777" w:rsidR="00572404" w:rsidRDefault="00572404" w:rsidP="00AC2BF1"/>
              <w:p w14:paraId="126373F0" w14:textId="77777777" w:rsidR="00BF74F6" w:rsidRDefault="00BF74F6" w:rsidP="00AC2BF1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</w:t>
                </w:r>
                <w:r w:rsidR="006807E7">
                  <w:t>fuelled</w:t>
                </w:r>
                <w:r>
                  <w:t xml:space="preserve"> his idea of a French national cinema and inspired him to write a scenario for actor-director Albert Dieudonné entitled </w:t>
                </w:r>
                <w:r w:rsidRPr="00A611DD">
                  <w:rPr>
                    <w:i/>
                  </w:rPr>
                  <w:t>Une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>La Fille de l’Eau</w:t>
                </w:r>
                <w:r w:rsidR="008D594D"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 w:rsidR="008D594D">
                  <w:t>]</w:t>
                </w:r>
                <w:r>
                  <w:t xml:space="preserve"> in 1925. The film immediately marked Renoir as a social realist, since it dealt mainly with the pitfalls of a poor female outcast. However, it was also rife with symbolism, used avant-garde theatrical sets, and employed a cinematographic style — consisting of slow motion, multiple exposures, and unconventional angles — characteristic of the cinematic modernism of French impressionists such as Abel Gance and Jean Epstein. This dichotomy persisted throughout Renoir’s silent work, ranging from his straightforward Zola adaptation </w:t>
                </w:r>
                <w:r w:rsidRPr="00D62E9B">
                  <w:rPr>
                    <w:i/>
                  </w:rPr>
                  <w:t>Nana</w:t>
                </w:r>
                <w:r>
                  <w:t xml:space="preserve"> (1926) to the more experimental dance film </w:t>
                </w:r>
                <w:r w:rsidRPr="006F1A0A">
                  <w:rPr>
                    <w:i/>
                  </w:rPr>
                  <w:t>Sur un Air de Charleston</w:t>
                </w:r>
                <w:r w:rsidR="008D594D">
                  <w:t xml:space="preserve"> [Charleston Parade; 1927]</w:t>
                </w:r>
                <w:r>
                  <w:t>.</w:t>
                </w:r>
              </w:p>
              <w:p w14:paraId="0C6374D0" w14:textId="77777777" w:rsidR="00BF74F6" w:rsidRDefault="00BF74F6" w:rsidP="00AC2BF1"/>
              <w:p w14:paraId="5E8512FF" w14:textId="77777777" w:rsidR="008E166E" w:rsidRDefault="00BF74F6" w:rsidP="00AC2BF1">
                <w:r>
                  <w:t xml:space="preserve">Renoir is most remembered for his 1930s films. He made his sound debut with the Feydeau farce </w:t>
                </w:r>
                <w:r w:rsidRPr="00C95CF7">
                  <w:rPr>
                    <w:i/>
                  </w:rPr>
                  <w:t>On Purge Bébé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Baby’s Laxative</w:t>
                </w:r>
                <w:r w:rsidR="008D594D" w:rsidRPr="008D594D">
                  <w:t>]</w:t>
                </w:r>
                <w:r>
                  <w:t xml:space="preserve"> (1931), popular fare made on the cheap to prove to producers that Renoir could make a commercially successful film. It allowed him to make the de la Fouchardière adaptation </w:t>
                </w:r>
                <w:r w:rsidRPr="005B2444">
                  <w:rPr>
                    <w:i/>
                  </w:rPr>
                  <w:t>La Chienne</w:t>
                </w:r>
                <w:r>
                  <w:t xml:space="preserve"> (1931) — remade by Fritz Lang as </w:t>
                </w:r>
                <w:r w:rsidRPr="005B2444">
                  <w:rPr>
                    <w:i/>
                  </w:rPr>
                  <w:t>Scarlet Street</w:t>
                </w:r>
                <w:r>
                  <w:t xml:space="preserve"> (1945) — which displayed the beautiful long takes and crisp focus that Renoir is famous for. He followed this up with the social realist classics </w:t>
                </w:r>
                <w:r w:rsidRPr="004754E8">
                  <w:rPr>
                    <w:i/>
                  </w:rPr>
                  <w:t>Boudu Sauvé des Eaux</w:t>
                </w:r>
                <w:r>
                  <w:t xml:space="preserve">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Boudu Saved from Drowning</w:t>
                </w:r>
                <w:r w:rsidR="008D594D" w:rsidRPr="008D594D">
                  <w:t>]</w:t>
                </w:r>
                <w:r w:rsidRPr="008D594D">
                  <w:t xml:space="preserve"> </w:t>
                </w:r>
                <w:r>
                  <w:t>(</w:t>
                </w:r>
                <w:r w:rsidRPr="00572A65">
                  <w:t>1932)</w:t>
                </w:r>
                <w:r>
                  <w:t xml:space="preserve">, </w:t>
                </w:r>
                <w:r w:rsidRPr="004754E8">
                  <w:rPr>
                    <w:i/>
                  </w:rPr>
                  <w:t>Toni</w:t>
                </w:r>
                <w:r>
                  <w:t xml:space="preserve"> (1935), and </w:t>
                </w:r>
                <w:r w:rsidRPr="00996A60">
                  <w:rPr>
                    <w:i/>
                  </w:rPr>
                  <w:t>Partie de Campagne</w:t>
                </w:r>
                <w:r w:rsidR="008D594D">
                  <w:t xml:space="preserve"> [</w:t>
                </w:r>
                <w:r w:rsidRPr="004754E8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(1936). These foreshadowed the </w:t>
                </w:r>
                <w:r>
                  <w:lastRenderedPageBreak/>
                  <w:t xml:space="preserve">political films he would make in the spirit of the left-wing Front Populaire alliance the following years. The late 1930s saw what many consider his greatest masterpieces: the pacifist war film </w:t>
                </w:r>
                <w:r w:rsidRPr="00961BE3">
                  <w:rPr>
                    <w:i/>
                  </w:rPr>
                  <w:t>La Grande Illusion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Grand Illusion</w:t>
                </w:r>
                <w:r w:rsidR="008D594D" w:rsidRPr="008D594D">
                  <w:t>]</w:t>
                </w:r>
                <w:r>
                  <w:t xml:space="preserve"> (1937), which Orson Welles said he would take with him on the Ark; and the sharp comedy of manners </w:t>
                </w:r>
                <w:r w:rsidRPr="00961BE3">
                  <w:rPr>
                    <w:i/>
                  </w:rPr>
                  <w:t xml:space="preserve">La Règle du </w:t>
                </w:r>
                <w:r w:rsidR="008D594D">
                  <w:rPr>
                    <w:i/>
                  </w:rPr>
                  <w:t xml:space="preserve">Jeu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The Rules of the Game</w:t>
                </w:r>
                <w:r w:rsidR="008D594D" w:rsidRPr="008D594D">
                  <w:t>]</w:t>
                </w:r>
                <w:r w:rsidR="008D594D">
                  <w:rPr>
                    <w:i/>
                  </w:rPr>
                  <w:t xml:space="preserve"> </w:t>
                </w:r>
                <w:r>
                  <w:t xml:space="preserve">(1939), consistently regarded as one of the best films ever made. Renoir traded in France for the USA when World War II broke out, where he made </w:t>
                </w:r>
                <w:r w:rsidRPr="00650CAB">
                  <w:rPr>
                    <w:i/>
                  </w:rPr>
                  <w:t>Swamp Water</w:t>
                </w:r>
                <w:r>
                  <w:t xml:space="preserve"> (1941) for Fox. His next high point was his first colo</w:t>
                </w:r>
                <w:r w:rsidR="006807E7">
                  <w:t>u</w:t>
                </w:r>
                <w:r>
                  <w:t xml:space="preserve">r film, </w:t>
                </w:r>
                <w:r w:rsidRPr="00980497">
                  <w:rPr>
                    <w:i/>
                  </w:rPr>
                  <w:t>The River</w:t>
                </w:r>
                <w:r>
                  <w:t xml:space="preserve"> (1951), a wonderful romantic Technicolor drama that had future Indian director </w:t>
                </w:r>
                <w:r w:rsidRPr="00FB4670">
                  <w:t>Satyajit Ray</w:t>
                </w:r>
                <w:r>
                  <w:t xml:space="preserve"> as one of its assistant directors. Renoir returned to Europe to make a couple more films, but spent his final years in Los Angeles, where he passed away at age 84.</w:t>
                </w:r>
              </w:p>
              <w:p w14:paraId="3236ACC2" w14:textId="77777777" w:rsidR="008E166E" w:rsidRDefault="008E166E" w:rsidP="00AC2BF1"/>
              <w:p w14:paraId="768E6C6F" w14:textId="5B1D34D0" w:rsidR="008E166E" w:rsidRPr="00AC2BF1" w:rsidRDefault="008E166E" w:rsidP="00572404">
                <w:pPr>
                  <w:pStyle w:val="Heading1"/>
                  <w:outlineLvl w:val="0"/>
                </w:pPr>
                <w:r w:rsidRPr="00AC2BF1">
                  <w:t>Selected Works</w:t>
                </w:r>
                <w:r w:rsidR="00AC2BF1">
                  <w:t>:</w:t>
                </w:r>
              </w:p>
              <w:p w14:paraId="50E2D5FC" w14:textId="77777777" w:rsidR="008E166E" w:rsidRPr="00572A65" w:rsidRDefault="008D594D" w:rsidP="00AC2BF1">
                <w:r>
                  <w:rPr>
                    <w:i/>
                  </w:rPr>
                  <w:t xml:space="preserve">La Fille de l'Eau </w:t>
                </w:r>
                <w:r w:rsidRPr="008D594D">
                  <w:t>[</w:t>
                </w:r>
                <w:r w:rsidR="008E166E" w:rsidRPr="008E166E">
                  <w:rPr>
                    <w:i/>
                  </w:rPr>
                  <w:t>Whirlpool of Fate</w:t>
                </w:r>
                <w:r w:rsidR="008E166E">
                  <w:t xml:space="preserve">; </w:t>
                </w:r>
                <w:r>
                  <w:t>1925]</w:t>
                </w:r>
              </w:p>
              <w:p w14:paraId="29380189" w14:textId="77777777" w:rsidR="008E166E" w:rsidRPr="00572A65" w:rsidRDefault="008E166E" w:rsidP="00AC2BF1">
                <w:r w:rsidRPr="008E166E">
                  <w:rPr>
                    <w:i/>
                  </w:rPr>
                  <w:t>La Chienne</w:t>
                </w:r>
                <w:r w:rsidRPr="00572A65">
                  <w:t xml:space="preserve"> (1931)</w:t>
                </w:r>
              </w:p>
              <w:p w14:paraId="649FA834" w14:textId="77777777" w:rsidR="008E166E" w:rsidRPr="00572A65" w:rsidRDefault="008D594D" w:rsidP="00AC2BF1">
                <w:r>
                  <w:rPr>
                    <w:i/>
                  </w:rPr>
                  <w:t xml:space="preserve">Boudu Sauvé des Eaux </w:t>
                </w:r>
                <w:r w:rsidRPr="008D594D">
                  <w:t>[</w:t>
                </w:r>
                <w:r>
                  <w:rPr>
                    <w:i/>
                  </w:rPr>
                  <w:t>Boudu Saved from Drowning</w:t>
                </w:r>
                <w:r w:rsidRPr="008D594D">
                  <w:t>]</w:t>
                </w:r>
                <w:r w:rsidR="008E166E" w:rsidRPr="008E166E"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1932)</w:t>
                </w:r>
              </w:p>
              <w:p w14:paraId="5C04BF03" w14:textId="77777777" w:rsidR="008E166E" w:rsidRDefault="008E166E" w:rsidP="00AC2BF1">
                <w:r w:rsidRPr="008E166E">
                  <w:rPr>
                    <w:i/>
                  </w:rPr>
                  <w:t>Toni</w:t>
                </w:r>
                <w:r w:rsidRPr="00572A65">
                  <w:t xml:space="preserve"> (1935)</w:t>
                </w:r>
              </w:p>
              <w:p w14:paraId="3D20B40D" w14:textId="77777777" w:rsidR="008E166E" w:rsidRDefault="008E166E" w:rsidP="00AC2BF1">
                <w:r w:rsidRPr="008E166E">
                  <w:rPr>
                    <w:i/>
                  </w:rPr>
                  <w:t xml:space="preserve">Partie de </w:t>
                </w:r>
                <w:r w:rsidR="008D594D">
                  <w:rPr>
                    <w:i/>
                  </w:rPr>
                  <w:t xml:space="preserve">Campagne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(1936, but only released in 1946)</w:t>
                </w:r>
              </w:p>
              <w:p w14:paraId="2AA82805" w14:textId="77777777" w:rsidR="008E166E" w:rsidRPr="00572A65" w:rsidRDefault="008E166E" w:rsidP="00AC2BF1">
                <w:r w:rsidRPr="008E166E">
                  <w:rPr>
                    <w:i/>
                  </w:rPr>
                  <w:t>Le Crime de Monsieur</w:t>
                </w:r>
                <w:r w:rsidRPr="00E17FE7">
                  <w:t xml:space="preserve"> </w:t>
                </w:r>
                <w:r w:rsidRPr="008D594D">
                  <w:rPr>
                    <w:i/>
                  </w:rPr>
                  <w:t>Lange</w:t>
                </w:r>
                <w:r>
                  <w:t xml:space="preserve"> (1936)</w:t>
                </w:r>
              </w:p>
              <w:p w14:paraId="101424BB" w14:textId="77777777" w:rsidR="008E166E" w:rsidRPr="00572A65" w:rsidRDefault="008D594D" w:rsidP="00AC2BF1">
                <w:r>
                  <w:rPr>
                    <w:i/>
                  </w:rPr>
                  <w:t xml:space="preserve">La Grande Illusion </w:t>
                </w:r>
                <w:r w:rsidRPr="008D594D">
                  <w:t>[</w:t>
                </w:r>
                <w:r>
                  <w:rPr>
                    <w:i/>
                  </w:rPr>
                  <w:t>Grand Illusion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1937)</w:t>
                </w:r>
              </w:p>
              <w:p w14:paraId="6FD1D666" w14:textId="77777777" w:rsidR="008E166E" w:rsidRPr="00572A65" w:rsidRDefault="008E166E" w:rsidP="00AC2BF1">
                <w:r w:rsidRPr="008E166E">
                  <w:rPr>
                    <w:i/>
                  </w:rPr>
                  <w:t>La Bête Humaine</w:t>
                </w:r>
                <w:r w:rsidRPr="00572A65">
                  <w:t xml:space="preserve"> (1938)</w:t>
                </w:r>
              </w:p>
              <w:p w14:paraId="601AF74C" w14:textId="77777777" w:rsidR="008E166E" w:rsidRDefault="008D594D" w:rsidP="00AC2BF1">
                <w:r>
                  <w:rPr>
                    <w:i/>
                  </w:rPr>
                  <w:t xml:space="preserve">La Règle du Jeu </w:t>
                </w:r>
                <w:r w:rsidRPr="008D594D">
                  <w:t>[</w:t>
                </w:r>
                <w:r>
                  <w:rPr>
                    <w:i/>
                  </w:rPr>
                  <w:t>The Rules of the Game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1939)</w:t>
                </w:r>
              </w:p>
              <w:p w14:paraId="058DFC59" w14:textId="77777777" w:rsidR="008E166E" w:rsidRPr="00572A65" w:rsidRDefault="008E166E" w:rsidP="00AC2BF1">
                <w:r w:rsidRPr="008E166E">
                  <w:rPr>
                    <w:i/>
                  </w:rPr>
                  <w:t>Swamp Water (with Irving Pichel)</w:t>
                </w:r>
                <w:r>
                  <w:t xml:space="preserve"> (1941)</w:t>
                </w:r>
              </w:p>
              <w:p w14:paraId="33169EBA" w14:textId="77777777" w:rsidR="008E166E" w:rsidRPr="00572A65" w:rsidRDefault="008E166E" w:rsidP="00AC2BF1">
                <w:r w:rsidRPr="008E166E">
                  <w:rPr>
                    <w:i/>
                  </w:rPr>
                  <w:t>The River</w:t>
                </w:r>
                <w:r w:rsidRPr="00572A65">
                  <w:t xml:space="preserve"> (1951)</w:t>
                </w:r>
              </w:p>
              <w:p w14:paraId="05D4087C" w14:textId="77777777" w:rsidR="003F0D73" w:rsidRPr="008E166E" w:rsidRDefault="008D594D" w:rsidP="00AC2BF1">
                <w:r>
                  <w:rPr>
                    <w:i/>
                  </w:rPr>
                  <w:t xml:space="preserve">Le Carrosse d'Or </w:t>
                </w:r>
                <w:r w:rsidRPr="008D594D">
                  <w:t>[</w:t>
                </w:r>
                <w:r>
                  <w:rPr>
                    <w:i/>
                  </w:rPr>
                  <w:t>The Golden Coach</w:t>
                </w:r>
                <w:r w:rsidRPr="008D594D">
                  <w:t>]</w:t>
                </w:r>
                <w:r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1952)</w:t>
                </w:r>
              </w:p>
            </w:tc>
          </w:sdtContent>
        </w:sdt>
      </w:tr>
      <w:tr w:rsidR="003235A7" w14:paraId="4C5832D2" w14:textId="77777777" w:rsidTr="003235A7">
        <w:tc>
          <w:tcPr>
            <w:tcW w:w="9016" w:type="dxa"/>
          </w:tcPr>
          <w:p w14:paraId="30BE28C6" w14:textId="77777777" w:rsidR="003235A7" w:rsidRDefault="003235A7" w:rsidP="00AC2BF1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b/>
                <w:bCs/>
                <w:color w:val="5B9BD5" w:themeColor="accent1"/>
                <w:sz w:val="18"/>
                <w:szCs w:val="18"/>
              </w:rPr>
              <w:alias w:val="Further reading"/>
              <w:tag w:val="furtherReading"/>
              <w:id w:val="-1516217107"/>
              <w:placeholder>
                <w:docPart w:val="8442B733100243EC800B315B03FC1F0F"/>
              </w:placeholder>
            </w:sdtPr>
            <w:sdtEndPr/>
            <w:sdtContent>
              <w:p w14:paraId="5D8ED237" w14:textId="77777777" w:rsidR="00572404" w:rsidRDefault="00572404" w:rsidP="00AC2BF1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</w:p>
              <w:p w14:paraId="0A2F029C" w14:textId="4B237AD8" w:rsidR="008E166E" w:rsidRDefault="001A00EE" w:rsidP="00AC2BF1">
                <w:sdt>
                  <w:sdtPr>
                    <w:id w:val="-1915926151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8E166E">
                      <w:rPr>
                        <w:lang w:val="en-US"/>
                      </w:rPr>
                      <w:instrText xml:space="preserve">CITATION Ren92 \l 1033 </w:instrText>
                    </w:r>
                    <w:r w:rsidR="008E166E">
                      <w:fldChar w:fldCharType="separate"/>
                    </w:r>
                    <w:r w:rsidR="008E166E">
                      <w:rPr>
                        <w:noProof/>
                        <w:lang w:val="en-US"/>
                      </w:rPr>
                      <w:t>(Bazin and Truffaut)</w:t>
                    </w:r>
                    <w:r w:rsidR="008E166E">
                      <w:fldChar w:fldCharType="end"/>
                    </w:r>
                  </w:sdtContent>
                </w:sdt>
              </w:p>
              <w:p w14:paraId="4883C382" w14:textId="77777777" w:rsidR="008E166E" w:rsidRDefault="008E166E" w:rsidP="00AC2BF1"/>
              <w:p w14:paraId="01F02BD8" w14:textId="77777777" w:rsidR="008E166E" w:rsidRDefault="001A00EE" w:rsidP="00AC2BF1">
                <w:sdt>
                  <w:sdtPr>
                    <w:id w:val="-1440668473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Ren91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(Renoir, My Life and My Films)</w:t>
                    </w:r>
                    <w:r w:rsidR="008E166E">
                      <w:fldChar w:fldCharType="end"/>
                    </w:r>
                  </w:sdtContent>
                </w:sdt>
              </w:p>
              <w:p w14:paraId="75CEBA3C" w14:textId="77777777" w:rsidR="008E166E" w:rsidRDefault="008E166E" w:rsidP="00AC2BF1"/>
              <w:p w14:paraId="16CB758E" w14:textId="77777777" w:rsidR="008E166E" w:rsidRDefault="001A00EE" w:rsidP="00AC2BF1">
                <w:sdt>
                  <w:sdtPr>
                    <w:id w:val="936024188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JRe89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(J. Renoir)</w:t>
                    </w:r>
                    <w:r w:rsidR="008E166E">
                      <w:fldChar w:fldCharType="end"/>
                    </w:r>
                  </w:sdtContent>
                </w:sdt>
              </w:p>
              <w:p w14:paraId="16698668" w14:textId="77777777" w:rsidR="008E166E" w:rsidRDefault="008E166E" w:rsidP="00AC2BF1"/>
              <w:p w14:paraId="6955F1A3" w14:textId="77777777" w:rsidR="008E166E" w:rsidRDefault="001A00EE" w:rsidP="00AC2BF1">
                <w:sdt>
                  <w:sdtPr>
                    <w:id w:val="435020732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Ren01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 and Herbert, Renoir, My Father)</w:t>
                    </w:r>
                    <w:r w:rsidR="00AB11EC">
                      <w:fldChar w:fldCharType="end"/>
                    </w:r>
                  </w:sdtContent>
                </w:sdt>
              </w:p>
              <w:p w14:paraId="2123DA5A" w14:textId="77777777" w:rsidR="00AB11EC" w:rsidRDefault="00AB11EC" w:rsidP="00AC2BF1"/>
              <w:p w14:paraId="777C63E4" w14:textId="77777777" w:rsidR="008E166E" w:rsidRDefault="001A00EE" w:rsidP="00AC2BF1">
                <w:sdt>
                  <w:sdtPr>
                    <w:id w:val="-1253888601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Bra89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(Braudy)</w:t>
                    </w:r>
                    <w:r w:rsidR="00AB11EC">
                      <w:fldChar w:fldCharType="end"/>
                    </w:r>
                  </w:sdtContent>
                </w:sdt>
              </w:p>
              <w:p w14:paraId="7A1120AE" w14:textId="77777777" w:rsidR="00AB11EC" w:rsidRDefault="00AB11EC" w:rsidP="00AC2BF1"/>
              <w:p w14:paraId="7E1FA0FA" w14:textId="77777777" w:rsidR="00AB11EC" w:rsidRDefault="001A00EE" w:rsidP="00AC2BF1">
                <w:sdt>
                  <w:sdtPr>
                    <w:id w:val="-2081829339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Phi13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(Phillips and Vincendeau)</w:t>
                    </w:r>
                    <w:r w:rsidR="00AB11EC">
                      <w:fldChar w:fldCharType="end"/>
                    </w:r>
                  </w:sdtContent>
                </w:sdt>
              </w:p>
              <w:p w14:paraId="1E6F9B12" w14:textId="77777777" w:rsidR="00AB11EC" w:rsidRDefault="00AB11EC" w:rsidP="00AC2BF1"/>
              <w:p w14:paraId="3A9CCBF2" w14:textId="77777777" w:rsidR="00AB11EC" w:rsidRDefault="00AB11EC" w:rsidP="00AC2BF1">
                <w:r>
                  <w:t xml:space="preserve">Link: </w:t>
                </w:r>
                <w:r w:rsidRPr="00AB11EC">
                  <w:t>http://www.criterion.com/explore/8-jean-renoir</w:t>
                </w:r>
              </w:p>
              <w:p w14:paraId="2C48C48E" w14:textId="77777777" w:rsidR="00AB11EC" w:rsidRPr="00AB11EC" w:rsidRDefault="00AC2BF1" w:rsidP="00AC2BF1">
                <w:pPr>
                  <w:pStyle w:val="Caption"/>
                  <w:spacing w:after="0"/>
                </w:pPr>
                <w:fldSimple w:instr=" SEQ Figure \* ARABIC ">
                  <w:r w:rsidR="00AB11EC">
                    <w:rPr>
                      <w:noProof/>
                    </w:rPr>
                    <w:t>2</w:t>
                  </w:r>
                </w:fldSimple>
                <w:r w:rsidR="00AB11EC">
                  <w:t xml:space="preserve"> </w:t>
                </w:r>
                <w:r w:rsidR="00AB11EC" w:rsidRPr="008009D9">
                  <w:t>A Jean Renoir smorgasbord, featuring pictures and essays on his major</w:t>
                </w:r>
                <w:r w:rsidR="00AB11EC">
                  <w:t xml:space="preserve"> films on the Criterion website</w:t>
                </w:r>
              </w:p>
              <w:p w14:paraId="687A9DF2" w14:textId="77777777" w:rsidR="001A00EE" w:rsidRDefault="001A00EE" w:rsidP="00AC2BF1"/>
              <w:p w14:paraId="7EA9338E" w14:textId="77777777" w:rsidR="00AB11EC" w:rsidRDefault="00AB11EC" w:rsidP="00AC2BF1">
                <w:pPr>
                  <w:rPr>
                    <w:rFonts w:ascii="Times New Roman" w:hAnsi="Times New Roman" w:cs="Times New Roman"/>
                  </w:rPr>
                </w:pPr>
                <w:bookmarkStart w:id="0" w:name="_GoBack"/>
                <w:bookmarkEnd w:id="0"/>
                <w:r w:rsidRPr="00AB11EC">
                  <w:t>Link: http://www.wellesnet.com/?p=120</w:t>
                </w:r>
              </w:p>
              <w:p w14:paraId="75DA2206" w14:textId="55F20DF6" w:rsidR="003235A7" w:rsidRDefault="00AC2BF1" w:rsidP="00AC2BF1">
                <w:pPr>
                  <w:pStyle w:val="Caption"/>
                  <w:spacing w:after="0"/>
                </w:pPr>
                <w:fldSimple w:instr=" SEQ Figure \* ARABIC ">
                  <w:r w:rsidR="00AB11EC">
                    <w:rPr>
                      <w:noProof/>
                    </w:rPr>
                    <w:t>3</w:t>
                  </w:r>
                </w:fldSimple>
                <w:r w:rsidR="00AB11EC">
                  <w:t xml:space="preserve"> </w:t>
                </w:r>
                <w:r w:rsidR="00AB11EC" w:rsidRPr="00881886">
                  <w:t>Orson Welles’ written tribut</w:t>
                </w:r>
                <w:r w:rsidR="00AB11EC">
                  <w:t>e to Jean Renoir upon his death</w:t>
                </w:r>
              </w:p>
            </w:sdtContent>
          </w:sdt>
        </w:tc>
      </w:tr>
    </w:tbl>
    <w:p w14:paraId="6EA278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9FBD1" w14:textId="77777777" w:rsidR="00AF4FB8" w:rsidRDefault="00AF4FB8" w:rsidP="007A0D55">
      <w:pPr>
        <w:spacing w:after="0" w:line="240" w:lineRule="auto"/>
      </w:pPr>
      <w:r>
        <w:separator/>
      </w:r>
    </w:p>
  </w:endnote>
  <w:endnote w:type="continuationSeparator" w:id="0">
    <w:p w14:paraId="1BC5F8CB" w14:textId="77777777" w:rsidR="00AF4FB8" w:rsidRDefault="00AF4F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25559" w14:textId="77777777" w:rsidR="00AF4FB8" w:rsidRDefault="00AF4FB8" w:rsidP="007A0D55">
      <w:pPr>
        <w:spacing w:after="0" w:line="240" w:lineRule="auto"/>
      </w:pPr>
      <w:r>
        <w:separator/>
      </w:r>
    </w:p>
  </w:footnote>
  <w:footnote w:type="continuationSeparator" w:id="0">
    <w:p w14:paraId="3A6E6711" w14:textId="77777777" w:rsidR="00AF4FB8" w:rsidRDefault="00AF4F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AD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10FD7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4C"/>
    <w:rsid w:val="00032559"/>
    <w:rsid w:val="00052040"/>
    <w:rsid w:val="00076A4C"/>
    <w:rsid w:val="000B25AE"/>
    <w:rsid w:val="000B55AB"/>
    <w:rsid w:val="000D24DC"/>
    <w:rsid w:val="00101B2E"/>
    <w:rsid w:val="00116FA0"/>
    <w:rsid w:val="0015114C"/>
    <w:rsid w:val="001A00E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404"/>
    <w:rsid w:val="00590035"/>
    <w:rsid w:val="005A501F"/>
    <w:rsid w:val="005B177E"/>
    <w:rsid w:val="005B3921"/>
    <w:rsid w:val="005F26D7"/>
    <w:rsid w:val="005F5450"/>
    <w:rsid w:val="006807E7"/>
    <w:rsid w:val="006D0412"/>
    <w:rsid w:val="007411B9"/>
    <w:rsid w:val="00750B3A"/>
    <w:rsid w:val="00780D95"/>
    <w:rsid w:val="00780DC7"/>
    <w:rsid w:val="007A0D55"/>
    <w:rsid w:val="007B3377"/>
    <w:rsid w:val="007E5F44"/>
    <w:rsid w:val="00821DE3"/>
    <w:rsid w:val="00846CE1"/>
    <w:rsid w:val="008A5B87"/>
    <w:rsid w:val="008D594D"/>
    <w:rsid w:val="008E166E"/>
    <w:rsid w:val="00922950"/>
    <w:rsid w:val="009A7264"/>
    <w:rsid w:val="009D1606"/>
    <w:rsid w:val="009E18A1"/>
    <w:rsid w:val="009E73D7"/>
    <w:rsid w:val="00A27D2C"/>
    <w:rsid w:val="00A76FD9"/>
    <w:rsid w:val="00AB11EC"/>
    <w:rsid w:val="00AB436D"/>
    <w:rsid w:val="00AC2BF1"/>
    <w:rsid w:val="00AD2F24"/>
    <w:rsid w:val="00AD4844"/>
    <w:rsid w:val="00AF4FB8"/>
    <w:rsid w:val="00B219AE"/>
    <w:rsid w:val="00B33145"/>
    <w:rsid w:val="00B574C9"/>
    <w:rsid w:val="00BC39C9"/>
    <w:rsid w:val="00BE5BF7"/>
    <w:rsid w:val="00BF40E1"/>
    <w:rsid w:val="00BF74F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4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78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70E1F52FB465FA29A08F1AD6A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805-D61C-4B2A-B0EF-E035D65A0C7D}"/>
      </w:docPartPr>
      <w:docPartBody>
        <w:p w:rsidR="009E252D" w:rsidRDefault="00CD41F0">
          <w:pPr>
            <w:pStyle w:val="A1D70E1F52FB465FA29A08F1AD6A3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1F4A3D2ADA480AAD2B11B5103E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0D42-7ED2-4413-AA0B-B4DFE3940943}"/>
      </w:docPartPr>
      <w:docPartBody>
        <w:p w:rsidR="009E252D" w:rsidRDefault="00CD41F0">
          <w:pPr>
            <w:pStyle w:val="B01F4A3D2ADA480AAD2B11B5103E9F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2AE9389A344AD8DC2E626F99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976B-6005-4435-9703-A781308AFB9E}"/>
      </w:docPartPr>
      <w:docPartBody>
        <w:p w:rsidR="009E252D" w:rsidRDefault="00CD41F0">
          <w:pPr>
            <w:pStyle w:val="B682AE9389A344AD8DC2E626F99B8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7296D5CD1C418EBFF7C3537FFE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C15E-B0CD-49FA-9F0E-83B2D1E4B26D}"/>
      </w:docPartPr>
      <w:docPartBody>
        <w:p w:rsidR="009E252D" w:rsidRDefault="00CD41F0">
          <w:pPr>
            <w:pStyle w:val="107296D5CD1C418EBFF7C3537FFE0A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B027AB7542E4D28B0B8196D6361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21D7-5C15-4B46-BF4E-5CFBB7B227D4}"/>
      </w:docPartPr>
      <w:docPartBody>
        <w:p w:rsidR="009E252D" w:rsidRDefault="00CD41F0">
          <w:pPr>
            <w:pStyle w:val="FB027AB7542E4D28B0B8196D636156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AA5E598EB7435583DA8C3D1D1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E827-925B-4079-A1E7-5CA312E43131}"/>
      </w:docPartPr>
      <w:docPartBody>
        <w:p w:rsidR="009E252D" w:rsidRDefault="00CD41F0">
          <w:pPr>
            <w:pStyle w:val="19AA5E598EB7435583DA8C3D1D148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A30C5D8E074323825748AA84DC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52EF-42E7-4641-869B-9EB155D4CA54}"/>
      </w:docPartPr>
      <w:docPartBody>
        <w:p w:rsidR="009E252D" w:rsidRDefault="00CD41F0">
          <w:pPr>
            <w:pStyle w:val="EAA30C5D8E074323825748AA84DCE1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78223231E5F4B87A6560841618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2620-5A5A-4D48-8BB9-BA780F6737C6}"/>
      </w:docPartPr>
      <w:docPartBody>
        <w:p w:rsidR="009E252D" w:rsidRDefault="00CD41F0">
          <w:pPr>
            <w:pStyle w:val="C78223231E5F4B87A656084161800E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4FB47CAD53468C8463BC6958F3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527BA-07F6-49B7-800C-243C720157EE}"/>
      </w:docPartPr>
      <w:docPartBody>
        <w:p w:rsidR="009E252D" w:rsidRDefault="00CD41F0">
          <w:pPr>
            <w:pStyle w:val="234FB47CAD53468C8463BC6958F3E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8831AA35A48A3BA7BA4C0D354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A6B0-A320-4959-AA07-EEC02ECB7C66}"/>
      </w:docPartPr>
      <w:docPartBody>
        <w:p w:rsidR="009E252D" w:rsidRDefault="00CD41F0">
          <w:pPr>
            <w:pStyle w:val="5A38831AA35A48A3BA7BA4C0D354E5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42B733100243EC800B315B03FC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49E-EC84-48D9-8AA5-85E3FAC9EE9C}"/>
      </w:docPartPr>
      <w:docPartBody>
        <w:p w:rsidR="009E252D" w:rsidRDefault="00CD41F0">
          <w:pPr>
            <w:pStyle w:val="8442B733100243EC800B315B03FC1F0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F0"/>
    <w:rsid w:val="009E252D"/>
    <w:rsid w:val="00C77B2B"/>
    <w:rsid w:val="00C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Ren92</b:Tag>
    <b:SourceType>Book</b:SourceType>
    <b:Guid>{4B518C1A-F527-4527-B5FE-9EF21250FA99}</b:Guid>
    <b:Author>
      <b:Editor>
        <b:NameList>
          <b:Person>
            <b:Last>Bazin</b:Last>
            <b:First>A</b:First>
          </b:Person>
          <b:Person>
            <b:Last>Truffaut</b:Last>
            <b:First>F</b:First>
          </b:Person>
        </b:NameList>
      </b:Editor>
    </b:Author>
    <b:Year>1992</b:Year>
    <b:City>New York</b:City>
    <b:Publisher>Da Capo Press</b:Publisher>
    <b:Title>Jean Renoir</b:Title>
    <b:RefOrder>1</b:RefOrder>
  </b:Source>
  <b:Source>
    <b:Tag>JRe89</b:Tag>
    <b:SourceType>Book</b:SourceType>
    <b:Guid>{13BE99C8-738D-460A-BCCB-3FA9F9EF347B}</b:Guid>
    <b:Author>
      <b:Author>
        <b:NameList>
          <b:Person>
            <b:Last>Renoir</b:Last>
            <b:First>Jean</b:First>
          </b:Person>
        </b:NameList>
      </b:Author>
      <b:Translator>
        <b:NameList>
          <b:Person>
            <b:Last>Volk</b:Last>
            <b:First>C</b:First>
          </b:Person>
        </b:NameList>
      </b:Translator>
    </b:Author>
    <b:Title>Renoir on Renoir: Interviews, Essays, and Remarks</b:Title>
    <b:Year>1989</b:Year>
    <b:City>New York,  Cambridge &amp; Melbourne</b:City>
    <b:StateProvince>Cambridge UP</b:StateProvince>
    <b:RefOrder>3</b:RefOrder>
  </b:Source>
  <b:Source>
    <b:Tag>Ren91</b:Tag>
    <b:SourceType>Book</b:SourceType>
    <b:Guid>{84C5262B-4FE6-4AFE-AF1B-BAA7517A1E90}</b:Guid>
    <b:Author>
      <b:Author>
        <b:NameList>
          <b:Person>
            <b:Last>Renoir</b:Last>
            <b:First>Jean</b:First>
          </b:Person>
        </b:NameList>
      </b:Author>
    </b:Author>
    <b:Title>My Life and My Films</b:Title>
    <b:Year>1991</b:Year>
    <b:City>New York</b:City>
    <b:Publisher>Da Capo Press</b:Publisher>
    <b:RefOrder>2</b:RefOrder>
  </b:Source>
  <b:Source>
    <b:Tag>Ren01</b:Tag>
    <b:SourceType>Book</b:SourceType>
    <b:Guid>{4847C962-CBB0-420A-9610-A67DD067CC32}</b:Guid>
    <b:Author>
      <b:Author>
        <b:NameList>
          <b:Person>
            <b:Last>Renoir</b:Last>
            <b:First>Jean</b:First>
          </b:Person>
          <b:Person>
            <b:Last>Herbert</b:Last>
            <b:First>RL (Intr.)</b:First>
          </b:Person>
        </b:NameList>
      </b:Author>
    </b:Author>
    <b:Title>Renoir, My Father</b:Title>
    <b:Year>2001</b:Year>
    <b:City>New York</b:City>
    <b:Publisher>New York Review of Books</b:Publisher>
    <b:RefOrder>4</b:RefOrder>
  </b:Source>
  <b:Source>
    <b:Tag>Bra89</b:Tag>
    <b:SourceType>Book</b:SourceType>
    <b:Guid>{A57A4279-43E0-413E-9981-111D53FFAA36}</b:Guid>
    <b:Author>
      <b:Author>
        <b:NameList>
          <b:Person>
            <b:Last>Braudy</b:Last>
            <b:First>L</b:First>
          </b:Person>
        </b:NameList>
      </b:Author>
    </b:Author>
    <b:Title>Jean Renoir: the World of His Films</b:Title>
    <b:Year>1989</b:Year>
    <b:City>New  York</b:City>
    <b:Publisher>Columbia UP</b:Publisher>
    <b:RefOrder>5</b:RefOrder>
  </b:Source>
  <b:Source>
    <b:Tag>Phi13</b:Tag>
    <b:SourceType>Book</b:SourceType>
    <b:Guid>{C780471F-779B-4B1B-ACB9-8E20E8C5A4BB}</b:Guid>
    <b:Title>A Companion to Jean Renoir</b:Title>
    <b:Year>2013</b:Year>
    <b:City> Malden, Oxford &amp; Chichester</b:City>
    <b:Publisher>Wiley-Blackwell</b:Publisher>
    <b:Author>
      <b:Author>
        <b:NameList>
          <b:Person>
            <b:Last>Phillips</b:Last>
            <b:First>A</b:First>
          </b:Person>
          <b:Person>
            <b:Last>Vincendeau</b:Last>
            <b:First>G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D941315-9726-A84D-8F6E-8869BB71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29</TotalTime>
  <Pages>2</Pages>
  <Words>732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2014-06-25T04:35:00Z</dcterms:created>
  <dcterms:modified xsi:type="dcterms:W3CDTF">2014-08-25T03:05:00Z</dcterms:modified>
</cp:coreProperties>
</file>