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D01E3" w14:paraId="1E53559A" w14:textId="77777777" w:rsidTr="00922950">
        <w:tc>
          <w:tcPr>
            <w:tcW w:w="491" w:type="dxa"/>
            <w:vMerge w:val="restart"/>
            <w:shd w:val="clear" w:color="auto" w:fill="A6A6A6" w:themeFill="background1" w:themeFillShade="A6"/>
            <w:textDirection w:val="btLr"/>
          </w:tcPr>
          <w:p w14:paraId="3C8EFD05" w14:textId="77777777" w:rsidR="00B574C9" w:rsidRPr="002D01E3" w:rsidRDefault="00B574C9" w:rsidP="00CC586D">
            <w:pPr>
              <w:jc w:val="center"/>
              <w:rPr>
                <w:b/>
                <w:color w:val="FFFFFF" w:themeColor="background1"/>
              </w:rPr>
            </w:pPr>
            <w:r w:rsidRPr="002D01E3">
              <w:rPr>
                <w:b/>
                <w:color w:val="FFFFFF" w:themeColor="background1"/>
              </w:rPr>
              <w:t>About you</w:t>
            </w:r>
          </w:p>
        </w:tc>
        <w:sdt>
          <w:sdtPr>
            <w:rPr>
              <w:b/>
              <w:color w:val="FFFFFF" w:themeColor="background1"/>
            </w:rPr>
            <w:alias w:val="Salutation"/>
            <w:tag w:val="salutation"/>
            <w:id w:val="-1659997262"/>
            <w:placeholder>
              <w:docPart w:val="851617EDF5054854B210BD49264D8DC8"/>
            </w:placeholder>
            <w:showingPlcHdr/>
            <w:dropDownList>
              <w:listItem w:displayText="Dr." w:value="Dr."/>
              <w:listItem w:displayText="Prof." w:value="Prof."/>
            </w:dropDownList>
          </w:sdtPr>
          <w:sdtEndPr/>
          <w:sdtContent>
            <w:tc>
              <w:tcPr>
                <w:tcW w:w="1259" w:type="dxa"/>
              </w:tcPr>
              <w:p w14:paraId="548D8E91" w14:textId="77777777" w:rsidR="00B574C9" w:rsidRPr="002D01E3" w:rsidRDefault="00B574C9" w:rsidP="00CC586D">
                <w:pPr>
                  <w:jc w:val="center"/>
                  <w:rPr>
                    <w:b/>
                    <w:color w:val="FFFFFF" w:themeColor="background1"/>
                  </w:rPr>
                </w:pPr>
                <w:r w:rsidRPr="002D01E3">
                  <w:rPr>
                    <w:rStyle w:val="PlaceholderText"/>
                    <w:b/>
                    <w:color w:val="FFFFFF" w:themeColor="background1"/>
                  </w:rPr>
                  <w:t>[Salutation]</w:t>
                </w:r>
              </w:p>
            </w:tc>
          </w:sdtContent>
        </w:sdt>
        <w:sdt>
          <w:sdtPr>
            <w:alias w:val="First name"/>
            <w:tag w:val="authorFirstName"/>
            <w:id w:val="581645879"/>
            <w:placeholder>
              <w:docPart w:val="F42E7648078B41EC88FD28EC47E2678F"/>
            </w:placeholder>
            <w:text/>
          </w:sdtPr>
          <w:sdtEndPr/>
          <w:sdtContent>
            <w:tc>
              <w:tcPr>
                <w:tcW w:w="2073" w:type="dxa"/>
              </w:tcPr>
              <w:p w14:paraId="55A34424" w14:textId="77777777" w:rsidR="00B574C9" w:rsidRPr="002D01E3" w:rsidRDefault="002D01E3" w:rsidP="002D01E3">
                <w:r w:rsidRPr="002D01E3">
                  <w:t xml:space="preserve">Shota </w:t>
                </w:r>
              </w:p>
            </w:tc>
          </w:sdtContent>
        </w:sdt>
        <w:sdt>
          <w:sdtPr>
            <w:alias w:val="Middle name"/>
            <w:tag w:val="authorMiddleName"/>
            <w:id w:val="-2076034781"/>
            <w:placeholder>
              <w:docPart w:val="F63A8F7294214A9BBAD56C6B443A3988"/>
            </w:placeholder>
            <w:text/>
          </w:sdtPr>
          <w:sdtEndPr/>
          <w:sdtContent>
            <w:tc>
              <w:tcPr>
                <w:tcW w:w="2551" w:type="dxa"/>
              </w:tcPr>
              <w:p w14:paraId="7379EF65" w14:textId="77777777" w:rsidR="00B574C9" w:rsidRPr="002D01E3" w:rsidRDefault="002D01E3" w:rsidP="002D01E3">
                <w:r w:rsidRPr="002D01E3">
                  <w:t>Tsai</w:t>
                </w:r>
              </w:p>
            </w:tc>
          </w:sdtContent>
        </w:sdt>
        <w:sdt>
          <w:sdtPr>
            <w:alias w:val="Last name"/>
            <w:tag w:val="authorLastName"/>
            <w:id w:val="-1088529830"/>
            <w:placeholder>
              <w:docPart w:val="7FF10DF4156448D49F1FCAB261A69A9F"/>
            </w:placeholder>
            <w:text/>
          </w:sdtPr>
          <w:sdtEndPr/>
          <w:sdtContent>
            <w:tc>
              <w:tcPr>
                <w:tcW w:w="2642" w:type="dxa"/>
              </w:tcPr>
              <w:p w14:paraId="27E1D920" w14:textId="77777777" w:rsidR="00B574C9" w:rsidRPr="002D01E3" w:rsidRDefault="002D01E3" w:rsidP="002D01E3">
                <w:r w:rsidRPr="002D01E3">
                  <w:t>Ogawa</w:t>
                </w:r>
              </w:p>
            </w:tc>
          </w:sdtContent>
        </w:sdt>
      </w:tr>
      <w:tr w:rsidR="00B574C9" w:rsidRPr="002D01E3" w14:paraId="52E6743D" w14:textId="77777777" w:rsidTr="001A6A06">
        <w:trPr>
          <w:trHeight w:val="986"/>
        </w:trPr>
        <w:tc>
          <w:tcPr>
            <w:tcW w:w="491" w:type="dxa"/>
            <w:vMerge/>
            <w:shd w:val="clear" w:color="auto" w:fill="A6A6A6" w:themeFill="background1" w:themeFillShade="A6"/>
          </w:tcPr>
          <w:p w14:paraId="7E07B887" w14:textId="77777777" w:rsidR="00B574C9" w:rsidRPr="002D01E3" w:rsidRDefault="00B574C9" w:rsidP="00CF1542">
            <w:pPr>
              <w:jc w:val="center"/>
              <w:rPr>
                <w:b/>
                <w:color w:val="FFFFFF" w:themeColor="background1"/>
              </w:rPr>
            </w:pPr>
          </w:p>
        </w:tc>
        <w:sdt>
          <w:sdtPr>
            <w:alias w:val="Biography"/>
            <w:tag w:val="authorBiography"/>
            <w:id w:val="938807824"/>
            <w:placeholder>
              <w:docPart w:val="6DB9FBD58F5E4E6A9EC24EFAD3A7E4C5"/>
            </w:placeholder>
            <w:showingPlcHdr/>
          </w:sdtPr>
          <w:sdtEndPr/>
          <w:sdtContent>
            <w:tc>
              <w:tcPr>
                <w:tcW w:w="8525" w:type="dxa"/>
                <w:gridSpan w:val="4"/>
              </w:tcPr>
              <w:p w14:paraId="093F0D1B" w14:textId="77777777" w:rsidR="00B574C9" w:rsidRPr="002D01E3" w:rsidRDefault="00B574C9" w:rsidP="00922950">
                <w:r w:rsidRPr="002D01E3">
                  <w:rPr>
                    <w:rStyle w:val="PlaceholderText"/>
                  </w:rPr>
                  <w:t>[Enter your biography]</w:t>
                </w:r>
              </w:p>
            </w:tc>
          </w:sdtContent>
        </w:sdt>
      </w:tr>
      <w:tr w:rsidR="00B574C9" w:rsidRPr="002D01E3" w14:paraId="60B8B226" w14:textId="77777777" w:rsidTr="001A6A06">
        <w:trPr>
          <w:trHeight w:val="986"/>
        </w:trPr>
        <w:tc>
          <w:tcPr>
            <w:tcW w:w="491" w:type="dxa"/>
            <w:vMerge/>
            <w:shd w:val="clear" w:color="auto" w:fill="A6A6A6" w:themeFill="background1" w:themeFillShade="A6"/>
          </w:tcPr>
          <w:p w14:paraId="6E06212C" w14:textId="77777777" w:rsidR="00B574C9" w:rsidRPr="002D01E3" w:rsidRDefault="00B574C9" w:rsidP="00CF1542">
            <w:pPr>
              <w:jc w:val="center"/>
              <w:rPr>
                <w:b/>
                <w:color w:val="FFFFFF" w:themeColor="background1"/>
              </w:rPr>
            </w:pPr>
          </w:p>
        </w:tc>
        <w:sdt>
          <w:sdtPr>
            <w:alias w:val="Affiliation"/>
            <w:tag w:val="affiliation"/>
            <w:id w:val="2012937915"/>
            <w:placeholder>
              <w:docPart w:val="272F810678F74E87BB7417A6F5E1B3D9"/>
            </w:placeholder>
            <w:text/>
          </w:sdtPr>
          <w:sdtEndPr/>
          <w:sdtContent>
            <w:tc>
              <w:tcPr>
                <w:tcW w:w="8525" w:type="dxa"/>
                <w:gridSpan w:val="4"/>
              </w:tcPr>
              <w:p w14:paraId="7C338D17" w14:textId="77777777" w:rsidR="00B574C9" w:rsidRPr="002D01E3" w:rsidRDefault="002D01E3" w:rsidP="002D01E3">
                <w:r w:rsidRPr="002D01E3">
                  <w:t>George Eastman House International Museum of Photography and Film</w:t>
                </w:r>
              </w:p>
            </w:tc>
          </w:sdtContent>
        </w:sdt>
      </w:tr>
    </w:tbl>
    <w:p w14:paraId="28975351" w14:textId="77777777" w:rsidR="003D3579" w:rsidRPr="002D01E3"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D01E3" w14:paraId="2B2F4921" w14:textId="77777777" w:rsidTr="00244BB0">
        <w:tc>
          <w:tcPr>
            <w:tcW w:w="9016" w:type="dxa"/>
            <w:shd w:val="clear" w:color="auto" w:fill="A6A6A6" w:themeFill="background1" w:themeFillShade="A6"/>
            <w:tcMar>
              <w:top w:w="113" w:type="dxa"/>
              <w:bottom w:w="113" w:type="dxa"/>
            </w:tcMar>
          </w:tcPr>
          <w:p w14:paraId="50641966" w14:textId="77777777" w:rsidR="00244BB0" w:rsidRPr="002D01E3" w:rsidRDefault="00244BB0" w:rsidP="00244BB0">
            <w:pPr>
              <w:jc w:val="center"/>
              <w:rPr>
                <w:b/>
                <w:color w:val="FFFFFF" w:themeColor="background1"/>
              </w:rPr>
            </w:pPr>
            <w:r w:rsidRPr="002D01E3">
              <w:rPr>
                <w:b/>
                <w:color w:val="FFFFFF" w:themeColor="background1"/>
              </w:rPr>
              <w:t>Your article</w:t>
            </w:r>
          </w:p>
        </w:tc>
      </w:tr>
      <w:tr w:rsidR="003F0D73" w:rsidRPr="002D01E3" w14:paraId="5A49A387" w14:textId="77777777" w:rsidTr="003F0D73">
        <w:sdt>
          <w:sdtPr>
            <w:alias w:val="Article headword"/>
            <w:tag w:val="articleHeadword"/>
            <w:id w:val="-361440020"/>
            <w:placeholder>
              <w:docPart w:val="9DCB8EC4B5BA495AA197D9152FD9C508"/>
            </w:placeholder>
            <w:text/>
          </w:sdtPr>
          <w:sdtEndPr/>
          <w:sdtContent>
            <w:tc>
              <w:tcPr>
                <w:tcW w:w="9016" w:type="dxa"/>
                <w:tcMar>
                  <w:top w:w="113" w:type="dxa"/>
                  <w:bottom w:w="113" w:type="dxa"/>
                </w:tcMar>
              </w:tcPr>
              <w:p w14:paraId="5015401E" w14:textId="77777777" w:rsidR="003F0D73" w:rsidRPr="002D01E3" w:rsidRDefault="00C011CC" w:rsidP="003F0D73">
                <w:pPr>
                  <w:rPr>
                    <w:b/>
                  </w:rPr>
                </w:pPr>
                <w:r>
                  <w:t>Sirk, Douglas (1900–</w:t>
                </w:r>
                <w:r w:rsidR="002D01E3" w:rsidRPr="002D01E3">
                  <w:t>1987)</w:t>
                </w:r>
              </w:p>
            </w:tc>
          </w:sdtContent>
        </w:sdt>
      </w:tr>
      <w:tr w:rsidR="00464699" w:rsidRPr="002D01E3" w14:paraId="3CFF9286" w14:textId="77777777" w:rsidTr="007821B0">
        <w:sdt>
          <w:sdtPr>
            <w:alias w:val="Variant headwords"/>
            <w:tag w:val="variantHeadwords"/>
            <w:id w:val="173464402"/>
            <w:placeholder>
              <w:docPart w:val="3C30F2C6DDF94272A318081E8F21F5A0"/>
            </w:placeholder>
          </w:sdtPr>
          <w:sdtEndPr/>
          <w:sdtContent>
            <w:tc>
              <w:tcPr>
                <w:tcW w:w="9016" w:type="dxa"/>
                <w:tcMar>
                  <w:top w:w="113" w:type="dxa"/>
                  <w:bottom w:w="113" w:type="dxa"/>
                </w:tcMar>
              </w:tcPr>
              <w:p w14:paraId="561349B5" w14:textId="77777777" w:rsidR="00464699" w:rsidRPr="002D01E3" w:rsidRDefault="005C2B0B" w:rsidP="005C2B0B">
                <w:r>
                  <w:t>Detlef Sierck</w:t>
                </w:r>
              </w:p>
            </w:tc>
          </w:sdtContent>
        </w:sdt>
      </w:tr>
      <w:tr w:rsidR="00E85A05" w:rsidRPr="002D01E3" w14:paraId="5B773122" w14:textId="77777777" w:rsidTr="003F0D73">
        <w:sdt>
          <w:sdtPr>
            <w:alias w:val="Abstract"/>
            <w:tag w:val="abstract"/>
            <w:id w:val="-635871867"/>
            <w:placeholder>
              <w:docPart w:val="DA3AF83472694FBE9A4C1BAD60637140"/>
            </w:placeholder>
          </w:sdtPr>
          <w:sdtEndPr/>
          <w:sdtContent>
            <w:tc>
              <w:tcPr>
                <w:tcW w:w="9016" w:type="dxa"/>
                <w:tcMar>
                  <w:top w:w="113" w:type="dxa"/>
                  <w:bottom w:w="113" w:type="dxa"/>
                </w:tcMar>
              </w:tcPr>
              <w:p w14:paraId="33A4FC7E" w14:textId="77777777" w:rsidR="00E85A05" w:rsidRPr="002D01E3" w:rsidRDefault="002D01E3" w:rsidP="002D01E3">
                <w:r w:rsidRPr="00284CF7">
                  <w:t xml:space="preserve">Douglas Sirk was a German émigré director widely celebrated for his melodramas produced for Universal through the 1950s </w:t>
                </w:r>
                <w:r>
                  <w:t>that</w:t>
                </w:r>
                <w:r w:rsidRPr="00284CF7">
                  <w:t xml:space="preserve"> inspired generations of critics and filmmakers. In his commercially successful and critical acclaimed works such as </w:t>
                </w:r>
                <w:r w:rsidRPr="00284CF7">
                  <w:rPr>
                    <w:i/>
                  </w:rPr>
                  <w:t>Magnificent Obsession</w:t>
                </w:r>
                <w:r w:rsidRPr="00284CF7">
                  <w:t xml:space="preserve"> (1954), </w:t>
                </w:r>
                <w:r w:rsidRPr="00284CF7">
                  <w:rPr>
                    <w:i/>
                  </w:rPr>
                  <w:t>All that Heaven Allows</w:t>
                </w:r>
                <w:r w:rsidRPr="00284CF7">
                  <w:t xml:space="preserve"> (1955), and </w:t>
                </w:r>
                <w:r w:rsidRPr="00284CF7">
                  <w:rPr>
                    <w:i/>
                  </w:rPr>
                  <w:t>Written on the Wind</w:t>
                </w:r>
                <w:r w:rsidRPr="00284CF7">
                  <w:t xml:space="preserve"> (1957), Sirk reinvented American suburbia as a perfect dramatic setting where individuals struggled against bourgeois norms and invasive modern technology. Sirk’s films are the hallmark for Hollywood melodramas in which thematic use of music, col</w:t>
                </w:r>
                <w:r>
                  <w:t>ou</w:t>
                </w:r>
                <w:r w:rsidRPr="00284CF7">
                  <w:t xml:space="preserve">r, and costumes propel the drama to a boiling point. </w:t>
                </w:r>
              </w:p>
            </w:tc>
          </w:sdtContent>
        </w:sdt>
      </w:tr>
      <w:tr w:rsidR="003F0D73" w:rsidRPr="002D01E3" w14:paraId="24C96BE6" w14:textId="77777777" w:rsidTr="003F0D73">
        <w:tc>
          <w:tcPr>
            <w:tcW w:w="9016" w:type="dxa"/>
            <w:tcMar>
              <w:top w:w="113" w:type="dxa"/>
              <w:bottom w:w="113" w:type="dxa"/>
            </w:tcMar>
          </w:tcPr>
          <w:sdt>
            <w:sdtPr>
              <w:alias w:val="Article text"/>
              <w:tag w:val="articleText"/>
              <w:id w:val="634067588"/>
              <w:placeholder>
                <w:docPart w:val="28E6A4F9204044B18446840376E9A0ED"/>
              </w:placeholder>
            </w:sdtPr>
            <w:sdtEndPr/>
            <w:sdtContent>
              <w:p w14:paraId="06A4CA82" w14:textId="77777777" w:rsidR="002D01E3" w:rsidRDefault="002D01E3" w:rsidP="002D01E3">
                <w:r w:rsidRPr="00284CF7">
                  <w:t xml:space="preserve">Douglas Sirk was a German émigré director widely celebrated for his melodramas produced for Universal through the 1950s </w:t>
                </w:r>
                <w:r>
                  <w:t>that</w:t>
                </w:r>
                <w:r w:rsidRPr="00284CF7">
                  <w:t xml:space="preserve"> inspired generations of critics and filmmakers. In his commercially successful and critical acclaimed works such as </w:t>
                </w:r>
                <w:r w:rsidRPr="00284CF7">
                  <w:rPr>
                    <w:i/>
                  </w:rPr>
                  <w:t>Magnificent Obsession</w:t>
                </w:r>
                <w:r w:rsidRPr="00284CF7">
                  <w:t xml:space="preserve"> (1954), </w:t>
                </w:r>
                <w:r w:rsidRPr="00284CF7">
                  <w:rPr>
                    <w:i/>
                  </w:rPr>
                  <w:t>All that Heaven Allows</w:t>
                </w:r>
                <w:r w:rsidRPr="00284CF7">
                  <w:t xml:space="preserve"> (1955), and </w:t>
                </w:r>
                <w:r w:rsidRPr="00284CF7">
                  <w:rPr>
                    <w:i/>
                  </w:rPr>
                  <w:t>Written on the Wind</w:t>
                </w:r>
                <w:r w:rsidRPr="00284CF7">
                  <w:t xml:space="preserve"> (1957), Sirk reinvented American suburbia as a perfect dramatic setting where individuals struggled against bourgeois norms and invasive modern technology. Sirk’s films are the hallmark for Hollywood melodramas in which thematic use of music, col</w:t>
                </w:r>
                <w:r>
                  <w:t>ou</w:t>
                </w:r>
                <w:r w:rsidRPr="00284CF7">
                  <w:t xml:space="preserve">r, and costumes propel the drama to a boiling point. </w:t>
                </w:r>
              </w:p>
              <w:p w14:paraId="7AF998F1" w14:textId="77777777" w:rsidR="00C011CC" w:rsidRPr="00284CF7" w:rsidRDefault="00C011CC" w:rsidP="002D01E3"/>
              <w:p w14:paraId="546D4CD6" w14:textId="77777777" w:rsidR="002D01E3" w:rsidRDefault="002D01E3" w:rsidP="002D01E3">
                <w:r w:rsidRPr="00284CF7">
                  <w:t xml:space="preserve">Born Hans Detlef Sierck in Hamburg </w:t>
                </w:r>
                <w:r>
                  <w:t>to</w:t>
                </w:r>
                <w:r w:rsidRPr="00284CF7">
                  <w:t xml:space="preserve"> Danish parents, Douglas Sirk studied </w:t>
                </w:r>
                <w:r>
                  <w:t>l</w:t>
                </w:r>
                <w:r w:rsidRPr="00284CF7">
                  <w:t xml:space="preserve">aw, </w:t>
                </w:r>
                <w:r>
                  <w:t>p</w:t>
                </w:r>
                <w:r w:rsidRPr="00284CF7">
                  <w:t xml:space="preserve">hilosophy and </w:t>
                </w:r>
                <w:r>
                  <w:t>a</w:t>
                </w:r>
                <w:r w:rsidRPr="00284CF7">
                  <w:t xml:space="preserve">rt </w:t>
                </w:r>
                <w:r>
                  <w:t>h</w:t>
                </w:r>
                <w:r w:rsidRPr="00284CF7">
                  <w:t xml:space="preserve">istory in Munich, Jena, and Hamburg during the socially unstable post-WWI years, before starting a successful career in theatre. From a dramatist at the Deutsches Schauspielhaus in Hamburg in 1921, he worked his way up to the positions of art director and director. Through his staging of Bertolt Brecht’s </w:t>
                </w:r>
                <w:r w:rsidRPr="005E13CC">
                  <w:rPr>
                    <w:rStyle w:val="st"/>
                    <w:rFonts w:eastAsia="Times New Roman" w:cs="Times New Roman"/>
                    <w:i/>
                  </w:rPr>
                  <w:t>Die Dreigroschenoper</w:t>
                </w:r>
                <w:r>
                  <w:rPr>
                    <w:rStyle w:val="st"/>
                    <w:rFonts w:eastAsia="Times New Roman" w:cs="Times New Roman"/>
                  </w:rPr>
                  <w:t xml:space="preserve"> (</w:t>
                </w:r>
                <w:r w:rsidRPr="00284CF7">
                  <w:rPr>
                    <w:i/>
                  </w:rPr>
                  <w:t>Three Penny Opera</w:t>
                </w:r>
                <w:r>
                  <w:t>)</w:t>
                </w:r>
                <w:r w:rsidRPr="00284CF7">
                  <w:t xml:space="preserve"> in Bremen, he met the director G. W. Pabst, and visited </w:t>
                </w:r>
                <w:r>
                  <w:t>Ufa</w:t>
                </w:r>
                <w:r w:rsidRPr="00284CF7">
                  <w:t xml:space="preserve">’s studio. In 1934, </w:t>
                </w:r>
                <w:r>
                  <w:t>Ufa</w:t>
                </w:r>
                <w:r w:rsidRPr="00284CF7">
                  <w:t xml:space="preserve"> recruited Sirk after his successful direction of</w:t>
                </w:r>
                <w:r>
                  <w:t xml:space="preserve"> Shakespeare’s</w:t>
                </w:r>
                <w:r w:rsidRPr="00284CF7">
                  <w:t xml:space="preserve"> </w:t>
                </w:r>
                <w:r w:rsidRPr="00284CF7">
                  <w:rPr>
                    <w:i/>
                  </w:rPr>
                  <w:t xml:space="preserve">Twelfth Night </w:t>
                </w:r>
                <w:r w:rsidRPr="00284CF7">
                  <w:t xml:space="preserve">in Berlin. As Detlef Sierck, he directed eight films for </w:t>
                </w:r>
                <w:r>
                  <w:t>Ufa</w:t>
                </w:r>
                <w:r w:rsidRPr="00284CF7">
                  <w:t xml:space="preserve">, before abandoning his promising career in order to flee Nazi Germany with his Jewish wife Hilde Jary. </w:t>
                </w:r>
              </w:p>
              <w:p w14:paraId="00298E2E" w14:textId="77777777" w:rsidR="00C011CC" w:rsidRPr="00284CF7" w:rsidRDefault="00C011CC" w:rsidP="002D01E3"/>
              <w:p w14:paraId="5540256B" w14:textId="77777777" w:rsidR="002D01E3" w:rsidRPr="00284CF7" w:rsidRDefault="002D01E3" w:rsidP="002D01E3">
                <w:r w:rsidRPr="00284CF7">
                  <w:t xml:space="preserve">Arriving in the </w:t>
                </w:r>
                <w:r>
                  <w:t>United States</w:t>
                </w:r>
                <w:r w:rsidRPr="00284CF7">
                  <w:t xml:space="preserve"> via Switzerland and Holland, Sirk struggled to find work. After his fruit</w:t>
                </w:r>
                <w:r>
                  <w:t>less</w:t>
                </w:r>
                <w:r w:rsidRPr="00284CF7">
                  <w:t xml:space="preserve"> contract with Warner Bros., he had a short stint as a writer at Columbia. It was through fellow European émigrés that Sirk found a foothold in Hollywood. For the émigré producers </w:t>
                </w:r>
                <w:hyperlink r:id="rId9" w:history="1">
                  <w:r w:rsidRPr="000262B4">
                    <w:rPr>
                      <w:rStyle w:val="Hyperlink"/>
                      <w:color w:val="auto"/>
                      <w:u w:val="none"/>
                    </w:rPr>
                    <w:t xml:space="preserve">Seymour Nebenzal and Rudolf Joseph, Sirk directed the </w:t>
                  </w:r>
                </w:hyperlink>
                <w:r w:rsidRPr="00284CF7">
                  <w:t>anti-Nazi propaganda</w:t>
                </w:r>
                <w:r>
                  <w:t xml:space="preserve"> film</w:t>
                </w:r>
                <w:r w:rsidRPr="00284CF7">
                  <w:t xml:space="preserve">, </w:t>
                </w:r>
                <w:r w:rsidRPr="00284CF7">
                  <w:rPr>
                    <w:i/>
                  </w:rPr>
                  <w:t xml:space="preserve">Hitler’s Madman </w:t>
                </w:r>
                <w:r w:rsidRPr="00284CF7">
                  <w:t xml:space="preserve">(1943), and the Chekhov adaptation, </w:t>
                </w:r>
                <w:r w:rsidRPr="00284CF7">
                  <w:rPr>
                    <w:i/>
                  </w:rPr>
                  <w:t xml:space="preserve">Summer Storm </w:t>
                </w:r>
                <w:r w:rsidRPr="00284CF7">
                  <w:t xml:space="preserve">(1944). For Arnold Pressburger, he directed </w:t>
                </w:r>
                <w:r w:rsidRPr="00284CF7">
                  <w:rPr>
                    <w:i/>
                  </w:rPr>
                  <w:t xml:space="preserve">A Scandal in Paris </w:t>
                </w:r>
                <w:r w:rsidRPr="00284CF7">
                  <w:t xml:space="preserve">(1946). Moving to Universal in 1950, Sirk found his audience, and a popular formula for glossy star-studded films that featured Rock Hudson (and later his protégé John Gavin), Jane Wyman and Barbara Stanwyck among others. Sirk worked within the studio system, working with scripts that were given to him by the producers: both </w:t>
                </w:r>
                <w:r w:rsidRPr="00284CF7">
                  <w:rPr>
                    <w:i/>
                  </w:rPr>
                  <w:t xml:space="preserve">The Magnificent Obsession </w:t>
                </w:r>
                <w:r w:rsidRPr="00284CF7">
                  <w:t>(1954)</w:t>
                </w:r>
                <w:r w:rsidRPr="00284CF7">
                  <w:rPr>
                    <w:i/>
                  </w:rPr>
                  <w:t xml:space="preserve"> </w:t>
                </w:r>
                <w:r w:rsidRPr="00284CF7">
                  <w:t xml:space="preserve">and </w:t>
                </w:r>
                <w:r w:rsidRPr="00284CF7">
                  <w:rPr>
                    <w:i/>
                  </w:rPr>
                  <w:t xml:space="preserve">Imitation of Life </w:t>
                </w:r>
                <w:r w:rsidRPr="00284CF7">
                  <w:t>(1959)</w:t>
                </w:r>
                <w:r w:rsidRPr="00284CF7">
                  <w:rPr>
                    <w:i/>
                  </w:rPr>
                  <w:t xml:space="preserve"> </w:t>
                </w:r>
                <w:r w:rsidRPr="00284CF7">
                  <w:t xml:space="preserve">were remakes of Universal’s melodramas from the mid-1930s directed by John Stahl. </w:t>
                </w:r>
              </w:p>
              <w:p w14:paraId="18E8683F" w14:textId="77777777" w:rsidR="002D01E3" w:rsidRPr="00284CF7" w:rsidRDefault="002D01E3" w:rsidP="002D01E3"/>
              <w:p w14:paraId="26F3E9BE" w14:textId="77777777" w:rsidR="002D01E3" w:rsidRPr="00284CF7" w:rsidRDefault="002D01E3" w:rsidP="00C011CC">
                <w:pPr>
                  <w:spacing w:after="220"/>
                </w:pPr>
                <w:r w:rsidRPr="00284CF7">
                  <w:t xml:space="preserve">At the height of his popularity in the </w:t>
                </w:r>
                <w:r>
                  <w:t>United States</w:t>
                </w:r>
                <w:r w:rsidRPr="00284CF7">
                  <w:t xml:space="preserve"> in 1959, Sirk returned to Europe, resuming his work in theatre. It was also in this period that </w:t>
                </w:r>
                <w:proofErr w:type="gramStart"/>
                <w:r w:rsidRPr="00284CF7">
                  <w:t xml:space="preserve">Sirk’s films were revalorized by advocates of </w:t>
                </w:r>
                <w:r>
                  <w:t xml:space="preserve">the </w:t>
                </w:r>
                <w:r w:rsidRPr="00284CF7">
                  <w:rPr>
                    <w:rFonts w:cs="Times New Roman"/>
                  </w:rPr>
                  <w:t>auteur theory who noted Sirk’s distinct aesthetic vision</w:t>
                </w:r>
                <w:r>
                  <w:rPr>
                    <w:rFonts w:cs="Times New Roman"/>
                  </w:rPr>
                  <w:t>,</w:t>
                </w:r>
                <w:r w:rsidRPr="00284CF7">
                  <w:rPr>
                    <w:rFonts w:cs="Times New Roman"/>
                  </w:rPr>
                  <w:t xml:space="preserve"> </w:t>
                </w:r>
                <w:r>
                  <w:rPr>
                    <w:rFonts w:cs="Times New Roman"/>
                  </w:rPr>
                  <w:t>which</w:t>
                </w:r>
                <w:r w:rsidRPr="00284CF7">
                  <w:rPr>
                    <w:rFonts w:cs="Times New Roman"/>
                  </w:rPr>
                  <w:t xml:space="preserve"> elevated his works above the common melodramas, or </w:t>
                </w:r>
                <w:r w:rsidR="00C011CC">
                  <w:rPr>
                    <w:rFonts w:cs="Times New Roman"/>
                  </w:rPr>
                  <w:t>‘</w:t>
                </w:r>
                <w:r w:rsidRPr="00284CF7">
                  <w:rPr>
                    <w:rFonts w:cs="Times New Roman"/>
                  </w:rPr>
                  <w:t>weepies.</w:t>
                </w:r>
                <w:r w:rsidR="00C011CC">
                  <w:rPr>
                    <w:rFonts w:cs="Times New Roman"/>
                  </w:rPr>
                  <w:t>’</w:t>
                </w:r>
                <w:proofErr w:type="gramEnd"/>
                <w:r w:rsidRPr="00284CF7">
                  <w:rPr>
                    <w:rFonts w:cs="Times New Roman"/>
                  </w:rPr>
                  <w:t xml:space="preserve"> Jean-Luc Godard wrote an enthusiastic praise of Sirk’s sensibility, </w:t>
                </w:r>
                <w:r w:rsidR="00C011CC">
                  <w:rPr>
                    <w:rFonts w:cs="Times New Roman"/>
                  </w:rPr>
                  <w:t>‘</w:t>
                </w:r>
                <w:r w:rsidRPr="00284CF7">
                  <w:rPr>
                    <w:rFonts w:cs="Times New Roman"/>
                  </w:rPr>
                  <w:t>a delirious mixture of medieval and modern,</w:t>
                </w:r>
                <w:r w:rsidR="00C011CC">
                  <w:rPr>
                    <w:rFonts w:cs="Times New Roman"/>
                  </w:rPr>
                  <w:t>’</w:t>
                </w:r>
                <w:r w:rsidRPr="00284CF7">
                  <w:rPr>
                    <w:rFonts w:cs="Times New Roman"/>
                  </w:rPr>
                  <w:t xml:space="preserve"> in </w:t>
                </w:r>
                <w:r w:rsidRPr="00284CF7">
                  <w:rPr>
                    <w:rFonts w:cs="Times New Roman"/>
                    <w:i/>
                  </w:rPr>
                  <w:t>Cahiers du Cin</w:t>
                </w:r>
                <w:r w:rsidRPr="00284CF7">
                  <w:rPr>
                    <w:rFonts w:cs="Times New Roman"/>
                    <w:i/>
                    <w:iCs/>
                  </w:rPr>
                  <w:t>éma</w:t>
                </w:r>
                <w:r w:rsidRPr="00284CF7">
                  <w:rPr>
                    <w:rFonts w:cs="Times New Roman"/>
                    <w:iCs/>
                  </w:rPr>
                  <w:t xml:space="preserve">. </w:t>
                </w:r>
                <w:r w:rsidRPr="00284CF7">
                  <w:rPr>
                    <w:rFonts w:cs="Times New Roman"/>
                  </w:rPr>
                  <w:t xml:space="preserve">Through an interview with Sirk in 1971, Jon Halliday consolidated the image of Sirk as an auteur who employed melodrama as a tool for social critique. Since the 1970s, feminist film critics have reread </w:t>
                </w:r>
                <w:r>
                  <w:rPr>
                    <w:rFonts w:cs="Times New Roman"/>
                  </w:rPr>
                  <w:t xml:space="preserve">Sirk’s </w:t>
                </w:r>
                <w:r w:rsidRPr="00284CF7">
                  <w:rPr>
                    <w:rFonts w:cs="Times New Roman"/>
                  </w:rPr>
                  <w:t xml:space="preserve">Hollywood melodramas </w:t>
                </w:r>
                <w:r w:rsidRPr="00284CF7">
                  <w:t xml:space="preserve">as important sites where sexual norms were contested. Similarly grasping the political implications of Sirk’s melodrama, Rainer Werner Fassbinder directed </w:t>
                </w:r>
                <w:r w:rsidRPr="00284CF7">
                  <w:rPr>
                    <w:i/>
                  </w:rPr>
                  <w:t xml:space="preserve">Ali: Fear Eats the Soul </w:t>
                </w:r>
                <w:r w:rsidRPr="00284CF7">
                  <w:t xml:space="preserve">(1974) which paid homage to Sirk’s </w:t>
                </w:r>
                <w:r w:rsidRPr="00284CF7">
                  <w:rPr>
                    <w:i/>
                  </w:rPr>
                  <w:t>All that Heaven Allows</w:t>
                </w:r>
                <w:r w:rsidRPr="00284CF7">
                  <w:t xml:space="preserve">. Fassbinder’s remake transplanted the story from Sirk’s bucolic New England to urban Berlin, and translated the interclass romance into a cross-racial romance between an older German woman and a younger Arab man. Todd Haynes also paid a tribute to the film with </w:t>
                </w:r>
                <w:r w:rsidRPr="00284CF7">
                  <w:rPr>
                    <w:i/>
                  </w:rPr>
                  <w:t xml:space="preserve">Far from Heaven </w:t>
                </w:r>
                <w:r w:rsidRPr="00284CF7">
                  <w:t>(2002).</w:t>
                </w:r>
                <w:r>
                  <w:br/>
                </w:r>
                <w:r>
                  <w:br/>
                </w:r>
                <w:r w:rsidRPr="002D01E3">
                  <w:rPr>
                    <w:rStyle w:val="Heading1Char"/>
                  </w:rPr>
                  <w:t>List of Works:</w:t>
                </w:r>
              </w:p>
              <w:p w14:paraId="765AE1FB" w14:textId="77777777" w:rsidR="002D01E3" w:rsidRPr="00284CF7" w:rsidRDefault="00C011CC" w:rsidP="00C011CC">
                <w:pPr>
                  <w:pStyle w:val="Heading2"/>
                </w:pPr>
                <w:r>
                  <w:t>As Detlef Sierck</w:t>
                </w:r>
              </w:p>
              <w:p w14:paraId="179C50B9" w14:textId="77777777" w:rsidR="002D01E3" w:rsidRPr="00284CF7" w:rsidRDefault="002D01E3" w:rsidP="00C011CC">
                <w:pPr>
                  <w:pStyle w:val="NormalfollowingH2"/>
                </w:pPr>
                <w:r w:rsidRPr="00C011CC">
                  <w:rPr>
                    <w:i/>
                  </w:rPr>
                  <w:t>April, April!</w:t>
                </w:r>
                <w:r w:rsidRPr="00284CF7">
                  <w:t xml:space="preserve"> (</w:t>
                </w:r>
                <w:r>
                  <w:t>Ufa</w:t>
                </w:r>
                <w:r w:rsidRPr="00284CF7">
                  <w:t>, 1935)</w:t>
                </w:r>
              </w:p>
              <w:p w14:paraId="62D18A78" w14:textId="77777777" w:rsidR="002D01E3" w:rsidRPr="00284CF7" w:rsidRDefault="00182A8B" w:rsidP="00C011CC">
                <w:pPr>
                  <w:pStyle w:val="NormalfollowingH2"/>
                </w:pPr>
                <w:hyperlink r:id="rId10" w:history="1">
                  <w:r w:rsidR="002D01E3" w:rsidRPr="002D01E3">
                    <w:rPr>
                      <w:rStyle w:val="Hyperlink"/>
                      <w:bCs/>
                      <w:i/>
                      <w:color w:val="auto"/>
                      <w:u w:val="none"/>
                    </w:rPr>
                    <w:t>Stützen der Gesellschaft</w:t>
                  </w:r>
                </w:hyperlink>
                <w:r w:rsidR="002D01E3" w:rsidRPr="00284CF7">
                  <w:t xml:space="preserve"> (</w:t>
                </w:r>
                <w:r w:rsidR="002D01E3">
                  <w:t>Ufa</w:t>
                </w:r>
                <w:r w:rsidR="002D01E3" w:rsidRPr="00284CF7">
                  <w:t>, 1935)</w:t>
                </w:r>
              </w:p>
              <w:p w14:paraId="1BB9FF74" w14:textId="77777777" w:rsidR="002D01E3" w:rsidRPr="00284CF7" w:rsidRDefault="002D01E3" w:rsidP="00C011CC">
                <w:pPr>
                  <w:pStyle w:val="NormalfollowingH2"/>
                </w:pPr>
                <w:r w:rsidRPr="00C011CC">
                  <w:rPr>
                    <w:bCs/>
                    <w:i/>
                  </w:rPr>
                  <w:t>Das Mädchen vom Moorhof</w:t>
                </w:r>
                <w:r w:rsidRPr="00284CF7">
                  <w:rPr>
                    <w:bCs/>
                  </w:rPr>
                  <w:t xml:space="preserve"> </w:t>
                </w:r>
                <w:r w:rsidR="00C011CC">
                  <w:t>[</w:t>
                </w:r>
                <w:r w:rsidRPr="00C011CC">
                  <w:rPr>
                    <w:rFonts w:eastAsia="Times New Roman" w:cs="Times New Roman"/>
                    <w:bCs/>
                    <w:i/>
                    <w:iCs/>
                  </w:rPr>
                  <w:t>The Girl from the Marsh Croft</w:t>
                </w:r>
                <w:r w:rsidR="00C011CC">
                  <w:rPr>
                    <w:rFonts w:eastAsia="Times New Roman" w:cs="Times New Roman"/>
                    <w:bCs/>
                    <w:iCs/>
                  </w:rPr>
                  <w:t>]</w:t>
                </w:r>
                <w:r>
                  <w:rPr>
                    <w:rFonts w:eastAsia="Times New Roman" w:cs="Times New Roman"/>
                    <w:b/>
                    <w:bCs/>
                    <w:iCs/>
                  </w:rPr>
                  <w:t xml:space="preserve"> </w:t>
                </w:r>
                <w:r w:rsidR="00C011CC">
                  <w:rPr>
                    <w:rFonts w:eastAsia="Times New Roman" w:cs="Times New Roman"/>
                    <w:b/>
                    <w:bCs/>
                    <w:iCs/>
                  </w:rPr>
                  <w:t>(</w:t>
                </w:r>
                <w:r>
                  <w:t>Ufa</w:t>
                </w:r>
                <w:r w:rsidRPr="00284CF7">
                  <w:t>, 1935)</w:t>
                </w:r>
              </w:p>
              <w:p w14:paraId="4989C128" w14:textId="77777777" w:rsidR="002D01E3" w:rsidRPr="00284CF7" w:rsidRDefault="002D01E3" w:rsidP="00C011CC">
                <w:pPr>
                  <w:pStyle w:val="NormalfollowingH2"/>
                </w:pPr>
                <w:r w:rsidRPr="00C011CC">
                  <w:rPr>
                    <w:i/>
                  </w:rPr>
                  <w:t>Das Hofkonzert</w:t>
                </w:r>
                <w:r w:rsidRPr="00284CF7">
                  <w:t xml:space="preserve"> </w:t>
                </w:r>
                <w:r w:rsidR="00C011CC">
                  <w:t>[</w:t>
                </w:r>
                <w:r w:rsidR="00C011CC" w:rsidRPr="00C011CC">
                  <w:rPr>
                    <w:rFonts w:eastAsia="Times New Roman" w:cs="Times New Roman"/>
                    <w:i/>
                    <w:iCs/>
                  </w:rPr>
                  <w:t>The Little Court Concert</w:t>
                </w:r>
                <w:r w:rsidR="00C011CC">
                  <w:rPr>
                    <w:rFonts w:eastAsia="Times New Roman" w:cs="Times New Roman"/>
                    <w:iCs/>
                  </w:rPr>
                  <w:t>]</w:t>
                </w:r>
                <w:r>
                  <w:rPr>
                    <w:rFonts w:eastAsia="Times New Roman" w:cs="Times New Roman"/>
                    <w:iCs/>
                  </w:rPr>
                  <w:t xml:space="preserve"> </w:t>
                </w:r>
                <w:r w:rsidR="00C011CC">
                  <w:rPr>
                    <w:rFonts w:eastAsia="Times New Roman" w:cs="Times New Roman"/>
                    <w:iCs/>
                  </w:rPr>
                  <w:t>(</w:t>
                </w:r>
                <w:r>
                  <w:t>Ufa</w:t>
                </w:r>
                <w:r w:rsidRPr="00284CF7">
                  <w:t>, 1936)</w:t>
                </w:r>
              </w:p>
              <w:p w14:paraId="44C40854" w14:textId="77777777" w:rsidR="002D01E3" w:rsidRPr="002D01E3" w:rsidRDefault="002D01E3" w:rsidP="00C011CC">
                <w:pPr>
                  <w:pStyle w:val="NormalfollowingH2"/>
                  <w:rPr>
                    <w:lang w:val="fr-CA"/>
                  </w:rPr>
                </w:pPr>
                <w:r w:rsidRPr="00C011CC">
                  <w:rPr>
                    <w:i/>
                    <w:lang w:val="fr-CA"/>
                  </w:rPr>
                  <w:t>La Habanera</w:t>
                </w:r>
                <w:r w:rsidRPr="002D01E3">
                  <w:rPr>
                    <w:lang w:val="fr-CA"/>
                  </w:rPr>
                  <w:t xml:space="preserve"> </w:t>
                </w:r>
                <w:r w:rsidR="00C011CC">
                  <w:rPr>
                    <w:lang w:val="fr-CA"/>
                  </w:rPr>
                  <w:t>(</w:t>
                </w:r>
                <w:r w:rsidRPr="002D01E3">
                  <w:rPr>
                    <w:lang w:val="fr-CA"/>
                  </w:rPr>
                  <w:t>Ufa, 1937)</w:t>
                </w:r>
              </w:p>
              <w:p w14:paraId="2F804E77" w14:textId="77777777" w:rsidR="002D01E3" w:rsidRPr="002D01E3" w:rsidRDefault="002D01E3" w:rsidP="00C011CC">
                <w:pPr>
                  <w:pStyle w:val="NormalfollowingH2"/>
                  <w:rPr>
                    <w:bCs/>
                    <w:lang w:val="fr-CA"/>
                  </w:rPr>
                </w:pPr>
                <w:r w:rsidRPr="00C011CC">
                  <w:rPr>
                    <w:bCs/>
                    <w:i/>
                    <w:lang w:val="fr-CA"/>
                  </w:rPr>
                  <w:t>Zu neuen Ufern</w:t>
                </w:r>
                <w:r w:rsidRPr="002D01E3">
                  <w:rPr>
                    <w:bCs/>
                    <w:lang w:val="fr-CA"/>
                  </w:rPr>
                  <w:t xml:space="preserve"> </w:t>
                </w:r>
                <w:r w:rsidRPr="002D01E3">
                  <w:rPr>
                    <w:lang w:val="fr-CA"/>
                  </w:rPr>
                  <w:t>(Ufa, 1937)</w:t>
                </w:r>
              </w:p>
              <w:p w14:paraId="684EFDCD" w14:textId="77777777" w:rsidR="002D01E3" w:rsidRPr="00284CF7" w:rsidRDefault="002D01E3" w:rsidP="00C011CC">
                <w:pPr>
                  <w:pStyle w:val="NormalfollowingH2"/>
                  <w:rPr>
                    <w:bCs/>
                  </w:rPr>
                </w:pPr>
                <w:r w:rsidRPr="00C011CC">
                  <w:rPr>
                    <w:bCs/>
                    <w:i/>
                  </w:rPr>
                  <w:t>Boefje</w:t>
                </w:r>
                <w:r w:rsidRPr="00284CF7">
                  <w:rPr>
                    <w:bCs/>
                  </w:rPr>
                  <w:t xml:space="preserve"> </w:t>
                </w:r>
                <w:r w:rsidR="00C011CC">
                  <w:rPr>
                    <w:bCs/>
                  </w:rPr>
                  <w:t>[</w:t>
                </w:r>
                <w:r w:rsidRPr="00C011CC">
                  <w:rPr>
                    <w:rFonts w:eastAsia="Times New Roman" w:cs="Times New Roman"/>
                    <w:bCs/>
                    <w:i/>
                    <w:iCs/>
                  </w:rPr>
                  <w:t>Wilton's Zoo</w:t>
                </w:r>
                <w:r w:rsidR="00C011CC">
                  <w:rPr>
                    <w:rFonts w:eastAsia="Times New Roman" w:cs="Times New Roman"/>
                    <w:b/>
                    <w:bCs/>
                    <w:iCs/>
                  </w:rPr>
                  <w:t>]</w:t>
                </w:r>
                <w:r>
                  <w:rPr>
                    <w:rFonts w:eastAsia="Times New Roman" w:cs="Times New Roman"/>
                    <w:b/>
                    <w:bCs/>
                    <w:iCs/>
                  </w:rPr>
                  <w:t xml:space="preserve"> </w:t>
                </w:r>
                <w:r w:rsidR="00C011CC">
                  <w:rPr>
                    <w:rFonts w:eastAsia="Times New Roman" w:cs="Times New Roman"/>
                    <w:b/>
                    <w:bCs/>
                    <w:iCs/>
                  </w:rPr>
                  <w:t>(</w:t>
                </w:r>
                <w:r w:rsidRPr="00284CF7">
                  <w:rPr>
                    <w:bCs/>
                  </w:rPr>
                  <w:t>City Film, 1939)</w:t>
                </w:r>
              </w:p>
              <w:p w14:paraId="396B81C2" w14:textId="77777777" w:rsidR="002D01E3" w:rsidRPr="00284CF7" w:rsidRDefault="002D01E3" w:rsidP="002D01E3"/>
              <w:p w14:paraId="6C5DB29C" w14:textId="77777777" w:rsidR="002D01E3" w:rsidRPr="00284CF7" w:rsidRDefault="00C011CC" w:rsidP="00C011CC">
                <w:pPr>
                  <w:pStyle w:val="Heading2"/>
                </w:pPr>
                <w:r>
                  <w:t>As Douglas Sirk</w:t>
                </w:r>
              </w:p>
              <w:p w14:paraId="619A0148" w14:textId="77777777" w:rsidR="002D01E3" w:rsidRPr="00284CF7" w:rsidRDefault="002D01E3" w:rsidP="00C011CC">
                <w:pPr>
                  <w:pStyle w:val="NormalfollowingH2"/>
                </w:pPr>
                <w:r w:rsidRPr="00C011CC">
                  <w:rPr>
                    <w:i/>
                  </w:rPr>
                  <w:t>Hitler’s Madman</w:t>
                </w:r>
                <w:r w:rsidRPr="00284CF7">
                  <w:t xml:space="preserve"> (PRC, 1943)</w:t>
                </w:r>
              </w:p>
              <w:p w14:paraId="6C3015AC" w14:textId="77777777" w:rsidR="002D01E3" w:rsidRPr="00284CF7" w:rsidRDefault="002D01E3" w:rsidP="00C011CC">
                <w:pPr>
                  <w:pStyle w:val="NormalfollowingH2"/>
                </w:pPr>
                <w:r w:rsidRPr="00C011CC">
                  <w:rPr>
                    <w:i/>
                  </w:rPr>
                  <w:t>Summer Storm</w:t>
                </w:r>
                <w:r w:rsidRPr="00284CF7">
                  <w:t xml:space="preserve"> (Angelus Productions, 1944)</w:t>
                </w:r>
              </w:p>
              <w:p w14:paraId="0BBC649E" w14:textId="77777777" w:rsidR="002D01E3" w:rsidRPr="00284CF7" w:rsidRDefault="002D01E3" w:rsidP="00C011CC">
                <w:pPr>
                  <w:pStyle w:val="NormalfollowingH2"/>
                </w:pPr>
                <w:r w:rsidRPr="00C011CC">
                  <w:rPr>
                    <w:i/>
                  </w:rPr>
                  <w:t>A Scandal in Paris</w:t>
                </w:r>
                <w:r w:rsidRPr="00284CF7">
                  <w:t xml:space="preserve"> (Arnold Pressburger Films, 1946)</w:t>
                </w:r>
              </w:p>
              <w:p w14:paraId="556CC210" w14:textId="77777777" w:rsidR="002D01E3" w:rsidRPr="00284CF7" w:rsidRDefault="002D01E3" w:rsidP="00C011CC">
                <w:pPr>
                  <w:pStyle w:val="NormalfollowingH2"/>
                </w:pPr>
                <w:r w:rsidRPr="00C011CC">
                  <w:rPr>
                    <w:i/>
                  </w:rPr>
                  <w:t>Lured</w:t>
                </w:r>
                <w:r w:rsidRPr="00284CF7">
                  <w:t xml:space="preserve"> (Hunt Stromberg Productions, 1947)</w:t>
                </w:r>
              </w:p>
              <w:p w14:paraId="485DB049" w14:textId="77777777" w:rsidR="002D01E3" w:rsidRPr="00284CF7" w:rsidRDefault="002D01E3" w:rsidP="00C011CC">
                <w:pPr>
                  <w:pStyle w:val="NormalfollowingH2"/>
                </w:pPr>
                <w:r w:rsidRPr="00C011CC">
                  <w:rPr>
                    <w:i/>
                  </w:rPr>
                  <w:t>Sleep My Love</w:t>
                </w:r>
                <w:r w:rsidRPr="00284CF7">
                  <w:t xml:space="preserve"> (Triangle Production, 1948)</w:t>
                </w:r>
              </w:p>
              <w:p w14:paraId="4D40BD81" w14:textId="77777777" w:rsidR="002D01E3" w:rsidRPr="00284CF7" w:rsidRDefault="002D01E3" w:rsidP="00C011CC">
                <w:pPr>
                  <w:pStyle w:val="NormalfollowingH2"/>
                </w:pPr>
                <w:r w:rsidRPr="00C011CC">
                  <w:rPr>
                    <w:i/>
                  </w:rPr>
                  <w:t>Shockproof</w:t>
                </w:r>
                <w:r w:rsidRPr="00284CF7">
                  <w:t xml:space="preserve"> (Columbia, 1949)</w:t>
                </w:r>
              </w:p>
              <w:p w14:paraId="47B2E7A9" w14:textId="77777777" w:rsidR="002D01E3" w:rsidRPr="00284CF7" w:rsidRDefault="002D01E3" w:rsidP="00C011CC">
                <w:pPr>
                  <w:pStyle w:val="NormalfollowingH2"/>
                </w:pPr>
                <w:r w:rsidRPr="00C011CC">
                  <w:rPr>
                    <w:i/>
                  </w:rPr>
                  <w:t>Slightly French</w:t>
                </w:r>
                <w:r w:rsidRPr="00284CF7">
                  <w:t xml:space="preserve"> (Columbia, 1949)</w:t>
                </w:r>
              </w:p>
              <w:p w14:paraId="356E2A84" w14:textId="77777777" w:rsidR="002D01E3" w:rsidRPr="00284CF7" w:rsidRDefault="002D01E3" w:rsidP="00C011CC">
                <w:pPr>
                  <w:pStyle w:val="NormalfollowingH2"/>
                </w:pPr>
                <w:r w:rsidRPr="00C011CC">
                  <w:rPr>
                    <w:i/>
                  </w:rPr>
                  <w:t>Mystery Submarine</w:t>
                </w:r>
                <w:r w:rsidRPr="00284CF7">
                  <w:t xml:space="preserve"> (Universal, 1950)</w:t>
                </w:r>
              </w:p>
              <w:p w14:paraId="5E61E7E9" w14:textId="77777777" w:rsidR="002D01E3" w:rsidRPr="00284CF7" w:rsidRDefault="002D01E3" w:rsidP="00C011CC">
                <w:pPr>
                  <w:pStyle w:val="NormalfollowingH2"/>
                </w:pPr>
                <w:r w:rsidRPr="00C011CC">
                  <w:rPr>
                    <w:i/>
                  </w:rPr>
                  <w:t>The First Legion</w:t>
                </w:r>
                <w:r w:rsidRPr="00284CF7">
                  <w:t xml:space="preserve"> (</w:t>
                </w:r>
                <w:hyperlink r:id="rId11" w:history="1">
                  <w:r w:rsidRPr="000262B4">
                    <w:rPr>
                      <w:rStyle w:val="Hyperlink"/>
                      <w:color w:val="auto"/>
                      <w:u w:val="none"/>
                    </w:rPr>
                    <w:t>Sédif Productions</w:t>
                  </w:r>
                </w:hyperlink>
                <w:r w:rsidRPr="00284CF7">
                  <w:t>, 1951)</w:t>
                </w:r>
              </w:p>
              <w:p w14:paraId="6D0ACD4D" w14:textId="77777777" w:rsidR="002D01E3" w:rsidRPr="00284CF7" w:rsidRDefault="002D01E3" w:rsidP="00C011CC">
                <w:pPr>
                  <w:pStyle w:val="NormalfollowingH2"/>
                </w:pPr>
                <w:r w:rsidRPr="00C011CC">
                  <w:rPr>
                    <w:i/>
                  </w:rPr>
                  <w:t>Thunder on the Hill</w:t>
                </w:r>
                <w:r w:rsidRPr="00284CF7">
                  <w:t xml:space="preserve"> (Universal, 1951)</w:t>
                </w:r>
              </w:p>
              <w:p w14:paraId="5273063F" w14:textId="77777777" w:rsidR="002D01E3" w:rsidRPr="00284CF7" w:rsidRDefault="002D01E3" w:rsidP="00C011CC">
                <w:pPr>
                  <w:pStyle w:val="NormalfollowingH2"/>
                </w:pPr>
                <w:r w:rsidRPr="00C011CC">
                  <w:rPr>
                    <w:i/>
                  </w:rPr>
                  <w:t>The Lady Pays Off</w:t>
                </w:r>
                <w:r w:rsidRPr="00284CF7">
                  <w:t xml:space="preserve"> (Universal, 1951)</w:t>
                </w:r>
              </w:p>
              <w:p w14:paraId="21C381B8" w14:textId="77777777" w:rsidR="002D01E3" w:rsidRPr="00284CF7" w:rsidRDefault="002D01E3" w:rsidP="00C011CC">
                <w:pPr>
                  <w:pStyle w:val="NormalfollowingH2"/>
                </w:pPr>
                <w:r w:rsidRPr="00C011CC">
                  <w:rPr>
                    <w:i/>
                  </w:rPr>
                  <w:t>Weekend with Father</w:t>
                </w:r>
                <w:r w:rsidRPr="00284CF7">
                  <w:t xml:space="preserve"> (Universal, 1951)</w:t>
                </w:r>
              </w:p>
              <w:p w14:paraId="645439B9" w14:textId="77777777" w:rsidR="002D01E3" w:rsidRPr="00284CF7" w:rsidRDefault="002D01E3" w:rsidP="00C011CC">
                <w:pPr>
                  <w:pStyle w:val="NormalfollowingH2"/>
                </w:pPr>
                <w:r w:rsidRPr="00C011CC">
                  <w:rPr>
                    <w:i/>
                  </w:rPr>
                  <w:t>No Room for the Groom</w:t>
                </w:r>
                <w:r w:rsidRPr="00284CF7">
                  <w:t xml:space="preserve"> (Universal, 1952)</w:t>
                </w:r>
              </w:p>
              <w:p w14:paraId="0E374BCC" w14:textId="77777777" w:rsidR="002D01E3" w:rsidRPr="00284CF7" w:rsidRDefault="002D01E3" w:rsidP="00C011CC">
                <w:pPr>
                  <w:pStyle w:val="NormalfollowingH2"/>
                </w:pPr>
                <w:r w:rsidRPr="00C011CC">
                  <w:rPr>
                    <w:i/>
                  </w:rPr>
                  <w:t>Has Anybody Seen My Gal?</w:t>
                </w:r>
                <w:r w:rsidRPr="00284CF7">
                  <w:t xml:space="preserve"> (Universal, 1952)</w:t>
                </w:r>
              </w:p>
              <w:p w14:paraId="7A637F90" w14:textId="77777777" w:rsidR="002D01E3" w:rsidRPr="00284CF7" w:rsidRDefault="002D01E3" w:rsidP="00C011CC">
                <w:pPr>
                  <w:pStyle w:val="NormalfollowingH2"/>
                </w:pPr>
                <w:r w:rsidRPr="00C011CC">
                  <w:rPr>
                    <w:i/>
                  </w:rPr>
                  <w:t>Meet Me at the Fair</w:t>
                </w:r>
                <w:r w:rsidRPr="00284CF7">
                  <w:t xml:space="preserve"> (Universal, 1952)</w:t>
                </w:r>
              </w:p>
              <w:p w14:paraId="5621A8D4" w14:textId="77777777" w:rsidR="002D01E3" w:rsidRPr="00284CF7" w:rsidRDefault="002D01E3" w:rsidP="00C011CC">
                <w:pPr>
                  <w:pStyle w:val="NormalfollowingH2"/>
                </w:pPr>
                <w:r w:rsidRPr="00C011CC">
                  <w:rPr>
                    <w:i/>
                  </w:rPr>
                  <w:t>Take Me to Town</w:t>
                </w:r>
                <w:r w:rsidRPr="00284CF7">
                  <w:t xml:space="preserve"> (Universal, 1953)</w:t>
                </w:r>
              </w:p>
              <w:p w14:paraId="6456AE0C" w14:textId="77777777" w:rsidR="002D01E3" w:rsidRPr="00284CF7" w:rsidRDefault="002D01E3" w:rsidP="00C011CC">
                <w:pPr>
                  <w:pStyle w:val="NormalfollowingH2"/>
                </w:pPr>
                <w:r w:rsidRPr="00C011CC">
                  <w:rPr>
                    <w:i/>
                  </w:rPr>
                  <w:t>All I Desire</w:t>
                </w:r>
                <w:r w:rsidRPr="00284CF7">
                  <w:t xml:space="preserve"> (Universal, 1953)</w:t>
                </w:r>
              </w:p>
              <w:p w14:paraId="6C5FE4D0" w14:textId="77777777" w:rsidR="002D01E3" w:rsidRPr="00284CF7" w:rsidRDefault="002D01E3" w:rsidP="00C011CC">
                <w:pPr>
                  <w:pStyle w:val="NormalfollowingH2"/>
                </w:pPr>
                <w:r w:rsidRPr="00C011CC">
                  <w:rPr>
                    <w:i/>
                  </w:rPr>
                  <w:t>Taza, Son of Cochise</w:t>
                </w:r>
                <w:r w:rsidRPr="00284CF7">
                  <w:t xml:space="preserve"> (Universal, 1954)</w:t>
                </w:r>
              </w:p>
              <w:p w14:paraId="35D9F354" w14:textId="77777777" w:rsidR="002D01E3" w:rsidRPr="00284CF7" w:rsidRDefault="002D01E3" w:rsidP="00C011CC">
                <w:pPr>
                  <w:pStyle w:val="NormalfollowingH2"/>
                </w:pPr>
                <w:r w:rsidRPr="00C011CC">
                  <w:rPr>
                    <w:i/>
                  </w:rPr>
                  <w:t>Magnificent Obsession</w:t>
                </w:r>
                <w:r w:rsidRPr="00284CF7">
                  <w:t xml:space="preserve"> (Universal, 1954)</w:t>
                </w:r>
              </w:p>
              <w:p w14:paraId="0558A96C" w14:textId="77777777" w:rsidR="002D01E3" w:rsidRPr="00284CF7" w:rsidRDefault="002D01E3" w:rsidP="00C011CC">
                <w:pPr>
                  <w:pStyle w:val="NormalfollowingH2"/>
                </w:pPr>
                <w:r w:rsidRPr="00C011CC">
                  <w:rPr>
                    <w:i/>
                  </w:rPr>
                  <w:t>Sign of the Pagan</w:t>
                </w:r>
                <w:r w:rsidRPr="00284CF7">
                  <w:t xml:space="preserve"> (Universal, 1954)</w:t>
                </w:r>
              </w:p>
              <w:p w14:paraId="356847C9" w14:textId="77777777" w:rsidR="002D01E3" w:rsidRPr="00284CF7" w:rsidRDefault="002D01E3" w:rsidP="00C011CC">
                <w:pPr>
                  <w:pStyle w:val="NormalfollowingH2"/>
                </w:pPr>
                <w:r w:rsidRPr="00C011CC">
                  <w:rPr>
                    <w:i/>
                  </w:rPr>
                  <w:t>Captain Lightfoot</w:t>
                </w:r>
                <w:r w:rsidRPr="00284CF7">
                  <w:t xml:space="preserve"> (Universal, 1955)</w:t>
                </w:r>
              </w:p>
              <w:p w14:paraId="7C96C2A8" w14:textId="77777777" w:rsidR="002D01E3" w:rsidRPr="00284CF7" w:rsidRDefault="002D01E3" w:rsidP="00C011CC">
                <w:pPr>
                  <w:pStyle w:val="NormalfollowingH2"/>
                </w:pPr>
                <w:r w:rsidRPr="00C011CC">
                  <w:rPr>
                    <w:i/>
                  </w:rPr>
                  <w:t>All That Heaven Allows</w:t>
                </w:r>
                <w:r w:rsidRPr="00284CF7">
                  <w:t xml:space="preserve"> (Universal, 1956)</w:t>
                </w:r>
              </w:p>
              <w:p w14:paraId="3EB6A2AA" w14:textId="77777777" w:rsidR="002D01E3" w:rsidRPr="00284CF7" w:rsidRDefault="002D01E3" w:rsidP="00C011CC">
                <w:pPr>
                  <w:pStyle w:val="NormalfollowingH2"/>
                </w:pPr>
                <w:r w:rsidRPr="00C011CC">
                  <w:rPr>
                    <w:i/>
                  </w:rPr>
                  <w:lastRenderedPageBreak/>
                  <w:t>There’s Always Tomorrow</w:t>
                </w:r>
                <w:r w:rsidRPr="00284CF7">
                  <w:t xml:space="preserve"> (Universal, 1956)</w:t>
                </w:r>
              </w:p>
              <w:p w14:paraId="7F8B2281" w14:textId="77777777" w:rsidR="002D01E3" w:rsidRPr="00284CF7" w:rsidRDefault="002D01E3" w:rsidP="00C011CC">
                <w:pPr>
                  <w:pStyle w:val="NormalfollowingH2"/>
                </w:pPr>
                <w:r w:rsidRPr="00C011CC">
                  <w:rPr>
                    <w:i/>
                  </w:rPr>
                  <w:t>Written on the Wind</w:t>
                </w:r>
                <w:r w:rsidRPr="00284CF7">
                  <w:t xml:space="preserve"> (Universal, 1957)</w:t>
                </w:r>
              </w:p>
              <w:p w14:paraId="17B7AB66" w14:textId="77777777" w:rsidR="002D01E3" w:rsidRPr="00284CF7" w:rsidRDefault="002D01E3" w:rsidP="00C011CC">
                <w:pPr>
                  <w:pStyle w:val="NormalfollowingH2"/>
                </w:pPr>
                <w:r w:rsidRPr="00C011CC">
                  <w:rPr>
                    <w:i/>
                  </w:rPr>
                  <w:t>Battle Hymn</w:t>
                </w:r>
                <w:r w:rsidRPr="00284CF7">
                  <w:t xml:space="preserve"> (Universal, 1957)</w:t>
                </w:r>
              </w:p>
              <w:p w14:paraId="7C371755" w14:textId="77777777" w:rsidR="002D01E3" w:rsidRPr="00284CF7" w:rsidRDefault="002D01E3" w:rsidP="00C011CC">
                <w:pPr>
                  <w:pStyle w:val="NormalfollowingH2"/>
                </w:pPr>
                <w:r w:rsidRPr="00C011CC">
                  <w:rPr>
                    <w:i/>
                  </w:rPr>
                  <w:t>Interlude</w:t>
                </w:r>
                <w:r w:rsidRPr="00284CF7">
                  <w:t xml:space="preserve"> (Universal, 1957)</w:t>
                </w:r>
              </w:p>
              <w:p w14:paraId="68870951" w14:textId="77777777" w:rsidR="002D01E3" w:rsidRPr="00284CF7" w:rsidRDefault="002D01E3" w:rsidP="00C011CC">
                <w:pPr>
                  <w:pStyle w:val="NormalfollowingH2"/>
                </w:pPr>
                <w:r w:rsidRPr="00C011CC">
                  <w:rPr>
                    <w:i/>
                  </w:rPr>
                  <w:t>The Tarnished Angels</w:t>
                </w:r>
                <w:r w:rsidRPr="00284CF7">
                  <w:t xml:space="preserve"> (Universal, 1958)</w:t>
                </w:r>
              </w:p>
              <w:p w14:paraId="1F7D68EE" w14:textId="77777777" w:rsidR="002D01E3" w:rsidRPr="00284CF7" w:rsidRDefault="002D01E3" w:rsidP="00C011CC">
                <w:pPr>
                  <w:pStyle w:val="NormalfollowingH2"/>
                </w:pPr>
                <w:r w:rsidRPr="00C011CC">
                  <w:rPr>
                    <w:i/>
                  </w:rPr>
                  <w:t>A Time to Love and a Time to Die</w:t>
                </w:r>
                <w:r w:rsidRPr="00284CF7">
                  <w:t xml:space="preserve"> (Universal, 1958)</w:t>
                </w:r>
              </w:p>
              <w:p w14:paraId="292F39A5" w14:textId="77777777" w:rsidR="00C011CC" w:rsidRDefault="002D01E3" w:rsidP="00C011CC">
                <w:pPr>
                  <w:pStyle w:val="NormalfollowingH2"/>
                </w:pPr>
                <w:r w:rsidRPr="00C011CC">
                  <w:rPr>
                    <w:i/>
                  </w:rPr>
                  <w:t>Imitation of Life</w:t>
                </w:r>
                <w:r w:rsidRPr="00284CF7">
                  <w:t xml:space="preserve"> (Universal, 1959)</w:t>
                </w:r>
              </w:p>
              <w:p w14:paraId="13C337DA" w14:textId="77777777" w:rsidR="00C011CC" w:rsidRDefault="00C011CC" w:rsidP="00C011CC">
                <w:pPr>
                  <w:pStyle w:val="NormalfollowingH2"/>
                </w:pPr>
              </w:p>
              <w:p w14:paraId="43424F8E" w14:textId="77777777" w:rsidR="00002F8C" w:rsidRPr="00182A8B" w:rsidRDefault="00002F8C" w:rsidP="00C011CC">
                <w:pPr>
                  <w:pStyle w:val="NormalfollowingH2"/>
                  <w:rPr>
                    <w:highlight w:val="yellow"/>
                  </w:rPr>
                </w:pPr>
                <w:r w:rsidRPr="00182A8B">
                  <w:rPr>
                    <w:highlight w:val="yellow"/>
                  </w:rPr>
                  <w:t>File: (Audio File Needed)</w:t>
                </w:r>
              </w:p>
              <w:p w14:paraId="61F2DE9D" w14:textId="77777777" w:rsidR="00002F8C" w:rsidRPr="00182A8B" w:rsidRDefault="00002F8C" w:rsidP="00002F8C">
                <w:pPr>
                  <w:pStyle w:val="Caption"/>
                  <w:spacing w:after="0"/>
                  <w:rPr>
                    <w:highlight w:val="yellow"/>
                  </w:rPr>
                </w:pPr>
                <w:r w:rsidRPr="00182A8B">
                  <w:rPr>
                    <w:highlight w:val="yellow"/>
                  </w:rPr>
                  <w:t xml:space="preserve">Figure </w:t>
                </w:r>
                <w:r w:rsidR="0043006C" w:rsidRPr="00182A8B">
                  <w:rPr>
                    <w:highlight w:val="yellow"/>
                  </w:rPr>
                  <w:fldChar w:fldCharType="begin"/>
                </w:r>
                <w:r w:rsidR="0043006C" w:rsidRPr="00182A8B">
                  <w:rPr>
                    <w:highlight w:val="yellow"/>
                  </w:rPr>
                  <w:instrText xml:space="preserve"> SEQ Figure \* ARABIC </w:instrText>
                </w:r>
                <w:r w:rsidR="0043006C" w:rsidRPr="00182A8B">
                  <w:rPr>
                    <w:highlight w:val="yellow"/>
                  </w:rPr>
                  <w:fldChar w:fldCharType="separate"/>
                </w:r>
                <w:r w:rsidR="00B26D59" w:rsidRPr="00182A8B">
                  <w:rPr>
                    <w:noProof/>
                    <w:highlight w:val="yellow"/>
                  </w:rPr>
                  <w:t>1</w:t>
                </w:r>
                <w:r w:rsidR="0043006C" w:rsidRPr="00182A8B">
                  <w:rPr>
                    <w:noProof/>
                    <w:highlight w:val="yellow"/>
                  </w:rPr>
                  <w:fldChar w:fldCharType="end"/>
                </w:r>
                <w:r w:rsidRPr="00182A8B">
                  <w:rPr>
                    <w:highlight w:val="yellow"/>
                  </w:rPr>
                  <w:t xml:space="preserve"> Interview, Douglas Sirk (November 28</w:t>
                </w:r>
                <w:r w:rsidRPr="00182A8B">
                  <w:rPr>
                    <w:highlight w:val="yellow"/>
                    <w:vertAlign w:val="superscript"/>
                  </w:rPr>
                  <w:t>th</w:t>
                </w:r>
                <w:r w:rsidRPr="00182A8B">
                  <w:rPr>
                    <w:highlight w:val="yellow"/>
                  </w:rPr>
                  <w:t>, 1979)</w:t>
                </w:r>
              </w:p>
              <w:p w14:paraId="3D5319AF" w14:textId="77777777" w:rsidR="00B26D59" w:rsidRDefault="00002F8C" w:rsidP="00B26D59">
                <w:pPr>
                  <w:keepNext/>
                </w:pPr>
                <w:r w:rsidRPr="00182A8B">
                  <w:rPr>
                    <w:highlight w:val="yellow"/>
                  </w:rPr>
                  <w:t xml:space="preserve">Source: </w:t>
                </w:r>
                <w:r w:rsidRPr="00182A8B">
                  <w:rPr>
                    <w:bCs/>
                    <w:highlight w:val="yellow"/>
                  </w:rPr>
                  <w:t>https://archive.org/details/cbpf_00006, courtesy of the Pacific Film Archive Audio Recordings Collection, Copyright status unknown (File needed)</w:t>
                </w:r>
                <w:r>
                  <w:rPr>
                    <w:bCs/>
                  </w:rPr>
                  <w:br/>
                </w:r>
                <w:r>
                  <w:br/>
                  <w:t xml:space="preserve">File: </w:t>
                </w:r>
                <w:r w:rsidR="00B26D59">
                  <w:t>HeavenAllows.png</w:t>
                </w:r>
              </w:p>
              <w:p w14:paraId="380D1096" w14:textId="77777777" w:rsidR="00B26D59" w:rsidRDefault="00B26D59" w:rsidP="00B26D59">
                <w:pPr>
                  <w:pStyle w:val="Caption"/>
                  <w:spacing w:after="0"/>
                </w:pPr>
                <w:r>
                  <w:t xml:space="preserve">Figure </w:t>
                </w:r>
                <w:fldSimple w:instr=" SEQ Figure \* ARABIC ">
                  <w:r>
                    <w:rPr>
                      <w:noProof/>
                    </w:rPr>
                    <w:t>2</w:t>
                  </w:r>
                </w:fldSimple>
                <w:r>
                  <w:t xml:space="preserve"> Still from </w:t>
                </w:r>
                <w:r>
                  <w:rPr>
                    <w:i/>
                  </w:rPr>
                  <w:t xml:space="preserve">All That Heaven Allows </w:t>
                </w:r>
                <w:r>
                  <w:t>(1955)</w:t>
                </w:r>
              </w:p>
              <w:p w14:paraId="6842254E" w14:textId="77777777" w:rsidR="00B26D59" w:rsidRDefault="00B26D59" w:rsidP="00B26D59">
                <w:r w:rsidRPr="00B26D59">
                  <w:t xml:space="preserve">Source: </w:t>
                </w:r>
                <w:r w:rsidRPr="00B26D59">
                  <w:rPr>
                    <w:bCs/>
                  </w:rPr>
                  <w:t>DVD copyright The Criterion Collection, [https://www.dropbox.com/s/7qftgmxdq0zu52i/vlcsnap-2014-05-22-13h06m27s174.png]</w:t>
                </w:r>
                <w:r w:rsidRPr="00B26D59">
                  <w:rPr>
                    <w:bCs/>
                  </w:rPr>
                  <w:br/>
                </w:r>
                <w:r w:rsidRPr="00B26D59">
                  <w:rPr>
                    <w:bCs/>
                  </w:rPr>
                  <w:br/>
                </w:r>
                <w:r>
                  <w:t xml:space="preserve">File: </w:t>
                </w:r>
                <w:r w:rsidR="005C2B0B">
                  <w:t>Sirk.png</w:t>
                </w:r>
              </w:p>
              <w:p w14:paraId="4C9E00DE" w14:textId="77777777" w:rsidR="00B26D59" w:rsidRDefault="00B26D59" w:rsidP="00B26D59">
                <w:pPr>
                  <w:pStyle w:val="Caption"/>
                  <w:spacing w:after="0"/>
                </w:pPr>
                <w:r>
                  <w:t xml:space="preserve">Figure </w:t>
                </w:r>
                <w:fldSimple w:instr=" SEQ Figure \* ARABIC ">
                  <w:r>
                    <w:rPr>
                      <w:noProof/>
                    </w:rPr>
                    <w:t>3</w:t>
                  </w:r>
                </w:fldSimple>
                <w:r>
                  <w:t xml:space="preserve"> </w:t>
                </w:r>
                <w:r w:rsidR="005C2B0B">
                  <w:t>Portrait of Detleg Sierck, (Douglas Sirk)</w:t>
                </w:r>
              </w:p>
              <w:p w14:paraId="64943530" w14:textId="77777777" w:rsidR="003F0D73" w:rsidRPr="002D01E3" w:rsidRDefault="00B26D59" w:rsidP="00002F8C">
                <w:r w:rsidRPr="00B26D59">
                  <w:t xml:space="preserve">Source: </w:t>
                </w:r>
                <w:r w:rsidR="005C2B0B" w:rsidRPr="005C2B0B">
                  <w:rPr>
                    <w:bCs/>
                  </w:rPr>
                  <w:t>Deutsches Filminstitut (DIF), seek for rights if necessary, also downloadable from below,</w:t>
                </w:r>
                <w:r w:rsidRPr="005C2B0B">
                  <w:rPr>
                    <w:bCs/>
                  </w:rPr>
                  <w:t>, [</w:t>
                </w:r>
                <w:r w:rsidR="005C2B0B" w:rsidRPr="005C2B0B">
                  <w:rPr>
                    <w:bCs/>
                  </w:rPr>
                  <w:t>http://admin.d.efg.research-infrastructures.eu/thumbs250-images/http___www.filmportal.de_sites_default_files_D128DF3D527D49B3B1117E48CB14987D_Sirkx_Douglas_02.jpg.thumbnail.png</w:t>
                </w:r>
                <w:r w:rsidRPr="005C2B0B">
                  <w:rPr>
                    <w:bCs/>
                  </w:rPr>
                  <w:t>]</w:t>
                </w:r>
              </w:p>
            </w:sdtContent>
          </w:sdt>
        </w:tc>
      </w:tr>
      <w:tr w:rsidR="003235A7" w:rsidRPr="002D01E3" w14:paraId="47328670" w14:textId="77777777" w:rsidTr="003235A7">
        <w:tc>
          <w:tcPr>
            <w:tcW w:w="9016" w:type="dxa"/>
          </w:tcPr>
          <w:p w14:paraId="5E3D1AE3" w14:textId="77777777" w:rsidR="003235A7" w:rsidRPr="002D01E3" w:rsidRDefault="003235A7" w:rsidP="008A5B87">
            <w:r w:rsidRPr="002D01E3">
              <w:rPr>
                <w:u w:val="single"/>
              </w:rPr>
              <w:lastRenderedPageBreak/>
              <w:t>Further reading</w:t>
            </w:r>
            <w:r w:rsidRPr="002D01E3">
              <w:t>:</w:t>
            </w:r>
          </w:p>
          <w:sdt>
            <w:sdtPr>
              <w:alias w:val="Further reading"/>
              <w:tag w:val="furtherReading"/>
              <w:id w:val="-1516217107"/>
              <w:placeholder>
                <w:docPart w:val="7BA3DC4A58D0494B8A711C9A1E2AB206"/>
              </w:placeholder>
            </w:sdtPr>
            <w:sdtEndPr/>
            <w:sdtContent>
              <w:p w14:paraId="693D697A" w14:textId="77777777" w:rsidR="002D01E3" w:rsidRDefault="00182A8B" w:rsidP="00C011CC">
                <w:sdt>
                  <w:sdtPr>
                    <w:id w:val="-1417319475"/>
                    <w:citation/>
                  </w:sdtPr>
                  <w:sdtEndPr/>
                  <w:sdtContent>
                    <w:r w:rsidR="002D01E3">
                      <w:fldChar w:fldCharType="begin"/>
                    </w:r>
                    <w:r w:rsidR="002D01E3">
                      <w:rPr>
                        <w:lang w:val="en-CA"/>
                      </w:rPr>
                      <w:instrText xml:space="preserve"> CITATION Doa91 \l 4105 </w:instrText>
                    </w:r>
                    <w:r w:rsidR="002D01E3">
                      <w:fldChar w:fldCharType="separate"/>
                    </w:r>
                    <w:r w:rsidR="002D01E3">
                      <w:rPr>
                        <w:noProof/>
                        <w:lang w:val="en-CA"/>
                      </w:rPr>
                      <w:t xml:space="preserve"> </w:t>
                    </w:r>
                    <w:r w:rsidR="002D01E3" w:rsidRPr="002D01E3">
                      <w:rPr>
                        <w:noProof/>
                        <w:lang w:val="en-CA"/>
                      </w:rPr>
                      <w:t>(Doane)</w:t>
                    </w:r>
                    <w:r w:rsidR="002D01E3">
                      <w:fldChar w:fldCharType="end"/>
                    </w:r>
                  </w:sdtContent>
                </w:sdt>
              </w:p>
              <w:p w14:paraId="7404668D" w14:textId="77777777" w:rsidR="00C011CC" w:rsidRPr="00284CF7" w:rsidRDefault="00C011CC" w:rsidP="00C011CC">
                <w:pPr>
                  <w:rPr>
                    <w:i/>
                  </w:rPr>
                </w:pPr>
              </w:p>
              <w:p w14:paraId="67DF2B60" w14:textId="77777777" w:rsidR="002D01E3" w:rsidRDefault="00182A8B" w:rsidP="00C011CC">
                <w:sdt>
                  <w:sdtPr>
                    <w:id w:val="628056756"/>
                    <w:citation/>
                  </w:sdtPr>
                  <w:sdtEndPr/>
                  <w:sdtContent>
                    <w:r w:rsidR="002D01E3">
                      <w:fldChar w:fldCharType="begin"/>
                    </w:r>
                    <w:r w:rsidR="002D01E3">
                      <w:rPr>
                        <w:lang w:val="en-CA"/>
                      </w:rPr>
                      <w:instrText xml:space="preserve"> CITATION Fis91 \l 4105 </w:instrText>
                    </w:r>
                    <w:r w:rsidR="002D01E3">
                      <w:fldChar w:fldCharType="separate"/>
                    </w:r>
                    <w:r w:rsidR="002D01E3" w:rsidRPr="002D01E3">
                      <w:rPr>
                        <w:noProof/>
                        <w:lang w:val="en-CA"/>
                      </w:rPr>
                      <w:t>(Fischer)</w:t>
                    </w:r>
                    <w:r w:rsidR="002D01E3">
                      <w:fldChar w:fldCharType="end"/>
                    </w:r>
                  </w:sdtContent>
                </w:sdt>
                <w:bookmarkStart w:id="0" w:name="_GoBack"/>
                <w:bookmarkEnd w:id="0"/>
              </w:p>
              <w:p w14:paraId="77900153" w14:textId="77777777" w:rsidR="00C011CC" w:rsidRPr="00284CF7" w:rsidRDefault="00C011CC" w:rsidP="00C011CC"/>
              <w:p w14:paraId="6A8FCC3A" w14:textId="77777777" w:rsidR="00C011CC" w:rsidRDefault="00182A8B" w:rsidP="00C011CC">
                <w:sdt>
                  <w:sdtPr>
                    <w:id w:val="-2086828597"/>
                    <w:citation/>
                  </w:sdtPr>
                  <w:sdtEndPr/>
                  <w:sdtContent>
                    <w:r w:rsidR="002D01E3">
                      <w:fldChar w:fldCharType="begin"/>
                    </w:r>
                    <w:r w:rsidR="002D01E3">
                      <w:rPr>
                        <w:bCs/>
                        <w:lang w:val="en-CA"/>
                      </w:rPr>
                      <w:instrText xml:space="preserve"> CITATION God86 \l 4105 </w:instrText>
                    </w:r>
                    <w:r w:rsidR="002D01E3">
                      <w:fldChar w:fldCharType="separate"/>
                    </w:r>
                    <w:r w:rsidR="002D01E3" w:rsidRPr="002D01E3">
                      <w:rPr>
                        <w:noProof/>
                        <w:lang w:val="en-CA"/>
                      </w:rPr>
                      <w:t>(Godard)</w:t>
                    </w:r>
                    <w:r w:rsidR="002D01E3">
                      <w:fldChar w:fldCharType="end"/>
                    </w:r>
                  </w:sdtContent>
                </w:sdt>
              </w:p>
              <w:p w14:paraId="299ACFAC" w14:textId="77777777" w:rsidR="00C011CC" w:rsidRDefault="002D01E3" w:rsidP="00C011CC">
                <w:pPr>
                  <w:rPr>
                    <w:bCs/>
                  </w:rPr>
                </w:pPr>
                <w:r>
                  <w:br/>
                </w:r>
                <w:sdt>
                  <w:sdtPr>
                    <w:rPr>
                      <w:bCs/>
                    </w:rPr>
                    <w:id w:val="-2062556298"/>
                    <w:citation/>
                  </w:sdtPr>
                  <w:sdtEndPr/>
                  <w:sdtContent>
                    <w:r>
                      <w:rPr>
                        <w:bCs/>
                      </w:rPr>
                      <w:fldChar w:fldCharType="begin"/>
                    </w:r>
                    <w:r>
                      <w:rPr>
                        <w:lang w:val="en-CA"/>
                      </w:rPr>
                      <w:instrText xml:space="preserve"> CITATION Hal72 \l 4105 </w:instrText>
                    </w:r>
                    <w:r>
                      <w:rPr>
                        <w:bCs/>
                      </w:rPr>
                      <w:fldChar w:fldCharType="separate"/>
                    </w:r>
                    <w:r w:rsidRPr="002D01E3">
                      <w:rPr>
                        <w:noProof/>
                        <w:lang w:val="en-CA"/>
                      </w:rPr>
                      <w:t>(Halliday)</w:t>
                    </w:r>
                    <w:r>
                      <w:rPr>
                        <w:bCs/>
                      </w:rPr>
                      <w:fldChar w:fldCharType="end"/>
                    </w:r>
                  </w:sdtContent>
                </w:sdt>
              </w:p>
              <w:p w14:paraId="331DC3F7" w14:textId="77777777" w:rsidR="00C011CC" w:rsidRDefault="002D01E3" w:rsidP="00C011CC">
                <w:r>
                  <w:rPr>
                    <w:bCs/>
                  </w:rPr>
                  <w:br/>
                </w:r>
                <w:sdt>
                  <w:sdtPr>
                    <w:id w:val="101084743"/>
                    <w:citation/>
                  </w:sdtPr>
                  <w:sdtEndPr/>
                  <w:sdtContent>
                    <w:r w:rsidR="008B75F9">
                      <w:fldChar w:fldCharType="begin"/>
                    </w:r>
                    <w:r w:rsidR="008B75F9">
                      <w:rPr>
                        <w:bCs/>
                        <w:lang w:val="en-CA"/>
                      </w:rPr>
                      <w:instrText xml:space="preserve"> CITATION Har78 \l 4105 </w:instrText>
                    </w:r>
                    <w:r w:rsidR="008B75F9">
                      <w:fldChar w:fldCharType="separate"/>
                    </w:r>
                    <w:r w:rsidR="008B75F9" w:rsidRPr="008B75F9">
                      <w:rPr>
                        <w:noProof/>
                        <w:lang w:val="en-CA"/>
                      </w:rPr>
                      <w:t>(Harvey)</w:t>
                    </w:r>
                    <w:r w:rsidR="008B75F9">
                      <w:fldChar w:fldCharType="end"/>
                    </w:r>
                  </w:sdtContent>
                </w:sdt>
              </w:p>
              <w:p w14:paraId="17F3A357" w14:textId="77777777" w:rsidR="002D01E3" w:rsidRDefault="008B75F9" w:rsidP="00C011CC">
                <w:r>
                  <w:br/>
                </w:r>
                <w:sdt>
                  <w:sdtPr>
                    <w:id w:val="683325128"/>
                    <w:citation/>
                  </w:sdtPr>
                  <w:sdtEndPr/>
                  <w:sdtContent>
                    <w:r>
                      <w:fldChar w:fldCharType="begin"/>
                    </w:r>
                    <w:r>
                      <w:rPr>
                        <w:lang w:val="en-CA"/>
                      </w:rPr>
                      <w:instrText xml:space="preserve"> CITATION Kli94 \l 4105 </w:instrText>
                    </w:r>
                    <w:r>
                      <w:fldChar w:fldCharType="separate"/>
                    </w:r>
                    <w:r w:rsidRPr="008B75F9">
                      <w:rPr>
                        <w:noProof/>
                        <w:lang w:val="en-CA"/>
                      </w:rPr>
                      <w:t>(Klinger)</w:t>
                    </w:r>
                    <w:r>
                      <w:fldChar w:fldCharType="end"/>
                    </w:r>
                  </w:sdtContent>
                </w:sdt>
              </w:p>
              <w:p w14:paraId="78CDF474" w14:textId="77777777" w:rsidR="00C011CC" w:rsidRPr="00284CF7" w:rsidRDefault="00C011CC" w:rsidP="00C011CC"/>
              <w:p w14:paraId="1027FAA8" w14:textId="77777777" w:rsidR="00C011CC" w:rsidRDefault="00182A8B" w:rsidP="00C011CC">
                <w:sdt>
                  <w:sdtPr>
                    <w:id w:val="-1497186050"/>
                    <w:citation/>
                  </w:sdtPr>
                  <w:sdtEndPr/>
                  <w:sdtContent>
                    <w:r w:rsidR="008B75F9">
                      <w:fldChar w:fldCharType="begin"/>
                    </w:r>
                    <w:r w:rsidR="008B75F9">
                      <w:rPr>
                        <w:bCs/>
                        <w:lang w:val="en-CA"/>
                      </w:rPr>
                      <w:instrText xml:space="preserve"> CITATION Koc99 \l 4105 </w:instrText>
                    </w:r>
                    <w:r w:rsidR="008B75F9">
                      <w:fldChar w:fldCharType="separate"/>
                    </w:r>
                    <w:r w:rsidR="008B75F9" w:rsidRPr="008B75F9">
                      <w:rPr>
                        <w:noProof/>
                        <w:lang w:val="en-CA"/>
                      </w:rPr>
                      <w:t>(Koch)</w:t>
                    </w:r>
                    <w:r w:rsidR="008B75F9">
                      <w:fldChar w:fldCharType="end"/>
                    </w:r>
                  </w:sdtContent>
                </w:sdt>
              </w:p>
              <w:p w14:paraId="68C7C3E3" w14:textId="77777777" w:rsidR="002D01E3" w:rsidRDefault="008B75F9" w:rsidP="00C011CC">
                <w:pPr>
                  <w:rPr>
                    <w:rStyle w:val="subfield"/>
                    <w:i/>
                  </w:rPr>
                </w:pPr>
                <w:r>
                  <w:br/>
                </w:r>
                <w:sdt>
                  <w:sdtPr>
                    <w:rPr>
                      <w:rStyle w:val="subfield"/>
                      <w:i/>
                    </w:rPr>
                    <w:id w:val="214235737"/>
                    <w:citation/>
                  </w:sdtPr>
                  <w:sdtEndPr>
                    <w:rPr>
                      <w:rStyle w:val="subfield"/>
                    </w:rPr>
                  </w:sdtEndPr>
                  <w:sdtContent>
                    <w:r w:rsidR="000262B4">
                      <w:rPr>
                        <w:rStyle w:val="subfield"/>
                        <w:i/>
                      </w:rPr>
                      <w:fldChar w:fldCharType="begin"/>
                    </w:r>
                    <w:r w:rsidR="000262B4">
                      <w:rPr>
                        <w:lang w:val="en-CA"/>
                      </w:rPr>
                      <w:instrText xml:space="preserve"> CITATION Mul72 \l 4105 </w:instrText>
                    </w:r>
                    <w:r w:rsidR="000262B4">
                      <w:rPr>
                        <w:rStyle w:val="subfield"/>
                        <w:i/>
                      </w:rPr>
                      <w:fldChar w:fldCharType="separate"/>
                    </w:r>
                    <w:r w:rsidR="000262B4" w:rsidRPr="000262B4">
                      <w:rPr>
                        <w:noProof/>
                        <w:lang w:val="en-CA"/>
                      </w:rPr>
                      <w:t>(Mulvey)</w:t>
                    </w:r>
                    <w:r w:rsidR="000262B4">
                      <w:rPr>
                        <w:rStyle w:val="subfield"/>
                        <w:i/>
                      </w:rPr>
                      <w:fldChar w:fldCharType="end"/>
                    </w:r>
                  </w:sdtContent>
                </w:sdt>
              </w:p>
              <w:p w14:paraId="52B2D8E5" w14:textId="77777777" w:rsidR="00C011CC" w:rsidRPr="00284CF7" w:rsidRDefault="00C011CC" w:rsidP="00C011CC">
                <w:pPr>
                  <w:rPr>
                    <w:rStyle w:val="subfield"/>
                    <w:i/>
                  </w:rPr>
                </w:pPr>
              </w:p>
              <w:p w14:paraId="3237A594" w14:textId="77777777" w:rsidR="00C011CC" w:rsidRDefault="00182A8B" w:rsidP="00C011CC">
                <w:sdt>
                  <w:sdtPr>
                    <w:id w:val="-847097140"/>
                    <w:citation/>
                  </w:sdtPr>
                  <w:sdtEndPr/>
                  <w:sdtContent>
                    <w:r w:rsidR="000262B4">
                      <w:fldChar w:fldCharType="begin"/>
                    </w:r>
                    <w:r w:rsidR="000262B4">
                      <w:rPr>
                        <w:rStyle w:val="subfield"/>
                        <w:lang w:val="en-CA"/>
                      </w:rPr>
                      <w:instrText xml:space="preserve"> CITATION Mul09 \l 4105 </w:instrText>
                    </w:r>
                    <w:r w:rsidR="000262B4">
                      <w:fldChar w:fldCharType="separate"/>
                    </w:r>
                    <w:r w:rsidR="000262B4" w:rsidRPr="000262B4">
                      <w:rPr>
                        <w:noProof/>
                        <w:lang w:val="en-CA"/>
                      </w:rPr>
                      <w:t>(Mulvey, Notes on Sirk and Melodrama)</w:t>
                    </w:r>
                    <w:r w:rsidR="000262B4">
                      <w:fldChar w:fldCharType="end"/>
                    </w:r>
                  </w:sdtContent>
                </w:sdt>
              </w:p>
              <w:p w14:paraId="1BD7F72F" w14:textId="77777777" w:rsidR="003235A7" w:rsidRPr="002D01E3" w:rsidRDefault="000262B4" w:rsidP="00C011CC">
                <w:r>
                  <w:br/>
                </w:r>
                <w:sdt>
                  <w:sdtPr>
                    <w:id w:val="-1013068999"/>
                    <w:citation/>
                  </w:sdtPr>
                  <w:sdtEndPr/>
                  <w:sdtContent>
                    <w:r>
                      <w:fldChar w:fldCharType="begin"/>
                    </w:r>
                    <w:r>
                      <w:rPr>
                        <w:lang w:val="en-CA"/>
                      </w:rPr>
                      <w:instrText xml:space="preserve"> CITATION Ste79 \l 4105 </w:instrText>
                    </w:r>
                    <w:r>
                      <w:fldChar w:fldCharType="separate"/>
                    </w:r>
                    <w:r w:rsidRPr="000262B4">
                      <w:rPr>
                        <w:noProof/>
                        <w:lang w:val="en-CA"/>
                      </w:rPr>
                      <w:t>(Stern)</w:t>
                    </w:r>
                    <w:r>
                      <w:fldChar w:fldCharType="end"/>
                    </w:r>
                  </w:sdtContent>
                </w:sdt>
              </w:p>
            </w:sdtContent>
          </w:sdt>
        </w:tc>
      </w:tr>
    </w:tbl>
    <w:p w14:paraId="785C51A6" w14:textId="77777777" w:rsidR="00C27FAB" w:rsidRPr="002D01E3" w:rsidRDefault="00C27FAB" w:rsidP="00B33145"/>
    <w:sectPr w:rsidR="00C27FAB" w:rsidRPr="002D01E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1E1C9" w14:textId="77777777" w:rsidR="0043006C" w:rsidRDefault="0043006C" w:rsidP="007A0D55">
      <w:pPr>
        <w:spacing w:after="0" w:line="240" w:lineRule="auto"/>
      </w:pPr>
      <w:r>
        <w:separator/>
      </w:r>
    </w:p>
  </w:endnote>
  <w:endnote w:type="continuationSeparator" w:id="0">
    <w:p w14:paraId="472DD63C" w14:textId="77777777" w:rsidR="0043006C" w:rsidRDefault="004300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53AC7" w14:textId="77777777" w:rsidR="0043006C" w:rsidRDefault="0043006C" w:rsidP="007A0D55">
      <w:pPr>
        <w:spacing w:after="0" w:line="240" w:lineRule="auto"/>
      </w:pPr>
      <w:r>
        <w:separator/>
      </w:r>
    </w:p>
  </w:footnote>
  <w:footnote w:type="continuationSeparator" w:id="0">
    <w:p w14:paraId="33A4D926" w14:textId="77777777" w:rsidR="0043006C" w:rsidRDefault="004300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F76A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077941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1E3"/>
    <w:rsid w:val="00002F8C"/>
    <w:rsid w:val="000262B4"/>
    <w:rsid w:val="00032559"/>
    <w:rsid w:val="00052040"/>
    <w:rsid w:val="000B25AE"/>
    <w:rsid w:val="000B55AB"/>
    <w:rsid w:val="000D24DC"/>
    <w:rsid w:val="00101B2E"/>
    <w:rsid w:val="00116FA0"/>
    <w:rsid w:val="0015114C"/>
    <w:rsid w:val="00182A8B"/>
    <w:rsid w:val="001A21F3"/>
    <w:rsid w:val="001A2537"/>
    <w:rsid w:val="001A6A06"/>
    <w:rsid w:val="00210C03"/>
    <w:rsid w:val="002162E2"/>
    <w:rsid w:val="00225C5A"/>
    <w:rsid w:val="00230B10"/>
    <w:rsid w:val="00234353"/>
    <w:rsid w:val="00244BB0"/>
    <w:rsid w:val="002A0A0D"/>
    <w:rsid w:val="002B0B37"/>
    <w:rsid w:val="002D01E3"/>
    <w:rsid w:val="0030662D"/>
    <w:rsid w:val="003235A7"/>
    <w:rsid w:val="003677B6"/>
    <w:rsid w:val="003D3579"/>
    <w:rsid w:val="003E2795"/>
    <w:rsid w:val="003F0D73"/>
    <w:rsid w:val="0043006C"/>
    <w:rsid w:val="00462DBE"/>
    <w:rsid w:val="00464699"/>
    <w:rsid w:val="00483379"/>
    <w:rsid w:val="00487BC5"/>
    <w:rsid w:val="00496888"/>
    <w:rsid w:val="004A7476"/>
    <w:rsid w:val="004E5896"/>
    <w:rsid w:val="00513EE6"/>
    <w:rsid w:val="00534F8F"/>
    <w:rsid w:val="00551CAE"/>
    <w:rsid w:val="00590035"/>
    <w:rsid w:val="005B177E"/>
    <w:rsid w:val="005B3921"/>
    <w:rsid w:val="005C2B0B"/>
    <w:rsid w:val="005F26D7"/>
    <w:rsid w:val="005F5450"/>
    <w:rsid w:val="006D0412"/>
    <w:rsid w:val="007411B9"/>
    <w:rsid w:val="00780D95"/>
    <w:rsid w:val="00780DC7"/>
    <w:rsid w:val="007A0D55"/>
    <w:rsid w:val="007B3377"/>
    <w:rsid w:val="007E5F44"/>
    <w:rsid w:val="00821DE3"/>
    <w:rsid w:val="00846CE1"/>
    <w:rsid w:val="008A5B87"/>
    <w:rsid w:val="008B75F9"/>
    <w:rsid w:val="00922950"/>
    <w:rsid w:val="00933D95"/>
    <w:rsid w:val="009A7264"/>
    <w:rsid w:val="009D1606"/>
    <w:rsid w:val="009E18A1"/>
    <w:rsid w:val="009E73D7"/>
    <w:rsid w:val="00A27D2C"/>
    <w:rsid w:val="00A76FD9"/>
    <w:rsid w:val="00AB436D"/>
    <w:rsid w:val="00AD2F24"/>
    <w:rsid w:val="00AD4844"/>
    <w:rsid w:val="00B219AE"/>
    <w:rsid w:val="00B26D59"/>
    <w:rsid w:val="00B33145"/>
    <w:rsid w:val="00B574C9"/>
    <w:rsid w:val="00BC39C9"/>
    <w:rsid w:val="00BE5BF7"/>
    <w:rsid w:val="00BF40E1"/>
    <w:rsid w:val="00C011C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0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0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1E3"/>
    <w:rPr>
      <w:rFonts w:ascii="Tahoma" w:hAnsi="Tahoma" w:cs="Tahoma"/>
      <w:sz w:val="16"/>
      <w:szCs w:val="16"/>
    </w:rPr>
  </w:style>
  <w:style w:type="character" w:styleId="Hyperlink">
    <w:name w:val="Hyperlink"/>
    <w:basedOn w:val="DefaultParagraphFont"/>
    <w:uiPriority w:val="99"/>
    <w:unhideWhenUsed/>
    <w:rsid w:val="002D01E3"/>
    <w:rPr>
      <w:color w:val="0563C1" w:themeColor="hyperlink"/>
      <w:u w:val="single"/>
    </w:rPr>
  </w:style>
  <w:style w:type="character" w:customStyle="1" w:styleId="st">
    <w:name w:val="st"/>
    <w:basedOn w:val="DefaultParagraphFont"/>
    <w:rsid w:val="002D01E3"/>
  </w:style>
  <w:style w:type="character" w:customStyle="1" w:styleId="subfield">
    <w:name w:val="subfield"/>
    <w:basedOn w:val="DefaultParagraphFont"/>
    <w:rsid w:val="002D01E3"/>
  </w:style>
  <w:style w:type="paragraph" w:styleId="FootnoteText">
    <w:name w:val="footnote text"/>
    <w:basedOn w:val="Normal"/>
    <w:link w:val="FootnoteTextChar"/>
    <w:uiPriority w:val="99"/>
    <w:semiHidden/>
    <w:rsid w:val="008B75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75F9"/>
    <w:rPr>
      <w:sz w:val="20"/>
      <w:szCs w:val="20"/>
    </w:rPr>
  </w:style>
  <w:style w:type="character" w:styleId="FootnoteReference">
    <w:name w:val="footnote reference"/>
    <w:basedOn w:val="DefaultParagraphFont"/>
    <w:uiPriority w:val="99"/>
    <w:semiHidden/>
    <w:rsid w:val="008B75F9"/>
    <w:rPr>
      <w:vertAlign w:val="superscript"/>
    </w:rPr>
  </w:style>
  <w:style w:type="paragraph" w:styleId="Caption">
    <w:name w:val="caption"/>
    <w:basedOn w:val="Normal"/>
    <w:next w:val="Normal"/>
    <w:uiPriority w:val="35"/>
    <w:semiHidden/>
    <w:qFormat/>
    <w:rsid w:val="00002F8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0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1E3"/>
    <w:rPr>
      <w:rFonts w:ascii="Tahoma" w:hAnsi="Tahoma" w:cs="Tahoma"/>
      <w:sz w:val="16"/>
      <w:szCs w:val="16"/>
    </w:rPr>
  </w:style>
  <w:style w:type="character" w:styleId="Hyperlink">
    <w:name w:val="Hyperlink"/>
    <w:basedOn w:val="DefaultParagraphFont"/>
    <w:uiPriority w:val="99"/>
    <w:unhideWhenUsed/>
    <w:rsid w:val="002D01E3"/>
    <w:rPr>
      <w:color w:val="0563C1" w:themeColor="hyperlink"/>
      <w:u w:val="single"/>
    </w:rPr>
  </w:style>
  <w:style w:type="character" w:customStyle="1" w:styleId="st">
    <w:name w:val="st"/>
    <w:basedOn w:val="DefaultParagraphFont"/>
    <w:rsid w:val="002D01E3"/>
  </w:style>
  <w:style w:type="character" w:customStyle="1" w:styleId="subfield">
    <w:name w:val="subfield"/>
    <w:basedOn w:val="DefaultParagraphFont"/>
    <w:rsid w:val="002D01E3"/>
  </w:style>
  <w:style w:type="paragraph" w:styleId="FootnoteText">
    <w:name w:val="footnote text"/>
    <w:basedOn w:val="Normal"/>
    <w:link w:val="FootnoteTextChar"/>
    <w:uiPriority w:val="99"/>
    <w:semiHidden/>
    <w:rsid w:val="008B75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75F9"/>
    <w:rPr>
      <w:sz w:val="20"/>
      <w:szCs w:val="20"/>
    </w:rPr>
  </w:style>
  <w:style w:type="character" w:styleId="FootnoteReference">
    <w:name w:val="footnote reference"/>
    <w:basedOn w:val="DefaultParagraphFont"/>
    <w:uiPriority w:val="99"/>
    <w:semiHidden/>
    <w:rsid w:val="008B75F9"/>
    <w:rPr>
      <w:vertAlign w:val="superscript"/>
    </w:rPr>
  </w:style>
  <w:style w:type="paragraph" w:styleId="Caption">
    <w:name w:val="caption"/>
    <w:basedOn w:val="Normal"/>
    <w:next w:val="Normal"/>
    <w:uiPriority w:val="35"/>
    <w:semiHidden/>
    <w:qFormat/>
    <w:rsid w:val="00002F8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mdb.com/company/co0030789?ref_=ttco_co_1"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mdb.com/name/nm0623873/?ref_=ttfc_fc_cr3" TargetMode="External"/><Relationship Id="rId10" Type="http://schemas.openxmlformats.org/officeDocument/2006/relationships/hyperlink" Target="http://www.imdb.com/title/tt0027056/?ref_=nm_flmg_dr_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1617EDF5054854B210BD49264D8DC8"/>
        <w:category>
          <w:name w:val="General"/>
          <w:gallery w:val="placeholder"/>
        </w:category>
        <w:types>
          <w:type w:val="bbPlcHdr"/>
        </w:types>
        <w:behaviors>
          <w:behavior w:val="content"/>
        </w:behaviors>
        <w:guid w:val="{0B94A44A-CBB0-47FC-AAD2-110BC5E612E2}"/>
      </w:docPartPr>
      <w:docPartBody>
        <w:p w:rsidR="008D40F4" w:rsidRDefault="00DC3DCE">
          <w:pPr>
            <w:pStyle w:val="851617EDF5054854B210BD49264D8DC8"/>
          </w:pPr>
          <w:r w:rsidRPr="00CC586D">
            <w:rPr>
              <w:rStyle w:val="PlaceholderText"/>
              <w:b/>
              <w:color w:val="FFFFFF" w:themeColor="background1"/>
            </w:rPr>
            <w:t>[Salutation]</w:t>
          </w:r>
        </w:p>
      </w:docPartBody>
    </w:docPart>
    <w:docPart>
      <w:docPartPr>
        <w:name w:val="F42E7648078B41EC88FD28EC47E2678F"/>
        <w:category>
          <w:name w:val="General"/>
          <w:gallery w:val="placeholder"/>
        </w:category>
        <w:types>
          <w:type w:val="bbPlcHdr"/>
        </w:types>
        <w:behaviors>
          <w:behavior w:val="content"/>
        </w:behaviors>
        <w:guid w:val="{67B2E688-B7AD-49FA-97F1-23EC0F7A7252}"/>
      </w:docPartPr>
      <w:docPartBody>
        <w:p w:rsidR="008D40F4" w:rsidRDefault="00DC3DCE">
          <w:pPr>
            <w:pStyle w:val="F42E7648078B41EC88FD28EC47E2678F"/>
          </w:pPr>
          <w:r>
            <w:rPr>
              <w:rStyle w:val="PlaceholderText"/>
            </w:rPr>
            <w:t>[First name]</w:t>
          </w:r>
        </w:p>
      </w:docPartBody>
    </w:docPart>
    <w:docPart>
      <w:docPartPr>
        <w:name w:val="F63A8F7294214A9BBAD56C6B443A3988"/>
        <w:category>
          <w:name w:val="General"/>
          <w:gallery w:val="placeholder"/>
        </w:category>
        <w:types>
          <w:type w:val="bbPlcHdr"/>
        </w:types>
        <w:behaviors>
          <w:behavior w:val="content"/>
        </w:behaviors>
        <w:guid w:val="{827A3DBF-F6B8-472C-9AA9-B3AF3AFE9F6D}"/>
      </w:docPartPr>
      <w:docPartBody>
        <w:p w:rsidR="008D40F4" w:rsidRDefault="00DC3DCE">
          <w:pPr>
            <w:pStyle w:val="F63A8F7294214A9BBAD56C6B443A3988"/>
          </w:pPr>
          <w:r>
            <w:rPr>
              <w:rStyle w:val="PlaceholderText"/>
            </w:rPr>
            <w:t>[Middle name]</w:t>
          </w:r>
        </w:p>
      </w:docPartBody>
    </w:docPart>
    <w:docPart>
      <w:docPartPr>
        <w:name w:val="7FF10DF4156448D49F1FCAB261A69A9F"/>
        <w:category>
          <w:name w:val="General"/>
          <w:gallery w:val="placeholder"/>
        </w:category>
        <w:types>
          <w:type w:val="bbPlcHdr"/>
        </w:types>
        <w:behaviors>
          <w:behavior w:val="content"/>
        </w:behaviors>
        <w:guid w:val="{01BD6532-26E4-465B-92FF-F88C6151DA3E}"/>
      </w:docPartPr>
      <w:docPartBody>
        <w:p w:rsidR="008D40F4" w:rsidRDefault="00DC3DCE">
          <w:pPr>
            <w:pStyle w:val="7FF10DF4156448D49F1FCAB261A69A9F"/>
          </w:pPr>
          <w:r>
            <w:rPr>
              <w:rStyle w:val="PlaceholderText"/>
            </w:rPr>
            <w:t>[Last name]</w:t>
          </w:r>
        </w:p>
      </w:docPartBody>
    </w:docPart>
    <w:docPart>
      <w:docPartPr>
        <w:name w:val="6DB9FBD58F5E4E6A9EC24EFAD3A7E4C5"/>
        <w:category>
          <w:name w:val="General"/>
          <w:gallery w:val="placeholder"/>
        </w:category>
        <w:types>
          <w:type w:val="bbPlcHdr"/>
        </w:types>
        <w:behaviors>
          <w:behavior w:val="content"/>
        </w:behaviors>
        <w:guid w:val="{010B321B-447A-48AC-948F-48CDB5B0CA82}"/>
      </w:docPartPr>
      <w:docPartBody>
        <w:p w:rsidR="008D40F4" w:rsidRDefault="00DC3DCE">
          <w:pPr>
            <w:pStyle w:val="6DB9FBD58F5E4E6A9EC24EFAD3A7E4C5"/>
          </w:pPr>
          <w:r>
            <w:rPr>
              <w:rStyle w:val="PlaceholderText"/>
            </w:rPr>
            <w:t>[Enter your biography]</w:t>
          </w:r>
        </w:p>
      </w:docPartBody>
    </w:docPart>
    <w:docPart>
      <w:docPartPr>
        <w:name w:val="272F810678F74E87BB7417A6F5E1B3D9"/>
        <w:category>
          <w:name w:val="General"/>
          <w:gallery w:val="placeholder"/>
        </w:category>
        <w:types>
          <w:type w:val="bbPlcHdr"/>
        </w:types>
        <w:behaviors>
          <w:behavior w:val="content"/>
        </w:behaviors>
        <w:guid w:val="{B266FFB8-9EBA-4980-8406-857888E752F8}"/>
      </w:docPartPr>
      <w:docPartBody>
        <w:p w:rsidR="008D40F4" w:rsidRDefault="00DC3DCE">
          <w:pPr>
            <w:pStyle w:val="272F810678F74E87BB7417A6F5E1B3D9"/>
          </w:pPr>
          <w:r>
            <w:rPr>
              <w:rStyle w:val="PlaceholderText"/>
            </w:rPr>
            <w:t>[Enter the institution with which you are affiliated]</w:t>
          </w:r>
        </w:p>
      </w:docPartBody>
    </w:docPart>
    <w:docPart>
      <w:docPartPr>
        <w:name w:val="9DCB8EC4B5BA495AA197D9152FD9C508"/>
        <w:category>
          <w:name w:val="General"/>
          <w:gallery w:val="placeholder"/>
        </w:category>
        <w:types>
          <w:type w:val="bbPlcHdr"/>
        </w:types>
        <w:behaviors>
          <w:behavior w:val="content"/>
        </w:behaviors>
        <w:guid w:val="{DD27AD42-3C8C-4254-8CCF-F033A4081B6B}"/>
      </w:docPartPr>
      <w:docPartBody>
        <w:p w:rsidR="008D40F4" w:rsidRDefault="00DC3DCE">
          <w:pPr>
            <w:pStyle w:val="9DCB8EC4B5BA495AA197D9152FD9C508"/>
          </w:pPr>
          <w:r w:rsidRPr="00EF74F7">
            <w:rPr>
              <w:b/>
              <w:color w:val="808080" w:themeColor="background1" w:themeShade="80"/>
            </w:rPr>
            <w:t>[Enter the headword for your article]</w:t>
          </w:r>
        </w:p>
      </w:docPartBody>
    </w:docPart>
    <w:docPart>
      <w:docPartPr>
        <w:name w:val="3C30F2C6DDF94272A318081E8F21F5A0"/>
        <w:category>
          <w:name w:val="General"/>
          <w:gallery w:val="placeholder"/>
        </w:category>
        <w:types>
          <w:type w:val="bbPlcHdr"/>
        </w:types>
        <w:behaviors>
          <w:behavior w:val="content"/>
        </w:behaviors>
        <w:guid w:val="{DD7EB23E-F02B-4EB6-88A9-1B4FAEEC3162}"/>
      </w:docPartPr>
      <w:docPartBody>
        <w:p w:rsidR="008D40F4" w:rsidRDefault="00DC3DCE">
          <w:pPr>
            <w:pStyle w:val="3C30F2C6DDF94272A318081E8F21F5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3AF83472694FBE9A4C1BAD60637140"/>
        <w:category>
          <w:name w:val="General"/>
          <w:gallery w:val="placeholder"/>
        </w:category>
        <w:types>
          <w:type w:val="bbPlcHdr"/>
        </w:types>
        <w:behaviors>
          <w:behavior w:val="content"/>
        </w:behaviors>
        <w:guid w:val="{75A94ABC-EDD4-43F0-B372-8CB875060602}"/>
      </w:docPartPr>
      <w:docPartBody>
        <w:p w:rsidR="008D40F4" w:rsidRDefault="00DC3DCE">
          <w:pPr>
            <w:pStyle w:val="DA3AF83472694FBE9A4C1BAD606371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8E6A4F9204044B18446840376E9A0ED"/>
        <w:category>
          <w:name w:val="General"/>
          <w:gallery w:val="placeholder"/>
        </w:category>
        <w:types>
          <w:type w:val="bbPlcHdr"/>
        </w:types>
        <w:behaviors>
          <w:behavior w:val="content"/>
        </w:behaviors>
        <w:guid w:val="{B84319D4-307F-404F-AB0F-0399BFA467E7}"/>
      </w:docPartPr>
      <w:docPartBody>
        <w:p w:rsidR="008D40F4" w:rsidRDefault="00DC3DCE">
          <w:pPr>
            <w:pStyle w:val="28E6A4F9204044B18446840376E9A0E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A3DC4A58D0494B8A711C9A1E2AB206"/>
        <w:category>
          <w:name w:val="General"/>
          <w:gallery w:val="placeholder"/>
        </w:category>
        <w:types>
          <w:type w:val="bbPlcHdr"/>
        </w:types>
        <w:behaviors>
          <w:behavior w:val="content"/>
        </w:behaviors>
        <w:guid w:val="{60BD78CA-8E88-4ACD-ADA5-E7403D856B1A}"/>
      </w:docPartPr>
      <w:docPartBody>
        <w:p w:rsidR="008D40F4" w:rsidRDefault="00DC3DCE">
          <w:pPr>
            <w:pStyle w:val="7BA3DC4A58D0494B8A711C9A1E2AB20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CE"/>
    <w:rsid w:val="001314C0"/>
    <w:rsid w:val="008D40F4"/>
    <w:rsid w:val="00DC3D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1617EDF5054854B210BD49264D8DC8">
    <w:name w:val="851617EDF5054854B210BD49264D8DC8"/>
  </w:style>
  <w:style w:type="paragraph" w:customStyle="1" w:styleId="F42E7648078B41EC88FD28EC47E2678F">
    <w:name w:val="F42E7648078B41EC88FD28EC47E2678F"/>
  </w:style>
  <w:style w:type="paragraph" w:customStyle="1" w:styleId="F63A8F7294214A9BBAD56C6B443A3988">
    <w:name w:val="F63A8F7294214A9BBAD56C6B443A3988"/>
  </w:style>
  <w:style w:type="paragraph" w:customStyle="1" w:styleId="7FF10DF4156448D49F1FCAB261A69A9F">
    <w:name w:val="7FF10DF4156448D49F1FCAB261A69A9F"/>
  </w:style>
  <w:style w:type="paragraph" w:customStyle="1" w:styleId="6DB9FBD58F5E4E6A9EC24EFAD3A7E4C5">
    <w:name w:val="6DB9FBD58F5E4E6A9EC24EFAD3A7E4C5"/>
  </w:style>
  <w:style w:type="paragraph" w:customStyle="1" w:styleId="272F810678F74E87BB7417A6F5E1B3D9">
    <w:name w:val="272F810678F74E87BB7417A6F5E1B3D9"/>
  </w:style>
  <w:style w:type="paragraph" w:customStyle="1" w:styleId="9DCB8EC4B5BA495AA197D9152FD9C508">
    <w:name w:val="9DCB8EC4B5BA495AA197D9152FD9C508"/>
  </w:style>
  <w:style w:type="paragraph" w:customStyle="1" w:styleId="3C30F2C6DDF94272A318081E8F21F5A0">
    <w:name w:val="3C30F2C6DDF94272A318081E8F21F5A0"/>
  </w:style>
  <w:style w:type="paragraph" w:customStyle="1" w:styleId="DA3AF83472694FBE9A4C1BAD60637140">
    <w:name w:val="DA3AF83472694FBE9A4C1BAD60637140"/>
  </w:style>
  <w:style w:type="paragraph" w:customStyle="1" w:styleId="28E6A4F9204044B18446840376E9A0ED">
    <w:name w:val="28E6A4F9204044B18446840376E9A0ED"/>
  </w:style>
  <w:style w:type="paragraph" w:customStyle="1" w:styleId="7BA3DC4A58D0494B8A711C9A1E2AB206">
    <w:name w:val="7BA3DC4A58D0494B8A711C9A1E2AB2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1617EDF5054854B210BD49264D8DC8">
    <w:name w:val="851617EDF5054854B210BD49264D8DC8"/>
  </w:style>
  <w:style w:type="paragraph" w:customStyle="1" w:styleId="F42E7648078B41EC88FD28EC47E2678F">
    <w:name w:val="F42E7648078B41EC88FD28EC47E2678F"/>
  </w:style>
  <w:style w:type="paragraph" w:customStyle="1" w:styleId="F63A8F7294214A9BBAD56C6B443A3988">
    <w:name w:val="F63A8F7294214A9BBAD56C6B443A3988"/>
  </w:style>
  <w:style w:type="paragraph" w:customStyle="1" w:styleId="7FF10DF4156448D49F1FCAB261A69A9F">
    <w:name w:val="7FF10DF4156448D49F1FCAB261A69A9F"/>
  </w:style>
  <w:style w:type="paragraph" w:customStyle="1" w:styleId="6DB9FBD58F5E4E6A9EC24EFAD3A7E4C5">
    <w:name w:val="6DB9FBD58F5E4E6A9EC24EFAD3A7E4C5"/>
  </w:style>
  <w:style w:type="paragraph" w:customStyle="1" w:styleId="272F810678F74E87BB7417A6F5E1B3D9">
    <w:name w:val="272F810678F74E87BB7417A6F5E1B3D9"/>
  </w:style>
  <w:style w:type="paragraph" w:customStyle="1" w:styleId="9DCB8EC4B5BA495AA197D9152FD9C508">
    <w:name w:val="9DCB8EC4B5BA495AA197D9152FD9C508"/>
  </w:style>
  <w:style w:type="paragraph" w:customStyle="1" w:styleId="3C30F2C6DDF94272A318081E8F21F5A0">
    <w:name w:val="3C30F2C6DDF94272A318081E8F21F5A0"/>
  </w:style>
  <w:style w:type="paragraph" w:customStyle="1" w:styleId="DA3AF83472694FBE9A4C1BAD60637140">
    <w:name w:val="DA3AF83472694FBE9A4C1BAD60637140"/>
  </w:style>
  <w:style w:type="paragraph" w:customStyle="1" w:styleId="28E6A4F9204044B18446840376E9A0ED">
    <w:name w:val="28E6A4F9204044B18446840376E9A0ED"/>
  </w:style>
  <w:style w:type="paragraph" w:customStyle="1" w:styleId="7BA3DC4A58D0494B8A711C9A1E2AB206">
    <w:name w:val="7BA3DC4A58D0494B8A711C9A1E2AB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Doa91</b:Tag>
    <b:SourceType>Book</b:SourceType>
    <b:Guid>{378DDBA3-2B5A-42F0-9D68-22762D9856B4}</b:Guid>
    <b:Title>Femmes Fatales: Feminism, Film Theory, Psychoanalysis</b:Title>
    <b:Year>1991</b:Year>
    <b:City>New York</b:City>
    <b:Publisher>Routledge </b:Publisher>
    <b:Author>
      <b:Author>
        <b:NameList>
          <b:Person>
            <b:Last>Doane</b:Last>
            <b:First>Mary</b:First>
            <b:Middle>Ann</b:Middle>
          </b:Person>
        </b:NameList>
      </b:Author>
    </b:Author>
    <b:RefOrder>1</b:RefOrder>
  </b:Source>
  <b:Source>
    <b:Tag>Fis91</b:Tag>
    <b:SourceType>Book</b:SourceType>
    <b:Guid>{987DEAF5-0DC2-486C-A11E-515BF2C70BA4}</b:Guid>
    <b:Title>Imitation of Life</b:Title>
    <b:Year>1991</b:Year>
    <b:City>New Brunswick</b:City>
    <b:Publisher>Rutgers University Press</b:Publisher>
    <b:Author>
      <b:Editor>
        <b:NameList>
          <b:Person>
            <b:Last>Fischer</b:Last>
            <b:First>Lucy</b:First>
          </b:Person>
        </b:NameList>
      </b:Editor>
    </b:Author>
    <b:RefOrder>2</b:RefOrder>
  </b:Source>
  <b:Source>
    <b:Tag>God86</b:Tag>
    <b:SourceType>BookSection</b:SourceType>
    <b:Guid>{4DD3EF1A-CBA9-4773-99D7-E142AC8E537F}</b:Guid>
    <b:Title>A Time to Love and a Time to Die</b:Title>
    <b:Year>1986</b:Year>
    <b:City>New York</b:City>
    <b:Publisher>Da Capo Press</b:Publisher>
    <b:Author>
      <b:Author>
        <b:NameList>
          <b:Person>
            <b:Last>Godard</b:Last>
            <b:First>Jean-Luc</b:First>
          </b:Person>
        </b:NameList>
      </b:Author>
      <b:BookAuthor>
        <b:NameList>
          <b:Person>
            <b:Last>Godard</b:Last>
            <b:First>Godard</b:First>
            <b:Middle>on</b:Middle>
          </b:Person>
        </b:NameList>
      </b:BookAuthor>
      <b:Editor>
        <b:NameList>
          <b:Person>
            <b:Last>Milne</b:Last>
            <b:First>T.</b:First>
          </b:Person>
        </b:NameList>
      </b:Editor>
    </b:Author>
    <b:Pages>134–139.</b:Pages>
    <b:RefOrder>3</b:RefOrder>
  </b:Source>
  <b:Source>
    <b:Tag>Hal72</b:Tag>
    <b:SourceType>Book</b:SourceType>
    <b:Guid>{F8D1C44F-CBF8-4DD7-9AC8-42124BAC7188}</b:Guid>
    <b:Title>Sirk on Sirk: Interviews with Jon Halliday</b:Title>
    <b:Year>1972</b:Year>
    <b:Pages>Halliday, J. (ed.) (1972) Sirk on Sirk: Interviews with Jon Halliday. New York: The Viking.</b:Pages>
    <b:City>New York</b:City>
    <b:Publisher>The Viking.</b:Publisher>
    <b:Author>
      <b:Editor>
        <b:NameList>
          <b:Person>
            <b:Last>Halliday</b:Last>
            <b:First>Jon</b:First>
          </b:Person>
        </b:NameList>
      </b:Editor>
    </b:Author>
    <b:RefOrder>4</b:RefOrder>
  </b:Source>
  <b:Source>
    <b:Tag>Har78</b:Tag>
    <b:SourceType>JournalArticle</b:SourceType>
    <b:Guid>{39ED7937-6861-44C5-B598-CA6983EF9574}</b:Guid>
    <b:Title>Sirkumstantial Evidence</b:Title>
    <b:Year>1978</b:Year>
    <b:Author>
      <b:Author>
        <b:NameList>
          <b:Person>
            <b:Last>Harvey</b:Last>
            <b:First>James</b:First>
          </b:Person>
        </b:NameList>
      </b:Author>
    </b:Author>
    <b:JournalName>Film Comment</b:JournalName>
    <b:Pages>52–59.</b:Pages>
    <b:Volume>14</b:Volume>
    <b:RefOrder>5</b:RefOrder>
  </b:Source>
  <b:Source>
    <b:Tag>Kli94</b:Tag>
    <b:SourceType>Book</b:SourceType>
    <b:Guid>{B23E196B-75B3-429C-A698-F99F0233EA34}</b:Guid>
    <b:Title>Melodrama and Meaning: History, Culture, and the Films of Douglas Sirk </b:Title>
    <b:Year>1994 </b:Year>
    <b:Author>
      <b:Author>
        <b:NameList>
          <b:Person>
            <b:Last>Klinger</b:Last>
            <b:First>Barbara</b:First>
          </b:Person>
        </b:NameList>
      </b:Author>
    </b:Author>
    <b:City>Bloomington</b:City>
    <b:Publisher>Indiana University Press</b:Publisher>
    <b:RefOrder>6</b:RefOrder>
  </b:Source>
  <b:Source>
    <b:Tag>Koc99</b:Tag>
    <b:SourceType>JournalArticle</b:SourceType>
    <b:Guid>{B94B5BBA-B1B7-4C6D-B60D-8968B7BD6129}</b:Guid>
    <b:Author>
      <b:Author>
        <b:NameList>
          <b:Person>
            <b:Last>Koch</b:Last>
            <b:First>Gertrud</b:First>
          </b:Person>
        </b:NameList>
      </b:Author>
    </b:Author>
    <b:Title>From Detlef Sierck to Douglas Sirk</b:Title>
    <b:Year>1999</b:Year>
    <b:JournalName>Film Criticism</b:JournalName>
    <b:Pages>14-32</b:Pages>
    <b:Volume>23</b:Volume>
    <b:Issue>2/3</b:Issue>
    <b:RefOrder>7</b:RefOrder>
  </b:Source>
  <b:Source>
    <b:Tag>Mul72</b:Tag>
    <b:SourceType>Report</b:SourceType>
    <b:Guid>{F78794E7-9069-45A5-AAE9-351F8D4063C6}</b:Guid>
    <b:Author>
      <b:Author>
        <b:NameList>
          <b:Person>
            <b:Last>Mulvey</b:Last>
            <b:First>Laura</b:First>
          </b:Person>
        </b:NameList>
      </b:Author>
    </b:Author>
    <b:Title>Douglas Sirk</b:Title>
    <b:Year>1972</b:Year>
    <b:Publisher>Edinbugh Film Festival '72</b:Publisher>
    <b:City>Edinburgh</b:City>
    <b:RefOrder>8</b:RefOrder>
  </b:Source>
  <b:Source>
    <b:Tag>Mul09</b:Tag>
    <b:SourceType>BookSection</b:SourceType>
    <b:Guid>{4136FEFA-2800-455B-9749-5A22CD834875}</b:Guid>
    <b:Author>
      <b:Author>
        <b:NameList>
          <b:Person>
            <b:Last>Mulvey</b:Last>
            <b:First>Laura</b:First>
          </b:Person>
        </b:NameList>
      </b:Author>
      <b:BookAuthor>
        <b:NameList>
          <b:Person>
            <b:Last>Mulvey</b:Last>
            <b:First>Laura</b:First>
          </b:Person>
        </b:NameList>
      </b:BookAuthor>
    </b:Author>
    <b:Title>Notes on Sirk and Melodrama</b:Title>
    <b:Year>2009</b:Year>
    <b:Publisher>Palgrave Macmillan</b:Publisher>
    <b:City>New York</b:City>
    <b:BookTitle>Visual and Other Pleasures</b:BookTitle>
    <b:Pages>41-46</b:Pages>
    <b:RefOrder>9</b:RefOrder>
  </b:Source>
  <b:Source>
    <b:Tag>Ste79</b:Tag>
    <b:SourceType>Book</b:SourceType>
    <b:Guid>{29065CAC-7AE0-4C9C-838C-7682364D8942}</b:Guid>
    <b:Title>Dougals Sirk</b:Title>
    <b:Year>1979</b:Year>
    <b:City>Boston</b:City>
    <b:Publisher>Twayne Publishers</b:Publisher>
    <b:Author>
      <b:Author>
        <b:NameList>
          <b:Person>
            <b:Last>Stern</b:Last>
            <b:First>Michael</b:First>
          </b:Person>
        </b:NameList>
      </b:Author>
    </b:Author>
    <b:RefOrder>10</b:RefOrder>
  </b:Source>
</b:Sources>
</file>

<file path=customXml/itemProps1.xml><?xml version="1.0" encoding="utf-8"?>
<ds:datastoreItem xmlns:ds="http://schemas.openxmlformats.org/officeDocument/2006/customXml" ds:itemID="{9DBE11E1-A9F9-5E4C-8A6C-6DE54E27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62</TotalTime>
  <Pages>3</Pages>
  <Words>1098</Words>
  <Characters>6260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4</cp:revision>
  <dcterms:created xsi:type="dcterms:W3CDTF">2015-06-20T14:10:00Z</dcterms:created>
  <dcterms:modified xsi:type="dcterms:W3CDTF">2015-06-27T16:54:00Z</dcterms:modified>
</cp:coreProperties>
</file>