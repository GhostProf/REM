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F6B42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5AAE3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DEDF430406E544B3E6900A1851847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BDA16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C3A943CC57634D946B2608F6102A3A"/>
            </w:placeholder>
            <w:text/>
          </w:sdtPr>
          <w:sdtContent>
            <w:tc>
              <w:tcPr>
                <w:tcW w:w="2073" w:type="dxa"/>
              </w:tcPr>
              <w:p w14:paraId="78AA61E2" w14:textId="77777777" w:rsidR="00B574C9" w:rsidRDefault="00DD2DE6" w:rsidP="00DD2DE6">
                <w:r>
                  <w:t>Derek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A5AA51241E4947A41B44D23AD44828"/>
            </w:placeholder>
            <w:showingPlcHdr/>
            <w:text/>
          </w:sdtPr>
          <w:sdtContent>
            <w:tc>
              <w:tcPr>
                <w:tcW w:w="2551" w:type="dxa"/>
              </w:tcPr>
              <w:p w14:paraId="3B7A150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DCADA54F83B74D86DDA35CA055DCD9"/>
            </w:placeholder>
            <w:text/>
          </w:sdtPr>
          <w:sdtContent>
            <w:tc>
              <w:tcPr>
                <w:tcW w:w="2642" w:type="dxa"/>
              </w:tcPr>
              <w:p w14:paraId="5584DBF2" w14:textId="77777777" w:rsidR="00B574C9" w:rsidRDefault="00DD2DE6" w:rsidP="00DD2DE6">
                <w:r>
                  <w:t>Gladwin</w:t>
                </w:r>
              </w:p>
            </w:tc>
          </w:sdtContent>
        </w:sdt>
      </w:tr>
      <w:tr w:rsidR="00B574C9" w14:paraId="3B8B677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6AC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CF05205AD74D447B1902BE90DA7D39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746A09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9206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0C48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26F3876507D748AFAB8437CFC851C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8517F6A" w14:textId="707F814A" w:rsidR="00B574C9" w:rsidRDefault="0041121E" w:rsidP="0041121E">
                <w:r>
                  <w:t>University of Alberta</w:t>
                </w:r>
              </w:p>
            </w:tc>
          </w:sdtContent>
        </w:sdt>
      </w:tr>
    </w:tbl>
    <w:p w14:paraId="120EA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7AAA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73C89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6F8390" w14:textId="77777777" w:rsidTr="003F0D73">
        <w:sdt>
          <w:sdtPr>
            <w:alias w:val="Article headword"/>
            <w:tag w:val="articleHeadword"/>
            <w:id w:val="-361440020"/>
            <w:placeholder>
              <w:docPart w:val="B061313A002728448ED79732CB396D2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DF9BFA" w14:textId="78CC6298" w:rsidR="003F0D73" w:rsidRPr="00FB589A" w:rsidRDefault="0041121E" w:rsidP="00F32F27">
                <w:pPr>
                  <w:rPr>
                    <w:b/>
                  </w:rPr>
                </w:pPr>
                <w:proofErr w:type="spellStart"/>
                <w:r w:rsidRPr="0041121E">
                  <w:t>Nosferatu</w:t>
                </w:r>
                <w:proofErr w:type="spellEnd"/>
                <w:r w:rsidR="00F32F27" w:rsidRPr="0041121E">
                  <w:t xml:space="preserve"> (1922)</w:t>
                </w:r>
              </w:p>
            </w:tc>
          </w:sdtContent>
        </w:sdt>
      </w:tr>
      <w:tr w:rsidR="00464699" w14:paraId="724A9090" w14:textId="77777777" w:rsidTr="00DD2DE6">
        <w:sdt>
          <w:sdtPr>
            <w:alias w:val="Variant headwords"/>
            <w:tag w:val="variantHeadwords"/>
            <w:id w:val="173464402"/>
            <w:placeholder>
              <w:docPart w:val="02A5007332D45346A7B0DEC9376036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16F89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1B72B5F" w14:textId="77777777" w:rsidTr="003F0D73">
        <w:sdt>
          <w:sdtPr>
            <w:alias w:val="Abstract"/>
            <w:tag w:val="abstract"/>
            <w:id w:val="-635871867"/>
            <w:placeholder>
              <w:docPart w:val="2285650CA6EA274980B0F5B7D104CBD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34C30" w14:textId="77777777" w:rsidR="00917A10" w:rsidRDefault="007328BA" w:rsidP="00E85A05">
                <w:r>
                  <w:t xml:space="preserve">Friedrich Wilhelm </w:t>
                </w:r>
                <w:proofErr w:type="spellStart"/>
                <w:r>
                  <w:t>Murnau’s</w:t>
                </w:r>
                <w:proofErr w:type="spellEnd"/>
                <w:r>
                  <w:t xml:space="preserve"> </w:t>
                </w:r>
                <w:proofErr w:type="spellStart"/>
                <w:r w:rsidRPr="00A90268">
                  <w:rPr>
                    <w:i/>
                  </w:rPr>
                  <w:t>Nosferatu</w:t>
                </w:r>
                <w:proofErr w:type="spellEnd"/>
                <w:r w:rsidRPr="00A90268">
                  <w:rPr>
                    <w:i/>
                  </w:rPr>
                  <w:t>:</w:t>
                </w:r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Eine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Symphonie</w:t>
                </w:r>
                <w:proofErr w:type="spellEnd"/>
                <w:r>
                  <w:rPr>
                    <w:i/>
                  </w:rPr>
                  <w:t xml:space="preserve"> des </w:t>
                </w:r>
                <w:proofErr w:type="spellStart"/>
                <w:r>
                  <w:rPr>
                    <w:i/>
                  </w:rPr>
                  <w:t>Grauens</w:t>
                </w:r>
                <w:proofErr w:type="spellEnd"/>
                <w:r w:rsidRPr="00A90268">
                  <w:rPr>
                    <w:i/>
                  </w:rPr>
                  <w:t xml:space="preserve"> </w:t>
                </w:r>
                <w:r w:rsidR="0041121E">
                  <w:t>[</w:t>
                </w:r>
                <w:r w:rsidRPr="00A90268">
                  <w:rPr>
                    <w:i/>
                  </w:rPr>
                  <w:t>A Symphony of Horror</w:t>
                </w:r>
                <w:r w:rsidR="0041121E">
                  <w:t>] (1922</w:t>
                </w:r>
                <w:r>
                  <w:t xml:space="preserve">) </w:t>
                </w:r>
                <w:r w:rsidRPr="00311A18">
                  <w:t xml:space="preserve">is a German </w:t>
                </w:r>
                <w:r>
                  <w:t>E</w:t>
                </w:r>
                <w:r w:rsidRPr="00311A18">
                  <w:t>xpressionist film</w:t>
                </w:r>
                <w:r>
                  <w:t xml:space="preserve"> that remains one of the most popular adaptations of Bram Stoker’s novel </w:t>
                </w:r>
                <w:r w:rsidRPr="00C6088E">
                  <w:rPr>
                    <w:i/>
                  </w:rPr>
                  <w:t>Dracula</w:t>
                </w:r>
                <w:r>
                  <w:t xml:space="preserve"> (1897). In the film, Thomas </w:t>
                </w:r>
                <w:proofErr w:type="spellStart"/>
                <w:r>
                  <w:t>Hutter</w:t>
                </w:r>
                <w:proofErr w:type="spellEnd"/>
                <w:r>
                  <w:t xml:space="preserve"> (Gustav von </w:t>
                </w:r>
                <w:proofErr w:type="spellStart"/>
                <w:r>
                  <w:t>Wangenheim</w:t>
                </w:r>
                <w:proofErr w:type="spellEnd"/>
                <w:r>
                  <w:t>) visits Transylvania to meet Cou</w:t>
                </w:r>
                <w:bookmarkStart w:id="0" w:name="_GoBack"/>
                <w:bookmarkEnd w:id="0"/>
                <w:r>
                  <w:t xml:space="preserve">nt </w:t>
                </w:r>
                <w:proofErr w:type="spellStart"/>
                <w:r>
                  <w:t>Orlok</w:t>
                </w:r>
                <w:proofErr w:type="spellEnd"/>
                <w:r>
                  <w:t xml:space="preserve"> (Max </w:t>
                </w:r>
                <w:proofErr w:type="spellStart"/>
                <w:r>
                  <w:t>Schreck</w:t>
                </w:r>
                <w:proofErr w:type="spellEnd"/>
                <w:r>
                  <w:t xml:space="preserve">), seeking to purchase real estate in the fictitious town of </w:t>
                </w:r>
                <w:proofErr w:type="spellStart"/>
                <w:r>
                  <w:t>Wisborg</w:t>
                </w:r>
                <w:proofErr w:type="spellEnd"/>
                <w:r>
                  <w:t xml:space="preserve">, Germany. Strange and terrible events occur at </w:t>
                </w:r>
                <w:proofErr w:type="spellStart"/>
                <w:r>
                  <w:t>Orlok’s</w:t>
                </w:r>
                <w:proofErr w:type="spellEnd"/>
                <w:r>
                  <w:t xml:space="preserve"> castle, while </w:t>
                </w:r>
                <w:proofErr w:type="spellStart"/>
                <w:r>
                  <w:t>Orlok</w:t>
                </w:r>
                <w:proofErr w:type="spellEnd"/>
                <w:r>
                  <w:t xml:space="preserve"> becomes obsessed with Thomas’s wife Ellen (Greta </w:t>
                </w:r>
                <w:proofErr w:type="spellStart"/>
                <w:r>
                  <w:t>Schröder</w:t>
                </w:r>
                <w:proofErr w:type="spellEnd"/>
                <w:r>
                  <w:t xml:space="preserve">), and travels to </w:t>
                </w:r>
                <w:proofErr w:type="spellStart"/>
                <w:r>
                  <w:t>Wisborg</w:t>
                </w:r>
                <w:proofErr w:type="spellEnd"/>
                <w:r>
                  <w:t xml:space="preserve"> to find her. During the sea v</w:t>
                </w:r>
                <w:r w:rsidR="0041121E">
                  <w:t>oyage, the crew mysteriously die</w:t>
                </w:r>
                <w:r>
                  <w:t xml:space="preserve">. Soon after, the villagers of </w:t>
                </w:r>
                <w:proofErr w:type="spellStart"/>
                <w:r>
                  <w:t>Wisborg</w:t>
                </w:r>
                <w:proofErr w:type="spellEnd"/>
                <w:r>
                  <w:t xml:space="preserve"> also begin to die and the townspeople, not suspecting a bloodthirsty vampire, blame the deaths on a plague carried by rats from the ship. Ultimately, Ellen sacrifices herself to </w:t>
                </w:r>
                <w:proofErr w:type="spellStart"/>
                <w:r>
                  <w:t>Orlok</w:t>
                </w:r>
                <w:proofErr w:type="spellEnd"/>
                <w:r>
                  <w:t xml:space="preserve">, while he disintegrates in the morning sunlight. </w:t>
                </w:r>
              </w:p>
              <w:p w14:paraId="061EB157" w14:textId="77777777" w:rsidR="00917A10" w:rsidRDefault="00917A10" w:rsidP="00E85A05"/>
              <w:p w14:paraId="3198E5DD" w14:textId="471184C1" w:rsidR="00E85A05" w:rsidRDefault="00917A10" w:rsidP="00E85A05">
                <w:proofErr w:type="spellStart"/>
                <w:r w:rsidRPr="005818E3">
                  <w:rPr>
                    <w:i/>
                  </w:rPr>
                  <w:t>Nosferatu’s</w:t>
                </w:r>
                <w:proofErr w:type="spellEnd"/>
                <w:r>
                  <w:t xml:space="preserve"> use of abstraction and the elevation of cinematic form over narrative development resemble similar approaches in modernist art. Using Expressionist film </w:t>
                </w:r>
                <w:r w:rsidRPr="00311A18">
                  <w:t>technique</w:t>
                </w:r>
                <w:r>
                  <w:t xml:space="preserve">s, </w:t>
                </w:r>
                <w:proofErr w:type="spellStart"/>
                <w:r>
                  <w:t>Murnau</w:t>
                </w:r>
                <w:proofErr w:type="spellEnd"/>
                <w:r>
                  <w:t xml:space="preserve"> challenges perceptions of reality through distorted point-of-view shots creating nightmarish effects. </w:t>
                </w:r>
                <w:proofErr w:type="spellStart"/>
                <w:r>
                  <w:t>Orlok’s</w:t>
                </w:r>
                <w:proofErr w:type="spellEnd"/>
                <w:r>
                  <w:t xml:space="preserve"> cadaverous appearance — achieved through stylistic body gestures and costuming — contextualizes </w:t>
                </w:r>
                <w:proofErr w:type="spellStart"/>
                <w:r>
                  <w:t>Orlok</w:t>
                </w:r>
                <w:proofErr w:type="spellEnd"/>
                <w:r>
                  <w:t xml:space="preserve"> as simultaneously terrifying and alluring. The film achieves this through a combination of long shots, chiaroscuro lighting (vivid contrasts and abstractions between light and dark), and the doppelgänger effect (</w:t>
                </w:r>
                <w:proofErr w:type="spellStart"/>
                <w:r>
                  <w:t>Orlok</w:t>
                </w:r>
                <w:proofErr w:type="spellEnd"/>
                <w:r>
                  <w:t xml:space="preserve"> and his shadow). </w:t>
                </w:r>
                <w:proofErr w:type="spellStart"/>
                <w:r w:rsidRPr="0076417B">
                  <w:rPr>
                    <w:i/>
                  </w:rPr>
                  <w:t>Nosferatu</w:t>
                </w:r>
                <w:proofErr w:type="spellEnd"/>
                <w:r>
                  <w:t xml:space="preserve"> demonstrates how the manipulation of time, space, and light induces claustrophobia and psychic disorder in the modern horror film.</w:t>
                </w:r>
              </w:p>
            </w:tc>
          </w:sdtContent>
        </w:sdt>
      </w:tr>
      <w:tr w:rsidR="003F0D73" w14:paraId="4F336F62" w14:textId="77777777" w:rsidTr="003F0D73">
        <w:sdt>
          <w:sdtPr>
            <w:alias w:val="Article text"/>
            <w:tag w:val="articleText"/>
            <w:id w:val="634067588"/>
            <w:placeholder>
              <w:docPart w:val="AB709B05A7AB3245BFB456C8E1B059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110621719"/>
                  <w:placeholder>
                    <w:docPart w:val="D90FC7B08A58424A80391D619C66072E"/>
                  </w:placeholder>
                </w:sdtPr>
                <w:sdtContent>
                  <w:p w14:paraId="328A9EB8" w14:textId="1678CA8B" w:rsidR="00FE26B2" w:rsidRDefault="0041121E" w:rsidP="00F32F27">
                    <w:r>
                      <w:t xml:space="preserve">Friedrich Wilhelm </w:t>
                    </w:r>
                    <w:proofErr w:type="spellStart"/>
                    <w:r>
                      <w:t>Murnau’s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A90268">
                      <w:rPr>
                        <w:i/>
                      </w:rPr>
                      <w:t>Nosferatu</w:t>
                    </w:r>
                    <w:proofErr w:type="spellEnd"/>
                    <w:r w:rsidRPr="00A90268">
                      <w:rPr>
                        <w:i/>
                      </w:rPr>
                      <w:t>:</w:t>
                    </w: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Eine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des </w:t>
                    </w:r>
                    <w:proofErr w:type="spellStart"/>
                    <w:r>
                      <w:rPr>
                        <w:i/>
                      </w:rPr>
                      <w:t>Grauens</w:t>
                    </w:r>
                    <w:proofErr w:type="spellEnd"/>
                    <w:r w:rsidRPr="00A90268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A90268">
                      <w:rPr>
                        <w:i/>
                      </w:rPr>
                      <w:t>A Symphony of Horror</w:t>
                    </w:r>
                    <w:r>
                      <w:t xml:space="preserve">] (1922) </w:t>
                    </w:r>
                    <w:r w:rsidRPr="00311A18">
                      <w:t xml:space="preserve">is a German </w:t>
                    </w:r>
                    <w:r>
                      <w:t>E</w:t>
                    </w:r>
                    <w:r w:rsidRPr="00311A18">
                      <w:t>xpressionist film</w:t>
                    </w:r>
                    <w:r>
                      <w:t xml:space="preserve"> that remains one of the most popular adaptations of Bram Stoker’s novel </w:t>
                    </w:r>
                    <w:r w:rsidRPr="00C6088E">
                      <w:rPr>
                        <w:i/>
                      </w:rPr>
                      <w:t>Dracula</w:t>
                    </w:r>
                    <w:r>
                      <w:t xml:space="preserve"> (1897). In the film, Thomas </w:t>
                    </w:r>
                    <w:proofErr w:type="spellStart"/>
                    <w:r>
                      <w:t>Hutter</w:t>
                    </w:r>
                    <w:proofErr w:type="spellEnd"/>
                    <w:r>
                      <w:t xml:space="preserve"> (Gustav von </w:t>
                    </w:r>
                    <w:proofErr w:type="spellStart"/>
                    <w:r>
                      <w:t>Wangenheim</w:t>
                    </w:r>
                    <w:proofErr w:type="spellEnd"/>
                    <w:r>
                      <w:t xml:space="preserve">) visits Transylvania to meet Count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 (Max </w:t>
                    </w:r>
                    <w:proofErr w:type="spellStart"/>
                    <w:r>
                      <w:t>Schreck</w:t>
                    </w:r>
                    <w:proofErr w:type="spellEnd"/>
                    <w:r>
                      <w:t xml:space="preserve">), seeking to purchase real estate in the fictitious town of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, Germany. Strange and terrible events occur at </w:t>
                    </w:r>
                    <w:proofErr w:type="spellStart"/>
                    <w:r>
                      <w:t>Orlok’s</w:t>
                    </w:r>
                    <w:proofErr w:type="spellEnd"/>
                    <w:r>
                      <w:t xml:space="preserve"> castle, while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 becomes obsessed with Thomas’s wife Ellen (Greta </w:t>
                    </w:r>
                    <w:proofErr w:type="spellStart"/>
                    <w:r>
                      <w:t>Schröder</w:t>
                    </w:r>
                    <w:proofErr w:type="spellEnd"/>
                    <w:r>
                      <w:t xml:space="preserve">), and travels to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 to find her. During the sea voyage, the crew mysteriously die. Soon after, the villagers of </w:t>
                    </w:r>
                    <w:proofErr w:type="spellStart"/>
                    <w:r>
                      <w:t>Wisborg</w:t>
                    </w:r>
                    <w:proofErr w:type="spellEnd"/>
                    <w:r>
                      <w:t xml:space="preserve"> also begin to die and the townspeople, not suspecting a bloodthirsty vampire, blame the deaths on a plague carried by rats from the ship. Ultimately, Ellen sacrifices herself to </w:t>
                    </w:r>
                    <w:proofErr w:type="spellStart"/>
                    <w:r>
                      <w:t>Orlok</w:t>
                    </w:r>
                    <w:proofErr w:type="spellEnd"/>
                    <w:r>
                      <w:t xml:space="preserve">, while he disintegrates in the morning sunlight. </w:t>
                    </w:r>
                  </w:p>
                </w:sdtContent>
              </w:sdt>
              <w:p w14:paraId="275A91A5" w14:textId="77777777" w:rsidR="0041121E" w:rsidRDefault="0041121E" w:rsidP="00F32F27"/>
              <w:p w14:paraId="7320DFB7" w14:textId="3EA6C294" w:rsidR="003F0D73" w:rsidRDefault="00DD2DE6" w:rsidP="00C27FAB">
                <w:proofErr w:type="spellStart"/>
                <w:r w:rsidRPr="005818E3">
                  <w:rPr>
                    <w:i/>
                  </w:rPr>
                  <w:t>Nosferatu’s</w:t>
                </w:r>
                <w:proofErr w:type="spellEnd"/>
                <w:r>
                  <w:t xml:space="preserve"> use of abstraction </w:t>
                </w:r>
                <w:r w:rsidR="00642866">
                  <w:t>and the</w:t>
                </w:r>
                <w:r>
                  <w:t xml:space="preserve"> elev</w:t>
                </w:r>
                <w:r w:rsidR="00642866">
                  <w:t>ation of</w:t>
                </w:r>
                <w:r>
                  <w:t xml:space="preserve"> cinematic form over narrative development </w:t>
                </w:r>
                <w:r w:rsidR="00B8353F">
                  <w:t>resemble</w:t>
                </w:r>
                <w:r w:rsidR="00F32F27">
                  <w:t xml:space="preserve"> similar approaches in m</w:t>
                </w:r>
                <w:r>
                  <w:t xml:space="preserve">odernist art. Using Expressionist film </w:t>
                </w:r>
                <w:r w:rsidRPr="00311A18">
                  <w:t>technique</w:t>
                </w:r>
                <w:r>
                  <w:t xml:space="preserve">s, </w:t>
                </w:r>
                <w:proofErr w:type="spellStart"/>
                <w:r>
                  <w:t>Murnau</w:t>
                </w:r>
                <w:proofErr w:type="spellEnd"/>
                <w:r w:rsidR="00FE26B2">
                  <w:t xml:space="preserve"> </w:t>
                </w:r>
                <w:r>
                  <w:t xml:space="preserve">challenges perceptions of reality through distorted point-of-view shots creating nightmarish </w:t>
                </w:r>
                <w:r>
                  <w:lastRenderedPageBreak/>
                  <w:t>effects.</w:t>
                </w:r>
                <w:r w:rsidR="00917A10">
                  <w:t xml:space="preserve"> </w:t>
                </w:r>
                <w:proofErr w:type="spellStart"/>
                <w:r w:rsidR="00917A10">
                  <w:t>Orlok’s</w:t>
                </w:r>
                <w:proofErr w:type="spellEnd"/>
                <w:r w:rsidR="00917A10">
                  <w:t xml:space="preserve"> cadaverous appearance — </w:t>
                </w:r>
                <w:r w:rsidR="00D05324">
                  <w:t xml:space="preserve">achieved </w:t>
                </w:r>
                <w:r>
                  <w:t xml:space="preserve">through stylistic </w:t>
                </w:r>
                <w:r w:rsidR="00D05324">
                  <w:t xml:space="preserve">body </w:t>
                </w:r>
                <w:r>
                  <w:t xml:space="preserve">gestures and </w:t>
                </w:r>
                <w:r w:rsidR="00E9189E">
                  <w:t>costuming</w:t>
                </w:r>
                <w:r>
                  <w:t xml:space="preserve"> — </w:t>
                </w:r>
                <w:r w:rsidR="003729F4">
                  <w:t xml:space="preserve">contextualizes </w:t>
                </w:r>
                <w:proofErr w:type="spellStart"/>
                <w:r w:rsidR="003729F4">
                  <w:t>Orlok</w:t>
                </w:r>
                <w:proofErr w:type="spellEnd"/>
                <w:r>
                  <w:t xml:space="preserve"> as simultaneously terrifying and alluring. The film achieves this through a combination of long shots, chiaroscuro lighting (vivid contrasts and abstractions between light and dark), and the doppelgänger effect (</w:t>
                </w:r>
                <w:proofErr w:type="spellStart"/>
                <w:r>
                  <w:t>Orlok</w:t>
                </w:r>
                <w:proofErr w:type="spellEnd"/>
                <w:r>
                  <w:t xml:space="preserve"> and his shadow). </w:t>
                </w:r>
                <w:proofErr w:type="spellStart"/>
                <w:r w:rsidRPr="0076417B">
                  <w:rPr>
                    <w:i/>
                  </w:rPr>
                  <w:t>Nosferatu</w:t>
                </w:r>
                <w:proofErr w:type="spellEnd"/>
                <w:r w:rsidR="00FE26B2">
                  <w:t xml:space="preserve"> </w:t>
                </w:r>
                <w:r w:rsidR="00E9189E">
                  <w:t xml:space="preserve">demonstrates </w:t>
                </w:r>
                <w:r>
                  <w:t>how the manipulation of time, space, and light</w:t>
                </w:r>
                <w:r w:rsidR="00E9189E">
                  <w:t xml:space="preserve"> </w:t>
                </w:r>
                <w:r>
                  <w:t xml:space="preserve">induces claustrophobia and psychic disorder in the modern horror film. </w:t>
                </w:r>
              </w:p>
            </w:tc>
          </w:sdtContent>
        </w:sdt>
      </w:tr>
      <w:tr w:rsidR="003235A7" w14:paraId="4D9C16E0" w14:textId="77777777" w:rsidTr="003235A7">
        <w:tc>
          <w:tcPr>
            <w:tcW w:w="9016" w:type="dxa"/>
          </w:tcPr>
          <w:p w14:paraId="0344DE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425A897" w14:textId="77777777" w:rsidR="005B26BC" w:rsidRDefault="0041121E" w:rsidP="008A5B87">
            <w:sdt>
              <w:sdtPr>
                <w:id w:val="1196970916"/>
                <w:citation/>
              </w:sdtPr>
              <w:sdtContent>
                <w:r w:rsidR="005B26BC">
                  <w:fldChar w:fldCharType="begin"/>
                </w:r>
                <w:r w:rsidR="005B26BC">
                  <w:rPr>
                    <w:lang w:val="en-US"/>
                  </w:rPr>
                  <w:instrText xml:space="preserve"> CITATION Roy01 \l 1033 </w:instrText>
                </w:r>
                <w:r w:rsidR="005B26BC">
                  <w:fldChar w:fldCharType="separate"/>
                </w:r>
                <w:r w:rsidR="005B26BC" w:rsidRPr="005B26BC">
                  <w:rPr>
                    <w:noProof/>
                    <w:lang w:val="en-US"/>
                  </w:rPr>
                  <w:t>(Ashbury)</w:t>
                </w:r>
                <w:r w:rsidR="005B26BC">
                  <w:fldChar w:fldCharType="end"/>
                </w:r>
              </w:sdtContent>
            </w:sdt>
          </w:p>
          <w:p w14:paraId="33C14B1A" w14:textId="77777777" w:rsidR="005B26BC" w:rsidRDefault="005B26BC" w:rsidP="008A5B87"/>
          <w:p w14:paraId="196AEF4B" w14:textId="77777777" w:rsidR="005B26BC" w:rsidRDefault="0041121E" w:rsidP="008A5B87">
            <w:sdt>
              <w:sdtPr>
                <w:id w:val="-655841415"/>
                <w:citation/>
              </w:sdtPr>
              <w:sdtContent>
                <w:r w:rsidR="005B26BC">
                  <w:fldChar w:fldCharType="begin"/>
                </w:r>
                <w:r w:rsidR="005B26BC">
                  <w:rPr>
                    <w:lang w:val="en-US"/>
                  </w:rPr>
                  <w:instrText xml:space="preserve"> CITATION Els09 \l 1033 </w:instrText>
                </w:r>
                <w:r w:rsidR="005B26BC">
                  <w:fldChar w:fldCharType="separate"/>
                </w:r>
                <w:r w:rsidR="005B26BC" w:rsidRPr="005B26BC">
                  <w:rPr>
                    <w:noProof/>
                    <w:lang w:val="en-US"/>
                  </w:rPr>
                  <w:t>(Elsaesser)</w:t>
                </w:r>
                <w:r w:rsidR="005B26BC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366AC615" w14:textId="77777777" w:rsidR="00DD2DE6" w:rsidRPr="00917A10" w:rsidRDefault="00DD2DE6" w:rsidP="00DD2DE6">
                <w:pPr>
                  <w:rPr>
                    <w:rFonts w:cs="Times New Roman"/>
                  </w:rPr>
                </w:pPr>
              </w:p>
              <w:p w14:paraId="393DEDCE" w14:textId="77777777" w:rsidR="00DD2DE6" w:rsidRPr="00917A10" w:rsidRDefault="0041121E" w:rsidP="00DD2DE6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538429665"/>
                    <w:citation/>
                  </w:sdtPr>
                  <w:sdtContent>
                    <w:r w:rsidR="005B26BC" w:rsidRPr="00917A10">
                      <w:rPr>
                        <w:rFonts w:cs="Times New Roman"/>
                      </w:rPr>
                      <w:fldChar w:fldCharType="begin"/>
                    </w:r>
                    <w:r w:rsidR="005B26BC" w:rsidRPr="00917A10">
                      <w:rPr>
                        <w:rFonts w:cs="Times New Roman"/>
                        <w:lang w:val="en-US"/>
                      </w:rPr>
                      <w:instrText xml:space="preserve"> CITATION Gui67 \l 1033 </w:instrText>
                    </w:r>
                    <w:r w:rsidR="005B26BC" w:rsidRPr="00917A10">
                      <w:rPr>
                        <w:rFonts w:cs="Times New Roman"/>
                      </w:rPr>
                      <w:fldChar w:fldCharType="separate"/>
                    </w:r>
                    <w:r w:rsidR="005B26BC" w:rsidRPr="00917A10">
                      <w:rPr>
                        <w:rFonts w:cs="Times New Roman"/>
                        <w:noProof/>
                        <w:lang w:val="en-US"/>
                      </w:rPr>
                      <w:t>(Guillermo)</w:t>
                    </w:r>
                    <w:r w:rsidR="005B26BC" w:rsidRPr="00917A10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17D8D5A6" w14:textId="77777777" w:rsidR="005B26BC" w:rsidRPr="00917A10" w:rsidRDefault="005B26BC" w:rsidP="00DD2DE6">
                <w:pPr>
                  <w:rPr>
                    <w:rFonts w:cs="Times New Roman"/>
                  </w:rPr>
                </w:pPr>
              </w:p>
              <w:p w14:paraId="4784D2E9" w14:textId="76E2DD37" w:rsidR="003235A7" w:rsidRPr="00917A10" w:rsidRDefault="0041121E" w:rsidP="00FB11DE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4523478"/>
                    <w:citation/>
                  </w:sdtPr>
                  <w:sdtContent>
                    <w:r w:rsidR="005B26BC" w:rsidRPr="00917A10">
                      <w:rPr>
                        <w:rFonts w:eastAsia="Times New Roman" w:cs="Times New Roman"/>
                      </w:rPr>
                      <w:fldChar w:fldCharType="begin"/>
                    </w:r>
                    <w:r w:rsidR="005B26BC" w:rsidRPr="00917A10">
                      <w:rPr>
                        <w:rFonts w:eastAsia="Times New Roman" w:cs="Times New Roman"/>
                        <w:lang w:val="en-US"/>
                      </w:rPr>
                      <w:instrText xml:space="preserve"> CITATION Dav90 \l 1033 </w:instrText>
                    </w:r>
                    <w:r w:rsidR="005B26BC" w:rsidRPr="00917A10">
                      <w:rPr>
                        <w:rFonts w:eastAsia="Times New Roman" w:cs="Times New Roman"/>
                      </w:rPr>
                      <w:fldChar w:fldCharType="separate"/>
                    </w:r>
                    <w:r w:rsidR="005B26BC" w:rsidRPr="00917A10">
                      <w:rPr>
                        <w:rFonts w:eastAsia="Times New Roman" w:cs="Times New Roman"/>
                        <w:noProof/>
                        <w:lang w:val="en-US"/>
                      </w:rPr>
                      <w:t>(Skal)</w:t>
                    </w:r>
                    <w:r w:rsidR="005B26BC" w:rsidRPr="00917A10"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8266E3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ADD9F" w14:textId="77777777" w:rsidR="0041121E" w:rsidRDefault="0041121E" w:rsidP="007A0D55">
      <w:pPr>
        <w:spacing w:after="0" w:line="240" w:lineRule="auto"/>
      </w:pPr>
      <w:r>
        <w:separator/>
      </w:r>
    </w:p>
  </w:endnote>
  <w:endnote w:type="continuationSeparator" w:id="0">
    <w:p w14:paraId="717C743E" w14:textId="77777777" w:rsidR="0041121E" w:rsidRDefault="004112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FCBFC" w14:textId="77777777" w:rsidR="0041121E" w:rsidRDefault="0041121E" w:rsidP="007A0D55">
      <w:pPr>
        <w:spacing w:after="0" w:line="240" w:lineRule="auto"/>
      </w:pPr>
      <w:r>
        <w:separator/>
      </w:r>
    </w:p>
  </w:footnote>
  <w:footnote w:type="continuationSeparator" w:id="0">
    <w:p w14:paraId="5A711F34" w14:textId="77777777" w:rsidR="0041121E" w:rsidRDefault="004112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69071" w14:textId="77777777" w:rsidR="0041121E" w:rsidRDefault="0041121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E0258E" w14:textId="77777777" w:rsidR="0041121E" w:rsidRDefault="004112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189"/>
    <w:rsid w:val="00244BB0"/>
    <w:rsid w:val="002A0A0D"/>
    <w:rsid w:val="002B0B37"/>
    <w:rsid w:val="0030662D"/>
    <w:rsid w:val="003235A7"/>
    <w:rsid w:val="003677B6"/>
    <w:rsid w:val="003729F4"/>
    <w:rsid w:val="003D3579"/>
    <w:rsid w:val="003E2795"/>
    <w:rsid w:val="003F0D73"/>
    <w:rsid w:val="0041121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1FEC"/>
    <w:rsid w:val="00590035"/>
    <w:rsid w:val="005B177E"/>
    <w:rsid w:val="005B26BC"/>
    <w:rsid w:val="005B3921"/>
    <w:rsid w:val="005F26D7"/>
    <w:rsid w:val="005F5450"/>
    <w:rsid w:val="00642866"/>
    <w:rsid w:val="006B6CE2"/>
    <w:rsid w:val="006D0412"/>
    <w:rsid w:val="007328B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7A1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3F"/>
    <w:rsid w:val="00BC39C9"/>
    <w:rsid w:val="00BD7F54"/>
    <w:rsid w:val="00BE5BF7"/>
    <w:rsid w:val="00BF40E1"/>
    <w:rsid w:val="00C27FAB"/>
    <w:rsid w:val="00C358D4"/>
    <w:rsid w:val="00C6296B"/>
    <w:rsid w:val="00CC586D"/>
    <w:rsid w:val="00CF1542"/>
    <w:rsid w:val="00CF3EC5"/>
    <w:rsid w:val="00D05324"/>
    <w:rsid w:val="00D656DA"/>
    <w:rsid w:val="00D83300"/>
    <w:rsid w:val="00DC6B48"/>
    <w:rsid w:val="00DD2DE6"/>
    <w:rsid w:val="00DF01B0"/>
    <w:rsid w:val="00E85A05"/>
    <w:rsid w:val="00E9189E"/>
    <w:rsid w:val="00E95829"/>
    <w:rsid w:val="00EA606C"/>
    <w:rsid w:val="00EB0C8C"/>
    <w:rsid w:val="00EB51FD"/>
    <w:rsid w:val="00EB77DB"/>
    <w:rsid w:val="00ED139F"/>
    <w:rsid w:val="00EF74F7"/>
    <w:rsid w:val="00F32F27"/>
    <w:rsid w:val="00F36937"/>
    <w:rsid w:val="00F60F53"/>
    <w:rsid w:val="00FA1925"/>
    <w:rsid w:val="00FB11DE"/>
    <w:rsid w:val="00FB589A"/>
    <w:rsid w:val="00FB7317"/>
    <w:rsid w:val="00FE26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A8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DEDF430406E544B3E6900A18518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072F-0EA2-8644-8C50-9B745CE59544}"/>
      </w:docPartPr>
      <w:docPartBody>
        <w:p w:rsidR="00FE4CD0" w:rsidRDefault="00FE4CD0">
          <w:pPr>
            <w:pStyle w:val="91DEDF430406E544B3E6900A1851847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C3A943CC57634D946B2608F610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1FE6-9214-024B-A064-52CC22B9682A}"/>
      </w:docPartPr>
      <w:docPartBody>
        <w:p w:rsidR="00FE4CD0" w:rsidRDefault="00FE4CD0">
          <w:pPr>
            <w:pStyle w:val="A8C3A943CC57634D946B2608F6102A3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A5AA51241E4947A41B44D23AD4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5DBEB-D5D4-1248-B93E-23B24FF37D97}"/>
      </w:docPartPr>
      <w:docPartBody>
        <w:p w:rsidR="00FE4CD0" w:rsidRDefault="00FE4CD0">
          <w:pPr>
            <w:pStyle w:val="07A5AA51241E4947A41B44D23AD448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DCADA54F83B74D86DDA35CA055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2F4C-E1BA-5641-8580-166C473C4ACA}"/>
      </w:docPartPr>
      <w:docPartBody>
        <w:p w:rsidR="00FE4CD0" w:rsidRDefault="00FE4CD0">
          <w:pPr>
            <w:pStyle w:val="73DCADA54F83B74D86DDA35CA055DC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CF05205AD74D447B1902BE90DA7D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4ACE-C0E3-834B-8B7D-A25C29F1F42E}"/>
      </w:docPartPr>
      <w:docPartBody>
        <w:p w:rsidR="00FE4CD0" w:rsidRDefault="00FE4CD0">
          <w:pPr>
            <w:pStyle w:val="3CF05205AD74D447B1902BE90DA7D3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26F3876507D748AFAB8437CFC8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47D4-46A1-CF48-9366-40F4C9F33BF6}"/>
      </w:docPartPr>
      <w:docPartBody>
        <w:p w:rsidR="00FE4CD0" w:rsidRDefault="00FE4CD0">
          <w:pPr>
            <w:pStyle w:val="3726F3876507D748AFAB8437CFC851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061313A002728448ED79732CB39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7F56-7C94-874B-9BF7-F086C5A4555B}"/>
      </w:docPartPr>
      <w:docPartBody>
        <w:p w:rsidR="00FE4CD0" w:rsidRDefault="00FE4CD0">
          <w:pPr>
            <w:pStyle w:val="B061313A002728448ED79732CB396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A5007332D45346A7B0DEC937603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561-8FBF-454E-927A-DBA26CD69AF3}"/>
      </w:docPartPr>
      <w:docPartBody>
        <w:p w:rsidR="00FE4CD0" w:rsidRDefault="00FE4CD0">
          <w:pPr>
            <w:pStyle w:val="02A5007332D45346A7B0DEC9376036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85650CA6EA274980B0F5B7D104C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6338-CEB0-AE4A-86FA-9C312FDEF1EA}"/>
      </w:docPartPr>
      <w:docPartBody>
        <w:p w:rsidR="00FE4CD0" w:rsidRDefault="00FE4CD0">
          <w:pPr>
            <w:pStyle w:val="2285650CA6EA274980B0F5B7D104CB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B709B05A7AB3245BFB456C8E1B05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082F-72FD-EE47-9A98-697559ADB39A}"/>
      </w:docPartPr>
      <w:docPartBody>
        <w:p w:rsidR="00FE4CD0" w:rsidRDefault="00FE4CD0">
          <w:pPr>
            <w:pStyle w:val="AB709B05A7AB3245BFB456C8E1B059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90FC7B08A58424A80391D619C66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71D8-7AB9-D549-8E8B-85689E9F5088}"/>
      </w:docPartPr>
      <w:docPartBody>
        <w:p w:rsidR="00EB3018" w:rsidRDefault="00EB3018" w:rsidP="00EB3018">
          <w:pPr>
            <w:pStyle w:val="D90FC7B08A58424A80391D619C6607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D0"/>
    <w:rsid w:val="00EB3018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018"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  <w:style w:type="paragraph" w:customStyle="1" w:styleId="D90FC7B08A58424A80391D619C66072E">
    <w:name w:val="D90FC7B08A58424A80391D619C66072E"/>
    <w:rsid w:val="00EB301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018"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  <w:style w:type="paragraph" w:customStyle="1" w:styleId="D90FC7B08A58424A80391D619C66072E">
    <w:name w:val="D90FC7B08A58424A80391D619C66072E"/>
    <w:rsid w:val="00EB301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Roy01</b:Tag>
    <b:SourceType>Book</b:SourceType>
    <b:Guid>{91717A99-C89C-9C4B-9E3C-877C21E480F7}</b:Guid>
    <b:Author>
      <b:Author>
        <b:NameList>
          <b:Person>
            <b:Last>Ashbury</b:Last>
            <b:First>Roy</b:First>
          </b:Person>
        </b:NameList>
      </b:Author>
    </b:Author>
    <b:Title>Nosferatu</b:Title>
    <b:City>New York</b:City>
    <b:Publisher>Pearson Education</b:Publisher>
    <b:Year>2001</b:Year>
    <b:RefOrder>1</b:RefOrder>
  </b:Source>
  <b:Source>
    <b:Tag>Els09</b:Tag>
    <b:SourceType>BookSection</b:SourceType>
    <b:Guid>{5600F072-A25B-064F-B9CD-E158F477C78D}</b:Guid>
    <b:Author>
      <b:Author>
        <b:NameList>
          <b:Person>
            <b:Last>Elsaesser</b:Last>
            <b:First>Thomas</b:First>
          </b:Person>
        </b:NameList>
      </b:Author>
      <b:Editor>
        <b:NameList>
          <b:Person>
            <b:Last>Isenberg</b:Last>
            <b:First>Noah</b:First>
          </b:Person>
        </b:NameList>
      </b:Editor>
    </b:Author>
    <b:Title>No End to Nosferatu (1922)</b:Title>
    <b:City>New York</b:City>
    <b:Publisher>Columbia UP</b:Publisher>
    <b:Year>2009</b:Year>
    <b:Pages>79-94</b:Pages>
    <b:BookTitle>An Essential Guide to Classic Films of the Era: Weimar Cinema</b:BookTitle>
    <b:RefOrder>2</b:RefOrder>
  </b:Source>
  <b:Source>
    <b:Tag>Gui67</b:Tag>
    <b:SourceType>JournalArticle</b:SourceType>
    <b:Guid>{E5256C0E-BFF7-4F48-96C1-DF9A38B51FCF}</b:Guid>
    <b:Author>
      <b:Author>
        <b:NameList>
          <b:Person>
            <b:Last>Guillermo</b:Last>
            <b:First>Gilberto</b:First>
            <b:Middle>Perez</b:Middle>
          </b:Person>
        </b:NameList>
      </b:Author>
    </b:Author>
    <b:Title>Shadow and Substand: F.W. Murnau's Nosferatu</b:Title>
    <b:Year>1967</b:Year>
    <b:Volume>36</b:Volume>
    <b:Pages>150-159</b:Pages>
    <b:JournalName>Sight and Sound</b:JournalName>
    <b:Issue>3</b:Issue>
    <b:RefOrder>3</b:RefOrder>
  </b:Source>
  <b:Source>
    <b:Tag>Dav90</b:Tag>
    <b:SourceType>Book</b:SourceType>
    <b:Guid>{5BC0A244-4AFB-AE47-9851-C1719501A8B9}</b:Guid>
    <b:Title>Hollywood Gothic: The Tangled Web of Dracula from Novel to Stage to Screen</b:Title>
    <b:Publisher>Faber and Faber</b:Publisher>
    <b:City>New York</b:City>
    <b:Year>1990</b:Year>
    <b:Author>
      <b:Author>
        <b:NameList>
          <b:Person>
            <b:Last>Skal</b:Last>
            <b:First>David</b:First>
            <b:Middle>J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308161A-E8E7-4C4E-B245-0396A525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17</cp:revision>
  <dcterms:created xsi:type="dcterms:W3CDTF">2014-07-25T19:09:00Z</dcterms:created>
  <dcterms:modified xsi:type="dcterms:W3CDTF">2014-10-15T18:06:00Z</dcterms:modified>
</cp:coreProperties>
</file>