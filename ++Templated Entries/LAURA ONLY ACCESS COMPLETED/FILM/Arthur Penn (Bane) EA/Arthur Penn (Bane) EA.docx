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649AE68B" w:rsidR="00B574C9" w:rsidRPr="00C55FAE" w:rsidRDefault="00096F4D" w:rsidP="00174E41">
                <w:pPr>
                  <w:rPr>
                    <w:color w:val="000000" w:themeColor="text1"/>
                  </w:rPr>
                </w:pPr>
                <w:r w:rsidRPr="00FB2563">
                  <w:rPr>
                    <w:lang w:val="en-US" w:eastAsia="ja-JP"/>
                  </w:rPr>
                  <w:t>Charles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34CB606D" w:rsidR="00B574C9" w:rsidRPr="00C55FAE" w:rsidRDefault="00096F4D" w:rsidP="00174E41">
                <w:pPr>
                  <w:rPr>
                    <w:color w:val="000000" w:themeColor="text1"/>
                  </w:rPr>
                </w:pPr>
                <w:r w:rsidRPr="003C2BDF">
                  <w:rPr>
                    <w:lang w:val="en-US" w:eastAsia="ja-JP"/>
                  </w:rPr>
                  <w:t>Bane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02C53C69" w:rsidR="00B574C9" w:rsidRDefault="002074C0" w:rsidP="00B574C9">
                <w:r w:rsidRPr="00872228">
                  <w:t>University of Central Arkansas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2178C17D" w:rsidR="003F0D73" w:rsidRPr="00FB589A" w:rsidRDefault="002074C0" w:rsidP="002074C0">
                <w:pPr>
                  <w:rPr>
                    <w:b/>
                  </w:rPr>
                </w:pPr>
                <w:r w:rsidRPr="00D429EA">
                  <w:t xml:space="preserve"> Penn, Arthur (1922-2010)</w:t>
                </w:r>
              </w:p>
            </w:tc>
          </w:sdtContent>
        </w:sdt>
      </w:tr>
      <w:tr w:rsidR="00464699" w14:paraId="09D06B43" w14:textId="77777777" w:rsidTr="00174E41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58323DEA" w:rsidR="00E85A05" w:rsidRDefault="00872228" w:rsidP="00872228">
                <w:r>
                  <w:t xml:space="preserve">Arthur Penn </w:t>
                </w:r>
                <w:r w:rsidRPr="005132D5">
                  <w:t>was an American stage director, television producer, and filmmaker. During the 1950s, Penn</w:t>
                </w:r>
                <w:r>
                  <w:t>’</w:t>
                </w:r>
                <w:r w:rsidRPr="005132D5">
                  <w:t xml:space="preserve">s successful run as a director of television dramas led to </w:t>
                </w:r>
                <w:r>
                  <w:t xml:space="preserve">an </w:t>
                </w:r>
                <w:r w:rsidRPr="005132D5">
                  <w:t>offer</w:t>
                </w:r>
                <w:r>
                  <w:t xml:space="preserve"> </w:t>
                </w:r>
                <w:r w:rsidRPr="005132D5">
                  <w:t>t</w:t>
                </w:r>
                <w:r>
                  <w:t>o</w:t>
                </w:r>
                <w:r w:rsidRPr="005132D5">
                  <w:t xml:space="preserve"> direct the feature film </w:t>
                </w:r>
                <w:r w:rsidRPr="005132D5">
                  <w:rPr>
                    <w:i/>
                  </w:rPr>
                  <w:t>The Left Handed Gun</w:t>
                </w:r>
                <w:r w:rsidRPr="005132D5">
                  <w:t xml:space="preserve"> </w:t>
                </w:r>
                <w:r>
                  <w:t>(1958)</w:t>
                </w:r>
                <w:r w:rsidRPr="005132D5">
                  <w:t xml:space="preserve">. Throughout the 1960s, Penn alternated </w:t>
                </w:r>
                <w:r>
                  <w:t xml:space="preserve">between </w:t>
                </w:r>
                <w:r w:rsidRPr="005132D5">
                  <w:t>film and stage work, directing some of Hollywood</w:t>
                </w:r>
                <w:r>
                  <w:t>’</w:t>
                </w:r>
                <w:r w:rsidRPr="005132D5">
                  <w:t xml:space="preserve">s biggest stars. 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5A59DD6B" w14:textId="756F35CC" w:rsidR="00C36C9E" w:rsidRDefault="00C36C9E" w:rsidP="00174E41">
            <w:r>
              <w:t xml:space="preserve">File: </w:t>
            </w:r>
            <w:r w:rsidRPr="00C36C9E">
              <w:t>Arthur Penn</w:t>
            </w:r>
            <w:r>
              <w:t>.jpg</w:t>
            </w:r>
          </w:p>
          <w:p w14:paraId="466FDCD4" w14:textId="4C778576" w:rsidR="00C36C9E" w:rsidRDefault="00C36C9E" w:rsidP="00225CCB"/>
          <w:p w14:paraId="6C5D3BC5" w14:textId="08E9C5FD" w:rsidR="00225CCB" w:rsidRPr="00853818" w:rsidRDefault="00872228" w:rsidP="00174E41">
            <w:pPr>
              <w:rPr>
                <w:rFonts w:eastAsia="Times New Roman"/>
              </w:rPr>
            </w:pPr>
            <w:r>
              <w:t xml:space="preserve">Arthur Penn </w:t>
            </w:r>
            <w:r w:rsidR="00225CCB" w:rsidRPr="005132D5">
              <w:t>was an American stage director, television producer, and filmmaker. While serving in the army, P</w:t>
            </w:r>
            <w:r w:rsidR="00F730F9">
              <w:t>enn became interested in theatre</w:t>
            </w:r>
            <w:r w:rsidR="00225CCB" w:rsidRPr="005132D5">
              <w:t xml:space="preserve"> and directed plays for his fellow soldiers. During the 1950s, Penn</w:t>
            </w:r>
            <w:r w:rsidR="00225CCB">
              <w:t>’</w:t>
            </w:r>
            <w:r w:rsidR="00225CCB" w:rsidRPr="005132D5">
              <w:t xml:space="preserve">s successful run as a director of television dramas for a variety of series led to </w:t>
            </w:r>
            <w:r w:rsidR="00225CCB">
              <w:t xml:space="preserve">an </w:t>
            </w:r>
            <w:r w:rsidR="00225CCB" w:rsidRPr="005132D5">
              <w:t>offer</w:t>
            </w:r>
            <w:r w:rsidR="00225CCB">
              <w:t xml:space="preserve"> </w:t>
            </w:r>
            <w:r w:rsidR="00225CCB" w:rsidRPr="005132D5">
              <w:t>t</w:t>
            </w:r>
            <w:r w:rsidR="00225CCB">
              <w:t>o</w:t>
            </w:r>
            <w:r w:rsidR="00225CCB" w:rsidRPr="005132D5">
              <w:t xml:space="preserve"> direct the feature film </w:t>
            </w:r>
            <w:r w:rsidR="00225CCB" w:rsidRPr="005132D5">
              <w:rPr>
                <w:i/>
              </w:rPr>
              <w:t>The Left Handed Gun</w:t>
            </w:r>
            <w:r w:rsidR="00225CCB" w:rsidRPr="005132D5">
              <w:t xml:space="preserve"> </w:t>
            </w:r>
            <w:r w:rsidR="00225CCB">
              <w:t xml:space="preserve">(1958) </w:t>
            </w:r>
            <w:r w:rsidR="00225CCB" w:rsidRPr="005132D5">
              <w:t>starring Paul Newman. Throughout the 1960s, Penn alternated</w:t>
            </w:r>
            <w:r>
              <w:t xml:space="preserve"> between</w:t>
            </w:r>
            <w:r w:rsidR="00225CCB" w:rsidRPr="005132D5">
              <w:t xml:space="preserve"> film and stage work, directing some of Hollywood</w:t>
            </w:r>
            <w:r w:rsidR="00225CCB">
              <w:t>’</w:t>
            </w:r>
            <w:r w:rsidR="00225CCB" w:rsidRPr="005132D5">
              <w:t xml:space="preserve">s biggest stars. </w:t>
            </w:r>
            <w:r w:rsidR="00225CCB">
              <w:t>During this period</w:t>
            </w:r>
            <w:r w:rsidR="00225CCB" w:rsidRPr="005132D5">
              <w:t xml:space="preserve">, Penn received three Academy Award nominations for </w:t>
            </w:r>
            <w:r w:rsidR="00225CCB" w:rsidRPr="005132D5">
              <w:rPr>
                <w:i/>
              </w:rPr>
              <w:t>The Miracle Worker</w:t>
            </w:r>
            <w:r w:rsidR="00225CCB">
              <w:t xml:space="preserve"> (1962),</w:t>
            </w:r>
            <w:r w:rsidR="00225CCB" w:rsidRPr="005132D5">
              <w:t xml:space="preserve"> </w:t>
            </w:r>
            <w:r w:rsidR="00225CCB" w:rsidRPr="005132D5">
              <w:rPr>
                <w:i/>
              </w:rPr>
              <w:t>Bonnie and Clyde</w:t>
            </w:r>
            <w:r w:rsidR="00225CCB">
              <w:t xml:space="preserve"> (1967),</w:t>
            </w:r>
            <w:r w:rsidR="00225CCB" w:rsidRPr="005132D5">
              <w:t xml:space="preserve"> and </w:t>
            </w:r>
            <w:r w:rsidR="00225CCB" w:rsidRPr="005132D5">
              <w:rPr>
                <w:i/>
              </w:rPr>
              <w:t>Alice</w:t>
            </w:r>
            <w:r w:rsidR="00225CCB">
              <w:rPr>
                <w:i/>
              </w:rPr>
              <w:t>’</w:t>
            </w:r>
            <w:r w:rsidR="00225CCB" w:rsidRPr="005132D5">
              <w:rPr>
                <w:i/>
              </w:rPr>
              <w:t>s Restaurant</w:t>
            </w:r>
            <w:r w:rsidR="00225CCB">
              <w:t xml:space="preserve"> (1969).</w:t>
            </w:r>
            <w:r w:rsidR="00225CCB" w:rsidRPr="005132D5">
              <w:t xml:space="preserve"> </w:t>
            </w:r>
            <w:r w:rsidR="00225CCB" w:rsidRPr="005132D5">
              <w:rPr>
                <w:i/>
              </w:rPr>
              <w:t>The Miracle Worker</w:t>
            </w:r>
            <w:r w:rsidR="00225CCB" w:rsidRPr="005132D5">
              <w:t xml:space="preserve"> was a film version of Penn</w:t>
            </w:r>
            <w:r w:rsidR="00225CCB">
              <w:t>’</w:t>
            </w:r>
            <w:r w:rsidR="00225CCB" w:rsidRPr="005132D5">
              <w:t>s Tony Award-winning Broadway production</w:t>
            </w:r>
            <w:r w:rsidR="00225CCB">
              <w:t>.</w:t>
            </w:r>
            <w:r w:rsidR="00225CCB" w:rsidRPr="005132D5">
              <w:t xml:space="preserve"> Following this success, Penn became heavily influenced by the French New Wave and </w:t>
            </w:r>
            <w:r>
              <w:t>created</w:t>
            </w:r>
            <w:r w:rsidR="00225CCB" w:rsidRPr="005132D5">
              <w:t xml:space="preserve"> films that captured the decade</w:t>
            </w:r>
            <w:r w:rsidR="00225CCB">
              <w:t>’</w:t>
            </w:r>
            <w:r w:rsidR="00225CCB" w:rsidRPr="005132D5">
              <w:t xml:space="preserve">s unrest </w:t>
            </w:r>
            <w:r>
              <w:t xml:space="preserve">by </w:t>
            </w:r>
            <w:r w:rsidR="00225CCB" w:rsidRPr="005132D5">
              <w:t>push</w:t>
            </w:r>
            <w:r w:rsidR="00CB7D85">
              <w:t>ing</w:t>
            </w:r>
            <w:r>
              <w:t xml:space="preserve"> boundaries </w:t>
            </w:r>
            <w:r w:rsidR="00CB7D85">
              <w:t xml:space="preserve">applied to </w:t>
            </w:r>
            <w:r w:rsidR="00225CCB" w:rsidRPr="005132D5">
              <w:t xml:space="preserve">cinematic sex and violence. Though controversial, </w:t>
            </w:r>
            <w:r w:rsidR="00225CCB" w:rsidRPr="005132D5">
              <w:rPr>
                <w:i/>
              </w:rPr>
              <w:t>Bonnie and Clyde</w:t>
            </w:r>
            <w:r w:rsidR="00225CCB">
              <w:t xml:space="preserve"> and </w:t>
            </w:r>
            <w:r w:rsidR="00225CCB" w:rsidRPr="00AD50F4">
              <w:rPr>
                <w:i/>
              </w:rPr>
              <w:t>Alice’s Restaurant</w:t>
            </w:r>
            <w:r w:rsidR="00225CCB" w:rsidRPr="005132D5">
              <w:t xml:space="preserve"> w</w:t>
            </w:r>
            <w:r w:rsidR="00225CCB">
              <w:t>ere</w:t>
            </w:r>
            <w:r w:rsidR="00225CCB" w:rsidRPr="005132D5">
              <w:t xml:space="preserve"> both critical and box office success</w:t>
            </w:r>
            <w:r w:rsidR="00225CCB">
              <w:t>es</w:t>
            </w:r>
            <w:r w:rsidR="00225CCB" w:rsidRPr="005132D5">
              <w:t>. Penn</w:t>
            </w:r>
            <w:r w:rsidR="00225CCB">
              <w:t>’</w:t>
            </w:r>
            <w:r w:rsidR="00225CCB" w:rsidRPr="005132D5">
              <w:t xml:space="preserve">s next major </w:t>
            </w:r>
            <w:r w:rsidR="00225CCB">
              <w:t>film</w:t>
            </w:r>
            <w:r w:rsidR="00225CCB" w:rsidRPr="005132D5">
              <w:t xml:space="preserve"> was the 1970 comedy western </w:t>
            </w:r>
            <w:r w:rsidR="00225CCB" w:rsidRPr="005132D5">
              <w:rPr>
                <w:i/>
              </w:rPr>
              <w:t>Little Big Man</w:t>
            </w:r>
            <w:r w:rsidR="00225CCB" w:rsidRPr="005132D5">
              <w:t>, s</w:t>
            </w:r>
            <w:r w:rsidR="00CB7D85">
              <w:t>tarring Dustin Hoffman. Though this film</w:t>
            </w:r>
            <w:r w:rsidR="00225CCB" w:rsidRPr="005132D5">
              <w:t xml:space="preserve"> </w:t>
            </w:r>
            <w:r w:rsidR="00225CCB">
              <w:t xml:space="preserve">did not sustain </w:t>
            </w:r>
            <w:r w:rsidR="00225CCB" w:rsidRPr="005132D5">
              <w:t>the level of critical and commercial acclaim</w:t>
            </w:r>
            <w:r w:rsidR="00225CCB">
              <w:t xml:space="preserve"> attained by </w:t>
            </w:r>
            <w:r w:rsidR="00CB7D85">
              <w:t xml:space="preserve">his former </w:t>
            </w:r>
            <w:r w:rsidR="00225CCB">
              <w:t>films</w:t>
            </w:r>
            <w:r w:rsidR="00225CCB" w:rsidRPr="005132D5">
              <w:t xml:space="preserve">, Penn spent the next three decades alternating between narrative films and documentary segments. In the early 2000s, he returned to his </w:t>
            </w:r>
            <w:r w:rsidR="00BE06BD">
              <w:t>theatre</w:t>
            </w:r>
            <w:r w:rsidR="00225CCB">
              <w:t xml:space="preserve"> and television </w:t>
            </w:r>
            <w:r w:rsidR="00225CCB" w:rsidRPr="005132D5">
              <w:t>roots by directing successful stage productions of</w:t>
            </w:r>
            <w:r w:rsidR="00225CCB">
              <w:t xml:space="preserve"> </w:t>
            </w:r>
            <w:r w:rsidR="00225CCB" w:rsidRPr="00853818">
              <w:rPr>
                <w:rFonts w:eastAsia="Times New Roman"/>
                <w:i/>
                <w:iCs/>
              </w:rPr>
              <w:t>Who</w:t>
            </w:r>
            <w:r w:rsidR="00225CCB">
              <w:rPr>
                <w:rFonts w:eastAsia="Times New Roman"/>
                <w:i/>
                <w:iCs/>
              </w:rPr>
              <w:t>’</w:t>
            </w:r>
            <w:r w:rsidR="00225CCB" w:rsidRPr="00853818">
              <w:rPr>
                <w:rFonts w:eastAsia="Times New Roman"/>
                <w:i/>
                <w:iCs/>
              </w:rPr>
              <w:t>s Afraid of Virginia Woolf?</w:t>
            </w:r>
            <w:r w:rsidR="00225CCB" w:rsidRPr="00597AA2">
              <w:rPr>
                <w:rFonts w:eastAsia="Times New Roman"/>
              </w:rPr>
              <w:t xml:space="preserve"> (2000)</w:t>
            </w:r>
            <w:r w:rsidR="00225CCB">
              <w:rPr>
                <w:rFonts w:eastAsia="Times New Roman"/>
              </w:rPr>
              <w:t xml:space="preserve"> </w:t>
            </w:r>
            <w:proofErr w:type="gramStart"/>
            <w:r w:rsidR="00225CCB">
              <w:rPr>
                <w:rFonts w:eastAsia="Times New Roman"/>
              </w:rPr>
              <w:t>and</w:t>
            </w:r>
            <w:proofErr w:type="gramEnd"/>
            <w:r w:rsidR="00225CCB">
              <w:rPr>
                <w:rFonts w:eastAsia="Times New Roman"/>
              </w:rPr>
              <w:t xml:space="preserve"> </w:t>
            </w:r>
            <w:r w:rsidR="00225CCB" w:rsidRPr="00853818">
              <w:rPr>
                <w:rFonts w:eastAsia="Times New Roman"/>
                <w:i/>
                <w:iCs/>
              </w:rPr>
              <w:t>Fortune</w:t>
            </w:r>
            <w:r w:rsidR="00225CCB">
              <w:rPr>
                <w:rFonts w:eastAsia="Times New Roman"/>
                <w:i/>
                <w:iCs/>
              </w:rPr>
              <w:t>’</w:t>
            </w:r>
            <w:r w:rsidR="00225CCB" w:rsidRPr="00853818">
              <w:rPr>
                <w:rFonts w:eastAsia="Times New Roman"/>
                <w:i/>
                <w:iCs/>
              </w:rPr>
              <w:t>s Fool</w:t>
            </w:r>
            <w:r w:rsidR="00225CCB" w:rsidRPr="00597AA2">
              <w:rPr>
                <w:rFonts w:eastAsia="Times New Roman"/>
              </w:rPr>
              <w:t xml:space="preserve"> (2002)</w:t>
            </w:r>
            <w:r w:rsidR="00CB7D85">
              <w:rPr>
                <w:rFonts w:eastAsia="Times New Roman"/>
              </w:rPr>
              <w:t>,</w:t>
            </w:r>
            <w:r w:rsidR="00225CCB">
              <w:rPr>
                <w:rFonts w:eastAsia="Times New Roman"/>
              </w:rPr>
              <w:t xml:space="preserve"> and by serving as Executive Producer for the television series </w:t>
            </w:r>
            <w:r w:rsidR="00225CCB" w:rsidRPr="005132D5">
              <w:rPr>
                <w:rFonts w:eastAsia="Times New Roman"/>
                <w:i/>
              </w:rPr>
              <w:t>Law &amp; Order</w:t>
            </w:r>
            <w:r w:rsidR="00225CCB">
              <w:rPr>
                <w:rFonts w:eastAsia="Times New Roman"/>
              </w:rPr>
              <w:t xml:space="preserve"> (2000-2001). </w:t>
            </w:r>
          </w:p>
          <w:p w14:paraId="2910B0CC" w14:textId="77777777" w:rsidR="00225CCB" w:rsidRPr="005132D5" w:rsidRDefault="00225CCB" w:rsidP="00174E41"/>
          <w:p w14:paraId="5C84D2C0" w14:textId="0E4237DA" w:rsidR="00E46690" w:rsidRPr="00D429EA" w:rsidRDefault="00225CCB" w:rsidP="00D429EA">
            <w:pPr>
              <w:pStyle w:val="Heading1"/>
            </w:pPr>
            <w:r w:rsidRPr="00F50FE2">
              <w:t>Filmography as Director</w:t>
            </w:r>
            <w:r w:rsidR="00F64EB5" w:rsidRPr="00F50FE2">
              <w:t>:</w:t>
            </w:r>
          </w:p>
          <w:p w14:paraId="4AACD8EB" w14:textId="77777777" w:rsidR="00225CCB" w:rsidRPr="00597AA2" w:rsidRDefault="00225CCB" w:rsidP="00D429EA">
            <w:r w:rsidRPr="005132D5">
              <w:t>The Left Handed Gun</w:t>
            </w:r>
            <w:r w:rsidRPr="00597AA2">
              <w:t xml:space="preserve"> (1958)</w:t>
            </w:r>
          </w:p>
          <w:p w14:paraId="640A797A" w14:textId="77777777" w:rsidR="00225CCB" w:rsidRPr="00597AA2" w:rsidRDefault="00225CCB" w:rsidP="00D429EA">
            <w:r w:rsidRPr="005132D5">
              <w:t>The Miracle Worker</w:t>
            </w:r>
            <w:r w:rsidRPr="00597AA2">
              <w:t xml:space="preserve"> (1962)</w:t>
            </w:r>
          </w:p>
          <w:p w14:paraId="00E317D6" w14:textId="77777777" w:rsidR="00225CCB" w:rsidRPr="005132D5" w:rsidRDefault="00225CCB" w:rsidP="00D429EA">
            <w:r w:rsidRPr="005132D5">
              <w:rPr>
                <w:bCs/>
              </w:rPr>
              <w:t>The Train</w:t>
            </w:r>
            <w:r w:rsidRPr="005132D5">
              <w:t xml:space="preserve"> (</w:t>
            </w:r>
            <w:r w:rsidRPr="005132D5">
              <w:rPr>
                <w:rStyle w:val="yearcolumn1"/>
              </w:rPr>
              <w:t xml:space="preserve">1964; </w:t>
            </w:r>
            <w:proofErr w:type="spellStart"/>
            <w:r w:rsidRPr="005132D5">
              <w:t>uncredited</w:t>
            </w:r>
            <w:proofErr w:type="spellEnd"/>
            <w:r w:rsidRPr="005132D5">
              <w:t xml:space="preserve">; fired, replaced by John </w:t>
            </w:r>
            <w:proofErr w:type="spellStart"/>
            <w:r w:rsidRPr="005132D5">
              <w:t>Frankenheimer</w:t>
            </w:r>
            <w:proofErr w:type="spellEnd"/>
            <w:r w:rsidRPr="005132D5">
              <w:t>)</w:t>
            </w:r>
          </w:p>
          <w:p w14:paraId="23163068" w14:textId="77777777" w:rsidR="00225CCB" w:rsidRPr="00597AA2" w:rsidRDefault="00225CCB" w:rsidP="00D429EA">
            <w:r w:rsidRPr="005132D5">
              <w:t>Mickey One</w:t>
            </w:r>
            <w:r w:rsidRPr="00597AA2">
              <w:t xml:space="preserve"> (1965)</w:t>
            </w:r>
            <w:r w:rsidRPr="005132D5">
              <w:t xml:space="preserve"> (also producer)</w:t>
            </w:r>
          </w:p>
          <w:p w14:paraId="254BBA16" w14:textId="77777777" w:rsidR="00225CCB" w:rsidRPr="00597AA2" w:rsidRDefault="00225CCB" w:rsidP="00D429EA">
            <w:r w:rsidRPr="005132D5">
              <w:t>The Chase</w:t>
            </w:r>
            <w:r w:rsidRPr="00597AA2">
              <w:t xml:space="preserve"> (1966)</w:t>
            </w:r>
          </w:p>
          <w:p w14:paraId="652E94BA" w14:textId="77777777" w:rsidR="00225CCB" w:rsidRPr="00597AA2" w:rsidRDefault="00225CCB" w:rsidP="00D429EA">
            <w:r w:rsidRPr="005132D5">
              <w:t>Bonnie and Clyde</w:t>
            </w:r>
            <w:r w:rsidRPr="00597AA2">
              <w:t xml:space="preserve"> (1967)</w:t>
            </w:r>
          </w:p>
          <w:p w14:paraId="470C84A4" w14:textId="77777777" w:rsidR="00225CCB" w:rsidRPr="00597AA2" w:rsidRDefault="00225CCB" w:rsidP="00D429EA">
            <w:r w:rsidRPr="005132D5">
              <w:t>Flesh and Blood</w:t>
            </w:r>
            <w:r w:rsidRPr="00597AA2">
              <w:t xml:space="preserve"> (1968)</w:t>
            </w:r>
          </w:p>
          <w:p w14:paraId="46495A4D" w14:textId="77777777" w:rsidR="00225CCB" w:rsidRPr="00597AA2" w:rsidRDefault="00225CCB" w:rsidP="00D429EA">
            <w:r w:rsidRPr="005132D5">
              <w:t>Alice</w:t>
            </w:r>
            <w:r>
              <w:t>’</w:t>
            </w:r>
            <w:r w:rsidRPr="005132D5">
              <w:t>s Restaurant</w:t>
            </w:r>
            <w:r w:rsidRPr="00597AA2">
              <w:t xml:space="preserve"> (1969)</w:t>
            </w:r>
            <w:r w:rsidRPr="005132D5">
              <w:t xml:space="preserve"> (also screenwriter)</w:t>
            </w:r>
          </w:p>
          <w:p w14:paraId="071A03D5" w14:textId="77777777" w:rsidR="00225CCB" w:rsidRPr="00597AA2" w:rsidRDefault="00225CCB" w:rsidP="00D429EA">
            <w:r w:rsidRPr="005132D5">
              <w:lastRenderedPageBreak/>
              <w:t>Little Big Man</w:t>
            </w:r>
            <w:r w:rsidRPr="00597AA2">
              <w:t xml:space="preserve"> (1970)</w:t>
            </w:r>
          </w:p>
          <w:p w14:paraId="0C11BD47" w14:textId="77777777" w:rsidR="00225CCB" w:rsidRPr="00597AA2" w:rsidRDefault="00225CCB" w:rsidP="00D429EA">
            <w:r w:rsidRPr="005132D5">
              <w:t>Visions of Eight</w:t>
            </w:r>
            <w:r w:rsidRPr="00597AA2">
              <w:t xml:space="preserve"> (documentary) (segment The Highest) (1973)</w:t>
            </w:r>
          </w:p>
          <w:p w14:paraId="1F96F76E" w14:textId="77777777" w:rsidR="00225CCB" w:rsidRPr="00597AA2" w:rsidRDefault="00225CCB" w:rsidP="00D429EA">
            <w:r w:rsidRPr="005132D5">
              <w:t>Night Moves</w:t>
            </w:r>
            <w:r w:rsidRPr="00597AA2">
              <w:t xml:space="preserve"> (1975)</w:t>
            </w:r>
          </w:p>
          <w:p w14:paraId="7D9EF7FF" w14:textId="77777777" w:rsidR="00225CCB" w:rsidRPr="00597AA2" w:rsidRDefault="00225CCB" w:rsidP="00D429EA">
            <w:r w:rsidRPr="005132D5">
              <w:t>The Missouri Breaks</w:t>
            </w:r>
            <w:r w:rsidRPr="00597AA2">
              <w:t xml:space="preserve"> (1976)</w:t>
            </w:r>
          </w:p>
          <w:p w14:paraId="569CE4F3" w14:textId="77777777" w:rsidR="00225CCB" w:rsidRPr="00597AA2" w:rsidRDefault="00225CCB" w:rsidP="00D429EA">
            <w:r w:rsidRPr="005132D5">
              <w:t>Four Friends</w:t>
            </w:r>
            <w:r w:rsidRPr="00597AA2">
              <w:t xml:space="preserve"> (1981)</w:t>
            </w:r>
          </w:p>
          <w:p w14:paraId="5C082D18" w14:textId="77777777" w:rsidR="00225CCB" w:rsidRPr="00597AA2" w:rsidRDefault="00225CCB" w:rsidP="00D429EA">
            <w:r w:rsidRPr="005132D5">
              <w:t>Target</w:t>
            </w:r>
            <w:r w:rsidRPr="00597AA2">
              <w:t xml:space="preserve"> (1985)</w:t>
            </w:r>
          </w:p>
          <w:p w14:paraId="40B6E45C" w14:textId="77777777" w:rsidR="00225CCB" w:rsidRPr="00597AA2" w:rsidRDefault="00225CCB" w:rsidP="00D429EA">
            <w:r w:rsidRPr="005132D5">
              <w:t>Dead of Winter</w:t>
            </w:r>
            <w:r w:rsidRPr="00597AA2">
              <w:t xml:space="preserve"> (1987)</w:t>
            </w:r>
          </w:p>
          <w:p w14:paraId="436373D0" w14:textId="77777777" w:rsidR="00225CCB" w:rsidRPr="00597AA2" w:rsidRDefault="00225CCB" w:rsidP="00D429EA">
            <w:r w:rsidRPr="005132D5">
              <w:t>Penn &amp; Teller Get Killed</w:t>
            </w:r>
            <w:r w:rsidRPr="00597AA2">
              <w:t xml:space="preserve"> (1989)</w:t>
            </w:r>
          </w:p>
          <w:p w14:paraId="595EDCF6" w14:textId="77777777" w:rsidR="00225CCB" w:rsidRPr="005132D5" w:rsidRDefault="00225CCB" w:rsidP="00D429EA">
            <w:r w:rsidRPr="005132D5">
              <w:rPr>
                <w:bCs/>
              </w:rPr>
              <w:t>Lumière and Company</w:t>
            </w:r>
            <w:r w:rsidRPr="005132D5">
              <w:t xml:space="preserve"> – Documentary (1995; credited along with 40 other directors)</w:t>
            </w:r>
          </w:p>
          <w:p w14:paraId="274FA083" w14:textId="77777777" w:rsidR="00225CCB" w:rsidRPr="005132D5" w:rsidRDefault="00225CCB" w:rsidP="00174E41"/>
          <w:p w14:paraId="6E95F533" w14:textId="28BE44D9" w:rsidR="00E46690" w:rsidRPr="00D429EA" w:rsidRDefault="00225CCB" w:rsidP="00D429EA">
            <w:pPr>
              <w:pStyle w:val="Heading1"/>
            </w:pPr>
            <w:r w:rsidRPr="00F50FE2">
              <w:t>Stage Productions as Director</w:t>
            </w:r>
            <w:r w:rsidR="00F64EB5" w:rsidRPr="00F50FE2">
              <w:t>:</w:t>
            </w:r>
          </w:p>
          <w:p w14:paraId="4A7DEE6C" w14:textId="77777777" w:rsidR="00225CCB" w:rsidRPr="00597AA2" w:rsidRDefault="00225CCB" w:rsidP="00D429EA">
            <w:r w:rsidRPr="005132D5">
              <w:t>Two for the Seesaw</w:t>
            </w:r>
            <w:r w:rsidRPr="00597AA2">
              <w:t xml:space="preserve"> (1958)</w:t>
            </w:r>
          </w:p>
          <w:p w14:paraId="5C308C56" w14:textId="77777777" w:rsidR="00225CCB" w:rsidRPr="00597AA2" w:rsidRDefault="00225CCB" w:rsidP="00D429EA">
            <w:r w:rsidRPr="005132D5">
              <w:t>The Miracle Worker</w:t>
            </w:r>
            <w:r w:rsidRPr="00597AA2">
              <w:t xml:space="preserve"> (1959)</w:t>
            </w:r>
          </w:p>
          <w:p w14:paraId="4D8496AF" w14:textId="77777777" w:rsidR="00225CCB" w:rsidRPr="00597AA2" w:rsidRDefault="00225CCB" w:rsidP="00D429EA">
            <w:r w:rsidRPr="00597AA2">
              <w:t xml:space="preserve">An Evening With </w:t>
            </w:r>
            <w:r w:rsidRPr="005132D5">
              <w:t>Mike Nichols</w:t>
            </w:r>
            <w:r w:rsidRPr="00597AA2">
              <w:t xml:space="preserve"> and </w:t>
            </w:r>
            <w:r w:rsidRPr="005132D5">
              <w:t>Elaine May</w:t>
            </w:r>
            <w:r w:rsidRPr="00597AA2">
              <w:t xml:space="preserve"> (1960)</w:t>
            </w:r>
          </w:p>
          <w:p w14:paraId="72959070" w14:textId="77777777" w:rsidR="00225CCB" w:rsidRPr="00597AA2" w:rsidRDefault="00225CCB" w:rsidP="00D429EA">
            <w:r w:rsidRPr="005132D5">
              <w:t>All the Way Home</w:t>
            </w:r>
            <w:r w:rsidRPr="00597AA2">
              <w:t xml:space="preserve"> (1960)</w:t>
            </w:r>
          </w:p>
          <w:p w14:paraId="6ED302DC" w14:textId="77777777" w:rsidR="00225CCB" w:rsidRPr="00597AA2" w:rsidRDefault="00225CCB" w:rsidP="00D429EA">
            <w:r w:rsidRPr="005132D5">
              <w:t>Toys in the Attic</w:t>
            </w:r>
            <w:r w:rsidRPr="00597AA2">
              <w:t xml:space="preserve"> (1960)</w:t>
            </w:r>
          </w:p>
          <w:p w14:paraId="30219A99" w14:textId="77777777" w:rsidR="00225CCB" w:rsidRPr="00597AA2" w:rsidRDefault="00225CCB" w:rsidP="00D429EA">
            <w:r w:rsidRPr="005132D5">
              <w:t>Golden Boy</w:t>
            </w:r>
            <w:r w:rsidRPr="00597AA2">
              <w:t xml:space="preserve"> (1964)</w:t>
            </w:r>
          </w:p>
          <w:p w14:paraId="1434AFFC" w14:textId="77777777" w:rsidR="00225CCB" w:rsidRPr="00597AA2" w:rsidRDefault="00225CCB" w:rsidP="00D429EA">
            <w:r w:rsidRPr="005132D5">
              <w:t>Wait Until Dark</w:t>
            </w:r>
            <w:r w:rsidRPr="00597AA2">
              <w:t xml:space="preserve"> (1966)</w:t>
            </w:r>
          </w:p>
          <w:p w14:paraId="44500634" w14:textId="77777777" w:rsidR="00225CCB" w:rsidRPr="00597AA2" w:rsidRDefault="00225CCB" w:rsidP="00D429EA">
            <w:r w:rsidRPr="005132D5">
              <w:t>Sly Fox</w:t>
            </w:r>
            <w:r w:rsidRPr="00597AA2">
              <w:t xml:space="preserve"> (1976)</w:t>
            </w:r>
          </w:p>
          <w:p w14:paraId="4D0AC072" w14:textId="77777777" w:rsidR="00225CCB" w:rsidRPr="00597AA2" w:rsidRDefault="00225CCB" w:rsidP="00D429EA">
            <w:r w:rsidRPr="005132D5">
              <w:t>Who</w:t>
            </w:r>
            <w:r>
              <w:t>’</w:t>
            </w:r>
            <w:r w:rsidRPr="005132D5">
              <w:t>s Afraid of Virginia Woolf?</w:t>
            </w:r>
            <w:r w:rsidRPr="00597AA2">
              <w:t xml:space="preserve"> (2000)</w:t>
            </w:r>
          </w:p>
          <w:p w14:paraId="3085C12A" w14:textId="77777777" w:rsidR="00225CCB" w:rsidRPr="005132D5" w:rsidRDefault="00225CCB" w:rsidP="00D429EA">
            <w:r w:rsidRPr="005132D5">
              <w:t>Fortune</w:t>
            </w:r>
            <w:r>
              <w:t>’</w:t>
            </w:r>
            <w:r w:rsidRPr="005132D5">
              <w:t>s Fool</w:t>
            </w:r>
            <w:r w:rsidRPr="00597AA2">
              <w:t xml:space="preserve"> (2002)</w:t>
            </w:r>
          </w:p>
          <w:p w14:paraId="16502361" w14:textId="77777777" w:rsidR="00225CCB" w:rsidRPr="005132D5" w:rsidRDefault="00225CCB" w:rsidP="00174E41"/>
          <w:p w14:paraId="7735459A" w14:textId="105B3E6F" w:rsidR="00F730F9" w:rsidRPr="00F730F9" w:rsidRDefault="00D429EA" w:rsidP="00D429EA">
            <w:pPr>
              <w:pStyle w:val="Heading1"/>
            </w:pPr>
            <w:r>
              <w:t xml:space="preserve">Television Productions as </w:t>
            </w:r>
            <w:r w:rsidR="00225CCB" w:rsidRPr="00F50FE2">
              <w:t xml:space="preserve">Director </w:t>
            </w:r>
            <w:r>
              <w:t>(</w:t>
            </w:r>
            <w:r w:rsidR="00225CCB" w:rsidRPr="00F50FE2">
              <w:t>unless otherwise noted)</w:t>
            </w:r>
            <w:r w:rsidR="00F64EB5" w:rsidRPr="00F50FE2">
              <w:t>:</w:t>
            </w:r>
          </w:p>
          <w:p w14:paraId="4C865055" w14:textId="77777777" w:rsidR="00225CCB" w:rsidRPr="005132D5" w:rsidRDefault="00225CCB" w:rsidP="00D429EA">
            <w:r w:rsidRPr="005132D5">
              <w:rPr>
                <w:bCs/>
                <w:i/>
              </w:rPr>
              <w:t>Playhouse 90</w:t>
            </w:r>
            <w:r w:rsidRPr="005132D5">
              <w:t xml:space="preserve"> (</w:t>
            </w:r>
            <w:r>
              <w:t>Multiple episodes) (</w:t>
            </w:r>
            <w:r w:rsidRPr="005132D5">
              <w:t>1957-1958)</w:t>
            </w:r>
          </w:p>
          <w:p w14:paraId="57C49AF4" w14:textId="77777777" w:rsidR="00225CCB" w:rsidRPr="005132D5" w:rsidRDefault="00225CCB" w:rsidP="00D429EA">
            <w:r w:rsidRPr="005132D5">
              <w:rPr>
                <w:bCs/>
                <w:i/>
              </w:rPr>
              <w:t xml:space="preserve">Playwrights </w:t>
            </w:r>
            <w:r>
              <w:rPr>
                <w:bCs/>
                <w:i/>
              </w:rPr>
              <w:t>‘</w:t>
            </w:r>
            <w:r w:rsidRPr="005132D5">
              <w:rPr>
                <w:bCs/>
                <w:i/>
              </w:rPr>
              <w:t>56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1955-1956</w:t>
            </w:r>
            <w:r w:rsidRPr="005132D5">
              <w:t>)</w:t>
            </w:r>
          </w:p>
          <w:p w14:paraId="2C7966D2" w14:textId="77777777" w:rsidR="00225CCB" w:rsidRPr="005132D5" w:rsidRDefault="00225CCB" w:rsidP="00D429EA">
            <w:r w:rsidRPr="005132D5">
              <w:rPr>
                <w:bCs/>
                <w:i/>
              </w:rPr>
              <w:t xml:space="preserve">The </w:t>
            </w:r>
            <w:proofErr w:type="spellStart"/>
            <w:r w:rsidRPr="005132D5">
              <w:rPr>
                <w:bCs/>
                <w:i/>
              </w:rPr>
              <w:t>Philco</w:t>
            </w:r>
            <w:proofErr w:type="spellEnd"/>
            <w:r w:rsidRPr="005132D5">
              <w:rPr>
                <w:bCs/>
                <w:i/>
              </w:rPr>
              <w:t>-Goodyear Television Playhouse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1953-1955</w:t>
            </w:r>
            <w:r w:rsidRPr="005132D5">
              <w:t>)</w:t>
            </w:r>
          </w:p>
          <w:p w14:paraId="486A5A82" w14:textId="77777777" w:rsidR="00225CCB" w:rsidRPr="005132D5" w:rsidRDefault="00225CCB" w:rsidP="00D429EA">
            <w:r w:rsidRPr="005132D5">
              <w:rPr>
                <w:bCs/>
                <w:i/>
              </w:rPr>
              <w:t>Producers</w:t>
            </w:r>
            <w:r>
              <w:rPr>
                <w:bCs/>
                <w:i/>
              </w:rPr>
              <w:t>’</w:t>
            </w:r>
            <w:r w:rsidRPr="005132D5">
              <w:rPr>
                <w:bCs/>
                <w:i/>
              </w:rPr>
              <w:t xml:space="preserve"> Showcase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1954-1955</w:t>
            </w:r>
            <w:r w:rsidRPr="005132D5">
              <w:t>)</w:t>
            </w:r>
          </w:p>
          <w:p w14:paraId="331F0D5C" w14:textId="77777777" w:rsidR="00225CCB" w:rsidRPr="005132D5" w:rsidRDefault="00225CCB" w:rsidP="00D429EA">
            <w:r w:rsidRPr="005132D5">
              <w:rPr>
                <w:bCs/>
                <w:i/>
              </w:rPr>
              <w:t>Goodyear Playhouse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1953-1955</w:t>
            </w:r>
            <w:r w:rsidRPr="005132D5">
              <w:t>)</w:t>
            </w:r>
          </w:p>
          <w:p w14:paraId="49505DFC" w14:textId="77777777" w:rsidR="00225CCB" w:rsidRPr="005132D5" w:rsidRDefault="00225CCB" w:rsidP="00D429EA">
            <w:r w:rsidRPr="005132D5">
              <w:rPr>
                <w:bCs/>
                <w:i/>
              </w:rPr>
              <w:t>Justice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1954</w:t>
            </w:r>
            <w:r w:rsidRPr="005132D5">
              <w:t>)</w:t>
            </w:r>
          </w:p>
          <w:p w14:paraId="2B32650A" w14:textId="77777777" w:rsidR="00225CCB" w:rsidRPr="005132D5" w:rsidRDefault="00225CCB" w:rsidP="00D429EA">
            <w:r w:rsidRPr="005132D5">
              <w:rPr>
                <w:bCs/>
                <w:i/>
              </w:rPr>
              <w:t>The Gulf Playhouse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1953</w:t>
            </w:r>
            <w:r w:rsidRPr="005132D5">
              <w:t>)</w:t>
            </w:r>
          </w:p>
          <w:p w14:paraId="475AF7F7" w14:textId="77777777" w:rsidR="00225CCB" w:rsidRPr="00597AA2" w:rsidRDefault="00225CCB" w:rsidP="00D429EA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Portrait</w:t>
            </w:r>
            <w:r w:rsidRPr="00597AA2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–</w:t>
            </w:r>
            <w:r w:rsidRPr="00597AA2">
              <w:rPr>
                <w:rFonts w:eastAsia="Times New Roman"/>
              </w:rPr>
              <w:t xml:space="preserve"> T</w:t>
            </w:r>
            <w:r>
              <w:rPr>
                <w:rFonts w:eastAsia="Times New Roman"/>
              </w:rPr>
              <w:t>V</w:t>
            </w:r>
            <w:r w:rsidRPr="00597AA2">
              <w:rPr>
                <w:rFonts w:eastAsia="Times New Roman"/>
              </w:rPr>
              <w:t xml:space="preserve"> film (1993)</w:t>
            </w:r>
          </w:p>
          <w:p w14:paraId="07E79593" w14:textId="77777777" w:rsidR="00225CCB" w:rsidRPr="005132D5" w:rsidRDefault="00225CCB" w:rsidP="00D429EA">
            <w:pPr>
              <w:rPr>
                <w:rFonts w:eastAsia="Times New Roman"/>
                <w:b/>
                <w:bCs/>
              </w:rPr>
            </w:pPr>
            <w:r w:rsidRPr="005132D5">
              <w:rPr>
                <w:rFonts w:eastAsia="Times New Roman"/>
                <w:i/>
                <w:iCs/>
              </w:rPr>
              <w:t>Inside</w:t>
            </w:r>
            <w:r w:rsidRPr="00597AA2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–</w:t>
            </w:r>
            <w:r w:rsidRPr="00597AA2">
              <w:rPr>
                <w:rFonts w:eastAsia="Times New Roman"/>
              </w:rPr>
              <w:t xml:space="preserve"> T</w:t>
            </w:r>
            <w:r>
              <w:rPr>
                <w:rFonts w:eastAsia="Times New Roman"/>
              </w:rPr>
              <w:t>V</w:t>
            </w:r>
            <w:r w:rsidRPr="00597AA2">
              <w:rPr>
                <w:rFonts w:eastAsia="Times New Roman"/>
              </w:rPr>
              <w:t xml:space="preserve"> film (1996)</w:t>
            </w:r>
            <w:r w:rsidRPr="005132D5">
              <w:rPr>
                <w:rFonts w:eastAsia="Times New Roman"/>
              </w:rPr>
              <w:tab/>
            </w:r>
          </w:p>
          <w:p w14:paraId="5A61EFE2" w14:textId="7C155E79" w:rsidR="00225CCB" w:rsidRPr="005132D5" w:rsidRDefault="00225CCB" w:rsidP="00D429EA">
            <w:r w:rsidRPr="005132D5">
              <w:rPr>
                <w:bCs/>
                <w:i/>
              </w:rPr>
              <w:t>100 Centre Street</w:t>
            </w:r>
            <w:r w:rsidRPr="005132D5">
              <w:t xml:space="preserve"> (</w:t>
            </w:r>
            <w:r>
              <w:t>One</w:t>
            </w:r>
            <w:r w:rsidRPr="005132D5">
              <w:t xml:space="preserve"> episode – </w:t>
            </w:r>
            <w:r w:rsidR="00D429EA">
              <w:t>‘</w:t>
            </w:r>
            <w:r w:rsidRPr="005132D5">
              <w:t>The Fix</w:t>
            </w:r>
            <w:r w:rsidR="00D429EA">
              <w:t>’</w:t>
            </w:r>
            <w:r w:rsidRPr="005132D5">
              <w:t>)</w:t>
            </w:r>
            <w:r>
              <w:t xml:space="preserve"> (2001)</w:t>
            </w:r>
          </w:p>
          <w:p w14:paraId="1ED4C6BB" w14:textId="78FFA5A8" w:rsidR="00000B0D" w:rsidRPr="00000B0D" w:rsidRDefault="00225CCB" w:rsidP="00D429EA">
            <w:r>
              <w:t xml:space="preserve">Law </w:t>
            </w:r>
            <w:bookmarkStart w:id="0" w:name="_GoBack"/>
            <w:bookmarkEnd w:id="0"/>
            <w:r>
              <w:t>&amp; Order (Executive Producer, multiple episodes) (2000-2001)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7B70C95D" w14:textId="018FB265" w:rsidR="00225CCB" w:rsidRDefault="003235A7" w:rsidP="00225CCB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5AD63D4B" w14:textId="77777777" w:rsidR="00D429EA" w:rsidRDefault="00D429EA" w:rsidP="00174E41"/>
          <w:p w14:paraId="22A3465E" w14:textId="6CF9EF0F" w:rsidR="00174E41" w:rsidRDefault="00D429EA" w:rsidP="00174E41">
            <w:sdt>
              <w:sdtPr>
                <w:id w:val="1177465280"/>
                <w:citation/>
              </w:sdtPr>
              <w:sdtEndPr/>
              <w:sdtContent>
                <w:r w:rsidR="00174E41">
                  <w:fldChar w:fldCharType="begin"/>
                </w:r>
                <w:r w:rsidR="00174E41">
                  <w:rPr>
                    <w:lang w:val="en-US"/>
                  </w:rPr>
                  <w:instrText xml:space="preserve"> CITATION Caw73 \l 1033 </w:instrText>
                </w:r>
                <w:r w:rsidR="00174E41">
                  <w:fldChar w:fldCharType="separate"/>
                </w:r>
                <w:r w:rsidR="00174E41" w:rsidRPr="00174E41">
                  <w:rPr>
                    <w:noProof/>
                    <w:lang w:val="en-US"/>
                  </w:rPr>
                  <w:t>(Cawelti)</w:t>
                </w:r>
                <w:r w:rsidR="00174E41">
                  <w:fldChar w:fldCharType="end"/>
                </w:r>
              </w:sdtContent>
            </w:sdt>
          </w:p>
          <w:p w14:paraId="74B90526" w14:textId="77777777" w:rsidR="00F50FE2" w:rsidRDefault="00F50FE2" w:rsidP="00174E41"/>
          <w:p w14:paraId="2CEAF4EA" w14:textId="47D7CDC0" w:rsidR="00225CCB" w:rsidRDefault="00D429EA" w:rsidP="00174E41">
            <w:sdt>
              <w:sdtPr>
                <w:id w:val="-169027055"/>
                <w:citation/>
              </w:sdtPr>
              <w:sdtEndPr/>
              <w:sdtContent>
                <w:r w:rsidR="00174E41">
                  <w:fldChar w:fldCharType="begin"/>
                </w:r>
                <w:r w:rsidR="00174E41">
                  <w:rPr>
                    <w:lang w:val="en-US"/>
                  </w:rPr>
                  <w:instrText xml:space="preserve"> CITATION Cha08 \l 1033 </w:instrText>
                </w:r>
                <w:r w:rsidR="00174E41">
                  <w:fldChar w:fldCharType="separate"/>
                </w:r>
                <w:r w:rsidR="00174E41" w:rsidRPr="00174E41">
                  <w:rPr>
                    <w:noProof/>
                    <w:lang w:val="en-US"/>
                  </w:rPr>
                  <w:t>(Chaiken)</w:t>
                </w:r>
                <w:r w:rsidR="00174E41">
                  <w:fldChar w:fldCharType="end"/>
                </w:r>
              </w:sdtContent>
            </w:sdt>
          </w:p>
          <w:p w14:paraId="79078913" w14:textId="77777777" w:rsidR="00F50FE2" w:rsidRDefault="00F50FE2" w:rsidP="00174E41"/>
          <w:p w14:paraId="5BE3EF8D" w14:textId="4DD068E9" w:rsidR="00225CCB" w:rsidRDefault="00D429EA" w:rsidP="00174E41">
            <w:pPr>
              <w:rPr>
                <w:lang w:bidi="en-US"/>
              </w:rPr>
            </w:pPr>
            <w:sdt>
              <w:sdtPr>
                <w:rPr>
                  <w:lang w:bidi="en-US"/>
                </w:rPr>
                <w:id w:val="203379898"/>
                <w:citation/>
              </w:sdtPr>
              <w:sdtEndPr/>
              <w:sdtContent>
                <w:r w:rsidR="00174E41">
                  <w:rPr>
                    <w:lang w:bidi="en-US"/>
                  </w:rPr>
                  <w:fldChar w:fldCharType="begin"/>
                </w:r>
                <w:r w:rsidR="00174E41">
                  <w:rPr>
                    <w:lang w:val="en-US" w:bidi="en-US"/>
                  </w:rPr>
                  <w:instrText xml:space="preserve"> CITATION Kin94 \l 1033 </w:instrText>
                </w:r>
                <w:r w:rsidR="00174E41">
                  <w:rPr>
                    <w:lang w:bidi="en-US"/>
                  </w:rPr>
                  <w:fldChar w:fldCharType="separate"/>
                </w:r>
                <w:r w:rsidR="00174E41" w:rsidRPr="00174E41">
                  <w:rPr>
                    <w:noProof/>
                    <w:lang w:val="en-US" w:bidi="en-US"/>
                  </w:rPr>
                  <w:t>(Kindem)</w:t>
                </w:r>
                <w:r w:rsidR="00174E41">
                  <w:rPr>
                    <w:lang w:bidi="en-US"/>
                  </w:rPr>
                  <w:fldChar w:fldCharType="end"/>
                </w:r>
              </w:sdtContent>
            </w:sdt>
          </w:p>
          <w:p w14:paraId="31228AED" w14:textId="77777777" w:rsidR="00F50FE2" w:rsidRDefault="00F50FE2" w:rsidP="00174E41">
            <w:pPr>
              <w:rPr>
                <w:lang w:bidi="en-US"/>
              </w:rPr>
            </w:pPr>
          </w:p>
          <w:p w14:paraId="35940771" w14:textId="76353F05" w:rsidR="00174E41" w:rsidRDefault="00D429EA" w:rsidP="00174E41">
            <w:sdt>
              <w:sdtPr>
                <w:id w:val="1830017414"/>
                <w:citation/>
              </w:sdtPr>
              <w:sdtEndPr/>
              <w:sdtContent>
                <w:r w:rsidR="00174E41">
                  <w:fldChar w:fldCharType="begin"/>
                </w:r>
                <w:r w:rsidR="00174E41">
                  <w:rPr>
                    <w:lang w:val="en-US"/>
                  </w:rPr>
                  <w:instrText xml:space="preserve"> CITATION Pen72 \l 1033 </w:instrText>
                </w:r>
                <w:r w:rsidR="00174E41">
                  <w:fldChar w:fldCharType="separate"/>
                </w:r>
                <w:r w:rsidR="00174E41" w:rsidRPr="00174E41">
                  <w:rPr>
                    <w:noProof/>
                    <w:lang w:val="en-US"/>
                  </w:rPr>
                  <w:t>(Penn)</w:t>
                </w:r>
                <w:r w:rsidR="00174E41">
                  <w:fldChar w:fldCharType="end"/>
                </w:r>
              </w:sdtContent>
            </w:sdt>
          </w:p>
          <w:p w14:paraId="153864AA" w14:textId="77777777" w:rsidR="00F50FE2" w:rsidRDefault="00F50FE2" w:rsidP="00174E41"/>
          <w:p w14:paraId="5A9EBC41" w14:textId="13E5B919" w:rsidR="00225CCB" w:rsidRDefault="00D429EA" w:rsidP="00174E41">
            <w:sdt>
              <w:sdtPr>
                <w:id w:val="-21328941"/>
                <w:citation/>
              </w:sdtPr>
              <w:sdtEndPr/>
              <w:sdtContent>
                <w:r w:rsidR="00174E41">
                  <w:fldChar w:fldCharType="begin"/>
                </w:r>
                <w:r w:rsidR="00174E41">
                  <w:rPr>
                    <w:lang w:val="en-US"/>
                  </w:rPr>
                  <w:instrText xml:space="preserve"> CITATION Seg11 \l 1033 </w:instrText>
                </w:r>
                <w:r w:rsidR="00174E41">
                  <w:fldChar w:fldCharType="separate"/>
                </w:r>
                <w:r w:rsidR="00174E41" w:rsidRPr="00174E41">
                  <w:rPr>
                    <w:noProof/>
                    <w:lang w:val="en-US"/>
                  </w:rPr>
                  <w:t>(Segaloff)</w:t>
                </w:r>
                <w:r w:rsidR="00174E41">
                  <w:fldChar w:fldCharType="end"/>
                </w:r>
              </w:sdtContent>
            </w:sdt>
          </w:p>
          <w:p w14:paraId="2F7A9AEF" w14:textId="77777777" w:rsidR="00F50FE2" w:rsidRDefault="00F50FE2" w:rsidP="00174E41"/>
          <w:p w14:paraId="16CC33BB" w14:textId="77777777" w:rsidR="00433C6A" w:rsidRDefault="00D429EA" w:rsidP="00174E41">
            <w:pPr>
              <w:rPr>
                <w:lang w:bidi="en-US"/>
              </w:rPr>
            </w:pPr>
            <w:sdt>
              <w:sdtPr>
                <w:rPr>
                  <w:lang w:bidi="en-US"/>
                </w:rPr>
                <w:id w:val="1157801978"/>
                <w:citation/>
              </w:sdtPr>
              <w:sdtEndPr/>
              <w:sdtContent>
                <w:r w:rsidR="00433C6A">
                  <w:rPr>
                    <w:lang w:bidi="en-US"/>
                  </w:rPr>
                  <w:fldChar w:fldCharType="begin"/>
                </w:r>
                <w:r w:rsidR="00433C6A">
                  <w:rPr>
                    <w:lang w:val="en-US" w:bidi="en-US"/>
                  </w:rPr>
                  <w:instrText xml:space="preserve"> CITATION Wak72 \l 1033 </w:instrText>
                </w:r>
                <w:r w:rsidR="00433C6A">
                  <w:rPr>
                    <w:lang w:bidi="en-US"/>
                  </w:rPr>
                  <w:fldChar w:fldCharType="separate"/>
                </w:r>
                <w:r w:rsidR="00433C6A" w:rsidRPr="00433C6A">
                  <w:rPr>
                    <w:noProof/>
                    <w:lang w:val="en-US" w:bidi="en-US"/>
                  </w:rPr>
                  <w:t>(Wake)</w:t>
                </w:r>
                <w:r w:rsidR="00433C6A">
                  <w:rPr>
                    <w:lang w:bidi="en-US"/>
                  </w:rPr>
                  <w:fldChar w:fldCharType="end"/>
                </w:r>
              </w:sdtContent>
            </w:sdt>
          </w:p>
          <w:p w14:paraId="0D96A01D" w14:textId="77777777" w:rsidR="00F50FE2" w:rsidRDefault="00F50FE2" w:rsidP="00174E41">
            <w:pPr>
              <w:rPr>
                <w:lang w:bidi="en-US"/>
              </w:rPr>
            </w:pPr>
          </w:p>
          <w:p w14:paraId="67A9E0D0" w14:textId="78A73EB3" w:rsidR="00433C6A" w:rsidRDefault="00D429EA" w:rsidP="00433C6A">
            <w:pPr>
              <w:rPr>
                <w:lang w:bidi="en-US"/>
              </w:rPr>
            </w:pPr>
            <w:sdt>
              <w:sdtPr>
                <w:rPr>
                  <w:lang w:bidi="en-US"/>
                </w:rPr>
                <w:id w:val="64311928"/>
                <w:citation/>
              </w:sdtPr>
              <w:sdtEndPr/>
              <w:sdtContent>
                <w:r w:rsidR="00433C6A">
                  <w:rPr>
                    <w:lang w:bidi="en-US"/>
                  </w:rPr>
                  <w:fldChar w:fldCharType="begin"/>
                </w:r>
                <w:r w:rsidR="00433C6A">
                  <w:rPr>
                    <w:lang w:val="en-US" w:bidi="en-US"/>
                  </w:rPr>
                  <w:instrText xml:space="preserve"> CITATION Wil76 \l 1033 </w:instrText>
                </w:r>
                <w:r w:rsidR="00433C6A">
                  <w:rPr>
                    <w:lang w:bidi="en-US"/>
                  </w:rPr>
                  <w:fldChar w:fldCharType="separate"/>
                </w:r>
                <w:r w:rsidR="00433C6A" w:rsidRPr="00433C6A">
                  <w:rPr>
                    <w:noProof/>
                    <w:lang w:val="en-US" w:bidi="en-US"/>
                  </w:rPr>
                  <w:t>(Wilk)</w:t>
                </w:r>
                <w:r w:rsidR="00433C6A">
                  <w:rPr>
                    <w:lang w:bidi="en-US"/>
                  </w:rPr>
                  <w:fldChar w:fldCharType="end"/>
                </w:r>
              </w:sdtContent>
            </w:sdt>
          </w:p>
          <w:p w14:paraId="6689317B" w14:textId="77777777" w:rsidR="00F50FE2" w:rsidRDefault="00F50FE2" w:rsidP="00433C6A">
            <w:pPr>
              <w:rPr>
                <w:lang w:bidi="en-US"/>
              </w:rPr>
            </w:pPr>
          </w:p>
          <w:p w14:paraId="63759E06" w14:textId="466E2C01" w:rsidR="002A756B" w:rsidRPr="00C36C9E" w:rsidRDefault="00D429EA" w:rsidP="00433C6A">
            <w:pPr>
              <w:rPr>
                <w:lang w:bidi="en-US"/>
              </w:rPr>
            </w:pPr>
            <w:sdt>
              <w:sdtPr>
                <w:rPr>
                  <w:lang w:bidi="en-US"/>
                </w:rPr>
                <w:id w:val="-1566408331"/>
                <w:citation/>
              </w:sdtPr>
              <w:sdtEndPr/>
              <w:sdtContent>
                <w:r w:rsidR="00433C6A">
                  <w:rPr>
                    <w:lang w:bidi="en-US"/>
                  </w:rPr>
                  <w:fldChar w:fldCharType="begin"/>
                </w:r>
                <w:r w:rsidR="00433C6A">
                  <w:rPr>
                    <w:lang w:val="en-US" w:bidi="en-US"/>
                  </w:rPr>
                  <w:instrText xml:space="preserve"> CITATION Woo69 \l 1033 </w:instrText>
                </w:r>
                <w:r w:rsidR="00433C6A">
                  <w:rPr>
                    <w:lang w:bidi="en-US"/>
                  </w:rPr>
                  <w:fldChar w:fldCharType="separate"/>
                </w:r>
                <w:r w:rsidR="00433C6A" w:rsidRPr="00433C6A">
                  <w:rPr>
                    <w:noProof/>
                    <w:lang w:val="en-US" w:bidi="en-US"/>
                  </w:rPr>
                  <w:t>(Wood)</w:t>
                </w:r>
                <w:r w:rsidR="00433C6A">
                  <w:rPr>
                    <w:lang w:bidi="en-US"/>
                  </w:rPr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72A337" w14:textId="77777777" w:rsidR="00174E41" w:rsidRDefault="00174E41" w:rsidP="007A0D55">
      <w:pPr>
        <w:spacing w:after="0" w:line="240" w:lineRule="auto"/>
      </w:pPr>
      <w:r>
        <w:separator/>
      </w:r>
    </w:p>
  </w:endnote>
  <w:endnote w:type="continuationSeparator" w:id="0">
    <w:p w14:paraId="378E258A" w14:textId="77777777" w:rsidR="00174E41" w:rsidRDefault="00174E4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3B849" w14:textId="77777777" w:rsidR="00174E41" w:rsidRDefault="00174E41" w:rsidP="007A0D55">
      <w:pPr>
        <w:spacing w:after="0" w:line="240" w:lineRule="auto"/>
      </w:pPr>
      <w:r>
        <w:separator/>
      </w:r>
    </w:p>
  </w:footnote>
  <w:footnote w:type="continuationSeparator" w:id="0">
    <w:p w14:paraId="5FEA30A3" w14:textId="77777777" w:rsidR="00174E41" w:rsidRDefault="00174E4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14489E" w14:textId="77777777" w:rsidR="00174E41" w:rsidRDefault="00174E4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174E41" w:rsidRDefault="00174E4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96F4D"/>
    <w:rsid w:val="000B25AE"/>
    <w:rsid w:val="000B55AB"/>
    <w:rsid w:val="000D24DC"/>
    <w:rsid w:val="000F721C"/>
    <w:rsid w:val="00101B2E"/>
    <w:rsid w:val="00116FA0"/>
    <w:rsid w:val="0015114C"/>
    <w:rsid w:val="00174E41"/>
    <w:rsid w:val="001A21F3"/>
    <w:rsid w:val="001A2537"/>
    <w:rsid w:val="001A6A06"/>
    <w:rsid w:val="001D7C41"/>
    <w:rsid w:val="002074C0"/>
    <w:rsid w:val="00210C03"/>
    <w:rsid w:val="002162E2"/>
    <w:rsid w:val="00225C5A"/>
    <w:rsid w:val="00225CCB"/>
    <w:rsid w:val="00230B10"/>
    <w:rsid w:val="00234353"/>
    <w:rsid w:val="00244BB0"/>
    <w:rsid w:val="002A0A0D"/>
    <w:rsid w:val="002A756B"/>
    <w:rsid w:val="002B0B37"/>
    <w:rsid w:val="0030662D"/>
    <w:rsid w:val="003235A7"/>
    <w:rsid w:val="003677B6"/>
    <w:rsid w:val="003D3579"/>
    <w:rsid w:val="003E2795"/>
    <w:rsid w:val="003F0D73"/>
    <w:rsid w:val="00433C6A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90035"/>
    <w:rsid w:val="00597AE1"/>
    <w:rsid w:val="005B177E"/>
    <w:rsid w:val="005B3921"/>
    <w:rsid w:val="005F26D7"/>
    <w:rsid w:val="005F5450"/>
    <w:rsid w:val="00602F9F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72228"/>
    <w:rsid w:val="00897586"/>
    <w:rsid w:val="008A3713"/>
    <w:rsid w:val="008A5B87"/>
    <w:rsid w:val="008E21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06BD"/>
    <w:rsid w:val="00BE5BF7"/>
    <w:rsid w:val="00BF40E1"/>
    <w:rsid w:val="00C27FAB"/>
    <w:rsid w:val="00C358D4"/>
    <w:rsid w:val="00C36C9E"/>
    <w:rsid w:val="00C55FAE"/>
    <w:rsid w:val="00C6296B"/>
    <w:rsid w:val="00CB7D85"/>
    <w:rsid w:val="00CC586D"/>
    <w:rsid w:val="00CF1542"/>
    <w:rsid w:val="00CF3EC5"/>
    <w:rsid w:val="00D429EA"/>
    <w:rsid w:val="00D656DA"/>
    <w:rsid w:val="00D83300"/>
    <w:rsid w:val="00DC6B48"/>
    <w:rsid w:val="00DF01B0"/>
    <w:rsid w:val="00E46690"/>
    <w:rsid w:val="00E76A27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50FE2"/>
    <w:rsid w:val="00F60F53"/>
    <w:rsid w:val="00F64EB5"/>
    <w:rsid w:val="00F730F9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3F09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yearcolumn1">
    <w:name w:val="year_column1"/>
    <w:rsid w:val="00225CC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Hyperlink" w:uiPriority="0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yearcolumn1">
    <w:name w:val="year_column1"/>
    <w:rsid w:val="00225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emilyarvay:Desktop:++SColl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4C1A60"/>
    <w:rsid w:val="0098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Caw73</b:Tag>
    <b:SourceType>Book</b:SourceType>
    <b:Guid>{C55A6013-3121-0847-A32D-83F5BE64DB55}</b:Guid>
    <b:Author>
      <b:Author>
        <b:NameList>
          <b:Person>
            <b:Last>Cawelti</b:Last>
            <b:First>J.G.</b:First>
          </b:Person>
        </b:NameList>
      </b:Author>
    </b:Author>
    <b:Title>Focus on Bonnie and Clyde</b:Title>
    <b:City>Englewood Cliffs</b:City>
    <b:StateProvince>NJ</b:StateProvince>
    <b:Publisher>Prentice Hall</b:Publisher>
    <b:Year>1973</b:Year>
    <b:RefOrder>1</b:RefOrder>
  </b:Source>
  <b:Source>
    <b:Tag>Cha08</b:Tag>
    <b:SourceType>Book</b:SourceType>
    <b:Guid>{85EBE162-0A4C-4A4A-B067-1EA1653BA6D2}</b:Guid>
    <b:Title>Arthur Penn: Interviews</b:Title>
    <b:City>Jackson</b:City>
    <b:Publisher>UP of Mississippi</b:Publisher>
    <b:Year>2008</b:Year>
    <b:Author>
      <b:Editor>
        <b:NameList>
          <b:Person>
            <b:Last>Chaiken</b:Last>
            <b:First>M.</b:First>
            <b:Middle>and Cronin, P.</b:Middle>
          </b:Person>
        </b:NameList>
      </b:Editor>
    </b:Author>
    <b:Comments>: </b:Comments>
    <b:RefOrder>2</b:RefOrder>
  </b:Source>
  <b:Source>
    <b:Tag>Kin94</b:Tag>
    <b:SourceType>Book</b:SourceType>
    <b:Guid>{8702E1AD-5B42-A94C-9773-382296ABF4A5}</b:Guid>
    <b:Author>
      <b:Author>
        <b:NameList>
          <b:Person>
            <b:Last>Kindem</b:Last>
            <b:First>G.</b:First>
          </b:Person>
        </b:NameList>
      </b:Author>
    </b:Author>
    <b:Title>Live Television Generation of Hollywood Film Directors: Interviews with Seven Directors</b:Title>
    <b:City> Jefferson</b:City>
    <b:StateProvince>NC</b:StateProvince>
    <b:Publisher>McFarland</b:Publisher>
    <b:Year>1994</b:Year>
    <b:RefOrder>3</b:RefOrder>
  </b:Source>
  <b:Source>
    <b:Tag>Pen72</b:Tag>
    <b:SourceType>Book</b:SourceType>
    <b:Guid>{AFCFD9D3-25A1-8C4F-B348-6C8CF4E22FA5}</b:Guid>
    <b:Author>
      <b:Author>
        <b:NameList>
          <b:Person>
            <b:Last>Penn</b:Last>
            <b:First>A.</b:First>
          </b:Person>
        </b:NameList>
      </b:Author>
    </b:Author>
    <b:Title>Action! Los Angeles</b:Title>
    <b:Publisher>Directors Guild of America</b:Publisher>
    <b:Year>1972</b:Year>
    <b:RefOrder>4</b:RefOrder>
  </b:Source>
  <b:Source>
    <b:Tag>Seg11</b:Tag>
    <b:SourceType>Book</b:SourceType>
    <b:Guid>{50D4855E-0469-1B4C-A6A2-27EA5442F0AA}</b:Guid>
    <b:Author>
      <b:Author>
        <b:NameList>
          <b:Person>
            <b:Last>Segaloff</b:Last>
            <b:First>N.</b:First>
          </b:Person>
        </b:NameList>
      </b:Author>
    </b:Author>
    <b:Title>Arthur Penn: American Director</b:Title>
    <b:City>Lexington</b:City>
    <b:Publisher>UP of Kentucky</b:Publisher>
    <b:Year>2011</b:Year>
    <b:RefOrder>5</b:RefOrder>
  </b:Source>
  <b:Source>
    <b:Tag>Wak72</b:Tag>
    <b:SourceType>Book</b:SourceType>
    <b:Guid>{C7E96F73-F9CE-1744-9F17-B816778F6DD3}</b:Guid>
    <b:Title>The Bonnie &amp; Clyde Book</b:Title>
    <b:City>New York</b:City>
    <b:StateProvince>NY</b:StateProvince>
    <b:Publisher>Simon &amp; Schuster</b:Publisher>
    <b:Year>1972</b:Year>
    <b:Author>
      <b:Editor>
        <b:NameList>
          <b:Person>
            <b:Last>Wake</b:Last>
            <b:First>S.</b:First>
            <b:Middle>and Hayden, N.</b:Middle>
          </b:Person>
        </b:NameList>
      </b:Editor>
    </b:Author>
    <b:RefOrder>6</b:RefOrder>
  </b:Source>
  <b:Source>
    <b:Tag>Wil76</b:Tag>
    <b:SourceType>Book</b:SourceType>
    <b:Guid>{33E65B3C-4485-6B4F-84A2-716B66517C92}</b:Guid>
    <b:Author>
      <b:Author>
        <b:NameList>
          <b:Person>
            <b:Last>Wilk</b:Last>
            <b:First>M.</b:First>
          </b:Person>
        </b:NameList>
      </b:Author>
    </b:Author>
    <b:Title>The Golden Age of Television</b:Title>
    <b:City>New York</b:City>
    <b:StateProvince>NY</b:StateProvince>
    <b:Publisher>Delacorte</b:Publisher>
    <b:Year>1976</b:Year>
    <b:RefOrder>7</b:RefOrder>
  </b:Source>
  <b:Source>
    <b:Tag>Woo69</b:Tag>
    <b:SourceType>Book</b:SourceType>
    <b:Guid>{300ECECD-34BF-CC43-A9FF-D83B948D17A2}</b:Guid>
    <b:Author>
      <b:Author>
        <b:NameList>
          <b:Person>
            <b:Last>Wood</b:Last>
            <b:First>R.</b:First>
          </b:Person>
        </b:NameList>
      </b:Author>
    </b:Author>
    <b:Title>Arthur Penn</b:Title>
    <b:City>New York</b:City>
    <b:StateProvince>NY</b:StateProvince>
    <b:Publisher>Praeger</b:Publisher>
    <b:Year>1969</b:Year>
    <b:RefOrder>8</b:RefOrder>
  </b:Source>
</b:Sources>
</file>

<file path=customXml/itemProps1.xml><?xml version="1.0" encoding="utf-8"?>
<ds:datastoreItem xmlns:ds="http://schemas.openxmlformats.org/officeDocument/2006/customXml" ds:itemID="{1ECE4E23-EFF5-1746-BFD0-FCDD68E2B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28</TotalTime>
  <Pages>3</Pages>
  <Words>593</Words>
  <Characters>3384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Laura Dosky</cp:lastModifiedBy>
  <cp:revision>18</cp:revision>
  <dcterms:created xsi:type="dcterms:W3CDTF">2014-06-17T02:21:00Z</dcterms:created>
  <dcterms:modified xsi:type="dcterms:W3CDTF">2014-08-25T02:20:00Z</dcterms:modified>
</cp:coreProperties>
</file>