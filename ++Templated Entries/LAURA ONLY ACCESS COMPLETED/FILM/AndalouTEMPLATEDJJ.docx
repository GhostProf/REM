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3DE5F8" w14:textId="77777777" w:rsidTr="00922950">
        <w:tc>
          <w:tcPr>
            <w:tcW w:w="491" w:type="dxa"/>
            <w:vMerge w:val="restart"/>
            <w:shd w:val="clear" w:color="auto" w:fill="A6A6A6" w:themeFill="background1" w:themeFillShade="A6"/>
            <w:textDirection w:val="btLr"/>
          </w:tcPr>
          <w:p w14:paraId="1B8C20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60FECD5A5CCE44E9F6B4DEF40C6FAB8"/>
            </w:placeholder>
            <w:showingPlcHdr/>
            <w:dropDownList>
              <w:listItem w:displayText="Dr." w:value="Dr."/>
              <w:listItem w:displayText="Prof." w:value="Prof."/>
            </w:dropDownList>
          </w:sdtPr>
          <w:sdtEndPr/>
          <w:sdtContent>
            <w:tc>
              <w:tcPr>
                <w:tcW w:w="1259" w:type="dxa"/>
              </w:tcPr>
              <w:p w14:paraId="69BA310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3F4D44E482644497C18416F3AC3351"/>
            </w:placeholder>
            <w:text/>
          </w:sdtPr>
          <w:sdtEndPr/>
          <w:sdtContent>
            <w:tc>
              <w:tcPr>
                <w:tcW w:w="2073" w:type="dxa"/>
              </w:tcPr>
              <w:p w14:paraId="26F8214E" w14:textId="77777777" w:rsidR="00B574C9" w:rsidRDefault="00107EBF" w:rsidP="00107EBF">
                <w:r>
                  <w:t>Ryan</w:t>
                </w:r>
              </w:p>
            </w:tc>
          </w:sdtContent>
        </w:sdt>
        <w:sdt>
          <w:sdtPr>
            <w:alias w:val="Middle name"/>
            <w:tag w:val="authorMiddleName"/>
            <w:id w:val="-2076034781"/>
            <w:placeholder>
              <w:docPart w:val="58E3B842E9AE4B4186EA3B91DA1CD078"/>
            </w:placeholder>
            <w:text/>
          </w:sdtPr>
          <w:sdtEndPr/>
          <w:sdtContent>
            <w:tc>
              <w:tcPr>
                <w:tcW w:w="2551" w:type="dxa"/>
              </w:tcPr>
              <w:p w14:paraId="18226A8E" w14:textId="77777777" w:rsidR="00B574C9" w:rsidRDefault="00107EBF" w:rsidP="00107EBF">
                <w:r>
                  <w:t>Robert</w:t>
                </w:r>
              </w:p>
            </w:tc>
          </w:sdtContent>
        </w:sdt>
        <w:sdt>
          <w:sdtPr>
            <w:alias w:val="Last name"/>
            <w:tag w:val="authorLastName"/>
            <w:id w:val="-1088529830"/>
            <w:placeholder>
              <w:docPart w:val="64A20359446FAD47888F79AF1A3ECF18"/>
            </w:placeholder>
            <w:text/>
          </w:sdtPr>
          <w:sdtEndPr/>
          <w:sdtContent>
            <w:tc>
              <w:tcPr>
                <w:tcW w:w="2642" w:type="dxa"/>
              </w:tcPr>
              <w:p w14:paraId="7B5E8C6B" w14:textId="77777777" w:rsidR="00B574C9" w:rsidRDefault="00107EBF" w:rsidP="00107EBF">
                <w:r>
                  <w:t>Mitchell</w:t>
                </w:r>
              </w:p>
            </w:tc>
          </w:sdtContent>
        </w:sdt>
      </w:tr>
      <w:tr w:rsidR="00B574C9" w14:paraId="43DF992A" w14:textId="77777777" w:rsidTr="001A6A06">
        <w:trPr>
          <w:trHeight w:val="986"/>
        </w:trPr>
        <w:tc>
          <w:tcPr>
            <w:tcW w:w="491" w:type="dxa"/>
            <w:vMerge/>
            <w:shd w:val="clear" w:color="auto" w:fill="A6A6A6" w:themeFill="background1" w:themeFillShade="A6"/>
          </w:tcPr>
          <w:p w14:paraId="62AC5A18" w14:textId="77777777" w:rsidR="00B574C9" w:rsidRPr="001A6A06" w:rsidRDefault="00B574C9" w:rsidP="00CF1542">
            <w:pPr>
              <w:jc w:val="center"/>
              <w:rPr>
                <w:b/>
                <w:color w:val="FFFFFF" w:themeColor="background1"/>
              </w:rPr>
            </w:pPr>
          </w:p>
        </w:tc>
        <w:sdt>
          <w:sdtPr>
            <w:alias w:val="Biography"/>
            <w:tag w:val="authorBiography"/>
            <w:id w:val="938807824"/>
            <w:placeholder>
              <w:docPart w:val="79791535B1A49D43820975F3509E5D05"/>
            </w:placeholder>
            <w:showingPlcHdr/>
          </w:sdtPr>
          <w:sdtEndPr/>
          <w:sdtContent>
            <w:tc>
              <w:tcPr>
                <w:tcW w:w="8525" w:type="dxa"/>
                <w:gridSpan w:val="4"/>
              </w:tcPr>
              <w:p w14:paraId="0909466E" w14:textId="77777777" w:rsidR="00B574C9" w:rsidRDefault="00B574C9" w:rsidP="00922950">
                <w:r>
                  <w:rPr>
                    <w:rStyle w:val="PlaceholderText"/>
                  </w:rPr>
                  <w:t>[Enter your biography]</w:t>
                </w:r>
              </w:p>
            </w:tc>
          </w:sdtContent>
        </w:sdt>
      </w:tr>
      <w:tr w:rsidR="00B574C9" w14:paraId="23DCF33B" w14:textId="77777777" w:rsidTr="001A6A06">
        <w:trPr>
          <w:trHeight w:val="986"/>
        </w:trPr>
        <w:tc>
          <w:tcPr>
            <w:tcW w:w="491" w:type="dxa"/>
            <w:vMerge/>
            <w:shd w:val="clear" w:color="auto" w:fill="A6A6A6" w:themeFill="background1" w:themeFillShade="A6"/>
          </w:tcPr>
          <w:p w14:paraId="7403CABA" w14:textId="77777777" w:rsidR="00B574C9" w:rsidRPr="001A6A06" w:rsidRDefault="00B574C9" w:rsidP="00CF1542">
            <w:pPr>
              <w:jc w:val="center"/>
              <w:rPr>
                <w:b/>
                <w:color w:val="FFFFFF" w:themeColor="background1"/>
              </w:rPr>
            </w:pPr>
          </w:p>
        </w:tc>
        <w:sdt>
          <w:sdtPr>
            <w:alias w:val="Affiliation"/>
            <w:tag w:val="affiliation"/>
            <w:id w:val="2012937915"/>
            <w:placeholder>
              <w:docPart w:val="369426F7ACF5F74EAA6B82D6DE4BF9C8"/>
            </w:placeholder>
            <w:text/>
          </w:sdtPr>
          <w:sdtEndPr/>
          <w:sdtContent>
            <w:tc>
              <w:tcPr>
                <w:tcW w:w="8525" w:type="dxa"/>
                <w:gridSpan w:val="4"/>
              </w:tcPr>
              <w:p w14:paraId="5085460B" w14:textId="023D352E" w:rsidR="00B574C9" w:rsidRDefault="00600643" w:rsidP="00600643">
                <w:r>
                  <w:t>York University</w:t>
                </w:r>
              </w:p>
            </w:tc>
          </w:sdtContent>
        </w:sdt>
      </w:tr>
    </w:tbl>
    <w:p w14:paraId="6E6BF3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259F75" w14:textId="77777777" w:rsidTr="00244BB0">
        <w:tc>
          <w:tcPr>
            <w:tcW w:w="9016" w:type="dxa"/>
            <w:shd w:val="clear" w:color="auto" w:fill="A6A6A6" w:themeFill="background1" w:themeFillShade="A6"/>
            <w:tcMar>
              <w:top w:w="113" w:type="dxa"/>
              <w:bottom w:w="113" w:type="dxa"/>
            </w:tcMar>
          </w:tcPr>
          <w:p w14:paraId="3E5A10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0A8747" w14:textId="77777777" w:rsidTr="003F0D73">
        <w:sdt>
          <w:sdtPr>
            <w:alias w:val="Article headword"/>
            <w:tag w:val="articleHeadword"/>
            <w:id w:val="-361440020"/>
            <w:placeholder>
              <w:docPart w:val="46B87CA053DC184DAF43AF6274AAD3F9"/>
            </w:placeholder>
            <w:text/>
          </w:sdtPr>
          <w:sdtEndPr/>
          <w:sdtContent>
            <w:tc>
              <w:tcPr>
                <w:tcW w:w="9016" w:type="dxa"/>
                <w:tcMar>
                  <w:top w:w="113" w:type="dxa"/>
                  <w:bottom w:w="113" w:type="dxa"/>
                </w:tcMar>
              </w:tcPr>
              <w:p w14:paraId="5E6306D8" w14:textId="261BD922" w:rsidR="003F0D73" w:rsidRPr="00FB589A" w:rsidRDefault="00107EBF" w:rsidP="003F0D73">
                <w:pPr>
                  <w:rPr>
                    <w:b/>
                  </w:rPr>
                </w:pPr>
                <w:r w:rsidRPr="00CF1696">
                  <w:t xml:space="preserve">Un </w:t>
                </w:r>
                <w:proofErr w:type="spellStart"/>
                <w:r w:rsidRPr="00CF1696">
                  <w:t>Chien</w:t>
                </w:r>
                <w:proofErr w:type="spellEnd"/>
                <w:r w:rsidRPr="00CF1696">
                  <w:t xml:space="preserve"> </w:t>
                </w:r>
                <w:proofErr w:type="spellStart"/>
                <w:r w:rsidRPr="00CF1696">
                  <w:t>Andalou</w:t>
                </w:r>
                <w:proofErr w:type="spellEnd"/>
                <w:r w:rsidR="00CF1696" w:rsidRPr="00CF1696">
                  <w:t xml:space="preserve"> (1929)</w:t>
                </w:r>
              </w:p>
            </w:tc>
          </w:sdtContent>
        </w:sdt>
      </w:tr>
      <w:tr w:rsidR="00464699" w14:paraId="4C7E33CB" w14:textId="77777777" w:rsidTr="00CD6749">
        <w:sdt>
          <w:sdtPr>
            <w:alias w:val="Variant headwords"/>
            <w:tag w:val="variantHeadwords"/>
            <w:id w:val="173464402"/>
            <w:placeholder>
              <w:docPart w:val="3D8F45B2E3839D48B0683C03DC7EDB79"/>
            </w:placeholder>
            <w:showingPlcHdr/>
          </w:sdtPr>
          <w:sdtEndPr/>
          <w:sdtContent>
            <w:tc>
              <w:tcPr>
                <w:tcW w:w="9016" w:type="dxa"/>
                <w:tcMar>
                  <w:top w:w="113" w:type="dxa"/>
                  <w:bottom w:w="113" w:type="dxa"/>
                </w:tcMar>
              </w:tcPr>
              <w:p w14:paraId="66F47D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CDC88E" w14:textId="77777777" w:rsidTr="003F0D73">
        <w:sdt>
          <w:sdtPr>
            <w:alias w:val="Abstract"/>
            <w:tag w:val="abstract"/>
            <w:id w:val="-635871867"/>
            <w:placeholder>
              <w:docPart w:val="B468CA324205894B861F52E950943650"/>
            </w:placeholder>
          </w:sdtPr>
          <w:sdtEndPr/>
          <w:sdtContent>
            <w:sdt>
              <w:sdtPr>
                <w:alias w:val="Article text"/>
                <w:tag w:val="articleText"/>
                <w:id w:val="836031498"/>
                <w:placeholder>
                  <w:docPart w:val="F469A7331B73E04FB4F4E66629030949"/>
                </w:placeholder>
              </w:sdtPr>
              <w:sdtEndPr/>
              <w:sdtContent>
                <w:tc>
                  <w:tcPr>
                    <w:tcW w:w="9016" w:type="dxa"/>
                    <w:tcMar>
                      <w:top w:w="113" w:type="dxa"/>
                      <w:bottom w:w="113" w:type="dxa"/>
                    </w:tcMar>
                  </w:tcPr>
                  <w:p w14:paraId="2095CC5D" w14:textId="56E8034C" w:rsidR="00E85A05" w:rsidRPr="005A7CED" w:rsidRDefault="005A7CED" w:rsidP="005F7CC5">
                    <w:pPr>
                      <w:rPr>
                        <w:rFonts w:eastAsia="Times New Roman" w:cs="Times New Roman"/>
                      </w:rPr>
                    </w:pPr>
                    <w:r w:rsidRPr="005833BE">
                      <w:rPr>
                        <w:rFonts w:eastAsia="Times New Roman" w:cs="Times New Roman"/>
                        <w:bCs/>
                        <w:i/>
                        <w:iCs/>
                      </w:rPr>
                      <w:t xml:space="preserve">Un </w:t>
                    </w:r>
                    <w:proofErr w:type="spellStart"/>
                    <w:r w:rsidRPr="005833BE">
                      <w:rPr>
                        <w:rFonts w:eastAsia="Times New Roman" w:cs="Times New Roman"/>
                        <w:bCs/>
                        <w:i/>
                        <w:iCs/>
                      </w:rPr>
                      <w:t>Chien</w:t>
                    </w:r>
                    <w:proofErr w:type="spellEnd"/>
                    <w:r w:rsidRPr="005833BE">
                      <w:rPr>
                        <w:rFonts w:eastAsia="Times New Roman" w:cs="Times New Roman"/>
                        <w:bCs/>
                        <w:i/>
                        <w:iCs/>
                      </w:rPr>
                      <w:t xml:space="preserve"> </w:t>
                    </w:r>
                    <w:proofErr w:type="spellStart"/>
                    <w:r w:rsidRPr="005833BE">
                      <w:rPr>
                        <w:rFonts w:eastAsia="Times New Roman" w:cs="Times New Roman"/>
                        <w:bCs/>
                        <w:i/>
                        <w:iCs/>
                      </w:rPr>
                      <w:t>Andalou</w:t>
                    </w:r>
                    <w:proofErr w:type="spellEnd"/>
                    <w:r w:rsidR="005F7CC5">
                      <w:rPr>
                        <w:rFonts w:eastAsia="Times New Roman" w:cs="Times New Roman"/>
                      </w:rPr>
                      <w:t xml:space="preserve"> [</w:t>
                    </w:r>
                    <w:r w:rsidRPr="00134912">
                      <w:rPr>
                        <w:rFonts w:eastAsia="Times New Roman" w:cs="Times New Roman"/>
                        <w:bCs/>
                        <w:i/>
                        <w:iCs/>
                      </w:rPr>
                      <w:t xml:space="preserve">An </w:t>
                    </w:r>
                    <w:proofErr w:type="spellStart"/>
                    <w:r w:rsidRPr="00134912">
                      <w:rPr>
                        <w:rFonts w:eastAsia="Times New Roman" w:cs="Times New Roman"/>
                        <w:bCs/>
                        <w:i/>
                        <w:iCs/>
                      </w:rPr>
                      <w:t>Andalusian</w:t>
                    </w:r>
                    <w:proofErr w:type="spellEnd"/>
                    <w:r w:rsidRPr="00134912">
                      <w:rPr>
                        <w:rFonts w:eastAsia="Times New Roman" w:cs="Times New Roman"/>
                        <w:bCs/>
                        <w:i/>
                        <w:iCs/>
                      </w:rPr>
                      <w:t xml:space="preserve"> Dog</w:t>
                    </w:r>
                    <w:r w:rsidR="005F7CC5">
                      <w:rPr>
                        <w:rFonts w:eastAsia="Times New Roman" w:cs="Times New Roman"/>
                        <w:bCs/>
                        <w:iCs/>
                      </w:rPr>
                      <w:t>] (</w:t>
                    </w:r>
                    <w:r w:rsidRPr="005833BE">
                      <w:rPr>
                        <w:rFonts w:eastAsia="Times New Roman" w:cs="Times New Roman"/>
                        <w:bCs/>
                        <w:iCs/>
                      </w:rPr>
                      <w:t>1929)</w:t>
                    </w:r>
                    <w:r w:rsidRPr="005833BE">
                      <w:rPr>
                        <w:rFonts w:eastAsia="Times New Roman" w:cs="Times New Roman"/>
                      </w:rPr>
                      <w:t xml:space="preserve"> </w:t>
                    </w:r>
                    <w:r>
                      <w:rPr>
                        <w:rFonts w:eastAsia="Times New Roman" w:cs="Times New Roman"/>
                      </w:rPr>
                      <w:t>is a short S</w:t>
                    </w:r>
                    <w:r w:rsidRPr="005833BE">
                      <w:rPr>
                        <w:rFonts w:eastAsia="Times New Roman" w:cs="Times New Roman"/>
                      </w:rPr>
                      <w:t xml:space="preserve">urrealist film by Luis Buñuel and Salvador </w:t>
                    </w:r>
                    <w:proofErr w:type="spellStart"/>
                    <w:r w:rsidRPr="005833BE">
                      <w:rPr>
                        <w:rFonts w:eastAsia="Times New Roman" w:cs="Times New Roman"/>
                      </w:rPr>
                      <w:t>Dalí</w:t>
                    </w:r>
                    <w:proofErr w:type="spellEnd"/>
                    <w:r>
                      <w:rPr>
                        <w:rFonts w:eastAsia="Times New Roman" w:cs="Times New Roman"/>
                      </w:rPr>
                      <w:t xml:space="preserve">. The film’s opening sequence, in particular, is </w:t>
                    </w:r>
                    <w:r w:rsidRPr="005833BE">
                      <w:rPr>
                        <w:rFonts w:eastAsia="Times New Roman" w:cs="Times New Roman"/>
                      </w:rPr>
                      <w:t>one of the most famous within the experimental film tradition</w:t>
                    </w:r>
                    <w:r>
                      <w:rPr>
                        <w:rFonts w:eastAsia="Times New Roman" w:cs="Times New Roman"/>
                      </w:rPr>
                      <w:t xml:space="preserve">: </w:t>
                    </w:r>
                    <w:r w:rsidRPr="005833BE">
                      <w:rPr>
                        <w:rFonts w:eastAsia="Times New Roman" w:cs="Times New Roman"/>
                      </w:rPr>
                      <w:t>the image of a t</w:t>
                    </w:r>
                    <w:r>
                      <w:rPr>
                        <w:rFonts w:eastAsia="Times New Roman" w:cs="Times New Roman"/>
                      </w:rPr>
                      <w:t>hin sliver of a cloud crossing</w:t>
                    </w:r>
                    <w:r w:rsidRPr="005833BE">
                      <w:rPr>
                        <w:rFonts w:eastAsia="Times New Roman" w:cs="Times New Roman"/>
                      </w:rPr>
                      <w:t xml:space="preserve"> in front of the moon immediately doubled by an extreme close-up of a straight razor</w:t>
                    </w:r>
                    <w:r>
                      <w:rPr>
                        <w:rFonts w:eastAsia="Times New Roman" w:cs="Times New Roman"/>
                      </w:rPr>
                      <w:t xml:space="preserve"> </w:t>
                    </w:r>
                    <w:r w:rsidRPr="005833BE">
                      <w:rPr>
                        <w:rFonts w:eastAsia="Times New Roman" w:cs="Times New Roman"/>
                      </w:rPr>
                      <w:t>slashing open a woman’s eyeba</w:t>
                    </w:r>
                    <w:r>
                      <w:rPr>
                        <w:rFonts w:eastAsia="Times New Roman" w:cs="Times New Roman"/>
                      </w:rPr>
                      <w:t>ll.</w:t>
                    </w:r>
                    <w:r w:rsidRPr="005833BE">
                      <w:rPr>
                        <w:rFonts w:eastAsia="Times New Roman" w:cs="Times New Roman"/>
                      </w:rPr>
                      <w:t xml:space="preserve"> </w:t>
                    </w:r>
                    <w:r>
                      <w:rPr>
                        <w:rFonts w:eastAsia="Times New Roman" w:cs="Times New Roman"/>
                      </w:rPr>
                      <w:t xml:space="preserve">As </w:t>
                    </w:r>
                    <w:r w:rsidRPr="005833BE">
                      <w:rPr>
                        <w:rFonts w:eastAsia="Times New Roman" w:cs="Times New Roman"/>
                      </w:rPr>
                      <w:t xml:space="preserve">Buñuel </w:t>
                    </w:r>
                    <w:r>
                      <w:rPr>
                        <w:rFonts w:eastAsia="Times New Roman" w:cs="Times New Roman"/>
                      </w:rPr>
                      <w:t xml:space="preserve">later claimed, the sequence exemplifies one of </w:t>
                    </w:r>
                    <w:r w:rsidRPr="005833BE">
                      <w:rPr>
                        <w:rFonts w:eastAsia="Times New Roman" w:cs="Times New Roman"/>
                      </w:rPr>
                      <w:t xml:space="preserve">the </w:t>
                    </w:r>
                    <w:r>
                      <w:rPr>
                        <w:rFonts w:eastAsia="Times New Roman" w:cs="Times New Roman"/>
                      </w:rPr>
                      <w:t>surrealist intentions</w:t>
                    </w:r>
                    <w:r w:rsidRPr="005833BE">
                      <w:rPr>
                        <w:rFonts w:eastAsia="Times New Roman" w:cs="Times New Roman"/>
                      </w:rPr>
                      <w:t xml:space="preserve"> </w:t>
                    </w:r>
                    <w:r>
                      <w:rPr>
                        <w:rFonts w:eastAsia="Times New Roman" w:cs="Times New Roman"/>
                      </w:rPr>
                      <w:t xml:space="preserve">for </w:t>
                    </w:r>
                    <w:r w:rsidRPr="005833BE">
                      <w:rPr>
                        <w:rFonts w:eastAsia="Times New Roman" w:cs="Times New Roman"/>
                      </w:rPr>
                      <w:t>cinema</w:t>
                    </w:r>
                    <w:r>
                      <w:rPr>
                        <w:rFonts w:eastAsia="Times New Roman" w:cs="Times New Roman"/>
                      </w:rPr>
                      <w:t xml:space="preserve">: </w:t>
                    </w:r>
                    <w:r w:rsidRPr="005833BE">
                      <w:rPr>
                        <w:rFonts w:eastAsia="Times New Roman" w:cs="Times New Roman"/>
                      </w:rPr>
                      <w:t xml:space="preserve">to </w:t>
                    </w:r>
                    <w:r>
                      <w:rPr>
                        <w:rFonts w:eastAsia="Times New Roman" w:cs="Times New Roman"/>
                      </w:rPr>
                      <w:t>‘</w:t>
                    </w:r>
                    <w:r w:rsidRPr="005833BE">
                      <w:rPr>
                        <w:rFonts w:eastAsia="Times New Roman" w:cs="Times New Roman"/>
                      </w:rPr>
                      <w:t>express the world of d</w:t>
                    </w:r>
                    <w:r>
                      <w:rPr>
                        <w:rFonts w:eastAsia="Times New Roman" w:cs="Times New Roman"/>
                      </w:rPr>
                      <w:t>reams, of emotions, of instinct’ (</w:t>
                    </w:r>
                    <w:r w:rsidRPr="005833BE">
                      <w:rPr>
                        <w:rFonts w:eastAsia="Times New Roman" w:cs="Times New Roman"/>
                      </w:rPr>
                      <w:t>Buñuel</w:t>
                    </w:r>
                    <w:r>
                      <w:rPr>
                        <w:rFonts w:eastAsia="Times New Roman" w:cs="Times New Roman"/>
                      </w:rPr>
                      <w:t xml:space="preserve"> 138). For the surrealists, one of the revolutionary goals for art and politics was to liberate both desire and imagination, allowing the spectator to see the world with a new eye unconditioned by repressive bourgeois morality. </w:t>
                    </w:r>
                    <w:r w:rsidRPr="005833BE">
                      <w:rPr>
                        <w:rFonts w:eastAsia="Times New Roman" w:cs="Times New Roman"/>
                      </w:rPr>
                      <w:t xml:space="preserve">The rest of the film, which </w:t>
                    </w:r>
                    <w:r>
                      <w:rPr>
                        <w:rFonts w:eastAsia="Times New Roman" w:cs="Times New Roman"/>
                      </w:rPr>
                      <w:t xml:space="preserve">purposefully </w:t>
                    </w:r>
                    <w:r w:rsidRPr="005833BE">
                      <w:rPr>
                        <w:rFonts w:eastAsia="Times New Roman" w:cs="Times New Roman"/>
                      </w:rPr>
                      <w:t xml:space="preserve">defies any coherent narrative or definitive interpretation, </w:t>
                    </w:r>
                    <w:r>
                      <w:rPr>
                        <w:rFonts w:eastAsia="Times New Roman" w:cs="Times New Roman"/>
                      </w:rPr>
                      <w:t xml:space="preserve">frequently features </w:t>
                    </w:r>
                    <w:r w:rsidRPr="005833BE">
                      <w:rPr>
                        <w:rFonts w:eastAsia="Times New Roman" w:cs="Times New Roman"/>
                      </w:rPr>
                      <w:t xml:space="preserve">images intended to shock and disrupt the spectator’s supposedly safe position: ants crawl out of a hole in a man’s hand; a man pulls two grand pianos with dead, rotting donkeys </w:t>
                    </w:r>
                    <w:r>
                      <w:rPr>
                        <w:rFonts w:eastAsia="Times New Roman" w:cs="Times New Roman"/>
                      </w:rPr>
                      <w:t>while</w:t>
                    </w:r>
                    <w:r w:rsidRPr="005833BE">
                      <w:rPr>
                        <w:rFonts w:eastAsia="Times New Roman" w:cs="Times New Roman"/>
                      </w:rPr>
                      <w:t xml:space="preserve"> two live priests</w:t>
                    </w:r>
                    <w:r>
                      <w:rPr>
                        <w:rFonts w:eastAsia="Times New Roman" w:cs="Times New Roman"/>
                      </w:rPr>
                      <w:t xml:space="preserve"> are dragged behind;</w:t>
                    </w:r>
                    <w:r w:rsidRPr="005833BE">
                      <w:rPr>
                        <w:rFonts w:eastAsia="Times New Roman" w:cs="Times New Roman"/>
                      </w:rPr>
                      <w:t xml:space="preserve"> a beautiful androgynous woman casually pokes at a severed hand with a stick</w:t>
                    </w:r>
                    <w:r>
                      <w:rPr>
                        <w:rFonts w:eastAsia="Times New Roman" w:cs="Times New Roman"/>
                      </w:rPr>
                      <w:t xml:space="preserve"> before being hit by a car</w:t>
                    </w:r>
                    <w:r w:rsidRPr="005833BE">
                      <w:rPr>
                        <w:rFonts w:eastAsia="Times New Roman" w:cs="Times New Roman"/>
                      </w:rPr>
                      <w:t xml:space="preserve">. Buñuel was incensed that </w:t>
                    </w:r>
                    <w:proofErr w:type="gramStart"/>
                    <w:r w:rsidRPr="005833BE">
                      <w:rPr>
                        <w:rFonts w:eastAsia="Times New Roman" w:cs="Times New Roman"/>
                      </w:rPr>
                      <w:t>his film was positively received by bourgeois critics</w:t>
                    </w:r>
                    <w:proofErr w:type="gramEnd"/>
                    <w:r>
                      <w:rPr>
                        <w:rFonts w:eastAsia="Times New Roman" w:cs="Times New Roman"/>
                      </w:rPr>
                      <w:t xml:space="preserve"> as a titillating aesthetic experience</w:t>
                    </w:r>
                    <w:r w:rsidRPr="005833BE">
                      <w:rPr>
                        <w:rFonts w:eastAsia="Times New Roman" w:cs="Times New Roman"/>
                      </w:rPr>
                      <w:t xml:space="preserve">, notoriously </w:t>
                    </w:r>
                    <w:r>
                      <w:rPr>
                        <w:rFonts w:eastAsia="Times New Roman" w:cs="Times New Roman"/>
                      </w:rPr>
                      <w:t xml:space="preserve">stating </w:t>
                    </w:r>
                    <w:r w:rsidRPr="005833BE">
                      <w:rPr>
                        <w:rFonts w:eastAsia="Times New Roman" w:cs="Times New Roman"/>
                      </w:rPr>
                      <w:t xml:space="preserve">that </w:t>
                    </w:r>
                    <w:r>
                      <w:rPr>
                        <w:rFonts w:eastAsia="Times New Roman" w:cs="Times New Roman"/>
                      </w:rPr>
                      <w:t>they ‘</w:t>
                    </w:r>
                    <w:r w:rsidRPr="005833BE">
                      <w:rPr>
                        <w:rFonts w:eastAsia="Times New Roman" w:cs="Times New Roman"/>
                      </w:rPr>
                      <w:t xml:space="preserve">found </w:t>
                    </w:r>
                    <w:r w:rsidRPr="005833BE">
                      <w:rPr>
                        <w:rFonts w:eastAsia="Times New Roman" w:cs="Times New Roman"/>
                        <w:iCs/>
                      </w:rPr>
                      <w:t>beautiful</w:t>
                    </w:r>
                    <w:r w:rsidRPr="005833BE">
                      <w:rPr>
                        <w:rFonts w:eastAsia="Times New Roman" w:cs="Times New Roman"/>
                        <w:i/>
                        <w:iCs/>
                      </w:rPr>
                      <w:t xml:space="preserve"> </w:t>
                    </w:r>
                    <w:r w:rsidRPr="005833BE">
                      <w:rPr>
                        <w:rFonts w:eastAsia="Times New Roman" w:cs="Times New Roman"/>
                      </w:rPr>
                      <w:t xml:space="preserve">or </w:t>
                    </w:r>
                    <w:r w:rsidRPr="005833BE">
                      <w:rPr>
                        <w:rFonts w:eastAsia="Times New Roman" w:cs="Times New Roman"/>
                        <w:iCs/>
                      </w:rPr>
                      <w:t>poetic</w:t>
                    </w:r>
                    <w:r w:rsidRPr="005833BE">
                      <w:rPr>
                        <w:rFonts w:eastAsia="Times New Roman" w:cs="Times New Roman"/>
                        <w:i/>
                        <w:iCs/>
                      </w:rPr>
                      <w:t xml:space="preserve"> </w:t>
                    </w:r>
                    <w:r w:rsidRPr="005833BE">
                      <w:rPr>
                        <w:rFonts w:eastAsia="Times New Roman" w:cs="Times New Roman"/>
                      </w:rPr>
                      <w:t>something that was basically a despe</w:t>
                    </w:r>
                    <w:r>
                      <w:rPr>
                        <w:rFonts w:eastAsia="Times New Roman" w:cs="Times New Roman"/>
                      </w:rPr>
                      <w:t>rate, passionate call to murder’</w:t>
                    </w:r>
                    <w:r w:rsidRPr="005833BE">
                      <w:rPr>
                        <w:rFonts w:eastAsia="Times New Roman" w:cs="Times New Roman"/>
                      </w:rPr>
                      <w:t xml:space="preserve"> </w:t>
                    </w:r>
                    <w:r>
                      <w:rPr>
                        <w:rFonts w:eastAsia="Times New Roman" w:cs="Times New Roman"/>
                      </w:rPr>
                      <w:t>(</w:t>
                    </w:r>
                    <w:r w:rsidRPr="005833BE">
                      <w:rPr>
                        <w:rFonts w:eastAsia="Times New Roman" w:cs="Times New Roman"/>
                      </w:rPr>
                      <w:t>Buñuel</w:t>
                    </w:r>
                    <w:r>
                      <w:rPr>
                        <w:rFonts w:eastAsia="Times New Roman" w:cs="Times New Roman"/>
                      </w:rPr>
                      <w:t xml:space="preserve"> 34). While this work would be one of the few uncontested films within the so-called surrealist film canon, its subsequent influence would be felt on diverse and disparate examples. Including the experimental film and video tradition, music videos, and the works of filmmakers David Lynch and Guy </w:t>
                    </w:r>
                    <w:proofErr w:type="spellStart"/>
                    <w:r>
                      <w:rPr>
                        <w:rFonts w:eastAsia="Times New Roman" w:cs="Times New Roman"/>
                      </w:rPr>
                      <w:t>Maddin</w:t>
                    </w:r>
                    <w:proofErr w:type="spellEnd"/>
                    <w:r>
                      <w:rPr>
                        <w:rFonts w:eastAsia="Times New Roman" w:cs="Times New Roman"/>
                      </w:rPr>
                      <w:t>.</w:t>
                    </w:r>
                  </w:p>
                </w:tc>
              </w:sdtContent>
            </w:sdt>
          </w:sdtContent>
        </w:sdt>
      </w:tr>
      <w:tr w:rsidR="003F0D73" w14:paraId="59CE290D" w14:textId="77777777" w:rsidTr="003F0D73">
        <w:sdt>
          <w:sdtPr>
            <w:alias w:val="Article text"/>
            <w:tag w:val="articleText"/>
            <w:id w:val="634067588"/>
            <w:placeholder>
              <w:docPart w:val="A05520A9E8769E40ACFBBDB7C81E58DB"/>
            </w:placeholder>
          </w:sdtPr>
          <w:sdtEndPr/>
          <w:sdtContent>
            <w:sdt>
              <w:sdtPr>
                <w:alias w:val="Article text"/>
                <w:tag w:val="articleText"/>
                <w:id w:val="740522702"/>
                <w:placeholder>
                  <w:docPart w:val="55D4133842A4FF4EAD2409BBF4A0AFF9"/>
                </w:placeholder>
              </w:sdtPr>
              <w:sdtEndPr/>
              <w:sdtContent>
                <w:tc>
                  <w:tcPr>
                    <w:tcW w:w="9016" w:type="dxa"/>
                    <w:tcMar>
                      <w:top w:w="113" w:type="dxa"/>
                      <w:bottom w:w="113" w:type="dxa"/>
                    </w:tcMar>
                  </w:tcPr>
                  <w:p w14:paraId="1EAC79ED" w14:textId="476967D8" w:rsidR="003F0D73" w:rsidRPr="000A65A6" w:rsidRDefault="005F7CC5" w:rsidP="000A65A6">
                    <w:pPr>
                      <w:jc w:val="both"/>
                      <w:rPr>
                        <w:rFonts w:eastAsia="Times New Roman" w:cs="Times New Roman"/>
                      </w:rPr>
                    </w:pPr>
                    <w:r w:rsidRPr="005833BE">
                      <w:rPr>
                        <w:rFonts w:eastAsia="Times New Roman" w:cs="Times New Roman"/>
                        <w:bCs/>
                        <w:i/>
                        <w:iCs/>
                      </w:rPr>
                      <w:t xml:space="preserve">Un </w:t>
                    </w:r>
                    <w:proofErr w:type="spellStart"/>
                    <w:r w:rsidRPr="005833BE">
                      <w:rPr>
                        <w:rFonts w:eastAsia="Times New Roman" w:cs="Times New Roman"/>
                        <w:bCs/>
                        <w:i/>
                        <w:iCs/>
                      </w:rPr>
                      <w:t>Chien</w:t>
                    </w:r>
                    <w:proofErr w:type="spellEnd"/>
                    <w:r w:rsidRPr="005833BE">
                      <w:rPr>
                        <w:rFonts w:eastAsia="Times New Roman" w:cs="Times New Roman"/>
                        <w:bCs/>
                        <w:i/>
                        <w:iCs/>
                      </w:rPr>
                      <w:t xml:space="preserve"> </w:t>
                    </w:r>
                    <w:proofErr w:type="spellStart"/>
                    <w:r w:rsidRPr="005833BE">
                      <w:rPr>
                        <w:rFonts w:eastAsia="Times New Roman" w:cs="Times New Roman"/>
                        <w:bCs/>
                        <w:i/>
                        <w:iCs/>
                      </w:rPr>
                      <w:t>Andalou</w:t>
                    </w:r>
                    <w:proofErr w:type="spellEnd"/>
                    <w:r>
                      <w:rPr>
                        <w:rFonts w:eastAsia="Times New Roman" w:cs="Times New Roman"/>
                      </w:rPr>
                      <w:t xml:space="preserve"> [</w:t>
                    </w:r>
                    <w:r w:rsidRPr="00134912">
                      <w:rPr>
                        <w:rFonts w:eastAsia="Times New Roman" w:cs="Times New Roman"/>
                        <w:bCs/>
                        <w:i/>
                        <w:iCs/>
                      </w:rPr>
                      <w:t xml:space="preserve">An </w:t>
                    </w:r>
                    <w:proofErr w:type="spellStart"/>
                    <w:r w:rsidRPr="00134912">
                      <w:rPr>
                        <w:rFonts w:eastAsia="Times New Roman" w:cs="Times New Roman"/>
                        <w:bCs/>
                        <w:i/>
                        <w:iCs/>
                      </w:rPr>
                      <w:t>Andalusian</w:t>
                    </w:r>
                    <w:proofErr w:type="spellEnd"/>
                    <w:r w:rsidRPr="00134912">
                      <w:rPr>
                        <w:rFonts w:eastAsia="Times New Roman" w:cs="Times New Roman"/>
                        <w:bCs/>
                        <w:i/>
                        <w:iCs/>
                      </w:rPr>
                      <w:t xml:space="preserve"> Dog</w:t>
                    </w:r>
                    <w:r>
                      <w:rPr>
                        <w:rFonts w:eastAsia="Times New Roman" w:cs="Times New Roman"/>
                        <w:bCs/>
                        <w:iCs/>
                      </w:rPr>
                      <w:t>] (</w:t>
                    </w:r>
                    <w:r w:rsidRPr="005833BE">
                      <w:rPr>
                        <w:rFonts w:eastAsia="Times New Roman" w:cs="Times New Roman"/>
                        <w:bCs/>
                        <w:iCs/>
                      </w:rPr>
                      <w:t>1929)</w:t>
                    </w:r>
                    <w:r w:rsidRPr="005833BE">
                      <w:rPr>
                        <w:rFonts w:eastAsia="Times New Roman" w:cs="Times New Roman"/>
                      </w:rPr>
                      <w:t xml:space="preserve"> </w:t>
                    </w:r>
                    <w:r>
                      <w:rPr>
                        <w:rFonts w:eastAsia="Times New Roman" w:cs="Times New Roman"/>
                      </w:rPr>
                      <w:t>is a short S</w:t>
                    </w:r>
                    <w:r w:rsidRPr="005833BE">
                      <w:rPr>
                        <w:rFonts w:eastAsia="Times New Roman" w:cs="Times New Roman"/>
                      </w:rPr>
                      <w:t xml:space="preserve">urrealist film by Luis Buñuel and Salvador </w:t>
                    </w:r>
                    <w:proofErr w:type="spellStart"/>
                    <w:r w:rsidRPr="005833BE">
                      <w:rPr>
                        <w:rFonts w:eastAsia="Times New Roman" w:cs="Times New Roman"/>
                      </w:rPr>
                      <w:t>Dalí</w:t>
                    </w:r>
                    <w:proofErr w:type="spellEnd"/>
                    <w:r>
                      <w:rPr>
                        <w:rFonts w:eastAsia="Times New Roman" w:cs="Times New Roman"/>
                      </w:rPr>
                      <w:t xml:space="preserve">. The film’s opening sequence, in particular, is </w:t>
                    </w:r>
                    <w:r w:rsidRPr="005833BE">
                      <w:rPr>
                        <w:rFonts w:eastAsia="Times New Roman" w:cs="Times New Roman"/>
                      </w:rPr>
                      <w:t>one of the most famous within the experimental film tradition</w:t>
                    </w:r>
                    <w:r>
                      <w:rPr>
                        <w:rFonts w:eastAsia="Times New Roman" w:cs="Times New Roman"/>
                      </w:rPr>
                      <w:t xml:space="preserve">: </w:t>
                    </w:r>
                    <w:r w:rsidRPr="005833BE">
                      <w:rPr>
                        <w:rFonts w:eastAsia="Times New Roman" w:cs="Times New Roman"/>
                      </w:rPr>
                      <w:t>the image of a t</w:t>
                    </w:r>
                    <w:r>
                      <w:rPr>
                        <w:rFonts w:eastAsia="Times New Roman" w:cs="Times New Roman"/>
                      </w:rPr>
                      <w:t>hin sliver of a cloud crossing</w:t>
                    </w:r>
                    <w:r w:rsidRPr="005833BE">
                      <w:rPr>
                        <w:rFonts w:eastAsia="Times New Roman" w:cs="Times New Roman"/>
                      </w:rPr>
                      <w:t xml:space="preserve"> in front of the moon immediately doubled by an extreme close-up of a straight razor</w:t>
                    </w:r>
                    <w:r>
                      <w:rPr>
                        <w:rFonts w:eastAsia="Times New Roman" w:cs="Times New Roman"/>
                      </w:rPr>
                      <w:t xml:space="preserve"> </w:t>
                    </w:r>
                    <w:r w:rsidRPr="005833BE">
                      <w:rPr>
                        <w:rFonts w:eastAsia="Times New Roman" w:cs="Times New Roman"/>
                      </w:rPr>
                      <w:t>slashing open a woman’s eyeba</w:t>
                    </w:r>
                    <w:r>
                      <w:rPr>
                        <w:rFonts w:eastAsia="Times New Roman" w:cs="Times New Roman"/>
                      </w:rPr>
                      <w:t>ll.</w:t>
                    </w:r>
                    <w:r w:rsidRPr="005833BE">
                      <w:rPr>
                        <w:rFonts w:eastAsia="Times New Roman" w:cs="Times New Roman"/>
                      </w:rPr>
                      <w:t xml:space="preserve"> </w:t>
                    </w:r>
                    <w:r>
                      <w:rPr>
                        <w:rFonts w:eastAsia="Times New Roman" w:cs="Times New Roman"/>
                      </w:rPr>
                      <w:t xml:space="preserve">As </w:t>
                    </w:r>
                    <w:r w:rsidRPr="005833BE">
                      <w:rPr>
                        <w:rFonts w:eastAsia="Times New Roman" w:cs="Times New Roman"/>
                      </w:rPr>
                      <w:t xml:space="preserve">Buñuel </w:t>
                    </w:r>
                    <w:r>
                      <w:rPr>
                        <w:rFonts w:eastAsia="Times New Roman" w:cs="Times New Roman"/>
                      </w:rPr>
                      <w:t xml:space="preserve">later claimed, the sequence exemplifies one of </w:t>
                    </w:r>
                    <w:r w:rsidRPr="005833BE">
                      <w:rPr>
                        <w:rFonts w:eastAsia="Times New Roman" w:cs="Times New Roman"/>
                      </w:rPr>
                      <w:t xml:space="preserve">the </w:t>
                    </w:r>
                    <w:r>
                      <w:rPr>
                        <w:rFonts w:eastAsia="Times New Roman" w:cs="Times New Roman"/>
                      </w:rPr>
                      <w:t>surrealist intentions</w:t>
                    </w:r>
                    <w:r w:rsidRPr="005833BE">
                      <w:rPr>
                        <w:rFonts w:eastAsia="Times New Roman" w:cs="Times New Roman"/>
                      </w:rPr>
                      <w:t xml:space="preserve"> </w:t>
                    </w:r>
                    <w:r>
                      <w:rPr>
                        <w:rFonts w:eastAsia="Times New Roman" w:cs="Times New Roman"/>
                      </w:rPr>
                      <w:t xml:space="preserve">for </w:t>
                    </w:r>
                    <w:r w:rsidRPr="005833BE">
                      <w:rPr>
                        <w:rFonts w:eastAsia="Times New Roman" w:cs="Times New Roman"/>
                      </w:rPr>
                      <w:t>cinema</w:t>
                    </w:r>
                    <w:r>
                      <w:rPr>
                        <w:rFonts w:eastAsia="Times New Roman" w:cs="Times New Roman"/>
                      </w:rPr>
                      <w:t xml:space="preserve">: </w:t>
                    </w:r>
                    <w:r w:rsidRPr="005833BE">
                      <w:rPr>
                        <w:rFonts w:eastAsia="Times New Roman" w:cs="Times New Roman"/>
                      </w:rPr>
                      <w:t xml:space="preserve">to </w:t>
                    </w:r>
                    <w:r>
                      <w:rPr>
                        <w:rFonts w:eastAsia="Times New Roman" w:cs="Times New Roman"/>
                      </w:rPr>
                      <w:t>‘</w:t>
                    </w:r>
                    <w:r w:rsidRPr="005833BE">
                      <w:rPr>
                        <w:rFonts w:eastAsia="Times New Roman" w:cs="Times New Roman"/>
                      </w:rPr>
                      <w:t>express the world of d</w:t>
                    </w:r>
                    <w:r>
                      <w:rPr>
                        <w:rFonts w:eastAsia="Times New Roman" w:cs="Times New Roman"/>
                      </w:rPr>
                      <w:t>reams, of emotions, of instinct’ (</w:t>
                    </w:r>
                    <w:r w:rsidRPr="005833BE">
                      <w:rPr>
                        <w:rFonts w:eastAsia="Times New Roman" w:cs="Times New Roman"/>
                      </w:rPr>
                      <w:t>Buñuel</w:t>
                    </w:r>
                    <w:r>
                      <w:rPr>
                        <w:rFonts w:eastAsia="Times New Roman" w:cs="Times New Roman"/>
                      </w:rPr>
                      <w:t xml:space="preserve"> 138). For the surrealists, one of the revolutionary goals for art and politics was to liberate both desire and imagination, allowing the spectator to see the world with a new eye unconditioned by repressive bourgeois morality. </w:t>
                    </w:r>
                    <w:r w:rsidRPr="005833BE">
                      <w:rPr>
                        <w:rFonts w:eastAsia="Times New Roman" w:cs="Times New Roman"/>
                      </w:rPr>
                      <w:t xml:space="preserve">The rest of the film, which </w:t>
                    </w:r>
                    <w:r>
                      <w:rPr>
                        <w:rFonts w:eastAsia="Times New Roman" w:cs="Times New Roman"/>
                      </w:rPr>
                      <w:t xml:space="preserve">purposefully </w:t>
                    </w:r>
                    <w:r w:rsidRPr="005833BE">
                      <w:rPr>
                        <w:rFonts w:eastAsia="Times New Roman" w:cs="Times New Roman"/>
                      </w:rPr>
                      <w:t xml:space="preserve">defies any coherent narrative or definitive interpretation, </w:t>
                    </w:r>
                    <w:r>
                      <w:rPr>
                        <w:rFonts w:eastAsia="Times New Roman" w:cs="Times New Roman"/>
                      </w:rPr>
                      <w:t xml:space="preserve">frequently features </w:t>
                    </w:r>
                    <w:r w:rsidRPr="005833BE">
                      <w:rPr>
                        <w:rFonts w:eastAsia="Times New Roman" w:cs="Times New Roman"/>
                      </w:rPr>
                      <w:t xml:space="preserve">images intended to shock and disrupt the spectator’s supposedly safe position: ants crawl out of a hole in a man’s hand; a man pulls two grand pianos with dead, rotting donkeys </w:t>
                    </w:r>
                    <w:r>
                      <w:rPr>
                        <w:rFonts w:eastAsia="Times New Roman" w:cs="Times New Roman"/>
                      </w:rPr>
                      <w:t>while</w:t>
                    </w:r>
                    <w:r w:rsidRPr="005833BE">
                      <w:rPr>
                        <w:rFonts w:eastAsia="Times New Roman" w:cs="Times New Roman"/>
                      </w:rPr>
                      <w:t xml:space="preserve"> two live priests</w:t>
                    </w:r>
                    <w:r>
                      <w:rPr>
                        <w:rFonts w:eastAsia="Times New Roman" w:cs="Times New Roman"/>
                      </w:rPr>
                      <w:t xml:space="preserve"> are dragged behind;</w:t>
                    </w:r>
                    <w:r w:rsidRPr="005833BE">
                      <w:rPr>
                        <w:rFonts w:eastAsia="Times New Roman" w:cs="Times New Roman"/>
                      </w:rPr>
                      <w:t xml:space="preserve"> a beautiful androgynous woman casually pokes at a severed hand with a stick</w:t>
                    </w:r>
                    <w:r>
                      <w:rPr>
                        <w:rFonts w:eastAsia="Times New Roman" w:cs="Times New Roman"/>
                      </w:rPr>
                      <w:t xml:space="preserve"> before being hit by a car</w:t>
                    </w:r>
                    <w:r w:rsidRPr="005833BE">
                      <w:rPr>
                        <w:rFonts w:eastAsia="Times New Roman" w:cs="Times New Roman"/>
                      </w:rPr>
                      <w:t xml:space="preserve">. Buñuel was incensed that </w:t>
                    </w:r>
                    <w:proofErr w:type="gramStart"/>
                    <w:r w:rsidRPr="005833BE">
                      <w:rPr>
                        <w:rFonts w:eastAsia="Times New Roman" w:cs="Times New Roman"/>
                      </w:rPr>
                      <w:t>his film was positively received by bourgeois critics</w:t>
                    </w:r>
                    <w:proofErr w:type="gramEnd"/>
                    <w:r>
                      <w:rPr>
                        <w:rFonts w:eastAsia="Times New Roman" w:cs="Times New Roman"/>
                      </w:rPr>
                      <w:t xml:space="preserve"> as a titillating aesthetic experience</w:t>
                    </w:r>
                    <w:r w:rsidRPr="005833BE">
                      <w:rPr>
                        <w:rFonts w:eastAsia="Times New Roman" w:cs="Times New Roman"/>
                      </w:rPr>
                      <w:t xml:space="preserve">, notoriously </w:t>
                    </w:r>
                    <w:r>
                      <w:rPr>
                        <w:rFonts w:eastAsia="Times New Roman" w:cs="Times New Roman"/>
                      </w:rPr>
                      <w:t xml:space="preserve">stating </w:t>
                    </w:r>
                    <w:r w:rsidRPr="005833BE">
                      <w:rPr>
                        <w:rFonts w:eastAsia="Times New Roman" w:cs="Times New Roman"/>
                      </w:rPr>
                      <w:t xml:space="preserve">that </w:t>
                    </w:r>
                    <w:r>
                      <w:rPr>
                        <w:rFonts w:eastAsia="Times New Roman" w:cs="Times New Roman"/>
                      </w:rPr>
                      <w:t>they ‘</w:t>
                    </w:r>
                    <w:r w:rsidRPr="005833BE">
                      <w:rPr>
                        <w:rFonts w:eastAsia="Times New Roman" w:cs="Times New Roman"/>
                      </w:rPr>
                      <w:t xml:space="preserve">found </w:t>
                    </w:r>
                    <w:r w:rsidRPr="005833BE">
                      <w:rPr>
                        <w:rFonts w:eastAsia="Times New Roman" w:cs="Times New Roman"/>
                        <w:iCs/>
                      </w:rPr>
                      <w:t>beautiful</w:t>
                    </w:r>
                    <w:r w:rsidRPr="005833BE">
                      <w:rPr>
                        <w:rFonts w:eastAsia="Times New Roman" w:cs="Times New Roman"/>
                        <w:i/>
                        <w:iCs/>
                      </w:rPr>
                      <w:t xml:space="preserve"> </w:t>
                    </w:r>
                    <w:r w:rsidRPr="005833BE">
                      <w:rPr>
                        <w:rFonts w:eastAsia="Times New Roman" w:cs="Times New Roman"/>
                      </w:rPr>
                      <w:t xml:space="preserve">or </w:t>
                    </w:r>
                    <w:r w:rsidRPr="005833BE">
                      <w:rPr>
                        <w:rFonts w:eastAsia="Times New Roman" w:cs="Times New Roman"/>
                        <w:iCs/>
                      </w:rPr>
                      <w:t>poetic</w:t>
                    </w:r>
                    <w:r w:rsidRPr="005833BE">
                      <w:rPr>
                        <w:rFonts w:eastAsia="Times New Roman" w:cs="Times New Roman"/>
                        <w:i/>
                        <w:iCs/>
                      </w:rPr>
                      <w:t xml:space="preserve"> </w:t>
                    </w:r>
                    <w:r w:rsidRPr="005833BE">
                      <w:rPr>
                        <w:rFonts w:eastAsia="Times New Roman" w:cs="Times New Roman"/>
                      </w:rPr>
                      <w:t>something that was basically a despe</w:t>
                    </w:r>
                    <w:r>
                      <w:rPr>
                        <w:rFonts w:eastAsia="Times New Roman" w:cs="Times New Roman"/>
                      </w:rPr>
                      <w:t xml:space="preserve">rate, passionate call to </w:t>
                    </w:r>
                    <w:r>
                      <w:rPr>
                        <w:rFonts w:eastAsia="Times New Roman" w:cs="Times New Roman"/>
                      </w:rPr>
                      <w:lastRenderedPageBreak/>
                      <w:t>murder’</w:t>
                    </w:r>
                    <w:r w:rsidRPr="005833BE">
                      <w:rPr>
                        <w:rFonts w:eastAsia="Times New Roman" w:cs="Times New Roman"/>
                      </w:rPr>
                      <w:t xml:space="preserve"> </w:t>
                    </w:r>
                    <w:r>
                      <w:rPr>
                        <w:rFonts w:eastAsia="Times New Roman" w:cs="Times New Roman"/>
                      </w:rPr>
                      <w:t>(</w:t>
                    </w:r>
                    <w:r w:rsidRPr="005833BE">
                      <w:rPr>
                        <w:rFonts w:eastAsia="Times New Roman" w:cs="Times New Roman"/>
                      </w:rPr>
                      <w:t>Buñuel</w:t>
                    </w:r>
                    <w:r>
                      <w:rPr>
                        <w:rFonts w:eastAsia="Times New Roman" w:cs="Times New Roman"/>
                      </w:rPr>
                      <w:t xml:space="preserve"> 34). While this work would be one of the few uncontested films within the so-called surrealist film canon, its subsequent influence would be felt on diverse and disparate examples. Including the experimental film and video tradition, music videos, and the works of filmmakers David Lynch and Guy </w:t>
                    </w:r>
                    <w:proofErr w:type="spellStart"/>
                    <w:r>
                      <w:rPr>
                        <w:rFonts w:eastAsia="Times New Roman" w:cs="Times New Roman"/>
                      </w:rPr>
                      <w:t>Maddin</w:t>
                    </w:r>
                    <w:proofErr w:type="spellEnd"/>
                    <w:r>
                      <w:rPr>
                        <w:rFonts w:eastAsia="Times New Roman" w:cs="Times New Roman"/>
                      </w:rPr>
                      <w:t>.</w:t>
                    </w:r>
                  </w:p>
                </w:tc>
              </w:sdtContent>
            </w:sdt>
          </w:sdtContent>
        </w:sdt>
      </w:tr>
      <w:tr w:rsidR="003235A7" w14:paraId="742540C5" w14:textId="77777777" w:rsidTr="003235A7">
        <w:tc>
          <w:tcPr>
            <w:tcW w:w="9016" w:type="dxa"/>
          </w:tcPr>
          <w:p w14:paraId="5509BB27" w14:textId="77777777" w:rsidR="003235A7" w:rsidRDefault="003235A7" w:rsidP="008A5B87">
            <w:r w:rsidRPr="0015114C">
              <w:rPr>
                <w:u w:val="single"/>
              </w:rPr>
              <w:lastRenderedPageBreak/>
              <w:t>Further reading</w:t>
            </w:r>
            <w:r>
              <w:t>:</w:t>
            </w:r>
          </w:p>
          <w:p w14:paraId="616542A4" w14:textId="7F599B0B" w:rsidR="00966C0C" w:rsidRDefault="005F7CC5" w:rsidP="008A5B87">
            <w:sdt>
              <w:sdtPr>
                <w:id w:val="-237182373"/>
                <w:citation/>
              </w:sdtPr>
              <w:sdtEndPr/>
              <w:sdtContent>
                <w:r w:rsidR="00CD6749">
                  <w:fldChar w:fldCharType="begin"/>
                </w:r>
                <w:r w:rsidR="00CD6749">
                  <w:rPr>
                    <w:lang w:val="en-US"/>
                  </w:rPr>
                  <w:instrText xml:space="preserve">CITATION Lui29 \l 1033 </w:instrText>
                </w:r>
                <w:r w:rsidR="00CD6749">
                  <w:fldChar w:fldCharType="separate"/>
                </w:r>
                <w:r w:rsidR="00CD6749" w:rsidRPr="00CD6749">
                  <w:rPr>
                    <w:noProof/>
                    <w:lang w:val="en-US"/>
                  </w:rPr>
                  <w:t>(Buñuel)</w:t>
                </w:r>
                <w:r w:rsidR="00CD6749">
                  <w:fldChar w:fldCharType="end"/>
                </w:r>
              </w:sdtContent>
            </w:sdt>
          </w:p>
          <w:p w14:paraId="57AE6AE8" w14:textId="77777777" w:rsidR="005F7CC5" w:rsidRDefault="005F7CC5" w:rsidP="008A5B87"/>
          <w:p w14:paraId="04BA71E9" w14:textId="76F173C7" w:rsidR="00966C0C" w:rsidRDefault="005F7CC5" w:rsidP="008A5B87">
            <w:sdt>
              <w:sdtPr>
                <w:id w:val="1930392572"/>
                <w:citation/>
              </w:sdtPr>
              <w:sdtEndPr/>
              <w:sdtContent>
                <w:r w:rsidR="00CD6749">
                  <w:fldChar w:fldCharType="begin"/>
                </w:r>
                <w:r w:rsidR="00CD6749">
                  <w:rPr>
                    <w:lang w:val="en-US"/>
                  </w:rPr>
                  <w:instrText xml:space="preserve">CITATION Lui58 \l 1033 </w:instrText>
                </w:r>
                <w:r w:rsidR="00CD6749">
                  <w:fldChar w:fldCharType="separate"/>
                </w:r>
                <w:r w:rsidR="00CD6749" w:rsidRPr="00CD6749">
                  <w:rPr>
                    <w:noProof/>
                    <w:lang w:val="en-US"/>
                  </w:rPr>
                  <w:t>(Buñuel, Cinema as an Instrument of Poetry (1958))</w:t>
                </w:r>
                <w:r w:rsidR="00CD6749">
                  <w:fldChar w:fldCharType="end"/>
                </w:r>
              </w:sdtContent>
            </w:sdt>
          </w:p>
          <w:p w14:paraId="59483B2B" w14:textId="77777777" w:rsidR="005F7CC5" w:rsidRDefault="005F7CC5" w:rsidP="008A5B87"/>
          <w:sdt>
            <w:sdtPr>
              <w:alias w:val="Further reading"/>
              <w:tag w:val="furtherReading"/>
              <w:id w:val="-1516217107"/>
            </w:sdtPr>
            <w:sdtEndPr/>
            <w:sdtContent>
              <w:p w14:paraId="51EE4D71" w14:textId="137A2BC4" w:rsidR="00107EBF" w:rsidRDefault="005F7CC5" w:rsidP="00CD6749">
                <w:pPr>
                  <w:jc w:val="both"/>
                </w:pPr>
                <w:sdt>
                  <w:sdtPr>
                    <w:id w:val="1522899782"/>
                    <w:citation/>
                  </w:sdtPr>
                  <w:sdtEndPr/>
                  <w:sdtContent>
                    <w:r w:rsidR="00CD6749">
                      <w:fldChar w:fldCharType="begin"/>
                    </w:r>
                    <w:r w:rsidR="00CD6749">
                      <w:rPr>
                        <w:lang w:val="en-US"/>
                      </w:rPr>
                      <w:instrText xml:space="preserve"> CITATION Lui83 \l 1033 </w:instrText>
                    </w:r>
                    <w:r w:rsidR="00CD6749">
                      <w:fldChar w:fldCharType="separate"/>
                    </w:r>
                    <w:r w:rsidR="00CD6749">
                      <w:rPr>
                        <w:noProof/>
                        <w:lang w:val="en-US"/>
                      </w:rPr>
                      <w:t xml:space="preserve"> </w:t>
                    </w:r>
                    <w:r w:rsidR="00CD6749" w:rsidRPr="00CD6749">
                      <w:rPr>
                        <w:noProof/>
                        <w:lang w:val="en-US"/>
                      </w:rPr>
                      <w:t>(Buñuel, My Last Sigh)</w:t>
                    </w:r>
                    <w:r w:rsidR="00CD6749">
                      <w:fldChar w:fldCharType="end"/>
                    </w:r>
                  </w:sdtContent>
                </w:sdt>
              </w:p>
              <w:p w14:paraId="4312C83F" w14:textId="77777777" w:rsidR="005F7CC5" w:rsidRPr="00D764D6" w:rsidRDefault="005F7CC5" w:rsidP="00CD6749">
                <w:pPr>
                  <w:jc w:val="both"/>
                  <w:rPr>
                    <w:rFonts w:eastAsia="Times New Roman" w:cs="Times New Roman"/>
                  </w:rPr>
                </w:pPr>
              </w:p>
              <w:p w14:paraId="37FE7BBF" w14:textId="61EB2FC4" w:rsidR="00107EBF" w:rsidRDefault="005F7CC5" w:rsidP="00107EBF">
                <w:pPr>
                  <w:jc w:val="both"/>
                </w:pPr>
                <w:sdt>
                  <w:sdtPr>
                    <w:id w:val="931480552"/>
                    <w:citation/>
                  </w:sdtPr>
                  <w:sdtEndPr/>
                  <w:sdtContent>
                    <w:r w:rsidR="00D249B7">
                      <w:fldChar w:fldCharType="begin"/>
                    </w:r>
                    <w:r w:rsidR="00D249B7">
                      <w:rPr>
                        <w:lang w:val="en-US"/>
                      </w:rPr>
                      <w:instrText xml:space="preserve"> CITATION Lui00 \l 1033 </w:instrText>
                    </w:r>
                    <w:r w:rsidR="00D249B7">
                      <w:fldChar w:fldCharType="separate"/>
                    </w:r>
                    <w:r w:rsidR="00D249B7" w:rsidRPr="00D249B7">
                      <w:rPr>
                        <w:noProof/>
                        <w:lang w:val="en-US"/>
                      </w:rPr>
                      <w:t>(Buñuel and White, An Unspeakable Betrayal: Selected Writings of Luis Buñuel)</w:t>
                    </w:r>
                    <w:r w:rsidR="00D249B7">
                      <w:fldChar w:fldCharType="end"/>
                    </w:r>
                  </w:sdtContent>
                </w:sdt>
              </w:p>
              <w:p w14:paraId="48FECEEE" w14:textId="77777777" w:rsidR="005F7CC5" w:rsidRDefault="005F7CC5" w:rsidP="00107EBF">
                <w:pPr>
                  <w:jc w:val="both"/>
                </w:pPr>
                <w:bookmarkStart w:id="0" w:name="_GoBack"/>
                <w:bookmarkEnd w:id="0"/>
              </w:p>
              <w:p w14:paraId="3EE1B68E" w14:textId="447D56A5" w:rsidR="003235A7" w:rsidRDefault="005F7CC5" w:rsidP="00D249B7">
                <w:pPr>
                  <w:jc w:val="both"/>
                </w:pPr>
                <w:sdt>
                  <w:sdtPr>
                    <w:id w:val="-885559644"/>
                    <w:citation/>
                  </w:sdtPr>
                  <w:sdtEndPr/>
                  <w:sdtContent>
                    <w:r w:rsidR="00D249B7">
                      <w:fldChar w:fldCharType="begin"/>
                    </w:r>
                    <w:r w:rsidR="00D249B7">
                      <w:rPr>
                        <w:lang w:val="en-US"/>
                      </w:rPr>
                      <w:instrText xml:space="preserve"> CITATION Gwy05 \l 1033 </w:instrText>
                    </w:r>
                    <w:r w:rsidR="00D249B7">
                      <w:fldChar w:fldCharType="separate"/>
                    </w:r>
                    <w:r w:rsidR="00D249B7" w:rsidRPr="00D249B7">
                      <w:rPr>
                        <w:noProof/>
                        <w:lang w:val="en-US"/>
                      </w:rPr>
                      <w:t>(Edwards)</w:t>
                    </w:r>
                    <w:r w:rsidR="00D249B7">
                      <w:fldChar w:fldCharType="end"/>
                    </w:r>
                  </w:sdtContent>
                </w:sdt>
              </w:p>
            </w:sdtContent>
          </w:sdt>
        </w:tc>
      </w:tr>
    </w:tbl>
    <w:p w14:paraId="5432C7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54CAC" w14:textId="77777777" w:rsidR="00CD6749" w:rsidRDefault="00CD6749" w:rsidP="007A0D55">
      <w:pPr>
        <w:spacing w:after="0" w:line="240" w:lineRule="auto"/>
      </w:pPr>
      <w:r>
        <w:separator/>
      </w:r>
    </w:p>
  </w:endnote>
  <w:endnote w:type="continuationSeparator" w:id="0">
    <w:p w14:paraId="5D68C856" w14:textId="77777777" w:rsidR="00CD6749" w:rsidRDefault="00CD67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D447D" w14:textId="77777777" w:rsidR="00CD6749" w:rsidRDefault="00CD6749" w:rsidP="007A0D55">
      <w:pPr>
        <w:spacing w:after="0" w:line="240" w:lineRule="auto"/>
      </w:pPr>
      <w:r>
        <w:separator/>
      </w:r>
    </w:p>
  </w:footnote>
  <w:footnote w:type="continuationSeparator" w:id="0">
    <w:p w14:paraId="42B11654" w14:textId="77777777" w:rsidR="00CD6749" w:rsidRDefault="00CD67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307A8" w14:textId="77777777" w:rsidR="00CD6749" w:rsidRDefault="00CD67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F97CD1" w14:textId="77777777" w:rsidR="00CD6749" w:rsidRDefault="00CD67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BF"/>
    <w:rsid w:val="00032559"/>
    <w:rsid w:val="00052040"/>
    <w:rsid w:val="000A65A6"/>
    <w:rsid w:val="000B25AE"/>
    <w:rsid w:val="000B55AB"/>
    <w:rsid w:val="000D24DC"/>
    <w:rsid w:val="00101B2E"/>
    <w:rsid w:val="00107EBF"/>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0AD8"/>
    <w:rsid w:val="00462DBE"/>
    <w:rsid w:val="00464699"/>
    <w:rsid w:val="00483379"/>
    <w:rsid w:val="00487BC5"/>
    <w:rsid w:val="00496888"/>
    <w:rsid w:val="004A7476"/>
    <w:rsid w:val="004E5896"/>
    <w:rsid w:val="00513EE6"/>
    <w:rsid w:val="00534F8F"/>
    <w:rsid w:val="00582E2E"/>
    <w:rsid w:val="00590035"/>
    <w:rsid w:val="005A7CED"/>
    <w:rsid w:val="005B177E"/>
    <w:rsid w:val="005B3921"/>
    <w:rsid w:val="005E0F3F"/>
    <w:rsid w:val="005F26D7"/>
    <w:rsid w:val="005F5450"/>
    <w:rsid w:val="005F7CC5"/>
    <w:rsid w:val="00600643"/>
    <w:rsid w:val="006D0412"/>
    <w:rsid w:val="007411B9"/>
    <w:rsid w:val="00780D95"/>
    <w:rsid w:val="00780DC7"/>
    <w:rsid w:val="007A0D55"/>
    <w:rsid w:val="007B3377"/>
    <w:rsid w:val="007E5F44"/>
    <w:rsid w:val="00812B1B"/>
    <w:rsid w:val="00821DE3"/>
    <w:rsid w:val="00846CE1"/>
    <w:rsid w:val="00862416"/>
    <w:rsid w:val="008A5B87"/>
    <w:rsid w:val="00905B2A"/>
    <w:rsid w:val="00922950"/>
    <w:rsid w:val="00966C0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6749"/>
    <w:rsid w:val="00CF0AF0"/>
    <w:rsid w:val="00CF1542"/>
    <w:rsid w:val="00CF1696"/>
    <w:rsid w:val="00CF3EC5"/>
    <w:rsid w:val="00D249B7"/>
    <w:rsid w:val="00D656DA"/>
    <w:rsid w:val="00D83300"/>
    <w:rsid w:val="00DA6778"/>
    <w:rsid w:val="00DC6B48"/>
    <w:rsid w:val="00DF01B0"/>
    <w:rsid w:val="00E343CE"/>
    <w:rsid w:val="00E45B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0FECD5A5CCE44E9F6B4DEF40C6FAB8"/>
        <w:category>
          <w:name w:val="General"/>
          <w:gallery w:val="placeholder"/>
        </w:category>
        <w:types>
          <w:type w:val="bbPlcHdr"/>
        </w:types>
        <w:behaviors>
          <w:behavior w:val="content"/>
        </w:behaviors>
        <w:guid w:val="{C121D53D-61A4-924A-A447-F9CE9726CDED}"/>
      </w:docPartPr>
      <w:docPartBody>
        <w:p w:rsidR="00331D6A" w:rsidRDefault="00331D6A">
          <w:pPr>
            <w:pStyle w:val="560FECD5A5CCE44E9F6B4DEF40C6FAB8"/>
          </w:pPr>
          <w:r w:rsidRPr="00CC586D">
            <w:rPr>
              <w:rStyle w:val="PlaceholderText"/>
              <w:b/>
              <w:color w:val="FFFFFF" w:themeColor="background1"/>
            </w:rPr>
            <w:t>[Salutation]</w:t>
          </w:r>
        </w:p>
      </w:docPartBody>
    </w:docPart>
    <w:docPart>
      <w:docPartPr>
        <w:name w:val="FD3F4D44E482644497C18416F3AC3351"/>
        <w:category>
          <w:name w:val="General"/>
          <w:gallery w:val="placeholder"/>
        </w:category>
        <w:types>
          <w:type w:val="bbPlcHdr"/>
        </w:types>
        <w:behaviors>
          <w:behavior w:val="content"/>
        </w:behaviors>
        <w:guid w:val="{CD260DBD-939A-6642-8C6C-96166915BC68}"/>
      </w:docPartPr>
      <w:docPartBody>
        <w:p w:rsidR="00331D6A" w:rsidRDefault="00331D6A">
          <w:pPr>
            <w:pStyle w:val="FD3F4D44E482644497C18416F3AC3351"/>
          </w:pPr>
          <w:r>
            <w:rPr>
              <w:rStyle w:val="PlaceholderText"/>
            </w:rPr>
            <w:t>[First name]</w:t>
          </w:r>
        </w:p>
      </w:docPartBody>
    </w:docPart>
    <w:docPart>
      <w:docPartPr>
        <w:name w:val="58E3B842E9AE4B4186EA3B91DA1CD078"/>
        <w:category>
          <w:name w:val="General"/>
          <w:gallery w:val="placeholder"/>
        </w:category>
        <w:types>
          <w:type w:val="bbPlcHdr"/>
        </w:types>
        <w:behaviors>
          <w:behavior w:val="content"/>
        </w:behaviors>
        <w:guid w:val="{D8990F65-9F3A-1A4A-9585-721ED4D3A1FF}"/>
      </w:docPartPr>
      <w:docPartBody>
        <w:p w:rsidR="00331D6A" w:rsidRDefault="00331D6A">
          <w:pPr>
            <w:pStyle w:val="58E3B842E9AE4B4186EA3B91DA1CD078"/>
          </w:pPr>
          <w:r>
            <w:rPr>
              <w:rStyle w:val="PlaceholderText"/>
            </w:rPr>
            <w:t>[Middle name]</w:t>
          </w:r>
        </w:p>
      </w:docPartBody>
    </w:docPart>
    <w:docPart>
      <w:docPartPr>
        <w:name w:val="64A20359446FAD47888F79AF1A3ECF18"/>
        <w:category>
          <w:name w:val="General"/>
          <w:gallery w:val="placeholder"/>
        </w:category>
        <w:types>
          <w:type w:val="bbPlcHdr"/>
        </w:types>
        <w:behaviors>
          <w:behavior w:val="content"/>
        </w:behaviors>
        <w:guid w:val="{9742445A-0BB7-7440-BE3C-EFDE7929B9B6}"/>
      </w:docPartPr>
      <w:docPartBody>
        <w:p w:rsidR="00331D6A" w:rsidRDefault="00331D6A">
          <w:pPr>
            <w:pStyle w:val="64A20359446FAD47888F79AF1A3ECF18"/>
          </w:pPr>
          <w:r>
            <w:rPr>
              <w:rStyle w:val="PlaceholderText"/>
            </w:rPr>
            <w:t>[Last name]</w:t>
          </w:r>
        </w:p>
      </w:docPartBody>
    </w:docPart>
    <w:docPart>
      <w:docPartPr>
        <w:name w:val="79791535B1A49D43820975F3509E5D05"/>
        <w:category>
          <w:name w:val="General"/>
          <w:gallery w:val="placeholder"/>
        </w:category>
        <w:types>
          <w:type w:val="bbPlcHdr"/>
        </w:types>
        <w:behaviors>
          <w:behavior w:val="content"/>
        </w:behaviors>
        <w:guid w:val="{ADCA739B-24FB-3141-80EC-67F5522A4E27}"/>
      </w:docPartPr>
      <w:docPartBody>
        <w:p w:rsidR="00331D6A" w:rsidRDefault="00331D6A">
          <w:pPr>
            <w:pStyle w:val="79791535B1A49D43820975F3509E5D05"/>
          </w:pPr>
          <w:r>
            <w:rPr>
              <w:rStyle w:val="PlaceholderText"/>
            </w:rPr>
            <w:t>[Enter your biography]</w:t>
          </w:r>
        </w:p>
      </w:docPartBody>
    </w:docPart>
    <w:docPart>
      <w:docPartPr>
        <w:name w:val="369426F7ACF5F74EAA6B82D6DE4BF9C8"/>
        <w:category>
          <w:name w:val="General"/>
          <w:gallery w:val="placeholder"/>
        </w:category>
        <w:types>
          <w:type w:val="bbPlcHdr"/>
        </w:types>
        <w:behaviors>
          <w:behavior w:val="content"/>
        </w:behaviors>
        <w:guid w:val="{3A38E549-F2BE-4B42-9666-FB4409F894B6}"/>
      </w:docPartPr>
      <w:docPartBody>
        <w:p w:rsidR="00331D6A" w:rsidRDefault="00331D6A">
          <w:pPr>
            <w:pStyle w:val="369426F7ACF5F74EAA6B82D6DE4BF9C8"/>
          </w:pPr>
          <w:r>
            <w:rPr>
              <w:rStyle w:val="PlaceholderText"/>
            </w:rPr>
            <w:t>[Enter the institution with which you are affiliated]</w:t>
          </w:r>
        </w:p>
      </w:docPartBody>
    </w:docPart>
    <w:docPart>
      <w:docPartPr>
        <w:name w:val="46B87CA053DC184DAF43AF6274AAD3F9"/>
        <w:category>
          <w:name w:val="General"/>
          <w:gallery w:val="placeholder"/>
        </w:category>
        <w:types>
          <w:type w:val="bbPlcHdr"/>
        </w:types>
        <w:behaviors>
          <w:behavior w:val="content"/>
        </w:behaviors>
        <w:guid w:val="{1E139BA5-0901-7B43-9C9C-60F5EF9B11E0}"/>
      </w:docPartPr>
      <w:docPartBody>
        <w:p w:rsidR="00331D6A" w:rsidRDefault="00331D6A">
          <w:pPr>
            <w:pStyle w:val="46B87CA053DC184DAF43AF6274AAD3F9"/>
          </w:pPr>
          <w:r w:rsidRPr="00EF74F7">
            <w:rPr>
              <w:b/>
              <w:color w:val="808080" w:themeColor="background1" w:themeShade="80"/>
            </w:rPr>
            <w:t>[Enter the headword for your article]</w:t>
          </w:r>
        </w:p>
      </w:docPartBody>
    </w:docPart>
    <w:docPart>
      <w:docPartPr>
        <w:name w:val="3D8F45B2E3839D48B0683C03DC7EDB79"/>
        <w:category>
          <w:name w:val="General"/>
          <w:gallery w:val="placeholder"/>
        </w:category>
        <w:types>
          <w:type w:val="bbPlcHdr"/>
        </w:types>
        <w:behaviors>
          <w:behavior w:val="content"/>
        </w:behaviors>
        <w:guid w:val="{77CF4EDE-41BA-4446-841D-CFA8BC38BAE2}"/>
      </w:docPartPr>
      <w:docPartBody>
        <w:p w:rsidR="00331D6A" w:rsidRDefault="00331D6A">
          <w:pPr>
            <w:pStyle w:val="3D8F45B2E3839D48B0683C03DC7EDB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68CA324205894B861F52E950943650"/>
        <w:category>
          <w:name w:val="General"/>
          <w:gallery w:val="placeholder"/>
        </w:category>
        <w:types>
          <w:type w:val="bbPlcHdr"/>
        </w:types>
        <w:behaviors>
          <w:behavior w:val="content"/>
        </w:behaviors>
        <w:guid w:val="{308265C4-E80D-0C4A-B3DB-98F7D1B079F1}"/>
      </w:docPartPr>
      <w:docPartBody>
        <w:p w:rsidR="00331D6A" w:rsidRDefault="00331D6A">
          <w:pPr>
            <w:pStyle w:val="B468CA324205894B861F52E950943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5520A9E8769E40ACFBBDB7C81E58DB"/>
        <w:category>
          <w:name w:val="General"/>
          <w:gallery w:val="placeholder"/>
        </w:category>
        <w:types>
          <w:type w:val="bbPlcHdr"/>
        </w:types>
        <w:behaviors>
          <w:behavior w:val="content"/>
        </w:behaviors>
        <w:guid w:val="{D589800A-37A4-C54F-A5F1-9F3BFE79DCA5}"/>
      </w:docPartPr>
      <w:docPartBody>
        <w:p w:rsidR="00331D6A" w:rsidRDefault="00331D6A">
          <w:pPr>
            <w:pStyle w:val="A05520A9E8769E40ACFBBDB7C81E58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69A7331B73E04FB4F4E66629030949"/>
        <w:category>
          <w:name w:val="General"/>
          <w:gallery w:val="placeholder"/>
        </w:category>
        <w:types>
          <w:type w:val="bbPlcHdr"/>
        </w:types>
        <w:behaviors>
          <w:behavior w:val="content"/>
        </w:behaviors>
        <w:guid w:val="{42F2F63D-A618-1740-8B60-1A569A47E7A4}"/>
      </w:docPartPr>
      <w:docPartBody>
        <w:p w:rsidR="00331D6A" w:rsidRDefault="00331D6A" w:rsidP="00331D6A">
          <w:pPr>
            <w:pStyle w:val="F469A7331B73E04FB4F4E666290309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D4133842A4FF4EAD2409BBF4A0AFF9"/>
        <w:category>
          <w:name w:val="General"/>
          <w:gallery w:val="placeholder"/>
        </w:category>
        <w:types>
          <w:type w:val="bbPlcHdr"/>
        </w:types>
        <w:behaviors>
          <w:behavior w:val="content"/>
        </w:behaviors>
        <w:guid w:val="{8454F006-8196-8A4E-AEE1-FFAC3CC244CF}"/>
      </w:docPartPr>
      <w:docPartBody>
        <w:p w:rsidR="00000000" w:rsidRDefault="002212CC" w:rsidP="002212CC">
          <w:pPr>
            <w:pStyle w:val="55D4133842A4FF4EAD2409BBF4A0AFF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D6A"/>
    <w:rsid w:val="002212CC"/>
    <w:rsid w:val="00331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2CC"/>
    <w:rPr>
      <w:color w:val="808080"/>
    </w:rPr>
  </w:style>
  <w:style w:type="paragraph" w:customStyle="1" w:styleId="560FECD5A5CCE44E9F6B4DEF40C6FAB8">
    <w:name w:val="560FECD5A5CCE44E9F6B4DEF40C6FAB8"/>
  </w:style>
  <w:style w:type="paragraph" w:customStyle="1" w:styleId="FD3F4D44E482644497C18416F3AC3351">
    <w:name w:val="FD3F4D44E482644497C18416F3AC3351"/>
  </w:style>
  <w:style w:type="paragraph" w:customStyle="1" w:styleId="58E3B842E9AE4B4186EA3B91DA1CD078">
    <w:name w:val="58E3B842E9AE4B4186EA3B91DA1CD078"/>
  </w:style>
  <w:style w:type="paragraph" w:customStyle="1" w:styleId="64A20359446FAD47888F79AF1A3ECF18">
    <w:name w:val="64A20359446FAD47888F79AF1A3ECF18"/>
  </w:style>
  <w:style w:type="paragraph" w:customStyle="1" w:styleId="79791535B1A49D43820975F3509E5D05">
    <w:name w:val="79791535B1A49D43820975F3509E5D05"/>
  </w:style>
  <w:style w:type="paragraph" w:customStyle="1" w:styleId="369426F7ACF5F74EAA6B82D6DE4BF9C8">
    <w:name w:val="369426F7ACF5F74EAA6B82D6DE4BF9C8"/>
  </w:style>
  <w:style w:type="paragraph" w:customStyle="1" w:styleId="46B87CA053DC184DAF43AF6274AAD3F9">
    <w:name w:val="46B87CA053DC184DAF43AF6274AAD3F9"/>
  </w:style>
  <w:style w:type="paragraph" w:customStyle="1" w:styleId="3D8F45B2E3839D48B0683C03DC7EDB79">
    <w:name w:val="3D8F45B2E3839D48B0683C03DC7EDB79"/>
  </w:style>
  <w:style w:type="paragraph" w:customStyle="1" w:styleId="B468CA324205894B861F52E950943650">
    <w:name w:val="B468CA324205894B861F52E950943650"/>
  </w:style>
  <w:style w:type="paragraph" w:customStyle="1" w:styleId="A05520A9E8769E40ACFBBDB7C81E58DB">
    <w:name w:val="A05520A9E8769E40ACFBBDB7C81E58DB"/>
  </w:style>
  <w:style w:type="paragraph" w:customStyle="1" w:styleId="324F2AEAF287504E81652C6463A62AFE">
    <w:name w:val="324F2AEAF287504E81652C6463A62AFE"/>
  </w:style>
  <w:style w:type="paragraph" w:customStyle="1" w:styleId="F469A7331B73E04FB4F4E66629030949">
    <w:name w:val="F469A7331B73E04FB4F4E66629030949"/>
    <w:rsid w:val="00331D6A"/>
  </w:style>
  <w:style w:type="paragraph" w:customStyle="1" w:styleId="55D4133842A4FF4EAD2409BBF4A0AFF9">
    <w:name w:val="55D4133842A4FF4EAD2409BBF4A0AFF9"/>
    <w:rsid w:val="002212C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2CC"/>
    <w:rPr>
      <w:color w:val="808080"/>
    </w:rPr>
  </w:style>
  <w:style w:type="paragraph" w:customStyle="1" w:styleId="560FECD5A5CCE44E9F6B4DEF40C6FAB8">
    <w:name w:val="560FECD5A5CCE44E9F6B4DEF40C6FAB8"/>
  </w:style>
  <w:style w:type="paragraph" w:customStyle="1" w:styleId="FD3F4D44E482644497C18416F3AC3351">
    <w:name w:val="FD3F4D44E482644497C18416F3AC3351"/>
  </w:style>
  <w:style w:type="paragraph" w:customStyle="1" w:styleId="58E3B842E9AE4B4186EA3B91DA1CD078">
    <w:name w:val="58E3B842E9AE4B4186EA3B91DA1CD078"/>
  </w:style>
  <w:style w:type="paragraph" w:customStyle="1" w:styleId="64A20359446FAD47888F79AF1A3ECF18">
    <w:name w:val="64A20359446FAD47888F79AF1A3ECF18"/>
  </w:style>
  <w:style w:type="paragraph" w:customStyle="1" w:styleId="79791535B1A49D43820975F3509E5D05">
    <w:name w:val="79791535B1A49D43820975F3509E5D05"/>
  </w:style>
  <w:style w:type="paragraph" w:customStyle="1" w:styleId="369426F7ACF5F74EAA6B82D6DE4BF9C8">
    <w:name w:val="369426F7ACF5F74EAA6B82D6DE4BF9C8"/>
  </w:style>
  <w:style w:type="paragraph" w:customStyle="1" w:styleId="46B87CA053DC184DAF43AF6274AAD3F9">
    <w:name w:val="46B87CA053DC184DAF43AF6274AAD3F9"/>
  </w:style>
  <w:style w:type="paragraph" w:customStyle="1" w:styleId="3D8F45B2E3839D48B0683C03DC7EDB79">
    <w:name w:val="3D8F45B2E3839D48B0683C03DC7EDB79"/>
  </w:style>
  <w:style w:type="paragraph" w:customStyle="1" w:styleId="B468CA324205894B861F52E950943650">
    <w:name w:val="B468CA324205894B861F52E950943650"/>
  </w:style>
  <w:style w:type="paragraph" w:customStyle="1" w:styleId="A05520A9E8769E40ACFBBDB7C81E58DB">
    <w:name w:val="A05520A9E8769E40ACFBBDB7C81E58DB"/>
  </w:style>
  <w:style w:type="paragraph" w:customStyle="1" w:styleId="324F2AEAF287504E81652C6463A62AFE">
    <w:name w:val="324F2AEAF287504E81652C6463A62AFE"/>
  </w:style>
  <w:style w:type="paragraph" w:customStyle="1" w:styleId="F469A7331B73E04FB4F4E66629030949">
    <w:name w:val="F469A7331B73E04FB4F4E66629030949"/>
    <w:rsid w:val="00331D6A"/>
  </w:style>
  <w:style w:type="paragraph" w:customStyle="1" w:styleId="55D4133842A4FF4EAD2409BBF4A0AFF9">
    <w:name w:val="55D4133842A4FF4EAD2409BBF4A0AFF9"/>
    <w:rsid w:val="002212C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Lui29</b:Tag>
    <b:SourceType>JournalArticle</b:SourceType>
    <b:Guid>{57A7DE34-BDD7-634F-9CB6-F2C66508CB32}</b:Guid>
    <b:Title>Un Chien Andalou</b:Title>
    <b:Year>1929</b:Year>
    <b:Volume>12</b:Volume>
    <b:Pages>34-37</b:Pages>
    <b:Author>
      <b:Author>
        <b:NameList>
          <b:Person>
            <b:Last>Buñuel</b:Last>
            <b:First>Luis</b:First>
          </b:Person>
        </b:NameList>
      </b:Author>
    </b:Author>
    <b:JournalName>La Révolution Surréaliste</b:JournalName>
    <b:Comments>http://melusine.univ-paris3.fr/Revolution_surrealiste/Revol_surr_12.htm </b:Comments>
    <b:RefOrder>1</b:RefOrder>
  </b:Source>
  <b:Source>
    <b:Tag>Lui58</b:Tag>
    <b:SourceType>BookSection</b:SourceType>
    <b:Guid>{E95C591F-3CDE-D54D-A0B2-B566A020F0DD}</b:Guid>
    <b:Title>Cinema as an Instrument of Poetry (1958)</b:Title>
    <b:Year>2000</b:Year>
    <b:Author>
      <b:Author>
        <b:NameList>
          <b:Person>
            <b:Last>Buñuel</b:Last>
            <b:First>Luis</b:First>
          </b:Person>
        </b:NameList>
      </b:Author>
    </b:Author>
    <b:BookTitle>An Unspeakable Betrayal: Selected Writings of Luis Buñuel</b:BookTitle>
    <b:City>Berkeley</b:City>
    <b:Publisher>California UP</b:Publisher>
    <b:RefOrder>2</b:RefOrder>
  </b:Source>
  <b:Source>
    <b:Tag>Lui83</b:Tag>
    <b:SourceType>Book</b:SourceType>
    <b:Guid>{D0012161-4FAC-8B4A-8322-19A059726405}</b:Guid>
    <b:Title>My Last Sigh</b:Title>
    <b:City>London</b:City>
    <b:Publisher>Alfred A. Knopf</b:Publisher>
    <b:Year>1983</b:Year>
    <b:Author>
      <b:Author>
        <b:NameList>
          <b:Person>
            <b:Last>Buñuel</b:Last>
            <b:First>Luis</b:First>
          </b:Person>
        </b:NameList>
      </b:Author>
    </b:Author>
    <b:RefOrder>3</b:RefOrder>
  </b:Source>
  <b:Source>
    <b:Tag>Lui00</b:Tag>
    <b:SourceType>Book</b:SourceType>
    <b:Guid>{C931EB60-D79A-7D48-A907-99673EC6CD46}</b:Guid>
    <b:Author>
      <b:Author>
        <b:NameList>
          <b:Person>
            <b:Last>Buñuel</b:Last>
            <b:First>Luis</b:First>
          </b:Person>
          <b:Person>
            <b:Last>White</b:Last>
            <b:First>Garret</b:First>
          </b:Person>
        </b:NameList>
      </b:Author>
    </b:Author>
    <b:Title>An Unspeakable Betrayal: Selected Writings of Luis Buñuel</b:Title>
    <b:City>Berkeley</b:City>
    <b:Publisher>California UP</b:Publisher>
    <b:Year>2000</b:Year>
    <b:RefOrder>4</b:RefOrder>
  </b:Source>
  <b:Source>
    <b:Tag>Gwy05</b:Tag>
    <b:SourceType>Book</b:SourceType>
    <b:Guid>{06A6CC15-FA86-FA4D-8A51-BC381D8AEB66}</b:Guid>
    <b:Author>
      <b:Author>
        <b:NameList>
          <b:Person>
            <b:Last>Edwards</b:Last>
            <b:First>Gwynne</b:First>
          </b:Person>
        </b:NameList>
      </b:Author>
    </b:Author>
    <b:Title>A Companion to Luis Buñuel</b:Title>
    <b:City>Woodbridge</b:City>
    <b:StateProvince>Suffolk</b:StateProvince>
    <b:Publisher>Tamesis</b:Publisher>
    <b:Year>2005</b:Year>
    <b:RefOrder>5</b:RefOrder>
  </b:Source>
</b:Sources>
</file>

<file path=customXml/itemProps1.xml><?xml version="1.0" encoding="utf-8"?>
<ds:datastoreItem xmlns:ds="http://schemas.openxmlformats.org/officeDocument/2006/customXml" ds:itemID="{524224C9-0B5D-1348-97EB-39009413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609</Words>
  <Characters>3476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43</cp:revision>
  <dcterms:created xsi:type="dcterms:W3CDTF">2015-01-24T23:32:00Z</dcterms:created>
  <dcterms:modified xsi:type="dcterms:W3CDTF">2015-02-01T17:32:00Z</dcterms:modified>
</cp:coreProperties>
</file>