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890A5E" w14:textId="77777777" w:rsidTr="00922950">
        <w:tc>
          <w:tcPr>
            <w:tcW w:w="491" w:type="dxa"/>
            <w:vMerge w:val="restart"/>
            <w:shd w:val="clear" w:color="auto" w:fill="A6A6A6" w:themeFill="background1" w:themeFillShade="A6"/>
            <w:textDirection w:val="btLr"/>
          </w:tcPr>
          <w:p w14:paraId="76FCAD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7D66AB9C304442A10542C3A0C1C65D"/>
            </w:placeholder>
            <w:showingPlcHdr/>
            <w:dropDownList>
              <w:listItem w:displayText="Dr." w:value="Dr."/>
              <w:listItem w:displayText="Prof." w:value="Prof."/>
            </w:dropDownList>
          </w:sdtPr>
          <w:sdtEndPr/>
          <w:sdtContent>
            <w:tc>
              <w:tcPr>
                <w:tcW w:w="1259" w:type="dxa"/>
              </w:tcPr>
              <w:p w14:paraId="569A78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EB26149918A4C1C86CCAE413F18EEAF"/>
            </w:placeholder>
            <w:text/>
          </w:sdtPr>
          <w:sdtEndPr/>
          <w:sdtContent>
            <w:tc>
              <w:tcPr>
                <w:tcW w:w="2073" w:type="dxa"/>
              </w:tcPr>
              <w:p w14:paraId="7F10798A" w14:textId="77777777" w:rsidR="00B574C9" w:rsidRDefault="00A02350" w:rsidP="00A02350">
                <w:r>
                  <w:t xml:space="preserve">Thomas </w:t>
                </w:r>
              </w:p>
            </w:tc>
          </w:sdtContent>
        </w:sdt>
        <w:sdt>
          <w:sdtPr>
            <w:alias w:val="Middle name"/>
            <w:tag w:val="authorMiddleName"/>
            <w:id w:val="-2076034781"/>
            <w:placeholder>
              <w:docPart w:val="112D41760C4649DD8BDE852D1A1CDC47"/>
            </w:placeholder>
            <w:text/>
          </w:sdtPr>
          <w:sdtEndPr/>
          <w:sdtContent>
            <w:tc>
              <w:tcPr>
                <w:tcW w:w="2551" w:type="dxa"/>
              </w:tcPr>
              <w:p w14:paraId="361390AE" w14:textId="77777777" w:rsidR="00B574C9" w:rsidRDefault="00A02350" w:rsidP="00A02350">
                <w:r>
                  <w:t xml:space="preserve">S. </w:t>
                </w:r>
              </w:p>
            </w:tc>
          </w:sdtContent>
        </w:sdt>
        <w:sdt>
          <w:sdtPr>
            <w:alias w:val="Last name"/>
            <w:tag w:val="authorLastName"/>
            <w:id w:val="-1088529830"/>
            <w:placeholder>
              <w:docPart w:val="B8ED020AA8DE446EA75DF9681385ACC4"/>
            </w:placeholder>
            <w:text/>
          </w:sdtPr>
          <w:sdtEndPr/>
          <w:sdtContent>
            <w:tc>
              <w:tcPr>
                <w:tcW w:w="2642" w:type="dxa"/>
              </w:tcPr>
              <w:p w14:paraId="27A22C45" w14:textId="77777777" w:rsidR="00B574C9" w:rsidRDefault="00A02350" w:rsidP="00A02350">
                <w:r>
                  <w:t>Davis</w:t>
                </w:r>
              </w:p>
            </w:tc>
          </w:sdtContent>
        </w:sdt>
      </w:tr>
      <w:tr w:rsidR="00B574C9" w14:paraId="55BBEEA8" w14:textId="77777777" w:rsidTr="001A6A06">
        <w:trPr>
          <w:trHeight w:val="986"/>
        </w:trPr>
        <w:tc>
          <w:tcPr>
            <w:tcW w:w="491" w:type="dxa"/>
            <w:vMerge/>
            <w:shd w:val="clear" w:color="auto" w:fill="A6A6A6" w:themeFill="background1" w:themeFillShade="A6"/>
          </w:tcPr>
          <w:p w14:paraId="0B5F6D93" w14:textId="77777777" w:rsidR="00B574C9" w:rsidRPr="001A6A06" w:rsidRDefault="00B574C9" w:rsidP="00CF1542">
            <w:pPr>
              <w:jc w:val="center"/>
              <w:rPr>
                <w:b/>
                <w:color w:val="FFFFFF" w:themeColor="background1"/>
              </w:rPr>
            </w:pPr>
          </w:p>
        </w:tc>
        <w:sdt>
          <w:sdtPr>
            <w:alias w:val="Biography"/>
            <w:tag w:val="authorBiography"/>
            <w:id w:val="938807824"/>
            <w:placeholder>
              <w:docPart w:val="01803530FFE6409E80A2FD994F8818E5"/>
            </w:placeholder>
            <w:showingPlcHdr/>
          </w:sdtPr>
          <w:sdtEndPr/>
          <w:sdtContent>
            <w:tc>
              <w:tcPr>
                <w:tcW w:w="8525" w:type="dxa"/>
                <w:gridSpan w:val="4"/>
              </w:tcPr>
              <w:p w14:paraId="66FB676F" w14:textId="77777777" w:rsidR="00B574C9" w:rsidRDefault="00B574C9" w:rsidP="00922950">
                <w:r>
                  <w:rPr>
                    <w:rStyle w:val="PlaceholderText"/>
                  </w:rPr>
                  <w:t>[Enter your biography]</w:t>
                </w:r>
              </w:p>
            </w:tc>
          </w:sdtContent>
        </w:sdt>
      </w:tr>
      <w:tr w:rsidR="00B574C9" w14:paraId="18DEE3B3" w14:textId="77777777" w:rsidTr="001A6A06">
        <w:trPr>
          <w:trHeight w:val="986"/>
        </w:trPr>
        <w:tc>
          <w:tcPr>
            <w:tcW w:w="491" w:type="dxa"/>
            <w:vMerge/>
            <w:shd w:val="clear" w:color="auto" w:fill="A6A6A6" w:themeFill="background1" w:themeFillShade="A6"/>
          </w:tcPr>
          <w:p w14:paraId="25BF7B00" w14:textId="77777777" w:rsidR="00B574C9" w:rsidRPr="001A6A06" w:rsidRDefault="00B574C9" w:rsidP="00CF1542">
            <w:pPr>
              <w:jc w:val="center"/>
              <w:rPr>
                <w:b/>
                <w:color w:val="FFFFFF" w:themeColor="background1"/>
              </w:rPr>
            </w:pPr>
          </w:p>
        </w:tc>
        <w:sdt>
          <w:sdtPr>
            <w:alias w:val="Affiliation"/>
            <w:tag w:val="affiliation"/>
            <w:id w:val="2012937915"/>
            <w:placeholder>
              <w:docPart w:val="36E8981365314B5A90D98057707A5345"/>
            </w:placeholder>
            <w:text/>
          </w:sdtPr>
          <w:sdtEndPr/>
          <w:sdtContent>
            <w:tc>
              <w:tcPr>
                <w:tcW w:w="8525" w:type="dxa"/>
                <w:gridSpan w:val="4"/>
              </w:tcPr>
              <w:p w14:paraId="3DDE6BEB" w14:textId="0208E1F2" w:rsidR="00B574C9" w:rsidRDefault="00BE2B92" w:rsidP="00BE2B92">
                <w:r>
                  <w:t>The Ohio State University</w:t>
                </w:r>
              </w:p>
            </w:tc>
          </w:sdtContent>
        </w:sdt>
      </w:tr>
    </w:tbl>
    <w:p w14:paraId="39D20EE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EBCACB" w14:textId="77777777" w:rsidTr="00244BB0">
        <w:tc>
          <w:tcPr>
            <w:tcW w:w="9016" w:type="dxa"/>
            <w:shd w:val="clear" w:color="auto" w:fill="A6A6A6" w:themeFill="background1" w:themeFillShade="A6"/>
            <w:tcMar>
              <w:top w:w="113" w:type="dxa"/>
              <w:bottom w:w="113" w:type="dxa"/>
            </w:tcMar>
          </w:tcPr>
          <w:p w14:paraId="4A91F1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26599F" w14:textId="77777777" w:rsidTr="003F0D73">
        <w:sdt>
          <w:sdtPr>
            <w:alias w:val="Article headword"/>
            <w:tag w:val="articleHeadword"/>
            <w:id w:val="-361440020"/>
            <w:placeholder>
              <w:docPart w:val="D70BA61849834D49AD50D7777EBF1A62"/>
            </w:placeholder>
            <w:text/>
          </w:sdtPr>
          <w:sdtEndPr/>
          <w:sdtContent>
            <w:tc>
              <w:tcPr>
                <w:tcW w:w="9016" w:type="dxa"/>
                <w:tcMar>
                  <w:top w:w="113" w:type="dxa"/>
                  <w:bottom w:w="113" w:type="dxa"/>
                </w:tcMar>
              </w:tcPr>
              <w:p w14:paraId="7FCFA628" w14:textId="77777777" w:rsidR="003F0D73" w:rsidRPr="00FB589A" w:rsidRDefault="00166BBE" w:rsidP="003F0D73">
                <w:pPr>
                  <w:rPr>
                    <w:b/>
                  </w:rPr>
                </w:pPr>
                <w:r w:rsidRPr="00BE2B92">
                  <w:t>The British Documentary Film Movement (1926-1946)</w:t>
                </w:r>
              </w:p>
            </w:tc>
          </w:sdtContent>
        </w:sdt>
      </w:tr>
      <w:tr w:rsidR="00464699" w14:paraId="7A239D8B" w14:textId="77777777" w:rsidTr="007821B0">
        <w:sdt>
          <w:sdtPr>
            <w:alias w:val="Variant headwords"/>
            <w:tag w:val="variantHeadwords"/>
            <w:id w:val="173464402"/>
            <w:placeholder>
              <w:docPart w:val="92461D180ECD4DF6B86B454495CB521C"/>
            </w:placeholder>
            <w:showingPlcHdr/>
          </w:sdtPr>
          <w:sdtEndPr/>
          <w:sdtContent>
            <w:tc>
              <w:tcPr>
                <w:tcW w:w="9016" w:type="dxa"/>
                <w:tcMar>
                  <w:top w:w="113" w:type="dxa"/>
                  <w:bottom w:w="113" w:type="dxa"/>
                </w:tcMar>
              </w:tcPr>
              <w:p w14:paraId="464903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559BED" w14:textId="77777777" w:rsidTr="003F0D73">
        <w:sdt>
          <w:sdtPr>
            <w:alias w:val="Abstract"/>
            <w:tag w:val="abstract"/>
            <w:id w:val="-635871867"/>
            <w:placeholder>
              <w:docPart w:val="4DF934F409B142F8BE83F5ADBC52BF50"/>
            </w:placeholder>
          </w:sdtPr>
          <w:sdtEndPr/>
          <w:sdtContent>
            <w:tc>
              <w:tcPr>
                <w:tcW w:w="9016" w:type="dxa"/>
                <w:tcMar>
                  <w:top w:w="113" w:type="dxa"/>
                  <w:bottom w:w="113" w:type="dxa"/>
                </w:tcMar>
              </w:tcPr>
              <w:p w14:paraId="3C6647B0" w14:textId="77777777" w:rsidR="00BE2B92" w:rsidRPr="002E4686" w:rsidRDefault="00BE2B92" w:rsidP="00BE2B92">
                <w:r>
                  <w:t>The British Documentary Film Movement refers to the film units pioneered by John Grierson.  With the benefit of state sponsorship, Grierson and the filmmakers surrounding him experimented with avant-garde film techniques to develop a socially conscious cinema.  Grierson’s film units and the documentary culture they created were also an important part of the debates around aesthetic innovation an</w:t>
                </w:r>
                <w:bookmarkStart w:id="0" w:name="_GoBack"/>
                <w:bookmarkEnd w:id="0"/>
                <w:r>
                  <w:t xml:space="preserve">d political commitment that circulated throughout Britain in the 1930s and 1940s. Grierson’s group disseminated their ideas and theories in publications such as </w:t>
                </w:r>
                <w:r>
                  <w:rPr>
                    <w:i/>
                  </w:rPr>
                  <w:t xml:space="preserve">Sight and Sound, Cinema Quarterly, World Film News, </w:t>
                </w:r>
                <w:r>
                  <w:t xml:space="preserve">and </w:t>
                </w:r>
                <w:r>
                  <w:rPr>
                    <w:i/>
                  </w:rPr>
                  <w:t xml:space="preserve">Documentary News Letter. </w:t>
                </w:r>
                <w:r>
                  <w:t xml:space="preserve">  </w:t>
                </w:r>
              </w:p>
              <w:p w14:paraId="312648A6" w14:textId="77777777" w:rsidR="00BE2B92" w:rsidRDefault="00BE2B92" w:rsidP="00E85A05"/>
              <w:p w14:paraId="435FE80A" w14:textId="688F298B" w:rsidR="00E85A05" w:rsidRDefault="00BE2B92" w:rsidP="00E85A05">
                <w:r>
                  <w:t xml:space="preserve">Grierson coined the term ‘documentary’ in a review of Robert Flaherty’s film </w:t>
                </w:r>
                <w:proofErr w:type="spellStart"/>
                <w:r>
                  <w:rPr>
                    <w:i/>
                  </w:rPr>
                  <w:t>Moana</w:t>
                </w:r>
                <w:proofErr w:type="spellEnd"/>
                <w:r>
                  <w:rPr>
                    <w:i/>
                  </w:rPr>
                  <w:t xml:space="preserve"> </w:t>
                </w:r>
                <w:r>
                  <w:t xml:space="preserve">in </w:t>
                </w:r>
                <w:r>
                  <w:rPr>
                    <w:i/>
                  </w:rPr>
                  <w:t xml:space="preserve">The New York Sun </w:t>
                </w:r>
                <w:r>
                  <w:t xml:space="preserve">in 1926. </w:t>
                </w:r>
                <w:r>
                  <w:t xml:space="preserve">In its first instance, documentary was nearly synonymous with the French </w:t>
                </w:r>
                <w:proofErr w:type="spellStart"/>
                <w:r>
                  <w:rPr>
                    <w:i/>
                  </w:rPr>
                  <w:t>documentaire</w:t>
                </w:r>
                <w:proofErr w:type="spellEnd"/>
                <w:r>
                  <w:t>, which typically refers to expedition films. In the comi</w:t>
                </w:r>
                <w:r w:rsidR="002C6030">
                  <w:t>ng years, Grierson would theoris</w:t>
                </w:r>
                <w:r>
                  <w:t xml:space="preserve">e documentary in more specific terms. His most famous and most lasting definition comes from an essay in a 1933 edition of </w:t>
                </w:r>
                <w:r>
                  <w:rPr>
                    <w:i/>
                  </w:rPr>
                  <w:t>Cinema Quarterly</w:t>
                </w:r>
                <w:r>
                  <w:t>. Documentary, he claimed, was ‘the creative treatment of actuality.’</w:t>
                </w:r>
                <w:r>
                  <w:t xml:space="preserve"> </w:t>
                </w:r>
                <w:r>
                  <w:t xml:space="preserve">Grierson believed documentary could borrow formal techniques from the great Russian filmmakers (Eisenstein, </w:t>
                </w:r>
                <w:proofErr w:type="spellStart"/>
                <w:r>
                  <w:t>Vertov</w:t>
                </w:r>
                <w:proofErr w:type="spellEnd"/>
                <w:r>
                  <w:t xml:space="preserve">, and </w:t>
                </w:r>
                <w:proofErr w:type="spellStart"/>
                <w:r>
                  <w:t>Pudovkin</w:t>
                </w:r>
                <w:proofErr w:type="spellEnd"/>
                <w:r>
                  <w:t xml:space="preserve">) to </w:t>
                </w:r>
                <w:proofErr w:type="spellStart"/>
                <w:r>
                  <w:t>dramat</w:t>
                </w:r>
                <w:r w:rsidR="002C6030">
                  <w:t>is</w:t>
                </w:r>
                <w:r>
                  <w:t>e</w:t>
                </w:r>
                <w:proofErr w:type="spellEnd"/>
                <w:r>
                  <w:t xml:space="preserve"> scenes and practices from everyday life.</w:t>
                </w:r>
              </w:p>
            </w:tc>
          </w:sdtContent>
        </w:sdt>
      </w:tr>
      <w:tr w:rsidR="003F0D73" w14:paraId="40BE5879" w14:textId="77777777" w:rsidTr="003F0D73">
        <w:sdt>
          <w:sdtPr>
            <w:alias w:val="Article text"/>
            <w:tag w:val="articleText"/>
            <w:id w:val="634067588"/>
            <w:placeholder>
              <w:docPart w:val="E9A58CA2C2AA43A8910963A410F56F35"/>
            </w:placeholder>
          </w:sdtPr>
          <w:sdtEndPr/>
          <w:sdtContent>
            <w:tc>
              <w:tcPr>
                <w:tcW w:w="9016" w:type="dxa"/>
                <w:tcMar>
                  <w:top w:w="113" w:type="dxa"/>
                  <w:bottom w:w="113" w:type="dxa"/>
                </w:tcMar>
              </w:tcPr>
              <w:p w14:paraId="5C4BBA33" w14:textId="77777777" w:rsidR="00166BBE" w:rsidRPr="002E4686" w:rsidRDefault="00166BBE" w:rsidP="00B71C5C">
                <w:r>
                  <w:t xml:space="preserve">The British Documentary Film Movement refers to the film units pioneered by John Grierson.  With the benefit of state sponsorship, Grierson and the filmmakers surrounding him experimented with avant-garde film techniques to develop a socially conscious cinema.  Grierson’s film units and the documentary culture they created were also an important part of the debates around aesthetic innovation and political commitment that circulated throughout Britain in the 1930s and 1940s. Grierson’s group disseminated their ideas and theories in publications such as </w:t>
                </w:r>
                <w:r>
                  <w:rPr>
                    <w:i/>
                  </w:rPr>
                  <w:t xml:space="preserve">Sight and Sound, Cinema Quarterly, World Film News, </w:t>
                </w:r>
                <w:r>
                  <w:t xml:space="preserve">and </w:t>
                </w:r>
                <w:r>
                  <w:rPr>
                    <w:i/>
                  </w:rPr>
                  <w:t xml:space="preserve">Documentary News Letter. </w:t>
                </w:r>
                <w:r>
                  <w:t xml:space="preserve">  </w:t>
                </w:r>
              </w:p>
              <w:p w14:paraId="60330DF8" w14:textId="77777777" w:rsidR="00166BBE" w:rsidRDefault="00166BBE" w:rsidP="00B71C5C">
                <w:r>
                  <w:t xml:space="preserve"> </w:t>
                </w:r>
              </w:p>
              <w:p w14:paraId="21ABBBF6" w14:textId="4FE3D03A" w:rsidR="00166BBE" w:rsidRDefault="00166BBE" w:rsidP="00B71C5C">
                <w:r>
                  <w:t xml:space="preserve">Grierson coined the term ‘documentary’ in a review of Robert Flaherty’s film </w:t>
                </w:r>
                <w:proofErr w:type="spellStart"/>
                <w:r>
                  <w:rPr>
                    <w:i/>
                  </w:rPr>
                  <w:t>Moana</w:t>
                </w:r>
                <w:proofErr w:type="spellEnd"/>
                <w:r>
                  <w:rPr>
                    <w:i/>
                  </w:rPr>
                  <w:t xml:space="preserve"> </w:t>
                </w:r>
                <w:r>
                  <w:t xml:space="preserve">in </w:t>
                </w:r>
                <w:r>
                  <w:rPr>
                    <w:i/>
                  </w:rPr>
                  <w:t xml:space="preserve">The New York Sun </w:t>
                </w:r>
                <w:r w:rsidR="000A3451">
                  <w:t>in 1926.  In its first instance</w:t>
                </w:r>
                <w:r>
                  <w:t xml:space="preserve">, documentary was nearly synonymous with the French </w:t>
                </w:r>
                <w:proofErr w:type="spellStart"/>
                <w:r>
                  <w:rPr>
                    <w:i/>
                  </w:rPr>
                  <w:t>documentaire</w:t>
                </w:r>
                <w:proofErr w:type="spellEnd"/>
                <w:r>
                  <w:t>, which typically refers to expedition films. In the comi</w:t>
                </w:r>
                <w:r w:rsidR="002C6030">
                  <w:t>ng years, Grierson would theoris</w:t>
                </w:r>
                <w:r>
                  <w:t xml:space="preserve">e documentary in more specific terms. His most famous and most lasting definition comes from an essay in a 1933 edition of </w:t>
                </w:r>
                <w:r>
                  <w:rPr>
                    <w:i/>
                  </w:rPr>
                  <w:t>Cinema Quarterly</w:t>
                </w:r>
                <w:r>
                  <w:t xml:space="preserve">. Documentary, he claimed, was ‘the creative treatment of actuality.’ Grierson believed documentary could borrow formal techniques from the great Russian filmmakers (Eisenstein, </w:t>
                </w:r>
                <w:proofErr w:type="spellStart"/>
                <w:r>
                  <w:t>Vertov</w:t>
                </w:r>
                <w:proofErr w:type="spellEnd"/>
                <w:r>
                  <w:t xml:space="preserve">, and </w:t>
                </w:r>
                <w:proofErr w:type="spellStart"/>
                <w:r>
                  <w:t>Pudovkin</w:t>
                </w:r>
                <w:proofErr w:type="spellEnd"/>
                <w:r>
                  <w:t xml:space="preserve">) to </w:t>
                </w:r>
                <w:proofErr w:type="spellStart"/>
                <w:r>
                  <w:t>dramat</w:t>
                </w:r>
                <w:r w:rsidR="002C6030">
                  <w:t>is</w:t>
                </w:r>
                <w:r>
                  <w:t>e</w:t>
                </w:r>
                <w:proofErr w:type="spellEnd"/>
                <w:r>
                  <w:t xml:space="preserve"> scenes and practices from everyday life. Fully aware that documentary cinema would not reap the profits required to fetch private investment, Grierson hitched his new movement to state agencies. Over the next few decades, documentary cinema would grow and flourish under the aegis of the Empire </w:t>
                </w:r>
                <w:r>
                  <w:lastRenderedPageBreak/>
                  <w:t xml:space="preserve">Marketing Board (1926-1933), the General Post Office (1933-1937), and the Crown Film Unit (1940-1952).  </w:t>
                </w:r>
              </w:p>
              <w:p w14:paraId="5456902D" w14:textId="77777777" w:rsidR="00166BBE" w:rsidRDefault="00166BBE" w:rsidP="00B71C5C"/>
              <w:p w14:paraId="17E5F6F3" w14:textId="4877355F" w:rsidR="00166BBE" w:rsidRPr="00CC226B" w:rsidRDefault="00166BBE" w:rsidP="00B71C5C">
                <w:r>
                  <w:t xml:space="preserve">Sir Stephen </w:t>
                </w:r>
                <w:proofErr w:type="spellStart"/>
                <w:r>
                  <w:t>Tallents</w:t>
                </w:r>
                <w:proofErr w:type="spellEnd"/>
                <w:r>
                  <w:t>, a secretary for the Empire</w:t>
                </w:r>
                <w:r w:rsidR="002C6030">
                  <w:t xml:space="preserve"> Marketing Board (EMB), recognis</w:t>
                </w:r>
                <w:r>
                  <w:t>ed the potential of using f</w:t>
                </w:r>
                <w:r w:rsidR="002C6030">
                  <w:t>ilms to publicis</w:t>
                </w:r>
                <w:r>
                  <w:t xml:space="preserve">e state ventures domestically and internationally. With state support and a budget, Grierson assembled a group of filmmakers to launch the documentary film movement.  Many of these participants, including Paul </w:t>
                </w:r>
                <w:proofErr w:type="spellStart"/>
                <w:r>
                  <w:t>Rotha</w:t>
                </w:r>
                <w:proofErr w:type="spellEnd"/>
                <w:r>
                  <w:t>, Stuart Legg, and Basil Wright, would become key figures in documentary film. Over the course of its lifespan, the EMB produced nearly 100 films, but only a few of those demonstrated the full potential of documentary cinema. Grierson’s own film</w:t>
                </w:r>
                <w:r w:rsidR="00BE2B92">
                  <w:t>,</w:t>
                </w:r>
                <w:r>
                  <w:t xml:space="preserve"> </w:t>
                </w:r>
                <w:r>
                  <w:rPr>
                    <w:i/>
                  </w:rPr>
                  <w:t xml:space="preserve">Drifters </w:t>
                </w:r>
                <w:r>
                  <w:t>(1929)</w:t>
                </w:r>
                <w:r w:rsidR="00BE2B92">
                  <w:t>,</w:t>
                </w:r>
                <w:r>
                  <w:t xml:space="preserve"> marshalled Soviet s</w:t>
                </w:r>
                <w:r w:rsidR="00BE2B92">
                  <w:t xml:space="preserve">tyle montage editing to </w:t>
                </w:r>
                <w:proofErr w:type="spellStart"/>
                <w:r w:rsidR="00BE2B92">
                  <w:t>dramatis</w:t>
                </w:r>
                <w:r>
                  <w:t>e</w:t>
                </w:r>
                <w:proofErr w:type="spellEnd"/>
                <w:r>
                  <w:t xml:space="preserve"> the life of workers in the herring fisheries. The other notable film was </w:t>
                </w:r>
                <w:r>
                  <w:rPr>
                    <w:i/>
                  </w:rPr>
                  <w:t xml:space="preserve">Industrial Britain </w:t>
                </w:r>
                <w:r>
                  <w:t>(1931), a collaborative effort between Grierson and Robert Flaherty.</w:t>
                </w:r>
              </w:p>
              <w:p w14:paraId="6C3F91A1" w14:textId="77777777" w:rsidR="000A3451" w:rsidRDefault="000A3451" w:rsidP="00B71C5C"/>
              <w:p w14:paraId="5DC2C705" w14:textId="7E707F46" w:rsidR="00166BBE" w:rsidRPr="00A64679" w:rsidRDefault="00166BBE" w:rsidP="00B71C5C">
                <w:r>
                  <w:t>The EMB film unit was soon transferred to the General Post Office (GPO) where Grierson would preside over the growth of documentary until his resignation in June 1937. The GPO provided Grierson’s group with sound technology and expanded th</w:t>
                </w:r>
                <w:r w:rsidR="0092741D">
                  <w:t>eir horizons, while also providing financial support and distribution.</w:t>
                </w:r>
                <w:r>
                  <w:t xml:space="preserve"> Two masterpieces of early documentary were produced during Grierson’s tenure at the GPO: </w:t>
                </w:r>
                <w:r>
                  <w:rPr>
                    <w:i/>
                  </w:rPr>
                  <w:t>Song of Ceylon</w:t>
                </w:r>
                <w:r>
                  <w:t xml:space="preserve"> (1934), Basil Wright’s prize winning experiment with sound, and </w:t>
                </w:r>
                <w:r>
                  <w:rPr>
                    <w:i/>
                  </w:rPr>
                  <w:t xml:space="preserve">Night Mail </w:t>
                </w:r>
                <w:r>
                  <w:t>(1936)</w:t>
                </w:r>
                <w:r>
                  <w:rPr>
                    <w:i/>
                  </w:rPr>
                  <w:t xml:space="preserve">, </w:t>
                </w:r>
                <w:r>
                  <w:t>Harry Watt’s examination of postal labour which used music by Benjamin Britten and included W.</w:t>
                </w:r>
                <w:r w:rsidR="00BE2B92">
                  <w:t xml:space="preserve"> </w:t>
                </w:r>
                <w:r>
                  <w:t xml:space="preserve">H. Auden </w:t>
                </w:r>
                <w:r w:rsidR="00D527E0">
                  <w:t>reciting</w:t>
                </w:r>
                <w:r>
                  <w:t xml:space="preserve"> his poem ‘Night Mail’ in rhythm with the moveme</w:t>
                </w:r>
                <w:r w:rsidR="00FD1B9F">
                  <w:t>nt of the train on screen.</w:t>
                </w:r>
                <w:r w:rsidR="0092741D">
                  <w:t xml:space="preserve"> </w:t>
                </w:r>
                <w:r>
                  <w:t xml:space="preserve">For </w:t>
                </w:r>
                <w:r>
                  <w:rPr>
                    <w:i/>
                  </w:rPr>
                  <w:t xml:space="preserve">A Colour Box </w:t>
                </w:r>
                <w:r>
                  <w:t xml:space="preserve">(1935) Lye painted directly onto the celluloid, providing an enchanting visual experience at a time when </w:t>
                </w:r>
                <w:r w:rsidR="00FD1B9F">
                  <w:t xml:space="preserve">colour in film was rare. </w:t>
                </w:r>
                <w:r>
                  <w:t>Grierson’s group agreed to fund and distribute the film on the condition that Lye append an advertisement for the Post Office at t</w:t>
                </w:r>
                <w:r w:rsidR="00C35C13">
                  <w:t xml:space="preserve">he very end. </w:t>
                </w:r>
                <w:r>
                  <w:t xml:space="preserve">Similarly, another Lye film, </w:t>
                </w:r>
                <w:r>
                  <w:rPr>
                    <w:i/>
                  </w:rPr>
                  <w:t xml:space="preserve">Rainbow Dance </w:t>
                </w:r>
                <w:r>
                  <w:t>(1936), included footage of a dancer that Lye then colo</w:t>
                </w:r>
                <w:r w:rsidR="00FD1B9F">
                  <w:t>u</w:t>
                </w:r>
                <w:r>
                  <w:t>red du</w:t>
                </w:r>
                <w:r w:rsidR="00C35C13">
                  <w:t xml:space="preserve">ring the printing of the film. </w:t>
                </w:r>
                <w:r>
                  <w:t>This too garnered GPO support</w:t>
                </w:r>
                <w:r w:rsidR="00B94E45">
                  <w:t>,</w:t>
                </w:r>
                <w:r>
                  <w:t xml:space="preserve"> as Lye agreed to include an advertisement for the Savings Bank.  </w:t>
                </w:r>
              </w:p>
              <w:p w14:paraId="1459FCA3" w14:textId="77777777" w:rsidR="00166BBE" w:rsidRDefault="00166BBE" w:rsidP="00B71C5C"/>
              <w:p w14:paraId="5B3DA951" w14:textId="77777777" w:rsidR="00166BBE" w:rsidRPr="009063D7" w:rsidRDefault="00166BBE" w:rsidP="00B71C5C">
                <w:r>
                  <w:t xml:space="preserve">After Grierson’s resignation in 1937, Alberto </w:t>
                </w:r>
                <w:proofErr w:type="spellStart"/>
                <w:r>
                  <w:t>Cavalcanti</w:t>
                </w:r>
                <w:proofErr w:type="spellEnd"/>
                <w:r>
                  <w:t xml:space="preserve"> took the reins and directed the documentary film movement toward more narrative films, abandoning many of the theoretical principles and experimental techniques Grierson had tried to put to work in his new sociall</w:t>
                </w:r>
                <w:r w:rsidR="00FD1B9F">
                  <w:t xml:space="preserve">y conscious cinema. </w:t>
                </w:r>
                <w:r>
                  <w:t xml:space="preserve">Harry Watt’s film </w:t>
                </w:r>
                <w:r>
                  <w:rPr>
                    <w:i/>
                  </w:rPr>
                  <w:t xml:space="preserve">North Sea </w:t>
                </w:r>
                <w:r>
                  <w:t>(1938) adopted more direct storytelling techniques</w:t>
                </w:r>
                <w:r w:rsidR="00FD1B9F">
                  <w:t>,</w:t>
                </w:r>
                <w:r>
                  <w:t xml:space="preserve"> and this proved to be the GPO Film Unit’s most widely distributed and successful film.  </w:t>
                </w:r>
                <w:r w:rsidR="00FD1B9F">
                  <w:t>W</w:t>
                </w:r>
                <w:r>
                  <w:t xml:space="preserve">hile </w:t>
                </w:r>
                <w:proofErr w:type="spellStart"/>
                <w:r>
                  <w:t>Cavalcanti’s</w:t>
                </w:r>
                <w:proofErr w:type="spellEnd"/>
                <w:r>
                  <w:t xml:space="preserve"> arrival may have altered the priorities of the GPO Film Unit, filmmakers such as Humphrey Jennings continued to expe</w:t>
                </w:r>
                <w:r w:rsidR="00FD1B9F">
                  <w:t xml:space="preserve">riment with montage and sound. </w:t>
                </w:r>
                <w:r>
                  <w:t xml:space="preserve">Jennings’ </w:t>
                </w:r>
                <w:r>
                  <w:rPr>
                    <w:i/>
                  </w:rPr>
                  <w:t>Spare Time</w:t>
                </w:r>
                <w:r>
                  <w:t xml:space="preserve"> (1939), which was heralded as a type of cinematic Mass Observation, contains little by way of narrative; instead, Jennings creates a series of snapshots of the working class engaging </w:t>
                </w:r>
                <w:r w:rsidR="00FD1B9F">
                  <w:t xml:space="preserve">in various leisure activities. </w:t>
                </w:r>
                <w:r>
                  <w:rPr>
                    <w:i/>
                  </w:rPr>
                  <w:t xml:space="preserve">Spare Time </w:t>
                </w:r>
                <w:r>
                  <w:t xml:space="preserve">was an early indication of the way Jennings could </w:t>
                </w:r>
                <w:r w:rsidR="00FD1B9F">
                  <w:t>skilfully</w:t>
                </w:r>
                <w:r>
                  <w:t xml:space="preserve"> use montage of image and sound for striking poetic effects.  </w:t>
                </w:r>
              </w:p>
              <w:p w14:paraId="679579CA" w14:textId="77777777" w:rsidR="00166BBE" w:rsidRDefault="00166BBE" w:rsidP="00B71C5C"/>
              <w:p w14:paraId="6C6E33C4" w14:textId="3CCF9F22" w:rsidR="00166BBE" w:rsidRDefault="00166BBE" w:rsidP="00B71C5C">
                <w:r>
                  <w:t xml:space="preserve">The Ministry of Information absorbed the GPO Film Unit at the onset of the Second World War.  Ian </w:t>
                </w:r>
                <w:proofErr w:type="spellStart"/>
                <w:r>
                  <w:t>Dalrymple</w:t>
                </w:r>
                <w:proofErr w:type="spellEnd"/>
                <w:r>
                  <w:t xml:space="preserve"> succeeded </w:t>
                </w:r>
                <w:proofErr w:type="spellStart"/>
                <w:r>
                  <w:t>Cavalcanti</w:t>
                </w:r>
                <w:proofErr w:type="spellEnd"/>
                <w:r>
                  <w:t xml:space="preserve"> as Director of Production in 1940</w:t>
                </w:r>
                <w:r w:rsidR="00AE0CC7">
                  <w:t>,</w:t>
                </w:r>
                <w:r>
                  <w:t xml:space="preserve"> and in 1941 the name was c</w:t>
                </w:r>
                <w:r w:rsidR="00AE0CC7">
                  <w:t xml:space="preserve">hanged to the Crown Film Unit. </w:t>
                </w:r>
                <w:r>
                  <w:t xml:space="preserve">The emergency conditions of the war in many ways brought the </w:t>
                </w:r>
                <w:r w:rsidR="00753381">
                  <w:t xml:space="preserve">fulfilled early ideas of the documentary. </w:t>
                </w:r>
                <w:r>
                  <w:t>The conception of film as a tool of mass education, of bridging the gap between the state and its ci</w:t>
                </w:r>
                <w:r w:rsidR="00753381">
                  <w:t>tizens, was now widely shared. W</w:t>
                </w:r>
                <w:r>
                  <w:t>artime films largely portrayed the interests of the state, putting on display the heroism of ordinary citizens, the enduring spirit of a bombed but undamaged British people, and, overall, advancing t</w:t>
                </w:r>
                <w:r w:rsidR="00753381">
                  <w:t xml:space="preserve">he mythos of the People’s War. </w:t>
                </w:r>
                <w:r w:rsidR="00E42107">
                  <w:t>The most memorable</w:t>
                </w:r>
                <w:r>
                  <w:t xml:space="preserve"> and </w:t>
                </w:r>
                <w:r w:rsidR="00E42107">
                  <w:t>formally dynamic</w:t>
                </w:r>
                <w:r>
                  <w:t xml:space="preserve"> films to emerge from this period we</w:t>
                </w:r>
                <w:r w:rsidR="00E42107">
                  <w:t xml:space="preserve">re those of Humphrey Jennings. </w:t>
                </w:r>
                <w:r>
                  <w:rPr>
                    <w:i/>
                  </w:rPr>
                  <w:t xml:space="preserve">Listen to Britain </w:t>
                </w:r>
                <w:r>
                  <w:t>(1942) relied entirely on the juxtaposition of images and sounds to portray a British public going about its daily affairs</w:t>
                </w:r>
                <w:r w:rsidR="00E42107">
                  <w:t xml:space="preserve"> despite the pressures of war. </w:t>
                </w:r>
                <w:r>
                  <w:t xml:space="preserve">Other Jennings films, such as the feature length </w:t>
                </w:r>
                <w:r>
                  <w:rPr>
                    <w:i/>
                  </w:rPr>
                  <w:t xml:space="preserve">Fires Were Started </w:t>
                </w:r>
                <w:r>
                  <w:t xml:space="preserve">(1943) and </w:t>
                </w:r>
                <w:r>
                  <w:rPr>
                    <w:i/>
                  </w:rPr>
                  <w:t xml:space="preserve">A Diary for Timothy </w:t>
                </w:r>
                <w:r>
                  <w:t>(1945), which includes narration penned by E.</w:t>
                </w:r>
                <w:r w:rsidR="00BE2B92">
                  <w:t xml:space="preserve"> </w:t>
                </w:r>
                <w:r>
                  <w:t xml:space="preserve">M. Forster, remain fundamental for </w:t>
                </w:r>
                <w:r>
                  <w:lastRenderedPageBreak/>
                  <w:t>understanding</w:t>
                </w:r>
                <w:r w:rsidR="00E42107">
                  <w:t xml:space="preserve"> the civilian side of the war. </w:t>
                </w:r>
                <w:r>
                  <w:t xml:space="preserve">These films also stand as remarkable examples of how avant-garde and modernist techniques were fused with state propaganda during the war.  </w:t>
                </w:r>
              </w:p>
              <w:p w14:paraId="5AC4C9EE" w14:textId="77777777" w:rsidR="00166BBE" w:rsidRDefault="00166BBE" w:rsidP="00B71C5C"/>
              <w:p w14:paraId="379DEDF3" w14:textId="305A13AA" w:rsidR="003F0D73" w:rsidRDefault="00166BBE" w:rsidP="00B71C5C">
                <w:r>
                  <w:t>Commercial sponsors such as Imperial Airways and Shell Oil also supported films that elevated their reputation</w:t>
                </w:r>
                <w:r w:rsidR="00A02350">
                  <w:t xml:space="preserve">s and promoted their products. </w:t>
                </w:r>
                <w:r>
                  <w:t>Some who grew under Grierson’s win</w:t>
                </w:r>
                <w:r w:rsidR="00A02350">
                  <w:t xml:space="preserve">g also established film units. </w:t>
                </w:r>
                <w:r>
                  <w:t xml:space="preserve">Paul </w:t>
                </w:r>
                <w:proofErr w:type="spellStart"/>
                <w:r>
                  <w:t>Rotha</w:t>
                </w:r>
                <w:proofErr w:type="spellEnd"/>
                <w:r>
                  <w:t xml:space="preserve"> became director of production at the Strand Film Company in 1935 and Basil Wright established </w:t>
                </w:r>
                <w:r w:rsidR="00BE2B92">
                  <w:t xml:space="preserve">the Realist Film Unit in 1937. </w:t>
                </w:r>
                <w:r w:rsidR="002C6030">
                  <w:t>Yet, these organis</w:t>
                </w:r>
                <w:r>
                  <w:t>ations produced little that could compete with the signature works of the EMB,</w:t>
                </w:r>
                <w:r w:rsidR="00A02350">
                  <w:t xml:space="preserve"> GPO, and the Crown Film Unit. </w:t>
                </w:r>
                <w:r>
                  <w:t>The British Documentary Film Movement remains a fascinating example of a concerted effort to wed modernist and avant-garde aesthetics wi</w:t>
                </w:r>
                <w:r w:rsidR="00BE2B92">
                  <w:t xml:space="preserve">th the interests of the state. </w:t>
                </w:r>
                <w:r>
                  <w:t xml:space="preserve">Arguably, the best films were those where the tension between aesthetics and politics was at its highest.  </w:t>
                </w:r>
              </w:p>
            </w:tc>
          </w:sdtContent>
        </w:sdt>
      </w:tr>
      <w:tr w:rsidR="003235A7" w14:paraId="5F45DCB2" w14:textId="77777777" w:rsidTr="003235A7">
        <w:tc>
          <w:tcPr>
            <w:tcW w:w="9016" w:type="dxa"/>
          </w:tcPr>
          <w:p w14:paraId="6154E196" w14:textId="77777777" w:rsidR="003235A7" w:rsidRDefault="003235A7" w:rsidP="008A5B87">
            <w:r w:rsidRPr="0015114C">
              <w:rPr>
                <w:u w:val="single"/>
              </w:rPr>
              <w:lastRenderedPageBreak/>
              <w:t>Further reading</w:t>
            </w:r>
            <w:r>
              <w:t>:</w:t>
            </w:r>
          </w:p>
          <w:p w14:paraId="10A22E4B" w14:textId="11D02206" w:rsidR="001765D9" w:rsidRDefault="002C6030" w:rsidP="008A5B87">
            <w:sdt>
              <w:sdtPr>
                <w:id w:val="1913889480"/>
                <w:citation/>
              </w:sdtPr>
              <w:sdtEndPr/>
              <w:sdtContent>
                <w:r w:rsidR="001765D9">
                  <w:fldChar w:fldCharType="begin"/>
                </w:r>
                <w:r w:rsidR="001765D9">
                  <w:rPr>
                    <w:lang w:val="en-US"/>
                  </w:rPr>
                  <w:instrText xml:space="preserve"> CITATION Ian92 \l 1033 </w:instrText>
                </w:r>
                <w:r w:rsidR="001765D9">
                  <w:fldChar w:fldCharType="separate"/>
                </w:r>
                <w:r w:rsidR="001765D9" w:rsidRPr="001765D9">
                  <w:rPr>
                    <w:noProof/>
                    <w:lang w:val="en-US"/>
                  </w:rPr>
                  <w:t>(Aitken)</w:t>
                </w:r>
                <w:r w:rsidR="001765D9">
                  <w:fldChar w:fldCharType="end"/>
                </w:r>
              </w:sdtContent>
            </w:sdt>
          </w:p>
          <w:p w14:paraId="23E7BF10" w14:textId="77777777" w:rsidR="001765D9" w:rsidRDefault="001765D9" w:rsidP="008A5B87"/>
          <w:p w14:paraId="0C999EFC" w14:textId="5A10C4ED" w:rsidR="001765D9" w:rsidRDefault="002C6030" w:rsidP="008A5B87">
            <w:sdt>
              <w:sdtPr>
                <w:id w:val="-1131246701"/>
                <w:citation/>
              </w:sdtPr>
              <w:sdtEndPr/>
              <w:sdtContent>
                <w:r w:rsidR="001765D9">
                  <w:fldChar w:fldCharType="begin"/>
                </w:r>
                <w:r w:rsidR="001765D9">
                  <w:rPr>
                    <w:lang w:val="en-US"/>
                  </w:rPr>
                  <w:instrText xml:space="preserve"> CITATION Joh66 \l 1033 </w:instrText>
                </w:r>
                <w:r w:rsidR="001765D9">
                  <w:fldChar w:fldCharType="separate"/>
                </w:r>
                <w:r w:rsidR="001765D9" w:rsidRPr="001765D9">
                  <w:rPr>
                    <w:noProof/>
                    <w:lang w:val="en-US"/>
                  </w:rPr>
                  <w:t>(Grierson)</w:t>
                </w:r>
                <w:r w:rsidR="001765D9">
                  <w:fldChar w:fldCharType="end"/>
                </w:r>
              </w:sdtContent>
            </w:sdt>
          </w:p>
          <w:sdt>
            <w:sdtPr>
              <w:alias w:val="Further reading"/>
              <w:tag w:val="furtherReading"/>
              <w:id w:val="-1516217107"/>
            </w:sdtPr>
            <w:sdtEndPr/>
            <w:sdtContent>
              <w:p w14:paraId="1D1E8398" w14:textId="77777777" w:rsidR="001765D9" w:rsidRDefault="001765D9" w:rsidP="00A02350"/>
              <w:p w14:paraId="5D8D576B" w14:textId="36350DA0" w:rsidR="001765D9" w:rsidRDefault="002C6030" w:rsidP="00A02350">
                <w:sdt>
                  <w:sdtPr>
                    <w:id w:val="-216598024"/>
                    <w:citation/>
                  </w:sdtPr>
                  <w:sdtEndPr/>
                  <w:sdtContent>
                    <w:r w:rsidR="001765D9">
                      <w:fldChar w:fldCharType="begin"/>
                    </w:r>
                    <w:r w:rsidR="001765D9">
                      <w:rPr>
                        <w:lang w:val="en-US"/>
                      </w:rPr>
                      <w:instrText xml:space="preserve"> CITATION Mil02 \l 1033 </w:instrText>
                    </w:r>
                    <w:r w:rsidR="001765D9">
                      <w:fldChar w:fldCharType="separate"/>
                    </w:r>
                    <w:r w:rsidR="001765D9" w:rsidRPr="001765D9">
                      <w:rPr>
                        <w:noProof/>
                        <w:lang w:val="en-US"/>
                      </w:rPr>
                      <w:t>(Miller)</w:t>
                    </w:r>
                    <w:r w:rsidR="001765D9">
                      <w:fldChar w:fldCharType="end"/>
                    </w:r>
                  </w:sdtContent>
                </w:sdt>
              </w:p>
              <w:p w14:paraId="62497756" w14:textId="77777777" w:rsidR="001765D9" w:rsidRDefault="001765D9" w:rsidP="00A02350"/>
              <w:p w14:paraId="105F2A36" w14:textId="40869F11" w:rsidR="00A02350" w:rsidRDefault="002C6030" w:rsidP="00A02350">
                <w:sdt>
                  <w:sdtPr>
                    <w:id w:val="1199888934"/>
                    <w:citation/>
                  </w:sdtPr>
                  <w:sdtEndPr/>
                  <w:sdtContent>
                    <w:r w:rsidR="001765D9">
                      <w:fldChar w:fldCharType="begin"/>
                    </w:r>
                    <w:r w:rsidR="001765D9">
                      <w:rPr>
                        <w:lang w:val="en-US"/>
                      </w:rPr>
                      <w:instrText xml:space="preserve"> CITATION Rot73 \l 1033 </w:instrText>
                    </w:r>
                    <w:r w:rsidR="001765D9">
                      <w:fldChar w:fldCharType="separate"/>
                    </w:r>
                    <w:r w:rsidR="001765D9" w:rsidRPr="001765D9">
                      <w:rPr>
                        <w:noProof/>
                        <w:lang w:val="en-US"/>
                      </w:rPr>
                      <w:t>(Rotha)</w:t>
                    </w:r>
                    <w:r w:rsidR="001765D9">
                      <w:fldChar w:fldCharType="end"/>
                    </w:r>
                  </w:sdtContent>
                </w:sdt>
                <w:r w:rsidR="00A02350">
                  <w:t xml:space="preserve"> </w:t>
                </w:r>
              </w:p>
              <w:p w14:paraId="069690B1" w14:textId="77777777" w:rsidR="001765D9" w:rsidRDefault="001765D9" w:rsidP="00A02350"/>
              <w:p w14:paraId="177E31B6" w14:textId="41D49A24" w:rsidR="003235A7" w:rsidRDefault="002C6030" w:rsidP="00FB11DE">
                <w:sdt>
                  <w:sdtPr>
                    <w:id w:val="-1469499602"/>
                    <w:citation/>
                  </w:sdtPr>
                  <w:sdtEndPr/>
                  <w:sdtContent>
                    <w:r w:rsidR="001765D9">
                      <w:fldChar w:fldCharType="begin"/>
                    </w:r>
                    <w:r w:rsidR="001765D9">
                      <w:rPr>
                        <w:lang w:val="en-US"/>
                      </w:rPr>
                      <w:instrText xml:space="preserve"> CITATION Pau89 \l 1033 </w:instrText>
                    </w:r>
                    <w:r w:rsidR="001765D9">
                      <w:fldChar w:fldCharType="separate"/>
                    </w:r>
                    <w:r w:rsidR="001765D9" w:rsidRPr="001765D9">
                      <w:rPr>
                        <w:noProof/>
                        <w:lang w:val="en-US"/>
                      </w:rPr>
                      <w:t>(Swann)</w:t>
                    </w:r>
                    <w:r w:rsidR="001765D9">
                      <w:fldChar w:fldCharType="end"/>
                    </w:r>
                  </w:sdtContent>
                </w:sdt>
              </w:p>
            </w:sdtContent>
          </w:sdt>
        </w:tc>
      </w:tr>
    </w:tbl>
    <w:p w14:paraId="163080B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05ABB" w14:textId="77777777" w:rsidR="00F8371B" w:rsidRDefault="00F8371B" w:rsidP="007A0D55">
      <w:pPr>
        <w:spacing w:after="0" w:line="240" w:lineRule="auto"/>
      </w:pPr>
      <w:r>
        <w:separator/>
      </w:r>
    </w:p>
  </w:endnote>
  <w:endnote w:type="continuationSeparator" w:id="0">
    <w:p w14:paraId="2CA82245" w14:textId="77777777" w:rsidR="00F8371B" w:rsidRDefault="00F837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7B7F6" w14:textId="77777777" w:rsidR="00F8371B" w:rsidRDefault="00F8371B" w:rsidP="007A0D55">
      <w:pPr>
        <w:spacing w:after="0" w:line="240" w:lineRule="auto"/>
      </w:pPr>
      <w:r>
        <w:separator/>
      </w:r>
    </w:p>
  </w:footnote>
  <w:footnote w:type="continuationSeparator" w:id="0">
    <w:p w14:paraId="7D8AC6A4" w14:textId="77777777" w:rsidR="00F8371B" w:rsidRDefault="00F837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06F5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74D06D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BBE"/>
    <w:rsid w:val="00015F49"/>
    <w:rsid w:val="00032559"/>
    <w:rsid w:val="00052040"/>
    <w:rsid w:val="00065060"/>
    <w:rsid w:val="000A3451"/>
    <w:rsid w:val="000B25AE"/>
    <w:rsid w:val="000B55AB"/>
    <w:rsid w:val="000D24DC"/>
    <w:rsid w:val="000E4661"/>
    <w:rsid w:val="00101B2E"/>
    <w:rsid w:val="00116FA0"/>
    <w:rsid w:val="001311E6"/>
    <w:rsid w:val="0015114C"/>
    <w:rsid w:val="00166BBE"/>
    <w:rsid w:val="001765D9"/>
    <w:rsid w:val="001A21F3"/>
    <w:rsid w:val="001A2537"/>
    <w:rsid w:val="001A6A06"/>
    <w:rsid w:val="001B6C32"/>
    <w:rsid w:val="001C5DA3"/>
    <w:rsid w:val="00210C03"/>
    <w:rsid w:val="002162E2"/>
    <w:rsid w:val="00225C5A"/>
    <w:rsid w:val="00230B10"/>
    <w:rsid w:val="00234353"/>
    <w:rsid w:val="00244BB0"/>
    <w:rsid w:val="0025041B"/>
    <w:rsid w:val="00273EE2"/>
    <w:rsid w:val="002A0A0D"/>
    <w:rsid w:val="002A122E"/>
    <w:rsid w:val="002B0B37"/>
    <w:rsid w:val="002C6030"/>
    <w:rsid w:val="0030662D"/>
    <w:rsid w:val="003235A7"/>
    <w:rsid w:val="0033749B"/>
    <w:rsid w:val="0034618A"/>
    <w:rsid w:val="00366787"/>
    <w:rsid w:val="003677B6"/>
    <w:rsid w:val="003A553E"/>
    <w:rsid w:val="003D3579"/>
    <w:rsid w:val="003E2795"/>
    <w:rsid w:val="003F0D73"/>
    <w:rsid w:val="00407C1A"/>
    <w:rsid w:val="0042468A"/>
    <w:rsid w:val="00462DBE"/>
    <w:rsid w:val="00464699"/>
    <w:rsid w:val="0047183B"/>
    <w:rsid w:val="004741BD"/>
    <w:rsid w:val="00475CCC"/>
    <w:rsid w:val="00483379"/>
    <w:rsid w:val="00487BC5"/>
    <w:rsid w:val="0049358D"/>
    <w:rsid w:val="00496888"/>
    <w:rsid w:val="004A7476"/>
    <w:rsid w:val="004D5885"/>
    <w:rsid w:val="004E5896"/>
    <w:rsid w:val="00513EE6"/>
    <w:rsid w:val="00527822"/>
    <w:rsid w:val="00534F8F"/>
    <w:rsid w:val="00590035"/>
    <w:rsid w:val="005B177E"/>
    <w:rsid w:val="005B3921"/>
    <w:rsid w:val="005F26D7"/>
    <w:rsid w:val="005F5450"/>
    <w:rsid w:val="006373C6"/>
    <w:rsid w:val="006B7758"/>
    <w:rsid w:val="006C5848"/>
    <w:rsid w:val="006D0412"/>
    <w:rsid w:val="007411B9"/>
    <w:rsid w:val="00753381"/>
    <w:rsid w:val="00780D95"/>
    <w:rsid w:val="00780DC7"/>
    <w:rsid w:val="007A0D55"/>
    <w:rsid w:val="007B3377"/>
    <w:rsid w:val="007C0859"/>
    <w:rsid w:val="007E5F44"/>
    <w:rsid w:val="00821DE3"/>
    <w:rsid w:val="008422F3"/>
    <w:rsid w:val="00842BF1"/>
    <w:rsid w:val="00846CE1"/>
    <w:rsid w:val="008A5B87"/>
    <w:rsid w:val="008E0AF0"/>
    <w:rsid w:val="008E3018"/>
    <w:rsid w:val="009173CB"/>
    <w:rsid w:val="00922950"/>
    <w:rsid w:val="0092741D"/>
    <w:rsid w:val="009A7264"/>
    <w:rsid w:val="009B50FE"/>
    <w:rsid w:val="009D1606"/>
    <w:rsid w:val="009E18A1"/>
    <w:rsid w:val="009E73D7"/>
    <w:rsid w:val="00A02350"/>
    <w:rsid w:val="00A208E8"/>
    <w:rsid w:val="00A27D2C"/>
    <w:rsid w:val="00A375E7"/>
    <w:rsid w:val="00A46191"/>
    <w:rsid w:val="00A523EC"/>
    <w:rsid w:val="00A76FD9"/>
    <w:rsid w:val="00A7726F"/>
    <w:rsid w:val="00AA2336"/>
    <w:rsid w:val="00AB436D"/>
    <w:rsid w:val="00AD2F24"/>
    <w:rsid w:val="00AD4844"/>
    <w:rsid w:val="00AE0CC7"/>
    <w:rsid w:val="00B20221"/>
    <w:rsid w:val="00B219AE"/>
    <w:rsid w:val="00B33145"/>
    <w:rsid w:val="00B574C9"/>
    <w:rsid w:val="00B71C5C"/>
    <w:rsid w:val="00B94E45"/>
    <w:rsid w:val="00BC39C9"/>
    <w:rsid w:val="00BC587B"/>
    <w:rsid w:val="00BE2B92"/>
    <w:rsid w:val="00BE5BF7"/>
    <w:rsid w:val="00BF40E1"/>
    <w:rsid w:val="00C27FAB"/>
    <w:rsid w:val="00C32443"/>
    <w:rsid w:val="00C358D4"/>
    <w:rsid w:val="00C35C13"/>
    <w:rsid w:val="00C6296B"/>
    <w:rsid w:val="00C958D5"/>
    <w:rsid w:val="00CA2BF7"/>
    <w:rsid w:val="00CB5A3D"/>
    <w:rsid w:val="00CC586D"/>
    <w:rsid w:val="00CF1542"/>
    <w:rsid w:val="00CF3EC5"/>
    <w:rsid w:val="00D527E0"/>
    <w:rsid w:val="00D53201"/>
    <w:rsid w:val="00D656DA"/>
    <w:rsid w:val="00D83300"/>
    <w:rsid w:val="00D87148"/>
    <w:rsid w:val="00DC6B48"/>
    <w:rsid w:val="00DF01B0"/>
    <w:rsid w:val="00E42107"/>
    <w:rsid w:val="00E55749"/>
    <w:rsid w:val="00E82FAE"/>
    <w:rsid w:val="00E85A05"/>
    <w:rsid w:val="00E95829"/>
    <w:rsid w:val="00EA606C"/>
    <w:rsid w:val="00EB0C8C"/>
    <w:rsid w:val="00EB51FD"/>
    <w:rsid w:val="00EB77DB"/>
    <w:rsid w:val="00ED139F"/>
    <w:rsid w:val="00EE15B1"/>
    <w:rsid w:val="00EF74F7"/>
    <w:rsid w:val="00F36937"/>
    <w:rsid w:val="00F60F53"/>
    <w:rsid w:val="00F80634"/>
    <w:rsid w:val="00F8371B"/>
    <w:rsid w:val="00F970F7"/>
    <w:rsid w:val="00FA1925"/>
    <w:rsid w:val="00FB11DE"/>
    <w:rsid w:val="00FB589A"/>
    <w:rsid w:val="00FB7317"/>
    <w:rsid w:val="00FD1B9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8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1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C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1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C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7D66AB9C304442A10542C3A0C1C65D"/>
        <w:category>
          <w:name w:val="General"/>
          <w:gallery w:val="placeholder"/>
        </w:category>
        <w:types>
          <w:type w:val="bbPlcHdr"/>
        </w:types>
        <w:behaviors>
          <w:behavior w:val="content"/>
        </w:behaviors>
        <w:guid w:val="{4748878D-2CAA-4CD2-B107-14138C465495}"/>
      </w:docPartPr>
      <w:docPartBody>
        <w:p w:rsidR="00EC5FB7" w:rsidRDefault="006A5A72">
          <w:pPr>
            <w:pStyle w:val="317D66AB9C304442A10542C3A0C1C65D"/>
          </w:pPr>
          <w:r w:rsidRPr="00CC586D">
            <w:rPr>
              <w:rStyle w:val="PlaceholderText"/>
              <w:b/>
              <w:color w:val="FFFFFF" w:themeColor="background1"/>
            </w:rPr>
            <w:t>[Salutation]</w:t>
          </w:r>
        </w:p>
      </w:docPartBody>
    </w:docPart>
    <w:docPart>
      <w:docPartPr>
        <w:name w:val="2EB26149918A4C1C86CCAE413F18EEAF"/>
        <w:category>
          <w:name w:val="General"/>
          <w:gallery w:val="placeholder"/>
        </w:category>
        <w:types>
          <w:type w:val="bbPlcHdr"/>
        </w:types>
        <w:behaviors>
          <w:behavior w:val="content"/>
        </w:behaviors>
        <w:guid w:val="{23E00468-335C-4C2F-A998-2910A3B0D1AA}"/>
      </w:docPartPr>
      <w:docPartBody>
        <w:p w:rsidR="00EC5FB7" w:rsidRDefault="006A5A72">
          <w:pPr>
            <w:pStyle w:val="2EB26149918A4C1C86CCAE413F18EEAF"/>
          </w:pPr>
          <w:r>
            <w:rPr>
              <w:rStyle w:val="PlaceholderText"/>
            </w:rPr>
            <w:t>[First name]</w:t>
          </w:r>
        </w:p>
      </w:docPartBody>
    </w:docPart>
    <w:docPart>
      <w:docPartPr>
        <w:name w:val="112D41760C4649DD8BDE852D1A1CDC47"/>
        <w:category>
          <w:name w:val="General"/>
          <w:gallery w:val="placeholder"/>
        </w:category>
        <w:types>
          <w:type w:val="bbPlcHdr"/>
        </w:types>
        <w:behaviors>
          <w:behavior w:val="content"/>
        </w:behaviors>
        <w:guid w:val="{1B3716B2-779A-44D0-9ED7-0829F3B9352F}"/>
      </w:docPartPr>
      <w:docPartBody>
        <w:p w:rsidR="00EC5FB7" w:rsidRDefault="006A5A72">
          <w:pPr>
            <w:pStyle w:val="112D41760C4649DD8BDE852D1A1CDC47"/>
          </w:pPr>
          <w:r>
            <w:rPr>
              <w:rStyle w:val="PlaceholderText"/>
            </w:rPr>
            <w:t>[Middle name]</w:t>
          </w:r>
        </w:p>
      </w:docPartBody>
    </w:docPart>
    <w:docPart>
      <w:docPartPr>
        <w:name w:val="B8ED020AA8DE446EA75DF9681385ACC4"/>
        <w:category>
          <w:name w:val="General"/>
          <w:gallery w:val="placeholder"/>
        </w:category>
        <w:types>
          <w:type w:val="bbPlcHdr"/>
        </w:types>
        <w:behaviors>
          <w:behavior w:val="content"/>
        </w:behaviors>
        <w:guid w:val="{823623F2-7541-4629-AF3A-64D8232048EA}"/>
      </w:docPartPr>
      <w:docPartBody>
        <w:p w:rsidR="00EC5FB7" w:rsidRDefault="006A5A72">
          <w:pPr>
            <w:pStyle w:val="B8ED020AA8DE446EA75DF9681385ACC4"/>
          </w:pPr>
          <w:r>
            <w:rPr>
              <w:rStyle w:val="PlaceholderText"/>
            </w:rPr>
            <w:t>[Last name]</w:t>
          </w:r>
        </w:p>
      </w:docPartBody>
    </w:docPart>
    <w:docPart>
      <w:docPartPr>
        <w:name w:val="01803530FFE6409E80A2FD994F8818E5"/>
        <w:category>
          <w:name w:val="General"/>
          <w:gallery w:val="placeholder"/>
        </w:category>
        <w:types>
          <w:type w:val="bbPlcHdr"/>
        </w:types>
        <w:behaviors>
          <w:behavior w:val="content"/>
        </w:behaviors>
        <w:guid w:val="{A67576FE-495E-4E55-AB94-AACA548DD65D}"/>
      </w:docPartPr>
      <w:docPartBody>
        <w:p w:rsidR="00EC5FB7" w:rsidRDefault="006A5A72">
          <w:pPr>
            <w:pStyle w:val="01803530FFE6409E80A2FD994F8818E5"/>
          </w:pPr>
          <w:r>
            <w:rPr>
              <w:rStyle w:val="PlaceholderText"/>
            </w:rPr>
            <w:t>[Enter your biography]</w:t>
          </w:r>
        </w:p>
      </w:docPartBody>
    </w:docPart>
    <w:docPart>
      <w:docPartPr>
        <w:name w:val="36E8981365314B5A90D98057707A5345"/>
        <w:category>
          <w:name w:val="General"/>
          <w:gallery w:val="placeholder"/>
        </w:category>
        <w:types>
          <w:type w:val="bbPlcHdr"/>
        </w:types>
        <w:behaviors>
          <w:behavior w:val="content"/>
        </w:behaviors>
        <w:guid w:val="{A3EDF2A5-3128-40BB-9F42-B17061C6EBED}"/>
      </w:docPartPr>
      <w:docPartBody>
        <w:p w:rsidR="00EC5FB7" w:rsidRDefault="006A5A72">
          <w:pPr>
            <w:pStyle w:val="36E8981365314B5A90D98057707A5345"/>
          </w:pPr>
          <w:r>
            <w:rPr>
              <w:rStyle w:val="PlaceholderText"/>
            </w:rPr>
            <w:t>[Enter the institution with which you are affiliated]</w:t>
          </w:r>
        </w:p>
      </w:docPartBody>
    </w:docPart>
    <w:docPart>
      <w:docPartPr>
        <w:name w:val="D70BA61849834D49AD50D7777EBF1A62"/>
        <w:category>
          <w:name w:val="General"/>
          <w:gallery w:val="placeholder"/>
        </w:category>
        <w:types>
          <w:type w:val="bbPlcHdr"/>
        </w:types>
        <w:behaviors>
          <w:behavior w:val="content"/>
        </w:behaviors>
        <w:guid w:val="{A77631A7-7389-49C9-9AF8-00898AD4E3CF}"/>
      </w:docPartPr>
      <w:docPartBody>
        <w:p w:rsidR="00EC5FB7" w:rsidRDefault="006A5A72">
          <w:pPr>
            <w:pStyle w:val="D70BA61849834D49AD50D7777EBF1A62"/>
          </w:pPr>
          <w:r w:rsidRPr="00EF74F7">
            <w:rPr>
              <w:b/>
              <w:color w:val="808080" w:themeColor="background1" w:themeShade="80"/>
            </w:rPr>
            <w:t>[Enter the headword for your article]</w:t>
          </w:r>
        </w:p>
      </w:docPartBody>
    </w:docPart>
    <w:docPart>
      <w:docPartPr>
        <w:name w:val="92461D180ECD4DF6B86B454495CB521C"/>
        <w:category>
          <w:name w:val="General"/>
          <w:gallery w:val="placeholder"/>
        </w:category>
        <w:types>
          <w:type w:val="bbPlcHdr"/>
        </w:types>
        <w:behaviors>
          <w:behavior w:val="content"/>
        </w:behaviors>
        <w:guid w:val="{70497736-F7DA-434F-9EA0-8FD27CEAE6A9}"/>
      </w:docPartPr>
      <w:docPartBody>
        <w:p w:rsidR="00EC5FB7" w:rsidRDefault="006A5A72">
          <w:pPr>
            <w:pStyle w:val="92461D180ECD4DF6B86B454495CB52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F934F409B142F8BE83F5ADBC52BF50"/>
        <w:category>
          <w:name w:val="General"/>
          <w:gallery w:val="placeholder"/>
        </w:category>
        <w:types>
          <w:type w:val="bbPlcHdr"/>
        </w:types>
        <w:behaviors>
          <w:behavior w:val="content"/>
        </w:behaviors>
        <w:guid w:val="{5E9F42CB-8A08-422D-A66E-4AB587BA6BE3}"/>
      </w:docPartPr>
      <w:docPartBody>
        <w:p w:rsidR="00EC5FB7" w:rsidRDefault="006A5A72">
          <w:pPr>
            <w:pStyle w:val="4DF934F409B142F8BE83F5ADBC52BF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A58CA2C2AA43A8910963A410F56F35"/>
        <w:category>
          <w:name w:val="General"/>
          <w:gallery w:val="placeholder"/>
        </w:category>
        <w:types>
          <w:type w:val="bbPlcHdr"/>
        </w:types>
        <w:behaviors>
          <w:behavior w:val="content"/>
        </w:behaviors>
        <w:guid w:val="{C609678B-C1DD-4443-836D-DC8522EFA7DE}"/>
      </w:docPartPr>
      <w:docPartBody>
        <w:p w:rsidR="00EC5FB7" w:rsidRDefault="006A5A72">
          <w:pPr>
            <w:pStyle w:val="E9A58CA2C2AA43A8910963A410F56F3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72"/>
    <w:rsid w:val="006A5A72"/>
    <w:rsid w:val="009E01F0"/>
    <w:rsid w:val="00A51557"/>
    <w:rsid w:val="00EC5FB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557"/>
    <w:rPr>
      <w:color w:val="808080"/>
    </w:rPr>
  </w:style>
  <w:style w:type="paragraph" w:customStyle="1" w:styleId="317D66AB9C304442A10542C3A0C1C65D">
    <w:name w:val="317D66AB9C304442A10542C3A0C1C65D"/>
  </w:style>
  <w:style w:type="paragraph" w:customStyle="1" w:styleId="2EB26149918A4C1C86CCAE413F18EEAF">
    <w:name w:val="2EB26149918A4C1C86CCAE413F18EEAF"/>
  </w:style>
  <w:style w:type="paragraph" w:customStyle="1" w:styleId="112D41760C4649DD8BDE852D1A1CDC47">
    <w:name w:val="112D41760C4649DD8BDE852D1A1CDC47"/>
  </w:style>
  <w:style w:type="paragraph" w:customStyle="1" w:styleId="B8ED020AA8DE446EA75DF9681385ACC4">
    <w:name w:val="B8ED020AA8DE446EA75DF9681385ACC4"/>
  </w:style>
  <w:style w:type="paragraph" w:customStyle="1" w:styleId="01803530FFE6409E80A2FD994F8818E5">
    <w:name w:val="01803530FFE6409E80A2FD994F8818E5"/>
  </w:style>
  <w:style w:type="paragraph" w:customStyle="1" w:styleId="36E8981365314B5A90D98057707A5345">
    <w:name w:val="36E8981365314B5A90D98057707A5345"/>
  </w:style>
  <w:style w:type="paragraph" w:customStyle="1" w:styleId="D70BA61849834D49AD50D7777EBF1A62">
    <w:name w:val="D70BA61849834D49AD50D7777EBF1A62"/>
  </w:style>
  <w:style w:type="paragraph" w:customStyle="1" w:styleId="92461D180ECD4DF6B86B454495CB521C">
    <w:name w:val="92461D180ECD4DF6B86B454495CB521C"/>
  </w:style>
  <w:style w:type="paragraph" w:customStyle="1" w:styleId="4DF934F409B142F8BE83F5ADBC52BF50">
    <w:name w:val="4DF934F409B142F8BE83F5ADBC52BF50"/>
  </w:style>
  <w:style w:type="paragraph" w:customStyle="1" w:styleId="E9A58CA2C2AA43A8910963A410F56F35">
    <w:name w:val="E9A58CA2C2AA43A8910963A410F56F35"/>
  </w:style>
  <w:style w:type="paragraph" w:customStyle="1" w:styleId="CECF680F14CD4C299AC7867497187112">
    <w:name w:val="CECF680F14CD4C299AC78674971871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557"/>
    <w:rPr>
      <w:color w:val="808080"/>
    </w:rPr>
  </w:style>
  <w:style w:type="paragraph" w:customStyle="1" w:styleId="317D66AB9C304442A10542C3A0C1C65D">
    <w:name w:val="317D66AB9C304442A10542C3A0C1C65D"/>
  </w:style>
  <w:style w:type="paragraph" w:customStyle="1" w:styleId="2EB26149918A4C1C86CCAE413F18EEAF">
    <w:name w:val="2EB26149918A4C1C86CCAE413F18EEAF"/>
  </w:style>
  <w:style w:type="paragraph" w:customStyle="1" w:styleId="112D41760C4649DD8BDE852D1A1CDC47">
    <w:name w:val="112D41760C4649DD8BDE852D1A1CDC47"/>
  </w:style>
  <w:style w:type="paragraph" w:customStyle="1" w:styleId="B8ED020AA8DE446EA75DF9681385ACC4">
    <w:name w:val="B8ED020AA8DE446EA75DF9681385ACC4"/>
  </w:style>
  <w:style w:type="paragraph" w:customStyle="1" w:styleId="01803530FFE6409E80A2FD994F8818E5">
    <w:name w:val="01803530FFE6409E80A2FD994F8818E5"/>
  </w:style>
  <w:style w:type="paragraph" w:customStyle="1" w:styleId="36E8981365314B5A90D98057707A5345">
    <w:name w:val="36E8981365314B5A90D98057707A5345"/>
  </w:style>
  <w:style w:type="paragraph" w:customStyle="1" w:styleId="D70BA61849834D49AD50D7777EBF1A62">
    <w:name w:val="D70BA61849834D49AD50D7777EBF1A62"/>
  </w:style>
  <w:style w:type="paragraph" w:customStyle="1" w:styleId="92461D180ECD4DF6B86B454495CB521C">
    <w:name w:val="92461D180ECD4DF6B86B454495CB521C"/>
  </w:style>
  <w:style w:type="paragraph" w:customStyle="1" w:styleId="4DF934F409B142F8BE83F5ADBC52BF50">
    <w:name w:val="4DF934F409B142F8BE83F5ADBC52BF50"/>
  </w:style>
  <w:style w:type="paragraph" w:customStyle="1" w:styleId="E9A58CA2C2AA43A8910963A410F56F35">
    <w:name w:val="E9A58CA2C2AA43A8910963A410F56F35"/>
  </w:style>
  <w:style w:type="paragraph" w:customStyle="1" w:styleId="CECF680F14CD4C299AC7867497187112">
    <w:name w:val="CECF680F14CD4C299AC7867497187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Ian92</b:Tag>
    <b:SourceType>Book</b:SourceType>
    <b:Guid>{5D031AA9-58EB-4F4D-B1FE-B09FA76845FB}</b:Guid>
    <b:Author>
      <b:Author>
        <b:NameList>
          <b:Person>
            <b:Last>Aitken</b:Last>
            <b:First>Ian</b:First>
          </b:Person>
        </b:NameList>
      </b:Author>
    </b:Author>
    <b:Title>Film and Reform: John Grierson and the Documentary Film Movement</b:Title>
    <b:City>New York</b:City>
    <b:Publisher>Routledge</b:Publisher>
    <b:Year>1992</b:Year>
    <b:RefOrder>1</b:RefOrder>
  </b:Source>
  <b:Source>
    <b:Tag>Joh66</b:Tag>
    <b:SourceType>Book</b:SourceType>
    <b:Guid>{43678EED-D896-1044-8CBE-D876A9587BDA}</b:Guid>
    <b:Author>
      <b:Author>
        <b:NameList>
          <b:Person>
            <b:Last>Grierson</b:Last>
            <b:First>John</b:First>
          </b:Person>
        </b:NameList>
      </b:Author>
      <b:Editor>
        <b:NameList>
          <b:Person>
            <b:Last>Hardy</b:Last>
            <b:First>Forsyth</b:First>
          </b:Person>
        </b:NameList>
      </b:Editor>
    </b:Author>
    <b:Title>Grierson on Documentary</b:Title>
    <b:City>Berkeley</b:City>
    <b:StateProvince>CA</b:StateProvince>
    <b:Publisher>California UP</b:Publisher>
    <b:Year>1966</b:Year>
    <b:RefOrder>2</b:RefOrder>
  </b:Source>
  <b:Source>
    <b:Tag>Mil02</b:Tag>
    <b:SourceType>JournalArticle</b:SourceType>
    <b:Guid>{5AD9CF7A-1CB3-CA4A-A383-80CD2E49A205}</b:Guid>
    <b:Author>
      <b:Author>
        <b:NameList>
          <b:Person>
            <b:Last>Miller</b:Last>
            <b:First>Tyrus</b:First>
          </b:Person>
        </b:NameList>
      </b:Author>
    </b:Author>
    <b:Title>Documentary/Modernism: Convergence and Complementarity in the 1930s</b:Title>
    <b:Year>2002</b:Year>
    <b:Volume>9</b:Volume>
    <b:Pages>226-241</b:Pages>
    <b:JournalName>Modernism/Modernity</b:JournalName>
    <b:Issue>2</b:Issue>
    <b:RefOrder>3</b:RefOrder>
  </b:Source>
  <b:Source>
    <b:Tag>Rot73</b:Tag>
    <b:SourceType>Book</b:SourceType>
    <b:Guid>{9443F141-8784-D843-9D86-716E1E75029D}</b:Guid>
    <b:Author>
      <b:Author>
        <b:NameList>
          <b:Person>
            <b:Last>Rotha</b:Last>
            <b:First>Paul</b:First>
          </b:Person>
        </b:NameList>
      </b:Author>
    </b:Author>
    <b:Title>Documentary Diary</b:Title>
    <b:Publisher>Hill and Wang </b:Publisher>
    <b:City>New York</b:City>
    <b:Year>1973</b:Year>
    <b:RefOrder>4</b:RefOrder>
  </b:Source>
  <b:Source>
    <b:Tag>Pau89</b:Tag>
    <b:SourceType>Book</b:SourceType>
    <b:Guid>{43982063-DD7E-3F49-8BF5-51162422C64B}</b:Guid>
    <b:Author>
      <b:Author>
        <b:NameList>
          <b:Person>
            <b:Last>Swann</b:Last>
            <b:First>Paul</b:First>
          </b:Person>
        </b:NameList>
      </b:Author>
    </b:Author>
    <b:Title>The British Documentary Film Movement (1926-1946)</b:Title>
    <b:City>Cambridge</b:City>
    <b:Publisher>Cambridge UP</b:Publisher>
    <b:Year>1989</b:Year>
    <b:RefOrder>5</b:RefOrder>
  </b:Source>
</b:Sources>
</file>

<file path=customXml/itemProps1.xml><?xml version="1.0" encoding="utf-8"?>
<ds:datastoreItem xmlns:ds="http://schemas.openxmlformats.org/officeDocument/2006/customXml" ds:itemID="{8B80EDE5-773B-DF4F-8322-9BB05EC79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1147</TotalTime>
  <Pages>3</Pages>
  <Words>1276</Words>
  <Characters>7277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Laura Dosky</cp:lastModifiedBy>
  <cp:revision>15</cp:revision>
  <dcterms:created xsi:type="dcterms:W3CDTF">2014-08-21T21:13:00Z</dcterms:created>
  <dcterms:modified xsi:type="dcterms:W3CDTF">2014-10-02T02:21:00Z</dcterms:modified>
</cp:coreProperties>
</file>