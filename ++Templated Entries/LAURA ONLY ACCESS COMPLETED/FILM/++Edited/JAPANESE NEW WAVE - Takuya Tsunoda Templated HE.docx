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 w:rsidRPr="002D5558"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B77D7E0" w:rsidR="00E85A05" w:rsidRDefault="002D5558" w:rsidP="00E85A05">
                <w:r>
                  <w:t>The Japanese New Wave</w:t>
                </w:r>
                <w:r w:rsidRPr="00BA62B6">
                  <w:t xml:space="preserve"> was</w:t>
                </w:r>
                <w:r>
                  <w:t xml:space="preserve"> a modernist cinematic </w:t>
                </w:r>
                <w:r w:rsidRPr="00BA62B6">
                  <w:t>movement</w:t>
                </w:r>
                <w:r>
                  <w:t xml:space="preserve"> </w:t>
                </w:r>
                <w:r w:rsidRPr="00BA62B6">
                  <w:t>led by younger and rebellious filmmakers</w:t>
                </w:r>
                <w:r>
                  <w:t xml:space="preserve"> — </w:t>
                </w:r>
                <w:r w:rsidRPr="00BA62B6">
                  <w:t>notably</w:t>
                </w:r>
                <w:r>
                  <w:t>,</w:t>
                </w:r>
                <w:r w:rsidRPr="00BA62B6">
                  <w:t xml:space="preserve">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Nagisa</w:t>
                </w:r>
                <w:proofErr w:type="spellEnd"/>
                <w:r w:rsidRPr="00BA62B6">
                  <w:t xml:space="preserve">, Yoshida </w:t>
                </w:r>
                <w:proofErr w:type="spellStart"/>
                <w:r w:rsidRPr="00BA62B6">
                  <w:t>Yoshishige</w:t>
                </w:r>
                <w:proofErr w:type="spellEnd"/>
                <w:r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Shinoda</w:t>
                </w:r>
                <w:proofErr w:type="spellEnd"/>
                <w:r w:rsidRPr="00BA62B6">
                  <w:t xml:space="preserve"> Masahiro</w:t>
                </w:r>
                <w:r>
                  <w:t xml:space="preserve"> — who condemned</w:t>
                </w:r>
                <w:r w:rsidRPr="00BA62B6">
                  <w:t xml:space="preserve"> directors of the older generation as ossified and lacking a conscious engagement with the social and political reality of the time.</w:t>
                </w:r>
                <w:r w:rsidR="007E235B">
                  <w:t xml:space="preserve"> </w:t>
                </w:r>
                <w:r w:rsidR="007E235B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7E235B" w:rsidRPr="00BA62B6">
                  <w:rPr>
                    <w:lang w:val="sv-SE"/>
                  </w:rPr>
                  <w:t>Desser</w:t>
                </w:r>
                <w:proofErr w:type="spellEnd"/>
                <w:r w:rsidR="007E235B" w:rsidRPr="00BA62B6">
                  <w:rPr>
                    <w:lang w:val="fr-FR"/>
                  </w:rPr>
                  <w:t>’</w:t>
                </w:r>
                <w:r w:rsidR="007E235B" w:rsidRPr="00BA62B6">
                  <w:t xml:space="preserve">s seminal work on the Japanese New Wave cinema of the 1960s, </w:t>
                </w:r>
                <w:r w:rsidR="007E235B">
                  <w:rPr>
                    <w:i/>
                  </w:rPr>
                  <w:t>Eros p</w:t>
                </w:r>
                <w:r w:rsidR="007E235B" w:rsidRPr="00FF050D">
                  <w:rPr>
                    <w:i/>
                  </w:rPr>
                  <w:t>lus Massacre</w:t>
                </w:r>
                <w:r w:rsidR="007E235B" w:rsidRPr="00BA62B6">
                  <w:t>, offers a f</w:t>
                </w:r>
                <w:r w:rsidR="007E235B">
                  <w:t>ilm history strongly centred on</w:t>
                </w:r>
                <w:r w:rsidR="007E235B" w:rsidRPr="00BA62B6">
                  <w:t xml:space="preserve"> the gener</w:t>
                </w:r>
                <w:r w:rsidR="007E235B">
                  <w:t>ational sense of frustration and betrayal engendered after the perceived failure of the political demonstrations</w:t>
                </w:r>
                <w:r w:rsidR="007E235B" w:rsidRPr="00BA62B6">
                  <w:t xml:space="preserve"> against the renewal of the Japan-US Mutual Security Pact in 1960. </w:t>
                </w:r>
                <w:proofErr w:type="spellStart"/>
                <w:r w:rsidR="007E235B" w:rsidRPr="00BA62B6">
                  <w:t>Oshima's</w:t>
                </w:r>
                <w:proofErr w:type="spellEnd"/>
                <w:r w:rsidR="007E235B" w:rsidRPr="00BA62B6">
                  <w:t xml:space="preserve"> </w:t>
                </w:r>
                <w:proofErr w:type="spellStart"/>
                <w:r w:rsidR="007E235B">
                  <w:rPr>
                    <w:i/>
                  </w:rPr>
                  <w:t>Seishun</w:t>
                </w:r>
                <w:proofErr w:type="spellEnd"/>
                <w:r w:rsidR="007E235B">
                  <w:rPr>
                    <w:i/>
                  </w:rPr>
                  <w:t xml:space="preserve"> </w:t>
                </w:r>
                <w:proofErr w:type="spellStart"/>
                <w:r w:rsidR="007E235B">
                  <w:rPr>
                    <w:i/>
                  </w:rPr>
                  <w:t>zankoku</w:t>
                </w:r>
                <w:proofErr w:type="spellEnd"/>
                <w:r w:rsidR="007E235B">
                  <w:rPr>
                    <w:i/>
                  </w:rPr>
                  <w:t xml:space="preserve"> </w:t>
                </w:r>
                <w:proofErr w:type="spellStart"/>
                <w:r w:rsidR="007E235B">
                  <w:rPr>
                    <w:i/>
                  </w:rPr>
                  <w:t>monogatari</w:t>
                </w:r>
                <w:proofErr w:type="spellEnd"/>
                <w:r w:rsidR="007E235B">
                  <w:rPr>
                    <w:i/>
                  </w:rPr>
                  <w:t xml:space="preserve"> </w:t>
                </w:r>
                <w:r w:rsidR="007E235B">
                  <w:t>[</w:t>
                </w:r>
                <w:r w:rsidR="007E235B" w:rsidRPr="00BA62B6">
                  <w:rPr>
                    <w:i/>
                    <w:iCs/>
                  </w:rPr>
                  <w:t>Cruel Story of Youth</w:t>
                </w:r>
                <w:r w:rsidR="007E235B">
                  <w:rPr>
                    <w:iCs/>
                  </w:rPr>
                  <w:t>]</w:t>
                </w:r>
                <w:r w:rsidR="007E235B">
                  <w:rPr>
                    <w:i/>
                    <w:iCs/>
                  </w:rPr>
                  <w:t xml:space="preserve"> </w:t>
                </w:r>
                <w:r w:rsidR="007E235B">
                  <w:rPr>
                    <w:iCs/>
                  </w:rPr>
                  <w:t>(</w:t>
                </w:r>
                <w:r w:rsidR="007E235B" w:rsidRPr="00BA62B6">
                  <w:t>1960), often c</w:t>
                </w:r>
                <w:r w:rsidR="007E235B">
                  <w:t>ited as the inaugural</w:t>
                </w:r>
                <w:r w:rsidR="007E235B" w:rsidRPr="00BA62B6">
                  <w:t xml:space="preserve"> film of the New Wave, is </w:t>
                </w:r>
                <w:r w:rsidR="007E235B">
                  <w:t xml:space="preserve">a </w:t>
                </w:r>
                <w:r w:rsidR="007E235B" w:rsidRPr="00BA62B6">
                  <w:t>highly politiciz</w:t>
                </w:r>
                <w:r w:rsidR="007E235B">
                  <w:t>ed tour de force filled with an</w:t>
                </w:r>
                <w:r w:rsidR="007E235B" w:rsidRPr="00BA62B6">
                  <w:t xml:space="preserve"> activist logic fuel</w:t>
                </w:r>
                <w:r w:rsidR="007E235B">
                  <w:t>l</w:t>
                </w:r>
                <w:r w:rsidR="007E235B" w:rsidRPr="00BA62B6">
                  <w:t>ed by the anger of youth</w:t>
                </w:r>
                <w:r w:rsidR="007E235B">
                  <w:t>. The film showcased the</w:t>
                </w:r>
                <w:r w:rsidR="007E235B" w:rsidRPr="00BA62B6">
                  <w:t xml:space="preserve"> aesthetic a</w:t>
                </w:r>
                <w:r w:rsidR="007E235B">
                  <w:t>nd thematic features of the New Wave cinema</w:t>
                </w:r>
                <w:r w:rsidR="007E235B" w:rsidRPr="00BA62B6">
                  <w:t xml:space="preserve">, </w:t>
                </w:r>
                <w:r w:rsidR="007E235B">
                  <w:t>especially</w:t>
                </w:r>
                <w:r w:rsidR="007E235B" w:rsidRPr="00BA62B6">
                  <w:t xml:space="preserve"> the sense of immediacy strongly tied </w:t>
                </w:r>
                <w:r w:rsidR="007E235B">
                  <w:t>to</w:t>
                </w:r>
                <w:r w:rsidR="007E235B" w:rsidRPr="00BA62B6">
                  <w:t xml:space="preserve"> sexuali</w:t>
                </w:r>
                <w:r w:rsidR="007E235B">
                  <w:t>ty and delinquency.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E52902" w14:textId="26B383AB" w:rsidR="00B27E2A" w:rsidRDefault="00FF050D" w:rsidP="00B27E2A">
                <w:r w:rsidRPr="00BA62B6">
                  <w:t xml:space="preserve">Scholars, critics, </w:t>
                </w:r>
                <w:proofErr w:type="spellStart"/>
                <w:r w:rsidRPr="00BA62B6">
                  <w:t>cinephiles</w:t>
                </w:r>
                <w:proofErr w:type="spellEnd"/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652EC9">
                  <w:t xml:space="preserve"> —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</w:t>
                </w:r>
                <w:proofErr w:type="spellStart"/>
                <w:r w:rsidR="00B27E2A" w:rsidRPr="00BA62B6">
                  <w:t>Oshima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 w:rsidRPr="00BA62B6">
                  <w:t>Nagisa</w:t>
                </w:r>
                <w:proofErr w:type="spellEnd"/>
                <w:r w:rsidR="00B27E2A" w:rsidRPr="00BA62B6">
                  <w:t xml:space="preserve">, Yoshida </w:t>
                </w:r>
                <w:proofErr w:type="spellStart"/>
                <w:r w:rsidR="00B27E2A" w:rsidRPr="00BA62B6">
                  <w:t>Yoshishige</w:t>
                </w:r>
                <w:proofErr w:type="spellEnd"/>
                <w:r w:rsidR="003609EE">
                  <w:t>,</w:t>
                </w:r>
                <w:r w:rsidR="00B27E2A" w:rsidRPr="00BA62B6">
                  <w:t xml:space="preserve"> and </w:t>
                </w:r>
                <w:proofErr w:type="spellStart"/>
                <w:r w:rsidR="00B27E2A" w:rsidRPr="00BA62B6">
                  <w:t>Shinoda</w:t>
                </w:r>
                <w:proofErr w:type="spellEnd"/>
                <w:r w:rsidR="00B27E2A" w:rsidRPr="00BA62B6">
                  <w:t xml:space="preserve"> Masahiro</w:t>
                </w:r>
                <w:r w:rsidR="00652EC9">
                  <w:t xml:space="preserve"> — </w:t>
                </w:r>
                <w:r w:rsidR="00B27E2A">
                  <w:t>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B27E2A" w:rsidRPr="00BA62B6">
                  <w:rPr>
                    <w:lang w:val="sv-SE"/>
                  </w:rPr>
                  <w:t>Desser</w:t>
                </w:r>
                <w:proofErr w:type="spellEnd"/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</w:t>
                </w:r>
                <w:proofErr w:type="spellStart"/>
                <w:r w:rsidR="00B27E2A" w:rsidRPr="00BA62B6">
                  <w:t>Oshima's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>
                  <w:rPr>
                    <w:i/>
                  </w:rPr>
                  <w:t>Seishun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zankoku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monogatari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652EC9">
                  <w:rPr>
                    <w:iCs/>
                  </w:rPr>
                  <w:t>]</w:t>
                </w:r>
                <w:r w:rsidR="00B27E2A"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</w:p>
              <w:p w14:paraId="6362F5B0" w14:textId="4BCC8D68" w:rsidR="00B27E2A" w:rsidRDefault="00B27E2A" w:rsidP="00B27E2A">
                <w:r>
                  <w:t>Despite its subversive content and motives, the movement occurred within the commercial studio system</w:t>
                </w:r>
                <w:r w:rsidR="00630122">
                  <w:t xml:space="preserve">; </w:t>
                </w:r>
                <w:r w:rsidRPr="00BA62B6">
                  <w:t xml:space="preserve">the term </w:t>
                </w:r>
                <w:r w:rsidR="00652EC9">
                  <w:t>‘</w:t>
                </w:r>
                <w:r w:rsidRPr="00BA62B6">
                  <w:t>Japanese New Wave</w:t>
                </w:r>
                <w:r w:rsidR="00652EC9">
                  <w:t>’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</w:t>
                </w:r>
                <w:r w:rsidR="00652EC9">
                  <w:t>‘</w:t>
                </w:r>
                <w:r>
                  <w:t>Shochiku Nouvelle Vague</w:t>
                </w:r>
                <w:r w:rsidR="00652EC9">
                  <w:t>’</w:t>
                </w:r>
                <w:r>
                  <w:t xml:space="preserve">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</w:t>
                </w:r>
                <w:r w:rsidR="00833E11">
                  <w:t xml:space="preserve"> emerged from Shochiku, and it could be argued that they </w:t>
                </w:r>
                <w:r>
                  <w:t>internalize</w:t>
                </w:r>
                <w:r w:rsidR="00833E11">
                  <w:t>d</w:t>
                </w:r>
                <w:r>
                  <w:t xml:space="preserve">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</w:t>
                </w:r>
                <w:proofErr w:type="spellStart"/>
                <w:r>
                  <w:t>Oshima’s</w:t>
                </w:r>
                <w:proofErr w:type="spellEnd"/>
                <w:r>
                  <w:t xml:space="preserve"> generation, such as</w:t>
                </w:r>
                <w:r w:rsidRPr="00BA62B6">
                  <w:t xml:space="preserve"> </w:t>
                </w:r>
                <w:proofErr w:type="spellStart"/>
                <w:r w:rsidRPr="00BA62B6">
                  <w:t>Nakahira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Ko</w:t>
                </w:r>
                <w:proofErr w:type="spellEnd"/>
                <w:r w:rsidRPr="00BA62B6">
                  <w:t>, Suz</w:t>
                </w:r>
                <w:r>
                  <w:t xml:space="preserve">uki </w:t>
                </w:r>
                <w:proofErr w:type="spellStart"/>
                <w:r>
                  <w:t>Seijun</w:t>
                </w:r>
                <w:proofErr w:type="spellEnd"/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Masumura</w:t>
                </w:r>
                <w:proofErr w:type="spellEnd"/>
                <w:r>
                  <w:t xml:space="preserve"> </w:t>
                </w:r>
                <w:proofErr w:type="spellStart"/>
                <w:r>
                  <w:t>Yasuzo</w:t>
                </w:r>
                <w:proofErr w:type="spellEnd"/>
                <w:r>
                  <w:t xml:space="preserve">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 xml:space="preserve">utional operations. </w:t>
                </w:r>
                <w:r>
                  <w:lastRenderedPageBreak/>
                  <w:t>Still</w:t>
                </w:r>
                <w:r w:rsidRPr="00BA62B6">
                  <w:t xml:space="preserve">, </w:t>
                </w:r>
                <w:proofErr w:type="spellStart"/>
                <w:r w:rsidRPr="00BA62B6">
                  <w:t>Oshima's</w:t>
                </w:r>
                <w:proofErr w:type="spellEnd"/>
                <w:r w:rsidRPr="00BA62B6">
                  <w:t xml:space="preserve">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</w:t>
                </w:r>
                <w:r w:rsidR="00652EC9">
                  <w:t>‘</w:t>
                </w:r>
                <w:r w:rsidRPr="00BA62B6">
                  <w:t>big companies</w:t>
                </w:r>
                <w:r w:rsidR="00652EC9">
                  <w:t>’</w:t>
                </w:r>
                <w:r w:rsidRPr="00BA62B6">
                  <w:t xml:space="preserve">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2FF1E952" w:rsidR="003F0D73" w:rsidRDefault="00B27E2A" w:rsidP="006B5D68">
                <w:r w:rsidRPr="00BA62B6">
                  <w:t xml:space="preserve">Other directors often associated with ATG include Imamura </w:t>
                </w:r>
                <w:proofErr w:type="spellStart"/>
                <w:r w:rsidRPr="00BA62B6">
                  <w:t>Shohei</w:t>
                </w:r>
                <w:proofErr w:type="spellEnd"/>
                <w:r w:rsidRPr="00BA62B6">
                  <w:t xml:space="preserve">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Teshigahara</w:t>
                </w:r>
                <w:proofErr w:type="spellEnd"/>
                <w:r w:rsidRPr="00BA62B6">
                  <w:t xml:space="preserve"> Hiroshi. Imamura, just like the aforementioned directors, began working for the major studios (Shochiku a</w:t>
                </w:r>
                <w:r>
                  <w:t xml:space="preserve">nd then </w:t>
                </w:r>
                <w:proofErr w:type="spellStart"/>
                <w:r>
                  <w:t>Nikkatsu</w:t>
                </w:r>
                <w:proofErr w:type="spellEnd"/>
                <w:r>
                  <w:t>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proofErr w:type="spellStart"/>
                <w:r>
                  <w:rPr>
                    <w:i/>
                  </w:rPr>
                  <w:t>Ningen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johatsu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A Man Vanishes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Teshigahara</w:t>
                </w:r>
                <w:proofErr w:type="spellEnd"/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</w:t>
                </w:r>
                <w:r w:rsidR="002F1694">
                  <w:t xml:space="preserve"> which were</w:t>
                </w:r>
                <w:r w:rsidRPr="00BA62B6">
                  <w:t xml:space="preserve"> margi</w:t>
                </w:r>
                <w:r>
                  <w:t xml:space="preserve">nal productions </w:t>
                </w:r>
                <w:proofErr w:type="spellStart"/>
                <w:r>
                  <w:t>ostensively</w:t>
                </w:r>
                <w:proofErr w:type="spellEnd"/>
                <w:r w:rsidRPr="00BA62B6">
                  <w:t xml:space="preserve"> remote from th</w:t>
                </w:r>
                <w:r>
                  <w:t xml:space="preserve">e movement. </w:t>
                </w:r>
                <w:proofErr w:type="spellStart"/>
                <w:r>
                  <w:t>Teshigahara</w:t>
                </w:r>
                <w:proofErr w:type="spellEnd"/>
                <w:r>
                  <w:t xml:space="preserve">, most </w:t>
                </w:r>
                <w:r w:rsidRPr="00BA62B6">
                  <w:t xml:space="preserve">known for the international triumph of his </w:t>
                </w:r>
                <w:proofErr w:type="spellStart"/>
                <w:r>
                  <w:rPr>
                    <w:i/>
                  </w:rPr>
                  <w:t>Suna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onna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Woman in the Dunes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 xml:space="preserve">1964), began working in avant-garde documentary as a member of filmmaking collectives that other New Wave directors, including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>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09BBD1DD" w14:textId="77777777" w:rsidR="002D5558" w:rsidRDefault="002D5558" w:rsidP="0074125D"/>
              <w:p w14:paraId="4969B6A4" w14:textId="056EB58C" w:rsidR="004D344E" w:rsidRDefault="007E235B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174B5145" w:rsidR="003235A7" w:rsidRDefault="007E235B" w:rsidP="0074125D">
                <w:sdt>
                  <w:sdtPr>
                    <w:id w:val="345835350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2F4AD9"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="002F4AD9" w:rsidRPr="002F4AD9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5558"/>
    <w:rsid w:val="002F1694"/>
    <w:rsid w:val="002F4AD9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30122"/>
    <w:rsid w:val="00652EC9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235B"/>
    <w:rsid w:val="007E5F44"/>
    <w:rsid w:val="007F5FD7"/>
    <w:rsid w:val="00802062"/>
    <w:rsid w:val="00821DE3"/>
    <w:rsid w:val="00833E11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3BF4"/>
    <w:rsid w:val="00BE5BF7"/>
    <w:rsid w:val="00BF40E1"/>
    <w:rsid w:val="00C27FAB"/>
    <w:rsid w:val="00C358D4"/>
    <w:rsid w:val="00C6296B"/>
    <w:rsid w:val="00CC586D"/>
    <w:rsid w:val="00CC7135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{FA4ABDEE-65D3-FF45-AB12-5A28DF74D321}</b:Guid>
    <b:Author>
      <b:Translator>
        <b:NameList>
          <b:Person>
            <b:Last>Lawson</b:Last>
            <b:First>Dawn</b:First>
          </b:Person>
        </b:NameList>
      </b:Translator>
      <b:Edit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Edi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6F5B50B5-30B4-A94A-BF0D-B634EAF0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2</Pages>
  <Words>788</Words>
  <Characters>4494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20</cp:revision>
  <dcterms:created xsi:type="dcterms:W3CDTF">2014-07-18T03:15:00Z</dcterms:created>
  <dcterms:modified xsi:type="dcterms:W3CDTF">2014-08-27T02:40:00Z</dcterms:modified>
</cp:coreProperties>
</file>