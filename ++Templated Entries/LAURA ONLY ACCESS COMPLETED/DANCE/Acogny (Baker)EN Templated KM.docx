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C7DAA" w14:paraId="5E66BD8D" w14:textId="77777777">
        <w:tc>
          <w:tcPr>
            <w:tcW w:w="491" w:type="dxa"/>
            <w:vMerge w:val="restart"/>
            <w:shd w:val="clear" w:color="auto" w:fill="A6A6A6" w:themeFill="background1" w:themeFillShade="A6"/>
            <w:textDirection w:val="btLr"/>
          </w:tcPr>
          <w:p w14:paraId="577E6F90" w14:textId="77777777" w:rsidR="006C7DAA" w:rsidRPr="00CC586D" w:rsidRDefault="006C7DAA" w:rsidP="00D03EA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EndPr/>
          <w:sdtContent>
            <w:tc>
              <w:tcPr>
                <w:tcW w:w="1259" w:type="dxa"/>
              </w:tcPr>
              <w:p w14:paraId="288AC26D" w14:textId="77777777" w:rsidR="006C7DAA" w:rsidRPr="00CC586D" w:rsidRDefault="006C7DAA" w:rsidP="00D03EA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EndPr/>
          <w:sdtContent>
            <w:tc>
              <w:tcPr>
                <w:tcW w:w="2073" w:type="dxa"/>
              </w:tcPr>
              <w:p w14:paraId="6E51A4A4" w14:textId="77777777" w:rsidR="006C7DAA" w:rsidRDefault="006C7DAA" w:rsidP="00D03EA3">
                <w:r>
                  <w:t>Esther</w:t>
                </w:r>
              </w:p>
            </w:tc>
          </w:sdtContent>
        </w:sdt>
        <w:sdt>
          <w:sdtPr>
            <w:alias w:val="Middle name"/>
            <w:tag w:val="authorMiddleName"/>
            <w:id w:val="-2076034781"/>
            <w:placeholder>
              <w:docPart w:val="080DE615530D754595AFA82610E7BA6C"/>
            </w:placeholder>
            <w:showingPlcHdr/>
            <w:text/>
          </w:sdtPr>
          <w:sdtEndPr/>
          <w:sdtContent>
            <w:tc>
              <w:tcPr>
                <w:tcW w:w="2551" w:type="dxa"/>
              </w:tcPr>
              <w:p w14:paraId="4D2607A3" w14:textId="77777777" w:rsidR="006C7DAA" w:rsidRDefault="006C7DAA" w:rsidP="00D03EA3">
                <w:r>
                  <w:rPr>
                    <w:rStyle w:val="PlaceholderText"/>
                  </w:rPr>
                  <w:t>[Middle name]</w:t>
                </w:r>
              </w:p>
            </w:tc>
          </w:sdtContent>
        </w:sdt>
        <w:sdt>
          <w:sdtPr>
            <w:alias w:val="Last name"/>
            <w:tag w:val="authorLastName"/>
            <w:id w:val="-1088529830"/>
            <w:placeholder>
              <w:docPart w:val="E6091B5502CDBF49BA7BD064908E2892"/>
            </w:placeholder>
            <w:text/>
          </w:sdtPr>
          <w:sdtEndPr/>
          <w:sdtContent>
            <w:tc>
              <w:tcPr>
                <w:tcW w:w="2642" w:type="dxa"/>
              </w:tcPr>
              <w:p w14:paraId="46FFCCF5" w14:textId="77777777" w:rsidR="006C7DAA" w:rsidRDefault="006C7DAA" w:rsidP="00D03EA3">
                <w:r>
                  <w:t>Baker-Tarpaga</w:t>
                </w:r>
              </w:p>
            </w:tc>
          </w:sdtContent>
        </w:sdt>
      </w:tr>
      <w:tr w:rsidR="006C7DAA" w14:paraId="5AB93909" w14:textId="77777777">
        <w:trPr>
          <w:trHeight w:val="986"/>
        </w:trPr>
        <w:tc>
          <w:tcPr>
            <w:tcW w:w="491" w:type="dxa"/>
            <w:vMerge/>
            <w:shd w:val="clear" w:color="auto" w:fill="A6A6A6" w:themeFill="background1" w:themeFillShade="A6"/>
          </w:tcPr>
          <w:p w14:paraId="2682AF4E" w14:textId="77777777" w:rsidR="006C7DAA" w:rsidRPr="001A6A06" w:rsidRDefault="006C7DAA" w:rsidP="00D03EA3">
            <w:pPr>
              <w:jc w:val="center"/>
              <w:rPr>
                <w:b/>
                <w:color w:val="FFFFFF" w:themeColor="background1"/>
              </w:rPr>
            </w:pPr>
          </w:p>
        </w:tc>
        <w:sdt>
          <w:sdtPr>
            <w:alias w:val="Biography"/>
            <w:tag w:val="authorBiography"/>
            <w:id w:val="938807824"/>
            <w:placeholder>
              <w:docPart w:val="3DAFB73EB725A447A7188382E992CEDC"/>
            </w:placeholder>
            <w:showingPlcHdr/>
          </w:sdtPr>
          <w:sdtEndPr/>
          <w:sdtContent>
            <w:tc>
              <w:tcPr>
                <w:tcW w:w="8525" w:type="dxa"/>
                <w:gridSpan w:val="4"/>
              </w:tcPr>
              <w:p w14:paraId="7E8BF815" w14:textId="77777777" w:rsidR="006C7DAA" w:rsidRDefault="006C7DAA" w:rsidP="00D03EA3">
                <w:r>
                  <w:rPr>
                    <w:rStyle w:val="PlaceholderText"/>
                  </w:rPr>
                  <w:t>[Enter your biography]</w:t>
                </w:r>
              </w:p>
            </w:tc>
          </w:sdtContent>
        </w:sdt>
      </w:tr>
      <w:tr w:rsidR="006C7DAA" w14:paraId="61DB35AC" w14:textId="77777777">
        <w:trPr>
          <w:trHeight w:val="986"/>
        </w:trPr>
        <w:tc>
          <w:tcPr>
            <w:tcW w:w="491" w:type="dxa"/>
            <w:vMerge/>
            <w:shd w:val="clear" w:color="auto" w:fill="A6A6A6" w:themeFill="background1" w:themeFillShade="A6"/>
          </w:tcPr>
          <w:p w14:paraId="0ECDEE68" w14:textId="77777777" w:rsidR="006C7DAA" w:rsidRPr="001A6A06" w:rsidRDefault="006C7DAA" w:rsidP="00D03EA3">
            <w:pPr>
              <w:jc w:val="center"/>
              <w:rPr>
                <w:b/>
                <w:color w:val="FFFFFF" w:themeColor="background1"/>
              </w:rPr>
            </w:pPr>
          </w:p>
        </w:tc>
        <w:sdt>
          <w:sdtPr>
            <w:alias w:val="Affiliation"/>
            <w:tag w:val="affiliation"/>
            <w:id w:val="2012937915"/>
            <w:placeholder>
              <w:docPart w:val="3A4A022F8FDF104691CAF8417E2ADDDC"/>
            </w:placeholder>
            <w:text/>
          </w:sdtPr>
          <w:sdtEndPr/>
          <w:sdtContent>
            <w:tc>
              <w:tcPr>
                <w:tcW w:w="8525" w:type="dxa"/>
                <w:gridSpan w:val="4"/>
              </w:tcPr>
              <w:p w14:paraId="0D3FC0FC" w14:textId="763E4029" w:rsidR="006C7DAA" w:rsidRDefault="003A060F" w:rsidP="003A060F">
                <w:r>
                  <w:t>Ohio State University</w:t>
                </w:r>
              </w:p>
            </w:tc>
          </w:sdtContent>
        </w:sdt>
      </w:tr>
    </w:tbl>
    <w:p w14:paraId="31A6F52E" w14:textId="77777777" w:rsidR="006C7DAA" w:rsidRDefault="006C7DAA" w:rsidP="00D03E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7DAA" w:rsidRPr="00244BB0" w14:paraId="69065B11" w14:textId="77777777">
        <w:tc>
          <w:tcPr>
            <w:tcW w:w="9016" w:type="dxa"/>
            <w:shd w:val="clear" w:color="auto" w:fill="A6A6A6" w:themeFill="background1" w:themeFillShade="A6"/>
            <w:tcMar>
              <w:top w:w="113" w:type="dxa"/>
              <w:bottom w:w="113" w:type="dxa"/>
            </w:tcMar>
          </w:tcPr>
          <w:p w14:paraId="6D18BC8D" w14:textId="77777777" w:rsidR="006C7DAA" w:rsidRPr="00244BB0" w:rsidRDefault="006C7DAA" w:rsidP="00D03EA3">
            <w:pPr>
              <w:jc w:val="center"/>
              <w:rPr>
                <w:b/>
                <w:color w:val="FFFFFF" w:themeColor="background1"/>
              </w:rPr>
            </w:pPr>
            <w:r>
              <w:rPr>
                <w:b/>
                <w:color w:val="FFFFFF" w:themeColor="background1"/>
              </w:rPr>
              <w:t>Your article</w:t>
            </w:r>
          </w:p>
        </w:tc>
      </w:tr>
      <w:tr w:rsidR="006C7DAA" w14:paraId="469F58FC" w14:textId="77777777">
        <w:sdt>
          <w:sdtPr>
            <w:alias w:val="Article headword"/>
            <w:tag w:val="articleHeadword"/>
            <w:id w:val="-361440020"/>
            <w:placeholder>
              <w:docPart w:val="759C86A65F0E614AAC045895AE18E57B"/>
            </w:placeholder>
            <w:text/>
          </w:sdtPr>
          <w:sdtEndPr/>
          <w:sdtContent>
            <w:tc>
              <w:tcPr>
                <w:tcW w:w="9016" w:type="dxa"/>
                <w:tcMar>
                  <w:top w:w="113" w:type="dxa"/>
                  <w:bottom w:w="113" w:type="dxa"/>
                </w:tcMar>
              </w:tcPr>
              <w:p w14:paraId="33E0801B" w14:textId="00EE3AA2" w:rsidR="006C7DAA" w:rsidRPr="00FB589A" w:rsidRDefault="00AB3EB8" w:rsidP="00AB3EB8">
                <w:r>
                  <w:t>Acogny, Germaine (1944--)</w:t>
                </w:r>
              </w:p>
            </w:tc>
          </w:sdtContent>
        </w:sdt>
      </w:tr>
      <w:tr w:rsidR="006C7DAA" w14:paraId="3F6502B0" w14:textId="77777777">
        <w:sdt>
          <w:sdtPr>
            <w:alias w:val="Variant headwords"/>
            <w:tag w:val="variantHeadwords"/>
            <w:id w:val="173464402"/>
            <w:placeholder>
              <w:docPart w:val="B5BF56926CCB26418568DF8E45218943"/>
            </w:placeholder>
            <w:showingPlcHdr/>
          </w:sdtPr>
          <w:sdtEndPr/>
          <w:sdtContent>
            <w:tc>
              <w:tcPr>
                <w:tcW w:w="9016" w:type="dxa"/>
                <w:tcMar>
                  <w:top w:w="113" w:type="dxa"/>
                  <w:bottom w:w="113" w:type="dxa"/>
                </w:tcMar>
              </w:tcPr>
              <w:p w14:paraId="6A2598D5" w14:textId="77777777" w:rsidR="006C7DAA" w:rsidRDefault="006C7DAA" w:rsidP="00D03EA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14:paraId="21EDE7DD" w14:textId="77777777">
        <w:sdt>
          <w:sdtPr>
            <w:alias w:val="Abstract"/>
            <w:tag w:val="abstract"/>
            <w:id w:val="-635871867"/>
            <w:placeholder>
              <w:docPart w:val="1EB42CF1E503504E946159BB5C772B0F"/>
            </w:placeholder>
          </w:sdtPr>
          <w:sdtEndPr/>
          <w:sdtContent>
            <w:tc>
              <w:tcPr>
                <w:tcW w:w="9016" w:type="dxa"/>
                <w:tcMar>
                  <w:top w:w="113" w:type="dxa"/>
                  <w:bottom w:w="113" w:type="dxa"/>
                </w:tcMar>
              </w:tcPr>
              <w:p w14:paraId="2124F594" w14:textId="485F5C5B" w:rsidR="006C7DAA" w:rsidRPr="006C7DAA" w:rsidRDefault="006C7DAA" w:rsidP="00A46810">
                <w:pPr>
                  <w:rPr>
                    <w:rFonts w:ascii="MS Shell Dlg" w:hAnsi="MS Shell Dlg" w:cs="MS Shell Dlg"/>
                    <w:sz w:val="17"/>
                    <w:szCs w:val="17"/>
                  </w:rPr>
                </w:pPr>
                <w:r w:rsidRPr="00D14B3C">
                  <w:t>In a career that has spanned over forty years, Germ</w:t>
                </w:r>
                <w:r w:rsidR="007F0EBE">
                  <w:t>aine Acogny has contributed to M</w:t>
                </w:r>
                <w:r w:rsidRPr="00D14B3C">
                  <w:t>odernism in dance by merging culturally situated West African dances from Senegal and Benin with Western dance forms such as Graham technique and classical ballet to create a new African dance aesthetic. Her work emerged from an African postcolonial framework, and her</w:t>
                </w:r>
                <w:r w:rsidR="007F0EBE">
                  <w:t xml:space="preserve"> pedagogy codified a m</w:t>
                </w:r>
                <w:r w:rsidRPr="00D14B3C">
                  <w:t xml:space="preserve">odernist Africanist technique. </w:t>
                </w:r>
              </w:p>
            </w:tc>
          </w:sdtContent>
        </w:sdt>
      </w:tr>
      <w:tr w:rsidR="006C7DAA" w14:paraId="4C39738D" w14:textId="77777777">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EndPr>
            <w:rPr>
              <w:highlight w:val="yellow"/>
            </w:rPr>
          </w:sdtEndPr>
          <w:sdtContent>
            <w:tc>
              <w:tcPr>
                <w:tcW w:w="9016" w:type="dxa"/>
                <w:tcMar>
                  <w:top w:w="113" w:type="dxa"/>
                  <w:bottom w:w="113" w:type="dxa"/>
                </w:tcMar>
              </w:tcPr>
              <w:p w14:paraId="3D964101" w14:textId="3E1A00DF" w:rsidR="00A46810" w:rsidRPr="00A46810" w:rsidRDefault="006C7DAA" w:rsidP="00A46810">
                <w:pPr>
                  <w:pStyle w:val="Heading2"/>
                  <w:ind w:left="0"/>
                  <w:outlineLvl w:val="1"/>
                  <w:rPr>
                    <w:rStyle w:val="Heading1Char"/>
                  </w:rPr>
                </w:pPr>
                <w:r w:rsidRPr="00A46810">
                  <w:rPr>
                    <w:rStyle w:val="Heading1Char"/>
                  </w:rPr>
                  <w:t>Summary</w:t>
                </w:r>
              </w:p>
              <w:p w14:paraId="6A85FB5A" w14:textId="77777777" w:rsidR="006C7DAA" w:rsidRPr="002E7944" w:rsidRDefault="006C7DAA" w:rsidP="00A46810">
                <w:pPr>
                  <w:rPr>
                    <w:rFonts w:ascii="MS Shell Dlg" w:hAnsi="MS Shell Dlg" w:cs="MS Shell Dlg"/>
                    <w:sz w:val="17"/>
                    <w:szCs w:val="17"/>
                  </w:rPr>
                </w:pPr>
                <w:r w:rsidRPr="002E7944">
                  <w:t xml:space="preserve">In a career that has spanned over forty years, Germaine Acogny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xml:space="preserve">. </w:t>
                </w:r>
                <w:r w:rsidR="00DC3C54">
                  <w:t>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w:t>
                </w:r>
                <w:r w:rsidR="00DC3C54">
                  <w:t xml:space="preserve">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p w14:paraId="31089605" w14:textId="77777777" w:rsidR="006C7DAA" w:rsidRPr="002E7944" w:rsidRDefault="006C7DAA" w:rsidP="00D03EA3">
                <w:pPr>
                  <w:rPr>
                    <w:rFonts w:ascii="Times New Roman" w:hAnsi="Times New Roman"/>
                    <w:b/>
                  </w:rPr>
                </w:pPr>
              </w:p>
              <w:p w14:paraId="31700DFE" w14:textId="77777777" w:rsidR="006C7DAA" w:rsidRPr="00E46FE3" w:rsidRDefault="006C7DAA" w:rsidP="00A46810">
                <w:pPr>
                  <w:pStyle w:val="Heading1"/>
                </w:pPr>
                <w:r w:rsidRPr="00E46FE3">
                  <w:t>Early Training and Career</w:t>
                </w:r>
              </w:p>
              <w:p w14:paraId="32D58A63" w14:textId="77777777" w:rsidR="006C7DAA" w:rsidRPr="002E7944" w:rsidRDefault="006C7DAA" w:rsidP="00D03EA3">
                <w:r w:rsidRPr="002E7944">
                  <w:t>Germaine Acogny,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Acogny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Irene Tassembedo and Alassane Congo</w:t>
                </w:r>
                <w:r w:rsidRPr="002E7944">
                  <w:t xml:space="preserve"> and to New York to study at the Alvin Ailey School. President Senghor </w:t>
                </w:r>
                <w:r>
                  <w:t xml:space="preserve">and </w:t>
                </w:r>
                <w:r w:rsidRPr="002E7944">
                  <w:t>Maurice B</w:t>
                </w:r>
                <w:r>
                  <w:t>é</w:t>
                </w:r>
                <w:r w:rsidRPr="002E7944">
                  <w:t xml:space="preserve">jart appointed Acogny to head </w:t>
                </w:r>
                <w:r w:rsidRPr="00242D2B">
                  <w:rPr>
                    <w:i/>
                  </w:rPr>
                  <w:t>Mudra Afrique</w:t>
                </w:r>
                <w:r w:rsidRPr="002E7944">
                  <w:t xml:space="preserve"> in 1977</w:t>
                </w:r>
                <w:r>
                  <w:t>. D</w:t>
                </w:r>
                <w:r w:rsidRPr="002E7944">
                  <w:t>ancers came from many African countries to learn ballet, modern, and African dance idioms. She worked with Maurice B</w:t>
                </w:r>
                <w:r>
                  <w:t>é</w:t>
                </w:r>
                <w:r w:rsidRPr="002E7944">
                  <w:t xml:space="preserve">jart when she was director of </w:t>
                </w:r>
                <w:r w:rsidRPr="00242D2B">
                  <w:rPr>
                    <w:i/>
                  </w:rPr>
                  <w:t>Mudra Afrique</w:t>
                </w:r>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r w:rsidRPr="00242D2B">
                  <w:rPr>
                    <w:i/>
                  </w:rPr>
                  <w:t>Mudra Afrique</w:t>
                </w:r>
                <w:r w:rsidRPr="002E7944">
                  <w:t xml:space="preserve"> esta</w:t>
                </w:r>
                <w:r w:rsidR="00DC3C54">
                  <w:t>blished new training programs when</w:t>
                </w:r>
                <w:r w:rsidRPr="002E7944">
                  <w:t xml:space="preserve"> they returned to </w:t>
                </w:r>
                <w:r w:rsidR="00DC3C54">
                  <w:t xml:space="preserve">their </w:t>
                </w:r>
                <w:r w:rsidRPr="002E7944">
                  <w:t>home countries throughout West and Central Africa.</w:t>
                </w:r>
              </w:p>
              <w:p w14:paraId="452ACBE2" w14:textId="77777777" w:rsidR="006C7DAA" w:rsidRPr="002E7944" w:rsidRDefault="006C7DAA" w:rsidP="00D03EA3">
                <w:pPr>
                  <w:rPr>
                    <w:rFonts w:ascii="Times New Roman" w:hAnsi="Times New Roman"/>
                  </w:rPr>
                </w:pPr>
              </w:p>
              <w:p w14:paraId="15DC87BA" w14:textId="77777777" w:rsidR="006C7DAA" w:rsidRPr="00E46FE3" w:rsidRDefault="006C7DAA" w:rsidP="00A46810">
                <w:pPr>
                  <w:pStyle w:val="Heading1"/>
                </w:pPr>
                <w:r w:rsidRPr="00E46FE3">
                  <w:t>Major Contributions to the Field and to Modernism</w:t>
                </w:r>
              </w:p>
              <w:p w14:paraId="484FB041" w14:textId="77777777" w:rsidR="006C7DAA" w:rsidRPr="002E7944" w:rsidRDefault="006C7DAA" w:rsidP="00D03EA3">
                <w:r w:rsidRPr="002E7944">
                  <w:t>Like many other modernists, Acogny often used hybridity as a creative strategy. Acogny’s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Acogny’s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14:paraId="3429849B" w14:textId="77777777" w:rsidR="006C7DAA" w:rsidRPr="002E7944" w:rsidRDefault="006C7DAA" w:rsidP="00D03EA3"/>
              <w:p w14:paraId="37D103BA" w14:textId="77777777" w:rsidR="006C7DAA" w:rsidRPr="002E7944" w:rsidRDefault="006C7DAA" w:rsidP="00D03EA3">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r w:rsidRPr="002E7944">
                  <w:lastRenderedPageBreak/>
                  <w:t>Sorano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Sedar Senghor</w:t>
                </w:r>
                <w:r>
                  <w:t>,</w:t>
                </w:r>
                <w:r w:rsidRPr="002E7944">
                  <w:t xml:space="preserve"> </w:t>
                </w:r>
                <w:r>
                  <w:t xml:space="preserve">who </w:t>
                </w:r>
                <w:r w:rsidRPr="002E7944">
                  <w:t>was a modernist poet, politician, and founder of the first Pan African Arts Festival.</w:t>
                </w:r>
              </w:p>
              <w:p w14:paraId="6888D31B" w14:textId="77777777" w:rsidR="006C7DAA" w:rsidRPr="002E7944" w:rsidRDefault="006C7DAA" w:rsidP="00D03EA3">
                <w:pPr>
                  <w:rPr>
                    <w:rFonts w:ascii="Times New Roman" w:hAnsi="Times New Roman"/>
                  </w:rPr>
                </w:pPr>
              </w:p>
              <w:p w14:paraId="64179929" w14:textId="77777777" w:rsidR="006C7DAA" w:rsidRPr="002E7944" w:rsidRDefault="006C7DAA" w:rsidP="00D03EA3">
                <w:r w:rsidRPr="002E7944">
                  <w:t>While many European and North American modernists rejected tradition</w:t>
                </w:r>
                <w:r>
                  <w:t>, Acogny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14:paraId="785B9860" w14:textId="77777777" w:rsidR="006C7DAA" w:rsidRPr="002E7944" w:rsidRDefault="006C7DAA" w:rsidP="00D03EA3">
                <w:pPr>
                  <w:rPr>
                    <w:rFonts w:ascii="Times New Roman" w:hAnsi="Times New Roman"/>
                  </w:rPr>
                </w:pPr>
              </w:p>
              <w:p w14:paraId="6CF19CF3" w14:textId="77777777" w:rsidR="006C7DAA" w:rsidRPr="003B76A5" w:rsidRDefault="006C7DAA" w:rsidP="00A46810">
                <w:pPr>
                  <w:pStyle w:val="Heading1"/>
                </w:pPr>
                <w:r w:rsidRPr="003B76A5">
                  <w:t>Legacy</w:t>
                </w:r>
              </w:p>
              <w:p w14:paraId="0C1EFCB5" w14:textId="77777777" w:rsidR="006C7DAA" w:rsidRPr="002E7944" w:rsidRDefault="006C7DAA" w:rsidP="00D03EA3">
                <w:r w:rsidRPr="002E7944">
                  <w:t>In 1968</w:t>
                </w:r>
                <w:r w:rsidR="00242D2B">
                  <w:t>,</w:t>
                </w:r>
                <w:r w:rsidRPr="002E7944">
                  <w:t xml:space="preserve"> Acogny opened an African Dance School behind her home in Dakar. In 1998</w:t>
                </w:r>
                <w:r w:rsidR="00242D2B">
                  <w:t>,</w:t>
                </w:r>
                <w:r w:rsidRPr="002E7944">
                  <w:t xml:space="preserve"> she established </w:t>
                </w:r>
                <w:r w:rsidRPr="002E7944">
                  <w:rPr>
                    <w:i/>
                  </w:rPr>
                  <w:t>École de Sables</w:t>
                </w:r>
                <w:r w:rsidRPr="002E7944">
                  <w:t xml:space="preserve"> in Toubab Dialaw Senegal, which offered residency space, dance workshops for local and international dancers, and a home base for the all male company </w:t>
                </w:r>
                <w:r w:rsidRPr="00242D2B">
                  <w:rPr>
                    <w:i/>
                  </w:rPr>
                  <w:t>Jant-Bi</w:t>
                </w:r>
                <w:r>
                  <w:t xml:space="preserve">. </w:t>
                </w:r>
                <w:r w:rsidRPr="002E7944">
                  <w:t xml:space="preserve">Acogny and </w:t>
                </w:r>
                <w:r w:rsidRPr="00242D2B">
                  <w:rPr>
                    <w:i/>
                  </w:rPr>
                  <w:t>Jant Bi</w:t>
                </w:r>
                <w:r w:rsidRPr="002E7944">
                  <w:t xml:space="preserve"> have collaborated on numerous choreographic works with other artists, </w:t>
                </w:r>
                <w:r>
                  <w:t xml:space="preserve">such as </w:t>
                </w:r>
                <w:r w:rsidRPr="002E7944">
                  <w:t xml:space="preserve">Susane Linke, Kota Yamasaki, Jawole Zollar/Urban Bush Women, and her son Patrick Acogny. </w:t>
                </w:r>
              </w:p>
              <w:p w14:paraId="1BD16AEC" w14:textId="77777777" w:rsidR="006C7DAA" w:rsidRPr="002E7944" w:rsidRDefault="006C7DAA" w:rsidP="00D03EA3">
                <w:pPr>
                  <w:rPr>
                    <w:rFonts w:ascii="Times New Roman" w:hAnsi="Times New Roman"/>
                  </w:rPr>
                </w:pPr>
              </w:p>
              <w:p w14:paraId="676D2C3A" w14:textId="30064EA3" w:rsidR="003B76A5" w:rsidRPr="00A46810" w:rsidRDefault="006C7DAA" w:rsidP="00A46810">
                <w:pPr>
                  <w:pStyle w:val="Heading1"/>
                </w:pPr>
                <w:r w:rsidRPr="003B76A5">
                  <w:t>List of Performance Works</w:t>
                </w:r>
                <w:r w:rsidR="003B76A5">
                  <w:t>:</w:t>
                </w:r>
              </w:p>
              <w:p w14:paraId="27746825" w14:textId="77777777" w:rsidR="006C7DAA" w:rsidRPr="003B76A5" w:rsidRDefault="006C7DAA" w:rsidP="00A46810">
                <w:r w:rsidRPr="003B76A5">
                  <w:rPr>
                    <w:i/>
                    <w:iCs/>
                  </w:rPr>
                  <w:t>Sahel</w:t>
                </w:r>
                <w:r w:rsidRPr="003B76A5">
                  <w:t xml:space="preserve"> (1987) </w:t>
                </w:r>
              </w:p>
              <w:p w14:paraId="37CC0F63" w14:textId="77777777" w:rsidR="006C7DAA" w:rsidRPr="002E7944" w:rsidRDefault="006C7DAA" w:rsidP="00A46810">
                <w:r w:rsidRPr="002E7944">
                  <w:rPr>
                    <w:i/>
                    <w:iCs/>
                  </w:rPr>
                  <w:t>Ye'ou</w:t>
                </w:r>
                <w:r w:rsidRPr="002E7944">
                  <w:t xml:space="preserve"> (1988) </w:t>
                </w:r>
              </w:p>
              <w:p w14:paraId="2A77086E" w14:textId="77777777" w:rsidR="006C7DAA" w:rsidRPr="002E7944" w:rsidRDefault="006C7DAA" w:rsidP="00A46810">
                <w:r w:rsidRPr="002E7944">
                  <w:rPr>
                    <w:i/>
                    <w:iCs/>
                  </w:rPr>
                  <w:t>Afrique, Ce Corps Memorable</w:t>
                </w:r>
                <w:r>
                  <w:t xml:space="preserve"> </w:t>
                </w:r>
                <w:r w:rsidRPr="002E7944">
                  <w:t xml:space="preserve">(1989) </w:t>
                </w:r>
              </w:p>
              <w:p w14:paraId="338B3808" w14:textId="77777777" w:rsidR="006C7DAA" w:rsidRPr="002E7944" w:rsidRDefault="006C7DAA" w:rsidP="00A46810">
                <w:r w:rsidRPr="002E7944">
                  <w:rPr>
                    <w:i/>
                    <w:iCs/>
                  </w:rPr>
                  <w:t>Yewa, Eau Sublime</w:t>
                </w:r>
                <w:r w:rsidRPr="002E7944">
                  <w:t xml:space="preserve"> (1994)</w:t>
                </w:r>
              </w:p>
              <w:p w14:paraId="7EF15D19" w14:textId="77777777" w:rsidR="006C7DAA" w:rsidRPr="002E7944" w:rsidRDefault="006C7DAA" w:rsidP="00A46810">
                <w:r w:rsidRPr="002E7944">
                  <w:rPr>
                    <w:i/>
                    <w:iCs/>
                  </w:rPr>
                  <w:t>Z (</w:t>
                </w:r>
                <w:r w:rsidRPr="002E7944">
                  <w:t>1995)</w:t>
                </w:r>
              </w:p>
              <w:p w14:paraId="0C8D9241" w14:textId="77777777" w:rsidR="006C7DAA" w:rsidRPr="002E7944" w:rsidRDefault="006C7DAA" w:rsidP="00A46810">
                <w:r w:rsidRPr="002E7944">
                  <w:rPr>
                    <w:i/>
                    <w:iCs/>
                  </w:rPr>
                  <w:t>Tchourai</w:t>
                </w:r>
                <w:r w:rsidRPr="002E7944">
                  <w:t xml:space="preserve"> (2001)</w:t>
                </w:r>
              </w:p>
              <w:p w14:paraId="2E3078FE" w14:textId="77777777" w:rsidR="006C7DAA" w:rsidRPr="002E7944" w:rsidRDefault="006C7DAA" w:rsidP="00A46810">
                <w:r w:rsidRPr="002E7944">
                  <w:rPr>
                    <w:i/>
                    <w:iCs/>
                  </w:rPr>
                  <w:t>Fagaala (</w:t>
                </w:r>
                <w:r w:rsidRPr="002E7944">
                  <w:t>2003)</w:t>
                </w:r>
              </w:p>
              <w:p w14:paraId="149E76A7" w14:textId="77777777" w:rsidR="006C7DAA" w:rsidRPr="002E7944" w:rsidRDefault="006C7DAA" w:rsidP="00A46810">
                <w:r w:rsidRPr="002E7944">
                  <w:rPr>
                    <w:i/>
                    <w:iCs/>
                  </w:rPr>
                  <w:t>Waxtaan (</w:t>
                </w:r>
                <w:r w:rsidRPr="002E7944">
                  <w:t>2006</w:t>
                </w:r>
                <w:bookmarkStart w:id="0" w:name="_GoBack"/>
                <w:bookmarkEnd w:id="0"/>
                <w:r w:rsidRPr="002E7944">
                  <w:t>)</w:t>
                </w:r>
              </w:p>
              <w:p w14:paraId="1E3A97FF" w14:textId="77777777" w:rsidR="006C7DAA" w:rsidRPr="002E7944" w:rsidRDefault="006C7DAA" w:rsidP="00A46810">
                <w:pPr>
                  <w:rPr>
                    <w:i/>
                    <w:iCs/>
                  </w:rPr>
                </w:pPr>
                <w:r w:rsidRPr="002E7944">
                  <w:rPr>
                    <w:i/>
                    <w:iCs/>
                  </w:rPr>
                  <w:t>Scales of Memory (</w:t>
                </w:r>
                <w:r w:rsidRPr="002E7944">
                  <w:t>2007)</w:t>
                </w:r>
              </w:p>
              <w:p w14:paraId="48E5D55F" w14:textId="77777777" w:rsidR="006C7DAA" w:rsidRPr="002E7944" w:rsidRDefault="006C7DAA" w:rsidP="00A46810">
                <w:r w:rsidRPr="002E7944">
                  <w:rPr>
                    <w:i/>
                    <w:iCs/>
                  </w:rPr>
                  <w:t>Songook Yaakaar (</w:t>
                </w:r>
                <w:r w:rsidRPr="002E7944">
                  <w:t>2010)</w:t>
                </w:r>
              </w:p>
              <w:p w14:paraId="34377F25" w14:textId="77777777" w:rsidR="006C7DAA" w:rsidRPr="002E7944" w:rsidRDefault="006C7DAA" w:rsidP="00D03EA3">
                <w:pPr>
                  <w:rPr>
                    <w:rFonts w:ascii="Times New Roman" w:hAnsi="Times New Roman"/>
                  </w:rPr>
                </w:pPr>
              </w:p>
              <w:p w14:paraId="50157BEB" w14:textId="4462A137" w:rsidR="00D14B3C" w:rsidRPr="003B76A5" w:rsidRDefault="00D14B3C" w:rsidP="00D03EA3">
                <w:pPr>
                  <w:rPr>
                    <w:b/>
                    <w:highlight w:val="yellow"/>
                  </w:rPr>
                </w:pPr>
                <w:r w:rsidRPr="003B76A5">
                  <w:rPr>
                    <w:rStyle w:val="Heading2Char"/>
                    <w:rFonts w:asciiTheme="minorHAnsi" w:hAnsiTheme="minorHAnsi"/>
                    <w:highlight w:val="yellow"/>
                  </w:rPr>
                  <w:t>P</w:t>
                </w:r>
                <w:r w:rsidR="003B76A5" w:rsidRPr="003B76A5">
                  <w:rPr>
                    <w:rStyle w:val="Heading2Char"/>
                    <w:rFonts w:asciiTheme="minorHAnsi" w:hAnsiTheme="minorHAnsi"/>
                    <w:highlight w:val="yellow"/>
                  </w:rPr>
                  <w:t>hotos:</w:t>
                </w:r>
                <w:r w:rsidRPr="003B76A5">
                  <w:rPr>
                    <w:highlight w:val="yellow"/>
                  </w:rPr>
                  <w:br/>
                  <w:t xml:space="preserve">I would like to include Antoine Tempe’s photographs. He is available to send you several beautiful photos of Acogny. His email is </w:t>
                </w:r>
                <w:hyperlink r:id="rId9" w:history="1">
                  <w:r w:rsidRPr="003B76A5">
                    <w:rPr>
                      <w:rStyle w:val="Hyperlink"/>
                      <w:rFonts w:ascii="Times New Roman" w:hAnsi="Times New Roman"/>
                      <w:highlight w:val="yellow"/>
                    </w:rPr>
                    <w:t>Antoine@antoinetempe.com</w:t>
                  </w:r>
                </w:hyperlink>
              </w:p>
              <w:p w14:paraId="633FB92A" w14:textId="77777777" w:rsidR="00D14B3C" w:rsidRPr="003B76A5" w:rsidRDefault="00D14B3C" w:rsidP="00D03EA3">
                <w:pPr>
                  <w:rPr>
                    <w:highlight w:val="yellow"/>
                  </w:rPr>
                </w:pPr>
              </w:p>
              <w:p w14:paraId="1EAF7573" w14:textId="77777777" w:rsidR="006C7DAA" w:rsidRPr="00D14B3C" w:rsidRDefault="00D14B3C" w:rsidP="00D03EA3">
                <w:pPr>
                  <w:rPr>
                    <w:lang w:eastAsia="ja-JP"/>
                  </w:rPr>
                </w:pPr>
                <w:r w:rsidRPr="003B76A5">
                  <w:rPr>
                    <w:highlight w:val="yellow"/>
                  </w:rPr>
                  <w:t>His website is: http://antoinetempe.com/</w:t>
                </w:r>
              </w:p>
            </w:tc>
          </w:sdtContent>
        </w:sdt>
      </w:tr>
      <w:tr w:rsidR="006C7DAA" w14:paraId="002B54C5" w14:textId="77777777">
        <w:tc>
          <w:tcPr>
            <w:tcW w:w="9016" w:type="dxa"/>
          </w:tcPr>
          <w:p w14:paraId="1066E01A" w14:textId="3E962EDE" w:rsidR="006C7DAA" w:rsidRDefault="006C7DAA" w:rsidP="00D03EA3">
            <w:r w:rsidRPr="0015114C">
              <w:rPr>
                <w:u w:val="single"/>
              </w:rPr>
              <w:lastRenderedPageBreak/>
              <w:t>Further reading</w:t>
            </w:r>
            <w:r>
              <w:t>:</w:t>
            </w:r>
          </w:p>
          <w:sdt>
            <w:sdtPr>
              <w:alias w:val="Further reading"/>
              <w:tag w:val="furtherReading"/>
              <w:id w:val="-1516217107"/>
              <w:placeholder>
                <w:docPart w:val="F322835D6A1A384D95063476A2122F99"/>
              </w:placeholder>
            </w:sdtPr>
            <w:sdtEndPr/>
            <w:sdtContent>
              <w:p w14:paraId="55AFFDCA" w14:textId="77777777" w:rsidR="006C7DAA" w:rsidRDefault="00AB3EB8" w:rsidP="00D03EA3">
                <w:sdt>
                  <w:sdtPr>
                    <w:id w:val="124708148"/>
                    <w:citation/>
                  </w:sdtPr>
                  <w:sdtEndPr/>
                  <w:sdtContent>
                    <w:r w:rsidR="00257237">
                      <w:fldChar w:fldCharType="begin"/>
                    </w:r>
                    <w:r w:rsidR="006C7DAA">
                      <w:rPr>
                        <w:lang w:val="en-US"/>
                      </w:rPr>
                      <w:instrText xml:space="preserve"> CITATION Aco80 \l 1033 </w:instrText>
                    </w:r>
                    <w:r w:rsidR="00257237">
                      <w:fldChar w:fldCharType="separate"/>
                    </w:r>
                    <w:r w:rsidR="00C52494">
                      <w:rPr>
                        <w:noProof/>
                        <w:lang w:val="en-US"/>
                      </w:rPr>
                      <w:t xml:space="preserve"> </w:t>
                    </w:r>
                    <w:r w:rsidR="00C52494" w:rsidRPr="00C52494">
                      <w:rPr>
                        <w:noProof/>
                        <w:lang w:val="en-US"/>
                      </w:rPr>
                      <w:t>(Acogny)</w:t>
                    </w:r>
                    <w:r w:rsidR="00257237">
                      <w:fldChar w:fldCharType="end"/>
                    </w:r>
                  </w:sdtContent>
                </w:sdt>
              </w:p>
              <w:p w14:paraId="5BA81F00" w14:textId="77777777" w:rsidR="006C7DAA" w:rsidRDefault="006C7DAA" w:rsidP="00D03EA3"/>
              <w:p w14:paraId="5BBA1D10" w14:textId="77777777" w:rsidR="00631D54" w:rsidRDefault="00AB3EB8" w:rsidP="00D03EA3">
                <w:sdt>
                  <w:sdtPr>
                    <w:id w:val="124708152"/>
                    <w:citation/>
                  </w:sdtPr>
                  <w:sdtEndPr/>
                  <w:sdtContent>
                    <w:r w:rsidR="00257237">
                      <w:fldChar w:fldCharType="begin"/>
                    </w:r>
                    <w:r w:rsidR="00631D54">
                      <w:rPr>
                        <w:lang w:val="en-US"/>
                      </w:rPr>
                      <w:instrText xml:space="preserve"> CITATION Fos10 \l 1033  </w:instrText>
                    </w:r>
                    <w:r w:rsidR="00257237">
                      <w:fldChar w:fldCharType="separate"/>
                    </w:r>
                    <w:r w:rsidR="00C52494" w:rsidRPr="00C52494">
                      <w:rPr>
                        <w:noProof/>
                        <w:lang w:val="en-US"/>
                      </w:rPr>
                      <w:t>(Foster)</w:t>
                    </w:r>
                    <w:r w:rsidR="00257237">
                      <w:fldChar w:fldCharType="end"/>
                    </w:r>
                  </w:sdtContent>
                </w:sdt>
              </w:p>
              <w:p w14:paraId="0DF9D565" w14:textId="77777777" w:rsidR="00631D54" w:rsidRDefault="00631D54" w:rsidP="00D03EA3"/>
              <w:p w14:paraId="447C2A5B" w14:textId="77777777" w:rsidR="00D14B3C" w:rsidRDefault="00AB3EB8" w:rsidP="00D03EA3">
                <w:sdt>
                  <w:sdtPr>
                    <w:id w:val="124708161"/>
                    <w:citation/>
                  </w:sdtPr>
                  <w:sdtEndPr/>
                  <w:sdtContent>
                    <w:r w:rsidR="00257237">
                      <w:fldChar w:fldCharType="begin"/>
                    </w:r>
                    <w:r w:rsidR="00631D54">
                      <w:rPr>
                        <w:lang w:val="en-US"/>
                      </w:rPr>
                      <w:instrText xml:space="preserve"> CITATION Mac92 \l 1033 </w:instrText>
                    </w:r>
                    <w:r w:rsidR="00257237">
                      <w:fldChar w:fldCharType="separate"/>
                    </w:r>
                    <w:r w:rsidR="00C52494" w:rsidRPr="00C52494">
                      <w:rPr>
                        <w:noProof/>
                        <w:lang w:val="en-US"/>
                      </w:rPr>
                      <w:t>(Mackenzie)</w:t>
                    </w:r>
                    <w:r w:rsidR="00257237">
                      <w:fldChar w:fldCharType="end"/>
                    </w:r>
                  </w:sdtContent>
                </w:sdt>
              </w:p>
              <w:p w14:paraId="6A71B468" w14:textId="77777777" w:rsidR="00D14B3C" w:rsidRDefault="00D14B3C" w:rsidP="00D03EA3"/>
              <w:p w14:paraId="2722E156" w14:textId="77777777" w:rsidR="006C7DAA" w:rsidRDefault="00AB3EB8" w:rsidP="00D03EA3">
                <w:sdt>
                  <w:sdtPr>
                    <w:id w:val="124708169"/>
                    <w:citation/>
                  </w:sdtPr>
                  <w:sdtEndPr/>
                  <w:sdtContent>
                    <w:r w:rsidR="00257237">
                      <w:fldChar w:fldCharType="begin"/>
                    </w:r>
                    <w:r w:rsidR="00D14B3C">
                      <w:rPr>
                        <w:lang w:val="en-US"/>
                      </w:rPr>
                      <w:instrText xml:space="preserve"> CITATION Fro07 \l 1033 </w:instrText>
                    </w:r>
                    <w:r w:rsidR="00257237">
                      <w:fldChar w:fldCharType="separate"/>
                    </w:r>
                    <w:r w:rsidR="00C52494" w:rsidRPr="00C52494">
                      <w:rPr>
                        <w:noProof/>
                        <w:lang w:val="en-US"/>
                      </w:rPr>
                      <w:t>(Frosch)</w:t>
                    </w:r>
                    <w:r w:rsidR="00257237">
                      <w:fldChar w:fldCharType="end"/>
                    </w:r>
                  </w:sdtContent>
                </w:sdt>
              </w:p>
            </w:sdtContent>
          </w:sdt>
        </w:tc>
      </w:tr>
    </w:tbl>
    <w:p w14:paraId="195FC9B5" w14:textId="77777777" w:rsidR="00631D54" w:rsidRDefault="00631D54" w:rsidP="00D03EA3">
      <w:pPr>
        <w:spacing w:after="0" w:line="240" w:lineRule="auto"/>
      </w:pPr>
    </w:p>
    <w:p w14:paraId="0AC9EAD1" w14:textId="77777777" w:rsidR="006C7DAA" w:rsidRPr="00F36937" w:rsidRDefault="006C7DAA" w:rsidP="00D03EA3">
      <w:pPr>
        <w:spacing w:after="0" w:line="240" w:lineRule="auto"/>
      </w:pPr>
    </w:p>
    <w:sectPr w:rsidR="006C7DAA" w:rsidRPr="00F36937" w:rsidSect="006C7D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09DCA" w14:textId="77777777" w:rsidR="00E46FE3" w:rsidRDefault="00E46FE3" w:rsidP="006C7DAA">
      <w:pPr>
        <w:spacing w:after="0" w:line="240" w:lineRule="auto"/>
      </w:pPr>
      <w:r>
        <w:separator/>
      </w:r>
    </w:p>
  </w:endnote>
  <w:endnote w:type="continuationSeparator" w:id="0">
    <w:p w14:paraId="46FC9F01" w14:textId="77777777" w:rsidR="00E46FE3" w:rsidRDefault="00E46FE3" w:rsidP="006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0F66" w14:textId="77777777" w:rsidR="00E46FE3" w:rsidRDefault="00E46FE3" w:rsidP="006C7DAA">
      <w:pPr>
        <w:spacing w:after="0" w:line="240" w:lineRule="auto"/>
      </w:pPr>
      <w:r>
        <w:separator/>
      </w:r>
    </w:p>
  </w:footnote>
  <w:footnote w:type="continuationSeparator" w:id="0">
    <w:p w14:paraId="04D90FAC" w14:textId="77777777" w:rsidR="00E46FE3" w:rsidRDefault="00E46FE3" w:rsidP="006C7D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F72F" w14:textId="77777777" w:rsidR="00E46FE3" w:rsidRDefault="00E46FE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6F9FC4" w14:textId="77777777" w:rsidR="00E46FE3" w:rsidRDefault="00E46F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4"/>
    <w:rsid w:val="00212BA6"/>
    <w:rsid w:val="00242D2B"/>
    <w:rsid w:val="00257237"/>
    <w:rsid w:val="003A03EB"/>
    <w:rsid w:val="003A060F"/>
    <w:rsid w:val="003B76A5"/>
    <w:rsid w:val="00440546"/>
    <w:rsid w:val="004F6D6A"/>
    <w:rsid w:val="00631D54"/>
    <w:rsid w:val="006C7DAA"/>
    <w:rsid w:val="007F0EBE"/>
    <w:rsid w:val="00A46810"/>
    <w:rsid w:val="00AB3EB8"/>
    <w:rsid w:val="00C52494"/>
    <w:rsid w:val="00D03EA3"/>
    <w:rsid w:val="00D14B3C"/>
    <w:rsid w:val="00D54B0E"/>
    <w:rsid w:val="00DC3C54"/>
    <w:rsid w:val="00E46FE3"/>
    <w:rsid w:val="00FD50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toine@antoinetemp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D6225"/>
    <w:rsid w:val="002D6225"/>
    <w:rsid w:val="002F5551"/>
    <w:rsid w:val="00792BBA"/>
    <w:rsid w:val="007C3B5A"/>
    <w:rsid w:val="00E52C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uz-Cyrl-UZ</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uz-Cyrl-UZ</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uz-Cyrl-UZ</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uz-Cyrl-UZ</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8944199D-C174-1F4D-8DCA-96D2B37B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967</Words>
  <Characters>5516</Characters>
  <Application>Microsoft Macintosh Word</Application>
  <DocSecurity>0</DocSecurity>
  <Lines>45</Lines>
  <Paragraphs>12</Paragraphs>
  <ScaleCrop>false</ScaleCrop>
  <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5</cp:revision>
  <dcterms:created xsi:type="dcterms:W3CDTF">2014-08-18T12:38:00Z</dcterms:created>
  <dcterms:modified xsi:type="dcterms:W3CDTF">2014-08-24T20:05:00Z</dcterms:modified>
</cp:coreProperties>
</file>