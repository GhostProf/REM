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C8EC2" w14:textId="77777777" w:rsidTr="00922950">
        <w:tc>
          <w:tcPr>
            <w:tcW w:w="491" w:type="dxa"/>
            <w:vMerge w:val="restart"/>
            <w:shd w:val="clear" w:color="auto" w:fill="A6A6A6" w:themeFill="background1" w:themeFillShade="A6"/>
            <w:textDirection w:val="btLr"/>
          </w:tcPr>
          <w:p w14:paraId="01016C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D997464035841BAC5682ED4447D1A"/>
            </w:placeholder>
            <w:showingPlcHdr/>
            <w:dropDownList>
              <w:listItem w:displayText="Dr." w:value="Dr."/>
              <w:listItem w:displayText="Prof." w:value="Prof."/>
            </w:dropDownList>
          </w:sdtPr>
          <w:sdtContent>
            <w:tc>
              <w:tcPr>
                <w:tcW w:w="1259" w:type="dxa"/>
              </w:tcPr>
              <w:p w14:paraId="2E9A07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5F2BE80F8CEA42B1A9BC7E01E87FA5"/>
            </w:placeholder>
            <w:text/>
          </w:sdtPr>
          <w:sdtContent>
            <w:tc>
              <w:tcPr>
                <w:tcW w:w="2073" w:type="dxa"/>
              </w:tcPr>
              <w:p w14:paraId="6620C992" w14:textId="77777777" w:rsidR="00B574C9" w:rsidRDefault="00D643F4" w:rsidP="00D643F4">
                <w:r w:rsidRPr="00CC3FA6">
                  <w:t>Stacey</w:t>
                </w:r>
              </w:p>
            </w:tc>
          </w:sdtContent>
        </w:sdt>
        <w:sdt>
          <w:sdtPr>
            <w:alias w:val="Middle name"/>
            <w:tag w:val="authorMiddleName"/>
            <w:id w:val="-2076034781"/>
            <w:placeholder>
              <w:docPart w:val="9206AEAFBE7DC14DB64E032D9ED49CB9"/>
            </w:placeholder>
            <w:showingPlcHdr/>
            <w:text/>
          </w:sdtPr>
          <w:sdtContent>
            <w:tc>
              <w:tcPr>
                <w:tcW w:w="2551" w:type="dxa"/>
              </w:tcPr>
              <w:p w14:paraId="12E1DC77" w14:textId="77777777" w:rsidR="00B574C9" w:rsidRDefault="00B574C9" w:rsidP="00922950">
                <w:r>
                  <w:rPr>
                    <w:rStyle w:val="PlaceholderText"/>
                  </w:rPr>
                  <w:t>[Middle name]</w:t>
                </w:r>
              </w:p>
            </w:tc>
          </w:sdtContent>
        </w:sdt>
        <w:sdt>
          <w:sdtPr>
            <w:alias w:val="Last name"/>
            <w:tag w:val="authorLastName"/>
            <w:id w:val="-1088529830"/>
            <w:placeholder>
              <w:docPart w:val="C18093F9D3DFF04FBD74D5C7A16BED00"/>
            </w:placeholder>
            <w:text/>
          </w:sdtPr>
          <w:sdtContent>
            <w:tc>
              <w:tcPr>
                <w:tcW w:w="2642" w:type="dxa"/>
              </w:tcPr>
              <w:p w14:paraId="7DD38B1B" w14:textId="77777777" w:rsidR="00B574C9" w:rsidRDefault="00D643F4" w:rsidP="00D643F4">
                <w:proofErr w:type="spellStart"/>
                <w:r>
                  <w:t>Prickett</w:t>
                </w:r>
                <w:proofErr w:type="spellEnd"/>
              </w:p>
            </w:tc>
          </w:sdtContent>
        </w:sdt>
      </w:tr>
      <w:tr w:rsidR="00B574C9" w14:paraId="032D5EB1" w14:textId="77777777" w:rsidTr="001A6A06">
        <w:trPr>
          <w:trHeight w:val="986"/>
        </w:trPr>
        <w:tc>
          <w:tcPr>
            <w:tcW w:w="491" w:type="dxa"/>
            <w:vMerge/>
            <w:shd w:val="clear" w:color="auto" w:fill="A6A6A6" w:themeFill="background1" w:themeFillShade="A6"/>
          </w:tcPr>
          <w:p w14:paraId="264D7D5F" w14:textId="77777777" w:rsidR="00B574C9" w:rsidRPr="001A6A06" w:rsidRDefault="00B574C9" w:rsidP="00CF1542">
            <w:pPr>
              <w:jc w:val="center"/>
              <w:rPr>
                <w:b/>
                <w:color w:val="FFFFFF" w:themeColor="background1"/>
              </w:rPr>
            </w:pPr>
          </w:p>
        </w:tc>
        <w:sdt>
          <w:sdtPr>
            <w:alias w:val="Biography"/>
            <w:tag w:val="authorBiography"/>
            <w:id w:val="938807824"/>
            <w:placeholder>
              <w:docPart w:val="A1126A402EDD30448ED153B829239DE4"/>
            </w:placeholder>
            <w:showingPlcHdr/>
          </w:sdtPr>
          <w:sdtContent>
            <w:tc>
              <w:tcPr>
                <w:tcW w:w="8525" w:type="dxa"/>
                <w:gridSpan w:val="4"/>
              </w:tcPr>
              <w:p w14:paraId="05CF77A3" w14:textId="77777777" w:rsidR="00B574C9" w:rsidRDefault="00B574C9" w:rsidP="00922950">
                <w:r>
                  <w:rPr>
                    <w:rStyle w:val="PlaceholderText"/>
                  </w:rPr>
                  <w:t>[Enter your biography]</w:t>
                </w:r>
              </w:p>
            </w:tc>
          </w:sdtContent>
        </w:sdt>
      </w:tr>
      <w:tr w:rsidR="00B574C9" w14:paraId="3881ED2C" w14:textId="77777777" w:rsidTr="001A6A06">
        <w:trPr>
          <w:trHeight w:val="986"/>
        </w:trPr>
        <w:tc>
          <w:tcPr>
            <w:tcW w:w="491" w:type="dxa"/>
            <w:vMerge/>
            <w:shd w:val="clear" w:color="auto" w:fill="A6A6A6" w:themeFill="background1" w:themeFillShade="A6"/>
          </w:tcPr>
          <w:p w14:paraId="7E9661CC" w14:textId="77777777" w:rsidR="00B574C9" w:rsidRPr="001A6A06" w:rsidRDefault="00B574C9" w:rsidP="00CF1542">
            <w:pPr>
              <w:jc w:val="center"/>
              <w:rPr>
                <w:b/>
                <w:color w:val="FFFFFF" w:themeColor="background1"/>
              </w:rPr>
            </w:pPr>
          </w:p>
        </w:tc>
        <w:sdt>
          <w:sdtPr>
            <w:alias w:val="Affiliation"/>
            <w:tag w:val="affiliation"/>
            <w:id w:val="2012937915"/>
            <w:placeholder>
              <w:docPart w:val="1F439C53112C3F4083D5FC6DF596AAF1"/>
            </w:placeholder>
            <w:text/>
          </w:sdtPr>
          <w:sdtContent>
            <w:tc>
              <w:tcPr>
                <w:tcW w:w="8525" w:type="dxa"/>
                <w:gridSpan w:val="4"/>
              </w:tcPr>
              <w:p w14:paraId="6A32C379" w14:textId="06A1E75D" w:rsidR="00B574C9" w:rsidRDefault="00CE6B1D" w:rsidP="00CE6B1D">
                <w:r>
                  <w:t>Roehampton University of London</w:t>
                </w:r>
              </w:p>
            </w:tc>
          </w:sdtContent>
        </w:sdt>
      </w:tr>
    </w:tbl>
    <w:p w14:paraId="6B7480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80109" w14:textId="77777777" w:rsidTr="00244BB0">
        <w:tc>
          <w:tcPr>
            <w:tcW w:w="9016" w:type="dxa"/>
            <w:shd w:val="clear" w:color="auto" w:fill="A6A6A6" w:themeFill="background1" w:themeFillShade="A6"/>
            <w:tcMar>
              <w:top w:w="113" w:type="dxa"/>
              <w:bottom w:w="113" w:type="dxa"/>
            </w:tcMar>
          </w:tcPr>
          <w:p w14:paraId="6F6944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734B2" w14:textId="77777777" w:rsidTr="003F0D73">
        <w:sdt>
          <w:sdtPr>
            <w:alias w:val="Article headword"/>
            <w:tag w:val="articleHeadword"/>
            <w:id w:val="-361440020"/>
            <w:placeholder>
              <w:docPart w:val="352655D63AD25643A00A681A8BB0A205"/>
            </w:placeholder>
            <w:text/>
          </w:sdtPr>
          <w:sdtContent>
            <w:tc>
              <w:tcPr>
                <w:tcW w:w="9016" w:type="dxa"/>
                <w:tcMar>
                  <w:top w:w="113" w:type="dxa"/>
                  <w:bottom w:w="113" w:type="dxa"/>
                </w:tcMar>
              </w:tcPr>
              <w:p w14:paraId="7ACC7D13" w14:textId="77777777" w:rsidR="003F0D73" w:rsidRPr="00FB589A" w:rsidRDefault="00D643F4" w:rsidP="00D643F4">
                <w:pPr>
                  <w:rPr>
                    <w:b/>
                  </w:rPr>
                </w:pPr>
                <w:r w:rsidRPr="00CE6B1D">
                  <w:t>Workers Dance League, The</w:t>
                </w:r>
              </w:p>
            </w:tc>
          </w:sdtContent>
        </w:sdt>
      </w:tr>
      <w:tr w:rsidR="00464699" w14:paraId="5E1E58A5" w14:textId="77777777" w:rsidTr="00E631F5">
        <w:sdt>
          <w:sdtPr>
            <w:alias w:val="Variant headwords"/>
            <w:tag w:val="variantHeadwords"/>
            <w:id w:val="173464402"/>
            <w:placeholder>
              <w:docPart w:val="B58F76701A9207448EE23219503DB393"/>
            </w:placeholder>
            <w:showingPlcHdr/>
          </w:sdtPr>
          <w:sdtContent>
            <w:tc>
              <w:tcPr>
                <w:tcW w:w="9016" w:type="dxa"/>
                <w:tcMar>
                  <w:top w:w="113" w:type="dxa"/>
                  <w:bottom w:w="113" w:type="dxa"/>
                </w:tcMar>
              </w:tcPr>
              <w:p w14:paraId="6DDD4E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94C70" w14:textId="77777777" w:rsidTr="003F0D73">
        <w:sdt>
          <w:sdtPr>
            <w:alias w:val="Abstract"/>
            <w:tag w:val="abstract"/>
            <w:id w:val="-635871867"/>
            <w:placeholder>
              <w:docPart w:val="1D2458493D4FD24EB1841113CD2035EF"/>
            </w:placeholder>
          </w:sdtPr>
          <w:sdtContent>
            <w:tc>
              <w:tcPr>
                <w:tcW w:w="9016" w:type="dxa"/>
                <w:tcMar>
                  <w:top w:w="113" w:type="dxa"/>
                  <w:bottom w:w="113" w:type="dxa"/>
                </w:tcMar>
              </w:tcPr>
              <w:p w14:paraId="4D3B89FB" w14:textId="42A981EE" w:rsidR="00E85A05" w:rsidRDefault="00CE6B1D" w:rsidP="00CC3FA6">
                <w:r w:rsidRPr="00D643F4">
                  <w:t>In the midst of the economic and social upheaval of America’s Great Depression, a group of young modern dancers came together</w:t>
                </w:r>
                <w:r>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t>,</w:t>
                </w:r>
                <w:r w:rsidRPr="00D643F4">
                  <w:t xml:space="preserve"> as well as leading debates about the arti</w:t>
                </w:r>
                <w:r>
                  <w:t>st’s responsibility to society.</w:t>
                </w:r>
                <w:r w:rsidRPr="00D643F4">
                  <w:t xml:space="preserve"> Two strands of dance practice developed under the label </w:t>
                </w:r>
                <w:r>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0C51E5">
                  <w:t>cially a Communist Party organis</w:t>
                </w:r>
                <w:bookmarkStart w:id="0" w:name="_GoBack"/>
                <w:bookmarkEnd w:id="0"/>
                <w:r w:rsidRPr="00D643F4">
                  <w:t>ation. During its three years of existence, the WDL helped a vibrant left-wing dance movement flourish in the United States by taking dance to workers, bringing workers into the dance world, and reinforcing a proletarian identity.</w:t>
                </w:r>
              </w:p>
            </w:tc>
          </w:sdtContent>
        </w:sdt>
      </w:tr>
      <w:tr w:rsidR="003F0D73" w14:paraId="22007BE7" w14:textId="77777777" w:rsidTr="003F0D73">
        <w:sdt>
          <w:sdtPr>
            <w:alias w:val="Article text"/>
            <w:tag w:val="articleText"/>
            <w:id w:val="634067588"/>
            <w:placeholder>
              <w:docPart w:val="E8947849E669DF4D89B6F577425DC33B"/>
            </w:placeholder>
          </w:sdtPr>
          <w:sdtContent>
            <w:tc>
              <w:tcPr>
                <w:tcW w:w="9016" w:type="dxa"/>
                <w:tcMar>
                  <w:top w:w="113" w:type="dxa"/>
                  <w:bottom w:w="113" w:type="dxa"/>
                </w:tcMar>
              </w:tcPr>
              <w:p w14:paraId="4B660787" w14:textId="77777777" w:rsidR="00D643F4" w:rsidRPr="00CE6B1D" w:rsidRDefault="00D643F4" w:rsidP="00CE6B1D">
                <w:pPr>
                  <w:spacing w:after="160"/>
                  <w:rPr>
                    <w:rStyle w:val="Heading1Char"/>
                  </w:rPr>
                </w:pPr>
                <w:r w:rsidRPr="00CE6B1D">
                  <w:rPr>
                    <w:rStyle w:val="Heading1Char"/>
                  </w:rPr>
                  <w:t>Summary</w:t>
                </w:r>
              </w:p>
              <w:p w14:paraId="243BB1A5" w14:textId="6707FE79" w:rsidR="00D643F4" w:rsidRPr="00D643F4" w:rsidRDefault="00D643F4" w:rsidP="00CC3FA6">
                <w:r w:rsidRPr="00D643F4">
                  <w:t>In the midst of the economic and social upheaval of America’s Great Depression, a group of young modern dancers came together</w:t>
                </w:r>
                <w:r w:rsidR="003358C2">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rsidR="00FE13A6">
                  <w:t>,</w:t>
                </w:r>
                <w:r w:rsidRPr="00D643F4">
                  <w:t xml:space="preserve"> as well as leading debates about the artis</w:t>
                </w:r>
                <w:r w:rsidR="00CE6B1D">
                  <w:t xml:space="preserve">t’s responsibility to society. </w:t>
                </w:r>
                <w:r w:rsidRPr="00D643F4">
                  <w:t xml:space="preserve">Two strands of dance practice developed under the label </w:t>
                </w:r>
                <w:r w:rsidR="00FE13A6">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9B38A3">
                  <w:t xml:space="preserve">cially a Communist </w:t>
                </w:r>
                <w:r w:rsidR="000C51E5">
                  <w:t>Party organis</w:t>
                </w:r>
                <w:r w:rsidRPr="00D643F4">
                  <w:t>ation. During its three years of existence, the WDL helped a vibrant left-wing dance movement flourish in the United States by taking dance to workers, bringing workers into the dance world, and reinforcing a proletarian identity.</w:t>
                </w:r>
              </w:p>
              <w:p w14:paraId="211AC283" w14:textId="77777777" w:rsidR="00D643F4" w:rsidRPr="00D643F4" w:rsidRDefault="00D643F4" w:rsidP="00CC3FA6"/>
              <w:p w14:paraId="1AA4DE94" w14:textId="77777777" w:rsidR="00D643F4" w:rsidRPr="00D643F4" w:rsidRDefault="00D643F4" w:rsidP="00CE6B1D">
                <w:pPr>
                  <w:pStyle w:val="Heading1"/>
                  <w:outlineLvl w:val="0"/>
                </w:pPr>
                <w:r w:rsidRPr="00D643F4">
                  <w:t>Establishing Workers’ Dance</w:t>
                </w:r>
              </w:p>
              <w:p w14:paraId="41FB9614" w14:textId="25C6BCB5" w:rsidR="00D643F4" w:rsidRPr="00D643F4" w:rsidRDefault="00D643F4" w:rsidP="00CC3FA6">
                <w:r w:rsidRPr="00D643F4">
                  <w:t xml:space="preserve">Co-founders Nadia </w:t>
                </w:r>
                <w:proofErr w:type="spellStart"/>
                <w:r w:rsidRPr="00D643F4">
                  <w:t>Chilkovsky</w:t>
                </w:r>
                <w:proofErr w:type="spellEnd"/>
                <w:r w:rsidRPr="00D643F4">
                  <w:t xml:space="preserve">, Edith Segal, Anna </w:t>
                </w:r>
                <w:proofErr w:type="spellStart"/>
                <w:r w:rsidRPr="00D643F4">
                  <w:t>Sokolow</w:t>
                </w:r>
                <w:proofErr w:type="spellEnd"/>
                <w:r w:rsidRPr="00D643F4">
                  <w:t xml:space="preserve">, and Miriam </w:t>
                </w:r>
                <w:proofErr w:type="spellStart"/>
                <w:r w:rsidRPr="00D643F4">
                  <w:t>Blecher</w:t>
                </w:r>
                <w:proofErr w:type="spellEnd"/>
                <w:r w:rsidRPr="00D643F4">
                  <w:t xml:space="preserve"> were from immigrant Jewish families living in the Lower East Side of New York and were each trained in dance and performance in the city’s settlement houses and at the Neighbourhood Playhouse.  Describing themselves as revolutionary, they created dances both inspired by</w:t>
                </w:r>
                <w:r w:rsidR="009B38A3">
                  <w:t>,</w:t>
                </w:r>
                <w:r w:rsidRPr="00D643F4">
                  <w:t xml:space="preserve"> and germane to</w:t>
                </w:r>
                <w:r w:rsidR="009B38A3">
                  <w:t>,</w:t>
                </w:r>
                <w:r w:rsidRPr="00D643F4">
                  <w:t xml:space="preserve"> viewers and participants drawn from the ranks of office workers, garment industry workers, seamen, and schoolteachers. Diverse interests underpinned the formation of member groups, such as German immigrant hiking enthusiasts in the Nature Friends D</w:t>
                </w:r>
                <w:r w:rsidR="009B38A3">
                  <w:t>a</w:t>
                </w:r>
                <w:r w:rsidR="00CE6B1D">
                  <w:t xml:space="preserve">nce Group and the Red Dancers — </w:t>
                </w:r>
                <w:r w:rsidRPr="00D643F4">
                  <w:t>an independent group familiar to audience</w:t>
                </w:r>
                <w:r w:rsidR="00CE6B1D">
                  <w:t xml:space="preserve">s at Communist Party pageants. </w:t>
                </w:r>
                <w:r w:rsidRPr="00D643F4">
                  <w:t xml:space="preserve">Youth dance groups affiliated with the IWO (International Workers Order) demonstrated the scope of WDL activities, as the dancer-activists strived to instil values of equality and justice through dance.  Union-sponsored groups including the NTIWU Dance Group (Needle Trades Industrial Workers Union), the Furriers Dance Group, and the Harlem Dance Group crossed </w:t>
                </w:r>
                <w:r w:rsidR="00792F06">
                  <w:t xml:space="preserve">the </w:t>
                </w:r>
                <w:r w:rsidRPr="00D643F4">
                  <w:t>racial segregation barriers pres</w:t>
                </w:r>
                <w:r w:rsidR="00EF2319">
                  <w:t>ent in much of the dance field.</w:t>
                </w:r>
                <w:r w:rsidRPr="00D643F4">
                  <w:t xml:space="preserve"> From the start, performance and participation sat side by side in dance activities that encouraged reflection on class membership for workers and their children.</w:t>
                </w:r>
              </w:p>
              <w:p w14:paraId="6BB94D96" w14:textId="77777777" w:rsidR="00D643F4" w:rsidRPr="00D643F4" w:rsidRDefault="00D643F4" w:rsidP="00CC3FA6"/>
              <w:p w14:paraId="3EE268E8" w14:textId="5EE31855" w:rsidR="00D643F4" w:rsidRPr="00D643F4" w:rsidRDefault="00D643F4" w:rsidP="00CC3FA6">
                <w:r w:rsidRPr="00D643F4">
                  <w:t xml:space="preserve">Modern dancers who performed with Martha Graham, </w:t>
                </w:r>
                <w:proofErr w:type="spellStart"/>
                <w:r w:rsidRPr="00D643F4">
                  <w:t>Hanya</w:t>
                </w:r>
                <w:proofErr w:type="spellEnd"/>
                <w:r w:rsidRPr="00D643F4">
                  <w:t xml:space="preserve">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w:t>
                </w:r>
                <w:r w:rsidR="00DD4A29">
                  <w:t>,</w:t>
                </w:r>
                <w:r w:rsidRPr="00D643F4">
                  <w:t xml:space="preserve"> such as Jane Dudley, Lillian </w:t>
                </w:r>
                <w:proofErr w:type="spellStart"/>
                <w:r w:rsidRPr="00D643F4">
                  <w:t>Mehlman</w:t>
                </w:r>
                <w:proofErr w:type="spellEnd"/>
                <w:r w:rsidRPr="00D643F4">
                  <w:t>, and Sophie Maslow from Graham’s dance group, it became a leading force with</w:t>
                </w:r>
                <w:r w:rsidR="00DD4A29">
                  <w:t>in the left-wing dance movement; its impact extended</w:t>
                </w:r>
                <w:r w:rsidRPr="00D643F4">
                  <w:t xml:space="preserve"> far beyond the existence of the WDL. NDG co-founder</w:t>
                </w:r>
                <w:r w:rsidR="00F30288">
                  <w:t>,</w:t>
                </w:r>
                <w:r w:rsidRPr="00D643F4">
                  <w:t xml:space="preserve"> Edna </w:t>
                </w:r>
                <w:proofErr w:type="spellStart"/>
                <w:r w:rsidRPr="00D643F4">
                  <w:t>Ocko</w:t>
                </w:r>
                <w:proofErr w:type="spellEnd"/>
                <w:r w:rsidR="00F30288">
                  <w:t>,</w:t>
                </w:r>
                <w:r w:rsidRPr="00D643F4">
                  <w:t xml:space="preserve"> emerged as a significant dance critic of the period, in addi</w:t>
                </w:r>
                <w:r w:rsidR="000C51E5">
                  <w:t>tion to her valuable WDL organis</w:t>
                </w:r>
                <w:r w:rsidRPr="00D643F4">
                  <w:t xml:space="preserve">ational work.   </w:t>
                </w:r>
              </w:p>
              <w:p w14:paraId="0EDF5809" w14:textId="77777777" w:rsidR="00D643F4" w:rsidRPr="00D643F4" w:rsidRDefault="00D643F4" w:rsidP="00CC3FA6"/>
              <w:p w14:paraId="29411D40" w14:textId="77777777" w:rsidR="00D643F4" w:rsidRPr="00D643F4" w:rsidRDefault="00D643F4" w:rsidP="00CE6B1D">
                <w:pPr>
                  <w:pStyle w:val="Heading1"/>
                  <w:outlineLvl w:val="0"/>
                </w:pPr>
                <w:r w:rsidRPr="00D643F4">
                  <w:t>Revolutionary Aesthetics</w:t>
                </w:r>
              </w:p>
              <w:p w14:paraId="420BDAC5" w14:textId="2C07522A" w:rsidR="00D643F4" w:rsidRPr="00D643F4" w:rsidRDefault="00D643F4" w:rsidP="00CC3FA6">
                <w:r w:rsidRPr="00D643F4">
                  <w:t xml:space="preserve">The dancers denounced a range of new and pre-existing forms: ballet due to its European elitist foundations, </w:t>
                </w:r>
                <w:proofErr w:type="spellStart"/>
                <w:r w:rsidRPr="00D643F4">
                  <w:t>Denishawn’s</w:t>
                </w:r>
                <w:proofErr w:type="spellEnd"/>
                <w:r w:rsidRPr="00D643F4">
                  <w:t xml:space="preserve"> exoticism, the escapism of dance as entertainment promoted by musical theatre and revues, and the abstract compositions of major modern dance leaders, which they considered bourgeois. In searching for a revolutionary technique, WDL artists drew from a repertoire of dance styles that ranged from folk dances to the emerging modern dance tec</w:t>
                </w:r>
                <w:r w:rsidR="000C51E5">
                  <w:t>hniques. League members criticis</w:t>
                </w:r>
                <w:r w:rsidRPr="00D643F4">
                  <w:t>ed the choreography of Graham and Humphrey but viewed their techniques as appropriate forms to convey revolutionary ideologies. Themes of WDL dances were drawn from major preo</w:t>
                </w:r>
                <w:r w:rsidR="00903141">
                  <w:t>ccupations of the larger worker</w:t>
                </w:r>
                <w:r w:rsidRPr="00D643F4">
                  <w:t>s</w:t>
                </w:r>
                <w:r w:rsidR="00903141">
                  <w:t>’</w:t>
                </w:r>
                <w:r w:rsidR="00CE6B1D">
                  <w:t xml:space="preserve"> movement — </w:t>
                </w:r>
                <w:r w:rsidRPr="00D643F4">
                  <w:t xml:space="preserve">the New Dance Group’s 1933 dances were </w:t>
                </w:r>
                <w:r w:rsidRPr="00D643F4">
                  <w:rPr>
                    <w:i/>
                  </w:rPr>
                  <w:t>Hunger</w:t>
                </w:r>
                <w:r w:rsidRPr="00D643F4">
                  <w:t xml:space="preserve">, </w:t>
                </w:r>
                <w:r w:rsidRPr="00D643F4">
                  <w:rPr>
                    <w:i/>
                  </w:rPr>
                  <w:t>Uprisings</w:t>
                </w:r>
                <w:r w:rsidRPr="00D643F4">
                  <w:t xml:space="preserve">, and </w:t>
                </w:r>
                <w:r w:rsidRPr="00D643F4">
                  <w:rPr>
                    <w:i/>
                  </w:rPr>
                  <w:t>War Trilogy</w:t>
                </w:r>
                <w:r w:rsidRPr="00D643F4">
                  <w:t xml:space="preserve">. Sophie Maslow’s </w:t>
                </w:r>
                <w:r w:rsidRPr="00D643F4">
                  <w:rPr>
                    <w:i/>
                  </w:rPr>
                  <w:t>Two Songs About Lenin</w:t>
                </w:r>
                <w:r w:rsidRPr="00D643F4">
                  <w:t xml:space="preserve"> (1934) paid tribute to the Soviet leader. In 1933, Edith Segal created dances about lynching and racism in the Red Dancers’ </w:t>
                </w:r>
                <w:r w:rsidRPr="00D643F4">
                  <w:rPr>
                    <w:i/>
                  </w:rPr>
                  <w:t>Southern Holiday</w:t>
                </w:r>
                <w:r w:rsidRPr="00D643F4">
                  <w:t xml:space="preserve"> and </w:t>
                </w:r>
                <w:r w:rsidRPr="00D643F4">
                  <w:rPr>
                    <w:i/>
                  </w:rPr>
                  <w:t>Scottsboro</w:t>
                </w:r>
                <w:r w:rsidRPr="00D643F4">
                  <w:t xml:space="preserve">. Helen </w:t>
                </w:r>
                <w:proofErr w:type="spellStart"/>
                <w:r w:rsidRPr="00D643F4">
                  <w:t>Tamiris</w:t>
                </w:r>
                <w:proofErr w:type="spellEnd"/>
                <w:r w:rsidRPr="00D643F4">
                  <w:t xml:space="preserve"> and Her Group were also regulars at WDL events, presenting dance cycles on socially conscious themes and versions of her masterpieces </w:t>
                </w:r>
                <w:r w:rsidRPr="00D643F4">
                  <w:rPr>
                    <w:i/>
                  </w:rPr>
                  <w:t>Negro Spirituals</w:t>
                </w:r>
                <w:r w:rsidRPr="00D643F4">
                  <w:t xml:space="preserve"> (1928) and </w:t>
                </w:r>
                <w:r w:rsidRPr="00D643F4">
                  <w:rPr>
                    <w:i/>
                  </w:rPr>
                  <w:t>Whitman Suite:</w:t>
                </w:r>
                <w:r w:rsidRPr="00D643F4">
                  <w:t xml:space="preserve"> </w:t>
                </w:r>
                <w:proofErr w:type="spellStart"/>
                <w:r w:rsidRPr="00D643F4">
                  <w:rPr>
                    <w:i/>
                  </w:rPr>
                  <w:t>Salut</w:t>
                </w:r>
                <w:proofErr w:type="spellEnd"/>
                <w:r w:rsidRPr="00D643F4">
                  <w:rPr>
                    <w:i/>
                  </w:rPr>
                  <w:t xml:space="preserve"> au Monde</w:t>
                </w:r>
                <w:r w:rsidRPr="00D643F4">
                  <w:t xml:space="preserve"> (1934).  Anna </w:t>
                </w:r>
                <w:proofErr w:type="spellStart"/>
                <w:r w:rsidRPr="00D643F4">
                  <w:t>Sokolow’s</w:t>
                </w:r>
                <w:proofErr w:type="spellEnd"/>
                <w:r w:rsidRPr="00D643F4">
                  <w:t xml:space="preserve"> satires, such as the trio </w:t>
                </w:r>
                <w:r w:rsidRPr="00D643F4">
                  <w:rPr>
                    <w:i/>
                  </w:rPr>
                  <w:t>Death of a Tradition</w:t>
                </w:r>
                <w:r w:rsidRPr="00D643F4">
                  <w:t xml:space="preserve"> (1934), critiqued bourgeois conventions, while the Theatre Union Dance Group performed her larger group creations, such as </w:t>
                </w:r>
                <w:r w:rsidRPr="00D643F4">
                  <w:rPr>
                    <w:i/>
                  </w:rPr>
                  <w:t>Anti-War Cycle</w:t>
                </w:r>
                <w:r w:rsidRPr="00D643F4">
                  <w:t xml:space="preserve"> (1933).</w:t>
                </w:r>
              </w:p>
              <w:p w14:paraId="5BD48C16" w14:textId="77777777" w:rsidR="00D643F4" w:rsidRPr="00D643F4" w:rsidRDefault="00D643F4" w:rsidP="00CC3FA6"/>
              <w:p w14:paraId="040EFDA4" w14:textId="20EB0FF4" w:rsidR="00D643F4" w:rsidRPr="00D643F4" w:rsidRDefault="00D643F4" w:rsidP="00CC3FA6">
                <w:r w:rsidRPr="00D643F4">
                  <w:t xml:space="preserve">The New Dance Group’s banner, </w:t>
                </w:r>
                <w:r w:rsidR="006D4263">
                  <w:t>‘</w:t>
                </w:r>
                <w:r w:rsidRPr="00D643F4">
                  <w:t>Dance is a Weapon in the Class Struggle,</w:t>
                </w:r>
                <w:r w:rsidR="006D4263">
                  <w:t>’</w:t>
                </w:r>
                <w:r w:rsidRPr="00D643F4">
                  <w:t xml:space="preserve"> encapsulates the WDL perspective. The focus on a dance responsive to the lives of workers was informed by Marxist </w:t>
                </w:r>
                <w:r w:rsidRPr="00D643F4">
                  <w:lastRenderedPageBreak/>
                  <w:t>ideology and beliefs about the function of art in society, with some League members belonging to the Communist Party. They performed at strike meetings, a</w:t>
                </w:r>
                <w:r w:rsidR="004108BA">
                  <w:t>t benefits for left wing organis</w:t>
                </w:r>
                <w:r w:rsidRPr="00D643F4">
                  <w:t>ations, and in choreographic competitions</w:t>
                </w:r>
                <w:r w:rsidR="00903141">
                  <w:t xml:space="preserve"> called </w:t>
                </w:r>
                <w:proofErr w:type="spellStart"/>
                <w:r w:rsidR="00903141">
                  <w:t>Spartakiades</w:t>
                </w:r>
                <w:proofErr w:type="spellEnd"/>
                <w:r w:rsidRPr="00D643F4">
                  <w:t xml:space="preserve"> modelled on Soviet sports games. Poetic accompaniment helped ensure clarity of expression, as seen in Miriam </w:t>
                </w:r>
                <w:proofErr w:type="spellStart"/>
                <w:r w:rsidRPr="00D643F4">
                  <w:t>Blecher’s</w:t>
                </w:r>
                <w:proofErr w:type="spellEnd"/>
                <w:r w:rsidRPr="00D643F4">
                  <w:t xml:space="preserve"> award-winning </w:t>
                </w:r>
                <w:r w:rsidRPr="00D643F4">
                  <w:rPr>
                    <w:i/>
                  </w:rPr>
                  <w:t xml:space="preserve">Van der </w:t>
                </w:r>
                <w:proofErr w:type="spellStart"/>
                <w:r w:rsidRPr="00D643F4">
                  <w:rPr>
                    <w:i/>
                  </w:rPr>
                  <w:t>Lubbe’s</w:t>
                </w:r>
                <w:proofErr w:type="spellEnd"/>
                <w:r w:rsidRPr="00D643F4">
                  <w:rPr>
                    <w:i/>
                  </w:rPr>
                  <w:t xml:space="preserve"> Head</w:t>
                </w:r>
                <w:r w:rsidR="00486136">
                  <w:t xml:space="preserve"> (1934) for the New Dance Group. T</w:t>
                </w:r>
                <w:r w:rsidRPr="00D643F4">
                  <w:t xml:space="preserve">he dance was about the execution of a Dutch Communist accused of setting fire to the Reichstag, Germany’s political centre, an event which marked </w:t>
                </w:r>
                <w:proofErr w:type="spellStart"/>
                <w:r w:rsidRPr="00D643F4">
                  <w:t>Hilter’s</w:t>
                </w:r>
                <w:proofErr w:type="spellEnd"/>
                <w:r w:rsidRPr="00D643F4">
                  <w:t xml:space="preserve"> rise to power as conveyed in Alfred Hayes’ poem. Jane Dudley </w:t>
                </w:r>
                <w:r w:rsidR="00486136">
                  <w:t xml:space="preserve">evoked the physical toll of </w:t>
                </w:r>
                <w:r w:rsidRPr="00D643F4">
                  <w:t xml:space="preserve">assembly line work in </w:t>
                </w:r>
                <w:r w:rsidRPr="00D643F4">
                  <w:rPr>
                    <w:i/>
                  </w:rPr>
                  <w:t>Time is Money</w:t>
                </w:r>
                <w:r w:rsidRPr="00D643F4">
                  <w:t xml:space="preserve"> (1934), working with the rhythms of Sol </w:t>
                </w:r>
                <w:proofErr w:type="spellStart"/>
                <w:r w:rsidRPr="00D643F4">
                  <w:t>Funaroff’s</w:t>
                </w:r>
                <w:proofErr w:type="spellEnd"/>
                <w:r w:rsidRPr="00D643F4">
                  <w:t xml:space="preserve"> poem of the same name. </w:t>
                </w:r>
              </w:p>
              <w:p w14:paraId="4E25214B" w14:textId="77777777" w:rsidR="00D643F4" w:rsidRPr="00D643F4" w:rsidRDefault="00D643F4" w:rsidP="00CC3FA6"/>
              <w:p w14:paraId="017B143D" w14:textId="77777777" w:rsidR="00D643F4" w:rsidRPr="00D643F4" w:rsidRDefault="00D643F4" w:rsidP="00CE6B1D">
                <w:pPr>
                  <w:pStyle w:val="Heading1"/>
                  <w:outlineLvl w:val="0"/>
                </w:pPr>
                <w:r w:rsidRPr="00D643F4">
                  <w:t>Legacy</w:t>
                </w:r>
              </w:p>
              <w:p w14:paraId="244263EF" w14:textId="195912AF" w:rsidR="003F0D73" w:rsidRDefault="00D643F4" w:rsidP="00CC3FA6">
                <w:r w:rsidRPr="00D643F4">
                  <w:t>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choreographic expression, using poetry, working</w:t>
                </w:r>
                <w:r w:rsidR="00B227FC">
                  <w:t xml:space="preserve"> with accompanist-composers</w:t>
                </w:r>
                <w:r w:rsidRPr="00D643F4">
                  <w:t xml:space="preserve"> across a variety of musical styles. The search for a revolutionary technique to mat</w:t>
                </w:r>
                <w:r w:rsidR="00B227FC">
                  <w:t>ch their dance ideals,</w:t>
                </w:r>
                <w:r w:rsidRPr="00D643F4">
                  <w:t xml:space="preserve"> empower the worker</w:t>
                </w:r>
                <w:r w:rsidR="00B227FC">
                  <w:t>, and prompt social change</w:t>
                </w:r>
                <w:r w:rsidRPr="00D643F4">
                  <w:t xml:space="preserve"> marked a radical departure from existing dance trends.  Dances presented at WDL events attracted the attention of critics</w:t>
                </w:r>
                <w:r w:rsidR="008D5227">
                  <w:t>,</w:t>
                </w:r>
                <w:r w:rsidRPr="00D643F4">
                  <w:t xml:space="preserve"> such as John Martin of the </w:t>
                </w:r>
                <w:r w:rsidRPr="00D643F4">
                  <w:rPr>
                    <w:i/>
                  </w:rPr>
                  <w:t>New York Times</w:t>
                </w:r>
                <w:r w:rsidRPr="00D643F4">
                  <w:t xml:space="preserve"> and Margaret Lloyd of the </w:t>
                </w:r>
                <w:r w:rsidRPr="00D643F4">
                  <w:rPr>
                    <w:i/>
                  </w:rPr>
                  <w:t>Christian Science Monitor,</w:t>
                </w:r>
                <w:r w:rsidRPr="00D643F4">
                  <w:t xml:space="preserve"> as well as reviewers from left-wing publications</w:t>
                </w:r>
                <w:r w:rsidR="008D5227">
                  <w:t>,</w:t>
                </w:r>
                <w:r w:rsidRPr="00D643F4">
                  <w:t xml:space="preserve"> such as the </w:t>
                </w:r>
                <w:r w:rsidRPr="00D643F4">
                  <w:rPr>
                    <w:i/>
                  </w:rPr>
                  <w:t>New Masses</w:t>
                </w:r>
                <w:r w:rsidRPr="00D643F4">
                  <w:t xml:space="preserve">, </w:t>
                </w:r>
                <w:r w:rsidRPr="00D643F4">
                  <w:rPr>
                    <w:i/>
                  </w:rPr>
                  <w:t xml:space="preserve">Daily </w:t>
                </w:r>
                <w:r w:rsidRPr="00D643F4">
                  <w:t xml:space="preserve">Worker, and </w:t>
                </w:r>
                <w:r w:rsidRPr="00D643F4">
                  <w:rPr>
                    <w:i/>
                  </w:rPr>
                  <w:t>New Theatre</w:t>
                </w:r>
                <w:r w:rsidRPr="00D643F4">
                  <w:t xml:space="preserve"> (originally published as </w:t>
                </w:r>
                <w:r w:rsidRPr="00D643F4">
                  <w:rPr>
                    <w:i/>
                  </w:rPr>
                  <w:t>Workers Theatre</w:t>
                </w:r>
                <w:r w:rsidRPr="00D643F4">
                  <w:t>). The WDL also established multiple strands of recreational dance activities, spreading beyond New York into cities such as Boston, Philadelphia, Chicago, and Detroit.</w:t>
                </w:r>
              </w:p>
            </w:tc>
          </w:sdtContent>
        </w:sdt>
      </w:tr>
      <w:tr w:rsidR="003235A7" w14:paraId="79A30E95" w14:textId="77777777" w:rsidTr="003235A7">
        <w:tc>
          <w:tcPr>
            <w:tcW w:w="9016" w:type="dxa"/>
          </w:tcPr>
          <w:p w14:paraId="0CD4DAD1" w14:textId="77777777" w:rsidR="00CC3FA6" w:rsidRDefault="003235A7" w:rsidP="00D643F4">
            <w:pPr>
              <w:widowControl w:val="0"/>
              <w:autoSpaceDE w:val="0"/>
              <w:autoSpaceDN w:val="0"/>
              <w:adjustRightInd w:val="0"/>
            </w:pPr>
            <w:r w:rsidRPr="0015114C">
              <w:rPr>
                <w:u w:val="single"/>
              </w:rPr>
              <w:lastRenderedPageBreak/>
              <w:t>Further reading</w:t>
            </w:r>
            <w:r>
              <w:t>:</w:t>
            </w:r>
          </w:p>
          <w:p w14:paraId="623B9E0C" w14:textId="2D0E29CE" w:rsidR="00CC3FA6" w:rsidRDefault="00CE6B1D" w:rsidP="00861B1C">
            <w:sdt>
              <w:sdtPr>
                <w:id w:val="1986657623"/>
                <w:citation/>
              </w:sdtPr>
              <w:sdtContent>
                <w:r w:rsidR="00FA686E">
                  <w:fldChar w:fldCharType="begin"/>
                </w:r>
                <w:r w:rsidR="00FA686E">
                  <w:rPr>
                    <w:lang w:val="en-US"/>
                  </w:rPr>
                  <w:instrText xml:space="preserve">CITATION Gar94 \l 1033 </w:instrText>
                </w:r>
                <w:r w:rsidR="00FA686E">
                  <w:fldChar w:fldCharType="separate"/>
                </w:r>
                <w:r w:rsidR="00FA686E">
                  <w:rPr>
                    <w:noProof/>
                    <w:lang w:val="en-US"/>
                  </w:rPr>
                  <w:t>(Of, By, and For the People: Dancing on the Left in the 1930s)</w:t>
                </w:r>
                <w:r w:rsidR="00FA686E">
                  <w:fldChar w:fldCharType="end"/>
                </w:r>
              </w:sdtContent>
            </w:sdt>
            <w:r w:rsidR="00CC3FA6">
              <w:t xml:space="preserve"> </w:t>
            </w:r>
          </w:p>
          <w:sdt>
            <w:sdtPr>
              <w:alias w:val="Further reading"/>
              <w:tag w:val="furtherReading"/>
              <w:id w:val="-1516217107"/>
            </w:sdtPr>
            <w:sdtContent>
              <w:p w14:paraId="081768B4" w14:textId="77777777" w:rsidR="00037263" w:rsidRDefault="00037263" w:rsidP="00861B1C"/>
              <w:p w14:paraId="68B331E6" w14:textId="051865BC" w:rsidR="008470BA" w:rsidRDefault="00CE6B1D" w:rsidP="00861B1C">
                <w:sdt>
                  <w:sdtPr>
                    <w:rPr>
                      <w:lang w:val="en-US"/>
                    </w:rPr>
                    <w:id w:val="-1237470484"/>
                    <w:citation/>
                  </w:sdtPr>
                  <w:sdtContent>
                    <w:r w:rsidR="00FA686E">
                      <w:rPr>
                        <w:lang w:val="en-US"/>
                      </w:rPr>
                      <w:fldChar w:fldCharType="begin"/>
                    </w:r>
                    <w:r w:rsidR="00FA686E">
                      <w:rPr>
                        <w:lang w:val="en-US"/>
                      </w:rPr>
                      <w:instrText xml:space="preserve"> CITATION Ged08 \l 1033 </w:instrText>
                    </w:r>
                    <w:r w:rsidR="00FA686E">
                      <w:rPr>
                        <w:lang w:val="en-US"/>
                      </w:rPr>
                      <w:fldChar w:fldCharType="separate"/>
                    </w:r>
                    <w:r w:rsidR="00FA686E">
                      <w:rPr>
                        <w:noProof/>
                        <w:lang w:val="en-US"/>
                      </w:rPr>
                      <w:t xml:space="preserve"> (Geduld)</w:t>
                    </w:r>
                    <w:r w:rsidR="00FA686E">
                      <w:rPr>
                        <w:lang w:val="en-US"/>
                      </w:rPr>
                      <w:fldChar w:fldCharType="end"/>
                    </w:r>
                  </w:sdtContent>
                </w:sdt>
              </w:p>
              <w:p w14:paraId="14039472" w14:textId="77777777" w:rsidR="00037263" w:rsidRDefault="00037263" w:rsidP="00861B1C"/>
              <w:p w14:paraId="375D4DBA" w14:textId="69A0CEFE" w:rsidR="00D643F4" w:rsidRPr="00E945DB" w:rsidRDefault="00CE6B1D" w:rsidP="00861B1C">
                <w:sdt>
                  <w:sdtPr>
                    <w:id w:val="1178383035"/>
                    <w:citation/>
                  </w:sdtPr>
                  <w:sdtContent>
                    <w:r w:rsidR="00FA686E">
                      <w:fldChar w:fldCharType="begin"/>
                    </w:r>
                    <w:r w:rsidR="00FA686E">
                      <w:rPr>
                        <w:lang w:val="en-US"/>
                      </w:rPr>
                      <w:instrText xml:space="preserve"> CITATION Gra97 \l 1033 </w:instrText>
                    </w:r>
                    <w:r w:rsidR="00FA686E">
                      <w:fldChar w:fldCharType="separate"/>
                    </w:r>
                    <w:r w:rsidR="00FA686E">
                      <w:rPr>
                        <w:noProof/>
                        <w:lang w:val="en-US"/>
                      </w:rPr>
                      <w:t>(Graff)</w:t>
                    </w:r>
                    <w:r w:rsidR="00FA686E">
                      <w:fldChar w:fldCharType="end"/>
                    </w:r>
                  </w:sdtContent>
                </w:sdt>
              </w:p>
              <w:p w14:paraId="6862A743" w14:textId="77777777" w:rsidR="00037263" w:rsidRDefault="00037263" w:rsidP="00861B1C">
                <w:pPr>
                  <w:rPr>
                    <w:lang w:val="en-US"/>
                  </w:rPr>
                </w:pPr>
              </w:p>
              <w:p w14:paraId="50E2BE8A" w14:textId="48754BAB" w:rsidR="00D643F4" w:rsidRPr="00E945DB" w:rsidRDefault="00CE6B1D" w:rsidP="00861B1C">
                <w:pPr>
                  <w:rPr>
                    <w:lang w:val="en-US"/>
                  </w:rPr>
                </w:pPr>
                <w:sdt>
                  <w:sdtPr>
                    <w:rPr>
                      <w:lang w:val="en-US"/>
                    </w:rPr>
                    <w:id w:val="586349433"/>
                    <w:citation/>
                  </w:sdtPr>
                  <w:sdtContent>
                    <w:r w:rsidR="00FA686E">
                      <w:rPr>
                        <w:lang w:val="en-US"/>
                      </w:rPr>
                      <w:fldChar w:fldCharType="begin"/>
                    </w:r>
                    <w:r w:rsidR="00FA686E">
                      <w:rPr>
                        <w:lang w:val="en-US"/>
                      </w:rPr>
                      <w:instrText xml:space="preserve"> CITATION Pri89 \l 1033 </w:instrText>
                    </w:r>
                    <w:r w:rsidR="00FA686E">
                      <w:rPr>
                        <w:lang w:val="en-US"/>
                      </w:rPr>
                      <w:fldChar w:fldCharType="separate"/>
                    </w:r>
                    <w:r w:rsidR="00FA686E">
                      <w:rPr>
                        <w:noProof/>
                        <w:lang w:val="en-US"/>
                      </w:rPr>
                      <w:t>(Prickett, From Workers’ Dance to New Dance)</w:t>
                    </w:r>
                    <w:r w:rsidR="00FA686E">
                      <w:rPr>
                        <w:lang w:val="en-US"/>
                      </w:rPr>
                      <w:fldChar w:fldCharType="end"/>
                    </w:r>
                  </w:sdtContent>
                </w:sdt>
              </w:p>
              <w:p w14:paraId="2BB7AAFB" w14:textId="77777777" w:rsidR="00037263" w:rsidRDefault="00037263" w:rsidP="00861B1C">
                <w:pPr>
                  <w:rPr>
                    <w:lang w:val="en-US"/>
                  </w:rPr>
                </w:pPr>
              </w:p>
              <w:p w14:paraId="1E04751C" w14:textId="4C8C09FA" w:rsidR="00D643F4" w:rsidRPr="00E945DB" w:rsidRDefault="00CE6B1D" w:rsidP="00861B1C">
                <w:sdt>
                  <w:sdtPr>
                    <w:rPr>
                      <w:lang w:val="en-US"/>
                    </w:rPr>
                    <w:id w:val="1779675005"/>
                    <w:citation/>
                  </w:sdtPr>
                  <w:sdtContent>
                    <w:r w:rsidR="00FA686E">
                      <w:rPr>
                        <w:lang w:val="en-US"/>
                      </w:rPr>
                      <w:fldChar w:fldCharType="begin"/>
                    </w:r>
                    <w:r w:rsidR="00FA686E">
                      <w:rPr>
                        <w:lang w:val="en-US"/>
                      </w:rPr>
                      <w:instrText xml:space="preserve"> CITATION Pri90 \l 1033 </w:instrText>
                    </w:r>
                    <w:r w:rsidR="00FA686E">
                      <w:rPr>
                        <w:lang w:val="en-US"/>
                      </w:rPr>
                      <w:fldChar w:fldCharType="separate"/>
                    </w:r>
                    <w:r w:rsidR="00FA686E">
                      <w:rPr>
                        <w:noProof/>
                        <w:lang w:val="en-US"/>
                      </w:rPr>
                      <w:t>(Prickett, Dance and the Workers' Struggle )</w:t>
                    </w:r>
                    <w:r w:rsidR="00FA686E">
                      <w:rPr>
                        <w:lang w:val="en-US"/>
                      </w:rPr>
                      <w:fldChar w:fldCharType="end"/>
                    </w:r>
                  </w:sdtContent>
                </w:sdt>
              </w:p>
              <w:p w14:paraId="40271967" w14:textId="77777777" w:rsidR="00037263" w:rsidRDefault="00037263" w:rsidP="00861B1C"/>
              <w:p w14:paraId="3B10413A" w14:textId="72ED2584" w:rsidR="003235A7" w:rsidRPr="00FA686E" w:rsidRDefault="00CE6B1D" w:rsidP="00861B1C">
                <w:pPr>
                  <w:rPr>
                    <w:lang w:val="en-US"/>
                  </w:rPr>
                </w:pPr>
                <w:sdt>
                  <w:sdtPr>
                    <w:id w:val="-616834460"/>
                    <w:citation/>
                  </w:sdtPr>
                  <w:sdtContent>
                    <w:r w:rsidR="00FA686E">
                      <w:fldChar w:fldCharType="begin"/>
                    </w:r>
                    <w:r w:rsidR="00FA686E">
                      <w:rPr>
                        <w:lang w:val="en-US"/>
                      </w:rPr>
                      <w:instrText xml:space="preserve"> CITATION Pri13 \l 1033 </w:instrText>
                    </w:r>
                    <w:r w:rsidR="00FA686E">
                      <w:fldChar w:fldCharType="separate"/>
                    </w:r>
                    <w:r w:rsidR="00FA686E">
                      <w:rPr>
                        <w:noProof/>
                        <w:lang w:val="en-US"/>
                      </w:rPr>
                      <w:t>(Prickett, Embodied Politics: Dance, Protest and Identities in the USA and Britain)</w:t>
                    </w:r>
                    <w:r w:rsidR="00FA686E">
                      <w:fldChar w:fldCharType="end"/>
                    </w:r>
                  </w:sdtContent>
                </w:sdt>
              </w:p>
            </w:sdtContent>
          </w:sdt>
        </w:tc>
      </w:tr>
    </w:tbl>
    <w:p w14:paraId="7F7353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DA00" w14:textId="77777777" w:rsidR="00EF2319" w:rsidRDefault="00EF2319" w:rsidP="007A0D55">
      <w:pPr>
        <w:spacing w:after="0" w:line="240" w:lineRule="auto"/>
      </w:pPr>
      <w:r>
        <w:separator/>
      </w:r>
    </w:p>
  </w:endnote>
  <w:endnote w:type="continuationSeparator" w:id="0">
    <w:p w14:paraId="4C135133" w14:textId="77777777" w:rsidR="00EF2319" w:rsidRDefault="00EF23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18C6" w14:textId="77777777" w:rsidR="00EF2319" w:rsidRDefault="00EF2319" w:rsidP="007A0D55">
      <w:pPr>
        <w:spacing w:after="0" w:line="240" w:lineRule="auto"/>
      </w:pPr>
      <w:r>
        <w:separator/>
      </w:r>
    </w:p>
  </w:footnote>
  <w:footnote w:type="continuationSeparator" w:id="0">
    <w:p w14:paraId="1CDD2813" w14:textId="77777777" w:rsidR="00EF2319" w:rsidRDefault="00EF23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FD3F" w14:textId="77777777" w:rsidR="00EF2319" w:rsidRDefault="00EF23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C5B97" w14:textId="77777777" w:rsidR="00EF2319" w:rsidRDefault="00EF23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2"/>
    <w:rsid w:val="00032559"/>
    <w:rsid w:val="00037263"/>
    <w:rsid w:val="00052040"/>
    <w:rsid w:val="0005448A"/>
    <w:rsid w:val="000B25AE"/>
    <w:rsid w:val="000B55AB"/>
    <w:rsid w:val="000C51E5"/>
    <w:rsid w:val="000D24DC"/>
    <w:rsid w:val="00101B2E"/>
    <w:rsid w:val="00114FC3"/>
    <w:rsid w:val="00116FA0"/>
    <w:rsid w:val="0015114C"/>
    <w:rsid w:val="00194188"/>
    <w:rsid w:val="001A21F3"/>
    <w:rsid w:val="001A2537"/>
    <w:rsid w:val="001A6A06"/>
    <w:rsid w:val="001C51B2"/>
    <w:rsid w:val="00210C03"/>
    <w:rsid w:val="002162E2"/>
    <w:rsid w:val="00225C5A"/>
    <w:rsid w:val="00230B10"/>
    <w:rsid w:val="00234353"/>
    <w:rsid w:val="00244BB0"/>
    <w:rsid w:val="002A0A0D"/>
    <w:rsid w:val="002B0B37"/>
    <w:rsid w:val="0030662D"/>
    <w:rsid w:val="00311ED3"/>
    <w:rsid w:val="003235A7"/>
    <w:rsid w:val="003358C2"/>
    <w:rsid w:val="00357B6F"/>
    <w:rsid w:val="003677B6"/>
    <w:rsid w:val="003D3579"/>
    <w:rsid w:val="003E2795"/>
    <w:rsid w:val="003F0D73"/>
    <w:rsid w:val="004108BA"/>
    <w:rsid w:val="00462DBE"/>
    <w:rsid w:val="00464699"/>
    <w:rsid w:val="00483379"/>
    <w:rsid w:val="00486136"/>
    <w:rsid w:val="00487BC5"/>
    <w:rsid w:val="00496888"/>
    <w:rsid w:val="004A6A78"/>
    <w:rsid w:val="004A7476"/>
    <w:rsid w:val="004E5896"/>
    <w:rsid w:val="00513EE6"/>
    <w:rsid w:val="00534F8F"/>
    <w:rsid w:val="00590035"/>
    <w:rsid w:val="005B177E"/>
    <w:rsid w:val="005B3921"/>
    <w:rsid w:val="005F26D7"/>
    <w:rsid w:val="005F5450"/>
    <w:rsid w:val="006D0412"/>
    <w:rsid w:val="006D4263"/>
    <w:rsid w:val="007411B9"/>
    <w:rsid w:val="00780D95"/>
    <w:rsid w:val="00780DC7"/>
    <w:rsid w:val="00792F06"/>
    <w:rsid w:val="007A0D55"/>
    <w:rsid w:val="007B3377"/>
    <w:rsid w:val="007D574F"/>
    <w:rsid w:val="007E5F44"/>
    <w:rsid w:val="00821DE3"/>
    <w:rsid w:val="00846CE1"/>
    <w:rsid w:val="008470BA"/>
    <w:rsid w:val="00861B1C"/>
    <w:rsid w:val="008A5B87"/>
    <w:rsid w:val="008D5227"/>
    <w:rsid w:val="00903141"/>
    <w:rsid w:val="00922950"/>
    <w:rsid w:val="009A7264"/>
    <w:rsid w:val="009B38A3"/>
    <w:rsid w:val="009D1606"/>
    <w:rsid w:val="009E18A1"/>
    <w:rsid w:val="009E73D7"/>
    <w:rsid w:val="00A27D2C"/>
    <w:rsid w:val="00A76FD9"/>
    <w:rsid w:val="00AB436D"/>
    <w:rsid w:val="00AD2F24"/>
    <w:rsid w:val="00AD4844"/>
    <w:rsid w:val="00B219AE"/>
    <w:rsid w:val="00B227FC"/>
    <w:rsid w:val="00B33145"/>
    <w:rsid w:val="00B574C9"/>
    <w:rsid w:val="00B93723"/>
    <w:rsid w:val="00BC39C9"/>
    <w:rsid w:val="00BE5BF7"/>
    <w:rsid w:val="00BE7BCE"/>
    <w:rsid w:val="00BF40E1"/>
    <w:rsid w:val="00C27FAB"/>
    <w:rsid w:val="00C358D4"/>
    <w:rsid w:val="00C6296B"/>
    <w:rsid w:val="00CC3FA6"/>
    <w:rsid w:val="00CC586D"/>
    <w:rsid w:val="00CE6B1D"/>
    <w:rsid w:val="00CF1542"/>
    <w:rsid w:val="00CF3EC5"/>
    <w:rsid w:val="00D643F4"/>
    <w:rsid w:val="00D656DA"/>
    <w:rsid w:val="00D83300"/>
    <w:rsid w:val="00DC6B48"/>
    <w:rsid w:val="00DD4A29"/>
    <w:rsid w:val="00DF01B0"/>
    <w:rsid w:val="00E631F5"/>
    <w:rsid w:val="00E85A05"/>
    <w:rsid w:val="00E95829"/>
    <w:rsid w:val="00EA606C"/>
    <w:rsid w:val="00EB0C8C"/>
    <w:rsid w:val="00EB51FD"/>
    <w:rsid w:val="00EB77DB"/>
    <w:rsid w:val="00ED139F"/>
    <w:rsid w:val="00EE65CF"/>
    <w:rsid w:val="00EF2319"/>
    <w:rsid w:val="00EF74F7"/>
    <w:rsid w:val="00F30288"/>
    <w:rsid w:val="00F36937"/>
    <w:rsid w:val="00F60F53"/>
    <w:rsid w:val="00FA1925"/>
    <w:rsid w:val="00FA686E"/>
    <w:rsid w:val="00FB11DE"/>
    <w:rsid w:val="00FB589A"/>
    <w:rsid w:val="00FB7317"/>
    <w:rsid w:val="00FC5B10"/>
    <w:rsid w:val="00FE13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kers_Dance_League(Pricket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D997464035841BAC5682ED4447D1A"/>
        <w:category>
          <w:name w:val="General"/>
          <w:gallery w:val="placeholder"/>
        </w:category>
        <w:types>
          <w:type w:val="bbPlcHdr"/>
        </w:types>
        <w:behaviors>
          <w:behavior w:val="content"/>
        </w:behaviors>
        <w:guid w:val="{22E3783F-9748-2747-A505-5B5A8831953D}"/>
      </w:docPartPr>
      <w:docPartBody>
        <w:p w:rsidR="000A0A89" w:rsidRDefault="000A0A89">
          <w:pPr>
            <w:pStyle w:val="3F3D997464035841BAC5682ED4447D1A"/>
          </w:pPr>
          <w:r w:rsidRPr="00CC586D">
            <w:rPr>
              <w:rStyle w:val="PlaceholderText"/>
              <w:b/>
              <w:color w:val="FFFFFF" w:themeColor="background1"/>
            </w:rPr>
            <w:t>[Salutation]</w:t>
          </w:r>
        </w:p>
      </w:docPartBody>
    </w:docPart>
    <w:docPart>
      <w:docPartPr>
        <w:name w:val="EB5F2BE80F8CEA42B1A9BC7E01E87FA5"/>
        <w:category>
          <w:name w:val="General"/>
          <w:gallery w:val="placeholder"/>
        </w:category>
        <w:types>
          <w:type w:val="bbPlcHdr"/>
        </w:types>
        <w:behaviors>
          <w:behavior w:val="content"/>
        </w:behaviors>
        <w:guid w:val="{616ADAB9-4BE6-9541-B72C-75CCB698D1F7}"/>
      </w:docPartPr>
      <w:docPartBody>
        <w:p w:rsidR="000A0A89" w:rsidRDefault="000A0A89">
          <w:pPr>
            <w:pStyle w:val="EB5F2BE80F8CEA42B1A9BC7E01E87FA5"/>
          </w:pPr>
          <w:r>
            <w:rPr>
              <w:rStyle w:val="PlaceholderText"/>
            </w:rPr>
            <w:t>[First name]</w:t>
          </w:r>
        </w:p>
      </w:docPartBody>
    </w:docPart>
    <w:docPart>
      <w:docPartPr>
        <w:name w:val="9206AEAFBE7DC14DB64E032D9ED49CB9"/>
        <w:category>
          <w:name w:val="General"/>
          <w:gallery w:val="placeholder"/>
        </w:category>
        <w:types>
          <w:type w:val="bbPlcHdr"/>
        </w:types>
        <w:behaviors>
          <w:behavior w:val="content"/>
        </w:behaviors>
        <w:guid w:val="{D7956599-2F10-6A41-8E50-262B1BCA5CCF}"/>
      </w:docPartPr>
      <w:docPartBody>
        <w:p w:rsidR="000A0A89" w:rsidRDefault="000A0A89">
          <w:pPr>
            <w:pStyle w:val="9206AEAFBE7DC14DB64E032D9ED49CB9"/>
          </w:pPr>
          <w:r>
            <w:rPr>
              <w:rStyle w:val="PlaceholderText"/>
            </w:rPr>
            <w:t>[Middle name]</w:t>
          </w:r>
        </w:p>
      </w:docPartBody>
    </w:docPart>
    <w:docPart>
      <w:docPartPr>
        <w:name w:val="C18093F9D3DFF04FBD74D5C7A16BED00"/>
        <w:category>
          <w:name w:val="General"/>
          <w:gallery w:val="placeholder"/>
        </w:category>
        <w:types>
          <w:type w:val="bbPlcHdr"/>
        </w:types>
        <w:behaviors>
          <w:behavior w:val="content"/>
        </w:behaviors>
        <w:guid w:val="{B47C734F-BA02-F14E-9552-3E0546A630AF}"/>
      </w:docPartPr>
      <w:docPartBody>
        <w:p w:rsidR="000A0A89" w:rsidRDefault="000A0A89">
          <w:pPr>
            <w:pStyle w:val="C18093F9D3DFF04FBD74D5C7A16BED00"/>
          </w:pPr>
          <w:r>
            <w:rPr>
              <w:rStyle w:val="PlaceholderText"/>
            </w:rPr>
            <w:t>[Last name]</w:t>
          </w:r>
        </w:p>
      </w:docPartBody>
    </w:docPart>
    <w:docPart>
      <w:docPartPr>
        <w:name w:val="A1126A402EDD30448ED153B829239DE4"/>
        <w:category>
          <w:name w:val="General"/>
          <w:gallery w:val="placeholder"/>
        </w:category>
        <w:types>
          <w:type w:val="bbPlcHdr"/>
        </w:types>
        <w:behaviors>
          <w:behavior w:val="content"/>
        </w:behaviors>
        <w:guid w:val="{19659B39-15F4-4540-A13E-E141DF2528A5}"/>
      </w:docPartPr>
      <w:docPartBody>
        <w:p w:rsidR="000A0A89" w:rsidRDefault="000A0A89">
          <w:pPr>
            <w:pStyle w:val="A1126A402EDD30448ED153B829239DE4"/>
          </w:pPr>
          <w:r>
            <w:rPr>
              <w:rStyle w:val="PlaceholderText"/>
            </w:rPr>
            <w:t>[Enter your biography]</w:t>
          </w:r>
        </w:p>
      </w:docPartBody>
    </w:docPart>
    <w:docPart>
      <w:docPartPr>
        <w:name w:val="1F439C53112C3F4083D5FC6DF596AAF1"/>
        <w:category>
          <w:name w:val="General"/>
          <w:gallery w:val="placeholder"/>
        </w:category>
        <w:types>
          <w:type w:val="bbPlcHdr"/>
        </w:types>
        <w:behaviors>
          <w:behavior w:val="content"/>
        </w:behaviors>
        <w:guid w:val="{9B664CD8-87E4-3D41-A0AA-140458939CD6}"/>
      </w:docPartPr>
      <w:docPartBody>
        <w:p w:rsidR="000A0A89" w:rsidRDefault="000A0A89">
          <w:pPr>
            <w:pStyle w:val="1F439C53112C3F4083D5FC6DF596AAF1"/>
          </w:pPr>
          <w:r>
            <w:rPr>
              <w:rStyle w:val="PlaceholderText"/>
            </w:rPr>
            <w:t>[Enter the institution with which you are affiliated]</w:t>
          </w:r>
        </w:p>
      </w:docPartBody>
    </w:docPart>
    <w:docPart>
      <w:docPartPr>
        <w:name w:val="352655D63AD25643A00A681A8BB0A205"/>
        <w:category>
          <w:name w:val="General"/>
          <w:gallery w:val="placeholder"/>
        </w:category>
        <w:types>
          <w:type w:val="bbPlcHdr"/>
        </w:types>
        <w:behaviors>
          <w:behavior w:val="content"/>
        </w:behaviors>
        <w:guid w:val="{3B8FE412-D54B-AF48-A424-40CED72437E9}"/>
      </w:docPartPr>
      <w:docPartBody>
        <w:p w:rsidR="000A0A89" w:rsidRDefault="000A0A89">
          <w:pPr>
            <w:pStyle w:val="352655D63AD25643A00A681A8BB0A205"/>
          </w:pPr>
          <w:r w:rsidRPr="00EF74F7">
            <w:rPr>
              <w:b/>
              <w:color w:val="808080" w:themeColor="background1" w:themeShade="80"/>
            </w:rPr>
            <w:t>[Enter the headword for your article]</w:t>
          </w:r>
        </w:p>
      </w:docPartBody>
    </w:docPart>
    <w:docPart>
      <w:docPartPr>
        <w:name w:val="B58F76701A9207448EE23219503DB393"/>
        <w:category>
          <w:name w:val="General"/>
          <w:gallery w:val="placeholder"/>
        </w:category>
        <w:types>
          <w:type w:val="bbPlcHdr"/>
        </w:types>
        <w:behaviors>
          <w:behavior w:val="content"/>
        </w:behaviors>
        <w:guid w:val="{3A1A3F9F-5853-3A4F-A8D0-C01735C43971}"/>
      </w:docPartPr>
      <w:docPartBody>
        <w:p w:rsidR="000A0A89" w:rsidRDefault="000A0A89">
          <w:pPr>
            <w:pStyle w:val="B58F76701A9207448EE23219503DB3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458493D4FD24EB1841113CD2035EF"/>
        <w:category>
          <w:name w:val="General"/>
          <w:gallery w:val="placeholder"/>
        </w:category>
        <w:types>
          <w:type w:val="bbPlcHdr"/>
        </w:types>
        <w:behaviors>
          <w:behavior w:val="content"/>
        </w:behaviors>
        <w:guid w:val="{BA05D4CD-7F13-F842-8B2E-116ECABA7E95}"/>
      </w:docPartPr>
      <w:docPartBody>
        <w:p w:rsidR="000A0A89" w:rsidRDefault="000A0A89">
          <w:pPr>
            <w:pStyle w:val="1D2458493D4FD24EB1841113CD2035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947849E669DF4D89B6F577425DC33B"/>
        <w:category>
          <w:name w:val="General"/>
          <w:gallery w:val="placeholder"/>
        </w:category>
        <w:types>
          <w:type w:val="bbPlcHdr"/>
        </w:types>
        <w:behaviors>
          <w:behavior w:val="content"/>
        </w:behaviors>
        <w:guid w:val="{21FB9E58-7D33-7D40-B95F-008F908BA188}"/>
      </w:docPartPr>
      <w:docPartBody>
        <w:p w:rsidR="000A0A89" w:rsidRDefault="000A0A89">
          <w:pPr>
            <w:pStyle w:val="E8947849E669DF4D89B6F577425DC33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89"/>
    <w:rsid w:val="000A0A89"/>
    <w:rsid w:val="009F7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Gar94</b:Tag>
    <b:SourceType>JournalArticle</b:SourceType>
    <b:Guid>{FCCDA42D-3F78-104E-AC4D-BD7871F21A62}</b:Guid>
    <b:Author>
      <b:Editor>
        <b:NameList>
          <b:Person>
            <b:Last>Garafola</b:Last>
            <b:First>L.</b:First>
          </b:Person>
        </b:NameList>
      </b:Editor>
    </b:Author>
    <b:Title>Of, By, and For the People: Dancing on the Left in the 1930s</b:Title>
    <b:Year>1994</b:Year>
    <b:Volume>5</b:Volume>
    <b:NumberVolumes>1</b:NumberVolumes>
    <b:JournalName>Studies in Dance History</b:JournalName>
    <b:Issue>1</b:Issue>
    <b:RefOrder>1</b:RefOrder>
  </b:Source>
  <b:Source>
    <b:Tag>Ged08</b:Tag>
    <b:SourceType>JournalArticle</b:SourceType>
    <b:Guid>{5C56D832-68D8-364A-8625-60F4AA380D20}</b:Guid>
    <b:Author>
      <b:Author>
        <b:NameList>
          <b:Person>
            <b:Last>Geduld</b:Last>
            <b:First>V.P.</b:First>
          </b:Person>
        </b:NameList>
      </b:Author>
    </b:Author>
    <b:Title>Performing Communism in the American Dance: Culture, Politics, and the New Dance Group</b:Title>
    <b:JournalName>American Communist History</b:JournalName>
    <b:Year>2008</b:Year>
    <b:Volume>7</b:Volume>
    <b:Issue>1</b:Issue>
    <b:Pages>38-65</b:Pages>
    <b:RefOrder>2</b:RefOrder>
  </b:Source>
  <b:Source>
    <b:Tag>Gra97</b:Tag>
    <b:SourceType>Book</b:SourceType>
    <b:Guid>{BB429607-01B4-B74E-81D9-5281862DF0A9}</b:Guid>
    <b:Author>
      <b:Author>
        <b:NameList>
          <b:Person>
            <b:Last>Graff</b:Last>
            <b:First>E.</b:First>
          </b:Person>
        </b:NameList>
      </b:Author>
    </b:Author>
    <b:Title>Stepping Left: Dance and Politics in New York City, 1928-1942. </b:Title>
    <b:Publisher>Duke University Press</b:Publisher>
    <b:City>Durham</b:City>
    <b:Year>1997</b:Year>
    <b:RefOrder>3</b:RefOrder>
  </b:Source>
  <b:Source>
    <b:Tag>Pri89</b:Tag>
    <b:SourceType>JournalArticle</b:SourceType>
    <b:Guid>{3C2264EE-3957-1449-B738-73605B4CE276}</b:Guid>
    <b:Title>From Workers’ Dance to New Dance</b:Title>
    <b:Year>1989</b:Year>
    <b:Volume>7</b:Volume>
    <b:Pages>47–64</b:Pages>
    <b:Author>
      <b:Author>
        <b:NameList>
          <b:Person>
            <b:Last>Prickett</b:Last>
            <b:First>S.</b:First>
          </b:Person>
        </b:NameList>
      </b:Author>
    </b:Author>
    <b:JournalName>Dance Research</b:JournalName>
    <b:Issue>1</b:Issue>
    <b:RefOrder>4</b:RefOrder>
  </b:Source>
  <b:Source>
    <b:Tag>Pri90</b:Tag>
    <b:SourceType>JournalArticle</b:SourceType>
    <b:Guid>{5721C458-C4FA-AF46-8C9D-A27DD28E2C82}</b:Guid>
    <b:Author>
      <b:Author>
        <b:NameList>
          <b:Person>
            <b:Last>Prickett</b:Last>
            <b:First>S.</b:First>
          </b:Person>
        </b:NameList>
      </b:Author>
    </b:Author>
    <b:Title>Dance and the Workers' Struggle </b:Title>
    <b:JournalName>Dance Research</b:JournalName>
    <b:Year>1990</b:Year>
    <b:Volume>8</b:Volume>
    <b:Issue>1</b:Issue>
    <b:Pages>47-61 </b:Pages>
    <b:RefOrder>5</b:RefOrder>
  </b:Source>
  <b:Source>
    <b:Tag>Pri13</b:Tag>
    <b:SourceType>Book</b:SourceType>
    <b:Guid>{C52D62B9-3346-8B40-95B3-9DE63676D62A}</b:Guid>
    <b:Author>
      <b:Author>
        <b:NameList>
          <b:Person>
            <b:Last>Prickett</b:Last>
            <b:First>S.</b:First>
          </b:Person>
        </b:NameList>
      </b:Author>
    </b:Author>
    <b:Title>Embodied Politics: Dance, Protest and Identities in the USA and Britain</b:Title>
    <b:Publisher>Dance Books</b:Publisher>
    <b:City>Binsted</b:City>
    <b:Year>2013</b:Year>
    <b:RefOrder>6</b:RefOrder>
  </b:Source>
</b:Sources>
</file>

<file path=customXml/itemProps1.xml><?xml version="1.0" encoding="utf-8"?>
<ds:datastoreItem xmlns:ds="http://schemas.openxmlformats.org/officeDocument/2006/customXml" ds:itemID="{4F7EBA37-19A3-914C-B837-4BF5C632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Workers_Dance_League(Prickett)SC.dotx</Template>
  <TotalTime>62</TotalTime>
  <Pages>3</Pages>
  <Words>1381</Words>
  <Characters>7877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28</cp:revision>
  <dcterms:created xsi:type="dcterms:W3CDTF">2014-05-09T21:40:00Z</dcterms:created>
  <dcterms:modified xsi:type="dcterms:W3CDTF">2014-10-17T23:33:00Z</dcterms:modified>
</cp:coreProperties>
</file>