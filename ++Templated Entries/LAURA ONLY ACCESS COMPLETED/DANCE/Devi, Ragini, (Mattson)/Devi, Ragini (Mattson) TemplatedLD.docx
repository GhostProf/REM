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E3E92" w14:paraId="569C12EB" w14:textId="77777777" w:rsidTr="0035414B">
        <w:tc>
          <w:tcPr>
            <w:tcW w:w="491" w:type="dxa"/>
            <w:vMerge w:val="restart"/>
            <w:shd w:val="clear" w:color="auto" w:fill="A6A6A6" w:themeFill="background1" w:themeFillShade="A6"/>
            <w:textDirection w:val="btLr"/>
          </w:tcPr>
          <w:p w14:paraId="27958BFE" w14:textId="77777777" w:rsidR="00B574C9" w:rsidRPr="004E3E92" w:rsidRDefault="00B574C9" w:rsidP="00CC586D">
            <w:pPr>
              <w:jc w:val="center"/>
              <w:rPr>
                <w:rFonts w:ascii="Calibri" w:hAnsi="Calibri"/>
                <w:b/>
                <w:color w:val="FFFFFF" w:themeColor="background1"/>
              </w:rPr>
            </w:pPr>
            <w:r w:rsidRPr="004E3E92">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9A6ACA904853A44CB2104FBBF042CC19"/>
            </w:placeholder>
            <w:showingPlcHdr/>
            <w:dropDownList>
              <w:listItem w:displayText="Dr." w:value="Dr."/>
              <w:listItem w:displayText="Prof." w:value="Prof."/>
            </w:dropDownList>
          </w:sdtPr>
          <w:sdtContent>
            <w:tc>
              <w:tcPr>
                <w:tcW w:w="1296" w:type="dxa"/>
              </w:tcPr>
              <w:p w14:paraId="2F285DA6" w14:textId="77777777" w:rsidR="00B574C9" w:rsidRPr="004E3E92" w:rsidRDefault="00B574C9" w:rsidP="00CC586D">
                <w:pPr>
                  <w:jc w:val="center"/>
                  <w:rPr>
                    <w:rFonts w:ascii="Calibri" w:hAnsi="Calibri"/>
                    <w:b/>
                    <w:color w:val="FFFFFF" w:themeColor="background1"/>
                  </w:rPr>
                </w:pPr>
                <w:r w:rsidRPr="004E3E92">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54F52E5D0E79C84B9444E8F917B044A3"/>
            </w:placeholder>
            <w:text/>
          </w:sdtPr>
          <w:sdtContent>
            <w:tc>
              <w:tcPr>
                <w:tcW w:w="2073" w:type="dxa"/>
              </w:tcPr>
              <w:p w14:paraId="3A9D82FF" w14:textId="3B2D1476" w:rsidR="00B574C9" w:rsidRPr="004E3E92" w:rsidRDefault="00B01EAA" w:rsidP="00B01EAA">
                <w:pPr>
                  <w:rPr>
                    <w:rFonts w:ascii="Calibri" w:hAnsi="Calibri"/>
                  </w:rPr>
                </w:pPr>
                <w:r>
                  <w:rPr>
                    <w:rFonts w:ascii="Calibri" w:hAnsi="Calibri"/>
                  </w:rPr>
                  <w:t>Rachel</w:t>
                </w:r>
              </w:p>
            </w:tc>
          </w:sdtContent>
        </w:sdt>
        <w:sdt>
          <w:sdtPr>
            <w:rPr>
              <w:rFonts w:ascii="Calibri" w:hAnsi="Calibri"/>
            </w:rPr>
            <w:alias w:val="Middle name"/>
            <w:tag w:val="authorMiddleName"/>
            <w:id w:val="-2076034781"/>
            <w:placeholder>
              <w:docPart w:val="B42ADC65396F494B84702645E8EDF731"/>
            </w:placeholder>
            <w:showingPlcHdr/>
            <w:text/>
          </w:sdtPr>
          <w:sdtContent>
            <w:tc>
              <w:tcPr>
                <w:tcW w:w="2551" w:type="dxa"/>
              </w:tcPr>
              <w:p w14:paraId="47B7345F" w14:textId="77777777" w:rsidR="00B574C9" w:rsidRPr="004E3E92" w:rsidRDefault="00B574C9" w:rsidP="00922950">
                <w:pPr>
                  <w:rPr>
                    <w:rFonts w:ascii="Calibri" w:hAnsi="Calibri"/>
                  </w:rPr>
                </w:pPr>
                <w:r w:rsidRPr="004E3E92">
                  <w:rPr>
                    <w:rStyle w:val="PlaceholderText"/>
                    <w:rFonts w:ascii="Calibri" w:hAnsi="Calibri"/>
                  </w:rPr>
                  <w:t>[Middle name]</w:t>
                </w:r>
              </w:p>
            </w:tc>
          </w:sdtContent>
        </w:sdt>
        <w:sdt>
          <w:sdtPr>
            <w:rPr>
              <w:rFonts w:ascii="Calibri" w:hAnsi="Calibri"/>
            </w:rPr>
            <w:alias w:val="Last name"/>
            <w:tag w:val="authorLastName"/>
            <w:id w:val="-1088529830"/>
            <w:placeholder>
              <w:docPart w:val="E486F87D09D18041932F940D6C7C30C6"/>
            </w:placeholder>
            <w:text/>
          </w:sdtPr>
          <w:sdtContent>
            <w:tc>
              <w:tcPr>
                <w:tcW w:w="2642" w:type="dxa"/>
              </w:tcPr>
              <w:p w14:paraId="5A610224" w14:textId="0227CE12" w:rsidR="00B574C9" w:rsidRPr="004E3E92" w:rsidRDefault="00B01EAA" w:rsidP="00B01EAA">
                <w:pPr>
                  <w:rPr>
                    <w:rFonts w:ascii="Calibri" w:hAnsi="Calibri"/>
                  </w:rPr>
                </w:pPr>
                <w:r>
                  <w:rPr>
                    <w:rFonts w:ascii="Calibri" w:hAnsi="Calibri"/>
                  </w:rPr>
                  <w:t>Mattson</w:t>
                </w:r>
              </w:p>
            </w:tc>
          </w:sdtContent>
        </w:sdt>
      </w:tr>
      <w:tr w:rsidR="00B574C9" w:rsidRPr="004E3E92" w14:paraId="07D2668E" w14:textId="77777777" w:rsidTr="0035414B">
        <w:trPr>
          <w:trHeight w:val="986"/>
        </w:trPr>
        <w:tc>
          <w:tcPr>
            <w:tcW w:w="491" w:type="dxa"/>
            <w:vMerge/>
            <w:shd w:val="clear" w:color="auto" w:fill="A6A6A6" w:themeFill="background1" w:themeFillShade="A6"/>
          </w:tcPr>
          <w:p w14:paraId="3C8E942B" w14:textId="77777777" w:rsidR="00B574C9" w:rsidRPr="004E3E92"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63A979FABDA3224185BC431A93D8C4BB"/>
            </w:placeholder>
            <w:showingPlcHdr/>
          </w:sdtPr>
          <w:sdtContent>
            <w:tc>
              <w:tcPr>
                <w:tcW w:w="8562" w:type="dxa"/>
                <w:gridSpan w:val="4"/>
              </w:tcPr>
              <w:p w14:paraId="44D70472" w14:textId="77777777" w:rsidR="00B574C9" w:rsidRPr="004E3E92" w:rsidRDefault="00B574C9" w:rsidP="00922950">
                <w:pPr>
                  <w:rPr>
                    <w:rFonts w:ascii="Calibri" w:hAnsi="Calibri"/>
                  </w:rPr>
                </w:pPr>
                <w:r w:rsidRPr="004E3E92">
                  <w:rPr>
                    <w:rStyle w:val="PlaceholderText"/>
                    <w:rFonts w:ascii="Calibri" w:hAnsi="Calibri"/>
                  </w:rPr>
                  <w:t>[Enter your biography]</w:t>
                </w:r>
              </w:p>
            </w:tc>
          </w:sdtContent>
        </w:sdt>
      </w:tr>
      <w:tr w:rsidR="00B574C9" w:rsidRPr="004E3E92" w14:paraId="4684BCCB" w14:textId="77777777" w:rsidTr="0035414B">
        <w:trPr>
          <w:trHeight w:val="986"/>
        </w:trPr>
        <w:tc>
          <w:tcPr>
            <w:tcW w:w="491" w:type="dxa"/>
            <w:vMerge/>
            <w:shd w:val="clear" w:color="auto" w:fill="A6A6A6" w:themeFill="background1" w:themeFillShade="A6"/>
          </w:tcPr>
          <w:p w14:paraId="2DB50099" w14:textId="77777777" w:rsidR="00B574C9" w:rsidRPr="004E3E92"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C90EA55C6BD1A246B0D754CF7358E987"/>
            </w:placeholder>
            <w:text/>
          </w:sdtPr>
          <w:sdtContent>
            <w:tc>
              <w:tcPr>
                <w:tcW w:w="8562" w:type="dxa"/>
                <w:gridSpan w:val="4"/>
              </w:tcPr>
              <w:p w14:paraId="13E4AB1A" w14:textId="482FCFF7" w:rsidR="00B574C9" w:rsidRPr="004E3E92" w:rsidRDefault="0035414B" w:rsidP="00B574C9">
                <w:pPr>
                  <w:rPr>
                    <w:rFonts w:ascii="Calibri" w:hAnsi="Calibri"/>
                  </w:rPr>
                </w:pPr>
                <w:r w:rsidRPr="0035414B">
                  <w:rPr>
                    <w:rFonts w:ascii="Calibri" w:eastAsia="Times New Roman" w:hAnsi="Calibri" w:cs="Times New Roman"/>
                    <w:color w:val="000000"/>
                    <w:lang w:val="en-CA"/>
                  </w:rPr>
                  <w:t>Archives of the La MaMa</w:t>
                </w:r>
              </w:p>
            </w:tc>
          </w:sdtContent>
        </w:sdt>
      </w:tr>
    </w:tbl>
    <w:p w14:paraId="6D4B81FF" w14:textId="77777777" w:rsidR="003D3579" w:rsidRPr="004E3E92"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E3E92" w14:paraId="6459908A" w14:textId="77777777" w:rsidTr="00244BB0">
        <w:tc>
          <w:tcPr>
            <w:tcW w:w="9016" w:type="dxa"/>
            <w:shd w:val="clear" w:color="auto" w:fill="A6A6A6" w:themeFill="background1" w:themeFillShade="A6"/>
            <w:tcMar>
              <w:top w:w="113" w:type="dxa"/>
              <w:bottom w:w="113" w:type="dxa"/>
            </w:tcMar>
          </w:tcPr>
          <w:p w14:paraId="04C71411" w14:textId="77777777" w:rsidR="00244BB0" w:rsidRPr="004E3E92" w:rsidRDefault="00244BB0" w:rsidP="00244BB0">
            <w:pPr>
              <w:jc w:val="center"/>
              <w:rPr>
                <w:rFonts w:ascii="Calibri" w:hAnsi="Calibri"/>
                <w:b/>
                <w:color w:val="FFFFFF" w:themeColor="background1"/>
              </w:rPr>
            </w:pPr>
            <w:r w:rsidRPr="004E3E92">
              <w:rPr>
                <w:rFonts w:ascii="Calibri" w:hAnsi="Calibri"/>
                <w:b/>
                <w:color w:val="FFFFFF" w:themeColor="background1"/>
              </w:rPr>
              <w:t>Your article</w:t>
            </w:r>
          </w:p>
        </w:tc>
      </w:tr>
      <w:tr w:rsidR="003F0D73" w:rsidRPr="004E3E92" w14:paraId="4A375B30" w14:textId="77777777" w:rsidTr="003F0D73">
        <w:sdt>
          <w:sdtPr>
            <w:rPr>
              <w:rFonts w:ascii="Calibri" w:hAnsi="Calibri"/>
            </w:rPr>
            <w:alias w:val="Article headword"/>
            <w:tag w:val="articleHeadword"/>
            <w:id w:val="-361440020"/>
            <w:placeholder>
              <w:docPart w:val="525674C7227B294CA8299C03A3738D8F"/>
            </w:placeholder>
            <w:text/>
          </w:sdtPr>
          <w:sdtContent>
            <w:tc>
              <w:tcPr>
                <w:tcW w:w="9016" w:type="dxa"/>
                <w:tcMar>
                  <w:top w:w="113" w:type="dxa"/>
                  <w:bottom w:w="113" w:type="dxa"/>
                </w:tcMar>
              </w:tcPr>
              <w:p w14:paraId="5B0AD918" w14:textId="77777777" w:rsidR="003F0D73" w:rsidRPr="004E3E92" w:rsidRDefault="00F914C3" w:rsidP="00F914C3">
                <w:pPr>
                  <w:rPr>
                    <w:rFonts w:ascii="Calibri" w:hAnsi="Calibri"/>
                    <w:b/>
                  </w:rPr>
                </w:pPr>
                <w:r w:rsidRPr="004E3E92">
                  <w:rPr>
                    <w:rFonts w:ascii="Calibri" w:hAnsi="Calibri"/>
                  </w:rPr>
                  <w:t>Devi, Ragini (1893-1982)</w:t>
                </w:r>
              </w:p>
            </w:tc>
          </w:sdtContent>
        </w:sdt>
      </w:tr>
      <w:tr w:rsidR="00464699" w:rsidRPr="004E3E92" w14:paraId="75D1AE81" w14:textId="77777777" w:rsidTr="002A322F">
        <w:sdt>
          <w:sdtPr>
            <w:rPr>
              <w:rFonts w:ascii="Calibri" w:hAnsi="Calibri"/>
            </w:rPr>
            <w:alias w:val="Variant headwords"/>
            <w:tag w:val="variantHeadwords"/>
            <w:id w:val="173464402"/>
            <w:placeholder>
              <w:docPart w:val="3ED64F6C3556194785BAB6AA57A4CE05"/>
            </w:placeholder>
            <w:showingPlcHdr/>
          </w:sdtPr>
          <w:sdtContent>
            <w:tc>
              <w:tcPr>
                <w:tcW w:w="9016" w:type="dxa"/>
                <w:tcMar>
                  <w:top w:w="113" w:type="dxa"/>
                  <w:bottom w:w="113" w:type="dxa"/>
                </w:tcMar>
              </w:tcPr>
              <w:p w14:paraId="48B228BD" w14:textId="77777777" w:rsidR="00464699" w:rsidRPr="004E3E92" w:rsidRDefault="00464699" w:rsidP="00464699">
                <w:pPr>
                  <w:rPr>
                    <w:rFonts w:ascii="Calibri" w:hAnsi="Calibri"/>
                  </w:rPr>
                </w:pPr>
                <w:r w:rsidRPr="004E3E92">
                  <w:rPr>
                    <w:rStyle w:val="PlaceholderText"/>
                    <w:rFonts w:ascii="Calibri" w:hAnsi="Calibri"/>
                    <w:b/>
                  </w:rPr>
                  <w:t xml:space="preserve">[Enter any </w:t>
                </w:r>
                <w:r w:rsidRPr="004E3E92">
                  <w:rPr>
                    <w:rStyle w:val="PlaceholderText"/>
                    <w:rFonts w:ascii="Calibri" w:hAnsi="Calibri"/>
                    <w:b/>
                    <w:i/>
                  </w:rPr>
                  <w:t>variant forms</w:t>
                </w:r>
                <w:r w:rsidRPr="004E3E92">
                  <w:rPr>
                    <w:rStyle w:val="PlaceholderText"/>
                    <w:rFonts w:ascii="Calibri" w:hAnsi="Calibri"/>
                    <w:b/>
                  </w:rPr>
                  <w:t xml:space="preserve"> of your headword – OPTIONAL]</w:t>
                </w:r>
              </w:p>
            </w:tc>
          </w:sdtContent>
        </w:sdt>
      </w:tr>
      <w:tr w:rsidR="00E85A05" w:rsidRPr="004E3E92" w14:paraId="5F3CAE45" w14:textId="77777777" w:rsidTr="003F0D73">
        <w:sdt>
          <w:sdtPr>
            <w:rPr>
              <w:rFonts w:ascii="Calibri" w:hAnsi="Calibri"/>
            </w:rPr>
            <w:alias w:val="Abstract"/>
            <w:tag w:val="abstract"/>
            <w:id w:val="-635871867"/>
            <w:placeholder>
              <w:docPart w:val="911EE0BC1D56D44BBF33B7DB1AEA202E"/>
            </w:placeholder>
          </w:sdtPr>
          <w:sdtContent>
            <w:tc>
              <w:tcPr>
                <w:tcW w:w="9016" w:type="dxa"/>
                <w:tcMar>
                  <w:top w:w="113" w:type="dxa"/>
                  <w:bottom w:w="113" w:type="dxa"/>
                </w:tcMar>
              </w:tcPr>
              <w:p w14:paraId="08206E86" w14:textId="77777777" w:rsidR="00E85A05" w:rsidRPr="004E3E92" w:rsidRDefault="004E3E92" w:rsidP="00E85A05">
                <w:pPr>
                  <w:rPr>
                    <w:rFonts w:ascii="Calibri" w:hAnsi="Calibri"/>
                  </w:rPr>
                </w:pPr>
                <w:r w:rsidRPr="004E3E92">
                  <w:rPr>
                    <w:rFonts w:ascii="Calibri" w:hAnsi="Calibri"/>
                  </w:rPr>
                  <w:t xml:space="preserve">Ragini Devi (née Esther Luella Sherman) was a white American dancer and ethnographer who devoted her life to studying and preserving Indian classical dance. In doing so, she contributed to the effort to revive—or, more accurately, to reimagine—Indian classical dance in the 1930s, 40s, and 50s, and to invent, in the U.S., the idea of ‘ethnic’ or ‘world’ dance.  Born in the Midwest in 1893, Devi was raised in Minneapolis to be a proper, middle-class, white, American lady. But in the early 1920s, she cultivated a richly detailed, thoroughly fictional identity as a ‘high caste Oriental woman’ </w:t>
                </w:r>
                <w:proofErr w:type="gramStart"/>
                <w:r w:rsidRPr="004E3E92">
                  <w:rPr>
                    <w:rFonts w:ascii="Calibri" w:hAnsi="Calibri"/>
                  </w:rPr>
                  <w:t>who</w:t>
                </w:r>
                <w:proofErr w:type="gramEnd"/>
                <w:r w:rsidRPr="004E3E92">
                  <w:rPr>
                    <w:rFonts w:ascii="Calibri" w:hAnsi="Calibri"/>
                  </w:rPr>
                  <w:t xml:space="preserve"> had learned to perform so-called ‘Hindu’ dances in the caves of Tibet. Her </w:t>
                </w:r>
                <w:r w:rsidRPr="004E3E92">
                  <w:rPr>
                    <w:rFonts w:ascii="Calibri" w:hAnsi="Calibri"/>
                    <w:i/>
                  </w:rPr>
                  <w:t>New York Times</w:t>
                </w:r>
                <w:r w:rsidRPr="004E3E92">
                  <w:rPr>
                    <w:rFonts w:ascii="Calibri" w:hAnsi="Calibri"/>
                  </w:rPr>
                  <w:t xml:space="preserve"> obituary (January 26, 1982) noted that Devi’s greatest achievement was that she ‘was instrumental in introducing dances of India to US.’ But, looking back, it is clear that in addition to her artistic and ethnographic achievements, Ragini Devi’s life is notable for its demonstration of key elements in the history of Americans’ fascination with the East, and the exotic longings that reside at th</w:t>
                </w:r>
                <w:r>
                  <w:rPr>
                    <w:rFonts w:ascii="Calibri" w:hAnsi="Calibri"/>
                  </w:rPr>
                  <w:t xml:space="preserve">e heart of American whiteness. </w:t>
                </w:r>
              </w:p>
            </w:tc>
          </w:sdtContent>
        </w:sdt>
      </w:tr>
      <w:tr w:rsidR="003F0D73" w:rsidRPr="004E3E92" w14:paraId="4055DDE4" w14:textId="77777777" w:rsidTr="003F0D73">
        <w:sdt>
          <w:sdtPr>
            <w:rPr>
              <w:rFonts w:ascii="Calibri" w:hAnsi="Calibri"/>
            </w:rPr>
            <w:alias w:val="Article text"/>
            <w:tag w:val="articleText"/>
            <w:id w:val="634067588"/>
            <w:placeholder>
              <w:docPart w:val="C59B73D9E3074B43ACDEA0A574E9B3B2"/>
            </w:placeholder>
          </w:sdtPr>
          <w:sdtContent>
            <w:tc>
              <w:tcPr>
                <w:tcW w:w="9016" w:type="dxa"/>
                <w:tcMar>
                  <w:top w:w="113" w:type="dxa"/>
                  <w:bottom w:w="113" w:type="dxa"/>
                </w:tcMar>
              </w:tcPr>
              <w:p w14:paraId="35F6719F" w14:textId="70E0919B" w:rsidR="00051357" w:rsidRPr="004E3E92" w:rsidRDefault="00051357"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220"/>
                  <w:rPr>
                    <w:rStyle w:val="Heading1Char"/>
                  </w:rPr>
                </w:pPr>
                <w:r w:rsidRPr="004E3E92">
                  <w:rPr>
                    <w:rStyle w:val="Heading1Char"/>
                  </w:rPr>
                  <w:t>Summary</w:t>
                </w:r>
              </w:p>
              <w:p w14:paraId="4A71B176" w14:textId="77777777" w:rsidR="00051357" w:rsidRPr="004E3E92" w:rsidRDefault="00051357" w:rsidP="00051357">
                <w:pPr>
                  <w:rPr>
                    <w:rFonts w:ascii="Calibri" w:hAnsi="Calibri"/>
                  </w:rPr>
                </w:pPr>
                <w:r w:rsidRPr="004E3E92">
                  <w:rPr>
                    <w:rFonts w:ascii="Calibri" w:hAnsi="Calibri"/>
                  </w:rPr>
                  <w:t xml:space="preserve">Ragini Devi (née Esther Luella Sherman) was a white American dancer and ethnographer who devoted her life to studying and preserving Indian classical dance. In doing so, she contributed to the effort to revive—or, more accurately, to reimagine—Indian classical dance in the 1930s, 40s, and 50s, and to invent, in the U.S., the idea of ‘ethnic’ or ‘world’ dance.  Born in the Midwest in 1893, Devi was raised in Minneapolis to be a proper, middle-class, white, American lady. But in the early 1920s, she cultivated a richly detailed, thoroughly fictional identity as a ‘high caste Oriental woman’ </w:t>
                </w:r>
                <w:proofErr w:type="gramStart"/>
                <w:r w:rsidRPr="004E3E92">
                  <w:rPr>
                    <w:rFonts w:ascii="Calibri" w:hAnsi="Calibri"/>
                  </w:rPr>
                  <w:t>who</w:t>
                </w:r>
                <w:proofErr w:type="gramEnd"/>
                <w:r w:rsidRPr="004E3E92">
                  <w:rPr>
                    <w:rFonts w:ascii="Calibri" w:hAnsi="Calibri"/>
                  </w:rPr>
                  <w:t xml:space="preserve"> had learned to perform so-called ‘Hindu’ dances in the caves of Tibet. Her </w:t>
                </w:r>
                <w:r w:rsidRPr="004E3E92">
                  <w:rPr>
                    <w:rFonts w:ascii="Calibri" w:hAnsi="Calibri"/>
                    <w:i/>
                  </w:rPr>
                  <w:t>New York Times</w:t>
                </w:r>
                <w:r w:rsidRPr="004E3E92">
                  <w:rPr>
                    <w:rFonts w:ascii="Calibri" w:hAnsi="Calibri"/>
                  </w:rPr>
                  <w:t xml:space="preserve"> obituary (January 26, 1982) noted that Devi’s greatest achievement was that she ‘was instrumental in introducing dances of India to US.’ But, looking back, it is clear that in addition to her artistic and ethnographic achievements, Ragini Devi’s life is notable for its demonstration of key elements in the history of Americans’ fascination with the East, and the exotic longings that reside at the heart of American whiteness. </w:t>
                </w:r>
              </w:p>
              <w:p w14:paraId="06B1C766"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6D3B4B20" w14:textId="77777777" w:rsidR="00051357" w:rsidRPr="004E3E92" w:rsidRDefault="00051357" w:rsidP="004E3E92">
                <w:pPr>
                  <w:pStyle w:val="Heading1"/>
                  <w:outlineLvl w:val="0"/>
                </w:pPr>
                <w:r w:rsidRPr="004E3E92">
                  <w:t>Training and Contributions to the Field</w:t>
                </w:r>
              </w:p>
              <w:p w14:paraId="16BDF7E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Devi studied ballet as a teenager and experimented with a range of dance forms before finding her true passion. In the late 1910s, she began to develop a series of dances—which she called Hindu dances—based principally on her study of </w:t>
                </w:r>
                <w:r w:rsidRPr="004E3E92">
                  <w:rPr>
                    <w:rFonts w:ascii="Calibri" w:hAnsi="Calibri"/>
                    <w:color w:val="000000"/>
                  </w:rPr>
                  <w:t xml:space="preserve">Ananda Coomaraswamy’s </w:t>
                </w:r>
                <w:r w:rsidRPr="004E3E92">
                  <w:rPr>
                    <w:rFonts w:ascii="Calibri" w:hAnsi="Calibri"/>
                    <w:i/>
                  </w:rPr>
                  <w:t>The Mirror of Gesture</w:t>
                </w:r>
                <w:r w:rsidRPr="004E3E92">
                  <w:rPr>
                    <w:rFonts w:ascii="Calibri" w:hAnsi="Calibri"/>
                  </w:rPr>
                  <w:t xml:space="preserve"> (1917). She made her debut dancing these items as Ragini Devi (a ‘Kashmiri Hindu’ supposedly born and raised in India) in 1922 at Manhattan’s Greenwich Village Theater and gained acclaim </w:t>
                </w:r>
                <w:r w:rsidRPr="004E3E92">
                  <w:rPr>
                    <w:rFonts w:ascii="Calibri" w:hAnsi="Calibri"/>
                  </w:rPr>
                  <w:lastRenderedPageBreak/>
                  <w:t xml:space="preserve">over the subsequent decade, dancing what the </w:t>
                </w:r>
                <w:r w:rsidRPr="004E3E92">
                  <w:rPr>
                    <w:rFonts w:ascii="Calibri" w:hAnsi="Calibri"/>
                    <w:i/>
                  </w:rPr>
                  <w:t>New York Times</w:t>
                </w:r>
                <w:r w:rsidRPr="004E3E92">
                  <w:rPr>
                    <w:rFonts w:ascii="Calibri" w:hAnsi="Calibri"/>
                  </w:rPr>
                  <w:t xml:space="preserve"> called ‘authentic Indian entertainments’ (</w:t>
                </w:r>
                <w:r w:rsidRPr="004E3E92">
                  <w:rPr>
                    <w:rFonts w:ascii="Calibri" w:hAnsi="Calibri"/>
                    <w:color w:val="000000"/>
                  </w:rPr>
                  <w:t xml:space="preserve">a ‘Nautch dance,’ </w:t>
                </w:r>
                <w:r w:rsidRPr="004E3E92">
                  <w:rPr>
                    <w:rFonts w:ascii="Calibri" w:hAnsi="Calibri"/>
                  </w:rPr>
                  <w:t xml:space="preserve">an </w:t>
                </w:r>
                <w:r w:rsidRPr="004E3E92">
                  <w:rPr>
                    <w:rFonts w:ascii="Calibri" w:hAnsi="Calibri"/>
                    <w:color w:val="000000"/>
                  </w:rPr>
                  <w:t>‘Ecstatic Dance of Krishna,’ a ‘Celestial Nymph Dance,’ among others).</w:t>
                </w:r>
                <w:r w:rsidRPr="004E3E92">
                  <w:rPr>
                    <w:rFonts w:ascii="Calibri" w:hAnsi="Calibri"/>
                  </w:rPr>
                  <w:t xml:space="preserve"> In 1928, she published </w:t>
                </w:r>
                <w:r w:rsidRPr="004E3E92">
                  <w:rPr>
                    <w:rFonts w:ascii="Calibri" w:hAnsi="Calibri"/>
                    <w:i/>
                  </w:rPr>
                  <w:t xml:space="preserve">Nritanjali, </w:t>
                </w:r>
                <w:proofErr w:type="gramStart"/>
                <w:r w:rsidRPr="004E3E92">
                  <w:rPr>
                    <w:rFonts w:ascii="Calibri" w:hAnsi="Calibri"/>
                  </w:rPr>
                  <w:t>an ‘introduction</w:t>
                </w:r>
                <w:proofErr w:type="gramEnd"/>
                <w:r w:rsidRPr="004E3E92">
                  <w:rPr>
                    <w:rFonts w:ascii="Calibri" w:hAnsi="Calibri"/>
                  </w:rPr>
                  <w:t xml:space="preserve"> to Hindu dancing’ for American readers (New York: Hari G. Govil).</w:t>
                </w:r>
              </w:p>
              <w:p w14:paraId="10DAF98F"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3BA4AABB"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In 1930 she left New York for India. There she studied </w:t>
                </w:r>
                <w:r w:rsidRPr="004E3E92">
                  <w:rPr>
                    <w:rFonts w:ascii="Calibri" w:hAnsi="Calibri"/>
                    <w:i/>
                  </w:rPr>
                  <w:t>sadir</w:t>
                </w:r>
                <w:r w:rsidRPr="004E3E92">
                  <w:rPr>
                    <w:rFonts w:ascii="Calibri" w:hAnsi="Calibri"/>
                  </w:rPr>
                  <w:t xml:space="preserve"> (which later transformed into Bharata Natyam) with famed ex-devadasi Mylapore Gouri Amma. Travelling to the southwestern coastal state of Kerala, she became the first woman to study Kathakali at the legendary Kerala Kalamandalam. There, Devi met a youthful Kathakali master, Gopinath, and persuaded him to partner her on a national tour aimed at introducing audiences in the rest of India to Kathakali. Devi and Gopinath gained prominence by shortening the length of the dances, streamlining the costumes, and staging them on an indoor, proscenium stage —transforming Kathakali into evening entertainment for urban theatregoers. From 1933 to 1936, they presented these adapted ‘dance dramas’ to audiences across South Asia. In 1948, she won a Rockefeller Foundation grant to support an ethnographic survey of local and regional Indian dances. In 1972, she published the results of this research as </w:t>
                </w:r>
                <w:r w:rsidRPr="004E3E92">
                  <w:rPr>
                    <w:rFonts w:ascii="Calibri" w:hAnsi="Calibri"/>
                    <w:i/>
                  </w:rPr>
                  <w:t>Dance Dialects of India</w:t>
                </w:r>
                <w:r w:rsidRPr="004E3E92">
                  <w:rPr>
                    <w:rFonts w:ascii="Calibri" w:hAnsi="Calibri"/>
                  </w:rPr>
                  <w:t xml:space="preserve"> (Delhi: Vikas Publications). </w:t>
                </w:r>
              </w:p>
              <w:p w14:paraId="3736A239"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45FA39D3" w14:textId="77777777" w:rsidR="00051357" w:rsidRPr="004E3E92" w:rsidRDefault="00051357" w:rsidP="004E3E92">
                <w:pPr>
                  <w:pStyle w:val="Heading1"/>
                  <w:outlineLvl w:val="0"/>
                </w:pPr>
                <w:r w:rsidRPr="004E3E92">
                  <w:t>Devi’s Work and Modernism</w:t>
                </w:r>
              </w:p>
              <w:p w14:paraId="2B893AAE"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Devi’s initial interest in Indian culture drew from—and spoke to—many of the ideas that characterised modernist art of this period. Seeing unbridgeable, embodied differences between East and West, she found in Hindu dance a powerful antidote to what she saw as the</w:t>
                </w:r>
                <w:r w:rsidRPr="004E3E92">
                  <w:rPr>
                    <w:rFonts w:ascii="Calibri" w:hAnsi="Calibri"/>
                    <w:color w:val="000000"/>
                  </w:rPr>
                  <w:t xml:space="preserve"> industrial discipline that stripped the passionate and the holy from daily life in the West. In her view, whereas modern American life offered ‘no opportunity for intimacy, authenticity or simplicity,’ the ‘Hindu attitude toward art’ fostered ‘an expression of the Inner Beauty or Divine in man.’ Whereas Western forms of dance had become ‘a pre-dominantly secular art-expression . . . pander[ing] to a restless, pleasure-seeking public,’ in Hindu dance ‘</w:t>
                </w:r>
                <w:r w:rsidRPr="004E3E92">
                  <w:rPr>
                    <w:rFonts w:ascii="Calibri" w:hAnsi="Calibri"/>
                  </w:rPr>
                  <w:t xml:space="preserve">every gesture… literally links the dancer and his emotion to larger vibrations of…the universe.’ </w:t>
                </w:r>
              </w:p>
              <w:p w14:paraId="4A9CF5AF" w14:textId="77777777" w:rsidR="00051357" w:rsidRPr="004E3E92" w:rsidRDefault="00051357" w:rsidP="00051357">
                <w:pPr>
                  <w:pStyle w:val="BodyText"/>
                  <w:tabs>
                    <w:tab w:val="left" w:pos="11520"/>
                  </w:tabs>
                  <w:spacing w:line="240" w:lineRule="auto"/>
                  <w:rPr>
                    <w:rFonts w:ascii="Calibri" w:hAnsi="Calibri"/>
                    <w:color w:val="000000"/>
                    <w:sz w:val="22"/>
                  </w:rPr>
                </w:pPr>
              </w:p>
              <w:p w14:paraId="028A1790" w14:textId="77777777" w:rsidR="00051357" w:rsidRPr="004E3E92" w:rsidRDefault="00051357" w:rsidP="004E3E92">
                <w:pPr>
                  <w:pStyle w:val="Heading1"/>
                  <w:outlineLvl w:val="0"/>
                </w:pPr>
                <w:r w:rsidRPr="004E3E92">
                  <w:t>Legacy</w:t>
                </w:r>
              </w:p>
              <w:p w14:paraId="06B6B2C0" w14:textId="77777777" w:rsidR="00051357"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r w:rsidRPr="004E3E92">
                  <w:rPr>
                    <w:rFonts w:ascii="Calibri" w:hAnsi="Calibri"/>
                    <w:color w:val="000000"/>
                  </w:rPr>
                  <w:t xml:space="preserve">Never the pristine cultural artifacts she claimed they were, Devi’s dances—and her ideas about dance—were always stories about the world she inhabited. There was, indeed, no such thing as Hindu dances in India; local dances in India were called by specific, descriptive names—such as the </w:t>
                </w:r>
                <w:r w:rsidRPr="004E3E92">
                  <w:rPr>
                    <w:rFonts w:ascii="Calibri" w:hAnsi="Calibri"/>
                    <w:i/>
                    <w:color w:val="000000"/>
                  </w:rPr>
                  <w:t>sadir</w:t>
                </w:r>
                <w:r w:rsidRPr="004E3E92">
                  <w:rPr>
                    <w:rFonts w:ascii="Calibri" w:hAnsi="Calibri"/>
                    <w:color w:val="000000"/>
                  </w:rPr>
                  <w:t xml:space="preserve"> Devi studied in South India, or Kerala’s Kathakali. Indeed, the very notion of something that could be called a Hindu dance was a Western invention, and was intimately connected to white Americans’ sustained confusion about South Asians’ racial and religious constitution. Although her work did, in practice, contribute to the preservation of Indian classical dance, it also made visible the contradictions in Americans’ ideas about capitalism and ‘progress,’ and the persistence of white Americans’ anti-modern fantasies. </w:t>
                </w:r>
              </w:p>
              <w:p w14:paraId="71889695" w14:textId="77777777" w:rsidR="0035414B" w:rsidRDefault="0035414B"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p>
              <w:p w14:paraId="740C5FB4" w14:textId="77777777" w:rsidR="0035414B" w:rsidRDefault="0035414B" w:rsidP="00941747">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rFonts w:ascii="Calibri" w:hAnsi="Calibri"/>
                    <w:color w:val="000000"/>
                  </w:rPr>
                  <w:t>File: RaginiDevi.jpg</w:t>
                </w:r>
              </w:p>
              <w:p w14:paraId="19C05F39" w14:textId="0C41442D" w:rsidR="0035414B" w:rsidRDefault="0035414B" w:rsidP="00941747">
                <w:pPr>
                  <w:pStyle w:val="Caption"/>
                  <w:spacing w:after="0"/>
                </w:pPr>
                <w:r>
                  <w:t xml:space="preserve">Figure </w:t>
                </w:r>
                <w:fldSimple w:instr=" SEQ Figure \* ARABIC ">
                  <w:r w:rsidR="00941747">
                    <w:rPr>
                      <w:noProof/>
                    </w:rPr>
                    <w:t>1</w:t>
                  </w:r>
                </w:fldSimple>
                <w:r>
                  <w:t xml:space="preserve"> Ragini Devi photographed by Sunil Janah, India, early 1950s.</w:t>
                </w:r>
              </w:p>
              <w:p w14:paraId="7A234A32" w14:textId="77777777" w:rsidR="00941747" w:rsidRPr="00941747" w:rsidRDefault="0035414B" w:rsidP="00941747">
                <w:pPr>
                  <w:pStyle w:val="HTMLPreformatted"/>
                  <w:shd w:val="clear" w:color="auto" w:fill="FFFFFF"/>
                  <w:rPr>
                    <w:rFonts w:ascii="Calibri" w:hAnsi="Calibri"/>
                    <w:color w:val="000000"/>
                    <w:sz w:val="22"/>
                    <w:szCs w:val="22"/>
                  </w:rPr>
                </w:pPr>
                <w:r w:rsidRPr="00941747">
                  <w:rPr>
                    <w:rFonts w:ascii="Calibri" w:hAnsi="Calibri"/>
                    <w:sz w:val="22"/>
                    <w:szCs w:val="22"/>
                  </w:rPr>
                  <w:t xml:space="preserve">Source: </w:t>
                </w:r>
                <w:r w:rsidRPr="00941747">
                  <w:rPr>
                    <w:rFonts w:ascii="Calibri" w:hAnsi="Calibri"/>
                    <w:color w:val="000000"/>
                    <w:sz w:val="22"/>
                    <w:szCs w:val="22"/>
                  </w:rPr>
                  <w:t xml:space="preserve">Copyright: Sunil Janah/Swaraj Art Archive. See </w:t>
                </w:r>
                <w:r w:rsidRPr="00941747">
                  <w:rPr>
                    <w:rFonts w:ascii="Calibri" w:hAnsi="Calibri"/>
                    <w:color w:val="000000"/>
                    <w:sz w:val="22"/>
                    <w:szCs w:val="22"/>
                  </w:rPr>
                  <w:fldChar w:fldCharType="begin"/>
                </w:r>
                <w:r w:rsidRPr="00941747">
                  <w:rPr>
                    <w:rFonts w:ascii="Calibri" w:hAnsi="Calibri"/>
                    <w:color w:val="000000"/>
                    <w:sz w:val="22"/>
                    <w:szCs w:val="22"/>
                  </w:rPr>
                  <w:instrText xml:space="preserve"> HYPERLINK "http://www.criticalcollective.in/ArtistInner2.aspx?Aid=0&amp;Eid=280" \t "_blank" </w:instrText>
                </w:r>
                <w:r w:rsidRPr="00941747">
                  <w:rPr>
                    <w:rFonts w:ascii="Calibri" w:hAnsi="Calibri"/>
                    <w:color w:val="000000"/>
                    <w:sz w:val="22"/>
                    <w:szCs w:val="22"/>
                  </w:rPr>
                </w:r>
                <w:r w:rsidRPr="00941747">
                  <w:rPr>
                    <w:rFonts w:ascii="Calibri" w:hAnsi="Calibri"/>
                    <w:color w:val="000000"/>
                    <w:sz w:val="22"/>
                    <w:szCs w:val="22"/>
                  </w:rPr>
                  <w:fldChar w:fldCharType="separate"/>
                </w:r>
                <w:r w:rsidRPr="00941747">
                  <w:rPr>
                    <w:rFonts w:ascii="Calibri" w:hAnsi="Calibri"/>
                    <w:color w:val="0000FF"/>
                    <w:sz w:val="22"/>
                    <w:szCs w:val="22"/>
                    <w:u w:val="single"/>
                  </w:rPr>
                  <w:t>http://www.criticalcollective.in/ArtistInner2.aspx?Aid=0&amp;Eid=280</w:t>
                </w:r>
                <w:r w:rsidRPr="00941747">
                  <w:rPr>
                    <w:rFonts w:ascii="Calibri" w:hAnsi="Calibri"/>
                    <w:color w:val="000000"/>
                    <w:sz w:val="22"/>
                    <w:szCs w:val="22"/>
                  </w:rPr>
                  <w:fldChar w:fldCharType="end"/>
                </w:r>
                <w:r w:rsidR="00941747" w:rsidRPr="00941747">
                  <w:rPr>
                    <w:rFonts w:ascii="Calibri" w:hAnsi="Calibri"/>
                    <w:color w:val="000000"/>
                    <w:sz w:val="22"/>
                    <w:szCs w:val="22"/>
                  </w:rPr>
                  <w:t xml:space="preserve">; </w:t>
                </w:r>
                <w:r w:rsidR="00941747" w:rsidRPr="00941747">
                  <w:rPr>
                    <w:rFonts w:ascii="Calibri" w:hAnsi="Calibri"/>
                    <w:color w:val="000000"/>
                    <w:sz w:val="22"/>
                    <w:szCs w:val="22"/>
                  </w:rPr>
                  <w:fldChar w:fldCharType="begin"/>
                </w:r>
                <w:r w:rsidR="00941747" w:rsidRPr="00941747">
                  <w:rPr>
                    <w:rFonts w:ascii="Calibri" w:hAnsi="Calibri"/>
                    <w:color w:val="000000"/>
                    <w:sz w:val="22"/>
                    <w:szCs w:val="22"/>
                  </w:rPr>
                  <w:instrText xml:space="preserve"> HYPERLINK "http://www.criticalcollective.in/Images/Essay/Big/00012187_342332564_366.jpg" \t "_blank" </w:instrText>
                </w:r>
                <w:r w:rsidR="00941747" w:rsidRPr="00941747">
                  <w:rPr>
                    <w:rFonts w:ascii="Calibri" w:hAnsi="Calibri"/>
                    <w:color w:val="000000"/>
                    <w:sz w:val="22"/>
                    <w:szCs w:val="22"/>
                  </w:rPr>
                </w:r>
                <w:r w:rsidR="00941747" w:rsidRPr="00941747">
                  <w:rPr>
                    <w:rFonts w:ascii="Calibri" w:hAnsi="Calibri"/>
                    <w:color w:val="000000"/>
                    <w:sz w:val="22"/>
                    <w:szCs w:val="22"/>
                  </w:rPr>
                  <w:fldChar w:fldCharType="separate"/>
                </w:r>
                <w:r w:rsidR="00941747" w:rsidRPr="00941747">
                  <w:rPr>
                    <w:rStyle w:val="Hyperlink"/>
                    <w:rFonts w:ascii="Calibri" w:hAnsi="Calibri"/>
                    <w:sz w:val="22"/>
                    <w:szCs w:val="22"/>
                  </w:rPr>
                  <w:t>http://www.criticalcollective.in/Images/Essay/Big/00012187_342332564_366.jpg</w:t>
                </w:r>
                <w:r w:rsidR="00941747" w:rsidRPr="00941747">
                  <w:rPr>
                    <w:rFonts w:ascii="Calibri" w:hAnsi="Calibri"/>
                    <w:color w:val="000000"/>
                    <w:sz w:val="22"/>
                    <w:szCs w:val="22"/>
                  </w:rPr>
                  <w:fldChar w:fldCharType="end"/>
                </w:r>
              </w:p>
              <w:p w14:paraId="13F9210F" w14:textId="77777777" w:rsidR="0035414B" w:rsidRDefault="0035414B" w:rsidP="0094174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bookmarkStart w:id="0" w:name="_GoBack"/>
                <w:bookmarkEnd w:id="0"/>
              </w:p>
              <w:p w14:paraId="10252B5B" w14:textId="68B99005" w:rsidR="00941747" w:rsidRDefault="0035414B" w:rsidP="00941747">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rFonts w:ascii="Calibri" w:hAnsi="Calibri"/>
                    <w:color w:val="000000"/>
                  </w:rPr>
                  <w:t>File:</w:t>
                </w:r>
                <w:r w:rsidR="00941747">
                  <w:rPr>
                    <w:rFonts w:ascii="Calibri" w:hAnsi="Calibri"/>
                    <w:color w:val="000000"/>
                  </w:rPr>
                  <w:t xml:space="preserve"> Lakshmi_Narayan.jpg</w:t>
                </w:r>
              </w:p>
              <w:p w14:paraId="7CFCED10" w14:textId="0670873E" w:rsidR="00941747" w:rsidRDefault="00941747" w:rsidP="00941747">
                <w:pPr>
                  <w:pStyle w:val="Caption"/>
                  <w:spacing w:after="0"/>
                </w:pPr>
                <w:r>
                  <w:t xml:space="preserve">Figure </w:t>
                </w:r>
                <w:fldSimple w:instr=" SEQ Figure \* ARABIC ">
                  <w:r>
                    <w:rPr>
                      <w:noProof/>
                    </w:rPr>
                    <w:t>2</w:t>
                  </w:r>
                </w:fldSimple>
                <w:r>
                  <w:t xml:space="preserve"> Ragini Devi and Guru Gopinath perform the Takshmi Narayan Dance, Bombay, India, 1933.</w:t>
                </w:r>
              </w:p>
              <w:p w14:paraId="49265D0F" w14:textId="77777777" w:rsidR="00941747" w:rsidRPr="00941747" w:rsidRDefault="00941747" w:rsidP="00941747">
                <w:pPr>
                  <w:pStyle w:val="HTMLPreformatted"/>
                  <w:shd w:val="clear" w:color="auto" w:fill="FFFFFF"/>
                  <w:rPr>
                    <w:rFonts w:ascii="Calibri" w:hAnsi="Calibri"/>
                    <w:color w:val="000000"/>
                    <w:sz w:val="22"/>
                    <w:szCs w:val="22"/>
                  </w:rPr>
                </w:pPr>
                <w:r w:rsidRPr="00941747">
                  <w:rPr>
                    <w:rFonts w:ascii="Calibri" w:hAnsi="Calibri"/>
                    <w:color w:val="000000"/>
                    <w:sz w:val="22"/>
                    <w:szCs w:val="22"/>
                  </w:rPr>
                  <w:t xml:space="preserve">Source: </w:t>
                </w:r>
                <w:r w:rsidRPr="00941747">
                  <w:rPr>
                    <w:rFonts w:ascii="Calibri" w:hAnsi="Calibri"/>
                    <w:color w:val="000000"/>
                    <w:sz w:val="22"/>
                    <w:szCs w:val="22"/>
                  </w:rPr>
                  <w:t>Courtesy of the Collection of Sukanya Rahman/Ram Rahman</w:t>
                </w:r>
                <w:r w:rsidRPr="00941747">
                  <w:rPr>
                    <w:rFonts w:ascii="Calibri" w:hAnsi="Calibri"/>
                    <w:color w:val="000000"/>
                    <w:sz w:val="22"/>
                    <w:szCs w:val="22"/>
                  </w:rPr>
                  <w:t xml:space="preserve">; </w:t>
                </w:r>
                <w:r w:rsidRPr="00941747">
                  <w:rPr>
                    <w:rFonts w:ascii="Calibri" w:hAnsi="Calibri"/>
                    <w:color w:val="000000"/>
                    <w:sz w:val="22"/>
                    <w:szCs w:val="22"/>
                  </w:rPr>
                  <w:fldChar w:fldCharType="begin"/>
                </w:r>
                <w:r w:rsidRPr="00941747">
                  <w:rPr>
                    <w:rFonts w:ascii="Calibri" w:hAnsi="Calibri"/>
                    <w:color w:val="000000"/>
                    <w:sz w:val="22"/>
                    <w:szCs w:val="22"/>
                  </w:rPr>
                  <w:instrText xml:space="preserve"> HYPERLINK "http://www.meridian.org/kindrednations/wp-content/uploads/2014/12/25b.jpg" \t "_blank" </w:instrText>
                </w:r>
                <w:r w:rsidRPr="00941747">
                  <w:rPr>
                    <w:rFonts w:ascii="Calibri" w:hAnsi="Calibri"/>
                    <w:color w:val="000000"/>
                    <w:sz w:val="22"/>
                    <w:szCs w:val="22"/>
                  </w:rPr>
                </w:r>
                <w:r w:rsidRPr="00941747">
                  <w:rPr>
                    <w:rFonts w:ascii="Calibri" w:hAnsi="Calibri"/>
                    <w:color w:val="000000"/>
                    <w:sz w:val="22"/>
                    <w:szCs w:val="22"/>
                  </w:rPr>
                  <w:fldChar w:fldCharType="separate"/>
                </w:r>
                <w:r w:rsidRPr="00941747">
                  <w:rPr>
                    <w:rStyle w:val="Hyperlink"/>
                    <w:rFonts w:ascii="Calibri" w:hAnsi="Calibri"/>
                    <w:sz w:val="22"/>
                    <w:szCs w:val="22"/>
                  </w:rPr>
                  <w:t>http://www.meridian.org/kindrednations/wp-content/uploads/2014/12/25b.jpg</w:t>
                </w:r>
                <w:r w:rsidRPr="00941747">
                  <w:rPr>
                    <w:rFonts w:ascii="Calibri" w:hAnsi="Calibri"/>
                    <w:color w:val="000000"/>
                    <w:sz w:val="22"/>
                    <w:szCs w:val="22"/>
                  </w:rPr>
                  <w:fldChar w:fldCharType="end"/>
                </w:r>
              </w:p>
              <w:p w14:paraId="442F97D5" w14:textId="77777777" w:rsidR="0035414B" w:rsidRDefault="0035414B" w:rsidP="0094174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p>
              <w:p w14:paraId="160BEDC0" w14:textId="77777777" w:rsidR="00941747" w:rsidRDefault="0035414B" w:rsidP="00941747">
                <w:pPr>
                  <w:keepNext/>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rPr>
                    <w:rFonts w:ascii="Calibri" w:hAnsi="Calibri"/>
                    <w:color w:val="000000"/>
                  </w:rPr>
                  <w:t xml:space="preserve">File: </w:t>
                </w:r>
                <w:r w:rsidR="00941747">
                  <w:rPr>
                    <w:rFonts w:ascii="Calibri" w:hAnsi="Calibri"/>
                    <w:color w:val="000000"/>
                  </w:rPr>
                  <w:t>Wedding.jpg</w:t>
                </w:r>
              </w:p>
              <w:p w14:paraId="62AC8D5B" w14:textId="7CCFE441" w:rsidR="00941747" w:rsidRDefault="00941747" w:rsidP="00941747">
                <w:pPr>
                  <w:pStyle w:val="Caption"/>
                  <w:spacing w:after="0"/>
                </w:pPr>
                <w:r>
                  <w:t xml:space="preserve">Figure </w:t>
                </w:r>
                <w:fldSimple w:instr=" SEQ Figure \* ARABIC ">
                  <w:r>
                    <w:rPr>
                      <w:noProof/>
                    </w:rPr>
                    <w:t>3</w:t>
                  </w:r>
                </w:fldSimple>
                <w:r>
                  <w:t xml:space="preserve"> Ragini Devi with her daughter Indrani, son-in-law Habib Rahman, and the Reverend John Haynes Holmes at Indrani and Habib's wedding, New York, 1945.</w:t>
                </w:r>
              </w:p>
              <w:p w14:paraId="723ECF3B" w14:textId="5BD49ED4" w:rsidR="0035414B" w:rsidRPr="00941747" w:rsidRDefault="00941747" w:rsidP="00941747">
                <w:pPr>
                  <w:pStyle w:val="HTMLPreformatted"/>
                  <w:shd w:val="clear" w:color="auto" w:fill="FFFFFF"/>
                  <w:rPr>
                    <w:rFonts w:ascii="Calibri" w:hAnsi="Calibri"/>
                    <w:color w:val="000000"/>
                    <w:sz w:val="22"/>
                    <w:szCs w:val="22"/>
                  </w:rPr>
                </w:pPr>
                <w:r w:rsidRPr="00941747">
                  <w:rPr>
                    <w:rFonts w:ascii="Calibri" w:hAnsi="Calibri"/>
                    <w:sz w:val="22"/>
                    <w:szCs w:val="22"/>
                  </w:rPr>
                  <w:t xml:space="preserve">Source: </w:t>
                </w:r>
                <w:r w:rsidRPr="00941747">
                  <w:rPr>
                    <w:rFonts w:ascii="Calibri" w:hAnsi="Calibri"/>
                    <w:color w:val="000000"/>
                    <w:sz w:val="22"/>
                    <w:szCs w:val="22"/>
                  </w:rPr>
                  <w:t>Courtesy of the Collection of Sukanya Rahman/Ram Rahman</w:t>
                </w:r>
                <w:r w:rsidRPr="00941747">
                  <w:rPr>
                    <w:rFonts w:ascii="Calibri" w:hAnsi="Calibri"/>
                    <w:color w:val="000000"/>
                    <w:sz w:val="22"/>
                    <w:szCs w:val="22"/>
                  </w:rPr>
                  <w:t xml:space="preserve">; </w:t>
                </w:r>
                <w:r w:rsidRPr="00941747">
                  <w:rPr>
                    <w:rFonts w:ascii="Calibri" w:hAnsi="Calibri"/>
                    <w:color w:val="000000"/>
                    <w:sz w:val="22"/>
                    <w:szCs w:val="22"/>
                  </w:rPr>
                  <w:fldChar w:fldCharType="begin"/>
                </w:r>
                <w:r w:rsidRPr="00941747">
                  <w:rPr>
                    <w:rFonts w:ascii="Calibri" w:hAnsi="Calibri"/>
                    <w:color w:val="000000"/>
                    <w:sz w:val="22"/>
                    <w:szCs w:val="22"/>
                  </w:rPr>
                  <w:instrText xml:space="preserve"> HYPERLINK "http://sukanyarahman.com/wp-content/uploads/wppa/4.jpg" \t "_blank" </w:instrText>
                </w:r>
                <w:r w:rsidRPr="00941747">
                  <w:rPr>
                    <w:rFonts w:ascii="Calibri" w:hAnsi="Calibri"/>
                    <w:color w:val="000000"/>
                    <w:sz w:val="22"/>
                    <w:szCs w:val="22"/>
                  </w:rPr>
                </w:r>
                <w:r w:rsidRPr="00941747">
                  <w:rPr>
                    <w:rFonts w:ascii="Calibri" w:hAnsi="Calibri"/>
                    <w:color w:val="000000"/>
                    <w:sz w:val="22"/>
                    <w:szCs w:val="22"/>
                  </w:rPr>
                  <w:fldChar w:fldCharType="separate"/>
                </w:r>
                <w:r w:rsidRPr="00941747">
                  <w:rPr>
                    <w:rFonts w:ascii="Calibri" w:hAnsi="Calibri"/>
                    <w:color w:val="0000FF"/>
                    <w:sz w:val="22"/>
                    <w:szCs w:val="22"/>
                    <w:u w:val="single"/>
                  </w:rPr>
                  <w:t>http://sukanyarahman.com/wp-content/uploads/wppa/4.jpg</w:t>
                </w:r>
                <w:r w:rsidRPr="00941747">
                  <w:rPr>
                    <w:rFonts w:ascii="Calibri" w:hAnsi="Calibri"/>
                    <w:color w:val="000000"/>
                    <w:sz w:val="22"/>
                    <w:szCs w:val="22"/>
                  </w:rPr>
                  <w:fldChar w:fldCharType="end"/>
                </w:r>
                <w:r w:rsidRPr="00941747">
                  <w:rPr>
                    <w:rFonts w:ascii="Calibri" w:hAnsi="Calibri"/>
                    <w:color w:val="000000"/>
                    <w:sz w:val="22"/>
                    <w:szCs w:val="22"/>
                  </w:rPr>
                  <w:t xml:space="preserve"> </w:t>
                </w:r>
              </w:p>
              <w:p w14:paraId="29F43583"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color w:val="000000"/>
                  </w:rPr>
                </w:pPr>
              </w:p>
              <w:p w14:paraId="18B5B12F" w14:textId="77777777" w:rsidR="00051357" w:rsidRPr="004E3E92" w:rsidRDefault="00051357" w:rsidP="004E3E92">
                <w:pPr>
                  <w:pStyle w:val="Heading1"/>
                  <w:outlineLvl w:val="0"/>
                </w:pPr>
                <w:r w:rsidRPr="004E3E92">
                  <w:t>List of Publications:</w:t>
                </w:r>
              </w:p>
              <w:p w14:paraId="0D5B111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Devi, Ragini (1928).</w:t>
                </w:r>
                <w:r w:rsidRPr="004E3E92">
                  <w:rPr>
                    <w:rFonts w:ascii="Calibri" w:hAnsi="Calibri"/>
                    <w:i/>
                  </w:rPr>
                  <w:t xml:space="preserve"> Nritanjali </w:t>
                </w:r>
                <w:r w:rsidRPr="004E3E92">
                  <w:rPr>
                    <w:rFonts w:ascii="Calibri" w:hAnsi="Calibri"/>
                  </w:rPr>
                  <w:t>(New York: Hari Govil, Inc.)</w:t>
                </w:r>
                <w:r w:rsidRPr="004E3E92">
                  <w:rPr>
                    <w:rFonts w:ascii="Calibri" w:hAnsi="Calibri"/>
                    <w:i/>
                  </w:rPr>
                  <w:tab/>
                </w:r>
              </w:p>
              <w:p w14:paraId="79AA3863" w14:textId="77777777" w:rsidR="00051357" w:rsidRPr="004E3E92" w:rsidRDefault="00051357" w:rsidP="004E3E92">
                <w:pPr>
                  <w:pStyle w:val="Authornote"/>
                </w:pPr>
                <w:r w:rsidRPr="004E3E92">
                  <w:t>In seven short chapters, this book introduced several aspects of ‘Hindu Dancing.’ The text also features an introduction by the activist Mary Das and reproductions of photographs in which Devi demonstrates elements of the movements that her writing described.</w:t>
                </w:r>
              </w:p>
              <w:p w14:paraId="12421E8C"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 xml:space="preserve"> </w:t>
                </w:r>
              </w:p>
              <w:p w14:paraId="0D9AA46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r w:rsidRPr="004E3E92">
                  <w:rPr>
                    <w:rFonts w:ascii="Calibri" w:hAnsi="Calibri"/>
                  </w:rPr>
                  <w:t>Devi, Ragini (1972).</w:t>
                </w:r>
                <w:r w:rsidRPr="004E3E92">
                  <w:rPr>
                    <w:rFonts w:ascii="Calibri" w:hAnsi="Calibri"/>
                    <w:i/>
                  </w:rPr>
                  <w:t xml:space="preserve"> Dance Dialects</w:t>
                </w:r>
                <w:r w:rsidRPr="004E3E92">
                  <w:rPr>
                    <w:rFonts w:ascii="Calibri" w:hAnsi="Calibri"/>
                  </w:rPr>
                  <w:t xml:space="preserve"> </w:t>
                </w:r>
                <w:r w:rsidRPr="004E3E92">
                  <w:rPr>
                    <w:rFonts w:ascii="Calibri" w:hAnsi="Calibri"/>
                    <w:i/>
                  </w:rPr>
                  <w:t xml:space="preserve">of India </w:t>
                </w:r>
                <w:r w:rsidRPr="004E3E92">
                  <w:rPr>
                    <w:rFonts w:ascii="Calibri" w:hAnsi="Calibri"/>
                  </w:rPr>
                  <w:t xml:space="preserve"> (Delhi: Vikas Publications)</w:t>
                </w:r>
              </w:p>
              <w:p w14:paraId="00A09D3E" w14:textId="77777777" w:rsidR="00051357" w:rsidRPr="004E3E92" w:rsidRDefault="00051357" w:rsidP="004E3E92">
                <w:pPr>
                  <w:pStyle w:val="Authornote"/>
                </w:pPr>
                <w:r w:rsidRPr="004E3E92">
                  <w:t>This book showcased the results of Devi’s several decades of ethnographic research into a range of dances from regions across India. The book also features a short autobiographical introduction by the author.</w:t>
                </w:r>
              </w:p>
              <w:p w14:paraId="2CBD0700" w14:textId="77777777" w:rsidR="00051357" w:rsidRPr="004E3E92" w:rsidRDefault="00051357" w:rsidP="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6AC25CAC" w14:textId="77777777" w:rsidR="00051357" w:rsidRPr="004E3E92" w:rsidRDefault="00051357" w:rsidP="004E3E92">
                <w:pPr>
                  <w:pStyle w:val="Heading1"/>
                  <w:outlineLvl w:val="0"/>
                </w:pPr>
                <w:r w:rsidRPr="004E3E92">
                  <w:t>List of Choreographic Works:</w:t>
                </w:r>
              </w:p>
              <w:p w14:paraId="3D6A1760" w14:textId="77777777" w:rsidR="00051357" w:rsidRPr="004E3E92" w:rsidRDefault="00051357" w:rsidP="00051357">
                <w:pPr>
                  <w:rPr>
                    <w:rFonts w:ascii="Calibri" w:hAnsi="Calibri"/>
                    <w:i/>
                  </w:rPr>
                </w:pPr>
                <w:r w:rsidRPr="004E3E92">
                  <w:rPr>
                    <w:rFonts w:ascii="Calibri" w:hAnsi="Calibri"/>
                    <w:i/>
                  </w:rPr>
                  <w:t xml:space="preserve">Spring Festival </w:t>
                </w:r>
                <w:r w:rsidR="004E3E92">
                  <w:rPr>
                    <w:rFonts w:ascii="Calibri" w:hAnsi="Calibri"/>
                  </w:rPr>
                  <w:t>(</w:t>
                </w:r>
                <w:r w:rsidRPr="004E3E92">
                  <w:rPr>
                    <w:rFonts w:ascii="Calibri" w:hAnsi="Calibri"/>
                  </w:rPr>
                  <w:t>1922</w:t>
                </w:r>
                <w:r w:rsidR="004E3E92">
                  <w:rPr>
                    <w:rFonts w:ascii="Calibri" w:hAnsi="Calibri"/>
                  </w:rPr>
                  <w:t>)</w:t>
                </w:r>
              </w:p>
              <w:p w14:paraId="2A0F9ACA" w14:textId="77777777" w:rsidR="00051357" w:rsidRPr="004E3E92" w:rsidRDefault="00051357" w:rsidP="00051357">
                <w:pPr>
                  <w:rPr>
                    <w:rFonts w:ascii="Calibri" w:hAnsi="Calibri"/>
                  </w:rPr>
                </w:pPr>
                <w:r w:rsidRPr="004E3E92">
                  <w:rPr>
                    <w:rFonts w:ascii="Calibri" w:hAnsi="Calibri"/>
                    <w:i/>
                  </w:rPr>
                  <w:t>Temple Nautch</w:t>
                </w:r>
                <w:r w:rsidRPr="004E3E92">
                  <w:rPr>
                    <w:rFonts w:ascii="Calibri" w:hAnsi="Calibri"/>
                  </w:rPr>
                  <w:t xml:space="preserve"> </w:t>
                </w:r>
                <w:r w:rsidR="004E3E92">
                  <w:rPr>
                    <w:rFonts w:ascii="Calibri" w:hAnsi="Calibri"/>
                  </w:rPr>
                  <w:t>(</w:t>
                </w:r>
                <w:r w:rsidRPr="004E3E92">
                  <w:rPr>
                    <w:rFonts w:ascii="Calibri" w:hAnsi="Calibri"/>
                  </w:rPr>
                  <w:t>1922</w:t>
                </w:r>
                <w:r w:rsidR="004E3E92">
                  <w:rPr>
                    <w:rFonts w:ascii="Calibri" w:hAnsi="Calibri"/>
                  </w:rPr>
                  <w:t>)</w:t>
                </w:r>
              </w:p>
              <w:p w14:paraId="33B1F3DA" w14:textId="77777777" w:rsidR="00051357" w:rsidRPr="004E3E92" w:rsidRDefault="00051357" w:rsidP="00051357">
                <w:pPr>
                  <w:rPr>
                    <w:rFonts w:ascii="Calibri" w:hAnsi="Calibri"/>
                  </w:rPr>
                </w:pPr>
                <w:r w:rsidRPr="004E3E92">
                  <w:rPr>
                    <w:rFonts w:ascii="Calibri" w:hAnsi="Calibri"/>
                    <w:i/>
                  </w:rPr>
                  <w:t>The Water Carrier</w:t>
                </w:r>
                <w:r w:rsidRPr="004E3E92">
                  <w:rPr>
                    <w:rFonts w:ascii="Calibri" w:hAnsi="Calibri"/>
                  </w:rPr>
                  <w:t xml:space="preserve"> </w:t>
                </w:r>
                <w:r w:rsidR="004E3E92">
                  <w:rPr>
                    <w:rFonts w:ascii="Calibri" w:hAnsi="Calibri"/>
                  </w:rPr>
                  <w:t>(</w:t>
                </w:r>
                <w:r w:rsidRPr="004E3E92">
                  <w:rPr>
                    <w:rFonts w:ascii="Calibri" w:hAnsi="Calibri"/>
                  </w:rPr>
                  <w:t>1922</w:t>
                </w:r>
                <w:r w:rsidR="004E3E92">
                  <w:rPr>
                    <w:rFonts w:ascii="Calibri" w:hAnsi="Calibri"/>
                  </w:rPr>
                  <w:t>)</w:t>
                </w:r>
              </w:p>
              <w:p w14:paraId="4CE4BC13" w14:textId="77777777" w:rsidR="00051357" w:rsidRPr="004E3E92" w:rsidRDefault="00051357" w:rsidP="00051357">
                <w:pPr>
                  <w:rPr>
                    <w:rFonts w:ascii="Calibri" w:hAnsi="Calibri"/>
                    <w:color w:val="000000"/>
                  </w:rPr>
                </w:pPr>
                <w:r w:rsidRPr="004E3E92">
                  <w:rPr>
                    <w:rFonts w:ascii="Calibri" w:eastAsia="Cambria" w:hAnsi="Calibri"/>
                    <w:i/>
                    <w:color w:val="000000"/>
                  </w:rPr>
                  <w:t>Ecstatic Dance of Krishna</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7E10027C" w14:textId="77777777" w:rsidR="00051357" w:rsidRPr="004E3E92" w:rsidRDefault="00051357" w:rsidP="00051357">
                <w:pPr>
                  <w:rPr>
                    <w:rFonts w:ascii="Calibri" w:eastAsia="Cambria" w:hAnsi="Calibri"/>
                    <w:i/>
                    <w:color w:val="000000"/>
                  </w:rPr>
                </w:pPr>
                <w:r w:rsidRPr="004E3E92">
                  <w:rPr>
                    <w:rFonts w:ascii="Calibri" w:eastAsia="Cambria" w:hAnsi="Calibri"/>
                    <w:i/>
                    <w:color w:val="000000"/>
                  </w:rPr>
                  <w:t xml:space="preserve">Elegy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473C4A3B" w14:textId="77777777" w:rsidR="00051357" w:rsidRPr="004E3E92" w:rsidRDefault="00051357" w:rsidP="00051357">
                <w:pPr>
                  <w:rPr>
                    <w:rFonts w:ascii="Calibri" w:eastAsia="Cambria" w:hAnsi="Calibri"/>
                    <w:i/>
                    <w:color w:val="000000"/>
                  </w:rPr>
                </w:pPr>
                <w:r w:rsidRPr="004E3E92">
                  <w:rPr>
                    <w:rFonts w:ascii="Calibri" w:eastAsia="Cambria" w:hAnsi="Calibri"/>
                    <w:i/>
                    <w:color w:val="000000"/>
                  </w:rPr>
                  <w:t xml:space="preserve">Fakir’s Song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6EF88496" w14:textId="77777777" w:rsidR="00051357" w:rsidRPr="004E3E92" w:rsidRDefault="00051357" w:rsidP="00051357">
                <w:pPr>
                  <w:rPr>
                    <w:rFonts w:ascii="Calibri" w:eastAsia="Cambria" w:hAnsi="Calibri"/>
                    <w:i/>
                    <w:color w:val="000000"/>
                  </w:rPr>
                </w:pPr>
                <w:r w:rsidRPr="004E3E92">
                  <w:rPr>
                    <w:rFonts w:ascii="Calibri" w:eastAsia="Cambria" w:hAnsi="Calibri"/>
                    <w:i/>
                    <w:color w:val="000000"/>
                  </w:rPr>
                  <w:t xml:space="preserve">The Ascetic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4F034F73" w14:textId="77777777" w:rsidR="00051357" w:rsidRPr="004E3E92" w:rsidRDefault="00051357" w:rsidP="00051357">
                <w:pPr>
                  <w:rPr>
                    <w:rFonts w:ascii="Calibri" w:hAnsi="Calibri"/>
                    <w:color w:val="000000"/>
                  </w:rPr>
                </w:pPr>
                <w:r w:rsidRPr="004E3E92">
                  <w:rPr>
                    <w:rFonts w:ascii="Calibri" w:eastAsia="Cambria" w:hAnsi="Calibri"/>
                    <w:i/>
                    <w:color w:val="000000"/>
                  </w:rPr>
                  <w:t>Celestial Nymph Dance</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4D0BCA6A" w14:textId="77777777" w:rsidR="00051357" w:rsidRPr="004E3E92" w:rsidRDefault="00051357" w:rsidP="00051357">
                <w:pPr>
                  <w:rPr>
                    <w:rFonts w:ascii="Calibri" w:hAnsi="Calibri"/>
                    <w:color w:val="000000"/>
                  </w:rPr>
                </w:pPr>
                <w:r w:rsidRPr="004E3E92">
                  <w:rPr>
                    <w:rFonts w:ascii="Calibri" w:eastAsia="Cambria" w:hAnsi="Calibri"/>
                    <w:i/>
                    <w:color w:val="000000"/>
                  </w:rPr>
                  <w:t>The Vamp</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1927</w:t>
                </w:r>
                <w:r w:rsidR="004E3E92">
                  <w:rPr>
                    <w:rFonts w:ascii="Calibri" w:hAnsi="Calibri"/>
                    <w:color w:val="000000"/>
                  </w:rPr>
                  <w:t>)</w:t>
                </w:r>
              </w:p>
              <w:p w14:paraId="586123F7" w14:textId="77777777" w:rsidR="00051357" w:rsidRPr="004E3E92" w:rsidRDefault="00051357" w:rsidP="00051357">
                <w:pPr>
                  <w:rPr>
                    <w:rFonts w:ascii="Calibri" w:hAnsi="Calibri"/>
                    <w:color w:val="000000"/>
                  </w:rPr>
                </w:pPr>
                <w:r w:rsidRPr="004E3E92">
                  <w:rPr>
                    <w:rFonts w:ascii="Calibri" w:hAnsi="Calibri"/>
                    <w:i/>
                    <w:color w:val="000000"/>
                  </w:rPr>
                  <w:t>Boat of Lige</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1931</w:t>
                </w:r>
                <w:r w:rsidR="004E3E92">
                  <w:rPr>
                    <w:rFonts w:ascii="Calibri" w:hAnsi="Calibri"/>
                    <w:color w:val="000000"/>
                  </w:rPr>
                  <w:t>)</w:t>
                </w:r>
              </w:p>
              <w:p w14:paraId="21ADA44E" w14:textId="77777777" w:rsidR="00051357" w:rsidRPr="004E3E92" w:rsidRDefault="00051357" w:rsidP="00051357">
                <w:pPr>
                  <w:rPr>
                    <w:rFonts w:ascii="Calibri" w:hAnsi="Calibri"/>
                    <w:color w:val="000000"/>
                  </w:rPr>
                </w:pPr>
                <w:r w:rsidRPr="004E3E92">
                  <w:rPr>
                    <w:rFonts w:ascii="Calibri" w:hAnsi="Calibri"/>
                    <w:i/>
                    <w:color w:val="000000"/>
                  </w:rPr>
                  <w:t>Dance of Krishna</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1931</w:t>
                </w:r>
                <w:r w:rsidR="004E3E92">
                  <w:rPr>
                    <w:rFonts w:ascii="Calibri" w:hAnsi="Calibri"/>
                    <w:color w:val="000000"/>
                  </w:rPr>
                  <w:t>)</w:t>
                </w:r>
              </w:p>
              <w:p w14:paraId="1D851B8E" w14:textId="77777777" w:rsidR="00051357" w:rsidRPr="004E3E92" w:rsidRDefault="00051357" w:rsidP="00051357">
                <w:pPr>
                  <w:rPr>
                    <w:rFonts w:ascii="Calibri" w:hAnsi="Calibri"/>
                    <w:color w:val="000000"/>
                  </w:rPr>
                </w:pPr>
                <w:r w:rsidRPr="004E3E92">
                  <w:rPr>
                    <w:rFonts w:ascii="Calibri" w:eastAsia="Cambria" w:hAnsi="Calibri"/>
                    <w:i/>
                    <w:color w:val="000000"/>
                  </w:rPr>
                  <w:t>Rhythm of Youth</w:t>
                </w:r>
                <w:r w:rsidRPr="004E3E92">
                  <w:rPr>
                    <w:rFonts w:ascii="Calibri" w:eastAsia="Cambria" w:hAnsi="Calibri"/>
                    <w:color w:val="000000"/>
                  </w:rPr>
                  <w:t xml:space="preserve"> </w:t>
                </w:r>
                <w:r w:rsidR="004E3E92">
                  <w:rPr>
                    <w:rFonts w:ascii="Calibri" w:eastAsia="Cambria" w:hAnsi="Calibri"/>
                    <w:color w:val="000000"/>
                  </w:rPr>
                  <w:t>(</w:t>
                </w:r>
                <w:r w:rsidRPr="004E3E92">
                  <w:rPr>
                    <w:rFonts w:ascii="Calibri" w:hAnsi="Calibri"/>
                    <w:color w:val="000000"/>
                  </w:rPr>
                  <w:t>1932</w:t>
                </w:r>
                <w:r w:rsidR="004E3E92">
                  <w:rPr>
                    <w:rFonts w:ascii="Calibri" w:hAnsi="Calibri"/>
                    <w:color w:val="000000"/>
                  </w:rPr>
                  <w:t>)</w:t>
                </w:r>
              </w:p>
              <w:p w14:paraId="167EDA8C" w14:textId="77777777" w:rsidR="00051357" w:rsidRPr="004E3E92" w:rsidRDefault="00051357" w:rsidP="00051357">
                <w:pPr>
                  <w:rPr>
                    <w:rFonts w:ascii="Calibri" w:hAnsi="Calibri"/>
                    <w:color w:val="000000"/>
                  </w:rPr>
                </w:pPr>
                <w:r w:rsidRPr="004E3E92">
                  <w:rPr>
                    <w:rFonts w:ascii="Calibri" w:hAnsi="Calibri"/>
                    <w:i/>
                    <w:color w:val="000000"/>
                  </w:rPr>
                  <w:t>At the well</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1B92FD09" w14:textId="77777777" w:rsidR="00051357" w:rsidRPr="004E3E92" w:rsidRDefault="00051357" w:rsidP="00051357">
                <w:pPr>
                  <w:rPr>
                    <w:rFonts w:ascii="Calibri" w:hAnsi="Calibri"/>
                    <w:color w:val="000000"/>
                  </w:rPr>
                </w:pPr>
                <w:r w:rsidRPr="004E3E92">
                  <w:rPr>
                    <w:rFonts w:ascii="Calibri" w:hAnsi="Calibri"/>
                    <w:i/>
                    <w:color w:val="000000"/>
                  </w:rPr>
                  <w:t>The Kite Dance (Patang)</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71020361" w14:textId="77777777" w:rsidR="00051357" w:rsidRPr="004E3E92" w:rsidRDefault="00051357" w:rsidP="00051357">
                <w:pPr>
                  <w:rPr>
                    <w:rFonts w:ascii="Calibri" w:hAnsi="Calibri"/>
                    <w:i/>
                    <w:color w:val="000000"/>
                  </w:rPr>
                </w:pPr>
                <w:r w:rsidRPr="004E3E92">
                  <w:rPr>
                    <w:rFonts w:ascii="Calibri" w:hAnsi="Calibri"/>
                    <w:i/>
                    <w:color w:val="000000"/>
                  </w:rPr>
                  <w:t xml:space="preserve">Radha Krishna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75489A85" w14:textId="77777777" w:rsidR="00051357" w:rsidRPr="004E3E92" w:rsidRDefault="00051357" w:rsidP="00051357">
                <w:pPr>
                  <w:rPr>
                    <w:rFonts w:ascii="Calibri" w:hAnsi="Calibri"/>
                    <w:i/>
                    <w:color w:val="000000"/>
                  </w:rPr>
                </w:pPr>
                <w:r w:rsidRPr="004E3E92">
                  <w:rPr>
                    <w:rFonts w:ascii="Calibri" w:hAnsi="Calibri"/>
                    <w:i/>
                    <w:color w:val="000000"/>
                  </w:rPr>
                  <w:t xml:space="preserve">Hunter Dance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7D5CCAF0" w14:textId="77777777" w:rsidR="00051357" w:rsidRPr="004E3E92" w:rsidRDefault="00051357" w:rsidP="00051357">
                <w:pPr>
                  <w:rPr>
                    <w:rFonts w:ascii="Calibri" w:hAnsi="Calibri"/>
                    <w:i/>
                    <w:color w:val="000000"/>
                  </w:rPr>
                </w:pPr>
                <w:r w:rsidRPr="004E3E92">
                  <w:rPr>
                    <w:rFonts w:ascii="Calibri" w:hAnsi="Calibri"/>
                    <w:i/>
                    <w:color w:val="000000"/>
                  </w:rPr>
                  <w:t xml:space="preserve">Garuda Dance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6BE2454F" w14:textId="77777777" w:rsidR="00051357" w:rsidRPr="004E3E92" w:rsidRDefault="00051357" w:rsidP="00051357">
                <w:pPr>
                  <w:rPr>
                    <w:rFonts w:ascii="Calibri" w:hAnsi="Calibri"/>
                    <w:color w:val="000000"/>
                  </w:rPr>
                </w:pPr>
                <w:r w:rsidRPr="004E3E92">
                  <w:rPr>
                    <w:rFonts w:ascii="Calibri" w:hAnsi="Calibri"/>
                    <w:i/>
                    <w:color w:val="000000"/>
                  </w:rPr>
                  <w:t xml:space="preserve">Shiva Parvati </w:t>
                </w:r>
                <w:r w:rsidR="004E3E92">
                  <w:rPr>
                    <w:rFonts w:ascii="Calibri" w:hAnsi="Calibri"/>
                    <w:color w:val="000000"/>
                  </w:rPr>
                  <w:t>(</w:t>
                </w:r>
                <w:r w:rsidRPr="004E3E92">
                  <w:rPr>
                    <w:rFonts w:ascii="Calibri" w:hAnsi="Calibri"/>
                    <w:color w:val="000000"/>
                  </w:rPr>
                  <w:t>1933</w:t>
                </w:r>
                <w:r w:rsidR="004E3E92">
                  <w:rPr>
                    <w:rFonts w:ascii="Calibri" w:hAnsi="Calibri"/>
                    <w:color w:val="000000"/>
                  </w:rPr>
                  <w:t>)</w:t>
                </w:r>
              </w:p>
              <w:p w14:paraId="6289C5BC" w14:textId="77777777" w:rsidR="00051357" w:rsidRPr="004E3E92" w:rsidRDefault="00051357" w:rsidP="00051357">
                <w:pPr>
                  <w:rPr>
                    <w:rFonts w:ascii="Calibri" w:hAnsi="Calibri"/>
                    <w:i/>
                    <w:color w:val="000000"/>
                  </w:rPr>
                </w:pPr>
                <w:r w:rsidRPr="004E3E92">
                  <w:rPr>
                    <w:rFonts w:ascii="Calibri" w:hAnsi="Calibri"/>
                    <w:i/>
                    <w:color w:val="000000"/>
                  </w:rPr>
                  <w:t xml:space="preserve">Marwari Dance/Festival Dance of North India </w:t>
                </w:r>
                <w:r w:rsidR="004E3E92">
                  <w:rPr>
                    <w:rFonts w:ascii="Calibri" w:hAnsi="Calibri"/>
                    <w:color w:val="000000"/>
                  </w:rPr>
                  <w:t>(</w:t>
                </w:r>
                <w:r w:rsidRPr="004E3E92">
                  <w:rPr>
                    <w:rFonts w:ascii="Calibri" w:hAnsi="Calibri"/>
                    <w:color w:val="000000"/>
                  </w:rPr>
                  <w:t>1939</w:t>
                </w:r>
                <w:r w:rsidR="004E3E92">
                  <w:rPr>
                    <w:rFonts w:ascii="Calibri" w:hAnsi="Calibri"/>
                    <w:color w:val="000000"/>
                  </w:rPr>
                  <w:t>)</w:t>
                </w:r>
                <w:r w:rsidRPr="004E3E92">
                  <w:rPr>
                    <w:rFonts w:ascii="Calibri" w:hAnsi="Calibri"/>
                    <w:color w:val="000000"/>
                  </w:rPr>
                  <w:t xml:space="preserve"> </w:t>
                </w:r>
              </w:p>
              <w:p w14:paraId="5A7395A3" w14:textId="77777777" w:rsidR="00051357" w:rsidRPr="004E3E92" w:rsidRDefault="00051357" w:rsidP="00051357">
                <w:pPr>
                  <w:rPr>
                    <w:rFonts w:ascii="Calibri" w:hAnsi="Calibri"/>
                    <w:color w:val="000000"/>
                  </w:rPr>
                </w:pPr>
                <w:r w:rsidRPr="004E3E92">
                  <w:rPr>
                    <w:rFonts w:ascii="Calibri" w:hAnsi="Calibri"/>
                    <w:i/>
                    <w:color w:val="000000"/>
                  </w:rPr>
                  <w:t>Death and Destruction</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1939</w:t>
                </w:r>
                <w:r w:rsidR="004E3E92">
                  <w:rPr>
                    <w:rFonts w:ascii="Calibri" w:hAnsi="Calibri"/>
                    <w:color w:val="000000"/>
                  </w:rPr>
                  <w:t>)</w:t>
                </w:r>
                <w:r w:rsidRPr="004E3E92">
                  <w:rPr>
                    <w:rFonts w:ascii="Calibri" w:hAnsi="Calibri"/>
                    <w:color w:val="000000"/>
                  </w:rPr>
                  <w:t xml:space="preserve"> </w:t>
                </w:r>
              </w:p>
              <w:p w14:paraId="1F406DFA" w14:textId="77777777" w:rsidR="00051357" w:rsidRPr="004E3E92" w:rsidRDefault="00051357" w:rsidP="00051357">
                <w:pPr>
                  <w:rPr>
                    <w:rFonts w:ascii="Calibri" w:hAnsi="Calibri"/>
                    <w:i/>
                    <w:color w:val="000000"/>
                  </w:rPr>
                </w:pPr>
                <w:r w:rsidRPr="004E3E92">
                  <w:rPr>
                    <w:rFonts w:ascii="Calibri" w:hAnsi="Calibri"/>
                    <w:i/>
                    <w:color w:val="000000"/>
                  </w:rPr>
                  <w:t>Mayura Nrittam/Peacock Dance</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1939</w:t>
                </w:r>
                <w:r w:rsidR="004E3E92">
                  <w:rPr>
                    <w:rFonts w:ascii="Calibri" w:hAnsi="Calibri"/>
                    <w:color w:val="000000"/>
                  </w:rPr>
                  <w:t>)</w:t>
                </w:r>
                <w:r w:rsidRPr="004E3E92">
                  <w:rPr>
                    <w:rFonts w:ascii="Calibri" w:hAnsi="Calibri"/>
                    <w:i/>
                    <w:color w:val="000000"/>
                  </w:rPr>
                  <w:t xml:space="preserve"> </w:t>
                </w:r>
              </w:p>
              <w:p w14:paraId="05C7C88B" w14:textId="77777777" w:rsidR="00051357" w:rsidRPr="004E3E92" w:rsidRDefault="00051357" w:rsidP="00051357">
                <w:pPr>
                  <w:rPr>
                    <w:rFonts w:ascii="Calibri" w:hAnsi="Calibri"/>
                    <w:i/>
                    <w:color w:val="000000"/>
                  </w:rPr>
                </w:pPr>
                <w:r w:rsidRPr="004E3E92">
                  <w:rPr>
                    <w:rFonts w:ascii="Calibri" w:hAnsi="Calibri"/>
                    <w:i/>
                    <w:color w:val="000000"/>
                  </w:rPr>
                  <w:t xml:space="preserve">Naga Tala/Cobra Rhythm </w:t>
                </w:r>
                <w:r w:rsidR="004E3E92">
                  <w:rPr>
                    <w:rFonts w:ascii="Calibri" w:hAnsi="Calibri"/>
                    <w:color w:val="000000"/>
                  </w:rPr>
                  <w:t>(</w:t>
                </w:r>
                <w:r w:rsidRPr="004E3E92">
                  <w:rPr>
                    <w:rFonts w:ascii="Calibri" w:hAnsi="Calibri"/>
                    <w:color w:val="000000"/>
                  </w:rPr>
                  <w:t>1939/40</w:t>
                </w:r>
                <w:r w:rsidR="004E3E92">
                  <w:rPr>
                    <w:rFonts w:ascii="Calibri" w:hAnsi="Calibri"/>
                    <w:color w:val="000000"/>
                  </w:rPr>
                  <w:t>)</w:t>
                </w:r>
              </w:p>
              <w:p w14:paraId="5C65433A" w14:textId="77777777" w:rsidR="00051357" w:rsidRPr="004E3E92" w:rsidRDefault="00051357" w:rsidP="00051357">
                <w:pPr>
                  <w:rPr>
                    <w:rFonts w:ascii="Calibri" w:hAnsi="Calibri"/>
                    <w:i/>
                    <w:color w:val="000000"/>
                  </w:rPr>
                </w:pPr>
                <w:r w:rsidRPr="004E3E92">
                  <w:rPr>
                    <w:rFonts w:ascii="Calibri" w:hAnsi="Calibri"/>
                    <w:i/>
                    <w:color w:val="000000"/>
                  </w:rPr>
                  <w:t>Chara/Gypsy Dance</w:t>
                </w:r>
              </w:p>
              <w:p w14:paraId="33D0F3E5" w14:textId="77777777" w:rsidR="00051357" w:rsidRPr="004E3E92" w:rsidRDefault="00051357" w:rsidP="00051357">
                <w:pPr>
                  <w:rPr>
                    <w:rFonts w:ascii="Calibri" w:hAnsi="Calibri"/>
                    <w:i/>
                    <w:color w:val="000000"/>
                  </w:rPr>
                </w:pPr>
                <w:r w:rsidRPr="004E3E92">
                  <w:rPr>
                    <w:rFonts w:ascii="Calibri" w:hAnsi="Calibri"/>
                    <w:i/>
                    <w:color w:val="000000"/>
                  </w:rPr>
                  <w:t>Kali Samhara Tandava</w:t>
                </w:r>
              </w:p>
              <w:p w14:paraId="72295A47" w14:textId="77777777" w:rsidR="00051357" w:rsidRPr="004E3E92" w:rsidRDefault="00051357" w:rsidP="00051357">
                <w:pPr>
                  <w:rPr>
                    <w:rFonts w:ascii="Calibri" w:hAnsi="Calibri"/>
                    <w:i/>
                    <w:color w:val="000000"/>
                  </w:rPr>
                </w:pPr>
                <w:proofErr w:type="gramStart"/>
                <w:r w:rsidRPr="004E3E92">
                  <w:rPr>
                    <w:rFonts w:ascii="Calibri" w:hAnsi="Calibri"/>
                    <w:i/>
                    <w:color w:val="000000"/>
                  </w:rPr>
                  <w:t>Parvati  Lasya</w:t>
                </w:r>
                <w:proofErr w:type="gramEnd"/>
                <w:r w:rsidRPr="004E3E92">
                  <w:rPr>
                    <w:rFonts w:ascii="Calibri" w:hAnsi="Calibri"/>
                    <w:i/>
                    <w:color w:val="000000"/>
                  </w:rPr>
                  <w:t xml:space="preserve"> Nrittam </w:t>
                </w:r>
                <w:r w:rsidR="004E3E92">
                  <w:rPr>
                    <w:rFonts w:ascii="Calibri" w:hAnsi="Calibri"/>
                    <w:color w:val="000000"/>
                  </w:rPr>
                  <w:t>(</w:t>
                </w:r>
                <w:r w:rsidRPr="004E3E92">
                  <w:rPr>
                    <w:rFonts w:ascii="Calibri" w:hAnsi="Calibri"/>
                    <w:color w:val="000000"/>
                  </w:rPr>
                  <w:t>1940</w:t>
                </w:r>
                <w:r w:rsidR="004E3E92">
                  <w:rPr>
                    <w:rFonts w:ascii="Calibri" w:hAnsi="Calibri"/>
                    <w:color w:val="000000"/>
                  </w:rPr>
                  <w:t>)</w:t>
                </w:r>
              </w:p>
              <w:p w14:paraId="37793793" w14:textId="77777777" w:rsidR="003F0D73" w:rsidRPr="004E3E92" w:rsidRDefault="00051357"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i/>
                  </w:rPr>
                </w:pPr>
                <w:r w:rsidRPr="004E3E92">
                  <w:rPr>
                    <w:rFonts w:ascii="Calibri" w:hAnsi="Calibri"/>
                    <w:i/>
                    <w:color w:val="000000"/>
                  </w:rPr>
                  <w:t>Sword Dance</w:t>
                </w:r>
                <w:r w:rsidRPr="004E3E92">
                  <w:rPr>
                    <w:rFonts w:ascii="Calibri" w:hAnsi="Calibri"/>
                    <w:color w:val="000000"/>
                  </w:rPr>
                  <w:t xml:space="preserve"> </w:t>
                </w:r>
                <w:r w:rsidR="004E3E92">
                  <w:rPr>
                    <w:rFonts w:ascii="Calibri" w:hAnsi="Calibri"/>
                    <w:color w:val="000000"/>
                  </w:rPr>
                  <w:t>(</w:t>
                </w:r>
                <w:r w:rsidRPr="004E3E92">
                  <w:rPr>
                    <w:rFonts w:ascii="Calibri" w:hAnsi="Calibri"/>
                    <w:color w:val="000000"/>
                  </w:rPr>
                  <w:t>1945</w:t>
                </w:r>
                <w:r w:rsidR="004E3E92">
                  <w:rPr>
                    <w:rFonts w:ascii="Calibri" w:hAnsi="Calibri"/>
                    <w:color w:val="000000"/>
                  </w:rPr>
                  <w:t>)</w:t>
                </w:r>
              </w:p>
            </w:tc>
          </w:sdtContent>
        </w:sdt>
      </w:tr>
      <w:tr w:rsidR="003235A7" w:rsidRPr="004E3E92" w14:paraId="1F9EEACC" w14:textId="77777777" w:rsidTr="003235A7">
        <w:tc>
          <w:tcPr>
            <w:tcW w:w="9016" w:type="dxa"/>
          </w:tcPr>
          <w:p w14:paraId="392E455A" w14:textId="77777777" w:rsidR="003235A7" w:rsidRPr="004E3E92" w:rsidRDefault="003235A7" w:rsidP="008A5B87">
            <w:pPr>
              <w:rPr>
                <w:rFonts w:ascii="Calibri" w:hAnsi="Calibri"/>
              </w:rPr>
            </w:pPr>
            <w:r w:rsidRPr="004E3E92">
              <w:rPr>
                <w:rFonts w:ascii="Calibri" w:hAnsi="Calibri"/>
                <w:u w:val="single"/>
              </w:rPr>
              <w:lastRenderedPageBreak/>
              <w:t>Further reading</w:t>
            </w:r>
            <w:r w:rsidRPr="004E3E92">
              <w:rPr>
                <w:rFonts w:ascii="Calibri" w:hAnsi="Calibri"/>
              </w:rPr>
              <w:t>:</w:t>
            </w:r>
          </w:p>
          <w:sdt>
            <w:sdtPr>
              <w:rPr>
                <w:rFonts w:ascii="Calibri" w:hAnsi="Calibri"/>
              </w:rPr>
              <w:alias w:val="Further reading"/>
              <w:tag w:val="furtherReading"/>
              <w:id w:val="-1516217107"/>
              <w:placeholder>
                <w:docPart w:val="E5FDE05A3773F448BD217D6E5B2A920F"/>
              </w:placeholder>
            </w:sdtPr>
            <w:sdtContent>
              <w:p w14:paraId="3F275926" w14:textId="77777777" w:rsidR="004E3E92" w:rsidRDefault="0035414B"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sdt>
                  <w:sdtPr>
                    <w:rPr>
                      <w:rFonts w:ascii="Calibri" w:hAnsi="Calibri"/>
                    </w:rPr>
                    <w:id w:val="612093994"/>
                    <w:citation/>
                  </w:sdtPr>
                  <w:sdtContent>
                    <w:r w:rsidR="004E3E92">
                      <w:rPr>
                        <w:rFonts w:ascii="Calibri" w:hAnsi="Calibri"/>
                      </w:rPr>
                      <w:fldChar w:fldCharType="begin"/>
                    </w:r>
                    <w:r w:rsidR="004E3E92">
                      <w:rPr>
                        <w:rFonts w:ascii="Calibri" w:hAnsi="Calibri"/>
                        <w:lang w:val="en-US"/>
                      </w:rPr>
                      <w:instrText xml:space="preserve"> CITATION Mat041 \l 1033 </w:instrText>
                    </w:r>
                    <w:r w:rsidR="004E3E92">
                      <w:rPr>
                        <w:rFonts w:ascii="Calibri" w:hAnsi="Calibri"/>
                      </w:rPr>
                      <w:fldChar w:fldCharType="separate"/>
                    </w:r>
                    <w:r w:rsidR="004E3E92">
                      <w:rPr>
                        <w:rFonts w:ascii="Calibri" w:hAnsi="Calibri"/>
                        <w:noProof/>
                        <w:lang w:val="en-US"/>
                      </w:rPr>
                      <w:t xml:space="preserve"> </w:t>
                    </w:r>
                    <w:r w:rsidR="004E3E92" w:rsidRPr="004E3E92">
                      <w:rPr>
                        <w:rFonts w:ascii="Calibri" w:hAnsi="Calibri"/>
                        <w:noProof/>
                        <w:lang w:val="en-US"/>
                      </w:rPr>
                      <w:t>(Mattson)</w:t>
                    </w:r>
                    <w:r w:rsidR="004E3E92">
                      <w:rPr>
                        <w:rFonts w:ascii="Calibri" w:hAnsi="Calibri"/>
                      </w:rPr>
                      <w:fldChar w:fldCharType="end"/>
                    </w:r>
                  </w:sdtContent>
                </w:sdt>
              </w:p>
              <w:p w14:paraId="6393DD45" w14:textId="77777777" w:rsidR="00604C01" w:rsidRPr="004E3E92" w:rsidRDefault="00604C01"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3A9C916F" w14:textId="77777777" w:rsidR="004E3E92" w:rsidRDefault="0035414B"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i/>
                  </w:rPr>
                </w:pPr>
                <w:sdt>
                  <w:sdtPr>
                    <w:rPr>
                      <w:rFonts w:ascii="Calibri" w:hAnsi="Calibri"/>
                      <w:i/>
                    </w:rPr>
                    <w:id w:val="-751666241"/>
                    <w:citation/>
                  </w:sdtPr>
                  <w:sdtContent>
                    <w:r w:rsidR="00604C01">
                      <w:rPr>
                        <w:rFonts w:ascii="Calibri" w:hAnsi="Calibri"/>
                        <w:i/>
                      </w:rPr>
                      <w:fldChar w:fldCharType="begin"/>
                    </w:r>
                    <w:r w:rsidR="00604C01">
                      <w:rPr>
                        <w:rFonts w:ascii="Calibri" w:hAnsi="Calibri"/>
                        <w:lang w:val="en-US"/>
                      </w:rPr>
                      <w:instrText xml:space="preserve"> CITATION Mis92 \l 1033 </w:instrText>
                    </w:r>
                    <w:r w:rsidR="00604C01">
                      <w:rPr>
                        <w:rFonts w:ascii="Calibri" w:hAnsi="Calibri"/>
                        <w:i/>
                      </w:rPr>
                      <w:fldChar w:fldCharType="separate"/>
                    </w:r>
                    <w:r w:rsidR="00604C01" w:rsidRPr="00604C01">
                      <w:rPr>
                        <w:rFonts w:ascii="Calibri" w:hAnsi="Calibri"/>
                        <w:noProof/>
                        <w:lang w:val="en-US"/>
                      </w:rPr>
                      <w:t>(Misra)</w:t>
                    </w:r>
                    <w:r w:rsidR="00604C01">
                      <w:rPr>
                        <w:rFonts w:ascii="Calibri" w:hAnsi="Calibri"/>
                        <w:i/>
                      </w:rPr>
                      <w:fldChar w:fldCharType="end"/>
                    </w:r>
                  </w:sdtContent>
                </w:sdt>
              </w:p>
              <w:p w14:paraId="23842259" w14:textId="77777777" w:rsidR="00604C01" w:rsidRPr="00604C01" w:rsidRDefault="00604C01" w:rsidP="004E3E92">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hAnsi="Calibri"/>
                  </w:rPr>
                </w:pPr>
              </w:p>
              <w:p w14:paraId="1F266DB3" w14:textId="77777777" w:rsidR="004E3E92" w:rsidRDefault="004E3E92" w:rsidP="00604C01">
                <w:pPr>
                  <w:rPr>
                    <w:rFonts w:ascii="Calibri" w:hAnsi="Calibri"/>
                  </w:rPr>
                </w:pPr>
                <w:r w:rsidRPr="004E3E92">
                  <w:rPr>
                    <w:rFonts w:ascii="Calibri" w:hAnsi="Calibri"/>
                  </w:rPr>
                  <w:t xml:space="preserve"> </w:t>
                </w:r>
                <w:sdt>
                  <w:sdtPr>
                    <w:rPr>
                      <w:rFonts w:ascii="Calibri" w:hAnsi="Calibri"/>
                    </w:rPr>
                    <w:id w:val="-848015496"/>
                    <w:citation/>
                  </w:sdtPr>
                  <w:sdtContent>
                    <w:r w:rsidR="00604C01">
                      <w:rPr>
                        <w:rFonts w:ascii="Calibri" w:hAnsi="Calibri"/>
                      </w:rPr>
                      <w:fldChar w:fldCharType="begin"/>
                    </w:r>
                    <w:r w:rsidR="00604C01">
                      <w:rPr>
                        <w:rFonts w:ascii="Calibri" w:hAnsi="Calibri"/>
                        <w:lang w:val="en-US"/>
                      </w:rPr>
                      <w:instrText xml:space="preserve"> CITATION OSh071 \l 1033 </w:instrText>
                    </w:r>
                    <w:r w:rsidR="00604C01">
                      <w:rPr>
                        <w:rFonts w:ascii="Calibri" w:hAnsi="Calibri"/>
                      </w:rPr>
                      <w:fldChar w:fldCharType="separate"/>
                    </w:r>
                    <w:r w:rsidR="00604C01" w:rsidRPr="00604C01">
                      <w:rPr>
                        <w:rFonts w:ascii="Calibri" w:hAnsi="Calibri"/>
                        <w:noProof/>
                        <w:lang w:val="en-US"/>
                      </w:rPr>
                      <w:t>(O’Shea)</w:t>
                    </w:r>
                    <w:r w:rsidR="00604C01">
                      <w:rPr>
                        <w:rFonts w:ascii="Calibri" w:hAnsi="Calibri"/>
                      </w:rPr>
                      <w:fldChar w:fldCharType="end"/>
                    </w:r>
                  </w:sdtContent>
                </w:sdt>
              </w:p>
              <w:p w14:paraId="204B3CCD" w14:textId="77777777" w:rsidR="00604C01" w:rsidRPr="004E3E92" w:rsidRDefault="00604C01" w:rsidP="00604C01">
                <w:pPr>
                  <w:rPr>
                    <w:rFonts w:ascii="Calibri" w:hAnsi="Calibri"/>
                  </w:rPr>
                </w:pPr>
              </w:p>
              <w:p w14:paraId="016856F9" w14:textId="77777777" w:rsidR="004E3E92" w:rsidRDefault="0035414B" w:rsidP="004E3E92">
                <w:pPr>
                  <w:rPr>
                    <w:rFonts w:ascii="Calibri" w:hAnsi="Calibri"/>
                  </w:rPr>
                </w:pPr>
                <w:sdt>
                  <w:sdtPr>
                    <w:rPr>
                      <w:rFonts w:ascii="Calibri" w:hAnsi="Calibri"/>
                    </w:rPr>
                    <w:id w:val="1329483290"/>
                    <w:citation/>
                  </w:sdtPr>
                  <w:sdtContent>
                    <w:r w:rsidR="00604C01">
                      <w:rPr>
                        <w:rFonts w:ascii="Calibri" w:hAnsi="Calibri"/>
                      </w:rPr>
                      <w:fldChar w:fldCharType="begin"/>
                    </w:r>
                    <w:r w:rsidR="00F1659C">
                      <w:rPr>
                        <w:rFonts w:ascii="Calibri" w:hAnsi="Calibri"/>
                        <w:lang w:val="en-US"/>
                      </w:rPr>
                      <w:instrText xml:space="preserve">CITATION Pra00 \l 1033 </w:instrText>
                    </w:r>
                    <w:r w:rsidR="00604C01">
                      <w:rPr>
                        <w:rFonts w:ascii="Calibri" w:hAnsi="Calibri"/>
                      </w:rPr>
                      <w:fldChar w:fldCharType="separate"/>
                    </w:r>
                    <w:r w:rsidR="00F1659C" w:rsidRPr="00F1659C">
                      <w:rPr>
                        <w:rFonts w:ascii="Calibri" w:hAnsi="Calibri"/>
                        <w:noProof/>
                        <w:lang w:val="en-US"/>
                      </w:rPr>
                      <w:t>(Prashad)</w:t>
                    </w:r>
                    <w:r w:rsidR="00604C01">
                      <w:rPr>
                        <w:rFonts w:ascii="Calibri" w:hAnsi="Calibri"/>
                      </w:rPr>
                      <w:fldChar w:fldCharType="end"/>
                    </w:r>
                  </w:sdtContent>
                </w:sdt>
              </w:p>
              <w:p w14:paraId="1ADD4169" w14:textId="77777777" w:rsidR="00604C01" w:rsidRPr="004E3E92" w:rsidRDefault="00604C01" w:rsidP="004E3E92">
                <w:pPr>
                  <w:rPr>
                    <w:rFonts w:ascii="Calibri" w:hAnsi="Calibri"/>
                  </w:rPr>
                </w:pPr>
              </w:p>
              <w:p w14:paraId="35232067" w14:textId="77777777" w:rsidR="003235A7" w:rsidRPr="004E3E92" w:rsidRDefault="0035414B" w:rsidP="004E3E92">
                <w:pPr>
                  <w:rPr>
                    <w:rFonts w:ascii="Calibri" w:hAnsi="Calibri"/>
                  </w:rPr>
                </w:pPr>
                <w:sdt>
                  <w:sdtPr>
                    <w:rPr>
                      <w:rFonts w:ascii="Calibri" w:hAnsi="Calibri"/>
                    </w:rPr>
                    <w:id w:val="-14610078"/>
                    <w:citation/>
                  </w:sdtPr>
                  <w:sdtContent>
                    <w:r w:rsidR="00F1659C">
                      <w:rPr>
                        <w:rFonts w:ascii="Calibri" w:hAnsi="Calibri"/>
                      </w:rPr>
                      <w:fldChar w:fldCharType="begin"/>
                    </w:r>
                    <w:r w:rsidR="00F1659C">
                      <w:rPr>
                        <w:rFonts w:ascii="Calibri" w:hAnsi="Calibri"/>
                        <w:lang w:val="en-US"/>
                      </w:rPr>
                      <w:instrText xml:space="preserve"> CITATION Rah01 \l 1033 </w:instrText>
                    </w:r>
                    <w:r w:rsidR="00F1659C">
                      <w:rPr>
                        <w:rFonts w:ascii="Calibri" w:hAnsi="Calibri"/>
                      </w:rPr>
                      <w:fldChar w:fldCharType="separate"/>
                    </w:r>
                    <w:r w:rsidR="00F1659C" w:rsidRPr="00F1659C">
                      <w:rPr>
                        <w:rFonts w:ascii="Calibri" w:hAnsi="Calibri"/>
                        <w:noProof/>
                        <w:lang w:val="en-US"/>
                      </w:rPr>
                      <w:t>(Rahman)</w:t>
                    </w:r>
                    <w:r w:rsidR="00F1659C">
                      <w:rPr>
                        <w:rFonts w:ascii="Calibri" w:hAnsi="Calibri"/>
                      </w:rPr>
                      <w:fldChar w:fldCharType="end"/>
                    </w:r>
                  </w:sdtContent>
                </w:sdt>
              </w:p>
            </w:sdtContent>
          </w:sdt>
        </w:tc>
      </w:tr>
    </w:tbl>
    <w:p w14:paraId="2EA2480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5242CC" w14:textId="77777777" w:rsidR="0035414B" w:rsidRDefault="0035414B" w:rsidP="007A0D55">
      <w:pPr>
        <w:spacing w:after="0" w:line="240" w:lineRule="auto"/>
      </w:pPr>
      <w:r>
        <w:separator/>
      </w:r>
    </w:p>
  </w:endnote>
  <w:endnote w:type="continuationSeparator" w:id="0">
    <w:p w14:paraId="30D3B5E4" w14:textId="77777777" w:rsidR="0035414B" w:rsidRDefault="003541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B0E674" w14:textId="77777777" w:rsidR="0035414B" w:rsidRDefault="0035414B" w:rsidP="007A0D55">
      <w:pPr>
        <w:spacing w:after="0" w:line="240" w:lineRule="auto"/>
      </w:pPr>
      <w:r>
        <w:separator/>
      </w:r>
    </w:p>
  </w:footnote>
  <w:footnote w:type="continuationSeparator" w:id="0">
    <w:p w14:paraId="620B8AA5" w14:textId="77777777" w:rsidR="0035414B" w:rsidRDefault="003541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CD749" w14:textId="77777777" w:rsidR="0035414B" w:rsidRDefault="0035414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5CBCF68" w14:textId="77777777" w:rsidR="0035414B" w:rsidRDefault="003541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22F"/>
    <w:rsid w:val="00032559"/>
    <w:rsid w:val="00051357"/>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22F"/>
    <w:rsid w:val="002B0B37"/>
    <w:rsid w:val="0030662D"/>
    <w:rsid w:val="003235A7"/>
    <w:rsid w:val="0035414B"/>
    <w:rsid w:val="003677B6"/>
    <w:rsid w:val="003D3579"/>
    <w:rsid w:val="003E2795"/>
    <w:rsid w:val="003F0D73"/>
    <w:rsid w:val="00462DBE"/>
    <w:rsid w:val="00464699"/>
    <w:rsid w:val="00483379"/>
    <w:rsid w:val="00487BC5"/>
    <w:rsid w:val="00496888"/>
    <w:rsid w:val="004A7476"/>
    <w:rsid w:val="004E3E92"/>
    <w:rsid w:val="004E5896"/>
    <w:rsid w:val="00513EE6"/>
    <w:rsid w:val="00534F8F"/>
    <w:rsid w:val="00590035"/>
    <w:rsid w:val="005B177E"/>
    <w:rsid w:val="005B3921"/>
    <w:rsid w:val="005F26D7"/>
    <w:rsid w:val="005F5450"/>
    <w:rsid w:val="00604C01"/>
    <w:rsid w:val="006D0412"/>
    <w:rsid w:val="007411B9"/>
    <w:rsid w:val="00780D95"/>
    <w:rsid w:val="00780DC7"/>
    <w:rsid w:val="007A0D55"/>
    <w:rsid w:val="007B3377"/>
    <w:rsid w:val="007E5F44"/>
    <w:rsid w:val="00821DE3"/>
    <w:rsid w:val="00846CE1"/>
    <w:rsid w:val="00864ACB"/>
    <w:rsid w:val="008A5B87"/>
    <w:rsid w:val="00922950"/>
    <w:rsid w:val="00941747"/>
    <w:rsid w:val="009A7264"/>
    <w:rsid w:val="009D1606"/>
    <w:rsid w:val="009E18A1"/>
    <w:rsid w:val="009E73D7"/>
    <w:rsid w:val="00A27D2C"/>
    <w:rsid w:val="00A76FD9"/>
    <w:rsid w:val="00AB436D"/>
    <w:rsid w:val="00AD2F24"/>
    <w:rsid w:val="00AD4844"/>
    <w:rsid w:val="00B01EAA"/>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1659C"/>
    <w:rsid w:val="00F36937"/>
    <w:rsid w:val="00F60F53"/>
    <w:rsid w:val="00F914C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7C1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2F"/>
    <w:rPr>
      <w:rFonts w:ascii="Lucida Grande" w:hAnsi="Lucida Grande" w:cs="Lucida Grande"/>
      <w:sz w:val="18"/>
      <w:szCs w:val="18"/>
    </w:rPr>
  </w:style>
  <w:style w:type="character" w:customStyle="1" w:styleId="BodyTextChar">
    <w:name w:val="Body Text Char"/>
    <w:link w:val="BodyText"/>
    <w:rsid w:val="00051357"/>
    <w:rPr>
      <w:rFonts w:ascii="Times New Roman" w:hAnsi="Times New Roman"/>
      <w:sz w:val="24"/>
    </w:rPr>
  </w:style>
  <w:style w:type="paragraph" w:styleId="BodyText">
    <w:name w:val="Body Text"/>
    <w:basedOn w:val="Normal"/>
    <w:link w:val="BodyTextChar"/>
    <w:rsid w:val="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tLeast"/>
    </w:pPr>
    <w:rPr>
      <w:rFonts w:ascii="Times New Roman" w:hAnsi="Times New Roman"/>
      <w:sz w:val="24"/>
    </w:rPr>
  </w:style>
  <w:style w:type="character" w:customStyle="1" w:styleId="BodyTextChar1">
    <w:name w:val="Body Text Char1"/>
    <w:basedOn w:val="DefaultParagraphFont"/>
    <w:uiPriority w:val="99"/>
    <w:semiHidden/>
    <w:rsid w:val="00051357"/>
  </w:style>
  <w:style w:type="paragraph" w:styleId="Caption">
    <w:name w:val="caption"/>
    <w:basedOn w:val="Normal"/>
    <w:next w:val="Normal"/>
    <w:uiPriority w:val="35"/>
    <w:semiHidden/>
    <w:qFormat/>
    <w:rsid w:val="0035414B"/>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unhideWhenUsed/>
    <w:rsid w:val="00354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35414B"/>
    <w:rPr>
      <w:rFonts w:ascii="Courier" w:hAnsi="Courier" w:cs="Courier"/>
      <w:sz w:val="20"/>
      <w:szCs w:val="20"/>
      <w:lang w:val="en-CA"/>
    </w:rPr>
  </w:style>
  <w:style w:type="character" w:styleId="Hyperlink">
    <w:name w:val="Hyperlink"/>
    <w:basedOn w:val="DefaultParagraphFont"/>
    <w:uiPriority w:val="99"/>
    <w:semiHidden/>
    <w:unhideWhenUsed/>
    <w:rsid w:val="0094174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A3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322F"/>
    <w:rPr>
      <w:rFonts w:ascii="Lucida Grande" w:hAnsi="Lucida Grande" w:cs="Lucida Grande"/>
      <w:sz w:val="18"/>
      <w:szCs w:val="18"/>
    </w:rPr>
  </w:style>
  <w:style w:type="character" w:customStyle="1" w:styleId="BodyTextChar">
    <w:name w:val="Body Text Char"/>
    <w:link w:val="BodyText"/>
    <w:rsid w:val="00051357"/>
    <w:rPr>
      <w:rFonts w:ascii="Times New Roman" w:hAnsi="Times New Roman"/>
      <w:sz w:val="24"/>
    </w:rPr>
  </w:style>
  <w:style w:type="paragraph" w:styleId="BodyText">
    <w:name w:val="Body Text"/>
    <w:basedOn w:val="Normal"/>
    <w:link w:val="BodyTextChar"/>
    <w:rsid w:val="00051357"/>
    <w:pPr>
      <w:tabs>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360" w:lineRule="atLeast"/>
    </w:pPr>
    <w:rPr>
      <w:rFonts w:ascii="Times New Roman" w:hAnsi="Times New Roman"/>
      <w:sz w:val="24"/>
    </w:rPr>
  </w:style>
  <w:style w:type="character" w:customStyle="1" w:styleId="BodyTextChar1">
    <w:name w:val="Body Text Char1"/>
    <w:basedOn w:val="DefaultParagraphFont"/>
    <w:uiPriority w:val="99"/>
    <w:semiHidden/>
    <w:rsid w:val="00051357"/>
  </w:style>
  <w:style w:type="paragraph" w:styleId="Caption">
    <w:name w:val="caption"/>
    <w:basedOn w:val="Normal"/>
    <w:next w:val="Normal"/>
    <w:uiPriority w:val="35"/>
    <w:semiHidden/>
    <w:qFormat/>
    <w:rsid w:val="0035414B"/>
    <w:pPr>
      <w:spacing w:after="200" w:line="240" w:lineRule="auto"/>
    </w:pPr>
    <w:rPr>
      <w:b/>
      <w:bCs/>
      <w:color w:val="5B9BD5" w:themeColor="accent1"/>
      <w:sz w:val="18"/>
      <w:szCs w:val="18"/>
    </w:rPr>
  </w:style>
  <w:style w:type="paragraph" w:styleId="HTMLPreformatted">
    <w:name w:val="HTML Preformatted"/>
    <w:basedOn w:val="Normal"/>
    <w:link w:val="HTMLPreformattedChar"/>
    <w:uiPriority w:val="99"/>
    <w:unhideWhenUsed/>
    <w:rsid w:val="00354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CA"/>
    </w:rPr>
  </w:style>
  <w:style w:type="character" w:customStyle="1" w:styleId="HTMLPreformattedChar">
    <w:name w:val="HTML Preformatted Char"/>
    <w:basedOn w:val="DefaultParagraphFont"/>
    <w:link w:val="HTMLPreformatted"/>
    <w:uiPriority w:val="99"/>
    <w:rsid w:val="0035414B"/>
    <w:rPr>
      <w:rFonts w:ascii="Courier" w:hAnsi="Courier" w:cs="Courier"/>
      <w:sz w:val="20"/>
      <w:szCs w:val="20"/>
      <w:lang w:val="en-CA"/>
    </w:rPr>
  </w:style>
  <w:style w:type="character" w:styleId="Hyperlink">
    <w:name w:val="Hyperlink"/>
    <w:basedOn w:val="DefaultParagraphFont"/>
    <w:uiPriority w:val="99"/>
    <w:semiHidden/>
    <w:unhideWhenUsed/>
    <w:rsid w:val="009417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686191">
      <w:bodyDiv w:val="1"/>
      <w:marLeft w:val="0"/>
      <w:marRight w:val="0"/>
      <w:marTop w:val="0"/>
      <w:marBottom w:val="0"/>
      <w:divBdr>
        <w:top w:val="none" w:sz="0" w:space="0" w:color="auto"/>
        <w:left w:val="none" w:sz="0" w:space="0" w:color="auto"/>
        <w:bottom w:val="none" w:sz="0" w:space="0" w:color="auto"/>
        <w:right w:val="none" w:sz="0" w:space="0" w:color="auto"/>
      </w:divBdr>
    </w:div>
    <w:div w:id="877400263">
      <w:bodyDiv w:val="1"/>
      <w:marLeft w:val="0"/>
      <w:marRight w:val="0"/>
      <w:marTop w:val="0"/>
      <w:marBottom w:val="0"/>
      <w:divBdr>
        <w:top w:val="none" w:sz="0" w:space="0" w:color="auto"/>
        <w:left w:val="none" w:sz="0" w:space="0" w:color="auto"/>
        <w:bottom w:val="none" w:sz="0" w:space="0" w:color="auto"/>
        <w:right w:val="none" w:sz="0" w:space="0" w:color="auto"/>
      </w:divBdr>
    </w:div>
    <w:div w:id="1079787974">
      <w:bodyDiv w:val="1"/>
      <w:marLeft w:val="0"/>
      <w:marRight w:val="0"/>
      <w:marTop w:val="0"/>
      <w:marBottom w:val="0"/>
      <w:divBdr>
        <w:top w:val="none" w:sz="0" w:space="0" w:color="auto"/>
        <w:left w:val="none" w:sz="0" w:space="0" w:color="auto"/>
        <w:bottom w:val="none" w:sz="0" w:space="0" w:color="auto"/>
        <w:right w:val="none" w:sz="0" w:space="0" w:color="auto"/>
      </w:divBdr>
    </w:div>
    <w:div w:id="1206137102">
      <w:bodyDiv w:val="1"/>
      <w:marLeft w:val="0"/>
      <w:marRight w:val="0"/>
      <w:marTop w:val="0"/>
      <w:marBottom w:val="0"/>
      <w:divBdr>
        <w:top w:val="none" w:sz="0" w:space="0" w:color="auto"/>
        <w:left w:val="none" w:sz="0" w:space="0" w:color="auto"/>
        <w:bottom w:val="none" w:sz="0" w:space="0" w:color="auto"/>
        <w:right w:val="none" w:sz="0" w:space="0" w:color="auto"/>
      </w:divBdr>
    </w:div>
    <w:div w:id="1413501933">
      <w:bodyDiv w:val="1"/>
      <w:marLeft w:val="0"/>
      <w:marRight w:val="0"/>
      <w:marTop w:val="0"/>
      <w:marBottom w:val="0"/>
      <w:divBdr>
        <w:top w:val="none" w:sz="0" w:space="0" w:color="auto"/>
        <w:left w:val="none" w:sz="0" w:space="0" w:color="auto"/>
        <w:bottom w:val="none" w:sz="0" w:space="0" w:color="auto"/>
        <w:right w:val="none" w:sz="0" w:space="0" w:color="auto"/>
      </w:divBdr>
    </w:div>
    <w:div w:id="196053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6ACA904853A44CB2104FBBF042CC19"/>
        <w:category>
          <w:name w:val="General"/>
          <w:gallery w:val="placeholder"/>
        </w:category>
        <w:types>
          <w:type w:val="bbPlcHdr"/>
        </w:types>
        <w:behaviors>
          <w:behavior w:val="content"/>
        </w:behaviors>
        <w:guid w:val="{E64ED7A4-6DE1-6149-A4B1-8384C164A966}"/>
      </w:docPartPr>
      <w:docPartBody>
        <w:p w:rsidR="00C710A8" w:rsidRDefault="00C710A8">
          <w:pPr>
            <w:pStyle w:val="9A6ACA904853A44CB2104FBBF042CC19"/>
          </w:pPr>
          <w:r w:rsidRPr="00CC586D">
            <w:rPr>
              <w:rStyle w:val="PlaceholderText"/>
              <w:b/>
              <w:color w:val="FFFFFF" w:themeColor="background1"/>
            </w:rPr>
            <w:t>[Salutation]</w:t>
          </w:r>
        </w:p>
      </w:docPartBody>
    </w:docPart>
    <w:docPart>
      <w:docPartPr>
        <w:name w:val="54F52E5D0E79C84B9444E8F917B044A3"/>
        <w:category>
          <w:name w:val="General"/>
          <w:gallery w:val="placeholder"/>
        </w:category>
        <w:types>
          <w:type w:val="bbPlcHdr"/>
        </w:types>
        <w:behaviors>
          <w:behavior w:val="content"/>
        </w:behaviors>
        <w:guid w:val="{522F7993-EC2F-9244-839B-8AA54D217C8E}"/>
      </w:docPartPr>
      <w:docPartBody>
        <w:p w:rsidR="00C710A8" w:rsidRDefault="00C710A8">
          <w:pPr>
            <w:pStyle w:val="54F52E5D0E79C84B9444E8F917B044A3"/>
          </w:pPr>
          <w:r>
            <w:rPr>
              <w:rStyle w:val="PlaceholderText"/>
            </w:rPr>
            <w:t>[First name]</w:t>
          </w:r>
        </w:p>
      </w:docPartBody>
    </w:docPart>
    <w:docPart>
      <w:docPartPr>
        <w:name w:val="B42ADC65396F494B84702645E8EDF731"/>
        <w:category>
          <w:name w:val="General"/>
          <w:gallery w:val="placeholder"/>
        </w:category>
        <w:types>
          <w:type w:val="bbPlcHdr"/>
        </w:types>
        <w:behaviors>
          <w:behavior w:val="content"/>
        </w:behaviors>
        <w:guid w:val="{6066B057-5DD6-E54B-9486-EC2EB553FD85}"/>
      </w:docPartPr>
      <w:docPartBody>
        <w:p w:rsidR="00C710A8" w:rsidRDefault="00C710A8">
          <w:pPr>
            <w:pStyle w:val="B42ADC65396F494B84702645E8EDF731"/>
          </w:pPr>
          <w:r>
            <w:rPr>
              <w:rStyle w:val="PlaceholderText"/>
            </w:rPr>
            <w:t>[Middle name]</w:t>
          </w:r>
        </w:p>
      </w:docPartBody>
    </w:docPart>
    <w:docPart>
      <w:docPartPr>
        <w:name w:val="E486F87D09D18041932F940D6C7C30C6"/>
        <w:category>
          <w:name w:val="General"/>
          <w:gallery w:val="placeholder"/>
        </w:category>
        <w:types>
          <w:type w:val="bbPlcHdr"/>
        </w:types>
        <w:behaviors>
          <w:behavior w:val="content"/>
        </w:behaviors>
        <w:guid w:val="{21F2DDD2-E901-FD49-8B3B-802A5A140BC8}"/>
      </w:docPartPr>
      <w:docPartBody>
        <w:p w:rsidR="00C710A8" w:rsidRDefault="00C710A8">
          <w:pPr>
            <w:pStyle w:val="E486F87D09D18041932F940D6C7C30C6"/>
          </w:pPr>
          <w:r>
            <w:rPr>
              <w:rStyle w:val="PlaceholderText"/>
            </w:rPr>
            <w:t>[Last name]</w:t>
          </w:r>
        </w:p>
      </w:docPartBody>
    </w:docPart>
    <w:docPart>
      <w:docPartPr>
        <w:name w:val="63A979FABDA3224185BC431A93D8C4BB"/>
        <w:category>
          <w:name w:val="General"/>
          <w:gallery w:val="placeholder"/>
        </w:category>
        <w:types>
          <w:type w:val="bbPlcHdr"/>
        </w:types>
        <w:behaviors>
          <w:behavior w:val="content"/>
        </w:behaviors>
        <w:guid w:val="{5F176055-0D0A-2848-8C37-AA68D9C54311}"/>
      </w:docPartPr>
      <w:docPartBody>
        <w:p w:rsidR="00C710A8" w:rsidRDefault="00C710A8">
          <w:pPr>
            <w:pStyle w:val="63A979FABDA3224185BC431A93D8C4BB"/>
          </w:pPr>
          <w:r>
            <w:rPr>
              <w:rStyle w:val="PlaceholderText"/>
            </w:rPr>
            <w:t>[Enter your biography]</w:t>
          </w:r>
        </w:p>
      </w:docPartBody>
    </w:docPart>
    <w:docPart>
      <w:docPartPr>
        <w:name w:val="C90EA55C6BD1A246B0D754CF7358E987"/>
        <w:category>
          <w:name w:val="General"/>
          <w:gallery w:val="placeholder"/>
        </w:category>
        <w:types>
          <w:type w:val="bbPlcHdr"/>
        </w:types>
        <w:behaviors>
          <w:behavior w:val="content"/>
        </w:behaviors>
        <w:guid w:val="{36A23124-123C-4142-92D9-6BBE2FC94190}"/>
      </w:docPartPr>
      <w:docPartBody>
        <w:p w:rsidR="00C710A8" w:rsidRDefault="00C710A8">
          <w:pPr>
            <w:pStyle w:val="C90EA55C6BD1A246B0D754CF7358E987"/>
          </w:pPr>
          <w:r>
            <w:rPr>
              <w:rStyle w:val="PlaceholderText"/>
            </w:rPr>
            <w:t>[Enter the institution with which you are affiliated]</w:t>
          </w:r>
        </w:p>
      </w:docPartBody>
    </w:docPart>
    <w:docPart>
      <w:docPartPr>
        <w:name w:val="525674C7227B294CA8299C03A3738D8F"/>
        <w:category>
          <w:name w:val="General"/>
          <w:gallery w:val="placeholder"/>
        </w:category>
        <w:types>
          <w:type w:val="bbPlcHdr"/>
        </w:types>
        <w:behaviors>
          <w:behavior w:val="content"/>
        </w:behaviors>
        <w:guid w:val="{923458F0-7DBA-F040-8EBB-ABE0847C3E0F}"/>
      </w:docPartPr>
      <w:docPartBody>
        <w:p w:rsidR="00C710A8" w:rsidRDefault="00C710A8">
          <w:pPr>
            <w:pStyle w:val="525674C7227B294CA8299C03A3738D8F"/>
          </w:pPr>
          <w:r w:rsidRPr="00EF74F7">
            <w:rPr>
              <w:b/>
              <w:color w:val="808080" w:themeColor="background1" w:themeShade="80"/>
            </w:rPr>
            <w:t>[Enter the headword for your article]</w:t>
          </w:r>
        </w:p>
      </w:docPartBody>
    </w:docPart>
    <w:docPart>
      <w:docPartPr>
        <w:name w:val="3ED64F6C3556194785BAB6AA57A4CE05"/>
        <w:category>
          <w:name w:val="General"/>
          <w:gallery w:val="placeholder"/>
        </w:category>
        <w:types>
          <w:type w:val="bbPlcHdr"/>
        </w:types>
        <w:behaviors>
          <w:behavior w:val="content"/>
        </w:behaviors>
        <w:guid w:val="{58D439C0-C37D-4247-A46E-1DFBF7B01520}"/>
      </w:docPartPr>
      <w:docPartBody>
        <w:p w:rsidR="00C710A8" w:rsidRDefault="00C710A8">
          <w:pPr>
            <w:pStyle w:val="3ED64F6C3556194785BAB6AA57A4CE0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1EE0BC1D56D44BBF33B7DB1AEA202E"/>
        <w:category>
          <w:name w:val="General"/>
          <w:gallery w:val="placeholder"/>
        </w:category>
        <w:types>
          <w:type w:val="bbPlcHdr"/>
        </w:types>
        <w:behaviors>
          <w:behavior w:val="content"/>
        </w:behaviors>
        <w:guid w:val="{F150FE16-55ED-D444-9CFD-9FF40E89B942}"/>
      </w:docPartPr>
      <w:docPartBody>
        <w:p w:rsidR="00C710A8" w:rsidRDefault="00C710A8">
          <w:pPr>
            <w:pStyle w:val="911EE0BC1D56D44BBF33B7DB1AEA202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9B73D9E3074B43ACDEA0A574E9B3B2"/>
        <w:category>
          <w:name w:val="General"/>
          <w:gallery w:val="placeholder"/>
        </w:category>
        <w:types>
          <w:type w:val="bbPlcHdr"/>
        </w:types>
        <w:behaviors>
          <w:behavior w:val="content"/>
        </w:behaviors>
        <w:guid w:val="{A3972FED-5456-FC43-8FCD-C09C66D1712B}"/>
      </w:docPartPr>
      <w:docPartBody>
        <w:p w:rsidR="00C710A8" w:rsidRDefault="00C710A8">
          <w:pPr>
            <w:pStyle w:val="C59B73D9E3074B43ACDEA0A574E9B3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5FDE05A3773F448BD217D6E5B2A920F"/>
        <w:category>
          <w:name w:val="General"/>
          <w:gallery w:val="placeholder"/>
        </w:category>
        <w:types>
          <w:type w:val="bbPlcHdr"/>
        </w:types>
        <w:behaviors>
          <w:behavior w:val="content"/>
        </w:behaviors>
        <w:guid w:val="{445E6C4C-D0F0-3F45-AAFE-28E74EF1A5A2}"/>
      </w:docPartPr>
      <w:docPartBody>
        <w:p w:rsidR="00C710A8" w:rsidRDefault="00C710A8">
          <w:pPr>
            <w:pStyle w:val="E5FDE05A3773F448BD217D6E5B2A920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0A8"/>
    <w:rsid w:val="00C710A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6ACA904853A44CB2104FBBF042CC19">
    <w:name w:val="9A6ACA904853A44CB2104FBBF042CC19"/>
  </w:style>
  <w:style w:type="paragraph" w:customStyle="1" w:styleId="54F52E5D0E79C84B9444E8F917B044A3">
    <w:name w:val="54F52E5D0E79C84B9444E8F917B044A3"/>
  </w:style>
  <w:style w:type="paragraph" w:customStyle="1" w:styleId="B42ADC65396F494B84702645E8EDF731">
    <w:name w:val="B42ADC65396F494B84702645E8EDF731"/>
  </w:style>
  <w:style w:type="paragraph" w:customStyle="1" w:styleId="E486F87D09D18041932F940D6C7C30C6">
    <w:name w:val="E486F87D09D18041932F940D6C7C30C6"/>
  </w:style>
  <w:style w:type="paragraph" w:customStyle="1" w:styleId="63A979FABDA3224185BC431A93D8C4BB">
    <w:name w:val="63A979FABDA3224185BC431A93D8C4BB"/>
  </w:style>
  <w:style w:type="paragraph" w:customStyle="1" w:styleId="C90EA55C6BD1A246B0D754CF7358E987">
    <w:name w:val="C90EA55C6BD1A246B0D754CF7358E987"/>
  </w:style>
  <w:style w:type="paragraph" w:customStyle="1" w:styleId="525674C7227B294CA8299C03A3738D8F">
    <w:name w:val="525674C7227B294CA8299C03A3738D8F"/>
  </w:style>
  <w:style w:type="paragraph" w:customStyle="1" w:styleId="3ED64F6C3556194785BAB6AA57A4CE05">
    <w:name w:val="3ED64F6C3556194785BAB6AA57A4CE05"/>
  </w:style>
  <w:style w:type="paragraph" w:customStyle="1" w:styleId="911EE0BC1D56D44BBF33B7DB1AEA202E">
    <w:name w:val="911EE0BC1D56D44BBF33B7DB1AEA202E"/>
  </w:style>
  <w:style w:type="paragraph" w:customStyle="1" w:styleId="C59B73D9E3074B43ACDEA0A574E9B3B2">
    <w:name w:val="C59B73D9E3074B43ACDEA0A574E9B3B2"/>
  </w:style>
  <w:style w:type="paragraph" w:customStyle="1" w:styleId="E5FDE05A3773F448BD217D6E5B2A920F">
    <w:name w:val="E5FDE05A3773F448BD217D6E5B2A920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6ACA904853A44CB2104FBBF042CC19">
    <w:name w:val="9A6ACA904853A44CB2104FBBF042CC19"/>
  </w:style>
  <w:style w:type="paragraph" w:customStyle="1" w:styleId="54F52E5D0E79C84B9444E8F917B044A3">
    <w:name w:val="54F52E5D0E79C84B9444E8F917B044A3"/>
  </w:style>
  <w:style w:type="paragraph" w:customStyle="1" w:styleId="B42ADC65396F494B84702645E8EDF731">
    <w:name w:val="B42ADC65396F494B84702645E8EDF731"/>
  </w:style>
  <w:style w:type="paragraph" w:customStyle="1" w:styleId="E486F87D09D18041932F940D6C7C30C6">
    <w:name w:val="E486F87D09D18041932F940D6C7C30C6"/>
  </w:style>
  <w:style w:type="paragraph" w:customStyle="1" w:styleId="63A979FABDA3224185BC431A93D8C4BB">
    <w:name w:val="63A979FABDA3224185BC431A93D8C4BB"/>
  </w:style>
  <w:style w:type="paragraph" w:customStyle="1" w:styleId="C90EA55C6BD1A246B0D754CF7358E987">
    <w:name w:val="C90EA55C6BD1A246B0D754CF7358E987"/>
  </w:style>
  <w:style w:type="paragraph" w:customStyle="1" w:styleId="525674C7227B294CA8299C03A3738D8F">
    <w:name w:val="525674C7227B294CA8299C03A3738D8F"/>
  </w:style>
  <w:style w:type="paragraph" w:customStyle="1" w:styleId="3ED64F6C3556194785BAB6AA57A4CE05">
    <w:name w:val="3ED64F6C3556194785BAB6AA57A4CE05"/>
  </w:style>
  <w:style w:type="paragraph" w:customStyle="1" w:styleId="911EE0BC1D56D44BBF33B7DB1AEA202E">
    <w:name w:val="911EE0BC1D56D44BBF33B7DB1AEA202E"/>
  </w:style>
  <w:style w:type="paragraph" w:customStyle="1" w:styleId="C59B73D9E3074B43ACDEA0A574E9B3B2">
    <w:name w:val="C59B73D9E3074B43ACDEA0A574E9B3B2"/>
  </w:style>
  <w:style w:type="paragraph" w:customStyle="1" w:styleId="E5FDE05A3773F448BD217D6E5B2A920F">
    <w:name w:val="E5FDE05A3773F448BD217D6E5B2A92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Mat041</b:Tag>
    <b:SourceType>Misc</b:SourceType>
    <b:Guid>{47478B79-6177-7C47-BEAF-2E76C9F21A0C}</b:Guid>
    <b:Author>
      <b:Author>
        <b:NameList>
          <b:Person>
            <b:Last>Mattson</b:Last>
            <b:First>Rachel</b:First>
          </b:Person>
        </b:NameList>
      </b:Author>
    </b:Author>
    <b:Title>The Seductions of Dissonance: Ragini Devi and the Idea of India in the US, 1893-1965</b:Title>
    <b:Publisher>NYU</b:Publisher>
    <b:Year>2004</b:Year>
    <b:Comments>Using the life story of Ragini Devi as a narrative spine, this dissertation examines white Americans’ ideas about India and its inhabitants in the years before large communities of immigrants from South Asia settled in the U.S.</b:Comments>
    <b:Medium>PhD Dissertation</b:Medium>
    <b:RefOrder>1</b:RefOrder>
  </b:Source>
  <b:Source>
    <b:Tag>Mis92</b:Tag>
    <b:SourceType>Book</b:SourceType>
    <b:Guid>{622EE05C-082A-BC43-BA03-84B99058CDAB}</b:Guid>
    <b:Title>Some Dancers of India</b:Title>
    <b:Year>1992</b:Year>
    <b:City>New Delhi</b:City>
    <b:Publisher>Harman Publishing House</b:Publisher>
    <b:Comments>This illustrated text features biographical profiles of many of the most important dancers of dances from India from the 20th century—including 1930s-era international dance sensation Uday Shankar, revivalist Rukmini Devi Arundale, and others. Ragini Devi’s profile appears as the first chapter in the book. </b:Comments>
    <b:Author>
      <b:Author>
        <b:NameList>
          <b:Person>
            <b:Last>Misra</b:Last>
            <b:First>Susheela</b:First>
          </b:Person>
        </b:NameList>
      </b:Author>
    </b:Author>
    <b:RefOrder>2</b:RefOrder>
  </b:Source>
  <b:Source>
    <b:Tag>OSh071</b:Tag>
    <b:SourceType>Book</b:SourceType>
    <b:Guid>{47D26A13-E515-A34D-A0D0-AC398BF32DEC}</b:Guid>
    <b:Author>
      <b:Author>
        <b:NameList>
          <b:Person>
            <b:Last>O’Shea</b:Last>
            <b:First>Janet</b:First>
          </b:Person>
        </b:NameList>
      </b:Author>
    </b:Author>
    <b:Title>At Home in the World: Bharata Natyam on the Global Stage</b:Title>
    <b:City>Middletown</b:City>
    <b:StateProvince>Conn</b:StateProvince>
    <b:Publisher>Wesleyan</b:Publisher>
    <b:Year>2007</b:Year>
    <b:Comments>This study tracks the history of bharata natyam across the twentieth century, examining the political and cultural questions that accompanied its transformation from a localised religious practice to a movement form performed for urban audiences on theatrical stages. </b:Comments>
    <b:RefOrder>3</b:RefOrder>
  </b:Source>
  <b:Source>
    <b:Tag>Rah01</b:Tag>
    <b:SourceType>Book</b:SourceType>
    <b:Guid>{A1E8DB3E-A9C4-554F-B5C5-C01BE4F21964}</b:Guid>
    <b:Author>
      <b:Author>
        <b:NameList>
          <b:Person>
            <b:Last>Rahman</b:Last>
            <b:First>Sukanya</b:First>
          </b:Person>
        </b:NameList>
      </b:Author>
    </b:Author>
    <b:Title>Dancing in the Family: An Unconventional Memoir of Three Women</b:Title>
    <b:City>New Delhi</b:City>
    <b:Publisher>HarperCollins India</b:Publisher>
    <b:Year>2001</b:Year>
    <b:Comments>Written by Ragini Devi’s granddaughter, this memoir traces Devi’s life, and the life of her family, across nine decades.</b:Comments>
    <b:RefOrder>5</b:RefOrder>
  </b:Source>
  <b:Source>
    <b:Tag>Pra00</b:Tag>
    <b:SourceType>Book</b:SourceType>
    <b:Guid>{AD7F5BF5-D4A9-B24C-83F5-C08F77612417}</b:Guid>
    <b:Author>
      <b:Author>
        <b:NameList>
          <b:Person>
            <b:Last>Prashad</b:Last>
            <b:First>Vijay</b:First>
          </b:Person>
        </b:NameList>
      </b:Author>
    </b:Author>
    <b:City>Minnapolis</b:City>
    <b:Publisher>University of Minnesota Press</b:Publisher>
    <b:Year>2000</b:Year>
    <b:Comments>This book examines several episodes in the history of encounters between India and the U.S.—including the development of a white American fantasies of ‘the East’ in the late 19th century U.S., the early arrival of South Asian immigrants on U.S. shores in the early 20th century, and competing racial and political ideologies of South Asian immigrants in the late 20th century U.S.</b:Comments>
    <b:Title>The Karma of Brown Folk</b:Title>
    <b:RefOrder>4</b:RefOrder>
  </b:Source>
</b:Sources>
</file>

<file path=customXml/itemProps1.xml><?xml version="1.0" encoding="utf-8"?>
<ds:datastoreItem xmlns:ds="http://schemas.openxmlformats.org/officeDocument/2006/customXml" ds:itemID="{020C73A9-BC87-5C42-AB93-761B415AD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31</TotalTime>
  <Pages>4</Pages>
  <Words>1313</Words>
  <Characters>7486</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2015-05-22T21:13:00Z</dcterms:created>
  <dcterms:modified xsi:type="dcterms:W3CDTF">2015-07-01T17:48:00Z</dcterms:modified>
</cp:coreProperties>
</file>