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text/>
          </w:sdtPr>
          <w:sdtContent>
            <w:tc>
              <w:tcPr>
                <w:tcW w:w="8525" w:type="dxa"/>
                <w:gridSpan w:val="4"/>
              </w:tcPr>
              <w:p w14:paraId="13F0DC2B" w14:textId="7249214A" w:rsidR="00B574C9" w:rsidRDefault="00710DFA" w:rsidP="00E03765">
                <w:r>
                  <w:t xml:space="preserve">Stanford </w:t>
                </w:r>
                <w:r w:rsidR="00E03765">
                  <w:t>University</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alias w:val="Article headword"/>
            <w:tag w:val="articleHeadword"/>
            <w:id w:val="-361440020"/>
            <w:placeholder>
              <w:docPart w:val="B1DBC253E9B9A04390E04C28ACE286CD"/>
            </w:placeholder>
            <w:text/>
          </w:sdtPr>
          <w:sdtContent>
            <w:tc>
              <w:tcPr>
                <w:tcW w:w="9016" w:type="dxa"/>
                <w:tcMar>
                  <w:top w:w="113" w:type="dxa"/>
                  <w:bottom w:w="113" w:type="dxa"/>
                </w:tcMar>
              </w:tcPr>
              <w:p w14:paraId="48CCA485" w14:textId="05FE4BF5" w:rsidR="003F0D73" w:rsidRPr="00FB589A" w:rsidRDefault="00710DFA" w:rsidP="005358DA">
                <w:pPr>
                  <w:rPr>
                    <w:b/>
                  </w:rPr>
                </w:pPr>
                <w:r>
                  <w:t>Yakobson, Leon</w:t>
                </w:r>
                <w:r w:rsidR="005358DA" w:rsidRPr="00E03765">
                  <w:t>id</w:t>
                </w:r>
                <w:r w:rsidR="00C21829">
                  <w:t xml:space="preserve"> (1904-1975)</w:t>
                </w:r>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EndPr/>
          <w:sdtContent>
            <w:tc>
              <w:tcPr>
                <w:tcW w:w="9016" w:type="dxa"/>
                <w:tcMar>
                  <w:top w:w="113" w:type="dxa"/>
                  <w:bottom w:w="113" w:type="dxa"/>
                </w:tcMar>
              </w:tcPr>
              <w:p w14:paraId="271B0A8C" w14:textId="63036419" w:rsidR="00C238E8" w:rsidRDefault="00C238E8" w:rsidP="00C238E8">
                <w:pPr>
                  <w:keepNext/>
                  <w:widowControl w:val="0"/>
                </w:pPr>
                <w:r>
                  <w:t>File: To be determined.</w:t>
                </w:r>
              </w:p>
              <w:p w14:paraId="07ADE616" w14:textId="5FE5B570" w:rsidR="00C238E8" w:rsidRDefault="00C238E8" w:rsidP="00C238E8">
                <w:pPr>
                  <w:pStyle w:val="Caption"/>
                </w:pPr>
                <w:r>
                  <w:t xml:space="preserve">Figure </w:t>
                </w:r>
                <w:fldSimple w:instr=" SEQ Figure \* ARABIC ">
                  <w:r w:rsidR="0040268F">
                    <w:rPr>
                      <w:noProof/>
                    </w:rPr>
                    <w:t>1</w:t>
                  </w:r>
                </w:fldSimple>
                <w:r>
                  <w:t xml:space="preserve"> </w:t>
                </w:r>
                <w:r>
                  <w:rPr>
                    <w:i/>
                  </w:rPr>
                  <w:t>The Bedbug</w:t>
                </w:r>
                <w:r>
                  <w:t>. Photograph by Nina Alovert. **Routledge will have to contact the photographer both for the image and for permission to publish.</w:t>
                </w:r>
              </w:p>
              <w:p w14:paraId="3B2AC292" w14:textId="77777777" w:rsidR="00C238E8" w:rsidRDefault="00C238E8" w:rsidP="0040268F">
                <w:pPr>
                  <w:keepNext/>
                </w:pPr>
                <w:r>
                  <w:t>File: To be determined.</w:t>
                </w:r>
              </w:p>
              <w:p w14:paraId="1AFF944A" w14:textId="5CA63C21" w:rsidR="00C238E8" w:rsidRDefault="0040268F" w:rsidP="0040268F">
                <w:pPr>
                  <w:pStyle w:val="Caption"/>
                </w:pPr>
                <w:r>
                  <w:t xml:space="preserve">Figure </w:t>
                </w:r>
                <w:fldSimple w:instr=" SEQ Figure \* ARABIC ">
                  <w:r>
                    <w:rPr>
                      <w:noProof/>
                    </w:rPr>
                    <w:t>2</w:t>
                  </w:r>
                </w:fldSimple>
                <w:r>
                  <w:t xml:space="preserve"> </w:t>
                </w:r>
                <w:r>
                  <w:rPr>
                    <w:i/>
                  </w:rPr>
                  <w:t>Spartacus</w:t>
                </w:r>
                <w:r>
                  <w:t>. Photograph by Nina Alovert. **Routledge will have to contact the photographer both for the image and for permission to publish.</w:t>
                </w:r>
              </w:p>
              <w:p w14:paraId="18D9603D" w14:textId="53706C82" w:rsidR="00E85A05" w:rsidRDefault="00C21829" w:rsidP="00C21829">
                <w:pPr>
                  <w:widowControl w:val="0"/>
                </w:pPr>
                <w:r>
                  <w:t>A Russian dancer and choreographer, Leon</w:t>
                </w:r>
                <w:r w:rsidRPr="00823182">
                  <w:t>id Veniaminovich</w:t>
                </w:r>
                <w:r>
                  <w:t xml:space="preserve"> Yakobson choreographed for the Kirov and Bolshoi ballets from 1930 to the early 1970s, during which time he emerged as a powerful voice of Soviet ballet modernism. Based in St. Petersburg, his creative roots stretched back to the 1920s, a period</w:t>
                </w:r>
                <w:r>
                  <w:rPr>
                    <w:color w:val="FF0000"/>
                  </w:rPr>
                  <w:t xml:space="preserve"> </w:t>
                </w:r>
                <w:r>
                  <w:t xml:space="preserve">of artistic experimentation when classical ballet developed exciting new movement vocabularies. He continued to explore and extend these influences until the 1970s, creating numerous short-format works — called ballet miniatures — that often used grotesque, athletic, or pantomimic movements to address social, dramatic, or erotic subjects with narrative clarity and concision. He favoured original music, often in a contemporary style, believing that distinctive forms of music elicited an individual choreographic response. Among his most notable works were his full length </w:t>
                </w:r>
                <w:r>
                  <w:rPr>
                    <w:i/>
                  </w:rPr>
                  <w:t>Spartacus</w:t>
                </w:r>
                <w:r>
                  <w:t xml:space="preserve"> (1956/1962) — which discarded the lifts and pointe work of traditional ballet language and featured characters who were fully developed psychologically — and </w:t>
                </w:r>
                <w:r>
                  <w:rPr>
                    <w:i/>
                  </w:rPr>
                  <w:t>Exercise XX</w:t>
                </w:r>
                <w:r>
                  <w:t xml:space="preserve"> (1972), a dance that verged on abstraction. In 1969, he founded Choreographic Miniatures, the first Soviet ballet company since the 1920s with a repertoire of original choreographic works by a single choreographer. Jewish by birth, Yakobson held onto his Jewish identity culturally as religious observance was effectively prohibited. During years of aggressive anti-Semitism, he created six ballets on Jewish themes; the first, </w:t>
                </w:r>
                <w:r>
                  <w:rPr>
                    <w:i/>
                  </w:rPr>
                  <w:t>Jewish Dance</w:t>
                </w:r>
                <w:r>
                  <w:t xml:space="preserve"> (1949), he created at a time when Jews were being actively persecuted. </w:t>
                </w:r>
              </w:p>
            </w:tc>
          </w:sdtContent>
        </w:sdt>
      </w:tr>
      <w:tr w:rsidR="003F0D73" w14:paraId="6D902367" w14:textId="77777777" w:rsidTr="003F0D73">
        <w:sdt>
          <w:sdtPr>
            <w:alias w:val="Article text"/>
            <w:tag w:val="articleText"/>
            <w:id w:val="634067588"/>
            <w:placeholder>
              <w:docPart w:val="3F61480691BBA14AA9101B5A6ED4AE27"/>
            </w:placeholder>
          </w:sdtPr>
          <w:sdtEndPr>
            <w:rPr>
              <w:b/>
              <w:color w:val="385623" w:themeColor="accent6" w:themeShade="80"/>
            </w:rPr>
          </w:sdtEndPr>
          <w:sdtContent>
            <w:tc>
              <w:tcPr>
                <w:tcW w:w="9016" w:type="dxa"/>
                <w:tcMar>
                  <w:top w:w="113" w:type="dxa"/>
                  <w:bottom w:w="113" w:type="dxa"/>
                </w:tcMar>
              </w:tcPr>
              <w:p w14:paraId="4F45917B" w14:textId="2FC2F66C" w:rsidR="005358DA" w:rsidRPr="00E03765" w:rsidRDefault="005358DA" w:rsidP="00E03765">
                <w:pPr>
                  <w:widowControl w:val="0"/>
                  <w:spacing w:after="160"/>
                  <w:rPr>
                    <w:rStyle w:val="Heading1Char"/>
                  </w:rPr>
                </w:pPr>
                <w:r w:rsidRPr="00E03765">
                  <w:rPr>
                    <w:rStyle w:val="Heading1Char"/>
                  </w:rPr>
                  <w:t>Summary</w:t>
                </w:r>
              </w:p>
              <w:p w14:paraId="3AEAF5BF" w14:textId="0960E79F" w:rsidR="005358DA" w:rsidRDefault="005358DA" w:rsidP="005358DA">
                <w:pPr>
                  <w:widowControl w:val="0"/>
                </w:pPr>
                <w:r>
                  <w:t xml:space="preserve">A Russian dancer and choreographer, </w:t>
                </w:r>
                <w:r w:rsidR="00710DFA">
                  <w:t>Leon</w:t>
                </w:r>
                <w:r w:rsidRPr="00823182">
                  <w:t>id Veniaminovich</w:t>
                </w:r>
                <w:r>
                  <w:t xml:space="preserve"> Yakobson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w:t>
                </w:r>
                <w:r w:rsidR="00710DFA">
                  <w:t xml:space="preserve">g numerous short-format works — </w:t>
                </w:r>
                <w:r w:rsidR="005A69C2">
                  <w:t>c</w:t>
                </w:r>
                <w:r w:rsidR="00710DFA">
                  <w:t xml:space="preserve">alled ballet miniatures — </w:t>
                </w:r>
                <w:r>
                  <w:t xml:space="preserve">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w:t>
                </w:r>
                <w:r>
                  <w:lastRenderedPageBreak/>
                  <w:t xml:space="preserve">most notable works were his full length </w:t>
                </w:r>
                <w:r>
                  <w:rPr>
                    <w:i/>
                  </w:rPr>
                  <w:t>Spartacus</w:t>
                </w:r>
                <w:r w:rsidR="00710DFA">
                  <w:t xml:space="preserve"> (1956/1962) — </w:t>
                </w:r>
                <w:r>
                  <w:t>which discarded the lifts and pointe</w:t>
                </w:r>
                <w:r w:rsidR="005A69C2">
                  <w:t xml:space="preserve"> </w:t>
                </w:r>
                <w:r>
                  <w:t xml:space="preserve">work of traditional ballet language and featured characters who were </w:t>
                </w:r>
                <w:r w:rsidR="005A69C2">
                  <w:t>fu</w:t>
                </w:r>
                <w:r w:rsidR="00710DFA">
                  <w:t xml:space="preserve">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Yakobson held onto his Jewish identity culturally as religious observance was effectively prohibited. During years of 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Isolated from developments in the West, Yakobson’s work</w:t>
                </w:r>
                <w:r w:rsidR="00B831E9">
                  <w:t xml:space="preserve"> angered Soviet authorities, who</w:t>
                </w:r>
                <w:r>
                  <w:t xml:space="preserve"> frequently censored or forbade his bal</w:t>
                </w:r>
                <w:r w:rsidR="00B831E9">
                  <w:t>lets. For Soviet audiences, Yakobson’s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710DFA">
                <w:pPr>
                  <w:pStyle w:val="Heading1"/>
                  <w:outlineLvl w:val="0"/>
                </w:pPr>
                <w:r>
                  <w:t>Training and Background</w:t>
                </w:r>
              </w:p>
              <w:p w14:paraId="3BEBA7D4" w14:textId="26F0AE41" w:rsidR="005358DA" w:rsidRDefault="005358DA" w:rsidP="005358DA">
                <w:pPr>
                  <w:widowControl w:val="0"/>
                  <w:rPr>
                    <w:color w:val="000000"/>
                  </w:rPr>
                </w:pPr>
                <w:r>
                  <w:t>A latecomer to ballet, Yakobson began to study dance in 1921, at the age of seventeen, with the celebrated character dancer, Alexander Chekrygin, in his Petrograd studio. Despite Yakobson’s age, Chekrygin agreed to take him on</w:t>
                </w:r>
                <w:r w:rsidRPr="00823182">
                  <w:t>.</w:t>
                </w:r>
                <w:r>
                  <w:t xml:space="preserve"> After three years of accelerated study</w:t>
                </w:r>
                <w:r w:rsidRPr="00823182">
                  <w:t>,</w:t>
                </w:r>
                <w:r>
                  <w:rPr>
                    <w:color w:val="FF0000"/>
                  </w:rPr>
                  <w:t xml:space="preserve"> </w:t>
                </w:r>
                <w:r>
                  <w:t>Yakobson transferred to the former Imperial Ballet School, now renamed the Leningrad Choreographic School. Here he studied first in the evening and later in the regular school with Vladimir Ponomarev and Viktor Semonov. Upon graduating in 1926, Yakobson was accepted into the corps de ballet of the State Academic Theatr</w:t>
                </w:r>
                <w:r w:rsidR="0075246D">
                  <w:t>e</w:t>
                </w:r>
                <w:r w:rsidR="00710DFA">
                  <w:t xml:space="preserve"> for Opera and Ballet (GATOB) — </w:t>
                </w:r>
                <w:r>
                  <w:t>as the former Imperial Ballet</w:t>
                </w:r>
                <w:r w:rsidR="0075246D">
                  <w:t>,</w:t>
                </w:r>
                <w:r>
                  <w:t xml:space="preserve"> and future Kirov Ballet</w:t>
                </w:r>
                <w:r w:rsidR="0075246D">
                  <w:t>,</w:t>
                </w:r>
                <w:r>
                  <w:t xml:space="preserve"> was know</w:t>
                </w:r>
                <w:r w:rsidR="0075246D">
                  <w:t>n</w:t>
                </w:r>
                <w:r w:rsidR="00710DFA">
                  <w:t xml:space="preserve"> in the 1920s and early 1930s — </w:t>
                </w:r>
                <w:r>
                  <w:t>where he danced until 1933 and was promoted to soloist. Compact and muscular</w:t>
                </w:r>
                <w:r w:rsidR="0075246D">
                  <w:t>,</w:t>
                </w:r>
                <w:r>
                  <w:t xml:space="preserve"> with a big jump and a high degree of co-ordination, Yakobson excelled at grot</w:t>
                </w:r>
                <w:r w:rsidR="003830ED">
                  <w:t>esque and demi-character roles; h</w:t>
                </w:r>
                <w:r>
                  <w:t>owever</w:t>
                </w:r>
                <w:r>
                  <w:rPr>
                    <w:i/>
                  </w:rPr>
                  <w:t xml:space="preserve">, </w:t>
                </w:r>
                <w:r>
                  <w:t>from the start of his professional career,</w:t>
                </w:r>
                <w:r>
                  <w:rPr>
                    <w:color w:val="FF0000"/>
                  </w:rPr>
                  <w:t xml:space="preserve"> </w:t>
                </w:r>
                <w:r>
                  <w:t>Yakobson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r>
                  <w:rPr>
                    <w:i/>
                    <w:color w:val="000000"/>
                  </w:rPr>
                  <w:t>danse d’école</w:t>
                </w:r>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710DFA">
                <w:pPr>
                  <w:pStyle w:val="Heading1"/>
                  <w:outlineLvl w:val="0"/>
                </w:pPr>
                <w:r>
                  <w:t>Contributions to the Field and to Modernism</w:t>
                </w:r>
              </w:p>
              <w:p w14:paraId="1C1E22CC" w14:textId="2F81DCE6" w:rsidR="005358DA" w:rsidRDefault="005358DA" w:rsidP="005358DA">
                <w:pPr>
                  <w:rPr>
                    <w:color w:val="000000"/>
                  </w:rPr>
                </w:pPr>
                <w:r>
                  <w:rPr>
                    <w:color w:val="000000"/>
                  </w:rPr>
                  <w:t>In 1930, Yakobson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to an original score by Dmitry Shostakovich. In keeping with the revolutionary spirit of the times, Yakobson incorporated non-dance movement</w:t>
                </w:r>
                <w:r w:rsidR="003830ED">
                  <w:rPr>
                    <w:color w:val="000000"/>
                  </w:rPr>
                  <w:t>s</w:t>
                </w:r>
                <w:r>
                  <w:rPr>
                    <w:color w:val="000000"/>
                  </w:rPr>
                  <w:t xml:space="preserve"> from athletics and acrobatics into his choreography, using this as a way to update ballet language and subjects. Yakobson returned to choreograph for the Kirov Ballet from 1942 to 1950 and from 1956 to 1975. He also served as a choreographer for Moscow’s Bolshoi Ballet fr</w:t>
                </w:r>
                <w:r w:rsidR="00710DFA">
                  <w:rPr>
                    <w:color w:val="000000"/>
                  </w:rPr>
                  <w:t>om 1933 to 1942.</w:t>
                </w:r>
                <w:r>
                  <w:rPr>
                    <w:color w:val="000000"/>
                  </w:rPr>
                  <w:t xml:space="preserve"> Immensely productive, despite political and economic hardships, he choreographed 180 ballets, including scores of </w:t>
                </w:r>
                <w:r w:rsidR="00710DFA">
                  <w:rPr>
                    <w:color w:val="000000"/>
                  </w:rPr>
                  <w:t>‘</w:t>
                </w:r>
                <w:r>
                  <w:rPr>
                    <w:color w:val="000000"/>
                  </w:rPr>
                  <w:t>miniatures</w:t>
                </w:r>
                <w:r w:rsidR="00710DFA">
                  <w:rPr>
                    <w:color w:val="000000"/>
                  </w:rPr>
                  <w:t xml:space="preserve">’ </w:t>
                </w:r>
                <w:r>
                  <w:rPr>
                    <w:color w:val="000000"/>
                  </w:rPr>
                  <w:t>—</w:t>
                </w:r>
                <w:r w:rsidR="00710DFA">
                  <w:rPr>
                    <w:color w:val="000000"/>
                  </w:rPr>
                  <w:t xml:space="preserve"> </w:t>
                </w:r>
                <w:r>
                  <w:rPr>
                    <w:color w:val="000000"/>
                  </w:rPr>
                  <w:t>movement portraits often no longer than three-to-five minutes long</w:t>
                </w:r>
                <w:r w:rsidR="00710DFA">
                  <w:rPr>
                    <w:color w:val="000000"/>
                  </w:rPr>
                  <w:t xml:space="preserve"> </w:t>
                </w:r>
                <w:r>
                  <w:rPr>
                    <w:color w:val="000000"/>
                  </w:rPr>
                  <w:t>—</w:t>
                </w:r>
                <w:r w:rsidR="00710DFA">
                  <w:rPr>
                    <w:color w:val="000000"/>
                  </w:rPr>
                  <w:t xml:space="preserve"> </w:t>
                </w:r>
                <w:r>
                  <w:rPr>
                    <w:color w:val="000000"/>
                  </w:rPr>
                  <w:t>on a range of subjects.  In all his works, Yakobson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5F8F0854" w:rsidR="005358DA" w:rsidRDefault="005358DA" w:rsidP="005358DA">
                <w:pPr>
                  <w:rPr>
                    <w:color w:val="000000"/>
                  </w:rPr>
                </w:pPr>
                <w:r>
                  <w:rPr>
                    <w:color w:val="000000"/>
                  </w:rPr>
                  <w:t xml:space="preserve">Challenged rather than intimidated by the restrictions imposed by Soviet censors on his ballets, Yakobson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w:t>
                </w:r>
                <w:r w:rsidR="00710DFA">
                  <w:rPr>
                    <w:color w:val="000000"/>
                  </w:rPr>
                  <w:t>‘</w:t>
                </w:r>
                <w:r>
                  <w:rPr>
                    <w:color w:val="000000"/>
                  </w:rPr>
                  <w:t>thaw</w:t>
                </w:r>
                <w:r w:rsidR="00710DFA">
                  <w:rPr>
                    <w:color w:val="000000"/>
                  </w:rPr>
                  <w:t>’</w:t>
                </w:r>
                <w:r>
                  <w:rPr>
                    <w:color w:val="000000"/>
                  </w:rPr>
                  <w:t xml:space="preserve"> of the late 1950s and early 1960s. His work represents a little-known body of choreography that carried on</w:t>
                </w:r>
                <w:r w:rsidR="000F635B">
                  <w:rPr>
                    <w:color w:val="000000"/>
                  </w:rPr>
                  <w:t xml:space="preserve"> </w:t>
                </w:r>
                <w:r>
                  <w:rPr>
                    <w:color w:val="000000"/>
                  </w:rPr>
                  <w:t>—</w:t>
                </w:r>
                <w:r w:rsidR="000F635B">
                  <w:rPr>
                    <w:color w:val="000000"/>
                  </w:rPr>
                  <w:t xml:space="preserve"> </w:t>
                </w:r>
                <w:r>
                  <w:rPr>
                    <w:color w:val="000000"/>
                  </w:rPr>
                  <w:t>albeit in a limited way</w:t>
                </w:r>
                <w:r w:rsidR="000F635B">
                  <w:rPr>
                    <w:color w:val="000000"/>
                  </w:rPr>
                  <w:t xml:space="preserve"> </w:t>
                </w:r>
                <w:r>
                  <w:rPr>
                    <w:color w:val="000000"/>
                  </w:rPr>
                  <w:t>—</w:t>
                </w:r>
                <w:r w:rsidR="000F635B">
                  <w:rPr>
                    <w:color w:val="000000"/>
                  </w:rPr>
                  <w:t xml:space="preserve"> </w:t>
                </w:r>
                <w:r>
                  <w:rPr>
                    <w:color w:val="000000"/>
                  </w:rPr>
                  <w:t>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B8524B6" w:rsidR="005358DA" w:rsidRDefault="005358DA" w:rsidP="005358DA">
                <w:pPr>
                  <w:rPr>
                    <w:color w:val="000000"/>
                  </w:rPr>
                </w:pPr>
                <w:r>
                  <w:rPr>
                    <w:color w:val="000000"/>
                  </w:rPr>
                  <w:t>Yakobson’s ballets revealed both narrative as well as abstract qualities, offering a different lens on dance modernism as it originated in early-twentieth-century Russia and was subsequen</w:t>
                </w:r>
                <w:r w:rsidR="000F635B">
                  <w:rPr>
                    <w:color w:val="000000"/>
                  </w:rPr>
                  <w:t xml:space="preserve">tly </w:t>
                </w:r>
                <w:r w:rsidR="000F635B">
                  <w:rPr>
                    <w:color w:val="000000"/>
                  </w:rPr>
                  <w:lastRenderedPageBreak/>
                  <w:t xml:space="preserve">developed in the West. </w:t>
                </w:r>
                <w:r>
                  <w:rPr>
                    <w:color w:val="000000"/>
                  </w:rPr>
                  <w:t>Yakobson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0F635B">
                  <w:rPr>
                    <w:color w:val="000000"/>
                  </w:rPr>
                  <w:t xml:space="preserve">rk — </w:t>
                </w:r>
                <w:r>
                  <w:rPr>
                    <w:color w:val="000000"/>
                  </w:rPr>
                  <w:t>the modernism of which challenged Soviet ballet orthodoxies.</w:t>
                </w:r>
                <w:r>
                  <w:rPr>
                    <w:b/>
                    <w:color w:val="000000"/>
                  </w:rPr>
                  <w:t xml:space="preserve"> </w:t>
                </w:r>
                <w:r>
                  <w:rPr>
                    <w:color w:val="000000"/>
                  </w:rPr>
                  <w:t>Yakobson’s work is lit</w:t>
                </w:r>
                <w:r w:rsidR="005A15D7">
                  <w:rPr>
                    <w:color w:val="000000"/>
                  </w:rPr>
                  <w:t>tle-known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tab/>
                </w:r>
              </w:p>
              <w:p w14:paraId="351BABAC" w14:textId="77777777" w:rsidR="005358DA" w:rsidRDefault="005358DA" w:rsidP="000F635B">
                <w:pPr>
                  <w:pStyle w:val="Heading1"/>
                  <w:outlineLvl w:val="0"/>
                </w:pPr>
                <w:r>
                  <w:t>Legacy</w:t>
                </w:r>
              </w:p>
              <w:p w14:paraId="70B96A69" w14:textId="77777777" w:rsidR="00C238E8" w:rsidRDefault="005358DA" w:rsidP="00C27FAB">
                <w:r>
                  <w:rPr>
                    <w:color w:val="000000"/>
                  </w:rPr>
                  <w:t xml:space="preserve">Yakobson, who died in 1975, viewed ballet as a form of political discourse that could be </w:t>
                </w:r>
                <w:r w:rsidR="000F635B">
                  <w:rPr>
                    <w:color w:val="000000"/>
                  </w:rPr>
                  <w:t>layered with social challenges.</w:t>
                </w:r>
                <w:r>
                  <w:rPr>
                    <w:color w:val="000000"/>
                  </w:rPr>
                  <w:t xml:space="preserve"> At the same time, he used it to articulate individual and cultural subjectivities, particularly the suppressed identity of Soviet Jews. The majority of Yakobson’s ballets celebrated reinvention and self-authorship</w:t>
                </w:r>
                <w:r w:rsidR="000F635B">
                  <w:rPr>
                    <w:color w:val="000000"/>
                  </w:rPr>
                  <w:t xml:space="preserve"> </w:t>
                </w:r>
                <w:r>
                  <w:rPr>
                    <w:color w:val="000000"/>
                  </w:rPr>
                  <w:t>—</w:t>
                </w:r>
                <w:r w:rsidR="000F635B">
                  <w:rPr>
                    <w:color w:val="000000"/>
                  </w:rPr>
                  <w:t xml:space="preserve"> </w:t>
                </w:r>
                <w:r>
                  <w:rPr>
                    <w:color w:val="000000"/>
                  </w:rPr>
                  <w:t>the freedom of the individual voice</w:t>
                </w:r>
                <w:r w:rsidRPr="00823182">
                  <w:t>,</w:t>
                </w:r>
                <w:r>
                  <w:rPr>
                    <w:color w:val="FF0000"/>
                  </w:rPr>
                  <w:t xml:space="preserve"> </w:t>
                </w:r>
                <w:r>
                  <w:rPr>
                    <w:color w:val="000000"/>
                  </w:rPr>
                  <w:t xml:space="preserve">as subject, practice, and medium. Yakobson viewed ballet as a vital medium of national identification, important in shaping the contours of Soviet cultural life. Reaching beyond aesthetics, or Jewishness, and bolstered by his strong personal will, Yakobson’s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 Yakobson completed his major treatise on ballet, </w:t>
                </w:r>
                <w:r>
                  <w:rPr>
                    <w:i/>
                    <w:color w:val="000000"/>
                  </w:rPr>
                  <w:t xml:space="preserve">Letters to Noverre </w:t>
                </w:r>
                <w:r w:rsidR="000F635B">
                  <w:rPr>
                    <w:color w:val="000000"/>
                  </w:rPr>
                  <w:t>[</w:t>
                </w:r>
                <w:r>
                  <w:rPr>
                    <w:i/>
                    <w:color w:val="000000"/>
                  </w:rPr>
                  <w:t>Pis’ma Noverru</w:t>
                </w:r>
                <w:r w:rsidR="000F635B">
                  <w:rPr>
                    <w:color w:val="000000"/>
                  </w:rPr>
                  <w:t>]</w:t>
                </w:r>
                <w:r>
                  <w:rPr>
                    <w:color w:val="000000"/>
                  </w:rPr>
                  <w:t xml:space="preserve">, in which he expounded his views in a series of epistolary responses to Jean-Georges Noverre’s seminal </w:t>
                </w:r>
                <w:r>
                  <w:rPr>
                    <w:i/>
                    <w:color w:val="000000"/>
                  </w:rPr>
                  <w:t>Letters on Dancing and Ballets</w:t>
                </w:r>
                <w:r>
                  <w:rPr>
                    <w:color w:val="000000"/>
                  </w:rPr>
                  <w:t xml:space="preserve"> (1760). </w:t>
                </w:r>
                <w:r w:rsidRPr="002332C0">
                  <w:t>Yakobson’s book remained unpublished until 2001 when his widow, Irina Yakobson, financed its posthumous publication.</w:t>
                </w:r>
              </w:p>
              <w:p w14:paraId="312C4665" w14:textId="77777777" w:rsidR="00C238E8" w:rsidRDefault="00C238E8" w:rsidP="00C27FAB"/>
              <w:p w14:paraId="295AB0C1" w14:textId="37AD5F16" w:rsidR="00C238E8" w:rsidRDefault="00C238E8" w:rsidP="00C238E8">
                <w:pPr>
                  <w:pStyle w:val="Heading1"/>
                  <w:outlineLvl w:val="0"/>
                </w:pPr>
                <w:r>
                  <w:t xml:space="preserve">Selected List of Works: </w:t>
                </w:r>
              </w:p>
              <w:p w14:paraId="173BB49B" w14:textId="77777777" w:rsidR="00C238E8" w:rsidRDefault="00C238E8" w:rsidP="00C238E8">
                <w:pPr>
                  <w:rPr>
                    <w:color w:val="000000"/>
                  </w:rPr>
                </w:pPr>
                <w:r>
                  <w:rPr>
                    <w:i/>
                    <w:color w:val="000000"/>
                  </w:rPr>
                  <w:t>The Golden Age</w:t>
                </w:r>
                <w:r>
                  <w:rPr>
                    <w:color w:val="000000"/>
                  </w:rPr>
                  <w:t xml:space="preserve"> (1930)</w:t>
                </w:r>
              </w:p>
              <w:p w14:paraId="688C65A3" w14:textId="77777777" w:rsidR="00C238E8" w:rsidRDefault="00C238E8" w:rsidP="00C238E8">
                <w:pPr>
                  <w:rPr>
                    <w:color w:val="000000"/>
                  </w:rPr>
                </w:pPr>
                <w:r>
                  <w:rPr>
                    <w:i/>
                    <w:color w:val="000000"/>
                  </w:rPr>
                  <w:t>Jewish Dance</w:t>
                </w:r>
                <w:r>
                  <w:rPr>
                    <w:color w:val="000000"/>
                  </w:rPr>
                  <w:t xml:space="preserve"> (1949)</w:t>
                </w:r>
              </w:p>
              <w:p w14:paraId="6D241B6B" w14:textId="77777777" w:rsidR="00C238E8" w:rsidRDefault="00C238E8" w:rsidP="00C238E8">
                <w:pPr>
                  <w:rPr>
                    <w:color w:val="000000"/>
                  </w:rPr>
                </w:pPr>
                <w:r>
                  <w:rPr>
                    <w:i/>
                    <w:color w:val="000000"/>
                  </w:rPr>
                  <w:t>Shurale</w:t>
                </w:r>
                <w:r>
                  <w:rPr>
                    <w:color w:val="000000"/>
                  </w:rPr>
                  <w:t xml:space="preserve"> (1955)</w:t>
                </w:r>
              </w:p>
              <w:p w14:paraId="1D3CC5B8" w14:textId="77777777" w:rsidR="00C238E8" w:rsidRDefault="00C238E8" w:rsidP="00C238E8">
                <w:pPr>
                  <w:rPr>
                    <w:color w:val="000000"/>
                  </w:rPr>
                </w:pPr>
                <w:r>
                  <w:rPr>
                    <w:i/>
                    <w:color w:val="000000"/>
                  </w:rPr>
                  <w:t>Spartacus</w:t>
                </w:r>
                <w:r>
                  <w:rPr>
                    <w:color w:val="000000"/>
                  </w:rPr>
                  <w:t xml:space="preserve"> (1956/1962)</w:t>
                </w:r>
              </w:p>
              <w:p w14:paraId="3F79E269" w14:textId="77777777" w:rsidR="00C238E8" w:rsidRDefault="00C238E8" w:rsidP="00C238E8">
                <w:pPr>
                  <w:rPr>
                    <w:color w:val="000000"/>
                  </w:rPr>
                </w:pPr>
                <w:r>
                  <w:rPr>
                    <w:i/>
                    <w:color w:val="000000"/>
                  </w:rPr>
                  <w:t>The Bedbug</w:t>
                </w:r>
                <w:r>
                  <w:rPr>
                    <w:color w:val="000000"/>
                  </w:rPr>
                  <w:t xml:space="preserve"> (1962)</w:t>
                </w:r>
              </w:p>
              <w:p w14:paraId="41EFA352" w14:textId="77777777" w:rsidR="00C238E8" w:rsidRDefault="00C238E8" w:rsidP="00C238E8">
                <w:pPr>
                  <w:rPr>
                    <w:color w:val="000000"/>
                  </w:rPr>
                </w:pPr>
                <w:r>
                  <w:rPr>
                    <w:i/>
                    <w:color w:val="000000"/>
                  </w:rPr>
                  <w:t>The Twelve</w:t>
                </w:r>
                <w:r>
                  <w:rPr>
                    <w:color w:val="000000"/>
                  </w:rPr>
                  <w:t xml:space="preserve"> (1964)</w:t>
                </w:r>
              </w:p>
              <w:p w14:paraId="21595E14" w14:textId="77777777" w:rsidR="00C238E8" w:rsidRDefault="00C238E8" w:rsidP="00C238E8">
                <w:pPr>
                  <w:rPr>
                    <w:color w:val="000000"/>
                  </w:rPr>
                </w:pPr>
                <w:r>
                  <w:rPr>
                    <w:i/>
                    <w:color w:val="000000"/>
                  </w:rPr>
                  <w:t>The Land of Miracles</w:t>
                </w:r>
                <w:r>
                  <w:rPr>
                    <w:color w:val="000000"/>
                  </w:rPr>
                  <w:t xml:space="preserve"> (1967)</w:t>
                </w:r>
              </w:p>
              <w:p w14:paraId="7C7ADE35" w14:textId="77777777" w:rsidR="00C238E8" w:rsidRDefault="00C238E8" w:rsidP="00C238E8">
                <w:pPr>
                  <w:rPr>
                    <w:color w:val="000000"/>
                  </w:rPr>
                </w:pPr>
                <w:r>
                  <w:rPr>
                    <w:i/>
                    <w:color w:val="000000"/>
                  </w:rPr>
                  <w:t xml:space="preserve">Vestris </w:t>
                </w:r>
                <w:r>
                  <w:rPr>
                    <w:color w:val="000000"/>
                  </w:rPr>
                  <w:t>(1969)</w:t>
                </w:r>
              </w:p>
              <w:p w14:paraId="10AB9942" w14:textId="77777777" w:rsidR="00C238E8" w:rsidRDefault="00C238E8" w:rsidP="00C238E8">
                <w:pPr>
                  <w:rPr>
                    <w:color w:val="000000"/>
                  </w:rPr>
                </w:pPr>
                <w:r>
                  <w:rPr>
                    <w:i/>
                    <w:color w:val="000000"/>
                  </w:rPr>
                  <w:t>Rodin</w:t>
                </w:r>
                <w:r>
                  <w:rPr>
                    <w:color w:val="000000"/>
                  </w:rPr>
                  <w:t xml:space="preserve"> (1958/1971)</w:t>
                </w:r>
              </w:p>
              <w:p w14:paraId="22233226" w14:textId="77777777" w:rsidR="00C238E8" w:rsidRDefault="00C238E8" w:rsidP="00C238E8">
                <w:pPr>
                  <w:rPr>
                    <w:color w:val="000000"/>
                  </w:rPr>
                </w:pPr>
                <w:r>
                  <w:rPr>
                    <w:i/>
                    <w:color w:val="000000"/>
                  </w:rPr>
                  <w:t>Exercise XX</w:t>
                </w:r>
                <w:r>
                  <w:rPr>
                    <w:color w:val="000000"/>
                  </w:rPr>
                  <w:t xml:space="preserve"> (1972)</w:t>
                </w:r>
              </w:p>
              <w:p w14:paraId="3B47A5FC" w14:textId="77777777" w:rsidR="00C238E8" w:rsidRDefault="00C238E8" w:rsidP="00C238E8">
                <w:pPr>
                  <w:rPr>
                    <w:b/>
                    <w:color w:val="000000"/>
                  </w:rPr>
                </w:pPr>
                <w:r>
                  <w:rPr>
                    <w:i/>
                    <w:color w:val="000000"/>
                  </w:rPr>
                  <w:t>Jewish Wedding</w:t>
                </w:r>
                <w:r>
                  <w:rPr>
                    <w:color w:val="000000"/>
                  </w:rPr>
                  <w:t xml:space="preserve"> (1975</w:t>
                </w:r>
                <w:r w:rsidRPr="00C238E8">
                  <w:rPr>
                    <w:color w:val="000000"/>
                  </w:rPr>
                  <w:t>)</w:t>
                </w:r>
              </w:p>
              <w:p w14:paraId="26B33A43" w14:textId="77777777" w:rsidR="00C238E8" w:rsidRDefault="00C238E8" w:rsidP="00C27FAB">
                <w:pPr>
                  <w:rPr>
                    <w:color w:val="000000"/>
                  </w:rPr>
                </w:pPr>
              </w:p>
              <w:p w14:paraId="2F1B91B7" w14:textId="0F6F91F5" w:rsidR="00C238E8" w:rsidRDefault="00C238E8" w:rsidP="00C238E8">
                <w:pPr>
                  <w:pStyle w:val="Heading1"/>
                  <w:outlineLvl w:val="0"/>
                </w:pPr>
                <w:r>
                  <w:t>Selected Writings:</w:t>
                </w:r>
              </w:p>
              <w:p w14:paraId="4937C4F1" w14:textId="552BE150" w:rsidR="00C238E8" w:rsidRDefault="00C238E8" w:rsidP="00C238E8">
                <w:pPr>
                  <w:rPr>
                    <w:color w:val="000000"/>
                  </w:rPr>
                </w:pPr>
                <w:r>
                  <w:rPr>
                    <w:color w:val="000000"/>
                  </w:rPr>
                  <w:t xml:space="preserve">Yakobson, Leonid. </w:t>
                </w:r>
                <w:r>
                  <w:rPr>
                    <w:i/>
                    <w:color w:val="000000"/>
                  </w:rPr>
                  <w:t>Pis’ma Noverru</w:t>
                </w:r>
                <w:r>
                  <w:rPr>
                    <w:color w:val="000000"/>
                  </w:rPr>
                  <w:t xml:space="preserve"> [</w:t>
                </w:r>
                <w:r w:rsidRPr="00823182">
                  <w:rPr>
                    <w:i/>
                    <w:color w:val="000000"/>
                  </w:rPr>
                  <w:t>Letters</w:t>
                </w:r>
                <w:r>
                  <w:rPr>
                    <w:color w:val="000000"/>
                  </w:rPr>
                  <w:t xml:space="preserve"> </w:t>
                </w:r>
                <w:r>
                  <w:rPr>
                    <w:i/>
                    <w:color w:val="000000"/>
                  </w:rPr>
                  <w:t>to Noverre</w:t>
                </w:r>
                <w:r>
                  <w:rPr>
                    <w:color w:val="000000"/>
                  </w:rPr>
                  <w:t xml:space="preserve">].  Tenafly, NJ: Hermitage Publications, 2001.  </w:t>
                </w:r>
              </w:p>
              <w:p w14:paraId="4FB1F185" w14:textId="7B8B2731" w:rsidR="00C238E8" w:rsidRDefault="00C238E8" w:rsidP="00C238E8">
                <w:pPr>
                  <w:pStyle w:val="Authornote"/>
                </w:pPr>
                <w:r>
                  <w:t>Yakobson’s treatise in which he expounds his aesthetic theory in the form of letters to the eighteenth-century ballet theorist Jean-Georges Noverre.</w:t>
                </w:r>
              </w:p>
              <w:p w14:paraId="2B15731A" w14:textId="77777777" w:rsidR="00C238E8" w:rsidRDefault="00C238E8" w:rsidP="00C238E8"/>
              <w:p w14:paraId="07E97898" w14:textId="3815E567" w:rsidR="00C238E8" w:rsidRDefault="00C238E8" w:rsidP="00C238E8">
                <w:pPr>
                  <w:pStyle w:val="Heading1"/>
                  <w:outlineLvl w:val="0"/>
                </w:pPr>
                <w:r>
                  <w:t>Manuscript Sources and Online Resources:</w:t>
                </w:r>
              </w:p>
              <w:p w14:paraId="1AF6BF7B" w14:textId="04BE5824" w:rsidR="00C238E8" w:rsidRPr="00C238E8" w:rsidRDefault="00C238E8" w:rsidP="00C238E8">
                <w:pPr>
                  <w:rPr>
                    <w:color w:val="000000"/>
                  </w:rPr>
                </w:pPr>
                <w:r w:rsidRPr="00C238E8">
                  <w:rPr>
                    <w:color w:val="000000"/>
                  </w:rPr>
                  <w:t>A.</w:t>
                </w:r>
                <w:r>
                  <w:rPr>
                    <w:color w:val="000000"/>
                  </w:rPr>
                  <w:t xml:space="preserve"> </w:t>
                </w:r>
                <w:r w:rsidRPr="00C238E8">
                  <w:rPr>
                    <w:color w:val="000000"/>
                  </w:rPr>
                  <w:t xml:space="preserve">A. Bakhrushin State Central Theatre Museum, Moscow.  </w:t>
                </w:r>
              </w:p>
              <w:p w14:paraId="22C42654" w14:textId="542A8BFB" w:rsidR="00C238E8" w:rsidRPr="00C238E8" w:rsidRDefault="00C238E8" w:rsidP="00C238E8">
                <w:pPr>
                  <w:pStyle w:val="Authornote"/>
                </w:pPr>
                <w:r w:rsidRPr="00C238E8">
                  <w:t xml:space="preserve">Yakobson’s personal archives, including posters, costume sketches, books, photographs, </w:t>
                </w:r>
                <w:r>
                  <w:t>libretti and personal notebooks.</w:t>
                </w:r>
              </w:p>
              <w:p w14:paraId="70096B04" w14:textId="16B608DC" w:rsidR="00C238E8" w:rsidRDefault="00C238E8" w:rsidP="00C238E8">
                <w:pPr>
                  <w:rPr>
                    <w:color w:val="000000"/>
                  </w:rPr>
                </w:pPr>
                <w:r>
                  <w:rPr>
                    <w:color w:val="000000"/>
                  </w:rPr>
                  <w:t xml:space="preserve">Central State Archive of Cinema, Photographic and Phonographic Documents, St. Petersburg.  </w:t>
                </w:r>
              </w:p>
              <w:p w14:paraId="76D77E9A" w14:textId="77777777" w:rsidR="00C238E8" w:rsidRDefault="00C238E8" w:rsidP="00C238E8">
                <w:pPr>
                  <w:pStyle w:val="Authornote"/>
                </w:pPr>
                <w:r>
                  <w:t xml:space="preserve">Photographs of Yakobson’s early work. </w:t>
                </w:r>
              </w:p>
              <w:p w14:paraId="59FF2674" w14:textId="3A60C0EF" w:rsidR="00C238E8" w:rsidRDefault="00C238E8" w:rsidP="00C238E8">
                <w:r>
                  <w:lastRenderedPageBreak/>
                  <w:t xml:space="preserve">Source: </w:t>
                </w:r>
                <w:hyperlink r:id="rId9" w:history="1">
                  <w:r>
                    <w:rPr>
                      <w:rStyle w:val="WPHyperlink"/>
                    </w:rPr>
                    <w:t>http://www.photoarchive.spb.ru/showObject.do?object=2505016687</w:t>
                  </w:r>
                </w:hyperlink>
              </w:p>
              <w:p w14:paraId="2C7303FD" w14:textId="77777777" w:rsidR="00C238E8" w:rsidRDefault="00C238E8" w:rsidP="00C238E8">
                <w:pPr>
                  <w:widowControl w:val="0"/>
                  <w:rPr>
                    <w:color w:val="000000"/>
                  </w:rPr>
                </w:pPr>
              </w:p>
              <w:p w14:paraId="58914052" w14:textId="77777777" w:rsidR="00C238E8" w:rsidRDefault="00C238E8" w:rsidP="00C238E8">
                <w:pPr>
                  <w:widowControl w:val="0"/>
                  <w:rPr>
                    <w:color w:val="000000"/>
                  </w:rPr>
                </w:pPr>
                <w:r>
                  <w:rPr>
                    <w:color w:val="000000"/>
                  </w:rPr>
                  <w:t xml:space="preserve">Stanford University Libraries, Leonid Yakobson Video Archives.  </w:t>
                </w:r>
              </w:p>
              <w:p w14:paraId="536CBE33" w14:textId="4041428B" w:rsidR="00C238E8" w:rsidRDefault="00C238E8" w:rsidP="00C238E8">
                <w:pPr>
                  <w:pStyle w:val="Authornote"/>
                </w:pPr>
                <w:r>
                  <w:t>A gift of Irina Yakobson, this is the most comprehensive film/video archive of Yakobson’s work anywhere.  It also includes photographs, manuscripts and libretti.</w:t>
                </w:r>
              </w:p>
              <w:p w14:paraId="6E942B2D" w14:textId="77777777" w:rsidR="00C238E8" w:rsidRDefault="00C238E8" w:rsidP="00C238E8">
                <w:pPr>
                  <w:widowControl w:val="0"/>
                  <w:rPr>
                    <w:color w:val="000000"/>
                  </w:rPr>
                </w:pPr>
              </w:p>
              <w:p w14:paraId="1CFD0C7D" w14:textId="2EA2138E" w:rsidR="00C238E8" w:rsidRDefault="00C238E8" w:rsidP="00C238E8">
                <w:pPr>
                  <w:pStyle w:val="Heading1"/>
                  <w:outlineLvl w:val="0"/>
                </w:pPr>
                <w:r>
                  <w:t xml:space="preserve">Moving Image Material: </w:t>
                </w:r>
              </w:p>
              <w:p w14:paraId="6B0B8C29" w14:textId="77777777" w:rsidR="00C238E8" w:rsidRDefault="00C238E8" w:rsidP="00C238E8">
                <w:pPr>
                  <w:rPr>
                    <w:color w:val="000000"/>
                  </w:rPr>
                </w:pPr>
                <w:r>
                  <w:rPr>
                    <w:i/>
                    <w:color w:val="000000"/>
                  </w:rPr>
                  <w:t>Alla Ossipenko: Confessions of a Ballerina</w:t>
                </w:r>
                <w:r>
                  <w:rPr>
                    <w:color w:val="000000"/>
                  </w:rPr>
                  <w:t xml:space="preserve"> (n.d.) Russkoje Video. The Jerome Robbins Dance Division, The New York Public Library. </w:t>
                </w:r>
              </w:p>
              <w:p w14:paraId="32D4CF4F" w14:textId="17774755" w:rsidR="00C238E8" w:rsidRDefault="00C238E8" w:rsidP="00C238E8">
                <w:pPr>
                  <w:pStyle w:val="Authornote"/>
                </w:pPr>
                <w:r>
                  <w:t xml:space="preserve">Includes footage of Alla Ossipenko dancing Yakobson’s </w:t>
                </w:r>
                <w:r>
                  <w:rPr>
                    <w:i/>
                  </w:rPr>
                  <w:t>The Minotaur and the Nymph</w:t>
                </w:r>
                <w:r>
                  <w:t>.</w:t>
                </w:r>
              </w:p>
              <w:p w14:paraId="2921D082" w14:textId="77777777" w:rsidR="00C238E8" w:rsidRDefault="00C238E8" w:rsidP="00C238E8">
                <w:pPr>
                  <w:rPr>
                    <w:color w:val="000000"/>
                  </w:rPr>
                </w:pPr>
              </w:p>
              <w:p w14:paraId="4C6F4645" w14:textId="77777777" w:rsidR="00C238E8" w:rsidRDefault="00C238E8" w:rsidP="00C238E8">
                <w:pPr>
                  <w:rPr>
                    <w:color w:val="000000"/>
                  </w:rPr>
                </w:pPr>
                <w:r>
                  <w:rPr>
                    <w:i/>
                    <w:color w:val="000000"/>
                  </w:rPr>
                  <w:t>Baryshnikov at Wolf Trap</w:t>
                </w:r>
                <w:r>
                  <w:rPr>
                    <w:color w:val="000000"/>
                  </w:rPr>
                  <w:t xml:space="preserve"> (1976) Kultur International Films.  </w:t>
                </w:r>
              </w:p>
              <w:p w14:paraId="1148D7A8" w14:textId="5D21B78B" w:rsidR="00C238E8" w:rsidRDefault="00C238E8" w:rsidP="00C238E8">
                <w:pPr>
                  <w:pStyle w:val="Authornote"/>
                </w:pPr>
                <w:r>
                  <w:t xml:space="preserve">Mikhail Baryshnikov in Yakobson’s solo </w:t>
                </w:r>
                <w:r>
                  <w:rPr>
                    <w:i/>
                  </w:rPr>
                  <w:t>Vestris</w:t>
                </w:r>
                <w:r>
                  <w:t>, recorded live in performance at Wolf Trap.</w:t>
                </w:r>
              </w:p>
              <w:p w14:paraId="6A35E8A2" w14:textId="77777777" w:rsidR="00C238E8" w:rsidRDefault="00C238E8" w:rsidP="00C238E8">
                <w:pPr>
                  <w:rPr>
                    <w:color w:val="000000"/>
                  </w:rPr>
                </w:pPr>
              </w:p>
              <w:p w14:paraId="0B497409" w14:textId="77777777" w:rsidR="00C238E8" w:rsidRDefault="00C238E8" w:rsidP="00C238E8">
                <w:pPr>
                  <w:rPr>
                    <w:color w:val="000000"/>
                  </w:rPr>
                </w:pPr>
                <w:r>
                  <w:rPr>
                    <w:i/>
                    <w:color w:val="000000"/>
                  </w:rPr>
                  <w:t>Gabriela Komleva: Yesterday, Today and Tomorrow</w:t>
                </w:r>
                <w:r>
                  <w:rPr>
                    <w:color w:val="000000"/>
                  </w:rPr>
                  <w:t xml:space="preserve"> (1995). The Jerome Robbins Dance Division, The New York Public Library. </w:t>
                </w:r>
              </w:p>
              <w:p w14:paraId="312A9187" w14:textId="7FFF03BD" w:rsidR="00C238E8" w:rsidRDefault="00C238E8" w:rsidP="00C238E8">
                <w:pPr>
                  <w:pStyle w:val="Authornote"/>
                </w:pPr>
                <w:r>
                  <w:t>Includes a 1976 recording of Yakobson’s</w:t>
                </w:r>
                <w:r>
                  <w:rPr>
                    <w:i/>
                  </w:rPr>
                  <w:t xml:space="preserve"> Cowboys</w:t>
                </w:r>
                <w:r>
                  <w:t xml:space="preserve">, danced by Komleva and Konstantin Zaklinsky. </w:t>
                </w:r>
              </w:p>
              <w:p w14:paraId="491DB97D" w14:textId="77777777" w:rsidR="00C238E8" w:rsidRDefault="00C238E8" w:rsidP="00C238E8">
                <w:pPr>
                  <w:rPr>
                    <w:color w:val="000000"/>
                  </w:rPr>
                </w:pPr>
              </w:p>
              <w:p w14:paraId="7FA07A4E" w14:textId="77777777" w:rsidR="00C238E8" w:rsidRDefault="00C238E8" w:rsidP="00C238E8">
                <w:pPr>
                  <w:rPr>
                    <w:color w:val="000000"/>
                  </w:rPr>
                </w:pPr>
                <w:r>
                  <w:rPr>
                    <w:i/>
                    <w:color w:val="000000"/>
                  </w:rPr>
                  <w:t>The Glory of the Bolshoi</w:t>
                </w:r>
                <w:r>
                  <w:rPr>
                    <w:color w:val="000000"/>
                  </w:rPr>
                  <w:t xml:space="preserve"> (1995) NVC Arts/Warner Music Vision. </w:t>
                </w:r>
              </w:p>
              <w:p w14:paraId="1461DB43" w14:textId="1FDFD97D" w:rsidR="00C238E8" w:rsidRDefault="00C238E8" w:rsidP="00C238E8">
                <w:pPr>
                  <w:pStyle w:val="Authornote"/>
                </w:pPr>
                <w:r>
                  <w:t xml:space="preserve">Includes 1955 footage of the pas de deux from Yakobson’s </w:t>
                </w:r>
                <w:r>
                  <w:rPr>
                    <w:i/>
                  </w:rPr>
                  <w:t>Shurale</w:t>
                </w:r>
                <w:r>
                  <w:t>, danced by Maya Plisetskaya and Yuri Kondratov.</w:t>
                </w:r>
              </w:p>
              <w:p w14:paraId="41834CE1" w14:textId="77777777" w:rsidR="00C238E8" w:rsidRDefault="00C238E8" w:rsidP="00C238E8">
                <w:pPr>
                  <w:rPr>
                    <w:color w:val="000000"/>
                  </w:rPr>
                </w:pPr>
              </w:p>
              <w:p w14:paraId="28249C4C" w14:textId="77777777" w:rsidR="00C238E8" w:rsidRDefault="00C238E8" w:rsidP="00C238E8">
                <w:pPr>
                  <w:rPr>
                    <w:color w:val="000000"/>
                  </w:rPr>
                </w:pPr>
                <w:r>
                  <w:rPr>
                    <w:i/>
                    <w:color w:val="000000"/>
                  </w:rPr>
                  <w:t xml:space="preserve">Khoreograficheskie miniatiury </w:t>
                </w:r>
                <w:r>
                  <w:rPr>
                    <w:color w:val="000000"/>
                  </w:rPr>
                  <w:t>[</w:t>
                </w:r>
                <w:r>
                  <w:rPr>
                    <w:i/>
                    <w:color w:val="000000"/>
                  </w:rPr>
                  <w:t>Choreographic Miniatures</w:t>
                </w:r>
                <w:r>
                  <w:rPr>
                    <w:color w:val="000000"/>
                  </w:rPr>
                  <w:t xml:space="preserve">] 1960 Lenfilm. The Jerome Robbins Dance Division, The New York Public Library. </w:t>
                </w:r>
              </w:p>
              <w:p w14:paraId="652925C8" w14:textId="7D84C2E1" w:rsidR="00C238E8" w:rsidRDefault="00C238E8" w:rsidP="00C238E8">
                <w:pPr>
                  <w:pStyle w:val="Authornote"/>
                </w:pPr>
                <w:r>
                  <w:t xml:space="preserve">A Soviet film featuring several Yakobson ‘miniatures’, including </w:t>
                </w:r>
                <w:r>
                  <w:rPr>
                    <w:i/>
                  </w:rPr>
                  <w:t>The Toady</w:t>
                </w:r>
                <w:r>
                  <w:t xml:space="preserve">, </w:t>
                </w:r>
                <w:r>
                  <w:rPr>
                    <w:i/>
                  </w:rPr>
                  <w:t>Triptych on a Theme of Rodin</w:t>
                </w:r>
                <w:r>
                  <w:t xml:space="preserve">, </w:t>
                </w:r>
                <w:r>
                  <w:rPr>
                    <w:i/>
                  </w:rPr>
                  <w:t>The Gossips</w:t>
                </w:r>
                <w:r>
                  <w:t xml:space="preserve">, </w:t>
                </w:r>
                <w:r>
                  <w:rPr>
                    <w:i/>
                  </w:rPr>
                  <w:t>Young Beggars</w:t>
                </w:r>
                <w:r>
                  <w:t xml:space="preserve"> and </w:t>
                </w:r>
                <w:r>
                  <w:rPr>
                    <w:i/>
                  </w:rPr>
                  <w:t>The Leningrad Waltz</w:t>
                </w:r>
                <w:r>
                  <w:t xml:space="preserve">, danced by Igor Belskii, Irina Kolpakova, Alla Shelest, and Natalia Makarova, among others. </w:t>
                </w:r>
              </w:p>
              <w:p w14:paraId="769B65E2" w14:textId="77777777" w:rsidR="00C238E8" w:rsidRDefault="00C238E8" w:rsidP="00C238E8">
                <w:pPr>
                  <w:rPr>
                    <w:color w:val="000000"/>
                  </w:rPr>
                </w:pPr>
              </w:p>
              <w:p w14:paraId="567709E2" w14:textId="77777777" w:rsidR="00C238E8" w:rsidRDefault="00C238E8" w:rsidP="00C238E8">
                <w:pPr>
                  <w:rPr>
                    <w:color w:val="000000"/>
                  </w:rPr>
                </w:pPr>
                <w:r>
                  <w:rPr>
                    <w:i/>
                    <w:color w:val="000000"/>
                  </w:rPr>
                  <w:t>Spartacus</w:t>
                </w:r>
                <w:r>
                  <w:rPr>
                    <w:color w:val="000000"/>
                  </w:rPr>
                  <w:t xml:space="preserve"> (1962). The Jerome Robbins Dance Division, The New York Public Library. </w:t>
                </w:r>
              </w:p>
              <w:p w14:paraId="64CED361" w14:textId="60FD2B8D" w:rsidR="003F0D73" w:rsidRPr="0040268F" w:rsidRDefault="00C238E8" w:rsidP="0040268F">
                <w:pPr>
                  <w:pStyle w:val="Authornote"/>
                </w:pPr>
                <w:r>
                  <w:t xml:space="preserve">Excerpts from Yakobson’s version of the ballet, danced by Maya Plisetskaya, Maris Liepa, Natalia Ryzhenko, Dmitri Begak, Natalia Kasatkina and other Bolshoi dancers. </w:t>
                </w:r>
              </w:p>
            </w:tc>
            <w:bookmarkStart w:id="0" w:name="_GoBack" w:displacedByCustomXml="next"/>
            <w:bookmarkEnd w:id="0" w:displacedByCustomXml="next"/>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EndPr/>
            <w:sdtContent>
              <w:p w14:paraId="03331BAC" w14:textId="33B9499B" w:rsidR="005358DA" w:rsidRDefault="0040268F" w:rsidP="002332C0">
                <w:sdt>
                  <w:sdtPr>
                    <w:id w:val="-297842257"/>
                    <w:citation/>
                  </w:sdtPr>
                  <w:sdtEndPr/>
                  <w:sdtContent>
                    <w:r w:rsidR="00A54C46">
                      <w:fldChar w:fldCharType="begin"/>
                    </w:r>
                    <w:r w:rsidR="00A54C46">
                      <w:rPr>
                        <w:lang w:val="en-US"/>
                      </w:rPr>
                      <w:instrText xml:space="preserve"> CITATION Dob68 \l 1033 </w:instrText>
                    </w:r>
                    <w:r w:rsidR="00A54C46">
                      <w:fldChar w:fldCharType="separate"/>
                    </w:r>
                    <w:r w:rsidR="002332C0">
                      <w:rPr>
                        <w:noProof/>
                        <w:lang w:val="en-US"/>
                      </w:rPr>
                      <w:t xml:space="preserve"> (Dobrovol’skaia)</w:t>
                    </w:r>
                    <w:r w:rsidR="00A54C46">
                      <w:fldChar w:fldCharType="end"/>
                    </w:r>
                  </w:sdtContent>
                </w:sdt>
              </w:p>
              <w:p w14:paraId="07F92045" w14:textId="77777777" w:rsidR="00980FD5" w:rsidRDefault="00980FD5" w:rsidP="002332C0">
                <w:pPr>
                  <w:rPr>
                    <w:color w:val="000000"/>
                  </w:rPr>
                </w:pPr>
              </w:p>
              <w:p w14:paraId="681D0D01" w14:textId="258EB4FA" w:rsidR="00A54C46" w:rsidRDefault="0040268F" w:rsidP="002332C0">
                <w:pPr>
                  <w:rPr>
                    <w:color w:val="000000"/>
                  </w:rPr>
                </w:pPr>
                <w:sdt>
                  <w:sdtPr>
                    <w:rPr>
                      <w:color w:val="000000"/>
                    </w:rPr>
                    <w:id w:val="-957477626"/>
                    <w:citation/>
                  </w:sdtPr>
                  <w:sdtEndPr/>
                  <w:sdtContent>
                    <w:r w:rsidR="00A54C46">
                      <w:rPr>
                        <w:color w:val="000000"/>
                      </w:rPr>
                      <w:fldChar w:fldCharType="begin"/>
                    </w:r>
                    <w:r w:rsidR="00A54C46">
                      <w:rPr>
                        <w:color w:val="000000"/>
                        <w:lang w:val="en-US"/>
                      </w:rPr>
                      <w:instrText xml:space="preserve"> CITATION Lop66 \l 1033 </w:instrText>
                    </w:r>
                    <w:r w:rsidR="00A54C46">
                      <w:rPr>
                        <w:color w:val="000000"/>
                      </w:rPr>
                      <w:fldChar w:fldCharType="separate"/>
                    </w:r>
                    <w:r w:rsidR="002332C0" w:rsidRPr="002332C0">
                      <w:rPr>
                        <w:noProof/>
                        <w:color w:val="000000"/>
                        <w:lang w:val="en-US"/>
                      </w:rPr>
                      <w:t>(Lopukhov)</w:t>
                    </w:r>
                    <w:r w:rsidR="00A54C46">
                      <w:rPr>
                        <w:color w:val="000000"/>
                      </w:rPr>
                      <w:fldChar w:fldCharType="end"/>
                    </w:r>
                  </w:sdtContent>
                </w:sdt>
              </w:p>
              <w:p w14:paraId="7B57A3CC" w14:textId="77777777" w:rsidR="00980FD5" w:rsidRDefault="00980FD5" w:rsidP="002332C0">
                <w:pPr>
                  <w:rPr>
                    <w:color w:val="000000"/>
                  </w:rPr>
                </w:pPr>
              </w:p>
              <w:p w14:paraId="11255790" w14:textId="5917F404" w:rsidR="005358DA" w:rsidRDefault="0040268F" w:rsidP="002332C0">
                <w:pPr>
                  <w:rPr>
                    <w:color w:val="000000"/>
                  </w:rPr>
                </w:pPr>
                <w:sdt>
                  <w:sdtPr>
                    <w:rPr>
                      <w:color w:val="000000"/>
                    </w:rPr>
                    <w:id w:val="-130250525"/>
                    <w:citation/>
                  </w:sdtPr>
                  <w:sdtEndPr/>
                  <w:sdtContent>
                    <w:r w:rsidR="00A54C46">
                      <w:rPr>
                        <w:color w:val="000000"/>
                      </w:rPr>
                      <w:fldChar w:fldCharType="begin"/>
                    </w:r>
                    <w:r w:rsidR="00A54C46">
                      <w:rPr>
                        <w:color w:val="000000"/>
                        <w:lang w:val="en-US"/>
                      </w:rPr>
                      <w:instrText xml:space="preserve"> CITATION Vol65 \l 1033 </w:instrText>
                    </w:r>
                    <w:r w:rsidR="00A54C46">
                      <w:rPr>
                        <w:color w:val="000000"/>
                      </w:rPr>
                      <w:fldChar w:fldCharType="separate"/>
                    </w:r>
                    <w:r w:rsidR="002332C0" w:rsidRPr="002332C0">
                      <w:rPr>
                        <w:noProof/>
                        <w:color w:val="000000"/>
                        <w:lang w:val="en-US"/>
                      </w:rPr>
                      <w:t>(Vol’fson)</w:t>
                    </w:r>
                    <w:r w:rsidR="00A54C46">
                      <w:rPr>
                        <w:color w:val="000000"/>
                      </w:rPr>
                      <w:fldChar w:fldCharType="end"/>
                    </w:r>
                  </w:sdtContent>
                </w:sdt>
              </w:p>
              <w:p w14:paraId="6C33B3CE" w14:textId="77777777" w:rsidR="00980FD5" w:rsidRDefault="00980FD5" w:rsidP="00FB11DE">
                <w:pPr>
                  <w:rPr>
                    <w:color w:val="000000"/>
                  </w:rPr>
                </w:pPr>
              </w:p>
              <w:p w14:paraId="4C984B85" w14:textId="7692DF81" w:rsidR="003235A7" w:rsidRPr="00B52549" w:rsidRDefault="0040268F" w:rsidP="00FB11DE">
                <w:pPr>
                  <w:rPr>
                    <w:color w:val="000000"/>
                  </w:rPr>
                </w:pPr>
                <w:sdt>
                  <w:sdtPr>
                    <w:rPr>
                      <w:color w:val="000000"/>
                    </w:rPr>
                    <w:id w:val="-1493401901"/>
                    <w:citation/>
                  </w:sdtPr>
                  <w:sdtEndPr/>
                  <w:sdtContent>
                    <w:r w:rsidR="00A54C46">
                      <w:rPr>
                        <w:color w:val="000000"/>
                      </w:rPr>
                      <w:fldChar w:fldCharType="begin"/>
                    </w:r>
                    <w:r w:rsidR="00A54C46">
                      <w:rPr>
                        <w:color w:val="000000"/>
                        <w:lang w:val="en-US"/>
                      </w:rPr>
                      <w:instrText xml:space="preserve"> CITATION Zoz12 \l 1033 </w:instrText>
                    </w:r>
                    <w:r w:rsidR="00A54C46">
                      <w:rPr>
                        <w:color w:val="000000"/>
                      </w:rPr>
                      <w:fldChar w:fldCharType="separate"/>
                    </w:r>
                    <w:r w:rsidR="002332C0" w:rsidRPr="002332C0">
                      <w:rPr>
                        <w:noProof/>
                        <w:color w:val="000000"/>
                        <w:lang w:val="en-US"/>
                      </w:rPr>
                      <w:t>(Zozulina)</w:t>
                    </w:r>
                    <w:r w:rsidR="00A54C46">
                      <w:rPr>
                        <w:color w:val="000000"/>
                      </w:rPr>
                      <w:fldChar w:fldCharType="end"/>
                    </w:r>
                  </w:sdtContent>
                </w:sdt>
              </w:p>
            </w:sdtContent>
          </w:sdt>
        </w:tc>
      </w:tr>
    </w:tbl>
    <w:p w14:paraId="5C976FF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C238E8" w:rsidRDefault="00C238E8" w:rsidP="007A0D55">
      <w:pPr>
        <w:spacing w:after="0" w:line="240" w:lineRule="auto"/>
      </w:pPr>
      <w:r>
        <w:separator/>
      </w:r>
    </w:p>
  </w:endnote>
  <w:endnote w:type="continuationSeparator" w:id="0">
    <w:p w14:paraId="27E91D12" w14:textId="77777777" w:rsidR="00C238E8" w:rsidRDefault="00C238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C238E8" w:rsidRDefault="00C238E8" w:rsidP="007A0D55">
      <w:pPr>
        <w:spacing w:after="0" w:line="240" w:lineRule="auto"/>
      </w:pPr>
      <w:r>
        <w:separator/>
      </w:r>
    </w:p>
  </w:footnote>
  <w:footnote w:type="continuationSeparator" w:id="0">
    <w:p w14:paraId="4A5A6F75" w14:textId="77777777" w:rsidR="00C238E8" w:rsidRDefault="00C238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C238E8" w:rsidRDefault="00C238E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EE70D5" w14:textId="77777777" w:rsidR="00C238E8" w:rsidRDefault="00C23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652095"/>
    <w:multiLevelType w:val="hybridMultilevel"/>
    <w:tmpl w:val="70E44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0F635B"/>
    <w:rsid w:val="00101B2E"/>
    <w:rsid w:val="00116FA0"/>
    <w:rsid w:val="0015114C"/>
    <w:rsid w:val="001A21F3"/>
    <w:rsid w:val="001A2537"/>
    <w:rsid w:val="001A6A06"/>
    <w:rsid w:val="00210C03"/>
    <w:rsid w:val="002162E2"/>
    <w:rsid w:val="00225C5A"/>
    <w:rsid w:val="00230B10"/>
    <w:rsid w:val="002332C0"/>
    <w:rsid w:val="00234353"/>
    <w:rsid w:val="00244BB0"/>
    <w:rsid w:val="002A0A0D"/>
    <w:rsid w:val="002B0B37"/>
    <w:rsid w:val="0030662D"/>
    <w:rsid w:val="003235A7"/>
    <w:rsid w:val="003677B6"/>
    <w:rsid w:val="003830ED"/>
    <w:rsid w:val="003D3579"/>
    <w:rsid w:val="003E2795"/>
    <w:rsid w:val="003F0D73"/>
    <w:rsid w:val="0040268F"/>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10DFA"/>
    <w:rsid w:val="007411B9"/>
    <w:rsid w:val="0075246D"/>
    <w:rsid w:val="00780D95"/>
    <w:rsid w:val="00780DC7"/>
    <w:rsid w:val="007A0D55"/>
    <w:rsid w:val="007B3377"/>
    <w:rsid w:val="007E5F44"/>
    <w:rsid w:val="00821DE3"/>
    <w:rsid w:val="00846CE1"/>
    <w:rsid w:val="008A5B87"/>
    <w:rsid w:val="00922950"/>
    <w:rsid w:val="00980FD5"/>
    <w:rsid w:val="009A7264"/>
    <w:rsid w:val="009D1606"/>
    <w:rsid w:val="009E18A1"/>
    <w:rsid w:val="009E73D7"/>
    <w:rsid w:val="00A27D2C"/>
    <w:rsid w:val="00A54C46"/>
    <w:rsid w:val="00A76FD9"/>
    <w:rsid w:val="00AB436D"/>
    <w:rsid w:val="00AD2F24"/>
    <w:rsid w:val="00AD4844"/>
    <w:rsid w:val="00B219AE"/>
    <w:rsid w:val="00B33145"/>
    <w:rsid w:val="00B52549"/>
    <w:rsid w:val="00B574C9"/>
    <w:rsid w:val="00B831E9"/>
    <w:rsid w:val="00BC39C9"/>
    <w:rsid w:val="00BE5BF7"/>
    <w:rsid w:val="00BF40E1"/>
    <w:rsid w:val="00C21829"/>
    <w:rsid w:val="00C238E8"/>
    <w:rsid w:val="00C27FAB"/>
    <w:rsid w:val="00C358D4"/>
    <w:rsid w:val="00C6296B"/>
    <w:rsid w:val="00CC586D"/>
    <w:rsid w:val="00CF1542"/>
    <w:rsid w:val="00CF3EC5"/>
    <w:rsid w:val="00D656DA"/>
    <w:rsid w:val="00D83300"/>
    <w:rsid w:val="00DC6B48"/>
    <w:rsid w:val="00DE6EC6"/>
    <w:rsid w:val="00DF01B0"/>
    <w:rsid w:val="00E03765"/>
    <w:rsid w:val="00E2157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 w:type="character" w:customStyle="1" w:styleId="WPHyperlink">
    <w:name w:val="WP_Hyperlink"/>
    <w:basedOn w:val="DefaultParagraphFont"/>
    <w:rsid w:val="00C238E8"/>
    <w:rPr>
      <w:color w:val="0000FF"/>
      <w:u w:val="single"/>
    </w:rPr>
  </w:style>
  <w:style w:type="paragraph" w:styleId="ListParagraph">
    <w:name w:val="List Paragraph"/>
    <w:basedOn w:val="Normal"/>
    <w:uiPriority w:val="34"/>
    <w:semiHidden/>
    <w:qFormat/>
    <w:rsid w:val="00C238E8"/>
    <w:pPr>
      <w:ind w:left="720"/>
      <w:contextualSpacing/>
    </w:pPr>
  </w:style>
  <w:style w:type="paragraph" w:styleId="Caption">
    <w:name w:val="caption"/>
    <w:basedOn w:val="Normal"/>
    <w:next w:val="Normal"/>
    <w:uiPriority w:val="35"/>
    <w:semiHidden/>
    <w:qFormat/>
    <w:rsid w:val="00C238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 w:type="character" w:customStyle="1" w:styleId="WPHyperlink">
    <w:name w:val="WP_Hyperlink"/>
    <w:basedOn w:val="DefaultParagraphFont"/>
    <w:rsid w:val="00C238E8"/>
    <w:rPr>
      <w:color w:val="0000FF"/>
      <w:u w:val="single"/>
    </w:rPr>
  </w:style>
  <w:style w:type="paragraph" w:styleId="ListParagraph">
    <w:name w:val="List Paragraph"/>
    <w:basedOn w:val="Normal"/>
    <w:uiPriority w:val="34"/>
    <w:semiHidden/>
    <w:qFormat/>
    <w:rsid w:val="00C238E8"/>
    <w:pPr>
      <w:ind w:left="720"/>
      <w:contextualSpacing/>
    </w:pPr>
  </w:style>
  <w:style w:type="paragraph" w:styleId="Caption">
    <w:name w:val="caption"/>
    <w:basedOn w:val="Normal"/>
    <w:next w:val="Normal"/>
    <w:uiPriority w:val="35"/>
    <w:semiHidden/>
    <w:qFormat/>
    <w:rsid w:val="00C238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otoarchive.spb.ru/showObject.do?object=250501668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F0144F" w:rsidRDefault="00F0144F">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F0144F" w:rsidRDefault="00F0144F">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F0144F" w:rsidRDefault="00F0144F">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F0144F" w:rsidRDefault="00F0144F">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F0144F" w:rsidRDefault="00F0144F">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F0144F" w:rsidRDefault="00F0144F">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F0144F" w:rsidRDefault="00F0144F">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F0144F" w:rsidRDefault="00F0144F">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F0144F" w:rsidRDefault="00F0144F">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F0144F" w:rsidRDefault="00F0144F">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F0144F" w:rsidRDefault="00F0144F">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4F"/>
    <w:rsid w:val="00035091"/>
    <w:rsid w:val="003D57AA"/>
    <w:rsid w:val="00C82957"/>
    <w:rsid w:val="00F0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F8833E6A-6D5B-DD4E-9CB9-77626B8A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56</TotalTime>
  <Pages>4</Pages>
  <Words>1765</Words>
  <Characters>10065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2014-05-16T22:32:00Z</dcterms:created>
  <dcterms:modified xsi:type="dcterms:W3CDTF">2014-10-10T14:01:00Z</dcterms:modified>
</cp:coreProperties>
</file>