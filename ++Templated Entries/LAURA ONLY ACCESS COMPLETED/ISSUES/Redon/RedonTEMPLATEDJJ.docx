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3233A3D" w14:textId="77777777" w:rsidTr="00922950">
        <w:tc>
          <w:tcPr>
            <w:tcW w:w="491" w:type="dxa"/>
            <w:vMerge w:val="restart"/>
            <w:shd w:val="clear" w:color="auto" w:fill="A6A6A6" w:themeFill="background1" w:themeFillShade="A6"/>
            <w:textDirection w:val="btLr"/>
          </w:tcPr>
          <w:p w14:paraId="61190F47"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53AD190D13A35C488E24147BD5F34A09"/>
            </w:placeholder>
            <w:showingPlcHdr/>
            <w:dropDownList>
              <w:listItem w:displayText="Dr." w:value="Dr."/>
              <w:listItem w:displayText="Prof." w:value="Prof."/>
            </w:dropDownList>
          </w:sdtPr>
          <w:sdtEndPr/>
          <w:sdtContent>
            <w:tc>
              <w:tcPr>
                <w:tcW w:w="1259" w:type="dxa"/>
              </w:tcPr>
              <w:p w14:paraId="196BF355"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5E5F331A5FCBD64294094FDCD4F550A0"/>
            </w:placeholder>
            <w:text/>
          </w:sdtPr>
          <w:sdtEndPr/>
          <w:sdtContent>
            <w:tc>
              <w:tcPr>
                <w:tcW w:w="2073" w:type="dxa"/>
              </w:tcPr>
              <w:p w14:paraId="5D62C3DE" w14:textId="77777777" w:rsidR="00B574C9" w:rsidRDefault="00542B41" w:rsidP="00542B41">
                <w:r>
                  <w:t>Sophie</w:t>
                </w:r>
              </w:p>
            </w:tc>
          </w:sdtContent>
        </w:sdt>
        <w:sdt>
          <w:sdtPr>
            <w:alias w:val="Middle name"/>
            <w:tag w:val="authorMiddleName"/>
            <w:id w:val="-2076034781"/>
            <w:placeholder>
              <w:docPart w:val="34ECAA28E1F2A24389AAE1C0BB5BB7AE"/>
            </w:placeholder>
            <w:showingPlcHdr/>
            <w:text/>
          </w:sdtPr>
          <w:sdtEndPr/>
          <w:sdtContent>
            <w:tc>
              <w:tcPr>
                <w:tcW w:w="2551" w:type="dxa"/>
              </w:tcPr>
              <w:p w14:paraId="3100FA22" w14:textId="77777777" w:rsidR="00B574C9" w:rsidRDefault="00B574C9" w:rsidP="00922950">
                <w:r>
                  <w:rPr>
                    <w:rStyle w:val="PlaceholderText"/>
                  </w:rPr>
                  <w:t>[Middle name]</w:t>
                </w:r>
              </w:p>
            </w:tc>
          </w:sdtContent>
        </w:sdt>
        <w:sdt>
          <w:sdtPr>
            <w:alias w:val="Last name"/>
            <w:tag w:val="authorLastName"/>
            <w:id w:val="-1088529830"/>
            <w:placeholder>
              <w:docPart w:val="F0351A301FC65345B80021893189D4E1"/>
            </w:placeholder>
            <w:text/>
          </w:sdtPr>
          <w:sdtEndPr/>
          <w:sdtContent>
            <w:tc>
              <w:tcPr>
                <w:tcW w:w="2642" w:type="dxa"/>
              </w:tcPr>
              <w:p w14:paraId="0D88C611" w14:textId="77777777" w:rsidR="00B574C9" w:rsidRDefault="00542B41" w:rsidP="00542B41">
                <w:r>
                  <w:t>Handler</w:t>
                </w:r>
              </w:p>
            </w:tc>
          </w:sdtContent>
        </w:sdt>
      </w:tr>
      <w:tr w:rsidR="00B574C9" w14:paraId="104139EE" w14:textId="77777777" w:rsidTr="001A6A06">
        <w:trPr>
          <w:trHeight w:val="986"/>
        </w:trPr>
        <w:tc>
          <w:tcPr>
            <w:tcW w:w="491" w:type="dxa"/>
            <w:vMerge/>
            <w:shd w:val="clear" w:color="auto" w:fill="A6A6A6" w:themeFill="background1" w:themeFillShade="A6"/>
          </w:tcPr>
          <w:p w14:paraId="097E1B9E" w14:textId="77777777" w:rsidR="00B574C9" w:rsidRPr="001A6A06" w:rsidRDefault="00B574C9" w:rsidP="00CF1542">
            <w:pPr>
              <w:jc w:val="center"/>
              <w:rPr>
                <w:b/>
                <w:color w:val="FFFFFF" w:themeColor="background1"/>
              </w:rPr>
            </w:pPr>
          </w:p>
        </w:tc>
        <w:sdt>
          <w:sdtPr>
            <w:alias w:val="Biography"/>
            <w:tag w:val="authorBiography"/>
            <w:id w:val="938807824"/>
            <w:placeholder>
              <w:docPart w:val="F08066470B93254194E960247A699219"/>
            </w:placeholder>
            <w:showingPlcHdr/>
          </w:sdtPr>
          <w:sdtEndPr/>
          <w:sdtContent>
            <w:tc>
              <w:tcPr>
                <w:tcW w:w="8525" w:type="dxa"/>
                <w:gridSpan w:val="4"/>
              </w:tcPr>
              <w:p w14:paraId="45F62DA0" w14:textId="77777777" w:rsidR="00B574C9" w:rsidRDefault="00B574C9" w:rsidP="00922950">
                <w:r>
                  <w:rPr>
                    <w:rStyle w:val="PlaceholderText"/>
                  </w:rPr>
                  <w:t>[Enter your biography]</w:t>
                </w:r>
              </w:p>
            </w:tc>
          </w:sdtContent>
        </w:sdt>
      </w:tr>
      <w:tr w:rsidR="00B574C9" w14:paraId="70BB4780" w14:textId="77777777" w:rsidTr="001A6A06">
        <w:trPr>
          <w:trHeight w:val="986"/>
        </w:trPr>
        <w:tc>
          <w:tcPr>
            <w:tcW w:w="491" w:type="dxa"/>
            <w:vMerge/>
            <w:shd w:val="clear" w:color="auto" w:fill="A6A6A6" w:themeFill="background1" w:themeFillShade="A6"/>
          </w:tcPr>
          <w:p w14:paraId="31581B08" w14:textId="77777777" w:rsidR="00B574C9" w:rsidRPr="001A6A06" w:rsidRDefault="00B574C9" w:rsidP="00CF1542">
            <w:pPr>
              <w:jc w:val="center"/>
              <w:rPr>
                <w:b/>
                <w:color w:val="FFFFFF" w:themeColor="background1"/>
              </w:rPr>
            </w:pPr>
          </w:p>
        </w:tc>
        <w:sdt>
          <w:sdtPr>
            <w:alias w:val="Affiliation"/>
            <w:tag w:val="affiliation"/>
            <w:id w:val="2012937915"/>
            <w:placeholder>
              <w:docPart w:val="65C4E23085035E47B5020C6D571AE0AD"/>
            </w:placeholder>
            <w:showingPlcHdr/>
            <w:text/>
          </w:sdtPr>
          <w:sdtEndPr/>
          <w:sdtContent>
            <w:tc>
              <w:tcPr>
                <w:tcW w:w="8525" w:type="dxa"/>
                <w:gridSpan w:val="4"/>
              </w:tcPr>
              <w:p w14:paraId="1C11C4E5" w14:textId="77777777" w:rsidR="00B574C9" w:rsidRDefault="00B574C9" w:rsidP="00B574C9">
                <w:r>
                  <w:rPr>
                    <w:rStyle w:val="PlaceholderText"/>
                  </w:rPr>
                  <w:t>[Enter the institution with which you are affiliated]</w:t>
                </w:r>
              </w:p>
            </w:tc>
          </w:sdtContent>
        </w:sdt>
      </w:tr>
    </w:tbl>
    <w:p w14:paraId="5BB2F02F"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411F717" w14:textId="77777777" w:rsidTr="00244BB0">
        <w:tc>
          <w:tcPr>
            <w:tcW w:w="9016" w:type="dxa"/>
            <w:shd w:val="clear" w:color="auto" w:fill="A6A6A6" w:themeFill="background1" w:themeFillShade="A6"/>
            <w:tcMar>
              <w:top w:w="113" w:type="dxa"/>
              <w:bottom w:w="113" w:type="dxa"/>
            </w:tcMar>
          </w:tcPr>
          <w:p w14:paraId="7AB5307C"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6A47E88" w14:textId="77777777" w:rsidTr="003F0D73">
        <w:sdt>
          <w:sdtPr>
            <w:rPr>
              <w:rFonts w:ascii="Calibri" w:hAnsi="Calibri"/>
              <w:b/>
            </w:rPr>
            <w:alias w:val="Article headword"/>
            <w:tag w:val="articleHeadword"/>
            <w:id w:val="-361440020"/>
            <w:placeholder>
              <w:docPart w:val="BFC399CF73C13543A59FEBD08FB2B4FF"/>
            </w:placeholder>
            <w:text/>
          </w:sdtPr>
          <w:sdtEndPr/>
          <w:sdtContent>
            <w:tc>
              <w:tcPr>
                <w:tcW w:w="9016" w:type="dxa"/>
                <w:tcMar>
                  <w:top w:w="113" w:type="dxa"/>
                  <w:bottom w:w="113" w:type="dxa"/>
                </w:tcMar>
              </w:tcPr>
              <w:p w14:paraId="1040F284" w14:textId="48EF12AD" w:rsidR="003F0D73" w:rsidRPr="00FB589A" w:rsidRDefault="00981E9D" w:rsidP="003F0D73">
                <w:pPr>
                  <w:rPr>
                    <w:b/>
                  </w:rPr>
                </w:pPr>
                <w:r w:rsidRPr="00FE0F66">
                  <w:rPr>
                    <w:rFonts w:ascii="Calibri" w:hAnsi="Calibri" w:cs="Times New Roman"/>
                    <w:b/>
                  </w:rPr>
                  <w:t xml:space="preserve">Redon, </w:t>
                </w:r>
                <w:proofErr w:type="spellStart"/>
                <w:r w:rsidRPr="00FE0F66">
                  <w:rPr>
                    <w:rFonts w:ascii="Calibri" w:hAnsi="Calibri" w:cs="Times New Roman"/>
                    <w:b/>
                  </w:rPr>
                  <w:t>Odilon</w:t>
                </w:r>
                <w:proofErr w:type="spellEnd"/>
                <w:r w:rsidRPr="00FE0F66">
                  <w:rPr>
                    <w:rFonts w:ascii="Calibri" w:hAnsi="Calibri" w:cs="Times New Roman"/>
                    <w:b/>
                  </w:rPr>
                  <w:t xml:space="preserve"> (1840-19</w:t>
                </w:r>
                <w:r w:rsidR="00542B41" w:rsidRPr="00FE0F66">
                  <w:rPr>
                    <w:rFonts w:ascii="Calibri" w:hAnsi="Calibri" w:cs="Times New Roman"/>
                    <w:b/>
                  </w:rPr>
                  <w:t>16)</w:t>
                </w:r>
              </w:p>
            </w:tc>
          </w:sdtContent>
        </w:sdt>
      </w:tr>
      <w:tr w:rsidR="00464699" w14:paraId="2D00F79D" w14:textId="77777777" w:rsidTr="00C25B0B">
        <w:sdt>
          <w:sdtPr>
            <w:alias w:val="Variant headwords"/>
            <w:tag w:val="variantHeadwords"/>
            <w:id w:val="173464402"/>
            <w:placeholder>
              <w:docPart w:val="FF4E790AA2C1B3499BB8998047633BE7"/>
            </w:placeholder>
            <w:showingPlcHdr/>
          </w:sdtPr>
          <w:sdtEndPr/>
          <w:sdtContent>
            <w:tc>
              <w:tcPr>
                <w:tcW w:w="9016" w:type="dxa"/>
                <w:tcMar>
                  <w:top w:w="113" w:type="dxa"/>
                  <w:bottom w:w="113" w:type="dxa"/>
                </w:tcMar>
              </w:tcPr>
              <w:p w14:paraId="0F96F350"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294341E" w14:textId="77777777" w:rsidTr="003F0D73">
        <w:sdt>
          <w:sdtPr>
            <w:alias w:val="Abstract"/>
            <w:tag w:val="abstract"/>
            <w:id w:val="-635871867"/>
            <w:placeholder>
              <w:docPart w:val="2A28AA77DBBD55418B679F9ACAC1F16A"/>
            </w:placeholder>
          </w:sdtPr>
          <w:sdtEndPr/>
          <w:sdtContent>
            <w:tc>
              <w:tcPr>
                <w:tcW w:w="9016" w:type="dxa"/>
                <w:tcMar>
                  <w:top w:w="113" w:type="dxa"/>
                  <w:bottom w:w="113" w:type="dxa"/>
                </w:tcMar>
              </w:tcPr>
              <w:p w14:paraId="19281AAE" w14:textId="0DB1692C" w:rsidR="00E85A05" w:rsidRPr="00FA331A" w:rsidRDefault="00FA331A" w:rsidP="00697A0E">
                <w:pPr>
                  <w:pStyle w:val="NoSpacing"/>
                  <w:rPr>
                    <w:rFonts w:ascii="Times New Roman" w:hAnsi="Times New Roman" w:cs="Times New Roman"/>
                    <w:sz w:val="24"/>
                    <w:szCs w:val="24"/>
                  </w:rPr>
                </w:pPr>
                <w:proofErr w:type="spellStart"/>
                <w:r w:rsidRPr="00FA331A">
                  <w:t>Odilon</w:t>
                </w:r>
                <w:proofErr w:type="spellEnd"/>
                <w:r w:rsidRPr="00FA331A">
                  <w:t xml:space="preserve"> Redon was a French painter, printmaker, draughtsman, etcher, and </w:t>
                </w:r>
                <w:proofErr w:type="spellStart"/>
                <w:r w:rsidRPr="00FA331A">
                  <w:t>pastellist</w:t>
                </w:r>
                <w:proofErr w:type="spellEnd"/>
                <w:r w:rsidRPr="00FA331A">
                  <w:t>. His ability to master various materials and techniques has often left him associated with no single oeuvre or style in particular. Nevertheless, Redon is chiefly considered a key visual artist of the symbolism movement. His fierce rejection of realism, passionate endorsement of self-consciousness, and his interest in the relationship between image and text cemented Redon as a significant though often underestimated contributor to modernism. Redon’s belief that images should function equally well with or without text established the artist as a provider of a new form of illustration, which operated as a sor</w:t>
                </w:r>
                <w:r w:rsidR="00FE0F66">
                  <w:t>t of visual stimulant more profound</w:t>
                </w:r>
                <w:r w:rsidRPr="00FA331A">
                  <w:t xml:space="preserve"> than mere words. Furthermore, the Modernist tendency towards scrupulous and somewhat masochistic analyses of every aspect of existence, often manifested in aesthetic introspection, is clear in both Redon’s dreamy yet disturbing artwork and his journal entitled </w:t>
                </w:r>
                <w:r w:rsidRPr="00FA331A">
                  <w:rPr>
                    <w:i/>
                  </w:rPr>
                  <w:t xml:space="preserve">À </w:t>
                </w:r>
                <w:proofErr w:type="spellStart"/>
                <w:r w:rsidRPr="00FA331A">
                  <w:rPr>
                    <w:i/>
                  </w:rPr>
                  <w:t>Soi-même</w:t>
                </w:r>
                <w:proofErr w:type="spellEnd"/>
                <w:r w:rsidRPr="00FA331A">
                  <w:t xml:space="preserve"> (1867-1915). His relationship with key French writers, such as Charles Baudelaire and </w:t>
                </w:r>
                <w:proofErr w:type="spellStart"/>
                <w:r w:rsidRPr="00FA331A">
                  <w:t>Stéphane</w:t>
                </w:r>
                <w:proofErr w:type="spellEnd"/>
                <w:r w:rsidRPr="00FA331A">
                  <w:t xml:space="preserve"> </w:t>
                </w:r>
                <w:proofErr w:type="spellStart"/>
                <w:r w:rsidRPr="00FA331A">
                  <w:t>Mallarmé</w:t>
                </w:r>
                <w:proofErr w:type="spellEnd"/>
                <w:r w:rsidRPr="00FA331A">
                  <w:t>, and his production of increasingly surreal and abstract artwork resulted in his adoption by a plethora of modernist movements, including art nouveau, surrealism, expressionism and fauvism.</w:t>
                </w:r>
                <w:r>
                  <w:rPr>
                    <w:rFonts w:ascii="Times New Roman" w:hAnsi="Times New Roman" w:cs="Times New Roman"/>
                    <w:sz w:val="24"/>
                    <w:szCs w:val="24"/>
                  </w:rPr>
                  <w:t xml:space="preserve"> </w:t>
                </w:r>
              </w:p>
            </w:tc>
          </w:sdtContent>
        </w:sdt>
      </w:tr>
      <w:tr w:rsidR="003F0D73" w14:paraId="4474D8BC" w14:textId="77777777" w:rsidTr="003F0D73">
        <w:sdt>
          <w:sdtPr>
            <w:alias w:val="Article text"/>
            <w:tag w:val="articleText"/>
            <w:id w:val="634067588"/>
            <w:placeholder>
              <w:docPart w:val="E5DC3A10A6B10A45B26E901DB54A4C1F"/>
            </w:placeholder>
          </w:sdtPr>
          <w:sdtEndPr/>
          <w:sdtContent>
            <w:sdt>
              <w:sdtPr>
                <w:alias w:val="Abstract"/>
                <w:tag w:val="abstract"/>
                <w:id w:val="-297986954"/>
                <w:placeholder>
                  <w:docPart w:val="61DA1D936DD83645B0685736904B1FBD"/>
                </w:placeholder>
              </w:sdtPr>
              <w:sdtEndPr/>
              <w:sdtContent>
                <w:sdt>
                  <w:sdtPr>
                    <w:alias w:val="Abstract"/>
                    <w:tag w:val="abstract"/>
                    <w:id w:val="696351671"/>
                    <w:placeholder>
                      <w:docPart w:val="18C3CA861F90814381B6EEA8D74237B5"/>
                    </w:placeholder>
                  </w:sdtPr>
                  <w:sdtEndPr/>
                  <w:sdtContent>
                    <w:tc>
                      <w:tcPr>
                        <w:tcW w:w="9016" w:type="dxa"/>
                        <w:tcMar>
                          <w:top w:w="113" w:type="dxa"/>
                          <w:bottom w:w="113" w:type="dxa"/>
                        </w:tcMar>
                      </w:tcPr>
                      <w:p w14:paraId="6C3316F5" w14:textId="77777777" w:rsidR="00FE0F66" w:rsidRDefault="00FE0F66" w:rsidP="00FE0F66">
                        <w:pPr>
                          <w:pStyle w:val="NoSpacing"/>
                          <w:rPr>
                            <w:rFonts w:ascii="Times New Roman" w:hAnsi="Times New Roman" w:cs="Times New Roman"/>
                            <w:sz w:val="24"/>
                            <w:szCs w:val="24"/>
                          </w:rPr>
                        </w:pPr>
                        <w:proofErr w:type="spellStart"/>
                        <w:r w:rsidRPr="00FA331A">
                          <w:t>Odilon</w:t>
                        </w:r>
                        <w:proofErr w:type="spellEnd"/>
                        <w:r w:rsidRPr="00FA331A">
                          <w:t xml:space="preserve"> Redon was a French painter, printmaker, draughtsman, etcher, and </w:t>
                        </w:r>
                        <w:proofErr w:type="spellStart"/>
                        <w:r w:rsidRPr="00FA331A">
                          <w:t>pastellist</w:t>
                        </w:r>
                        <w:proofErr w:type="spellEnd"/>
                        <w:r w:rsidRPr="00FA331A">
                          <w:t>. His ability to master various materials and techniques has often left him associated with no single oeuvre or style in particular. Nevertheless, Redon is chiefly considered a key visual artist of the symbolism movement. His fierce rejection of realism, passionate endorsement of self-consciousness, and his interest in the relationship between image and text cemented Redon as a significant though often underestimated contributor to modernism. Redon’s belief that images should function equally well with or without text established the artist as a provider of a new form of illustration, which operated as a sor</w:t>
                        </w:r>
                        <w:r>
                          <w:t>t of visual stimulant more profound</w:t>
                        </w:r>
                        <w:r w:rsidRPr="00FA331A">
                          <w:t xml:space="preserve"> than mere words. Furthermore, the Modernist tendency towards scrupulous and somewhat masochistic analyses of every aspect of existence, often manifested in aesthetic introspection, is clear in both Redon’s dreamy yet disturbing artwork and his journal entitled </w:t>
                        </w:r>
                        <w:r w:rsidRPr="00FA331A">
                          <w:rPr>
                            <w:i/>
                          </w:rPr>
                          <w:t xml:space="preserve">À </w:t>
                        </w:r>
                        <w:proofErr w:type="spellStart"/>
                        <w:r w:rsidRPr="00FA331A">
                          <w:rPr>
                            <w:i/>
                          </w:rPr>
                          <w:t>Soi-même</w:t>
                        </w:r>
                        <w:proofErr w:type="spellEnd"/>
                        <w:r w:rsidRPr="00FA331A">
                          <w:t xml:space="preserve"> (1867-1915). His relationship with key French writers, such as Charles Baudelaire and </w:t>
                        </w:r>
                        <w:proofErr w:type="spellStart"/>
                        <w:r w:rsidRPr="00FA331A">
                          <w:t>Stéphane</w:t>
                        </w:r>
                        <w:proofErr w:type="spellEnd"/>
                        <w:r w:rsidRPr="00FA331A">
                          <w:t xml:space="preserve"> </w:t>
                        </w:r>
                        <w:proofErr w:type="spellStart"/>
                        <w:r w:rsidRPr="00FA331A">
                          <w:t>Mallarmé</w:t>
                        </w:r>
                        <w:proofErr w:type="spellEnd"/>
                        <w:r w:rsidRPr="00FA331A">
                          <w:t>, and his production of increasingly surreal and abstract artwork resulted in his adoption by a plethora of modernist movements, including art nouveau, surrealism, expressionism and fauvism.</w:t>
                        </w:r>
                        <w:r>
                          <w:rPr>
                            <w:rFonts w:ascii="Times New Roman" w:hAnsi="Times New Roman" w:cs="Times New Roman"/>
                            <w:sz w:val="24"/>
                            <w:szCs w:val="24"/>
                          </w:rPr>
                          <w:t xml:space="preserve"> </w:t>
                        </w:r>
                      </w:p>
                      <w:p w14:paraId="6E97C3BA" w14:textId="7F04AD69" w:rsidR="00C25B0B" w:rsidRDefault="00C25B0B" w:rsidP="00FE0F66">
                        <w:pPr>
                          <w:pStyle w:val="NoSpacing"/>
                          <w:rPr>
                            <w:rFonts w:ascii="Times New Roman" w:hAnsi="Times New Roman" w:cs="Times New Roman"/>
                            <w:sz w:val="24"/>
                            <w:szCs w:val="24"/>
                          </w:rPr>
                        </w:pPr>
                      </w:p>
                      <w:p w14:paraId="4F3CBAAB" w14:textId="77777777" w:rsidR="00C25B0B" w:rsidRPr="00FE0F66" w:rsidRDefault="00C25B0B" w:rsidP="00FE0F66">
                        <w:pPr>
                          <w:pStyle w:val="NoSpacing"/>
                          <w:rPr>
                            <w:rFonts w:ascii="Calibri" w:hAnsi="Calibri" w:cs="Times New Roman"/>
                            <w:sz w:val="24"/>
                            <w:szCs w:val="24"/>
                          </w:rPr>
                        </w:pPr>
                        <w:r w:rsidRPr="00FE0F66">
                          <w:rPr>
                            <w:rFonts w:ascii="Calibri" w:hAnsi="Calibri" w:cs="Times New Roman"/>
                            <w:sz w:val="24"/>
                            <w:szCs w:val="24"/>
                          </w:rPr>
                          <w:t>Image: misshapen.jpg</w:t>
                        </w:r>
                      </w:p>
                      <w:p w14:paraId="32AF9528" w14:textId="77777777" w:rsidR="00992F07" w:rsidRPr="00FE0F66" w:rsidRDefault="00C25B0B" w:rsidP="00FE0F66">
                        <w:pPr>
                          <w:pStyle w:val="Caption"/>
                          <w:keepNext/>
                          <w:spacing w:after="0"/>
                          <w:rPr>
                            <w:rFonts w:ascii="Calibri" w:hAnsi="Calibri" w:cs="Times New Roman"/>
                          </w:rPr>
                        </w:pPr>
                        <w:r w:rsidRPr="00FE0F66">
                          <w:rPr>
                            <w:rFonts w:ascii="Calibri" w:hAnsi="Calibri"/>
                          </w:rPr>
                          <w:t xml:space="preserve">Figure </w:t>
                        </w:r>
                        <w:r w:rsidR="00FE0F66" w:rsidRPr="00FE0F66">
                          <w:rPr>
                            <w:rFonts w:ascii="Calibri" w:hAnsi="Calibri"/>
                          </w:rPr>
                          <w:fldChar w:fldCharType="begin"/>
                        </w:r>
                        <w:r w:rsidR="00FE0F66" w:rsidRPr="00FE0F66">
                          <w:rPr>
                            <w:rFonts w:ascii="Calibri" w:hAnsi="Calibri"/>
                          </w:rPr>
                          <w:instrText xml:space="preserve"> SEQ Figure \* ARABIC </w:instrText>
                        </w:r>
                        <w:r w:rsidR="00FE0F66" w:rsidRPr="00FE0F66">
                          <w:rPr>
                            <w:rFonts w:ascii="Calibri" w:hAnsi="Calibri"/>
                          </w:rPr>
                          <w:fldChar w:fldCharType="separate"/>
                        </w:r>
                        <w:r w:rsidRPr="00FE0F66">
                          <w:rPr>
                            <w:rFonts w:ascii="Calibri" w:hAnsi="Calibri"/>
                            <w:noProof/>
                          </w:rPr>
                          <w:t>1</w:t>
                        </w:r>
                        <w:r w:rsidR="00FE0F66" w:rsidRPr="00FE0F66">
                          <w:rPr>
                            <w:rFonts w:ascii="Calibri" w:hAnsi="Calibri"/>
                            <w:noProof/>
                          </w:rPr>
                          <w:fldChar w:fldCharType="end"/>
                        </w:r>
                        <w:r w:rsidRPr="00FE0F66">
                          <w:rPr>
                            <w:rFonts w:ascii="Calibri" w:hAnsi="Calibri"/>
                          </w:rPr>
                          <w:t xml:space="preserve"> </w:t>
                        </w:r>
                        <w:r w:rsidRPr="00FE0F66">
                          <w:rPr>
                            <w:rFonts w:ascii="Calibri" w:hAnsi="Calibri" w:cs="Times New Roman"/>
                            <w:i/>
                          </w:rPr>
                          <w:t xml:space="preserve">The Misshapen Polyp Floated on the Shores, Sort of Smiling and Hideous Cyclops. </w:t>
                        </w:r>
                        <w:r w:rsidRPr="00FE0F66">
                          <w:rPr>
                            <w:rFonts w:ascii="Calibri" w:hAnsi="Calibri" w:cs="Times New Roman"/>
                          </w:rPr>
                          <w:t xml:space="preserve">Plate 3 of 8 from </w:t>
                        </w:r>
                        <w:r w:rsidRPr="00FE0F66">
                          <w:rPr>
                            <w:rFonts w:ascii="Calibri" w:hAnsi="Calibri" w:cs="Times New Roman"/>
                            <w:i/>
                          </w:rPr>
                          <w:t xml:space="preserve">Les </w:t>
                        </w:r>
                        <w:proofErr w:type="spellStart"/>
                        <w:r w:rsidRPr="00FE0F66">
                          <w:rPr>
                            <w:rFonts w:ascii="Calibri" w:hAnsi="Calibri" w:cs="Times New Roman"/>
                            <w:i/>
                          </w:rPr>
                          <w:t>Origines</w:t>
                        </w:r>
                        <w:proofErr w:type="spellEnd"/>
                        <w:r w:rsidRPr="00FE0F66">
                          <w:rPr>
                            <w:rFonts w:ascii="Calibri" w:hAnsi="Calibri" w:cs="Times New Roman"/>
                          </w:rPr>
                          <w:t xml:space="preserve">, 1883, </w:t>
                        </w:r>
                        <w:proofErr w:type="spellStart"/>
                        <w:r w:rsidRPr="00FE0F66">
                          <w:rPr>
                            <w:rFonts w:ascii="Calibri" w:hAnsi="Calibri" w:cs="Times New Roman"/>
                          </w:rPr>
                          <w:t>Odilon</w:t>
                        </w:r>
                        <w:proofErr w:type="spellEnd"/>
                        <w:r w:rsidRPr="00FE0F66">
                          <w:rPr>
                            <w:rFonts w:ascii="Calibri" w:hAnsi="Calibri" w:cs="Times New Roman"/>
                          </w:rPr>
                          <w:t xml:space="preserve"> Redon.</w:t>
                        </w:r>
                      </w:p>
                      <w:p w14:paraId="6EECDFB0" w14:textId="77777777" w:rsidR="00992F07" w:rsidRPr="00FE0F66" w:rsidRDefault="00992F07" w:rsidP="00FE0F66">
                        <w:pPr>
                          <w:pStyle w:val="Caption"/>
                          <w:keepNext/>
                          <w:spacing w:after="0"/>
                          <w:rPr>
                            <w:rFonts w:ascii="Calibri" w:hAnsi="Calibri" w:cs="Times New Roman"/>
                          </w:rPr>
                        </w:pPr>
                        <w:r w:rsidRPr="00FE0F66">
                          <w:rPr>
                            <w:rFonts w:ascii="Calibri" w:hAnsi="Calibri" w:cs="Times New Roman"/>
                          </w:rPr>
                          <w:t>Lithograph, 213 x 200mm</w:t>
                        </w:r>
                      </w:p>
                      <w:p w14:paraId="2DFB150C" w14:textId="77777777" w:rsidR="00992F07" w:rsidRPr="00FE0F66" w:rsidRDefault="00992F07" w:rsidP="00FE0F66">
                        <w:pPr>
                          <w:pStyle w:val="Caption"/>
                          <w:keepNext/>
                          <w:spacing w:after="0"/>
                          <w:rPr>
                            <w:rFonts w:ascii="Calibri" w:hAnsi="Calibri" w:cs="Times New Roman"/>
                          </w:rPr>
                        </w:pPr>
                        <w:r w:rsidRPr="00FE0F66">
                          <w:rPr>
                            <w:rFonts w:ascii="Calibri" w:hAnsi="Calibri" w:cs="Times New Roman"/>
                          </w:rPr>
                          <w:t>The Stickney Collection, 1920. 1580</w:t>
                        </w:r>
                      </w:p>
                      <w:p w14:paraId="043CF405" w14:textId="77777777" w:rsidR="00992F07" w:rsidRPr="00FE0F66" w:rsidRDefault="00992F07" w:rsidP="00FE0F66">
                        <w:pPr>
                          <w:pStyle w:val="Caption"/>
                          <w:keepNext/>
                          <w:spacing w:after="0"/>
                          <w:rPr>
                            <w:rFonts w:ascii="Calibri" w:hAnsi="Calibri" w:cs="Times New Roman"/>
                          </w:rPr>
                        </w:pPr>
                        <w:proofErr w:type="spellStart"/>
                        <w:r w:rsidRPr="00FE0F66">
                          <w:rPr>
                            <w:rFonts w:ascii="Calibri" w:hAnsi="Calibri" w:cs="Times New Roman"/>
                          </w:rPr>
                          <w:t>Mellerio</w:t>
                        </w:r>
                        <w:proofErr w:type="spellEnd"/>
                        <w:r w:rsidRPr="00FE0F66">
                          <w:rPr>
                            <w:rFonts w:ascii="Calibri" w:hAnsi="Calibri" w:cs="Times New Roman"/>
                          </w:rPr>
                          <w:t xml:space="preserve"> 47 with letters; Werner 22 </w:t>
                        </w:r>
                      </w:p>
                      <w:p w14:paraId="270422E8" w14:textId="316A0576" w:rsidR="00992F07" w:rsidRPr="00FE0F66" w:rsidRDefault="00992F07" w:rsidP="00FE0F66">
                        <w:pPr>
                          <w:pStyle w:val="Caption"/>
                          <w:keepNext/>
                          <w:spacing w:after="0"/>
                          <w:rPr>
                            <w:rFonts w:ascii="Calibri" w:hAnsi="Calibri" w:cs="Times New Roman"/>
                            <w:sz w:val="24"/>
                            <w:szCs w:val="24"/>
                          </w:rPr>
                        </w:pPr>
                        <w:r w:rsidRPr="00FE0F66">
                          <w:rPr>
                            <w:rFonts w:ascii="Calibri" w:hAnsi="Calibri" w:cs="Times New Roman"/>
                          </w:rPr>
                          <w:lastRenderedPageBreak/>
                          <w:t>Art Institute of Chicago</w:t>
                        </w:r>
                        <w:r w:rsidRPr="00FE0F66">
                          <w:rPr>
                            <w:rFonts w:ascii="Calibri" w:hAnsi="Calibri" w:cs="Times New Roman"/>
                            <w:sz w:val="24"/>
                            <w:szCs w:val="24"/>
                          </w:rPr>
                          <w:t xml:space="preserve"> </w:t>
                        </w:r>
                      </w:p>
                      <w:p w14:paraId="64BBD760" w14:textId="5F7C3614" w:rsidR="00992F07" w:rsidRPr="00FE0F66" w:rsidRDefault="00FE0F66" w:rsidP="00FE0F66">
                        <w:pPr>
                          <w:pStyle w:val="NoSpacing"/>
                          <w:rPr>
                            <w:rFonts w:ascii="Calibri" w:hAnsi="Calibri" w:cs="Times New Roman"/>
                            <w:sz w:val="24"/>
                            <w:szCs w:val="24"/>
                          </w:rPr>
                        </w:pPr>
                        <w:r>
                          <w:rPr>
                            <w:rFonts w:ascii="Calibri" w:hAnsi="Calibri"/>
                          </w:rPr>
                          <w:t xml:space="preserve">Source: </w:t>
                        </w:r>
                        <w:hyperlink r:id="rId9" w:history="1">
                          <w:r w:rsidR="00992F07" w:rsidRPr="00FE0F66">
                            <w:rPr>
                              <w:rStyle w:val="Hyperlink"/>
                              <w:rFonts w:ascii="Calibri" w:hAnsi="Calibri" w:cs="Times New Roman"/>
                              <w:sz w:val="24"/>
                              <w:szCs w:val="24"/>
                            </w:rPr>
                            <w:t>http://www.artic.edu/aic/collections/artwork/79347?search_no=6&amp;index=54</w:t>
                          </w:r>
                        </w:hyperlink>
                      </w:p>
                      <w:p w14:paraId="2BF4EFA9" w14:textId="77777777" w:rsidR="00992F07" w:rsidRPr="00992F07" w:rsidRDefault="00992F07" w:rsidP="00992F07"/>
                      <w:p w14:paraId="017A9E86" w14:textId="2A00621A" w:rsidR="00542B41" w:rsidRDefault="00542B41" w:rsidP="00D870FC">
                        <w:r>
                          <w:t>Redon’s childhood experiences can arguably account for the peculiarity of his vision. Deemed too withdrawn, Redon was abandoned by his family at infancy and sent to live on the dil</w:t>
                        </w:r>
                        <w:r w:rsidR="00697A0E">
                          <w:t xml:space="preserve">apidated estate of </w:t>
                        </w:r>
                        <w:proofErr w:type="spellStart"/>
                        <w:r w:rsidR="00697A0E">
                          <w:t>Peyrelebade</w:t>
                        </w:r>
                        <w:proofErr w:type="spellEnd"/>
                        <w:r w:rsidR="00697A0E">
                          <w:t xml:space="preserve"> </w:t>
                        </w:r>
                        <w:r>
                          <w:t xml:space="preserve">in the feral landscape of the </w:t>
                        </w:r>
                        <w:proofErr w:type="spellStart"/>
                        <w:r>
                          <w:t>Médoc</w:t>
                        </w:r>
                        <w:proofErr w:type="spellEnd"/>
                        <w:r>
                          <w:t xml:space="preserve">. Starved of affection, the young Redon immersed himself in the region’s ‘primitive’ culture and natural world. Although physically something of a prison, </w:t>
                        </w:r>
                        <w:proofErr w:type="spellStart"/>
                        <w:r>
                          <w:t>Peyrelebade</w:t>
                        </w:r>
                        <w:proofErr w:type="spellEnd"/>
                        <w:r>
                          <w:t xml:space="preserve"> proved a haven for introspective exploration. Redon returned as a young adult to his birthplace of Bordeaux, where he was instructed in lithography by </w:t>
                        </w:r>
                        <w:proofErr w:type="spellStart"/>
                        <w:r>
                          <w:t>Rodolphe</w:t>
                        </w:r>
                        <w:proofErr w:type="spellEnd"/>
                        <w:r>
                          <w:t xml:space="preserve"> </w:t>
                        </w:r>
                        <w:proofErr w:type="spellStart"/>
                        <w:r>
                          <w:t>Bresdin</w:t>
                        </w:r>
                        <w:proofErr w:type="spellEnd"/>
                        <w:r>
                          <w:t xml:space="preserve">, and enlightened by the discoveries of botanist Armand </w:t>
                        </w:r>
                        <w:proofErr w:type="spellStart"/>
                        <w:r>
                          <w:t>Clavaud</w:t>
                        </w:r>
                        <w:proofErr w:type="spellEnd"/>
                        <w:r>
                          <w:t xml:space="preserve">. He later relocated to Paris and produced his </w:t>
                        </w:r>
                        <w:r>
                          <w:rPr>
                            <w:i/>
                          </w:rPr>
                          <w:t>noirs</w:t>
                        </w:r>
                        <w:r>
                          <w:t xml:space="preserve">, which comprised contemplative artworks conceived principally in charcoal and lithography. Redon’s early career is marked by these perplexing </w:t>
                        </w:r>
                        <w:r>
                          <w:rPr>
                            <w:i/>
                          </w:rPr>
                          <w:t>noirs</w:t>
                        </w:r>
                        <w:r>
                          <w:t xml:space="preserve">, with his first album </w:t>
                        </w:r>
                        <w:proofErr w:type="spellStart"/>
                        <w:r>
                          <w:rPr>
                            <w:i/>
                          </w:rPr>
                          <w:t>Dans</w:t>
                        </w:r>
                        <w:proofErr w:type="spellEnd"/>
                        <w:r>
                          <w:rPr>
                            <w:i/>
                          </w:rPr>
                          <w:t xml:space="preserve"> le </w:t>
                        </w:r>
                        <w:proofErr w:type="spellStart"/>
                        <w:r>
                          <w:rPr>
                            <w:i/>
                          </w:rPr>
                          <w:t>Rêve</w:t>
                        </w:r>
                        <w:proofErr w:type="spellEnd"/>
                        <w:r>
                          <w:t xml:space="preserve"> published in 1879, and his mockery of evolution, </w:t>
                        </w:r>
                        <w:r>
                          <w:rPr>
                            <w:i/>
                          </w:rPr>
                          <w:t xml:space="preserve">Les </w:t>
                        </w:r>
                        <w:proofErr w:type="spellStart"/>
                        <w:r>
                          <w:rPr>
                            <w:i/>
                          </w:rPr>
                          <w:t>Origines</w:t>
                        </w:r>
                        <w:proofErr w:type="spellEnd"/>
                        <w:r>
                          <w:t>,</w:t>
                        </w:r>
                        <w:r>
                          <w:rPr>
                            <w:i/>
                          </w:rPr>
                          <w:t xml:space="preserve"> </w:t>
                        </w:r>
                        <w:r>
                          <w:t xml:space="preserve">in 1883. Although he vehemently denied being guided by literature per se, Redon’s interest in major writers is irrefutable, having produced lithographic series dedicated to Edgar Allan Poe (1882), </w:t>
                        </w:r>
                        <w:proofErr w:type="spellStart"/>
                        <w:r>
                          <w:t>Gustave</w:t>
                        </w:r>
                        <w:proofErr w:type="spellEnd"/>
                        <w:r>
                          <w:t xml:space="preserve"> Flaubert (1888, 1889 and 1894)</w:t>
                        </w:r>
                        <w:r w:rsidR="00F3591E">
                          <w:t>,</w:t>
                        </w:r>
                        <w:r>
                          <w:t xml:space="preserve"> and Charles Baudelaire (1890).</w:t>
                        </w:r>
                      </w:p>
                      <w:p w14:paraId="582031E7" w14:textId="77777777" w:rsidR="00542B41" w:rsidRDefault="00542B41" w:rsidP="00542B41">
                        <w:pPr>
                          <w:pStyle w:val="NoSpacing"/>
                          <w:spacing w:line="276" w:lineRule="auto"/>
                          <w:rPr>
                            <w:rFonts w:ascii="Times New Roman" w:hAnsi="Times New Roman" w:cs="Times New Roman"/>
                            <w:sz w:val="24"/>
                            <w:szCs w:val="24"/>
                          </w:rPr>
                        </w:pPr>
                      </w:p>
                      <w:p w14:paraId="0AC50C48" w14:textId="607188D5" w:rsidR="003F0D73" w:rsidRDefault="00542B41" w:rsidP="00C27FAB">
                        <w:r>
                          <w:t xml:space="preserve">The latter years of Redon’s career saw him favour pastels and oils. Opting to produce richly colourful </w:t>
                        </w:r>
                        <w:proofErr w:type="gramStart"/>
                        <w:r>
                          <w:t>masterpieces which</w:t>
                        </w:r>
                        <w:proofErr w:type="gramEnd"/>
                        <w:r>
                          <w:t xml:space="preserve"> incorporated the spiritual figure of the Buddha, he exhibited with the </w:t>
                        </w:r>
                        <w:proofErr w:type="spellStart"/>
                        <w:r>
                          <w:t>Nabis</w:t>
                        </w:r>
                        <w:proofErr w:type="spellEnd"/>
                        <w:r>
                          <w:t xml:space="preserve"> at Durand-</w:t>
                        </w:r>
                        <w:proofErr w:type="spellStart"/>
                        <w:r>
                          <w:t>Ruel</w:t>
                        </w:r>
                        <w:proofErr w:type="spellEnd"/>
                        <w:r>
                          <w:t xml:space="preserve"> in 1899. The evidence of both </w:t>
                        </w:r>
                        <w:proofErr w:type="spellStart"/>
                        <w:r>
                          <w:t>Japonisme</w:t>
                        </w:r>
                        <w:proofErr w:type="spellEnd"/>
                        <w:r>
                          <w:t xml:space="preserve"> and a wistfully abstract exploration of the psyche in Redon’s work r</w:t>
                        </w:r>
                        <w:r w:rsidR="009A4ABF">
                          <w:t>esulted in his influencing m</w:t>
                        </w:r>
                        <w:r>
                          <w:t xml:space="preserve">odernist movements around the world. Moreover, Redon’s legacy appears to be growing, demonstrated by the exhibition </w:t>
                        </w:r>
                        <w:r>
                          <w:rPr>
                            <w:i/>
                          </w:rPr>
                          <w:t>Beyond the Visible</w:t>
                        </w:r>
                        <w:r>
                          <w:t xml:space="preserve"> at the Museum of Modern Art in 2005, and the </w:t>
                        </w:r>
                        <w:proofErr w:type="spellStart"/>
                        <w:r>
                          <w:t>Fondation</w:t>
                        </w:r>
                        <w:proofErr w:type="spellEnd"/>
                        <w:r>
                          <w:t xml:space="preserve"> </w:t>
                        </w:r>
                        <w:proofErr w:type="spellStart"/>
                        <w:r>
                          <w:t>Beyeler’s</w:t>
                        </w:r>
                        <w:proofErr w:type="spellEnd"/>
                        <w:r>
                          <w:t xml:space="preserve"> retrospective in Basel in 2014, the latter almost 100 years after the artist’s death.</w:t>
                        </w:r>
                      </w:p>
                    </w:tc>
                  </w:sdtContent>
                </w:sdt>
              </w:sdtContent>
            </w:sdt>
          </w:sdtContent>
        </w:sdt>
      </w:tr>
      <w:tr w:rsidR="003235A7" w14:paraId="44F8AA5C" w14:textId="77777777" w:rsidTr="003235A7">
        <w:tc>
          <w:tcPr>
            <w:tcW w:w="9016" w:type="dxa"/>
          </w:tcPr>
          <w:p w14:paraId="51AB6F13" w14:textId="77777777" w:rsidR="003235A7" w:rsidRDefault="003235A7" w:rsidP="008A5B87">
            <w:r w:rsidRPr="0015114C">
              <w:rPr>
                <w:u w:val="single"/>
              </w:rPr>
              <w:lastRenderedPageBreak/>
              <w:t>Further reading</w:t>
            </w:r>
            <w:r>
              <w:t>:</w:t>
            </w:r>
          </w:p>
          <w:p w14:paraId="38D11062" w14:textId="77777777" w:rsidR="00C25B0B" w:rsidRDefault="00FE0F66" w:rsidP="008A5B87">
            <w:pPr>
              <w:rPr>
                <w:rFonts w:ascii="Calibri" w:hAnsi="Calibri"/>
              </w:rPr>
            </w:pPr>
            <w:sdt>
              <w:sdtPr>
                <w:rPr>
                  <w:rFonts w:ascii="Calibri" w:hAnsi="Calibri"/>
                </w:rPr>
                <w:id w:val="1792010351"/>
                <w:citation/>
              </w:sdtPr>
              <w:sdtEndPr/>
              <w:sdtContent>
                <w:r w:rsidR="00C25B0B" w:rsidRPr="00FE0F66">
                  <w:rPr>
                    <w:rFonts w:ascii="Calibri" w:hAnsi="Calibri"/>
                  </w:rPr>
                  <w:fldChar w:fldCharType="begin"/>
                </w:r>
                <w:r w:rsidR="00C25B0B" w:rsidRPr="00FE0F66">
                  <w:rPr>
                    <w:rFonts w:ascii="Calibri" w:hAnsi="Calibri"/>
                    <w:lang w:val="en-US"/>
                  </w:rPr>
                  <w:instrText xml:space="preserve"> CITATION Ste92 \l 1033 </w:instrText>
                </w:r>
                <w:r w:rsidR="00C25B0B" w:rsidRPr="00FE0F66">
                  <w:rPr>
                    <w:rFonts w:ascii="Calibri" w:hAnsi="Calibri"/>
                  </w:rPr>
                  <w:fldChar w:fldCharType="separate"/>
                </w:r>
                <w:r w:rsidR="00C25B0B" w:rsidRPr="00FE0F66">
                  <w:rPr>
                    <w:rFonts w:ascii="Calibri" w:hAnsi="Calibri"/>
                    <w:noProof/>
                    <w:lang w:val="en-US"/>
                  </w:rPr>
                  <w:t>(Eisenman)</w:t>
                </w:r>
                <w:r w:rsidR="00C25B0B" w:rsidRPr="00FE0F66">
                  <w:rPr>
                    <w:rFonts w:ascii="Calibri" w:hAnsi="Calibri"/>
                  </w:rPr>
                  <w:fldChar w:fldCharType="end"/>
                </w:r>
              </w:sdtContent>
            </w:sdt>
          </w:p>
          <w:p w14:paraId="6B2D47B8" w14:textId="77777777" w:rsidR="00FE0F66" w:rsidRPr="00FE0F66" w:rsidRDefault="00FE0F66" w:rsidP="008A5B87">
            <w:pPr>
              <w:rPr>
                <w:rFonts w:ascii="Calibri" w:hAnsi="Calibri"/>
              </w:rPr>
            </w:pPr>
          </w:p>
          <w:p w14:paraId="476E4955" w14:textId="77777777" w:rsidR="00C25B0B" w:rsidRDefault="00FE0F66" w:rsidP="008A5B87">
            <w:pPr>
              <w:rPr>
                <w:rFonts w:ascii="Calibri" w:hAnsi="Calibri"/>
              </w:rPr>
            </w:pPr>
            <w:sdt>
              <w:sdtPr>
                <w:rPr>
                  <w:rFonts w:ascii="Calibri" w:hAnsi="Calibri"/>
                </w:rPr>
                <w:id w:val="799580290"/>
                <w:citation/>
              </w:sdtPr>
              <w:sdtEndPr/>
              <w:sdtContent>
                <w:r w:rsidR="00C25B0B" w:rsidRPr="00FE0F66">
                  <w:rPr>
                    <w:rFonts w:ascii="Calibri" w:hAnsi="Calibri"/>
                  </w:rPr>
                  <w:fldChar w:fldCharType="begin"/>
                </w:r>
                <w:r w:rsidR="00C25B0B" w:rsidRPr="00FE0F66">
                  <w:rPr>
                    <w:rFonts w:ascii="Calibri" w:hAnsi="Calibri"/>
                    <w:lang w:val="en-US"/>
                  </w:rPr>
                  <w:instrText xml:space="preserve"> CITATION Dar89 \l 1033 </w:instrText>
                </w:r>
                <w:r w:rsidR="00C25B0B" w:rsidRPr="00FE0F66">
                  <w:rPr>
                    <w:rFonts w:ascii="Calibri" w:hAnsi="Calibri"/>
                  </w:rPr>
                  <w:fldChar w:fldCharType="separate"/>
                </w:r>
                <w:r w:rsidR="00C25B0B" w:rsidRPr="00FE0F66">
                  <w:rPr>
                    <w:rFonts w:ascii="Calibri" w:hAnsi="Calibri"/>
                    <w:noProof/>
                    <w:lang w:val="en-US"/>
                  </w:rPr>
                  <w:t>(Gamboni)</w:t>
                </w:r>
                <w:r w:rsidR="00C25B0B" w:rsidRPr="00FE0F66">
                  <w:rPr>
                    <w:rFonts w:ascii="Calibri" w:hAnsi="Calibri"/>
                  </w:rPr>
                  <w:fldChar w:fldCharType="end"/>
                </w:r>
              </w:sdtContent>
            </w:sdt>
          </w:p>
          <w:p w14:paraId="42C3E3AA" w14:textId="77777777" w:rsidR="00FE0F66" w:rsidRPr="00FE0F66" w:rsidRDefault="00FE0F66" w:rsidP="008A5B87">
            <w:pPr>
              <w:rPr>
                <w:rFonts w:ascii="Calibri" w:hAnsi="Calibri"/>
              </w:rPr>
            </w:pPr>
            <w:bookmarkStart w:id="0" w:name="_GoBack"/>
            <w:bookmarkEnd w:id="0"/>
          </w:p>
          <w:sdt>
            <w:sdtPr>
              <w:rPr>
                <w:rFonts w:ascii="Calibri" w:hAnsi="Calibri"/>
              </w:rPr>
              <w:alias w:val="Further reading"/>
              <w:tag w:val="furtherReading"/>
              <w:id w:val="-1516217107"/>
            </w:sdtPr>
            <w:sdtEndPr>
              <w:rPr>
                <w:rFonts w:asciiTheme="minorHAnsi" w:hAnsiTheme="minorHAnsi"/>
              </w:rPr>
            </w:sdtEndPr>
            <w:sdtContent>
              <w:p w14:paraId="6D001186" w14:textId="77777777" w:rsidR="00542B41" w:rsidRDefault="00FE0F66" w:rsidP="00542B41">
                <w:pPr>
                  <w:pStyle w:val="NoSpacing"/>
                  <w:rPr>
                    <w:rFonts w:ascii="Calibri" w:hAnsi="Calibri"/>
                  </w:rPr>
                </w:pPr>
                <w:sdt>
                  <w:sdtPr>
                    <w:rPr>
                      <w:rFonts w:ascii="Calibri" w:hAnsi="Calibri"/>
                    </w:rPr>
                    <w:id w:val="1107316890"/>
                    <w:citation/>
                  </w:sdtPr>
                  <w:sdtEndPr/>
                  <w:sdtContent>
                    <w:r w:rsidR="00C25B0B" w:rsidRPr="00FE0F66">
                      <w:rPr>
                        <w:rFonts w:ascii="Calibri" w:hAnsi="Calibri"/>
                      </w:rPr>
                      <w:fldChar w:fldCharType="begin"/>
                    </w:r>
                    <w:r w:rsidR="00C25B0B" w:rsidRPr="00FE0F66">
                      <w:rPr>
                        <w:rFonts w:ascii="Calibri" w:hAnsi="Calibri"/>
                        <w:lang w:val="en-US"/>
                      </w:rPr>
                      <w:instrText xml:space="preserve"> CITATION Max07 \l 1033 </w:instrText>
                    </w:r>
                    <w:r w:rsidR="00C25B0B" w:rsidRPr="00FE0F66">
                      <w:rPr>
                        <w:rFonts w:ascii="Calibri" w:hAnsi="Calibri"/>
                      </w:rPr>
                      <w:fldChar w:fldCharType="separate"/>
                    </w:r>
                    <w:r w:rsidR="00C25B0B" w:rsidRPr="00FE0F66">
                      <w:rPr>
                        <w:rFonts w:ascii="Calibri" w:hAnsi="Calibri"/>
                        <w:noProof/>
                        <w:lang w:val="en-US"/>
                      </w:rPr>
                      <w:t xml:space="preserve"> (Hollein and Stuffmann)</w:t>
                    </w:r>
                    <w:r w:rsidR="00C25B0B" w:rsidRPr="00FE0F66">
                      <w:rPr>
                        <w:rFonts w:ascii="Calibri" w:hAnsi="Calibri"/>
                      </w:rPr>
                      <w:fldChar w:fldCharType="end"/>
                    </w:r>
                  </w:sdtContent>
                </w:sdt>
              </w:p>
              <w:p w14:paraId="6A05507A" w14:textId="77777777" w:rsidR="00FE0F66" w:rsidRPr="00FE0F66" w:rsidRDefault="00FE0F66" w:rsidP="00542B41">
                <w:pPr>
                  <w:pStyle w:val="NoSpacing"/>
                  <w:rPr>
                    <w:rFonts w:ascii="Calibri" w:hAnsi="Calibri" w:cs="Times New Roman"/>
                    <w:lang w:val="fr-FR"/>
                  </w:rPr>
                </w:pPr>
              </w:p>
              <w:p w14:paraId="36AD451B" w14:textId="77777777" w:rsidR="00542B41" w:rsidRPr="00FE0F66" w:rsidRDefault="00FE0F66" w:rsidP="00542B41">
                <w:pPr>
                  <w:pStyle w:val="NoSpacing"/>
                  <w:rPr>
                    <w:rStyle w:val="Hyperlink"/>
                    <w:rFonts w:ascii="Calibri" w:hAnsi="Calibri" w:cs="Times New Roman"/>
                    <w:color w:val="auto"/>
                    <w:lang w:val="fr-FR"/>
                  </w:rPr>
                </w:pPr>
                <w:sdt>
                  <w:sdtPr>
                    <w:rPr>
                      <w:rStyle w:val="Hyperlink"/>
                      <w:rFonts w:ascii="Calibri" w:hAnsi="Calibri" w:cs="Times New Roman"/>
                      <w:color w:val="auto"/>
                      <w:lang w:val="fr-FR"/>
                    </w:rPr>
                    <w:id w:val="1803035781"/>
                    <w:citation/>
                  </w:sdtPr>
                  <w:sdtEndPr>
                    <w:rPr>
                      <w:rStyle w:val="Hyperlink"/>
                    </w:rPr>
                  </w:sdtEndPr>
                  <w:sdtContent>
                    <w:r w:rsidR="00C25B0B" w:rsidRPr="00FE0F66">
                      <w:rPr>
                        <w:rStyle w:val="Hyperlink"/>
                        <w:rFonts w:ascii="Calibri" w:hAnsi="Calibri" w:cs="Times New Roman"/>
                        <w:color w:val="auto"/>
                        <w:lang w:val="fr-FR"/>
                      </w:rPr>
                      <w:fldChar w:fldCharType="begin"/>
                    </w:r>
                    <w:r w:rsidR="00C25B0B" w:rsidRPr="00FE0F66">
                      <w:rPr>
                        <w:rStyle w:val="Hyperlink"/>
                        <w:rFonts w:ascii="Calibri" w:hAnsi="Calibri" w:cs="Times New Roman"/>
                        <w:color w:val="auto"/>
                        <w:lang w:val="en-US"/>
                      </w:rPr>
                      <w:instrText xml:space="preserve"> CITATION Mir96 \l 1033 </w:instrText>
                    </w:r>
                    <w:r w:rsidR="00C25B0B" w:rsidRPr="00FE0F66">
                      <w:rPr>
                        <w:rStyle w:val="Hyperlink"/>
                        <w:rFonts w:ascii="Calibri" w:hAnsi="Calibri" w:cs="Times New Roman"/>
                        <w:color w:val="auto"/>
                        <w:lang w:val="fr-FR"/>
                      </w:rPr>
                      <w:fldChar w:fldCharType="separate"/>
                    </w:r>
                    <w:r w:rsidR="00C25B0B" w:rsidRPr="00FE0F66">
                      <w:rPr>
                        <w:rFonts w:ascii="Calibri" w:hAnsi="Calibri" w:cs="Times New Roman"/>
                        <w:noProof/>
                        <w:lang w:val="en-US"/>
                      </w:rPr>
                      <w:t>(Jacob and Wasserman)</w:t>
                    </w:r>
                    <w:r w:rsidR="00C25B0B" w:rsidRPr="00FE0F66">
                      <w:rPr>
                        <w:rStyle w:val="Hyperlink"/>
                        <w:rFonts w:ascii="Calibri" w:hAnsi="Calibri" w:cs="Times New Roman"/>
                        <w:color w:val="auto"/>
                        <w:lang w:val="fr-FR"/>
                      </w:rPr>
                      <w:fldChar w:fldCharType="end"/>
                    </w:r>
                  </w:sdtContent>
                </w:sdt>
              </w:p>
              <w:p w14:paraId="4112F6EB" w14:textId="77777777" w:rsidR="00FE0F66" w:rsidRPr="00FE0F66" w:rsidRDefault="00FE0F66" w:rsidP="00542B41">
                <w:pPr>
                  <w:pStyle w:val="NoSpacing"/>
                  <w:rPr>
                    <w:rStyle w:val="Hyperlink"/>
                    <w:rFonts w:ascii="Calibri" w:hAnsi="Calibri" w:cs="Times New Roman"/>
                    <w:lang w:val="fr-FR"/>
                  </w:rPr>
                </w:pPr>
              </w:p>
              <w:p w14:paraId="3040E75D" w14:textId="77777777" w:rsidR="003235A7" w:rsidRPr="00E30D91" w:rsidRDefault="00FE0F66" w:rsidP="00E30D91">
                <w:pPr>
                  <w:pStyle w:val="NoSpacing"/>
                  <w:rPr>
                    <w:rFonts w:ascii="Times New Roman" w:hAnsi="Times New Roman" w:cs="Times New Roman"/>
                    <w:sz w:val="24"/>
                    <w:szCs w:val="24"/>
                    <w:lang w:val="fr-FR"/>
                  </w:rPr>
                </w:pPr>
                <w:sdt>
                  <w:sdtPr>
                    <w:rPr>
                      <w:rFonts w:ascii="Calibri" w:hAnsi="Calibri" w:cs="Times New Roman"/>
                      <w:lang w:val="fr-FR"/>
                    </w:rPr>
                    <w:id w:val="1595513200"/>
                    <w:citation/>
                  </w:sdtPr>
                  <w:sdtEndPr/>
                  <w:sdtContent>
                    <w:r w:rsidR="00C25B0B" w:rsidRPr="00FE0F66">
                      <w:rPr>
                        <w:rFonts w:ascii="Calibri" w:hAnsi="Calibri" w:cs="Times New Roman"/>
                        <w:lang w:val="fr-FR"/>
                      </w:rPr>
                      <w:fldChar w:fldCharType="begin"/>
                    </w:r>
                    <w:r w:rsidR="00C25B0B" w:rsidRPr="00FE0F66">
                      <w:rPr>
                        <w:rFonts w:ascii="Calibri" w:hAnsi="Calibri" w:cs="Times New Roman"/>
                        <w:lang w:val="en-US"/>
                      </w:rPr>
                      <w:instrText xml:space="preserve"> CITATION Uni \l 1033 </w:instrText>
                    </w:r>
                    <w:r w:rsidR="00C25B0B" w:rsidRPr="00FE0F66">
                      <w:rPr>
                        <w:rFonts w:ascii="Calibri" w:hAnsi="Calibri" w:cs="Times New Roman"/>
                        <w:lang w:val="fr-FR"/>
                      </w:rPr>
                      <w:fldChar w:fldCharType="separate"/>
                    </w:r>
                    <w:r w:rsidR="00C25B0B" w:rsidRPr="00FE0F66">
                      <w:rPr>
                        <w:rFonts w:ascii="Calibri" w:hAnsi="Calibri" w:cs="Times New Roman"/>
                        <w:noProof/>
                        <w:lang w:val="en-US"/>
                      </w:rPr>
                      <w:t>(Lumière: Lithographs by Odilon Redon)</w:t>
                    </w:r>
                    <w:r w:rsidR="00C25B0B" w:rsidRPr="00FE0F66">
                      <w:rPr>
                        <w:rFonts w:ascii="Calibri" w:hAnsi="Calibri" w:cs="Times New Roman"/>
                        <w:lang w:val="fr-FR"/>
                      </w:rPr>
                      <w:fldChar w:fldCharType="end"/>
                    </w:r>
                  </w:sdtContent>
                </w:sdt>
              </w:p>
            </w:sdtContent>
          </w:sdt>
        </w:tc>
      </w:tr>
    </w:tbl>
    <w:p w14:paraId="12AC6184"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2A4099" w14:textId="77777777" w:rsidR="00C25B0B" w:rsidRDefault="00C25B0B" w:rsidP="007A0D55">
      <w:pPr>
        <w:spacing w:after="0" w:line="240" w:lineRule="auto"/>
      </w:pPr>
      <w:r>
        <w:separator/>
      </w:r>
    </w:p>
  </w:endnote>
  <w:endnote w:type="continuationSeparator" w:id="0">
    <w:p w14:paraId="4F65511E" w14:textId="77777777" w:rsidR="00C25B0B" w:rsidRDefault="00C25B0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25D37A" w14:textId="77777777" w:rsidR="00C25B0B" w:rsidRDefault="00C25B0B" w:rsidP="007A0D55">
      <w:pPr>
        <w:spacing w:after="0" w:line="240" w:lineRule="auto"/>
      </w:pPr>
      <w:r>
        <w:separator/>
      </w:r>
    </w:p>
  </w:footnote>
  <w:footnote w:type="continuationSeparator" w:id="0">
    <w:p w14:paraId="57F8E3D8" w14:textId="77777777" w:rsidR="00C25B0B" w:rsidRDefault="00C25B0B"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245B36" w14:textId="77777777" w:rsidR="00C25B0B" w:rsidRDefault="00C25B0B">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5CBE52F" w14:textId="77777777" w:rsidR="00C25B0B" w:rsidRDefault="00C25B0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2B41"/>
    <w:rsid w:val="00032559"/>
    <w:rsid w:val="00052040"/>
    <w:rsid w:val="000B25AE"/>
    <w:rsid w:val="000B55AB"/>
    <w:rsid w:val="000D203E"/>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87B7A"/>
    <w:rsid w:val="003D3579"/>
    <w:rsid w:val="003E2795"/>
    <w:rsid w:val="003F0D73"/>
    <w:rsid w:val="00462DBE"/>
    <w:rsid w:val="00464699"/>
    <w:rsid w:val="00483379"/>
    <w:rsid w:val="00487BC5"/>
    <w:rsid w:val="00496888"/>
    <w:rsid w:val="004A7476"/>
    <w:rsid w:val="004E5896"/>
    <w:rsid w:val="00513EE6"/>
    <w:rsid w:val="00534F8F"/>
    <w:rsid w:val="00542B41"/>
    <w:rsid w:val="00590035"/>
    <w:rsid w:val="005B177E"/>
    <w:rsid w:val="005B3921"/>
    <w:rsid w:val="005F26D7"/>
    <w:rsid w:val="005F5450"/>
    <w:rsid w:val="00697A0E"/>
    <w:rsid w:val="006D0412"/>
    <w:rsid w:val="007411B9"/>
    <w:rsid w:val="00780D95"/>
    <w:rsid w:val="00780DC7"/>
    <w:rsid w:val="007A0D55"/>
    <w:rsid w:val="007B3377"/>
    <w:rsid w:val="007E5F44"/>
    <w:rsid w:val="00821DE3"/>
    <w:rsid w:val="00846CE1"/>
    <w:rsid w:val="008A5B87"/>
    <w:rsid w:val="00922950"/>
    <w:rsid w:val="00981E9D"/>
    <w:rsid w:val="00992F07"/>
    <w:rsid w:val="009A4ABF"/>
    <w:rsid w:val="009A7264"/>
    <w:rsid w:val="009D1606"/>
    <w:rsid w:val="009E18A1"/>
    <w:rsid w:val="009E73D7"/>
    <w:rsid w:val="00A27D2C"/>
    <w:rsid w:val="00A76FD9"/>
    <w:rsid w:val="00AB436D"/>
    <w:rsid w:val="00AD2F24"/>
    <w:rsid w:val="00AD4844"/>
    <w:rsid w:val="00B219AE"/>
    <w:rsid w:val="00B33145"/>
    <w:rsid w:val="00B574C9"/>
    <w:rsid w:val="00B9347C"/>
    <w:rsid w:val="00BC39C9"/>
    <w:rsid w:val="00BE5BF7"/>
    <w:rsid w:val="00BF40E1"/>
    <w:rsid w:val="00C25B0B"/>
    <w:rsid w:val="00C27FAB"/>
    <w:rsid w:val="00C358D4"/>
    <w:rsid w:val="00C6296B"/>
    <w:rsid w:val="00CC586D"/>
    <w:rsid w:val="00CF1542"/>
    <w:rsid w:val="00CF3EC5"/>
    <w:rsid w:val="00D656DA"/>
    <w:rsid w:val="00D83300"/>
    <w:rsid w:val="00D870FC"/>
    <w:rsid w:val="00DC6B48"/>
    <w:rsid w:val="00DF01B0"/>
    <w:rsid w:val="00E30D91"/>
    <w:rsid w:val="00E85A05"/>
    <w:rsid w:val="00E95829"/>
    <w:rsid w:val="00EA606C"/>
    <w:rsid w:val="00EB0C8C"/>
    <w:rsid w:val="00EB51FD"/>
    <w:rsid w:val="00EB77DB"/>
    <w:rsid w:val="00ED139F"/>
    <w:rsid w:val="00EF74F7"/>
    <w:rsid w:val="00F3591E"/>
    <w:rsid w:val="00F36937"/>
    <w:rsid w:val="00F60F53"/>
    <w:rsid w:val="00FA1925"/>
    <w:rsid w:val="00FA331A"/>
    <w:rsid w:val="00FB11DE"/>
    <w:rsid w:val="00FB589A"/>
    <w:rsid w:val="00FB7317"/>
    <w:rsid w:val="00FE0F66"/>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47D8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42B4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42B41"/>
    <w:rPr>
      <w:rFonts w:ascii="Lucida Grande" w:hAnsi="Lucida Grande" w:cs="Lucida Grande"/>
      <w:sz w:val="18"/>
      <w:szCs w:val="18"/>
    </w:rPr>
  </w:style>
  <w:style w:type="paragraph" w:styleId="NoSpacing">
    <w:name w:val="No Spacing"/>
    <w:uiPriority w:val="1"/>
    <w:qFormat/>
    <w:rsid w:val="00542B41"/>
    <w:pPr>
      <w:spacing w:after="0" w:line="240" w:lineRule="auto"/>
    </w:pPr>
  </w:style>
  <w:style w:type="character" w:styleId="Hyperlink">
    <w:name w:val="Hyperlink"/>
    <w:basedOn w:val="DefaultParagraphFont"/>
    <w:uiPriority w:val="99"/>
    <w:unhideWhenUsed/>
    <w:rsid w:val="00542B41"/>
    <w:rPr>
      <w:color w:val="0563C1" w:themeColor="hyperlink"/>
      <w:u w:val="single"/>
    </w:rPr>
  </w:style>
  <w:style w:type="paragraph" w:styleId="FootnoteText">
    <w:name w:val="footnote text"/>
    <w:basedOn w:val="Normal"/>
    <w:link w:val="FootnoteTextChar"/>
    <w:uiPriority w:val="99"/>
    <w:unhideWhenUsed/>
    <w:rsid w:val="00542B41"/>
    <w:pPr>
      <w:spacing w:after="0" w:line="240" w:lineRule="auto"/>
    </w:pPr>
    <w:rPr>
      <w:rFonts w:eastAsiaTheme="minorEastAsia"/>
      <w:sz w:val="20"/>
      <w:szCs w:val="20"/>
      <w:lang w:eastAsia="en-GB"/>
    </w:rPr>
  </w:style>
  <w:style w:type="character" w:customStyle="1" w:styleId="FootnoteTextChar">
    <w:name w:val="Footnote Text Char"/>
    <w:basedOn w:val="DefaultParagraphFont"/>
    <w:link w:val="FootnoteText"/>
    <w:uiPriority w:val="99"/>
    <w:rsid w:val="00542B41"/>
    <w:rPr>
      <w:rFonts w:eastAsiaTheme="minorEastAsia"/>
      <w:sz w:val="20"/>
      <w:szCs w:val="20"/>
      <w:lang w:eastAsia="en-GB"/>
    </w:rPr>
  </w:style>
  <w:style w:type="paragraph" w:styleId="Caption">
    <w:name w:val="caption"/>
    <w:basedOn w:val="Normal"/>
    <w:next w:val="Normal"/>
    <w:uiPriority w:val="35"/>
    <w:semiHidden/>
    <w:qFormat/>
    <w:rsid w:val="00C25B0B"/>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42B4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42B41"/>
    <w:rPr>
      <w:rFonts w:ascii="Lucida Grande" w:hAnsi="Lucida Grande" w:cs="Lucida Grande"/>
      <w:sz w:val="18"/>
      <w:szCs w:val="18"/>
    </w:rPr>
  </w:style>
  <w:style w:type="paragraph" w:styleId="NoSpacing">
    <w:name w:val="No Spacing"/>
    <w:uiPriority w:val="1"/>
    <w:qFormat/>
    <w:rsid w:val="00542B41"/>
    <w:pPr>
      <w:spacing w:after="0" w:line="240" w:lineRule="auto"/>
    </w:pPr>
  </w:style>
  <w:style w:type="character" w:styleId="Hyperlink">
    <w:name w:val="Hyperlink"/>
    <w:basedOn w:val="DefaultParagraphFont"/>
    <w:uiPriority w:val="99"/>
    <w:unhideWhenUsed/>
    <w:rsid w:val="00542B41"/>
    <w:rPr>
      <w:color w:val="0563C1" w:themeColor="hyperlink"/>
      <w:u w:val="single"/>
    </w:rPr>
  </w:style>
  <w:style w:type="paragraph" w:styleId="FootnoteText">
    <w:name w:val="footnote text"/>
    <w:basedOn w:val="Normal"/>
    <w:link w:val="FootnoteTextChar"/>
    <w:uiPriority w:val="99"/>
    <w:unhideWhenUsed/>
    <w:rsid w:val="00542B41"/>
    <w:pPr>
      <w:spacing w:after="0" w:line="240" w:lineRule="auto"/>
    </w:pPr>
    <w:rPr>
      <w:rFonts w:eastAsiaTheme="minorEastAsia"/>
      <w:sz w:val="20"/>
      <w:szCs w:val="20"/>
      <w:lang w:eastAsia="en-GB"/>
    </w:rPr>
  </w:style>
  <w:style w:type="character" w:customStyle="1" w:styleId="FootnoteTextChar">
    <w:name w:val="Footnote Text Char"/>
    <w:basedOn w:val="DefaultParagraphFont"/>
    <w:link w:val="FootnoteText"/>
    <w:uiPriority w:val="99"/>
    <w:rsid w:val="00542B41"/>
    <w:rPr>
      <w:rFonts w:eastAsiaTheme="minorEastAsia"/>
      <w:sz w:val="20"/>
      <w:szCs w:val="20"/>
      <w:lang w:eastAsia="en-GB"/>
    </w:rPr>
  </w:style>
  <w:style w:type="paragraph" w:styleId="Caption">
    <w:name w:val="caption"/>
    <w:basedOn w:val="Normal"/>
    <w:next w:val="Normal"/>
    <w:uiPriority w:val="35"/>
    <w:semiHidden/>
    <w:qFormat/>
    <w:rsid w:val="00C25B0B"/>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artic.edu/aic/collections/artwork/79347?search_no=6&amp;index=54"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Templated%20Entries:++DrJa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3AD190D13A35C488E24147BD5F34A09"/>
        <w:category>
          <w:name w:val="General"/>
          <w:gallery w:val="placeholder"/>
        </w:category>
        <w:types>
          <w:type w:val="bbPlcHdr"/>
        </w:types>
        <w:behaviors>
          <w:behavior w:val="content"/>
        </w:behaviors>
        <w:guid w:val="{17FFDA63-9F0A-334C-8FE2-7B9A96F955DD}"/>
      </w:docPartPr>
      <w:docPartBody>
        <w:p w:rsidR="002A4A5B" w:rsidRDefault="002A4A5B">
          <w:pPr>
            <w:pStyle w:val="53AD190D13A35C488E24147BD5F34A09"/>
          </w:pPr>
          <w:r w:rsidRPr="00CC586D">
            <w:rPr>
              <w:rStyle w:val="PlaceholderText"/>
              <w:b/>
              <w:color w:val="FFFFFF" w:themeColor="background1"/>
            </w:rPr>
            <w:t>[Salutation]</w:t>
          </w:r>
        </w:p>
      </w:docPartBody>
    </w:docPart>
    <w:docPart>
      <w:docPartPr>
        <w:name w:val="5E5F331A5FCBD64294094FDCD4F550A0"/>
        <w:category>
          <w:name w:val="General"/>
          <w:gallery w:val="placeholder"/>
        </w:category>
        <w:types>
          <w:type w:val="bbPlcHdr"/>
        </w:types>
        <w:behaviors>
          <w:behavior w:val="content"/>
        </w:behaviors>
        <w:guid w:val="{3F89C4F5-4763-D847-BB63-5FB33F520FD9}"/>
      </w:docPartPr>
      <w:docPartBody>
        <w:p w:rsidR="002A4A5B" w:rsidRDefault="002A4A5B">
          <w:pPr>
            <w:pStyle w:val="5E5F331A5FCBD64294094FDCD4F550A0"/>
          </w:pPr>
          <w:r>
            <w:rPr>
              <w:rStyle w:val="PlaceholderText"/>
            </w:rPr>
            <w:t>[First name]</w:t>
          </w:r>
        </w:p>
      </w:docPartBody>
    </w:docPart>
    <w:docPart>
      <w:docPartPr>
        <w:name w:val="34ECAA28E1F2A24389AAE1C0BB5BB7AE"/>
        <w:category>
          <w:name w:val="General"/>
          <w:gallery w:val="placeholder"/>
        </w:category>
        <w:types>
          <w:type w:val="bbPlcHdr"/>
        </w:types>
        <w:behaviors>
          <w:behavior w:val="content"/>
        </w:behaviors>
        <w:guid w:val="{4D901DCC-A012-144D-B5D8-CD8E3BBA4A1A}"/>
      </w:docPartPr>
      <w:docPartBody>
        <w:p w:rsidR="002A4A5B" w:rsidRDefault="002A4A5B">
          <w:pPr>
            <w:pStyle w:val="34ECAA28E1F2A24389AAE1C0BB5BB7AE"/>
          </w:pPr>
          <w:r>
            <w:rPr>
              <w:rStyle w:val="PlaceholderText"/>
            </w:rPr>
            <w:t>[Middle name]</w:t>
          </w:r>
        </w:p>
      </w:docPartBody>
    </w:docPart>
    <w:docPart>
      <w:docPartPr>
        <w:name w:val="F0351A301FC65345B80021893189D4E1"/>
        <w:category>
          <w:name w:val="General"/>
          <w:gallery w:val="placeholder"/>
        </w:category>
        <w:types>
          <w:type w:val="bbPlcHdr"/>
        </w:types>
        <w:behaviors>
          <w:behavior w:val="content"/>
        </w:behaviors>
        <w:guid w:val="{D660C3D8-5821-4F45-BF54-2ABC0C65F442}"/>
      </w:docPartPr>
      <w:docPartBody>
        <w:p w:rsidR="002A4A5B" w:rsidRDefault="002A4A5B">
          <w:pPr>
            <w:pStyle w:val="F0351A301FC65345B80021893189D4E1"/>
          </w:pPr>
          <w:r>
            <w:rPr>
              <w:rStyle w:val="PlaceholderText"/>
            </w:rPr>
            <w:t>[Last name]</w:t>
          </w:r>
        </w:p>
      </w:docPartBody>
    </w:docPart>
    <w:docPart>
      <w:docPartPr>
        <w:name w:val="F08066470B93254194E960247A699219"/>
        <w:category>
          <w:name w:val="General"/>
          <w:gallery w:val="placeholder"/>
        </w:category>
        <w:types>
          <w:type w:val="bbPlcHdr"/>
        </w:types>
        <w:behaviors>
          <w:behavior w:val="content"/>
        </w:behaviors>
        <w:guid w:val="{D19B28EF-EAA6-0945-B6B6-2BE12A83FA9F}"/>
      </w:docPartPr>
      <w:docPartBody>
        <w:p w:rsidR="002A4A5B" w:rsidRDefault="002A4A5B">
          <w:pPr>
            <w:pStyle w:val="F08066470B93254194E960247A699219"/>
          </w:pPr>
          <w:r>
            <w:rPr>
              <w:rStyle w:val="PlaceholderText"/>
            </w:rPr>
            <w:t>[Enter your biography]</w:t>
          </w:r>
        </w:p>
      </w:docPartBody>
    </w:docPart>
    <w:docPart>
      <w:docPartPr>
        <w:name w:val="65C4E23085035E47B5020C6D571AE0AD"/>
        <w:category>
          <w:name w:val="General"/>
          <w:gallery w:val="placeholder"/>
        </w:category>
        <w:types>
          <w:type w:val="bbPlcHdr"/>
        </w:types>
        <w:behaviors>
          <w:behavior w:val="content"/>
        </w:behaviors>
        <w:guid w:val="{13291790-24F3-8446-A597-AF33B6923CA8}"/>
      </w:docPartPr>
      <w:docPartBody>
        <w:p w:rsidR="002A4A5B" w:rsidRDefault="002A4A5B">
          <w:pPr>
            <w:pStyle w:val="65C4E23085035E47B5020C6D571AE0AD"/>
          </w:pPr>
          <w:r>
            <w:rPr>
              <w:rStyle w:val="PlaceholderText"/>
            </w:rPr>
            <w:t>[Enter the institution with which you are affiliated]</w:t>
          </w:r>
        </w:p>
      </w:docPartBody>
    </w:docPart>
    <w:docPart>
      <w:docPartPr>
        <w:name w:val="BFC399CF73C13543A59FEBD08FB2B4FF"/>
        <w:category>
          <w:name w:val="General"/>
          <w:gallery w:val="placeholder"/>
        </w:category>
        <w:types>
          <w:type w:val="bbPlcHdr"/>
        </w:types>
        <w:behaviors>
          <w:behavior w:val="content"/>
        </w:behaviors>
        <w:guid w:val="{DB6E04CB-6555-5844-859F-622115DAC4B1}"/>
      </w:docPartPr>
      <w:docPartBody>
        <w:p w:rsidR="002A4A5B" w:rsidRDefault="002A4A5B">
          <w:pPr>
            <w:pStyle w:val="BFC399CF73C13543A59FEBD08FB2B4FF"/>
          </w:pPr>
          <w:r w:rsidRPr="00EF74F7">
            <w:rPr>
              <w:b/>
              <w:color w:val="808080" w:themeColor="background1" w:themeShade="80"/>
            </w:rPr>
            <w:t>[Enter the headword for your article]</w:t>
          </w:r>
        </w:p>
      </w:docPartBody>
    </w:docPart>
    <w:docPart>
      <w:docPartPr>
        <w:name w:val="FF4E790AA2C1B3499BB8998047633BE7"/>
        <w:category>
          <w:name w:val="General"/>
          <w:gallery w:val="placeholder"/>
        </w:category>
        <w:types>
          <w:type w:val="bbPlcHdr"/>
        </w:types>
        <w:behaviors>
          <w:behavior w:val="content"/>
        </w:behaviors>
        <w:guid w:val="{6DA26890-0432-2B4F-9E07-6041BA00E043}"/>
      </w:docPartPr>
      <w:docPartBody>
        <w:p w:rsidR="002A4A5B" w:rsidRDefault="002A4A5B">
          <w:pPr>
            <w:pStyle w:val="FF4E790AA2C1B3499BB8998047633BE7"/>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2A28AA77DBBD55418B679F9ACAC1F16A"/>
        <w:category>
          <w:name w:val="General"/>
          <w:gallery w:val="placeholder"/>
        </w:category>
        <w:types>
          <w:type w:val="bbPlcHdr"/>
        </w:types>
        <w:behaviors>
          <w:behavior w:val="content"/>
        </w:behaviors>
        <w:guid w:val="{790795F6-0186-FF44-BE4D-01F14E40F5AB}"/>
      </w:docPartPr>
      <w:docPartBody>
        <w:p w:rsidR="002A4A5B" w:rsidRDefault="002A4A5B">
          <w:pPr>
            <w:pStyle w:val="2A28AA77DBBD55418B679F9ACAC1F16A"/>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5DC3A10A6B10A45B26E901DB54A4C1F"/>
        <w:category>
          <w:name w:val="General"/>
          <w:gallery w:val="placeholder"/>
        </w:category>
        <w:types>
          <w:type w:val="bbPlcHdr"/>
        </w:types>
        <w:behaviors>
          <w:behavior w:val="content"/>
        </w:behaviors>
        <w:guid w:val="{FCD07FFD-7DB9-E84A-A550-3A1E4F844423}"/>
      </w:docPartPr>
      <w:docPartBody>
        <w:p w:rsidR="002A4A5B" w:rsidRDefault="002A4A5B">
          <w:pPr>
            <w:pStyle w:val="E5DC3A10A6B10A45B26E901DB54A4C1F"/>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1DA1D936DD83645B0685736904B1FBD"/>
        <w:category>
          <w:name w:val="General"/>
          <w:gallery w:val="placeholder"/>
        </w:category>
        <w:types>
          <w:type w:val="bbPlcHdr"/>
        </w:types>
        <w:behaviors>
          <w:behavior w:val="content"/>
        </w:behaviors>
        <w:guid w:val="{DFBE554D-9738-AB40-85A4-E8BCB6D26435}"/>
      </w:docPartPr>
      <w:docPartBody>
        <w:p w:rsidR="00627534" w:rsidRDefault="002A4A5B" w:rsidP="002A4A5B">
          <w:pPr>
            <w:pStyle w:val="61DA1D936DD83645B0685736904B1FBD"/>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18C3CA861F90814381B6EEA8D74237B5"/>
        <w:category>
          <w:name w:val="General"/>
          <w:gallery w:val="placeholder"/>
        </w:category>
        <w:types>
          <w:type w:val="bbPlcHdr"/>
        </w:types>
        <w:behaviors>
          <w:behavior w:val="content"/>
        </w:behaviors>
        <w:guid w:val="{C3D34B1E-ECAB-AA49-B235-5EC5958CC1A9}"/>
      </w:docPartPr>
      <w:docPartBody>
        <w:p w:rsidR="00000000" w:rsidRDefault="00C079E4" w:rsidP="00C079E4">
          <w:pPr>
            <w:pStyle w:val="18C3CA861F90814381B6EEA8D74237B5"/>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4A5B"/>
    <w:rsid w:val="002A4A5B"/>
    <w:rsid w:val="00627534"/>
    <w:rsid w:val="00C079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079E4"/>
    <w:rPr>
      <w:color w:val="808080"/>
    </w:rPr>
  </w:style>
  <w:style w:type="paragraph" w:customStyle="1" w:styleId="53AD190D13A35C488E24147BD5F34A09">
    <w:name w:val="53AD190D13A35C488E24147BD5F34A09"/>
  </w:style>
  <w:style w:type="paragraph" w:customStyle="1" w:styleId="5E5F331A5FCBD64294094FDCD4F550A0">
    <w:name w:val="5E5F331A5FCBD64294094FDCD4F550A0"/>
  </w:style>
  <w:style w:type="paragraph" w:customStyle="1" w:styleId="34ECAA28E1F2A24389AAE1C0BB5BB7AE">
    <w:name w:val="34ECAA28E1F2A24389AAE1C0BB5BB7AE"/>
  </w:style>
  <w:style w:type="paragraph" w:customStyle="1" w:styleId="F0351A301FC65345B80021893189D4E1">
    <w:name w:val="F0351A301FC65345B80021893189D4E1"/>
  </w:style>
  <w:style w:type="paragraph" w:customStyle="1" w:styleId="F08066470B93254194E960247A699219">
    <w:name w:val="F08066470B93254194E960247A699219"/>
  </w:style>
  <w:style w:type="paragraph" w:customStyle="1" w:styleId="65C4E23085035E47B5020C6D571AE0AD">
    <w:name w:val="65C4E23085035E47B5020C6D571AE0AD"/>
  </w:style>
  <w:style w:type="paragraph" w:customStyle="1" w:styleId="BFC399CF73C13543A59FEBD08FB2B4FF">
    <w:name w:val="BFC399CF73C13543A59FEBD08FB2B4FF"/>
  </w:style>
  <w:style w:type="paragraph" w:customStyle="1" w:styleId="FF4E790AA2C1B3499BB8998047633BE7">
    <w:name w:val="FF4E790AA2C1B3499BB8998047633BE7"/>
  </w:style>
  <w:style w:type="paragraph" w:customStyle="1" w:styleId="2A28AA77DBBD55418B679F9ACAC1F16A">
    <w:name w:val="2A28AA77DBBD55418B679F9ACAC1F16A"/>
  </w:style>
  <w:style w:type="paragraph" w:customStyle="1" w:styleId="E5DC3A10A6B10A45B26E901DB54A4C1F">
    <w:name w:val="E5DC3A10A6B10A45B26E901DB54A4C1F"/>
  </w:style>
  <w:style w:type="paragraph" w:customStyle="1" w:styleId="A8221BB844ED8F43ACAD183B0583FAB3">
    <w:name w:val="A8221BB844ED8F43ACAD183B0583FAB3"/>
  </w:style>
  <w:style w:type="paragraph" w:customStyle="1" w:styleId="61DA1D936DD83645B0685736904B1FBD">
    <w:name w:val="61DA1D936DD83645B0685736904B1FBD"/>
    <w:rsid w:val="002A4A5B"/>
  </w:style>
  <w:style w:type="paragraph" w:customStyle="1" w:styleId="18C3CA861F90814381B6EEA8D74237B5">
    <w:name w:val="18C3CA861F90814381B6EEA8D74237B5"/>
    <w:rsid w:val="00C079E4"/>
    <w:rPr>
      <w:lang w:val="en-CA"/>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079E4"/>
    <w:rPr>
      <w:color w:val="808080"/>
    </w:rPr>
  </w:style>
  <w:style w:type="paragraph" w:customStyle="1" w:styleId="53AD190D13A35C488E24147BD5F34A09">
    <w:name w:val="53AD190D13A35C488E24147BD5F34A09"/>
  </w:style>
  <w:style w:type="paragraph" w:customStyle="1" w:styleId="5E5F331A5FCBD64294094FDCD4F550A0">
    <w:name w:val="5E5F331A5FCBD64294094FDCD4F550A0"/>
  </w:style>
  <w:style w:type="paragraph" w:customStyle="1" w:styleId="34ECAA28E1F2A24389AAE1C0BB5BB7AE">
    <w:name w:val="34ECAA28E1F2A24389AAE1C0BB5BB7AE"/>
  </w:style>
  <w:style w:type="paragraph" w:customStyle="1" w:styleId="F0351A301FC65345B80021893189D4E1">
    <w:name w:val="F0351A301FC65345B80021893189D4E1"/>
  </w:style>
  <w:style w:type="paragraph" w:customStyle="1" w:styleId="F08066470B93254194E960247A699219">
    <w:name w:val="F08066470B93254194E960247A699219"/>
  </w:style>
  <w:style w:type="paragraph" w:customStyle="1" w:styleId="65C4E23085035E47B5020C6D571AE0AD">
    <w:name w:val="65C4E23085035E47B5020C6D571AE0AD"/>
  </w:style>
  <w:style w:type="paragraph" w:customStyle="1" w:styleId="BFC399CF73C13543A59FEBD08FB2B4FF">
    <w:name w:val="BFC399CF73C13543A59FEBD08FB2B4FF"/>
  </w:style>
  <w:style w:type="paragraph" w:customStyle="1" w:styleId="FF4E790AA2C1B3499BB8998047633BE7">
    <w:name w:val="FF4E790AA2C1B3499BB8998047633BE7"/>
  </w:style>
  <w:style w:type="paragraph" w:customStyle="1" w:styleId="2A28AA77DBBD55418B679F9ACAC1F16A">
    <w:name w:val="2A28AA77DBBD55418B679F9ACAC1F16A"/>
  </w:style>
  <w:style w:type="paragraph" w:customStyle="1" w:styleId="E5DC3A10A6B10A45B26E901DB54A4C1F">
    <w:name w:val="E5DC3A10A6B10A45B26E901DB54A4C1F"/>
  </w:style>
  <w:style w:type="paragraph" w:customStyle="1" w:styleId="A8221BB844ED8F43ACAD183B0583FAB3">
    <w:name w:val="A8221BB844ED8F43ACAD183B0583FAB3"/>
  </w:style>
  <w:style w:type="paragraph" w:customStyle="1" w:styleId="61DA1D936DD83645B0685736904B1FBD">
    <w:name w:val="61DA1D936DD83645B0685736904B1FBD"/>
    <w:rsid w:val="002A4A5B"/>
  </w:style>
  <w:style w:type="paragraph" w:customStyle="1" w:styleId="18C3CA861F90814381B6EEA8D74237B5">
    <w:name w:val="18C3CA861F90814381B6EEA8D74237B5"/>
    <w:rsid w:val="00C079E4"/>
    <w:rPr>
      <w:lang w:val="en-C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Ste92</b:Tag>
    <b:SourceType>Book</b:SourceType>
    <b:Guid>{C780C888-C429-084B-A580-F8EB33CA34B7}</b:Guid>
    <b:Author>
      <b:Author>
        <b:NameList>
          <b:Person>
            <b:Last>Eisenman</b:Last>
            <b:First>Stephen</b:First>
            <b:Middle>F</b:Middle>
          </b:Person>
        </b:NameList>
      </b:Author>
    </b:Author>
    <b:Title>The Temptation of Redon: Biography, Ideology and Style in the Noirs of  Odilon Redon </b:Title>
    <b:City>Chicago</b:City>
    <b:Publisher>Chicago UP</b:Publisher>
    <b:Year>1992</b:Year>
    <b:RefOrder>1</b:RefOrder>
  </b:Source>
  <b:Source>
    <b:Tag>Dar89</b:Tag>
    <b:SourceType>Book</b:SourceType>
    <b:Guid>{337AA15A-C75B-EB44-A524-F492EB6D9B49}</b:Guid>
    <b:Author>
      <b:Author>
        <b:NameList>
          <b:Person>
            <b:Last>Gamboni</b:Last>
            <b:First>Dario</b:First>
          </b:Person>
        </b:NameList>
      </b:Author>
    </b:Author>
    <b:Title>La Plume et le pinceau: Odilon Redon et la littérature</b:Title>
    <b:City>Paris</b:City>
    <b:Publisher>Editions de Minuit </b:Publisher>
    <b:Year>1989</b:Year>
    <b:RefOrder>2</b:RefOrder>
  </b:Source>
  <b:Source>
    <b:Tag>Max07</b:Tag>
    <b:SourceType>Book</b:SourceType>
    <b:Guid>{10AF76AC-3B88-7D47-8138-4DE75607DE9F}</b:Guid>
    <b:Title>Odilon Redon: As In A Dream</b:Title>
    <b:City>Stuttgart</b:City>
    <b:Publisher>Hatje Cantz</b:Publisher>
    <b:Year>2007</b:Year>
    <b:Author>
      <b:Editor>
        <b:NameList>
          <b:Person>
            <b:Last>Hollein</b:Last>
            <b:First>Max</b:First>
          </b:Person>
          <b:Person>
            <b:Last>Stuffmann</b:Last>
            <b:First>Margret</b:First>
          </b:Person>
        </b:NameList>
      </b:Editor>
    </b:Author>
    <b:RefOrder>3</b:RefOrder>
  </b:Source>
  <b:Source>
    <b:Tag>Mir96</b:Tag>
    <b:SourceType>Book</b:SourceType>
    <b:Guid>{9587EA86-2317-BC4F-89E4-332C9C80BA7C}</b:Guid>
    <b:Title>To Myself: Notes on Life, Art, and Artists</b:Title>
    <b:City>New York</b:City>
    <b:Publisher>George Braziller </b:Publisher>
    <b:Year>1996</b:Year>
    <b:Author>
      <b:Editor>
        <b:NameList>
          <b:Person>
            <b:Last>Jacob</b:Last>
            <b:First>Mira</b:First>
          </b:Person>
          <b:Person>
            <b:Last>Wasserman</b:Last>
            <b:First>Jeanner</b:First>
            <b:Middle>L.</b:Middle>
          </b:Person>
        </b:NameList>
      </b:Editor>
    </b:Author>
    <b:RefOrder>4</b:RefOrder>
  </b:Source>
  <b:Source>
    <b:Tag>Uni</b:Tag>
    <b:SourceType>InternetSite</b:SourceType>
    <b:Guid>{5B90BF6C-B42B-4A46-BBEF-3C42BC75998D}</b:Guid>
    <b:Title>Lumière: Lithographs by Odilon Redon</b:Title>
    <b:InternetSiteTitle>The Fitzwilliam Museum </b:InternetSiteTitle>
    <b:URL>http://www.fitzmuseum.cam.ac.uk/gallery/redon/</b:URL>
    <b:Author>
      <b:ProducerName>
        <b:NameList>
          <b:Person>
            <b:Last>Cambridge</b:Last>
            <b:First>University</b:First>
            <b:Middle>of</b:Middle>
          </b:Person>
        </b:NameList>
      </b:ProducerName>
    </b:Author>
    <b:RefOrder>5</b:RefOrder>
  </b:Source>
</b:Sources>
</file>

<file path=customXml/itemProps1.xml><?xml version="1.0" encoding="utf-8"?>
<ds:datastoreItem xmlns:ds="http://schemas.openxmlformats.org/officeDocument/2006/customXml" ds:itemID="{374C59BF-2F9A-4A49-9D01-3771E0CBF0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28</TotalTime>
  <Pages>2</Pages>
  <Words>814</Words>
  <Characters>4645</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Laura Dosky</cp:lastModifiedBy>
  <cp:revision>28</cp:revision>
  <dcterms:created xsi:type="dcterms:W3CDTF">2015-01-25T05:06:00Z</dcterms:created>
  <dcterms:modified xsi:type="dcterms:W3CDTF">2015-01-25T22:12:00Z</dcterms:modified>
</cp:coreProperties>
</file>