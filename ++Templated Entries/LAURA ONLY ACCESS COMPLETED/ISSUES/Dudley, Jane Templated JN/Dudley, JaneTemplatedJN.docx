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1D6273" w14:textId="77777777" w:rsidTr="00922950">
        <w:tc>
          <w:tcPr>
            <w:tcW w:w="491" w:type="dxa"/>
            <w:vMerge w:val="restart"/>
            <w:shd w:val="clear" w:color="auto" w:fill="A6A6A6" w:themeFill="background1" w:themeFillShade="A6"/>
            <w:textDirection w:val="btLr"/>
          </w:tcPr>
          <w:p w14:paraId="77E0FDE0" w14:textId="77777777" w:rsidR="00B574C9" w:rsidRPr="00CC586D" w:rsidRDefault="00B574C9" w:rsidP="009407BD">
            <w:r w:rsidRPr="00CC586D">
              <w:t>About you</w:t>
            </w:r>
          </w:p>
        </w:tc>
        <w:sdt>
          <w:sdtPr>
            <w:alias w:val="Salutation"/>
            <w:tag w:val="salutation"/>
            <w:id w:val="-1659997262"/>
            <w:placeholder>
              <w:docPart w:val="2AB73CAB1A882A4CBA1B914D02699C39"/>
            </w:placeholder>
            <w:showingPlcHdr/>
            <w:dropDownList>
              <w:listItem w:displayText="Dr." w:value="Dr."/>
              <w:listItem w:displayText="Prof." w:value="Prof."/>
            </w:dropDownList>
          </w:sdtPr>
          <w:sdtEndPr/>
          <w:sdtContent>
            <w:tc>
              <w:tcPr>
                <w:tcW w:w="1259" w:type="dxa"/>
              </w:tcPr>
              <w:p w14:paraId="0D787BEE" w14:textId="77777777" w:rsidR="00B574C9" w:rsidRPr="00CC586D" w:rsidRDefault="00B574C9" w:rsidP="009407BD">
                <w:r w:rsidRPr="00CC586D">
                  <w:rPr>
                    <w:rStyle w:val="PlaceholderText"/>
                    <w:b/>
                    <w:color w:val="FFFFFF" w:themeColor="background1"/>
                  </w:rPr>
                  <w:t>[Salutation]</w:t>
                </w:r>
              </w:p>
            </w:tc>
          </w:sdtContent>
        </w:sdt>
        <w:sdt>
          <w:sdtPr>
            <w:alias w:val="First name"/>
            <w:tag w:val="authorFirstName"/>
            <w:id w:val="581645879"/>
            <w:placeholder>
              <w:docPart w:val="C3105085C6FBC14B9120A97945A72D9E"/>
            </w:placeholder>
            <w:text/>
          </w:sdtPr>
          <w:sdtEndPr/>
          <w:sdtContent>
            <w:tc>
              <w:tcPr>
                <w:tcW w:w="2073" w:type="dxa"/>
              </w:tcPr>
              <w:p w14:paraId="62370F2F" w14:textId="77777777" w:rsidR="00B574C9" w:rsidRDefault="00774B22" w:rsidP="009407BD">
                <w:r w:rsidRPr="00606D0F">
                  <w:rPr>
                    <w:lang w:val="en-US"/>
                  </w:rPr>
                  <w:t xml:space="preserve">Victoria </w:t>
                </w:r>
              </w:p>
            </w:tc>
          </w:sdtContent>
        </w:sdt>
        <w:sdt>
          <w:sdtPr>
            <w:alias w:val="Middle name"/>
            <w:tag w:val="authorMiddleName"/>
            <w:id w:val="-2076034781"/>
            <w:placeholder>
              <w:docPart w:val="0198F70F67035C4DA4C1BADB2969A28F"/>
            </w:placeholder>
            <w:showingPlcHdr/>
            <w:text/>
          </w:sdtPr>
          <w:sdtEndPr/>
          <w:sdtContent>
            <w:tc>
              <w:tcPr>
                <w:tcW w:w="2551" w:type="dxa"/>
              </w:tcPr>
              <w:p w14:paraId="754E60FA" w14:textId="77777777" w:rsidR="00B574C9" w:rsidRDefault="00B574C9" w:rsidP="009407BD">
                <w:r>
                  <w:rPr>
                    <w:rStyle w:val="PlaceholderText"/>
                  </w:rPr>
                  <w:t>[Middle name]</w:t>
                </w:r>
              </w:p>
            </w:tc>
          </w:sdtContent>
        </w:sdt>
        <w:sdt>
          <w:sdtPr>
            <w:alias w:val="Last name"/>
            <w:tag w:val="authorLastName"/>
            <w:id w:val="-1088529830"/>
            <w:placeholder>
              <w:docPart w:val="DC53AEAB2DE0E54EB91E128C0506E21F"/>
            </w:placeholder>
            <w:text/>
          </w:sdtPr>
          <w:sdtEndPr/>
          <w:sdtContent>
            <w:tc>
              <w:tcPr>
                <w:tcW w:w="2642" w:type="dxa"/>
              </w:tcPr>
              <w:p w14:paraId="5AEB4E08" w14:textId="77777777" w:rsidR="00B574C9" w:rsidRDefault="00774B22" w:rsidP="009407BD">
                <w:r w:rsidRPr="00F279F8">
                  <w:rPr>
                    <w:lang w:val="en-US" w:eastAsia="ja-JP"/>
                  </w:rPr>
                  <w:t xml:space="preserve">Phillips </w:t>
                </w:r>
                <w:proofErr w:type="spellStart"/>
                <w:r w:rsidRPr="00F279F8">
                  <w:rPr>
                    <w:lang w:val="en-US" w:eastAsia="ja-JP"/>
                  </w:rPr>
                  <w:t>Geduld</w:t>
                </w:r>
                <w:proofErr w:type="spellEnd"/>
              </w:p>
            </w:tc>
          </w:sdtContent>
        </w:sdt>
      </w:tr>
      <w:tr w:rsidR="00B574C9" w14:paraId="66212084" w14:textId="77777777" w:rsidTr="001A6A06">
        <w:trPr>
          <w:trHeight w:val="986"/>
        </w:trPr>
        <w:tc>
          <w:tcPr>
            <w:tcW w:w="491" w:type="dxa"/>
            <w:vMerge/>
            <w:shd w:val="clear" w:color="auto" w:fill="A6A6A6" w:themeFill="background1" w:themeFillShade="A6"/>
          </w:tcPr>
          <w:p w14:paraId="52568B93" w14:textId="77777777" w:rsidR="00B574C9" w:rsidRPr="001A6A06" w:rsidRDefault="00B574C9" w:rsidP="009407BD"/>
        </w:tc>
        <w:sdt>
          <w:sdtPr>
            <w:alias w:val="Biography"/>
            <w:tag w:val="authorBiography"/>
            <w:id w:val="938807824"/>
            <w:placeholder>
              <w:docPart w:val="000EEE9E65DC9A4E8B607F8C05544C0C"/>
            </w:placeholder>
            <w:showingPlcHdr/>
          </w:sdtPr>
          <w:sdtEndPr/>
          <w:sdtContent>
            <w:tc>
              <w:tcPr>
                <w:tcW w:w="8525" w:type="dxa"/>
                <w:gridSpan w:val="4"/>
              </w:tcPr>
              <w:p w14:paraId="5D357046" w14:textId="77777777" w:rsidR="00B574C9" w:rsidRDefault="00B574C9" w:rsidP="009407BD">
                <w:r>
                  <w:rPr>
                    <w:rStyle w:val="PlaceholderText"/>
                  </w:rPr>
                  <w:t>[Enter your biography]</w:t>
                </w:r>
              </w:p>
            </w:tc>
          </w:sdtContent>
        </w:sdt>
      </w:tr>
      <w:tr w:rsidR="00B574C9" w14:paraId="33D4DC48" w14:textId="77777777" w:rsidTr="001A6A06">
        <w:trPr>
          <w:trHeight w:val="986"/>
        </w:trPr>
        <w:tc>
          <w:tcPr>
            <w:tcW w:w="491" w:type="dxa"/>
            <w:vMerge/>
            <w:shd w:val="clear" w:color="auto" w:fill="A6A6A6" w:themeFill="background1" w:themeFillShade="A6"/>
          </w:tcPr>
          <w:p w14:paraId="1FE96828" w14:textId="77777777" w:rsidR="00B574C9" w:rsidRPr="001A6A06" w:rsidRDefault="00B574C9" w:rsidP="009407BD"/>
        </w:tc>
        <w:sdt>
          <w:sdtPr>
            <w:alias w:val="Affiliation"/>
            <w:tag w:val="affiliation"/>
            <w:id w:val="2012937915"/>
            <w:placeholder>
              <w:docPart w:val="9A57DA0495A29143A23EDC89410CCF13"/>
            </w:placeholder>
            <w:showingPlcHdr/>
            <w:text/>
          </w:sdtPr>
          <w:sdtEndPr/>
          <w:sdtContent>
            <w:tc>
              <w:tcPr>
                <w:tcW w:w="8525" w:type="dxa"/>
                <w:gridSpan w:val="4"/>
              </w:tcPr>
              <w:p w14:paraId="584D9834" w14:textId="77777777" w:rsidR="00B574C9" w:rsidRDefault="00B574C9" w:rsidP="009407BD">
                <w:r>
                  <w:rPr>
                    <w:rStyle w:val="PlaceholderText"/>
                  </w:rPr>
                  <w:t>[Enter the institution with which you are affiliated]</w:t>
                </w:r>
              </w:p>
            </w:tc>
          </w:sdtContent>
        </w:sdt>
      </w:tr>
    </w:tbl>
    <w:p w14:paraId="08138463" w14:textId="77777777" w:rsidR="003D3579" w:rsidRDefault="003D3579" w:rsidP="009407B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1EC209" w14:textId="77777777" w:rsidTr="00244BB0">
        <w:tc>
          <w:tcPr>
            <w:tcW w:w="9016" w:type="dxa"/>
            <w:shd w:val="clear" w:color="auto" w:fill="A6A6A6" w:themeFill="background1" w:themeFillShade="A6"/>
            <w:tcMar>
              <w:top w:w="113" w:type="dxa"/>
              <w:bottom w:w="113" w:type="dxa"/>
            </w:tcMar>
          </w:tcPr>
          <w:p w14:paraId="6FCA6F5A" w14:textId="77777777" w:rsidR="00244BB0" w:rsidRPr="00244BB0" w:rsidRDefault="00244BB0" w:rsidP="009407BD">
            <w:r>
              <w:t>Your article</w:t>
            </w:r>
          </w:p>
        </w:tc>
      </w:tr>
      <w:tr w:rsidR="003F0D73" w14:paraId="7B3FD06D" w14:textId="77777777" w:rsidTr="003F0D73">
        <w:sdt>
          <w:sdtPr>
            <w:alias w:val="Article headword"/>
            <w:tag w:val="articleHeadword"/>
            <w:id w:val="-361440020"/>
            <w:placeholder>
              <w:docPart w:val="D8D6F1A105BBD349B050A843DF206A68"/>
            </w:placeholder>
            <w:text/>
          </w:sdtPr>
          <w:sdtEndPr/>
          <w:sdtContent>
            <w:tc>
              <w:tcPr>
                <w:tcW w:w="9016" w:type="dxa"/>
                <w:tcMar>
                  <w:top w:w="113" w:type="dxa"/>
                  <w:bottom w:w="113" w:type="dxa"/>
                </w:tcMar>
              </w:tcPr>
              <w:p w14:paraId="6B06B44D" w14:textId="77777777" w:rsidR="003F0D73" w:rsidRPr="00FB589A" w:rsidRDefault="00774B22" w:rsidP="009407BD">
                <w:r w:rsidRPr="00FB1761">
                  <w:rPr>
                    <w:lang w:val="en-US"/>
                  </w:rPr>
                  <w:t>Dudley, Jane (1912</w:t>
                </w:r>
                <w:r>
                  <w:rPr>
                    <w:lang w:val="en-US"/>
                  </w:rPr>
                  <w:t>-</w:t>
                </w:r>
                <w:r w:rsidRPr="00FB1761">
                  <w:rPr>
                    <w:lang w:val="en-US"/>
                  </w:rPr>
                  <w:t xml:space="preserve"> 2001)</w:t>
                </w:r>
              </w:p>
            </w:tc>
          </w:sdtContent>
        </w:sdt>
      </w:tr>
      <w:tr w:rsidR="00464699" w14:paraId="5F44506D" w14:textId="77777777" w:rsidTr="00314B89">
        <w:sdt>
          <w:sdtPr>
            <w:alias w:val="Variant headwords"/>
            <w:tag w:val="variantHeadwords"/>
            <w:id w:val="173464402"/>
            <w:placeholder>
              <w:docPart w:val="36DD283CE8525542AFAEAB06C263A33A"/>
            </w:placeholder>
            <w:showingPlcHdr/>
          </w:sdtPr>
          <w:sdtEndPr/>
          <w:sdtContent>
            <w:tc>
              <w:tcPr>
                <w:tcW w:w="9016" w:type="dxa"/>
                <w:tcMar>
                  <w:top w:w="113" w:type="dxa"/>
                  <w:bottom w:w="113" w:type="dxa"/>
                </w:tcMar>
              </w:tcPr>
              <w:p w14:paraId="5A2BD983" w14:textId="77777777" w:rsidR="00464699" w:rsidRDefault="00464699" w:rsidP="009407B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EAE93E" w14:textId="77777777" w:rsidTr="003F0D73">
        <w:sdt>
          <w:sdtPr>
            <w:alias w:val="Abstract"/>
            <w:tag w:val="abstract"/>
            <w:id w:val="-635871867"/>
            <w:placeholder>
              <w:docPart w:val="0BA7FE151FA27D4797AAC2ECA897C6EE"/>
            </w:placeholder>
          </w:sdtPr>
          <w:sdtEndPr/>
          <w:sdtContent>
            <w:tc>
              <w:tcPr>
                <w:tcW w:w="9016" w:type="dxa"/>
                <w:tcMar>
                  <w:top w:w="113" w:type="dxa"/>
                  <w:bottom w:w="113" w:type="dxa"/>
                </w:tcMar>
              </w:tcPr>
              <w:p w14:paraId="5ACE5DA2" w14:textId="48AD41A2" w:rsidR="00E85A05" w:rsidRPr="001A4FAD" w:rsidRDefault="001A4FAD" w:rsidP="009407BD">
                <w:pPr>
                  <w:rPr>
                    <w:szCs w:val="24"/>
                  </w:rPr>
                </w:pPr>
                <w:r>
                  <w:rPr>
                    <w:szCs w:val="24"/>
                  </w:rPr>
                  <w:t xml:space="preserve">Jane Dudley, </w:t>
                </w:r>
                <w:r w:rsidRPr="006134C1">
                  <w:rPr>
                    <w:szCs w:val="24"/>
                  </w:rPr>
                  <w:t>a key figure in the radical dance movement of the 1930s, was a choreographer who developed her own distinctive voice within the modern dance idiom and an educator who trained numerous dancers both in the United States and in England. An early member of the New Dance Group (NDG), she oversaw the creatio</w:t>
                </w:r>
                <w:bookmarkStart w:id="0" w:name="_GoBack"/>
                <w:bookmarkEnd w:id="0"/>
                <w:r w:rsidRPr="006134C1">
                  <w:rPr>
                    <w:szCs w:val="24"/>
                  </w:rPr>
                  <w:t xml:space="preserve">n of group works such as </w:t>
                </w:r>
                <w:r w:rsidRPr="006134C1">
                  <w:rPr>
                    <w:i/>
                    <w:szCs w:val="24"/>
                  </w:rPr>
                  <w:t>Strike</w:t>
                </w:r>
                <w:r w:rsidRPr="006134C1">
                  <w:rPr>
                    <w:szCs w:val="24"/>
                  </w:rPr>
                  <w:t xml:space="preserve"> (1934), while choreographing solos such as </w:t>
                </w:r>
                <w:r w:rsidRPr="006134C1">
                  <w:rPr>
                    <w:i/>
                    <w:szCs w:val="24"/>
                  </w:rPr>
                  <w:t>Time is Money</w:t>
                </w:r>
                <w:r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w:t>
                </w:r>
                <w:r>
                  <w:rPr>
                    <w:szCs w:val="24"/>
                  </w:rPr>
                  <w:t xml:space="preserve">low-Bales Trio, whose founders </w:t>
                </w:r>
                <w:r>
                  <w:rPr>
                    <w:szCs w:val="24"/>
                  </w:rPr>
                  <w:softHyphen/>
                </w:r>
                <w:r>
                  <w:rPr>
                    <w:szCs w:val="24"/>
                  </w:rPr>
                  <w:softHyphen/>
                </w:r>
                <w:r>
                  <w:rPr>
                    <w:szCs w:val="24"/>
                  </w:rPr>
                  <w:softHyphen/>
                </w:r>
                <w:r>
                  <w:rPr>
                    <w:szCs w:val="24"/>
                  </w:rPr>
                  <w:softHyphen/>
                </w:r>
                <w:r>
                  <w:rPr>
                    <w:szCs w:val="24"/>
                  </w:rPr>
                  <w:softHyphen/>
                  <w:t xml:space="preserve">– </w:t>
                </w:r>
                <w:r w:rsidRPr="006134C1">
                  <w:rPr>
                    <w:szCs w:val="24"/>
                  </w:rPr>
                  <w:t>Sophie Maslow, William Bales</w:t>
                </w:r>
                <w:r>
                  <w:rPr>
                    <w:szCs w:val="24"/>
                  </w:rPr>
                  <w:t>,</w:t>
                </w:r>
                <w:r w:rsidRPr="006134C1">
                  <w:rPr>
                    <w:szCs w:val="24"/>
                  </w:rPr>
                  <w:t xml:space="preserve">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w:t>
                </w:r>
                <w:r>
                  <w:rPr>
                    <w:szCs w:val="24"/>
                  </w:rPr>
                  <w:t>cluding many African Americans.</w:t>
                </w:r>
                <w:r w:rsidRPr="006134C1">
                  <w:rPr>
                    <w:szCs w:val="24"/>
                  </w:rPr>
                  <w:t xml:space="preserve"> From 1970 to 2000, Dudley directed the London School of Contemporary Dance, transforming </w:t>
                </w:r>
                <w:r>
                  <w:rPr>
                    <w:szCs w:val="24"/>
                  </w:rPr>
                  <w:t>it</w:t>
                </w:r>
                <w:r w:rsidRPr="006134C1">
                  <w:rPr>
                    <w:szCs w:val="24"/>
                  </w:rPr>
                  <w:t xml:space="preserve"> into one of Europe’s leading modern dance institutions.</w:t>
                </w:r>
              </w:p>
            </w:tc>
          </w:sdtContent>
        </w:sdt>
      </w:tr>
      <w:tr w:rsidR="003F0D73" w14:paraId="3064622A" w14:textId="77777777" w:rsidTr="003F0D73">
        <w:sdt>
          <w:sdtPr>
            <w:rPr>
              <w:b/>
              <w:bCs/>
              <w:color w:val="5B9BD5" w:themeColor="accent1"/>
              <w:sz w:val="18"/>
              <w:szCs w:val="18"/>
            </w:rPr>
            <w:alias w:val="Article text"/>
            <w:tag w:val="articleText"/>
            <w:id w:val="634067588"/>
            <w:placeholder>
              <w:docPart w:val="3F295D73AD96EF4AB500B16CE0E20A47"/>
            </w:placeholder>
          </w:sdtPr>
          <w:sdtEndPr/>
          <w:sdtContent>
            <w:tc>
              <w:tcPr>
                <w:tcW w:w="9016" w:type="dxa"/>
                <w:tcMar>
                  <w:top w:w="113" w:type="dxa"/>
                  <w:bottom w:w="113" w:type="dxa"/>
                </w:tcMar>
              </w:tcPr>
              <w:p w14:paraId="0402BDC1" w14:textId="4DB4B8B4" w:rsidR="00774B22" w:rsidRPr="009407BD" w:rsidRDefault="00774B22" w:rsidP="009407BD">
                <w:pPr>
                  <w:rPr>
                    <w:rStyle w:val="Heading1Char"/>
                  </w:rPr>
                </w:pPr>
                <w:r w:rsidRPr="009407BD">
                  <w:rPr>
                    <w:rStyle w:val="Heading1Char"/>
                  </w:rPr>
                  <w:t>Summary</w:t>
                </w:r>
              </w:p>
              <w:p w14:paraId="502DAAD4" w14:textId="77777777" w:rsidR="009407BD" w:rsidRDefault="009407BD" w:rsidP="009407BD">
                <w:pPr>
                  <w:rPr>
                    <w:szCs w:val="24"/>
                  </w:rPr>
                </w:pPr>
              </w:p>
              <w:p w14:paraId="78363A80" w14:textId="404C3E47" w:rsidR="00774B22" w:rsidRPr="006134C1" w:rsidRDefault="000016DD" w:rsidP="009407BD">
                <w:pPr>
                  <w:rPr>
                    <w:szCs w:val="24"/>
                  </w:rPr>
                </w:pPr>
                <w:r>
                  <w:rPr>
                    <w:szCs w:val="24"/>
                  </w:rPr>
                  <w:t xml:space="preserve">Jane Dudley, </w:t>
                </w:r>
                <w:r w:rsidRPr="006134C1">
                  <w:rPr>
                    <w:szCs w:val="24"/>
                  </w:rPr>
                  <w:t xml:space="preserve">a key figure in the radical dance movement of the 1930s, </w:t>
                </w:r>
                <w:r w:rsidR="00774B22" w:rsidRPr="006134C1">
                  <w:rPr>
                    <w:szCs w:val="24"/>
                  </w:rPr>
                  <w:t xml:space="preserve">was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00774B22" w:rsidRPr="006134C1">
                  <w:rPr>
                    <w:i/>
                    <w:szCs w:val="24"/>
                  </w:rPr>
                  <w:t>Strike</w:t>
                </w:r>
                <w:r w:rsidR="00774B22" w:rsidRPr="006134C1">
                  <w:rPr>
                    <w:szCs w:val="24"/>
                  </w:rPr>
                  <w:t xml:space="preserve"> (1934), while choreographing solos such as </w:t>
                </w:r>
                <w:r w:rsidR="00774B22" w:rsidRPr="006134C1">
                  <w:rPr>
                    <w:i/>
                    <w:szCs w:val="24"/>
                  </w:rPr>
                  <w:t>Time is Money</w:t>
                </w:r>
                <w:r w:rsidR="00774B22"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w:t>
                </w:r>
                <w:r w:rsidR="001A55E0">
                  <w:rPr>
                    <w:szCs w:val="24"/>
                  </w:rPr>
                  <w:t xml:space="preserve">low-Bales Trio, whose founders </w:t>
                </w:r>
                <w:r w:rsidR="001A55E0">
                  <w:rPr>
                    <w:szCs w:val="24"/>
                  </w:rPr>
                  <w:softHyphen/>
                </w:r>
                <w:r w:rsidR="001A55E0">
                  <w:rPr>
                    <w:szCs w:val="24"/>
                  </w:rPr>
                  <w:softHyphen/>
                </w:r>
                <w:r w:rsidR="001A55E0">
                  <w:rPr>
                    <w:szCs w:val="24"/>
                  </w:rPr>
                  <w:softHyphen/>
                </w:r>
                <w:r w:rsidR="001A55E0">
                  <w:rPr>
                    <w:szCs w:val="24"/>
                  </w:rPr>
                  <w:softHyphen/>
                </w:r>
                <w:r w:rsidR="001A55E0">
                  <w:rPr>
                    <w:szCs w:val="24"/>
                  </w:rPr>
                  <w:softHyphen/>
                  <w:t xml:space="preserve">– </w:t>
                </w:r>
                <w:r w:rsidR="00774B22" w:rsidRPr="006134C1">
                  <w:rPr>
                    <w:szCs w:val="24"/>
                  </w:rPr>
                  <w:t>Sophie Maslow, William Bales</w:t>
                </w:r>
                <w:r>
                  <w:rPr>
                    <w:szCs w:val="24"/>
                  </w:rPr>
                  <w:t>,</w:t>
                </w:r>
                <w:r w:rsidR="00774B22" w:rsidRPr="006134C1">
                  <w:rPr>
                    <w:szCs w:val="24"/>
                  </w:rPr>
                  <w:t xml:space="preserve">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w:t>
                </w:r>
                <w:r w:rsidR="001A55E0">
                  <w:rPr>
                    <w:szCs w:val="24"/>
                  </w:rPr>
                  <w:t>cluding many African Americans.</w:t>
                </w:r>
                <w:r w:rsidR="00774B22" w:rsidRPr="006134C1">
                  <w:rPr>
                    <w:szCs w:val="24"/>
                  </w:rPr>
                  <w:t xml:space="preserve"> From 1970 to 2000, Dudley directed the London School of Contemporary Dance, transforming </w:t>
                </w:r>
                <w:r w:rsidR="001A55E0">
                  <w:rPr>
                    <w:szCs w:val="24"/>
                  </w:rPr>
                  <w:t>it</w:t>
                </w:r>
                <w:r w:rsidR="00774B22" w:rsidRPr="006134C1">
                  <w:rPr>
                    <w:szCs w:val="24"/>
                  </w:rPr>
                  <w:t xml:space="preserve"> into one of Europe’s leading modern dance institutions.</w:t>
                </w:r>
              </w:p>
              <w:p w14:paraId="536F32D7" w14:textId="77777777" w:rsidR="00774B22" w:rsidRPr="006134C1" w:rsidRDefault="00774B22" w:rsidP="009407BD">
                <w:pPr>
                  <w:rPr>
                    <w:szCs w:val="24"/>
                  </w:rPr>
                </w:pPr>
              </w:p>
              <w:p w14:paraId="6BFE4323" w14:textId="77777777" w:rsidR="00774B22" w:rsidRDefault="00774B22" w:rsidP="009407BD">
                <w:pPr>
                  <w:pStyle w:val="Heading1"/>
                  <w:outlineLvl w:val="0"/>
                </w:pPr>
                <w:r>
                  <w:t>Training</w:t>
                </w:r>
              </w:p>
              <w:p w14:paraId="1462782C" w14:textId="47FDED74" w:rsidR="00774B22" w:rsidRDefault="00774B22" w:rsidP="009407BD">
                <w:r>
                  <w:t xml:space="preserve">Dudley began dancing at the Walden School, a progressive day school in New York City based on </w:t>
                </w:r>
                <w:r>
                  <w:lastRenderedPageBreak/>
                  <w:t xml:space="preserve">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w:t>
                </w:r>
                <w:r w:rsidR="000016DD">
                  <w:t>,</w:t>
                </w:r>
                <w:r>
                  <w:t xml:space="preserve"> and dance history.  In 1935 she continued her movement studies with Martha Graham.</w:t>
                </w:r>
              </w:p>
              <w:p w14:paraId="20A8FD8A" w14:textId="77777777" w:rsidR="00774B22" w:rsidRDefault="00774B22" w:rsidP="009407BD"/>
              <w:p w14:paraId="0E134A89" w14:textId="77777777" w:rsidR="00774B22" w:rsidRDefault="00774B22" w:rsidP="009407BD">
                <w:pPr>
                  <w:pStyle w:val="Heading1"/>
                  <w:outlineLvl w:val="0"/>
                </w:pPr>
                <w:r>
                  <w:t>Contributions to the Field and Modernism</w:t>
                </w:r>
              </w:p>
              <w:p w14:paraId="151F347A" w14:textId="062A4C0F" w:rsidR="00774B22" w:rsidRDefault="00774B22" w:rsidP="009407BD">
                <w:r>
                  <w:t>Inspired by the devastation of the Depression and her ties to leftist artists in theatre, music, writing, film</w:t>
                </w:r>
                <w:r w:rsidR="0054450C">
                  <w:t>,</w:t>
                </w:r>
                <w:r>
                  <w:t xml:space="preserve"> and photography, Dudley joined the New Dance Group in 1934.  A ‘choreographic collective’ which experimented with agitprop based on social realism and representational gesture, NDG produced dance works originating in classes which combined technique, improvisation on political themes</w:t>
                </w:r>
                <w:r w:rsidR="0054450C">
                  <w:t>,</w:t>
                </w:r>
                <w:r>
                  <w:t xml:space="preserve"> and Marxist readings. Students included both workers and aspiring professionals. Using both types of dancers, Dudley directed group works using narrative choreography with everyday movements intended to inspire revolution.</w:t>
                </w:r>
              </w:p>
              <w:p w14:paraId="692CE377" w14:textId="77777777" w:rsidR="00774B22" w:rsidRDefault="00774B22" w:rsidP="009407BD"/>
              <w:p w14:paraId="7A1F4071" w14:textId="6E7C8D66" w:rsidR="00774B22" w:rsidRDefault="00774B22" w:rsidP="009407BD">
                <w:r>
                  <w:t>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w:t>
                </w:r>
                <w:r w:rsidR="0054450C">
                  <w:t xml:space="preserve"> of society on the individual. </w:t>
                </w:r>
                <w:r>
                  <w:t>Both as a dancer and a choreographer, she remained committed to technical skill and craft, and the signature roles she created during her years with the Graham company attested to her artistic mastery.  Her most important roles in Graham’s choreographic works included</w:t>
                </w:r>
                <w:r>
                  <w:rPr>
                    <w:i/>
                  </w:rPr>
                  <w:t xml:space="preserve"> 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14:paraId="1BF824B1" w14:textId="77777777" w:rsidR="00774B22" w:rsidRDefault="00774B22" w:rsidP="009407BD"/>
              <w:p w14:paraId="19A454AC" w14:textId="0479876A" w:rsidR="00774B22" w:rsidRDefault="00774B22" w:rsidP="009407BD">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w:t>
                </w:r>
                <w:r w:rsidR="0054450C">
                  <w:t xml:space="preserve"> them in concerts on Broadway. </w:t>
                </w:r>
                <w:r>
                  <w:t xml:space="preserve">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w:t>
                </w:r>
                <w:r w:rsidR="0054450C">
                  <w:t>,</w:t>
                </w:r>
                <w:r>
                  <w:t xml:space="preserve"> but also pursued an active career as a master teacher at the Neighborhood Playhouse, American Dance Festival, Teachers College (Columbia University)</w:t>
                </w:r>
                <w:r w:rsidR="0054450C">
                  <w:t>, and Bennington College.</w:t>
                </w:r>
                <w:r>
                  <w:t xml:space="preserve"> In 1967 she became Artistic Director of the </w:t>
                </w:r>
                <w:proofErr w:type="spellStart"/>
                <w:r>
                  <w:t>Batsheva</w:t>
                </w:r>
                <w:proofErr w:type="spellEnd"/>
                <w:r>
                  <w:t xml:space="preserve"> Dance Company in Israel, where she taught classes, set modern dance </w:t>
                </w:r>
                <w:r w:rsidR="0054450C">
                  <w:t>repertoire, and</w:t>
                </w:r>
                <w:r>
                  <w:t xml:space="preserve"> led the company on its first successful international tours.</w:t>
                </w:r>
              </w:p>
              <w:p w14:paraId="50511111" w14:textId="77777777" w:rsidR="00774B22" w:rsidRDefault="00774B22" w:rsidP="009407BD"/>
              <w:p w14:paraId="5108970F" w14:textId="77777777" w:rsidR="00774B22" w:rsidRDefault="00774B22" w:rsidP="009407BD">
                <w:pPr>
                  <w:pStyle w:val="Heading1"/>
                  <w:outlineLvl w:val="0"/>
                </w:pPr>
                <w:r>
                  <w:t>Legacy</w:t>
                </w:r>
              </w:p>
              <w:p w14:paraId="51980B24" w14:textId="0AAB0554" w:rsidR="00774B22" w:rsidRDefault="00774B22" w:rsidP="009407BD">
                <w:r>
                  <w:t>Beginning in 1970, when Dudley became Director of the London School of Contemporary Dance, the centre of her professional activities shifted to Europe. In the next three decades she moulded the school into a leading institution for modern dance in Europe and a seminal force in the emergence of revisionist choreographic practices in Britain during the 1980s and 1990s, contributing to the creation of what has come to b</w:t>
                </w:r>
                <w:r w:rsidR="0054450C">
                  <w:t>e known as ‘contemporary dance.’</w:t>
                </w:r>
                <w:r>
                  <w:t xml:space="preserve"> She took </w:t>
                </w:r>
                <w:r>
                  <w:lastRenderedPageBreak/>
                  <w:t xml:space="preserve">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p>
              <w:p w14:paraId="50F0451C" w14:textId="77777777" w:rsidR="00774B22" w:rsidRDefault="00774B22" w:rsidP="009407BD"/>
              <w:p w14:paraId="2C9825A1" w14:textId="74296CCC" w:rsidR="00774B22" w:rsidRDefault="00774B22" w:rsidP="009407BD">
                <w:pPr>
                  <w:pStyle w:val="Heading1"/>
                  <w:outlineLvl w:val="0"/>
                </w:pPr>
                <w:r>
                  <w:t xml:space="preserve">Selected </w:t>
                </w:r>
                <w:r w:rsidR="001A4FAD">
                  <w:t xml:space="preserve">List of </w:t>
                </w:r>
                <w:r>
                  <w:t>Works</w:t>
                </w:r>
                <w:r w:rsidR="001A4FAD">
                  <w:t>:</w:t>
                </w:r>
              </w:p>
              <w:p w14:paraId="63E85EE3" w14:textId="77777777" w:rsidR="00774B22" w:rsidRDefault="00774B22" w:rsidP="009407BD">
                <w:r>
                  <w:rPr>
                    <w:i/>
                  </w:rPr>
                  <w:t>In the Life of a Worker</w:t>
                </w:r>
                <w:r>
                  <w:t xml:space="preserve"> (1934)</w:t>
                </w:r>
              </w:p>
              <w:p w14:paraId="648D1CA7" w14:textId="77777777" w:rsidR="00774B22" w:rsidRDefault="00774B22" w:rsidP="009407BD">
                <w:r>
                  <w:rPr>
                    <w:i/>
                  </w:rPr>
                  <w:t>Strike</w:t>
                </w:r>
                <w:r>
                  <w:t xml:space="preserve"> (1934)</w:t>
                </w:r>
              </w:p>
              <w:p w14:paraId="14912BFB" w14:textId="77777777" w:rsidR="00774B22" w:rsidRDefault="00774B22" w:rsidP="009407BD">
                <w:r>
                  <w:rPr>
                    <w:i/>
                  </w:rPr>
                  <w:t xml:space="preserve">Time is Money </w:t>
                </w:r>
                <w:r>
                  <w:t>(1934)</w:t>
                </w:r>
              </w:p>
              <w:p w14:paraId="2050F295" w14:textId="77777777" w:rsidR="00774B22" w:rsidRDefault="00774B22" w:rsidP="009407BD">
                <w:r>
                  <w:rPr>
                    <w:i/>
                  </w:rPr>
                  <w:t>Middle Class Portraits</w:t>
                </w:r>
                <w:r>
                  <w:t xml:space="preserve"> (1935)</w:t>
                </w:r>
              </w:p>
              <w:p w14:paraId="5C771305" w14:textId="77777777" w:rsidR="00774B22" w:rsidRDefault="00774B22" w:rsidP="009407BD">
                <w:r>
                  <w:rPr>
                    <w:i/>
                  </w:rPr>
                  <w:t>Songs of Protest</w:t>
                </w:r>
                <w:r>
                  <w:t xml:space="preserve"> (1936)</w:t>
                </w:r>
              </w:p>
              <w:p w14:paraId="5F219F4D" w14:textId="77777777" w:rsidR="00774B22" w:rsidRDefault="00774B22" w:rsidP="009407BD">
                <w:r>
                  <w:rPr>
                    <w:i/>
                  </w:rPr>
                  <w:t>Under the Swastika</w:t>
                </w:r>
                <w:r>
                  <w:t xml:space="preserve"> (1937)</w:t>
                </w:r>
              </w:p>
              <w:p w14:paraId="27E929D0" w14:textId="77777777" w:rsidR="00774B22" w:rsidRDefault="00774B22" w:rsidP="009407BD">
                <w:r>
                  <w:rPr>
                    <w:i/>
                  </w:rPr>
                  <w:t>My Body, My Carcass</w:t>
                </w:r>
                <w:r>
                  <w:t xml:space="preserve"> (1937)</w:t>
                </w:r>
              </w:p>
              <w:p w14:paraId="36F5C610" w14:textId="77777777" w:rsidR="00774B22" w:rsidRDefault="00774B22" w:rsidP="009407BD">
                <w:r>
                  <w:rPr>
                    <w:i/>
                  </w:rPr>
                  <w:t>Song for a Soviet Youth Day</w:t>
                </w:r>
                <w:r>
                  <w:t xml:space="preserve"> (1937)</w:t>
                </w:r>
              </w:p>
              <w:p w14:paraId="0DBC21D1" w14:textId="77777777" w:rsidR="00774B22" w:rsidRDefault="00774B22" w:rsidP="009407BD">
                <w:r>
                  <w:rPr>
                    <w:i/>
                  </w:rPr>
                  <w:t>Jazz Lyric</w:t>
                </w:r>
                <w:r>
                  <w:t xml:space="preserve"> (1938)</w:t>
                </w:r>
              </w:p>
              <w:p w14:paraId="056A05C7" w14:textId="77777777" w:rsidR="00774B22" w:rsidRDefault="00774B22" w:rsidP="009407BD">
                <w:r>
                  <w:rPr>
                    <w:i/>
                  </w:rPr>
                  <w:t>Harmonica Breakdown</w:t>
                </w:r>
                <w:r>
                  <w:t xml:space="preserve"> (1938)</w:t>
                </w:r>
              </w:p>
              <w:p w14:paraId="4F6C5545" w14:textId="77777777" w:rsidR="00774B22" w:rsidRDefault="00774B22" w:rsidP="009407BD">
                <w:r>
                  <w:rPr>
                    <w:i/>
                  </w:rPr>
                  <w:t>Ballad of Molly Pitcher</w:t>
                </w:r>
                <w:r>
                  <w:t xml:space="preserve"> (1939)</w:t>
                </w:r>
              </w:p>
              <w:p w14:paraId="0A1017D4" w14:textId="77777777" w:rsidR="00774B22" w:rsidRDefault="00774B22" w:rsidP="009407BD">
                <w:r>
                  <w:rPr>
                    <w:i/>
                  </w:rPr>
                  <w:t>Adolescence</w:t>
                </w:r>
                <w:r>
                  <w:t xml:space="preserve"> (1940)</w:t>
                </w:r>
              </w:p>
              <w:p w14:paraId="266ED8BD" w14:textId="77777777" w:rsidR="00774B22" w:rsidRDefault="00774B22" w:rsidP="009407BD">
                <w:proofErr w:type="spellStart"/>
                <w:r>
                  <w:rPr>
                    <w:i/>
                  </w:rPr>
                  <w:t>Skatter</w:t>
                </w:r>
                <w:proofErr w:type="spellEnd"/>
                <w:r>
                  <w:rPr>
                    <w:i/>
                  </w:rPr>
                  <w:t>-brain</w:t>
                </w:r>
                <w:r>
                  <w:t xml:space="preserve"> (1941)</w:t>
                </w:r>
              </w:p>
              <w:p w14:paraId="057D9165" w14:textId="77777777" w:rsidR="00774B22" w:rsidRDefault="00774B22" w:rsidP="009407BD">
                <w:r>
                  <w:rPr>
                    <w:i/>
                  </w:rPr>
                  <w:t>The Kiss of Judas</w:t>
                </w:r>
                <w:r>
                  <w:t xml:space="preserve"> (1941)</w:t>
                </w:r>
              </w:p>
              <w:p w14:paraId="3D3F9527" w14:textId="77777777" w:rsidR="00774B22" w:rsidRDefault="00774B22" w:rsidP="009407BD">
                <w:proofErr w:type="spellStart"/>
                <w:r>
                  <w:rPr>
                    <w:i/>
                  </w:rPr>
                  <w:t>Pavane</w:t>
                </w:r>
                <w:proofErr w:type="spellEnd"/>
                <w:r>
                  <w:t xml:space="preserve"> (1941)</w:t>
                </w:r>
              </w:p>
              <w:p w14:paraId="4B49BB41" w14:textId="77777777" w:rsidR="00774B22" w:rsidRDefault="00774B22" w:rsidP="009407BD">
                <w:r>
                  <w:rPr>
                    <w:i/>
                  </w:rPr>
                  <w:t>Short Story</w:t>
                </w:r>
                <w:r>
                  <w:t xml:space="preserve"> (1942)</w:t>
                </w:r>
              </w:p>
              <w:p w14:paraId="66A18E65" w14:textId="77777777" w:rsidR="00774B22" w:rsidRDefault="00774B22" w:rsidP="009407BD">
                <w:r>
                  <w:rPr>
                    <w:i/>
                  </w:rPr>
                  <w:t>As Poor Richard Says</w:t>
                </w:r>
                <w:r>
                  <w:t xml:space="preserve"> (with Sophie Maslow) (1943)</w:t>
                </w:r>
              </w:p>
              <w:p w14:paraId="5EE0941A" w14:textId="77777777" w:rsidR="00774B22" w:rsidRDefault="00774B22" w:rsidP="009407BD">
                <w:r>
                  <w:rPr>
                    <w:i/>
                  </w:rPr>
                  <w:t>Swing Your Lady</w:t>
                </w:r>
                <w:r>
                  <w:t xml:space="preserve"> (1944)</w:t>
                </w:r>
              </w:p>
              <w:p w14:paraId="689E9A5C" w14:textId="77777777" w:rsidR="00774B22" w:rsidRDefault="00774B22" w:rsidP="009407BD">
                <w:r>
                  <w:rPr>
                    <w:i/>
                  </w:rPr>
                  <w:t xml:space="preserve">New World A </w:t>
                </w:r>
                <w:proofErr w:type="spellStart"/>
                <w:r>
                  <w:rPr>
                    <w:i/>
                  </w:rPr>
                  <w:t>Comin</w:t>
                </w:r>
                <w:proofErr w:type="spellEnd"/>
                <w:r>
                  <w:rPr>
                    <w:i/>
                  </w:rPr>
                  <w:t>’</w:t>
                </w:r>
                <w:r>
                  <w:t xml:space="preserve"> (1945)</w:t>
                </w:r>
              </w:p>
              <w:p w14:paraId="2794B15C" w14:textId="77777777" w:rsidR="00774B22" w:rsidRDefault="00774B22" w:rsidP="009407BD">
                <w:r>
                  <w:rPr>
                    <w:i/>
                  </w:rPr>
                  <w:t>Furlough: A Boardwalk Episode</w:t>
                </w:r>
                <w:r>
                  <w:t xml:space="preserve"> (with William Bales) (1945)</w:t>
                </w:r>
              </w:p>
              <w:p w14:paraId="0E64EC85" w14:textId="77777777" w:rsidR="00774B22" w:rsidRDefault="00774B22" w:rsidP="009407BD">
                <w:proofErr w:type="spellStart"/>
                <w:r>
                  <w:rPr>
                    <w:i/>
                  </w:rPr>
                  <w:t>Cante</w:t>
                </w:r>
                <w:proofErr w:type="spellEnd"/>
                <w:r>
                  <w:rPr>
                    <w:i/>
                  </w:rPr>
                  <w:t xml:space="preserve"> Flamenco</w:t>
                </w:r>
                <w:r>
                  <w:t xml:space="preserve"> (1946)</w:t>
                </w:r>
              </w:p>
              <w:p w14:paraId="50D2527A" w14:textId="77777777" w:rsidR="00774B22" w:rsidRDefault="00774B22" w:rsidP="009407BD">
                <w:r>
                  <w:rPr>
                    <w:i/>
                  </w:rPr>
                  <w:t>The Lonely Ones</w:t>
                </w:r>
                <w:r>
                  <w:t xml:space="preserve"> (1946)</w:t>
                </w:r>
              </w:p>
              <w:p w14:paraId="2FB2F9F3" w14:textId="77777777" w:rsidR="00774B22" w:rsidRDefault="00774B22" w:rsidP="009407BD">
                <w:r>
                  <w:rPr>
                    <w:i/>
                  </w:rPr>
                  <w:t>Ballads for Dancers</w:t>
                </w:r>
                <w:r>
                  <w:t xml:space="preserve"> (1946)</w:t>
                </w:r>
              </w:p>
              <w:p w14:paraId="002B9AC6" w14:textId="77777777" w:rsidR="00774B22" w:rsidRDefault="00774B22" w:rsidP="009407BD">
                <w:r>
                  <w:rPr>
                    <w:i/>
                  </w:rPr>
                  <w:t>Vagary</w:t>
                </w:r>
                <w:r>
                  <w:t xml:space="preserve"> (1949)</w:t>
                </w:r>
              </w:p>
              <w:p w14:paraId="23DD59F3" w14:textId="77777777" w:rsidR="00774B22" w:rsidRDefault="00774B22" w:rsidP="009407BD">
                <w:proofErr w:type="spellStart"/>
                <w:r>
                  <w:rPr>
                    <w:i/>
                  </w:rPr>
                  <w:t>Passional</w:t>
                </w:r>
                <w:proofErr w:type="spellEnd"/>
                <w:r>
                  <w:t xml:space="preserve"> (1950)</w:t>
                </w:r>
              </w:p>
              <w:p w14:paraId="7DD085B5" w14:textId="77777777" w:rsidR="00774B22" w:rsidRDefault="00774B22" w:rsidP="009407BD">
                <w:r>
                  <w:rPr>
                    <w:i/>
                  </w:rPr>
                  <w:t>Family Portrait</w:t>
                </w:r>
                <w:r>
                  <w:t xml:space="preserve"> (1953)</w:t>
                </w:r>
              </w:p>
              <w:p w14:paraId="43A67574" w14:textId="77777777" w:rsidR="00774B22" w:rsidRDefault="00774B22" w:rsidP="009407BD">
                <w:r>
                  <w:rPr>
                    <w:i/>
                  </w:rPr>
                  <w:t>Haiku</w:t>
                </w:r>
                <w:r>
                  <w:t xml:space="preserve"> (1965)</w:t>
                </w:r>
              </w:p>
              <w:p w14:paraId="63F4B0FD" w14:textId="77777777" w:rsidR="00774B22" w:rsidRDefault="00774B22" w:rsidP="009407BD">
                <w:r>
                  <w:rPr>
                    <w:i/>
                  </w:rPr>
                  <w:t>Five Characters and Conclusion</w:t>
                </w:r>
                <w:r>
                  <w:t xml:space="preserve"> (1978)</w:t>
                </w:r>
              </w:p>
              <w:p w14:paraId="3D36CF8C" w14:textId="77777777" w:rsidR="00774B22" w:rsidRDefault="00774B22" w:rsidP="009407BD">
                <w:r>
                  <w:rPr>
                    <w:i/>
                  </w:rPr>
                  <w:t>Bird as Prophet</w:t>
                </w:r>
                <w:r>
                  <w:t xml:space="preserve"> (1983)</w:t>
                </w:r>
              </w:p>
              <w:p w14:paraId="7AC50E70" w14:textId="77777777" w:rsidR="00774B22" w:rsidRDefault="00774B22" w:rsidP="009407BD">
                <w:r>
                  <w:rPr>
                    <w:i/>
                  </w:rPr>
                  <w:t>Proverbs</w:t>
                </w:r>
                <w:r>
                  <w:t xml:space="preserve"> (1988)</w:t>
                </w:r>
              </w:p>
              <w:p w14:paraId="74C7E40F" w14:textId="77777777" w:rsidR="00774B22" w:rsidRDefault="00774B22" w:rsidP="009407BD">
                <w:r>
                  <w:rPr>
                    <w:i/>
                  </w:rPr>
                  <w:t>After the Ark</w:t>
                </w:r>
                <w:r>
                  <w:t xml:space="preserve"> (1990)</w:t>
                </w:r>
              </w:p>
              <w:p w14:paraId="3384F994" w14:textId="77777777" w:rsidR="00774B22" w:rsidRDefault="00774B22" w:rsidP="009407BD">
                <w:r>
                  <w:rPr>
                    <w:i/>
                  </w:rPr>
                  <w:t>Dancing Inside</w:t>
                </w:r>
                <w:r>
                  <w:t xml:space="preserve"> (1999)</w:t>
                </w:r>
              </w:p>
              <w:p w14:paraId="0F676C6C" w14:textId="77777777" w:rsidR="00774B22" w:rsidRDefault="00774B22" w:rsidP="009407BD"/>
              <w:p w14:paraId="70E66E13" w14:textId="446CEAC3" w:rsidR="009B7F49" w:rsidRDefault="0067198C" w:rsidP="001A4FAD">
                <w:r>
                  <w:t>[File:</w:t>
                </w:r>
                <w:r w:rsidR="00074091">
                  <w:t xml:space="preserve"> </w:t>
                </w:r>
                <w:r w:rsidR="00074091" w:rsidRPr="00074091">
                  <w:t>Jane Dudley (Harmonica Breakdown)-1942.jp</w:t>
                </w:r>
                <w:r w:rsidR="00074091">
                  <w:t>g</w:t>
                </w:r>
                <w:r>
                  <w:t>]</w:t>
                </w:r>
              </w:p>
              <w:p w14:paraId="0DB733EB" w14:textId="68E33693" w:rsidR="00774B22"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1</w:t>
                </w:r>
                <w:r w:rsidR="001A4FAD">
                  <w:rPr>
                    <w:noProof/>
                  </w:rPr>
                  <w:fldChar w:fldCharType="end"/>
                </w:r>
                <w:r>
                  <w:t xml:space="preserve"> </w:t>
                </w:r>
                <w:r w:rsidR="00774B22" w:rsidRPr="00CA6843">
                  <w:rPr>
                    <w:i/>
                  </w:rPr>
                  <w:t>Harmonica Breakdown</w:t>
                </w:r>
                <w:r w:rsidR="00774B22" w:rsidRPr="00CA6843">
                  <w:t xml:space="preserve"> (1938).  Photograph by Barbara Morgan. Library of Congress, Prints &amp; Photographs </w:t>
                </w:r>
                <w:commentRangeStart w:id="1"/>
                <w:r w:rsidR="00774B22" w:rsidRPr="00CA6843">
                  <w:t>Division</w:t>
                </w:r>
                <w:commentRangeEnd w:id="1"/>
                <w:r w:rsidR="0067198C">
                  <w:rPr>
                    <w:rStyle w:val="CommentReference"/>
                  </w:rPr>
                  <w:commentReference w:id="1"/>
                </w:r>
                <w:r w:rsidR="00774B22" w:rsidRPr="00CA6843">
                  <w:t>.</w:t>
                </w:r>
              </w:p>
              <w:p w14:paraId="7AD9AA94" w14:textId="77777777" w:rsidR="001A4FAD" w:rsidRPr="001A4FAD" w:rsidRDefault="001A4FAD" w:rsidP="001A4FAD"/>
              <w:p w14:paraId="57C578B6" w14:textId="6321EE95" w:rsidR="009B7F49" w:rsidRPr="00CA6843" w:rsidRDefault="009B7F49" w:rsidP="001A4FAD">
                <w:r>
                  <w:t>[File:</w:t>
                </w:r>
                <w:r w:rsidR="00533D9D">
                  <w:t xml:space="preserve"> </w:t>
                </w:r>
                <w:r w:rsidR="00533D9D" w:rsidRPr="00533D9D">
                  <w:t>Jane Dudley (under the swastika)</w:t>
                </w:r>
                <w:proofErr w:type="gramStart"/>
                <w:r w:rsidR="00533D9D" w:rsidRPr="00533D9D">
                  <w:t>.jpg</w:t>
                </w:r>
                <w:proofErr w:type="gramEnd"/>
                <w:r>
                  <w:t>]</w:t>
                </w:r>
              </w:p>
              <w:p w14:paraId="37F2D21C" w14:textId="40894DE2" w:rsidR="0067198C"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2</w:t>
                </w:r>
                <w:r w:rsidR="001A4FAD">
                  <w:rPr>
                    <w:noProof/>
                  </w:rPr>
                  <w:fldChar w:fldCharType="end"/>
                </w:r>
                <w:r>
                  <w:t xml:space="preserve"> </w:t>
                </w:r>
                <w:r w:rsidR="00774B22" w:rsidRPr="00CA6843">
                  <w:rPr>
                    <w:i/>
                  </w:rPr>
                  <w:t>Under the Swastika</w:t>
                </w:r>
                <w:r w:rsidR="00774B22" w:rsidRPr="00CA6843">
                  <w:t xml:space="preserve"> (1937). </w:t>
                </w:r>
              </w:p>
              <w:p w14:paraId="440463AB" w14:textId="77777777" w:rsidR="00533D9D" w:rsidRPr="00533D9D" w:rsidRDefault="00533D9D" w:rsidP="001A4FAD">
                <w:pPr>
                  <w:rPr>
                    <w:lang w:val="en-US"/>
                  </w:rPr>
                </w:pPr>
                <w:r w:rsidRPr="00533D9D">
                  <w:rPr>
                    <w:lang w:val="en-US"/>
                  </w:rPr>
                  <w:t>http://www.loc.gov/exhibits/politics-and-dance/voice/Assets/pd0023_enlarge.jpg</w:t>
                </w:r>
              </w:p>
              <w:p w14:paraId="1398144A" w14:textId="77777777" w:rsidR="00774B22" w:rsidRDefault="00774B22" w:rsidP="001A4FAD"/>
              <w:p w14:paraId="4C8A2C27" w14:textId="3683F034" w:rsidR="0067198C" w:rsidRPr="00CA6843" w:rsidRDefault="0067198C" w:rsidP="001A4FAD">
                <w:r>
                  <w:t>[File:]</w:t>
                </w:r>
              </w:p>
              <w:p w14:paraId="4C945EB1" w14:textId="4E999644" w:rsidR="006C5F77" w:rsidRDefault="009B7F49" w:rsidP="001A4FAD">
                <w:pPr>
                  <w:pStyle w:val="Caption"/>
                  <w:keepNext/>
                  <w:spacing w:after="0"/>
                </w:pPr>
                <w:r>
                  <w:lastRenderedPageBreak/>
                  <w:t xml:space="preserve">Figure </w:t>
                </w:r>
                <w:r w:rsidR="001A4FAD">
                  <w:fldChar w:fldCharType="begin"/>
                </w:r>
                <w:r w:rsidR="001A4FAD">
                  <w:instrText xml:space="preserve"> SEQ Figure \* ARABIC </w:instrText>
                </w:r>
                <w:r w:rsidR="001A4FAD">
                  <w:fldChar w:fldCharType="separate"/>
                </w:r>
                <w:r>
                  <w:rPr>
                    <w:noProof/>
                  </w:rPr>
                  <w:t>4</w:t>
                </w:r>
                <w:r w:rsidR="001A4FAD">
                  <w:rPr>
                    <w:noProof/>
                  </w:rPr>
                  <w:fldChar w:fldCharType="end"/>
                </w:r>
                <w:r>
                  <w:t xml:space="preserve"> </w:t>
                </w:r>
                <w:r w:rsidR="00774B22" w:rsidRPr="00CA6843">
                  <w:rPr>
                    <w:i/>
                  </w:rPr>
                  <w:t xml:space="preserve">Jane Dudley in ‘Harmonica Breakdown’, 1942.  </w:t>
                </w:r>
                <w:r w:rsidR="00774B22" w:rsidRPr="00CA6843">
                  <w:t xml:space="preserve">Photograph by Barbara Morgan.  Collection T. </w:t>
                </w:r>
                <w:commentRangeStart w:id="2"/>
                <w:r w:rsidR="00774B22" w:rsidRPr="00CA6843">
                  <w:t>Hurwitz</w:t>
                </w:r>
                <w:commentRangeEnd w:id="2"/>
                <w:r w:rsidR="006C5F77">
                  <w:rPr>
                    <w:rStyle w:val="CommentReference"/>
                  </w:rPr>
                  <w:commentReference w:id="2"/>
                </w:r>
                <w:r w:rsidR="00774B22" w:rsidRPr="00CA6843">
                  <w:t>.</w:t>
                </w:r>
              </w:p>
              <w:p w14:paraId="42D7AECC" w14:textId="77777777" w:rsidR="001A4FAD" w:rsidRDefault="006C5F77" w:rsidP="001A4FAD">
                <w:r>
                  <w:t xml:space="preserve"> </w:t>
                </w:r>
              </w:p>
              <w:p w14:paraId="4AE14835" w14:textId="140EB157" w:rsidR="00774B22" w:rsidRPr="00CA6843" w:rsidRDefault="0067198C" w:rsidP="001A4FAD">
                <w:r>
                  <w:t>[File:</w:t>
                </w:r>
                <w:r w:rsidR="00074091">
                  <w:t xml:space="preserve"> </w:t>
                </w:r>
                <w:r w:rsidR="00074091" w:rsidRPr="00074091">
                  <w:t>Jane Dudley (early 1930s)</w:t>
                </w:r>
                <w:proofErr w:type="gramStart"/>
                <w:r w:rsidR="00074091" w:rsidRPr="00074091">
                  <w:t>.jpg</w:t>
                </w:r>
                <w:proofErr w:type="gramEnd"/>
                <w:r>
                  <w:t>]</w:t>
                </w:r>
              </w:p>
              <w:p w14:paraId="3F9BF7F7" w14:textId="0FE0BF23"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5</w:t>
                </w:r>
                <w:r w:rsidR="001A4FAD">
                  <w:rPr>
                    <w:noProof/>
                  </w:rPr>
                  <w:fldChar w:fldCharType="end"/>
                </w:r>
                <w:r>
                  <w:t xml:space="preserve"> </w:t>
                </w:r>
                <w:r w:rsidR="00774B22" w:rsidRPr="00CA6843">
                  <w:rPr>
                    <w:i/>
                  </w:rPr>
                  <w:t>Jane Dudley in the mid-1930s.</w:t>
                </w:r>
                <w:r>
                  <w:t xml:space="preserve"> Photograph by Holmes Studio. </w:t>
                </w:r>
                <w:r w:rsidR="00774B22" w:rsidRPr="00CA6843">
                  <w:t xml:space="preserve">Collection T. </w:t>
                </w:r>
                <w:commentRangeStart w:id="3"/>
                <w:r w:rsidR="00774B22" w:rsidRPr="00CA6843">
                  <w:t>Hurwitz</w:t>
                </w:r>
                <w:commentRangeEnd w:id="3"/>
                <w:r w:rsidR="006C5F77">
                  <w:rPr>
                    <w:rStyle w:val="CommentReference"/>
                  </w:rPr>
                  <w:commentReference w:id="3"/>
                </w:r>
                <w:r w:rsidR="00774B22" w:rsidRPr="00CA6843">
                  <w:t xml:space="preserve">. </w:t>
                </w:r>
              </w:p>
              <w:p w14:paraId="24BA6E87" w14:textId="77777777" w:rsidR="00774B22" w:rsidRDefault="00774B22" w:rsidP="001A4FAD"/>
              <w:p w14:paraId="535FCCDA" w14:textId="51D49D6A" w:rsidR="0067198C" w:rsidRPr="00CA6843" w:rsidRDefault="0067198C" w:rsidP="001A4FAD">
                <w:r>
                  <w:t>[File:</w:t>
                </w:r>
                <w:r w:rsidR="00074091">
                  <w:t xml:space="preserve"> </w:t>
                </w:r>
                <w:r w:rsidR="00074091" w:rsidRPr="00074091">
                  <w:t>Jane Dudley (</w:t>
                </w:r>
                <w:proofErr w:type="spellStart"/>
                <w:r w:rsidR="00074091" w:rsidRPr="00074091">
                  <w:t>Cante</w:t>
                </w:r>
                <w:proofErr w:type="spellEnd"/>
                <w:r w:rsidR="00074091" w:rsidRPr="00074091">
                  <w:t xml:space="preserve"> Flamenco)</w:t>
                </w:r>
                <w:proofErr w:type="gramStart"/>
                <w:r w:rsidR="00074091" w:rsidRPr="00074091">
                  <w:t>.jpg</w:t>
                </w:r>
                <w:proofErr w:type="gramEnd"/>
                <w:r>
                  <w:t>]</w:t>
                </w:r>
              </w:p>
              <w:p w14:paraId="1F2EFF1F" w14:textId="4C585F77"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6</w:t>
                </w:r>
                <w:r w:rsidR="001A4FAD">
                  <w:rPr>
                    <w:noProof/>
                  </w:rPr>
                  <w:fldChar w:fldCharType="end"/>
                </w:r>
                <w:r>
                  <w:t xml:space="preserve"> </w:t>
                </w:r>
                <w:r w:rsidR="00774B22" w:rsidRPr="00CA6843">
                  <w:rPr>
                    <w:i/>
                  </w:rPr>
                  <w:t>Jane Dudley in ‘</w:t>
                </w:r>
                <w:proofErr w:type="spellStart"/>
                <w:r w:rsidR="00774B22" w:rsidRPr="00CA6843">
                  <w:rPr>
                    <w:i/>
                  </w:rPr>
                  <w:t>Cante</w:t>
                </w:r>
                <w:proofErr w:type="spellEnd"/>
                <w:r w:rsidR="00774B22" w:rsidRPr="00CA6843">
                  <w:rPr>
                    <w:i/>
                  </w:rPr>
                  <w:t xml:space="preserve"> Flamenco’.</w:t>
                </w:r>
                <w:r>
                  <w:t xml:space="preserve"> </w:t>
                </w:r>
                <w:r w:rsidR="00774B22" w:rsidRPr="00CA6843">
                  <w:t xml:space="preserve">Photograph by Barbara Morgan. Collection T. </w:t>
                </w:r>
                <w:commentRangeStart w:id="4"/>
                <w:r w:rsidR="00774B22" w:rsidRPr="00CA6843">
                  <w:t>Hurwitz</w:t>
                </w:r>
                <w:commentRangeEnd w:id="4"/>
                <w:r w:rsidR="006C5F77">
                  <w:rPr>
                    <w:rStyle w:val="CommentReference"/>
                  </w:rPr>
                  <w:commentReference w:id="4"/>
                </w:r>
                <w:r w:rsidR="00774B22" w:rsidRPr="00CA6843">
                  <w:t>.</w:t>
                </w:r>
              </w:p>
              <w:p w14:paraId="54960973" w14:textId="77777777" w:rsidR="00774B22" w:rsidRDefault="00774B22" w:rsidP="001A4FAD"/>
              <w:p w14:paraId="14F76AFB" w14:textId="52ADA13B" w:rsidR="0067198C" w:rsidRPr="00CA6843" w:rsidRDefault="0067198C" w:rsidP="001A4FAD">
                <w:r>
                  <w:t>[File:</w:t>
                </w:r>
                <w:r w:rsidR="00001559">
                  <w:t xml:space="preserve"> </w:t>
                </w:r>
                <w:r w:rsidR="00001559" w:rsidRPr="00001559">
                  <w:t xml:space="preserve">Jane Dudley (New World A </w:t>
                </w:r>
                <w:proofErr w:type="spellStart"/>
                <w:r w:rsidR="00001559" w:rsidRPr="00001559">
                  <w:t>Comin</w:t>
                </w:r>
                <w:proofErr w:type="spellEnd"/>
                <w:r w:rsidR="00001559" w:rsidRPr="00001559">
                  <w:t>)</w:t>
                </w:r>
                <w:proofErr w:type="gramStart"/>
                <w:r w:rsidR="00001559" w:rsidRPr="00001559">
                  <w:t>.jpg</w:t>
                </w:r>
                <w:proofErr w:type="gramEnd"/>
                <w:r>
                  <w:t>]</w:t>
                </w:r>
              </w:p>
              <w:p w14:paraId="368D3FED" w14:textId="5EF33A90" w:rsidR="00774B22"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7</w:t>
                </w:r>
                <w:r w:rsidR="001A4FAD">
                  <w:rPr>
                    <w:noProof/>
                  </w:rPr>
                  <w:fldChar w:fldCharType="end"/>
                </w:r>
                <w:r>
                  <w:t xml:space="preserve"> </w:t>
                </w:r>
                <w:r w:rsidR="00774B22" w:rsidRPr="00CA6843">
                  <w:rPr>
                    <w:i/>
                  </w:rPr>
                  <w:t xml:space="preserve">Jane Dudley in ‘New World A </w:t>
                </w:r>
                <w:proofErr w:type="spellStart"/>
                <w:r w:rsidR="00774B22" w:rsidRPr="00CA6843">
                  <w:rPr>
                    <w:i/>
                  </w:rPr>
                  <w:t>Comin</w:t>
                </w:r>
                <w:proofErr w:type="spellEnd"/>
                <w:r w:rsidR="00774B22" w:rsidRPr="00CA6843">
                  <w:rPr>
                    <w:i/>
                  </w:rPr>
                  <w:t>’, 1945.</w:t>
                </w:r>
                <w:r w:rsidR="00774B22" w:rsidRPr="00CA6843">
                  <w:t xml:space="preserve">  Photograph by Barbara Morgan.  Collection T. </w:t>
                </w:r>
                <w:commentRangeStart w:id="5"/>
                <w:r w:rsidR="00774B22" w:rsidRPr="00CA6843">
                  <w:t>Hurwitz</w:t>
                </w:r>
                <w:commentRangeEnd w:id="5"/>
                <w:r w:rsidR="006C5F77">
                  <w:rPr>
                    <w:rStyle w:val="CommentReference"/>
                  </w:rPr>
                  <w:commentReference w:id="5"/>
                </w:r>
                <w:r w:rsidR="00774B22" w:rsidRPr="00CA6843">
                  <w:t>.</w:t>
                </w:r>
              </w:p>
              <w:p w14:paraId="69E2B52D" w14:textId="77777777" w:rsidR="006C5F77" w:rsidRDefault="006C5F77" w:rsidP="001A4FAD"/>
              <w:p w14:paraId="29B3A939" w14:textId="4329747F" w:rsidR="0067198C" w:rsidRPr="00CA6843" w:rsidRDefault="0067198C" w:rsidP="001A4FAD">
                <w:r>
                  <w:t>[File:</w:t>
                </w:r>
                <w:r w:rsidR="00074091">
                  <w:t xml:space="preserve"> </w:t>
                </w:r>
                <w:r w:rsidR="00074091" w:rsidRPr="00074091">
                  <w:t>Jane Dudley (Bennington)-1930s.jpg</w:t>
                </w:r>
                <w:r>
                  <w:t>]</w:t>
                </w:r>
              </w:p>
              <w:p w14:paraId="63DA3732" w14:textId="64D00439"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8</w:t>
                </w:r>
                <w:r w:rsidR="001A4FAD">
                  <w:rPr>
                    <w:noProof/>
                  </w:rPr>
                  <w:fldChar w:fldCharType="end"/>
                </w:r>
                <w:r>
                  <w:t xml:space="preserve"> </w:t>
                </w:r>
                <w:r w:rsidR="00774B22" w:rsidRPr="00CA6843">
                  <w:rPr>
                    <w:i/>
                  </w:rPr>
                  <w:t>Jane Dudley at Bennington College with the Martha Graham company, mid-1930s.</w:t>
                </w:r>
                <w:r w:rsidR="00774B22" w:rsidRPr="00CA6843">
                  <w:t xml:space="preserve">  Photograph by Leo Hurwitz.  Collection T. </w:t>
                </w:r>
                <w:commentRangeStart w:id="6"/>
                <w:r w:rsidR="00774B22" w:rsidRPr="00CA6843">
                  <w:t>Hurwitz</w:t>
                </w:r>
                <w:commentRangeEnd w:id="6"/>
                <w:r w:rsidR="006C5F77">
                  <w:rPr>
                    <w:rStyle w:val="CommentReference"/>
                  </w:rPr>
                  <w:commentReference w:id="6"/>
                </w:r>
                <w:r w:rsidR="00774B22" w:rsidRPr="00CA6843">
                  <w:t>.</w:t>
                </w:r>
              </w:p>
              <w:p w14:paraId="0170F387" w14:textId="77777777" w:rsidR="00774B22" w:rsidRDefault="00774B22" w:rsidP="001A4FAD"/>
              <w:p w14:paraId="3EC5524F" w14:textId="0C8B0827" w:rsidR="0067198C" w:rsidRPr="00CA6843" w:rsidRDefault="0067198C" w:rsidP="001A4FAD">
                <w:r>
                  <w:t>[File:</w:t>
                </w:r>
                <w:r w:rsidR="00074091">
                  <w:t xml:space="preserve"> </w:t>
                </w:r>
                <w:proofErr w:type="spellStart"/>
                <w:r w:rsidR="00074091" w:rsidRPr="00074091">
                  <w:t>ane</w:t>
                </w:r>
                <w:proofErr w:type="spellEnd"/>
                <w:r w:rsidR="00074091" w:rsidRPr="00074091">
                  <w:t xml:space="preserve"> Dudley (Letter to the World)</w:t>
                </w:r>
                <w:proofErr w:type="gramStart"/>
                <w:r w:rsidR="00074091" w:rsidRPr="00074091">
                  <w:t>.jpg</w:t>
                </w:r>
                <w:proofErr w:type="gramEnd"/>
                <w:r>
                  <w:t>]</w:t>
                </w:r>
              </w:p>
              <w:p w14:paraId="653B45ED" w14:textId="3845A479"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9</w:t>
                </w:r>
                <w:r w:rsidR="001A4FAD">
                  <w:rPr>
                    <w:noProof/>
                  </w:rPr>
                  <w:fldChar w:fldCharType="end"/>
                </w:r>
                <w:r>
                  <w:t xml:space="preserve"> </w:t>
                </w:r>
                <w:r w:rsidR="00774B22" w:rsidRPr="00CA6843">
                  <w:rPr>
                    <w:i/>
                  </w:rPr>
                  <w:t xml:space="preserve">Martha Graham (left), Jane Dudley and Erick Hawkins in Graham’s ‘Letter to the World’, ca. 1940. </w:t>
                </w:r>
                <w:r w:rsidR="00774B22" w:rsidRPr="00CA6843">
                  <w:t xml:space="preserve"> Photograph by Barbara Morgan.  Collection T. </w:t>
                </w:r>
                <w:commentRangeStart w:id="7"/>
                <w:r w:rsidR="00774B22" w:rsidRPr="00CA6843">
                  <w:t>Hurwitz</w:t>
                </w:r>
                <w:commentRangeEnd w:id="7"/>
                <w:r w:rsidR="006C5F77">
                  <w:rPr>
                    <w:rStyle w:val="CommentReference"/>
                  </w:rPr>
                  <w:commentReference w:id="7"/>
                </w:r>
                <w:r w:rsidR="00774B22" w:rsidRPr="00CA6843">
                  <w:t>.</w:t>
                </w:r>
              </w:p>
              <w:p w14:paraId="2A8C126D" w14:textId="77777777" w:rsidR="00774B22" w:rsidRDefault="00774B22" w:rsidP="001A4FAD"/>
              <w:p w14:paraId="48145C06" w14:textId="1A11B17E" w:rsidR="0067198C" w:rsidRPr="00CA6843" w:rsidRDefault="0067198C" w:rsidP="001A4FAD">
                <w:r>
                  <w:t>[File:</w:t>
                </w:r>
                <w:r w:rsidR="00074091">
                  <w:t xml:space="preserve"> </w:t>
                </w:r>
                <w:r w:rsidR="00074091" w:rsidRPr="00074091">
                  <w:t>Jane Dudley (Mother Courage-Brood)</w:t>
                </w:r>
                <w:proofErr w:type="gramStart"/>
                <w:r w:rsidR="00074091" w:rsidRPr="00074091">
                  <w:t>.jpg</w:t>
                </w:r>
                <w:proofErr w:type="gramEnd"/>
                <w:r>
                  <w:t>]</w:t>
                </w:r>
              </w:p>
              <w:p w14:paraId="5AABB40A" w14:textId="63840CB6"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10</w:t>
                </w:r>
                <w:r w:rsidR="001A4FAD">
                  <w:rPr>
                    <w:noProof/>
                  </w:rPr>
                  <w:fldChar w:fldCharType="end"/>
                </w:r>
                <w:r>
                  <w:t xml:space="preserve"> </w:t>
                </w:r>
                <w:r w:rsidR="00774B22" w:rsidRPr="00CA6843">
                  <w:rPr>
                    <w:i/>
                  </w:rPr>
                  <w:t xml:space="preserve">Jane Dudley </w:t>
                </w:r>
                <w:r w:rsidR="00774B22">
                  <w:rPr>
                    <w:i/>
                  </w:rPr>
                  <w:t xml:space="preserve">in the role of Mother Courage in </w:t>
                </w:r>
                <w:r w:rsidR="00774B22" w:rsidRPr="00CA6843">
                  <w:rPr>
                    <w:i/>
                  </w:rPr>
                  <w:t xml:space="preserve">‘The Brood’, </w:t>
                </w:r>
                <w:r w:rsidR="00774B22">
                  <w:t xml:space="preserve">choreographed by Richard </w:t>
                </w:r>
                <w:proofErr w:type="spellStart"/>
                <w:r w:rsidR="00774B22">
                  <w:t>Kuch</w:t>
                </w:r>
                <w:proofErr w:type="spellEnd"/>
                <w:r w:rsidR="00774B22">
                  <w:t xml:space="preserve">, </w:t>
                </w:r>
                <w:r w:rsidR="00774B22" w:rsidRPr="0061036E">
                  <w:t>1967</w:t>
                </w:r>
                <w:r w:rsidR="00774B22" w:rsidRPr="00CA6843">
                  <w:rPr>
                    <w:i/>
                  </w:rPr>
                  <w:t>.</w:t>
                </w:r>
                <w:r w:rsidR="00774B22" w:rsidRPr="00CA6843">
                  <w:t xml:space="preserve">  Collection T. </w:t>
                </w:r>
                <w:commentRangeStart w:id="8"/>
                <w:r w:rsidR="00774B22" w:rsidRPr="00CA6843">
                  <w:t>Hurwitz</w:t>
                </w:r>
                <w:commentRangeEnd w:id="8"/>
                <w:r>
                  <w:rPr>
                    <w:rStyle w:val="CommentReference"/>
                  </w:rPr>
                  <w:commentReference w:id="8"/>
                </w:r>
                <w:r w:rsidR="00774B22" w:rsidRPr="00CA6843">
                  <w:t>.</w:t>
                </w:r>
              </w:p>
              <w:p w14:paraId="13713B92" w14:textId="77777777" w:rsidR="006C5F77" w:rsidRDefault="006C5F77" w:rsidP="001A4FAD"/>
              <w:p w14:paraId="798EF717" w14:textId="1873F28A" w:rsidR="006C5F77" w:rsidRDefault="006C5F77" w:rsidP="001A4FAD">
                <w:r>
                  <w:t>[File:</w:t>
                </w:r>
                <w:r w:rsidR="00001559">
                  <w:t xml:space="preserve"> </w:t>
                </w:r>
                <w:r w:rsidR="00001559" w:rsidRPr="00001559">
                  <w:t>Jane Dudley (The Place)-1980s.jpg</w:t>
                </w:r>
                <w:r w:rsidR="00001559">
                  <w:t>]</w:t>
                </w:r>
              </w:p>
              <w:p w14:paraId="55530DAF" w14:textId="77777777" w:rsidR="00774B22" w:rsidRPr="00CA6843" w:rsidRDefault="00774B22" w:rsidP="001A4FAD"/>
              <w:p w14:paraId="07E21082" w14:textId="199FE643" w:rsidR="00774B22"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11</w:t>
                </w:r>
                <w:r w:rsidR="001A4FAD">
                  <w:rPr>
                    <w:noProof/>
                  </w:rPr>
                  <w:fldChar w:fldCharType="end"/>
                </w:r>
                <w:r>
                  <w:t xml:space="preserve"> </w:t>
                </w:r>
                <w:r w:rsidR="00774B22" w:rsidRPr="00CA6843">
                  <w:rPr>
                    <w:i/>
                  </w:rPr>
                  <w:t>Jane Dudley teaching at The Place, London School of Contemporary Dance, early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9"/>
                <w:r w:rsidR="00774B22" w:rsidRPr="00CA6843">
                  <w:t>Hurwitz</w:t>
                </w:r>
                <w:commentRangeEnd w:id="9"/>
                <w:r w:rsidR="006C5F77">
                  <w:rPr>
                    <w:rStyle w:val="CommentReference"/>
                  </w:rPr>
                  <w:commentReference w:id="9"/>
                </w:r>
                <w:r w:rsidR="00774B22" w:rsidRPr="00CA6843">
                  <w:t>.</w:t>
                </w:r>
              </w:p>
              <w:p w14:paraId="4ABA1AE8" w14:textId="77777777" w:rsidR="006C5F77" w:rsidRDefault="006C5F77" w:rsidP="001A4FAD"/>
              <w:p w14:paraId="60A71AC2" w14:textId="213BDCDE" w:rsidR="006C5F77" w:rsidRDefault="006C5F77" w:rsidP="001A4FAD">
                <w:r>
                  <w:t>[File:</w:t>
                </w:r>
                <w:r w:rsidR="00001559">
                  <w:t xml:space="preserve"> </w:t>
                </w:r>
                <w:r w:rsidR="00001559" w:rsidRPr="00001559">
                  <w:t>Jane Dudley (The Place)-1970s.jpg</w:t>
                </w:r>
                <w:r>
                  <w:t>]</w:t>
                </w:r>
              </w:p>
              <w:p w14:paraId="593192D3" w14:textId="77777777" w:rsidR="006C5F77" w:rsidRPr="00CA6843" w:rsidRDefault="006C5F77" w:rsidP="001A4FAD"/>
              <w:p w14:paraId="069FF8F0" w14:textId="42C40C71" w:rsidR="00774B22" w:rsidRPr="00CA684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12</w:t>
                </w:r>
                <w:r w:rsidR="001A4FAD">
                  <w:rPr>
                    <w:noProof/>
                  </w:rPr>
                  <w:fldChar w:fldCharType="end"/>
                </w:r>
                <w:r>
                  <w:t xml:space="preserve"> </w:t>
                </w:r>
                <w:r w:rsidR="00774B22" w:rsidRPr="00CA6843">
                  <w:rPr>
                    <w:i/>
                  </w:rPr>
                  <w:t>Jane Dudley teaching at The Place, London School of Contemporary Dance, late 1970s.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0"/>
                <w:r w:rsidR="00774B22" w:rsidRPr="00CA6843">
                  <w:t>Hurwitz</w:t>
                </w:r>
                <w:commentRangeEnd w:id="10"/>
                <w:r w:rsidR="006C5F77">
                  <w:rPr>
                    <w:rStyle w:val="CommentReference"/>
                  </w:rPr>
                  <w:commentReference w:id="10"/>
                </w:r>
                <w:r w:rsidR="00774B22" w:rsidRPr="00CA6843">
                  <w:t>.</w:t>
                </w:r>
              </w:p>
              <w:p w14:paraId="24C40766" w14:textId="77777777" w:rsidR="006C5F77" w:rsidRDefault="006C5F77" w:rsidP="001A4FAD"/>
              <w:p w14:paraId="05BA7493" w14:textId="408E8A36" w:rsidR="006C5F77" w:rsidRPr="00CA6843" w:rsidRDefault="006C5F77" w:rsidP="001A4FAD">
                <w:r>
                  <w:t>[File:</w:t>
                </w:r>
                <w:r w:rsidR="00074091">
                  <w:t xml:space="preserve"> </w:t>
                </w:r>
                <w:r w:rsidR="00074091" w:rsidRPr="00074091">
                  <w:t>Jane Dudley (late 1980s)</w:t>
                </w:r>
                <w:proofErr w:type="gramStart"/>
                <w:r w:rsidR="00074091" w:rsidRPr="00074091">
                  <w:t>.jpg</w:t>
                </w:r>
                <w:proofErr w:type="gramEnd"/>
                <w:r>
                  <w:t>]</w:t>
                </w:r>
              </w:p>
              <w:p w14:paraId="0A7B1F17" w14:textId="699A8FEB" w:rsidR="003F0D73" w:rsidRDefault="009B7F49" w:rsidP="001A4FAD">
                <w:pPr>
                  <w:pStyle w:val="Caption"/>
                  <w:keepNext/>
                  <w:spacing w:after="0"/>
                </w:pPr>
                <w:r>
                  <w:t xml:space="preserve">Figure </w:t>
                </w:r>
                <w:r w:rsidR="001A4FAD">
                  <w:fldChar w:fldCharType="begin"/>
                </w:r>
                <w:r w:rsidR="001A4FAD">
                  <w:instrText xml:space="preserve"> SEQ Figure \* ARABIC </w:instrText>
                </w:r>
                <w:r w:rsidR="001A4FAD">
                  <w:fldChar w:fldCharType="separate"/>
                </w:r>
                <w:r>
                  <w:rPr>
                    <w:noProof/>
                  </w:rPr>
                  <w:t>13</w:t>
                </w:r>
                <w:r w:rsidR="001A4FAD">
                  <w:rPr>
                    <w:noProof/>
                  </w:rPr>
                  <w:fldChar w:fldCharType="end"/>
                </w:r>
                <w:r>
                  <w:t xml:space="preserve"> </w:t>
                </w:r>
                <w:r w:rsidR="00774B22" w:rsidRPr="00CA6843">
                  <w:rPr>
                    <w:i/>
                  </w:rPr>
                  <w:t>Jane Dudley in the late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1"/>
                <w:r w:rsidR="00774B22" w:rsidRPr="00CA6843">
                  <w:t>Hurwitz</w:t>
                </w:r>
                <w:commentRangeEnd w:id="11"/>
                <w:r w:rsidR="006C5F77">
                  <w:rPr>
                    <w:rStyle w:val="CommentReference"/>
                  </w:rPr>
                  <w:commentReference w:id="11"/>
                </w:r>
                <w:r w:rsidR="00774B22" w:rsidRPr="00CA6843">
                  <w:t>.</w:t>
                </w:r>
              </w:p>
            </w:tc>
          </w:sdtContent>
        </w:sdt>
      </w:tr>
      <w:tr w:rsidR="003235A7" w14:paraId="4FBCD40B" w14:textId="77777777" w:rsidTr="003235A7">
        <w:tc>
          <w:tcPr>
            <w:tcW w:w="9016" w:type="dxa"/>
          </w:tcPr>
          <w:p w14:paraId="1616B090" w14:textId="77777777" w:rsidR="003235A7" w:rsidRDefault="003235A7" w:rsidP="009407BD">
            <w:r w:rsidRPr="0015114C">
              <w:rPr>
                <w:u w:val="single"/>
              </w:rPr>
              <w:lastRenderedPageBreak/>
              <w:t>Further reading</w:t>
            </w:r>
            <w:r>
              <w:t>:</w:t>
            </w:r>
          </w:p>
          <w:sdt>
            <w:sdtPr>
              <w:alias w:val="Further reading"/>
              <w:tag w:val="furtherReading"/>
              <w:id w:val="-1516217107"/>
              <w:placeholder>
                <w:docPart w:val="74F18FF090820E4794AC080E77AE6051"/>
              </w:placeholder>
            </w:sdtPr>
            <w:sdtEndPr/>
            <w:sdtContent>
              <w:p w14:paraId="51FCC13F" w14:textId="0ACCDBEC" w:rsidR="00774B22" w:rsidRDefault="001A4FAD" w:rsidP="009407BD">
                <w:sdt>
                  <w:sdtPr>
                    <w:id w:val="1194113736"/>
                    <w:citation/>
                  </w:sdtPr>
                  <w:sdtEndPr/>
                  <w:sdtContent>
                    <w:r w:rsidR="00DD2369">
                      <w:fldChar w:fldCharType="begin"/>
                    </w:r>
                    <w:r w:rsidR="00DD2369">
                      <w:rPr>
                        <w:lang w:val="en-US"/>
                      </w:rPr>
                      <w:instrText xml:space="preserve"> CITATION Ben78 \l 1033 </w:instrText>
                    </w:r>
                    <w:r w:rsidR="00DD2369">
                      <w:fldChar w:fldCharType="separate"/>
                    </w:r>
                    <w:r w:rsidR="00DD2369">
                      <w:rPr>
                        <w:noProof/>
                        <w:lang w:val="en-US"/>
                      </w:rPr>
                      <w:t xml:space="preserve"> (Bennington Summer School of the Dance Project)</w:t>
                    </w:r>
                    <w:r w:rsidR="00DD2369">
                      <w:fldChar w:fldCharType="end"/>
                    </w:r>
                  </w:sdtContent>
                </w:sdt>
              </w:p>
              <w:p w14:paraId="5F27FB3D" w14:textId="77777777" w:rsidR="001A4FAD" w:rsidRDefault="001A4FAD" w:rsidP="009407BD"/>
              <w:p w14:paraId="7FFC2D34" w14:textId="7568DA47" w:rsidR="00DD2369" w:rsidRDefault="001A4FAD" w:rsidP="009407BD">
                <w:sdt>
                  <w:sdtPr>
                    <w:id w:val="1456667439"/>
                    <w:citation/>
                  </w:sdtPr>
                  <w:sdtEndPr/>
                  <w:sdtContent>
                    <w:r w:rsidR="00DD2369">
                      <w:fldChar w:fldCharType="begin"/>
                    </w:r>
                    <w:r w:rsidR="00DD2369">
                      <w:rPr>
                        <w:lang w:val="en-US"/>
                      </w:rPr>
                      <w:instrText xml:space="preserve"> CITATION Dud99 \l 1033 </w:instrText>
                    </w:r>
                    <w:r w:rsidR="00DD2369">
                      <w:fldChar w:fldCharType="separate"/>
                    </w:r>
                    <w:r w:rsidR="00DD2369">
                      <w:rPr>
                        <w:noProof/>
                        <w:lang w:val="en-US"/>
                      </w:rPr>
                      <w:t>(Dudley, Dancing Inside)</w:t>
                    </w:r>
                    <w:r w:rsidR="00DD2369">
                      <w:fldChar w:fldCharType="end"/>
                    </w:r>
                  </w:sdtContent>
                </w:sdt>
              </w:p>
              <w:p w14:paraId="70954283" w14:textId="77777777" w:rsidR="001A4FAD" w:rsidRDefault="001A4FAD" w:rsidP="009407BD"/>
              <w:p w14:paraId="4FA34D07" w14:textId="2038E44F" w:rsidR="00DD2369" w:rsidRDefault="001A4FAD" w:rsidP="009407BD">
                <w:sdt>
                  <w:sdtPr>
                    <w:id w:val="1618329194"/>
                    <w:citation/>
                  </w:sdtPr>
                  <w:sdtEndPr/>
                  <w:sdtContent>
                    <w:r w:rsidR="00DD2369">
                      <w:fldChar w:fldCharType="begin"/>
                    </w:r>
                    <w:r w:rsidR="00DD2369">
                      <w:rPr>
                        <w:lang w:val="en-US"/>
                      </w:rPr>
                      <w:instrText xml:space="preserve"> CITATION Tim96 \l 1033 </w:instrText>
                    </w:r>
                    <w:r w:rsidR="00DD2369">
                      <w:fldChar w:fldCharType="separate"/>
                    </w:r>
                    <w:r w:rsidR="00DD2369">
                      <w:rPr>
                        <w:noProof/>
                        <w:lang w:val="en-US"/>
                      </w:rPr>
                      <w:t>(Dudley, Time is Money)</w:t>
                    </w:r>
                    <w:r w:rsidR="00DD2369">
                      <w:fldChar w:fldCharType="end"/>
                    </w:r>
                  </w:sdtContent>
                </w:sdt>
              </w:p>
              <w:p w14:paraId="4178EE80" w14:textId="77777777" w:rsidR="001A4FAD" w:rsidRDefault="001A4FAD" w:rsidP="009407BD"/>
              <w:p w14:paraId="241F0655" w14:textId="61B4F787" w:rsidR="00DD2369" w:rsidRDefault="001A4FAD" w:rsidP="009407BD">
                <w:sdt>
                  <w:sdtPr>
                    <w:id w:val="31006096"/>
                    <w:citation/>
                  </w:sdtPr>
                  <w:sdtEndPr/>
                  <w:sdtContent>
                    <w:r w:rsidR="00DD2369">
                      <w:fldChar w:fldCharType="begin"/>
                    </w:r>
                    <w:r w:rsidR="00DD2369">
                      <w:rPr>
                        <w:lang w:val="en-US"/>
                      </w:rPr>
                      <w:instrText xml:space="preserve"> CITATION Dud941 \l 1033 </w:instrText>
                    </w:r>
                    <w:r w:rsidR="00DD2369">
                      <w:fldChar w:fldCharType="separate"/>
                    </w:r>
                    <w:r w:rsidR="00DD2369">
                      <w:rPr>
                        <w:noProof/>
                        <w:lang w:val="en-US"/>
                      </w:rPr>
                      <w:t>(Dudley, he New Dance Group Gala Concert: An Historic Retrospective of New Dance Group Presentations 1930's-1970's)</w:t>
                    </w:r>
                    <w:r w:rsidR="00DD2369">
                      <w:fldChar w:fldCharType="end"/>
                    </w:r>
                  </w:sdtContent>
                </w:sdt>
              </w:p>
              <w:p w14:paraId="3273EE7E" w14:textId="77777777" w:rsidR="001A4FAD" w:rsidRDefault="001A4FAD" w:rsidP="009407BD"/>
              <w:p w14:paraId="2D0CD74A" w14:textId="3287D73A" w:rsidR="00DD2369" w:rsidRDefault="001A4FAD" w:rsidP="009407BD">
                <w:sdt>
                  <w:sdtPr>
                    <w:id w:val="1047646647"/>
                    <w:citation/>
                  </w:sdtPr>
                  <w:sdtEndPr/>
                  <w:sdtContent>
                    <w:r w:rsidR="00DD2369">
                      <w:fldChar w:fldCharType="begin"/>
                    </w:r>
                    <w:r w:rsidR="00DD2369">
                      <w:rPr>
                        <w:lang w:val="en-US"/>
                      </w:rPr>
                      <w:instrText xml:space="preserve"> CITATION Dud94 \l 1033 </w:instrText>
                    </w:r>
                    <w:r w:rsidR="00DD2369">
                      <w:fldChar w:fldCharType="separate"/>
                    </w:r>
                    <w:r w:rsidR="00DD2369">
                      <w:rPr>
                        <w:noProof/>
                        <w:lang w:val="en-US"/>
                      </w:rPr>
                      <w:t>(Dudley, Wray and Terry, Harmonica Breakdown: Speaking About the Dance)</w:t>
                    </w:r>
                    <w:r w:rsidR="00DD2369">
                      <w:fldChar w:fldCharType="end"/>
                    </w:r>
                  </w:sdtContent>
                </w:sdt>
              </w:p>
              <w:p w14:paraId="4B1291DC" w14:textId="77777777" w:rsidR="001A4FAD" w:rsidRDefault="001A4FAD" w:rsidP="009407BD"/>
              <w:p w14:paraId="48C24A30" w14:textId="2C607AAF" w:rsidR="00DD2369" w:rsidRDefault="001A4FAD" w:rsidP="009407BD">
                <w:sdt>
                  <w:sdtPr>
                    <w:id w:val="1809972529"/>
                    <w:citation/>
                  </w:sdtPr>
                  <w:sdtEndPr/>
                  <w:sdtContent>
                    <w:r w:rsidR="00DD2369">
                      <w:fldChar w:fldCharType="begin"/>
                    </w:r>
                    <w:r w:rsidR="00DD2369">
                      <w:rPr>
                        <w:lang w:val="en-US"/>
                      </w:rPr>
                      <w:instrText xml:space="preserve"> CITATION Fra95 \l 1033 </w:instrText>
                    </w:r>
                    <w:r w:rsidR="00DD2369">
                      <w:fldChar w:fldCharType="separate"/>
                    </w:r>
                    <w:r w:rsidR="00DD2369">
                      <w:rPr>
                        <w:noProof/>
                        <w:lang w:val="en-US"/>
                      </w:rPr>
                      <w:t>(Franko)</w:t>
                    </w:r>
                    <w:r w:rsidR="00DD2369">
                      <w:fldChar w:fldCharType="end"/>
                    </w:r>
                  </w:sdtContent>
                </w:sdt>
              </w:p>
              <w:p w14:paraId="54667451" w14:textId="77777777" w:rsidR="001A4FAD" w:rsidRDefault="001A4FAD" w:rsidP="009407BD"/>
              <w:p w14:paraId="2106C78A" w14:textId="4331EFBD" w:rsidR="00DD2369" w:rsidRDefault="001A4FAD" w:rsidP="009407BD">
                <w:sdt>
                  <w:sdtPr>
                    <w:id w:val="165596000"/>
                    <w:citation/>
                  </w:sdtPr>
                  <w:sdtEndPr/>
                  <w:sdtContent>
                    <w:r w:rsidR="00DD2369">
                      <w:fldChar w:fldCharType="begin"/>
                    </w:r>
                    <w:r w:rsidR="00DD2369">
                      <w:rPr>
                        <w:lang w:val="en-US"/>
                      </w:rPr>
                      <w:instrText xml:space="preserve"> CITATION Gar94 \l 1033 </w:instrText>
                    </w:r>
                    <w:r w:rsidR="00DD2369">
                      <w:fldChar w:fldCharType="separate"/>
                    </w:r>
                    <w:r w:rsidR="00DD2369">
                      <w:rPr>
                        <w:noProof/>
                        <w:lang w:val="en-US"/>
                      </w:rPr>
                      <w:t>(Garafola and Gold)</w:t>
                    </w:r>
                    <w:r w:rsidR="00DD2369">
                      <w:fldChar w:fldCharType="end"/>
                    </w:r>
                  </w:sdtContent>
                </w:sdt>
              </w:p>
              <w:p w14:paraId="7675713F" w14:textId="77777777" w:rsidR="001A4FAD" w:rsidRDefault="001A4FAD" w:rsidP="009407BD"/>
              <w:p w14:paraId="7089432F" w14:textId="3A82F1B0" w:rsidR="00DD2369" w:rsidRDefault="001A4FAD" w:rsidP="009407BD">
                <w:sdt>
                  <w:sdtPr>
                    <w:id w:val="-686523714"/>
                    <w:citation/>
                  </w:sdtPr>
                  <w:sdtEndPr/>
                  <w:sdtContent>
                    <w:r w:rsidR="00DD2369">
                      <w:fldChar w:fldCharType="begin"/>
                    </w:r>
                    <w:r w:rsidR="00DD2369">
                      <w:rPr>
                        <w:lang w:val="en-US"/>
                      </w:rPr>
                      <w:instrText xml:space="preserve"> CITATION Ged07 \l 1033 </w:instrText>
                    </w:r>
                    <w:r w:rsidR="00DD2369">
                      <w:fldChar w:fldCharType="separate"/>
                    </w:r>
                    <w:r w:rsidR="00DD2369">
                      <w:rPr>
                        <w:noProof/>
                        <w:lang w:val="en-US"/>
                      </w:rPr>
                      <w:t>(Geduld)</w:t>
                    </w:r>
                    <w:r w:rsidR="00DD2369">
                      <w:fldChar w:fldCharType="end"/>
                    </w:r>
                  </w:sdtContent>
                </w:sdt>
              </w:p>
              <w:p w14:paraId="732F9513" w14:textId="77777777" w:rsidR="001A4FAD" w:rsidRDefault="001A4FAD" w:rsidP="009407BD"/>
              <w:p w14:paraId="1237616B" w14:textId="7111FA3C" w:rsidR="00DD2369" w:rsidRDefault="001A4FAD" w:rsidP="009407BD">
                <w:sdt>
                  <w:sdtPr>
                    <w:id w:val="579417372"/>
                    <w:citation/>
                  </w:sdtPr>
                  <w:sdtEndPr/>
                  <w:sdtContent>
                    <w:r w:rsidR="00DD2369">
                      <w:fldChar w:fldCharType="begin"/>
                    </w:r>
                    <w:r w:rsidR="00DD2369">
                      <w:rPr>
                        <w:lang w:val="en-US"/>
                      </w:rPr>
                      <w:instrText xml:space="preserve"> CITATION Gra97 \l 1033 </w:instrText>
                    </w:r>
                    <w:r w:rsidR="00DD2369">
                      <w:fldChar w:fldCharType="separate"/>
                    </w:r>
                    <w:r w:rsidR="00DD2369">
                      <w:rPr>
                        <w:noProof/>
                        <w:lang w:val="en-US"/>
                      </w:rPr>
                      <w:t>(Graff)</w:t>
                    </w:r>
                    <w:r w:rsidR="00DD2369">
                      <w:fldChar w:fldCharType="end"/>
                    </w:r>
                  </w:sdtContent>
                </w:sdt>
              </w:p>
              <w:p w14:paraId="6DE1F7AB" w14:textId="77777777" w:rsidR="001A4FAD" w:rsidRDefault="001A4FAD" w:rsidP="009407BD"/>
              <w:p w14:paraId="2932A0CF" w14:textId="3E56A542" w:rsidR="00DD2369" w:rsidRDefault="001A4FAD" w:rsidP="009407BD">
                <w:sdt>
                  <w:sdtPr>
                    <w:id w:val="419753763"/>
                    <w:citation/>
                  </w:sdtPr>
                  <w:sdtEndPr/>
                  <w:sdtContent>
                    <w:r w:rsidR="00DD2369">
                      <w:fldChar w:fldCharType="begin"/>
                    </w:r>
                    <w:r w:rsidR="00DD2369">
                      <w:rPr>
                        <w:lang w:val="en-US"/>
                      </w:rPr>
                      <w:instrText xml:space="preserve"> CITATION Lib12 \l 1033 </w:instrText>
                    </w:r>
                    <w:r w:rsidR="00DD2369">
                      <w:fldChar w:fldCharType="separate"/>
                    </w:r>
                    <w:r w:rsidR="00DD2369">
                      <w:rPr>
                        <w:noProof/>
                        <w:lang w:val="en-US"/>
                      </w:rPr>
                      <w:t>(Library of Congress)</w:t>
                    </w:r>
                    <w:r w:rsidR="00DD2369">
                      <w:fldChar w:fldCharType="end"/>
                    </w:r>
                  </w:sdtContent>
                </w:sdt>
              </w:p>
              <w:p w14:paraId="37F34684" w14:textId="77777777" w:rsidR="001A4FAD" w:rsidRDefault="001A4FAD" w:rsidP="009407BD"/>
              <w:p w14:paraId="3BD81C07" w14:textId="623B965E" w:rsidR="00DD2369" w:rsidRDefault="001A4FAD" w:rsidP="009407BD">
                <w:sdt>
                  <w:sdtPr>
                    <w:id w:val="-834455868"/>
                    <w:citation/>
                  </w:sdtPr>
                  <w:sdtEndPr/>
                  <w:sdtContent>
                    <w:r w:rsidR="00DD2369">
                      <w:fldChar w:fldCharType="begin"/>
                    </w:r>
                    <w:r w:rsidR="00DD2369">
                      <w:rPr>
                        <w:lang w:val="en-US"/>
                      </w:rPr>
                      <w:instrText xml:space="preserve"> CITATION Phi08 \l 1033 </w:instrText>
                    </w:r>
                    <w:r w:rsidR="00DD2369">
                      <w:fldChar w:fldCharType="separate"/>
                    </w:r>
                    <w:r w:rsidR="00DD2369">
                      <w:rPr>
                        <w:noProof/>
                        <w:lang w:val="en-US"/>
                      </w:rPr>
                      <w:t>(Phillips)</w:t>
                    </w:r>
                    <w:r w:rsidR="00DD2369">
                      <w:fldChar w:fldCharType="end"/>
                    </w:r>
                  </w:sdtContent>
                </w:sdt>
              </w:p>
              <w:p w14:paraId="65F78242" w14:textId="77777777" w:rsidR="001A4FAD" w:rsidRDefault="001A4FAD" w:rsidP="009407BD"/>
              <w:p w14:paraId="29DA295A" w14:textId="44929D31" w:rsidR="00DD2369" w:rsidRDefault="001A4FAD" w:rsidP="009407BD">
                <w:sdt>
                  <w:sdtPr>
                    <w:id w:val="-916242308"/>
                    <w:citation/>
                  </w:sdtPr>
                  <w:sdtEndPr/>
                  <w:sdtContent>
                    <w:r w:rsidR="00DD2369">
                      <w:fldChar w:fldCharType="begin"/>
                    </w:r>
                    <w:r w:rsidR="00DD2369">
                      <w:rPr>
                        <w:lang w:val="en-US"/>
                      </w:rPr>
                      <w:instrText xml:space="preserve"> CITATION Pri89 \l 1033 </w:instrText>
                    </w:r>
                    <w:r w:rsidR="00DD2369">
                      <w:fldChar w:fldCharType="separate"/>
                    </w:r>
                    <w:r w:rsidR="00DD2369">
                      <w:rPr>
                        <w:noProof/>
                        <w:lang w:val="en-US"/>
                      </w:rPr>
                      <w:t>(Prickett)</w:t>
                    </w:r>
                    <w:r w:rsidR="00DD2369">
                      <w:fldChar w:fldCharType="end"/>
                    </w:r>
                  </w:sdtContent>
                </w:sdt>
              </w:p>
              <w:p w14:paraId="60968657" w14:textId="77777777" w:rsidR="001A4FAD" w:rsidRDefault="001A4FAD" w:rsidP="009407BD"/>
              <w:p w14:paraId="6D6510D8" w14:textId="73D321B4" w:rsidR="00DD2369" w:rsidRDefault="001A4FAD" w:rsidP="009407BD">
                <w:sdt>
                  <w:sdtPr>
                    <w:id w:val="-1109666735"/>
                    <w:citation/>
                  </w:sdtPr>
                  <w:sdtEndPr/>
                  <w:sdtContent>
                    <w:r w:rsidR="00DD2369">
                      <w:fldChar w:fldCharType="begin"/>
                    </w:r>
                    <w:r w:rsidR="00DD2369">
                      <w:rPr>
                        <w:lang w:val="en-US"/>
                      </w:rPr>
                      <w:instrText xml:space="preserve"> CITATION Ros01 \l 1033 </w:instrText>
                    </w:r>
                    <w:r w:rsidR="00DD2369">
                      <w:fldChar w:fldCharType="separate"/>
                    </w:r>
                    <w:r w:rsidR="00DD2369">
                      <w:rPr>
                        <w:noProof/>
                        <w:lang w:val="en-US"/>
                      </w:rPr>
                      <w:t>(Rosen)</w:t>
                    </w:r>
                    <w:r w:rsidR="00DD2369">
                      <w:fldChar w:fldCharType="end"/>
                    </w:r>
                  </w:sdtContent>
                </w:sdt>
              </w:p>
              <w:p w14:paraId="0922A43C" w14:textId="77777777" w:rsidR="001A4FAD" w:rsidRDefault="001A4FAD" w:rsidP="009407BD"/>
              <w:p w14:paraId="77DC0BC7" w14:textId="1589B66C" w:rsidR="003235A7" w:rsidRDefault="001A4FAD" w:rsidP="009407BD">
                <w:sdt>
                  <w:sdtPr>
                    <w:id w:val="1949043389"/>
                    <w:citation/>
                  </w:sdtPr>
                  <w:sdtEndPr/>
                  <w:sdtContent>
                    <w:r w:rsidR="00DD2369">
                      <w:fldChar w:fldCharType="begin"/>
                    </w:r>
                    <w:r w:rsidR="00DD2369">
                      <w:rPr>
                        <w:lang w:val="en-US"/>
                      </w:rPr>
                      <w:instrText xml:space="preserve"> CITATION The3 \l 1033 </w:instrText>
                    </w:r>
                    <w:r w:rsidR="00DD2369">
                      <w:fldChar w:fldCharType="separate"/>
                    </w:r>
                    <w:r w:rsidR="00DD2369">
                      <w:rPr>
                        <w:noProof/>
                        <w:lang w:val="en-US"/>
                      </w:rPr>
                      <w:t>(The Jane Dudley Collection)</w:t>
                    </w:r>
                    <w:r w:rsidR="00DD2369">
                      <w:fldChar w:fldCharType="end"/>
                    </w:r>
                  </w:sdtContent>
                </w:sdt>
              </w:p>
            </w:sdtContent>
          </w:sdt>
        </w:tc>
      </w:tr>
    </w:tbl>
    <w:p w14:paraId="1A1F827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2-25T19:13:00Z" w:initials="JJ">
    <w:p w14:paraId="62D3F926" w14:textId="77777777" w:rsidR="0067198C" w:rsidRPr="00CA6843" w:rsidRDefault="0067198C" w:rsidP="0067198C">
      <w:r>
        <w:rPr>
          <w:rStyle w:val="CommentReference"/>
        </w:rPr>
        <w:annotationRef/>
      </w:r>
      <w:r w:rsidRPr="00CA6843">
        <w:t>For permission, contact:</w:t>
      </w:r>
      <w:r w:rsidRPr="00CA6843">
        <w:tab/>
        <w:t xml:space="preserve">  </w:t>
      </w:r>
    </w:p>
    <w:p w14:paraId="790A05A9" w14:textId="77777777" w:rsidR="0067198C" w:rsidRPr="00CA6843" w:rsidRDefault="0067198C" w:rsidP="0067198C">
      <w:r w:rsidRPr="00CA6843">
        <w:tab/>
        <w:t>Lloyd Morgan</w:t>
      </w:r>
    </w:p>
    <w:p w14:paraId="108822F4" w14:textId="77777777" w:rsidR="0067198C" w:rsidRPr="00CA6843" w:rsidRDefault="0067198C" w:rsidP="0067198C">
      <w:r w:rsidRPr="00CA6843">
        <w:tab/>
        <w:t>The Barbara Morgan Archives</w:t>
      </w:r>
    </w:p>
    <w:p w14:paraId="51B1962C" w14:textId="77777777" w:rsidR="0067198C" w:rsidRPr="00CA6843" w:rsidRDefault="0067198C" w:rsidP="0067198C">
      <w:r w:rsidRPr="00CA6843">
        <w:tab/>
        <w:t>45 Dorchester Avenue</w:t>
      </w:r>
    </w:p>
    <w:p w14:paraId="24DB0448" w14:textId="77777777" w:rsidR="0067198C" w:rsidRPr="00CA6843" w:rsidRDefault="0067198C" w:rsidP="0067198C">
      <w:r w:rsidRPr="00CA6843">
        <w:tab/>
        <w:t>Hastings on Hudson, NY 10706</w:t>
      </w:r>
    </w:p>
    <w:p w14:paraId="01400006" w14:textId="77777777" w:rsidR="0067198C" w:rsidRPr="00CA6843" w:rsidRDefault="0067198C" w:rsidP="0067198C">
      <w:r w:rsidRPr="00CA6843">
        <w:tab/>
        <w:t>Fax: 914-478-0132</w:t>
      </w:r>
    </w:p>
    <w:p w14:paraId="2BFB619F" w14:textId="65DCCDE7" w:rsidR="0067198C" w:rsidRDefault="0067198C">
      <w:pPr>
        <w:pStyle w:val="CommentText"/>
      </w:pPr>
    </w:p>
  </w:comment>
  <w:comment w:id="2" w:author="Jon Johnson" w:date="2015-02-25T19:26:00Z" w:initials="JJ">
    <w:p w14:paraId="37A4BB07" w14:textId="77777777" w:rsidR="006C5F77" w:rsidRPr="00CA6843" w:rsidRDefault="006C5F77" w:rsidP="006C5F77">
      <w:r>
        <w:rPr>
          <w:rStyle w:val="CommentReference"/>
        </w:rPr>
        <w:annotationRef/>
      </w:r>
      <w:r w:rsidRPr="00CA6843">
        <w:t xml:space="preserve">Source: Tom Hurwitz, 116 Pinehurst Avenue, New York, N.Y. 10033; </w:t>
      </w:r>
      <w:hyperlink r:id="rId1" w:history="1">
        <w:r w:rsidRPr="00CA6843">
          <w:rPr>
            <w:u w:val="single"/>
          </w:rPr>
          <w:t>tomhurwitz@tomh.com</w:t>
        </w:r>
      </w:hyperlink>
    </w:p>
    <w:p w14:paraId="45A7D4EF" w14:textId="77777777" w:rsidR="006C5F77" w:rsidRPr="00CA6843" w:rsidRDefault="006C5F77" w:rsidP="006C5F77">
      <w:r w:rsidRPr="00CA6843">
        <w:t>For permission, contact:</w:t>
      </w:r>
      <w:r w:rsidRPr="00CA6843">
        <w:tab/>
        <w:t xml:space="preserve">  </w:t>
      </w:r>
    </w:p>
    <w:p w14:paraId="52A0A30C" w14:textId="77777777" w:rsidR="006C5F77" w:rsidRPr="00CA6843" w:rsidRDefault="006C5F77" w:rsidP="006C5F77">
      <w:r w:rsidRPr="00CA6843">
        <w:tab/>
        <w:t>Lloyd Morgan</w:t>
      </w:r>
    </w:p>
    <w:p w14:paraId="779BF579" w14:textId="77777777" w:rsidR="006C5F77" w:rsidRPr="00CA6843" w:rsidRDefault="006C5F77" w:rsidP="006C5F77">
      <w:r w:rsidRPr="00CA6843">
        <w:tab/>
        <w:t>The Barbara Morgan Archives</w:t>
      </w:r>
    </w:p>
    <w:p w14:paraId="3525154C" w14:textId="77777777" w:rsidR="006C5F77" w:rsidRPr="00CA6843" w:rsidRDefault="006C5F77" w:rsidP="006C5F77">
      <w:r w:rsidRPr="00CA6843">
        <w:tab/>
        <w:t>45 Dorchester Avenue</w:t>
      </w:r>
    </w:p>
    <w:p w14:paraId="6AAEE5A4" w14:textId="77777777" w:rsidR="006C5F77" w:rsidRPr="00CA6843" w:rsidRDefault="006C5F77" w:rsidP="006C5F77">
      <w:r w:rsidRPr="00CA6843">
        <w:tab/>
        <w:t>Hastings on Hudson, NY 10706</w:t>
      </w:r>
    </w:p>
    <w:p w14:paraId="52ACA708" w14:textId="77777777" w:rsidR="006C5F77" w:rsidRPr="00CA6843" w:rsidRDefault="006C5F77" w:rsidP="006C5F77">
      <w:r w:rsidRPr="00CA6843">
        <w:tab/>
        <w:t>Fax: 914-478-0132</w:t>
      </w:r>
    </w:p>
    <w:p w14:paraId="40758CCA" w14:textId="78A6F227" w:rsidR="006C5F77" w:rsidRDefault="006C5F77">
      <w:pPr>
        <w:pStyle w:val="CommentText"/>
      </w:pPr>
    </w:p>
  </w:comment>
  <w:comment w:id="3" w:author="Jon Johnson" w:date="2015-02-25T19:26:00Z" w:initials="JJ">
    <w:p w14:paraId="19B6CB61" w14:textId="77777777" w:rsidR="006C5F77" w:rsidRPr="00CA6843" w:rsidRDefault="006C5F77" w:rsidP="006C5F77">
      <w:r>
        <w:rPr>
          <w:rStyle w:val="CommentReference"/>
        </w:rPr>
        <w:annotationRef/>
      </w:r>
      <w:r w:rsidRPr="00CA6843">
        <w:t>Source: T. Hurwitz</w:t>
      </w:r>
    </w:p>
    <w:p w14:paraId="14A50CE0" w14:textId="77777777" w:rsidR="006C5F77" w:rsidRPr="00CA6843" w:rsidRDefault="006C5F77" w:rsidP="006C5F77">
      <w:r w:rsidRPr="00CA6843">
        <w:t>For permission, contact:</w:t>
      </w:r>
    </w:p>
    <w:p w14:paraId="1AEBAF8A" w14:textId="77777777" w:rsidR="006C5F77" w:rsidRPr="00CA6843" w:rsidRDefault="006C5F77" w:rsidP="006C5F77">
      <w:r w:rsidRPr="00CA6843">
        <w:tab/>
        <w:t>Tom Hurwitz</w:t>
      </w:r>
    </w:p>
    <w:p w14:paraId="5EBA0385" w14:textId="77777777" w:rsidR="006C5F77" w:rsidRPr="00CA6843" w:rsidRDefault="006C5F77" w:rsidP="006C5F77">
      <w:r w:rsidRPr="00CA6843">
        <w:tab/>
        <w:t>116 Pinehurst Avenue</w:t>
      </w:r>
    </w:p>
    <w:p w14:paraId="2125DC9C" w14:textId="77777777" w:rsidR="006C5F77" w:rsidRPr="00CA6843" w:rsidRDefault="006C5F77" w:rsidP="006C5F77">
      <w:r w:rsidRPr="00CA6843">
        <w:tab/>
        <w:t>New York, N.Y. 10033</w:t>
      </w:r>
    </w:p>
    <w:p w14:paraId="448D179A" w14:textId="77777777" w:rsidR="006C5F77" w:rsidRPr="00CA6843" w:rsidRDefault="006C5F77" w:rsidP="006C5F77">
      <w:r w:rsidRPr="00CA6843">
        <w:tab/>
      </w:r>
      <w:hyperlink r:id="rId2" w:history="1">
        <w:r w:rsidRPr="00CA6843">
          <w:rPr>
            <w:u w:val="single"/>
          </w:rPr>
          <w:t>tomhurwitz@tomh.com</w:t>
        </w:r>
      </w:hyperlink>
    </w:p>
    <w:p w14:paraId="72B7CAEB" w14:textId="0FF088A5" w:rsidR="006C5F77" w:rsidRDefault="006C5F77">
      <w:pPr>
        <w:pStyle w:val="CommentText"/>
      </w:pPr>
    </w:p>
  </w:comment>
  <w:comment w:id="4" w:author="Jon Johnson" w:date="2015-02-25T19:26:00Z" w:initials="JJ">
    <w:p w14:paraId="3BC70C29" w14:textId="77777777" w:rsidR="006C5F77" w:rsidRPr="00CA6843" w:rsidRDefault="006C5F77" w:rsidP="006C5F77">
      <w:r>
        <w:rPr>
          <w:rStyle w:val="CommentReference"/>
        </w:rPr>
        <w:annotationRef/>
      </w:r>
      <w:r w:rsidRPr="00CA6843">
        <w:t xml:space="preserve">Source: Tom Hurwitz, 116 Pinehurst Avenue, New York, N.Y. 10033; </w:t>
      </w:r>
      <w:hyperlink r:id="rId3" w:history="1">
        <w:r w:rsidRPr="00CA6843">
          <w:rPr>
            <w:u w:val="single"/>
          </w:rPr>
          <w:t>tomhurwitz@tomh.com</w:t>
        </w:r>
      </w:hyperlink>
    </w:p>
    <w:p w14:paraId="5E2A509E" w14:textId="77777777" w:rsidR="006C5F77" w:rsidRPr="00CA6843" w:rsidRDefault="006C5F77" w:rsidP="006C5F77">
      <w:r w:rsidRPr="00CA6843">
        <w:t>For permission, contact:</w:t>
      </w:r>
      <w:r w:rsidRPr="00CA6843">
        <w:tab/>
        <w:t xml:space="preserve">  </w:t>
      </w:r>
    </w:p>
    <w:p w14:paraId="1863A16E" w14:textId="77777777" w:rsidR="006C5F77" w:rsidRPr="00CA6843" w:rsidRDefault="006C5F77" w:rsidP="006C5F77">
      <w:r w:rsidRPr="00CA6843">
        <w:tab/>
        <w:t>Lloyd Morgan</w:t>
      </w:r>
    </w:p>
    <w:p w14:paraId="4134BF3E" w14:textId="77777777" w:rsidR="006C5F77" w:rsidRPr="00CA6843" w:rsidRDefault="006C5F77" w:rsidP="006C5F77">
      <w:r w:rsidRPr="00CA6843">
        <w:tab/>
        <w:t>The Barbara Morgan Archives</w:t>
      </w:r>
    </w:p>
    <w:p w14:paraId="1F9995E7" w14:textId="77777777" w:rsidR="006C5F77" w:rsidRPr="00CA6843" w:rsidRDefault="006C5F77" w:rsidP="006C5F77">
      <w:r w:rsidRPr="00CA6843">
        <w:tab/>
        <w:t>45 Dorchester Avenue</w:t>
      </w:r>
    </w:p>
    <w:p w14:paraId="6218735E" w14:textId="77777777" w:rsidR="006C5F77" w:rsidRPr="00CA6843" w:rsidRDefault="006C5F77" w:rsidP="006C5F77">
      <w:r w:rsidRPr="00CA6843">
        <w:tab/>
        <w:t>Hastings on Hudson, NY 10706</w:t>
      </w:r>
    </w:p>
    <w:p w14:paraId="5F0EBCAE" w14:textId="77777777" w:rsidR="006C5F77" w:rsidRPr="00CA6843" w:rsidRDefault="006C5F77" w:rsidP="006C5F77">
      <w:r w:rsidRPr="00CA6843">
        <w:tab/>
        <w:t>Fax: 914-478-0132</w:t>
      </w:r>
    </w:p>
    <w:p w14:paraId="512682BD" w14:textId="4D727A34" w:rsidR="006C5F77" w:rsidRDefault="006C5F77">
      <w:pPr>
        <w:pStyle w:val="CommentText"/>
      </w:pPr>
    </w:p>
  </w:comment>
  <w:comment w:id="5" w:author="Jon Johnson" w:date="2015-02-25T19:26:00Z" w:initials="JJ">
    <w:p w14:paraId="7CA17519" w14:textId="77777777" w:rsidR="006C5F77" w:rsidRPr="00CA6843" w:rsidRDefault="006C5F77" w:rsidP="006C5F77">
      <w:r>
        <w:rPr>
          <w:rStyle w:val="CommentReference"/>
        </w:rPr>
        <w:annotationRef/>
      </w:r>
      <w:r w:rsidRPr="00CA6843">
        <w:t xml:space="preserve">Source: Tom Hurwitz, 116 Pinehurst Avenue, New York, N.Y. 10033; </w:t>
      </w:r>
      <w:hyperlink r:id="rId4" w:history="1">
        <w:r w:rsidRPr="00CA6843">
          <w:rPr>
            <w:u w:val="single"/>
          </w:rPr>
          <w:t>tomhurwitz@tomh.com</w:t>
        </w:r>
      </w:hyperlink>
    </w:p>
    <w:p w14:paraId="59162A67" w14:textId="77777777" w:rsidR="006C5F77" w:rsidRPr="00CA6843" w:rsidRDefault="006C5F77" w:rsidP="006C5F77">
      <w:r w:rsidRPr="00CA6843">
        <w:t>For permission, contact:</w:t>
      </w:r>
      <w:r w:rsidRPr="00CA6843">
        <w:tab/>
        <w:t xml:space="preserve">  </w:t>
      </w:r>
    </w:p>
    <w:p w14:paraId="4265A808" w14:textId="77777777" w:rsidR="006C5F77" w:rsidRPr="00CA6843" w:rsidRDefault="006C5F77" w:rsidP="006C5F77">
      <w:r w:rsidRPr="00CA6843">
        <w:tab/>
        <w:t>Lloyd Morgan</w:t>
      </w:r>
    </w:p>
    <w:p w14:paraId="50EC02FD" w14:textId="77777777" w:rsidR="006C5F77" w:rsidRPr="00CA6843" w:rsidRDefault="006C5F77" w:rsidP="006C5F77">
      <w:r w:rsidRPr="00CA6843">
        <w:tab/>
        <w:t>The Barbara Morgan Archives</w:t>
      </w:r>
    </w:p>
    <w:p w14:paraId="093B73B6" w14:textId="77777777" w:rsidR="006C5F77" w:rsidRPr="00CA6843" w:rsidRDefault="006C5F77" w:rsidP="006C5F77">
      <w:r w:rsidRPr="00CA6843">
        <w:tab/>
        <w:t>45 Dorchester Avenue</w:t>
      </w:r>
    </w:p>
    <w:p w14:paraId="48D2D1C0" w14:textId="77777777" w:rsidR="006C5F77" w:rsidRPr="00CA6843" w:rsidRDefault="006C5F77" w:rsidP="006C5F77">
      <w:r w:rsidRPr="00CA6843">
        <w:tab/>
        <w:t>Hastings on Hudson, NY 10706</w:t>
      </w:r>
    </w:p>
    <w:p w14:paraId="5AC59B46" w14:textId="77777777" w:rsidR="006C5F77" w:rsidRPr="00CA6843" w:rsidRDefault="006C5F77" w:rsidP="006C5F77">
      <w:r w:rsidRPr="00CA6843">
        <w:tab/>
        <w:t>Fax: 914-478-0132</w:t>
      </w:r>
    </w:p>
    <w:p w14:paraId="2AC56C37" w14:textId="72D5516B" w:rsidR="006C5F77" w:rsidRDefault="006C5F77">
      <w:pPr>
        <w:pStyle w:val="CommentText"/>
      </w:pPr>
    </w:p>
  </w:comment>
  <w:comment w:id="6" w:author="Jon Johnson" w:date="2015-02-25T19:25:00Z" w:initials="JJ">
    <w:p w14:paraId="1C170F87" w14:textId="77777777" w:rsidR="006C5F77" w:rsidRPr="00CA6843" w:rsidRDefault="006C5F77" w:rsidP="006C5F77">
      <w:r>
        <w:rPr>
          <w:rStyle w:val="CommentReference"/>
        </w:rPr>
        <w:annotationRef/>
      </w:r>
      <w:r w:rsidRPr="00CA6843">
        <w:t xml:space="preserve">Source: Tom Hurwitz, 116 Pinehurst Avenue, New York, N.Y. 10033; </w:t>
      </w:r>
      <w:hyperlink r:id="rId5" w:history="1">
        <w:r w:rsidRPr="00CA6843">
          <w:rPr>
            <w:u w:val="single"/>
          </w:rPr>
          <w:t>tomhurwitz@tomh.com</w:t>
        </w:r>
      </w:hyperlink>
    </w:p>
    <w:p w14:paraId="0F3B6B75" w14:textId="75962504" w:rsidR="006C5F77" w:rsidRDefault="006C5F77">
      <w:pPr>
        <w:pStyle w:val="CommentText"/>
      </w:pPr>
    </w:p>
  </w:comment>
  <w:comment w:id="7" w:author="Jon Johnson" w:date="2015-02-25T19:25:00Z" w:initials="JJ">
    <w:p w14:paraId="5188C3B9" w14:textId="77777777" w:rsidR="006C5F77" w:rsidRPr="00CA6843" w:rsidRDefault="006C5F77" w:rsidP="006C5F77">
      <w:r>
        <w:rPr>
          <w:rStyle w:val="CommentReference"/>
        </w:rPr>
        <w:annotationRef/>
      </w:r>
      <w:r w:rsidRPr="00CA6843">
        <w:t xml:space="preserve">Source: Tom Hurwitz, 116 Pinehurst Avenue, New York, N.Y. 10033; </w:t>
      </w:r>
      <w:hyperlink r:id="rId6" w:history="1">
        <w:r w:rsidRPr="00CA6843">
          <w:rPr>
            <w:u w:val="single"/>
          </w:rPr>
          <w:t>tomhurwitz@tomh.com</w:t>
        </w:r>
      </w:hyperlink>
    </w:p>
    <w:p w14:paraId="06C95E70" w14:textId="77777777" w:rsidR="006C5F77" w:rsidRPr="00CA6843" w:rsidRDefault="006C5F77" w:rsidP="006C5F77">
      <w:r w:rsidRPr="00CA6843">
        <w:t>For permission, contact:</w:t>
      </w:r>
      <w:r w:rsidRPr="00CA6843">
        <w:tab/>
        <w:t xml:space="preserve">  </w:t>
      </w:r>
    </w:p>
    <w:p w14:paraId="76389413" w14:textId="77777777" w:rsidR="006C5F77" w:rsidRPr="00CA6843" w:rsidRDefault="006C5F77" w:rsidP="006C5F77">
      <w:r w:rsidRPr="00CA6843">
        <w:tab/>
        <w:t>Lloyd Morgan</w:t>
      </w:r>
    </w:p>
    <w:p w14:paraId="73958F3D" w14:textId="77777777" w:rsidR="006C5F77" w:rsidRPr="00CA6843" w:rsidRDefault="006C5F77" w:rsidP="006C5F77">
      <w:r w:rsidRPr="00CA6843">
        <w:tab/>
        <w:t>The Barbara Morgan Archives</w:t>
      </w:r>
    </w:p>
    <w:p w14:paraId="4BA51E8E" w14:textId="77777777" w:rsidR="006C5F77" w:rsidRPr="00CA6843" w:rsidRDefault="006C5F77" w:rsidP="006C5F77">
      <w:r w:rsidRPr="00CA6843">
        <w:tab/>
        <w:t>45 Dorchester Avenue</w:t>
      </w:r>
    </w:p>
    <w:p w14:paraId="1892101F" w14:textId="77777777" w:rsidR="006C5F77" w:rsidRPr="00CA6843" w:rsidRDefault="006C5F77" w:rsidP="006C5F77">
      <w:r w:rsidRPr="00CA6843">
        <w:tab/>
        <w:t>Hastings on Hudson, NY 10706</w:t>
      </w:r>
    </w:p>
    <w:p w14:paraId="36812345" w14:textId="77777777" w:rsidR="006C5F77" w:rsidRPr="00CA6843" w:rsidRDefault="006C5F77" w:rsidP="006C5F77">
      <w:r w:rsidRPr="00CA6843">
        <w:tab/>
        <w:t>Fax: 914-478-0132</w:t>
      </w:r>
    </w:p>
    <w:p w14:paraId="5BC7F890" w14:textId="2197A45A" w:rsidR="006C5F77" w:rsidRDefault="006C5F77">
      <w:pPr>
        <w:pStyle w:val="CommentText"/>
      </w:pPr>
    </w:p>
  </w:comment>
  <w:comment w:id="8" w:author="Jon Johnson" w:date="2015-02-25T19:29:00Z" w:initials="JJ">
    <w:p w14:paraId="0449A8B4" w14:textId="77777777" w:rsidR="009B7F49" w:rsidRDefault="009B7F49" w:rsidP="009B7F49">
      <w:pPr>
        <w:rPr>
          <w:u w:val="single"/>
        </w:rPr>
      </w:pPr>
      <w:r>
        <w:rPr>
          <w:rStyle w:val="CommentReference"/>
        </w:rPr>
        <w:annotationRef/>
      </w:r>
      <w:r w:rsidRPr="00CA6843">
        <w:t xml:space="preserve">Source: Tom Hurwitz, 116 Pinehurst Avenue, New York, N.Y. 10033; </w:t>
      </w:r>
      <w:hyperlink r:id="rId7" w:history="1">
        <w:r w:rsidRPr="00CA6843">
          <w:rPr>
            <w:u w:val="single"/>
          </w:rPr>
          <w:t>tomhurwitz@tomh.com</w:t>
        </w:r>
      </w:hyperlink>
    </w:p>
    <w:p w14:paraId="27D12677" w14:textId="1DBD5A9B" w:rsidR="009B7F49" w:rsidRDefault="009B7F49">
      <w:pPr>
        <w:pStyle w:val="CommentText"/>
      </w:pPr>
    </w:p>
  </w:comment>
  <w:comment w:id="9" w:author="Jon Johnson" w:date="2015-02-25T19:25:00Z" w:initials="JJ">
    <w:p w14:paraId="6A228885" w14:textId="24912242" w:rsidR="006C5F77" w:rsidRDefault="006C5F77">
      <w:pPr>
        <w:pStyle w:val="CommentText"/>
      </w:pPr>
      <w:r>
        <w:rPr>
          <w:rStyle w:val="CommentReference"/>
        </w:rPr>
        <w:annotationRef/>
      </w:r>
      <w:r w:rsidRPr="00CA6843">
        <w:t xml:space="preserve">Source: Tom Hurwitz, 116 Pinehurst Avenue, New York, N.Y. 10033; </w:t>
      </w:r>
      <w:hyperlink r:id="rId8" w:history="1">
        <w:r w:rsidRPr="00CA6843">
          <w:rPr>
            <w:u w:val="single"/>
          </w:rPr>
          <w:t>tomhurwitz@tomh.com</w:t>
        </w:r>
      </w:hyperlink>
    </w:p>
  </w:comment>
  <w:comment w:id="10" w:author="Jon Johnson" w:date="2015-02-25T19:25:00Z" w:initials="JJ">
    <w:p w14:paraId="2D914D57" w14:textId="77777777" w:rsidR="006C5F77" w:rsidRPr="00CA6843" w:rsidRDefault="006C5F77" w:rsidP="006C5F77">
      <w:r>
        <w:rPr>
          <w:rStyle w:val="CommentReference"/>
        </w:rPr>
        <w:annotationRef/>
      </w:r>
      <w:r w:rsidRPr="00CA6843">
        <w:t xml:space="preserve">Source: Tom Hurwitz, 116 Pinehurst Avenue, New York, N.Y. 10033; </w:t>
      </w:r>
      <w:hyperlink r:id="rId9" w:history="1">
        <w:r w:rsidRPr="00CA6843">
          <w:rPr>
            <w:u w:val="single"/>
          </w:rPr>
          <w:t>tomhurwitz@tomh.com</w:t>
        </w:r>
      </w:hyperlink>
    </w:p>
    <w:p w14:paraId="5C819E1C" w14:textId="739B72D5" w:rsidR="006C5F77" w:rsidRDefault="006C5F77">
      <w:pPr>
        <w:pStyle w:val="CommentText"/>
      </w:pPr>
    </w:p>
  </w:comment>
  <w:comment w:id="11" w:author="Jon Johnson" w:date="2015-02-25T19:25:00Z" w:initials="JJ">
    <w:p w14:paraId="1F52B305" w14:textId="77777777" w:rsidR="006C5F77" w:rsidRPr="00CA6843" w:rsidRDefault="006C5F77" w:rsidP="006C5F77">
      <w:r>
        <w:rPr>
          <w:rStyle w:val="CommentReference"/>
        </w:rPr>
        <w:annotationRef/>
      </w:r>
      <w:r w:rsidRPr="00CA6843">
        <w:t xml:space="preserve">Source: Tom Hurwitz, 116 Pinehurst Avenue, New York, N.Y. 10033; </w:t>
      </w:r>
      <w:hyperlink r:id="rId10" w:history="1">
        <w:r w:rsidRPr="00CA6843">
          <w:rPr>
            <w:u w:val="single"/>
          </w:rPr>
          <w:t>tomhurwitz@tomh.com</w:t>
        </w:r>
      </w:hyperlink>
    </w:p>
    <w:p w14:paraId="7B9AEE91" w14:textId="01BF34A1" w:rsidR="006C5F77" w:rsidRDefault="006C5F7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D75E2" w14:textId="77777777" w:rsidR="0067198C" w:rsidRDefault="0067198C" w:rsidP="007A0D55">
      <w:pPr>
        <w:spacing w:after="0" w:line="240" w:lineRule="auto"/>
      </w:pPr>
      <w:r>
        <w:separator/>
      </w:r>
    </w:p>
  </w:endnote>
  <w:endnote w:type="continuationSeparator" w:id="0">
    <w:p w14:paraId="1061493D" w14:textId="77777777" w:rsidR="0067198C" w:rsidRDefault="006719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BCBE" w14:textId="77777777" w:rsidR="0067198C" w:rsidRDefault="0067198C" w:rsidP="007A0D55">
      <w:pPr>
        <w:spacing w:after="0" w:line="240" w:lineRule="auto"/>
      </w:pPr>
      <w:r>
        <w:separator/>
      </w:r>
    </w:p>
  </w:footnote>
  <w:footnote w:type="continuationSeparator" w:id="0">
    <w:p w14:paraId="6DCE5B21" w14:textId="77777777" w:rsidR="0067198C" w:rsidRDefault="006719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3AFA" w14:textId="77777777" w:rsidR="0067198C" w:rsidRDefault="006719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8E807B" w14:textId="77777777" w:rsidR="0067198C" w:rsidRDefault="00671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22"/>
    <w:rsid w:val="00001559"/>
    <w:rsid w:val="000016DD"/>
    <w:rsid w:val="00032559"/>
    <w:rsid w:val="00052040"/>
    <w:rsid w:val="00074091"/>
    <w:rsid w:val="000B25AE"/>
    <w:rsid w:val="000B55AB"/>
    <w:rsid w:val="000D24DC"/>
    <w:rsid w:val="00101B2E"/>
    <w:rsid w:val="00116FA0"/>
    <w:rsid w:val="0015114C"/>
    <w:rsid w:val="001A21F3"/>
    <w:rsid w:val="001A2537"/>
    <w:rsid w:val="001A4FAD"/>
    <w:rsid w:val="001A55E0"/>
    <w:rsid w:val="001A6A06"/>
    <w:rsid w:val="00210C03"/>
    <w:rsid w:val="002162E2"/>
    <w:rsid w:val="00225C5A"/>
    <w:rsid w:val="00230B10"/>
    <w:rsid w:val="00234353"/>
    <w:rsid w:val="00244BB0"/>
    <w:rsid w:val="002A0A0D"/>
    <w:rsid w:val="002B0B37"/>
    <w:rsid w:val="0030662D"/>
    <w:rsid w:val="00314B89"/>
    <w:rsid w:val="003235A7"/>
    <w:rsid w:val="003677B6"/>
    <w:rsid w:val="003A2E6C"/>
    <w:rsid w:val="003D3579"/>
    <w:rsid w:val="003E2795"/>
    <w:rsid w:val="003F0D73"/>
    <w:rsid w:val="00462DBE"/>
    <w:rsid w:val="00464699"/>
    <w:rsid w:val="00483379"/>
    <w:rsid w:val="00487BC5"/>
    <w:rsid w:val="00496888"/>
    <w:rsid w:val="004A7476"/>
    <w:rsid w:val="004E5896"/>
    <w:rsid w:val="00513EE6"/>
    <w:rsid w:val="00533D9D"/>
    <w:rsid w:val="00534F8F"/>
    <w:rsid w:val="0054450C"/>
    <w:rsid w:val="00590035"/>
    <w:rsid w:val="005B177E"/>
    <w:rsid w:val="005B3921"/>
    <w:rsid w:val="005C4178"/>
    <w:rsid w:val="005F26D7"/>
    <w:rsid w:val="005F5450"/>
    <w:rsid w:val="0067198C"/>
    <w:rsid w:val="006C5F77"/>
    <w:rsid w:val="006D0412"/>
    <w:rsid w:val="007411B9"/>
    <w:rsid w:val="00774B22"/>
    <w:rsid w:val="00780D95"/>
    <w:rsid w:val="00780DC7"/>
    <w:rsid w:val="007A0D55"/>
    <w:rsid w:val="007B3377"/>
    <w:rsid w:val="007E5F44"/>
    <w:rsid w:val="00821DE3"/>
    <w:rsid w:val="00846CE1"/>
    <w:rsid w:val="0085337E"/>
    <w:rsid w:val="008A5B87"/>
    <w:rsid w:val="00922950"/>
    <w:rsid w:val="009407BD"/>
    <w:rsid w:val="009A7264"/>
    <w:rsid w:val="009B7F49"/>
    <w:rsid w:val="009D1606"/>
    <w:rsid w:val="009E18A1"/>
    <w:rsid w:val="009E73D7"/>
    <w:rsid w:val="00A27D2C"/>
    <w:rsid w:val="00A76FD9"/>
    <w:rsid w:val="00AB436D"/>
    <w:rsid w:val="00AD2F24"/>
    <w:rsid w:val="00AD4844"/>
    <w:rsid w:val="00B219AE"/>
    <w:rsid w:val="00B33145"/>
    <w:rsid w:val="00B574C9"/>
    <w:rsid w:val="00BC03E2"/>
    <w:rsid w:val="00BC39C9"/>
    <w:rsid w:val="00BE5BF7"/>
    <w:rsid w:val="00BF40E1"/>
    <w:rsid w:val="00C27FAB"/>
    <w:rsid w:val="00C358D4"/>
    <w:rsid w:val="00C6296B"/>
    <w:rsid w:val="00CC586D"/>
    <w:rsid w:val="00CF1542"/>
    <w:rsid w:val="00CF3EC5"/>
    <w:rsid w:val="00D656DA"/>
    <w:rsid w:val="00D7630E"/>
    <w:rsid w:val="00D83300"/>
    <w:rsid w:val="00DC6B48"/>
    <w:rsid w:val="00DD2369"/>
    <w:rsid w:val="00DF01B0"/>
    <w:rsid w:val="00E85781"/>
    <w:rsid w:val="00E85A05"/>
    <w:rsid w:val="00E95829"/>
    <w:rsid w:val="00EA606C"/>
    <w:rsid w:val="00EB0C8C"/>
    <w:rsid w:val="00EB51FD"/>
    <w:rsid w:val="00EB77DB"/>
    <w:rsid w:val="00ED139F"/>
    <w:rsid w:val="00EF74F7"/>
    <w:rsid w:val="00F36937"/>
    <w:rsid w:val="00F412F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3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03780">
      <w:bodyDiv w:val="1"/>
      <w:marLeft w:val="0"/>
      <w:marRight w:val="0"/>
      <w:marTop w:val="0"/>
      <w:marBottom w:val="0"/>
      <w:divBdr>
        <w:top w:val="none" w:sz="0" w:space="0" w:color="auto"/>
        <w:left w:val="none" w:sz="0" w:space="0" w:color="auto"/>
        <w:bottom w:val="none" w:sz="0" w:space="0" w:color="auto"/>
        <w:right w:val="none" w:sz="0" w:space="0" w:color="auto"/>
      </w:divBdr>
      <w:divsChild>
        <w:div w:id="178813759">
          <w:marLeft w:val="0"/>
          <w:marRight w:val="0"/>
          <w:marTop w:val="0"/>
          <w:marBottom w:val="0"/>
          <w:divBdr>
            <w:top w:val="none" w:sz="0" w:space="0" w:color="auto"/>
            <w:left w:val="none" w:sz="0" w:space="0" w:color="auto"/>
            <w:bottom w:val="none" w:sz="0" w:space="0" w:color="auto"/>
            <w:right w:val="none" w:sz="0" w:space="0" w:color="auto"/>
          </w:divBdr>
        </w:div>
      </w:divsChild>
    </w:div>
    <w:div w:id="1833597803">
      <w:bodyDiv w:val="1"/>
      <w:marLeft w:val="0"/>
      <w:marRight w:val="0"/>
      <w:marTop w:val="0"/>
      <w:marBottom w:val="0"/>
      <w:divBdr>
        <w:top w:val="none" w:sz="0" w:space="0" w:color="auto"/>
        <w:left w:val="none" w:sz="0" w:space="0" w:color="auto"/>
        <w:bottom w:val="none" w:sz="0" w:space="0" w:color="auto"/>
        <w:right w:val="none" w:sz="0" w:space="0" w:color="auto"/>
      </w:divBdr>
      <w:divsChild>
        <w:div w:id="957568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mailto:tomhurwitz@tomh.com" TargetMode="External"/><Relationship Id="rId4" Type="http://schemas.openxmlformats.org/officeDocument/2006/relationships/hyperlink" Target="mailto:tomhurwitz@tomh.com" TargetMode="External"/><Relationship Id="rId5" Type="http://schemas.openxmlformats.org/officeDocument/2006/relationships/hyperlink" Target="mailto:tomhurwitz@tomh.com" TargetMode="External"/><Relationship Id="rId6" Type="http://schemas.openxmlformats.org/officeDocument/2006/relationships/hyperlink" Target="mailto:tomhurwitz@tomh.com" TargetMode="External"/><Relationship Id="rId7" Type="http://schemas.openxmlformats.org/officeDocument/2006/relationships/hyperlink" Target="mailto:tomhurwitz@tomh.com" TargetMode="External"/><Relationship Id="rId8" Type="http://schemas.openxmlformats.org/officeDocument/2006/relationships/hyperlink" Target="mailto:tomhurwitz@tomh.com" TargetMode="External"/><Relationship Id="rId9" Type="http://schemas.openxmlformats.org/officeDocument/2006/relationships/hyperlink" Target="mailto:tomhurwitz@tomh.com" TargetMode="External"/><Relationship Id="rId10" Type="http://schemas.openxmlformats.org/officeDocument/2006/relationships/hyperlink" Target="mailto:tomhurwitz@tomh.com" TargetMode="External"/><Relationship Id="rId1" Type="http://schemas.openxmlformats.org/officeDocument/2006/relationships/hyperlink" Target="mailto:tomhurwitz@tomh.com" TargetMode="External"/><Relationship Id="rId2" Type="http://schemas.openxmlformats.org/officeDocument/2006/relationships/hyperlink" Target="mailto:tomhurwitz@tomh.com"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73CAB1A882A4CBA1B914D02699C39"/>
        <w:category>
          <w:name w:val="General"/>
          <w:gallery w:val="placeholder"/>
        </w:category>
        <w:types>
          <w:type w:val="bbPlcHdr"/>
        </w:types>
        <w:behaviors>
          <w:behavior w:val="content"/>
        </w:behaviors>
        <w:guid w:val="{BD57C191-4CC2-CB4D-9108-FFC9F1C24228}"/>
      </w:docPartPr>
      <w:docPartBody>
        <w:p w:rsidR="00E07DC3" w:rsidRDefault="00E07DC3">
          <w:pPr>
            <w:pStyle w:val="2AB73CAB1A882A4CBA1B914D02699C39"/>
          </w:pPr>
          <w:r w:rsidRPr="00CC586D">
            <w:rPr>
              <w:rStyle w:val="PlaceholderText"/>
              <w:b/>
              <w:color w:val="FFFFFF" w:themeColor="background1"/>
            </w:rPr>
            <w:t>[Salutation]</w:t>
          </w:r>
        </w:p>
      </w:docPartBody>
    </w:docPart>
    <w:docPart>
      <w:docPartPr>
        <w:name w:val="C3105085C6FBC14B9120A97945A72D9E"/>
        <w:category>
          <w:name w:val="General"/>
          <w:gallery w:val="placeholder"/>
        </w:category>
        <w:types>
          <w:type w:val="bbPlcHdr"/>
        </w:types>
        <w:behaviors>
          <w:behavior w:val="content"/>
        </w:behaviors>
        <w:guid w:val="{40F83D7E-B5BF-E849-9745-5D9321327077}"/>
      </w:docPartPr>
      <w:docPartBody>
        <w:p w:rsidR="00E07DC3" w:rsidRDefault="00E07DC3">
          <w:pPr>
            <w:pStyle w:val="C3105085C6FBC14B9120A97945A72D9E"/>
          </w:pPr>
          <w:r>
            <w:rPr>
              <w:rStyle w:val="PlaceholderText"/>
            </w:rPr>
            <w:t>[First name]</w:t>
          </w:r>
        </w:p>
      </w:docPartBody>
    </w:docPart>
    <w:docPart>
      <w:docPartPr>
        <w:name w:val="0198F70F67035C4DA4C1BADB2969A28F"/>
        <w:category>
          <w:name w:val="General"/>
          <w:gallery w:val="placeholder"/>
        </w:category>
        <w:types>
          <w:type w:val="bbPlcHdr"/>
        </w:types>
        <w:behaviors>
          <w:behavior w:val="content"/>
        </w:behaviors>
        <w:guid w:val="{07EE1753-09E4-7743-850E-BA524ED4073A}"/>
      </w:docPartPr>
      <w:docPartBody>
        <w:p w:rsidR="00E07DC3" w:rsidRDefault="00E07DC3">
          <w:pPr>
            <w:pStyle w:val="0198F70F67035C4DA4C1BADB2969A28F"/>
          </w:pPr>
          <w:r>
            <w:rPr>
              <w:rStyle w:val="PlaceholderText"/>
            </w:rPr>
            <w:t>[Middle name]</w:t>
          </w:r>
        </w:p>
      </w:docPartBody>
    </w:docPart>
    <w:docPart>
      <w:docPartPr>
        <w:name w:val="DC53AEAB2DE0E54EB91E128C0506E21F"/>
        <w:category>
          <w:name w:val="General"/>
          <w:gallery w:val="placeholder"/>
        </w:category>
        <w:types>
          <w:type w:val="bbPlcHdr"/>
        </w:types>
        <w:behaviors>
          <w:behavior w:val="content"/>
        </w:behaviors>
        <w:guid w:val="{52B19C46-3E5E-944D-B4C3-B22C87B36B1E}"/>
      </w:docPartPr>
      <w:docPartBody>
        <w:p w:rsidR="00E07DC3" w:rsidRDefault="00E07DC3">
          <w:pPr>
            <w:pStyle w:val="DC53AEAB2DE0E54EB91E128C0506E21F"/>
          </w:pPr>
          <w:r>
            <w:rPr>
              <w:rStyle w:val="PlaceholderText"/>
            </w:rPr>
            <w:t>[Last name]</w:t>
          </w:r>
        </w:p>
      </w:docPartBody>
    </w:docPart>
    <w:docPart>
      <w:docPartPr>
        <w:name w:val="000EEE9E65DC9A4E8B607F8C05544C0C"/>
        <w:category>
          <w:name w:val="General"/>
          <w:gallery w:val="placeholder"/>
        </w:category>
        <w:types>
          <w:type w:val="bbPlcHdr"/>
        </w:types>
        <w:behaviors>
          <w:behavior w:val="content"/>
        </w:behaviors>
        <w:guid w:val="{4C5310B4-3B89-5144-AEA1-0A8756B818A3}"/>
      </w:docPartPr>
      <w:docPartBody>
        <w:p w:rsidR="00E07DC3" w:rsidRDefault="00E07DC3">
          <w:pPr>
            <w:pStyle w:val="000EEE9E65DC9A4E8B607F8C05544C0C"/>
          </w:pPr>
          <w:r>
            <w:rPr>
              <w:rStyle w:val="PlaceholderText"/>
            </w:rPr>
            <w:t>[Enter your biography]</w:t>
          </w:r>
        </w:p>
      </w:docPartBody>
    </w:docPart>
    <w:docPart>
      <w:docPartPr>
        <w:name w:val="9A57DA0495A29143A23EDC89410CCF13"/>
        <w:category>
          <w:name w:val="General"/>
          <w:gallery w:val="placeholder"/>
        </w:category>
        <w:types>
          <w:type w:val="bbPlcHdr"/>
        </w:types>
        <w:behaviors>
          <w:behavior w:val="content"/>
        </w:behaviors>
        <w:guid w:val="{218E82F9-E472-A141-96FE-82971C45FAED}"/>
      </w:docPartPr>
      <w:docPartBody>
        <w:p w:rsidR="00E07DC3" w:rsidRDefault="00E07DC3">
          <w:pPr>
            <w:pStyle w:val="9A57DA0495A29143A23EDC89410CCF13"/>
          </w:pPr>
          <w:r>
            <w:rPr>
              <w:rStyle w:val="PlaceholderText"/>
            </w:rPr>
            <w:t>[Enter the institution with which you are affiliated]</w:t>
          </w:r>
        </w:p>
      </w:docPartBody>
    </w:docPart>
    <w:docPart>
      <w:docPartPr>
        <w:name w:val="D8D6F1A105BBD349B050A843DF206A68"/>
        <w:category>
          <w:name w:val="General"/>
          <w:gallery w:val="placeholder"/>
        </w:category>
        <w:types>
          <w:type w:val="bbPlcHdr"/>
        </w:types>
        <w:behaviors>
          <w:behavior w:val="content"/>
        </w:behaviors>
        <w:guid w:val="{636405CB-4ACD-F74B-AD33-49FA22B49838}"/>
      </w:docPartPr>
      <w:docPartBody>
        <w:p w:rsidR="00E07DC3" w:rsidRDefault="00E07DC3">
          <w:pPr>
            <w:pStyle w:val="D8D6F1A105BBD349B050A843DF206A68"/>
          </w:pPr>
          <w:r w:rsidRPr="00EF74F7">
            <w:rPr>
              <w:b/>
              <w:color w:val="808080" w:themeColor="background1" w:themeShade="80"/>
            </w:rPr>
            <w:t>[Enter the headword for your article]</w:t>
          </w:r>
        </w:p>
      </w:docPartBody>
    </w:docPart>
    <w:docPart>
      <w:docPartPr>
        <w:name w:val="36DD283CE8525542AFAEAB06C263A33A"/>
        <w:category>
          <w:name w:val="General"/>
          <w:gallery w:val="placeholder"/>
        </w:category>
        <w:types>
          <w:type w:val="bbPlcHdr"/>
        </w:types>
        <w:behaviors>
          <w:behavior w:val="content"/>
        </w:behaviors>
        <w:guid w:val="{D52776D2-CECB-764D-BDC6-042222926101}"/>
      </w:docPartPr>
      <w:docPartBody>
        <w:p w:rsidR="00E07DC3" w:rsidRDefault="00E07DC3">
          <w:pPr>
            <w:pStyle w:val="36DD283CE8525542AFAEAB06C263A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A7FE151FA27D4797AAC2ECA897C6EE"/>
        <w:category>
          <w:name w:val="General"/>
          <w:gallery w:val="placeholder"/>
        </w:category>
        <w:types>
          <w:type w:val="bbPlcHdr"/>
        </w:types>
        <w:behaviors>
          <w:behavior w:val="content"/>
        </w:behaviors>
        <w:guid w:val="{5700D188-3DBC-634E-ADB5-BAB37DF644D8}"/>
      </w:docPartPr>
      <w:docPartBody>
        <w:p w:rsidR="00E07DC3" w:rsidRDefault="00E07DC3">
          <w:pPr>
            <w:pStyle w:val="0BA7FE151FA27D4797AAC2ECA897C6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95D73AD96EF4AB500B16CE0E20A47"/>
        <w:category>
          <w:name w:val="General"/>
          <w:gallery w:val="placeholder"/>
        </w:category>
        <w:types>
          <w:type w:val="bbPlcHdr"/>
        </w:types>
        <w:behaviors>
          <w:behavior w:val="content"/>
        </w:behaviors>
        <w:guid w:val="{146259C5-0831-0F4B-82D5-A0D87702EA4E}"/>
      </w:docPartPr>
      <w:docPartBody>
        <w:p w:rsidR="00E07DC3" w:rsidRDefault="00E07DC3">
          <w:pPr>
            <w:pStyle w:val="3F295D73AD96EF4AB500B16CE0E20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18FF090820E4794AC080E77AE6051"/>
        <w:category>
          <w:name w:val="General"/>
          <w:gallery w:val="placeholder"/>
        </w:category>
        <w:types>
          <w:type w:val="bbPlcHdr"/>
        </w:types>
        <w:behaviors>
          <w:behavior w:val="content"/>
        </w:behaviors>
        <w:guid w:val="{C5206A6A-EE95-8945-8875-B13588672DCD}"/>
      </w:docPartPr>
      <w:docPartBody>
        <w:p w:rsidR="00E07DC3" w:rsidRDefault="00E07DC3">
          <w:pPr>
            <w:pStyle w:val="74F18FF090820E4794AC080E77AE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C3"/>
    <w:rsid w:val="008A5D19"/>
    <w:rsid w:val="00E07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{7FEC680C-AE96-4149-A1D9-A11BAA7807CD}</b:Guid>
    <b:Title>Dancing Modernism/Performing Politics</b:Title>
    <b:Publisher>Indiana UP</b:Publisher>
    <b:City>Bloomington</b:City>
    <b:Year>1995</b:Year>
    <b:Author>
      <b:Author>
        <b:NameList>
          <b:Person>
            <b:Last>Franko</b:Last>
            <b:First>Mark</b:First>
          </b:Person>
        </b:NameList>
      </b:Author>
    </b:Author>
    <b:RefOrder>6</b:RefOrder>
  </b:Source>
  <b:Source>
    <b:Tag>Gar94</b:Tag>
    <b:SourceType>Book</b:SourceType>
    <b:Guid>{3DEEEA47-D3AF-2442-86AF-282A2AC733DF}</b:Guid>
    <b:Title>Of, By, and for the People: Dancing on the Left in the 1930s</b:Title>
    <b:City>Madison</b:City>
    <b:Publisher>Society of Dance History Scholars</b:Publisher>
    <b:Year>1994</b:Year>
    <b:Author>
      <b:Author>
        <b:NameList>
          <b:Person>
            <b:Last>Garafola</b:Last>
            <b:First>Lynn</b:First>
          </b:Person>
          <b:Person>
            <b:Last>Gold</b:Last>
            <b:First>Russell</b:First>
          </b:Person>
        </b:NameList>
      </b:Author>
    </b:Author>
    <b:RefOrder>7</b:RefOrder>
  </b:Source>
  <b:Source>
    <b:Tag>Phi08</b:Tag>
    <b:SourceType>JournalArticle</b:SourceType>
    <b:Guid>{32033405-F7DA-614F-9D0E-C6C36F3D014D}</b:Guid>
    <b:Title>Performing Communism in the American Dance: Culture, Politics and the New Dance Group</b:Title>
    <b:Year>2008</b:Year>
    <b:Volume>7</b:Volume>
    <b:Pages>39-65</b:Pages>
    <b:Author>
      <b:Author>
        <b:NameList>
          <b:Person>
            <b:Last>Phillips</b:Last>
            <b:Middle>V.</b:Middle>
            <b:First>Geduld</b:First>
          </b:Person>
        </b:NameList>
      </b:Author>
    </b:Author>
    <b:JournalName>American Communist History</b:JournalName>
    <b:Issue>1</b:Issue>
    <b:RefOrder>11</b:RefOrder>
  </b:Source>
  <b:Source>
    <b:Tag>Gra97</b:Tag>
    <b:SourceType>Book</b:SourceType>
    <b:Guid>{21089616-D557-D34D-960D-0A85267C3CA4}</b:Guid>
    <b:Title>Stepping Left: Dance and Politics in New York City, 1928-1942</b:Title>
    <b:Publisher>Duke UP</b:Publisher>
    <b:City>Durham</b:City>
    <b:Year>1997</b:Year>
    <b:Author>
      <b:Author>
        <b:NameList>
          <b:Person>
            <b:Last>Graff</b:Last>
            <b:First>Ellen</b:First>
          </b:Person>
        </b:NameList>
      </b:Author>
    </b:Author>
    <b:RefOrder>9</b:RefOrder>
  </b:Source>
  <b:Source>
    <b:Tag>Pri89</b:Tag>
    <b:SourceType>JournalArticle</b:SourceType>
    <b:Guid>{D9E8AD54-A2E0-4C4A-8B9E-0B1EFEE98FB2}</b:Guid>
    <b:Title>From Workers' Dance to New Dance</b:Title>
    <b:Year>1989</b:Year>
    <b:Volume>7</b:Volume>
    <b:Pages>47-64</b:Pages>
    <b:JournalName>Dance Research</b:JournalName>
    <b:Issue>1</b:Issue>
    <b:Author>
      <b:Author>
        <b:NameList>
          <b:Person>
            <b:Last>Prickett</b:Last>
            <b:First>Stacey</b:First>
          </b:Person>
        </b:NameList>
      </b:Author>
    </b:Author>
    <b:RefOrder>12</b:RefOrder>
  </b:Source>
  <b:Source>
    <b:Tag>Ros01</b:Tag>
    <b:SourceType>Book</b:SourceType>
    <b:Guid>{A17680EC-2596-E84D-AC3F-59588F942DFA}</b:Guid>
    <b:Title>The New Dance Group: Movement for Change</b:Title>
    <b:Publisher>Harwood Academic Publishers</b:Publisher>
    <b:City>London</b:City>
    <b:Year>2001</b:Year>
    <b:Author>
      <b:Editor>
        <b:NameList>
          <b:Person>
            <b:Last>Rosen</b:Last>
            <b:First>Bernice</b:First>
          </b:Person>
        </b:NameList>
      </b:Editor>
    </b:Author>
    <b:RefOrder>13</b:RefOrder>
  </b:Source>
  <b:Source>
    <b:Tag>Dud99</b:Tag>
    <b:SourceType>Film</b:SourceType>
    <b:Guid>{E653FB23-5907-4F4C-8DC8-A045D1737A26}</b:Guid>
    <b:Title>Dancing Inside</b:Title>
    <b:Year>1999</b:Year>
    <b:Author>
      <b:Performer>
        <b:NameList>
          <b:Person>
            <b:Last>Dudley</b:Last>
            <b:First>Jane</b:First>
          </b:Person>
        </b:NameList>
      </b:Performer>
      <b:Director>
        <b:NameList>
          <b:Person>
            <b:Last>Lacey</b:Last>
            <b:First>Gillian</b:First>
          </b:Person>
        </b:NameList>
      </b:Director>
    </b:Author>
    <b:Distributor>ATP Film; BBC</b:Distributor>
    <b:RefOrder>2</b:RefOrder>
  </b:Source>
  <b:Source>
    <b:Tag>Dud94</b:Tag>
    <b:SourceType>Film</b:SourceType>
    <b:Guid>{2080EB16-2EE8-724A-BA03-3564CA2A5FF3}</b:Guid>
    <b:Title>Harmonica Breakdown: Speaking About the Dance</b:Title>
    <b:Year>1994</b:Year>
    <b:Medium>VHS</b:Medium>
    <b:Author>
      <b:Performer>
        <b:NameList>
          <b:Person>
            <b:Last>Dudley</b:Last>
            <b:First>Jane</b:First>
          </b:Person>
          <b:Person>
            <b:Last>Wray</b:Last>
            <b:First>Sheron</b:First>
          </b:Person>
          <b:Person>
            <b:Last>Terry</b:Last>
            <b:First>Sonny</b:First>
          </b:Person>
        </b:NameList>
      </b:Performer>
      <b:Director>
        <b:NameList>
          <b:Person>
            <b:Last>Bhuller</b:Last>
            <b:Middle>Singh</b:Middle>
            <b:First>Darshan</b:First>
          </b:Person>
          <b:Person>
            <b:Last>Hurwitz</b:Last>
            <b:First>Tom</b:First>
          </b:Person>
        </b:NameList>
      </b:Director>
      <b:ProducerName>
        <b:NameList>
          <b:Person>
            <b:Last>Estep</b:Last>
            <b:First>Sallie</b:First>
          </b:Person>
        </b:NameList>
      </b:ProducerName>
    </b:Author>
    <b:RefOrder>5</b:RefOrder>
  </b:Source>
  <b:Source>
    <b:Tag>Dud941</b:Tag>
    <b:SourceType>Film</b:SourceType>
    <b:Guid>{D388CD78-E20B-9C4D-9078-8E386800A8AF}</b:Guid>
    <b:Title>he New Dance Group Gala Concert: An Historic Retrospective of New Dance Group Presentations 1930's-1970's</b:Title>
    <b:Author>
      <b:Performer>
        <b:NameList>
          <b:Person>
            <b:Last>Dudley</b:Last>
            <b:First>Jane</b:First>
          </b:Person>
        </b:NameList>
      </b:Performer>
      <b:Director>
        <b:NameList>
          <b:Person>
            <b:Last>Holub</b:Last>
            <b:First>Johannes</b:First>
          </b:Person>
        </b:NameList>
      </b:Director>
      <b:ProducerName>
        <b:NameList>
          <b:Person>
            <b:Last>Guild</b:Last>
            <b:First>The</b:First>
            <b:Middle>American Dance</b:Middle>
          </b:Person>
        </b:NameList>
      </b:ProducerName>
    </b:Author>
    <b:Year>1994</b:Year>
    <b:RefOrder>4</b:RefOrder>
  </b:Source>
  <b:Source>
    <b:Tag>Tim96</b:Tag>
    <b:SourceType>Film</b:SourceType>
    <b:Guid>{22B7F822-02FC-1247-85B9-B3C7DB4513CC}</b:Guid>
    <b:Title>Time is Money</b:Title>
    <b:Year>1932</b:Year>
    <b:Comments>http://www.360fullcircle.net/repertory.html</b:Comments>
    <b:Author>
      <b:Performer>
        <b:NameList>
          <b:Person>
            <b:Last>Dudley</b:Last>
            <b:First>Jane</b:First>
          </b:Person>
        </b:NameList>
      </b:Performer>
    </b:Author>
    <b:RefOrder>3</b:RefOrder>
  </b:Source>
  <b:Source>
    <b:Tag>Lib12</b:Tag>
    <b:SourceType>Misc</b:SourceType>
    <b:Guid>{D2A09F2B-7F7B-4F4F-94A7-9F0E025BCFEF}</b:Guid>
    <b:Author>
      <b:Author>
        <b:Corporate>Library of Congress</b:Corporate>
      </b:Author>
    </b:Author>
    <b:Title>Politics and the Dancing Body</b:Title>
    <b:Medium>Exhibition</b:Medium>
    <b:Year>2012</b:Year>
    <b:Month>02</b:Month>
    <b:Day>16</b:Day>
    <b:Comments>http://myloc.gov/Exhibitions/politics-and-dance</b:Comments>
    <b:City>Washington</b:City>
    <b:RefOrder>10</b:RefOrder>
  </b:Source>
  <b:Source>
    <b:Tag>Ged07</b:Tag>
    <b:SourceType>Book</b:SourceType>
    <b:Guid>{39A700A8-2BBC-DD49-B1E9-6ECF4A3397A4}</b:Guid>
    <b:Title>Dance Is a Weapon=: La Danse Est Une Arme</b:Title>
    <b:Year>2007</b:Year>
    <b:City>Pantin</b:City>
    <b:Publisher>Centre National de la Danse</b:Publisher>
    <b:Author>
      <b:Author>
        <b:NameList>
          <b:Person>
            <b:Last>Geduld</b:Last>
            <b:Middle>P.</b:Middle>
            <b:First>Victoria</b:First>
          </b:Person>
        </b:NameList>
      </b:Author>
    </b:Author>
    <b:RefOrder>8</b:RefOrder>
  </b:Source>
  <b:Source>
    <b:Tag>Ben78</b:Tag>
    <b:SourceType>Misc</b:SourceType>
    <b:Guid>{BA4B3E02-A2D8-0241-9F59-F2EADC291272}</b:Guid>
    <b:Title>Dudley, Jane. Oral History. </b:Title>
    <b:City>New York</b:City>
    <b:Publisher>Columbia Center for Oral History, Columbia University Libraries</b:Publisher>
    <b:Year>1978</b:Year>
    <b:Author>
      <b:Author>
        <b:Corporate>Bennington Summer School of the Dance Project</b:Corporate>
      </b:Author>
    </b:Author>
    <b:Medium>Archival Material</b:Medium>
    <b:RefOrder>1</b:RefOrder>
  </b:Source>
  <b:Source>
    <b:Tag>The3</b:Tag>
    <b:SourceType>Misc</b:SourceType>
    <b:Guid>{499D0969-AE97-FA43-8B7E-9B6D442016D8}</b:Guid>
    <b:Title>The Jane Dudley Collection</b:Title>
    <b:Medium>Archival Material</b:Medium>
    <b:City>Washington</b:City>
    <b:Publisher>Library of Congress, Music Division</b:Publisher>
    <b:RefOrder>14</b:RefOrder>
  </b:Source>
</b:Sources>
</file>

<file path=customXml/itemProps1.xml><?xml version="1.0" encoding="utf-8"?>
<ds:datastoreItem xmlns:ds="http://schemas.openxmlformats.org/officeDocument/2006/customXml" ds:itemID="{C211E5E3-BB6B-404B-9C76-D33B525A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5</Pages>
  <Words>1676</Words>
  <Characters>9558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2015-02-26T03:47:00Z</dcterms:created>
  <dcterms:modified xsi:type="dcterms:W3CDTF">2015-03-17T23:43:00Z</dcterms:modified>
</cp:coreProperties>
</file>