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195"/>
        <w:gridCol w:w="2998"/>
      </w:tblGrid>
      <w:tr w:rsidR="00B574C9" w:rsidRPr="00864694" w14:paraId="6F4077FF" w14:textId="77777777" w:rsidTr="00EE3122">
        <w:tc>
          <w:tcPr>
            <w:tcW w:w="498" w:type="dxa"/>
            <w:vMerge w:val="restart"/>
            <w:shd w:val="clear" w:color="auto" w:fill="A6A6A6" w:themeFill="background1" w:themeFillShade="A6"/>
            <w:textDirection w:val="btLr"/>
          </w:tcPr>
          <w:p w14:paraId="0E20ADB5" w14:textId="77777777" w:rsidR="00B574C9" w:rsidRPr="00864694" w:rsidRDefault="00B574C9" w:rsidP="00864694">
            <w:pPr>
              <w:jc w:val="center"/>
              <w:rPr>
                <w:b/>
              </w:rPr>
            </w:pPr>
            <w:r w:rsidRPr="00864694">
              <w:rPr>
                <w:b/>
              </w:rPr>
              <w:t>About you</w:t>
            </w:r>
          </w:p>
        </w:tc>
        <w:sdt>
          <w:sdtPr>
            <w:rPr>
              <w:b/>
            </w:rPr>
            <w:alias w:val="Salutation"/>
            <w:tag w:val="salutation"/>
            <w:id w:val="-1659997262"/>
            <w:placeholder>
              <w:docPart w:val="4A95BDC687054E9D909A54FEB92BD8AF"/>
            </w:placeholder>
            <w:showingPlcHdr/>
            <w:dropDownList>
              <w:listItem w:displayText="Dr." w:value="Dr."/>
              <w:listItem w:displayText="Prof." w:value="Prof."/>
            </w:dropDownList>
          </w:sdtPr>
          <w:sdtEndPr/>
          <w:sdtContent>
            <w:tc>
              <w:tcPr>
                <w:tcW w:w="1296" w:type="dxa"/>
              </w:tcPr>
              <w:p w14:paraId="16B4BD51" w14:textId="77777777" w:rsidR="00B574C9" w:rsidRPr="00864694" w:rsidRDefault="00B574C9" w:rsidP="00864694">
                <w:pPr>
                  <w:jc w:val="center"/>
                  <w:rPr>
                    <w:b/>
                  </w:rPr>
                </w:pPr>
                <w:r w:rsidRPr="00864694">
                  <w:rPr>
                    <w:rStyle w:val="PlaceholderText"/>
                    <w:b/>
                    <w:color w:val="auto"/>
                  </w:rPr>
                  <w:t>[Salutation]</w:t>
                </w:r>
              </w:p>
            </w:tc>
          </w:sdtContent>
        </w:sdt>
        <w:sdt>
          <w:sdtPr>
            <w:alias w:val="First name"/>
            <w:tag w:val="authorFirstName"/>
            <w:id w:val="581645879"/>
            <w:placeholder>
              <w:docPart w:val="BC33BA459C104DDFA3408BFD8A7EE3F0"/>
            </w:placeholder>
            <w:text/>
          </w:sdtPr>
          <w:sdtEndPr/>
          <w:sdtContent>
            <w:tc>
              <w:tcPr>
                <w:tcW w:w="2073" w:type="dxa"/>
              </w:tcPr>
              <w:p w14:paraId="2ECF879F" w14:textId="77777777" w:rsidR="00B574C9" w:rsidRPr="00864694" w:rsidRDefault="00EE3122" w:rsidP="00864694">
                <w:r w:rsidRPr="00864694">
                  <w:t>Mariana</w:t>
                </w:r>
              </w:p>
            </w:tc>
          </w:sdtContent>
        </w:sdt>
        <w:sdt>
          <w:sdtPr>
            <w:alias w:val="Middle name"/>
            <w:tag w:val="authorMiddleName"/>
            <w:id w:val="-2076034781"/>
            <w:placeholder>
              <w:docPart w:val="3C52476222414BE59BD161CA132FFA4F"/>
            </w:placeholder>
            <w:showingPlcHdr/>
            <w:text/>
          </w:sdtPr>
          <w:sdtEndPr/>
          <w:sdtContent>
            <w:tc>
              <w:tcPr>
                <w:tcW w:w="2195" w:type="dxa"/>
              </w:tcPr>
              <w:p w14:paraId="6A92A544" w14:textId="77777777" w:rsidR="00B574C9" w:rsidRPr="00864694" w:rsidRDefault="00B574C9" w:rsidP="00864694">
                <w:r w:rsidRPr="00864694">
                  <w:rPr>
                    <w:rStyle w:val="PlaceholderText"/>
                    <w:color w:val="auto"/>
                  </w:rPr>
                  <w:t>[Middle name]</w:t>
                </w:r>
              </w:p>
            </w:tc>
          </w:sdtContent>
        </w:sdt>
        <w:sdt>
          <w:sdtPr>
            <w:alias w:val="Last name"/>
            <w:tag w:val="authorLastName"/>
            <w:id w:val="-1088529830"/>
            <w:placeholder>
              <w:docPart w:val="960190023BB047648C1FCDAA432388C3"/>
            </w:placeholder>
            <w:text/>
          </w:sdtPr>
          <w:sdtEndPr/>
          <w:sdtContent>
            <w:tc>
              <w:tcPr>
                <w:tcW w:w="2998" w:type="dxa"/>
              </w:tcPr>
              <w:p w14:paraId="16DB1EFC" w14:textId="77777777" w:rsidR="00B574C9" w:rsidRPr="00864694" w:rsidRDefault="00EE3122" w:rsidP="00864694">
                <w:proofErr w:type="spellStart"/>
                <w:r w:rsidRPr="00864694">
                  <w:t>Westphalen</w:t>
                </w:r>
                <w:proofErr w:type="spellEnd"/>
                <w:r w:rsidRPr="00864694">
                  <w:t xml:space="preserve"> Von </w:t>
                </w:r>
                <w:proofErr w:type="spellStart"/>
                <w:r w:rsidRPr="00864694">
                  <w:t>Hartenthal</w:t>
                </w:r>
                <w:proofErr w:type="spellEnd"/>
              </w:p>
            </w:tc>
          </w:sdtContent>
        </w:sdt>
      </w:tr>
      <w:tr w:rsidR="00B574C9" w:rsidRPr="00864694" w14:paraId="62644574" w14:textId="77777777" w:rsidTr="00EE3122">
        <w:trPr>
          <w:trHeight w:val="986"/>
        </w:trPr>
        <w:tc>
          <w:tcPr>
            <w:tcW w:w="498" w:type="dxa"/>
            <w:vMerge/>
            <w:shd w:val="clear" w:color="auto" w:fill="A6A6A6" w:themeFill="background1" w:themeFillShade="A6"/>
          </w:tcPr>
          <w:p w14:paraId="1748524C" w14:textId="77777777" w:rsidR="00B574C9" w:rsidRPr="00864694" w:rsidRDefault="00B574C9" w:rsidP="00864694">
            <w:pPr>
              <w:jc w:val="center"/>
              <w:rPr>
                <w:b/>
              </w:rPr>
            </w:pPr>
          </w:p>
        </w:tc>
        <w:sdt>
          <w:sdtPr>
            <w:alias w:val="Biography"/>
            <w:tag w:val="authorBiography"/>
            <w:id w:val="938807824"/>
            <w:placeholder>
              <w:docPart w:val="85A43BD3E51A4088B3967A4082D2A1E4"/>
            </w:placeholder>
            <w:showingPlcHdr/>
          </w:sdtPr>
          <w:sdtEndPr/>
          <w:sdtContent>
            <w:tc>
              <w:tcPr>
                <w:tcW w:w="8562" w:type="dxa"/>
                <w:gridSpan w:val="4"/>
              </w:tcPr>
              <w:p w14:paraId="4C89ED5F" w14:textId="77777777" w:rsidR="00B574C9" w:rsidRPr="00864694" w:rsidRDefault="00B574C9" w:rsidP="00864694">
                <w:r w:rsidRPr="00864694">
                  <w:rPr>
                    <w:rStyle w:val="PlaceholderText"/>
                    <w:color w:val="auto"/>
                  </w:rPr>
                  <w:t>[Enter your biography]</w:t>
                </w:r>
              </w:p>
            </w:tc>
          </w:sdtContent>
        </w:sdt>
      </w:tr>
      <w:tr w:rsidR="00B574C9" w:rsidRPr="00864694" w14:paraId="133EE42D" w14:textId="77777777" w:rsidTr="00EE3122">
        <w:trPr>
          <w:trHeight w:val="986"/>
        </w:trPr>
        <w:tc>
          <w:tcPr>
            <w:tcW w:w="498" w:type="dxa"/>
            <w:vMerge/>
            <w:shd w:val="clear" w:color="auto" w:fill="A6A6A6" w:themeFill="background1" w:themeFillShade="A6"/>
          </w:tcPr>
          <w:p w14:paraId="3BC95B37" w14:textId="77777777" w:rsidR="00B574C9" w:rsidRPr="00864694" w:rsidRDefault="00B574C9" w:rsidP="00864694">
            <w:pPr>
              <w:jc w:val="center"/>
              <w:rPr>
                <w:b/>
              </w:rPr>
            </w:pPr>
          </w:p>
        </w:tc>
        <w:sdt>
          <w:sdtPr>
            <w:alias w:val="Affiliation"/>
            <w:tag w:val="affiliation"/>
            <w:id w:val="2012937915"/>
            <w:placeholder>
              <w:docPart w:val="FFE6E3F461DB4FA7983543EF72F80CCD"/>
            </w:placeholder>
            <w:showingPlcHdr/>
            <w:text/>
          </w:sdtPr>
          <w:sdtEndPr/>
          <w:sdtContent>
            <w:tc>
              <w:tcPr>
                <w:tcW w:w="8562" w:type="dxa"/>
                <w:gridSpan w:val="4"/>
              </w:tcPr>
              <w:p w14:paraId="36BD3249" w14:textId="77777777" w:rsidR="00B574C9" w:rsidRPr="00864694" w:rsidRDefault="00B574C9" w:rsidP="00864694">
                <w:r w:rsidRPr="00864694">
                  <w:rPr>
                    <w:rStyle w:val="PlaceholderText"/>
                    <w:color w:val="auto"/>
                  </w:rPr>
                  <w:t>[Enter the institution with which you are affiliated]</w:t>
                </w:r>
              </w:p>
            </w:tc>
          </w:sdtContent>
        </w:sdt>
      </w:tr>
    </w:tbl>
    <w:p w14:paraId="6EC45B07" w14:textId="77777777" w:rsidR="003D3579" w:rsidRPr="00864694" w:rsidRDefault="003D3579" w:rsidP="00864694">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864694" w14:paraId="54C035AC" w14:textId="77777777" w:rsidTr="00244BB0">
        <w:tc>
          <w:tcPr>
            <w:tcW w:w="9016" w:type="dxa"/>
            <w:shd w:val="clear" w:color="auto" w:fill="A6A6A6" w:themeFill="background1" w:themeFillShade="A6"/>
            <w:tcMar>
              <w:top w:w="113" w:type="dxa"/>
              <w:bottom w:w="113" w:type="dxa"/>
            </w:tcMar>
          </w:tcPr>
          <w:p w14:paraId="7DE4FCB9" w14:textId="77777777" w:rsidR="00244BB0" w:rsidRPr="00864694" w:rsidRDefault="00244BB0" w:rsidP="00864694">
            <w:pPr>
              <w:jc w:val="center"/>
              <w:rPr>
                <w:b/>
              </w:rPr>
            </w:pPr>
            <w:r w:rsidRPr="00864694">
              <w:rPr>
                <w:b/>
              </w:rPr>
              <w:t>Your article</w:t>
            </w:r>
          </w:p>
        </w:tc>
      </w:tr>
      <w:tr w:rsidR="003F0D73" w:rsidRPr="00864694" w14:paraId="34A09426" w14:textId="77777777" w:rsidTr="003F0D73">
        <w:sdt>
          <w:sdtPr>
            <w:rPr>
              <w:b/>
            </w:rPr>
            <w:alias w:val="Article headword"/>
            <w:tag w:val="articleHeadword"/>
            <w:id w:val="-361440020"/>
            <w:placeholder>
              <w:docPart w:val="F9CD1F0D129E4AF899ECA8006E2D4BFF"/>
            </w:placeholder>
            <w:text/>
          </w:sdtPr>
          <w:sdtEndPr/>
          <w:sdtContent>
            <w:tc>
              <w:tcPr>
                <w:tcW w:w="9016" w:type="dxa"/>
                <w:tcMar>
                  <w:top w:w="113" w:type="dxa"/>
                  <w:bottom w:w="113" w:type="dxa"/>
                </w:tcMar>
              </w:tcPr>
              <w:p w14:paraId="6CD7FA0C" w14:textId="77777777" w:rsidR="003F0D73" w:rsidRPr="00864694" w:rsidRDefault="00EE3122" w:rsidP="00864694">
                <w:pPr>
                  <w:rPr>
                    <w:b/>
                  </w:rPr>
                </w:pPr>
                <w:proofErr w:type="spellStart"/>
                <w:r w:rsidRPr="00864694">
                  <w:rPr>
                    <w:b/>
                  </w:rPr>
                  <w:t>Berni</w:t>
                </w:r>
                <w:proofErr w:type="spellEnd"/>
                <w:r w:rsidRPr="00864694">
                  <w:rPr>
                    <w:b/>
                  </w:rPr>
                  <w:t>, Antonio (1905-1981)</w:t>
                </w:r>
              </w:p>
            </w:tc>
          </w:sdtContent>
        </w:sdt>
      </w:tr>
      <w:tr w:rsidR="00464699" w:rsidRPr="00864694" w14:paraId="7A35DD22" w14:textId="77777777" w:rsidTr="008C0217">
        <w:sdt>
          <w:sdtPr>
            <w:alias w:val="Variant headwords"/>
            <w:tag w:val="variantHeadwords"/>
            <w:id w:val="173464402"/>
            <w:placeholder>
              <w:docPart w:val="C671F55395954FF688F226E4300D8413"/>
            </w:placeholder>
            <w:showingPlcHdr/>
          </w:sdtPr>
          <w:sdtEndPr/>
          <w:sdtContent>
            <w:tc>
              <w:tcPr>
                <w:tcW w:w="9016" w:type="dxa"/>
                <w:tcMar>
                  <w:top w:w="113" w:type="dxa"/>
                  <w:bottom w:w="113" w:type="dxa"/>
                </w:tcMar>
              </w:tcPr>
              <w:p w14:paraId="0F603DF7" w14:textId="77777777" w:rsidR="00464699" w:rsidRPr="00864694" w:rsidRDefault="00464699" w:rsidP="00864694">
                <w:r w:rsidRPr="00864694">
                  <w:rPr>
                    <w:rStyle w:val="PlaceholderText"/>
                    <w:b/>
                    <w:color w:val="auto"/>
                  </w:rPr>
                  <w:t xml:space="preserve">[Enter any </w:t>
                </w:r>
                <w:r w:rsidRPr="00864694">
                  <w:rPr>
                    <w:rStyle w:val="PlaceholderText"/>
                    <w:b/>
                    <w:i/>
                    <w:color w:val="auto"/>
                  </w:rPr>
                  <w:t>variant forms</w:t>
                </w:r>
                <w:r w:rsidRPr="00864694">
                  <w:rPr>
                    <w:rStyle w:val="PlaceholderText"/>
                    <w:b/>
                    <w:color w:val="auto"/>
                  </w:rPr>
                  <w:t xml:space="preserve"> of your headword – OPTIONAL]</w:t>
                </w:r>
              </w:p>
            </w:tc>
          </w:sdtContent>
        </w:sdt>
      </w:tr>
      <w:tr w:rsidR="00E85A05" w:rsidRPr="00864694" w14:paraId="37ECC20C" w14:textId="77777777" w:rsidTr="003F0D73">
        <w:sdt>
          <w:sdtPr>
            <w:alias w:val="Abstract"/>
            <w:tag w:val="abstract"/>
            <w:id w:val="-635871867"/>
            <w:placeholder>
              <w:docPart w:val="998694F3BEA84353A07A21C9EE7F2334"/>
            </w:placeholder>
          </w:sdtPr>
          <w:sdtEndPr/>
          <w:sdtContent>
            <w:tc>
              <w:tcPr>
                <w:tcW w:w="9016" w:type="dxa"/>
                <w:tcMar>
                  <w:top w:w="113" w:type="dxa"/>
                  <w:bottom w:w="113" w:type="dxa"/>
                </w:tcMar>
              </w:tcPr>
              <w:p w14:paraId="7F714839" w14:textId="5A222361" w:rsidR="00E85A05" w:rsidRPr="00864694" w:rsidRDefault="004610D0" w:rsidP="00864694">
                <w:pPr>
                  <w:rPr>
                    <w:u w:color="0000FF"/>
                  </w:rPr>
                </w:pPr>
                <w:r w:rsidRPr="00864694">
                  <w:rPr>
                    <w:u w:color="0000FF"/>
                  </w:rPr>
                  <w:t xml:space="preserve">Antonio </w:t>
                </w:r>
                <w:proofErr w:type="spellStart"/>
                <w:r w:rsidRPr="00864694">
                  <w:rPr>
                    <w:u w:color="0000FF"/>
                  </w:rPr>
                  <w:t>Berni</w:t>
                </w:r>
                <w:proofErr w:type="spellEnd"/>
                <w:r w:rsidRPr="00864694">
                  <w:rPr>
                    <w:u w:color="0000FF"/>
                  </w:rPr>
                  <w:t xml:space="preserve"> is a central figure in twentieth-century Argentinean art, with a long and diverse production. He experimented with a wide variety of techniques, from oil painting to collages to large sculptures. </w:t>
                </w:r>
                <w:proofErr w:type="spellStart"/>
                <w:r w:rsidRPr="00864694">
                  <w:rPr>
                    <w:u w:color="0000FF"/>
                  </w:rPr>
                  <w:t>Berni</w:t>
                </w:r>
                <w:proofErr w:type="spellEnd"/>
                <w:r w:rsidRPr="00864694">
                  <w:rPr>
                    <w:u w:color="0000FF"/>
                  </w:rPr>
                  <w:t xml:space="preserve"> frequently incorporated trash and other industrialised, humble materials, into his pieces. The artist’s complex prints, which combined traditional printmaking techniques and collage with found materials, secured him the Grand Prize for Drawing and Printmaking at the 1962 Venice Biennale. </w:t>
                </w:r>
                <w:proofErr w:type="spellStart"/>
                <w:r w:rsidRPr="00864694">
                  <w:rPr>
                    <w:u w:color="0000FF"/>
                  </w:rPr>
                  <w:t>Berni’s</w:t>
                </w:r>
                <w:proofErr w:type="spellEnd"/>
                <w:r w:rsidRPr="00864694">
                  <w:rPr>
                    <w:u w:color="0000FF"/>
                  </w:rPr>
                  <w:t xml:space="preserve"> works usually addressed the inequality and injustices he witnessed in Argentina as a result of the rapid growth in industrialisation and consumerism. His works, predominantly figurative, have a cluttered, grimy aspect.</w:t>
                </w:r>
              </w:p>
            </w:tc>
          </w:sdtContent>
        </w:sdt>
      </w:tr>
      <w:tr w:rsidR="003F0D73" w:rsidRPr="00864694" w14:paraId="72CC5733" w14:textId="77777777" w:rsidTr="003F0D73">
        <w:sdt>
          <w:sdtPr>
            <w:alias w:val="Article text"/>
            <w:tag w:val="articleText"/>
            <w:id w:val="634067588"/>
            <w:placeholder>
              <w:docPart w:val="16414EC5DF9B44A6AF7966C4C0FF13C5"/>
            </w:placeholder>
          </w:sdtPr>
          <w:sdtEndPr/>
          <w:sdtContent>
            <w:tc>
              <w:tcPr>
                <w:tcW w:w="9016" w:type="dxa"/>
                <w:tcMar>
                  <w:top w:w="113" w:type="dxa"/>
                  <w:bottom w:w="113" w:type="dxa"/>
                </w:tcMar>
              </w:tcPr>
              <w:p w14:paraId="10DD0C45" w14:textId="73A4B257" w:rsidR="00634E69" w:rsidRPr="00864694" w:rsidRDefault="00EE3122" w:rsidP="00864694">
                <w:pPr>
                  <w:rPr>
                    <w:u w:color="0000FF"/>
                  </w:rPr>
                </w:pPr>
                <w:r w:rsidRPr="00864694">
                  <w:rPr>
                    <w:u w:color="0000FF"/>
                  </w:rPr>
                  <w:t xml:space="preserve">Antonio </w:t>
                </w:r>
                <w:proofErr w:type="spellStart"/>
                <w:r w:rsidRPr="00864694">
                  <w:rPr>
                    <w:u w:color="0000FF"/>
                  </w:rPr>
                  <w:t>Berni</w:t>
                </w:r>
                <w:proofErr w:type="spellEnd"/>
                <w:r w:rsidRPr="00864694">
                  <w:rPr>
                    <w:u w:color="0000FF"/>
                  </w:rPr>
                  <w:t xml:space="preserve"> is a central figure in twentieth-century Argentinean art, with a long and diverse production. He experimented with a wide variety of techniques, from oil painting to collages to large sculptures. </w:t>
                </w:r>
                <w:proofErr w:type="spellStart"/>
                <w:r w:rsidRPr="00864694">
                  <w:rPr>
                    <w:u w:color="0000FF"/>
                  </w:rPr>
                  <w:t>Berni</w:t>
                </w:r>
                <w:proofErr w:type="spellEnd"/>
                <w:r w:rsidRPr="00864694">
                  <w:rPr>
                    <w:u w:color="0000FF"/>
                  </w:rPr>
                  <w:t xml:space="preserve"> frequently incorporated trash and other industrialised, humble materials, into his pieces. The artist’s complex prints, which combined traditional printmaking techniques and collage with found materials, secured him the Grand Prize for Drawing and Printmaking at the 1962 Venice Biennale. </w:t>
                </w:r>
                <w:proofErr w:type="spellStart"/>
                <w:r w:rsidRPr="00864694">
                  <w:rPr>
                    <w:u w:color="0000FF"/>
                  </w:rPr>
                  <w:t>Berni’s</w:t>
                </w:r>
                <w:proofErr w:type="spellEnd"/>
                <w:r w:rsidRPr="00864694">
                  <w:rPr>
                    <w:u w:color="0000FF"/>
                  </w:rPr>
                  <w:t xml:space="preserve"> works usually addressed the inequality and injustices he witnessed in Argentina as a result of the rapid growth in industrialisation and consu</w:t>
                </w:r>
                <w:bookmarkStart w:id="0" w:name="_GoBack"/>
                <w:bookmarkEnd w:id="0"/>
                <w:r w:rsidRPr="00864694">
                  <w:rPr>
                    <w:u w:color="0000FF"/>
                  </w:rPr>
                  <w:t xml:space="preserve">merism. His works, predominantly figurative, </w:t>
                </w:r>
                <w:r w:rsidR="00634E69" w:rsidRPr="00864694">
                  <w:rPr>
                    <w:u w:color="0000FF"/>
                  </w:rPr>
                  <w:t>have a cluttered, grimy aspect.</w:t>
                </w:r>
              </w:p>
              <w:p w14:paraId="0B2C789A" w14:textId="77777777" w:rsidR="00634E69" w:rsidRPr="00864694" w:rsidRDefault="00634E69" w:rsidP="00864694">
                <w:pPr>
                  <w:rPr>
                    <w:b/>
                    <w:u w:color="0000FF"/>
                  </w:rPr>
                </w:pPr>
              </w:p>
              <w:p w14:paraId="441B7500" w14:textId="77777777" w:rsidR="00634E69" w:rsidRPr="00864694" w:rsidRDefault="00634E69" w:rsidP="00864694">
                <w:pPr>
                  <w:keepNext/>
                  <w:rPr>
                    <w:u w:color="0000FF"/>
                  </w:rPr>
                </w:pPr>
                <w:r w:rsidRPr="00864694">
                  <w:rPr>
                    <w:u w:color="0000FF"/>
                  </w:rPr>
                  <w:t>File: berni1.jpg</w:t>
                </w:r>
              </w:p>
              <w:p w14:paraId="6C645EA8" w14:textId="4315A3DD" w:rsidR="00EE3122" w:rsidRDefault="00634E69" w:rsidP="00864694">
                <w:pPr>
                  <w:pStyle w:val="Caption"/>
                  <w:spacing w:after="0"/>
                  <w:rPr>
                    <w:color w:val="auto"/>
                  </w:rPr>
                </w:pPr>
                <w:r w:rsidRPr="00864694">
                  <w:rPr>
                    <w:color w:val="auto"/>
                    <w:u w:color="0000FF"/>
                  </w:rPr>
                  <w:fldChar w:fldCharType="begin"/>
                </w:r>
                <w:r w:rsidRPr="00864694">
                  <w:rPr>
                    <w:color w:val="auto"/>
                    <w:u w:color="0000FF"/>
                  </w:rPr>
                  <w:instrText xml:space="preserve"> SEQ Figure \* ARABIC </w:instrText>
                </w:r>
                <w:r w:rsidRPr="00864694">
                  <w:rPr>
                    <w:color w:val="auto"/>
                    <w:u w:color="0000FF"/>
                  </w:rPr>
                  <w:fldChar w:fldCharType="separate"/>
                </w:r>
                <w:r w:rsidRPr="00864694">
                  <w:rPr>
                    <w:noProof/>
                    <w:color w:val="auto"/>
                    <w:u w:color="0000FF"/>
                  </w:rPr>
                  <w:t>1</w:t>
                </w:r>
                <w:r w:rsidRPr="00864694">
                  <w:rPr>
                    <w:color w:val="auto"/>
                    <w:u w:color="0000FF"/>
                  </w:rPr>
                  <w:fldChar w:fldCharType="end"/>
                </w:r>
                <w:r w:rsidRPr="00864694">
                  <w:rPr>
                    <w:color w:val="auto"/>
                  </w:rPr>
                  <w:t xml:space="preserve"> Antonio </w:t>
                </w:r>
                <w:proofErr w:type="spellStart"/>
                <w:r w:rsidRPr="00864694">
                  <w:rPr>
                    <w:color w:val="auto"/>
                  </w:rPr>
                  <w:t>Berni</w:t>
                </w:r>
                <w:proofErr w:type="spellEnd"/>
                <w:r w:rsidRPr="00864694">
                  <w:rPr>
                    <w:color w:val="auto"/>
                  </w:rPr>
                  <w:t xml:space="preserve">, La gran </w:t>
                </w:r>
                <w:proofErr w:type="spellStart"/>
                <w:r w:rsidRPr="00864694">
                  <w:rPr>
                    <w:color w:val="auto"/>
                  </w:rPr>
                  <w:t>tentación</w:t>
                </w:r>
                <w:proofErr w:type="spellEnd"/>
                <w:r w:rsidRPr="00864694">
                  <w:rPr>
                    <w:color w:val="auto"/>
                  </w:rPr>
                  <w:t xml:space="preserve"> (The Big Temptation) or La gran </w:t>
                </w:r>
                <w:proofErr w:type="spellStart"/>
                <w:r w:rsidRPr="00864694">
                  <w:rPr>
                    <w:color w:val="auto"/>
                  </w:rPr>
                  <w:t>ilusión</w:t>
                </w:r>
                <w:proofErr w:type="spellEnd"/>
                <w:r w:rsidRPr="00864694">
                  <w:rPr>
                    <w:color w:val="auto"/>
                  </w:rPr>
                  <w:t xml:space="preserve"> (The Great Illusion), 1962. Mixed media (245 x 251.5 cm) MALBA - </w:t>
                </w:r>
                <w:proofErr w:type="spellStart"/>
                <w:r w:rsidRPr="00864694">
                  <w:rPr>
                    <w:color w:val="auto"/>
                  </w:rPr>
                  <w:t>Museo</w:t>
                </w:r>
                <w:proofErr w:type="spellEnd"/>
                <w:r w:rsidRPr="00864694">
                  <w:rPr>
                    <w:color w:val="auto"/>
                  </w:rPr>
                  <w:t xml:space="preserve"> de Arte </w:t>
                </w:r>
                <w:proofErr w:type="spellStart"/>
                <w:r w:rsidRPr="00864694">
                  <w:rPr>
                    <w:color w:val="auto"/>
                  </w:rPr>
                  <w:t>Latinoamericano</w:t>
                </w:r>
                <w:proofErr w:type="spellEnd"/>
                <w:r w:rsidRPr="00864694">
                  <w:rPr>
                    <w:color w:val="auto"/>
                  </w:rPr>
                  <w:t xml:space="preserve"> de Buenos Aires (</w:t>
                </w:r>
                <w:hyperlink r:id="rId9" w:history="1">
                  <w:r w:rsidR="001721A8" w:rsidRPr="00332042">
                    <w:rPr>
                      <w:rStyle w:val="Hyperlink"/>
                    </w:rPr>
                    <w:t>http://www.malba.org.ar/web/home.php</w:t>
                  </w:r>
                </w:hyperlink>
                <w:r w:rsidRPr="00864694">
                  <w:rPr>
                    <w:color w:val="auto"/>
                  </w:rPr>
                  <w:t>)</w:t>
                </w:r>
              </w:p>
              <w:p w14:paraId="121DE5BB" w14:textId="77777777" w:rsidR="001721A8" w:rsidRPr="001721A8" w:rsidRDefault="001721A8" w:rsidP="001721A8"/>
              <w:p w14:paraId="6190552E" w14:textId="47424804" w:rsidR="00EE3122" w:rsidRPr="00864694" w:rsidRDefault="00EE3122" w:rsidP="00864694">
                <w:pPr>
                  <w:rPr>
                    <w:u w:color="0000FF"/>
                  </w:rPr>
                </w:pPr>
                <w:r w:rsidRPr="00864694">
                  <w:rPr>
                    <w:u w:color="0000FF"/>
                  </w:rPr>
                  <w:t xml:space="preserve">At the beginning of his career in the 1920s and early 1930s, </w:t>
                </w:r>
                <w:proofErr w:type="spellStart"/>
                <w:r w:rsidRPr="00864694">
                  <w:rPr>
                    <w:u w:color="0000FF"/>
                  </w:rPr>
                  <w:t>Berni</w:t>
                </w:r>
                <w:proofErr w:type="spellEnd"/>
                <w:r w:rsidRPr="00864694">
                  <w:rPr>
                    <w:u w:color="0000FF"/>
                  </w:rPr>
                  <w:t xml:space="preserve"> was influenced by the surrealists, with whom he became familiar on a study trip to Europe. During the 1930s, the artist created monumental paintings; he also delineated the movement </w:t>
                </w:r>
                <w:r w:rsidRPr="00864694">
                  <w:rPr>
                    <w:i/>
                    <w:u w:color="0000FF"/>
                  </w:rPr>
                  <w:t xml:space="preserve">Nuevo </w:t>
                </w:r>
                <w:proofErr w:type="spellStart"/>
                <w:r w:rsidRPr="00864694">
                  <w:rPr>
                    <w:i/>
                    <w:u w:color="0000FF"/>
                  </w:rPr>
                  <w:t>Realismo</w:t>
                </w:r>
                <w:proofErr w:type="spellEnd"/>
                <w:r w:rsidR="001721A8">
                  <w:rPr>
                    <w:u w:color="0000FF"/>
                  </w:rPr>
                  <w:t xml:space="preserve"> [New Realism]</w:t>
                </w:r>
                <w:r w:rsidRPr="00864694">
                  <w:rPr>
                    <w:u w:color="0000FF"/>
                  </w:rPr>
                  <w:t xml:space="preserve">, an attempt to put art closer to a broader audience. In 1933, </w:t>
                </w:r>
                <w:proofErr w:type="spellStart"/>
                <w:r w:rsidRPr="00864694">
                  <w:rPr>
                    <w:u w:color="0000FF"/>
                  </w:rPr>
                  <w:t>Berni</w:t>
                </w:r>
                <w:proofErr w:type="spellEnd"/>
                <w:r w:rsidRPr="00864694">
                  <w:rPr>
                    <w:u w:color="0000FF"/>
                  </w:rPr>
                  <w:t xml:space="preserve"> worked with David Alfaro Siqueiros, Lino </w:t>
                </w:r>
                <w:proofErr w:type="spellStart"/>
                <w:r w:rsidRPr="00864694">
                  <w:rPr>
                    <w:u w:color="0000FF"/>
                  </w:rPr>
                  <w:t>Spilimbergo</w:t>
                </w:r>
                <w:proofErr w:type="spellEnd"/>
                <w:r w:rsidRPr="00864694">
                  <w:rPr>
                    <w:u w:color="0000FF"/>
                  </w:rPr>
                  <w:t xml:space="preserve">, Juan </w:t>
                </w:r>
                <w:proofErr w:type="spellStart"/>
                <w:r w:rsidRPr="00864694">
                  <w:rPr>
                    <w:u w:color="0000FF"/>
                  </w:rPr>
                  <w:t>Castagnino</w:t>
                </w:r>
                <w:proofErr w:type="spellEnd"/>
                <w:r w:rsidRPr="00864694">
                  <w:rPr>
                    <w:u w:color="0000FF"/>
                  </w:rPr>
                  <w:t xml:space="preserve">, and Enrique </w:t>
                </w:r>
                <w:proofErr w:type="spellStart"/>
                <w:r w:rsidRPr="00864694">
                  <w:rPr>
                    <w:u w:color="0000FF"/>
                  </w:rPr>
                  <w:t>Lázaro</w:t>
                </w:r>
                <w:proofErr w:type="spellEnd"/>
                <w:r w:rsidRPr="00864694">
                  <w:rPr>
                    <w:u w:color="0000FF"/>
                  </w:rPr>
                  <w:t xml:space="preserve"> on the mural </w:t>
                </w:r>
                <w:proofErr w:type="spellStart"/>
                <w:r w:rsidRPr="00864694">
                  <w:rPr>
                    <w:i/>
                    <w:u w:color="0000FF"/>
                  </w:rPr>
                  <w:t>Ejercício</w:t>
                </w:r>
                <w:proofErr w:type="spellEnd"/>
                <w:r w:rsidRPr="00864694">
                  <w:rPr>
                    <w:i/>
                    <w:u w:color="0000FF"/>
                  </w:rPr>
                  <w:t xml:space="preserve"> </w:t>
                </w:r>
                <w:proofErr w:type="spellStart"/>
                <w:r w:rsidRPr="00864694">
                  <w:rPr>
                    <w:i/>
                    <w:u w:color="0000FF"/>
                  </w:rPr>
                  <w:t>plástico</w:t>
                </w:r>
                <w:proofErr w:type="spellEnd"/>
                <w:r w:rsidRPr="00864694">
                  <w:rPr>
                    <w:i/>
                    <w:u w:color="0000FF"/>
                  </w:rPr>
                  <w:t xml:space="preserve"> </w:t>
                </w:r>
                <w:r w:rsidR="001721A8">
                  <w:rPr>
                    <w:u w:color="0000FF"/>
                  </w:rPr>
                  <w:t>[Plastic Exercise]</w:t>
                </w:r>
                <w:r w:rsidRPr="00864694">
                  <w:rPr>
                    <w:u w:color="0000FF"/>
                  </w:rPr>
                  <w:t xml:space="preserve">. He later criticised this experience on the grounds that mural painting could only exist in Argentina with the collaboration of the bourgeoisie. The large canvas paintings from the period — such as </w:t>
                </w:r>
                <w:proofErr w:type="spellStart"/>
                <w:r w:rsidRPr="00864694">
                  <w:rPr>
                    <w:i/>
                    <w:u w:color="0000FF"/>
                  </w:rPr>
                  <w:t>Manifestación</w:t>
                </w:r>
                <w:proofErr w:type="spellEnd"/>
                <w:r w:rsidR="001721A8">
                  <w:rPr>
                    <w:u w:color="0000FF"/>
                  </w:rPr>
                  <w:t xml:space="preserve"> [Demonstration, 1934]</w:t>
                </w:r>
                <w:r w:rsidRPr="00864694">
                  <w:rPr>
                    <w:u w:color="0000FF"/>
                  </w:rPr>
                  <w:t>, which depicts working class subjects oppressed and alienated by capitalism — are a way to adapt the Mexican muralist practice to the Argentine context.</w:t>
                </w:r>
              </w:p>
              <w:p w14:paraId="7920B32E" w14:textId="77777777" w:rsidR="00EE3122" w:rsidRPr="00864694" w:rsidRDefault="00EE3122" w:rsidP="00864694">
                <w:pPr>
                  <w:rPr>
                    <w:u w:color="0000FF"/>
                  </w:rPr>
                </w:pPr>
              </w:p>
              <w:p w14:paraId="7686D402" w14:textId="07E83F5C" w:rsidR="00EE3122" w:rsidRPr="00864694" w:rsidRDefault="00EE3122" w:rsidP="00864694">
                <w:pPr>
                  <w:rPr>
                    <w:u w:color="0000FF"/>
                  </w:rPr>
                </w:pPr>
                <w:r w:rsidRPr="00864694">
                  <w:rPr>
                    <w:u w:color="0000FF"/>
                  </w:rPr>
                  <w:t xml:space="preserve">In the 1950s, </w:t>
                </w:r>
                <w:proofErr w:type="spellStart"/>
                <w:r w:rsidRPr="00864694">
                  <w:rPr>
                    <w:u w:color="0000FF"/>
                  </w:rPr>
                  <w:t>Berni</w:t>
                </w:r>
                <w:proofErr w:type="spellEnd"/>
                <w:r w:rsidRPr="00864694">
                  <w:rPr>
                    <w:u w:color="0000FF"/>
                  </w:rPr>
                  <w:t xml:space="preserve"> started his famous series of works portraying the lives of </w:t>
                </w:r>
                <w:proofErr w:type="spellStart"/>
                <w:r w:rsidRPr="00864694">
                  <w:rPr>
                    <w:u w:color="0000FF"/>
                  </w:rPr>
                  <w:t>Juanito</w:t>
                </w:r>
                <w:proofErr w:type="spellEnd"/>
                <w:r w:rsidRPr="00864694">
                  <w:rPr>
                    <w:u w:color="0000FF"/>
                  </w:rPr>
                  <w:t xml:space="preserve"> Laguna and Ramona </w:t>
                </w:r>
                <w:proofErr w:type="spellStart"/>
                <w:r w:rsidRPr="00864694">
                  <w:rPr>
                    <w:u w:color="0000FF"/>
                  </w:rPr>
                  <w:t>Montiel</w:t>
                </w:r>
                <w:proofErr w:type="spellEnd"/>
                <w:r w:rsidRPr="00864694">
                  <w:rPr>
                    <w:u w:color="0000FF"/>
                  </w:rPr>
                  <w:t xml:space="preserve">, two invented characters he depicted in prints and sculptures. </w:t>
                </w:r>
                <w:r w:rsidR="00864694" w:rsidRPr="00864694">
                  <w:rPr>
                    <w:u w:color="0000FF"/>
                  </w:rPr>
                  <w:t>The</w:t>
                </w:r>
                <w:r w:rsidRPr="00864694">
                  <w:rPr>
                    <w:u w:color="0000FF"/>
                  </w:rPr>
                  <w:t xml:space="preserve"> character </w:t>
                </w:r>
                <w:proofErr w:type="spellStart"/>
                <w:r w:rsidRPr="00864694">
                  <w:rPr>
                    <w:u w:color="0000FF"/>
                  </w:rPr>
                  <w:lastRenderedPageBreak/>
                  <w:t>Juanito</w:t>
                </w:r>
                <w:proofErr w:type="spellEnd"/>
                <w:r w:rsidRPr="00864694">
                  <w:rPr>
                    <w:u w:color="0000FF"/>
                  </w:rPr>
                  <w:t xml:space="preserve"> Laguna, a slum boy, is shown in a variety of situations that range from everyday activities such as helping his mother with house chores or on his way to the city, to scenes in a fantastic world inhabited by spaceships. Ramona </w:t>
                </w:r>
                <w:proofErr w:type="spellStart"/>
                <w:r w:rsidRPr="00864694">
                  <w:rPr>
                    <w:u w:color="0000FF"/>
                  </w:rPr>
                  <w:t>Montiel</w:t>
                </w:r>
                <w:proofErr w:type="spellEnd"/>
                <w:r w:rsidRPr="00864694">
                  <w:rPr>
                    <w:u w:color="0000FF"/>
                  </w:rPr>
                  <w:t xml:space="preserve"> is also poor, although not as destitute as </w:t>
                </w:r>
                <w:proofErr w:type="spellStart"/>
                <w:r w:rsidRPr="00864694">
                  <w:rPr>
                    <w:u w:color="0000FF"/>
                  </w:rPr>
                  <w:t>Juanito</w:t>
                </w:r>
                <w:proofErr w:type="spellEnd"/>
                <w:r w:rsidRPr="00864694">
                  <w:rPr>
                    <w:u w:color="0000FF"/>
                  </w:rPr>
                  <w:t xml:space="preserve">. Initially an innocent girl, she moves to the big city and becomes a prostitute. She is shown performing in cabarets, travelling the world, and in the company of men from all walks of life. Advertising images of luxury goods frequently appear in both series, as a criticism of the consumerism that </w:t>
                </w:r>
                <w:r w:rsidR="001721A8" w:rsidRPr="00864694">
                  <w:rPr>
                    <w:u w:color="0000FF"/>
                  </w:rPr>
                  <w:t>makes</w:t>
                </w:r>
                <w:r w:rsidRPr="00864694">
                  <w:rPr>
                    <w:u w:color="0000FF"/>
                  </w:rPr>
                  <w:t xml:space="preserve"> people like </w:t>
                </w:r>
                <w:proofErr w:type="spellStart"/>
                <w:r w:rsidRPr="00864694">
                  <w:rPr>
                    <w:u w:color="0000FF"/>
                  </w:rPr>
                  <w:t>Juanito</w:t>
                </w:r>
                <w:proofErr w:type="spellEnd"/>
                <w:r w:rsidRPr="00864694">
                  <w:rPr>
                    <w:u w:color="0000FF"/>
                  </w:rPr>
                  <w:t xml:space="preserve"> and Ramona almost as disposable as the waste among which they live. In the 1960s, </w:t>
                </w:r>
                <w:proofErr w:type="spellStart"/>
                <w:r w:rsidRPr="00864694">
                  <w:rPr>
                    <w:u w:color="0000FF"/>
                  </w:rPr>
                  <w:t>Berni</w:t>
                </w:r>
                <w:proofErr w:type="spellEnd"/>
                <w:r w:rsidRPr="00864694">
                  <w:rPr>
                    <w:u w:color="0000FF"/>
                  </w:rPr>
                  <w:t xml:space="preserve"> developed the series of </w:t>
                </w:r>
                <w:proofErr w:type="spellStart"/>
                <w:r w:rsidRPr="00864694">
                  <w:rPr>
                    <w:i/>
                    <w:u w:color="0000FF"/>
                  </w:rPr>
                  <w:t>Montruos</w:t>
                </w:r>
                <w:proofErr w:type="spellEnd"/>
                <w:r w:rsidR="001721A8">
                  <w:rPr>
                    <w:u w:color="0000FF"/>
                  </w:rPr>
                  <w:t xml:space="preserve"> [Monsters]</w:t>
                </w:r>
                <w:r w:rsidRPr="00864694">
                  <w:rPr>
                    <w:u w:color="0000FF"/>
                  </w:rPr>
                  <w:t xml:space="preserve">, sculptures made with scrap material.  A similar commentary on capitalism appears in the sculptures of the series </w:t>
                </w:r>
                <w:proofErr w:type="spellStart"/>
                <w:r w:rsidRPr="001721A8">
                  <w:rPr>
                    <w:i/>
                    <w:highlight w:val="yellow"/>
                    <w:u w:color="0000FF"/>
                  </w:rPr>
                  <w:t>Monstruos</w:t>
                </w:r>
                <w:proofErr w:type="spellEnd"/>
                <w:r w:rsidRPr="001721A8">
                  <w:rPr>
                    <w:i/>
                    <w:highlight w:val="yellow"/>
                    <w:u w:color="0000FF"/>
                  </w:rPr>
                  <w:t xml:space="preserve"> </w:t>
                </w:r>
                <w:proofErr w:type="spellStart"/>
                <w:r w:rsidRPr="001721A8">
                  <w:rPr>
                    <w:i/>
                    <w:highlight w:val="yellow"/>
                    <w:u w:color="0000FF"/>
                  </w:rPr>
                  <w:t>cósmicos</w:t>
                </w:r>
                <w:proofErr w:type="spellEnd"/>
                <w:r w:rsidR="001721A8" w:rsidRPr="001721A8">
                  <w:rPr>
                    <w:highlight w:val="yellow"/>
                    <w:u w:color="0000FF"/>
                  </w:rPr>
                  <w:t xml:space="preserve"> [Cosmic Monsters]</w:t>
                </w:r>
                <w:r w:rsidRPr="00864694">
                  <w:rPr>
                    <w:u w:color="0000FF"/>
                  </w:rPr>
                  <w:t xml:space="preserve"> and </w:t>
                </w:r>
                <w:r w:rsidRPr="00864694">
                  <w:rPr>
                    <w:i/>
                    <w:u w:color="0000FF"/>
                  </w:rPr>
                  <w:t xml:space="preserve">Los </w:t>
                </w:r>
                <w:proofErr w:type="spellStart"/>
                <w:r w:rsidRPr="00864694">
                  <w:rPr>
                    <w:i/>
                    <w:u w:color="0000FF"/>
                  </w:rPr>
                  <w:t>monstruos</w:t>
                </w:r>
                <w:proofErr w:type="spellEnd"/>
                <w:r w:rsidRPr="00864694">
                  <w:rPr>
                    <w:i/>
                    <w:u w:color="0000FF"/>
                  </w:rPr>
                  <w:t xml:space="preserve"> del </w:t>
                </w:r>
                <w:proofErr w:type="spellStart"/>
                <w:r w:rsidRPr="00864694">
                  <w:rPr>
                    <w:i/>
                    <w:u w:color="0000FF"/>
                  </w:rPr>
                  <w:t>infierno</w:t>
                </w:r>
                <w:proofErr w:type="spellEnd"/>
                <w:r w:rsidRPr="00864694">
                  <w:rPr>
                    <w:i/>
                    <w:u w:color="0000FF"/>
                  </w:rPr>
                  <w:t xml:space="preserve"> se </w:t>
                </w:r>
                <w:proofErr w:type="spellStart"/>
                <w:r w:rsidRPr="00864694">
                  <w:rPr>
                    <w:i/>
                    <w:u w:color="0000FF"/>
                  </w:rPr>
                  <w:t>disputan</w:t>
                </w:r>
                <w:proofErr w:type="spellEnd"/>
                <w:r w:rsidRPr="00864694">
                  <w:rPr>
                    <w:i/>
                    <w:u w:color="0000FF"/>
                  </w:rPr>
                  <w:t xml:space="preserve"> a Ramona</w:t>
                </w:r>
                <w:r w:rsidR="001721A8">
                  <w:rPr>
                    <w:u w:color="0000FF"/>
                  </w:rPr>
                  <w:t xml:space="preserve"> [</w:t>
                </w:r>
                <w:r w:rsidRPr="00864694">
                  <w:rPr>
                    <w:u w:color="0000FF"/>
                  </w:rPr>
                  <w:t>The Mon</w:t>
                </w:r>
                <w:r w:rsidR="001721A8">
                  <w:rPr>
                    <w:u w:color="0000FF"/>
                  </w:rPr>
                  <w:t>sters of Hell Fight over Ramona]</w:t>
                </w:r>
                <w:r w:rsidRPr="00864694">
                  <w:rPr>
                    <w:u w:color="0000FF"/>
                  </w:rPr>
                  <w:t xml:space="preserve">, in which debris and found objects are used as raw material for pieces such as </w:t>
                </w:r>
                <w:r w:rsidRPr="001721A8">
                  <w:rPr>
                    <w:i/>
                    <w:highlight w:val="yellow"/>
                    <w:u w:color="0000FF"/>
                  </w:rPr>
                  <w:t xml:space="preserve">La </w:t>
                </w:r>
                <w:proofErr w:type="spellStart"/>
                <w:r w:rsidRPr="001721A8">
                  <w:rPr>
                    <w:i/>
                    <w:highlight w:val="yellow"/>
                    <w:u w:color="0000FF"/>
                  </w:rPr>
                  <w:t>sordidez</w:t>
                </w:r>
                <w:proofErr w:type="spellEnd"/>
                <w:r w:rsidR="001721A8" w:rsidRPr="001721A8">
                  <w:rPr>
                    <w:highlight w:val="yellow"/>
                    <w:u w:color="0000FF"/>
                  </w:rPr>
                  <w:t xml:space="preserve"> [Sordidness, ca. 1964]</w:t>
                </w:r>
                <w:r w:rsidRPr="001721A8">
                  <w:rPr>
                    <w:highlight w:val="yellow"/>
                    <w:u w:color="0000FF"/>
                  </w:rPr>
                  <w:t>,</w:t>
                </w:r>
                <w:r w:rsidRPr="00864694">
                  <w:rPr>
                    <w:u w:color="0000FF"/>
                  </w:rPr>
                  <w:t xml:space="preserve"> and </w:t>
                </w:r>
                <w:proofErr w:type="spellStart"/>
                <w:r w:rsidRPr="00864694">
                  <w:rPr>
                    <w:i/>
                    <w:u w:color="0000FF"/>
                  </w:rPr>
                  <w:t>Voracidad</w:t>
                </w:r>
                <w:proofErr w:type="spellEnd"/>
                <w:r w:rsidRPr="00864694">
                  <w:rPr>
                    <w:u w:color="0000FF"/>
                  </w:rPr>
                  <w:t xml:space="preserve"> (Voracity, 1965).</w:t>
                </w:r>
              </w:p>
              <w:p w14:paraId="2EB52DC6" w14:textId="77777777" w:rsidR="00864694" w:rsidRDefault="00864694" w:rsidP="00864694">
                <w:pPr>
                  <w:rPr>
                    <w:rFonts w:eastAsiaTheme="majorEastAsia" w:cstheme="majorBidi"/>
                    <w:szCs w:val="32"/>
                  </w:rPr>
                </w:pPr>
              </w:p>
              <w:p w14:paraId="7926B4A8" w14:textId="77777777" w:rsidR="00864694" w:rsidRDefault="00864694" w:rsidP="00864694">
                <w:pPr>
                  <w:rPr>
                    <w:rFonts w:eastAsiaTheme="majorEastAsia" w:cstheme="majorBidi"/>
                    <w:szCs w:val="32"/>
                  </w:rPr>
                </w:pPr>
                <w:r w:rsidRPr="00864694">
                  <w:rPr>
                    <w:rFonts w:eastAsiaTheme="majorEastAsia" w:cstheme="majorBidi"/>
                    <w:szCs w:val="32"/>
                    <w:u w:val="single"/>
                  </w:rPr>
                  <w:t>Selected List of Works</w:t>
                </w:r>
                <w:r>
                  <w:rPr>
                    <w:rFonts w:eastAsiaTheme="majorEastAsia" w:cstheme="majorBidi"/>
                    <w:szCs w:val="32"/>
                  </w:rPr>
                  <w:t xml:space="preserve">: </w:t>
                </w:r>
              </w:p>
              <w:p w14:paraId="2D139E4F" w14:textId="77777777" w:rsidR="00864694" w:rsidRPr="001721A8" w:rsidRDefault="00864694" w:rsidP="00720AF8">
                <w:pPr>
                  <w:ind w:left="142"/>
                  <w:rPr>
                    <w:highlight w:val="yellow"/>
                    <w:u w:val="single" w:color="FF0000"/>
                  </w:rPr>
                </w:pPr>
                <w:r w:rsidRPr="001721A8">
                  <w:rPr>
                    <w:i/>
                    <w:highlight w:val="yellow"/>
                    <w:u w:color="0000FF"/>
                  </w:rPr>
                  <w:t xml:space="preserve">La siesta y </w:t>
                </w:r>
                <w:proofErr w:type="spellStart"/>
                <w:r w:rsidRPr="001721A8">
                  <w:rPr>
                    <w:i/>
                    <w:highlight w:val="yellow"/>
                    <w:u w:color="0000FF"/>
                  </w:rPr>
                  <w:t>su</w:t>
                </w:r>
                <w:proofErr w:type="spellEnd"/>
                <w:r w:rsidRPr="001721A8">
                  <w:rPr>
                    <w:i/>
                    <w:highlight w:val="yellow"/>
                    <w:u w:color="0000FF"/>
                  </w:rPr>
                  <w:t xml:space="preserve"> </w:t>
                </w:r>
                <w:proofErr w:type="spellStart"/>
                <w:r w:rsidRPr="001721A8">
                  <w:rPr>
                    <w:i/>
                    <w:highlight w:val="yellow"/>
                    <w:u w:color="0000FF"/>
                  </w:rPr>
                  <w:t>sueño</w:t>
                </w:r>
                <w:proofErr w:type="spellEnd"/>
                <w:r w:rsidRPr="001721A8">
                  <w:rPr>
                    <w:i/>
                    <w:highlight w:val="yellow"/>
                    <w:u w:color="0000FF"/>
                  </w:rPr>
                  <w:t xml:space="preserve"> </w:t>
                </w:r>
                <w:r w:rsidRPr="001721A8">
                  <w:rPr>
                    <w:highlight w:val="yellow"/>
                    <w:u w:color="0000FF"/>
                  </w:rPr>
                  <w:t>[</w:t>
                </w:r>
                <w:r w:rsidR="00EE3122" w:rsidRPr="001721A8">
                  <w:rPr>
                    <w:i/>
                    <w:highlight w:val="yellow"/>
                    <w:u w:color="0000FF"/>
                  </w:rPr>
                  <w:t>The Siesta and its Dream</w:t>
                </w:r>
                <w:r w:rsidRPr="001721A8">
                  <w:rPr>
                    <w:highlight w:val="yellow"/>
                    <w:u w:color="0000FF"/>
                  </w:rPr>
                  <w:t>]</w:t>
                </w:r>
                <w:r w:rsidR="00EE3122" w:rsidRPr="001721A8">
                  <w:rPr>
                    <w:highlight w:val="yellow"/>
                    <w:u w:color="0000FF"/>
                  </w:rPr>
                  <w:t xml:space="preserve"> </w:t>
                </w:r>
                <w:r w:rsidRPr="001721A8">
                  <w:rPr>
                    <w:highlight w:val="yellow"/>
                    <w:u w:color="0000FF"/>
                  </w:rPr>
                  <w:t>(</w:t>
                </w:r>
                <w:r w:rsidR="00EE3122" w:rsidRPr="001721A8">
                  <w:rPr>
                    <w:highlight w:val="yellow"/>
                    <w:u w:color="0000FF"/>
                  </w:rPr>
                  <w:t>1932</w:t>
                </w:r>
                <w:r w:rsidRPr="001721A8">
                  <w:rPr>
                    <w:highlight w:val="yellow"/>
                    <w:u w:color="0000FF"/>
                  </w:rPr>
                  <w:t>)</w:t>
                </w:r>
              </w:p>
              <w:p w14:paraId="3B8019EB" w14:textId="426CCD3C" w:rsidR="00EE3122" w:rsidRPr="001721A8" w:rsidRDefault="00864694" w:rsidP="00720AF8">
                <w:pPr>
                  <w:ind w:left="142"/>
                  <w:rPr>
                    <w:highlight w:val="yellow"/>
                    <w:u w:val="single" w:color="FF0000"/>
                  </w:rPr>
                </w:pPr>
                <w:proofErr w:type="spellStart"/>
                <w:r w:rsidRPr="001721A8">
                  <w:rPr>
                    <w:i/>
                    <w:highlight w:val="yellow"/>
                    <w:u w:color="FF0000"/>
                  </w:rPr>
                  <w:t>Manifestación</w:t>
                </w:r>
                <w:proofErr w:type="spellEnd"/>
                <w:r w:rsidRPr="001721A8">
                  <w:rPr>
                    <w:i/>
                    <w:highlight w:val="yellow"/>
                    <w:u w:color="FF0000"/>
                  </w:rPr>
                  <w:t xml:space="preserve"> </w:t>
                </w:r>
                <w:r w:rsidRPr="001721A8">
                  <w:rPr>
                    <w:highlight w:val="yellow"/>
                    <w:u w:color="FF0000"/>
                  </w:rPr>
                  <w:t>[</w:t>
                </w:r>
                <w:r w:rsidR="00EE3122" w:rsidRPr="001721A8">
                  <w:rPr>
                    <w:i/>
                    <w:highlight w:val="yellow"/>
                    <w:u w:color="FF0000"/>
                  </w:rPr>
                  <w:t>Demonstration</w:t>
                </w:r>
                <w:r w:rsidRPr="001721A8">
                  <w:rPr>
                    <w:highlight w:val="yellow"/>
                    <w:u w:color="FF0000"/>
                  </w:rPr>
                  <w:t>]</w:t>
                </w:r>
                <w:r w:rsidR="00EE3122" w:rsidRPr="001721A8">
                  <w:rPr>
                    <w:highlight w:val="yellow"/>
                    <w:u w:color="FF0000"/>
                  </w:rPr>
                  <w:t xml:space="preserve"> </w:t>
                </w:r>
                <w:r w:rsidRPr="001721A8">
                  <w:rPr>
                    <w:highlight w:val="yellow"/>
                    <w:u w:color="FF0000"/>
                  </w:rPr>
                  <w:t>(</w:t>
                </w:r>
                <w:r w:rsidR="00EE3122" w:rsidRPr="001721A8">
                  <w:rPr>
                    <w:highlight w:val="yellow"/>
                    <w:u w:color="FF0000"/>
                  </w:rPr>
                  <w:t>1934</w:t>
                </w:r>
                <w:r w:rsidRPr="001721A8">
                  <w:rPr>
                    <w:highlight w:val="yellow"/>
                    <w:u w:color="FF0000"/>
                  </w:rPr>
                  <w:t>)</w:t>
                </w:r>
                <w:r w:rsidR="00EE3122" w:rsidRPr="001721A8">
                  <w:rPr>
                    <w:highlight w:val="yellow"/>
                    <w:u w:color="FF0000"/>
                  </w:rPr>
                  <w:t xml:space="preserve"> </w:t>
                </w:r>
              </w:p>
              <w:p w14:paraId="3C6F25B0" w14:textId="162D55B9" w:rsidR="00EE3122" w:rsidRPr="001721A8" w:rsidRDefault="00EE3122" w:rsidP="00720AF8">
                <w:pPr>
                  <w:ind w:left="142"/>
                  <w:rPr>
                    <w:highlight w:val="yellow"/>
                    <w:u w:color="FF0000"/>
                  </w:rPr>
                </w:pPr>
                <w:proofErr w:type="spellStart"/>
                <w:r w:rsidRPr="001721A8">
                  <w:rPr>
                    <w:i/>
                    <w:highlight w:val="yellow"/>
                    <w:u w:color="FF0000"/>
                  </w:rPr>
                  <w:t>Juanito</w:t>
                </w:r>
                <w:proofErr w:type="spellEnd"/>
                <w:r w:rsidRPr="001721A8">
                  <w:rPr>
                    <w:i/>
                    <w:highlight w:val="yellow"/>
                    <w:u w:color="FF0000"/>
                  </w:rPr>
                  <w:t xml:space="preserve"> </w:t>
                </w:r>
                <w:proofErr w:type="spellStart"/>
                <w:r w:rsidRPr="001721A8">
                  <w:rPr>
                    <w:i/>
                    <w:highlight w:val="yellow"/>
                    <w:u w:color="FF0000"/>
                  </w:rPr>
                  <w:t>va</w:t>
                </w:r>
                <w:proofErr w:type="spellEnd"/>
                <w:r w:rsidRPr="001721A8">
                  <w:rPr>
                    <w:i/>
                    <w:highlight w:val="yellow"/>
                    <w:u w:color="FF0000"/>
                  </w:rPr>
                  <w:t xml:space="preserve"> a la ciudad</w:t>
                </w:r>
                <w:r w:rsidRPr="001721A8">
                  <w:rPr>
                    <w:highlight w:val="yellow"/>
                    <w:u w:color="FF0000"/>
                  </w:rPr>
                  <w:t xml:space="preserve"> </w:t>
                </w:r>
                <w:r w:rsidR="00864694" w:rsidRPr="001721A8">
                  <w:rPr>
                    <w:highlight w:val="yellow"/>
                    <w:u w:color="FF0000"/>
                  </w:rPr>
                  <w:t>[</w:t>
                </w:r>
                <w:proofErr w:type="spellStart"/>
                <w:r w:rsidRPr="001721A8">
                  <w:rPr>
                    <w:i/>
                    <w:highlight w:val="yellow"/>
                    <w:u w:color="FF0000"/>
                  </w:rPr>
                  <w:t>Juanito</w:t>
                </w:r>
                <w:proofErr w:type="spellEnd"/>
                <w:r w:rsidRPr="001721A8">
                  <w:rPr>
                    <w:i/>
                    <w:highlight w:val="yellow"/>
                    <w:u w:color="FF0000"/>
                  </w:rPr>
                  <w:t xml:space="preserve"> Goes to the City</w:t>
                </w:r>
                <w:r w:rsidR="00864694" w:rsidRPr="001721A8">
                  <w:rPr>
                    <w:highlight w:val="yellow"/>
                    <w:u w:color="FF0000"/>
                  </w:rPr>
                  <w:t>]</w:t>
                </w:r>
                <w:r w:rsidRPr="001721A8">
                  <w:rPr>
                    <w:highlight w:val="yellow"/>
                    <w:u w:color="FF0000"/>
                  </w:rPr>
                  <w:t xml:space="preserve"> </w:t>
                </w:r>
                <w:r w:rsidR="00864694" w:rsidRPr="001721A8">
                  <w:rPr>
                    <w:highlight w:val="yellow"/>
                    <w:u w:color="FF0000"/>
                  </w:rPr>
                  <w:t>(</w:t>
                </w:r>
                <w:r w:rsidRPr="001721A8">
                  <w:rPr>
                    <w:highlight w:val="yellow"/>
                    <w:u w:color="FF0000"/>
                  </w:rPr>
                  <w:t>1963</w:t>
                </w:r>
                <w:r w:rsidR="00864694" w:rsidRPr="001721A8">
                  <w:rPr>
                    <w:highlight w:val="yellow"/>
                    <w:u w:color="FF0000"/>
                  </w:rPr>
                  <w:t>)</w:t>
                </w:r>
                <w:r w:rsidRPr="001721A8">
                  <w:rPr>
                    <w:highlight w:val="yellow"/>
                    <w:u w:color="FF0000"/>
                  </w:rPr>
                  <w:t xml:space="preserve"> </w:t>
                </w:r>
              </w:p>
              <w:p w14:paraId="0F059833" w14:textId="2B2A1C96" w:rsidR="00EE3122" w:rsidRPr="001721A8" w:rsidRDefault="00864694" w:rsidP="00720AF8">
                <w:pPr>
                  <w:ind w:left="142"/>
                  <w:rPr>
                    <w:highlight w:val="yellow"/>
                    <w:u w:color="FF0000"/>
                  </w:rPr>
                </w:pPr>
                <w:r w:rsidRPr="001721A8">
                  <w:rPr>
                    <w:i/>
                    <w:highlight w:val="yellow"/>
                    <w:u w:color="FF0000"/>
                  </w:rPr>
                  <w:t xml:space="preserve">La </w:t>
                </w:r>
                <w:proofErr w:type="spellStart"/>
                <w:r w:rsidRPr="001721A8">
                  <w:rPr>
                    <w:i/>
                    <w:highlight w:val="yellow"/>
                    <w:u w:color="FF0000"/>
                  </w:rPr>
                  <w:t>sordidez</w:t>
                </w:r>
                <w:proofErr w:type="spellEnd"/>
                <w:r w:rsidRPr="001721A8">
                  <w:rPr>
                    <w:i/>
                    <w:highlight w:val="yellow"/>
                    <w:u w:color="FF0000"/>
                  </w:rPr>
                  <w:t xml:space="preserve"> de la </w:t>
                </w:r>
                <w:proofErr w:type="spellStart"/>
                <w:r w:rsidRPr="001721A8">
                  <w:rPr>
                    <w:i/>
                    <w:highlight w:val="yellow"/>
                    <w:u w:color="FF0000"/>
                  </w:rPr>
                  <w:t>serie</w:t>
                </w:r>
                <w:proofErr w:type="spellEnd"/>
                <w:r w:rsidRPr="001721A8">
                  <w:rPr>
                    <w:i/>
                    <w:highlight w:val="yellow"/>
                    <w:u w:color="FF0000"/>
                  </w:rPr>
                  <w:t xml:space="preserve"> ‘</w:t>
                </w:r>
                <w:proofErr w:type="spellStart"/>
                <w:r w:rsidRPr="001721A8">
                  <w:rPr>
                    <w:i/>
                    <w:highlight w:val="yellow"/>
                    <w:u w:color="FF0000"/>
                  </w:rPr>
                  <w:t>Monstruos</w:t>
                </w:r>
                <w:proofErr w:type="spellEnd"/>
                <w:r w:rsidRPr="001721A8">
                  <w:rPr>
                    <w:i/>
                    <w:highlight w:val="yellow"/>
                    <w:u w:color="FF0000"/>
                  </w:rPr>
                  <w:t xml:space="preserve"> </w:t>
                </w:r>
                <w:proofErr w:type="spellStart"/>
                <w:r w:rsidRPr="001721A8">
                  <w:rPr>
                    <w:i/>
                    <w:highlight w:val="yellow"/>
                    <w:u w:color="FF0000"/>
                  </w:rPr>
                  <w:t>cósmicos</w:t>
                </w:r>
                <w:proofErr w:type="spellEnd"/>
                <w:r w:rsidRPr="001721A8">
                  <w:rPr>
                    <w:i/>
                    <w:highlight w:val="yellow"/>
                    <w:u w:color="FF0000"/>
                  </w:rPr>
                  <w:t xml:space="preserve">’ </w:t>
                </w:r>
                <w:r w:rsidRPr="001721A8">
                  <w:rPr>
                    <w:highlight w:val="yellow"/>
                    <w:u w:color="FF0000"/>
                  </w:rPr>
                  <w:t>[</w:t>
                </w:r>
                <w:r w:rsidRPr="001721A8">
                  <w:rPr>
                    <w:i/>
                    <w:highlight w:val="yellow"/>
                    <w:u w:color="FF0000"/>
                  </w:rPr>
                  <w:t>Sordidness, from the series ‘Cosmic Monsters’</w:t>
                </w:r>
                <w:r w:rsidRPr="001721A8">
                  <w:rPr>
                    <w:highlight w:val="yellow"/>
                    <w:u w:color="FF0000"/>
                  </w:rPr>
                  <w:t>] (</w:t>
                </w:r>
                <w:r w:rsidR="00EE3122" w:rsidRPr="001721A8">
                  <w:rPr>
                    <w:highlight w:val="yellow"/>
                    <w:u w:color="FF0000"/>
                  </w:rPr>
                  <w:t>ca. 1964</w:t>
                </w:r>
                <w:r w:rsidRPr="001721A8">
                  <w:rPr>
                    <w:i/>
                    <w:highlight w:val="yellow"/>
                    <w:u w:color="FF0000"/>
                  </w:rPr>
                  <w:t>)</w:t>
                </w:r>
              </w:p>
              <w:p w14:paraId="499EF93C" w14:textId="7E5E67AF" w:rsidR="003F0D73" w:rsidRPr="00864694" w:rsidRDefault="00720AF8" w:rsidP="00720AF8">
                <w:pPr>
                  <w:ind w:left="142"/>
                </w:pPr>
                <w:r w:rsidRPr="001721A8">
                  <w:rPr>
                    <w:i/>
                    <w:highlight w:val="yellow"/>
                    <w:u w:color="FF0000"/>
                  </w:rPr>
                  <w:t xml:space="preserve">Ramona y el </w:t>
                </w:r>
                <w:proofErr w:type="spellStart"/>
                <w:r w:rsidRPr="001721A8">
                  <w:rPr>
                    <w:i/>
                    <w:highlight w:val="yellow"/>
                    <w:u w:color="FF0000"/>
                  </w:rPr>
                  <w:t>viejo</w:t>
                </w:r>
                <w:proofErr w:type="spellEnd"/>
                <w:r w:rsidRPr="001721A8">
                  <w:rPr>
                    <w:i/>
                    <w:highlight w:val="yellow"/>
                    <w:u w:color="FF0000"/>
                  </w:rPr>
                  <w:t xml:space="preserve"> </w:t>
                </w:r>
                <w:r w:rsidRPr="001721A8">
                  <w:rPr>
                    <w:highlight w:val="yellow"/>
                    <w:u w:color="FF0000"/>
                  </w:rPr>
                  <w:t>[</w:t>
                </w:r>
                <w:r w:rsidR="00EE3122" w:rsidRPr="001721A8">
                  <w:rPr>
                    <w:i/>
                    <w:highlight w:val="yellow"/>
                    <w:u w:color="FF0000"/>
                  </w:rPr>
                  <w:t>Ramona and the Old Man</w:t>
                </w:r>
                <w:r w:rsidRPr="001721A8">
                  <w:rPr>
                    <w:highlight w:val="yellow"/>
                    <w:u w:color="FF0000"/>
                  </w:rPr>
                  <w:t>] (1962)</w:t>
                </w:r>
                <w:r w:rsidR="00EE3122" w:rsidRPr="00864694">
                  <w:rPr>
                    <w:u w:color="FF0000"/>
                  </w:rPr>
                  <w:t xml:space="preserve"> </w:t>
                </w:r>
              </w:p>
            </w:tc>
          </w:sdtContent>
        </w:sdt>
      </w:tr>
      <w:tr w:rsidR="003235A7" w:rsidRPr="00864694" w14:paraId="59B80AC2" w14:textId="77777777" w:rsidTr="003235A7">
        <w:tc>
          <w:tcPr>
            <w:tcW w:w="9016" w:type="dxa"/>
          </w:tcPr>
          <w:p w14:paraId="243A28A7" w14:textId="77777777" w:rsidR="003235A7" w:rsidRPr="00864694" w:rsidRDefault="003235A7" w:rsidP="00864694">
            <w:r w:rsidRPr="00864694">
              <w:rPr>
                <w:u w:val="single"/>
              </w:rPr>
              <w:lastRenderedPageBreak/>
              <w:t>Further reading</w:t>
            </w:r>
            <w:r w:rsidRPr="00864694">
              <w:t>:</w:t>
            </w:r>
          </w:p>
          <w:sdt>
            <w:sdtPr>
              <w:alias w:val="Further reading"/>
              <w:tag w:val="furtherReading"/>
              <w:id w:val="-1516217107"/>
              <w:placeholder>
                <w:docPart w:val="F6F71ECB1B49405699CD2176A0C08001"/>
              </w:placeholder>
            </w:sdtPr>
            <w:sdtEndPr/>
            <w:sdtContent>
              <w:p w14:paraId="4F6E1F3E" w14:textId="698F29F4" w:rsidR="003C715A" w:rsidRPr="00864694" w:rsidRDefault="00E26E5B" w:rsidP="00864694">
                <w:sdt>
                  <w:sdtPr>
                    <w:id w:val="-650448875"/>
                    <w:citation/>
                  </w:sdtPr>
                  <w:sdtEndPr/>
                  <w:sdtContent>
                    <w:r w:rsidR="003C715A" w:rsidRPr="00864694">
                      <w:fldChar w:fldCharType="begin"/>
                    </w:r>
                    <w:r w:rsidR="003C715A" w:rsidRPr="00864694">
                      <w:rPr>
                        <w:lang w:val="en-US"/>
                      </w:rPr>
                      <w:instrText xml:space="preserve"> CITATION Anr08 \l 1033 </w:instrText>
                    </w:r>
                    <w:r w:rsidR="003C715A" w:rsidRPr="00864694">
                      <w:fldChar w:fldCharType="separate"/>
                    </w:r>
                    <w:r w:rsidR="003C715A" w:rsidRPr="00864694">
                      <w:rPr>
                        <w:noProof/>
                        <w:lang w:val="en-US"/>
                      </w:rPr>
                      <w:t>(Anreus)</w:t>
                    </w:r>
                    <w:r w:rsidR="003C715A" w:rsidRPr="00864694">
                      <w:fldChar w:fldCharType="end"/>
                    </w:r>
                  </w:sdtContent>
                </w:sdt>
              </w:p>
              <w:p w14:paraId="4EB17DB1" w14:textId="77777777" w:rsidR="003C715A" w:rsidRPr="00864694" w:rsidRDefault="003C715A" w:rsidP="00864694"/>
              <w:p w14:paraId="0A2FC5EC" w14:textId="77777777" w:rsidR="003C715A" w:rsidRPr="00864694" w:rsidRDefault="00E26E5B" w:rsidP="00864694">
                <w:sdt>
                  <w:sdtPr>
                    <w:id w:val="-919948597"/>
                    <w:citation/>
                  </w:sdtPr>
                  <w:sdtEndPr/>
                  <w:sdtContent>
                    <w:r w:rsidR="003C715A" w:rsidRPr="00864694">
                      <w:fldChar w:fldCharType="begin"/>
                    </w:r>
                    <w:r w:rsidR="003C715A" w:rsidRPr="00864694">
                      <w:rPr>
                        <w:lang w:val="en-US"/>
                      </w:rPr>
                      <w:instrText xml:space="preserve"> CITATION Bar01 \l 1033 </w:instrText>
                    </w:r>
                    <w:r w:rsidR="003C715A" w:rsidRPr="00864694">
                      <w:fldChar w:fldCharType="separate"/>
                    </w:r>
                    <w:r w:rsidR="003C715A" w:rsidRPr="00864694">
                      <w:rPr>
                        <w:noProof/>
                        <w:lang w:val="en-US"/>
                      </w:rPr>
                      <w:t>(Barnitz)</w:t>
                    </w:r>
                    <w:r w:rsidR="003C715A" w:rsidRPr="00864694">
                      <w:fldChar w:fldCharType="end"/>
                    </w:r>
                  </w:sdtContent>
                </w:sdt>
              </w:p>
              <w:p w14:paraId="65C8A14F" w14:textId="77777777" w:rsidR="003C715A" w:rsidRPr="00864694" w:rsidRDefault="003C715A" w:rsidP="00864694"/>
              <w:p w14:paraId="5CE144D7" w14:textId="77777777" w:rsidR="003C715A" w:rsidRPr="00864694" w:rsidRDefault="00E26E5B" w:rsidP="00864694">
                <w:sdt>
                  <w:sdtPr>
                    <w:id w:val="-635719614"/>
                    <w:citation/>
                  </w:sdtPr>
                  <w:sdtEndPr/>
                  <w:sdtContent>
                    <w:r w:rsidR="003C715A" w:rsidRPr="00864694">
                      <w:fldChar w:fldCharType="begin"/>
                    </w:r>
                    <w:r w:rsidR="003C715A" w:rsidRPr="00864694">
                      <w:rPr>
                        <w:lang w:val="en-US"/>
                      </w:rPr>
                      <w:instrText xml:space="preserve"> CITATION Giu04 \l 1033 </w:instrText>
                    </w:r>
                    <w:r w:rsidR="003C715A" w:rsidRPr="00864694">
                      <w:fldChar w:fldCharType="separate"/>
                    </w:r>
                    <w:r w:rsidR="003C715A" w:rsidRPr="00864694">
                      <w:rPr>
                        <w:noProof/>
                        <w:lang w:val="en-US"/>
                      </w:rPr>
                      <w:t>(Giunta)</w:t>
                    </w:r>
                    <w:r w:rsidR="003C715A" w:rsidRPr="00864694">
                      <w:fldChar w:fldCharType="end"/>
                    </w:r>
                  </w:sdtContent>
                </w:sdt>
              </w:p>
              <w:p w14:paraId="491AD096" w14:textId="77777777" w:rsidR="003C715A" w:rsidRPr="00864694" w:rsidRDefault="003C715A" w:rsidP="00864694"/>
              <w:p w14:paraId="24C0D439" w14:textId="77777777" w:rsidR="003C715A" w:rsidRPr="00864694" w:rsidRDefault="00E26E5B" w:rsidP="00864694">
                <w:sdt>
                  <w:sdtPr>
                    <w:id w:val="-247265339"/>
                    <w:citation/>
                  </w:sdtPr>
                  <w:sdtEndPr/>
                  <w:sdtContent>
                    <w:r w:rsidR="003C715A" w:rsidRPr="00864694">
                      <w:fldChar w:fldCharType="begin"/>
                    </w:r>
                    <w:r w:rsidR="003C715A" w:rsidRPr="00864694">
                      <w:rPr>
                        <w:lang w:val="en-US"/>
                      </w:rPr>
                      <w:instrText xml:space="preserve"> CITATION Pac99 \l 1033 </w:instrText>
                    </w:r>
                    <w:r w:rsidR="003C715A" w:rsidRPr="00864694">
                      <w:fldChar w:fldCharType="separate"/>
                    </w:r>
                    <w:r w:rsidR="003C715A" w:rsidRPr="00864694">
                      <w:rPr>
                        <w:noProof/>
                        <w:lang w:val="en-US"/>
                      </w:rPr>
                      <w:t>(Pacheco)</w:t>
                    </w:r>
                    <w:r w:rsidR="003C715A" w:rsidRPr="00864694">
                      <w:fldChar w:fldCharType="end"/>
                    </w:r>
                  </w:sdtContent>
                </w:sdt>
              </w:p>
              <w:p w14:paraId="149A5E5C" w14:textId="77777777" w:rsidR="003C715A" w:rsidRPr="00864694" w:rsidRDefault="003C715A" w:rsidP="00864694"/>
              <w:p w14:paraId="294BBDAB" w14:textId="2577CD9B" w:rsidR="003235A7" w:rsidRPr="00864694" w:rsidRDefault="00E26E5B" w:rsidP="00864694">
                <w:sdt>
                  <w:sdtPr>
                    <w:id w:val="-117460114"/>
                    <w:citation/>
                  </w:sdtPr>
                  <w:sdtEndPr/>
                  <w:sdtContent>
                    <w:r w:rsidR="003C715A" w:rsidRPr="00864694">
                      <w:fldChar w:fldCharType="begin"/>
                    </w:r>
                    <w:r w:rsidR="003C715A" w:rsidRPr="00864694">
                      <w:rPr>
                        <w:lang w:val="en-US"/>
                      </w:rPr>
                      <w:instrText xml:space="preserve"> CITATION Ram13 \l 1033 </w:instrText>
                    </w:r>
                    <w:r w:rsidR="003C715A" w:rsidRPr="00864694">
                      <w:fldChar w:fldCharType="separate"/>
                    </w:r>
                    <w:r w:rsidR="003C715A" w:rsidRPr="00864694">
                      <w:rPr>
                        <w:noProof/>
                        <w:lang w:val="en-US"/>
                      </w:rPr>
                      <w:t>(Ramirez, Olea and Pacheco)</w:t>
                    </w:r>
                    <w:r w:rsidR="003C715A" w:rsidRPr="00864694">
                      <w:fldChar w:fldCharType="end"/>
                    </w:r>
                  </w:sdtContent>
                </w:sdt>
              </w:p>
            </w:sdtContent>
          </w:sdt>
        </w:tc>
      </w:tr>
    </w:tbl>
    <w:p w14:paraId="04819E51" w14:textId="77777777" w:rsidR="00C27FAB" w:rsidRPr="00864694" w:rsidRDefault="00C27FAB" w:rsidP="00864694">
      <w:pPr>
        <w:spacing w:after="0" w:line="240" w:lineRule="auto"/>
      </w:pPr>
    </w:p>
    <w:sectPr w:rsidR="00C27FAB" w:rsidRPr="00864694">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BDD418" w14:textId="77777777" w:rsidR="008C0217" w:rsidRDefault="008C0217" w:rsidP="007A0D55">
      <w:pPr>
        <w:spacing w:after="0" w:line="240" w:lineRule="auto"/>
      </w:pPr>
      <w:r>
        <w:separator/>
      </w:r>
    </w:p>
  </w:endnote>
  <w:endnote w:type="continuationSeparator" w:id="0">
    <w:p w14:paraId="72B9C794" w14:textId="77777777" w:rsidR="008C0217" w:rsidRDefault="008C021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A33F85" w14:textId="77777777" w:rsidR="008C0217" w:rsidRDefault="008C0217" w:rsidP="007A0D55">
      <w:pPr>
        <w:spacing w:after="0" w:line="240" w:lineRule="auto"/>
      </w:pPr>
      <w:r>
        <w:separator/>
      </w:r>
    </w:p>
  </w:footnote>
  <w:footnote w:type="continuationSeparator" w:id="0">
    <w:p w14:paraId="73EF637D" w14:textId="77777777" w:rsidR="008C0217" w:rsidRDefault="008C021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E24C7" w14:textId="77777777" w:rsidR="008C0217" w:rsidRDefault="008C021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545DB07" w14:textId="77777777" w:rsidR="008C0217" w:rsidRDefault="008C021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9A8"/>
    <w:rsid w:val="00032559"/>
    <w:rsid w:val="00052040"/>
    <w:rsid w:val="000B25AE"/>
    <w:rsid w:val="000B55AB"/>
    <w:rsid w:val="000D24DC"/>
    <w:rsid w:val="00101B2E"/>
    <w:rsid w:val="00116FA0"/>
    <w:rsid w:val="0015114C"/>
    <w:rsid w:val="001721A8"/>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C715A"/>
    <w:rsid w:val="003D3579"/>
    <w:rsid w:val="003E2795"/>
    <w:rsid w:val="003F0D73"/>
    <w:rsid w:val="004119A8"/>
    <w:rsid w:val="004610D0"/>
    <w:rsid w:val="00462DBE"/>
    <w:rsid w:val="00464699"/>
    <w:rsid w:val="00483379"/>
    <w:rsid w:val="00487BC5"/>
    <w:rsid w:val="00496888"/>
    <w:rsid w:val="004A7476"/>
    <w:rsid w:val="004E5896"/>
    <w:rsid w:val="00513EE6"/>
    <w:rsid w:val="0052475C"/>
    <w:rsid w:val="00534F8F"/>
    <w:rsid w:val="00590035"/>
    <w:rsid w:val="00593E82"/>
    <w:rsid w:val="005B177E"/>
    <w:rsid w:val="005B3921"/>
    <w:rsid w:val="005F26D7"/>
    <w:rsid w:val="005F5450"/>
    <w:rsid w:val="00634E69"/>
    <w:rsid w:val="006D0412"/>
    <w:rsid w:val="00720AF8"/>
    <w:rsid w:val="007411B9"/>
    <w:rsid w:val="00780D95"/>
    <w:rsid w:val="00780DC7"/>
    <w:rsid w:val="007A0D55"/>
    <w:rsid w:val="007B3377"/>
    <w:rsid w:val="007E5F44"/>
    <w:rsid w:val="00821DE3"/>
    <w:rsid w:val="00846CE1"/>
    <w:rsid w:val="00864694"/>
    <w:rsid w:val="008A5B87"/>
    <w:rsid w:val="008B4139"/>
    <w:rsid w:val="008C021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26E5B"/>
    <w:rsid w:val="00E85A05"/>
    <w:rsid w:val="00E95829"/>
    <w:rsid w:val="00EA5922"/>
    <w:rsid w:val="00EA606C"/>
    <w:rsid w:val="00EB0C8C"/>
    <w:rsid w:val="00EB51FD"/>
    <w:rsid w:val="00EB77DB"/>
    <w:rsid w:val="00ED139F"/>
    <w:rsid w:val="00EE3122"/>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61D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119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9A8"/>
    <w:rPr>
      <w:rFonts w:ascii="Tahoma" w:hAnsi="Tahoma" w:cs="Tahoma"/>
      <w:sz w:val="16"/>
      <w:szCs w:val="16"/>
    </w:rPr>
  </w:style>
  <w:style w:type="paragraph" w:styleId="Caption">
    <w:name w:val="caption"/>
    <w:basedOn w:val="Normal"/>
    <w:next w:val="Normal"/>
    <w:uiPriority w:val="35"/>
    <w:semiHidden/>
    <w:qFormat/>
    <w:rsid w:val="00634E69"/>
    <w:pPr>
      <w:spacing w:after="200" w:line="240" w:lineRule="auto"/>
    </w:pPr>
    <w:rPr>
      <w:b/>
      <w:bCs/>
      <w:color w:val="5B9BD5" w:themeColor="accent1"/>
      <w:sz w:val="18"/>
      <w:szCs w:val="18"/>
    </w:rPr>
  </w:style>
  <w:style w:type="character" w:styleId="Hyperlink">
    <w:name w:val="Hyperlink"/>
    <w:basedOn w:val="DefaultParagraphFont"/>
    <w:uiPriority w:val="99"/>
    <w:semiHidden/>
    <w:rsid w:val="001721A8"/>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119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9A8"/>
    <w:rPr>
      <w:rFonts w:ascii="Tahoma" w:hAnsi="Tahoma" w:cs="Tahoma"/>
      <w:sz w:val="16"/>
      <w:szCs w:val="16"/>
    </w:rPr>
  </w:style>
  <w:style w:type="paragraph" w:styleId="Caption">
    <w:name w:val="caption"/>
    <w:basedOn w:val="Normal"/>
    <w:next w:val="Normal"/>
    <w:uiPriority w:val="35"/>
    <w:semiHidden/>
    <w:qFormat/>
    <w:rsid w:val="00634E69"/>
    <w:pPr>
      <w:spacing w:after="200" w:line="240" w:lineRule="auto"/>
    </w:pPr>
    <w:rPr>
      <w:b/>
      <w:bCs/>
      <w:color w:val="5B9BD5" w:themeColor="accent1"/>
      <w:sz w:val="18"/>
      <w:szCs w:val="18"/>
    </w:rPr>
  </w:style>
  <w:style w:type="character" w:styleId="Hyperlink">
    <w:name w:val="Hyperlink"/>
    <w:basedOn w:val="DefaultParagraphFont"/>
    <w:uiPriority w:val="99"/>
    <w:semiHidden/>
    <w:rsid w:val="001721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malba.org.ar/web/home.php"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A95BDC687054E9D909A54FEB92BD8AF"/>
        <w:category>
          <w:name w:val="General"/>
          <w:gallery w:val="placeholder"/>
        </w:category>
        <w:types>
          <w:type w:val="bbPlcHdr"/>
        </w:types>
        <w:behaviors>
          <w:behavior w:val="content"/>
        </w:behaviors>
        <w:guid w:val="{45FE89CB-67CE-43F8-B933-E09C97E833CA}"/>
      </w:docPartPr>
      <w:docPartBody>
        <w:p w:rsidR="0085355C" w:rsidRDefault="007B0B5E">
          <w:pPr>
            <w:pStyle w:val="4A95BDC687054E9D909A54FEB92BD8AF"/>
          </w:pPr>
          <w:r w:rsidRPr="00CC586D">
            <w:rPr>
              <w:rStyle w:val="PlaceholderText"/>
              <w:b/>
              <w:color w:val="FFFFFF" w:themeColor="background1"/>
            </w:rPr>
            <w:t>[Salutation]</w:t>
          </w:r>
        </w:p>
      </w:docPartBody>
    </w:docPart>
    <w:docPart>
      <w:docPartPr>
        <w:name w:val="BC33BA459C104DDFA3408BFD8A7EE3F0"/>
        <w:category>
          <w:name w:val="General"/>
          <w:gallery w:val="placeholder"/>
        </w:category>
        <w:types>
          <w:type w:val="bbPlcHdr"/>
        </w:types>
        <w:behaviors>
          <w:behavior w:val="content"/>
        </w:behaviors>
        <w:guid w:val="{9B391861-7735-43C5-8388-4703673150C7}"/>
      </w:docPartPr>
      <w:docPartBody>
        <w:p w:rsidR="0085355C" w:rsidRDefault="007B0B5E">
          <w:pPr>
            <w:pStyle w:val="BC33BA459C104DDFA3408BFD8A7EE3F0"/>
          </w:pPr>
          <w:r>
            <w:rPr>
              <w:rStyle w:val="PlaceholderText"/>
            </w:rPr>
            <w:t>[First name]</w:t>
          </w:r>
        </w:p>
      </w:docPartBody>
    </w:docPart>
    <w:docPart>
      <w:docPartPr>
        <w:name w:val="3C52476222414BE59BD161CA132FFA4F"/>
        <w:category>
          <w:name w:val="General"/>
          <w:gallery w:val="placeholder"/>
        </w:category>
        <w:types>
          <w:type w:val="bbPlcHdr"/>
        </w:types>
        <w:behaviors>
          <w:behavior w:val="content"/>
        </w:behaviors>
        <w:guid w:val="{C57CCA0B-81C8-40AE-9FCE-19585AE41884}"/>
      </w:docPartPr>
      <w:docPartBody>
        <w:p w:rsidR="0085355C" w:rsidRDefault="007B0B5E">
          <w:pPr>
            <w:pStyle w:val="3C52476222414BE59BD161CA132FFA4F"/>
          </w:pPr>
          <w:r>
            <w:rPr>
              <w:rStyle w:val="PlaceholderText"/>
            </w:rPr>
            <w:t>[Middle name]</w:t>
          </w:r>
        </w:p>
      </w:docPartBody>
    </w:docPart>
    <w:docPart>
      <w:docPartPr>
        <w:name w:val="960190023BB047648C1FCDAA432388C3"/>
        <w:category>
          <w:name w:val="General"/>
          <w:gallery w:val="placeholder"/>
        </w:category>
        <w:types>
          <w:type w:val="bbPlcHdr"/>
        </w:types>
        <w:behaviors>
          <w:behavior w:val="content"/>
        </w:behaviors>
        <w:guid w:val="{248D373E-09BD-4D9A-A259-4754B15C3875}"/>
      </w:docPartPr>
      <w:docPartBody>
        <w:p w:rsidR="0085355C" w:rsidRDefault="007B0B5E">
          <w:pPr>
            <w:pStyle w:val="960190023BB047648C1FCDAA432388C3"/>
          </w:pPr>
          <w:r>
            <w:rPr>
              <w:rStyle w:val="PlaceholderText"/>
            </w:rPr>
            <w:t>[Last name]</w:t>
          </w:r>
        </w:p>
      </w:docPartBody>
    </w:docPart>
    <w:docPart>
      <w:docPartPr>
        <w:name w:val="85A43BD3E51A4088B3967A4082D2A1E4"/>
        <w:category>
          <w:name w:val="General"/>
          <w:gallery w:val="placeholder"/>
        </w:category>
        <w:types>
          <w:type w:val="bbPlcHdr"/>
        </w:types>
        <w:behaviors>
          <w:behavior w:val="content"/>
        </w:behaviors>
        <w:guid w:val="{7AC01062-92D6-4D43-B012-30EF28C77463}"/>
      </w:docPartPr>
      <w:docPartBody>
        <w:p w:rsidR="0085355C" w:rsidRDefault="007B0B5E">
          <w:pPr>
            <w:pStyle w:val="85A43BD3E51A4088B3967A4082D2A1E4"/>
          </w:pPr>
          <w:r>
            <w:rPr>
              <w:rStyle w:val="PlaceholderText"/>
            </w:rPr>
            <w:t>[Enter your biography]</w:t>
          </w:r>
        </w:p>
      </w:docPartBody>
    </w:docPart>
    <w:docPart>
      <w:docPartPr>
        <w:name w:val="FFE6E3F461DB4FA7983543EF72F80CCD"/>
        <w:category>
          <w:name w:val="General"/>
          <w:gallery w:val="placeholder"/>
        </w:category>
        <w:types>
          <w:type w:val="bbPlcHdr"/>
        </w:types>
        <w:behaviors>
          <w:behavior w:val="content"/>
        </w:behaviors>
        <w:guid w:val="{0F26DCAF-761C-4DB6-8725-A7DACA3ED46C}"/>
      </w:docPartPr>
      <w:docPartBody>
        <w:p w:rsidR="0085355C" w:rsidRDefault="007B0B5E">
          <w:pPr>
            <w:pStyle w:val="FFE6E3F461DB4FA7983543EF72F80CCD"/>
          </w:pPr>
          <w:r>
            <w:rPr>
              <w:rStyle w:val="PlaceholderText"/>
            </w:rPr>
            <w:t>[Enter the institution with which you are affiliated]</w:t>
          </w:r>
        </w:p>
      </w:docPartBody>
    </w:docPart>
    <w:docPart>
      <w:docPartPr>
        <w:name w:val="F9CD1F0D129E4AF899ECA8006E2D4BFF"/>
        <w:category>
          <w:name w:val="General"/>
          <w:gallery w:val="placeholder"/>
        </w:category>
        <w:types>
          <w:type w:val="bbPlcHdr"/>
        </w:types>
        <w:behaviors>
          <w:behavior w:val="content"/>
        </w:behaviors>
        <w:guid w:val="{1BB3DB11-A615-4A6F-83EC-098955637E6D}"/>
      </w:docPartPr>
      <w:docPartBody>
        <w:p w:rsidR="0085355C" w:rsidRDefault="007B0B5E">
          <w:pPr>
            <w:pStyle w:val="F9CD1F0D129E4AF899ECA8006E2D4BFF"/>
          </w:pPr>
          <w:r w:rsidRPr="00EF74F7">
            <w:rPr>
              <w:b/>
              <w:color w:val="808080" w:themeColor="background1" w:themeShade="80"/>
            </w:rPr>
            <w:t>[Enter the headword for your article]</w:t>
          </w:r>
        </w:p>
      </w:docPartBody>
    </w:docPart>
    <w:docPart>
      <w:docPartPr>
        <w:name w:val="C671F55395954FF688F226E4300D8413"/>
        <w:category>
          <w:name w:val="General"/>
          <w:gallery w:val="placeholder"/>
        </w:category>
        <w:types>
          <w:type w:val="bbPlcHdr"/>
        </w:types>
        <w:behaviors>
          <w:behavior w:val="content"/>
        </w:behaviors>
        <w:guid w:val="{78A3DA8E-A13D-44AC-95A3-EF0370A455B5}"/>
      </w:docPartPr>
      <w:docPartBody>
        <w:p w:rsidR="0085355C" w:rsidRDefault="007B0B5E">
          <w:pPr>
            <w:pStyle w:val="C671F55395954FF688F226E4300D841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98694F3BEA84353A07A21C9EE7F2334"/>
        <w:category>
          <w:name w:val="General"/>
          <w:gallery w:val="placeholder"/>
        </w:category>
        <w:types>
          <w:type w:val="bbPlcHdr"/>
        </w:types>
        <w:behaviors>
          <w:behavior w:val="content"/>
        </w:behaviors>
        <w:guid w:val="{C8795383-C68C-4210-8946-29B6411E3900}"/>
      </w:docPartPr>
      <w:docPartBody>
        <w:p w:rsidR="0085355C" w:rsidRDefault="007B0B5E">
          <w:pPr>
            <w:pStyle w:val="998694F3BEA84353A07A21C9EE7F233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6414EC5DF9B44A6AF7966C4C0FF13C5"/>
        <w:category>
          <w:name w:val="General"/>
          <w:gallery w:val="placeholder"/>
        </w:category>
        <w:types>
          <w:type w:val="bbPlcHdr"/>
        </w:types>
        <w:behaviors>
          <w:behavior w:val="content"/>
        </w:behaviors>
        <w:guid w:val="{282ABC1B-AF08-4823-9AB8-592D49CCF791}"/>
      </w:docPartPr>
      <w:docPartBody>
        <w:p w:rsidR="0085355C" w:rsidRDefault="007B0B5E">
          <w:pPr>
            <w:pStyle w:val="16414EC5DF9B44A6AF7966C4C0FF13C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6F71ECB1B49405699CD2176A0C08001"/>
        <w:category>
          <w:name w:val="General"/>
          <w:gallery w:val="placeholder"/>
        </w:category>
        <w:types>
          <w:type w:val="bbPlcHdr"/>
        </w:types>
        <w:behaviors>
          <w:behavior w:val="content"/>
        </w:behaviors>
        <w:guid w:val="{25C7041D-B777-4588-B70F-592A08EECE5D}"/>
      </w:docPartPr>
      <w:docPartBody>
        <w:p w:rsidR="0085355C" w:rsidRDefault="007B0B5E">
          <w:pPr>
            <w:pStyle w:val="F6F71ECB1B49405699CD2176A0C0800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B5E"/>
    <w:rsid w:val="007B0B5E"/>
    <w:rsid w:val="0085355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A95BDC687054E9D909A54FEB92BD8AF">
    <w:name w:val="4A95BDC687054E9D909A54FEB92BD8AF"/>
  </w:style>
  <w:style w:type="paragraph" w:customStyle="1" w:styleId="BC33BA459C104DDFA3408BFD8A7EE3F0">
    <w:name w:val="BC33BA459C104DDFA3408BFD8A7EE3F0"/>
  </w:style>
  <w:style w:type="paragraph" w:customStyle="1" w:styleId="3C52476222414BE59BD161CA132FFA4F">
    <w:name w:val="3C52476222414BE59BD161CA132FFA4F"/>
  </w:style>
  <w:style w:type="paragraph" w:customStyle="1" w:styleId="960190023BB047648C1FCDAA432388C3">
    <w:name w:val="960190023BB047648C1FCDAA432388C3"/>
  </w:style>
  <w:style w:type="paragraph" w:customStyle="1" w:styleId="85A43BD3E51A4088B3967A4082D2A1E4">
    <w:name w:val="85A43BD3E51A4088B3967A4082D2A1E4"/>
  </w:style>
  <w:style w:type="paragraph" w:customStyle="1" w:styleId="FFE6E3F461DB4FA7983543EF72F80CCD">
    <w:name w:val="FFE6E3F461DB4FA7983543EF72F80CCD"/>
  </w:style>
  <w:style w:type="paragraph" w:customStyle="1" w:styleId="F9CD1F0D129E4AF899ECA8006E2D4BFF">
    <w:name w:val="F9CD1F0D129E4AF899ECA8006E2D4BFF"/>
  </w:style>
  <w:style w:type="paragraph" w:customStyle="1" w:styleId="C671F55395954FF688F226E4300D8413">
    <w:name w:val="C671F55395954FF688F226E4300D8413"/>
  </w:style>
  <w:style w:type="paragraph" w:customStyle="1" w:styleId="998694F3BEA84353A07A21C9EE7F2334">
    <w:name w:val="998694F3BEA84353A07A21C9EE7F2334"/>
  </w:style>
  <w:style w:type="paragraph" w:customStyle="1" w:styleId="16414EC5DF9B44A6AF7966C4C0FF13C5">
    <w:name w:val="16414EC5DF9B44A6AF7966C4C0FF13C5"/>
  </w:style>
  <w:style w:type="paragraph" w:customStyle="1" w:styleId="F6F71ECB1B49405699CD2176A0C08001">
    <w:name w:val="F6F71ECB1B49405699CD2176A0C0800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A95BDC687054E9D909A54FEB92BD8AF">
    <w:name w:val="4A95BDC687054E9D909A54FEB92BD8AF"/>
  </w:style>
  <w:style w:type="paragraph" w:customStyle="1" w:styleId="BC33BA459C104DDFA3408BFD8A7EE3F0">
    <w:name w:val="BC33BA459C104DDFA3408BFD8A7EE3F0"/>
  </w:style>
  <w:style w:type="paragraph" w:customStyle="1" w:styleId="3C52476222414BE59BD161CA132FFA4F">
    <w:name w:val="3C52476222414BE59BD161CA132FFA4F"/>
  </w:style>
  <w:style w:type="paragraph" w:customStyle="1" w:styleId="960190023BB047648C1FCDAA432388C3">
    <w:name w:val="960190023BB047648C1FCDAA432388C3"/>
  </w:style>
  <w:style w:type="paragraph" w:customStyle="1" w:styleId="85A43BD3E51A4088B3967A4082D2A1E4">
    <w:name w:val="85A43BD3E51A4088B3967A4082D2A1E4"/>
  </w:style>
  <w:style w:type="paragraph" w:customStyle="1" w:styleId="FFE6E3F461DB4FA7983543EF72F80CCD">
    <w:name w:val="FFE6E3F461DB4FA7983543EF72F80CCD"/>
  </w:style>
  <w:style w:type="paragraph" w:customStyle="1" w:styleId="F9CD1F0D129E4AF899ECA8006E2D4BFF">
    <w:name w:val="F9CD1F0D129E4AF899ECA8006E2D4BFF"/>
  </w:style>
  <w:style w:type="paragraph" w:customStyle="1" w:styleId="C671F55395954FF688F226E4300D8413">
    <w:name w:val="C671F55395954FF688F226E4300D8413"/>
  </w:style>
  <w:style w:type="paragraph" w:customStyle="1" w:styleId="998694F3BEA84353A07A21C9EE7F2334">
    <w:name w:val="998694F3BEA84353A07A21C9EE7F2334"/>
  </w:style>
  <w:style w:type="paragraph" w:customStyle="1" w:styleId="16414EC5DF9B44A6AF7966C4C0FF13C5">
    <w:name w:val="16414EC5DF9B44A6AF7966C4C0FF13C5"/>
  </w:style>
  <w:style w:type="paragraph" w:customStyle="1" w:styleId="F6F71ECB1B49405699CD2176A0C08001">
    <w:name w:val="F6F71ECB1B49405699CD2176A0C080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Ram13</b:Tag>
    <b:SourceType>Book</b:SourceType>
    <b:Guid>{41571D73-7D75-4CF7-AB37-57E3FEF77995}</b:Guid>
    <b:Title>Antonio Berni: Juanito and Ramona</b:Title>
    <b:Year>2013</b:Year>
    <b:Publisher>Museum of Fine Arts, Houston, and Museo de Arte Latinoamericano de Buenos Aires</b:Publisher>
    <b:Author>
      <b:Editor>
        <b:NameList>
          <b:Person>
            <b:Last>Ramirez</b:Last>
            <b:First>M.C.</b:First>
          </b:Person>
          <b:Person>
            <b:Last>Olea</b:Last>
            <b:First>H.</b:First>
          </b:Person>
          <b:Person>
            <b:Last>Pacheco</b:Last>
            <b:First>M.E.</b:First>
          </b:Person>
        </b:NameList>
      </b:Editor>
    </b:Author>
    <b:RefOrder>1</b:RefOrder>
  </b:Source>
  <b:Source>
    <b:Tag>Giu04</b:Tag>
    <b:SourceType>BookSection</b:SourceType>
    <b:Guid>{93232B96-D321-46F4-8601-F9F7520FA722}</b:Guid>
    <b:Author>
      <b:Author>
        <b:NameList>
          <b:Person>
            <b:Last>Giunta</b:Last>
            <b:First>A.</b:First>
          </b:Person>
        </b:NameList>
      </b:Author>
      <b:Editor>
        <b:NameList>
          <b:Person>
            <b:Last>Katzenstein</b:Last>
            <b:First>I.</b:First>
          </b:Person>
        </b:NameList>
      </b:Editor>
    </b:Author>
    <b:Title>Rewriting Modernism: Jorge Romero Brest and the Legitimation of Argentine Art</b:Title>
    <b:Year>2004</b:Year>
    <b:City>New York</b:City>
    <b:Publisher>The Museum of Modern Art</b:Publisher>
    <b:BookTitle>Argentine Art of the 1960s: Writings of the Avant-Garde</b:BookTitle>
    <b:Pages>78-85</b:Pages>
    <b:RefOrder>2</b:RefOrder>
  </b:Source>
  <b:Source>
    <b:Tag>Anr08</b:Tag>
    <b:SourceType>BookSection</b:SourceType>
    <b:Guid>{EB46ED79-0B63-4CCF-B702-F7DAC722972A}</b:Guid>
    <b:Author>
      <b:Author>
        <b:NameList>
          <b:Person>
            <b:Last>Anreus</b:Last>
            <b:First>A.</b:First>
          </b:Person>
        </b:NameList>
      </b:Author>
      <b:Editor>
        <b:NameList>
          <b:Person>
            <b:Last>Anreus</b:Last>
            <b:First>A.</b:First>
          </b:Person>
          <b:Person>
            <b:Last>Linden</b:Last>
            <b:First>D.L.</b:First>
          </b:Person>
          <b:Person>
            <b:Last>Weiberg</b:Last>
            <b:First>J.</b:First>
          </b:Person>
        </b:NameList>
      </b:Editor>
    </b:Author>
    <b:Title>Adapting to Argentinean Reality: The New Realism of Antonio Berni</b:Title>
    <b:BookTitle>The Social and the Real: Political Art of the 1930s in the Western Hemisphere</b:BookTitle>
    <b:Year>2008</b:Year>
    <b:Pages>97-112</b:Pages>
    <b:City>University Park:</b:City>
    <b:Publisher>Pennsylvania State UP</b:Publisher>
    <b:RefOrder>3</b:RefOrder>
  </b:Source>
  <b:Source>
    <b:Tag>Bar01</b:Tag>
    <b:SourceType>BookSection</b:SourceType>
    <b:Guid>{FC0430AE-D68A-44C8-AAEA-E021417519E4}</b:Guid>
    <b:Author>
      <b:Author>
        <b:NameList>
          <b:Person>
            <b:Last>Barnitz</b:Last>
            <b:First>J.</b:First>
          </b:Person>
        </b:NameList>
      </b:Author>
    </b:Author>
    <b:Title>Twentieth-Century Art of Latin America</b:Title>
    <b:Year>2001</b:Year>
    <b:City>Austin</b:City>
    <b:Publisher>The U of Texas P</b:Publisher>
    <b:RefOrder>4</b:RefOrder>
  </b:Source>
  <b:Source>
    <b:Tag>Pac99</b:Tag>
    <b:SourceType>BookSection</b:SourceType>
    <b:Guid>{77644F9E-E3EA-4F8C-930B-61D42193B7C7}</b:Guid>
    <b:Author>
      <b:Author>
        <b:NameList>
          <b:Person>
            <b:Last>Pacheco</b:Last>
            <b:First>M.</b:First>
          </b:Person>
        </b:NameList>
      </b:Author>
    </b:Author>
    <b:Title>Berni: Escritos y papeles</b:Title>
    <b:Year>1999</b:Year>
    <b:City>Buenos Aires</b:City>
    <b:Publisher>Tema Grupo Editorial</b:Publisher>
    <b:RefOrder>5</b:RefOrder>
  </b:Source>
</b:Sources>
</file>

<file path=customXml/itemProps1.xml><?xml version="1.0" encoding="utf-8"?>
<ds:datastoreItem xmlns:ds="http://schemas.openxmlformats.org/officeDocument/2006/customXml" ds:itemID="{664DBE61-1E78-3141-9D3F-C1A4A496D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36</TotalTime>
  <Pages>2</Pages>
  <Words>695</Words>
  <Characters>3864</Characters>
  <Application>Microsoft Macintosh Word</Application>
  <DocSecurity>0</DocSecurity>
  <Lines>87</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11</cp:revision>
  <dcterms:created xsi:type="dcterms:W3CDTF">2014-07-29T20:06:00Z</dcterms:created>
  <dcterms:modified xsi:type="dcterms:W3CDTF">2014-08-10T01:57:00Z</dcterms:modified>
</cp:coreProperties>
</file>