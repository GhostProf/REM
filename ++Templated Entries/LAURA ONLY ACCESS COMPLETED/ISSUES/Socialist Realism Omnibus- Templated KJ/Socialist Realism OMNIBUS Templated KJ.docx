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4473C" w14:textId="77777777" w:rsidTr="00922950">
        <w:tc>
          <w:tcPr>
            <w:tcW w:w="491" w:type="dxa"/>
            <w:vMerge w:val="restart"/>
            <w:shd w:val="clear" w:color="auto" w:fill="A6A6A6" w:themeFill="background1" w:themeFillShade="A6"/>
            <w:textDirection w:val="btLr"/>
          </w:tcPr>
          <w:p w14:paraId="3EECBF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F9E3A0EA8118498A488ECEB9925D7B"/>
            </w:placeholder>
            <w:showingPlcHdr/>
            <w:dropDownList>
              <w:listItem w:displayText="Dr." w:value="Dr."/>
              <w:listItem w:displayText="Prof." w:value="Prof."/>
            </w:dropDownList>
          </w:sdtPr>
          <w:sdtContent>
            <w:tc>
              <w:tcPr>
                <w:tcW w:w="1259" w:type="dxa"/>
              </w:tcPr>
              <w:p w14:paraId="1B7F52F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DBDB310B995B41A6925D95807EE800"/>
            </w:placeholder>
            <w:text/>
          </w:sdtPr>
          <w:sdtContent>
            <w:tc>
              <w:tcPr>
                <w:tcW w:w="2073" w:type="dxa"/>
              </w:tcPr>
              <w:p w14:paraId="7E9E5CF0" w14:textId="77777777" w:rsidR="00B574C9" w:rsidRDefault="00D94490" w:rsidP="00D94490">
                <w:r>
                  <w:t>Eldon</w:t>
                </w:r>
              </w:p>
            </w:tc>
          </w:sdtContent>
        </w:sdt>
        <w:sdt>
          <w:sdtPr>
            <w:alias w:val="Middle name"/>
            <w:tag w:val="authorMiddleName"/>
            <w:id w:val="-2076034781"/>
            <w:placeholder>
              <w:docPart w:val="F63BE9BB1AB32D479D7081F9AE9E1410"/>
            </w:placeholder>
            <w:showingPlcHdr/>
            <w:text/>
          </w:sdtPr>
          <w:sdtContent>
            <w:tc>
              <w:tcPr>
                <w:tcW w:w="2551" w:type="dxa"/>
              </w:tcPr>
              <w:p w14:paraId="1C605E86" w14:textId="77777777" w:rsidR="00B574C9" w:rsidRDefault="00B574C9" w:rsidP="00922950">
                <w:r>
                  <w:rPr>
                    <w:rStyle w:val="PlaceholderText"/>
                  </w:rPr>
                  <w:t>[Middle name]</w:t>
                </w:r>
              </w:p>
            </w:tc>
          </w:sdtContent>
        </w:sdt>
        <w:sdt>
          <w:sdtPr>
            <w:alias w:val="Last name"/>
            <w:tag w:val="authorLastName"/>
            <w:id w:val="-1088529830"/>
            <w:placeholder>
              <w:docPart w:val="CF83D4C23D3F9E4987952A750C4798DB"/>
            </w:placeholder>
            <w:text/>
          </w:sdtPr>
          <w:sdtContent>
            <w:tc>
              <w:tcPr>
                <w:tcW w:w="2642" w:type="dxa"/>
              </w:tcPr>
              <w:p w14:paraId="3816ED8F" w14:textId="77777777" w:rsidR="00B574C9" w:rsidRDefault="00D94490" w:rsidP="00D94490">
                <w:r>
                  <w:t>Pei</w:t>
                </w:r>
              </w:p>
            </w:tc>
          </w:sdtContent>
        </w:sdt>
      </w:tr>
      <w:tr w:rsidR="00B574C9" w14:paraId="08D81A68" w14:textId="77777777" w:rsidTr="001A6A06">
        <w:trPr>
          <w:trHeight w:val="986"/>
        </w:trPr>
        <w:tc>
          <w:tcPr>
            <w:tcW w:w="491" w:type="dxa"/>
            <w:vMerge/>
            <w:shd w:val="clear" w:color="auto" w:fill="A6A6A6" w:themeFill="background1" w:themeFillShade="A6"/>
          </w:tcPr>
          <w:p w14:paraId="534DC327" w14:textId="77777777" w:rsidR="00B574C9" w:rsidRPr="001A6A06" w:rsidRDefault="00B574C9" w:rsidP="00CF1542">
            <w:pPr>
              <w:jc w:val="center"/>
              <w:rPr>
                <w:b/>
                <w:color w:val="FFFFFF" w:themeColor="background1"/>
              </w:rPr>
            </w:pPr>
          </w:p>
        </w:tc>
        <w:sdt>
          <w:sdtPr>
            <w:alias w:val="Biography"/>
            <w:tag w:val="authorBiography"/>
            <w:id w:val="938807824"/>
            <w:placeholder>
              <w:docPart w:val="D5C52ED5C78D6F40A575559924600247"/>
            </w:placeholder>
            <w:showingPlcHdr/>
          </w:sdtPr>
          <w:sdtContent>
            <w:tc>
              <w:tcPr>
                <w:tcW w:w="8525" w:type="dxa"/>
                <w:gridSpan w:val="4"/>
              </w:tcPr>
              <w:p w14:paraId="6944A0C2" w14:textId="77777777" w:rsidR="00B574C9" w:rsidRDefault="00B574C9" w:rsidP="00922950">
                <w:r>
                  <w:rPr>
                    <w:rStyle w:val="PlaceholderText"/>
                  </w:rPr>
                  <w:t>[Enter your biography]</w:t>
                </w:r>
              </w:p>
            </w:tc>
          </w:sdtContent>
        </w:sdt>
      </w:tr>
      <w:tr w:rsidR="00B574C9" w14:paraId="2AD2A74E" w14:textId="77777777" w:rsidTr="001A6A06">
        <w:trPr>
          <w:trHeight w:val="986"/>
        </w:trPr>
        <w:tc>
          <w:tcPr>
            <w:tcW w:w="491" w:type="dxa"/>
            <w:vMerge/>
            <w:shd w:val="clear" w:color="auto" w:fill="A6A6A6" w:themeFill="background1" w:themeFillShade="A6"/>
          </w:tcPr>
          <w:p w14:paraId="6579B8C8" w14:textId="77777777" w:rsidR="00B574C9" w:rsidRPr="001A6A06" w:rsidRDefault="00B574C9" w:rsidP="00CF1542">
            <w:pPr>
              <w:jc w:val="center"/>
              <w:rPr>
                <w:b/>
                <w:color w:val="FFFFFF" w:themeColor="background1"/>
              </w:rPr>
            </w:pPr>
          </w:p>
        </w:tc>
        <w:sdt>
          <w:sdtPr>
            <w:alias w:val="Affiliation"/>
            <w:tag w:val="affiliation"/>
            <w:id w:val="2012937915"/>
            <w:placeholder>
              <w:docPart w:val="1C98FB1C7544524DB562B3D253902C1C"/>
            </w:placeholder>
            <w:showingPlcHdr/>
            <w:text/>
          </w:sdtPr>
          <w:sdtContent>
            <w:tc>
              <w:tcPr>
                <w:tcW w:w="8525" w:type="dxa"/>
                <w:gridSpan w:val="4"/>
              </w:tcPr>
              <w:p w14:paraId="09B2C8EB" w14:textId="77777777" w:rsidR="00B574C9" w:rsidRDefault="00B574C9" w:rsidP="00B574C9">
                <w:r w:rsidRPr="005C54DD">
                  <w:rPr>
                    <w:rStyle w:val="PlaceholderText"/>
                    <w:highlight w:val="yellow"/>
                  </w:rPr>
                  <w:t>[Enter the institution with which you are affiliated]</w:t>
                </w:r>
              </w:p>
            </w:tc>
          </w:sdtContent>
        </w:sdt>
      </w:tr>
    </w:tbl>
    <w:p w14:paraId="6E691D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402957" w14:textId="77777777" w:rsidTr="00244BB0">
        <w:tc>
          <w:tcPr>
            <w:tcW w:w="9016" w:type="dxa"/>
            <w:shd w:val="clear" w:color="auto" w:fill="A6A6A6" w:themeFill="background1" w:themeFillShade="A6"/>
            <w:tcMar>
              <w:top w:w="113" w:type="dxa"/>
              <w:bottom w:w="113" w:type="dxa"/>
            </w:tcMar>
          </w:tcPr>
          <w:p w14:paraId="5191FA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3D7124" w14:textId="77777777" w:rsidTr="003F0D73">
        <w:sdt>
          <w:sdtPr>
            <w:alias w:val="Article headword"/>
            <w:tag w:val="articleHeadword"/>
            <w:id w:val="-361440020"/>
            <w:placeholder>
              <w:docPart w:val="A62EC7A70C894841AC50DCA6C3775840"/>
            </w:placeholder>
            <w:text/>
          </w:sdtPr>
          <w:sdtContent>
            <w:tc>
              <w:tcPr>
                <w:tcW w:w="9016" w:type="dxa"/>
                <w:tcMar>
                  <w:top w:w="113" w:type="dxa"/>
                  <w:bottom w:w="113" w:type="dxa"/>
                </w:tcMar>
              </w:tcPr>
              <w:p w14:paraId="007EEC57" w14:textId="77777777" w:rsidR="003F0D73" w:rsidRPr="00FB589A" w:rsidRDefault="00D94490" w:rsidP="003F0D73">
                <w:pPr>
                  <w:rPr>
                    <w:b/>
                  </w:rPr>
                </w:pPr>
                <w:r w:rsidRPr="00EC3F47">
                  <w:rPr>
                    <w:rFonts w:ascii="Calibri" w:eastAsia="宋体" w:hAnsi="Calibri" w:cs="Arial"/>
                    <w:bCs/>
                    <w:lang w:val="en-US" w:eastAsia="zh-CN"/>
                  </w:rPr>
                  <w:t>Socialist Realism in China</w:t>
                </w:r>
              </w:p>
            </w:tc>
          </w:sdtContent>
        </w:sdt>
      </w:tr>
      <w:tr w:rsidR="00464699" w14:paraId="1F005275" w14:textId="77777777" w:rsidTr="005C54DD">
        <w:sdt>
          <w:sdtPr>
            <w:alias w:val="Variant headwords"/>
            <w:tag w:val="variantHeadwords"/>
            <w:id w:val="173464402"/>
            <w:placeholder>
              <w:docPart w:val="A4D3981B6240E84E964E7891F41579B9"/>
            </w:placeholder>
            <w:showingPlcHdr/>
          </w:sdtPr>
          <w:sdtContent>
            <w:tc>
              <w:tcPr>
                <w:tcW w:w="9016" w:type="dxa"/>
                <w:tcMar>
                  <w:top w:w="113" w:type="dxa"/>
                  <w:bottom w:w="113" w:type="dxa"/>
                </w:tcMar>
              </w:tcPr>
              <w:p w14:paraId="702A3A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FF3CC1" w14:textId="77777777" w:rsidTr="003F0D73">
        <w:sdt>
          <w:sdtPr>
            <w:alias w:val="Abstract"/>
            <w:tag w:val="abstract"/>
            <w:id w:val="-635871867"/>
            <w:placeholder>
              <w:docPart w:val="B522ECCA0AE17C4FA6CE6E406F29E3FE"/>
            </w:placeholder>
          </w:sdtPr>
          <w:sdtContent>
            <w:tc>
              <w:tcPr>
                <w:tcW w:w="9016" w:type="dxa"/>
                <w:tcMar>
                  <w:top w:w="113" w:type="dxa"/>
                  <w:bottom w:w="113" w:type="dxa"/>
                </w:tcMar>
              </w:tcPr>
              <w:p w14:paraId="6A6807C7" w14:textId="2CC788BB" w:rsidR="00E85A05" w:rsidRDefault="001F3DF9" w:rsidP="00E85A05">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t xml:space="preserve"> (CCP)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proofErr w:type="gramStart"/>
                <w:r w:rsidRPr="00103EA3">
                  <w:t>Leninis</w:t>
                </w:r>
                <w:r>
                  <w:t>m</w:t>
                </w:r>
                <w:r w:rsidRPr="00103EA3">
                  <w:t>,</w:t>
                </w:r>
                <w:proofErr w:type="gramEnd"/>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tc>
          </w:sdtContent>
        </w:sdt>
      </w:tr>
      <w:tr w:rsidR="003F0D73" w14:paraId="1144CE6D" w14:textId="77777777" w:rsidTr="003F0D73">
        <w:sdt>
          <w:sdtPr>
            <w:alias w:val="Article text"/>
            <w:tag w:val="articleText"/>
            <w:id w:val="634067588"/>
            <w:placeholder>
              <w:docPart w:val="BA84E16BB2C702429712070E24EDA472"/>
            </w:placeholder>
          </w:sdtPr>
          <w:sdtContent>
            <w:tc>
              <w:tcPr>
                <w:tcW w:w="9016" w:type="dxa"/>
                <w:tcMar>
                  <w:top w:w="113" w:type="dxa"/>
                  <w:bottom w:w="113" w:type="dxa"/>
                </w:tcMar>
              </w:tcPr>
              <w:p w14:paraId="61CA7B52" w14:textId="2163787C" w:rsidR="005C54DD" w:rsidRDefault="005C54DD" w:rsidP="001F3DF9">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rsidR="001F3DF9">
                  <w:t xml:space="preserve"> </w:t>
                </w:r>
                <w:r>
                  <w:t>(CCP)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r w:rsidR="001F3DF9">
                  <w:t>-</w:t>
                </w:r>
                <w:proofErr w:type="gramStart"/>
                <w:r w:rsidRPr="00103EA3">
                  <w:t>Leninis</w:t>
                </w:r>
                <w:r>
                  <w:t>m</w:t>
                </w:r>
                <w:r w:rsidRPr="00103EA3">
                  <w:t>,</w:t>
                </w:r>
                <w:proofErr w:type="gramEnd"/>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p w14:paraId="65417E36" w14:textId="77777777" w:rsidR="0008456F" w:rsidRDefault="0008456F" w:rsidP="001F3DF9"/>
              <w:p w14:paraId="2FE9F65F" w14:textId="77777777" w:rsidR="005C54DD" w:rsidRDefault="005C54DD" w:rsidP="001F3DF9">
                <w:r>
                  <w:t>Introduced in China as early as 1933 by literary theorist Zhou Yang (</w:t>
                </w:r>
                <w:r>
                  <w:rPr>
                    <w:rFonts w:hint="eastAsia"/>
                    <w:lang w:val="ru-RU"/>
                  </w:rPr>
                  <w:t>周</w:t>
                </w:r>
                <w:r>
                  <w:rPr>
                    <w:rFonts w:ascii="Libian SC Regular" w:hAnsi="Libian SC Regular" w:cs="Libian SC Regular"/>
                    <w:lang w:val="ru-RU"/>
                  </w:rPr>
                  <w:t>扬</w:t>
                </w:r>
                <w:r>
                  <w:rPr>
                    <w:rFonts w:hint="eastAsia"/>
                    <w:lang w:val="ru-RU"/>
                  </w:rPr>
                  <w:t xml:space="preserve">) </w:t>
                </w:r>
                <w:r>
                  <w:t>(1908-1989), Socialist Realism gained prominence in the People’s Republic after Zhou, in his new capacity as Vice-Minister of Culture, endorsed it in a series of official statements made between 1951 and 1953</w:t>
                </w:r>
                <w:r w:rsidRPr="00103EA3">
                  <w:t xml:space="preserve">. </w:t>
                </w:r>
                <w:r>
                  <w:t xml:space="preserve">The term was even inserted subsequently into new editions of Mao Zedong’s ‘Talks at the </w:t>
                </w:r>
                <w:proofErr w:type="spellStart"/>
                <w:r>
                  <w:t>Yan’an</w:t>
                </w:r>
                <w:proofErr w:type="spellEnd"/>
                <w:r>
                  <w:t xml:space="preserve"> Forum on Literature and Art’, replacing Mao’s original invocation of ‘proletarian realism’. As with contemporaneous initiatives in industry, agriculture and science, promotion of Socialist Realism coincided with the party-state’s call to assimilate the experience of more technologically advanced Socialist countries—particularly, the Soviet Union—in order to hasten the PRC’s development and accelerate its timeline for overtaking and surpassing the achievements of capitalist nations. </w:t>
                </w:r>
              </w:p>
              <w:p w14:paraId="180D421A" w14:textId="77777777" w:rsidR="0008456F" w:rsidRDefault="0008456F" w:rsidP="001F3DF9"/>
              <w:p w14:paraId="3D9D5E79" w14:textId="6DAE9CFF" w:rsidR="005C54DD" w:rsidRDefault="005C54DD" w:rsidP="001F3DF9">
                <w:r>
                  <w:lastRenderedPageBreak/>
                  <w:t xml:space="preserve">One of the clearest instances of this emerged in the medium of oil painting. In 1952, PRC art academies began actively to promote Soviet art, art theory and art pedagogy as models for Chinese practitioners. From 1953 to 1962, such efforts expanded to entail sending Chinese artists to study at the </w:t>
                </w:r>
                <w:proofErr w:type="spellStart"/>
                <w:r>
                  <w:t>Repin</w:t>
                </w:r>
                <w:proofErr w:type="spellEnd"/>
                <w:r>
                  <w:t xml:space="preserve"> Art Academy in Leningrad and hosting Soviet and East European artists as instructors in the PRC. The first and most influential of these was Soviet oil painter Konstantin M. </w:t>
                </w:r>
                <w:proofErr w:type="spellStart"/>
                <w:r>
                  <w:t>Maksimov</w:t>
                </w:r>
                <w:proofErr w:type="spellEnd"/>
                <w:r>
                  <w:t xml:space="preserve"> (</w:t>
                </w:r>
                <w:r w:rsidRPr="00B1722F">
                  <w:t>1913</w:t>
                </w:r>
                <w:r>
                  <w:t>-</w:t>
                </w:r>
                <w:r w:rsidRPr="00B1722F">
                  <w:t>1993</w:t>
                </w:r>
                <w:r>
                  <w:t xml:space="preserve">), who taught a class of more than twenty students in Beijing from 1955 to 1957. Soviet-trained Chinese artists became prominent in the PRC cultural establishment. Upon completing their studies, many occupied important administrative and teaching posts throughout the country and they participated actively in the state-sponsored history painting campaigns of 1958, 1961 and 1964. Chief among these artists was </w:t>
                </w:r>
                <w:proofErr w:type="spellStart"/>
                <w:r>
                  <w:t>Luo</w:t>
                </w:r>
                <w:proofErr w:type="spellEnd"/>
                <w:r>
                  <w:t xml:space="preserve"> </w:t>
                </w:r>
                <w:proofErr w:type="spellStart"/>
                <w:r>
                  <w:t>Gongliu</w:t>
                </w:r>
                <w:proofErr w:type="spellEnd"/>
                <w:r>
                  <w:t xml:space="preserve"> </w:t>
                </w:r>
                <w:r>
                  <w:rPr>
                    <w:rFonts w:hint="eastAsia"/>
                  </w:rPr>
                  <w:t>(</w:t>
                </w:r>
                <w:r>
                  <w:rPr>
                    <w:rFonts w:ascii="Libian SC Regular" w:hAnsi="Libian SC Regular" w:cs="Libian SC Regular"/>
                  </w:rPr>
                  <w:t>罗</w:t>
                </w:r>
                <w:r>
                  <w:rPr>
                    <w:rFonts w:hint="eastAsia"/>
                  </w:rPr>
                  <w:t xml:space="preserve">工柳) </w:t>
                </w:r>
                <w:r>
                  <w:t xml:space="preserve">(1916-2004), who spent three years in Leningrad from 1955 to 1958. Following his return to Beijing, </w:t>
                </w:r>
                <w:proofErr w:type="spellStart"/>
                <w:r>
                  <w:t>Luo</w:t>
                </w:r>
                <w:proofErr w:type="spellEnd"/>
                <w:r>
                  <w:t xml:space="preserve"> headed a prestigious oil painting studio at the Central Academy of Fine Ar</w:t>
                </w:r>
                <w:r w:rsidR="001F3DF9">
                  <w:t>ts and taught a second specialis</w:t>
                </w:r>
                <w:r>
                  <w:t xml:space="preserve">ed course in Soviet-style painting from 1961 to 1963. </w:t>
                </w:r>
              </w:p>
              <w:p w14:paraId="593E1821" w14:textId="77777777" w:rsidR="005C54DD" w:rsidRPr="009F35F4" w:rsidRDefault="005C54DD" w:rsidP="001F3DF9">
                <w:pPr>
                  <w:rPr>
                    <w:color w:val="5B9BD5" w:themeColor="accent1"/>
                  </w:rPr>
                </w:pPr>
              </w:p>
              <w:p w14:paraId="68495626" w14:textId="1965865E" w:rsidR="005C54DD" w:rsidRPr="001F3DF9" w:rsidRDefault="009F35F4" w:rsidP="001F3DF9">
                <w:pPr>
                  <w:rPr>
                    <w:color w:val="5B9BD5" w:themeColor="accent1"/>
                    <w:sz w:val="20"/>
                    <w:szCs w:val="20"/>
                  </w:rPr>
                </w:pPr>
                <w:r>
                  <w:rPr>
                    <w:color w:val="5B9BD5" w:themeColor="accent1"/>
                    <w:sz w:val="20"/>
                    <w:szCs w:val="20"/>
                  </w:rPr>
                  <w:t xml:space="preserve">Fig.1: </w:t>
                </w:r>
                <w:r w:rsidRPr="009F35F4">
                  <w:rPr>
                    <w:color w:val="5B9BD5" w:themeColor="accent1"/>
                    <w:sz w:val="20"/>
                    <w:szCs w:val="20"/>
                  </w:rPr>
                  <w:t xml:space="preserve">Zhan </w:t>
                </w:r>
                <w:proofErr w:type="spellStart"/>
                <w:r w:rsidRPr="009F35F4">
                  <w:rPr>
                    <w:color w:val="5B9BD5" w:themeColor="accent1"/>
                    <w:sz w:val="20"/>
                    <w:szCs w:val="20"/>
                  </w:rPr>
                  <w:t>Jianjun</w:t>
                </w:r>
                <w:proofErr w:type="spellEnd"/>
                <w:r w:rsidRPr="009F35F4">
                  <w:rPr>
                    <w:color w:val="5B9BD5" w:themeColor="accent1"/>
                    <w:sz w:val="20"/>
                    <w:szCs w:val="20"/>
                  </w:rPr>
                  <w:t xml:space="preserve"> </w:t>
                </w:r>
                <w:r w:rsidRPr="009F35F4">
                  <w:rPr>
                    <w:rFonts w:hint="eastAsia"/>
                    <w:color w:val="5B9BD5" w:themeColor="accent1"/>
                    <w:sz w:val="20"/>
                    <w:szCs w:val="20"/>
                    <w:lang w:val="ru-RU"/>
                  </w:rPr>
                  <w:t>詹建俊</w:t>
                </w:r>
                <w:r w:rsidRPr="009F35F4">
                  <w:rPr>
                    <w:color w:val="5B9BD5" w:themeColor="accent1"/>
                    <w:sz w:val="20"/>
                    <w:szCs w:val="20"/>
                  </w:rPr>
                  <w:t xml:space="preserve">, </w:t>
                </w:r>
                <w:r w:rsidRPr="009F35F4">
                  <w:rPr>
                    <w:i/>
                    <w:iCs/>
                    <w:color w:val="5B9BD5" w:themeColor="accent1"/>
                    <w:sz w:val="20"/>
                    <w:szCs w:val="20"/>
                  </w:rPr>
                  <w:t>Starting Out</w:t>
                </w:r>
                <w:r w:rsidRPr="009F35F4">
                  <w:rPr>
                    <w:color w:val="5B9BD5" w:themeColor="accent1"/>
                    <w:sz w:val="20"/>
                    <w:szCs w:val="20"/>
                  </w:rPr>
                  <w:t xml:space="preserve"> </w:t>
                </w:r>
                <w:r w:rsidRPr="009F35F4">
                  <w:rPr>
                    <w:rFonts w:hint="eastAsia"/>
                    <w:color w:val="5B9BD5" w:themeColor="accent1"/>
                    <w:sz w:val="20"/>
                    <w:szCs w:val="20"/>
                    <w:lang w:val="ru-RU"/>
                  </w:rPr>
                  <w:t>起家</w:t>
                </w:r>
                <w:r w:rsidRPr="009F35F4">
                  <w:rPr>
                    <w:color w:val="5B9BD5" w:themeColor="accent1"/>
                    <w:sz w:val="20"/>
                    <w:szCs w:val="20"/>
                  </w:rPr>
                  <w:t xml:space="preserve">, 1957, oil on canvas, 140cm x 348cm, collection of the China Academy of Fine Arts, </w:t>
                </w:r>
                <w:proofErr w:type="gramStart"/>
                <w:r w:rsidRPr="009F35F4">
                  <w:rPr>
                    <w:color w:val="5B9BD5" w:themeColor="accent1"/>
                    <w:sz w:val="20"/>
                    <w:szCs w:val="20"/>
                  </w:rPr>
                  <w:t>Beijing</w:t>
                </w:r>
                <w:r w:rsidRPr="009F35F4">
                  <w:rPr>
                    <w:rFonts w:hint="eastAsia"/>
                    <w:color w:val="5B9BD5" w:themeColor="accent1"/>
                    <w:sz w:val="20"/>
                    <w:szCs w:val="20"/>
                  </w:rPr>
                  <w:t xml:space="preserve"> </w:t>
                </w:r>
                <w:r w:rsidRPr="009F35F4">
                  <w:rPr>
                    <w:color w:val="5B9BD5" w:themeColor="accent1"/>
                    <w:sz w:val="20"/>
                    <w:szCs w:val="20"/>
                  </w:rPr>
                  <w:t>.</w:t>
                </w:r>
                <w:proofErr w:type="gramEnd"/>
                <w:r w:rsidRPr="009F35F4">
                  <w:rPr>
                    <w:color w:val="5B9BD5" w:themeColor="accent1"/>
                    <w:sz w:val="20"/>
                    <w:szCs w:val="20"/>
                  </w:rPr>
                  <w:t xml:space="preserve"> Graduation piece by a student in </w:t>
                </w:r>
                <w:proofErr w:type="spellStart"/>
                <w:r w:rsidRPr="009F35F4">
                  <w:rPr>
                    <w:color w:val="5B9BD5" w:themeColor="accent1"/>
                    <w:sz w:val="20"/>
                    <w:szCs w:val="20"/>
                  </w:rPr>
                  <w:t>Maksimov’s</w:t>
                </w:r>
                <w:proofErr w:type="spellEnd"/>
                <w:r w:rsidRPr="009F35F4">
                  <w:rPr>
                    <w:color w:val="5B9BD5" w:themeColor="accent1"/>
                    <w:sz w:val="20"/>
                    <w:szCs w:val="20"/>
                  </w:rPr>
                  <w:t xml:space="preserve"> oil painting class.</w:t>
                </w:r>
              </w:p>
              <w:p w14:paraId="607ADA6D" w14:textId="77777777" w:rsidR="005C54DD" w:rsidRDefault="005C54DD" w:rsidP="001F3DF9"/>
              <w:p w14:paraId="641A73A4" w14:textId="4BA55BE0" w:rsidR="005C54DD" w:rsidRDefault="005C54DD" w:rsidP="001F3DF9">
                <w:r>
                  <w:t xml:space="preserve">As a result of such efforts, an eclectic combination of nineteenth-century European painting and drawing traditions, processed through the filter of Russian taste and modified according to the needs of Socialist state power, became a vital part of the basic training for oil painters in the PRC. Simultaneously, however, the putative universality of Socialist Realism as a doctrine for Marxist-Leninist art stood in growing tension with an equally strong ideological demand for forms of cultural production more </w:t>
                </w:r>
                <w:r w:rsidR="00644457">
                  <w:t>in keeping</w:t>
                </w:r>
                <w:r>
                  <w:t xml:space="preserve"> with the nation’s own heritage. This demand, articulated in calls for art that displayed ‘national characteristics’ and appeared ‘national in form’, had in fact been central to Mao Zedong’s own political and aesthetic views</w:t>
                </w:r>
                <w:r w:rsidR="00644457">
                  <w:t>,</w:t>
                </w:r>
                <w:r>
                  <w:t xml:space="preserve"> and to Soviet Socialist Realism</w:t>
                </w:r>
                <w:r w:rsidR="00644457">
                  <w:t>,</w:t>
                </w:r>
                <w:r>
                  <w:t xml:space="preserve"> as originally conceived in the 1930s. Additionally, increasing estrangement between Chinese and Soviet leaders, beginning with the latter’s denouncement of Stalinism in 1956, contributed a pressing geopolitical dimension to the perceived need for promoting </w:t>
                </w:r>
                <w:r w:rsidR="00644457">
                  <w:t xml:space="preserve">internal cultural </w:t>
                </w:r>
                <w:r>
                  <w:t xml:space="preserve">art practices. </w:t>
                </w:r>
              </w:p>
              <w:p w14:paraId="7EC2CE5E" w14:textId="77777777" w:rsidR="0008456F" w:rsidRDefault="0008456F" w:rsidP="001F3DF9"/>
              <w:p w14:paraId="65D357EE" w14:textId="381064C0" w:rsidR="005C54DD" w:rsidRDefault="005C54DD" w:rsidP="001F3DF9">
                <w:r>
                  <w:t>The volatile development of ink painting during the 1950s staged this conflicted aspect of Socialist Realism in an exemplary way. After the establishment of the People’s Republic, the powerful cadres placed in charge of reforming China’s art academies viewed traditional Chinese painting as a moribund remnant of the old social order. It and its practitioners were programmatically mar</w:t>
                </w:r>
                <w:r w:rsidR="00644457">
                  <w:t>ginalis</w:t>
                </w:r>
                <w:r>
                  <w:t>ed as pedagogy structured around oil painting assumed priority. Cultural authorities enjoined ink painters to transform their practice by turning to contemporary subjects, creating imagery that extolled the progressiveness of socialist society and adopting techniques of composition, perspective, model</w:t>
                </w:r>
                <w:r w:rsidR="00644457">
                  <w:t>l</w:t>
                </w:r>
                <w:r>
                  <w:t>ing and foreshortening derived from European art. Soviet-style drawing instruction became part of the mandatory curriculum for ink painting stu</w:t>
                </w:r>
                <w:r w:rsidR="00644457">
                  <w:t>dents, and recalcitrant artists—</w:t>
                </w:r>
                <w:r>
                  <w:t>often</w:t>
                </w:r>
                <w:r w:rsidR="00644457">
                  <w:t xml:space="preserve">, </w:t>
                </w:r>
                <w:r w:rsidR="00644457" w:rsidRPr="00644457">
                  <w:t>senior</w:t>
                </w:r>
                <w:r w:rsidR="00644457">
                  <w:t xml:space="preserve"> practitioners—</w:t>
                </w:r>
                <w:r>
                  <w:t xml:space="preserve">found themselves subject to criticism, ostracism and dismissal. </w:t>
                </w:r>
              </w:p>
              <w:p w14:paraId="2F1D695B" w14:textId="77777777" w:rsidR="0008456F" w:rsidRDefault="0008456F" w:rsidP="001F3DF9"/>
              <w:p w14:paraId="77E1413D" w14:textId="6C0FCAC4" w:rsidR="005C54DD" w:rsidRDefault="005C54DD" w:rsidP="001F3DF9">
                <w:r>
                  <w:t>During the time of the Hundred Flowers Campaign</w:t>
                </w:r>
                <w:r w:rsidRPr="00103EA3">
                  <w:t xml:space="preserve"> (1956)</w:t>
                </w:r>
                <w:r>
                  <w:t>, however, appreciation for Chinese ink painting as a valuable national tradition resurfaced</w:t>
                </w:r>
                <w:r w:rsidR="00644457">
                  <w:t>,</w:t>
                </w:r>
                <w:r>
                  <w:t xml:space="preserve"> with vocal support from high-ranking officials, including Zhou Yang, Premier Zhou </w:t>
                </w:r>
                <w:proofErr w:type="spellStart"/>
                <w:r>
                  <w:t>Enlai</w:t>
                </w:r>
                <w:proofErr w:type="spellEnd"/>
                <w:r>
                  <w:t xml:space="preserve"> and Mao Zedong himself. Following the initial phase of the subsequent Anti-Rightist Movement (1957-59), Party authorities again rehabilitated ink painting, this time with even firmer institutional sponsorship. Notably, they re-christened the medium </w:t>
                </w:r>
                <w:proofErr w:type="spellStart"/>
                <w:r w:rsidRPr="00E25A5A">
                  <w:rPr>
                    <w:i/>
                    <w:iCs/>
                  </w:rPr>
                  <w:t>guohua</w:t>
                </w:r>
                <w:proofErr w:type="spellEnd"/>
                <w:r>
                  <w:t xml:space="preserve"> (</w:t>
                </w:r>
                <w:r>
                  <w:rPr>
                    <w:rFonts w:hint="eastAsia"/>
                    <w:lang w:val="ru-RU"/>
                  </w:rPr>
                  <w:t>国画</w:t>
                </w:r>
                <w:r>
                  <w:rPr>
                    <w:lang w:val="en-AU"/>
                  </w:rPr>
                  <w:t>)</w:t>
                </w:r>
                <w:r>
                  <w:t xml:space="preserve">, or national painting, and examples of reformed approaches to its practice achieved </w:t>
                </w:r>
                <w:r w:rsidR="00644457">
                  <w:t>equality</w:t>
                </w:r>
                <w:r>
                  <w:t xml:space="preserve"> with respect to oil painting in the official history painting campaigns of the late-1950s and early-1960s. </w:t>
                </w:r>
              </w:p>
              <w:p w14:paraId="1790C410" w14:textId="77777777" w:rsidR="005C54DD" w:rsidRDefault="005C54DD" w:rsidP="001F3DF9"/>
              <w:p w14:paraId="60AD93F8" w14:textId="73CC9759" w:rsidR="0008456F" w:rsidRPr="001F3DF9" w:rsidRDefault="009F35F4" w:rsidP="001F3DF9">
                <w:pPr>
                  <w:rPr>
                    <w:color w:val="5B9BD5" w:themeColor="accent1"/>
                    <w:sz w:val="20"/>
                    <w:szCs w:val="20"/>
                  </w:rPr>
                </w:pPr>
                <w:r>
                  <w:rPr>
                    <w:color w:val="5B9BD5" w:themeColor="accent1"/>
                    <w:sz w:val="20"/>
                    <w:szCs w:val="20"/>
                  </w:rPr>
                  <w:lastRenderedPageBreak/>
                  <w:t xml:space="preserve">Fig. 2: </w:t>
                </w:r>
                <w:r w:rsidR="0008456F" w:rsidRPr="0008456F">
                  <w:rPr>
                    <w:color w:val="5B9BD5" w:themeColor="accent1"/>
                    <w:sz w:val="20"/>
                    <w:szCs w:val="20"/>
                  </w:rPr>
                  <w:t>Shi Lu</w:t>
                </w:r>
                <w:r w:rsidR="0008456F" w:rsidRPr="0008456F">
                  <w:rPr>
                    <w:rFonts w:hint="eastAsia"/>
                    <w:color w:val="5B9BD5" w:themeColor="accent1"/>
                    <w:sz w:val="20"/>
                    <w:szCs w:val="20"/>
                  </w:rPr>
                  <w:t xml:space="preserve"> 石</w:t>
                </w:r>
                <w:r w:rsidR="0008456F" w:rsidRPr="0008456F">
                  <w:rPr>
                    <w:rFonts w:ascii="Libian SC Regular" w:hAnsi="Libian SC Regular" w:cs="Libian SC Regular"/>
                    <w:color w:val="5B9BD5" w:themeColor="accent1"/>
                    <w:sz w:val="20"/>
                    <w:szCs w:val="20"/>
                  </w:rPr>
                  <w:t>鲁</w:t>
                </w:r>
                <w:r w:rsidR="0008456F" w:rsidRPr="0008456F">
                  <w:rPr>
                    <w:rFonts w:hint="eastAsia"/>
                    <w:color w:val="5B9BD5" w:themeColor="accent1"/>
                    <w:sz w:val="20"/>
                    <w:szCs w:val="20"/>
                  </w:rPr>
                  <w:t xml:space="preserve">, </w:t>
                </w:r>
                <w:r w:rsidR="0008456F" w:rsidRPr="0008456F">
                  <w:rPr>
                    <w:rFonts w:hint="eastAsia"/>
                    <w:i/>
                    <w:iCs/>
                    <w:color w:val="5B9BD5" w:themeColor="accent1"/>
                    <w:sz w:val="20"/>
                    <w:szCs w:val="20"/>
                  </w:rPr>
                  <w:t>Fighting in Northern Shaanxi</w:t>
                </w:r>
                <w:r w:rsidR="0008456F" w:rsidRPr="0008456F">
                  <w:rPr>
                    <w:rFonts w:hint="eastAsia"/>
                    <w:color w:val="5B9BD5" w:themeColor="accent1"/>
                    <w:sz w:val="20"/>
                    <w:szCs w:val="20"/>
                  </w:rPr>
                  <w:t xml:space="preserve"> </w:t>
                </w:r>
                <w:r w:rsidR="0008456F" w:rsidRPr="0008456F">
                  <w:rPr>
                    <w:rFonts w:ascii="Libian SC Regular" w:hAnsi="Libian SC Regular" w:cs="Libian SC Regular"/>
                    <w:color w:val="5B9BD5" w:themeColor="accent1"/>
                    <w:sz w:val="20"/>
                    <w:szCs w:val="20"/>
                  </w:rPr>
                  <w:t>转战陕</w:t>
                </w:r>
                <w:r w:rsidR="0008456F" w:rsidRPr="0008456F">
                  <w:rPr>
                    <w:rFonts w:hint="eastAsia"/>
                    <w:color w:val="5B9BD5" w:themeColor="accent1"/>
                    <w:sz w:val="20"/>
                    <w:szCs w:val="20"/>
                  </w:rPr>
                  <w:t xml:space="preserve">北, </w:t>
                </w:r>
                <w:r w:rsidR="0008456F" w:rsidRPr="0008456F">
                  <w:rPr>
                    <w:color w:val="5B9BD5" w:themeColor="accent1"/>
                    <w:sz w:val="20"/>
                    <w:szCs w:val="20"/>
                  </w:rPr>
                  <w:t xml:space="preserve">1959, Chinese ink on paper, 218cm x 208cm, collection of the China National Museum, Beijing. Example of ‘socialist realist’ </w:t>
                </w:r>
                <w:proofErr w:type="spellStart"/>
                <w:r w:rsidR="0008456F" w:rsidRPr="0008456F">
                  <w:rPr>
                    <w:i/>
                    <w:iCs/>
                    <w:color w:val="5B9BD5" w:themeColor="accent1"/>
                    <w:sz w:val="20"/>
                    <w:szCs w:val="20"/>
                  </w:rPr>
                  <w:t>guohua</w:t>
                </w:r>
                <w:proofErr w:type="spellEnd"/>
                <w:r w:rsidR="0008456F" w:rsidRPr="0008456F">
                  <w:rPr>
                    <w:color w:val="5B9BD5" w:themeColor="accent1"/>
                    <w:sz w:val="20"/>
                    <w:szCs w:val="20"/>
                  </w:rPr>
                  <w:t>.</w:t>
                </w:r>
              </w:p>
              <w:p w14:paraId="4C8ACBD4" w14:textId="77777777" w:rsidR="005C54DD" w:rsidRDefault="005C54DD" w:rsidP="001F3DF9"/>
              <w:p w14:paraId="3EB3C2CB" w14:textId="2FDD8BA8" w:rsidR="003F0D73" w:rsidRDefault="005C54DD" w:rsidP="00C27FAB">
                <w:r>
                  <w:t xml:space="preserve">While the centrality of Socialist Realism eroded in the more inclusive climate of the </w:t>
                </w:r>
                <w:r w:rsidRPr="00103EA3">
                  <w:t>Hundred Flowers Campaign</w:t>
                </w:r>
                <w:r>
                  <w:t xml:space="preserve">, PRC cultural </w:t>
                </w:r>
                <w:r w:rsidRPr="00103EA3">
                  <w:t>authorities</w:t>
                </w:r>
                <w:r>
                  <w:t>, unlike</w:t>
                </w:r>
                <w:r w:rsidRPr="00103EA3">
                  <w:t xml:space="preserve"> </w:t>
                </w:r>
                <w:r>
                  <w:t xml:space="preserve">their counterparts </w:t>
                </w:r>
                <w:r w:rsidRPr="00103EA3">
                  <w:t xml:space="preserve">in the Soviet Union, </w:t>
                </w:r>
                <w:r>
                  <w:t>did not finally repudiate</w:t>
                </w:r>
                <w:r w:rsidRPr="00103EA3">
                  <w:t xml:space="preserve"> </w:t>
                </w:r>
                <w:r>
                  <w:t>the doctrine</w:t>
                </w:r>
                <w:r w:rsidRPr="00103EA3">
                  <w:t>. Zhou Yang’s</w:t>
                </w:r>
                <w:r>
                  <w:t xml:space="preserve"> synoptic 1960</w:t>
                </w:r>
                <w:r w:rsidRPr="00103EA3">
                  <w:t xml:space="preserve"> report </w:t>
                </w:r>
                <w:r>
                  <w:t xml:space="preserve">to the Third National Conference of Chinese Literary and Art Workers </w:t>
                </w:r>
                <w:r w:rsidRPr="00103EA3">
                  <w:t xml:space="preserve">included a </w:t>
                </w:r>
                <w:r>
                  <w:t xml:space="preserve">forceful </w:t>
                </w:r>
                <w:r w:rsidR="00644457">
                  <w:t>defenc</w:t>
                </w:r>
                <w:r w:rsidRPr="00103EA3">
                  <w:t xml:space="preserve">e of </w:t>
                </w:r>
                <w:r>
                  <w:t>Socialist Realism</w:t>
                </w:r>
                <w:r w:rsidRPr="00103EA3">
                  <w:t xml:space="preserve">, </w:t>
                </w:r>
                <w:r>
                  <w:t xml:space="preserve">even </w:t>
                </w:r>
                <w:r w:rsidRPr="00103EA3">
                  <w:t xml:space="preserve">while </w:t>
                </w:r>
                <w:r>
                  <w:t xml:space="preserve">simultaneously reaffirming a </w:t>
                </w:r>
                <w:r w:rsidRPr="00103EA3">
                  <w:t>shift</w:t>
                </w:r>
                <w:r>
                  <w:t>—already underway since 1958—towards</w:t>
                </w:r>
                <w:r w:rsidRPr="00103EA3">
                  <w:t xml:space="preserve"> </w:t>
                </w:r>
                <w:r>
                  <w:t>the alternative formulation ‘</w:t>
                </w:r>
                <w:commentRangeStart w:id="0"/>
                <w:r w:rsidRPr="00103EA3">
                  <w:t>integrati</w:t>
                </w:r>
                <w:r>
                  <w:t>ng</w:t>
                </w:r>
                <w:r w:rsidRPr="00103EA3">
                  <w:t xml:space="preserve"> revolutionary realism and revolutionary romanticism</w:t>
                </w:r>
                <w:r>
                  <w:t>’</w:t>
                </w:r>
                <w:commentRangeEnd w:id="0"/>
                <w:r w:rsidR="00644457">
                  <w:rPr>
                    <w:rStyle w:val="CommentReference"/>
                  </w:rPr>
                  <w:commentReference w:id="0"/>
                </w:r>
                <w:r w:rsidRPr="00103EA3">
                  <w:t xml:space="preserve">. </w:t>
                </w:r>
                <w:r>
                  <w:t xml:space="preserve">The rhetorical eclipse of Socialist Realism during the Great Leap Forward (1958-61) crucially highlights the fact that the doctrine, with its Soviet-inspired emphasis on </w:t>
                </w:r>
                <w:proofErr w:type="spellStart"/>
                <w:r>
                  <w:t>developmentalism</w:t>
                </w:r>
                <w:proofErr w:type="spellEnd"/>
                <w:r>
                  <w:t>, represented only one aspect of Maoist ideological practice. Subsequent PRC aesthetic discourse would increasingly emphasize other theoretical concepts, particularly Mao’s notion of class struggle.</w:t>
                </w:r>
                <w:r w:rsidRPr="008C5B75">
                  <w:t xml:space="preserve"> </w:t>
                </w:r>
                <w:r>
                  <w:t xml:space="preserve">Nevertheless, while the period of its explicit </w:t>
                </w:r>
                <w:r w:rsidR="00644457">
                  <w:t>promotion</w:t>
                </w:r>
                <w:r>
                  <w:t xml:space="preserve"> was brief, pedagogical methods and iconography promoted in the name of Socialist Realism would have an enduring impact on PRC art throughout the Mao era and beyond.</w:t>
                </w:r>
              </w:p>
            </w:tc>
          </w:sdtContent>
        </w:sdt>
      </w:tr>
      <w:tr w:rsidR="003235A7" w14:paraId="2412C16A" w14:textId="77777777" w:rsidTr="003235A7">
        <w:tc>
          <w:tcPr>
            <w:tcW w:w="9016" w:type="dxa"/>
          </w:tcPr>
          <w:p w14:paraId="17AFD58F" w14:textId="77777777" w:rsidR="003235A7" w:rsidRDefault="003235A7" w:rsidP="008A5B87">
            <w:r w:rsidRPr="0015114C">
              <w:rPr>
                <w:u w:val="single"/>
              </w:rPr>
              <w:lastRenderedPageBreak/>
              <w:t>Further reading</w:t>
            </w:r>
            <w:r>
              <w:t>:</w:t>
            </w:r>
          </w:p>
          <w:p w14:paraId="4FA09DFF" w14:textId="77777777" w:rsidR="00C42772" w:rsidRDefault="00C42772" w:rsidP="008A5B87"/>
          <w:sdt>
            <w:sdtPr>
              <w:alias w:val="Further reading"/>
              <w:tag w:val="furtherReading"/>
              <w:id w:val="-1516217107"/>
              <w:placeholder>
                <w:docPart w:val="9B9274F19DDBF748ABBB1291F03223EE"/>
              </w:placeholder>
            </w:sdtPr>
            <w:sdtEndPr>
              <w:rPr>
                <w:vanish/>
                <w:highlight w:val="yellow"/>
              </w:rPr>
            </w:sdtEndPr>
            <w:sdtContent>
              <w:p w14:paraId="5FDA31AD" w14:textId="77777777" w:rsidR="00C42772" w:rsidRDefault="00EC3F47" w:rsidP="00C42772">
                <w:sdt>
                  <w:sdtPr>
                    <w:id w:val="-1432196746"/>
                    <w:citation/>
                  </w:sdtPr>
                  <w:sdtContent>
                    <w:r w:rsidR="00C42772">
                      <w:fldChar w:fldCharType="begin"/>
                    </w:r>
                    <w:r w:rsidR="00C42772">
                      <w:rPr>
                        <w:lang w:val="en-US"/>
                      </w:rPr>
                      <w:instrText xml:space="preserve">CITATION And \l 1033 </w:instrText>
                    </w:r>
                    <w:r w:rsidR="00C42772">
                      <w:fldChar w:fldCharType="separate"/>
                    </w:r>
                    <w:r w:rsidR="00C42772">
                      <w:rPr>
                        <w:noProof/>
                        <w:lang w:val="en-US"/>
                      </w:rPr>
                      <w:t xml:space="preserve"> (Andrews)</w:t>
                    </w:r>
                    <w:r w:rsidR="00C42772">
                      <w:fldChar w:fldCharType="end"/>
                    </w:r>
                  </w:sdtContent>
                </w:sdt>
              </w:p>
              <w:p w14:paraId="50B0A538" w14:textId="77777777" w:rsidR="00C42772" w:rsidRDefault="00C42772" w:rsidP="00C42772"/>
              <w:p w14:paraId="23BF3A59" w14:textId="77777777" w:rsidR="00C42772" w:rsidRDefault="00EC3F47" w:rsidP="00C42772">
                <w:sdt>
                  <w:sdtPr>
                    <w:id w:val="1920747472"/>
                    <w:citation/>
                  </w:sdtPr>
                  <w:sdtContent>
                    <w:r w:rsidR="00C42772">
                      <w:fldChar w:fldCharType="begin"/>
                    </w:r>
                    <w:r w:rsidR="00C42772">
                      <w:rPr>
                        <w:lang w:val="en-US"/>
                      </w:rPr>
                      <w:instrText xml:space="preserve">CITATION Cla1 \l 1033 </w:instrText>
                    </w:r>
                    <w:r w:rsidR="00C42772">
                      <w:fldChar w:fldCharType="separate"/>
                    </w:r>
                    <w:r w:rsidR="00C42772">
                      <w:rPr>
                        <w:noProof/>
                        <w:lang w:val="en-US"/>
                      </w:rPr>
                      <w:t>(Clark)</w:t>
                    </w:r>
                    <w:r w:rsidR="00C42772">
                      <w:fldChar w:fldCharType="end"/>
                    </w:r>
                  </w:sdtContent>
                </w:sdt>
              </w:p>
              <w:p w14:paraId="7A2E3C79" w14:textId="77777777" w:rsidR="00C42772" w:rsidRDefault="00C42772" w:rsidP="00C42772"/>
              <w:p w14:paraId="5AD2ED7C" w14:textId="77777777" w:rsidR="00C42772" w:rsidRDefault="00EC3F47" w:rsidP="00C42772">
                <w:sdt>
                  <w:sdtPr>
                    <w:id w:val="1923599006"/>
                    <w:citation/>
                  </w:sdtPr>
                  <w:sdtContent>
                    <w:r w:rsidR="00C42772">
                      <w:fldChar w:fldCharType="begin"/>
                    </w:r>
                    <w:r w:rsidR="00C42772">
                      <w:rPr>
                        <w:lang w:val="en-US"/>
                      </w:rPr>
                      <w:instrText xml:space="preserve"> CITATION Lai88 \l 1033 </w:instrText>
                    </w:r>
                    <w:r w:rsidR="00C42772">
                      <w:fldChar w:fldCharType="separate"/>
                    </w:r>
                    <w:r w:rsidR="00C42772">
                      <w:rPr>
                        <w:noProof/>
                        <w:lang w:val="en-US"/>
                      </w:rPr>
                      <w:t>(Laing)</w:t>
                    </w:r>
                    <w:r w:rsidR="00C42772">
                      <w:fldChar w:fldCharType="end"/>
                    </w:r>
                  </w:sdtContent>
                </w:sdt>
              </w:p>
              <w:p w14:paraId="68ED8DE1" w14:textId="77777777" w:rsidR="00C42772" w:rsidRDefault="00C42772" w:rsidP="00C42772"/>
              <w:p w14:paraId="7C68D6CA" w14:textId="77777777" w:rsidR="00C42772" w:rsidRDefault="00EC3F47" w:rsidP="00C42772">
                <w:sdt>
                  <w:sdtPr>
                    <w:id w:val="-1552449556"/>
                    <w:citation/>
                  </w:sdtPr>
                  <w:sdtContent>
                    <w:r w:rsidR="00C42772">
                      <w:fldChar w:fldCharType="begin"/>
                    </w:r>
                    <w:r w:rsidR="00C42772">
                      <w:rPr>
                        <w:lang w:val="en-US"/>
                      </w:rPr>
                      <w:instrText xml:space="preserve"> CITATION Yan96 \l 1033 </w:instrText>
                    </w:r>
                    <w:r w:rsidR="00C42772">
                      <w:fldChar w:fldCharType="separate"/>
                    </w:r>
                    <w:r w:rsidR="00C42772">
                      <w:rPr>
                        <w:noProof/>
                        <w:lang w:val="en-US"/>
                      </w:rPr>
                      <w:t>(Yang)</w:t>
                    </w:r>
                    <w:r w:rsidR="00C42772">
                      <w:fldChar w:fldCharType="end"/>
                    </w:r>
                  </w:sdtContent>
                </w:sdt>
              </w:p>
              <w:p w14:paraId="5D04EC5B" w14:textId="77777777" w:rsidR="00C42772" w:rsidRDefault="00C42772" w:rsidP="00C42772"/>
              <w:p w14:paraId="20EC4B55" w14:textId="77777777" w:rsidR="003235A7" w:rsidRDefault="00EC3F47" w:rsidP="00C42772">
                <w:sdt>
                  <w:sdtPr>
                    <w:id w:val="-1984757249"/>
                    <w:citation/>
                  </w:sdtPr>
                  <w:sdtContent>
                    <w:r w:rsidR="00C42772">
                      <w:fldChar w:fldCharType="begin"/>
                    </w:r>
                    <w:r w:rsidR="00C42772">
                      <w:rPr>
                        <w:lang w:val="en-US"/>
                      </w:rPr>
                      <w:instrText xml:space="preserve"> CITATION Zha97 \l 1033 </w:instrText>
                    </w:r>
                    <w:r w:rsidR="00C42772">
                      <w:fldChar w:fldCharType="separate"/>
                    </w:r>
                    <w:r w:rsidR="00C42772">
                      <w:rPr>
                        <w:noProof/>
                        <w:lang w:val="en-US"/>
                      </w:rPr>
                      <w:t>(Zhang)</w:t>
                    </w:r>
                    <w:r w:rsidR="00C42772">
                      <w:fldChar w:fldCharType="end"/>
                    </w:r>
                  </w:sdtContent>
                </w:sdt>
              </w:p>
            </w:sdtContent>
          </w:sdt>
        </w:tc>
      </w:tr>
    </w:tbl>
    <w:p w14:paraId="7E92C88F"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317C0" w14:paraId="50F5717C" w14:textId="77777777" w:rsidTr="00EC3F47">
        <w:tc>
          <w:tcPr>
            <w:tcW w:w="491" w:type="dxa"/>
            <w:vMerge w:val="restart"/>
            <w:shd w:val="clear" w:color="auto" w:fill="A6A6A6" w:themeFill="background1" w:themeFillShade="A6"/>
            <w:textDirection w:val="btLr"/>
          </w:tcPr>
          <w:p w14:paraId="26ADC9A5" w14:textId="77777777" w:rsidR="004317C0" w:rsidRPr="00CC586D" w:rsidRDefault="004317C0" w:rsidP="00EC3F4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525452170"/>
            <w:placeholder>
              <w:docPart w:val="695D2932E44EBA4DBBD5AFE49D681857"/>
            </w:placeholder>
            <w:showingPlcHdr/>
            <w:dropDownList>
              <w:listItem w:displayText="Dr." w:value="Dr."/>
              <w:listItem w:displayText="Prof." w:value="Prof."/>
            </w:dropDownList>
          </w:sdtPr>
          <w:sdtContent>
            <w:tc>
              <w:tcPr>
                <w:tcW w:w="1259" w:type="dxa"/>
              </w:tcPr>
              <w:p w14:paraId="741D8F90" w14:textId="77777777" w:rsidR="004317C0" w:rsidRPr="00CC586D" w:rsidRDefault="004317C0" w:rsidP="00EC3F4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40608672"/>
            <w:placeholder>
              <w:docPart w:val="12E2C65FD1217B42BD076E7932E8CD8B"/>
            </w:placeholder>
            <w:text/>
          </w:sdtPr>
          <w:sdtContent>
            <w:tc>
              <w:tcPr>
                <w:tcW w:w="2073" w:type="dxa"/>
              </w:tcPr>
              <w:p w14:paraId="2D19723D" w14:textId="77777777" w:rsidR="004317C0" w:rsidRDefault="004317C0" w:rsidP="00EC3F47">
                <w:r>
                  <w:t>Irena</w:t>
                </w:r>
              </w:p>
            </w:tc>
          </w:sdtContent>
        </w:sdt>
        <w:sdt>
          <w:sdtPr>
            <w:alias w:val="Middle name"/>
            <w:tag w:val="authorMiddleName"/>
            <w:id w:val="1278058811"/>
            <w:placeholder>
              <w:docPart w:val="5CAE33DA18EEAD4D9CE74B3DF6A0C4F4"/>
            </w:placeholder>
            <w:showingPlcHdr/>
            <w:text/>
          </w:sdtPr>
          <w:sdtContent>
            <w:tc>
              <w:tcPr>
                <w:tcW w:w="2551" w:type="dxa"/>
              </w:tcPr>
              <w:p w14:paraId="4440496E" w14:textId="77777777" w:rsidR="004317C0" w:rsidRDefault="004317C0" w:rsidP="00EC3F47">
                <w:r>
                  <w:rPr>
                    <w:rStyle w:val="PlaceholderText"/>
                  </w:rPr>
                  <w:t>[Middle name]</w:t>
                </w:r>
              </w:p>
            </w:tc>
          </w:sdtContent>
        </w:sdt>
        <w:sdt>
          <w:sdtPr>
            <w:alias w:val="Last name"/>
            <w:tag w:val="authorLastName"/>
            <w:id w:val="-997570610"/>
            <w:placeholder>
              <w:docPart w:val="159524FA9461684CA6FB5BE6F0F970AE"/>
            </w:placeholder>
            <w:text/>
          </w:sdtPr>
          <w:sdtContent>
            <w:tc>
              <w:tcPr>
                <w:tcW w:w="2642" w:type="dxa"/>
              </w:tcPr>
              <w:p w14:paraId="714DCE6F" w14:textId="77777777" w:rsidR="004317C0" w:rsidRDefault="004317C0" w:rsidP="00EC3F47">
                <w:proofErr w:type="spellStart"/>
                <w:r w:rsidRPr="006B1A69">
                  <w:t>Vladimirsky</w:t>
                </w:r>
                <w:proofErr w:type="spellEnd"/>
              </w:p>
            </w:tc>
          </w:sdtContent>
        </w:sdt>
      </w:tr>
      <w:tr w:rsidR="004317C0" w14:paraId="14A80512" w14:textId="77777777" w:rsidTr="00EC3F47">
        <w:trPr>
          <w:trHeight w:val="986"/>
        </w:trPr>
        <w:tc>
          <w:tcPr>
            <w:tcW w:w="491" w:type="dxa"/>
            <w:vMerge/>
            <w:shd w:val="clear" w:color="auto" w:fill="A6A6A6" w:themeFill="background1" w:themeFillShade="A6"/>
          </w:tcPr>
          <w:p w14:paraId="730F70F2" w14:textId="77777777" w:rsidR="004317C0" w:rsidRPr="001A6A06" w:rsidRDefault="004317C0" w:rsidP="00EC3F47">
            <w:pPr>
              <w:jc w:val="center"/>
              <w:rPr>
                <w:b/>
                <w:color w:val="FFFFFF" w:themeColor="background1"/>
              </w:rPr>
            </w:pPr>
          </w:p>
        </w:tc>
        <w:sdt>
          <w:sdtPr>
            <w:alias w:val="Biography"/>
            <w:tag w:val="authorBiography"/>
            <w:id w:val="-196168166"/>
            <w:placeholder>
              <w:docPart w:val="CE7B30C2F162AB4D8722465ADF2A2B83"/>
            </w:placeholder>
            <w:showingPlcHdr/>
          </w:sdtPr>
          <w:sdtContent>
            <w:tc>
              <w:tcPr>
                <w:tcW w:w="8525" w:type="dxa"/>
                <w:gridSpan w:val="4"/>
              </w:tcPr>
              <w:p w14:paraId="326CD805" w14:textId="77777777" w:rsidR="004317C0" w:rsidRDefault="004317C0" w:rsidP="00EC3F47">
                <w:r>
                  <w:rPr>
                    <w:rStyle w:val="PlaceholderText"/>
                  </w:rPr>
                  <w:t>[Enter your biography]</w:t>
                </w:r>
              </w:p>
            </w:tc>
          </w:sdtContent>
        </w:sdt>
      </w:tr>
      <w:tr w:rsidR="004317C0" w14:paraId="4EA431D1" w14:textId="77777777" w:rsidTr="00EC3F47">
        <w:trPr>
          <w:trHeight w:val="986"/>
        </w:trPr>
        <w:tc>
          <w:tcPr>
            <w:tcW w:w="491" w:type="dxa"/>
            <w:vMerge/>
            <w:shd w:val="clear" w:color="auto" w:fill="A6A6A6" w:themeFill="background1" w:themeFillShade="A6"/>
          </w:tcPr>
          <w:p w14:paraId="0CD7416F" w14:textId="77777777" w:rsidR="004317C0" w:rsidRPr="001A6A06" w:rsidRDefault="004317C0" w:rsidP="00EC3F47">
            <w:pPr>
              <w:jc w:val="center"/>
              <w:rPr>
                <w:b/>
                <w:color w:val="FFFFFF" w:themeColor="background1"/>
              </w:rPr>
            </w:pPr>
          </w:p>
        </w:tc>
        <w:sdt>
          <w:sdtPr>
            <w:alias w:val="Affiliation"/>
            <w:tag w:val="affiliation"/>
            <w:id w:val="1719473099"/>
            <w:placeholder>
              <w:docPart w:val="38DD0E3EDE78BD488E67E70D3B277485"/>
            </w:placeholder>
            <w:text/>
          </w:sdtPr>
          <w:sdtContent>
            <w:tc>
              <w:tcPr>
                <w:tcW w:w="8525" w:type="dxa"/>
                <w:gridSpan w:val="4"/>
              </w:tcPr>
              <w:p w14:paraId="38F5F426" w14:textId="77777777" w:rsidR="004317C0" w:rsidRDefault="004317C0" w:rsidP="00EC3F47">
                <w:proofErr w:type="spellStart"/>
                <w:r w:rsidRPr="0042318E">
                  <w:rPr>
                    <w:lang w:val="en-US" w:eastAsia="zh-CN" w:bidi="he-IL"/>
                  </w:rPr>
                  <w:t>Achva</w:t>
                </w:r>
                <w:proofErr w:type="spellEnd"/>
                <w:r w:rsidRPr="0042318E">
                  <w:rPr>
                    <w:lang w:val="en-US" w:eastAsia="zh-CN" w:bidi="he-IL"/>
                  </w:rPr>
                  <w:t xml:space="preserve"> Academic College</w:t>
                </w:r>
              </w:p>
            </w:tc>
          </w:sdtContent>
        </w:sdt>
      </w:tr>
    </w:tbl>
    <w:p w14:paraId="0C17FADE" w14:textId="77777777" w:rsidR="004317C0"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317C0" w:rsidRPr="00244BB0" w14:paraId="053F27B5" w14:textId="77777777" w:rsidTr="00EC3F47">
        <w:tc>
          <w:tcPr>
            <w:tcW w:w="9016" w:type="dxa"/>
            <w:shd w:val="clear" w:color="auto" w:fill="A6A6A6" w:themeFill="background1" w:themeFillShade="A6"/>
            <w:tcMar>
              <w:top w:w="113" w:type="dxa"/>
              <w:bottom w:w="113" w:type="dxa"/>
            </w:tcMar>
          </w:tcPr>
          <w:p w14:paraId="0EFFC542" w14:textId="77777777" w:rsidR="004317C0" w:rsidRPr="00244BB0" w:rsidRDefault="004317C0" w:rsidP="00EC3F47">
            <w:pPr>
              <w:jc w:val="center"/>
              <w:rPr>
                <w:b/>
                <w:color w:val="FFFFFF" w:themeColor="background1"/>
              </w:rPr>
            </w:pPr>
            <w:r>
              <w:rPr>
                <w:b/>
                <w:color w:val="FFFFFF" w:themeColor="background1"/>
              </w:rPr>
              <w:t>Your article</w:t>
            </w:r>
          </w:p>
        </w:tc>
      </w:tr>
      <w:tr w:rsidR="004317C0" w14:paraId="3914D10C" w14:textId="77777777" w:rsidTr="00EC3F47">
        <w:sdt>
          <w:sdtPr>
            <w:alias w:val="Article headword"/>
            <w:tag w:val="articleHeadword"/>
            <w:id w:val="-1846464861"/>
            <w:placeholder>
              <w:docPart w:val="A17A32105771C9459F2DF780AC8A4393"/>
            </w:placeholder>
            <w:text/>
          </w:sdtPr>
          <w:sdtContent>
            <w:tc>
              <w:tcPr>
                <w:tcW w:w="9016" w:type="dxa"/>
                <w:tcMar>
                  <w:top w:w="113" w:type="dxa"/>
                  <w:bottom w:w="113" w:type="dxa"/>
                </w:tcMar>
              </w:tcPr>
              <w:p w14:paraId="62E2FD1B" w14:textId="77777777" w:rsidR="004317C0" w:rsidRPr="00FB589A" w:rsidRDefault="004317C0" w:rsidP="00EC3F47">
                <w:pPr>
                  <w:pStyle w:val="NormalfollowingH2"/>
                  <w:rPr>
                    <w:b/>
                  </w:rPr>
                </w:pPr>
                <w:r w:rsidRPr="00AD1A41">
                  <w:rPr>
                    <w:lang w:val="en-US" w:eastAsia="zh-CN" w:bidi="he-IL"/>
                  </w:rPr>
                  <w:t>Socialist Realism in Russia</w:t>
                </w:r>
              </w:p>
            </w:tc>
          </w:sdtContent>
        </w:sdt>
      </w:tr>
      <w:tr w:rsidR="004317C0" w14:paraId="386297B6" w14:textId="77777777" w:rsidTr="00EC3F47">
        <w:sdt>
          <w:sdtPr>
            <w:alias w:val="Variant headwords"/>
            <w:tag w:val="variantHeadwords"/>
            <w:id w:val="-2127380026"/>
            <w:placeholder>
              <w:docPart w:val="EF79050B99F7EC4F99C1D4756BA3D9D0"/>
            </w:placeholder>
            <w:showingPlcHdr/>
          </w:sdtPr>
          <w:sdtContent>
            <w:tc>
              <w:tcPr>
                <w:tcW w:w="9016" w:type="dxa"/>
                <w:tcMar>
                  <w:top w:w="113" w:type="dxa"/>
                  <w:bottom w:w="113" w:type="dxa"/>
                </w:tcMar>
              </w:tcPr>
              <w:p w14:paraId="6EA483D6" w14:textId="77777777" w:rsidR="004317C0" w:rsidRDefault="004317C0" w:rsidP="00EC3F4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317C0" w14:paraId="255399E7" w14:textId="77777777" w:rsidTr="00EC3F47">
        <w:sdt>
          <w:sdtPr>
            <w:alias w:val="Abstract"/>
            <w:tag w:val="abstract"/>
            <w:id w:val="535324433"/>
            <w:placeholder>
              <w:docPart w:val="6E554853C57E2346934425BB25EFEDBD"/>
            </w:placeholder>
          </w:sdtPr>
          <w:sdtContent>
            <w:tc>
              <w:tcPr>
                <w:tcW w:w="9016" w:type="dxa"/>
                <w:tcMar>
                  <w:top w:w="113" w:type="dxa"/>
                  <w:bottom w:w="113" w:type="dxa"/>
                </w:tcMar>
              </w:tcPr>
              <w:p w14:paraId="5A33A7D6" w14:textId="77777777" w:rsidR="003B580D" w:rsidRDefault="003B580D" w:rsidP="003B580D">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1"/>
                <w:r>
                  <w:t>‘</w:t>
                </w:r>
                <w:r w:rsidRPr="006B1A69">
                  <w:t>truthful and a historically real representation of socialist reality in its development</w:t>
                </w:r>
                <w:r>
                  <w:t>’</w:t>
                </w:r>
                <w:r w:rsidRPr="006B1A69">
                  <w:t>.</w:t>
                </w:r>
                <w:commentRangeEnd w:id="1"/>
                <w:r>
                  <w:rPr>
                    <w:rStyle w:val="CommentReference"/>
                  </w:rPr>
                  <w:commentReference w:id="1"/>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w:t>
                </w:r>
                <w:r w:rsidRPr="006B1A69">
                  <w:lastRenderedPageBreak/>
                  <w:t>ideology.</w:t>
                </w:r>
              </w:p>
              <w:p w14:paraId="0ABA96CF" w14:textId="77777777" w:rsidR="003B580D" w:rsidRPr="006B1A69" w:rsidRDefault="003B580D" w:rsidP="003B580D"/>
              <w:p w14:paraId="3962FB68" w14:textId="429E6798" w:rsidR="004317C0" w:rsidRPr="003B580D" w:rsidRDefault="003B580D" w:rsidP="00EC3F47">
                <w:pPr>
                  <w:rPr>
                    <w:rFonts w:ascii="Times" w:eastAsia="Times New Roman" w:hAnsi="Times" w:cs="Times New Roman"/>
                    <w:sz w:val="20"/>
                    <w:szCs w:val="20"/>
                  </w:rPr>
                </w:pPr>
                <w:r w:rsidRPr="006F4752">
                  <w:t xml:space="preserve">The </w:t>
                </w:r>
                <w:proofErr w:type="gramStart"/>
                <w:r w:rsidRPr="006F4752">
                  <w:t>official definition of ‘Socialist Realism’ was accepted in 1934 by the First Congress of the Soviet Writers</w:t>
                </w:r>
                <w:proofErr w:type="gramEnd"/>
                <w:r w:rsidRPr="006F4752">
                  <w:t xml:space="preserve">. The first steps towards this new socialist art were undertaken during the 1920s with the establishment of the Association of Revolutionary painters and the founding of </w:t>
                </w:r>
                <w:proofErr w:type="spellStart"/>
                <w:r w:rsidRPr="006F4752">
                  <w:t>VKhUTEMAS</w:t>
                </w:r>
                <w:proofErr w:type="spellEnd"/>
                <w:r w:rsidRPr="006F4752">
                  <w:t xml:space="preserve"> (a state art and technical school). New Art associations required that their members show </w:t>
                </w:r>
                <w:r>
                  <w:t xml:space="preserve">the </w:t>
                </w:r>
                <w:r w:rsidRPr="006F4752">
                  <w:t>everyday life of ordinary citizens of the new social order: workers, peasants, Red Army men, party and Soviet leaders and Bolshevik heroes</w:t>
                </w:r>
                <w:r>
                  <w:t xml:space="preserve"> of the </w:t>
                </w:r>
                <w:r w:rsidRPr="006F4752">
                  <w:t>revolution</w:t>
                </w:r>
                <w:r w:rsidRPr="006B1A69">
                  <w:t xml:space="preserve">. </w:t>
                </w:r>
              </w:p>
            </w:tc>
          </w:sdtContent>
        </w:sdt>
      </w:tr>
      <w:tr w:rsidR="004317C0" w14:paraId="06C36CC7" w14:textId="77777777" w:rsidTr="00EC3F47">
        <w:sdt>
          <w:sdtPr>
            <w:alias w:val="Article text"/>
            <w:tag w:val="articleText"/>
            <w:id w:val="1643693030"/>
            <w:placeholder>
              <w:docPart w:val="C8909084ACD22D43AAC8D2366FBFC38E"/>
            </w:placeholder>
          </w:sdtPr>
          <w:sdtContent>
            <w:tc>
              <w:tcPr>
                <w:tcW w:w="9016" w:type="dxa"/>
                <w:tcMar>
                  <w:top w:w="113" w:type="dxa"/>
                  <w:bottom w:w="113" w:type="dxa"/>
                </w:tcMar>
              </w:tcPr>
              <w:p w14:paraId="1343F396" w14:textId="77777777" w:rsidR="004317C0" w:rsidRDefault="004317C0" w:rsidP="00EC3F47">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2"/>
                <w:r>
                  <w:t>‘</w:t>
                </w:r>
                <w:r w:rsidRPr="006B1A69">
                  <w:t>truthful and a historically real representation of socialist reality in its development</w:t>
                </w:r>
                <w:r>
                  <w:t>’</w:t>
                </w:r>
                <w:r w:rsidRPr="006B1A69">
                  <w:t>.</w:t>
                </w:r>
                <w:commentRangeEnd w:id="2"/>
                <w:r>
                  <w:rPr>
                    <w:rStyle w:val="CommentReference"/>
                  </w:rPr>
                  <w:commentReference w:id="2"/>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ideology.</w:t>
                </w:r>
              </w:p>
              <w:p w14:paraId="30E46B9A" w14:textId="77777777" w:rsidR="004317C0" w:rsidRPr="006B1A69" w:rsidRDefault="004317C0" w:rsidP="00EC3F47"/>
              <w:p w14:paraId="4600CFEE" w14:textId="77777777" w:rsidR="004317C0" w:rsidRPr="006F4752" w:rsidRDefault="004317C0" w:rsidP="00EC3F47">
                <w:pPr>
                  <w:rPr>
                    <w:rFonts w:ascii="Times" w:eastAsia="Times New Roman" w:hAnsi="Times" w:cs="Times New Roman"/>
                    <w:sz w:val="20"/>
                    <w:szCs w:val="20"/>
                  </w:rPr>
                </w:pPr>
                <w:r w:rsidRPr="006F4752">
                  <w:t xml:space="preserve">The </w:t>
                </w:r>
                <w:proofErr w:type="gramStart"/>
                <w:r w:rsidRPr="006F4752">
                  <w:t>official definition of ‘Socialist Realism’ was accepted in 1934 by the First Congress of the Soviet Writers</w:t>
                </w:r>
                <w:proofErr w:type="gramEnd"/>
                <w:r w:rsidRPr="006F4752">
                  <w:t xml:space="preserve">. The first steps towards this new socialist art were undertaken during the 1920s with the establishment of the Association of Revolutionary painters and the founding of </w:t>
                </w:r>
                <w:proofErr w:type="spellStart"/>
                <w:r w:rsidRPr="006F4752">
                  <w:t>VKhUTEMAS</w:t>
                </w:r>
                <w:proofErr w:type="spellEnd"/>
                <w:r w:rsidRPr="006F4752">
                  <w:t xml:space="preserve"> (a state art and technical school). New Art associations required that their members show </w:t>
                </w:r>
                <w:r>
                  <w:t xml:space="preserve">the </w:t>
                </w:r>
                <w:r w:rsidRPr="006F4752">
                  <w:t>everyday life of ordinary citizens of the new social order: workers, peasants, Red Army men, party and Soviet leaders and Bolshevik heroes</w:t>
                </w:r>
                <w:r>
                  <w:t xml:space="preserve"> of the </w:t>
                </w:r>
                <w:r w:rsidRPr="006F4752">
                  <w:t>revolution</w:t>
                </w:r>
                <w:r w:rsidRPr="006B1A69">
                  <w:t xml:space="preserve">. </w:t>
                </w:r>
              </w:p>
              <w:p w14:paraId="2835C743" w14:textId="77777777" w:rsidR="004317C0" w:rsidRPr="006B1A69" w:rsidRDefault="004317C0" w:rsidP="00EC3F47"/>
              <w:p w14:paraId="322A1B19" w14:textId="77777777" w:rsidR="004317C0" w:rsidRPr="006B1A69" w:rsidRDefault="004317C0" w:rsidP="00EC3F47">
                <w:r w:rsidRPr="006B1A69">
                  <w:t>Since 1934, Socialist Realism was defined as the only form of art</w:t>
                </w:r>
                <w:r>
                  <w:t xml:space="preserve">istic creation. It </w:t>
                </w:r>
                <w:r w:rsidRPr="006B1A69">
                  <w:t xml:space="preserve">became the official guideline for art and literature and the sole criteria by which the validity of any literary or </w:t>
                </w:r>
                <w:r>
                  <w:t>visual</w:t>
                </w:r>
                <w:r w:rsidRPr="006B1A69">
                  <w:t xml:space="preserve"> creation</w:t>
                </w:r>
                <w:r>
                  <w:t xml:space="preserve"> of art</w:t>
                </w:r>
                <w:r w:rsidRPr="006B1A69">
                  <w:t xml:space="preserve"> was appreciated. From then on, art and literature were regarded solely as instruments of Communist propaganda. They were intended to reflect, or to describe, the brighter sides of life under Communism.</w:t>
                </w:r>
                <w:r>
                  <w:t xml:space="preserve"> Any </w:t>
                </w:r>
                <w:r w:rsidRPr="006B1A69">
                  <w:t xml:space="preserve">art </w:t>
                </w:r>
                <w:r>
                  <w:t>considered not to conform to this agenda was</w:t>
                </w:r>
                <w:r w:rsidRPr="006B1A69">
                  <w:t xml:space="preserve"> rejected as </w:t>
                </w:r>
                <w:r>
                  <w:t>an</w:t>
                </w:r>
                <w:r w:rsidRPr="006B1A69">
                  <w:t xml:space="preserve"> expression of bourgeois decadence.</w:t>
                </w:r>
              </w:p>
              <w:p w14:paraId="145E6C0C" w14:textId="77777777" w:rsidR="004317C0" w:rsidRDefault="004317C0" w:rsidP="00EC3F47"/>
              <w:p w14:paraId="0563B34C" w14:textId="77777777" w:rsidR="004317C0" w:rsidRDefault="004317C0" w:rsidP="00EC3F47">
                <w:r w:rsidRPr="008D5C06">
                  <w:t>Socialist Realism was</w:t>
                </w:r>
                <w:r>
                  <w:t xml:space="preserve"> based on three main principles:</w:t>
                </w:r>
                <w:r w:rsidRPr="008D5C06">
                  <w:t xml:space="preserve"> First was a national character </w:t>
                </w:r>
                <w:r>
                  <w:t xml:space="preserve">intended </w:t>
                </w:r>
                <w:r w:rsidRPr="008D5C06">
                  <w:t xml:space="preserve">to make art understandable </w:t>
                </w:r>
                <w:r>
                  <w:t xml:space="preserve">to </w:t>
                </w:r>
                <w:r w:rsidRPr="008D5C06">
                  <w:t>ordinary citizens</w:t>
                </w:r>
                <w:r>
                  <w:t>. T</w:t>
                </w:r>
                <w:r w:rsidRPr="008D5C06">
                  <w:t xml:space="preserve">he second was to </w:t>
                </w:r>
                <w:r>
                  <w:t xml:space="preserve">connect </w:t>
                </w:r>
                <w:r w:rsidRPr="008D5C06">
                  <w:t>art</w:t>
                </w:r>
                <w:r>
                  <w:t>istic</w:t>
                </w:r>
                <w:r w:rsidRPr="008D5C06">
                  <w:t xml:space="preserve"> images to </w:t>
                </w:r>
                <w:r>
                  <w:t>proper ideological (and idealised) content—a</w:t>
                </w:r>
                <w:r w:rsidRPr="008D5C06">
                  <w:t xml:space="preserve">rtists </w:t>
                </w:r>
                <w:r>
                  <w:t xml:space="preserve">were expected to </w:t>
                </w:r>
                <w:r w:rsidRPr="008D5C06">
                  <w:t xml:space="preserve">show </w:t>
                </w:r>
                <w:r>
                  <w:t xml:space="preserve">the </w:t>
                </w:r>
                <w:r w:rsidRPr="008D5C06">
                  <w:t xml:space="preserve">peaceful everyday life of Soviet citizens, </w:t>
                </w:r>
                <w:r>
                  <w:t xml:space="preserve">and the </w:t>
                </w:r>
                <w:r w:rsidRPr="008D5C06">
                  <w:t xml:space="preserve">heroic deeds of workers, peasants, and soldiers </w:t>
                </w:r>
                <w:r>
                  <w:t xml:space="preserve">involved in the </w:t>
                </w:r>
                <w:r w:rsidRPr="008D5C06">
                  <w:t xml:space="preserve">construction of </w:t>
                </w:r>
                <w:r>
                  <w:t xml:space="preserve">a </w:t>
                </w:r>
                <w:r w:rsidRPr="008D5C06">
                  <w:t xml:space="preserve">new </w:t>
                </w:r>
                <w:r>
                  <w:t>and improved society for humanity.</w:t>
                </w:r>
                <w:r w:rsidRPr="008D5C06">
                  <w:t xml:space="preserve"> The third principle was the principle of actuality. Artists </w:t>
                </w:r>
                <w:r>
                  <w:t xml:space="preserve">were required to </w:t>
                </w:r>
                <w:r w:rsidRPr="008D5C06">
                  <w:t xml:space="preserve">be objective in </w:t>
                </w:r>
                <w:r>
                  <w:t xml:space="preserve">their </w:t>
                </w:r>
                <w:r w:rsidRPr="008D5C06">
                  <w:t>description</w:t>
                </w:r>
                <w:r>
                  <w:t>s</w:t>
                </w:r>
                <w:r w:rsidRPr="008D5C06">
                  <w:t xml:space="preserve"> of everyday reality in its historical development, follow</w:t>
                </w:r>
                <w:r>
                  <w:t>ing</w:t>
                </w:r>
                <w:r w:rsidRPr="008D5C06">
                  <w:t xml:space="preserve"> the requirements of </w:t>
                </w:r>
                <w:r>
                  <w:t xml:space="preserve">a </w:t>
                </w:r>
                <w:r w:rsidRPr="008D5C06">
                  <w:t xml:space="preserve">materialistic understanding of history and </w:t>
                </w:r>
                <w:r>
                  <w:t xml:space="preserve">presenting it as a </w:t>
                </w:r>
                <w:r w:rsidRPr="008D5C06">
                  <w:t xml:space="preserve">class struggle </w:t>
                </w:r>
                <w:r>
                  <w:t>by</w:t>
                </w:r>
                <w:r w:rsidRPr="008D5C06">
                  <w:t xml:space="preserve"> working people </w:t>
                </w:r>
                <w:r>
                  <w:t xml:space="preserve">striving </w:t>
                </w:r>
                <w:r w:rsidRPr="008D5C06">
                  <w:t xml:space="preserve">for </w:t>
                </w:r>
                <w:r>
                  <w:t xml:space="preserve">a </w:t>
                </w:r>
                <w:r w:rsidRPr="008D5C06">
                  <w:t xml:space="preserve">better life. According to </w:t>
                </w:r>
                <w:r>
                  <w:t>Russian Marxists,</w:t>
                </w:r>
                <w:r w:rsidRPr="008D5C06">
                  <w:t xml:space="preserve"> </w:t>
                </w:r>
                <w:r>
                  <w:t>changes of existence determined</w:t>
                </w:r>
                <w:r w:rsidRPr="008D5C06">
                  <w:t xml:space="preserve"> changes in consciousness and </w:t>
                </w:r>
                <w:r>
                  <w:t>the perceptions</w:t>
                </w:r>
                <w:r w:rsidRPr="008D5C06">
                  <w:t xml:space="preserve"> of existing reality</w:t>
                </w:r>
                <w:r>
                  <w:t>, and the art of the time must clearly embody this historical, objective point of view whilst representing their subjects as</w:t>
                </w:r>
                <w:r w:rsidRPr="008D5C06">
                  <w:t xml:space="preserve"> positive hero</w:t>
                </w:r>
                <w:r>
                  <w:t>es</w:t>
                </w:r>
                <w:r w:rsidRPr="008D5C06">
                  <w:t>, true builder</w:t>
                </w:r>
                <w:r>
                  <w:t>s</w:t>
                </w:r>
                <w:r w:rsidRPr="008D5C06">
                  <w:t xml:space="preserve"> of </w:t>
                </w:r>
                <w:r>
                  <w:t xml:space="preserve">a </w:t>
                </w:r>
                <w:r w:rsidRPr="008D5C06">
                  <w:t>better soc</w:t>
                </w:r>
                <w:r>
                  <w:t>iety: a Communist paradise on e</w:t>
                </w:r>
                <w:r w:rsidRPr="008D5C06">
                  <w:t>arth.</w:t>
                </w:r>
              </w:p>
              <w:p w14:paraId="5CE22128" w14:textId="77777777" w:rsidR="004317C0" w:rsidRDefault="004317C0" w:rsidP="00EC3F47"/>
              <w:p w14:paraId="6A1EDE5C" w14:textId="77777777" w:rsidR="004317C0" w:rsidRPr="008E0C5F" w:rsidRDefault="004317C0" w:rsidP="00EC3F47">
                <w:pPr>
                  <w:rPr>
                    <w:rStyle w:val="apple-converted-space"/>
                    <w:color w:val="5B9BD5" w:themeColor="accent1"/>
                    <w:sz w:val="20"/>
                    <w:szCs w:val="20"/>
                    <w:shd w:val="clear" w:color="auto" w:fill="FFFFFF"/>
                  </w:rPr>
                </w:pPr>
                <w:r w:rsidRPr="008E0C5F">
                  <w:rPr>
                    <w:color w:val="5B9BD5" w:themeColor="accent1"/>
                    <w:sz w:val="20"/>
                    <w:szCs w:val="20"/>
                  </w:rPr>
                  <w:t xml:space="preserve">Fig.1: </w:t>
                </w:r>
                <w:r w:rsidRPr="008E0C5F">
                  <w:rPr>
                    <w:color w:val="5B9BD5" w:themeColor="accent1"/>
                    <w:sz w:val="20"/>
                    <w:szCs w:val="20"/>
                    <w:shd w:val="clear" w:color="auto" w:fill="FFFFFF"/>
                  </w:rPr>
                  <w:t xml:space="preserve">Alexander </w:t>
                </w:r>
                <w:proofErr w:type="spellStart"/>
                <w:r w:rsidRPr="008E0C5F">
                  <w:rPr>
                    <w:color w:val="5B9BD5" w:themeColor="accent1"/>
                    <w:sz w:val="20"/>
                    <w:szCs w:val="20"/>
                    <w:shd w:val="clear" w:color="auto" w:fill="FFFFFF"/>
                  </w:rPr>
                  <w:t>Deineka</w:t>
                </w:r>
                <w:proofErr w:type="spellEnd"/>
                <w:r w:rsidRPr="008E0C5F">
                  <w:rPr>
                    <w:rStyle w:val="apple-converted-space"/>
                    <w:color w:val="5B9BD5" w:themeColor="accent1"/>
                    <w:sz w:val="20"/>
                    <w:szCs w:val="20"/>
                    <w:shd w:val="clear" w:color="auto" w:fill="FFFFFF"/>
                  </w:rPr>
                  <w:t>, </w:t>
                </w:r>
                <w:r w:rsidRPr="008E0C5F">
                  <w:rPr>
                    <w:i/>
                    <w:iCs/>
                    <w:color w:val="5B9BD5" w:themeColor="accent1"/>
                    <w:sz w:val="20"/>
                    <w:szCs w:val="20"/>
                    <w:shd w:val="clear" w:color="auto" w:fill="FFFFFF"/>
                  </w:rPr>
                  <w:t>Relay Race along the Garden Ring</w:t>
                </w:r>
                <w:r w:rsidRPr="008E0C5F">
                  <w:rPr>
                    <w:color w:val="5B9BD5" w:themeColor="accent1"/>
                    <w:sz w:val="20"/>
                    <w:szCs w:val="20"/>
                    <w:shd w:val="clear" w:color="auto" w:fill="FFFFFF"/>
                  </w:rPr>
                  <w:t>, 1947</w:t>
                </w:r>
                <w:r w:rsidRPr="008E0C5F">
                  <w:rPr>
                    <w:b/>
                    <w:bCs/>
                    <w:color w:val="5B9BD5" w:themeColor="accent1"/>
                    <w:sz w:val="20"/>
                    <w:szCs w:val="20"/>
                    <w:shd w:val="clear" w:color="auto" w:fill="FFFFFF"/>
                  </w:rPr>
                  <w:t xml:space="preserve">. </w:t>
                </w:r>
                <w:r w:rsidRPr="008E0C5F">
                  <w:rPr>
                    <w:color w:val="5B9BD5" w:themeColor="accent1"/>
                    <w:sz w:val="20"/>
                    <w:szCs w:val="20"/>
                    <w:shd w:val="clear" w:color="auto" w:fill="FFFFFF"/>
                  </w:rPr>
                  <w:t>Oil on canvas. 199 x 299 cm. </w:t>
                </w:r>
                <w:r w:rsidRPr="008E0C5F">
                  <w:rPr>
                    <w:rStyle w:val="apple-converted-space"/>
                    <w:color w:val="5B9BD5" w:themeColor="accent1"/>
                    <w:sz w:val="20"/>
                    <w:szCs w:val="20"/>
                    <w:shd w:val="clear" w:color="auto" w:fill="FFFFFF"/>
                  </w:rPr>
                  <w:t> </w:t>
                </w:r>
                <w:r w:rsidRPr="008E0C5F">
                  <w:rPr>
                    <w:color w:val="5B9BD5" w:themeColor="accent1"/>
                    <w:sz w:val="20"/>
                    <w:szCs w:val="20"/>
                    <w:shd w:val="clear" w:color="auto" w:fill="FFFFFF"/>
                  </w:rPr>
                  <w:t xml:space="preserve">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r>
                  <w:rPr>
                    <w:color w:val="5B9BD5" w:themeColor="accent1"/>
                    <w:sz w:val="20"/>
                    <w:szCs w:val="20"/>
                    <w:shd w:val="clear" w:color="auto" w:fill="FFFFFF"/>
                  </w:rPr>
                  <w:t>.</w:t>
                </w:r>
              </w:p>
              <w:p w14:paraId="3D455FAA" w14:textId="51F90DC8" w:rsidR="004317C0" w:rsidRPr="008E0C5F" w:rsidRDefault="003B580D" w:rsidP="00EC3F47">
                <w:pPr>
                  <w:rPr>
                    <w:color w:val="5B9BD5" w:themeColor="accent1"/>
                    <w:sz w:val="20"/>
                    <w:szCs w:val="20"/>
                  </w:rPr>
                </w:pPr>
                <w:r>
                  <w:rPr>
                    <w:rStyle w:val="apple-converted-space"/>
                    <w:color w:val="5B9BD5" w:themeColor="accent1"/>
                    <w:sz w:val="20"/>
                    <w:szCs w:val="20"/>
                    <w:shd w:val="clear" w:color="auto" w:fill="FFFFFF"/>
                  </w:rPr>
                  <w:t>Source:</w:t>
                </w:r>
                <w:r w:rsidR="004317C0" w:rsidRPr="008E0C5F">
                  <w:rPr>
                    <w:rStyle w:val="apple-converted-space"/>
                    <w:color w:val="5B9BD5" w:themeColor="accent1"/>
                    <w:sz w:val="20"/>
                    <w:szCs w:val="20"/>
                    <w:shd w:val="clear" w:color="auto" w:fill="FFFFFF"/>
                  </w:rPr>
                  <w:t> </w:t>
                </w:r>
                <w:hyperlink r:id="rId10" w:history="1">
                  <w:r w:rsidR="004317C0" w:rsidRPr="008E0C5F">
                    <w:rPr>
                      <w:rStyle w:val="Hyperlink"/>
                      <w:color w:val="5B9BD5" w:themeColor="accent1"/>
                      <w:sz w:val="20"/>
                      <w:szCs w:val="20"/>
                    </w:rPr>
                    <w:t>http://www.artpoisk.info/artist/deyneka_aleksandr_aleksandrovich_1899/estafeta_po_kol_cu_b</w:t>
                  </w:r>
                </w:hyperlink>
                <w:r w:rsidR="004317C0" w:rsidRPr="008E0C5F">
                  <w:rPr>
                    <w:color w:val="5B9BD5" w:themeColor="accent1"/>
                    <w:sz w:val="20"/>
                    <w:szCs w:val="20"/>
                  </w:rPr>
                  <w:t xml:space="preserve"> </w:t>
                </w:r>
              </w:p>
              <w:p w14:paraId="2973DA58" w14:textId="77777777" w:rsidR="004317C0" w:rsidRPr="008D5C06" w:rsidRDefault="004317C0" w:rsidP="00EC3F47"/>
              <w:p w14:paraId="5C8C36C9" w14:textId="77777777" w:rsidR="004317C0" w:rsidRDefault="004317C0" w:rsidP="00EC3F47">
                <w:r w:rsidRPr="008D5C06">
                  <w:t xml:space="preserve">Distinguished artists were encouraged </w:t>
                </w:r>
                <w:r>
                  <w:t>with</w:t>
                </w:r>
                <w:r w:rsidRPr="008D5C06">
                  <w:t xml:space="preserve"> commissions </w:t>
                </w:r>
                <w:r>
                  <w:t>provided by the All Union Houses of Art Work; however, the rules and restrictions imposed upon artists were numerous and specific</w:t>
                </w:r>
                <w:r w:rsidRPr="008D5C06">
                  <w:t>. Party and Soviet authorities took resp</w:t>
                </w:r>
                <w:r>
                  <w:t>onsibility for the organisation of exhibitions and provided</w:t>
                </w:r>
                <w:r w:rsidRPr="008D5C06">
                  <w:t xml:space="preserve"> living conditions for Soviet artists. Freedom of art</w:t>
                </w:r>
                <w:r>
                  <w:t>istic</w:t>
                </w:r>
                <w:r w:rsidRPr="008D5C06">
                  <w:t xml:space="preserve"> creativity was confined to technical methods and </w:t>
                </w:r>
                <w:r w:rsidRPr="008D5C06">
                  <w:lastRenderedPageBreak/>
                  <w:t>colo</w:t>
                </w:r>
                <w:r>
                  <w:t>u</w:t>
                </w:r>
                <w:r w:rsidRPr="008D5C06">
                  <w:t>r pa</w:t>
                </w:r>
                <w:r>
                  <w:t>lette. Party and Soviet organis</w:t>
                </w:r>
                <w:r w:rsidRPr="008D5C06">
                  <w:t>ations</w:t>
                </w:r>
                <w:r>
                  <w:t>,</w:t>
                </w:r>
                <w:r w:rsidRPr="008D5C06">
                  <w:t xml:space="preserve"> </w:t>
                </w:r>
                <w:r>
                  <w:t xml:space="preserve">further, became the </w:t>
                </w:r>
                <w:r w:rsidRPr="008D5C06">
                  <w:t xml:space="preserve">main customers of </w:t>
                </w:r>
                <w:r>
                  <w:t>these paintings and sculptures, as w</w:t>
                </w:r>
                <w:r w:rsidRPr="008D5C06">
                  <w:t xml:space="preserve">orks of Socialist Realism were </w:t>
                </w:r>
                <w:r>
                  <w:t>mandatory in every public place, from</w:t>
                </w:r>
                <w:r w:rsidRPr="008D5C06">
                  <w:t xml:space="preserve"> pa</w:t>
                </w:r>
                <w:r>
                  <w:t>rty and administrative buildings to schools and hospitals</w:t>
                </w:r>
                <w:r w:rsidRPr="008D5C06">
                  <w:t xml:space="preserve">. </w:t>
                </w:r>
                <w:r>
                  <w:t xml:space="preserve">In this way artistic production was completely policed, from its </w:t>
                </w:r>
                <w:r w:rsidRPr="00EE2E58">
                  <w:t>conception</w:t>
                </w:r>
                <w:r>
                  <w:t xml:space="preserve"> to its final destination.</w:t>
                </w:r>
              </w:p>
              <w:p w14:paraId="0A1EAE8A" w14:textId="77777777" w:rsidR="004317C0" w:rsidRPr="008E0C5F" w:rsidRDefault="004317C0" w:rsidP="00EC3F47">
                <w:pPr>
                  <w:rPr>
                    <w:color w:val="5B9BD5" w:themeColor="accent1"/>
                    <w:sz w:val="20"/>
                    <w:szCs w:val="20"/>
                  </w:rPr>
                </w:pPr>
              </w:p>
              <w:p w14:paraId="561A9EBA" w14:textId="77777777" w:rsidR="004317C0" w:rsidRPr="008E0C5F" w:rsidRDefault="004317C0" w:rsidP="00EC3F47">
                <w:pPr>
                  <w:rPr>
                    <w:color w:val="5B9BD5" w:themeColor="accent1"/>
                    <w:sz w:val="20"/>
                    <w:szCs w:val="20"/>
                  </w:rPr>
                </w:pPr>
                <w:r w:rsidRPr="008E0C5F">
                  <w:rPr>
                    <w:color w:val="5B9BD5" w:themeColor="accent1"/>
                    <w:sz w:val="20"/>
                    <w:szCs w:val="20"/>
                  </w:rPr>
                  <w:t xml:space="preserve">Fig.2: </w:t>
                </w:r>
                <w:proofErr w:type="spellStart"/>
                <w:r w:rsidRPr="008E0C5F">
                  <w:rPr>
                    <w:color w:val="5B9BD5" w:themeColor="accent1"/>
                    <w:sz w:val="20"/>
                    <w:szCs w:val="20"/>
                    <w:shd w:val="clear" w:color="auto" w:fill="FFFFFF"/>
                  </w:rPr>
                  <w:t>Isaak</w:t>
                </w:r>
                <w:proofErr w:type="spellEnd"/>
                <w:r w:rsidRPr="008E0C5F">
                  <w:rPr>
                    <w:color w:val="5B9BD5" w:themeColor="accent1"/>
                    <w:sz w:val="20"/>
                    <w:szCs w:val="20"/>
                    <w:shd w:val="clear" w:color="auto" w:fill="FFFFFF"/>
                  </w:rPr>
                  <w:t xml:space="preserve"> Brodsky, </w:t>
                </w:r>
                <w:r w:rsidRPr="008E0C5F">
                  <w:rPr>
                    <w:i/>
                    <w:iCs/>
                    <w:color w:val="5B9BD5" w:themeColor="accent1"/>
                    <w:sz w:val="20"/>
                    <w:szCs w:val="20"/>
                    <w:shd w:val="clear" w:color="auto" w:fill="FFFFFF"/>
                  </w:rPr>
                  <w:t xml:space="preserve">Vladimir Lenin in </w:t>
                </w:r>
                <w:proofErr w:type="spellStart"/>
                <w:r w:rsidRPr="008E0C5F">
                  <w:rPr>
                    <w:i/>
                    <w:iCs/>
                    <w:color w:val="5B9BD5" w:themeColor="accent1"/>
                    <w:sz w:val="20"/>
                    <w:szCs w:val="20"/>
                    <w:shd w:val="clear" w:color="auto" w:fill="FFFFFF"/>
                  </w:rPr>
                  <w:t>Smolny</w:t>
                </w:r>
                <w:proofErr w:type="spellEnd"/>
                <w:r w:rsidRPr="008E0C5F">
                  <w:rPr>
                    <w:i/>
                    <w:iCs/>
                    <w:color w:val="5B9BD5" w:themeColor="accent1"/>
                    <w:sz w:val="20"/>
                    <w:szCs w:val="20"/>
                    <w:shd w:val="clear" w:color="auto" w:fill="FFFFFF"/>
                  </w:rPr>
                  <w:t xml:space="preserve">, </w:t>
                </w:r>
                <w:r w:rsidRPr="008E0C5F">
                  <w:rPr>
                    <w:color w:val="5B9BD5" w:themeColor="accent1"/>
                    <w:sz w:val="20"/>
                    <w:szCs w:val="20"/>
                    <w:shd w:val="clear" w:color="auto" w:fill="FFFFFF"/>
                  </w:rPr>
                  <w:t xml:space="preserve">1930. Oil on canvas. 190 x 287 cm. 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p>
              <w:p w14:paraId="5648210F" w14:textId="5A928A25" w:rsidR="004317C0" w:rsidRPr="008E0C5F" w:rsidRDefault="003B580D" w:rsidP="00EC3F47">
                <w:pPr>
                  <w:rPr>
                    <w:color w:val="5B9BD5" w:themeColor="accent1"/>
                    <w:sz w:val="20"/>
                    <w:szCs w:val="20"/>
                    <w:shd w:val="clear" w:color="auto" w:fill="FFFFFF"/>
                  </w:rPr>
                </w:pPr>
                <w:r>
                  <w:t xml:space="preserve">Source: </w:t>
                </w:r>
                <w:hyperlink r:id="rId11" w:history="1">
                  <w:r w:rsidR="004317C0" w:rsidRPr="008E0C5F">
                    <w:rPr>
                      <w:rStyle w:val="Hyperlink"/>
                      <w:color w:val="5B9BD5" w:themeColor="accent1"/>
                      <w:sz w:val="20"/>
                      <w:szCs w:val="20"/>
                      <w:shd w:val="clear" w:color="auto" w:fill="FFFFFF"/>
                    </w:rPr>
                    <w:t>http://www.tretyakovgallery.ru/en/collection/_show/image/_id/331</w:t>
                  </w:r>
                </w:hyperlink>
              </w:p>
              <w:p w14:paraId="28290DF9" w14:textId="77777777" w:rsidR="004317C0" w:rsidRPr="008D5C06" w:rsidRDefault="004317C0" w:rsidP="00EC3F47"/>
              <w:p w14:paraId="4A09D4E9" w14:textId="77777777" w:rsidR="004317C0" w:rsidRDefault="004317C0" w:rsidP="00EC3F47">
                <w:r>
                  <w:t xml:space="preserve">A number of artists stand out as successes of the time. Isaac Brodsky (1883-1939), a student of </w:t>
                </w:r>
                <w:proofErr w:type="spellStart"/>
                <w:r>
                  <w:t>Ilya</w:t>
                </w:r>
                <w:proofErr w:type="spellEnd"/>
                <w:r>
                  <w:t xml:space="preserve"> </w:t>
                </w:r>
                <w:proofErr w:type="spellStart"/>
                <w:r>
                  <w:t>Repin</w:t>
                </w:r>
                <w:proofErr w:type="spellEnd"/>
                <w:r>
                  <w:t xml:space="preserve">, should be mentioned among outstanding representatives of Socialist Realism. </w:t>
                </w:r>
                <w:r w:rsidRPr="008D5C06">
                  <w:t xml:space="preserve">He was known for his gallery of portrayals of Soviet and party leaders, mostly Vladimir Lenin and paintings dedicated to the events of the Bolshevik Revolution and the Russian Civil War. Alexander </w:t>
                </w:r>
                <w:proofErr w:type="spellStart"/>
                <w:r w:rsidRPr="008D5C06">
                  <w:t>Samokhvalov</w:t>
                </w:r>
                <w:proofErr w:type="spellEnd"/>
                <w:r w:rsidRPr="008D5C06">
                  <w:t xml:space="preserve"> (1894-1971) was famous for his </w:t>
                </w:r>
                <w:r>
                  <w:t>impressive and expansive technical abilities, including</w:t>
                </w:r>
                <w:r w:rsidRPr="008D5C06">
                  <w:t xml:space="preserve"> painting, graphic</w:t>
                </w:r>
                <w:r>
                  <w:t>s, illustration</w:t>
                </w:r>
                <w:r w:rsidRPr="008D5C06">
                  <w:t xml:space="preserve">, sculpture and teaching. Alexander </w:t>
                </w:r>
                <w:proofErr w:type="spellStart"/>
                <w:r w:rsidRPr="008D5C06">
                  <w:t>Deineka</w:t>
                </w:r>
                <w:proofErr w:type="spellEnd"/>
                <w:r w:rsidRPr="008D5C06">
                  <w:t xml:space="preserve"> (1899-1969) was a painter, graphic</w:t>
                </w:r>
                <w:r>
                  <w:t xml:space="preserve"> designer and sculptor</w:t>
                </w:r>
                <w:r w:rsidRPr="008D5C06">
                  <w:t>. His p</w:t>
                </w:r>
                <w:r>
                  <w:t>aintings depict scenes of sporting events</w:t>
                </w:r>
                <w:r w:rsidRPr="008D5C06">
                  <w:t xml:space="preserve"> and </w:t>
                </w:r>
                <w:r>
                  <w:t xml:space="preserve">general </w:t>
                </w:r>
                <w:r w:rsidRPr="008D5C06">
                  <w:t>labo</w:t>
                </w:r>
                <w:r>
                  <w:t>ur. His set of mosaics became the</w:t>
                </w:r>
                <w:r w:rsidRPr="008D5C06">
                  <w:t xml:space="preserve"> </w:t>
                </w:r>
                <w:r>
                  <w:t xml:space="preserve">decoration of </w:t>
                </w:r>
                <w:proofErr w:type="spellStart"/>
                <w:r>
                  <w:t>Maykovskaya</w:t>
                </w:r>
                <w:proofErr w:type="spellEnd"/>
                <w:r>
                  <w:t xml:space="preserve"> Metro S</w:t>
                </w:r>
                <w:r w:rsidRPr="008D5C06">
                  <w:t>tation in Moscow</w:t>
                </w:r>
                <w:r>
                  <w:t>,</w:t>
                </w:r>
                <w:r w:rsidRPr="008D5C06">
                  <w:t xml:space="preserve"> which opened in 1938.  </w:t>
                </w:r>
                <w:proofErr w:type="spellStart"/>
                <w:r w:rsidRPr="008D5C06">
                  <w:t>Pavel</w:t>
                </w:r>
                <w:proofErr w:type="spellEnd"/>
                <w:r w:rsidRPr="008D5C06">
                  <w:t xml:space="preserve"> </w:t>
                </w:r>
                <w:proofErr w:type="spellStart"/>
                <w:r w:rsidRPr="008D5C06">
                  <w:t>Korin</w:t>
                </w:r>
                <w:proofErr w:type="spellEnd"/>
                <w:r w:rsidRPr="008D5C06">
                  <w:t xml:space="preserve"> (1892-1967) was born </w:t>
                </w:r>
                <w:r>
                  <w:t xml:space="preserve">into </w:t>
                </w:r>
                <w:r w:rsidRPr="008D5C06">
                  <w:t>the family of</w:t>
                </w:r>
                <w:r>
                  <w:t xml:space="preserve"> an</w:t>
                </w:r>
                <w:r w:rsidRPr="008D5C06">
                  <w:t xml:space="preserve"> icon-painter, </w:t>
                </w:r>
                <w:r>
                  <w:t xml:space="preserve">was a </w:t>
                </w:r>
                <w:r w:rsidRPr="008D5C06">
                  <w:t xml:space="preserve">student of Mikhail </w:t>
                </w:r>
                <w:proofErr w:type="spellStart"/>
                <w:r w:rsidRPr="008D5C06">
                  <w:t>Nesterov</w:t>
                </w:r>
                <w:proofErr w:type="spellEnd"/>
                <w:r w:rsidRPr="008D5C06">
                  <w:t xml:space="preserve"> and Konstant</w:t>
                </w:r>
                <w:r>
                  <w:t xml:space="preserve">in </w:t>
                </w:r>
                <w:proofErr w:type="spellStart"/>
                <w:r>
                  <w:t>Korovin</w:t>
                </w:r>
                <w:proofErr w:type="spellEnd"/>
                <w:r>
                  <w:t>, and became</w:t>
                </w:r>
                <w:r w:rsidRPr="008D5C06">
                  <w:t xml:space="preserve"> known for his monumental paintings (Alexander </w:t>
                </w:r>
                <w:proofErr w:type="spellStart"/>
                <w:r w:rsidRPr="008D5C06">
                  <w:t>Nevsky</w:t>
                </w:r>
                <w:proofErr w:type="spellEnd"/>
                <w:r w:rsidRPr="008D5C06">
                  <w:t xml:space="preserve">) and restoration work. Dmitry </w:t>
                </w:r>
                <w:proofErr w:type="spellStart"/>
                <w:r w:rsidRPr="008D5C06">
                  <w:t>Nalbandyan</w:t>
                </w:r>
                <w:proofErr w:type="spellEnd"/>
                <w:r w:rsidRPr="008D5C06">
                  <w:t xml:space="preserve"> (1906-1993) </w:t>
                </w:r>
                <w:r>
                  <w:t xml:space="preserve">was given the </w:t>
                </w:r>
                <w:r w:rsidRPr="008D5C06">
                  <w:t>nickname</w:t>
                </w:r>
                <w:r>
                  <w:t xml:space="preserve"> of "the first paint</w:t>
                </w:r>
                <w:r w:rsidRPr="008D5C06">
                  <w:t xml:space="preserve"> brush" of the Communist leadership, mostly for his portraits of Josef Stalin and his </w:t>
                </w:r>
                <w:r>
                  <w:t>circle</w:t>
                </w:r>
                <w:r w:rsidRPr="008D5C06">
                  <w:t xml:space="preserve">. </w:t>
                </w:r>
              </w:p>
              <w:p w14:paraId="7639C51C" w14:textId="77777777" w:rsidR="004317C0" w:rsidRDefault="004317C0" w:rsidP="00EC3F47"/>
              <w:p w14:paraId="214BB48A" w14:textId="77777777" w:rsidR="004317C0" w:rsidRDefault="004317C0" w:rsidP="00EC3F47">
                <w:pPr>
                  <w:rPr>
                    <w:color w:val="5B9BD5" w:themeColor="accent1"/>
                    <w:sz w:val="20"/>
                    <w:szCs w:val="20"/>
                    <w:shd w:val="clear" w:color="auto" w:fill="FFFFFF"/>
                  </w:rPr>
                </w:pPr>
                <w:r w:rsidRPr="008E0C5F">
                  <w:rPr>
                    <w:color w:val="5B9BD5" w:themeColor="accent1"/>
                    <w:sz w:val="20"/>
                    <w:szCs w:val="20"/>
                  </w:rPr>
                  <w:t xml:space="preserve">Fig.3: </w:t>
                </w:r>
                <w:proofErr w:type="spellStart"/>
                <w:r w:rsidRPr="008E0C5F">
                  <w:rPr>
                    <w:color w:val="5B9BD5" w:themeColor="accent1"/>
                    <w:sz w:val="20"/>
                    <w:szCs w:val="20"/>
                    <w:shd w:val="clear" w:color="auto" w:fill="FFFFFF"/>
                  </w:rPr>
                  <w:t>Pavel</w:t>
                </w:r>
                <w:proofErr w:type="spellEnd"/>
                <w:r w:rsidRPr="008E0C5F">
                  <w:rPr>
                    <w:color w:val="5B9BD5" w:themeColor="accent1"/>
                    <w:sz w:val="20"/>
                    <w:szCs w:val="20"/>
                    <w:shd w:val="clear" w:color="auto" w:fill="FFFFFF"/>
                  </w:rPr>
                  <w:t xml:space="preserve"> </w:t>
                </w:r>
                <w:proofErr w:type="spellStart"/>
                <w:r w:rsidRPr="008E0C5F">
                  <w:rPr>
                    <w:color w:val="5B9BD5" w:themeColor="accent1"/>
                    <w:sz w:val="20"/>
                    <w:szCs w:val="20"/>
                    <w:shd w:val="clear" w:color="auto" w:fill="FFFFFF"/>
                  </w:rPr>
                  <w:t>Korin</w:t>
                </w:r>
                <w:proofErr w:type="spellEnd"/>
                <w:r w:rsidRPr="008E0C5F">
                  <w:rPr>
                    <w:color w:val="5B9BD5" w:themeColor="accent1"/>
                    <w:sz w:val="20"/>
                    <w:szCs w:val="20"/>
                    <w:shd w:val="clear" w:color="auto" w:fill="FFFFFF"/>
                  </w:rPr>
                  <w:t xml:space="preserve">, </w:t>
                </w:r>
                <w:r w:rsidRPr="008E0C5F">
                  <w:rPr>
                    <w:i/>
                    <w:iCs/>
                    <w:color w:val="5B9BD5" w:themeColor="accent1"/>
                    <w:sz w:val="20"/>
                    <w:szCs w:val="20"/>
                    <w:shd w:val="clear" w:color="auto" w:fill="FFFFFF"/>
                  </w:rPr>
                  <w:t xml:space="preserve">Alexander </w:t>
                </w:r>
                <w:proofErr w:type="spellStart"/>
                <w:r w:rsidRPr="008E0C5F">
                  <w:rPr>
                    <w:i/>
                    <w:iCs/>
                    <w:color w:val="5B9BD5" w:themeColor="accent1"/>
                    <w:sz w:val="20"/>
                    <w:szCs w:val="20"/>
                    <w:shd w:val="clear" w:color="auto" w:fill="FFFFFF"/>
                  </w:rPr>
                  <w:t>Nevsky</w:t>
                </w:r>
                <w:proofErr w:type="spellEnd"/>
                <w:r w:rsidRPr="008E0C5F">
                  <w:rPr>
                    <w:i/>
                    <w:iCs/>
                    <w:color w:val="5B9BD5" w:themeColor="accent1"/>
                    <w:sz w:val="20"/>
                    <w:szCs w:val="20"/>
                    <w:shd w:val="clear" w:color="auto" w:fill="FFFFFF"/>
                  </w:rPr>
                  <w:t xml:space="preserve">, </w:t>
                </w:r>
                <w:r w:rsidRPr="008E0C5F">
                  <w:rPr>
                    <w:color w:val="5B9BD5" w:themeColor="accent1"/>
                    <w:sz w:val="20"/>
                    <w:szCs w:val="20"/>
                    <w:shd w:val="clear" w:color="auto" w:fill="FFFFFF"/>
                  </w:rPr>
                  <w:t xml:space="preserve">1951. Oil on canvas. 101 x 72,5 cm. 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p>
              <w:p w14:paraId="7059E53A" w14:textId="3DD537BA" w:rsidR="004317C0" w:rsidRDefault="003B580D" w:rsidP="00EC3F47">
                <w:pPr>
                  <w:rPr>
                    <w:color w:val="5B9BD5" w:themeColor="accent1"/>
                    <w:sz w:val="20"/>
                    <w:szCs w:val="20"/>
                    <w:shd w:val="clear" w:color="auto" w:fill="FFFFFF"/>
                  </w:rPr>
                </w:pPr>
                <w:r>
                  <w:rPr>
                    <w:color w:val="5B9BD5" w:themeColor="accent1"/>
                    <w:sz w:val="20"/>
                    <w:szCs w:val="20"/>
                    <w:shd w:val="clear" w:color="auto" w:fill="FFFFFF"/>
                  </w:rPr>
                  <w:t xml:space="preserve">Source: </w:t>
                </w:r>
                <w:hyperlink r:id="rId12" w:history="1">
                  <w:r w:rsidR="004317C0" w:rsidRPr="008E0C5F">
                    <w:rPr>
                      <w:rStyle w:val="Hyperlink"/>
                      <w:color w:val="5B9BD5" w:themeColor="accent1"/>
                      <w:sz w:val="20"/>
                      <w:szCs w:val="20"/>
                      <w:shd w:val="clear" w:color="auto" w:fill="FFFFFF"/>
                    </w:rPr>
                    <w:t>http://www.tretyakovgallery.ru/en/collection/_show/image/_id/343</w:t>
                  </w:r>
                </w:hyperlink>
              </w:p>
              <w:p w14:paraId="43BBCCC5" w14:textId="77777777" w:rsidR="004317C0" w:rsidRPr="008E0C5F" w:rsidRDefault="004317C0" w:rsidP="00EC3F47">
                <w:pPr>
                  <w:rPr>
                    <w:color w:val="5B9BD5" w:themeColor="accent1"/>
                    <w:sz w:val="20"/>
                    <w:szCs w:val="20"/>
                  </w:rPr>
                </w:pPr>
              </w:p>
              <w:p w14:paraId="49B02D37" w14:textId="2F9B1250" w:rsidR="004317C0" w:rsidRDefault="004317C0" w:rsidP="00EC3F47">
                <w:r w:rsidRPr="008D5C06">
                  <w:t xml:space="preserve">Socialist Realism became a fundamental art principle in the countries of Eastern Europe (Romania, Bulgaria, German Democratic Republic, Hungary, Poland) and </w:t>
                </w:r>
                <w:r>
                  <w:t xml:space="preserve">the </w:t>
                </w:r>
                <w:r w:rsidRPr="008D5C06">
                  <w:t xml:space="preserve">Far East (China, Vietnam, North Korea). </w:t>
                </w:r>
                <w:r>
                  <w:t>It</w:t>
                </w:r>
                <w:r w:rsidRPr="008D5C06">
                  <w:t xml:space="preserve"> </w:t>
                </w:r>
                <w:r>
                  <w:t>became a substitute for actual</w:t>
                </w:r>
                <w:r w:rsidRPr="008D5C06">
                  <w:t xml:space="preserve"> r</w:t>
                </w:r>
                <w:r>
                  <w:t>eality; I</w:t>
                </w:r>
                <w:r w:rsidRPr="008D5C06">
                  <w:t xml:space="preserve">n </w:t>
                </w:r>
                <w:r>
                  <w:t>its</w:t>
                </w:r>
                <w:r w:rsidRPr="008D5C06">
                  <w:t xml:space="preserve"> place</w:t>
                </w:r>
                <w:r>
                  <w:t>,</w:t>
                </w:r>
                <w:r w:rsidRPr="008D5C06">
                  <w:t xml:space="preserve"> artists offered a myth of </w:t>
                </w:r>
                <w:r>
                  <w:t xml:space="preserve">an imaginable reality, as envisioned by </w:t>
                </w:r>
                <w:r w:rsidRPr="008D5C06">
                  <w:t xml:space="preserve">the Communist dream. </w:t>
                </w:r>
              </w:p>
            </w:tc>
          </w:sdtContent>
        </w:sdt>
      </w:tr>
      <w:tr w:rsidR="004317C0" w14:paraId="426D8760" w14:textId="77777777" w:rsidTr="00EC3F47">
        <w:tc>
          <w:tcPr>
            <w:tcW w:w="9016" w:type="dxa"/>
          </w:tcPr>
          <w:p w14:paraId="1230C0F3" w14:textId="77777777" w:rsidR="004317C0" w:rsidRDefault="004317C0" w:rsidP="00EC3F47">
            <w:r w:rsidRPr="0015114C">
              <w:rPr>
                <w:u w:val="single"/>
              </w:rPr>
              <w:lastRenderedPageBreak/>
              <w:t>Further reading</w:t>
            </w:r>
            <w:r>
              <w:t>:</w:t>
            </w:r>
          </w:p>
          <w:sdt>
            <w:sdtPr>
              <w:alias w:val="Further reading"/>
              <w:tag w:val="furtherReading"/>
              <w:id w:val="-1404214375"/>
              <w:placeholder>
                <w:docPart w:val="2181AAAB2422FA459FB7847D9218D8B6"/>
              </w:placeholder>
            </w:sdtPr>
            <w:sdtContent>
              <w:p w14:paraId="4B1F94C1" w14:textId="7D95A4FD" w:rsidR="004317C0" w:rsidRDefault="004317C0" w:rsidP="00EC3F47">
                <w:sdt>
                  <w:sdtPr>
                    <w:id w:val="1586100532"/>
                    <w:citation/>
                  </w:sdtPr>
                  <w:sdtContent>
                    <w:r>
                      <w:fldChar w:fldCharType="begin"/>
                    </w:r>
                    <w:r>
                      <w:rPr>
                        <w:lang w:val="en-US"/>
                      </w:rPr>
                      <w:instrText xml:space="preserve"> CITATION Bow91 \l 1033 </w:instrText>
                    </w:r>
                    <w:r>
                      <w:fldChar w:fldCharType="separate"/>
                    </w:r>
                    <w:r>
                      <w:rPr>
                        <w:noProof/>
                        <w:lang w:val="en-US"/>
                      </w:rPr>
                      <w:t>(Bown, Art under Stalin.)</w:t>
                    </w:r>
                    <w:r>
                      <w:fldChar w:fldCharType="end"/>
                    </w:r>
                  </w:sdtContent>
                </w:sdt>
              </w:p>
              <w:p w14:paraId="159A7A5F" w14:textId="77777777" w:rsidR="004317C0" w:rsidRDefault="004317C0" w:rsidP="00EC3F47"/>
              <w:p w14:paraId="62554236" w14:textId="77777777" w:rsidR="004317C0" w:rsidRDefault="004317C0" w:rsidP="00EC3F47">
                <w:sdt>
                  <w:sdtPr>
                    <w:id w:val="-1600629839"/>
                    <w:citation/>
                  </w:sdtPr>
                  <w:sdtContent>
                    <w:r>
                      <w:fldChar w:fldCharType="begin"/>
                    </w:r>
                    <w:r>
                      <w:rPr>
                        <w:lang w:val="en-US"/>
                      </w:rPr>
                      <w:instrText xml:space="preserve"> CITATION Bow12 \l 1033 </w:instrText>
                    </w:r>
                    <w:r>
                      <w:fldChar w:fldCharType="separate"/>
                    </w:r>
                    <w:r>
                      <w:rPr>
                        <w:noProof/>
                        <w:lang w:val="en-US"/>
                      </w:rPr>
                      <w:t>(Bown and Lanfranconi, Socialist Realism: Great Soviet Painting 1920-1970)</w:t>
                    </w:r>
                    <w:r>
                      <w:fldChar w:fldCharType="end"/>
                    </w:r>
                  </w:sdtContent>
                </w:sdt>
              </w:p>
              <w:p w14:paraId="7BD9F831" w14:textId="77777777" w:rsidR="004317C0" w:rsidRDefault="004317C0" w:rsidP="00EC3F47"/>
              <w:p w14:paraId="74136330" w14:textId="77777777" w:rsidR="004317C0" w:rsidRDefault="004317C0" w:rsidP="00EC3F47">
                <w:sdt>
                  <w:sdtPr>
                    <w:id w:val="-429193705"/>
                    <w:citation/>
                  </w:sdtPr>
                  <w:sdtContent>
                    <w:r>
                      <w:fldChar w:fldCharType="begin"/>
                    </w:r>
                    <w:r>
                      <w:rPr>
                        <w:lang w:val="en-US"/>
                      </w:rPr>
                      <w:instrText xml:space="preserve"> CITATION Cla2 \l 1033 </w:instrText>
                    </w:r>
                    <w:r>
                      <w:fldChar w:fldCharType="separate"/>
                    </w:r>
                    <w:r>
                      <w:rPr>
                        <w:noProof/>
                        <w:lang w:val="en-US"/>
                      </w:rPr>
                      <w:t>(K. Clark)</w:t>
                    </w:r>
                    <w:r>
                      <w:fldChar w:fldCharType="end"/>
                    </w:r>
                  </w:sdtContent>
                </w:sdt>
              </w:p>
              <w:p w14:paraId="26D11E27" w14:textId="77777777" w:rsidR="004317C0" w:rsidRDefault="004317C0" w:rsidP="00EC3F47"/>
              <w:p w14:paraId="3F7E7F6E" w14:textId="77777777" w:rsidR="004317C0" w:rsidRDefault="004317C0" w:rsidP="00EC3F47">
                <w:sdt>
                  <w:sdtPr>
                    <w:id w:val="-2023700924"/>
                    <w:citation/>
                  </w:sdtPr>
                  <w:sdtContent>
                    <w:r>
                      <w:fldChar w:fldCharType="begin"/>
                    </w:r>
                    <w:r>
                      <w:rPr>
                        <w:lang w:val="en-US"/>
                      </w:rPr>
                      <w:instrText xml:space="preserve"> CITATION Gor77 \l 1033 </w:instrText>
                    </w:r>
                    <w:r>
                      <w:fldChar w:fldCharType="separate"/>
                    </w:r>
                    <w:r>
                      <w:rPr>
                        <w:noProof/>
                        <w:lang w:val="en-US"/>
                      </w:rPr>
                      <w:t>(Gorky and Radek)</w:t>
                    </w:r>
                    <w:r>
                      <w:fldChar w:fldCharType="end"/>
                    </w:r>
                  </w:sdtContent>
                </w:sdt>
              </w:p>
              <w:p w14:paraId="72EB80D1" w14:textId="77777777" w:rsidR="004317C0" w:rsidRDefault="004317C0" w:rsidP="00EC3F47"/>
              <w:p w14:paraId="4FB9B44E" w14:textId="77777777" w:rsidR="004317C0" w:rsidRDefault="004317C0" w:rsidP="00EC3F47">
                <w:sdt>
                  <w:sdtPr>
                    <w:id w:val="-1946994799"/>
                    <w:citation/>
                  </w:sdtPr>
                  <w:sdtContent>
                    <w:r>
                      <w:fldChar w:fldCharType="begin"/>
                    </w:r>
                    <w:r>
                      <w:rPr>
                        <w:lang w:val="en-US"/>
                      </w:rPr>
                      <w:instrText xml:space="preserve"> CITATION Gra11 \l 1033 </w:instrText>
                    </w:r>
                    <w:r>
                      <w:fldChar w:fldCharType="separate"/>
                    </w:r>
                    <w:r>
                      <w:rPr>
                        <w:noProof/>
                        <w:lang w:val="en-US"/>
                      </w:rPr>
                      <w:t>(Grays and Rougle)</w:t>
                    </w:r>
                    <w:r>
                      <w:fldChar w:fldCharType="end"/>
                    </w:r>
                  </w:sdtContent>
                </w:sdt>
              </w:p>
              <w:p w14:paraId="22470135" w14:textId="77777777" w:rsidR="004317C0" w:rsidRDefault="004317C0" w:rsidP="00EC3F47"/>
              <w:p w14:paraId="1906252C" w14:textId="77777777" w:rsidR="004317C0" w:rsidRDefault="004317C0" w:rsidP="00EC3F47">
                <w:sdt>
                  <w:sdtPr>
                    <w:id w:val="-1900579942"/>
                    <w:citation/>
                  </w:sdtPr>
                  <w:sdtContent>
                    <w:r>
                      <w:fldChar w:fldCharType="begin"/>
                    </w:r>
                    <w:r>
                      <w:rPr>
                        <w:lang w:val="en-US"/>
                      </w:rPr>
                      <w:instrText xml:space="preserve"> CITATION Jam73 \l 1033 </w:instrText>
                    </w:r>
                    <w:r>
                      <w:fldChar w:fldCharType="separate"/>
                    </w:r>
                    <w:r>
                      <w:rPr>
                        <w:noProof/>
                        <w:lang w:val="en-US"/>
                      </w:rPr>
                      <w:t>(James and Vaughan)</w:t>
                    </w:r>
                    <w:r>
                      <w:fldChar w:fldCharType="end"/>
                    </w:r>
                  </w:sdtContent>
                </w:sdt>
              </w:p>
              <w:p w14:paraId="1BCCD770" w14:textId="77777777" w:rsidR="004317C0" w:rsidRDefault="004317C0" w:rsidP="00EC3F47"/>
              <w:p w14:paraId="1C719DFC" w14:textId="77777777" w:rsidR="004317C0" w:rsidRDefault="004317C0" w:rsidP="00EC3F47">
                <w:sdt>
                  <w:sdtPr>
                    <w:id w:val="-678420568"/>
                    <w:citation/>
                  </w:sdtPr>
                  <w:sdtContent>
                    <w:r>
                      <w:fldChar w:fldCharType="begin"/>
                    </w:r>
                    <w:r>
                      <w:rPr>
                        <w:lang w:val="en-US"/>
                      </w:rPr>
                      <w:instrText xml:space="preserve"> CITATION Pap94 \l 1033 </w:instrText>
                    </w:r>
                    <w:r>
                      <w:fldChar w:fldCharType="separate"/>
                    </w:r>
                    <w:r>
                      <w:rPr>
                        <w:noProof/>
                        <w:lang w:val="en-US"/>
                      </w:rPr>
                      <w:t>(Paperno and Grossman)</w:t>
                    </w:r>
                    <w:r>
                      <w:fldChar w:fldCharType="end"/>
                    </w:r>
                  </w:sdtContent>
                </w:sdt>
              </w:p>
              <w:p w14:paraId="4DC68C29" w14:textId="77777777" w:rsidR="004317C0" w:rsidRDefault="004317C0" w:rsidP="00EC3F47"/>
              <w:p w14:paraId="54FBE2E6" w14:textId="77777777" w:rsidR="004317C0" w:rsidRDefault="004317C0" w:rsidP="00EC3F47">
                <w:sdt>
                  <w:sdtPr>
                    <w:id w:val="-762146045"/>
                    <w:citation/>
                  </w:sdtPr>
                  <w:sdtContent>
                    <w:r>
                      <w:fldChar w:fldCharType="begin"/>
                    </w:r>
                    <w:r>
                      <w:rPr>
                        <w:lang w:val="en-US"/>
                      </w:rPr>
                      <w:instrText xml:space="preserve"> CITATION Pro95 \l 1033 </w:instrText>
                    </w:r>
                    <w:r>
                      <w:fldChar w:fldCharType="separate"/>
                    </w:r>
                    <w:r>
                      <w:rPr>
                        <w:noProof/>
                        <w:lang w:val="en-US"/>
                      </w:rPr>
                      <w:t>(Prokhanov)</w:t>
                    </w:r>
                    <w:r>
                      <w:fldChar w:fldCharType="end"/>
                    </w:r>
                  </w:sdtContent>
                </w:sdt>
              </w:p>
              <w:p w14:paraId="5E3C81DF" w14:textId="77777777" w:rsidR="004317C0" w:rsidRDefault="004317C0" w:rsidP="00EC3F47"/>
              <w:p w14:paraId="524F2C91" w14:textId="77777777" w:rsidR="004317C0" w:rsidRDefault="004317C0" w:rsidP="00EC3F47">
                <w:sdt>
                  <w:sdtPr>
                    <w:id w:val="-627693489"/>
                    <w:citation/>
                  </w:sdtPr>
                  <w:sdtContent>
                    <w:r>
                      <w:fldChar w:fldCharType="begin"/>
                    </w:r>
                    <w:r>
                      <w:rPr>
                        <w:lang w:val="en-US"/>
                      </w:rPr>
                      <w:instrText xml:space="preserve"> CITATION Ter82 \l 1033 </w:instrText>
                    </w:r>
                    <w:r>
                      <w:fldChar w:fldCharType="separate"/>
                    </w:r>
                    <w:r>
                      <w:rPr>
                        <w:noProof/>
                        <w:lang w:val="en-US"/>
                      </w:rPr>
                      <w:t>(Terz)</w:t>
                    </w:r>
                    <w:r>
                      <w:fldChar w:fldCharType="end"/>
                    </w:r>
                  </w:sdtContent>
                </w:sdt>
              </w:p>
            </w:sdtContent>
          </w:sdt>
        </w:tc>
      </w:tr>
    </w:tbl>
    <w:p w14:paraId="7EEF3966" w14:textId="77777777" w:rsidR="004317C0" w:rsidRPr="00F36937"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317C0" w14:paraId="5CC442B2" w14:textId="77777777" w:rsidTr="00AD1A41">
        <w:tc>
          <w:tcPr>
            <w:tcW w:w="491" w:type="dxa"/>
            <w:vMerge w:val="restart"/>
            <w:shd w:val="clear" w:color="auto" w:fill="A6A6A6" w:themeFill="background1" w:themeFillShade="A6"/>
            <w:textDirection w:val="btLr"/>
          </w:tcPr>
          <w:p w14:paraId="06F73A1E" w14:textId="77777777" w:rsidR="004317C0" w:rsidRPr="00CC586D" w:rsidRDefault="004317C0" w:rsidP="00EC3F47">
            <w:r w:rsidRPr="00CC586D">
              <w:t>About you</w:t>
            </w:r>
          </w:p>
        </w:tc>
        <w:sdt>
          <w:sdtPr>
            <w:alias w:val="Salutation"/>
            <w:tag w:val="salutation"/>
            <w:id w:val="-280504320"/>
            <w:placeholder>
              <w:docPart w:val="9F5133BAFAC34E47A6EDBEBECE5BE640"/>
            </w:placeholder>
            <w:showingPlcHdr/>
            <w:dropDownList>
              <w:listItem w:displayText="Dr." w:value="Dr."/>
              <w:listItem w:displayText="Prof." w:value="Prof."/>
            </w:dropDownList>
          </w:sdtPr>
          <w:sdtContent>
            <w:tc>
              <w:tcPr>
                <w:tcW w:w="1296" w:type="dxa"/>
              </w:tcPr>
              <w:p w14:paraId="557D3C95" w14:textId="77777777" w:rsidR="004317C0" w:rsidRPr="00CC586D" w:rsidRDefault="004317C0" w:rsidP="00EC3F47">
                <w:r w:rsidRPr="00CC586D">
                  <w:rPr>
                    <w:rStyle w:val="PlaceholderText"/>
                    <w:b/>
                    <w:color w:val="FFFFFF" w:themeColor="background1"/>
                  </w:rPr>
                  <w:t>[Salutation]</w:t>
                </w:r>
              </w:p>
            </w:tc>
          </w:sdtContent>
        </w:sdt>
        <w:sdt>
          <w:sdtPr>
            <w:alias w:val="First name"/>
            <w:tag w:val="authorFirstName"/>
            <w:id w:val="-433209432"/>
            <w:placeholder>
              <w:docPart w:val="E574E9BE8849B3489B5EC4A5B3BB729D"/>
            </w:placeholder>
            <w:text/>
          </w:sdtPr>
          <w:sdtContent>
            <w:tc>
              <w:tcPr>
                <w:tcW w:w="2073" w:type="dxa"/>
              </w:tcPr>
              <w:p w14:paraId="4089F5FF" w14:textId="77777777" w:rsidR="004317C0" w:rsidRDefault="004317C0" w:rsidP="00EC3F47">
                <w:r>
                  <w:t>Phoebe</w:t>
                </w:r>
              </w:p>
            </w:tc>
          </w:sdtContent>
        </w:sdt>
        <w:sdt>
          <w:sdtPr>
            <w:alias w:val="Middle name"/>
            <w:tag w:val="authorMiddleName"/>
            <w:id w:val="-449712833"/>
            <w:placeholder>
              <w:docPart w:val="03C13BDC506F7F4585E515B7314109EF"/>
            </w:placeholder>
            <w:showingPlcHdr/>
            <w:text/>
          </w:sdtPr>
          <w:sdtContent>
            <w:tc>
              <w:tcPr>
                <w:tcW w:w="2551" w:type="dxa"/>
              </w:tcPr>
              <w:p w14:paraId="07AF17A0" w14:textId="77777777" w:rsidR="004317C0" w:rsidRDefault="004317C0" w:rsidP="00EC3F47">
                <w:r>
                  <w:rPr>
                    <w:rStyle w:val="PlaceholderText"/>
                  </w:rPr>
                  <w:t>[Middle name]</w:t>
                </w:r>
              </w:p>
            </w:tc>
          </w:sdtContent>
        </w:sdt>
        <w:sdt>
          <w:sdtPr>
            <w:alias w:val="Last name"/>
            <w:tag w:val="authorLastName"/>
            <w:id w:val="53512176"/>
            <w:placeholder>
              <w:docPart w:val="CFFAFD14125BEC4BAA190F99F5FE99C1"/>
            </w:placeholder>
            <w:text/>
          </w:sdtPr>
          <w:sdtContent>
            <w:tc>
              <w:tcPr>
                <w:tcW w:w="2642" w:type="dxa"/>
              </w:tcPr>
              <w:p w14:paraId="6329FC63" w14:textId="77777777" w:rsidR="004317C0" w:rsidRDefault="004317C0" w:rsidP="00EC3F47">
                <w:r>
                  <w:t>Scott</w:t>
                </w:r>
              </w:p>
            </w:tc>
          </w:sdtContent>
        </w:sdt>
      </w:tr>
      <w:tr w:rsidR="004317C0" w14:paraId="16F2295B" w14:textId="77777777" w:rsidTr="00AD1A41">
        <w:trPr>
          <w:trHeight w:val="986"/>
        </w:trPr>
        <w:tc>
          <w:tcPr>
            <w:tcW w:w="491" w:type="dxa"/>
            <w:vMerge/>
            <w:shd w:val="clear" w:color="auto" w:fill="A6A6A6" w:themeFill="background1" w:themeFillShade="A6"/>
          </w:tcPr>
          <w:p w14:paraId="703F939B" w14:textId="77777777" w:rsidR="004317C0" w:rsidRPr="001A6A06" w:rsidRDefault="004317C0" w:rsidP="00EC3F47"/>
        </w:tc>
        <w:sdt>
          <w:sdtPr>
            <w:alias w:val="Biography"/>
            <w:tag w:val="authorBiography"/>
            <w:id w:val="1913576197"/>
            <w:placeholder>
              <w:docPart w:val="9E475532F44CAE48BF0EF099F32A1956"/>
            </w:placeholder>
            <w:showingPlcHdr/>
          </w:sdtPr>
          <w:sdtContent>
            <w:tc>
              <w:tcPr>
                <w:tcW w:w="8562" w:type="dxa"/>
                <w:gridSpan w:val="4"/>
              </w:tcPr>
              <w:p w14:paraId="520EA58E" w14:textId="77777777" w:rsidR="004317C0" w:rsidRDefault="004317C0" w:rsidP="00EC3F47">
                <w:r>
                  <w:rPr>
                    <w:rStyle w:val="PlaceholderText"/>
                  </w:rPr>
                  <w:t>[Enter your biography]</w:t>
                </w:r>
              </w:p>
            </w:tc>
          </w:sdtContent>
        </w:sdt>
      </w:tr>
      <w:tr w:rsidR="004317C0" w14:paraId="245B9DC7" w14:textId="77777777" w:rsidTr="00AD1A41">
        <w:trPr>
          <w:trHeight w:val="986"/>
        </w:trPr>
        <w:tc>
          <w:tcPr>
            <w:tcW w:w="491" w:type="dxa"/>
            <w:vMerge/>
            <w:shd w:val="clear" w:color="auto" w:fill="A6A6A6" w:themeFill="background1" w:themeFillShade="A6"/>
          </w:tcPr>
          <w:p w14:paraId="632949B2" w14:textId="77777777" w:rsidR="004317C0" w:rsidRPr="001A6A06" w:rsidRDefault="004317C0" w:rsidP="00EC3F47"/>
        </w:tc>
        <w:sdt>
          <w:sdtPr>
            <w:alias w:val="Affiliation"/>
            <w:tag w:val="affiliation"/>
            <w:id w:val="-1405687092"/>
            <w:placeholder>
              <w:docPart w:val="C829705A17053447BEEAF7E8A456A3D2"/>
            </w:placeholder>
            <w:text/>
          </w:sdtPr>
          <w:sdtContent>
            <w:tc>
              <w:tcPr>
                <w:tcW w:w="8562" w:type="dxa"/>
                <w:gridSpan w:val="4"/>
              </w:tcPr>
              <w:p w14:paraId="41FD1000" w14:textId="7A3DC41D" w:rsidR="004317C0" w:rsidRDefault="00AD1A41" w:rsidP="00EC3F47">
                <w:r w:rsidRPr="00AD1A41">
                  <w:rPr>
                    <w:rFonts w:ascii="Calibri" w:eastAsia="Times New Roman" w:hAnsi="Calibri" w:cs="Times New Roman"/>
                    <w:lang w:val="en-CA"/>
                  </w:rPr>
                  <w:t>National Gallery, Singapore</w:t>
                </w:r>
              </w:p>
            </w:tc>
          </w:sdtContent>
        </w:sdt>
      </w:tr>
    </w:tbl>
    <w:p w14:paraId="69C0A399" w14:textId="77777777" w:rsidR="004317C0"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317C0" w:rsidRPr="00244BB0" w14:paraId="25DE1428" w14:textId="77777777" w:rsidTr="00EC3F47">
        <w:tc>
          <w:tcPr>
            <w:tcW w:w="9016" w:type="dxa"/>
            <w:shd w:val="clear" w:color="auto" w:fill="A6A6A6" w:themeFill="background1" w:themeFillShade="A6"/>
            <w:tcMar>
              <w:top w:w="113" w:type="dxa"/>
              <w:bottom w:w="113" w:type="dxa"/>
            </w:tcMar>
          </w:tcPr>
          <w:p w14:paraId="1E51094A" w14:textId="77777777" w:rsidR="004317C0" w:rsidRPr="00244BB0" w:rsidRDefault="004317C0" w:rsidP="00EC3F47">
            <w:r>
              <w:t>Your article</w:t>
            </w:r>
          </w:p>
        </w:tc>
      </w:tr>
      <w:tr w:rsidR="004317C0" w14:paraId="55C4011C" w14:textId="77777777" w:rsidTr="00EC3F47">
        <w:sdt>
          <w:sdtPr>
            <w:alias w:val="Article headword"/>
            <w:tag w:val="articleHeadword"/>
            <w:id w:val="31471459"/>
            <w:placeholder>
              <w:docPart w:val="3071AA41D49BE744A13EA8ED1E62DFDD"/>
            </w:placeholder>
            <w:text/>
          </w:sdtPr>
          <w:sdtContent>
            <w:tc>
              <w:tcPr>
                <w:tcW w:w="9016" w:type="dxa"/>
                <w:tcMar>
                  <w:top w:w="113" w:type="dxa"/>
                  <w:bottom w:w="113" w:type="dxa"/>
                </w:tcMar>
              </w:tcPr>
              <w:p w14:paraId="53B805D1" w14:textId="77777777" w:rsidR="004317C0" w:rsidRPr="00FB589A" w:rsidRDefault="004317C0" w:rsidP="00EC3F47">
                <w:r w:rsidRPr="00AF59BD">
                  <w:rPr>
                    <w:lang w:val="en-US" w:eastAsia="ja-JP"/>
                  </w:rPr>
                  <w:t>Socialist Realism in Vietnam</w:t>
                </w:r>
              </w:p>
            </w:tc>
          </w:sdtContent>
        </w:sdt>
      </w:tr>
      <w:tr w:rsidR="004317C0" w14:paraId="4482B46C" w14:textId="77777777" w:rsidTr="00EC3F47">
        <w:sdt>
          <w:sdtPr>
            <w:alias w:val="Variant headwords"/>
            <w:tag w:val="variantHeadwords"/>
            <w:id w:val="563688302"/>
            <w:placeholder>
              <w:docPart w:val="BD4EAB5D45A02341B37F9B35C98817B6"/>
            </w:placeholder>
            <w:showingPlcHdr/>
          </w:sdtPr>
          <w:sdtContent>
            <w:tc>
              <w:tcPr>
                <w:tcW w:w="9016" w:type="dxa"/>
                <w:tcMar>
                  <w:top w:w="113" w:type="dxa"/>
                  <w:bottom w:w="113" w:type="dxa"/>
                </w:tcMar>
              </w:tcPr>
              <w:p w14:paraId="5B6B755F" w14:textId="77777777" w:rsidR="004317C0" w:rsidRDefault="004317C0" w:rsidP="00EC3F4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317C0" w14:paraId="5AF9521D" w14:textId="77777777" w:rsidTr="00EC3F47">
        <w:sdt>
          <w:sdtPr>
            <w:alias w:val="Abstract"/>
            <w:tag w:val="abstract"/>
            <w:id w:val="1447735484"/>
            <w:placeholder>
              <w:docPart w:val="96509F7188DBBB4291BA77B6B30F763E"/>
            </w:placeholder>
          </w:sdtPr>
          <w:sdtContent>
            <w:tc>
              <w:tcPr>
                <w:tcW w:w="9016" w:type="dxa"/>
                <w:tcMar>
                  <w:top w:w="113" w:type="dxa"/>
                  <w:bottom w:w="113" w:type="dxa"/>
                </w:tcMar>
              </w:tcPr>
              <w:p w14:paraId="65507730" w14:textId="77777777" w:rsidR="004317C0" w:rsidRPr="00AF59BD" w:rsidRDefault="004317C0" w:rsidP="00EC3F47">
                <w:pPr>
                  <w:rPr>
                    <w:lang w:val="en-US"/>
                  </w:rPr>
                </w:pPr>
                <w:r>
                  <w:rPr>
                    <w:lang w:val="en-US"/>
                  </w:rPr>
                  <w:t xml:space="preserve">Socialist Realism was the dominant style in the visual arts of North Vietnam from 1945 to the early 1980s. The style was widely promoted following the 1945 revolution through the writing of Truong </w:t>
                </w:r>
                <w:proofErr w:type="spellStart"/>
                <w:r>
                  <w:rPr>
                    <w:lang w:val="en-US"/>
                  </w:rPr>
                  <w:t>Chinh</w:t>
                </w:r>
                <w:proofErr w:type="spellEnd"/>
                <w:r>
                  <w:rPr>
                    <w:lang w:val="en-US"/>
                  </w:rPr>
                  <w:t xml:space="preserve"> (1907-1988), a senior Vietnamese Communist Party member and leading theoretician. Socialist Realism in Vietnamese visual art is </w:t>
                </w:r>
                <w:proofErr w:type="spellStart"/>
                <w:r>
                  <w:rPr>
                    <w:lang w:val="en-US"/>
                  </w:rPr>
                  <w:t>characterised</w:t>
                </w:r>
                <w:proofErr w:type="spellEnd"/>
                <w:r>
                  <w:rPr>
                    <w:lang w:val="en-US"/>
                  </w:rPr>
                  <w:t xml:space="preserve">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tc>
          </w:sdtContent>
        </w:sdt>
      </w:tr>
      <w:tr w:rsidR="004317C0" w14:paraId="3DA8BD16" w14:textId="77777777" w:rsidTr="00EC3F47">
        <w:sdt>
          <w:sdtPr>
            <w:alias w:val="Article text"/>
            <w:tag w:val="articleText"/>
            <w:id w:val="-1943830487"/>
            <w:placeholder>
              <w:docPart w:val="34E272E1F852C24D800EF2941D2A95E7"/>
            </w:placeholder>
          </w:sdtPr>
          <w:sdtContent>
            <w:tc>
              <w:tcPr>
                <w:tcW w:w="9016" w:type="dxa"/>
                <w:tcMar>
                  <w:top w:w="113" w:type="dxa"/>
                  <w:bottom w:w="113" w:type="dxa"/>
                </w:tcMar>
              </w:tcPr>
              <w:p w14:paraId="29D00F08" w14:textId="77777777" w:rsidR="004317C0" w:rsidDel="00B03E38" w:rsidRDefault="004317C0" w:rsidP="00EC3F47">
                <w:pPr>
                  <w:rPr>
                    <w:lang w:val="en-US"/>
                  </w:rPr>
                </w:pPr>
                <w:r>
                  <w:rPr>
                    <w:lang w:val="en-US"/>
                  </w:rPr>
                  <w:t xml:space="preserve">Socialist Realism was the dominant style in the visual arts of North Vietnam from 1945 to the early 1980s. The style was widely promoted following the 1945 revolution through the writing of Truong </w:t>
                </w:r>
                <w:proofErr w:type="spellStart"/>
                <w:r>
                  <w:rPr>
                    <w:lang w:val="en-US"/>
                  </w:rPr>
                  <w:t>Chinh</w:t>
                </w:r>
                <w:proofErr w:type="spellEnd"/>
                <w:r>
                  <w:rPr>
                    <w:lang w:val="en-US"/>
                  </w:rPr>
                  <w:t xml:space="preserve"> (1907-1988), a senior Vietnamese Communist Party member and leading theoretician. Socialist Realism in Vietnamese visual art is </w:t>
                </w:r>
                <w:proofErr w:type="spellStart"/>
                <w:r>
                  <w:rPr>
                    <w:lang w:val="en-US"/>
                  </w:rPr>
                  <w:t>characterised</w:t>
                </w:r>
                <w:proofErr w:type="spellEnd"/>
                <w:r>
                  <w:rPr>
                    <w:lang w:val="en-US"/>
                  </w:rPr>
                  <w:t xml:space="preserve">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p w14:paraId="2DDD8059" w14:textId="77777777" w:rsidR="004317C0" w:rsidRDefault="004317C0" w:rsidP="00EC3F47">
                <w:pPr>
                  <w:rPr>
                    <w:lang w:val="en-US"/>
                  </w:rPr>
                </w:pPr>
              </w:p>
              <w:p w14:paraId="25919307" w14:textId="77777777" w:rsidR="004317C0" w:rsidRPr="00262DE1" w:rsidRDefault="004317C0" w:rsidP="00EC3F47">
                <w:pPr>
                  <w:pStyle w:val="Heading1"/>
                  <w:outlineLvl w:val="0"/>
                  <w:rPr>
                    <w:lang w:val="en-US"/>
                  </w:rPr>
                </w:pPr>
                <w:r w:rsidRPr="00262DE1">
                  <w:rPr>
                    <w:lang w:val="en-US"/>
                  </w:rPr>
                  <w:t>Beginnings in the First Indochina War</w:t>
                </w:r>
                <w:r>
                  <w:rPr>
                    <w:lang w:val="en-US"/>
                  </w:rPr>
                  <w:t xml:space="preserve"> (</w:t>
                </w:r>
                <w:r w:rsidRPr="00262DE1">
                  <w:rPr>
                    <w:lang w:val="en-US"/>
                  </w:rPr>
                  <w:t>1945-1954</w:t>
                </w:r>
                <w:r>
                  <w:rPr>
                    <w:lang w:val="en-US"/>
                  </w:rPr>
                  <w:t xml:space="preserve">) </w:t>
                </w:r>
              </w:p>
              <w:p w14:paraId="5CC22BF6" w14:textId="3CC66900" w:rsidR="004317C0" w:rsidDel="00B03E38" w:rsidRDefault="004317C0" w:rsidP="00EC3F47">
                <w:pPr>
                  <w:rPr>
                    <w:lang w:val="en-US"/>
                  </w:rPr>
                </w:pPr>
                <w:r>
                  <w:rPr>
                    <w:lang w:val="en-US"/>
                  </w:rPr>
                  <w:t xml:space="preserve">Although interest in Socialist Realism in Vietnam predates the revolution, the style had no substantial influence on the visual arts until after 1945. </w:t>
                </w:r>
                <w:proofErr w:type="gramStart"/>
                <w:r>
                  <w:rPr>
                    <w:lang w:val="en-US"/>
                  </w:rPr>
                  <w:t xml:space="preserve">During the First Indochina War (1946-1954) the Vietnamese Communist Party’s ideological position on culture was set by party theorist and political leader Truong </w:t>
                </w:r>
                <w:proofErr w:type="spellStart"/>
                <w:r>
                  <w:rPr>
                    <w:lang w:val="en-US"/>
                  </w:rPr>
                  <w:t>Chinh</w:t>
                </w:r>
                <w:proofErr w:type="spellEnd"/>
                <w:proofErr w:type="gramEnd"/>
                <w:r>
                  <w:rPr>
                    <w:lang w:val="en-US"/>
                  </w:rPr>
                  <w:t xml:space="preserve">. The information was disseminated through writings including </w:t>
                </w:r>
                <w:r>
                  <w:rPr>
                    <w:lang w:val="en-US"/>
                  </w:rPr>
                  <w:lastRenderedPageBreak/>
                  <w:t xml:space="preserve">the </w:t>
                </w:r>
                <w:r>
                  <w:rPr>
                    <w:i/>
                    <w:lang w:val="en-US"/>
                  </w:rPr>
                  <w:t>Th</w:t>
                </w:r>
                <w:r w:rsidRPr="00BA0972">
                  <w:rPr>
                    <w:i/>
                    <w:lang w:val="en-US"/>
                  </w:rPr>
                  <w:t xml:space="preserve">eses on Culture </w:t>
                </w:r>
                <w:r>
                  <w:rPr>
                    <w:lang w:val="en-US"/>
                  </w:rPr>
                  <w:t xml:space="preserve">(1943) and </w:t>
                </w:r>
                <w:r w:rsidRPr="00BA0972">
                  <w:rPr>
                    <w:i/>
                    <w:lang w:val="en-US"/>
                  </w:rPr>
                  <w:t>Marxism and Vietnamese Culture</w:t>
                </w:r>
                <w:r>
                  <w:rPr>
                    <w:lang w:val="en-US"/>
                  </w:rPr>
                  <w:t xml:space="preserve"> (1948). Influenced by Mao Zedong, </w:t>
                </w:r>
                <w:r w:rsidRPr="0015065B">
                  <w:rPr>
                    <w:lang w:val="en-US"/>
                  </w:rPr>
                  <w:t xml:space="preserve">Truong </w:t>
                </w:r>
                <w:proofErr w:type="spellStart"/>
                <w:r w:rsidRPr="0015065B">
                  <w:rPr>
                    <w:lang w:val="en-US"/>
                  </w:rPr>
                  <w:t>Chinh</w:t>
                </w:r>
                <w:proofErr w:type="spellEnd"/>
                <w:r w:rsidRPr="0015065B">
                  <w:rPr>
                    <w:lang w:val="en-US"/>
                  </w:rPr>
                  <w:t xml:space="preserve"> argued that Vietnamese art should </w:t>
                </w:r>
                <w:r w:rsidRPr="00542525">
                  <w:rPr>
                    <w:lang w:val="en-US"/>
                  </w:rPr>
                  <w:t>be national, scientific and popular in character</w:t>
                </w:r>
                <w:r>
                  <w:rPr>
                    <w:lang w:val="en-US"/>
                  </w:rPr>
                  <w:t>, and</w:t>
                </w:r>
                <w:r w:rsidRPr="0015065B">
                  <w:rPr>
                    <w:lang w:val="en-US"/>
                  </w:rPr>
                  <w:t xml:space="preserve"> promote the development of a Socialist society. He specified Socialist Realism as the basis for artistic practice</w:t>
                </w:r>
                <w:r>
                  <w:rPr>
                    <w:lang w:val="en-US"/>
                  </w:rPr>
                  <w:t>, and vigorously rejected m</w:t>
                </w:r>
                <w:r w:rsidRPr="0015065B">
                  <w:rPr>
                    <w:lang w:val="en-US"/>
                  </w:rPr>
                  <w:t>odernist formal experimentation (Truong, 1948, rep. 19</w:t>
                </w:r>
                <w:r w:rsidRPr="001223C1">
                  <w:rPr>
                    <w:lang w:val="en-US"/>
                  </w:rPr>
                  <w:t>77</w:t>
                </w:r>
                <w:r w:rsidRPr="0015065B">
                  <w:rPr>
                    <w:lang w:val="en-US"/>
                  </w:rPr>
                  <w:t>).</w:t>
                </w:r>
                <w:r>
                  <w:rPr>
                    <w:lang w:val="en-US"/>
                  </w:rPr>
                  <w:t xml:space="preserve"> Not all artists received the Party’s framework uncritically, for example, the painter To Ngoc Van (1906-1954) published some articles arguing for greater artistic freedom in the late </w:t>
                </w:r>
                <w:r w:rsidRPr="003B580D">
                  <w:rPr>
                    <w:lang w:val="en-US"/>
                  </w:rPr>
                  <w:t xml:space="preserve">1940s </w:t>
                </w:r>
                <w:r w:rsidR="003B580D" w:rsidRPr="003B580D">
                  <w:rPr>
                    <w:lang w:val="en-US"/>
                  </w:rPr>
                  <w:t>(</w:t>
                </w:r>
                <w:proofErr w:type="spellStart"/>
                <w:r w:rsidR="003B580D" w:rsidRPr="003B580D">
                  <w:rPr>
                    <w:lang w:val="en-US"/>
                  </w:rPr>
                  <w:t>Ninh</w:t>
                </w:r>
                <w:proofErr w:type="spellEnd"/>
                <w:r w:rsidR="003B580D" w:rsidRPr="003B580D">
                  <w:rPr>
                    <w:lang w:val="en-US"/>
                  </w:rPr>
                  <w:t xml:space="preserve"> </w:t>
                </w:r>
                <w:r w:rsidRPr="003B580D">
                  <w:rPr>
                    <w:lang w:val="en-US"/>
                  </w:rPr>
                  <w:t>73-82).</w:t>
                </w:r>
              </w:p>
              <w:p w14:paraId="201D73F4" w14:textId="77777777" w:rsidR="004317C0" w:rsidRDefault="004317C0" w:rsidP="00EC3F47">
                <w:pPr>
                  <w:rPr>
                    <w:lang w:val="en-US"/>
                  </w:rPr>
                </w:pPr>
              </w:p>
              <w:p w14:paraId="24F62D96" w14:textId="77777777" w:rsidR="004317C0" w:rsidRDefault="004317C0" w:rsidP="00EC3F47">
                <w:pPr>
                  <w:rPr>
                    <w:lang w:val="en-US"/>
                  </w:rPr>
                </w:pPr>
                <w:r>
                  <w:rPr>
                    <w:lang w:val="en-US"/>
                  </w:rPr>
                  <w:t xml:space="preserve">During the war, many artists joined the Viet Minh resistance movement against France, and moved into the mountainous areas of northern Vietnam. The works they produced there can be considered the first phase of Socialist Realism in Vietnamese art. However, due to the extreme material shortages caused by the war, most artists were unable to produce major artworks during this period. Instead, they sketched the activities of farmers and soldiers, and made prints promoting various political campaigns. Stylistic and technical developments in the arts were minimal </w:t>
                </w:r>
                <w:proofErr w:type="gramStart"/>
                <w:r>
                  <w:rPr>
                    <w:lang w:val="en-US"/>
                  </w:rPr>
                  <w:t xml:space="preserve">although a studio for revolutionary lacquer painting was briefly established by To Ngoc Van and Nguyen Thu </w:t>
                </w:r>
                <w:proofErr w:type="spellStart"/>
                <w:r>
                  <w:rPr>
                    <w:lang w:val="en-US"/>
                  </w:rPr>
                  <w:t>Nghiem</w:t>
                </w:r>
                <w:proofErr w:type="spellEnd"/>
                <w:proofErr w:type="gramEnd"/>
                <w:r>
                  <w:rPr>
                    <w:lang w:val="en-US"/>
                  </w:rPr>
                  <w:t xml:space="preserve"> (b.1919).</w:t>
                </w:r>
              </w:p>
              <w:p w14:paraId="133F9415" w14:textId="77777777" w:rsidR="004317C0" w:rsidRDefault="004317C0" w:rsidP="00EC3F47">
                <w:pPr>
                  <w:rPr>
                    <w:lang w:val="en-US"/>
                  </w:rPr>
                </w:pPr>
              </w:p>
              <w:p w14:paraId="0920B323" w14:textId="77777777" w:rsidR="004317C0" w:rsidRPr="00262DE1" w:rsidRDefault="004317C0" w:rsidP="00EC3F47">
                <w:pPr>
                  <w:pStyle w:val="Heading1"/>
                  <w:outlineLvl w:val="0"/>
                  <w:rPr>
                    <w:lang w:val="en-US"/>
                  </w:rPr>
                </w:pPr>
                <w:proofErr w:type="spellStart"/>
                <w:r w:rsidRPr="00262DE1">
                  <w:rPr>
                    <w:lang w:val="en-US"/>
                  </w:rPr>
                  <w:t>Institutionalisation</w:t>
                </w:r>
                <w:proofErr w:type="spellEnd"/>
                <w:r w:rsidRPr="00262DE1">
                  <w:rPr>
                    <w:lang w:val="en-US"/>
                  </w:rPr>
                  <w:t xml:space="preserve"> and the Second Indochina War</w:t>
                </w:r>
                <w:r>
                  <w:rPr>
                    <w:lang w:val="en-US"/>
                  </w:rPr>
                  <w:t xml:space="preserve"> (1954-1976)</w:t>
                </w:r>
              </w:p>
              <w:p w14:paraId="46850075" w14:textId="65FFCA31" w:rsidR="004317C0" w:rsidRDefault="004317C0" w:rsidP="00EC3F47">
                <w:pPr>
                  <w:rPr>
                    <w:lang w:val="en-US"/>
                  </w:rPr>
                </w:pPr>
                <w:r>
                  <w:rPr>
                    <w:lang w:val="en-US"/>
                  </w:rPr>
                  <w:t xml:space="preserve">Once peace was restored in 1954, the government of the Democratic Republic of Vietnam (North Vietnam) began to establish new cultural institutions. The use of Socialist Realist style was strongly tied to the state-based system of art production and display. From 1957, visual artists were </w:t>
                </w:r>
                <w:proofErr w:type="spellStart"/>
                <w:r>
                  <w:rPr>
                    <w:lang w:val="en-US"/>
                  </w:rPr>
                  <w:t>organised</w:t>
                </w:r>
                <w:proofErr w:type="spellEnd"/>
                <w:r>
                  <w:rPr>
                    <w:lang w:val="en-US"/>
                  </w:rPr>
                  <w:t xml:space="preserve"> into an Artist’s Association (Hoi My </w:t>
                </w:r>
                <w:proofErr w:type="spellStart"/>
                <w:r>
                  <w:rPr>
                    <w:lang w:val="en-US"/>
                  </w:rPr>
                  <w:t>Thuat</w:t>
                </w:r>
                <w:proofErr w:type="spellEnd"/>
                <w:r>
                  <w:rPr>
                    <w:lang w:val="en-US"/>
                  </w:rPr>
                  <w:t xml:space="preserve">). Without a private art market, many artists made their living through a stipend paid through the Association. The Association was also the main channel for the </w:t>
                </w:r>
                <w:proofErr w:type="spellStart"/>
                <w:r>
                  <w:rPr>
                    <w:lang w:val="en-US"/>
                  </w:rPr>
                  <w:t>organisation</w:t>
                </w:r>
                <w:proofErr w:type="spellEnd"/>
                <w:r>
                  <w:rPr>
                    <w:lang w:val="en-US"/>
                  </w:rPr>
                  <w:t xml:space="preserve"> of art exhibitions, and thus exercised a strong influence over artistic production </w:t>
                </w:r>
                <w:r w:rsidRPr="003B580D">
                  <w:rPr>
                    <w:lang w:val="en-US"/>
                  </w:rPr>
                  <w:t>(Taylor,</w:t>
                </w:r>
                <w:r w:rsidR="003B580D" w:rsidRPr="003B580D">
                  <w:rPr>
                    <w:lang w:val="en-US"/>
                  </w:rPr>
                  <w:t xml:space="preserve"> </w:t>
                </w:r>
                <w:r w:rsidR="003B580D" w:rsidRPr="003B580D">
                  <w:rPr>
                    <w:i/>
                    <w:lang w:val="en-US"/>
                  </w:rPr>
                  <w:t>Painters in Hanoi</w:t>
                </w:r>
                <w:r w:rsidRPr="003B580D">
                  <w:rPr>
                    <w:lang w:val="en-US"/>
                  </w:rPr>
                  <w:t xml:space="preserve"> 53-56).</w:t>
                </w:r>
                <w:r>
                  <w:rPr>
                    <w:lang w:val="en-US"/>
                  </w:rPr>
                  <w:t xml:space="preserve"> The post-war period also brought more contact between artists from Vietnam and other Socialist countries. Vietnamese artists were sent overseas to study or exhibit their work in Socialist countries, and in the early 1960s, teachers from the Soviet Union came to teach at the University of Fine Arts, Hanoi </w:t>
                </w:r>
                <w:r w:rsidRPr="00CA7C8E">
                  <w:rPr>
                    <w:lang w:val="en-US"/>
                  </w:rPr>
                  <w:t>(</w:t>
                </w:r>
                <w:r w:rsidRPr="008E669D">
                  <w:rPr>
                    <w:highlight w:val="yellow"/>
                    <w:lang w:val="en-US"/>
                  </w:rPr>
                  <w:t>Pham and Bui, 2005, 98</w:t>
                </w:r>
                <w:r w:rsidRPr="00CA7C8E">
                  <w:rPr>
                    <w:lang w:val="en-US"/>
                  </w:rPr>
                  <w:t>)</w:t>
                </w:r>
                <w:r w:rsidRPr="00FE04A5">
                  <w:rPr>
                    <w:lang w:val="en-US"/>
                  </w:rPr>
                  <w:t>.</w:t>
                </w:r>
                <w:r>
                  <w:rPr>
                    <w:lang w:val="en-US"/>
                  </w:rPr>
                  <w:t xml:space="preserve"> However, despite this increase in international contact, there was also a deliberate emphasis on defining “national character” in the visual arts </w:t>
                </w:r>
                <w:r w:rsidRPr="003B580D">
                  <w:rPr>
                    <w:lang w:val="en-US"/>
                  </w:rPr>
                  <w:t xml:space="preserve">(Taylor, </w:t>
                </w:r>
                <w:r w:rsidR="003B580D" w:rsidRPr="003B580D">
                  <w:rPr>
                    <w:i/>
                    <w:lang w:val="en-US"/>
                  </w:rPr>
                  <w:t>Framing the National Spirit</w:t>
                </w:r>
                <w:r w:rsidRPr="003B580D">
                  <w:rPr>
                    <w:lang w:val="en-US"/>
                  </w:rPr>
                  <w:t xml:space="preserve"> 113-</w:t>
                </w:r>
                <w:r w:rsidR="003B580D" w:rsidRPr="003B580D">
                  <w:rPr>
                    <w:lang w:val="en-US"/>
                  </w:rPr>
                  <w:t>1</w:t>
                </w:r>
                <w:r w:rsidRPr="003B580D">
                  <w:rPr>
                    <w:lang w:val="en-US"/>
                  </w:rPr>
                  <w:t>4</w:t>
                </w:r>
                <w:r w:rsidRPr="001223C1">
                  <w:rPr>
                    <w:lang w:val="en-US"/>
                  </w:rPr>
                  <w:t>)</w:t>
                </w:r>
                <w:r w:rsidRPr="00FE04A5">
                  <w:rPr>
                    <w:lang w:val="en-US"/>
                  </w:rPr>
                  <w:t>.</w:t>
                </w:r>
                <w:r>
                  <w:rPr>
                    <w:lang w:val="en-US"/>
                  </w:rPr>
                  <w:t xml:space="preserve"> </w:t>
                </w:r>
              </w:p>
              <w:p w14:paraId="776F71ED" w14:textId="77777777" w:rsidR="004317C0" w:rsidRDefault="004317C0" w:rsidP="00EC3F47">
                <w:pPr>
                  <w:rPr>
                    <w:lang w:val="en-US"/>
                  </w:rPr>
                </w:pPr>
              </w:p>
              <w:p w14:paraId="097280BF" w14:textId="7BF5CBD1" w:rsidR="004317C0" w:rsidRDefault="004317C0" w:rsidP="00EC3F47">
                <w:pPr>
                  <w:rPr>
                    <w:lang w:val="en-US"/>
                  </w:rPr>
                </w:pPr>
                <w:r>
                  <w:rPr>
                    <w:lang w:val="en-US"/>
                  </w:rPr>
                  <w:t xml:space="preserve">Improved material conditions after 1954 meant that artists were now able to develop larger works. </w:t>
                </w:r>
                <w:r w:rsidRPr="001223C1">
                  <w:rPr>
                    <w:lang w:val="en-US"/>
                  </w:rPr>
                  <w:t xml:space="preserve">A </w:t>
                </w:r>
                <w:r>
                  <w:rPr>
                    <w:lang w:val="en-US"/>
                  </w:rPr>
                  <w:t>painting</w:t>
                </w:r>
                <w:r w:rsidRPr="001223C1">
                  <w:rPr>
                    <w:lang w:val="en-US"/>
                  </w:rPr>
                  <w:t xml:space="preserve"> from this period that was considered </w:t>
                </w:r>
                <w:r>
                  <w:rPr>
                    <w:lang w:val="en-US"/>
                  </w:rPr>
                  <w:t xml:space="preserve">to be </w:t>
                </w:r>
                <w:r w:rsidRPr="001223C1">
                  <w:rPr>
                    <w:lang w:val="en-US"/>
                  </w:rPr>
                  <w:t xml:space="preserve">an acceptable example of Vietnamese Socialist Realism </w:t>
                </w:r>
                <w:r>
                  <w:rPr>
                    <w:lang w:val="en-US"/>
                  </w:rPr>
                  <w:t>wa</w:t>
                </w:r>
                <w:r w:rsidRPr="001223C1">
                  <w:rPr>
                    <w:lang w:val="en-US"/>
                  </w:rPr>
                  <w:t xml:space="preserve">s </w:t>
                </w:r>
                <w:r w:rsidRPr="001223C1">
                  <w:rPr>
                    <w:i/>
                    <w:lang w:val="en-US"/>
                  </w:rPr>
                  <w:t xml:space="preserve">Gap Go </w:t>
                </w:r>
                <w:r w:rsidRPr="001223C1">
                  <w:rPr>
                    <w:lang w:val="en-US"/>
                  </w:rPr>
                  <w:t xml:space="preserve">(Meeting), by Mai Van </w:t>
                </w:r>
                <w:proofErr w:type="spellStart"/>
                <w:r w:rsidRPr="001223C1">
                  <w:rPr>
                    <w:lang w:val="en-US"/>
                  </w:rPr>
                  <w:t>Hien</w:t>
                </w:r>
                <w:proofErr w:type="spellEnd"/>
                <w:r w:rsidRPr="001223C1">
                  <w:rPr>
                    <w:lang w:val="en-US"/>
                  </w:rPr>
                  <w:t>, appreciated for its positive tone, simple style, br</w:t>
                </w:r>
                <w:bookmarkStart w:id="3" w:name="_GoBack"/>
                <w:bookmarkEnd w:id="3"/>
                <w:r w:rsidRPr="001223C1">
                  <w:rPr>
                    <w:lang w:val="en-US"/>
                  </w:rPr>
                  <w:t xml:space="preserve">ight </w:t>
                </w:r>
                <w:proofErr w:type="spellStart"/>
                <w:r w:rsidRPr="001223C1">
                  <w:rPr>
                    <w:lang w:val="en-US"/>
                  </w:rPr>
                  <w:t>colour</w:t>
                </w:r>
                <w:proofErr w:type="spellEnd"/>
                <w:r w:rsidRPr="001223C1">
                  <w:rPr>
                    <w:lang w:val="en-US"/>
                  </w:rPr>
                  <w:t xml:space="preserve"> and message of cooperation between soldiers and civilians </w:t>
                </w:r>
                <w:r w:rsidRPr="003B580D">
                  <w:rPr>
                    <w:lang w:val="en-US"/>
                  </w:rPr>
                  <w:t xml:space="preserve">(Taylor, </w:t>
                </w:r>
                <w:r w:rsidR="003B580D" w:rsidRPr="003B580D">
                  <w:rPr>
                    <w:i/>
                    <w:lang w:val="en-US"/>
                  </w:rPr>
                  <w:t>Framing the National Spirit</w:t>
                </w:r>
                <w:r w:rsidRPr="003B580D">
                  <w:rPr>
                    <w:lang w:val="en-US"/>
                  </w:rPr>
                  <w:t xml:space="preserve"> 116-</w:t>
                </w:r>
                <w:r w:rsidR="003B580D" w:rsidRPr="003B580D">
                  <w:rPr>
                    <w:lang w:val="en-US"/>
                  </w:rPr>
                  <w:t>1</w:t>
                </w:r>
                <w:r w:rsidRPr="003B580D">
                  <w:rPr>
                    <w:lang w:val="en-US"/>
                  </w:rPr>
                  <w:t>7).</w:t>
                </w:r>
                <w:r>
                  <w:rPr>
                    <w:lang w:val="en-US"/>
                  </w:rPr>
                  <w:t xml:space="preserve"> Other artists at this time conducted further research into lacquer, creating large lacquer paintings on themes such as wartime victories, Vietnamese history, and </w:t>
                </w:r>
                <w:proofErr w:type="spellStart"/>
                <w:r>
                  <w:rPr>
                    <w:lang w:val="en-US"/>
                  </w:rPr>
                  <w:t>idealised</w:t>
                </w:r>
                <w:proofErr w:type="spellEnd"/>
                <w:r>
                  <w:rPr>
                    <w:lang w:val="en-US"/>
                  </w:rPr>
                  <w:t xml:space="preserve"> images of workers and farmers. A significant example is the large 1957 painting </w:t>
                </w:r>
                <w:r w:rsidRPr="00C94432">
                  <w:rPr>
                    <w:i/>
                    <w:lang w:val="en-US"/>
                  </w:rPr>
                  <w:t xml:space="preserve">Xo Viet </w:t>
                </w:r>
                <w:proofErr w:type="spellStart"/>
                <w:r w:rsidRPr="00C94432">
                  <w:rPr>
                    <w:i/>
                    <w:lang w:val="en-US"/>
                  </w:rPr>
                  <w:t>Nghe</w:t>
                </w:r>
                <w:proofErr w:type="spellEnd"/>
                <w:r w:rsidRPr="00C94432">
                  <w:rPr>
                    <w:i/>
                    <w:lang w:val="en-US"/>
                  </w:rPr>
                  <w:t xml:space="preserve"> </w:t>
                </w:r>
                <w:proofErr w:type="spellStart"/>
                <w:r w:rsidRPr="00C94432">
                  <w:rPr>
                    <w:i/>
                    <w:lang w:val="en-US"/>
                  </w:rPr>
                  <w:t>Tinh</w:t>
                </w:r>
                <w:proofErr w:type="spellEnd"/>
                <w:r>
                  <w:rPr>
                    <w:lang w:val="en-US"/>
                  </w:rPr>
                  <w:t xml:space="preserve"> (</w:t>
                </w:r>
                <w:proofErr w:type="spellStart"/>
                <w:r>
                  <w:rPr>
                    <w:lang w:val="en-US"/>
                  </w:rPr>
                  <w:t>Nghe</w:t>
                </w:r>
                <w:proofErr w:type="spellEnd"/>
                <w:r>
                  <w:rPr>
                    <w:lang w:val="en-US"/>
                  </w:rPr>
                  <w:t xml:space="preserve"> </w:t>
                </w:r>
                <w:proofErr w:type="spellStart"/>
                <w:r>
                  <w:rPr>
                    <w:lang w:val="en-US"/>
                  </w:rPr>
                  <w:t>Tinh</w:t>
                </w:r>
                <w:proofErr w:type="spellEnd"/>
                <w:r>
                  <w:rPr>
                    <w:lang w:val="en-US"/>
                  </w:rPr>
                  <w:t xml:space="preserve"> Soviets), representing an anti-colonial movement of the 1920s, which was collaboratively painted in lacquer by six prominent Vietnamese artists, from a sketch by Nguyen </w:t>
                </w:r>
                <w:proofErr w:type="spellStart"/>
                <w:r>
                  <w:rPr>
                    <w:lang w:val="en-US"/>
                  </w:rPr>
                  <w:t>Duc</w:t>
                </w:r>
                <w:proofErr w:type="spellEnd"/>
                <w:r>
                  <w:rPr>
                    <w:lang w:val="en-US"/>
                  </w:rPr>
                  <w:t xml:space="preserve"> </w:t>
                </w:r>
                <w:proofErr w:type="spellStart"/>
                <w:r>
                  <w:rPr>
                    <w:lang w:val="en-US"/>
                  </w:rPr>
                  <w:t>Nung</w:t>
                </w:r>
                <w:proofErr w:type="spellEnd"/>
                <w:r>
                  <w:rPr>
                    <w:lang w:val="en-US"/>
                  </w:rPr>
                  <w:t xml:space="preserve"> (1909-1983). Painting on silk continued to be practiced, using the techniques developed at the EBAI, but capturing the lives of workers, farmers and soldiers, for instance in the works of Nguyen Thu (b.1930) and Vu </w:t>
                </w:r>
                <w:proofErr w:type="spellStart"/>
                <w:r>
                  <w:rPr>
                    <w:lang w:val="en-US"/>
                  </w:rPr>
                  <w:t>Giang</w:t>
                </w:r>
                <w:proofErr w:type="spellEnd"/>
                <w:r>
                  <w:rPr>
                    <w:lang w:val="en-US"/>
                  </w:rPr>
                  <w:t xml:space="preserve"> </w:t>
                </w:r>
                <w:proofErr w:type="spellStart"/>
                <w:r>
                  <w:rPr>
                    <w:lang w:val="en-US"/>
                  </w:rPr>
                  <w:t>Huong</w:t>
                </w:r>
                <w:proofErr w:type="spellEnd"/>
                <w:r>
                  <w:rPr>
                    <w:lang w:val="en-US"/>
                  </w:rPr>
                  <w:t xml:space="preserve"> (1930-2011). In sculpture, artists like </w:t>
                </w:r>
                <w:r w:rsidRPr="00E3375F">
                  <w:rPr>
                    <w:lang w:val="en-US"/>
                  </w:rPr>
                  <w:t xml:space="preserve">Nguyen </w:t>
                </w:r>
                <w:proofErr w:type="spellStart"/>
                <w:r w:rsidRPr="00E3375F">
                  <w:rPr>
                    <w:lang w:val="en-US"/>
                  </w:rPr>
                  <w:t>Hai</w:t>
                </w:r>
                <w:proofErr w:type="spellEnd"/>
                <w:r>
                  <w:rPr>
                    <w:lang w:val="en-US"/>
                  </w:rPr>
                  <w:t xml:space="preserve"> (1933-2012)</w:t>
                </w:r>
                <w:r w:rsidRPr="00E3375F">
                  <w:rPr>
                    <w:lang w:val="en-US"/>
                  </w:rPr>
                  <w:t xml:space="preserve">, </w:t>
                </w:r>
                <w:proofErr w:type="spellStart"/>
                <w:r w:rsidRPr="00E3375F">
                  <w:rPr>
                    <w:lang w:val="en-US"/>
                  </w:rPr>
                  <w:t>Diep</w:t>
                </w:r>
                <w:proofErr w:type="spellEnd"/>
                <w:r w:rsidRPr="00E3375F">
                  <w:rPr>
                    <w:lang w:val="en-US"/>
                  </w:rPr>
                  <w:t xml:space="preserve"> Minh </w:t>
                </w:r>
                <w:proofErr w:type="spellStart"/>
                <w:r w:rsidRPr="00E3375F">
                  <w:rPr>
                    <w:lang w:val="en-US"/>
                  </w:rPr>
                  <w:t>Chau</w:t>
                </w:r>
                <w:proofErr w:type="spellEnd"/>
                <w:r>
                  <w:rPr>
                    <w:lang w:val="en-US"/>
                  </w:rPr>
                  <w:t xml:space="preserve"> (1919-2002)</w:t>
                </w:r>
                <w:r w:rsidRPr="00E3375F">
                  <w:rPr>
                    <w:lang w:val="en-US"/>
                  </w:rPr>
                  <w:t xml:space="preserve"> and Le Cong </w:t>
                </w:r>
                <w:proofErr w:type="spellStart"/>
                <w:r w:rsidRPr="00E3375F">
                  <w:rPr>
                    <w:lang w:val="en-US"/>
                  </w:rPr>
                  <w:t>Thanh</w:t>
                </w:r>
                <w:proofErr w:type="spellEnd"/>
                <w:r>
                  <w:rPr>
                    <w:lang w:val="en-US"/>
                  </w:rPr>
                  <w:t xml:space="preserve"> (b.1932)</w:t>
                </w:r>
                <w:r w:rsidRPr="00E3375F">
                  <w:rPr>
                    <w:lang w:val="en-US"/>
                  </w:rPr>
                  <w:t xml:space="preserve"> </w:t>
                </w:r>
                <w:r>
                  <w:rPr>
                    <w:lang w:val="en-US"/>
                  </w:rPr>
                  <w:t xml:space="preserve">began to develop new styles for conveying revolutionary subject matter in a heroic mode. </w:t>
                </w:r>
              </w:p>
              <w:p w14:paraId="08C1C561" w14:textId="77777777" w:rsidR="004317C0" w:rsidRDefault="004317C0" w:rsidP="00EC3F47">
                <w:pPr>
                  <w:rPr>
                    <w:lang w:val="en-US"/>
                  </w:rPr>
                </w:pPr>
              </w:p>
              <w:p w14:paraId="0CBDD13D" w14:textId="77777777" w:rsidR="004317C0" w:rsidRPr="00ED705B" w:rsidRDefault="004317C0" w:rsidP="00EC3F47">
                <w:pPr>
                  <w:rPr>
                    <w:color w:val="5B9BD5" w:themeColor="accent1"/>
                    <w:sz w:val="20"/>
                    <w:szCs w:val="20"/>
                    <w:lang w:val="en-US"/>
                  </w:rPr>
                </w:pPr>
                <w:r w:rsidRPr="00ED705B">
                  <w:rPr>
                    <w:color w:val="5B9BD5" w:themeColor="accent1"/>
                    <w:sz w:val="20"/>
                    <w:szCs w:val="20"/>
                  </w:rPr>
                  <w:t xml:space="preserve">Fig.1: Nguyen </w:t>
                </w:r>
                <w:proofErr w:type="spellStart"/>
                <w:r w:rsidRPr="00ED705B">
                  <w:rPr>
                    <w:color w:val="5B9BD5" w:themeColor="accent1"/>
                    <w:sz w:val="20"/>
                    <w:szCs w:val="20"/>
                  </w:rPr>
                  <w:t>Duc</w:t>
                </w:r>
                <w:proofErr w:type="spellEnd"/>
                <w:r w:rsidRPr="00ED705B">
                  <w:rPr>
                    <w:color w:val="5B9BD5" w:themeColor="accent1"/>
                    <w:sz w:val="20"/>
                    <w:szCs w:val="20"/>
                  </w:rPr>
                  <w:t xml:space="preserve"> </w:t>
                </w:r>
                <w:proofErr w:type="spellStart"/>
                <w:r w:rsidRPr="00ED705B">
                  <w:rPr>
                    <w:color w:val="5B9BD5" w:themeColor="accent1"/>
                    <w:sz w:val="20"/>
                    <w:szCs w:val="20"/>
                  </w:rPr>
                  <w:t>Nung</w:t>
                </w:r>
                <w:proofErr w:type="spellEnd"/>
                <w:r w:rsidRPr="00ED705B">
                  <w:rPr>
                    <w:color w:val="5B9BD5" w:themeColor="accent1"/>
                    <w:sz w:val="20"/>
                    <w:szCs w:val="20"/>
                  </w:rPr>
                  <w:t xml:space="preserve">, Tran </w:t>
                </w:r>
                <w:proofErr w:type="spellStart"/>
                <w:r w:rsidRPr="00ED705B">
                  <w:rPr>
                    <w:color w:val="5B9BD5" w:themeColor="accent1"/>
                    <w:sz w:val="20"/>
                    <w:szCs w:val="20"/>
                  </w:rPr>
                  <w:t>Dinh</w:t>
                </w:r>
                <w:proofErr w:type="spellEnd"/>
                <w:r w:rsidRPr="00ED705B">
                  <w:rPr>
                    <w:color w:val="5B9BD5" w:themeColor="accent1"/>
                    <w:sz w:val="20"/>
                    <w:szCs w:val="20"/>
                  </w:rPr>
                  <w:t xml:space="preserve"> </w:t>
                </w:r>
                <w:proofErr w:type="spellStart"/>
                <w:r w:rsidRPr="00ED705B">
                  <w:rPr>
                    <w:color w:val="5B9BD5" w:themeColor="accent1"/>
                    <w:sz w:val="20"/>
                    <w:szCs w:val="20"/>
                  </w:rPr>
                  <w:t>Tho</w:t>
                </w:r>
                <w:proofErr w:type="spellEnd"/>
                <w:r w:rsidRPr="00ED705B">
                  <w:rPr>
                    <w:color w:val="5B9BD5" w:themeColor="accent1"/>
                    <w:sz w:val="20"/>
                    <w:szCs w:val="20"/>
                  </w:rPr>
                  <w:t xml:space="preserve">, Nguyen Van Ty, Pham Van Don, Nguyen </w:t>
                </w:r>
                <w:proofErr w:type="spellStart"/>
                <w:r w:rsidRPr="00ED705B">
                  <w:rPr>
                    <w:color w:val="5B9BD5" w:themeColor="accent1"/>
                    <w:sz w:val="20"/>
                    <w:szCs w:val="20"/>
                  </w:rPr>
                  <w:t>Sy</w:t>
                </w:r>
                <w:proofErr w:type="spellEnd"/>
                <w:r w:rsidRPr="00ED705B">
                  <w:rPr>
                    <w:color w:val="5B9BD5" w:themeColor="accent1"/>
                    <w:sz w:val="20"/>
                    <w:szCs w:val="20"/>
                  </w:rPr>
                  <w:t xml:space="preserve"> Ngoc and Huynh van </w:t>
                </w:r>
                <w:proofErr w:type="spellStart"/>
                <w:r w:rsidRPr="00ED705B">
                  <w:rPr>
                    <w:color w:val="5B9BD5" w:themeColor="accent1"/>
                    <w:sz w:val="20"/>
                    <w:szCs w:val="20"/>
                  </w:rPr>
                  <w:t>Thuan</w:t>
                </w:r>
                <w:proofErr w:type="spellEnd"/>
                <w:r w:rsidRPr="00ED705B">
                  <w:rPr>
                    <w:color w:val="5B9BD5" w:themeColor="accent1"/>
                    <w:sz w:val="20"/>
                    <w:szCs w:val="20"/>
                  </w:rPr>
                  <w:t xml:space="preserve">, </w:t>
                </w:r>
                <w:r w:rsidRPr="00ED705B">
                  <w:rPr>
                    <w:i/>
                    <w:color w:val="5B9BD5" w:themeColor="accent1"/>
                    <w:sz w:val="20"/>
                    <w:szCs w:val="20"/>
                  </w:rPr>
                  <w:t xml:space="preserve">Xo Viet </w:t>
                </w:r>
                <w:proofErr w:type="spellStart"/>
                <w:r w:rsidRPr="00ED705B">
                  <w:rPr>
                    <w:i/>
                    <w:color w:val="5B9BD5" w:themeColor="accent1"/>
                    <w:sz w:val="20"/>
                    <w:szCs w:val="20"/>
                  </w:rPr>
                  <w:t>Nghe</w:t>
                </w:r>
                <w:proofErr w:type="spellEnd"/>
                <w:r w:rsidRPr="00ED705B">
                  <w:rPr>
                    <w:i/>
                    <w:color w:val="5B9BD5" w:themeColor="accent1"/>
                    <w:sz w:val="20"/>
                    <w:szCs w:val="20"/>
                  </w:rPr>
                  <w:t xml:space="preserve"> </w:t>
                </w:r>
                <w:proofErr w:type="spellStart"/>
                <w:r w:rsidRPr="00ED705B">
                  <w:rPr>
                    <w:i/>
                    <w:color w:val="5B9BD5" w:themeColor="accent1"/>
                    <w:sz w:val="20"/>
                    <w:szCs w:val="20"/>
                  </w:rPr>
                  <w:t>Tinh</w:t>
                </w:r>
                <w:proofErr w:type="spellEnd"/>
                <w:r w:rsidRPr="00ED705B">
                  <w:rPr>
                    <w:color w:val="5B9BD5" w:themeColor="accent1"/>
                    <w:sz w:val="20"/>
                    <w:szCs w:val="20"/>
                  </w:rPr>
                  <w:t xml:space="preserve"> </w:t>
                </w:r>
                <w:r w:rsidRPr="00ED705B">
                  <w:rPr>
                    <w:iCs/>
                    <w:color w:val="5B9BD5" w:themeColor="accent1"/>
                    <w:sz w:val="20"/>
                    <w:szCs w:val="20"/>
                  </w:rPr>
                  <w:t>(</w:t>
                </w:r>
                <w:proofErr w:type="spellStart"/>
                <w:r w:rsidRPr="00ED705B">
                  <w:rPr>
                    <w:iCs/>
                    <w:color w:val="5B9BD5" w:themeColor="accent1"/>
                    <w:sz w:val="20"/>
                    <w:szCs w:val="20"/>
                  </w:rPr>
                  <w:t>Nghe</w:t>
                </w:r>
                <w:proofErr w:type="spellEnd"/>
                <w:r w:rsidRPr="00ED705B">
                  <w:rPr>
                    <w:iCs/>
                    <w:color w:val="5B9BD5" w:themeColor="accent1"/>
                    <w:sz w:val="20"/>
                    <w:szCs w:val="20"/>
                  </w:rPr>
                  <w:t xml:space="preserve"> </w:t>
                </w:r>
                <w:proofErr w:type="spellStart"/>
                <w:r w:rsidRPr="00ED705B">
                  <w:rPr>
                    <w:iCs/>
                    <w:color w:val="5B9BD5" w:themeColor="accent1"/>
                    <w:sz w:val="20"/>
                    <w:szCs w:val="20"/>
                  </w:rPr>
                  <w:t>Tinh</w:t>
                </w:r>
                <w:proofErr w:type="spellEnd"/>
                <w:r w:rsidRPr="00ED705B">
                  <w:rPr>
                    <w:iCs/>
                    <w:color w:val="5B9BD5" w:themeColor="accent1"/>
                    <w:sz w:val="20"/>
                    <w:szCs w:val="20"/>
                  </w:rPr>
                  <w:t xml:space="preserve"> Soviets)</w:t>
                </w:r>
                <w:r w:rsidRPr="00ED705B">
                  <w:rPr>
                    <w:color w:val="5B9BD5" w:themeColor="accent1"/>
                    <w:sz w:val="20"/>
                    <w:szCs w:val="20"/>
                  </w:rPr>
                  <w:t>, 1957, lacquer on board, 160 x 320 cm, collection of National Museum of Fine Arts, Vietnam.</w:t>
                </w:r>
              </w:p>
              <w:p w14:paraId="6910D112" w14:textId="77777777" w:rsidR="004317C0" w:rsidRDefault="004317C0" w:rsidP="00EC3F47">
                <w:pPr>
                  <w:rPr>
                    <w:lang w:val="en-US"/>
                  </w:rPr>
                </w:pPr>
              </w:p>
              <w:p w14:paraId="45319D6B" w14:textId="36CB14EF" w:rsidR="004317C0" w:rsidRDefault="004317C0" w:rsidP="00EC3F47">
                <w:pPr>
                  <w:rPr>
                    <w:lang w:val="en-US"/>
                  </w:rPr>
                </w:pPr>
                <w:r w:rsidRPr="001223C1">
                  <w:rPr>
                    <w:lang w:val="en-US"/>
                  </w:rPr>
                  <w:lastRenderedPageBreak/>
                  <w:t>The late 1950s were</w:t>
                </w:r>
                <w:r w:rsidRPr="00741E8C">
                  <w:rPr>
                    <w:lang w:val="en-US"/>
                  </w:rPr>
                  <w:t xml:space="preserve"> also marked by </w:t>
                </w:r>
                <w:r w:rsidRPr="001223C1">
                  <w:rPr>
                    <w:lang w:val="en-US"/>
                  </w:rPr>
                  <w:t xml:space="preserve">the </w:t>
                </w:r>
                <w:r w:rsidRPr="00741E8C">
                  <w:rPr>
                    <w:lang w:val="en-US"/>
                  </w:rPr>
                  <w:t xml:space="preserve">most </w:t>
                </w:r>
                <w:r w:rsidRPr="001223C1">
                  <w:rPr>
                    <w:lang w:val="en-US"/>
                  </w:rPr>
                  <w:t>significant</w:t>
                </w:r>
                <w:r w:rsidRPr="00741E8C">
                  <w:rPr>
                    <w:lang w:val="en-US"/>
                  </w:rPr>
                  <w:t xml:space="preserve"> episode of dissent against the Party’s control over culture, which was k</w:t>
                </w:r>
                <w:r w:rsidRPr="001223C1">
                  <w:rPr>
                    <w:lang w:val="en-US"/>
                  </w:rPr>
                  <w:t xml:space="preserve">nown as the </w:t>
                </w:r>
                <w:proofErr w:type="spellStart"/>
                <w:r w:rsidRPr="001223C1">
                  <w:rPr>
                    <w:i/>
                    <w:lang w:val="en-US"/>
                  </w:rPr>
                  <w:t>Nhan</w:t>
                </w:r>
                <w:proofErr w:type="spellEnd"/>
                <w:r w:rsidRPr="001223C1">
                  <w:rPr>
                    <w:i/>
                    <w:lang w:val="en-US"/>
                  </w:rPr>
                  <w:t xml:space="preserve"> Van </w:t>
                </w:r>
                <w:proofErr w:type="spellStart"/>
                <w:r w:rsidRPr="001223C1">
                  <w:rPr>
                    <w:i/>
                    <w:lang w:val="en-US"/>
                  </w:rPr>
                  <w:t>Giai</w:t>
                </w:r>
                <w:proofErr w:type="spellEnd"/>
                <w:r w:rsidRPr="001223C1">
                  <w:rPr>
                    <w:i/>
                    <w:lang w:val="en-US"/>
                  </w:rPr>
                  <w:t xml:space="preserve"> Pham</w:t>
                </w:r>
                <w:r w:rsidRPr="001223C1">
                  <w:rPr>
                    <w:lang w:val="en-US"/>
                  </w:rPr>
                  <w:t xml:space="preserve"> </w:t>
                </w:r>
                <w:r>
                  <w:rPr>
                    <w:lang w:val="en-US"/>
                  </w:rPr>
                  <w:t>affair</w:t>
                </w:r>
                <w:r w:rsidRPr="001223C1">
                  <w:rPr>
                    <w:lang w:val="en-US"/>
                  </w:rPr>
                  <w:t xml:space="preserve">, after two new literary journals </w:t>
                </w:r>
                <w:r>
                  <w:rPr>
                    <w:lang w:val="en-US"/>
                  </w:rPr>
                  <w:t>that</w:t>
                </w:r>
                <w:r w:rsidRPr="001223C1">
                  <w:rPr>
                    <w:lang w:val="en-US"/>
                  </w:rPr>
                  <w:t xml:space="preserve"> emerged in 1956. The intellectuals involved with these journals – many of whom were Communist Party members who had participated in the revolution – </w:t>
                </w:r>
                <w:r>
                  <w:rPr>
                    <w:lang w:val="en-US"/>
                  </w:rPr>
                  <w:t>advocated</w:t>
                </w:r>
                <w:r w:rsidRPr="001223C1">
                  <w:rPr>
                    <w:lang w:val="en-US"/>
                  </w:rPr>
                  <w:t xml:space="preserve"> for greater </w:t>
                </w:r>
                <w:r>
                  <w:rPr>
                    <w:lang w:val="en-US"/>
                  </w:rPr>
                  <w:t>cultural and civic freedoms</w:t>
                </w:r>
                <w:r w:rsidRPr="00741E8C">
                  <w:rPr>
                    <w:lang w:val="en-US"/>
                  </w:rPr>
                  <w:t xml:space="preserve">. The movement was repressed in 1958, and </w:t>
                </w:r>
                <w:r>
                  <w:rPr>
                    <w:lang w:val="en-US"/>
                  </w:rPr>
                  <w:t xml:space="preserve">the key </w:t>
                </w:r>
                <w:r w:rsidRPr="00741E8C">
                  <w:rPr>
                    <w:lang w:val="en-US"/>
                  </w:rPr>
                  <w:t xml:space="preserve">intellectuals </w:t>
                </w:r>
                <w:r w:rsidRPr="001223C1">
                  <w:rPr>
                    <w:lang w:val="en-US"/>
                  </w:rPr>
                  <w:t xml:space="preserve">(including artists) </w:t>
                </w:r>
                <w:r>
                  <w:rPr>
                    <w:lang w:val="en-US"/>
                  </w:rPr>
                  <w:t>involve</w:t>
                </w:r>
                <w:r w:rsidRPr="003B580D">
                  <w:rPr>
                    <w:lang w:val="en-US"/>
                  </w:rPr>
                  <w:t xml:space="preserve">d with the publications were punished (Taylor, </w:t>
                </w:r>
                <w:r w:rsidR="003B580D" w:rsidRPr="003B580D">
                  <w:rPr>
                    <w:i/>
                    <w:lang w:val="en-US"/>
                  </w:rPr>
                  <w:t>Framing the National Spirit</w:t>
                </w:r>
                <w:r w:rsidR="003B580D" w:rsidRPr="003B580D">
                  <w:rPr>
                    <w:lang w:val="en-US"/>
                  </w:rPr>
                  <w:t xml:space="preserve"> 115; </w:t>
                </w:r>
                <w:proofErr w:type="spellStart"/>
                <w:r w:rsidR="003B580D" w:rsidRPr="003B580D">
                  <w:rPr>
                    <w:lang w:val="en-US"/>
                  </w:rPr>
                  <w:t>Ninh</w:t>
                </w:r>
                <w:proofErr w:type="spellEnd"/>
                <w:r w:rsidRPr="003B580D">
                  <w:rPr>
                    <w:lang w:val="en-US"/>
                  </w:rPr>
                  <w:t xml:space="preserve"> </w:t>
                </w:r>
                <w:r w:rsidR="003B580D">
                  <w:rPr>
                    <w:lang w:val="en-US"/>
                  </w:rPr>
                  <w:t>136-</w:t>
                </w:r>
                <w:r w:rsidRPr="003B580D">
                  <w:rPr>
                    <w:lang w:val="en-US"/>
                  </w:rPr>
                  <w:t>63).</w:t>
                </w:r>
                <w:r w:rsidRPr="001223C1">
                  <w:rPr>
                    <w:lang w:val="en-US"/>
                  </w:rPr>
                  <w:t xml:space="preserve"> Following this incident, certain artist</w:t>
                </w:r>
                <w:r>
                  <w:rPr>
                    <w:lang w:val="en-US"/>
                  </w:rPr>
                  <w:t>s, such as the renowned m</w:t>
                </w:r>
                <w:r w:rsidRPr="00741E8C">
                  <w:rPr>
                    <w:lang w:val="en-US"/>
                  </w:rPr>
                  <w:t xml:space="preserve">odernist painters Bui </w:t>
                </w:r>
                <w:proofErr w:type="spellStart"/>
                <w:r w:rsidRPr="00741E8C">
                  <w:rPr>
                    <w:lang w:val="en-US"/>
                  </w:rPr>
                  <w:t>Xuan</w:t>
                </w:r>
                <w:proofErr w:type="spellEnd"/>
                <w:r w:rsidRPr="00741E8C">
                  <w:rPr>
                    <w:lang w:val="en-US"/>
                  </w:rPr>
                  <w:t xml:space="preserve"> </w:t>
                </w:r>
                <w:proofErr w:type="spellStart"/>
                <w:r w:rsidRPr="00741E8C">
                  <w:rPr>
                    <w:lang w:val="en-US"/>
                  </w:rPr>
                  <w:t>Phai</w:t>
                </w:r>
                <w:proofErr w:type="spellEnd"/>
                <w:r w:rsidRPr="00741E8C">
                  <w:rPr>
                    <w:lang w:val="en-US"/>
                  </w:rPr>
                  <w:t xml:space="preserve"> </w:t>
                </w:r>
                <w:r>
                  <w:rPr>
                    <w:lang w:val="en-US"/>
                  </w:rPr>
                  <w:t xml:space="preserve">(1921-1988) </w:t>
                </w:r>
                <w:r w:rsidRPr="00741E8C">
                  <w:rPr>
                    <w:lang w:val="en-US"/>
                  </w:rPr>
                  <w:t>and Nguyen Sang</w:t>
                </w:r>
                <w:r>
                  <w:rPr>
                    <w:lang w:val="en-US"/>
                  </w:rPr>
                  <w:t xml:space="preserve"> (1923-1988), </w:t>
                </w:r>
                <w:r w:rsidRPr="00741E8C">
                  <w:rPr>
                    <w:lang w:val="en-US"/>
                  </w:rPr>
                  <w:t xml:space="preserve">retreated from </w:t>
                </w:r>
                <w:r>
                  <w:rPr>
                    <w:lang w:val="en-US"/>
                  </w:rPr>
                  <w:t>mainstream culture</w:t>
                </w:r>
                <w:r w:rsidRPr="00741E8C">
                  <w:rPr>
                    <w:lang w:val="en-US"/>
                  </w:rPr>
                  <w:t xml:space="preserve">, working </w:t>
                </w:r>
                <w:r w:rsidRPr="001223C1">
                  <w:rPr>
                    <w:lang w:val="en-US"/>
                  </w:rPr>
                  <w:t xml:space="preserve">largely </w:t>
                </w:r>
                <w:r w:rsidRPr="00741E8C">
                  <w:rPr>
                    <w:lang w:val="en-US"/>
                  </w:rPr>
                  <w:t xml:space="preserve">unsupported and outside state structures. This </w:t>
                </w:r>
                <w:r>
                  <w:rPr>
                    <w:lang w:val="en-US"/>
                  </w:rPr>
                  <w:t>episode marked the beginning</w:t>
                </w:r>
                <w:r w:rsidRPr="00741E8C">
                  <w:rPr>
                    <w:lang w:val="en-US"/>
                  </w:rPr>
                  <w:t xml:space="preserve"> of a schism between </w:t>
                </w:r>
                <w:r w:rsidRPr="001223C1">
                  <w:rPr>
                    <w:lang w:val="en-US"/>
                  </w:rPr>
                  <w:t xml:space="preserve">the state system of </w:t>
                </w:r>
                <w:r w:rsidRPr="00741E8C">
                  <w:rPr>
                    <w:lang w:val="en-US"/>
                  </w:rPr>
                  <w:t>Soc</w:t>
                </w:r>
                <w:r>
                  <w:rPr>
                    <w:lang w:val="en-US"/>
                  </w:rPr>
                  <w:t>ialist Realism and underground m</w:t>
                </w:r>
                <w:r w:rsidRPr="00741E8C">
                  <w:rPr>
                    <w:lang w:val="en-US"/>
                  </w:rPr>
                  <w:t>odernist art</w:t>
                </w:r>
                <w:r w:rsidRPr="001223C1">
                  <w:rPr>
                    <w:lang w:val="en-US"/>
                  </w:rPr>
                  <w:t xml:space="preserve"> </w:t>
                </w:r>
                <w:r w:rsidRPr="003B580D">
                  <w:rPr>
                    <w:lang w:val="en-US"/>
                  </w:rPr>
                  <w:t xml:space="preserve">(Taylor, </w:t>
                </w:r>
                <w:r w:rsidR="003B580D" w:rsidRPr="003B580D">
                  <w:rPr>
                    <w:i/>
                    <w:lang w:val="en-US"/>
                  </w:rPr>
                  <w:t>Framing the National Spirit</w:t>
                </w:r>
                <w:r w:rsidR="003B580D" w:rsidRPr="003B580D">
                  <w:rPr>
                    <w:lang w:val="en-US"/>
                  </w:rPr>
                  <w:t xml:space="preserve"> 115-</w:t>
                </w:r>
                <w:r w:rsidRPr="003B580D">
                  <w:rPr>
                    <w:lang w:val="en-US"/>
                  </w:rPr>
                  <w:t>20).</w:t>
                </w:r>
              </w:p>
              <w:p w14:paraId="1B70F1B5" w14:textId="77777777" w:rsidR="004317C0" w:rsidRDefault="004317C0" w:rsidP="00EC3F47">
                <w:pPr>
                  <w:rPr>
                    <w:lang w:val="en-US"/>
                  </w:rPr>
                </w:pPr>
              </w:p>
              <w:p w14:paraId="56F56C71" w14:textId="77777777" w:rsidR="004317C0" w:rsidRDefault="004317C0" w:rsidP="00EC3F47">
                <w:pPr>
                  <w:rPr>
                    <w:lang w:val="en-US"/>
                  </w:rPr>
                </w:pPr>
                <w:r>
                  <w:rPr>
                    <w:lang w:val="en-US"/>
                  </w:rPr>
                  <w:t xml:space="preserve">As the activity of the Second Indochina war increased in the mid-1960s, artists were less able to devote themselves fully to </w:t>
                </w:r>
                <w:proofErr w:type="gramStart"/>
                <w:r>
                  <w:rPr>
                    <w:lang w:val="en-US"/>
                  </w:rPr>
                  <w:t>art</w:t>
                </w:r>
                <w:proofErr w:type="gramEnd"/>
                <w:r>
                  <w:rPr>
                    <w:lang w:val="en-US"/>
                  </w:rPr>
                  <w:t>, as many had to serve as soldiers or factory workers. The government began to devote most of its cultural resources to the production of propaganda materials. Poster production began on a larger scale in the late 1960s</w:t>
                </w:r>
                <w:r w:rsidRPr="006E280E">
                  <w:rPr>
                    <w:lang w:val="en-US"/>
                  </w:rPr>
                  <w:t>.</w:t>
                </w:r>
                <w:r>
                  <w:rPr>
                    <w:lang w:val="en-US"/>
                  </w:rPr>
                  <w:t xml:space="preserve"> The aesthetics of Vietnamese propaganda posters had several different influences and sources: the painterly sensibility of the EBAI, the influence of local folk printing aesthetics, and a bolder, high-contrast, graphic style.</w:t>
                </w:r>
              </w:p>
              <w:p w14:paraId="204E1407" w14:textId="77777777" w:rsidR="004317C0" w:rsidRDefault="004317C0" w:rsidP="00EC3F47">
                <w:pPr>
                  <w:rPr>
                    <w:lang w:val="en-US"/>
                  </w:rPr>
                </w:pPr>
              </w:p>
              <w:p w14:paraId="6E631660" w14:textId="77777777" w:rsidR="004317C0" w:rsidRPr="007519C6" w:rsidRDefault="004317C0" w:rsidP="00EC3F47">
                <w:pPr>
                  <w:pStyle w:val="Heading1"/>
                  <w:outlineLvl w:val="0"/>
                  <w:rPr>
                    <w:lang w:val="en-US"/>
                  </w:rPr>
                </w:pPr>
                <w:r w:rsidRPr="007519C6">
                  <w:rPr>
                    <w:lang w:val="en-US"/>
                  </w:rPr>
                  <w:t>Waning Influence of Socialist Realism</w:t>
                </w:r>
                <w:r>
                  <w:rPr>
                    <w:lang w:val="en-US"/>
                  </w:rPr>
                  <w:t xml:space="preserve"> (</w:t>
                </w:r>
                <w:r w:rsidRPr="007519C6">
                  <w:rPr>
                    <w:lang w:val="en-US"/>
                  </w:rPr>
                  <w:t>1975-1986</w:t>
                </w:r>
                <w:r>
                  <w:rPr>
                    <w:lang w:val="en-US"/>
                  </w:rPr>
                  <w:t>)</w:t>
                </w:r>
              </w:p>
              <w:p w14:paraId="6A5E45CD" w14:textId="42BC4EBF" w:rsidR="004317C0" w:rsidRPr="006F3A6E" w:rsidRDefault="004317C0" w:rsidP="003B580D">
                <w:pPr>
                  <w:rPr>
                    <w:lang w:val="en-US"/>
                  </w:rPr>
                </w:pPr>
                <w:r>
                  <w:rPr>
                    <w:lang w:val="en-US"/>
                  </w:rPr>
                  <w:t xml:space="preserve">Following the end of the Second Indochina War and the reunification of Vietnam in 1975, Socialist Realism became the official style for the whole of Vietnam. Many large-scale works were made in this period to commemorate the heroism of the war. The theme of industrial labour emerged more prominently than in previous decades. However, from the early 1980s, artists increasingly began to broaden the stylistic parameters of their work, </w:t>
                </w:r>
                <w:r w:rsidRPr="00D930CD">
                  <w:rPr>
                    <w:lang w:val="en-US"/>
                  </w:rPr>
                  <w:t xml:space="preserve">even within </w:t>
                </w:r>
                <w:r>
                  <w:rPr>
                    <w:lang w:val="en-US"/>
                  </w:rPr>
                  <w:t xml:space="preserve">conservative settings like the annual national exhibitions </w:t>
                </w:r>
                <w:r w:rsidRPr="00003E0B">
                  <w:rPr>
                    <w:lang w:val="en-US"/>
                  </w:rPr>
                  <w:t>(</w:t>
                </w:r>
                <w:r w:rsidRPr="008E669D">
                  <w:rPr>
                    <w:highlight w:val="yellow"/>
                    <w:lang w:val="en-US"/>
                  </w:rPr>
                  <w:t>Pham and Bui, 2005, 243-4</w:t>
                </w:r>
                <w:r w:rsidRPr="00E80EBC">
                  <w:rPr>
                    <w:lang w:val="en-US"/>
                  </w:rPr>
                  <w:t>)</w:t>
                </w:r>
                <w:r>
                  <w:rPr>
                    <w:lang w:val="en-US"/>
                  </w:rPr>
                  <w:t xml:space="preserve">. Inside the Artist’s Association, a younger generation of reformists began to advocate for change </w:t>
                </w:r>
                <w:r w:rsidRPr="003B580D">
                  <w:rPr>
                    <w:lang w:val="en-US"/>
                  </w:rPr>
                  <w:t xml:space="preserve">(Taylor, </w:t>
                </w:r>
                <w:r w:rsidR="003B580D" w:rsidRPr="003B580D">
                  <w:rPr>
                    <w:i/>
                    <w:lang w:val="en-US"/>
                  </w:rPr>
                  <w:t>Painters in Hanoi</w:t>
                </w:r>
                <w:r w:rsidRPr="003B580D">
                  <w:rPr>
                    <w:lang w:val="en-US"/>
                  </w:rPr>
                  <w:t xml:space="preserve"> 77-93).</w:t>
                </w:r>
                <w:r>
                  <w:rPr>
                    <w:lang w:val="en-US"/>
                  </w:rPr>
                  <w:t xml:space="preserve"> This anticipated the official shift in government policy from 1986 through the policies of </w:t>
                </w:r>
                <w:proofErr w:type="spellStart"/>
                <w:r w:rsidRPr="007519C6">
                  <w:rPr>
                    <w:i/>
                    <w:lang w:val="en-US"/>
                  </w:rPr>
                  <w:t>Doi</w:t>
                </w:r>
                <w:proofErr w:type="spellEnd"/>
                <w:r w:rsidRPr="007519C6">
                  <w:rPr>
                    <w:i/>
                    <w:lang w:val="en-US"/>
                  </w:rPr>
                  <w:t xml:space="preserve"> </w:t>
                </w:r>
                <w:proofErr w:type="spellStart"/>
                <w:r w:rsidRPr="007519C6">
                  <w:rPr>
                    <w:i/>
                    <w:lang w:val="en-US"/>
                  </w:rPr>
                  <w:t>Moi</w:t>
                </w:r>
                <w:proofErr w:type="spellEnd"/>
                <w:r>
                  <w:rPr>
                    <w:lang w:val="en-US"/>
                  </w:rPr>
                  <w:t xml:space="preserve"> (Renovation). In the years following </w:t>
                </w:r>
                <w:proofErr w:type="spellStart"/>
                <w:r w:rsidRPr="008D1927">
                  <w:rPr>
                    <w:i/>
                    <w:lang w:val="en-US"/>
                  </w:rPr>
                  <w:t>Doi</w:t>
                </w:r>
                <w:proofErr w:type="spellEnd"/>
                <w:r w:rsidRPr="008D1927">
                  <w:rPr>
                    <w:i/>
                    <w:lang w:val="en-US"/>
                  </w:rPr>
                  <w:t xml:space="preserve"> </w:t>
                </w:r>
                <w:proofErr w:type="spellStart"/>
                <w:r w:rsidRPr="008D1927">
                  <w:rPr>
                    <w:i/>
                    <w:lang w:val="en-US"/>
                  </w:rPr>
                  <w:t>Moi</w:t>
                </w:r>
                <w:proofErr w:type="spellEnd"/>
                <w:r>
                  <w:rPr>
                    <w:lang w:val="en-US"/>
                  </w:rPr>
                  <w:t xml:space="preserve">, most artists moved away from Socialist Realism towards wide-ranging experimentation with different styles, subjects and </w:t>
                </w:r>
                <w:proofErr w:type="gramStart"/>
                <w:r>
                  <w:rPr>
                    <w:lang w:val="en-US"/>
                  </w:rPr>
                  <w:t>practices,</w:t>
                </w:r>
                <w:proofErr w:type="gramEnd"/>
                <w:r>
                  <w:rPr>
                    <w:lang w:val="en-US"/>
                  </w:rPr>
                  <w:t xml:space="preserve"> </w:t>
                </w:r>
                <w:r w:rsidRPr="004B0670">
                  <w:rPr>
                    <w:lang w:val="en-US"/>
                  </w:rPr>
                  <w:t>supported by the development of the private market and independent art spaces.</w:t>
                </w:r>
                <w:r w:rsidRPr="005060B1">
                  <w:rPr>
                    <w:lang w:val="en-US"/>
                  </w:rPr>
                  <w:t xml:space="preserve"> The pri</w:t>
                </w:r>
                <w:r>
                  <w:rPr>
                    <w:lang w:val="en-US"/>
                  </w:rPr>
                  <w:t>n</w:t>
                </w:r>
                <w:r w:rsidRPr="005060B1">
                  <w:rPr>
                    <w:lang w:val="en-US"/>
                  </w:rPr>
                  <w:t>c</w:t>
                </w:r>
                <w:r>
                  <w:rPr>
                    <w:lang w:val="en-US"/>
                  </w:rPr>
                  <w:t>i</w:t>
                </w:r>
                <w:r w:rsidRPr="005060B1">
                  <w:rPr>
                    <w:lang w:val="en-US"/>
                  </w:rPr>
                  <w:t>p</w:t>
                </w:r>
                <w:r>
                  <w:rPr>
                    <w:lang w:val="en-US"/>
                  </w:rPr>
                  <w:t>al</w:t>
                </w:r>
                <w:r w:rsidRPr="005060B1">
                  <w:rPr>
                    <w:lang w:val="en-US"/>
                  </w:rPr>
                  <w:t xml:space="preserve"> area in which Socialist Realis</w:t>
                </w:r>
                <w:r>
                  <w:rPr>
                    <w:lang w:val="en-US"/>
                  </w:rPr>
                  <w:t>t aesthetics</w:t>
                </w:r>
                <w:r w:rsidRPr="005060B1">
                  <w:rPr>
                    <w:lang w:val="en-US"/>
                  </w:rPr>
                  <w:t xml:space="preserve"> persist in Vietnam is in the public posters and promotional materials for government social campaigns.</w:t>
                </w:r>
                <w:r>
                  <w:rPr>
                    <w:lang w:val="en-US"/>
                  </w:rPr>
                  <w:t xml:space="preserve"> Socialist Realist poster art from the wartime period also has a popular second life as souvenirs for the tourist market.</w:t>
                </w:r>
              </w:p>
            </w:tc>
          </w:sdtContent>
        </w:sdt>
      </w:tr>
      <w:tr w:rsidR="004317C0" w14:paraId="4ABF1E3C" w14:textId="77777777" w:rsidTr="00EC3F47">
        <w:tc>
          <w:tcPr>
            <w:tcW w:w="9016" w:type="dxa"/>
          </w:tcPr>
          <w:p w14:paraId="0D6AD940" w14:textId="77777777" w:rsidR="004317C0" w:rsidRDefault="004317C0" w:rsidP="00EC3F47">
            <w:r w:rsidRPr="0015114C">
              <w:rPr>
                <w:u w:val="single"/>
              </w:rPr>
              <w:lastRenderedPageBreak/>
              <w:t>Further reading</w:t>
            </w:r>
            <w:r>
              <w:t>:</w:t>
            </w:r>
          </w:p>
          <w:sdt>
            <w:sdtPr>
              <w:alias w:val="Further reading"/>
              <w:tag w:val="furtherReading"/>
              <w:id w:val="-277417681"/>
              <w:placeholder>
                <w:docPart w:val="D9223F0FD8EE69468FC790261E8C5AD5"/>
              </w:placeholder>
            </w:sdtPr>
            <w:sdtContent>
              <w:p w14:paraId="138AB1EB" w14:textId="2361EFE4" w:rsidR="004317C0" w:rsidRDefault="004317C0" w:rsidP="00EC3F47">
                <w:sdt>
                  <w:sdtPr>
                    <w:id w:val="335355947"/>
                    <w:citation/>
                  </w:sdtPr>
                  <w:sdtContent>
                    <w:r>
                      <w:fldChar w:fldCharType="begin"/>
                    </w:r>
                    <w:r>
                      <w:rPr>
                        <w:lang w:val="en-US"/>
                      </w:rPr>
                      <w:instrText xml:space="preserve">CITATION Nin02 \l 1033 </w:instrText>
                    </w:r>
                    <w:r>
                      <w:fldChar w:fldCharType="separate"/>
                    </w:r>
                    <w:r>
                      <w:rPr>
                        <w:noProof/>
                        <w:lang w:val="en-US"/>
                      </w:rPr>
                      <w:t>(Ninh)</w:t>
                    </w:r>
                    <w:r>
                      <w:fldChar w:fldCharType="end"/>
                    </w:r>
                  </w:sdtContent>
                </w:sdt>
              </w:p>
              <w:p w14:paraId="4AD839F2" w14:textId="77777777" w:rsidR="004317C0" w:rsidRDefault="004317C0" w:rsidP="00EC3F47"/>
              <w:p w14:paraId="6433CDE2" w14:textId="77777777" w:rsidR="004317C0" w:rsidRDefault="004317C0" w:rsidP="00EC3F47">
                <w:sdt>
                  <w:sdtPr>
                    <w:id w:val="1266816444"/>
                    <w:citation/>
                  </w:sdtPr>
                  <w:sdtContent>
                    <w:r>
                      <w:fldChar w:fldCharType="begin"/>
                    </w:r>
                    <w:r>
                      <w:rPr>
                        <w:lang w:val="en-US"/>
                      </w:rPr>
                      <w:instrText xml:space="preserve">CITATION Pha05 \l 1033 </w:instrText>
                    </w:r>
                    <w:r>
                      <w:fldChar w:fldCharType="separate"/>
                    </w:r>
                    <w:r>
                      <w:rPr>
                        <w:noProof/>
                        <w:lang w:val="en-US"/>
                      </w:rPr>
                      <w:t>(Trung and Huong)</w:t>
                    </w:r>
                    <w:r>
                      <w:fldChar w:fldCharType="end"/>
                    </w:r>
                  </w:sdtContent>
                </w:sdt>
              </w:p>
              <w:p w14:paraId="326E3031" w14:textId="77777777" w:rsidR="004317C0" w:rsidRDefault="004317C0" w:rsidP="00EC3F47"/>
              <w:p w14:paraId="483BA084" w14:textId="77777777" w:rsidR="004317C0" w:rsidRDefault="004317C0" w:rsidP="00EC3F47">
                <w:sdt>
                  <w:sdtPr>
                    <w:id w:val="131764719"/>
                    <w:citation/>
                  </w:sdtPr>
                  <w:sdtContent>
                    <w:r>
                      <w:fldChar w:fldCharType="begin"/>
                    </w:r>
                    <w:r>
                      <w:rPr>
                        <w:lang w:val="en-US"/>
                      </w:rPr>
                      <w:instrText xml:space="preserve"> CITATION Tay09 \l 1033 </w:instrText>
                    </w:r>
                    <w:r>
                      <w:fldChar w:fldCharType="separate"/>
                    </w:r>
                    <w:r>
                      <w:rPr>
                        <w:noProof/>
                        <w:lang w:val="en-US"/>
                      </w:rPr>
                      <w:t>(Taylor, Painters in Hanoi: An Ethnography of Vietnamese Art)</w:t>
                    </w:r>
                    <w:r>
                      <w:fldChar w:fldCharType="end"/>
                    </w:r>
                  </w:sdtContent>
                </w:sdt>
              </w:p>
              <w:p w14:paraId="3289C431" w14:textId="77777777" w:rsidR="004317C0" w:rsidRDefault="004317C0" w:rsidP="00EC3F47"/>
              <w:p w14:paraId="6A385647" w14:textId="77777777" w:rsidR="004317C0" w:rsidRDefault="004317C0" w:rsidP="00EC3F47">
                <w:sdt>
                  <w:sdtPr>
                    <w:id w:val="-608276036"/>
                    <w:citation/>
                  </w:sdtPr>
                  <w:sdtContent>
                    <w:r>
                      <w:fldChar w:fldCharType="begin"/>
                    </w:r>
                    <w:r>
                      <w:rPr>
                        <w:lang w:val="en-US"/>
                      </w:rPr>
                      <w:instrText xml:space="preserve"> CITATION Tay01 \l 1033 </w:instrText>
                    </w:r>
                    <w:r>
                      <w:fldChar w:fldCharType="separate"/>
                    </w:r>
                    <w:r>
                      <w:rPr>
                        <w:noProof/>
                        <w:lang w:val="en-US"/>
                      </w:rPr>
                      <w:t>(Taylor, Framing the National Spirit: Viewing and Reviewing Painting under the Revolution)</w:t>
                    </w:r>
                    <w:r>
                      <w:fldChar w:fldCharType="end"/>
                    </w:r>
                  </w:sdtContent>
                </w:sdt>
              </w:p>
              <w:p w14:paraId="0E52D0C4" w14:textId="77777777" w:rsidR="004317C0" w:rsidRDefault="004317C0" w:rsidP="00EC3F47"/>
              <w:p w14:paraId="1A1FA30E" w14:textId="77777777" w:rsidR="004317C0" w:rsidRDefault="004317C0" w:rsidP="00EC3F47">
                <w:sdt>
                  <w:sdtPr>
                    <w:id w:val="-1370674795"/>
                    <w:citation/>
                  </w:sdtPr>
                  <w:sdtContent>
                    <w:r>
                      <w:fldChar w:fldCharType="begin"/>
                    </w:r>
                    <w:r>
                      <w:rPr>
                        <w:lang w:val="en-US"/>
                      </w:rPr>
                      <w:instrText xml:space="preserve">CITATION Tru77 \l 1033 </w:instrText>
                    </w:r>
                    <w:r>
                      <w:fldChar w:fldCharType="separate"/>
                    </w:r>
                    <w:r>
                      <w:rPr>
                        <w:noProof/>
                        <w:lang w:val="en-US"/>
                      </w:rPr>
                      <w:t>(Chinh)</w:t>
                    </w:r>
                    <w:r>
                      <w:fldChar w:fldCharType="end"/>
                    </w:r>
                  </w:sdtContent>
                </w:sdt>
              </w:p>
            </w:sdtContent>
          </w:sdt>
        </w:tc>
      </w:tr>
    </w:tbl>
    <w:p w14:paraId="20F7CEF2" w14:textId="77777777" w:rsidR="004317C0" w:rsidRPr="00F36937" w:rsidRDefault="004317C0" w:rsidP="004317C0"/>
    <w:p w14:paraId="0D1F9522" w14:textId="77777777" w:rsidR="004317C0" w:rsidRPr="00F36937" w:rsidRDefault="004317C0" w:rsidP="00B33145"/>
    <w:sectPr w:rsidR="004317C0"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6T12:15:00Z" w:initials="KJ">
    <w:p w14:paraId="767137BC" w14:textId="0D08392E" w:rsidR="003B580D" w:rsidRDefault="003B580D">
      <w:pPr>
        <w:pStyle w:val="CommentText"/>
      </w:pPr>
      <w:r>
        <w:rPr>
          <w:rStyle w:val="CommentReference"/>
        </w:rPr>
        <w:annotationRef/>
      </w:r>
      <w:r>
        <w:t>Source?</w:t>
      </w:r>
    </w:p>
  </w:comment>
  <w:comment w:id="1" w:author="Kate Juniper" w:date="2015-03-07T16:05:00Z" w:initials="KJ">
    <w:p w14:paraId="107F068A" w14:textId="77777777" w:rsidR="003B580D" w:rsidRDefault="003B580D" w:rsidP="003B580D">
      <w:pPr>
        <w:pStyle w:val="CommentText"/>
      </w:pPr>
      <w:r>
        <w:rPr>
          <w:rStyle w:val="CommentReference"/>
        </w:rPr>
        <w:annotationRef/>
      </w:r>
      <w:r>
        <w:t>Source?</w:t>
      </w:r>
    </w:p>
  </w:comment>
  <w:comment w:id="2" w:author="Kate Juniper" w:date="2015-03-07T15:41:00Z" w:initials="KJ">
    <w:p w14:paraId="75A5F583" w14:textId="77777777" w:rsidR="003B580D" w:rsidRDefault="003B580D" w:rsidP="004317C0">
      <w:pPr>
        <w:pStyle w:val="CommentText"/>
      </w:pPr>
      <w:r>
        <w:rPr>
          <w:rStyle w:val="CommentReference"/>
        </w:rPr>
        <w:annotationRef/>
      </w:r>
      <w:r>
        <w:t>Source?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89DD6" w14:textId="77777777" w:rsidR="003B580D" w:rsidRDefault="003B580D" w:rsidP="007A0D55">
      <w:pPr>
        <w:spacing w:after="0" w:line="240" w:lineRule="auto"/>
      </w:pPr>
      <w:r>
        <w:separator/>
      </w:r>
    </w:p>
  </w:endnote>
  <w:endnote w:type="continuationSeparator" w:id="0">
    <w:p w14:paraId="4BEA19A2" w14:textId="77777777" w:rsidR="003B580D" w:rsidRDefault="003B58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519F9" w14:textId="77777777" w:rsidR="003B580D" w:rsidRDefault="003B580D" w:rsidP="007A0D55">
      <w:pPr>
        <w:spacing w:after="0" w:line="240" w:lineRule="auto"/>
      </w:pPr>
      <w:r>
        <w:separator/>
      </w:r>
    </w:p>
  </w:footnote>
  <w:footnote w:type="continuationSeparator" w:id="0">
    <w:p w14:paraId="767394A8" w14:textId="77777777" w:rsidR="003B580D" w:rsidRDefault="003B58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93DC" w14:textId="77777777" w:rsidR="003B580D" w:rsidRDefault="003B580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38188C" w14:textId="77777777" w:rsidR="003B580D" w:rsidRDefault="003B58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90"/>
    <w:rsid w:val="00032559"/>
    <w:rsid w:val="00052040"/>
    <w:rsid w:val="0008456F"/>
    <w:rsid w:val="000B25AE"/>
    <w:rsid w:val="000B55AB"/>
    <w:rsid w:val="000D24DC"/>
    <w:rsid w:val="00101B2E"/>
    <w:rsid w:val="00116FA0"/>
    <w:rsid w:val="0015114C"/>
    <w:rsid w:val="001A21F3"/>
    <w:rsid w:val="001A2537"/>
    <w:rsid w:val="001A6A06"/>
    <w:rsid w:val="001F3DF9"/>
    <w:rsid w:val="00210C03"/>
    <w:rsid w:val="002162E2"/>
    <w:rsid w:val="00225C5A"/>
    <w:rsid w:val="00230B10"/>
    <w:rsid w:val="00234353"/>
    <w:rsid w:val="00244BB0"/>
    <w:rsid w:val="002A0A0D"/>
    <w:rsid w:val="002B0B37"/>
    <w:rsid w:val="0030662D"/>
    <w:rsid w:val="003235A7"/>
    <w:rsid w:val="003677B6"/>
    <w:rsid w:val="003B580D"/>
    <w:rsid w:val="003D3579"/>
    <w:rsid w:val="003E2795"/>
    <w:rsid w:val="003F0D73"/>
    <w:rsid w:val="004317C0"/>
    <w:rsid w:val="00462DBE"/>
    <w:rsid w:val="00464699"/>
    <w:rsid w:val="00483379"/>
    <w:rsid w:val="00487BC5"/>
    <w:rsid w:val="00496888"/>
    <w:rsid w:val="004A7476"/>
    <w:rsid w:val="004E5896"/>
    <w:rsid w:val="00513EE6"/>
    <w:rsid w:val="00534F8F"/>
    <w:rsid w:val="00590035"/>
    <w:rsid w:val="005B177E"/>
    <w:rsid w:val="005B3921"/>
    <w:rsid w:val="005C54DD"/>
    <w:rsid w:val="005F26D7"/>
    <w:rsid w:val="005F5450"/>
    <w:rsid w:val="0064445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5F4"/>
    <w:rsid w:val="00A27D2C"/>
    <w:rsid w:val="00A76FD9"/>
    <w:rsid w:val="00AB436D"/>
    <w:rsid w:val="00AD1A41"/>
    <w:rsid w:val="00AD2F24"/>
    <w:rsid w:val="00AD4844"/>
    <w:rsid w:val="00B219AE"/>
    <w:rsid w:val="00B33145"/>
    <w:rsid w:val="00B574C9"/>
    <w:rsid w:val="00BC39C9"/>
    <w:rsid w:val="00BE5BF7"/>
    <w:rsid w:val="00BF40E1"/>
    <w:rsid w:val="00C27FAB"/>
    <w:rsid w:val="00C358D4"/>
    <w:rsid w:val="00C42772"/>
    <w:rsid w:val="00C6296B"/>
    <w:rsid w:val="00CC586D"/>
    <w:rsid w:val="00CF1542"/>
    <w:rsid w:val="00CF3EC5"/>
    <w:rsid w:val="00D656DA"/>
    <w:rsid w:val="00D83300"/>
    <w:rsid w:val="00D94490"/>
    <w:rsid w:val="00DC6B48"/>
    <w:rsid w:val="00DF01B0"/>
    <w:rsid w:val="00E85A05"/>
    <w:rsid w:val="00E95829"/>
    <w:rsid w:val="00EA606C"/>
    <w:rsid w:val="00EB0C8C"/>
    <w:rsid w:val="00EB51FD"/>
    <w:rsid w:val="00EB77DB"/>
    <w:rsid w:val="00EC3F47"/>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9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 w:type="character" w:customStyle="1" w:styleId="apple-converted-space">
    <w:name w:val="apple-converted-space"/>
    <w:rsid w:val="004317C0"/>
  </w:style>
  <w:style w:type="character" w:styleId="Hyperlink">
    <w:name w:val="Hyperlink"/>
    <w:uiPriority w:val="99"/>
    <w:unhideWhenUsed/>
    <w:rsid w:val="004317C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 w:type="character" w:customStyle="1" w:styleId="apple-converted-space">
    <w:name w:val="apple-converted-space"/>
    <w:rsid w:val="004317C0"/>
  </w:style>
  <w:style w:type="character" w:styleId="Hyperlink">
    <w:name w:val="Hyperlink"/>
    <w:uiPriority w:val="99"/>
    <w:unhideWhenUsed/>
    <w:rsid w:val="00431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etyakovgallery.ru/en/collection/_show/image/_id/331" TargetMode="External"/><Relationship Id="rId12" Type="http://schemas.openxmlformats.org/officeDocument/2006/relationships/hyperlink" Target="http://www.tretyakovgallery.ru/en/collection/_show/image/_id/343"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poisk.info/artist/deyneka_aleksandr_aleksandrovich_1899/estafeta_po_kol_cu_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9E3A0EA8118498A488ECEB9925D7B"/>
        <w:category>
          <w:name w:val="General"/>
          <w:gallery w:val="placeholder"/>
        </w:category>
        <w:types>
          <w:type w:val="bbPlcHdr"/>
        </w:types>
        <w:behaviors>
          <w:behavior w:val="content"/>
        </w:behaviors>
        <w:guid w:val="{D89BC948-9054-E843-B8B8-7CF11C60F759}"/>
      </w:docPartPr>
      <w:docPartBody>
        <w:p w:rsidR="00DC2C26" w:rsidRDefault="00DC2C26">
          <w:pPr>
            <w:pStyle w:val="D1F9E3A0EA8118498A488ECEB9925D7B"/>
          </w:pPr>
          <w:r w:rsidRPr="00CC586D">
            <w:rPr>
              <w:rStyle w:val="PlaceholderText"/>
              <w:b/>
              <w:color w:val="FFFFFF" w:themeColor="background1"/>
            </w:rPr>
            <w:t>[Salutation]</w:t>
          </w:r>
        </w:p>
      </w:docPartBody>
    </w:docPart>
    <w:docPart>
      <w:docPartPr>
        <w:name w:val="8DDBDB310B995B41A6925D95807EE800"/>
        <w:category>
          <w:name w:val="General"/>
          <w:gallery w:val="placeholder"/>
        </w:category>
        <w:types>
          <w:type w:val="bbPlcHdr"/>
        </w:types>
        <w:behaviors>
          <w:behavior w:val="content"/>
        </w:behaviors>
        <w:guid w:val="{FF1419AA-C746-B44E-BB2D-4B85703B3676}"/>
      </w:docPartPr>
      <w:docPartBody>
        <w:p w:rsidR="00DC2C26" w:rsidRDefault="00DC2C26">
          <w:pPr>
            <w:pStyle w:val="8DDBDB310B995B41A6925D95807EE800"/>
          </w:pPr>
          <w:r>
            <w:rPr>
              <w:rStyle w:val="PlaceholderText"/>
            </w:rPr>
            <w:t>[First name]</w:t>
          </w:r>
        </w:p>
      </w:docPartBody>
    </w:docPart>
    <w:docPart>
      <w:docPartPr>
        <w:name w:val="F63BE9BB1AB32D479D7081F9AE9E1410"/>
        <w:category>
          <w:name w:val="General"/>
          <w:gallery w:val="placeholder"/>
        </w:category>
        <w:types>
          <w:type w:val="bbPlcHdr"/>
        </w:types>
        <w:behaviors>
          <w:behavior w:val="content"/>
        </w:behaviors>
        <w:guid w:val="{FE7E3C72-3ED4-E340-9A1B-A8532A1AC59A}"/>
      </w:docPartPr>
      <w:docPartBody>
        <w:p w:rsidR="00DC2C26" w:rsidRDefault="00DC2C26">
          <w:pPr>
            <w:pStyle w:val="F63BE9BB1AB32D479D7081F9AE9E1410"/>
          </w:pPr>
          <w:r>
            <w:rPr>
              <w:rStyle w:val="PlaceholderText"/>
            </w:rPr>
            <w:t>[Middle name]</w:t>
          </w:r>
        </w:p>
      </w:docPartBody>
    </w:docPart>
    <w:docPart>
      <w:docPartPr>
        <w:name w:val="CF83D4C23D3F9E4987952A750C4798DB"/>
        <w:category>
          <w:name w:val="General"/>
          <w:gallery w:val="placeholder"/>
        </w:category>
        <w:types>
          <w:type w:val="bbPlcHdr"/>
        </w:types>
        <w:behaviors>
          <w:behavior w:val="content"/>
        </w:behaviors>
        <w:guid w:val="{04B9A3DF-1AE1-F745-A379-854FE52268AC}"/>
      </w:docPartPr>
      <w:docPartBody>
        <w:p w:rsidR="00DC2C26" w:rsidRDefault="00DC2C26">
          <w:pPr>
            <w:pStyle w:val="CF83D4C23D3F9E4987952A750C4798DB"/>
          </w:pPr>
          <w:r>
            <w:rPr>
              <w:rStyle w:val="PlaceholderText"/>
            </w:rPr>
            <w:t>[Last name]</w:t>
          </w:r>
        </w:p>
      </w:docPartBody>
    </w:docPart>
    <w:docPart>
      <w:docPartPr>
        <w:name w:val="D5C52ED5C78D6F40A575559924600247"/>
        <w:category>
          <w:name w:val="General"/>
          <w:gallery w:val="placeholder"/>
        </w:category>
        <w:types>
          <w:type w:val="bbPlcHdr"/>
        </w:types>
        <w:behaviors>
          <w:behavior w:val="content"/>
        </w:behaviors>
        <w:guid w:val="{20980143-3DFC-F244-9BC2-44C3EEEF54C3}"/>
      </w:docPartPr>
      <w:docPartBody>
        <w:p w:rsidR="00DC2C26" w:rsidRDefault="00DC2C26">
          <w:pPr>
            <w:pStyle w:val="D5C52ED5C78D6F40A575559924600247"/>
          </w:pPr>
          <w:r>
            <w:rPr>
              <w:rStyle w:val="PlaceholderText"/>
            </w:rPr>
            <w:t>[Enter your biography]</w:t>
          </w:r>
        </w:p>
      </w:docPartBody>
    </w:docPart>
    <w:docPart>
      <w:docPartPr>
        <w:name w:val="1C98FB1C7544524DB562B3D253902C1C"/>
        <w:category>
          <w:name w:val="General"/>
          <w:gallery w:val="placeholder"/>
        </w:category>
        <w:types>
          <w:type w:val="bbPlcHdr"/>
        </w:types>
        <w:behaviors>
          <w:behavior w:val="content"/>
        </w:behaviors>
        <w:guid w:val="{39BC5A05-486E-164F-B865-56ED82536DF1}"/>
      </w:docPartPr>
      <w:docPartBody>
        <w:p w:rsidR="00DC2C26" w:rsidRDefault="00DC2C26">
          <w:pPr>
            <w:pStyle w:val="1C98FB1C7544524DB562B3D253902C1C"/>
          </w:pPr>
          <w:r>
            <w:rPr>
              <w:rStyle w:val="PlaceholderText"/>
            </w:rPr>
            <w:t>[Enter the institution with which you are affiliated]</w:t>
          </w:r>
        </w:p>
      </w:docPartBody>
    </w:docPart>
    <w:docPart>
      <w:docPartPr>
        <w:name w:val="A62EC7A70C894841AC50DCA6C3775840"/>
        <w:category>
          <w:name w:val="General"/>
          <w:gallery w:val="placeholder"/>
        </w:category>
        <w:types>
          <w:type w:val="bbPlcHdr"/>
        </w:types>
        <w:behaviors>
          <w:behavior w:val="content"/>
        </w:behaviors>
        <w:guid w:val="{8A0127A1-D26C-D642-AC0E-38C325736DFA}"/>
      </w:docPartPr>
      <w:docPartBody>
        <w:p w:rsidR="00DC2C26" w:rsidRDefault="00DC2C26">
          <w:pPr>
            <w:pStyle w:val="A62EC7A70C894841AC50DCA6C3775840"/>
          </w:pPr>
          <w:r w:rsidRPr="00EF74F7">
            <w:rPr>
              <w:b/>
              <w:color w:val="808080" w:themeColor="background1" w:themeShade="80"/>
            </w:rPr>
            <w:t>[Enter the headword for your article]</w:t>
          </w:r>
        </w:p>
      </w:docPartBody>
    </w:docPart>
    <w:docPart>
      <w:docPartPr>
        <w:name w:val="A4D3981B6240E84E964E7891F41579B9"/>
        <w:category>
          <w:name w:val="General"/>
          <w:gallery w:val="placeholder"/>
        </w:category>
        <w:types>
          <w:type w:val="bbPlcHdr"/>
        </w:types>
        <w:behaviors>
          <w:behavior w:val="content"/>
        </w:behaviors>
        <w:guid w:val="{9AD4F19E-BFA7-B241-864A-CFC47BBE10E4}"/>
      </w:docPartPr>
      <w:docPartBody>
        <w:p w:rsidR="00DC2C26" w:rsidRDefault="00DC2C26">
          <w:pPr>
            <w:pStyle w:val="A4D3981B6240E84E964E7891F41579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2ECCA0AE17C4FA6CE6E406F29E3FE"/>
        <w:category>
          <w:name w:val="General"/>
          <w:gallery w:val="placeholder"/>
        </w:category>
        <w:types>
          <w:type w:val="bbPlcHdr"/>
        </w:types>
        <w:behaviors>
          <w:behavior w:val="content"/>
        </w:behaviors>
        <w:guid w:val="{686394ED-93B7-494C-BE37-6324CE4BF761}"/>
      </w:docPartPr>
      <w:docPartBody>
        <w:p w:rsidR="00DC2C26" w:rsidRDefault="00DC2C26">
          <w:pPr>
            <w:pStyle w:val="B522ECCA0AE17C4FA6CE6E406F29E3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84E16BB2C702429712070E24EDA472"/>
        <w:category>
          <w:name w:val="General"/>
          <w:gallery w:val="placeholder"/>
        </w:category>
        <w:types>
          <w:type w:val="bbPlcHdr"/>
        </w:types>
        <w:behaviors>
          <w:behavior w:val="content"/>
        </w:behaviors>
        <w:guid w:val="{C494D24D-9FFB-1D49-96F9-4DB3268CF3CB}"/>
      </w:docPartPr>
      <w:docPartBody>
        <w:p w:rsidR="00DC2C26" w:rsidRDefault="00DC2C26">
          <w:pPr>
            <w:pStyle w:val="BA84E16BB2C702429712070E24EDA4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274F19DDBF748ABBB1291F03223EE"/>
        <w:category>
          <w:name w:val="General"/>
          <w:gallery w:val="placeholder"/>
        </w:category>
        <w:types>
          <w:type w:val="bbPlcHdr"/>
        </w:types>
        <w:behaviors>
          <w:behavior w:val="content"/>
        </w:behaviors>
        <w:guid w:val="{2D0A25A8-EAE0-3546-8709-1D4FCD74C2EE}"/>
      </w:docPartPr>
      <w:docPartBody>
        <w:p w:rsidR="00DC2C26" w:rsidRDefault="00DC2C26">
          <w:pPr>
            <w:pStyle w:val="9B9274F19DDBF748ABBB1291F03223EE"/>
          </w:pPr>
          <w:r>
            <w:rPr>
              <w:rStyle w:val="PlaceholderText"/>
            </w:rPr>
            <w:t>[Enter citations for further reading here]</w:t>
          </w:r>
        </w:p>
      </w:docPartBody>
    </w:docPart>
    <w:docPart>
      <w:docPartPr>
        <w:name w:val="695D2932E44EBA4DBBD5AFE49D681857"/>
        <w:category>
          <w:name w:val="General"/>
          <w:gallery w:val="placeholder"/>
        </w:category>
        <w:types>
          <w:type w:val="bbPlcHdr"/>
        </w:types>
        <w:behaviors>
          <w:behavior w:val="content"/>
        </w:behaviors>
        <w:guid w:val="{C38713BB-20DD-2647-AE2C-628CA0252533}"/>
      </w:docPartPr>
      <w:docPartBody>
        <w:p w:rsidR="00DC2C26" w:rsidRDefault="00DC2C26" w:rsidP="00DC2C26">
          <w:pPr>
            <w:pStyle w:val="695D2932E44EBA4DBBD5AFE49D681857"/>
          </w:pPr>
          <w:r w:rsidRPr="00CC586D">
            <w:rPr>
              <w:rStyle w:val="PlaceholderText"/>
              <w:b/>
              <w:color w:val="FFFFFF" w:themeColor="background1"/>
            </w:rPr>
            <w:t>[Salutation]</w:t>
          </w:r>
        </w:p>
      </w:docPartBody>
    </w:docPart>
    <w:docPart>
      <w:docPartPr>
        <w:name w:val="12E2C65FD1217B42BD076E7932E8CD8B"/>
        <w:category>
          <w:name w:val="General"/>
          <w:gallery w:val="placeholder"/>
        </w:category>
        <w:types>
          <w:type w:val="bbPlcHdr"/>
        </w:types>
        <w:behaviors>
          <w:behavior w:val="content"/>
        </w:behaviors>
        <w:guid w:val="{E1D1CA11-4BD8-7D40-8401-F0FF4A2EDBF8}"/>
      </w:docPartPr>
      <w:docPartBody>
        <w:p w:rsidR="00DC2C26" w:rsidRDefault="00DC2C26" w:rsidP="00DC2C26">
          <w:pPr>
            <w:pStyle w:val="12E2C65FD1217B42BD076E7932E8CD8B"/>
          </w:pPr>
          <w:r>
            <w:rPr>
              <w:rStyle w:val="PlaceholderText"/>
            </w:rPr>
            <w:t>[First name]</w:t>
          </w:r>
        </w:p>
      </w:docPartBody>
    </w:docPart>
    <w:docPart>
      <w:docPartPr>
        <w:name w:val="5CAE33DA18EEAD4D9CE74B3DF6A0C4F4"/>
        <w:category>
          <w:name w:val="General"/>
          <w:gallery w:val="placeholder"/>
        </w:category>
        <w:types>
          <w:type w:val="bbPlcHdr"/>
        </w:types>
        <w:behaviors>
          <w:behavior w:val="content"/>
        </w:behaviors>
        <w:guid w:val="{FC996319-5C4B-D045-9AD5-5BA13C6E7B04}"/>
      </w:docPartPr>
      <w:docPartBody>
        <w:p w:rsidR="00DC2C26" w:rsidRDefault="00DC2C26" w:rsidP="00DC2C26">
          <w:pPr>
            <w:pStyle w:val="5CAE33DA18EEAD4D9CE74B3DF6A0C4F4"/>
          </w:pPr>
          <w:r>
            <w:rPr>
              <w:rStyle w:val="PlaceholderText"/>
            </w:rPr>
            <w:t>[Middle name]</w:t>
          </w:r>
        </w:p>
      </w:docPartBody>
    </w:docPart>
    <w:docPart>
      <w:docPartPr>
        <w:name w:val="159524FA9461684CA6FB5BE6F0F970AE"/>
        <w:category>
          <w:name w:val="General"/>
          <w:gallery w:val="placeholder"/>
        </w:category>
        <w:types>
          <w:type w:val="bbPlcHdr"/>
        </w:types>
        <w:behaviors>
          <w:behavior w:val="content"/>
        </w:behaviors>
        <w:guid w:val="{FCABC32C-3883-B646-9760-7C30D76B593E}"/>
      </w:docPartPr>
      <w:docPartBody>
        <w:p w:rsidR="00DC2C26" w:rsidRDefault="00DC2C26" w:rsidP="00DC2C26">
          <w:pPr>
            <w:pStyle w:val="159524FA9461684CA6FB5BE6F0F970AE"/>
          </w:pPr>
          <w:r>
            <w:rPr>
              <w:rStyle w:val="PlaceholderText"/>
            </w:rPr>
            <w:t>[Last name]</w:t>
          </w:r>
        </w:p>
      </w:docPartBody>
    </w:docPart>
    <w:docPart>
      <w:docPartPr>
        <w:name w:val="CE7B30C2F162AB4D8722465ADF2A2B83"/>
        <w:category>
          <w:name w:val="General"/>
          <w:gallery w:val="placeholder"/>
        </w:category>
        <w:types>
          <w:type w:val="bbPlcHdr"/>
        </w:types>
        <w:behaviors>
          <w:behavior w:val="content"/>
        </w:behaviors>
        <w:guid w:val="{08B4E86E-4F72-AC4F-AFFB-D4D2E9380B93}"/>
      </w:docPartPr>
      <w:docPartBody>
        <w:p w:rsidR="00DC2C26" w:rsidRDefault="00DC2C26" w:rsidP="00DC2C26">
          <w:pPr>
            <w:pStyle w:val="CE7B30C2F162AB4D8722465ADF2A2B83"/>
          </w:pPr>
          <w:r>
            <w:rPr>
              <w:rStyle w:val="PlaceholderText"/>
            </w:rPr>
            <w:t>[Enter your biography]</w:t>
          </w:r>
        </w:p>
      </w:docPartBody>
    </w:docPart>
    <w:docPart>
      <w:docPartPr>
        <w:name w:val="38DD0E3EDE78BD488E67E70D3B277485"/>
        <w:category>
          <w:name w:val="General"/>
          <w:gallery w:val="placeholder"/>
        </w:category>
        <w:types>
          <w:type w:val="bbPlcHdr"/>
        </w:types>
        <w:behaviors>
          <w:behavior w:val="content"/>
        </w:behaviors>
        <w:guid w:val="{E00C8F4E-6F59-2C45-A99C-8DC5C20E71AF}"/>
      </w:docPartPr>
      <w:docPartBody>
        <w:p w:rsidR="00DC2C26" w:rsidRDefault="00DC2C26" w:rsidP="00DC2C26">
          <w:pPr>
            <w:pStyle w:val="38DD0E3EDE78BD488E67E70D3B277485"/>
          </w:pPr>
          <w:r>
            <w:rPr>
              <w:rStyle w:val="PlaceholderText"/>
            </w:rPr>
            <w:t>[Enter the institution with which you are affiliated]</w:t>
          </w:r>
        </w:p>
      </w:docPartBody>
    </w:docPart>
    <w:docPart>
      <w:docPartPr>
        <w:name w:val="A17A32105771C9459F2DF780AC8A4393"/>
        <w:category>
          <w:name w:val="General"/>
          <w:gallery w:val="placeholder"/>
        </w:category>
        <w:types>
          <w:type w:val="bbPlcHdr"/>
        </w:types>
        <w:behaviors>
          <w:behavior w:val="content"/>
        </w:behaviors>
        <w:guid w:val="{0DEBEAD0-1B6F-B340-80EA-C6377E59EF63}"/>
      </w:docPartPr>
      <w:docPartBody>
        <w:p w:rsidR="00DC2C26" w:rsidRDefault="00DC2C26" w:rsidP="00DC2C26">
          <w:pPr>
            <w:pStyle w:val="A17A32105771C9459F2DF780AC8A4393"/>
          </w:pPr>
          <w:r w:rsidRPr="00EF74F7">
            <w:rPr>
              <w:b/>
              <w:color w:val="808080" w:themeColor="background1" w:themeShade="80"/>
            </w:rPr>
            <w:t>[Enter the headword for your article]</w:t>
          </w:r>
        </w:p>
      </w:docPartBody>
    </w:docPart>
    <w:docPart>
      <w:docPartPr>
        <w:name w:val="EF79050B99F7EC4F99C1D4756BA3D9D0"/>
        <w:category>
          <w:name w:val="General"/>
          <w:gallery w:val="placeholder"/>
        </w:category>
        <w:types>
          <w:type w:val="bbPlcHdr"/>
        </w:types>
        <w:behaviors>
          <w:behavior w:val="content"/>
        </w:behaviors>
        <w:guid w:val="{3D699E3A-76F1-0840-B576-3732741DB10E}"/>
      </w:docPartPr>
      <w:docPartBody>
        <w:p w:rsidR="00DC2C26" w:rsidRDefault="00DC2C26" w:rsidP="00DC2C26">
          <w:pPr>
            <w:pStyle w:val="EF79050B99F7EC4F99C1D4756BA3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554853C57E2346934425BB25EFEDBD"/>
        <w:category>
          <w:name w:val="General"/>
          <w:gallery w:val="placeholder"/>
        </w:category>
        <w:types>
          <w:type w:val="bbPlcHdr"/>
        </w:types>
        <w:behaviors>
          <w:behavior w:val="content"/>
        </w:behaviors>
        <w:guid w:val="{4C697FB6-2FA2-F84C-86D4-EC1C44E6C94A}"/>
      </w:docPartPr>
      <w:docPartBody>
        <w:p w:rsidR="00DC2C26" w:rsidRDefault="00DC2C26" w:rsidP="00DC2C26">
          <w:pPr>
            <w:pStyle w:val="6E554853C57E2346934425BB25EFED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909084ACD22D43AAC8D2366FBFC38E"/>
        <w:category>
          <w:name w:val="General"/>
          <w:gallery w:val="placeholder"/>
        </w:category>
        <w:types>
          <w:type w:val="bbPlcHdr"/>
        </w:types>
        <w:behaviors>
          <w:behavior w:val="content"/>
        </w:behaviors>
        <w:guid w:val="{B5A9DAAC-19E1-AC4E-9D45-28920A6B44DB}"/>
      </w:docPartPr>
      <w:docPartBody>
        <w:p w:rsidR="00DC2C26" w:rsidRDefault="00DC2C26" w:rsidP="00DC2C26">
          <w:pPr>
            <w:pStyle w:val="C8909084ACD22D43AAC8D2366FBFC3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81AAAB2422FA459FB7847D9218D8B6"/>
        <w:category>
          <w:name w:val="General"/>
          <w:gallery w:val="placeholder"/>
        </w:category>
        <w:types>
          <w:type w:val="bbPlcHdr"/>
        </w:types>
        <w:behaviors>
          <w:behavior w:val="content"/>
        </w:behaviors>
        <w:guid w:val="{F871A23C-ED55-2D40-89C6-442BA99242A3}"/>
      </w:docPartPr>
      <w:docPartBody>
        <w:p w:rsidR="00DC2C26" w:rsidRDefault="00DC2C26" w:rsidP="00DC2C26">
          <w:pPr>
            <w:pStyle w:val="2181AAAB2422FA459FB7847D9218D8B6"/>
          </w:pPr>
          <w:r>
            <w:rPr>
              <w:rStyle w:val="PlaceholderText"/>
            </w:rPr>
            <w:t>[Enter citations for further reading here]</w:t>
          </w:r>
        </w:p>
      </w:docPartBody>
    </w:docPart>
    <w:docPart>
      <w:docPartPr>
        <w:name w:val="9F5133BAFAC34E47A6EDBEBECE5BE640"/>
        <w:category>
          <w:name w:val="General"/>
          <w:gallery w:val="placeholder"/>
        </w:category>
        <w:types>
          <w:type w:val="bbPlcHdr"/>
        </w:types>
        <w:behaviors>
          <w:behavior w:val="content"/>
        </w:behaviors>
        <w:guid w:val="{4E5C08C8-BB45-0049-A800-477B0B4F1C2A}"/>
      </w:docPartPr>
      <w:docPartBody>
        <w:p w:rsidR="00DC2C26" w:rsidRDefault="00DC2C26" w:rsidP="00DC2C26">
          <w:pPr>
            <w:pStyle w:val="9F5133BAFAC34E47A6EDBEBECE5BE640"/>
          </w:pPr>
          <w:r w:rsidRPr="00CC586D">
            <w:rPr>
              <w:rStyle w:val="PlaceholderText"/>
              <w:b/>
              <w:color w:val="FFFFFF" w:themeColor="background1"/>
            </w:rPr>
            <w:t>[Salutation]</w:t>
          </w:r>
        </w:p>
      </w:docPartBody>
    </w:docPart>
    <w:docPart>
      <w:docPartPr>
        <w:name w:val="E574E9BE8849B3489B5EC4A5B3BB729D"/>
        <w:category>
          <w:name w:val="General"/>
          <w:gallery w:val="placeholder"/>
        </w:category>
        <w:types>
          <w:type w:val="bbPlcHdr"/>
        </w:types>
        <w:behaviors>
          <w:behavior w:val="content"/>
        </w:behaviors>
        <w:guid w:val="{931FE8D6-DF1D-454F-B222-4AC1520EB9A8}"/>
      </w:docPartPr>
      <w:docPartBody>
        <w:p w:rsidR="00DC2C26" w:rsidRDefault="00DC2C26" w:rsidP="00DC2C26">
          <w:pPr>
            <w:pStyle w:val="E574E9BE8849B3489B5EC4A5B3BB729D"/>
          </w:pPr>
          <w:r>
            <w:rPr>
              <w:rStyle w:val="PlaceholderText"/>
            </w:rPr>
            <w:t>[First name]</w:t>
          </w:r>
        </w:p>
      </w:docPartBody>
    </w:docPart>
    <w:docPart>
      <w:docPartPr>
        <w:name w:val="03C13BDC506F7F4585E515B7314109EF"/>
        <w:category>
          <w:name w:val="General"/>
          <w:gallery w:val="placeholder"/>
        </w:category>
        <w:types>
          <w:type w:val="bbPlcHdr"/>
        </w:types>
        <w:behaviors>
          <w:behavior w:val="content"/>
        </w:behaviors>
        <w:guid w:val="{15508C37-5AD2-0447-BA0A-61948CF2A41C}"/>
      </w:docPartPr>
      <w:docPartBody>
        <w:p w:rsidR="00DC2C26" w:rsidRDefault="00DC2C26" w:rsidP="00DC2C26">
          <w:pPr>
            <w:pStyle w:val="03C13BDC506F7F4585E515B7314109EF"/>
          </w:pPr>
          <w:r>
            <w:rPr>
              <w:rStyle w:val="PlaceholderText"/>
            </w:rPr>
            <w:t>[Middle name]</w:t>
          </w:r>
        </w:p>
      </w:docPartBody>
    </w:docPart>
    <w:docPart>
      <w:docPartPr>
        <w:name w:val="CFFAFD14125BEC4BAA190F99F5FE99C1"/>
        <w:category>
          <w:name w:val="General"/>
          <w:gallery w:val="placeholder"/>
        </w:category>
        <w:types>
          <w:type w:val="bbPlcHdr"/>
        </w:types>
        <w:behaviors>
          <w:behavior w:val="content"/>
        </w:behaviors>
        <w:guid w:val="{47DB7EBA-FE61-994E-BCAA-6C4B7DC2518E}"/>
      </w:docPartPr>
      <w:docPartBody>
        <w:p w:rsidR="00DC2C26" w:rsidRDefault="00DC2C26" w:rsidP="00DC2C26">
          <w:pPr>
            <w:pStyle w:val="CFFAFD14125BEC4BAA190F99F5FE99C1"/>
          </w:pPr>
          <w:r>
            <w:rPr>
              <w:rStyle w:val="PlaceholderText"/>
            </w:rPr>
            <w:t>[Last name]</w:t>
          </w:r>
        </w:p>
      </w:docPartBody>
    </w:docPart>
    <w:docPart>
      <w:docPartPr>
        <w:name w:val="9E475532F44CAE48BF0EF099F32A1956"/>
        <w:category>
          <w:name w:val="General"/>
          <w:gallery w:val="placeholder"/>
        </w:category>
        <w:types>
          <w:type w:val="bbPlcHdr"/>
        </w:types>
        <w:behaviors>
          <w:behavior w:val="content"/>
        </w:behaviors>
        <w:guid w:val="{08F692C2-14BB-C14C-B604-628F873B5558}"/>
      </w:docPartPr>
      <w:docPartBody>
        <w:p w:rsidR="00DC2C26" w:rsidRDefault="00DC2C26" w:rsidP="00DC2C26">
          <w:pPr>
            <w:pStyle w:val="9E475532F44CAE48BF0EF099F32A1956"/>
          </w:pPr>
          <w:r>
            <w:rPr>
              <w:rStyle w:val="PlaceholderText"/>
            </w:rPr>
            <w:t>[Enter your biography]</w:t>
          </w:r>
        </w:p>
      </w:docPartBody>
    </w:docPart>
    <w:docPart>
      <w:docPartPr>
        <w:name w:val="C829705A17053447BEEAF7E8A456A3D2"/>
        <w:category>
          <w:name w:val="General"/>
          <w:gallery w:val="placeholder"/>
        </w:category>
        <w:types>
          <w:type w:val="bbPlcHdr"/>
        </w:types>
        <w:behaviors>
          <w:behavior w:val="content"/>
        </w:behaviors>
        <w:guid w:val="{3BAE38B4-1E89-B34D-8F1C-605A633FCEF1}"/>
      </w:docPartPr>
      <w:docPartBody>
        <w:p w:rsidR="00DC2C26" w:rsidRDefault="00DC2C26" w:rsidP="00DC2C26">
          <w:pPr>
            <w:pStyle w:val="C829705A17053447BEEAF7E8A456A3D2"/>
          </w:pPr>
          <w:r>
            <w:rPr>
              <w:rStyle w:val="PlaceholderText"/>
            </w:rPr>
            <w:t>[Enter the institution with which you are affiliated]</w:t>
          </w:r>
        </w:p>
      </w:docPartBody>
    </w:docPart>
    <w:docPart>
      <w:docPartPr>
        <w:name w:val="3071AA41D49BE744A13EA8ED1E62DFDD"/>
        <w:category>
          <w:name w:val="General"/>
          <w:gallery w:val="placeholder"/>
        </w:category>
        <w:types>
          <w:type w:val="bbPlcHdr"/>
        </w:types>
        <w:behaviors>
          <w:behavior w:val="content"/>
        </w:behaviors>
        <w:guid w:val="{CD240333-FF5E-B048-BF40-725A18606ACE}"/>
      </w:docPartPr>
      <w:docPartBody>
        <w:p w:rsidR="00DC2C26" w:rsidRDefault="00DC2C26" w:rsidP="00DC2C26">
          <w:pPr>
            <w:pStyle w:val="3071AA41D49BE744A13EA8ED1E62DFDD"/>
          </w:pPr>
          <w:r w:rsidRPr="00EF74F7">
            <w:rPr>
              <w:b/>
              <w:color w:val="808080" w:themeColor="background1" w:themeShade="80"/>
            </w:rPr>
            <w:t>[Enter the headword for your article]</w:t>
          </w:r>
        </w:p>
      </w:docPartBody>
    </w:docPart>
    <w:docPart>
      <w:docPartPr>
        <w:name w:val="BD4EAB5D45A02341B37F9B35C98817B6"/>
        <w:category>
          <w:name w:val="General"/>
          <w:gallery w:val="placeholder"/>
        </w:category>
        <w:types>
          <w:type w:val="bbPlcHdr"/>
        </w:types>
        <w:behaviors>
          <w:behavior w:val="content"/>
        </w:behaviors>
        <w:guid w:val="{702290A0-82A5-F840-9A38-9DA52A65194F}"/>
      </w:docPartPr>
      <w:docPartBody>
        <w:p w:rsidR="00DC2C26" w:rsidRDefault="00DC2C26" w:rsidP="00DC2C26">
          <w:pPr>
            <w:pStyle w:val="BD4EAB5D45A02341B37F9B35C98817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26"/>
    <w:rsid w:val="00DC2C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C26"/>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 w:type="paragraph" w:customStyle="1" w:styleId="22FEF8A2174D25428CFA3359B5CB65E1">
    <w:name w:val="22FEF8A2174D25428CFA3359B5CB65E1"/>
    <w:rsid w:val="00DC2C26"/>
    <w:rPr>
      <w:lang w:val="en-CA"/>
    </w:rPr>
  </w:style>
  <w:style w:type="paragraph" w:customStyle="1" w:styleId="C2E0958DDE3ADB499AFF3BA9DE425846">
    <w:name w:val="C2E0958DDE3ADB499AFF3BA9DE425846"/>
    <w:rsid w:val="00DC2C26"/>
    <w:rPr>
      <w:lang w:val="en-CA"/>
    </w:rPr>
  </w:style>
  <w:style w:type="paragraph" w:customStyle="1" w:styleId="7D7479F261A99A478631035702DF6629">
    <w:name w:val="7D7479F261A99A478631035702DF6629"/>
    <w:rsid w:val="00DC2C26"/>
    <w:rPr>
      <w:lang w:val="en-CA"/>
    </w:rPr>
  </w:style>
  <w:style w:type="paragraph" w:customStyle="1" w:styleId="1968F7EB05A47148877F87E01A92C24D">
    <w:name w:val="1968F7EB05A47148877F87E01A92C24D"/>
    <w:rsid w:val="00DC2C26"/>
    <w:rPr>
      <w:lang w:val="en-CA"/>
    </w:rPr>
  </w:style>
  <w:style w:type="paragraph" w:customStyle="1" w:styleId="6F9BD93FF0B7C144A360F58249B00C76">
    <w:name w:val="6F9BD93FF0B7C144A360F58249B00C76"/>
    <w:rsid w:val="00DC2C26"/>
    <w:rPr>
      <w:lang w:val="en-CA"/>
    </w:rPr>
  </w:style>
  <w:style w:type="paragraph" w:customStyle="1" w:styleId="CE159D15EF07DA44BD3552EC803ED7A8">
    <w:name w:val="CE159D15EF07DA44BD3552EC803ED7A8"/>
    <w:rsid w:val="00DC2C26"/>
    <w:rPr>
      <w:lang w:val="en-CA"/>
    </w:rPr>
  </w:style>
  <w:style w:type="paragraph" w:customStyle="1" w:styleId="17DC8D6845EC5D44ADDF28AACCD05147">
    <w:name w:val="17DC8D6845EC5D44ADDF28AACCD05147"/>
    <w:rsid w:val="00DC2C26"/>
    <w:rPr>
      <w:lang w:val="en-CA"/>
    </w:rPr>
  </w:style>
  <w:style w:type="paragraph" w:customStyle="1" w:styleId="946FBB26F2E39342A5C50455D2EBE923">
    <w:name w:val="946FBB26F2E39342A5C50455D2EBE923"/>
    <w:rsid w:val="00DC2C26"/>
    <w:rPr>
      <w:lang w:val="en-CA"/>
    </w:rPr>
  </w:style>
  <w:style w:type="paragraph" w:customStyle="1" w:styleId="FA58E7DBA931AF46A1B683AA3624BC6A">
    <w:name w:val="FA58E7DBA931AF46A1B683AA3624BC6A"/>
    <w:rsid w:val="00DC2C26"/>
    <w:rPr>
      <w:lang w:val="en-CA"/>
    </w:rPr>
  </w:style>
  <w:style w:type="paragraph" w:customStyle="1" w:styleId="01E6837600865E40AF214FBDE610DFA9">
    <w:name w:val="01E6837600865E40AF214FBDE610DFA9"/>
    <w:rsid w:val="00DC2C26"/>
    <w:rPr>
      <w:lang w:val="en-CA"/>
    </w:rPr>
  </w:style>
  <w:style w:type="paragraph" w:customStyle="1" w:styleId="E25BE8C810F50B48AE426E31C8229490">
    <w:name w:val="E25BE8C810F50B48AE426E31C8229490"/>
    <w:rsid w:val="00DC2C26"/>
    <w:rPr>
      <w:lang w:val="en-CA"/>
    </w:rPr>
  </w:style>
  <w:style w:type="paragraph" w:customStyle="1" w:styleId="695D2932E44EBA4DBBD5AFE49D681857">
    <w:name w:val="695D2932E44EBA4DBBD5AFE49D681857"/>
    <w:rsid w:val="00DC2C26"/>
    <w:rPr>
      <w:lang w:val="en-CA"/>
    </w:rPr>
  </w:style>
  <w:style w:type="paragraph" w:customStyle="1" w:styleId="12E2C65FD1217B42BD076E7932E8CD8B">
    <w:name w:val="12E2C65FD1217B42BD076E7932E8CD8B"/>
    <w:rsid w:val="00DC2C26"/>
    <w:rPr>
      <w:lang w:val="en-CA"/>
    </w:rPr>
  </w:style>
  <w:style w:type="paragraph" w:customStyle="1" w:styleId="5CAE33DA18EEAD4D9CE74B3DF6A0C4F4">
    <w:name w:val="5CAE33DA18EEAD4D9CE74B3DF6A0C4F4"/>
    <w:rsid w:val="00DC2C26"/>
    <w:rPr>
      <w:lang w:val="en-CA"/>
    </w:rPr>
  </w:style>
  <w:style w:type="paragraph" w:customStyle="1" w:styleId="159524FA9461684CA6FB5BE6F0F970AE">
    <w:name w:val="159524FA9461684CA6FB5BE6F0F970AE"/>
    <w:rsid w:val="00DC2C26"/>
    <w:rPr>
      <w:lang w:val="en-CA"/>
    </w:rPr>
  </w:style>
  <w:style w:type="paragraph" w:customStyle="1" w:styleId="CE7B30C2F162AB4D8722465ADF2A2B83">
    <w:name w:val="CE7B30C2F162AB4D8722465ADF2A2B83"/>
    <w:rsid w:val="00DC2C26"/>
    <w:rPr>
      <w:lang w:val="en-CA"/>
    </w:rPr>
  </w:style>
  <w:style w:type="paragraph" w:customStyle="1" w:styleId="38DD0E3EDE78BD488E67E70D3B277485">
    <w:name w:val="38DD0E3EDE78BD488E67E70D3B277485"/>
    <w:rsid w:val="00DC2C26"/>
    <w:rPr>
      <w:lang w:val="en-CA"/>
    </w:rPr>
  </w:style>
  <w:style w:type="paragraph" w:customStyle="1" w:styleId="A17A32105771C9459F2DF780AC8A4393">
    <w:name w:val="A17A32105771C9459F2DF780AC8A4393"/>
    <w:rsid w:val="00DC2C26"/>
    <w:rPr>
      <w:lang w:val="en-CA"/>
    </w:rPr>
  </w:style>
  <w:style w:type="paragraph" w:customStyle="1" w:styleId="EF79050B99F7EC4F99C1D4756BA3D9D0">
    <w:name w:val="EF79050B99F7EC4F99C1D4756BA3D9D0"/>
    <w:rsid w:val="00DC2C26"/>
    <w:rPr>
      <w:lang w:val="en-CA"/>
    </w:rPr>
  </w:style>
  <w:style w:type="paragraph" w:customStyle="1" w:styleId="6E554853C57E2346934425BB25EFEDBD">
    <w:name w:val="6E554853C57E2346934425BB25EFEDBD"/>
    <w:rsid w:val="00DC2C26"/>
    <w:rPr>
      <w:lang w:val="en-CA"/>
    </w:rPr>
  </w:style>
  <w:style w:type="paragraph" w:customStyle="1" w:styleId="C8909084ACD22D43AAC8D2366FBFC38E">
    <w:name w:val="C8909084ACD22D43AAC8D2366FBFC38E"/>
    <w:rsid w:val="00DC2C26"/>
    <w:rPr>
      <w:lang w:val="en-CA"/>
    </w:rPr>
  </w:style>
  <w:style w:type="paragraph" w:customStyle="1" w:styleId="2181AAAB2422FA459FB7847D9218D8B6">
    <w:name w:val="2181AAAB2422FA459FB7847D9218D8B6"/>
    <w:rsid w:val="00DC2C26"/>
    <w:rPr>
      <w:lang w:val="en-CA"/>
    </w:rPr>
  </w:style>
  <w:style w:type="paragraph" w:customStyle="1" w:styleId="9F5133BAFAC34E47A6EDBEBECE5BE640">
    <w:name w:val="9F5133BAFAC34E47A6EDBEBECE5BE640"/>
    <w:rsid w:val="00DC2C26"/>
    <w:rPr>
      <w:lang w:val="en-CA"/>
    </w:rPr>
  </w:style>
  <w:style w:type="paragraph" w:customStyle="1" w:styleId="E574E9BE8849B3489B5EC4A5B3BB729D">
    <w:name w:val="E574E9BE8849B3489B5EC4A5B3BB729D"/>
    <w:rsid w:val="00DC2C26"/>
    <w:rPr>
      <w:lang w:val="en-CA"/>
    </w:rPr>
  </w:style>
  <w:style w:type="paragraph" w:customStyle="1" w:styleId="03C13BDC506F7F4585E515B7314109EF">
    <w:name w:val="03C13BDC506F7F4585E515B7314109EF"/>
    <w:rsid w:val="00DC2C26"/>
    <w:rPr>
      <w:lang w:val="en-CA"/>
    </w:rPr>
  </w:style>
  <w:style w:type="paragraph" w:customStyle="1" w:styleId="CFFAFD14125BEC4BAA190F99F5FE99C1">
    <w:name w:val="CFFAFD14125BEC4BAA190F99F5FE99C1"/>
    <w:rsid w:val="00DC2C26"/>
    <w:rPr>
      <w:lang w:val="en-CA"/>
    </w:rPr>
  </w:style>
  <w:style w:type="paragraph" w:customStyle="1" w:styleId="9E475532F44CAE48BF0EF099F32A1956">
    <w:name w:val="9E475532F44CAE48BF0EF099F32A1956"/>
    <w:rsid w:val="00DC2C26"/>
    <w:rPr>
      <w:lang w:val="en-CA"/>
    </w:rPr>
  </w:style>
  <w:style w:type="paragraph" w:customStyle="1" w:styleId="C829705A17053447BEEAF7E8A456A3D2">
    <w:name w:val="C829705A17053447BEEAF7E8A456A3D2"/>
    <w:rsid w:val="00DC2C26"/>
    <w:rPr>
      <w:lang w:val="en-CA"/>
    </w:rPr>
  </w:style>
  <w:style w:type="paragraph" w:customStyle="1" w:styleId="3071AA41D49BE744A13EA8ED1E62DFDD">
    <w:name w:val="3071AA41D49BE744A13EA8ED1E62DFDD"/>
    <w:rsid w:val="00DC2C26"/>
    <w:rPr>
      <w:lang w:val="en-CA"/>
    </w:rPr>
  </w:style>
  <w:style w:type="paragraph" w:customStyle="1" w:styleId="BD4EAB5D45A02341B37F9B35C98817B6">
    <w:name w:val="BD4EAB5D45A02341B37F9B35C98817B6"/>
    <w:rsid w:val="00DC2C26"/>
    <w:rPr>
      <w:lang w:val="en-CA"/>
    </w:rPr>
  </w:style>
  <w:style w:type="paragraph" w:customStyle="1" w:styleId="96509F7188DBBB4291BA77B6B30F763E">
    <w:name w:val="96509F7188DBBB4291BA77B6B30F763E"/>
    <w:rsid w:val="00DC2C26"/>
    <w:rPr>
      <w:lang w:val="en-CA"/>
    </w:rPr>
  </w:style>
  <w:style w:type="paragraph" w:customStyle="1" w:styleId="34E272E1F852C24D800EF2941D2A95E7">
    <w:name w:val="34E272E1F852C24D800EF2941D2A95E7"/>
    <w:rsid w:val="00DC2C26"/>
    <w:rPr>
      <w:lang w:val="en-CA"/>
    </w:rPr>
  </w:style>
  <w:style w:type="paragraph" w:customStyle="1" w:styleId="D9223F0FD8EE69468FC790261E8C5AD5">
    <w:name w:val="D9223F0FD8EE69468FC790261E8C5AD5"/>
    <w:rsid w:val="00DC2C2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C26"/>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 w:type="paragraph" w:customStyle="1" w:styleId="22FEF8A2174D25428CFA3359B5CB65E1">
    <w:name w:val="22FEF8A2174D25428CFA3359B5CB65E1"/>
    <w:rsid w:val="00DC2C26"/>
    <w:rPr>
      <w:lang w:val="en-CA"/>
    </w:rPr>
  </w:style>
  <w:style w:type="paragraph" w:customStyle="1" w:styleId="C2E0958DDE3ADB499AFF3BA9DE425846">
    <w:name w:val="C2E0958DDE3ADB499AFF3BA9DE425846"/>
    <w:rsid w:val="00DC2C26"/>
    <w:rPr>
      <w:lang w:val="en-CA"/>
    </w:rPr>
  </w:style>
  <w:style w:type="paragraph" w:customStyle="1" w:styleId="7D7479F261A99A478631035702DF6629">
    <w:name w:val="7D7479F261A99A478631035702DF6629"/>
    <w:rsid w:val="00DC2C26"/>
    <w:rPr>
      <w:lang w:val="en-CA"/>
    </w:rPr>
  </w:style>
  <w:style w:type="paragraph" w:customStyle="1" w:styleId="1968F7EB05A47148877F87E01A92C24D">
    <w:name w:val="1968F7EB05A47148877F87E01A92C24D"/>
    <w:rsid w:val="00DC2C26"/>
    <w:rPr>
      <w:lang w:val="en-CA"/>
    </w:rPr>
  </w:style>
  <w:style w:type="paragraph" w:customStyle="1" w:styleId="6F9BD93FF0B7C144A360F58249B00C76">
    <w:name w:val="6F9BD93FF0B7C144A360F58249B00C76"/>
    <w:rsid w:val="00DC2C26"/>
    <w:rPr>
      <w:lang w:val="en-CA"/>
    </w:rPr>
  </w:style>
  <w:style w:type="paragraph" w:customStyle="1" w:styleId="CE159D15EF07DA44BD3552EC803ED7A8">
    <w:name w:val="CE159D15EF07DA44BD3552EC803ED7A8"/>
    <w:rsid w:val="00DC2C26"/>
    <w:rPr>
      <w:lang w:val="en-CA"/>
    </w:rPr>
  </w:style>
  <w:style w:type="paragraph" w:customStyle="1" w:styleId="17DC8D6845EC5D44ADDF28AACCD05147">
    <w:name w:val="17DC8D6845EC5D44ADDF28AACCD05147"/>
    <w:rsid w:val="00DC2C26"/>
    <w:rPr>
      <w:lang w:val="en-CA"/>
    </w:rPr>
  </w:style>
  <w:style w:type="paragraph" w:customStyle="1" w:styleId="946FBB26F2E39342A5C50455D2EBE923">
    <w:name w:val="946FBB26F2E39342A5C50455D2EBE923"/>
    <w:rsid w:val="00DC2C26"/>
    <w:rPr>
      <w:lang w:val="en-CA"/>
    </w:rPr>
  </w:style>
  <w:style w:type="paragraph" w:customStyle="1" w:styleId="FA58E7DBA931AF46A1B683AA3624BC6A">
    <w:name w:val="FA58E7DBA931AF46A1B683AA3624BC6A"/>
    <w:rsid w:val="00DC2C26"/>
    <w:rPr>
      <w:lang w:val="en-CA"/>
    </w:rPr>
  </w:style>
  <w:style w:type="paragraph" w:customStyle="1" w:styleId="01E6837600865E40AF214FBDE610DFA9">
    <w:name w:val="01E6837600865E40AF214FBDE610DFA9"/>
    <w:rsid w:val="00DC2C26"/>
    <w:rPr>
      <w:lang w:val="en-CA"/>
    </w:rPr>
  </w:style>
  <w:style w:type="paragraph" w:customStyle="1" w:styleId="E25BE8C810F50B48AE426E31C8229490">
    <w:name w:val="E25BE8C810F50B48AE426E31C8229490"/>
    <w:rsid w:val="00DC2C26"/>
    <w:rPr>
      <w:lang w:val="en-CA"/>
    </w:rPr>
  </w:style>
  <w:style w:type="paragraph" w:customStyle="1" w:styleId="695D2932E44EBA4DBBD5AFE49D681857">
    <w:name w:val="695D2932E44EBA4DBBD5AFE49D681857"/>
    <w:rsid w:val="00DC2C26"/>
    <w:rPr>
      <w:lang w:val="en-CA"/>
    </w:rPr>
  </w:style>
  <w:style w:type="paragraph" w:customStyle="1" w:styleId="12E2C65FD1217B42BD076E7932E8CD8B">
    <w:name w:val="12E2C65FD1217B42BD076E7932E8CD8B"/>
    <w:rsid w:val="00DC2C26"/>
    <w:rPr>
      <w:lang w:val="en-CA"/>
    </w:rPr>
  </w:style>
  <w:style w:type="paragraph" w:customStyle="1" w:styleId="5CAE33DA18EEAD4D9CE74B3DF6A0C4F4">
    <w:name w:val="5CAE33DA18EEAD4D9CE74B3DF6A0C4F4"/>
    <w:rsid w:val="00DC2C26"/>
    <w:rPr>
      <w:lang w:val="en-CA"/>
    </w:rPr>
  </w:style>
  <w:style w:type="paragraph" w:customStyle="1" w:styleId="159524FA9461684CA6FB5BE6F0F970AE">
    <w:name w:val="159524FA9461684CA6FB5BE6F0F970AE"/>
    <w:rsid w:val="00DC2C26"/>
    <w:rPr>
      <w:lang w:val="en-CA"/>
    </w:rPr>
  </w:style>
  <w:style w:type="paragraph" w:customStyle="1" w:styleId="CE7B30C2F162AB4D8722465ADF2A2B83">
    <w:name w:val="CE7B30C2F162AB4D8722465ADF2A2B83"/>
    <w:rsid w:val="00DC2C26"/>
    <w:rPr>
      <w:lang w:val="en-CA"/>
    </w:rPr>
  </w:style>
  <w:style w:type="paragraph" w:customStyle="1" w:styleId="38DD0E3EDE78BD488E67E70D3B277485">
    <w:name w:val="38DD0E3EDE78BD488E67E70D3B277485"/>
    <w:rsid w:val="00DC2C26"/>
    <w:rPr>
      <w:lang w:val="en-CA"/>
    </w:rPr>
  </w:style>
  <w:style w:type="paragraph" w:customStyle="1" w:styleId="A17A32105771C9459F2DF780AC8A4393">
    <w:name w:val="A17A32105771C9459F2DF780AC8A4393"/>
    <w:rsid w:val="00DC2C26"/>
    <w:rPr>
      <w:lang w:val="en-CA"/>
    </w:rPr>
  </w:style>
  <w:style w:type="paragraph" w:customStyle="1" w:styleId="EF79050B99F7EC4F99C1D4756BA3D9D0">
    <w:name w:val="EF79050B99F7EC4F99C1D4756BA3D9D0"/>
    <w:rsid w:val="00DC2C26"/>
    <w:rPr>
      <w:lang w:val="en-CA"/>
    </w:rPr>
  </w:style>
  <w:style w:type="paragraph" w:customStyle="1" w:styleId="6E554853C57E2346934425BB25EFEDBD">
    <w:name w:val="6E554853C57E2346934425BB25EFEDBD"/>
    <w:rsid w:val="00DC2C26"/>
    <w:rPr>
      <w:lang w:val="en-CA"/>
    </w:rPr>
  </w:style>
  <w:style w:type="paragraph" w:customStyle="1" w:styleId="C8909084ACD22D43AAC8D2366FBFC38E">
    <w:name w:val="C8909084ACD22D43AAC8D2366FBFC38E"/>
    <w:rsid w:val="00DC2C26"/>
    <w:rPr>
      <w:lang w:val="en-CA"/>
    </w:rPr>
  </w:style>
  <w:style w:type="paragraph" w:customStyle="1" w:styleId="2181AAAB2422FA459FB7847D9218D8B6">
    <w:name w:val="2181AAAB2422FA459FB7847D9218D8B6"/>
    <w:rsid w:val="00DC2C26"/>
    <w:rPr>
      <w:lang w:val="en-CA"/>
    </w:rPr>
  </w:style>
  <w:style w:type="paragraph" w:customStyle="1" w:styleId="9F5133BAFAC34E47A6EDBEBECE5BE640">
    <w:name w:val="9F5133BAFAC34E47A6EDBEBECE5BE640"/>
    <w:rsid w:val="00DC2C26"/>
    <w:rPr>
      <w:lang w:val="en-CA"/>
    </w:rPr>
  </w:style>
  <w:style w:type="paragraph" w:customStyle="1" w:styleId="E574E9BE8849B3489B5EC4A5B3BB729D">
    <w:name w:val="E574E9BE8849B3489B5EC4A5B3BB729D"/>
    <w:rsid w:val="00DC2C26"/>
    <w:rPr>
      <w:lang w:val="en-CA"/>
    </w:rPr>
  </w:style>
  <w:style w:type="paragraph" w:customStyle="1" w:styleId="03C13BDC506F7F4585E515B7314109EF">
    <w:name w:val="03C13BDC506F7F4585E515B7314109EF"/>
    <w:rsid w:val="00DC2C26"/>
    <w:rPr>
      <w:lang w:val="en-CA"/>
    </w:rPr>
  </w:style>
  <w:style w:type="paragraph" w:customStyle="1" w:styleId="CFFAFD14125BEC4BAA190F99F5FE99C1">
    <w:name w:val="CFFAFD14125BEC4BAA190F99F5FE99C1"/>
    <w:rsid w:val="00DC2C26"/>
    <w:rPr>
      <w:lang w:val="en-CA"/>
    </w:rPr>
  </w:style>
  <w:style w:type="paragraph" w:customStyle="1" w:styleId="9E475532F44CAE48BF0EF099F32A1956">
    <w:name w:val="9E475532F44CAE48BF0EF099F32A1956"/>
    <w:rsid w:val="00DC2C26"/>
    <w:rPr>
      <w:lang w:val="en-CA"/>
    </w:rPr>
  </w:style>
  <w:style w:type="paragraph" w:customStyle="1" w:styleId="C829705A17053447BEEAF7E8A456A3D2">
    <w:name w:val="C829705A17053447BEEAF7E8A456A3D2"/>
    <w:rsid w:val="00DC2C26"/>
    <w:rPr>
      <w:lang w:val="en-CA"/>
    </w:rPr>
  </w:style>
  <w:style w:type="paragraph" w:customStyle="1" w:styleId="3071AA41D49BE744A13EA8ED1E62DFDD">
    <w:name w:val="3071AA41D49BE744A13EA8ED1E62DFDD"/>
    <w:rsid w:val="00DC2C26"/>
    <w:rPr>
      <w:lang w:val="en-CA"/>
    </w:rPr>
  </w:style>
  <w:style w:type="paragraph" w:customStyle="1" w:styleId="BD4EAB5D45A02341B37F9B35C98817B6">
    <w:name w:val="BD4EAB5D45A02341B37F9B35C98817B6"/>
    <w:rsid w:val="00DC2C26"/>
    <w:rPr>
      <w:lang w:val="en-CA"/>
    </w:rPr>
  </w:style>
  <w:style w:type="paragraph" w:customStyle="1" w:styleId="96509F7188DBBB4291BA77B6B30F763E">
    <w:name w:val="96509F7188DBBB4291BA77B6B30F763E"/>
    <w:rsid w:val="00DC2C26"/>
    <w:rPr>
      <w:lang w:val="en-CA"/>
    </w:rPr>
  </w:style>
  <w:style w:type="paragraph" w:customStyle="1" w:styleId="34E272E1F852C24D800EF2941D2A95E7">
    <w:name w:val="34E272E1F852C24D800EF2941D2A95E7"/>
    <w:rsid w:val="00DC2C26"/>
    <w:rPr>
      <w:lang w:val="en-CA"/>
    </w:rPr>
  </w:style>
  <w:style w:type="paragraph" w:customStyle="1" w:styleId="D9223F0FD8EE69468FC790261E8C5AD5">
    <w:name w:val="D9223F0FD8EE69468FC790261E8C5AD5"/>
    <w:rsid w:val="00DC2C2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Lai88</b:Tag>
    <b:SourceType>Book</b:SourceType>
    <b:Guid>{A6504226-5E29-9B48-B8DD-C2BA383C3105}</b:Guid>
    <b:Author>
      <b:Author>
        <b:NameList>
          <b:Person>
            <b:Last>Laing</b:Last>
            <b:First>Ellen</b:First>
            <b:Middle>Johnston</b:Middle>
          </b:Person>
        </b:NameList>
      </b:Author>
    </b:Author>
    <b:Title>The Winking Owl: Art in the People’s Republic of China</b:Title>
    <b:Publisher>University of California Press</b:Publisher>
    <b:City>Berkeley</b:City>
    <b:Year>1988</b:Year>
    <b:Comments>[Specifically chapters 2 &amp; 3}</b:Comments>
    <b:StateProvince>California</b:StateProvince>
    <b:CountryRegion>USA</b:CountryRegion>
    <b:RefOrder>3</b:RefOrder>
  </b:Source>
  <b:Source>
    <b:Tag>Cla1</b:Tag>
    <b:SourceType>JournalArticle</b:SourceType>
    <b:Guid>{DAA3EE34-86F9-504C-BD65-BCC7952E1596}</b:Guid>
    <b:Author>
      <b:Author>
        <b:NameList>
          <b:Person>
            <b:Last>Clark</b:Last>
            <b:First>John</b:First>
          </b:Person>
        </b:NameList>
      </b:Author>
    </b:Author>
    <b:Title>Realism in Revolutionary Chinese Painting</b:Title>
    <b:Volume>XXII/ XXIII</b:Volume>
    <b:Pages>1-30</b:Pages>
    <b:JournalName>Journal of the Oriental Society of Australia</b:JournalName>
    <b:Issue>1</b:Issue>
    <b:Year>1991</b:Year>
    <b:RefOrder>2</b:RefOrder>
  </b:Source>
  <b:Source>
    <b:Tag>And</b:Tag>
    <b:SourceType>Book</b:SourceType>
    <b:Guid>{091C13A6-E662-0549-8404-CE7F9EF29960}</b:Guid>
    <b:Author>
      <b:Author>
        <b:NameList>
          <b:Person>
            <b:Last>Andrews</b:Last>
            <b:First>Julia</b:First>
            <b:Middle>F.</b:Middle>
          </b:Person>
        </b:NameList>
      </b:Author>
    </b:Author>
    <b:Title>Painters and Politics in the People’s Republic of China, 1949-1979</b:Title>
    <b:City>Berkeley</b:City>
    <b:StateProvince>California</b:StateProvince>
    <b:CountryRegion>USA</b:CountryRegion>
    <b:Publisher>University of California Press</b:Publisher>
    <b:Comments>[Specifically chapters 2-5]</b:Comments>
    <b:Year>1994</b:Year>
    <b:RefOrder>1</b:RefOrder>
  </b:Source>
  <b:Source>
    <b:Tag>Yan96</b:Tag>
    <b:SourceType>BookSection</b:SourceType>
    <b:Guid>{624C1C0E-A3B7-4245-A74F-73656891868F}</b:Guid>
    <b:Author>
      <b:Author>
        <b:NameList>
          <b:Person>
            <b:Last>Yang</b:Last>
            <b:First>Lan</b:First>
          </b:Person>
        </b:NameList>
      </b:Author>
      <b:BookAuthor>
        <b:NameList>
          <b:Person>
            <b:Last>Chung</b:Last>
            <b:First>Hilary</b:First>
          </b:Person>
        </b:NameList>
      </b:BookAuthor>
    </b:Author>
    <b:Title>“Socialist Realism” versus “Revolutionary Realism plus Revolutionary Romanticism”</b:Title>
    <b:City>Amsterdam</b:City>
    <b:CountryRegion>Netherlands</b:CountryRegion>
    <b:Publisher>Rodopi</b:Publisher>
    <b:Year>1996</b:Year>
    <b:Pages>88-105</b:Pages>
    <b:BookTitle>n the Party Spirit: Socialist Realism and Literary Practice in the Soviet Union, East Germany and China</b:BookTitle>
    <b:RefOrder>4</b:RefOrder>
  </b:Source>
  <b:Source>
    <b:Tag>Zha97</b:Tag>
    <b:SourceType>BookSection</b:SourceType>
    <b:Guid>{0A3725D6-56D0-F542-A7D9-92BF924CAC99}</b:Guid>
    <b:Author>
      <b:Author>
        <b:NameList>
          <b:Person>
            <b:Last>Zhang</b:Last>
            <b:First>Xudong</b:First>
          </b:Person>
        </b:NameList>
      </b:Author>
      <b:Editor>
        <b:NameList>
          <b:Person>
            <b:Last>Dobrenko</b:Last>
            <b:First>Evgeny</b:First>
          </b:Person>
          <b:Person>
            <b:Last>Lahusen</b:Last>
            <b:First>Thomas</b:First>
          </b:Person>
        </b:NameList>
      </b:Editor>
    </b:Author>
    <b:Title>The Power of Rewriting: Postrevolutionary Discourse on Chinese Socialist Realism</b:Title>
    <b:BookTitle>Socialist Realism without Shores</b:BookTitle>
    <b:City>Durham</b:City>
    <b:CountryRegion>UK</b:CountryRegion>
    <b:Publisher>Duke University</b:Publisher>
    <b:Year>1997</b:Year>
    <b:Pages>282-309</b:Pages>
    <b:RefOrder>5</b:RefOrder>
  </b:Source>
  <b:Source>
    <b:Tag>Bow91</b:Tag>
    <b:SourceType>Book</b:SourceType>
    <b:Guid>{61E9CB83-082E-0C4C-B5A8-C53C5416FBF9}</b:Guid>
    <b:Author>
      <b:Author>
        <b:NameList>
          <b:Person>
            <b:Last>Bown</b:Last>
            <b:First>M.</b:First>
          </b:Person>
        </b:NameList>
      </b:Author>
    </b:Author>
    <b:Title>Art under Stalin.</b:Title>
    <b:City>New York</b:City>
    <b:StateProvince>New York</b:StateProvince>
    <b:CountryRegion>USA</b:CountryRegion>
    <b:Publisher>Holmes &amp; Meier</b:Publisher>
    <b:Year>1991</b:Year>
    <b:RefOrder>6</b:RefOrder>
  </b:Source>
  <b:Source>
    <b:Tag>Bow12</b:Tag>
    <b:SourceType>Book</b:SourceType>
    <b:Guid>{4B176807-BD3B-9645-89EE-CA7E2CC9AE60}</b:Guid>
    <b:Author>
      <b:Author>
        <b:NameList>
          <b:Person>
            <b:Last>Bown</b:Last>
            <b:First>M.</b:First>
          </b:Person>
          <b:Person>
            <b:Last>Lanfranconi</b:Last>
            <b:First>M.</b:First>
          </b:Person>
        </b:NameList>
      </b:Author>
    </b:Author>
    <b:Title>Socialist Realism: Great Soviet Painting 1920-1970</b:Title>
    <b:City>Milan</b:City>
    <b:CountryRegion>Italy</b:CountryRegion>
    <b:Publisher>Skira</b:Publisher>
    <b:Year>2012</b:Year>
    <b:RefOrder>7</b:RefOrder>
  </b:Source>
  <b:Source>
    <b:Tag>Cla2</b:Tag>
    <b:SourceType>Book</b:SourceType>
    <b:Guid>{41AFF20D-1E89-A04F-A4CF-025CD6BFE4A7}</b:Guid>
    <b:Author>
      <b:Author>
        <b:NameList>
          <b:Person>
            <b:Last>Clark</b:Last>
            <b:First>K.</b:First>
          </b:Person>
        </b:NameList>
      </b:Author>
    </b:Author>
    <b:Title>Moscow, the Fourth Rome: Stalinism, Cosmopolitanism, and the Evolution of Soviet Culture</b:Title>
    <b:City>Cambridge</b:City>
    <b:CountryRegion>UK</b:CountryRegion>
    <b:Publisher>Harvard University Press</b:Publisher>
    <b:RefOrder>8</b:RefOrder>
  </b:Source>
  <b:Source>
    <b:Tag>Gor77</b:Tag>
    <b:SourceType>Book</b:SourceType>
    <b:Guid>{DE7883D2-63B6-BA48-AFAF-C22F1B9584E9}</b:Guid>
    <b:Author>
      <b:Author>
        <b:NameList>
          <b:Person>
            <b:Last>Gorky</b:Last>
            <b:First>M.</b:First>
          </b:Person>
          <b:Person>
            <b:Last>Radek</b:Last>
            <b:First>K.</b:First>
          </b:Person>
        </b:NameList>
      </b:Author>
    </b:Author>
    <b:Title>Soviet Writers' Congress, 1934: The Debate on Socialist Realism and Modernism</b:Title>
    <b:City>London</b:City>
    <b:CountryRegion>UK</b:CountryRegion>
    <b:Publisher>Lawrence &amp; Wishart</b:Publisher>
    <b:Year>1977</b:Year>
    <b:RefOrder>9</b:RefOrder>
  </b:Source>
  <b:Source>
    <b:Tag>Gra11</b:Tag>
    <b:SourceType>Book</b:SourceType>
    <b:Guid>{E9FF8392-93E9-DC48-9F15-CA34001DEBBB}</b:Guid>
    <b:Author>
      <b:Author>
        <b:NameList>
          <b:Person>
            <b:Last>Grays</b:Last>
            <b:First>B.</b:First>
          </b:Person>
          <b:Person>
            <b:Last>Rougle</b:Last>
            <b:First>C.</b:First>
          </b:Person>
        </b:NameList>
      </b:Author>
    </b:Author>
    <b:Title>The Total Art of Stalinism: Avant-Garde, Aesthetic Dictatorship, and Beyond</b:Title>
    <b:City>New York</b:City>
    <b:StateProvince>New York</b:StateProvince>
    <b:CountryRegion>USA</b:CountryRegion>
    <b:Publisher>Verso</b:Publisher>
    <b:Year>2011</b:Year>
    <b:RefOrder>10</b:RefOrder>
  </b:Source>
  <b:Source>
    <b:Tag>Jam73</b:Tag>
    <b:SourceType>Book</b:SourceType>
    <b:Guid>{2024267C-45FE-5F4C-8699-4CC0859697E6}</b:Guid>
    <b:Author>
      <b:Author>
        <b:NameList>
          <b:Person>
            <b:Last>James</b:Last>
            <b:First>C.</b:First>
          </b:Person>
          <b:Person>
            <b:Last>Vaughan</b:Last>
            <b:First>J.</b:First>
          </b:Person>
        </b:NameList>
      </b:Author>
    </b:Author>
    <b:Title>Soviet Socialist Realism: Origins and Theory</b:Title>
    <b:City>London</b:City>
    <b:CountryRegion>UK</b:CountryRegion>
    <b:Publisher>St. Martin's Press</b:Publisher>
    <b:Year>1973</b:Year>
    <b:RefOrder>11</b:RefOrder>
  </b:Source>
  <b:Source>
    <b:Tag>Pap94</b:Tag>
    <b:SourceType>Book</b:SourceType>
    <b:Guid>{67E22005-9363-F647-8419-22FE4CF956E7}</b:Guid>
    <b:Author>
      <b:Author>
        <b:NameList>
          <b:Person>
            <b:Last>Paperno</b:Last>
            <b:First>I.</b:First>
          </b:Person>
          <b:Person>
            <b:Last>Grossman</b:Last>
            <b:First>J.</b:First>
            <b:Middle>D.</b:Middle>
          </b:Person>
        </b:NameList>
      </b:Author>
    </b:Author>
    <b:Title>Creating Life. The Aesthetic Utopia of Russian Modernism</b:Title>
    <b:City>Stanford</b:City>
    <b:StateProvince>California</b:StateProvince>
    <b:CountryRegion>USA</b:CountryRegion>
    <b:Publisher>Stanford University Press</b:Publisher>
    <b:Year>1994</b:Year>
    <b:RefOrder>12</b:RefOrder>
  </b:Source>
  <b:Source>
    <b:Tag>Pro95</b:Tag>
    <b:SourceType>Book</b:SourceType>
    <b:Guid>{23D3236F-16C8-E94B-97A1-76645733CB19}</b:Guid>
    <b:Author>
      <b:Author>
        <b:NameList>
          <b:Person>
            <b:Last>Prokhanov</b:Last>
            <b:First>G.</b:First>
          </b:Person>
        </b:NameList>
      </b:Author>
    </b:Author>
    <b:Title>Art Under Socialist Realism: Soviet Painting 1930-1950</b:Title>
    <b:City>New York</b:City>
    <b:StateProvince>New York</b:StateProvince>
    <b:CountryRegion>USA</b:CountryRegion>
    <b:Publisher>Craftsman House</b:Publisher>
    <b:Year>1995</b:Year>
    <b:RefOrder>13</b:RefOrder>
  </b:Source>
  <b:Source>
    <b:Tag>Ter82</b:Tag>
    <b:SourceType>Book</b:SourceType>
    <b:Guid>{353FE81F-9DC0-D449-94F0-41A8D33B065F}</b:Guid>
    <b:Author>
      <b:Author>
        <b:NameList>
          <b:Person>
            <b:Last>Terz</b:Last>
            <b:First>A.</b:First>
          </b:Person>
        </b:NameList>
      </b:Author>
    </b:Author>
    <b:Title>The Trial Begins and On Socialist Realism</b:Title>
    <b:City>Berkeley</b:City>
    <b:StateProvince>California</b:StateProvince>
    <b:CountryRegion>USA</b:CountryRegion>
    <b:Publisher>University of California Press</b:Publisher>
    <b:Year>1982</b:Year>
    <b:RefOrder>14</b:RefOrder>
  </b:Source>
  <b:Source>
    <b:Tag>Nin02</b:Tag>
    <b:SourceType>Book</b:SourceType>
    <b:Guid>{898F89F9-4686-2E48-B40B-DA173A9556B4}</b:Guid>
    <b:Author>
      <b:Author>
        <b:NameList>
          <b:Person>
            <b:Last>Ninh</b:Last>
            <b:First>Kim</b:First>
            <b:Middle>N. B.</b:Middle>
          </b:Person>
        </b:NameList>
      </b:Author>
    </b:Author>
    <b:Title>A World Transformed: the Politics of Culture in Revolutionary Vietnam, 1945-1965</b:Title>
    <b:City>Ann Arbor</b:City>
    <b:CountryRegion>USA</b:CountryRegion>
    <b:Publisher>The University of Michigan Press</b:Publisher>
    <b:Year>2002</b:Year>
    <b:Comments>An exploration of the development of the Viet Minh’s cultural policy during the anti-colonial war and in the early years of the Socialist state. Contains important analysis of the cultural policies spearheaded by Truong Chinh and the responses of Vietnamese intellectuals, as well as discussion of the Nhan Van Giai Pham affair.</b:Comments>
    <b:RefOrder>15</b:RefOrder>
  </b:Source>
  <b:Source>
    <b:Tag>Pha05</b:Tag>
    <b:SourceType>Book</b:SourceType>
    <b:Guid>{36C9FBDC-3A14-F644-A59B-9CC980E75544}</b:Guid>
    <b:Author>
      <b:Author>
        <b:NameList>
          <b:Person>
            <b:Last>Trung</b:Last>
            <b:First>Pham</b:First>
          </b:Person>
          <b:Person>
            <b:Last>Huong</b:Last>
            <b:First>Bui</b:First>
            <b:Middle>Nhu</b:Middle>
          </b:Person>
        </b:NameList>
      </b:Author>
    </b:Author>
    <b:Title>My Thuat Viet Nam Hien Dai (Modern Vietnamese Art)</b:Title>
    <b:City>Hanoi</b:City>
    <b:CountryRegion>Vietnam</b:CountryRegion>
    <b:Publisher>Fine Arts Publishing House</b:Publisher>
    <b:Year>2005</b:Year>
    <b:Comments>A detailed survey text of art in Vietnam in the 20th century, with substantial material on art in the wartime periods and Socialist Realist art. Contains descriptions of major works in each period.</b:Comments>
    <b:RefOrder>16</b:RefOrder>
  </b:Source>
  <b:Source>
    <b:Tag>Tay09</b:Tag>
    <b:SourceType>Book</b:SourceType>
    <b:Guid>{FBF979B4-2002-1040-A470-485CD4FDEA39}</b:Guid>
    <b:Author>
      <b:Author>
        <b:NameList>
          <b:Person>
            <b:Last>Taylor</b:Last>
            <b:First>Nora</b:First>
            <b:Middle>Annesley</b:Middle>
          </b:Person>
        </b:NameList>
      </b:Author>
    </b:Author>
    <b:Title>Painters in Hanoi: An Ethnography of Vietnamese Art</b:Title>
    <b:City>Singapore</b:City>
    <b:CountryRegion>Singapore</b:CountryRegion>
    <b:Publisher>NUS Press</b:Publisher>
    <b:Year>2009</b:Year>
    <b:Edition>2nd Edition</b:Edition>
    <b:Comments>A seminal text in Vietnamese art history, which uses an ethnographic methodology to document the artistic community of Hanoi and the evolving reception of Vietnamese art history, throughout the ideological shifts of the 20th century. Of particular interest for understanding Socialist Realism in Vietnam is the discussion in this book of the role of the Artist’s Association and state patronage.</b:Comments>
    <b:RefOrder>17</b:RefOrder>
  </b:Source>
  <b:Source>
    <b:Tag>Tay01</b:Tag>
    <b:SourceType>BookSection</b:SourceType>
    <b:Guid>{EBF8D392-008A-E842-9FC3-BFB1000F8A13}</b:Guid>
    <b:Author>
      <b:Author>
        <b:NameList>
          <b:Person>
            <b:Last>Taylor</b:Last>
            <b:First>Nora</b:First>
            <b:Middle>Annesley</b:Middle>
          </b:Person>
        </b:NameList>
      </b:Author>
      <b:Editor>
        <b:NameList>
          <b:Person>
            <b:Last>Tai</b:Last>
            <b:First>Hue-Tam</b:First>
            <b:Middle>Ho</b:Middle>
          </b:Person>
        </b:NameList>
      </b:Editor>
    </b:Author>
    <b:Title>Framing the National Spirit: Viewing and Reviewing Painting under the Revolution</b:Title>
    <b:City>Berkeley; Los Angeles; London</b:City>
    <b:Publisher>University of California Press</b:Publisher>
    <b:Year>2001</b:Year>
    <b:Pages>109-134</b:Pages>
    <b:Comments>A critical analysis of the evolving and contested definitions of ‘Vietnamese’ painting in both revolutionary and post-revolutionary contexts.</b:Comments>
    <b:BookTitle>The Country of Memory: Remaking the Past in late Socialist Vietnam</b:BookTitle>
    <b:RefOrder>18</b:RefOrder>
  </b:Source>
  <b:Source>
    <b:Tag>Tru77</b:Tag>
    <b:SourceType>BookSection</b:SourceType>
    <b:Guid>{7CBE2679-7501-DB4B-A72D-6917F0F3552E}</b:Guid>
    <b:Author>
      <b:Author>
        <b:NameList>
          <b:Person>
            <b:Last>Chinh</b:Last>
            <b:First>Truong</b:First>
          </b:Person>
        </b:NameList>
      </b:Author>
      <b:BookAuthor>
        <b:NameList>
          <b:Person>
            <b:Last>Writings</b:Last>
            <b:First>Truong</b:First>
            <b:Middle>Chinh: Selected</b:Middle>
          </b:Person>
        </b:NameList>
      </b:BookAuthor>
    </b:Author>
    <b:Title>Marxism and Vietnamese Culture: Report delivered at the Second National Cultural Conference, July 1948</b:Title>
    <b:BookTitle>Truong Chinh</b:BookTitle>
    <b:City>Hanoi</b:City>
    <b:CountryRegion>Vietnam</b:CountryRegion>
    <b:Publisher>Foreign Languages Publishing House</b:Publisher>
    <b:Year>1977</b:Year>
    <b:Pages>217-96</b:Pages>
    <b:Comments>An English translation of Truong Chinh’s important address to the Second National Cultural Conference, which set out the cultural guidelines of the Communist Party, including its commitment to Socialist Realism in the arts.</b:Comments>
    <b:RefOrder>19</b:RefOrder>
  </b:Source>
</b:Sources>
</file>

<file path=customXml/itemProps1.xml><?xml version="1.0" encoding="utf-8"?>
<ds:datastoreItem xmlns:ds="http://schemas.openxmlformats.org/officeDocument/2006/customXml" ds:itemID="{F10C8462-D145-5F45-967B-0DEEAE82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8</Pages>
  <Words>4107</Words>
  <Characters>22840</Characters>
  <Application>Microsoft Macintosh Word</Application>
  <DocSecurity>0</DocSecurity>
  <Lines>466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2015-03-07T20:43:00Z</dcterms:created>
  <dcterms:modified xsi:type="dcterms:W3CDTF">2015-03-07T21:18:00Z</dcterms:modified>
</cp:coreProperties>
</file>