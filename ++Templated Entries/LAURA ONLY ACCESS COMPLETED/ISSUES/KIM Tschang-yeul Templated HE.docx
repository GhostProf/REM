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B5C8EB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0C06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0537B01C95CC4DB1D57FBBEB16AD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45DF27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259AF0BB4CA942B73AE4000B829F8E"/>
            </w:placeholder>
            <w:text/>
          </w:sdtPr>
          <w:sdtContent>
            <w:tc>
              <w:tcPr>
                <w:tcW w:w="2073" w:type="dxa"/>
              </w:tcPr>
              <w:p w14:paraId="032C55D1" w14:textId="77777777" w:rsidR="00B574C9" w:rsidRDefault="00F83321" w:rsidP="00F83321">
                <w:r>
                  <w:t>Kim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F4FC86E8D0CB4EA8DEEE32862915BC"/>
            </w:placeholder>
            <w:showingPlcHdr/>
            <w:text/>
          </w:sdtPr>
          <w:sdtContent>
            <w:tc>
              <w:tcPr>
                <w:tcW w:w="2551" w:type="dxa"/>
              </w:tcPr>
              <w:p w14:paraId="56E4F37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E7176A6C207C94796162568456BE052"/>
            </w:placeholder>
            <w:text/>
          </w:sdtPr>
          <w:sdtContent>
            <w:tc>
              <w:tcPr>
                <w:tcW w:w="2642" w:type="dxa"/>
              </w:tcPr>
              <w:p w14:paraId="285BF897" w14:textId="77777777" w:rsidR="00B574C9" w:rsidRDefault="00F83321" w:rsidP="00F83321">
                <w:proofErr w:type="spellStart"/>
                <w:r>
                  <w:t>Yisoon</w:t>
                </w:r>
                <w:proofErr w:type="spellEnd"/>
              </w:p>
            </w:tc>
          </w:sdtContent>
        </w:sdt>
      </w:tr>
      <w:tr w:rsidR="00B574C9" w14:paraId="53836E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DC2F3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F47EF36C535D84989C63B5D1DE0AF9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20B388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DD0A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2783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1F6F5A1AAB7643987728922946690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AE6F1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2FA59B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BE5D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51372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B9FA09" w14:textId="77777777" w:rsidTr="003F0D73">
        <w:sdt>
          <w:sdtPr>
            <w:alias w:val="Article headword"/>
            <w:tag w:val="articleHeadword"/>
            <w:id w:val="-361440020"/>
            <w:placeholder>
              <w:docPart w:val="BE7D970CD28923489EBC56546ED00AE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1466D7" w14:textId="68B9FB29" w:rsidR="003F0D73" w:rsidRPr="00F83321" w:rsidRDefault="00640856" w:rsidP="00F83321">
                <w:pPr>
                  <w:snapToGrid w:val="0"/>
                  <w:rPr>
                    <w:rFonts w:ascii="Times New Roman" w:hAnsi="Times New Roman"/>
                    <w:b/>
                    <w:lang w:eastAsia="ko-KR"/>
                  </w:rPr>
                </w:pPr>
                <w:r w:rsidRPr="0073284C">
                  <w:t xml:space="preserve">Kim, </w:t>
                </w:r>
                <w:proofErr w:type="spellStart"/>
                <w:r w:rsidRPr="0073284C">
                  <w:t>Tschang-yeul</w:t>
                </w:r>
                <w:proofErr w:type="spellEnd"/>
                <w:r w:rsidRPr="0073284C">
                  <w:t xml:space="preserve"> (1929</w:t>
                </w:r>
                <w:r w:rsidR="0073284C" w:rsidRPr="0073284C">
                  <w:t>--</w:t>
                </w:r>
                <w:r w:rsidRPr="0073284C">
                  <w:t>)</w:t>
                </w:r>
              </w:p>
            </w:tc>
          </w:sdtContent>
        </w:sdt>
      </w:tr>
      <w:tr w:rsidR="00464699" w14:paraId="1FEE0AB6" w14:textId="77777777" w:rsidTr="00F83321">
        <w:sdt>
          <w:sdtPr>
            <w:alias w:val="Variant headwords"/>
            <w:tag w:val="variantHeadwords"/>
            <w:id w:val="173464402"/>
            <w:placeholder>
              <w:docPart w:val="124D7038CDD94B49B4CDD05CC527BB6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B9DA0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B18EC6" w14:textId="77777777" w:rsidTr="003F0D73">
        <w:sdt>
          <w:sdtPr>
            <w:alias w:val="Abstract"/>
            <w:tag w:val="abstract"/>
            <w:id w:val="-635871867"/>
            <w:placeholder>
              <w:docPart w:val="FA3469246A864A40A4174FCA6108F147"/>
            </w:placeholder>
          </w:sdtPr>
          <w:sdtContent>
            <w:sdt>
              <w:sdtPr>
                <w:alias w:val="Article text"/>
                <w:tag w:val="articleText"/>
                <w:id w:val="-1960628979"/>
                <w:placeholder>
                  <w:docPart w:val="48E2A9197B7E5F4EA5F77E58F837BC0E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A1DA0E1" w14:textId="4A792A83" w:rsidR="00E85A05" w:rsidRDefault="005B7A5B" w:rsidP="00E85A05">
                    <w:r w:rsidRPr="00DA0F48">
                      <w:rPr>
                        <w:lang w:eastAsia="ko-KR"/>
                      </w:rPr>
                      <w:t xml:space="preserve">Kim </w:t>
                    </w:r>
                    <w:proofErr w:type="spellStart"/>
                    <w:r w:rsidRPr="00DA0F48">
                      <w:rPr>
                        <w:lang w:eastAsia="ko-KR"/>
                      </w:rPr>
                      <w:t>Tschang-yeul</w:t>
                    </w:r>
                    <w:proofErr w:type="spellEnd"/>
                    <w:r w:rsidRPr="00DA0F48">
                      <w:rPr>
                        <w:lang w:eastAsia="ko-KR"/>
                      </w:rPr>
                      <w:t xml:space="preserve"> was born in Korea during the Japanese colonial era. After studying painting at the college of Fine Arts at Seoul National University (1948-</w:t>
                    </w:r>
                    <w:r>
                      <w:rPr>
                        <w:lang w:eastAsia="ko-KR"/>
                      </w:rPr>
                      <w:t>19</w:t>
                    </w:r>
                    <w:r w:rsidRPr="00DA0F48">
                      <w:rPr>
                        <w:lang w:eastAsia="ko-KR"/>
                      </w:rPr>
                      <w:t>50), he moved to America and studied printing at the New York Art Student League (1966-</w:t>
                    </w:r>
                    <w:r>
                      <w:rPr>
                        <w:lang w:eastAsia="ko-KR"/>
                      </w:rPr>
                      <w:t>19</w:t>
                    </w:r>
                    <w:r w:rsidRPr="00DA0F48">
                      <w:rPr>
                        <w:lang w:eastAsia="ko-KR"/>
                      </w:rPr>
                      <w:t>68). His painting style can be divided into three periods. The first</w:t>
                    </w:r>
                    <w:r>
                      <w:rPr>
                        <w:lang w:eastAsia="ko-KR"/>
                      </w:rPr>
                      <w:t xml:space="preserve"> occurred while he was living in Korea from the late 1950s to the mid 1960s, where he painted in the </w:t>
                    </w:r>
                    <w:proofErr w:type="spellStart"/>
                    <w:r w:rsidRPr="00840BAA">
                      <w:rPr>
                        <w:i/>
                        <w:lang w:eastAsia="ko-KR"/>
                      </w:rPr>
                      <w:t>informel</w:t>
                    </w:r>
                    <w:proofErr w:type="spellEnd"/>
                    <w:r>
                      <w:rPr>
                        <w:lang w:eastAsia="ko-KR"/>
                      </w:rPr>
                      <w:t xml:space="preserve"> style that was popular with young artists of that time, which is epitomised in his work</w:t>
                    </w:r>
                    <w:r w:rsidRPr="00DA0F48">
                      <w:rPr>
                        <w:lang w:eastAsia="ko-KR"/>
                      </w:rPr>
                      <w:t xml:space="preserve"> </w:t>
                    </w:r>
                    <w:r w:rsidRPr="00DA0F48">
                      <w:rPr>
                        <w:i/>
                        <w:lang w:eastAsia="ko-KR"/>
                      </w:rPr>
                      <w:t>Rite</w:t>
                    </w:r>
                    <w:r w:rsidRPr="00DA0F48">
                      <w:rPr>
                        <w:lang w:eastAsia="ko-KR"/>
                      </w:rPr>
                      <w:t xml:space="preserve"> (1965). The second</w:t>
                    </w:r>
                    <w:r>
                      <w:rPr>
                        <w:lang w:eastAsia="ko-KR"/>
                      </w:rPr>
                      <w:t>, short-lived period</w:t>
                    </w:r>
                    <w:r w:rsidRPr="00DA0F48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lang w:eastAsia="ko-KR"/>
                      </w:rPr>
                      <w:t xml:space="preserve">was while </w:t>
                    </w:r>
                    <w:r w:rsidRPr="00DA0F48">
                      <w:rPr>
                        <w:lang w:eastAsia="ko-KR"/>
                      </w:rPr>
                      <w:t xml:space="preserve">he </w:t>
                    </w:r>
                    <w:r>
                      <w:rPr>
                        <w:lang w:eastAsia="ko-KR"/>
                      </w:rPr>
                      <w:t xml:space="preserve">studied printing at </w:t>
                    </w:r>
                    <w:r w:rsidRPr="00DA0F48">
                      <w:rPr>
                        <w:lang w:eastAsia="ko-KR"/>
                      </w:rPr>
                      <w:t xml:space="preserve">the New York Art Student League. </w:t>
                    </w:r>
                    <w:r>
                      <w:rPr>
                        <w:lang w:eastAsia="ko-KR"/>
                      </w:rPr>
                      <w:t>Here, Kim</w:t>
                    </w:r>
                    <w:r w:rsidRPr="00DA0F48">
                      <w:rPr>
                        <w:lang w:eastAsia="ko-KR"/>
                      </w:rPr>
                      <w:t xml:space="preserve"> abandoned </w:t>
                    </w:r>
                    <w:proofErr w:type="spellStart"/>
                    <w:r w:rsidRPr="00840BAA">
                      <w:rPr>
                        <w:i/>
                        <w:lang w:eastAsia="ko-KR"/>
                      </w:rPr>
                      <w:t>Informel</w:t>
                    </w:r>
                    <w:proofErr w:type="spellEnd"/>
                    <w:r w:rsidRPr="00DA0F48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lang w:eastAsia="ko-KR"/>
                      </w:rPr>
                      <w:t xml:space="preserve">and instead developed works influenced by the abstract paintings displayed in the 1966 </w:t>
                    </w:r>
                    <w:r w:rsidRPr="00DA0F48">
                      <w:rPr>
                        <w:lang w:eastAsia="ko-KR"/>
                      </w:rPr>
                      <w:t>Primary Structures</w:t>
                    </w:r>
                    <w:r>
                      <w:rPr>
                        <w:lang w:eastAsia="ko-KR"/>
                      </w:rPr>
                      <w:t xml:space="preserve"> exhibition, working </w:t>
                    </w:r>
                    <w:r w:rsidRPr="00DA0F48">
                      <w:rPr>
                        <w:lang w:eastAsia="ko-KR"/>
                      </w:rPr>
                      <w:t xml:space="preserve">with </w:t>
                    </w:r>
                    <w:r>
                      <w:rPr>
                        <w:lang w:eastAsia="ko-KR"/>
                      </w:rPr>
                      <w:t>P</w:t>
                    </w:r>
                    <w:r w:rsidRPr="00DA0F48">
                      <w:rPr>
                        <w:lang w:eastAsia="ko-KR"/>
                      </w:rPr>
                      <w:t>lexigla</w:t>
                    </w:r>
                    <w:r>
                      <w:rPr>
                        <w:lang w:eastAsia="ko-KR"/>
                      </w:rPr>
                      <w:t>s</w:t>
                    </w:r>
                    <w:r w:rsidRPr="00DA0F48">
                      <w:rPr>
                        <w:lang w:eastAsia="ko-KR"/>
                      </w:rPr>
                      <w:t xml:space="preserve"> or abstract paintings that contain</w:t>
                    </w:r>
                    <w:r>
                      <w:rPr>
                        <w:lang w:eastAsia="ko-KR"/>
                      </w:rPr>
                      <w:t>ed</w:t>
                    </w:r>
                    <w:r w:rsidRPr="00DA0F48">
                      <w:rPr>
                        <w:lang w:eastAsia="ko-KR"/>
                      </w:rPr>
                      <w:t xml:space="preserve"> minimalistic elements. The third period </w:t>
                    </w:r>
                    <w:r>
                      <w:rPr>
                        <w:lang w:eastAsia="ko-KR"/>
                      </w:rPr>
                      <w:t>was</w:t>
                    </w:r>
                    <w:r w:rsidRPr="00DA0F48">
                      <w:rPr>
                        <w:lang w:eastAsia="ko-KR"/>
                      </w:rPr>
                      <w:t xml:space="preserve"> from the 1970s</w:t>
                    </w:r>
                    <w:r>
                      <w:rPr>
                        <w:lang w:eastAsia="ko-KR"/>
                      </w:rPr>
                      <w:t xml:space="preserve"> onwards</w:t>
                    </w:r>
                    <w:r w:rsidRPr="00DA0F48">
                      <w:rPr>
                        <w:lang w:eastAsia="ko-KR"/>
                      </w:rPr>
                      <w:t xml:space="preserve">, when he arrived in Paris, </w:t>
                    </w:r>
                    <w:r>
                      <w:rPr>
                        <w:lang w:eastAsia="ko-KR"/>
                      </w:rPr>
                      <w:t>where he developed his trademark, realistic</w:t>
                    </w:r>
                    <w:r w:rsidRPr="00DA0F48">
                      <w:rPr>
                        <w:lang w:eastAsia="ko-KR"/>
                      </w:rPr>
                      <w:t xml:space="preserve"> water drop</w:t>
                    </w:r>
                    <w:r>
                      <w:rPr>
                        <w:lang w:eastAsia="ko-KR"/>
                      </w:rPr>
                      <w:t xml:space="preserve"> paintings, which were painted </w:t>
                    </w:r>
                    <w:r w:rsidRPr="00DA0F48">
                      <w:rPr>
                        <w:lang w:eastAsia="ko-KR"/>
                      </w:rPr>
                      <w:t>on t</w:t>
                    </w:r>
                    <w:r>
                      <w:rPr>
                        <w:lang w:eastAsia="ko-KR"/>
                      </w:rPr>
                      <w:t xml:space="preserve">he surfaces of newspapers or </w:t>
                    </w:r>
                    <w:r w:rsidRPr="00DA0F48">
                      <w:rPr>
                        <w:lang w:eastAsia="ko-KR"/>
                      </w:rPr>
                      <w:t xml:space="preserve">canvases </w:t>
                    </w:r>
                    <w:r>
                      <w:rPr>
                        <w:lang w:eastAsia="ko-KR"/>
                      </w:rPr>
                      <w:t>in wo</w:t>
                    </w:r>
                    <w:bookmarkStart w:id="0" w:name="_GoBack"/>
                    <w:bookmarkEnd w:id="0"/>
                    <w:r>
                      <w:rPr>
                        <w:lang w:eastAsia="ko-KR"/>
                      </w:rPr>
                      <w:t>rks such as</w:t>
                    </w:r>
                    <w:r w:rsidRPr="00DA0F48">
                      <w:rPr>
                        <w:lang w:eastAsia="ko-KR"/>
                      </w:rPr>
                      <w:t xml:space="preserve"> </w:t>
                    </w:r>
                    <w:r w:rsidRPr="00DA0F48">
                      <w:rPr>
                        <w:i/>
                        <w:lang w:eastAsia="ko-KR"/>
                      </w:rPr>
                      <w:t>Memory</w:t>
                    </w:r>
                    <w:r>
                      <w:rPr>
                        <w:lang w:eastAsia="ko-KR"/>
                      </w:rPr>
                      <w:t xml:space="preserve"> (1975) and </w:t>
                    </w:r>
                    <w:r w:rsidRPr="00DA0F48">
                      <w:rPr>
                        <w:i/>
                        <w:lang w:eastAsia="ko-KR"/>
                      </w:rPr>
                      <w:t>Water Drops</w:t>
                    </w:r>
                    <w:r w:rsidRPr="00DA0F48">
                      <w:rPr>
                        <w:lang w:eastAsia="ko-KR"/>
                      </w:rPr>
                      <w:t xml:space="preserve"> (1979</w:t>
                    </w:r>
                    <w:r>
                      <w:rPr>
                        <w:lang w:eastAsia="ko-KR"/>
                      </w:rPr>
                      <w:t xml:space="preserve">). </w:t>
                    </w:r>
                    <w:r w:rsidRPr="00DA0F48">
                      <w:rPr>
                        <w:lang w:eastAsia="ko-KR"/>
                      </w:rPr>
                      <w:t>From the mid 1980s, he has depicted his water drops alongside calligraphy strokes or Chinese characters.</w:t>
                    </w:r>
                  </w:p>
                </w:tc>
              </w:sdtContent>
            </w:sdt>
          </w:sdtContent>
        </w:sdt>
      </w:tr>
      <w:tr w:rsidR="003F0D73" w14:paraId="311C1BDD" w14:textId="77777777" w:rsidTr="003F0D73">
        <w:sdt>
          <w:sdtPr>
            <w:alias w:val="Article text"/>
            <w:tag w:val="articleText"/>
            <w:id w:val="634067588"/>
            <w:placeholder>
              <w:docPart w:val="812207900D86154785E283B7C4DF67B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BF1883" w14:textId="2AC18B93" w:rsidR="003F0D73" w:rsidRPr="00B56A2C" w:rsidRDefault="00B56A2C" w:rsidP="00E50DB2">
                <w:pPr>
                  <w:rPr>
                    <w:lang w:eastAsia="ko-KR"/>
                  </w:rPr>
                </w:pPr>
                <w:r w:rsidRPr="00DA0F48">
                  <w:rPr>
                    <w:lang w:eastAsia="ko-KR"/>
                  </w:rPr>
                  <w:t xml:space="preserve">Kim </w:t>
                </w:r>
                <w:proofErr w:type="spellStart"/>
                <w:r w:rsidRPr="00DA0F48">
                  <w:rPr>
                    <w:lang w:eastAsia="ko-KR"/>
                  </w:rPr>
                  <w:t>Tschang-yeul</w:t>
                </w:r>
                <w:proofErr w:type="spellEnd"/>
                <w:r w:rsidRPr="00DA0F48">
                  <w:rPr>
                    <w:lang w:eastAsia="ko-KR"/>
                  </w:rPr>
                  <w:t xml:space="preserve"> was born in Korea during the Japanese colonial era. After studying painting at the college of Fine Arts at Seoul National University (1948-</w:t>
                </w:r>
                <w:r w:rsidR="00BD0853">
                  <w:rPr>
                    <w:lang w:eastAsia="ko-KR"/>
                  </w:rPr>
                  <w:t>19</w:t>
                </w:r>
                <w:r w:rsidRPr="00DA0F48">
                  <w:rPr>
                    <w:lang w:eastAsia="ko-KR"/>
                  </w:rPr>
                  <w:t>50), he moved to America and studied printing at the New York Art Student League (1966-</w:t>
                </w:r>
                <w:r w:rsidR="00BD0853">
                  <w:rPr>
                    <w:lang w:eastAsia="ko-KR"/>
                  </w:rPr>
                  <w:t>19</w:t>
                </w:r>
                <w:r w:rsidRPr="00DA0F48">
                  <w:rPr>
                    <w:lang w:eastAsia="ko-KR"/>
                  </w:rPr>
                  <w:t>68). His painting style can be divided into three periods. The first</w:t>
                </w:r>
                <w:r w:rsidR="005B7A5B">
                  <w:rPr>
                    <w:lang w:eastAsia="ko-KR"/>
                  </w:rPr>
                  <w:t xml:space="preserve"> occurred while</w:t>
                </w:r>
                <w:r>
                  <w:rPr>
                    <w:lang w:eastAsia="ko-KR"/>
                  </w:rPr>
                  <w:t xml:space="preserve"> he was living in Korea from the late 1950s to the mid 1960s, where he painted in the </w:t>
                </w:r>
                <w:proofErr w:type="spellStart"/>
                <w:r w:rsidRPr="00840BAA">
                  <w:rPr>
                    <w:i/>
                    <w:lang w:eastAsia="ko-KR"/>
                  </w:rPr>
                  <w:t>informel</w:t>
                </w:r>
                <w:proofErr w:type="spellEnd"/>
                <w:r>
                  <w:rPr>
                    <w:lang w:eastAsia="ko-KR"/>
                  </w:rPr>
                  <w:t xml:space="preserve"> style </w:t>
                </w:r>
                <w:r w:rsidR="00BD0853">
                  <w:rPr>
                    <w:lang w:eastAsia="ko-KR"/>
                  </w:rPr>
                  <w:t xml:space="preserve">that was </w:t>
                </w:r>
                <w:r>
                  <w:rPr>
                    <w:lang w:eastAsia="ko-KR"/>
                  </w:rPr>
                  <w:t xml:space="preserve">popular with young artists of that time, </w:t>
                </w:r>
                <w:r w:rsidR="00BD0853">
                  <w:rPr>
                    <w:lang w:eastAsia="ko-KR"/>
                  </w:rPr>
                  <w:t>which</w:t>
                </w:r>
                <w:r>
                  <w:rPr>
                    <w:lang w:eastAsia="ko-KR"/>
                  </w:rPr>
                  <w:t xml:space="preserve"> is epitomised in his work</w:t>
                </w:r>
                <w:r w:rsidRPr="00DA0F48">
                  <w:rPr>
                    <w:lang w:eastAsia="ko-KR"/>
                  </w:rPr>
                  <w:t xml:space="preserve"> </w:t>
                </w:r>
                <w:r w:rsidRPr="00DA0F48">
                  <w:rPr>
                    <w:i/>
                    <w:lang w:eastAsia="ko-KR"/>
                  </w:rPr>
                  <w:t>Rite</w:t>
                </w:r>
                <w:r w:rsidRPr="00DA0F48">
                  <w:rPr>
                    <w:lang w:eastAsia="ko-KR"/>
                  </w:rPr>
                  <w:t xml:space="preserve"> (1965). The second</w:t>
                </w:r>
                <w:r w:rsidR="00BD0853">
                  <w:rPr>
                    <w:lang w:eastAsia="ko-KR"/>
                  </w:rPr>
                  <w:t>, short-</w:t>
                </w:r>
                <w:r>
                  <w:rPr>
                    <w:lang w:eastAsia="ko-KR"/>
                  </w:rPr>
                  <w:t>lived</w:t>
                </w:r>
                <w:r w:rsidR="00E50DB2">
                  <w:rPr>
                    <w:lang w:eastAsia="ko-KR"/>
                  </w:rPr>
                  <w:t xml:space="preserve"> period</w:t>
                </w:r>
                <w:r w:rsidRPr="00DA0F48">
                  <w:rPr>
                    <w:lang w:eastAsia="ko-KR"/>
                  </w:rPr>
                  <w:t xml:space="preserve"> </w:t>
                </w:r>
                <w:r w:rsidR="005B7A5B">
                  <w:rPr>
                    <w:lang w:eastAsia="ko-KR"/>
                  </w:rPr>
                  <w:t>was while</w:t>
                </w:r>
                <w:r>
                  <w:rPr>
                    <w:lang w:eastAsia="ko-KR"/>
                  </w:rPr>
                  <w:t xml:space="preserve"> </w:t>
                </w:r>
                <w:r w:rsidRPr="00DA0F48">
                  <w:rPr>
                    <w:lang w:eastAsia="ko-KR"/>
                  </w:rPr>
                  <w:t xml:space="preserve">he </w:t>
                </w:r>
                <w:r>
                  <w:rPr>
                    <w:lang w:eastAsia="ko-KR"/>
                  </w:rPr>
                  <w:t xml:space="preserve">studied printing at </w:t>
                </w:r>
                <w:r w:rsidRPr="00DA0F48">
                  <w:rPr>
                    <w:lang w:eastAsia="ko-KR"/>
                  </w:rPr>
                  <w:t xml:space="preserve">the New York Art Student League. </w:t>
                </w:r>
                <w:r>
                  <w:rPr>
                    <w:lang w:eastAsia="ko-KR"/>
                  </w:rPr>
                  <w:t>Here, Kim</w:t>
                </w:r>
                <w:r w:rsidRPr="00DA0F48">
                  <w:rPr>
                    <w:lang w:eastAsia="ko-KR"/>
                  </w:rPr>
                  <w:t xml:space="preserve"> abandoned </w:t>
                </w:r>
                <w:proofErr w:type="spellStart"/>
                <w:r w:rsidRPr="00840BAA">
                  <w:rPr>
                    <w:i/>
                    <w:lang w:eastAsia="ko-KR"/>
                  </w:rPr>
                  <w:t>Informel</w:t>
                </w:r>
                <w:proofErr w:type="spellEnd"/>
                <w:r w:rsidRPr="00DA0F48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and instead developed works influenced by the abstract paintings displayed in the 1966 </w:t>
                </w:r>
                <w:r w:rsidRPr="00DA0F48">
                  <w:rPr>
                    <w:lang w:eastAsia="ko-KR"/>
                  </w:rPr>
                  <w:t>Primary Structures</w:t>
                </w:r>
                <w:r>
                  <w:rPr>
                    <w:lang w:eastAsia="ko-KR"/>
                  </w:rPr>
                  <w:t xml:space="preserve"> exhibition, working </w:t>
                </w:r>
                <w:r w:rsidRPr="00DA0F48">
                  <w:rPr>
                    <w:lang w:eastAsia="ko-KR"/>
                  </w:rPr>
                  <w:t xml:space="preserve">with </w:t>
                </w:r>
                <w:r w:rsidR="00E50DB2">
                  <w:rPr>
                    <w:lang w:eastAsia="ko-KR"/>
                  </w:rPr>
                  <w:t>P</w:t>
                </w:r>
                <w:r w:rsidR="001F73B4" w:rsidRPr="00DA0F48">
                  <w:rPr>
                    <w:lang w:eastAsia="ko-KR"/>
                  </w:rPr>
                  <w:t>lexigla</w:t>
                </w:r>
                <w:r w:rsidR="001F73B4">
                  <w:rPr>
                    <w:lang w:eastAsia="ko-KR"/>
                  </w:rPr>
                  <w:t>s</w:t>
                </w:r>
                <w:r w:rsidRPr="00DA0F48">
                  <w:rPr>
                    <w:lang w:eastAsia="ko-KR"/>
                  </w:rPr>
                  <w:t xml:space="preserve"> or abstract paintings that contain</w:t>
                </w:r>
                <w:r>
                  <w:rPr>
                    <w:lang w:eastAsia="ko-KR"/>
                  </w:rPr>
                  <w:t>ed</w:t>
                </w:r>
                <w:r w:rsidRPr="00DA0F48">
                  <w:rPr>
                    <w:lang w:eastAsia="ko-KR"/>
                  </w:rPr>
                  <w:t xml:space="preserve"> minimalistic elements. The third period </w:t>
                </w:r>
                <w:r>
                  <w:rPr>
                    <w:lang w:eastAsia="ko-KR"/>
                  </w:rPr>
                  <w:t>was</w:t>
                </w:r>
                <w:r w:rsidRPr="00DA0F48">
                  <w:rPr>
                    <w:lang w:eastAsia="ko-KR"/>
                  </w:rPr>
                  <w:t xml:space="preserve"> from the 1970s</w:t>
                </w:r>
                <w:r>
                  <w:rPr>
                    <w:lang w:eastAsia="ko-KR"/>
                  </w:rPr>
                  <w:t xml:space="preserve"> onwards</w:t>
                </w:r>
                <w:r w:rsidRPr="00DA0F48">
                  <w:rPr>
                    <w:lang w:eastAsia="ko-KR"/>
                  </w:rPr>
                  <w:t xml:space="preserve">, when he arrived in Paris, </w:t>
                </w:r>
                <w:r>
                  <w:rPr>
                    <w:lang w:eastAsia="ko-KR"/>
                  </w:rPr>
                  <w:t>where he developed his trademark</w:t>
                </w:r>
                <w:r w:rsidR="00E50DB2">
                  <w:rPr>
                    <w:lang w:eastAsia="ko-KR"/>
                  </w:rPr>
                  <w:t>, realistic</w:t>
                </w:r>
                <w:r w:rsidRPr="00DA0F48">
                  <w:rPr>
                    <w:lang w:eastAsia="ko-KR"/>
                  </w:rPr>
                  <w:t xml:space="preserve"> water drop</w:t>
                </w:r>
                <w:r w:rsidR="001F73B4">
                  <w:rPr>
                    <w:lang w:eastAsia="ko-KR"/>
                  </w:rPr>
                  <w:t xml:space="preserve"> paintings,</w:t>
                </w:r>
                <w:r>
                  <w:rPr>
                    <w:lang w:eastAsia="ko-KR"/>
                  </w:rPr>
                  <w:t xml:space="preserve"> </w:t>
                </w:r>
                <w:r w:rsidR="00E50DB2">
                  <w:rPr>
                    <w:lang w:eastAsia="ko-KR"/>
                  </w:rPr>
                  <w:t xml:space="preserve">which were </w:t>
                </w:r>
                <w:r>
                  <w:rPr>
                    <w:lang w:eastAsia="ko-KR"/>
                  </w:rPr>
                  <w:t xml:space="preserve">painted </w:t>
                </w:r>
                <w:r w:rsidRPr="00DA0F48">
                  <w:rPr>
                    <w:lang w:eastAsia="ko-KR"/>
                  </w:rPr>
                  <w:t>on t</w:t>
                </w:r>
                <w:r w:rsidR="001F73B4">
                  <w:rPr>
                    <w:lang w:eastAsia="ko-KR"/>
                  </w:rPr>
                  <w:t>he surface</w:t>
                </w:r>
                <w:r w:rsidR="00C62A93">
                  <w:rPr>
                    <w:lang w:eastAsia="ko-KR"/>
                  </w:rPr>
                  <w:t>s</w:t>
                </w:r>
                <w:r w:rsidR="001F73B4">
                  <w:rPr>
                    <w:lang w:eastAsia="ko-KR"/>
                  </w:rPr>
                  <w:t xml:space="preserve"> of newspapers or </w:t>
                </w:r>
                <w:r w:rsidRPr="00DA0F48">
                  <w:rPr>
                    <w:lang w:eastAsia="ko-KR"/>
                  </w:rPr>
                  <w:t xml:space="preserve">canvases </w:t>
                </w:r>
                <w:r>
                  <w:rPr>
                    <w:lang w:eastAsia="ko-KR"/>
                  </w:rPr>
                  <w:t xml:space="preserve">in works </w:t>
                </w:r>
                <w:r w:rsidR="00E50DB2">
                  <w:rPr>
                    <w:lang w:eastAsia="ko-KR"/>
                  </w:rPr>
                  <w:t>such as</w:t>
                </w:r>
                <w:r w:rsidRPr="00DA0F48">
                  <w:rPr>
                    <w:lang w:eastAsia="ko-KR"/>
                  </w:rPr>
                  <w:t xml:space="preserve"> </w:t>
                </w:r>
                <w:r w:rsidRPr="00DA0F48">
                  <w:rPr>
                    <w:i/>
                    <w:lang w:eastAsia="ko-KR"/>
                  </w:rPr>
                  <w:t>Memory</w:t>
                </w:r>
                <w:r w:rsidR="001F73B4">
                  <w:rPr>
                    <w:lang w:eastAsia="ko-KR"/>
                  </w:rPr>
                  <w:t xml:space="preserve"> (1975) and </w:t>
                </w:r>
                <w:r w:rsidRPr="00DA0F48">
                  <w:rPr>
                    <w:i/>
                    <w:lang w:eastAsia="ko-KR"/>
                  </w:rPr>
                  <w:t>Water Drops</w:t>
                </w:r>
                <w:r w:rsidRPr="00DA0F48">
                  <w:rPr>
                    <w:lang w:eastAsia="ko-KR"/>
                  </w:rPr>
                  <w:t xml:space="preserve"> (1979</w:t>
                </w:r>
                <w:r>
                  <w:rPr>
                    <w:lang w:eastAsia="ko-KR"/>
                  </w:rPr>
                  <w:t xml:space="preserve">). </w:t>
                </w:r>
                <w:r w:rsidRPr="00DA0F48">
                  <w:rPr>
                    <w:lang w:eastAsia="ko-KR"/>
                  </w:rPr>
                  <w:t>From the mid 1980s, he has depicted his water drops alongside calligraphy strokes or Chinese characters.</w:t>
                </w:r>
              </w:p>
            </w:tc>
          </w:sdtContent>
        </w:sdt>
      </w:tr>
      <w:tr w:rsidR="003235A7" w14:paraId="7B5DB7D4" w14:textId="77777777" w:rsidTr="003235A7">
        <w:tc>
          <w:tcPr>
            <w:tcW w:w="9016" w:type="dxa"/>
          </w:tcPr>
          <w:p w14:paraId="1E65CD4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04AE341412A9947AA4CF13F1E2146AE"/>
              </w:placeholder>
            </w:sdtPr>
            <w:sdtContent>
              <w:p w14:paraId="42820DA1" w14:textId="77777777" w:rsidR="00B56A2C" w:rsidRDefault="0073284C" w:rsidP="00B56A2C">
                <w:sdt>
                  <w:sdtPr>
                    <w:id w:val="247699632"/>
                    <w:citation/>
                  </w:sdtPr>
                  <w:sdtContent>
                    <w:r w:rsidR="00BD0853">
                      <w:fldChar w:fldCharType="begin"/>
                    </w:r>
                    <w:r w:rsidR="00BD0853">
                      <w:rPr>
                        <w:lang w:val="en-US"/>
                      </w:rPr>
                      <w:instrText xml:space="preserve"> CITATION Coh93 \l 1033 </w:instrText>
                    </w:r>
                    <w:r w:rsidR="00BD0853">
                      <w:fldChar w:fldCharType="separate"/>
                    </w:r>
                    <w:r w:rsidR="00BD0853">
                      <w:rPr>
                        <w:noProof/>
                        <w:lang w:val="en-US"/>
                      </w:rPr>
                      <w:t xml:space="preserve"> </w:t>
                    </w:r>
                    <w:r w:rsidR="00BD0853" w:rsidRPr="00BD0853">
                      <w:rPr>
                        <w:noProof/>
                        <w:lang w:val="en-US"/>
                      </w:rPr>
                      <w:t>(Cohen)</w:t>
                    </w:r>
                    <w:r w:rsidR="00BD0853">
                      <w:fldChar w:fldCharType="end"/>
                    </w:r>
                  </w:sdtContent>
                </w:sdt>
              </w:p>
              <w:p w14:paraId="1251A4FB" w14:textId="77777777" w:rsidR="00B56A2C" w:rsidRDefault="00B56A2C" w:rsidP="00B56A2C"/>
              <w:p w14:paraId="6132F7EA" w14:textId="77777777" w:rsidR="003235A7" w:rsidRDefault="0073284C" w:rsidP="00B56A2C">
                <w:sdt>
                  <w:sdtPr>
                    <w:id w:val="-525095679"/>
                    <w:citation/>
                  </w:sdtPr>
                  <w:sdtContent>
                    <w:r w:rsidR="00BD0853">
                      <w:fldChar w:fldCharType="begin"/>
                    </w:r>
                    <w:r w:rsidR="00BD0853">
                      <w:rPr>
                        <w:lang w:val="en-US"/>
                      </w:rPr>
                      <w:instrText xml:space="preserve"> CITATION Lee93 \l 1033 </w:instrText>
                    </w:r>
                    <w:r w:rsidR="00BD0853">
                      <w:fldChar w:fldCharType="separate"/>
                    </w:r>
                    <w:r w:rsidR="00BD0853" w:rsidRPr="00BD0853">
                      <w:rPr>
                        <w:noProof/>
                        <w:lang w:val="en-US"/>
                      </w:rPr>
                      <w:t>(Lee)</w:t>
                    </w:r>
                    <w:r w:rsidR="00BD0853">
                      <w:fldChar w:fldCharType="end"/>
                    </w:r>
                  </w:sdtContent>
                </w:sdt>
              </w:p>
            </w:sdtContent>
          </w:sdt>
        </w:tc>
      </w:tr>
    </w:tbl>
    <w:p w14:paraId="556228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B5E3E" w14:textId="77777777" w:rsidR="0073284C" w:rsidRDefault="0073284C" w:rsidP="007A0D55">
      <w:pPr>
        <w:spacing w:after="0" w:line="240" w:lineRule="auto"/>
      </w:pPr>
      <w:r>
        <w:separator/>
      </w:r>
    </w:p>
  </w:endnote>
  <w:endnote w:type="continuationSeparator" w:id="0">
    <w:p w14:paraId="449119AF" w14:textId="77777777" w:rsidR="0073284C" w:rsidRDefault="007328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73F2A" w14:textId="77777777" w:rsidR="0073284C" w:rsidRDefault="0073284C" w:rsidP="007A0D55">
      <w:pPr>
        <w:spacing w:after="0" w:line="240" w:lineRule="auto"/>
      </w:pPr>
      <w:r>
        <w:separator/>
      </w:r>
    </w:p>
  </w:footnote>
  <w:footnote w:type="continuationSeparator" w:id="0">
    <w:p w14:paraId="1879C033" w14:textId="77777777" w:rsidR="0073284C" w:rsidRDefault="007328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168C7" w14:textId="77777777" w:rsidR="0073284C" w:rsidRDefault="0073284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8D95B2" w14:textId="77777777" w:rsidR="0073284C" w:rsidRDefault="007328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73B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B7A5B"/>
    <w:rsid w:val="005F26D7"/>
    <w:rsid w:val="005F5450"/>
    <w:rsid w:val="00640856"/>
    <w:rsid w:val="006D0412"/>
    <w:rsid w:val="0073284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6A2C"/>
    <w:rsid w:val="00B574C9"/>
    <w:rsid w:val="00BC39C9"/>
    <w:rsid w:val="00BD0853"/>
    <w:rsid w:val="00BE5BF7"/>
    <w:rsid w:val="00BF40E1"/>
    <w:rsid w:val="00C27FAB"/>
    <w:rsid w:val="00C358D4"/>
    <w:rsid w:val="00C6296B"/>
    <w:rsid w:val="00C62A93"/>
    <w:rsid w:val="00CC586D"/>
    <w:rsid w:val="00CF1542"/>
    <w:rsid w:val="00CF3EC5"/>
    <w:rsid w:val="00D11EA4"/>
    <w:rsid w:val="00D656DA"/>
    <w:rsid w:val="00D83300"/>
    <w:rsid w:val="00DC6B48"/>
    <w:rsid w:val="00DF01B0"/>
    <w:rsid w:val="00E50DB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332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F8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1E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A4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F83321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F83321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F8332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1E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A4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F83321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F83321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F833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537B01C95CC4DB1D57FBBEB16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1C38C-2A69-A742-94EA-F89537774DB5}"/>
      </w:docPartPr>
      <w:docPartBody>
        <w:p w:rsidR="000D5887" w:rsidRDefault="000D5887">
          <w:pPr>
            <w:pStyle w:val="5F0537B01C95CC4DB1D57FBBEB16AD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259AF0BB4CA942B73AE4000B82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74F4E-CBF4-3C49-8F93-25BDFB8DBACE}"/>
      </w:docPartPr>
      <w:docPartBody>
        <w:p w:rsidR="000D5887" w:rsidRDefault="000D5887">
          <w:pPr>
            <w:pStyle w:val="A8259AF0BB4CA942B73AE4000B829F8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F4FC86E8D0CB4EA8DEEE3286291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7DB0C-485C-7148-9C02-468ED3FB3139}"/>
      </w:docPartPr>
      <w:docPartBody>
        <w:p w:rsidR="000D5887" w:rsidRDefault="000D5887">
          <w:pPr>
            <w:pStyle w:val="38F4FC86E8D0CB4EA8DEEE32862915B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E7176A6C207C94796162568456B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390D-D455-634E-B7CE-093E81192B57}"/>
      </w:docPartPr>
      <w:docPartBody>
        <w:p w:rsidR="000D5887" w:rsidRDefault="000D5887">
          <w:pPr>
            <w:pStyle w:val="3E7176A6C207C94796162568456BE0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F47EF36C535D84989C63B5D1DE0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7593-7371-F045-A4B3-2C215E0FB245}"/>
      </w:docPartPr>
      <w:docPartBody>
        <w:p w:rsidR="000D5887" w:rsidRDefault="000D5887">
          <w:pPr>
            <w:pStyle w:val="AF47EF36C535D84989C63B5D1DE0AF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1F6F5A1AAB76439877289229466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CDC45-5D1F-F04B-A220-02F1CD053595}"/>
      </w:docPartPr>
      <w:docPartBody>
        <w:p w:rsidR="000D5887" w:rsidRDefault="000D5887">
          <w:pPr>
            <w:pStyle w:val="801F6F5A1AAB764398772892294669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7D970CD28923489EBC56546ED0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B5E6-C067-AA43-8E06-872A6F80D35F}"/>
      </w:docPartPr>
      <w:docPartBody>
        <w:p w:rsidR="000D5887" w:rsidRDefault="000D5887">
          <w:pPr>
            <w:pStyle w:val="BE7D970CD28923489EBC56546ED00A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4D7038CDD94B49B4CDD05CC527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995FB-8244-7945-854D-BDDC3A5CFDC3}"/>
      </w:docPartPr>
      <w:docPartBody>
        <w:p w:rsidR="000D5887" w:rsidRDefault="000D5887">
          <w:pPr>
            <w:pStyle w:val="124D7038CDD94B49B4CDD05CC527BB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A3469246A864A40A4174FCA6108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15144-9BF1-F346-8C04-BEEA9F03759D}"/>
      </w:docPartPr>
      <w:docPartBody>
        <w:p w:rsidR="000D5887" w:rsidRDefault="000D5887">
          <w:pPr>
            <w:pStyle w:val="FA3469246A864A40A4174FCA6108F1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2207900D86154785E283B7C4DF6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4D57-2320-3745-9884-137DA2A3BBA4}"/>
      </w:docPartPr>
      <w:docPartBody>
        <w:p w:rsidR="000D5887" w:rsidRDefault="000D5887">
          <w:pPr>
            <w:pStyle w:val="812207900D86154785E283B7C4DF67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04AE341412A9947AA4CF13F1E21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2D253-E733-D549-811A-B0C3C5C3A050}"/>
      </w:docPartPr>
      <w:docPartBody>
        <w:p w:rsidR="000D5887" w:rsidRDefault="000D5887">
          <w:pPr>
            <w:pStyle w:val="204AE341412A9947AA4CF13F1E2146A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8E2A9197B7E5F4EA5F77E58F837B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B1A1-BC41-754C-AC40-1335F7D008AA}"/>
      </w:docPartPr>
      <w:docPartBody>
        <w:p w:rsidR="00000000" w:rsidRDefault="00161645" w:rsidP="00161645">
          <w:pPr>
            <w:pStyle w:val="48E2A9197B7E5F4EA5F77E58F837BC0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87"/>
    <w:rsid w:val="000D5887"/>
    <w:rsid w:val="001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645"/>
    <w:rPr>
      <w:color w:val="808080"/>
    </w:rPr>
  </w:style>
  <w:style w:type="paragraph" w:customStyle="1" w:styleId="5F0537B01C95CC4DB1D57FBBEB16ADA7">
    <w:name w:val="5F0537B01C95CC4DB1D57FBBEB16ADA7"/>
  </w:style>
  <w:style w:type="paragraph" w:customStyle="1" w:styleId="A8259AF0BB4CA942B73AE4000B829F8E">
    <w:name w:val="A8259AF0BB4CA942B73AE4000B829F8E"/>
  </w:style>
  <w:style w:type="paragraph" w:customStyle="1" w:styleId="38F4FC86E8D0CB4EA8DEEE32862915BC">
    <w:name w:val="38F4FC86E8D0CB4EA8DEEE32862915BC"/>
  </w:style>
  <w:style w:type="paragraph" w:customStyle="1" w:styleId="3E7176A6C207C94796162568456BE052">
    <w:name w:val="3E7176A6C207C94796162568456BE052"/>
  </w:style>
  <w:style w:type="paragraph" w:customStyle="1" w:styleId="AF47EF36C535D84989C63B5D1DE0AF97">
    <w:name w:val="AF47EF36C535D84989C63B5D1DE0AF97"/>
  </w:style>
  <w:style w:type="paragraph" w:customStyle="1" w:styleId="801F6F5A1AAB76439877289229466908">
    <w:name w:val="801F6F5A1AAB76439877289229466908"/>
  </w:style>
  <w:style w:type="paragraph" w:customStyle="1" w:styleId="BE7D970CD28923489EBC56546ED00AE0">
    <w:name w:val="BE7D970CD28923489EBC56546ED00AE0"/>
  </w:style>
  <w:style w:type="paragraph" w:customStyle="1" w:styleId="124D7038CDD94B49B4CDD05CC527BB65">
    <w:name w:val="124D7038CDD94B49B4CDD05CC527BB65"/>
  </w:style>
  <w:style w:type="paragraph" w:customStyle="1" w:styleId="FA3469246A864A40A4174FCA6108F147">
    <w:name w:val="FA3469246A864A40A4174FCA6108F147"/>
  </w:style>
  <w:style w:type="paragraph" w:customStyle="1" w:styleId="812207900D86154785E283B7C4DF67B0">
    <w:name w:val="812207900D86154785E283B7C4DF67B0"/>
  </w:style>
  <w:style w:type="paragraph" w:customStyle="1" w:styleId="204AE341412A9947AA4CF13F1E2146AE">
    <w:name w:val="204AE341412A9947AA4CF13F1E2146AE"/>
  </w:style>
  <w:style w:type="paragraph" w:customStyle="1" w:styleId="48E2A9197B7E5F4EA5F77E58F837BC0E">
    <w:name w:val="48E2A9197B7E5F4EA5F77E58F837BC0E"/>
    <w:rsid w:val="0016164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645"/>
    <w:rPr>
      <w:color w:val="808080"/>
    </w:rPr>
  </w:style>
  <w:style w:type="paragraph" w:customStyle="1" w:styleId="5F0537B01C95CC4DB1D57FBBEB16ADA7">
    <w:name w:val="5F0537B01C95CC4DB1D57FBBEB16ADA7"/>
  </w:style>
  <w:style w:type="paragraph" w:customStyle="1" w:styleId="A8259AF0BB4CA942B73AE4000B829F8E">
    <w:name w:val="A8259AF0BB4CA942B73AE4000B829F8E"/>
  </w:style>
  <w:style w:type="paragraph" w:customStyle="1" w:styleId="38F4FC86E8D0CB4EA8DEEE32862915BC">
    <w:name w:val="38F4FC86E8D0CB4EA8DEEE32862915BC"/>
  </w:style>
  <w:style w:type="paragraph" w:customStyle="1" w:styleId="3E7176A6C207C94796162568456BE052">
    <w:name w:val="3E7176A6C207C94796162568456BE052"/>
  </w:style>
  <w:style w:type="paragraph" w:customStyle="1" w:styleId="AF47EF36C535D84989C63B5D1DE0AF97">
    <w:name w:val="AF47EF36C535D84989C63B5D1DE0AF97"/>
  </w:style>
  <w:style w:type="paragraph" w:customStyle="1" w:styleId="801F6F5A1AAB76439877289229466908">
    <w:name w:val="801F6F5A1AAB76439877289229466908"/>
  </w:style>
  <w:style w:type="paragraph" w:customStyle="1" w:styleId="BE7D970CD28923489EBC56546ED00AE0">
    <w:name w:val="BE7D970CD28923489EBC56546ED00AE0"/>
  </w:style>
  <w:style w:type="paragraph" w:customStyle="1" w:styleId="124D7038CDD94B49B4CDD05CC527BB65">
    <w:name w:val="124D7038CDD94B49B4CDD05CC527BB65"/>
  </w:style>
  <w:style w:type="paragraph" w:customStyle="1" w:styleId="FA3469246A864A40A4174FCA6108F147">
    <w:name w:val="FA3469246A864A40A4174FCA6108F147"/>
  </w:style>
  <w:style w:type="paragraph" w:customStyle="1" w:styleId="812207900D86154785E283B7C4DF67B0">
    <w:name w:val="812207900D86154785E283B7C4DF67B0"/>
  </w:style>
  <w:style w:type="paragraph" w:customStyle="1" w:styleId="204AE341412A9947AA4CF13F1E2146AE">
    <w:name w:val="204AE341412A9947AA4CF13F1E2146AE"/>
  </w:style>
  <w:style w:type="paragraph" w:customStyle="1" w:styleId="48E2A9197B7E5F4EA5F77E58F837BC0E">
    <w:name w:val="48E2A9197B7E5F4EA5F77E58F837BC0E"/>
    <w:rsid w:val="0016164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Lee93</b:Tag>
    <b:SourceType>BookSection</b:SourceType>
    <b:Guid>{AFF03BDE-5929-B342-A032-46FCA411C719}</b:Guid>
    <b:Author>
      <b:Author>
        <b:NameList>
          <b:Person>
            <b:Last>Lee</b:Last>
            <b:First>Yil</b:First>
          </b:Person>
        </b:NameList>
      </b:Author>
    </b:Author>
    <b:Title>Kim Tschang-Yeul's 'Drop of Water' Oeuvre and its Path: What the Drops of Water Mean</b:Title>
    <b:BookTitle>Kim Tschang-yeul</b:BookTitle>
    <b:City>Seoul</b:City>
    <b:Publisher>Gallery Hyundai</b:Publisher>
    <b:Year>1993</b:Year>
    <b:RefOrder>2</b:RefOrder>
  </b:Source>
  <b:Source>
    <b:Tag>Coh93</b:Tag>
    <b:SourceType>Book</b:SourceType>
    <b:Guid>{5A39098C-B989-6340-A921-4C68ABB992B1}</b:Guid>
    <b:Author>
      <b:Author>
        <b:NameList>
          <b:Person>
            <b:Last>Cohen</b:Last>
            <b:First>Ronny</b:First>
          </b:Person>
        </b:NameList>
      </b:Author>
    </b:Author>
    <b:Title>Tschang Yeul Kim</b:Title>
    <b:City>New York</b:City>
    <b:Publisher>Hudson Hills Press</b:Publisher>
    <b:Year>1993</b:Year>
    <b:RefOrder>1</b:RefOrder>
  </b:Source>
</b:Sources>
</file>

<file path=customXml/itemProps1.xml><?xml version="1.0" encoding="utf-8"?>
<ds:datastoreItem xmlns:ds="http://schemas.openxmlformats.org/officeDocument/2006/customXml" ds:itemID="{F67B503A-1079-7B4C-9279-A8A1B06F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1</Pages>
  <Words>420</Words>
  <Characters>2349</Characters>
  <Application>Microsoft Macintosh Word</Application>
  <DocSecurity>0</DocSecurity>
  <Lines>52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5</cp:revision>
  <dcterms:created xsi:type="dcterms:W3CDTF">2014-11-17T02:19:00Z</dcterms:created>
  <dcterms:modified xsi:type="dcterms:W3CDTF">2014-11-17T15:42:00Z</dcterms:modified>
</cp:coreProperties>
</file>