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47102F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76FB8D3" w14:textId="77777777" w:rsidR="00B574C9" w:rsidRPr="00CC586D" w:rsidRDefault="00B574C9" w:rsidP="00180539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AA2796B510846E1AE91688D21A4709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34122C01" w14:textId="77777777" w:rsidR="00B574C9" w:rsidRPr="00CC586D" w:rsidRDefault="00B574C9" w:rsidP="00180539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8E6F65BDA234649A9E471A210427893"/>
            </w:placeholder>
            <w:showingPlcHdr/>
            <w:text/>
          </w:sdtPr>
          <w:sdtContent>
            <w:tc>
              <w:tcPr>
                <w:tcW w:w="2073" w:type="dxa"/>
              </w:tcPr>
              <w:p w14:paraId="382EE26E" w14:textId="77777777" w:rsidR="00B574C9" w:rsidRDefault="00B574C9" w:rsidP="00180539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810A15A297A4A6B98687AE8C138A81D"/>
            </w:placeholder>
            <w:showingPlcHdr/>
            <w:text/>
          </w:sdtPr>
          <w:sdtContent>
            <w:tc>
              <w:tcPr>
                <w:tcW w:w="2551" w:type="dxa"/>
              </w:tcPr>
              <w:p w14:paraId="79B1550C" w14:textId="77777777" w:rsidR="00B574C9" w:rsidRDefault="00B574C9" w:rsidP="00180539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B012D6B66D34AB982FAA6713BBD3AB2"/>
            </w:placeholder>
            <w:showingPlcHdr/>
            <w:text/>
          </w:sdtPr>
          <w:sdtContent>
            <w:tc>
              <w:tcPr>
                <w:tcW w:w="2642" w:type="dxa"/>
              </w:tcPr>
              <w:p w14:paraId="2318AB51" w14:textId="77777777" w:rsidR="00B574C9" w:rsidRDefault="00B574C9" w:rsidP="00180539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14:paraId="6BC2047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E8A9A15" w14:textId="77777777" w:rsidR="00B574C9" w:rsidRPr="001A6A06" w:rsidRDefault="00B574C9" w:rsidP="0018053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351C03F4B184055878B52F15FD6082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6462339" w14:textId="77777777" w:rsidR="00B574C9" w:rsidRDefault="00B574C9" w:rsidP="00180539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316669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D32435E" w14:textId="77777777" w:rsidR="00B574C9" w:rsidRPr="001A6A06" w:rsidRDefault="00B574C9" w:rsidP="0018053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7696165309144A7A3CD1A094D23E315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C4F239F" w14:textId="77777777" w:rsidR="00B574C9" w:rsidRDefault="00B574C9" w:rsidP="0018053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D6BD61F" w14:textId="77777777" w:rsidR="003D3579" w:rsidRDefault="003D3579" w:rsidP="00180539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02FF81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D0266D6" w14:textId="77777777" w:rsidR="00244BB0" w:rsidRPr="00244BB0" w:rsidRDefault="00244BB0" w:rsidP="0018053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86D3E0D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5D5C3E0571440268256722A4CB9D0E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4D1D64" w14:textId="77777777" w:rsidR="003F0D73" w:rsidRPr="00FB589A" w:rsidRDefault="001169C7" w:rsidP="00180539">
                <w:r w:rsidRPr="006831DD">
                  <w:rPr>
                    <w:b/>
                  </w:rPr>
                  <w:t>Green, Henry (1905-1973)</w:t>
                </w:r>
              </w:p>
            </w:tc>
          </w:sdtContent>
        </w:sdt>
      </w:tr>
      <w:tr w:rsidR="00464699" w14:paraId="457930F6" w14:textId="77777777" w:rsidTr="006831DD">
        <w:sdt>
          <w:sdtPr>
            <w:alias w:val="Variant headwords"/>
            <w:tag w:val="variantHeadwords"/>
            <w:id w:val="173464402"/>
            <w:placeholder>
              <w:docPart w:val="5DEC4400DECA47D3BA4D1EAD8EB5D9D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F23F76" w14:textId="77777777" w:rsidR="00464699" w:rsidRDefault="00AC60F2" w:rsidP="00180539">
                <w:proofErr w:type="spellStart"/>
                <w:r>
                  <w:t>Yorke</w:t>
                </w:r>
                <w:proofErr w:type="spellEnd"/>
                <w:r>
                  <w:t>, Henry</w:t>
                </w:r>
              </w:p>
            </w:tc>
          </w:sdtContent>
        </w:sdt>
      </w:tr>
      <w:tr w:rsidR="00E85A05" w14:paraId="34158BB6" w14:textId="77777777" w:rsidTr="003F0D73">
        <w:sdt>
          <w:sdtPr>
            <w:alias w:val="Abstract"/>
            <w:tag w:val="abstract"/>
            <w:id w:val="-635871867"/>
            <w:placeholder>
              <w:docPart w:val="085F159EE7E1431EACF5D27E643DDB0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5835D2" w14:textId="77777777" w:rsidR="00E85A05" w:rsidRDefault="00AC60F2" w:rsidP="00180539">
                <w:r w:rsidRPr="00AC60F2">
                  <w:t xml:space="preserve">Henry Green was the pen name of Henry </w:t>
                </w:r>
                <w:proofErr w:type="spellStart"/>
                <w:r w:rsidRPr="00AC60F2">
                  <w:t>Yorke</w:t>
                </w:r>
                <w:proofErr w:type="spellEnd"/>
                <w:r w:rsidRPr="00AC60F2">
                  <w:t>, a well-regarded novelist working in the mid-twentieth century</w:t>
                </w:r>
                <w:r w:rsidR="00CC6FBB">
                  <w:t xml:space="preserve">. </w:t>
                </w:r>
                <w:r w:rsidRPr="00AC60F2">
                  <w:t xml:space="preserve">Living in London, </w:t>
                </w:r>
                <w:proofErr w:type="spellStart"/>
                <w:r w:rsidRPr="00AC60F2">
                  <w:t>Yorke</w:t>
                </w:r>
                <w:proofErr w:type="spellEnd"/>
                <w:r w:rsidRPr="00AC60F2">
                  <w:t xml:space="preserve"> worked much of his life as a businessman for his family's engineering firm</w:t>
                </w:r>
                <w:r w:rsidR="00CC6FBB">
                  <w:t xml:space="preserve">. </w:t>
                </w:r>
                <w:r w:rsidRPr="00AC60F2">
                  <w:t>He published nine novels between 1926 and 1952</w:t>
                </w:r>
                <w:r w:rsidR="00CC6FBB">
                  <w:t xml:space="preserve">. </w:t>
                </w:r>
                <w:r w:rsidRPr="00AC60F2">
                  <w:t>In the later part of his life he was affected by worsening alcoholism, and became increasingly housebound</w:t>
                </w:r>
                <w:r w:rsidR="00CC6FBB">
                  <w:t xml:space="preserve">. </w:t>
                </w:r>
                <w:r w:rsidRPr="00AC60F2">
                  <w:t>He died in 1973.</w:t>
                </w:r>
              </w:p>
            </w:tc>
          </w:sdtContent>
        </w:sdt>
      </w:tr>
      <w:tr w:rsidR="003F0D73" w14:paraId="22A53D80" w14:textId="77777777" w:rsidTr="003F0D73">
        <w:sdt>
          <w:sdtPr>
            <w:alias w:val="Article text"/>
            <w:tag w:val="articleText"/>
            <w:id w:val="634067588"/>
            <w:placeholder>
              <w:docPart w:val="5A36F93898E74C038800362E324982F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99D9777" w14:textId="77777777" w:rsidR="00AC60F2" w:rsidRDefault="00AC60F2" w:rsidP="00180539">
                <w:r>
                  <w:t xml:space="preserve">Henry Green was the pen name of Henry </w:t>
                </w:r>
                <w:proofErr w:type="spellStart"/>
                <w:r>
                  <w:t>Yorke</w:t>
                </w:r>
                <w:proofErr w:type="spellEnd"/>
                <w:r>
                  <w:t>, a well-regarded novelist working in the mid-twentieth century</w:t>
                </w:r>
                <w:r w:rsidR="00CC6FBB">
                  <w:t xml:space="preserve">. </w:t>
                </w:r>
                <w:r>
                  <w:t xml:space="preserve">Living in London, </w:t>
                </w:r>
                <w:proofErr w:type="spellStart"/>
                <w:r>
                  <w:t>Yorke</w:t>
                </w:r>
                <w:proofErr w:type="spellEnd"/>
                <w:r>
                  <w:t xml:space="preserve"> worked much of his life as a businessman for his family's engineering firm</w:t>
                </w:r>
                <w:r w:rsidR="00CC6FBB">
                  <w:t xml:space="preserve">. </w:t>
                </w:r>
                <w:r>
                  <w:t>He published nine novels between 1926 and 1952</w:t>
                </w:r>
                <w:r w:rsidR="00CC6FBB">
                  <w:t xml:space="preserve">. </w:t>
                </w:r>
                <w:r>
                  <w:t>In the later part of his life he was affected by worsening alcoholism, and became increasingly housebound</w:t>
                </w:r>
                <w:r w:rsidR="00CC6FBB">
                  <w:t xml:space="preserve">. </w:t>
                </w:r>
                <w:r>
                  <w:t>He died in 1973.</w:t>
                </w:r>
              </w:p>
              <w:p w14:paraId="6DC87B9B" w14:textId="77777777" w:rsidR="00AC60F2" w:rsidRDefault="00AC60F2" w:rsidP="00180539">
                <w:r>
                  <w:tab/>
                </w:r>
              </w:p>
              <w:p w14:paraId="3F3ADF2C" w14:textId="4836B0B2" w:rsidR="00AC60F2" w:rsidRDefault="00AC60F2" w:rsidP="00180539">
                <w:r>
                  <w:t xml:space="preserve">Born to a family with aristocratic connections, Green was educated at Eton, which he described as </w:t>
                </w:r>
                <w:r w:rsidR="00CC6FBB">
                  <w:t>‘</w:t>
                </w:r>
                <w:r>
                  <w:t>a humane concentration camp</w:t>
                </w:r>
                <w:r w:rsidR="00CC6FBB">
                  <w:t>’</w:t>
                </w:r>
                <w:r>
                  <w:t>, and Oxford, where he was a contemporary of Evelyn Waugh and Anthony Powell and where he published his first novel</w:t>
                </w:r>
                <w:r w:rsidR="00CC6FBB">
                  <w:t xml:space="preserve">. </w:t>
                </w:r>
                <w:r>
                  <w:rPr>
                    <w:i/>
                  </w:rPr>
                  <w:t>Blindness</w:t>
                </w:r>
                <w:r>
                  <w:t xml:space="preserve"> (1926) examines the effects of a blinding inju</w:t>
                </w:r>
                <w:r w:rsidR="006F3769">
                  <w:t>ry on a young man's development</w:t>
                </w:r>
                <w:r>
                  <w:t xml:space="preserve"> into an artist</w:t>
                </w:r>
                <w:r w:rsidR="00CC6FBB">
                  <w:t xml:space="preserve">. </w:t>
                </w:r>
                <w:r>
                  <w:t xml:space="preserve"> In 1929 Green married Mary Adelaide (</w:t>
                </w:r>
                <w:r w:rsidR="00CC6FBB">
                  <w:t>‘</w:t>
                </w:r>
                <w:r>
                  <w:t>Dig</w:t>
                </w:r>
                <w:r w:rsidR="00CC6FBB">
                  <w:t>’</w:t>
                </w:r>
                <w:r>
                  <w:t xml:space="preserve">) </w:t>
                </w:r>
                <w:proofErr w:type="spellStart"/>
                <w:r>
                  <w:t>Biddulph</w:t>
                </w:r>
                <w:proofErr w:type="spellEnd"/>
                <w:r w:rsidR="00CC6FBB">
                  <w:t xml:space="preserve">. </w:t>
                </w:r>
                <w:r>
                  <w:t xml:space="preserve"> </w:t>
                </w:r>
              </w:p>
              <w:p w14:paraId="50906A2F" w14:textId="77777777" w:rsidR="00AC60F2" w:rsidRDefault="00AC60F2" w:rsidP="00180539"/>
              <w:p w14:paraId="4F4666B0" w14:textId="77777777" w:rsidR="00AC60F2" w:rsidRDefault="00AC60F2" w:rsidP="00180539">
                <w:r>
                  <w:t>Most of Green's novels draw on autobiographical experience</w:t>
                </w:r>
                <w:r w:rsidR="00CC6FBB">
                  <w:t xml:space="preserve">. </w:t>
                </w:r>
                <w:r>
                  <w:rPr>
                    <w:i/>
                  </w:rPr>
                  <w:t xml:space="preserve">Living </w:t>
                </w:r>
                <w:r>
                  <w:t xml:space="preserve">(1929), a depiction of factory life in the </w:t>
                </w:r>
                <w:proofErr w:type="gramStart"/>
                <w:r>
                  <w:t>midlands,</w:t>
                </w:r>
                <w:proofErr w:type="gramEnd"/>
                <w:r>
                  <w:t xml:space="preserve"> is informed by a period Green spent working on the factory floor of the family firm</w:t>
                </w:r>
                <w:r w:rsidR="00CC6FBB">
                  <w:t xml:space="preserve">. </w:t>
                </w:r>
                <w:r>
                  <w:rPr>
                    <w:i/>
                  </w:rPr>
                  <w:t xml:space="preserve">Caught </w:t>
                </w:r>
                <w:r>
                  <w:t>(1943) makes use of his work with the London Fire Service</w:t>
                </w:r>
                <w:r w:rsidR="00CC6FBB">
                  <w:t xml:space="preserve">. </w:t>
                </w:r>
                <w:r>
                  <w:t>Although Green's early writing dealt with similar subjects to his contemporaries’ (working-class life, the threat of war), it did so in distinctive ways</w:t>
                </w:r>
                <w:r w:rsidR="00CC6FBB">
                  <w:t xml:space="preserve">. </w:t>
                </w:r>
                <w:r>
                  <w:rPr>
                    <w:i/>
                  </w:rPr>
                  <w:t xml:space="preserve">Living </w:t>
                </w:r>
                <w:r>
                  <w:t xml:space="preserve">and </w:t>
                </w:r>
                <w:r>
                  <w:rPr>
                    <w:i/>
                  </w:rPr>
                  <w:t xml:space="preserve">Party Going </w:t>
                </w:r>
                <w:r>
                  <w:t>(1939) employ an unusual syntax, in which grammatical articles are used sparingly if at all</w:t>
                </w:r>
                <w:r w:rsidR="00CC6FBB">
                  <w:t xml:space="preserve">. </w:t>
                </w:r>
                <w:r>
                  <w:t>The prominent use of gerunds (</w:t>
                </w:r>
                <w:r w:rsidR="00CC6FBB">
                  <w:t>‘</w:t>
                </w:r>
                <w:r>
                  <w:t>doting</w:t>
                </w:r>
                <w:r w:rsidR="00CC6FBB">
                  <w:t>’</w:t>
                </w:r>
                <w:r>
                  <w:t xml:space="preserve">, </w:t>
                </w:r>
                <w:r w:rsidR="00CC6FBB">
                  <w:t>‘</w:t>
                </w:r>
                <w:r>
                  <w:t>loving</w:t>
                </w:r>
                <w:r w:rsidR="00CC6FBB">
                  <w:t>’</w:t>
                </w:r>
                <w:r>
                  <w:t>) is a noticeable Green trait.</w:t>
                </w:r>
              </w:p>
              <w:p w14:paraId="5ADE5111" w14:textId="77777777" w:rsidR="00AC60F2" w:rsidRDefault="00AC60F2" w:rsidP="00180539"/>
              <w:p w14:paraId="1DD8DEEE" w14:textId="189841BA" w:rsidR="00AC60F2" w:rsidRDefault="00AC60F2" w:rsidP="00180539">
                <w:r>
                  <w:t xml:space="preserve">Green's </w:t>
                </w:r>
                <w:r w:rsidR="006F3769">
                  <w:t>pre-war</w:t>
                </w:r>
                <w:r>
                  <w:t xml:space="preserve"> work is informed by the socially conscious ethos of that era</w:t>
                </w:r>
                <w:r w:rsidR="00CC6FBB">
                  <w:t xml:space="preserve">. </w:t>
                </w:r>
                <w:r>
                  <w:rPr>
                    <w:i/>
                  </w:rPr>
                  <w:t xml:space="preserve">Living </w:t>
                </w:r>
                <w:r>
                  <w:t xml:space="preserve">(1929) observes differences and parallels between factory classes, </w:t>
                </w:r>
                <w:r>
                  <w:rPr>
                    <w:i/>
                  </w:rPr>
                  <w:t xml:space="preserve">Party Going </w:t>
                </w:r>
                <w:r>
                  <w:t xml:space="preserve">(1939) the perplexities and failings of a group of wealthy travellers </w:t>
                </w:r>
                <w:r w:rsidR="006F3769">
                  <w:t>cantered</w:t>
                </w:r>
                <w:r>
                  <w:t xml:space="preserve"> around a glamorous socialite in a fog-bound railway station peopled by a sometimes threatening crowd.</w:t>
                </w:r>
              </w:p>
              <w:p w14:paraId="23ED1D90" w14:textId="77777777" w:rsidR="00AC60F2" w:rsidRDefault="00AC60F2" w:rsidP="00180539"/>
              <w:p w14:paraId="5A93F3A1" w14:textId="6674B52E" w:rsidR="00AC60F2" w:rsidRDefault="00AC60F2" w:rsidP="00180539">
                <w:r>
                  <w:t xml:space="preserve">A trio of </w:t>
                </w:r>
                <w:r w:rsidR="006F3769">
                  <w:t>wartime</w:t>
                </w:r>
                <w:r>
                  <w:t xml:space="preserve"> novels provides unusual views of the Second World War</w:t>
                </w:r>
                <w:r w:rsidR="00CC6FBB">
                  <w:t xml:space="preserve">. </w:t>
                </w:r>
                <w:r>
                  <w:rPr>
                    <w:i/>
                  </w:rPr>
                  <w:t xml:space="preserve">Caught </w:t>
                </w:r>
                <w:r>
                  <w:t>(1943) reveals intrigue in a London fire station, and the opportunities for ignoble and unheroic behaviour there</w:t>
                </w:r>
                <w:r w:rsidR="00CC6FBB">
                  <w:t xml:space="preserve">. </w:t>
                </w:r>
                <w:r>
                  <w:rPr>
                    <w:i/>
                  </w:rPr>
                  <w:t>Loving</w:t>
                </w:r>
                <w:r>
                  <w:t xml:space="preserve"> (1945) deals with semi-feudal relations in an Irish country house, where roles are played out in a social order threatened with collapse</w:t>
                </w:r>
                <w:r w:rsidR="00CC6FBB">
                  <w:t xml:space="preserve">. </w:t>
                </w:r>
                <w:r>
                  <w:t>It was Green's most commercially successful novel, and was made into a film in 1995</w:t>
                </w:r>
                <w:r w:rsidR="00CC6FBB">
                  <w:t xml:space="preserve">. </w:t>
                </w:r>
                <w:r>
                  <w:rPr>
                    <w:i/>
                  </w:rPr>
                  <w:t xml:space="preserve">Back </w:t>
                </w:r>
                <w:r>
                  <w:t xml:space="preserve">(1946) presents a disturbing portrait of the difficulties of </w:t>
                </w:r>
                <w:r>
                  <w:lastRenderedPageBreak/>
                  <w:t>the return to normality for those affected by war.</w:t>
                </w:r>
              </w:p>
              <w:p w14:paraId="78F64AEA" w14:textId="77777777" w:rsidR="00AC60F2" w:rsidRDefault="00AC60F2" w:rsidP="00180539"/>
              <w:p w14:paraId="1BA4F4A3" w14:textId="12909C3E" w:rsidR="00AC60F2" w:rsidRDefault="00AC60F2" w:rsidP="00180539">
                <w:r>
                  <w:t xml:space="preserve">In </w:t>
                </w:r>
                <w:r>
                  <w:rPr>
                    <w:i/>
                  </w:rPr>
                  <w:t xml:space="preserve">Concluding </w:t>
                </w:r>
                <w:r>
                  <w:t xml:space="preserve">(1948) Green offered a social allegory set in a training institute preparing its students for life in an administered, bureaucratic </w:t>
                </w:r>
                <w:r w:rsidR="00180539">
                  <w:t>post-war</w:t>
                </w:r>
                <w:r>
                  <w:t xml:space="preserve"> society</w:t>
                </w:r>
                <w:r w:rsidR="00CC6FBB">
                  <w:t xml:space="preserve">. </w:t>
                </w:r>
                <w:r>
                  <w:t xml:space="preserve">Both </w:t>
                </w:r>
                <w:r>
                  <w:rPr>
                    <w:i/>
                  </w:rPr>
                  <w:t xml:space="preserve">Nothing </w:t>
                </w:r>
                <w:r>
                  <w:t xml:space="preserve">(1950) and </w:t>
                </w:r>
                <w:r>
                  <w:rPr>
                    <w:i/>
                  </w:rPr>
                  <w:t xml:space="preserve">Doting </w:t>
                </w:r>
                <w:r>
                  <w:t>(1952) depict family dramas of upper-class life in a changed world where social identities and conventions can no longer be relied upon</w:t>
                </w:r>
                <w:r w:rsidR="00CC6FBB">
                  <w:t xml:space="preserve">. </w:t>
                </w:r>
              </w:p>
              <w:p w14:paraId="2249CDFC" w14:textId="77777777" w:rsidR="00AC60F2" w:rsidRDefault="00AC60F2" w:rsidP="00180539"/>
              <w:p w14:paraId="046FFBF1" w14:textId="77777777" w:rsidR="00AC60F2" w:rsidRDefault="00AC60F2" w:rsidP="00180539">
                <w:r>
                  <w:t>Much of Green's fiction is concerned with the growing uncertainty in personal relationships and identity, together with the oblique ways in which insight into reality is gained, and provides a significant bridge between modernist and more conventional narrative.</w:t>
                </w:r>
              </w:p>
              <w:p w14:paraId="5720F34A" w14:textId="77777777" w:rsidR="00AC60F2" w:rsidRDefault="00AC60F2" w:rsidP="00180539"/>
              <w:p w14:paraId="26223434" w14:textId="77777777" w:rsidR="00AC60F2" w:rsidRDefault="00AC60F2" w:rsidP="00180539">
                <w:r>
                  <w:t xml:space="preserve">Fearing he would be killed in the coming war, Green wrote a memoir </w:t>
                </w:r>
                <w:r>
                  <w:rPr>
                    <w:i/>
                  </w:rPr>
                  <w:t xml:space="preserve">Pack My Bag </w:t>
                </w:r>
                <w:r>
                  <w:t>(1940) in the late thirties</w:t>
                </w:r>
                <w:r w:rsidR="00CC6FBB">
                  <w:t xml:space="preserve">. </w:t>
                </w:r>
                <w:r>
                  <w:t xml:space="preserve">After </w:t>
                </w:r>
                <w:r>
                  <w:rPr>
                    <w:i/>
                  </w:rPr>
                  <w:t xml:space="preserve">Doting </w:t>
                </w:r>
                <w:r>
                  <w:t xml:space="preserve">(1952) he published only occasional writing, collected in </w:t>
                </w:r>
                <w:r>
                  <w:rPr>
                    <w:i/>
                  </w:rPr>
                  <w:t xml:space="preserve">Surviving </w:t>
                </w:r>
                <w:r>
                  <w:t xml:space="preserve">(1992), edited by Matthew </w:t>
                </w:r>
                <w:proofErr w:type="spellStart"/>
                <w:r>
                  <w:t>Yorke</w:t>
                </w:r>
                <w:proofErr w:type="spellEnd"/>
                <w:r>
                  <w:t>.</w:t>
                </w:r>
              </w:p>
              <w:p w14:paraId="09396BF6" w14:textId="77777777" w:rsidR="00AC60F2" w:rsidRDefault="00AC60F2" w:rsidP="00180539"/>
              <w:p w14:paraId="7AEF7143" w14:textId="5772634A" w:rsidR="00AC60F2" w:rsidRPr="00180539" w:rsidRDefault="001C0C55" w:rsidP="00180539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b w:val="0"/>
                    <w:color w:val="auto"/>
                  </w:rPr>
                </w:pPr>
                <w:r w:rsidRPr="00180539">
                  <w:rPr>
                    <w:rFonts w:asciiTheme="minorHAnsi" w:hAnsiTheme="minorHAnsi"/>
                    <w:b w:val="0"/>
                    <w:color w:val="auto"/>
                    <w:u w:val="single"/>
                  </w:rPr>
                  <w:t>List of Works</w:t>
                </w:r>
                <w:r w:rsidR="00180539" w:rsidRPr="00180539">
                  <w:rPr>
                    <w:rFonts w:asciiTheme="minorHAnsi" w:hAnsiTheme="minorHAnsi"/>
                    <w:b w:val="0"/>
                    <w:color w:val="auto"/>
                  </w:rPr>
                  <w:t>:</w:t>
                </w:r>
              </w:p>
              <w:p w14:paraId="6451A129" w14:textId="77777777" w:rsidR="00180539" w:rsidRDefault="00180539" w:rsidP="00180539">
                <w:pPr>
                  <w:pStyle w:val="NormalfollowingH2"/>
                  <w:rPr>
                    <w:i/>
                  </w:rPr>
                </w:pPr>
              </w:p>
              <w:p w14:paraId="4ED920AF" w14:textId="77777777" w:rsidR="00AC60F2" w:rsidRDefault="00AC60F2" w:rsidP="00180539">
                <w:pPr>
                  <w:pStyle w:val="NormalfollowingH2"/>
                </w:pPr>
                <w:r w:rsidRPr="001F5AE2">
                  <w:rPr>
                    <w:i/>
                  </w:rPr>
                  <w:t>Blindness</w:t>
                </w:r>
                <w:r>
                  <w:t xml:space="preserve"> (1926)</w:t>
                </w:r>
              </w:p>
              <w:p w14:paraId="7AC7B176" w14:textId="77777777" w:rsidR="00AC60F2" w:rsidRDefault="00AC60F2" w:rsidP="00180539">
                <w:pPr>
                  <w:pStyle w:val="NormalfollowingH2"/>
                </w:pPr>
                <w:r w:rsidRPr="001F5AE2">
                  <w:rPr>
                    <w:i/>
                  </w:rPr>
                  <w:t>Living</w:t>
                </w:r>
                <w:r>
                  <w:t xml:space="preserve"> (1929)</w:t>
                </w:r>
              </w:p>
              <w:p w14:paraId="59EFFE8A" w14:textId="77777777" w:rsidR="00AC60F2" w:rsidRDefault="00AC60F2" w:rsidP="00180539">
                <w:pPr>
                  <w:pStyle w:val="NormalfollowingH2"/>
                </w:pPr>
                <w:r w:rsidRPr="001F5AE2">
                  <w:rPr>
                    <w:i/>
                  </w:rPr>
                  <w:t>Party Going</w:t>
                </w:r>
                <w:r>
                  <w:t xml:space="preserve"> (1939)</w:t>
                </w:r>
              </w:p>
              <w:p w14:paraId="6704EBF1" w14:textId="77777777" w:rsidR="00AC60F2" w:rsidRDefault="00AC60F2" w:rsidP="00180539">
                <w:pPr>
                  <w:pStyle w:val="NormalfollowingH2"/>
                </w:pPr>
                <w:r w:rsidRPr="001F5AE2">
                  <w:rPr>
                    <w:i/>
                  </w:rPr>
                  <w:t>Pack My Bag</w:t>
                </w:r>
                <w:r>
                  <w:t xml:space="preserve"> (1940)</w:t>
                </w:r>
              </w:p>
              <w:p w14:paraId="42DC6766" w14:textId="77777777" w:rsidR="00AC60F2" w:rsidRDefault="00AC60F2" w:rsidP="00180539">
                <w:pPr>
                  <w:pStyle w:val="NormalfollowingH2"/>
                </w:pPr>
                <w:r w:rsidRPr="001F5AE2">
                  <w:rPr>
                    <w:i/>
                  </w:rPr>
                  <w:t>Caught</w:t>
                </w:r>
                <w:r>
                  <w:t xml:space="preserve"> (1943)</w:t>
                </w:r>
              </w:p>
              <w:p w14:paraId="1C778EA5" w14:textId="77777777" w:rsidR="00AC60F2" w:rsidRDefault="00AC60F2" w:rsidP="00180539">
                <w:pPr>
                  <w:pStyle w:val="NormalfollowingH2"/>
                </w:pPr>
                <w:r w:rsidRPr="001F5AE2">
                  <w:rPr>
                    <w:i/>
                  </w:rPr>
                  <w:t>Loving</w:t>
                </w:r>
                <w:r>
                  <w:t xml:space="preserve"> (1945)</w:t>
                </w:r>
              </w:p>
              <w:p w14:paraId="31A81A92" w14:textId="77777777" w:rsidR="00AC60F2" w:rsidRDefault="00AC60F2" w:rsidP="00180539">
                <w:pPr>
                  <w:pStyle w:val="NormalfollowingH2"/>
                </w:pPr>
                <w:r w:rsidRPr="001F5AE2">
                  <w:rPr>
                    <w:i/>
                  </w:rPr>
                  <w:t>Back</w:t>
                </w:r>
                <w:r>
                  <w:t xml:space="preserve"> (1946)</w:t>
                </w:r>
              </w:p>
              <w:p w14:paraId="19102995" w14:textId="77777777" w:rsidR="00AC60F2" w:rsidRDefault="00AC60F2" w:rsidP="00180539">
                <w:pPr>
                  <w:pStyle w:val="NormalfollowingH2"/>
                </w:pPr>
                <w:r w:rsidRPr="001F5AE2">
                  <w:rPr>
                    <w:i/>
                  </w:rPr>
                  <w:t>Concluding</w:t>
                </w:r>
                <w:r>
                  <w:t xml:space="preserve"> (</w:t>
                </w:r>
                <w:bookmarkStart w:id="0" w:name="_GoBack"/>
                <w:bookmarkEnd w:id="0"/>
                <w:r>
                  <w:t>1948)</w:t>
                </w:r>
              </w:p>
              <w:p w14:paraId="1C180B1A" w14:textId="77777777" w:rsidR="00AC60F2" w:rsidRDefault="00AC60F2" w:rsidP="00180539">
                <w:pPr>
                  <w:pStyle w:val="NormalfollowingH2"/>
                </w:pPr>
                <w:r w:rsidRPr="001F5AE2">
                  <w:rPr>
                    <w:i/>
                  </w:rPr>
                  <w:t>Nothing</w:t>
                </w:r>
                <w:r>
                  <w:t xml:space="preserve"> (1950)</w:t>
                </w:r>
              </w:p>
              <w:p w14:paraId="616EB358" w14:textId="77777777" w:rsidR="00AC60F2" w:rsidRDefault="00AC60F2" w:rsidP="00180539">
                <w:pPr>
                  <w:pStyle w:val="NormalfollowingH2"/>
                </w:pPr>
                <w:r w:rsidRPr="001F5AE2">
                  <w:rPr>
                    <w:i/>
                  </w:rPr>
                  <w:t>Doting</w:t>
                </w:r>
                <w:r>
                  <w:t xml:space="preserve"> (1952)</w:t>
                </w:r>
              </w:p>
              <w:p w14:paraId="19927528" w14:textId="7639D6C6" w:rsidR="003F0D73" w:rsidRDefault="00AC60F2" w:rsidP="00180539">
                <w:pPr>
                  <w:pStyle w:val="NormalfollowingH2"/>
                </w:pPr>
                <w:r w:rsidRPr="001F5AE2">
                  <w:rPr>
                    <w:i/>
                  </w:rPr>
                  <w:t>Surviving</w:t>
                </w:r>
                <w:r>
                  <w:t xml:space="preserve"> (1992)</w:t>
                </w:r>
              </w:p>
            </w:tc>
          </w:sdtContent>
        </w:sdt>
      </w:tr>
      <w:tr w:rsidR="003235A7" w14:paraId="03A2A708" w14:textId="77777777" w:rsidTr="003235A7">
        <w:tc>
          <w:tcPr>
            <w:tcW w:w="9016" w:type="dxa"/>
          </w:tcPr>
          <w:p w14:paraId="3835134B" w14:textId="77777777" w:rsidR="003235A7" w:rsidRDefault="003235A7" w:rsidP="00180539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7C4D4C45CB94B10AC9C39FB4E6D4F86"/>
              </w:placeholder>
            </w:sdtPr>
            <w:sdtContent>
              <w:p w14:paraId="6731FC23" w14:textId="77777777" w:rsidR="003235A7" w:rsidRDefault="006831DD" w:rsidP="00180539">
                <w:sdt>
                  <w:sdtPr>
                    <w:id w:val="2072230633"/>
                    <w:citation/>
                  </w:sdtPr>
                  <w:sdtContent>
                    <w:r w:rsidR="00AC60F2">
                      <w:fldChar w:fldCharType="begin"/>
                    </w:r>
                    <w:r w:rsidR="00AC60F2">
                      <w:rPr>
                        <w:lang w:val="en-US"/>
                      </w:rPr>
                      <w:instrText xml:space="preserve"> CITATION Tre01 \l 1033 </w:instrText>
                    </w:r>
                    <w:r w:rsidR="00AC60F2">
                      <w:fldChar w:fldCharType="separate"/>
                    </w:r>
                    <w:r w:rsidR="000C3982">
                      <w:rPr>
                        <w:noProof/>
                        <w:lang w:val="en-US"/>
                      </w:rPr>
                      <w:t xml:space="preserve"> (Treglown)</w:t>
                    </w:r>
                    <w:r w:rsidR="00AC60F2">
                      <w:fldChar w:fldCharType="end"/>
                    </w:r>
                  </w:sdtContent>
                </w:sdt>
              </w:p>
            </w:sdtContent>
          </w:sdt>
        </w:tc>
      </w:tr>
    </w:tbl>
    <w:p w14:paraId="11EE88FE" w14:textId="77777777" w:rsidR="00C27FAB" w:rsidRPr="00F36937" w:rsidRDefault="00C27FAB" w:rsidP="00180539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B3F36" w14:textId="77777777" w:rsidR="006831DD" w:rsidRDefault="006831DD" w:rsidP="007A0D55">
      <w:pPr>
        <w:spacing w:after="0" w:line="240" w:lineRule="auto"/>
      </w:pPr>
      <w:r>
        <w:separator/>
      </w:r>
    </w:p>
  </w:endnote>
  <w:endnote w:type="continuationSeparator" w:id="0">
    <w:p w14:paraId="7D83B10E" w14:textId="77777777" w:rsidR="006831DD" w:rsidRDefault="006831D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3CC3" w14:textId="77777777" w:rsidR="006831DD" w:rsidRDefault="006831DD" w:rsidP="007A0D55">
      <w:pPr>
        <w:spacing w:after="0" w:line="240" w:lineRule="auto"/>
      </w:pPr>
      <w:r>
        <w:separator/>
      </w:r>
    </w:p>
  </w:footnote>
  <w:footnote w:type="continuationSeparator" w:id="0">
    <w:p w14:paraId="0BCD8BCF" w14:textId="77777777" w:rsidR="006831DD" w:rsidRDefault="006831D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A0C5C" w14:textId="77777777" w:rsidR="006831DD" w:rsidRDefault="006831D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538E136" w14:textId="77777777" w:rsidR="006831DD" w:rsidRDefault="006831D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2C0"/>
    <w:rsid w:val="00032559"/>
    <w:rsid w:val="00035CD7"/>
    <w:rsid w:val="00036C27"/>
    <w:rsid w:val="00052040"/>
    <w:rsid w:val="000B25AE"/>
    <w:rsid w:val="000B55AB"/>
    <w:rsid w:val="000C3982"/>
    <w:rsid w:val="000D1440"/>
    <w:rsid w:val="000D24DC"/>
    <w:rsid w:val="00101B2E"/>
    <w:rsid w:val="001169C7"/>
    <w:rsid w:val="00116FA0"/>
    <w:rsid w:val="00144F5B"/>
    <w:rsid w:val="0015114C"/>
    <w:rsid w:val="00180539"/>
    <w:rsid w:val="001A21F3"/>
    <w:rsid w:val="001A2537"/>
    <w:rsid w:val="001A6A06"/>
    <w:rsid w:val="001C0C55"/>
    <w:rsid w:val="001F5AE2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47C0F"/>
    <w:rsid w:val="006831DD"/>
    <w:rsid w:val="006D0412"/>
    <w:rsid w:val="006F3769"/>
    <w:rsid w:val="007411B9"/>
    <w:rsid w:val="00780D95"/>
    <w:rsid w:val="00780DC7"/>
    <w:rsid w:val="007A0D55"/>
    <w:rsid w:val="007B192D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94788"/>
    <w:rsid w:val="00AB436D"/>
    <w:rsid w:val="00AC60F2"/>
    <w:rsid w:val="00AD2F24"/>
    <w:rsid w:val="00AD4844"/>
    <w:rsid w:val="00B219AE"/>
    <w:rsid w:val="00B33145"/>
    <w:rsid w:val="00B574C9"/>
    <w:rsid w:val="00BC39C9"/>
    <w:rsid w:val="00BE5BF7"/>
    <w:rsid w:val="00BF40E1"/>
    <w:rsid w:val="00BF62C0"/>
    <w:rsid w:val="00C27FAB"/>
    <w:rsid w:val="00C358D4"/>
    <w:rsid w:val="00C6296B"/>
    <w:rsid w:val="00CC586D"/>
    <w:rsid w:val="00CC6FBB"/>
    <w:rsid w:val="00CF1542"/>
    <w:rsid w:val="00CF3EC5"/>
    <w:rsid w:val="00D52D9B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9497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F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F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A2796B510846E1AE91688D21A47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0E0C3-CDEC-4575-B9DD-EC7843D97103}"/>
      </w:docPartPr>
      <w:docPartBody>
        <w:p w:rsidR="00517339" w:rsidRDefault="00706612">
          <w:pPr>
            <w:pStyle w:val="AAA2796B510846E1AE91688D21A4709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8E6F65BDA234649A9E471A210427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A9BDA-2522-4D43-8DE8-1A9C3A4234FB}"/>
      </w:docPartPr>
      <w:docPartBody>
        <w:p w:rsidR="00517339" w:rsidRDefault="00706612">
          <w:pPr>
            <w:pStyle w:val="18E6F65BDA234649A9E471A21042789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810A15A297A4A6B98687AE8C138A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BC76B-5420-492B-BFB5-3A5B27885EB1}"/>
      </w:docPartPr>
      <w:docPartBody>
        <w:p w:rsidR="00517339" w:rsidRDefault="00706612">
          <w:pPr>
            <w:pStyle w:val="E810A15A297A4A6B98687AE8C138A81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B012D6B66D34AB982FAA6713BBD3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2A156-9868-4A7E-A6A9-E9D1431C0F82}"/>
      </w:docPartPr>
      <w:docPartBody>
        <w:p w:rsidR="00517339" w:rsidRDefault="00706612">
          <w:pPr>
            <w:pStyle w:val="4B012D6B66D34AB982FAA6713BBD3AB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351C03F4B184055878B52F15FD60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B146C-91CB-428E-975B-C7EEE9ED0FCC}"/>
      </w:docPartPr>
      <w:docPartBody>
        <w:p w:rsidR="00517339" w:rsidRDefault="00706612">
          <w:pPr>
            <w:pStyle w:val="A351C03F4B184055878B52F15FD6082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7696165309144A7A3CD1A094D23E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F0D5C-5E5E-4B96-81A3-8C5B1FE03354}"/>
      </w:docPartPr>
      <w:docPartBody>
        <w:p w:rsidR="00517339" w:rsidRDefault="00706612">
          <w:pPr>
            <w:pStyle w:val="C7696165309144A7A3CD1A094D23E31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5D5C3E0571440268256722A4CB9D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0CAFD-5E79-4C5B-96E6-075B4BAB5380}"/>
      </w:docPartPr>
      <w:docPartBody>
        <w:p w:rsidR="00517339" w:rsidRDefault="00706612">
          <w:pPr>
            <w:pStyle w:val="65D5C3E0571440268256722A4CB9D0E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DEC4400DECA47D3BA4D1EAD8EB5D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731C5-1EDA-4487-BF76-D499C0001056}"/>
      </w:docPartPr>
      <w:docPartBody>
        <w:p w:rsidR="00517339" w:rsidRDefault="00706612">
          <w:pPr>
            <w:pStyle w:val="5DEC4400DECA47D3BA4D1EAD8EB5D9D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85F159EE7E1431EACF5D27E643DD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30F7C-309D-40BA-BF9D-3A0A6730F415}"/>
      </w:docPartPr>
      <w:docPartBody>
        <w:p w:rsidR="00517339" w:rsidRDefault="00706612">
          <w:pPr>
            <w:pStyle w:val="085F159EE7E1431EACF5D27E643DDB0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A36F93898E74C038800362E32498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112DE-5345-4D43-BD27-E5D5AC52BCE3}"/>
      </w:docPartPr>
      <w:docPartBody>
        <w:p w:rsidR="00517339" w:rsidRDefault="00706612">
          <w:pPr>
            <w:pStyle w:val="5A36F93898E74C038800362E324982F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7C4D4C45CB94B10AC9C39FB4E6D4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B138D-0737-4C42-A955-8377C730EC6B}"/>
      </w:docPartPr>
      <w:docPartBody>
        <w:p w:rsidR="00517339" w:rsidRDefault="00706612">
          <w:pPr>
            <w:pStyle w:val="27C4D4C45CB94B10AC9C39FB4E6D4F8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612"/>
    <w:rsid w:val="00223554"/>
    <w:rsid w:val="002F1A9B"/>
    <w:rsid w:val="00476123"/>
    <w:rsid w:val="00517339"/>
    <w:rsid w:val="00706612"/>
    <w:rsid w:val="007A503C"/>
    <w:rsid w:val="00C21E24"/>
    <w:rsid w:val="00DE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AA2796B510846E1AE91688D21A4709A">
    <w:name w:val="AAA2796B510846E1AE91688D21A4709A"/>
  </w:style>
  <w:style w:type="paragraph" w:customStyle="1" w:styleId="18E6F65BDA234649A9E471A210427893">
    <w:name w:val="18E6F65BDA234649A9E471A210427893"/>
  </w:style>
  <w:style w:type="paragraph" w:customStyle="1" w:styleId="E810A15A297A4A6B98687AE8C138A81D">
    <w:name w:val="E810A15A297A4A6B98687AE8C138A81D"/>
  </w:style>
  <w:style w:type="paragraph" w:customStyle="1" w:styleId="4B012D6B66D34AB982FAA6713BBD3AB2">
    <w:name w:val="4B012D6B66D34AB982FAA6713BBD3AB2"/>
  </w:style>
  <w:style w:type="paragraph" w:customStyle="1" w:styleId="A351C03F4B184055878B52F15FD60825">
    <w:name w:val="A351C03F4B184055878B52F15FD60825"/>
  </w:style>
  <w:style w:type="paragraph" w:customStyle="1" w:styleId="C7696165309144A7A3CD1A094D23E315">
    <w:name w:val="C7696165309144A7A3CD1A094D23E315"/>
  </w:style>
  <w:style w:type="paragraph" w:customStyle="1" w:styleId="65D5C3E0571440268256722A4CB9D0E4">
    <w:name w:val="65D5C3E0571440268256722A4CB9D0E4"/>
  </w:style>
  <w:style w:type="paragraph" w:customStyle="1" w:styleId="5DEC4400DECA47D3BA4D1EAD8EB5D9D0">
    <w:name w:val="5DEC4400DECA47D3BA4D1EAD8EB5D9D0"/>
  </w:style>
  <w:style w:type="paragraph" w:customStyle="1" w:styleId="085F159EE7E1431EACF5D27E643DDB07">
    <w:name w:val="085F159EE7E1431EACF5D27E643DDB07"/>
  </w:style>
  <w:style w:type="paragraph" w:customStyle="1" w:styleId="5A36F93898E74C038800362E324982F3">
    <w:name w:val="5A36F93898E74C038800362E324982F3"/>
  </w:style>
  <w:style w:type="paragraph" w:customStyle="1" w:styleId="27C4D4C45CB94B10AC9C39FB4E6D4F86">
    <w:name w:val="27C4D4C45CB94B10AC9C39FB4E6D4F8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AA2796B510846E1AE91688D21A4709A">
    <w:name w:val="AAA2796B510846E1AE91688D21A4709A"/>
  </w:style>
  <w:style w:type="paragraph" w:customStyle="1" w:styleId="18E6F65BDA234649A9E471A210427893">
    <w:name w:val="18E6F65BDA234649A9E471A210427893"/>
  </w:style>
  <w:style w:type="paragraph" w:customStyle="1" w:styleId="E810A15A297A4A6B98687AE8C138A81D">
    <w:name w:val="E810A15A297A4A6B98687AE8C138A81D"/>
  </w:style>
  <w:style w:type="paragraph" w:customStyle="1" w:styleId="4B012D6B66D34AB982FAA6713BBD3AB2">
    <w:name w:val="4B012D6B66D34AB982FAA6713BBD3AB2"/>
  </w:style>
  <w:style w:type="paragraph" w:customStyle="1" w:styleId="A351C03F4B184055878B52F15FD60825">
    <w:name w:val="A351C03F4B184055878B52F15FD60825"/>
  </w:style>
  <w:style w:type="paragraph" w:customStyle="1" w:styleId="C7696165309144A7A3CD1A094D23E315">
    <w:name w:val="C7696165309144A7A3CD1A094D23E315"/>
  </w:style>
  <w:style w:type="paragraph" w:customStyle="1" w:styleId="65D5C3E0571440268256722A4CB9D0E4">
    <w:name w:val="65D5C3E0571440268256722A4CB9D0E4"/>
  </w:style>
  <w:style w:type="paragraph" w:customStyle="1" w:styleId="5DEC4400DECA47D3BA4D1EAD8EB5D9D0">
    <w:name w:val="5DEC4400DECA47D3BA4D1EAD8EB5D9D0"/>
  </w:style>
  <w:style w:type="paragraph" w:customStyle="1" w:styleId="085F159EE7E1431EACF5D27E643DDB07">
    <w:name w:val="085F159EE7E1431EACF5D27E643DDB07"/>
  </w:style>
  <w:style w:type="paragraph" w:customStyle="1" w:styleId="5A36F93898E74C038800362E324982F3">
    <w:name w:val="5A36F93898E74C038800362E324982F3"/>
  </w:style>
  <w:style w:type="paragraph" w:customStyle="1" w:styleId="27C4D4C45CB94B10AC9C39FB4E6D4F86">
    <w:name w:val="27C4D4C45CB94B10AC9C39FB4E6D4F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Tre01</b:Tag>
    <b:SourceType>Book</b:SourceType>
    <b:Guid>{67E12F3E-9A48-48F3-9E5F-5737B7AF0963}</b:Guid>
    <b:Title>Romancing: the Life and Work of Henry Green	</b:Title>
    <b:Year>2001</b:Year>
    <b:Publisher>Random House</b:Publisher>
    <b:Author>
      <b:Author>
        <b:NameList>
          <b:Person>
            <b:Last>Treglown</b:Last>
            <b:First>Jeremy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A001D79-2932-DA4D-97A4-980A32364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20</TotalTime>
  <Pages>2</Pages>
  <Words>592</Words>
  <Characters>3378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11</cp:revision>
  <dcterms:created xsi:type="dcterms:W3CDTF">2014-05-29T05:45:00Z</dcterms:created>
  <dcterms:modified xsi:type="dcterms:W3CDTF">2014-08-18T13:27:00Z</dcterms:modified>
</cp:coreProperties>
</file>