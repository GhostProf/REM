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End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EndPr/>
          <w:sdtContent>
            <w:tc>
              <w:tcPr>
                <w:tcW w:w="2073" w:type="dxa"/>
              </w:tcPr>
              <w:p w14:paraId="7F6172E0" w14:textId="77777777" w:rsidR="00B574C9" w:rsidRDefault="00D016CB" w:rsidP="00922950">
                <w:r w:rsidRPr="005D4C71">
                  <w:rPr>
                    <w:rFonts w:eastAsiaTheme="minorEastAsia"/>
                    <w:lang w:eastAsia="ja-JP"/>
                  </w:rPr>
                  <w:t>Geraldine</w:t>
                </w:r>
              </w:p>
            </w:tc>
          </w:sdtContent>
        </w:sdt>
        <w:sdt>
          <w:sdtPr>
            <w:alias w:val="Middle name"/>
            <w:tag w:val="authorMiddleName"/>
            <w:id w:val="-2076034781"/>
            <w:placeholder>
              <w:docPart w:val="9A908B4F21DC4C47887285EDDA58B541"/>
            </w:placeholder>
            <w:showingPlcHdr/>
            <w:text/>
          </w:sdtPr>
          <w:sdtEnd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End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End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End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alias w:val="Article headword"/>
            <w:tag w:val="articleHeadword"/>
            <w:id w:val="-361440020"/>
            <w:placeholder>
              <w:docPart w:val="8AAF8251CBCC394E967895A51D692747"/>
            </w:placeholder>
            <w:text/>
          </w:sdtPr>
          <w:sdtEnd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sidRPr="005D4C71">
                  <w:rPr>
                    <w:rFonts w:eastAsiaTheme="minorEastAsia"/>
                    <w:lang w:eastAsia="ja-JP"/>
                  </w:rPr>
                  <w:t xml:space="preserve">Ashton, Frederick William </w:t>
                </w:r>
                <w:proofErr w:type="spellStart"/>
                <w:r w:rsidRPr="005D4C71">
                  <w:rPr>
                    <w:rFonts w:eastAsiaTheme="minorEastAsia"/>
                    <w:lang w:eastAsia="ja-JP"/>
                  </w:rPr>
                  <w:t>Mallandaine</w:t>
                </w:r>
                <w:proofErr w:type="spellEnd"/>
                <w:r w:rsidR="005C3112" w:rsidRPr="005D4C71">
                  <w:rPr>
                    <w:rFonts w:eastAsiaTheme="minorEastAsia"/>
                    <w:lang w:eastAsia="ja-JP"/>
                  </w:rPr>
                  <w:t xml:space="preserve"> (1904-1988)</w:t>
                </w:r>
                <w:r w:rsidRPr="005D4C71">
                  <w:rPr>
                    <w:rFonts w:eastAsiaTheme="minorEastAsia"/>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End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EndPr/>
          <w:sdtContent>
            <w:tc>
              <w:tcPr>
                <w:tcW w:w="9016" w:type="dxa"/>
                <w:tcMar>
                  <w:top w:w="113" w:type="dxa"/>
                  <w:bottom w:w="113" w:type="dxa"/>
                </w:tcMar>
              </w:tcPr>
              <w:p w14:paraId="1ABC8E0F" w14:textId="394C5A0F" w:rsidR="00E85A05" w:rsidRPr="00AA4A78" w:rsidRDefault="00AA4A78" w:rsidP="00E85A05">
                <w:pPr>
                  <w:rPr>
                    <w:b/>
                  </w:rPr>
                </w:pPr>
                <w:r>
                  <w:t xml:space="preserve">Frederick Ashton was a British choreographer and dancer whose work significantly contributed to the development and identity of The Royal Ballet. Along with its founder, </w:t>
                </w:r>
                <w:proofErr w:type="spellStart"/>
                <w:r>
                  <w:t>Ninette</w:t>
                </w:r>
                <w:proofErr w:type="spellEnd"/>
                <w:r>
                  <w:t xml:space="preserv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 xml:space="preserve">Ballets </w:t>
                </w:r>
                <w:proofErr w:type="spellStart"/>
                <w:r w:rsidRPr="00AA4A78">
                  <w:rPr>
                    <w:i/>
                  </w:rPr>
                  <w:t>Russes</w:t>
                </w:r>
                <w:proofErr w:type="spellEnd"/>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 xml:space="preserve">Le </w:t>
                </w:r>
                <w:proofErr w:type="spellStart"/>
                <w:r>
                  <w:rPr>
                    <w:i/>
                  </w:rPr>
                  <w:t>Rossignol</w:t>
                </w:r>
                <w:proofErr w:type="spellEnd"/>
                <w:r w:rsidR="005D4C71">
                  <w:t xml:space="preserve"> [</w:t>
                </w:r>
                <w:r w:rsidRPr="00A825F2">
                  <w:rPr>
                    <w:i/>
                  </w:rPr>
                  <w:t>The Nightingale</w:t>
                </w:r>
                <w:r w:rsidR="005D4C71">
                  <w:t>]</w:t>
                </w:r>
                <w:r>
                  <w:t xml:space="preserve"> </w:t>
                </w:r>
                <w:r w:rsidR="005D4C71">
                  <w:t>(</w:t>
                </w:r>
                <w:r>
                  <w:t xml:space="preserve">1981).  </w:t>
                </w:r>
              </w:p>
            </w:tc>
          </w:sdtContent>
        </w:sdt>
      </w:tr>
      <w:tr w:rsidR="003F0D73" w14:paraId="79DD5FBA" w14:textId="77777777" w:rsidTr="003F0D73">
        <w:sdt>
          <w:sdtPr>
            <w:alias w:val="Article text"/>
            <w:tag w:val="articleText"/>
            <w:id w:val="634067588"/>
            <w:placeholder>
              <w:docPart w:val="FF389C323BCD324CB6F2CE73E3F330B7"/>
            </w:placeholder>
          </w:sdtPr>
          <w:sdtEndPr/>
          <w:sdtContent>
            <w:tc>
              <w:tcPr>
                <w:tcW w:w="9016" w:type="dxa"/>
                <w:tcMar>
                  <w:top w:w="113" w:type="dxa"/>
                  <w:bottom w:w="113" w:type="dxa"/>
                </w:tcMar>
              </w:tcPr>
              <w:sdt>
                <w:sdtPr>
                  <w:alias w:val="Abstract"/>
                  <w:tag w:val="abstract"/>
                  <w:id w:val="-1771298975"/>
                  <w:placeholder>
                    <w:docPart w:val="A93B78CD0C78EE4DBA7731A762CF9AE5"/>
                  </w:placeholder>
                </w:sdtPr>
                <w:sdtEndPr/>
                <w:sdtContent>
                  <w:p w14:paraId="12D4E3B7" w14:textId="15E7CB03" w:rsidR="000551B0" w:rsidRDefault="005D4C71" w:rsidP="000551B0">
                    <w:r>
                      <w:t xml:space="preserve">Frederick Ashton was a British choreographer and dancer whose work significantly contributed to the development and identity of The Royal Ballet. Along with its founder, </w:t>
                    </w:r>
                    <w:proofErr w:type="spellStart"/>
                    <w:r>
                      <w:t>Ninette</w:t>
                    </w:r>
                    <w:proofErr w:type="spellEnd"/>
                    <w:r>
                      <w:t xml:space="preserv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 xml:space="preserve">Ballets </w:t>
                    </w:r>
                    <w:proofErr w:type="spellStart"/>
                    <w:r w:rsidRPr="00AA4A78">
                      <w:rPr>
                        <w:i/>
                      </w:rPr>
                      <w:t>Russes</w:t>
                    </w:r>
                    <w:proofErr w:type="spellEnd"/>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 xml:space="preserve">Le </w:t>
                    </w:r>
                    <w:proofErr w:type="spellStart"/>
                    <w:r>
                      <w:rPr>
                        <w:i/>
                      </w:rPr>
                      <w:t>Rossignol</w:t>
                    </w:r>
                    <w:proofErr w:type="spellEnd"/>
                    <w:r>
                      <w:t xml:space="preserve"> [</w:t>
                    </w:r>
                    <w:r w:rsidRPr="00A825F2">
                      <w:rPr>
                        <w:i/>
                      </w:rPr>
                      <w:t>The Nightingale</w:t>
                    </w:r>
                    <w:r>
                      <w:t xml:space="preserve">] (1981).  </w:t>
                    </w:r>
                  </w:p>
                </w:sdtContent>
              </w:sdt>
              <w:p w14:paraId="78C3AE7F" w14:textId="77777777" w:rsidR="005D4C71" w:rsidRDefault="005D4C71" w:rsidP="000551B0"/>
              <w:p w14:paraId="0C30ACC4" w14:textId="77777777" w:rsidR="000551B0" w:rsidRPr="000250BB" w:rsidRDefault="000551B0" w:rsidP="00AA4A78">
                <w:pPr>
                  <w:pStyle w:val="Heading1"/>
                  <w:outlineLvl w:val="0"/>
                </w:pPr>
                <w:r w:rsidRPr="000250BB">
                  <w:t>Dance Training and Background</w:t>
                </w:r>
              </w:p>
              <w:p w14:paraId="4260810B" w14:textId="080717AC" w:rsidR="000551B0" w:rsidRDefault="000551B0" w:rsidP="000551B0">
                <w:r>
                  <w:t xml:space="preserve">Ashton’s upbringing in South America exposed him to social dance at an early age, but attending a performance by Anna </w:t>
                </w:r>
                <w:proofErr w:type="spellStart"/>
                <w:r>
                  <w:t>Pavlova</w:t>
                </w:r>
                <w:proofErr w:type="spellEnd"/>
                <w:r>
                  <w:t xml:space="preserve"> </w:t>
                </w:r>
                <w:r w:rsidR="00AA4A78">
                  <w:t>at</w:t>
                </w:r>
                <w:r>
                  <w:t xml:space="preserve"> ten </w:t>
                </w:r>
                <w:r w:rsidR="00AA4A78">
                  <w:t xml:space="preserve">years old changed his life: </w:t>
                </w:r>
                <w:r w:rsidR="005D4C71">
                  <w:t>i</w:t>
                </w:r>
                <w:r>
                  <w:t>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0B43526C" w14:textId="77777777" w:rsidR="000551B0" w:rsidRDefault="000551B0" w:rsidP="000551B0"/>
              <w:p w14:paraId="30BDC164" w14:textId="7333FFF0" w:rsidR="000551B0" w:rsidRDefault="000551B0" w:rsidP="000551B0">
                <w:r>
                  <w:t xml:space="preserve">Before leaving London a few months later, Massine recommended Ashton to Marie </w:t>
                </w:r>
                <w:proofErr w:type="spellStart"/>
                <w:r>
                  <w:t>Rambert</w:t>
                </w:r>
                <w:proofErr w:type="spellEnd"/>
                <w:r>
                  <w: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w:t>
                </w:r>
                <w:proofErr w:type="spellStart"/>
                <w:r>
                  <w:t>Vaslav</w:t>
                </w:r>
                <w:proofErr w:type="spellEnd"/>
                <w:r>
                  <w:t xml:space="preserve">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rsidR="005D4C71">
                  <w:t xml:space="preserve"> [</w:t>
                </w:r>
                <w:r w:rsidRPr="000250BB">
                  <w:rPr>
                    <w:i/>
                  </w:rPr>
                  <w:t>The Rite of Spring</w:t>
                </w:r>
                <w:r w:rsidR="005D4C71">
                  <w:t>]</w:t>
                </w:r>
                <w:r>
                  <w:t xml:space="preserve"> </w:t>
                </w:r>
                <w:r w:rsidR="005D4C71">
                  <w:t>(</w:t>
                </w:r>
                <w:r>
                  <w:t xml:space="preserve">1913), </w:t>
                </w:r>
                <w:proofErr w:type="spellStart"/>
                <w:r>
                  <w:t>Rambert</w:t>
                </w:r>
                <w:proofErr w:type="spellEnd"/>
                <w:r>
                  <w:t xml:space="preserve"> joined the </w:t>
                </w:r>
                <w:r w:rsidRPr="00AA4A78">
                  <w:rPr>
                    <w:i/>
                  </w:rPr>
                  <w:t xml:space="preserve">Ballets </w:t>
                </w:r>
                <w:proofErr w:type="spellStart"/>
                <w:r w:rsidRPr="00AA4A78">
                  <w:rPr>
                    <w:i/>
                  </w:rPr>
                  <w:t>Russes</w:t>
                </w:r>
                <w:proofErr w:type="spellEnd"/>
                <w:r w:rsidR="00AA4A78">
                  <w:t xml:space="preserve">. </w:t>
                </w:r>
                <w:r>
                  <w:t>She began taking class</w:t>
                </w:r>
                <w:r w:rsidR="00AA4A78">
                  <w:t>es</w:t>
                </w:r>
                <w:r>
                  <w:t xml:space="preserve"> with the ballet master Enrico </w:t>
                </w:r>
                <w:proofErr w:type="spellStart"/>
                <w:r>
                  <w:t>Cecchetti</w:t>
                </w:r>
                <w:proofErr w:type="spellEnd"/>
                <w:r>
                  <w:t>,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multi-directional phrases, and much of Ashton’s choreographed mo</w:t>
                </w:r>
                <w:r w:rsidR="00AA4A78">
                  <w:t>vement draws on this technique.</w:t>
                </w:r>
                <w:r>
                  <w:t xml:space="preserve"> Besides being an enthusiastic teacher, </w:t>
                </w:r>
                <w:proofErr w:type="spellStart"/>
                <w:r>
                  <w:t>Rambert</w:t>
                </w:r>
                <w:proofErr w:type="spellEnd"/>
                <w:r>
                  <w:t xml:space="preserve">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7AB0F018" w14:textId="77777777" w:rsidR="000551B0" w:rsidRDefault="000551B0" w:rsidP="000551B0"/>
              <w:p w14:paraId="70F7AF98" w14:textId="404B5C9D" w:rsidR="000551B0" w:rsidRDefault="00AA4A78" w:rsidP="000551B0">
                <w:r>
                  <w:t>In 1928</w:t>
                </w:r>
                <w:r w:rsidR="000551B0">
                  <w:t xml:space="preserve"> Ashton was accepted</w:t>
                </w:r>
                <w:r>
                  <w:t xml:space="preserve"> by its choreographer, </w:t>
                </w:r>
                <w:proofErr w:type="spellStart"/>
                <w:r>
                  <w:t>Bronislava</w:t>
                </w:r>
                <w:proofErr w:type="spellEnd"/>
                <w:r>
                  <w:t xml:space="preserve"> </w:t>
                </w:r>
                <w:proofErr w:type="spellStart"/>
                <w:r>
                  <w:t>Nijinska</w:t>
                </w:r>
                <w:proofErr w:type="spellEnd"/>
                <w:r>
                  <w:t>,</w:t>
                </w:r>
                <w:r w:rsidR="000551B0">
                  <w:t xml:space="preserve"> </w:t>
                </w:r>
                <w:r>
                  <w:t xml:space="preserve">into Ida Rubinstein’s </w:t>
                </w:r>
                <w:proofErr w:type="gramStart"/>
                <w:r>
                  <w:t>newly-established</w:t>
                </w:r>
                <w:proofErr w:type="gramEnd"/>
                <w:r w:rsidR="000551B0">
                  <w:t xml:space="preserve"> ballet company</w:t>
                </w:r>
                <w:r>
                  <w:t xml:space="preserve"> in Paris. </w:t>
                </w:r>
                <w:r w:rsidR="000551B0">
                  <w:t xml:space="preserve">From </w:t>
                </w:r>
                <w:proofErr w:type="spellStart"/>
                <w:r w:rsidR="000551B0">
                  <w:t>Nijinska</w:t>
                </w:r>
                <w:proofErr w:type="spellEnd"/>
                <w:r w:rsidR="000551B0">
                  <w:t>,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5D4C71">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9184331" w14:textId="77777777" w:rsidR="000551B0" w:rsidRDefault="000551B0" w:rsidP="000551B0"/>
              <w:p w14:paraId="62D69B12" w14:textId="14E87E9E" w:rsidR="000551B0" w:rsidRDefault="000551B0" w:rsidP="000551B0">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w:t>
                </w:r>
                <w:proofErr w:type="spellStart"/>
                <w:r>
                  <w:t>Cecchetti</w:t>
                </w:r>
                <w:proofErr w:type="spellEnd"/>
                <w:r>
                  <w:t xml:space="preserve"> and the Royal Academy of Dancing, and, because there were only fledgling ballet companies, providing little more than six to nine months paid work, the dancers also had to be equipped to perform in other dance genres, such as tap and revue-dancing.</w:t>
                </w:r>
              </w:p>
              <w:p w14:paraId="5E07ED6F" w14:textId="77777777" w:rsidR="000551B0" w:rsidRDefault="000551B0" w:rsidP="000551B0">
                <w:pPr>
                  <w:ind w:firstLine="720"/>
                </w:pPr>
              </w:p>
              <w:p w14:paraId="712CAABD" w14:textId="77777777" w:rsidR="000551B0" w:rsidRPr="000250BB" w:rsidRDefault="000551B0" w:rsidP="00B8175A">
                <w:pPr>
                  <w:pStyle w:val="Heading1"/>
                  <w:outlineLvl w:val="0"/>
                </w:pPr>
                <w:r w:rsidRPr="000250BB">
                  <w:t>Major Contributions to Ballet in Britain and to Modernism</w:t>
                </w:r>
              </w:p>
              <w:p w14:paraId="599F18AF" w14:textId="10D68BA1" w:rsidR="000551B0" w:rsidRDefault="000551B0" w:rsidP="000551B0">
                <w:pPr>
                  <w:rPr>
                    <w:u w:val="single"/>
                  </w:rPr>
                </w:pPr>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w:t>
                </w:r>
                <w:commentRangeStart w:id="0"/>
                <w:r>
                  <w:t xml:space="preserve">George Balanchine’s </w:t>
                </w:r>
                <w:r>
                  <w:rPr>
                    <w:i/>
                  </w:rPr>
                  <w:t>Apollo</w:t>
                </w:r>
                <w:r>
                  <w:t xml:space="preserve"> (1928) in Tuesday’s Child in </w:t>
                </w:r>
                <w:r>
                  <w:rPr>
                    <w:i/>
                  </w:rPr>
                  <w:t>Jazz Calendar</w:t>
                </w:r>
                <w:r>
                  <w:t xml:space="preserve"> (1968)</w:t>
                </w:r>
                <w:r w:rsidR="00B8175A">
                  <w:t>,</w:t>
                </w:r>
                <w:r>
                  <w:t xml:space="preserve"> </w:t>
                </w:r>
                <w:commentRangeEnd w:id="0"/>
                <w:r w:rsidR="00B8175A">
                  <w:rPr>
                    <w:rStyle w:val="CommentReference"/>
                  </w:rPr>
                  <w:commentReference w:id="0"/>
                </w:r>
                <w:r>
                  <w:t xml:space="preserve">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w:t>
                </w:r>
                <w:proofErr w:type="spellStart"/>
                <w:r w:rsidR="007710EB">
                  <w:t>Pavlova</w:t>
                </w:r>
                <w:proofErr w:type="spellEnd"/>
                <w:r w:rsidR="007710EB">
                  <w:t xml:space="preserve">, Duncan and </w:t>
                </w:r>
                <w:proofErr w:type="spellStart"/>
                <w:r w:rsidR="007710EB">
                  <w:t>Nijinska</w:t>
                </w:r>
                <w:proofErr w:type="spellEnd"/>
                <w:r w:rsidR="007710EB">
                  <w:t xml:space="preserve">.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4782CD83" w14:textId="77777777" w:rsidR="000551B0" w:rsidRDefault="000551B0" w:rsidP="000551B0"/>
              <w:p w14:paraId="0012EF90" w14:textId="5A5B836F" w:rsidR="000551B0" w:rsidRDefault="000551B0" w:rsidP="000551B0">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or example, when t</w:t>
                </w:r>
                <w:r w:rsidR="005D4C71">
                  <w:t>he character Julia is ‘forlorn,’</w:t>
                </w:r>
                <w:r>
                  <w:t xml:space="preserve"> her emotional state is evident in her sudden collapses and despondent </w:t>
                </w:r>
                <w:r>
                  <w:rPr>
                    <w:i/>
                  </w:rPr>
                  <w:t xml:space="preserve">pas de </w:t>
                </w:r>
                <w:proofErr w:type="spellStart"/>
                <w:r>
                  <w:rPr>
                    <w:i/>
                  </w:rPr>
                  <w:t>bourrée</w:t>
                </w:r>
                <w:proofErr w:type="spellEnd"/>
                <w:r>
                  <w:rPr>
                    <w:i/>
                  </w:rPr>
                  <w:t xml:space="preserve"> </w:t>
                </w:r>
                <w:proofErr w:type="spellStart"/>
                <w:r>
                  <w:rPr>
                    <w:i/>
                  </w:rPr>
                  <w:t>couru</w:t>
                </w:r>
                <w:proofErr w:type="spellEnd"/>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 xml:space="preserve">pas de </w:t>
                </w:r>
                <w:proofErr w:type="spellStart"/>
                <w:r>
                  <w:rPr>
                    <w:i/>
                  </w:rPr>
                  <w:t>bourrée</w:t>
                </w:r>
                <w:proofErr w:type="spellEnd"/>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717D1A09" w14:textId="77777777" w:rsidR="000551B0" w:rsidRDefault="000551B0" w:rsidP="000551B0"/>
              <w:p w14:paraId="675CCA59" w14:textId="7BF3B733" w:rsidR="000551B0" w:rsidRDefault="000551B0" w:rsidP="000551B0">
                <w:r>
                  <w:t xml:space="preserve">In the years after the Second World War, Ashton created a number of </w:t>
                </w:r>
                <w:proofErr w:type="spellStart"/>
                <w:r>
                  <w:t>plotless</w:t>
                </w:r>
                <w:proofErr w:type="spellEnd"/>
                <w:r>
                  <w:t xml:space="preserve"> ballets. Both </w:t>
                </w:r>
                <w:r>
                  <w:rPr>
                    <w:i/>
                  </w:rPr>
                  <w:t>Symphonic Variations</w:t>
                </w:r>
                <w:r>
                  <w:t xml:space="preserve"> (1946) and </w:t>
                </w:r>
                <w:proofErr w:type="spellStart"/>
                <w:r>
                  <w:rPr>
                    <w:i/>
                  </w:rPr>
                  <w:t>Scènes</w:t>
                </w:r>
                <w:proofErr w:type="spellEnd"/>
                <w:r>
                  <w:rPr>
                    <w:i/>
                  </w:rPr>
                  <w:t xml:space="preserve">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 xml:space="preserve">Inspired by Ashton’s readings of the mystic saints, St. Theresa of Avila and St. John of the </w:t>
                </w:r>
                <w:proofErr w:type="gramStart"/>
                <w:r>
                  <w:t>Cross,</w:t>
                </w:r>
                <w:proofErr w:type="gramEnd"/>
                <w:r>
                  <w:t xml:space="preserve"> the ballet concerned divine love and ecstasy.  Despite this, there is no narrative; the theme is expressed wholly through movement.</w:t>
                </w:r>
              </w:p>
              <w:p w14:paraId="6DCBA25A" w14:textId="77777777" w:rsidR="000551B0" w:rsidRDefault="000551B0" w:rsidP="000551B0"/>
              <w:p w14:paraId="382057B9" w14:textId="1C518CDB" w:rsidR="000551B0" w:rsidRDefault="000551B0" w:rsidP="000551B0">
                <w:proofErr w:type="spellStart"/>
                <w:r>
                  <w:rPr>
                    <w:i/>
                  </w:rPr>
                  <w:t>Scènes</w:t>
                </w:r>
                <w:proofErr w:type="spellEnd"/>
                <w:r>
                  <w:rPr>
                    <w:i/>
                  </w:rPr>
                  <w:t xml:space="preserve">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4BD225F4" w14:textId="77777777" w:rsidR="000551B0" w:rsidRDefault="000551B0" w:rsidP="000551B0">
                <w:pPr>
                  <w:rPr>
                    <w:i/>
                  </w:rPr>
                </w:pPr>
              </w:p>
              <w:p w14:paraId="5806E1FF" w14:textId="12D574AA" w:rsidR="000551B0" w:rsidRDefault="000551B0" w:rsidP="000551B0">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w:t>
                </w:r>
                <w:proofErr w:type="spellStart"/>
                <w:r>
                  <w:t>Nijinska’s</w:t>
                </w:r>
                <w:proofErr w:type="spellEnd"/>
                <w:r>
                  <w:t xml:space="preserve"> </w:t>
                </w:r>
                <w:r>
                  <w:rPr>
                    <w:i/>
                  </w:rPr>
                  <w:t xml:space="preserve">Les </w:t>
                </w:r>
                <w:proofErr w:type="spellStart"/>
                <w:r>
                  <w:rPr>
                    <w:i/>
                  </w:rPr>
                  <w:t>Biches</w:t>
                </w:r>
                <w:proofErr w:type="spellEnd"/>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 xml:space="preserve">Les </w:t>
                </w:r>
                <w:proofErr w:type="spellStart"/>
                <w:r>
                  <w:rPr>
                    <w:i/>
                  </w:rPr>
                  <w:t>Biches</w:t>
                </w:r>
                <w:proofErr w:type="spellEnd"/>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B18E41B" w14:textId="77777777" w:rsidR="000551B0" w:rsidRDefault="000551B0" w:rsidP="000551B0"/>
              <w:p w14:paraId="24F3ABF0" w14:textId="33C9DAB3" w:rsidR="000551B0" w:rsidRDefault="000551B0" w:rsidP="000551B0">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w:t>
                </w:r>
                <w:proofErr w:type="spellStart"/>
                <w:r>
                  <w:t>plotless</w:t>
                </w:r>
                <w:proofErr w:type="spellEnd"/>
                <w:r>
                  <w:t xml:space="preserve"> work to the music of Maurice Ravel, he revisited a ballet first choreographed by </w:t>
                </w:r>
                <w:proofErr w:type="spellStart"/>
                <w:r>
                  <w:t>Nijinska</w:t>
                </w:r>
                <w:proofErr w:type="spellEnd"/>
                <w:r>
                  <w:t xml:space="preserve">, </w:t>
                </w:r>
                <w:r>
                  <w:lastRenderedPageBreak/>
                  <w:t>using the grand swooping movements of the waltz to evoke the decadent atmosphere</w:t>
                </w:r>
                <w:r w:rsidR="00CE150F">
                  <w:t xml:space="preserve"> of Vienna before World War I. </w:t>
                </w:r>
                <w:r>
                  <w:t xml:space="preserve">In </w:t>
                </w:r>
                <w:r>
                  <w:rPr>
                    <w:i/>
                  </w:rPr>
                  <w:t>Monotones I &amp; II</w:t>
                </w:r>
                <w:r>
                  <w:t xml:space="preserve"> (1965-66) Ashton returned to the spare, pared-down choreography of his earlier pure dance works. Finally, </w:t>
                </w:r>
                <w:r>
                  <w:rPr>
                    <w:i/>
                  </w:rPr>
                  <w:t>Jazz Calendar</w:t>
                </w:r>
                <w:r>
                  <w:t xml:space="preserve"> (1968) was </w:t>
                </w:r>
                <w:r w:rsidR="00CE150F">
                  <w:t xml:space="preserve">another work that looked back — </w:t>
                </w:r>
                <w:r>
                  <w:t xml:space="preserve">this time to the dances and sounds of the Jazz Age, even though Derek </w:t>
                </w:r>
                <w:proofErr w:type="spellStart"/>
                <w:r>
                  <w:t>Jarman’s</w:t>
                </w:r>
                <w:proofErr w:type="spellEnd"/>
                <w:r>
                  <w:t xml:space="preserve"> scenery and costumes were perceived as the epitome of swinging London. </w:t>
                </w:r>
              </w:p>
              <w:p w14:paraId="683E36BC" w14:textId="77777777" w:rsidR="000551B0" w:rsidRDefault="000551B0" w:rsidP="000551B0"/>
              <w:p w14:paraId="35C6B4B2" w14:textId="77777777" w:rsidR="000551B0" w:rsidRDefault="000551B0" w:rsidP="007813B8">
                <w:pPr>
                  <w:pStyle w:val="Heading1"/>
                  <w:outlineLvl w:val="0"/>
                </w:pPr>
                <w:r>
                  <w:t>Legacy</w:t>
                </w:r>
              </w:p>
              <w:p w14:paraId="230EE7CF" w14:textId="5676F535" w:rsidR="000551B0" w:rsidRDefault="000551B0" w:rsidP="000551B0">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 xml:space="preserve">except perhaps </w:t>
                </w:r>
                <w:proofErr w:type="spellStart"/>
                <w:r w:rsidRPr="00DD1036">
                  <w:t>Nijinska</w:t>
                </w:r>
                <w:proofErr w:type="spellEnd"/>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0DDFAD32" w14:textId="77777777" w:rsidR="000551B0" w:rsidRDefault="000551B0" w:rsidP="000551B0"/>
              <w:p w14:paraId="65F173C7" w14:textId="456D5D77" w:rsidR="000A346B" w:rsidRDefault="000551B0" w:rsidP="00053EA9">
                <w:pPr>
                  <w:rPr>
                    <w:highlight w:val="yellow"/>
                  </w:rPr>
                </w:pPr>
                <w:r>
                  <w:t xml:space="preserve">While music was often the genesis for Ashton’s works, his choreographic </w:t>
                </w:r>
                <w:r w:rsidRPr="00DD1036">
                  <w:rPr>
                    <w:i/>
                  </w:rPr>
                  <w:t>oeuvre</w:t>
                </w:r>
                <w:r>
                  <w:t xml:space="preserve"> includes narrative, thema</w:t>
                </w:r>
                <w:r w:rsidR="007813B8">
                  <w:t xml:space="preserve">tic and wholly </w:t>
                </w:r>
                <w:proofErr w:type="spellStart"/>
                <w:r w:rsidR="007813B8">
                  <w:t>plotless</w:t>
                </w:r>
                <w:proofErr w:type="spellEnd"/>
                <w:r w:rsidR="007813B8">
                  <w:t xml:space="preserve"> works. </w:t>
                </w:r>
                <w:r>
                  <w:t xml:space="preserve">His chosen narratives are slight, though as the dance writer Edwin </w:t>
                </w:r>
                <w:proofErr w:type="spellStart"/>
                <w:r>
                  <w:t>Denby</w:t>
                </w:r>
                <w:proofErr w:type="spellEnd"/>
                <w:r>
                  <w:t xml:space="preserve"> pointed </w:t>
                </w:r>
                <w:r w:rsidRPr="00053EA9">
                  <w:t>out, the ‘more trivial the subject the deeper and more beautiful is Ashton’s poetic view of it’</w:t>
                </w:r>
                <w:r w:rsidR="00053EA9" w:rsidRPr="00053EA9">
                  <w:t xml:space="preserve"> (Edwin 426).</w:t>
                </w:r>
                <w:r w:rsidR="007813B8" w:rsidRPr="00053EA9">
                  <w:t xml:space="preserve"> </w:t>
                </w:r>
                <w:r w:rsidRPr="00053EA9">
                  <w:t xml:space="preserve">Ashton’s task was to establish a British style of ballet, and he did this by allying his art with the strategies and approaches of modernism. </w:t>
                </w:r>
              </w:p>
              <w:p w14:paraId="0FA767AA" w14:textId="77777777" w:rsidR="00053EA9" w:rsidRPr="00053EA9" w:rsidRDefault="00053EA9" w:rsidP="00053EA9">
                <w:pPr>
                  <w:rPr>
                    <w:highlight w:val="yellow"/>
                  </w:rPr>
                </w:pPr>
              </w:p>
              <w:p w14:paraId="279EFACE" w14:textId="38D4323B" w:rsidR="000A346B" w:rsidRPr="00E67A47" w:rsidRDefault="000A346B" w:rsidP="000A346B">
                <w:pPr>
                  <w:pStyle w:val="Heading1"/>
                  <w:outlineLvl w:val="0"/>
                </w:pPr>
                <w:r>
                  <w:t xml:space="preserve">Selected </w:t>
                </w:r>
                <w:r w:rsidRPr="00E67A47">
                  <w:t>List of Works</w:t>
                </w:r>
                <w:r w:rsidR="00CE150F">
                  <w:t>:</w:t>
                </w:r>
              </w:p>
              <w:p w14:paraId="19087759" w14:textId="77777777" w:rsidR="000A346B" w:rsidRDefault="000A346B" w:rsidP="000A346B">
                <w:r>
                  <w:rPr>
                    <w:i/>
                  </w:rPr>
                  <w:t>A Tragedy of Fashion</w:t>
                </w:r>
                <w:r>
                  <w:t xml:space="preserve"> (1926)</w:t>
                </w:r>
              </w:p>
              <w:p w14:paraId="74D741E2" w14:textId="77777777" w:rsidR="000A346B" w:rsidRDefault="000A346B" w:rsidP="000A346B">
                <w:r>
                  <w:rPr>
                    <w:i/>
                  </w:rPr>
                  <w:t>The Fairy-Queen</w:t>
                </w:r>
                <w:r>
                  <w:t xml:space="preserve"> (1927)</w:t>
                </w:r>
              </w:p>
              <w:p w14:paraId="01076FEB" w14:textId="77777777" w:rsidR="000A346B" w:rsidRDefault="000A346B" w:rsidP="000A346B">
                <w:r>
                  <w:rPr>
                    <w:i/>
                  </w:rPr>
                  <w:t>Leda</w:t>
                </w:r>
                <w:r>
                  <w:t xml:space="preserve"> (1928)</w:t>
                </w:r>
              </w:p>
              <w:p w14:paraId="155D44BE" w14:textId="77777777" w:rsidR="000A346B" w:rsidRDefault="000A346B" w:rsidP="000A346B">
                <w:proofErr w:type="spellStart"/>
                <w:r>
                  <w:rPr>
                    <w:i/>
                  </w:rPr>
                  <w:t>Capriol</w:t>
                </w:r>
                <w:proofErr w:type="spellEnd"/>
                <w:r>
                  <w:rPr>
                    <w:i/>
                  </w:rPr>
                  <w:t xml:space="preserve"> Suite</w:t>
                </w:r>
                <w:r>
                  <w:t xml:space="preserve"> (1930)</w:t>
                </w:r>
              </w:p>
              <w:p w14:paraId="3622F39C" w14:textId="77777777" w:rsidR="000A346B" w:rsidRDefault="000A346B" w:rsidP="000A346B">
                <w:r>
                  <w:rPr>
                    <w:i/>
                  </w:rPr>
                  <w:t>Pomona</w:t>
                </w:r>
                <w:r>
                  <w:t xml:space="preserve"> (1930)</w:t>
                </w:r>
              </w:p>
              <w:p w14:paraId="75E86AB1" w14:textId="77777777" w:rsidR="000A346B" w:rsidRDefault="000A346B" w:rsidP="000A346B">
                <w:r>
                  <w:rPr>
                    <w:i/>
                  </w:rPr>
                  <w:t xml:space="preserve">La </w:t>
                </w:r>
                <w:proofErr w:type="spellStart"/>
                <w:r>
                  <w:rPr>
                    <w:i/>
                  </w:rPr>
                  <w:t>Péri</w:t>
                </w:r>
                <w:proofErr w:type="spellEnd"/>
                <w:r>
                  <w:t xml:space="preserve"> (1931)</w:t>
                </w:r>
              </w:p>
              <w:p w14:paraId="705207AD" w14:textId="77777777" w:rsidR="000A346B" w:rsidRDefault="000A346B" w:rsidP="000A346B">
                <w:r>
                  <w:rPr>
                    <w:i/>
                  </w:rPr>
                  <w:t>Façade</w:t>
                </w:r>
                <w:r>
                  <w:t xml:space="preserve"> (1931)</w:t>
                </w:r>
              </w:p>
              <w:p w14:paraId="15FD6FF6" w14:textId="77777777" w:rsidR="000A346B" w:rsidRDefault="000A346B" w:rsidP="000A346B">
                <w:r>
                  <w:rPr>
                    <w:i/>
                  </w:rPr>
                  <w:t xml:space="preserve">The Lady of </w:t>
                </w:r>
                <w:proofErr w:type="spellStart"/>
                <w:r>
                  <w:rPr>
                    <w:i/>
                  </w:rPr>
                  <w:t>Shalott</w:t>
                </w:r>
                <w:proofErr w:type="spellEnd"/>
                <w:r>
                  <w:t xml:space="preserve"> (1931)</w:t>
                </w:r>
              </w:p>
              <w:p w14:paraId="36BCEA70" w14:textId="77777777" w:rsidR="000A346B" w:rsidRDefault="000A346B" w:rsidP="000A346B">
                <w:r>
                  <w:rPr>
                    <w:i/>
                  </w:rPr>
                  <w:t xml:space="preserve">Foyer de </w:t>
                </w:r>
                <w:proofErr w:type="spellStart"/>
                <w:r>
                  <w:rPr>
                    <w:i/>
                  </w:rPr>
                  <w:t>Danse</w:t>
                </w:r>
                <w:proofErr w:type="spellEnd"/>
                <w:r>
                  <w:t xml:space="preserve"> (1932)</w:t>
                </w:r>
              </w:p>
              <w:p w14:paraId="087A9BC3" w14:textId="77777777" w:rsidR="000A346B" w:rsidRDefault="000A346B" w:rsidP="000A346B">
                <w:r>
                  <w:rPr>
                    <w:i/>
                  </w:rPr>
                  <w:t>Les Rendezvous</w:t>
                </w:r>
                <w:r>
                  <w:t xml:space="preserve"> (1933)</w:t>
                </w:r>
              </w:p>
              <w:p w14:paraId="62B64FD8" w14:textId="77777777" w:rsidR="000A346B" w:rsidRDefault="000A346B" w:rsidP="000A346B">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0A346B">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0A346B">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0A346B">
                <w:r>
                  <w:rPr>
                    <w:i/>
                  </w:rPr>
                  <w:t>Apparitions</w:t>
                </w:r>
                <w:r>
                  <w:t xml:space="preserve"> (1936)</w:t>
                </w:r>
              </w:p>
              <w:p w14:paraId="4BBED5EE" w14:textId="77777777" w:rsidR="000A346B" w:rsidRDefault="000A346B" w:rsidP="000A346B">
                <w:r>
                  <w:rPr>
                    <w:i/>
                  </w:rPr>
                  <w:t>Nocturne</w:t>
                </w:r>
                <w:r>
                  <w:t xml:space="preserve"> (1936)</w:t>
                </w:r>
              </w:p>
              <w:p w14:paraId="7321F75B" w14:textId="60762BBE" w:rsidR="000A346B" w:rsidRDefault="000A346B" w:rsidP="000A346B">
                <w:r>
                  <w:rPr>
                    <w:i/>
                  </w:rPr>
                  <w:t xml:space="preserve">Les </w:t>
                </w:r>
                <w:proofErr w:type="spellStart"/>
                <w:r>
                  <w:rPr>
                    <w:i/>
                  </w:rPr>
                  <w:t>Patineurs</w:t>
                </w:r>
                <w:proofErr w:type="spellEnd"/>
                <w:r w:rsidR="00053EA9">
                  <w:t xml:space="preserve"> (1937</w:t>
                </w:r>
                <w:r>
                  <w:t>)</w:t>
                </w:r>
              </w:p>
              <w:p w14:paraId="791B4D79" w14:textId="77777777" w:rsidR="000A346B" w:rsidRDefault="000A346B" w:rsidP="000A346B">
                <w:r>
                  <w:rPr>
                    <w:i/>
                  </w:rPr>
                  <w:t>A Wedding Bouquet</w:t>
                </w:r>
                <w:r>
                  <w:t xml:space="preserve">  (1937)</w:t>
                </w:r>
              </w:p>
              <w:p w14:paraId="27781F0F" w14:textId="77777777" w:rsidR="000A346B" w:rsidRDefault="000A346B" w:rsidP="000A346B">
                <w:r>
                  <w:rPr>
                    <w:i/>
                  </w:rPr>
                  <w:t>Horoscope</w:t>
                </w:r>
                <w:r>
                  <w:t xml:space="preserve"> (1938)</w:t>
                </w:r>
              </w:p>
              <w:p w14:paraId="464C3EEB" w14:textId="77777777" w:rsidR="000A346B" w:rsidRDefault="000A346B" w:rsidP="000A346B">
                <w:r>
                  <w:rPr>
                    <w:i/>
                  </w:rPr>
                  <w:t>The Judgement of Paris</w:t>
                </w:r>
                <w:r>
                  <w:t xml:space="preserve"> (1938)</w:t>
                </w:r>
              </w:p>
              <w:p w14:paraId="7616873F" w14:textId="77777777" w:rsidR="000A346B" w:rsidRDefault="000A346B" w:rsidP="000A346B">
                <w:r>
                  <w:rPr>
                    <w:i/>
                  </w:rPr>
                  <w:t>Cupid and Psyche</w:t>
                </w:r>
                <w:r>
                  <w:t xml:space="preserve"> (1939)</w:t>
                </w:r>
              </w:p>
              <w:p w14:paraId="594F7FD6" w14:textId="77777777" w:rsidR="000A346B" w:rsidRDefault="000A346B" w:rsidP="000A346B">
                <w:r>
                  <w:rPr>
                    <w:i/>
                  </w:rPr>
                  <w:t>Dante Sonata</w:t>
                </w:r>
                <w:r>
                  <w:t xml:space="preserve"> (1940)</w:t>
                </w:r>
              </w:p>
              <w:p w14:paraId="59E809A2" w14:textId="77777777" w:rsidR="000A346B" w:rsidRDefault="000A346B" w:rsidP="000A346B">
                <w:r>
                  <w:rPr>
                    <w:i/>
                  </w:rPr>
                  <w:t>The Wise Virgins</w:t>
                </w:r>
                <w:r>
                  <w:t xml:space="preserve"> (1940)</w:t>
                </w:r>
              </w:p>
              <w:p w14:paraId="35C68456" w14:textId="77777777" w:rsidR="000A346B" w:rsidRDefault="000A346B" w:rsidP="000A346B">
                <w:r>
                  <w:rPr>
                    <w:i/>
                  </w:rPr>
                  <w:t>The Wanderer</w:t>
                </w:r>
                <w:r>
                  <w:t xml:space="preserve"> (1941)</w:t>
                </w:r>
              </w:p>
              <w:p w14:paraId="1BCFB415" w14:textId="77777777" w:rsidR="000A346B" w:rsidRDefault="000A346B" w:rsidP="000A346B">
                <w:r>
                  <w:rPr>
                    <w:i/>
                  </w:rPr>
                  <w:t>The Quest</w:t>
                </w:r>
                <w:r>
                  <w:t xml:space="preserve"> (1943)</w:t>
                </w:r>
              </w:p>
              <w:p w14:paraId="0A3C3F22" w14:textId="77777777" w:rsidR="000A346B" w:rsidRDefault="000A346B" w:rsidP="000A346B">
                <w:r>
                  <w:rPr>
                    <w:i/>
                  </w:rPr>
                  <w:t>Symphonic Variations</w:t>
                </w:r>
                <w:r>
                  <w:t xml:space="preserve"> (1946)</w:t>
                </w:r>
              </w:p>
              <w:p w14:paraId="444EA2FD" w14:textId="77777777" w:rsidR="000A346B" w:rsidRDefault="000A346B" w:rsidP="000A346B">
                <w:r>
                  <w:rPr>
                    <w:i/>
                  </w:rPr>
                  <w:t xml:space="preserve">Les </w:t>
                </w:r>
                <w:proofErr w:type="spellStart"/>
                <w:r>
                  <w:rPr>
                    <w:i/>
                  </w:rPr>
                  <w:t>Sirènes</w:t>
                </w:r>
                <w:proofErr w:type="spellEnd"/>
                <w:r>
                  <w:t xml:space="preserve"> (1946)</w:t>
                </w:r>
              </w:p>
              <w:p w14:paraId="17CFA120" w14:textId="77777777" w:rsidR="000A346B" w:rsidRDefault="000A346B" w:rsidP="000A346B">
                <w:r>
                  <w:rPr>
                    <w:i/>
                  </w:rPr>
                  <w:t>The Fairy-Queen</w:t>
                </w:r>
                <w:r>
                  <w:t xml:space="preserve"> (1946)</w:t>
                </w:r>
              </w:p>
              <w:p w14:paraId="1364FA9B" w14:textId="77777777" w:rsidR="000A346B" w:rsidRDefault="000A346B" w:rsidP="000A346B">
                <w:proofErr w:type="spellStart"/>
                <w:r>
                  <w:rPr>
                    <w:i/>
                  </w:rPr>
                  <w:lastRenderedPageBreak/>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0A346B">
                <w:pPr>
                  <w:widowControl w:val="0"/>
                </w:pPr>
                <w:proofErr w:type="spellStart"/>
                <w:r>
                  <w:rPr>
                    <w:i/>
                  </w:rPr>
                  <w:t>Scènes</w:t>
                </w:r>
                <w:proofErr w:type="spellEnd"/>
                <w:r>
                  <w:rPr>
                    <w:i/>
                  </w:rPr>
                  <w:t xml:space="preserve"> de ballet</w:t>
                </w:r>
                <w:r>
                  <w:t xml:space="preserve"> (1948)</w:t>
                </w:r>
              </w:p>
              <w:p w14:paraId="1060BD3A" w14:textId="77777777" w:rsidR="000A346B" w:rsidRDefault="000A346B" w:rsidP="000A346B">
                <w:pPr>
                  <w:widowControl w:val="0"/>
                </w:pPr>
                <w:r>
                  <w:rPr>
                    <w:i/>
                  </w:rPr>
                  <w:t>Don Juan</w:t>
                </w:r>
                <w:r>
                  <w:t xml:space="preserve">  (1948)</w:t>
                </w:r>
              </w:p>
              <w:p w14:paraId="6A480C32" w14:textId="77777777" w:rsidR="000A346B" w:rsidRDefault="000A346B" w:rsidP="000A346B">
                <w:pPr>
                  <w:widowControl w:val="0"/>
                </w:pPr>
                <w:r>
                  <w:rPr>
                    <w:i/>
                  </w:rPr>
                  <w:t>Cinderella</w:t>
                </w:r>
                <w:r>
                  <w:t xml:space="preserve"> (1948)</w:t>
                </w:r>
              </w:p>
              <w:p w14:paraId="6908C7DB" w14:textId="77777777" w:rsidR="000A346B" w:rsidRDefault="000A346B" w:rsidP="000A346B">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0A346B">
                <w:pPr>
                  <w:widowControl w:val="0"/>
                </w:pPr>
                <w:r>
                  <w:rPr>
                    <w:i/>
                  </w:rPr>
                  <w:t>Illuminations</w:t>
                </w:r>
                <w:r>
                  <w:t xml:space="preserve"> (1950)</w:t>
                </w:r>
              </w:p>
              <w:p w14:paraId="33313BB0" w14:textId="77777777" w:rsidR="000A346B" w:rsidRDefault="000A346B" w:rsidP="000A346B">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0A346B">
                <w:pPr>
                  <w:widowControl w:val="0"/>
                </w:pPr>
                <w:r>
                  <w:rPr>
                    <w:i/>
                  </w:rPr>
                  <w:t>Tiresias</w:t>
                </w:r>
                <w:r>
                  <w:t xml:space="preserve"> (1951)</w:t>
                </w:r>
              </w:p>
              <w:p w14:paraId="55FA9B4C" w14:textId="77777777" w:rsidR="000A346B" w:rsidRDefault="000A346B" w:rsidP="000A346B">
                <w:pPr>
                  <w:widowControl w:val="0"/>
                </w:pPr>
                <w:r>
                  <w:rPr>
                    <w:i/>
                  </w:rPr>
                  <w:t>Sylvia</w:t>
                </w:r>
                <w:r>
                  <w:t xml:space="preserve"> (1952)</w:t>
                </w:r>
              </w:p>
              <w:p w14:paraId="0A249825" w14:textId="77777777" w:rsidR="000A346B" w:rsidRDefault="000A346B" w:rsidP="000A346B">
                <w:pPr>
                  <w:widowControl w:val="0"/>
                </w:pPr>
                <w:r>
                  <w:rPr>
                    <w:i/>
                  </w:rPr>
                  <w:t>Picnic at Tintagel</w:t>
                </w:r>
                <w:r>
                  <w:t xml:space="preserve"> (1952)</w:t>
                </w:r>
              </w:p>
              <w:p w14:paraId="38ED6C47" w14:textId="77777777" w:rsidR="000A346B" w:rsidRDefault="000A346B" w:rsidP="000A346B">
                <w:pPr>
                  <w:widowControl w:val="0"/>
                </w:pPr>
                <w:r>
                  <w:rPr>
                    <w:i/>
                  </w:rPr>
                  <w:t>Romeo and Juliet</w:t>
                </w:r>
                <w:r>
                  <w:t xml:space="preserve">  (1955)</w:t>
                </w:r>
              </w:p>
              <w:p w14:paraId="075FB969" w14:textId="77777777" w:rsidR="000A346B" w:rsidRDefault="000A346B" w:rsidP="000A346B">
                <w:pPr>
                  <w:widowControl w:val="0"/>
                </w:pPr>
                <w:proofErr w:type="spellStart"/>
                <w:r>
                  <w:rPr>
                    <w:i/>
                  </w:rPr>
                  <w:t>Rinaldo</w:t>
                </w:r>
                <w:proofErr w:type="spellEnd"/>
                <w:r>
                  <w:rPr>
                    <w:i/>
                  </w:rPr>
                  <w:t xml:space="preserve"> and </w:t>
                </w:r>
                <w:proofErr w:type="spellStart"/>
                <w:r>
                  <w:rPr>
                    <w:i/>
                  </w:rPr>
                  <w:t>Armida</w:t>
                </w:r>
                <w:proofErr w:type="spellEnd"/>
                <w:r>
                  <w:t xml:space="preserve"> (1955)</w:t>
                </w:r>
              </w:p>
              <w:p w14:paraId="7E58ADE8" w14:textId="77777777" w:rsidR="000A346B" w:rsidRDefault="000A346B" w:rsidP="000A346B">
                <w:pPr>
                  <w:widowControl w:val="0"/>
                </w:pPr>
                <w:r>
                  <w:rPr>
                    <w:i/>
                  </w:rPr>
                  <w:t xml:space="preserve">La </w:t>
                </w:r>
                <w:proofErr w:type="spellStart"/>
                <w:r>
                  <w:rPr>
                    <w:i/>
                  </w:rPr>
                  <w:t>Péri</w:t>
                </w:r>
                <w:proofErr w:type="spellEnd"/>
                <w:r>
                  <w:t xml:space="preserve"> (1956)</w:t>
                </w:r>
              </w:p>
              <w:p w14:paraId="2B14A966" w14:textId="77777777" w:rsidR="000A346B" w:rsidRDefault="000A346B" w:rsidP="000A346B">
                <w:pPr>
                  <w:widowControl w:val="0"/>
                </w:pPr>
                <w:r>
                  <w:rPr>
                    <w:i/>
                  </w:rPr>
                  <w:t>Birthday Offering</w:t>
                </w:r>
                <w:r>
                  <w:t xml:space="preserve"> (1956)</w:t>
                </w:r>
              </w:p>
              <w:p w14:paraId="52B37B4E" w14:textId="77777777" w:rsidR="000A346B" w:rsidRDefault="000A346B" w:rsidP="000A346B">
                <w:pPr>
                  <w:widowControl w:val="0"/>
                </w:pPr>
                <w:proofErr w:type="spellStart"/>
                <w:r>
                  <w:rPr>
                    <w:i/>
                  </w:rPr>
                  <w:t>Ondine</w:t>
                </w:r>
                <w:proofErr w:type="spellEnd"/>
                <w:r>
                  <w:t xml:space="preserve"> (1958)</w:t>
                </w:r>
              </w:p>
              <w:p w14:paraId="4A8E4397" w14:textId="77777777" w:rsidR="000A346B" w:rsidRDefault="000A346B" w:rsidP="000A346B">
                <w:pPr>
                  <w:widowControl w:val="0"/>
                </w:pPr>
                <w:r>
                  <w:rPr>
                    <w:i/>
                  </w:rPr>
                  <w:t xml:space="preserve">La </w:t>
                </w:r>
                <w:proofErr w:type="spellStart"/>
                <w:r>
                  <w:rPr>
                    <w:i/>
                  </w:rPr>
                  <w:t>Valse</w:t>
                </w:r>
                <w:proofErr w:type="spellEnd"/>
                <w:r>
                  <w:t xml:space="preserve"> (1958)</w:t>
                </w:r>
              </w:p>
              <w:p w14:paraId="4EC3D30B" w14:textId="77777777" w:rsidR="000A346B" w:rsidRDefault="000A346B" w:rsidP="000A346B">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0A346B">
                <w:pPr>
                  <w:widowControl w:val="0"/>
                </w:pPr>
                <w:r>
                  <w:rPr>
                    <w:i/>
                  </w:rPr>
                  <w:t>Persephone</w:t>
                </w:r>
                <w:r>
                  <w:t xml:space="preserve"> (1961)</w:t>
                </w:r>
              </w:p>
              <w:p w14:paraId="6E260DA9" w14:textId="77777777" w:rsidR="000A346B" w:rsidRDefault="000A346B" w:rsidP="000A346B">
                <w:pPr>
                  <w:widowControl w:val="0"/>
                </w:pPr>
                <w:r>
                  <w:rPr>
                    <w:i/>
                  </w:rPr>
                  <w:t>The Two Pigeons</w:t>
                </w:r>
                <w:r>
                  <w:t xml:space="preserve"> (1961)</w:t>
                </w:r>
              </w:p>
              <w:p w14:paraId="44E707BA" w14:textId="77777777" w:rsidR="000A346B" w:rsidRDefault="000A346B" w:rsidP="000A346B">
                <w:pPr>
                  <w:widowControl w:val="0"/>
                </w:pPr>
                <w:r>
                  <w:rPr>
                    <w:i/>
                  </w:rPr>
                  <w:t>Marguerite et Armand</w:t>
                </w:r>
                <w:r>
                  <w:t xml:space="preserve"> (1963)</w:t>
                </w:r>
              </w:p>
              <w:p w14:paraId="6E2043CF" w14:textId="77777777" w:rsidR="000A346B" w:rsidRDefault="000A346B" w:rsidP="000A346B">
                <w:pPr>
                  <w:widowControl w:val="0"/>
                </w:pPr>
                <w:r>
                  <w:rPr>
                    <w:i/>
                  </w:rPr>
                  <w:t>The Dream</w:t>
                </w:r>
                <w:r>
                  <w:t xml:space="preserve"> (1964)</w:t>
                </w:r>
              </w:p>
              <w:p w14:paraId="66D642D9" w14:textId="77777777" w:rsidR="000A346B" w:rsidRDefault="000A346B" w:rsidP="000A346B">
                <w:pPr>
                  <w:widowControl w:val="0"/>
                </w:pPr>
                <w:r>
                  <w:rPr>
                    <w:i/>
                  </w:rPr>
                  <w:t>Monotones</w:t>
                </w:r>
                <w:r>
                  <w:t xml:space="preserve"> (1965)</w:t>
                </w:r>
              </w:p>
              <w:p w14:paraId="44CF7957" w14:textId="77777777" w:rsidR="000A346B" w:rsidRDefault="000A346B" w:rsidP="000A346B">
                <w:pPr>
                  <w:widowControl w:val="0"/>
                </w:pPr>
                <w:r>
                  <w:rPr>
                    <w:i/>
                  </w:rPr>
                  <w:t>Jazz Calendar</w:t>
                </w:r>
                <w:r>
                  <w:t xml:space="preserve"> (1968)</w:t>
                </w:r>
              </w:p>
              <w:p w14:paraId="666ED7C5" w14:textId="77777777" w:rsidR="000A346B" w:rsidRDefault="000A346B" w:rsidP="000A346B">
                <w:pPr>
                  <w:widowControl w:val="0"/>
                </w:pPr>
                <w:r>
                  <w:rPr>
                    <w:i/>
                  </w:rPr>
                  <w:t>Enigma Variations</w:t>
                </w:r>
                <w:r>
                  <w:t xml:space="preserve"> (1968)</w:t>
                </w:r>
              </w:p>
              <w:p w14:paraId="45588040" w14:textId="77777777" w:rsidR="000A346B" w:rsidRDefault="000A346B" w:rsidP="000A346B">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0A346B">
                <w:pPr>
                  <w:widowControl w:val="0"/>
                </w:pPr>
                <w:r>
                  <w:rPr>
                    <w:i/>
                  </w:rPr>
                  <w:t>Lament of the Waves</w:t>
                </w:r>
                <w:r>
                  <w:t xml:space="preserve"> (1970)</w:t>
                </w:r>
              </w:p>
              <w:p w14:paraId="0FB7B401" w14:textId="77777777" w:rsidR="000A346B" w:rsidRDefault="000A346B" w:rsidP="000A346B">
                <w:pPr>
                  <w:widowControl w:val="0"/>
                </w:pPr>
                <w:r>
                  <w:rPr>
                    <w:i/>
                  </w:rPr>
                  <w:t>The Walk to the Paradise Garden</w:t>
                </w:r>
                <w:r>
                  <w:t xml:space="preserve"> (1972)</w:t>
                </w:r>
              </w:p>
              <w:p w14:paraId="15814F86" w14:textId="77777777" w:rsidR="000A346B" w:rsidRDefault="000A346B" w:rsidP="000A346B">
                <w:pPr>
                  <w:widowControl w:val="0"/>
                </w:pPr>
                <w:r>
                  <w:rPr>
                    <w:i/>
                  </w:rPr>
                  <w:t>Five Brahms Waltzes</w:t>
                </w:r>
                <w:r>
                  <w:t xml:space="preserve"> (1975)</w:t>
                </w:r>
              </w:p>
              <w:p w14:paraId="0A4450D3" w14:textId="2B68F67B" w:rsidR="003F0D73" w:rsidRDefault="000A346B" w:rsidP="00053EA9">
                <w:pPr>
                  <w:widowControl w:val="0"/>
                </w:pPr>
                <w:r>
                  <w:rPr>
                    <w:i/>
                  </w:rPr>
                  <w:t>A Month in the Country</w:t>
                </w:r>
                <w:r>
                  <w:t xml:space="preserve"> (1976)</w:t>
                </w:r>
              </w:p>
            </w:tc>
          </w:sdtContent>
        </w:sdt>
      </w:tr>
      <w:tr w:rsidR="003235A7" w14:paraId="2FD8A780" w14:textId="77777777" w:rsidTr="003235A7">
        <w:tc>
          <w:tcPr>
            <w:tcW w:w="9016" w:type="dxa"/>
          </w:tcPr>
          <w:p w14:paraId="2AD15289" w14:textId="3F97C505" w:rsidR="000A346B" w:rsidRDefault="003235A7" w:rsidP="008A5B87">
            <w:r w:rsidRPr="0015114C">
              <w:rPr>
                <w:u w:val="single"/>
              </w:rPr>
              <w:lastRenderedPageBreak/>
              <w:t>Further reading</w:t>
            </w:r>
            <w:r>
              <w:t>:</w:t>
            </w:r>
          </w:p>
          <w:sdt>
            <w:sdtPr>
              <w:alias w:val="Further reading"/>
              <w:tag w:val="furtherReading"/>
              <w:id w:val="-1516217107"/>
              <w:placeholder>
                <w:docPart w:val="6CDD4637283E4540A557DE34C2AC5DDF"/>
              </w:placeholder>
            </w:sdtPr>
            <w:sdtEndPr/>
            <w:sdtContent>
              <w:p w14:paraId="3B582C82" w14:textId="77777777" w:rsidR="000A346B" w:rsidRDefault="00053EA9" w:rsidP="000A346B">
                <w:sdt>
                  <w:sdtPr>
                    <w:id w:val="466488302"/>
                    <w:citation/>
                  </w:sdtPr>
                  <w:sdtEndPr/>
                  <w:sdtContent>
                    <w:r w:rsidR="000A346B">
                      <w:fldChar w:fldCharType="begin"/>
                    </w:r>
                    <w:r w:rsidR="000A346B">
                      <w:rPr>
                        <w:lang w:val="en-US"/>
                      </w:rPr>
                      <w:instrText xml:space="preserve"> CITATION Gar11 \l 1033 </w:instrText>
                    </w:r>
                    <w:r w:rsidR="000A346B">
                      <w:fldChar w:fldCharType="separate"/>
                    </w:r>
                    <w:r w:rsidR="000A346B">
                      <w:rPr>
                        <w:noProof/>
                        <w:lang w:val="en-US"/>
                      </w:rPr>
                      <w:t xml:space="preserve"> (Garafola)</w:t>
                    </w:r>
                    <w:r w:rsidR="000A346B">
                      <w:fldChar w:fldCharType="end"/>
                    </w:r>
                  </w:sdtContent>
                </w:sdt>
              </w:p>
              <w:p w14:paraId="46F1ED0C" w14:textId="77777777" w:rsidR="000A346B" w:rsidRDefault="000A346B" w:rsidP="000A346B"/>
              <w:p w14:paraId="4939B704" w14:textId="4C820D1D" w:rsidR="000A346B" w:rsidRDefault="00053EA9" w:rsidP="000A346B">
                <w:sdt>
                  <w:sdtPr>
                    <w:id w:val="2025434560"/>
                    <w:citation/>
                  </w:sdtPr>
                  <w:sdtEndPr/>
                  <w:sdtContent>
                    <w:r w:rsidR="000A346B">
                      <w:fldChar w:fldCharType="begin"/>
                    </w:r>
                    <w:r w:rsidR="000A346B">
                      <w:rPr>
                        <w:lang w:val="en-US"/>
                      </w:rPr>
                      <w:instrText xml:space="preserve">CITATION Dan96 \l 1033 </w:instrText>
                    </w:r>
                    <w:r w:rsidR="000A346B">
                      <w:fldChar w:fldCharType="separate"/>
                    </w:r>
                    <w:r w:rsidR="000A346B">
                      <w:rPr>
                        <w:noProof/>
                        <w:lang w:val="en-US"/>
                      </w:rPr>
                      <w:t>(Dance Books)</w:t>
                    </w:r>
                    <w:r w:rsidR="000A346B">
                      <w:fldChar w:fldCharType="end"/>
                    </w:r>
                  </w:sdtContent>
                </w:sdt>
              </w:p>
              <w:p w14:paraId="5E23A1FE" w14:textId="77777777" w:rsidR="00053EA9" w:rsidRDefault="00053EA9" w:rsidP="000A346B"/>
              <w:p w14:paraId="48FD12CE" w14:textId="77777777" w:rsidR="00053EA9" w:rsidRDefault="00053EA9" w:rsidP="00053EA9">
                <w:sdt>
                  <w:sdtPr>
                    <w:id w:val="1764651960"/>
                    <w:citation/>
                  </w:sdtPr>
                  <w:sdtContent>
                    <w:r>
                      <w:fldChar w:fldCharType="begin"/>
                    </w:r>
                    <w:r>
                      <w:rPr>
                        <w:lang w:val="en-US"/>
                      </w:rPr>
                      <w:instrText xml:space="preserve"> CITATION Den86 \l 1033 </w:instrText>
                    </w:r>
                    <w:r>
                      <w:fldChar w:fldCharType="separate"/>
                    </w:r>
                    <w:r>
                      <w:rPr>
                        <w:noProof/>
                        <w:lang w:val="en-US"/>
                      </w:rPr>
                      <w:t>(Edwin)</w:t>
                    </w:r>
                    <w:r>
                      <w:fldChar w:fldCharType="end"/>
                    </w:r>
                  </w:sdtContent>
                </w:sdt>
              </w:p>
              <w:p w14:paraId="13896D20" w14:textId="77777777" w:rsidR="000A346B" w:rsidRDefault="000A346B" w:rsidP="000A346B"/>
              <w:p w14:paraId="23407C62" w14:textId="77777777" w:rsidR="000A346B" w:rsidRDefault="00053EA9" w:rsidP="000A346B">
                <w:sdt>
                  <w:sdtPr>
                    <w:id w:val="-251198231"/>
                    <w:citation/>
                  </w:sdtPr>
                  <w:sdtEndPr/>
                  <w:sdtContent>
                    <w:r w:rsidR="000A346B">
                      <w:fldChar w:fldCharType="begin"/>
                    </w:r>
                    <w:r w:rsidR="000A346B">
                      <w:rPr>
                        <w:lang w:val="en-US"/>
                      </w:rPr>
                      <w:instrText xml:space="preserve"> CITATION Jor07 \l 1033 </w:instrText>
                    </w:r>
                    <w:r w:rsidR="000A346B">
                      <w:fldChar w:fldCharType="separate"/>
                    </w:r>
                    <w:r w:rsidR="000A346B">
                      <w:rPr>
                        <w:noProof/>
                        <w:lang w:val="en-US"/>
                      </w:rPr>
                      <w:t>(Jordan)</w:t>
                    </w:r>
                    <w:r w:rsidR="000A346B">
                      <w:fldChar w:fldCharType="end"/>
                    </w:r>
                  </w:sdtContent>
                </w:sdt>
              </w:p>
              <w:p w14:paraId="52078241" w14:textId="77777777" w:rsidR="000A346B" w:rsidRDefault="000A346B" w:rsidP="000A346B"/>
              <w:p w14:paraId="12791C28" w14:textId="77777777" w:rsidR="001C4105" w:rsidRDefault="00053EA9" w:rsidP="000A346B">
                <w:sdt>
                  <w:sdtPr>
                    <w:id w:val="-1181194627"/>
                    <w:citation/>
                  </w:sdtPr>
                  <w:sdtEndPr/>
                  <w:sdtContent>
                    <w:r w:rsidR="001C4105">
                      <w:fldChar w:fldCharType="begin"/>
                    </w:r>
                    <w:r w:rsidR="001C4105">
                      <w:rPr>
                        <w:lang w:val="en-US"/>
                      </w:rPr>
                      <w:instrText xml:space="preserve"> CITATION Kav96 \l 1033 </w:instrText>
                    </w:r>
                    <w:r w:rsidR="001C4105">
                      <w:fldChar w:fldCharType="separate"/>
                    </w:r>
                    <w:r w:rsidR="001C4105">
                      <w:rPr>
                        <w:noProof/>
                        <w:lang w:val="en-US"/>
                      </w:rPr>
                      <w:t>(Kavanagh)</w:t>
                    </w:r>
                    <w:r w:rsidR="001C4105">
                      <w:fldChar w:fldCharType="end"/>
                    </w:r>
                  </w:sdtContent>
                </w:sdt>
              </w:p>
              <w:p w14:paraId="088AA76F" w14:textId="77777777" w:rsidR="001C4105" w:rsidRDefault="001C4105" w:rsidP="000A346B"/>
              <w:p w14:paraId="4D5F6411" w14:textId="77777777" w:rsidR="001C4105" w:rsidRDefault="00053EA9" w:rsidP="000A346B">
                <w:sdt>
                  <w:sdtPr>
                    <w:id w:val="-2004339902"/>
                    <w:citation/>
                  </w:sdtPr>
                  <w:sdtEndPr/>
                  <w:sdtContent>
                    <w:r w:rsidR="001C4105">
                      <w:fldChar w:fldCharType="begin"/>
                    </w:r>
                    <w:r w:rsidR="001C4105">
                      <w:rPr>
                        <w:lang w:val="en-US"/>
                      </w:rPr>
                      <w:instrText xml:space="preserve"> CITATION Mac87 \l 1033 </w:instrText>
                    </w:r>
                    <w:r w:rsidR="001C4105">
                      <w:fldChar w:fldCharType="separate"/>
                    </w:r>
                    <w:r w:rsidR="001C4105">
                      <w:rPr>
                        <w:noProof/>
                        <w:lang w:val="en-US"/>
                      </w:rPr>
                      <w:t>(Macaulay)</w:t>
                    </w:r>
                    <w:r w:rsidR="001C4105">
                      <w:fldChar w:fldCharType="end"/>
                    </w:r>
                  </w:sdtContent>
                </w:sdt>
              </w:p>
              <w:p w14:paraId="033DA936" w14:textId="77777777" w:rsidR="001C4105" w:rsidRDefault="001C4105" w:rsidP="000A346B"/>
              <w:p w14:paraId="5F69979A" w14:textId="77777777" w:rsidR="001C4105" w:rsidRDefault="00053EA9" w:rsidP="000A346B">
                <w:sdt>
                  <w:sdtPr>
                    <w:id w:val="-1094550409"/>
                    <w:citation/>
                  </w:sdtPr>
                  <w:sdtEndPr/>
                  <w:sdtContent>
                    <w:r w:rsidR="001C4105">
                      <w:fldChar w:fldCharType="begin"/>
                    </w:r>
                    <w:r w:rsidR="001C4105">
                      <w:rPr>
                        <w:lang w:val="en-US"/>
                      </w:rPr>
                      <w:instrText xml:space="preserve"> CITATION Mor12 \l 1033 </w:instrText>
                    </w:r>
                    <w:r w:rsidR="001C4105">
                      <w:fldChar w:fldCharType="separate"/>
                    </w:r>
                    <w:r w:rsidR="001C4105">
                      <w:rPr>
                        <w:noProof/>
                        <w:lang w:val="en-US"/>
                      </w:rPr>
                      <w:t>(Morris)</w:t>
                    </w:r>
                    <w:r w:rsidR="001C4105">
                      <w:fldChar w:fldCharType="end"/>
                    </w:r>
                  </w:sdtContent>
                </w:sdt>
              </w:p>
              <w:p w14:paraId="5504CA77" w14:textId="77777777" w:rsidR="001C4105" w:rsidRDefault="001C4105" w:rsidP="000A346B"/>
              <w:p w14:paraId="02EEFCC4" w14:textId="77777777" w:rsidR="001C4105" w:rsidRDefault="00053EA9" w:rsidP="000A346B">
                <w:sdt>
                  <w:sdtPr>
                    <w:id w:val="817004458"/>
                    <w:citation/>
                  </w:sdtPr>
                  <w:sdtEndPr/>
                  <w:sdtContent>
                    <w:r w:rsidR="001C4105">
                      <w:fldChar w:fldCharType="begin"/>
                    </w:r>
                    <w:r w:rsidR="001C4105">
                      <w:rPr>
                        <w:lang w:val="en-US"/>
                      </w:rPr>
                      <w:instrText xml:space="preserve"> CITATION Vau99 \l 1033 </w:instrText>
                    </w:r>
                    <w:r w:rsidR="001C4105">
                      <w:fldChar w:fldCharType="separate"/>
                    </w:r>
                    <w:r w:rsidR="001C4105">
                      <w:rPr>
                        <w:noProof/>
                        <w:lang w:val="en-US"/>
                      </w:rPr>
                      <w:t>(Vaughan)</w:t>
                    </w:r>
                    <w:r w:rsidR="001C4105">
                      <w:fldChar w:fldCharType="end"/>
                    </w:r>
                  </w:sdtContent>
                </w:sdt>
              </w:p>
              <w:p w14:paraId="2727CED7" w14:textId="77777777" w:rsidR="00053EA9" w:rsidRDefault="00053EA9" w:rsidP="000A346B"/>
              <w:p w14:paraId="4BCD6D3A" w14:textId="739E5D2A" w:rsidR="001C4105" w:rsidRDefault="00053EA9" w:rsidP="000A346B">
                <w:sdt>
                  <w:sdtPr>
                    <w:id w:val="-1205412829"/>
                    <w:citation/>
                  </w:sdtPr>
                  <w:sdtEndPr/>
                  <w:sdtContent>
                    <w:r w:rsidR="001C4105">
                      <w:fldChar w:fldCharType="begin"/>
                    </w:r>
                    <w:r w:rsidR="001C4105">
                      <w:rPr>
                        <w:lang w:val="en-US"/>
                      </w:rPr>
                      <w:instrText xml:space="preserve"> CITATION Woh96 \l 1033 </w:instrText>
                    </w:r>
                    <w:r w:rsidR="001C4105">
                      <w:fldChar w:fldCharType="separate"/>
                    </w:r>
                    <w:r w:rsidR="001C4105">
                      <w:rPr>
                        <w:noProof/>
                        <w:lang w:val="en-US"/>
                      </w:rPr>
                      <w:t>(Wohlfahrt)</w:t>
                    </w:r>
                    <w:r w:rsidR="001C4105">
                      <w:fldChar w:fldCharType="end"/>
                    </w:r>
                  </w:sdtContent>
                </w:sdt>
              </w:p>
              <w:p w14:paraId="27D79593" w14:textId="77777777" w:rsidR="001C4105" w:rsidRDefault="001C4105" w:rsidP="000A346B"/>
              <w:p w14:paraId="08EAB970" w14:textId="0066AC51" w:rsidR="003235A7" w:rsidRDefault="00053EA9" w:rsidP="000A346B">
                <w:sdt>
                  <w:sdtPr>
                    <w:id w:val="-1516683489"/>
                    <w:citation/>
                  </w:sdtPr>
                  <w:sdtEndPr/>
                  <w:sdtContent>
                    <w:r w:rsidR="001C4105">
                      <w:fldChar w:fldCharType="begin"/>
                    </w:r>
                    <w:r w:rsidR="001C4105">
                      <w:rPr>
                        <w:lang w:val="en-US"/>
                      </w:rPr>
                      <w:instrText xml:space="preserve"> CITATION Vau991 \l 1033 </w:instrText>
                    </w:r>
                    <w:r w:rsidR="001C4105">
                      <w:fldChar w:fldCharType="separate"/>
                    </w:r>
                    <w:r w:rsidR="001C4105">
                      <w:rPr>
                        <w:noProof/>
                        <w:lang w:val="en-US"/>
                      </w:rPr>
                      <w:t>(Vaughan, Celebrating Ashton)</w:t>
                    </w:r>
                    <w:r w:rsidR="001C4105">
                      <w:fldChar w:fldCharType="end"/>
                    </w:r>
                  </w:sdtContent>
                </w:sdt>
              </w:p>
            </w:sdtContent>
          </w:sdt>
        </w:tc>
      </w:tr>
    </w:tbl>
    <w:p w14:paraId="259E9A9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08T13:46:00Z" w:initials="KJ">
    <w:p w14:paraId="4BEA943D" w14:textId="696965D0" w:rsidR="005D4C71" w:rsidRDefault="005D4C71">
      <w:pPr>
        <w:pStyle w:val="CommentText"/>
      </w:pPr>
      <w:r>
        <w:rPr>
          <w:rStyle w:val="CommentReference"/>
        </w:rPr>
        <w:annotationRef/>
      </w:r>
      <w:r>
        <w:t xml:space="preserve">Fact check: ‘Tuesday’s Child’ appears to be ‘Monday’s Child’ in my searches online.  Further, is this a character’s name or a title? If the latter, it also needs italicising.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BA16C" w14:textId="77777777" w:rsidR="005D4C71" w:rsidRDefault="005D4C71" w:rsidP="007A0D55">
      <w:pPr>
        <w:spacing w:after="0" w:line="240" w:lineRule="auto"/>
      </w:pPr>
      <w:r>
        <w:separator/>
      </w:r>
    </w:p>
  </w:endnote>
  <w:endnote w:type="continuationSeparator" w:id="0">
    <w:p w14:paraId="4197D3EB" w14:textId="77777777" w:rsidR="005D4C71" w:rsidRDefault="005D4C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4CF4" w14:textId="77777777" w:rsidR="005D4C71" w:rsidRDefault="005D4C71" w:rsidP="007A0D55">
      <w:pPr>
        <w:spacing w:after="0" w:line="240" w:lineRule="auto"/>
      </w:pPr>
      <w:r>
        <w:separator/>
      </w:r>
    </w:p>
  </w:footnote>
  <w:footnote w:type="continuationSeparator" w:id="0">
    <w:p w14:paraId="32B85163" w14:textId="77777777" w:rsidR="005D4C71" w:rsidRDefault="005D4C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5D4C71" w:rsidRDefault="005D4C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5D4C71" w:rsidRDefault="005D4C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3EA9"/>
    <w:rsid w:val="000551B0"/>
    <w:rsid w:val="000A346B"/>
    <w:rsid w:val="000B25AE"/>
    <w:rsid w:val="000B55AB"/>
    <w:rsid w:val="000D24DC"/>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112"/>
    <w:rsid w:val="005D4C71"/>
    <w:rsid w:val="005F26D7"/>
    <w:rsid w:val="005F5450"/>
    <w:rsid w:val="006D0412"/>
    <w:rsid w:val="007411B9"/>
    <w:rsid w:val="007710EB"/>
    <w:rsid w:val="00780D95"/>
    <w:rsid w:val="00780DC7"/>
    <w:rsid w:val="007813B8"/>
    <w:rsid w:val="007A0D55"/>
    <w:rsid w:val="007B3377"/>
    <w:rsid w:val="007E5F44"/>
    <w:rsid w:val="00821DE3"/>
    <w:rsid w:val="00846CE1"/>
    <w:rsid w:val="008A5B87"/>
    <w:rsid w:val="00922950"/>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C586D"/>
    <w:rsid w:val="00CE150F"/>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AC3B08" w:rsidRDefault="00AC3B08">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AC3B08" w:rsidRDefault="00AC3B08">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AC3B08" w:rsidRDefault="00AC3B08">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AC3B08" w:rsidRDefault="00AC3B08">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AC3B08" w:rsidRDefault="00AC3B08">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AC3B08" w:rsidRDefault="00AC3B08">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AC3B08" w:rsidRDefault="00AC3B08">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AC3B08" w:rsidRDefault="00AC3B08">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AC3B08" w:rsidRDefault="00AC3B08">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AC3B08" w:rsidRDefault="00AC3B08">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AC3B08" w:rsidRDefault="00AC3B08">
          <w:pPr>
            <w:pStyle w:val="6CDD4637283E4540A557DE34C2AC5DDF"/>
          </w:pPr>
          <w:r>
            <w:rPr>
              <w:rStyle w:val="PlaceholderText"/>
            </w:rPr>
            <w:t>[Enter citations for further reading here]</w:t>
          </w:r>
        </w:p>
      </w:docPartBody>
    </w:docPart>
    <w:docPart>
      <w:docPartPr>
        <w:name w:val="A93B78CD0C78EE4DBA7731A762CF9AE5"/>
        <w:category>
          <w:name w:val="General"/>
          <w:gallery w:val="placeholder"/>
        </w:category>
        <w:types>
          <w:type w:val="bbPlcHdr"/>
        </w:types>
        <w:behaviors>
          <w:behavior w:val="content"/>
        </w:behaviors>
        <w:guid w:val="{EE921325-B5E4-4F49-92AF-4DEDECFA7DDC}"/>
      </w:docPartPr>
      <w:docPartBody>
        <w:p w:rsidR="00AC3B08" w:rsidRDefault="00AC3B08" w:rsidP="00AC3B08">
          <w:pPr>
            <w:pStyle w:val="A93B78CD0C78EE4DBA7731A762CF9A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8"/>
    <w:rsid w:val="00AC3B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Gar11</b:Tag>
    <b:SourceType>JournalArticle</b:SourceType>
    <b:Guid>{AF748F42-A5E0-8D45-AAE6-AE92A02C7E06}</b:Guid>
    <b:Author>
      <b:Author>
        <b:NameList>
          <b:Person>
            <b:Last>Garafola</b:Last>
            <b:First>L.</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RefOrder>1</b:RefOrder>
  </b:Source>
  <b:Source>
    <b:Tag>Jor07</b:Tag>
    <b:SourceType>Book</b:SourceType>
    <b:Guid>{6AC2436F-0E14-C94B-AB31-9EA2216044D8}</b:Guid>
    <b:Author>
      <b:Author>
        <b:NameList>
          <b:Person>
            <b:Last>Jordan</b:Last>
            <b:First>S.</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RefOrder>4</b:RefOrder>
  </b:Source>
  <b:Source>
    <b:Tag>Dan96</b:Tag>
    <b:SourceType>Book</b:SourceType>
    <b:Guid>{04EBDB77-51D5-5245-B39F-9FBFB22AF9D4}</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RefOrder>2</b:RefOrder>
  </b:Source>
  <b:Source>
    <b:Tag>Kav96</b:Tag>
    <b:SourceType>Book</b:SourceType>
    <b:Guid>{5DCC2DBF-EFED-E04A-B60E-90195769EFA0}</b:Guid>
    <b:Author>
      <b:Author>
        <b:NameList>
          <b:Person>
            <b:Last>Kavanagh</b:Last>
            <b:First>J.</b:First>
          </b:Person>
        </b:NameList>
      </b:Author>
    </b:Author>
    <b:Title>Secret Muses: The Life of Frederick Ashton</b:Title>
    <b:City>London</b:City>
    <b:CountryRegion>UK</b:CountryRegion>
    <b:Publisher>Faber &amp; Faber</b:Publisher>
    <b:Year>1996</b:Year>
    <b:Comments>A thorough biography dealing mainly with Ashton’s private life.</b:Comments>
    <b:RefOrder>5</b:RefOrder>
  </b:Source>
  <b:Source>
    <b:Tag>Mac87</b:Tag>
    <b:SourceType>Book</b:SourceType>
    <b:Guid>{99B726B2-A32F-9741-9297-BCB01AB69087}</b:Guid>
    <b:Author>
      <b:Author>
        <b:NameList>
          <b:Person>
            <b:Last>Macaulay</b:Last>
            <b:First>A.</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RefOrder>6</b:RefOrder>
  </b:Source>
  <b:Source>
    <b:Tag>Mor12</b:Tag>
    <b:SourceType>Book</b:SourceType>
    <b:Guid>{B396573C-0496-A641-9529-5A0114399705}</b:Guid>
    <b:Author>
      <b:Author>
        <b:NameList>
          <b:Person>
            <b:Last>Morris</b:Last>
            <b:First>G.</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RefOrder>7</b:RefOrder>
  </b:Source>
  <b:Source>
    <b:Tag>Vau99</b:Tag>
    <b:SourceType>Book</b:SourceType>
    <b:Guid>{32E1F2BD-653E-4841-9D93-5F8AEC556C74}</b:Guid>
    <b:Author>
      <b:Author>
        <b:NameList>
          <b:Person>
            <b:Last>Vaughan</b:Last>
            <b:First>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RefOrder>8</b:RefOrder>
  </b:Source>
  <b:Source>
    <b:Tag>Woh96</b:Tag>
    <b:SourceType>JournalArticle</b:SourceType>
    <b:Guid>{4A76DB8C-2559-1E48-8A51-5A4B0175E32D}</b:Guid>
    <b:Author>
      <b:Author>
        <b:NameList>
          <b:Person>
            <b:Last>Wohlfahrt</b:Last>
            <b:First>H.-T.</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RefOrder>9</b:RefOrder>
  </b:Source>
  <b:Source>
    <b:Tag>Vau991</b:Tag>
    <b:SourceType>InternetSite</b:SourceType>
    <b:Guid>{5DCE2B31-8255-BC43-B5A2-A715F2121017}</b:Guid>
    <b:Author>
      <b:Author>
        <b:NameList>
          <b:Person>
            <b:Last>Vaughan</b:Last>
            <b:First>D.</b:First>
          </b:Person>
        </b:NameList>
      </b:Author>
    </b:Author>
    <b:Title>Celebrating Ashton</b:Title>
    <b:InternetSiteTitle>Danceview: The Ashton Archive</b:InternetSiteTitle>
    <b:URL>http://www.danceview.org/archives/ashton/vaughan1.html</b:URL>
    <b:Year>1999</b:Year>
    <b:RefOrder>10</b:RefOrder>
  </b:Source>
  <b:Source>
    <b:Tag>Den86</b:Tag>
    <b:SourceType>Book</b:SourceType>
    <b:Guid>{524687E5-0C84-1D44-A6F8-6FE3C1AB8B96}</b:Guid>
    <b:Author>
      <b:Author>
        <b:NameList>
          <b:Person>
            <b:Last>Edwin</b:Last>
            <b:First>Denby</b:First>
          </b:Person>
        </b:NameList>
      </b:Author>
    </b:Author>
    <b:Title>Dance Writings</b:Title>
    <b:City>London</b:City>
    <b:Publisher>Dance Books</b:Publisher>
    <b:Year>1986</b:Year>
    <b:RefOrder>3</b:RefOrder>
  </b:Source>
</b:Sources>
</file>

<file path=customXml/itemProps1.xml><?xml version="1.0" encoding="utf-8"?>
<ds:datastoreItem xmlns:ds="http://schemas.openxmlformats.org/officeDocument/2006/customXml" ds:itemID="{77642A38-85E2-7141-82A2-F6863098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5</Pages>
  <Words>2221</Words>
  <Characters>12662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2015-01-08T21:24:00Z</dcterms:created>
  <dcterms:modified xsi:type="dcterms:W3CDTF">2015-01-21T23:41:00Z</dcterms:modified>
</cp:coreProperties>
</file>