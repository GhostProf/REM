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8640D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B400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1EE0DB619583C48BCB60A8D0FDC3B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07B51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B2F393D7AF1342AF31234F48E946C3"/>
            </w:placeholder>
            <w:text/>
          </w:sdtPr>
          <w:sdtContent>
            <w:tc>
              <w:tcPr>
                <w:tcW w:w="2073" w:type="dxa"/>
              </w:tcPr>
              <w:p w14:paraId="75F54D90" w14:textId="77777777" w:rsidR="00B574C9" w:rsidRDefault="009950BE" w:rsidP="009950BE">
                <w:proofErr w:type="spellStart"/>
                <w:r>
                  <w:t>Anurima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49C83C50BF494CA3CE99AC6EBECFD5"/>
            </w:placeholder>
            <w:showingPlcHdr/>
            <w:text/>
          </w:sdtPr>
          <w:sdtContent>
            <w:tc>
              <w:tcPr>
                <w:tcW w:w="2551" w:type="dxa"/>
              </w:tcPr>
              <w:p w14:paraId="5EAD935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4F4C084CAD96244BA274CC712C0949C"/>
            </w:placeholder>
            <w:text/>
          </w:sdtPr>
          <w:sdtContent>
            <w:tc>
              <w:tcPr>
                <w:tcW w:w="2642" w:type="dxa"/>
              </w:tcPr>
              <w:p w14:paraId="43FB089D" w14:textId="77777777" w:rsidR="00B574C9" w:rsidRDefault="009950BE" w:rsidP="009950BE">
                <w:proofErr w:type="spellStart"/>
                <w:r>
                  <w:t>Banerji</w:t>
                </w:r>
                <w:proofErr w:type="spellEnd"/>
              </w:p>
            </w:tc>
          </w:sdtContent>
        </w:sdt>
      </w:tr>
      <w:tr w:rsidR="00B574C9" w14:paraId="417622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72F8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EB8ECE43A15254BB551FC2360FFB71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AC2E2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D9D5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DE9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038132F1BD7464EA84078B436D9983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CB3F563" w14:textId="7351A310" w:rsidR="00B574C9" w:rsidRDefault="00A7300A" w:rsidP="00A7300A">
                <w:r>
                  <w:t>University of California, Los Angeles</w:t>
                </w:r>
              </w:p>
            </w:tc>
          </w:sdtContent>
        </w:sdt>
      </w:tr>
    </w:tbl>
    <w:p w14:paraId="15E6E0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9492D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50D6B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E9590D" w14:textId="77777777" w:rsidTr="003F0D73">
        <w:sdt>
          <w:sdtPr>
            <w:alias w:val="Article headword"/>
            <w:tag w:val="articleHeadword"/>
            <w:id w:val="-361440020"/>
            <w:placeholder>
              <w:docPart w:val="D7A5525AAC12814A99A6E7DF3DCFFF7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AC2A1" w14:textId="77777777" w:rsidR="003F0D73" w:rsidRPr="00FB589A" w:rsidRDefault="009950BE" w:rsidP="009950BE">
                <w:proofErr w:type="spellStart"/>
                <w:r w:rsidRPr="00A7300A">
                  <w:rPr>
                    <w:lang w:eastAsia="ja-JP"/>
                  </w:rPr>
                  <w:t>Chandraleka</w:t>
                </w:r>
                <w:proofErr w:type="spellEnd"/>
                <w:r w:rsidRPr="00A7300A">
                  <w:rPr>
                    <w:lang w:eastAsia="ja-JP"/>
                  </w:rPr>
                  <w:t xml:space="preserve"> (1928-2006)</w:t>
                </w:r>
              </w:p>
            </w:tc>
          </w:sdtContent>
        </w:sdt>
      </w:tr>
      <w:tr w:rsidR="00464699" w14:paraId="219056A1" w14:textId="77777777" w:rsidTr="009950BE">
        <w:sdt>
          <w:sdtPr>
            <w:alias w:val="Variant headwords"/>
            <w:tag w:val="variantHeadwords"/>
            <w:id w:val="173464402"/>
            <w:placeholder>
              <w:docPart w:val="FEA287E1EC324141AAFBC071B7397F8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A3B44" w14:textId="77777777" w:rsidR="00464699" w:rsidRDefault="009950BE" w:rsidP="009950BE">
                <w:r w:rsidRPr="003B7CF6">
                  <w:t>(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</w:t>
                </w:r>
                <w:proofErr w:type="spellStart"/>
                <w:r w:rsidRPr="003B7CF6">
                  <w:t>Prabhudas</w:t>
                </w:r>
                <w:proofErr w:type="spellEnd"/>
                <w:r w:rsidRPr="003B7CF6">
                  <w:t xml:space="preserve"> Patel)</w:t>
                </w:r>
              </w:p>
            </w:tc>
          </w:sdtContent>
        </w:sdt>
      </w:tr>
      <w:tr w:rsidR="00E85A05" w14:paraId="0387D8F7" w14:textId="77777777" w:rsidTr="003F0D73">
        <w:sdt>
          <w:sdtPr>
            <w:alias w:val="Abstract"/>
            <w:tag w:val="abstract"/>
            <w:id w:val="-635871867"/>
            <w:placeholder>
              <w:docPart w:val="44B5534B3078DD4197432950B05D2A5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58176F" w14:textId="3F4982A4" w:rsidR="00E85A05" w:rsidRDefault="009950BE" w:rsidP="00E85A05"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</w:t>
                </w:r>
                <w:proofErr w:type="spellStart"/>
                <w:r w:rsidRPr="003B7CF6">
                  <w:t>Prabhudas</w:t>
                </w:r>
                <w:proofErr w:type="spellEnd"/>
                <w:r w:rsidRPr="003B7CF6">
                  <w:t xml:space="preserve"> Patel, known by the </w:t>
                </w:r>
                <w:proofErr w:type="spellStart"/>
                <w:r w:rsidRPr="003B7CF6">
                  <w:t>mononym</w:t>
                </w:r>
                <w:proofErr w:type="spellEnd"/>
                <w:r w:rsidRPr="003B7CF6">
                  <w:t xml:space="preserve">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>, was a pioneering choreographer, dancer, writer, graphic designer</w:t>
                </w:r>
                <w:r w:rsidR="00A7300A">
                  <w:t>,</w:t>
                </w:r>
                <w:r w:rsidRPr="003B7CF6">
                  <w:t xml:space="preserve"> and social activist based in </w:t>
                </w:r>
                <w:r>
                  <w:t xml:space="preserve">Chennai, India. Best known as an </w:t>
                </w:r>
                <w:r w:rsidRPr="003B7CF6">
                  <w:t>innovator</w:t>
                </w:r>
                <w:r>
                  <w:t xml:space="preserve"> of </w:t>
                </w:r>
                <w:r w:rsidRPr="003B7CF6">
                  <w:t>dance, she originated an open-ended, layered movement style that has been variously label</w:t>
                </w:r>
                <w:r>
                  <w:t>l</w:t>
                </w:r>
                <w:r w:rsidRPr="003B7CF6">
                  <w:t>ed</w:t>
                </w:r>
                <w:r>
                  <w:t xml:space="preserve"> ‘</w:t>
                </w:r>
                <w:r w:rsidRPr="003B7CF6">
                  <w:t>modern</w:t>
                </w:r>
                <w:r w:rsidR="00A7300A">
                  <w:t>,</w:t>
                </w:r>
                <w:r>
                  <w:t>’</w:t>
                </w:r>
                <w:r w:rsidRPr="003B7CF6">
                  <w:t xml:space="preserve"> </w:t>
                </w:r>
                <w:r>
                  <w:t>‘</w:t>
                </w:r>
                <w:r w:rsidRPr="003B7CF6">
                  <w:t>postmodern</w:t>
                </w:r>
                <w:r w:rsidR="00A7300A">
                  <w:t>,</w:t>
                </w:r>
                <w:r>
                  <w:t>’</w:t>
                </w:r>
                <w:r w:rsidRPr="003B7CF6">
                  <w:t xml:space="preserve"> </w:t>
                </w:r>
                <w:r>
                  <w:t>‘</w:t>
                </w:r>
                <w:r w:rsidRPr="003B7CF6">
                  <w:t>avant-garde</w:t>
                </w:r>
                <w:r w:rsidR="00A7300A">
                  <w:t>,</w:t>
                </w:r>
                <w:r>
                  <w:t>’ ‘</w:t>
                </w:r>
                <w:r w:rsidRPr="003B7CF6">
                  <w:t>Western-influenced</w:t>
                </w:r>
                <w:r w:rsidR="00A7300A">
                  <w:t>,</w:t>
                </w:r>
                <w:r>
                  <w:t>’</w:t>
                </w:r>
                <w:r w:rsidRPr="003B7CF6">
                  <w:t xml:space="preserve"> and </w:t>
                </w:r>
                <w:r>
                  <w:t>‘</w:t>
                </w:r>
                <w:r w:rsidRPr="003B7CF6">
                  <w:t>experimental</w:t>
                </w:r>
                <w:r w:rsidR="00A7300A">
                  <w:t>,’</w:t>
                </w:r>
                <w:r w:rsidRPr="003B7CF6">
                  <w:t xml:space="preserve"> although she resolutely</w:t>
                </w:r>
                <w:r>
                  <w:t xml:space="preserve"> rejected all of these categoris</w:t>
                </w:r>
                <w:r w:rsidRPr="003B7CF6">
                  <w:t xml:space="preserve">ations. Initially trained in the classical dance </w:t>
                </w:r>
                <w:proofErr w:type="spellStart"/>
                <w:r w:rsidRPr="003B7CF6">
                  <w:t>Bharatanatyam</w:t>
                </w:r>
                <w:proofErr w:type="spellEnd"/>
                <w:r w:rsidRPr="003B7CF6">
                  <w:t xml:space="preserve">,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rebelled against the strictures of Indian concert performance by fusing the traditional lexicon with the structures and vocabulary</w:t>
                </w:r>
                <w:r>
                  <w:t xml:space="preserve"> of yoga, quotidian gestures</w:t>
                </w:r>
                <w:r w:rsidR="00A7300A">
                  <w:t xml:space="preserve"> and </w:t>
                </w:r>
                <w:proofErr w:type="spellStart"/>
                <w:r w:rsidR="00A7300A">
                  <w:t>Kalarippayattu</w:t>
                </w:r>
                <w:proofErr w:type="spellEnd"/>
                <w:r w:rsidR="00A7300A">
                  <w:t xml:space="preserve"> — </w:t>
                </w:r>
                <w:r w:rsidRPr="003B7CF6">
                  <w:t>a</w:t>
                </w:r>
                <w:r w:rsidR="00A7300A">
                  <w:t xml:space="preserve"> South Indian martial art — </w:t>
                </w:r>
                <w:r w:rsidRPr="003B7CF6">
                  <w:t>to create a novel dance language devoted to the exploration of body politics in a contemporary frame. In the arc of her artistic career, which spanned half a century from the</w:t>
                </w:r>
                <w:r>
                  <w:t xml:space="preserve"> </w:t>
                </w:r>
                <w:r w:rsidRPr="003B7CF6">
                  <w:t xml:space="preserve">1950s to 2006, the </w:t>
                </w:r>
                <w:r>
                  <w:t>period</w:t>
                </w:r>
                <w:r w:rsidRPr="003B7CF6">
                  <w:t xml:space="preserve"> between 1985-1995 is often cited as </w:t>
                </w:r>
                <w:r>
                  <w:t>the time when she crystallis</w:t>
                </w:r>
                <w:r w:rsidRPr="003B7CF6">
                  <w:t xml:space="preserve">ed her choreographic technique and vision. Regarded as an iconoclast,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is also considered a controversial figure in the field of Indian performance for her radical approach to art and politics, </w:t>
                </w:r>
                <w:r w:rsidR="002F4444">
                  <w:t xml:space="preserve">domains </w:t>
                </w:r>
                <w:r w:rsidR="002F4444" w:rsidRPr="003B7CF6">
                  <w:t>that</w:t>
                </w:r>
                <w:r w:rsidRPr="003B7CF6">
                  <w:t xml:space="preserve"> she saw a</w:t>
                </w:r>
                <w:r w:rsidR="00A7300A">
                  <w:t xml:space="preserve">s indivisible from each other. </w:t>
                </w:r>
                <w:r w:rsidRPr="003B7CF6">
                  <w:t>She pursued her creative commitments up to the time of her death from cervical cancer</w:t>
                </w:r>
                <w:r>
                  <w:t xml:space="preserve"> </w:t>
                </w:r>
                <w:r w:rsidRPr="003B7CF6">
                  <w:t xml:space="preserve">in 2006. A significant force in the history of Indian dance,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continues to serve as an influential figure for many artists working at the intersection of a number of indigenous and transnational South Asian forms.</w:t>
                </w:r>
              </w:p>
            </w:tc>
          </w:sdtContent>
        </w:sdt>
      </w:tr>
      <w:tr w:rsidR="003F0D73" w14:paraId="7C40FBB0" w14:textId="77777777" w:rsidTr="003F0D73">
        <w:sdt>
          <w:sdtPr>
            <w:alias w:val="Article text"/>
            <w:tag w:val="articleText"/>
            <w:id w:val="634067588"/>
            <w:placeholder>
              <w:docPart w:val="60561D2700610542B4FAA816611D70B0"/>
            </w:placeholder>
          </w:sdtPr>
          <w:sdtContent>
            <w:sdt>
              <w:sdtPr>
                <w:alias w:val="Abstract"/>
                <w:tag w:val="abstract"/>
                <w:id w:val="1020817194"/>
                <w:placeholder>
                  <w:docPart w:val="51ECF304A3149D498D82F9CBF6232EF6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244F805" w14:textId="6246F20D" w:rsidR="0049353C" w:rsidRDefault="00A7300A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Prabhudas</w:t>
                    </w:r>
                    <w:proofErr w:type="spellEnd"/>
                    <w:r w:rsidRPr="003B7CF6">
                      <w:t xml:space="preserve"> Patel, known by the </w:t>
                    </w:r>
                    <w:proofErr w:type="spellStart"/>
                    <w:r w:rsidRPr="003B7CF6">
                      <w:t>mononym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>, was a pioneering choreographer, dancer, writer, graphic designer</w:t>
                    </w:r>
                    <w:r>
                      <w:t>,</w:t>
                    </w:r>
                    <w:r w:rsidRPr="003B7CF6">
                      <w:t xml:space="preserve"> and social activist based in </w:t>
                    </w:r>
                    <w:r>
                      <w:t xml:space="preserve">Chennai, India. Best known as an </w:t>
                    </w:r>
                    <w:r w:rsidRPr="003B7CF6">
                      <w:t>innovator</w:t>
                    </w:r>
                    <w:r>
                      <w:t xml:space="preserve"> of </w:t>
                    </w:r>
                    <w:r w:rsidRPr="003B7CF6">
                      <w:t>dance, she originated an open-ended, layered movement style that has been variously label</w:t>
                    </w:r>
                    <w:r>
                      <w:t>l</w:t>
                    </w:r>
                    <w:r w:rsidRPr="003B7CF6">
                      <w:t>ed</w:t>
                    </w:r>
                    <w:r>
                      <w:t xml:space="preserve"> ‘</w:t>
                    </w:r>
                    <w:r w:rsidRPr="003B7CF6">
                      <w:t>modern</w:t>
                    </w:r>
                    <w:r>
                      <w:t>,’</w:t>
                    </w:r>
                    <w:r w:rsidRPr="003B7CF6">
                      <w:t xml:space="preserve"> </w:t>
                    </w:r>
                    <w:r>
                      <w:t>‘</w:t>
                    </w:r>
                    <w:r w:rsidRPr="003B7CF6">
                      <w:t>postmodern</w:t>
                    </w:r>
                    <w:r>
                      <w:t>,’</w:t>
                    </w:r>
                    <w:r w:rsidRPr="003B7CF6">
                      <w:t xml:space="preserve"> </w:t>
                    </w:r>
                    <w:r>
                      <w:t>‘</w:t>
                    </w:r>
                    <w:r w:rsidRPr="003B7CF6">
                      <w:t>avant-garde</w:t>
                    </w:r>
                    <w:r>
                      <w:t>,’ ‘</w:t>
                    </w:r>
                    <w:r w:rsidRPr="003B7CF6">
                      <w:t>Western-influenced</w:t>
                    </w:r>
                    <w:r>
                      <w:t>,’</w:t>
                    </w:r>
                    <w:r w:rsidRPr="003B7CF6">
                      <w:t xml:space="preserve"> and </w:t>
                    </w:r>
                    <w:r>
                      <w:t>‘</w:t>
                    </w:r>
                    <w:r w:rsidRPr="003B7CF6">
                      <w:t>experimental</w:t>
                    </w:r>
                    <w:r>
                      <w:t>,’</w:t>
                    </w:r>
                    <w:r w:rsidRPr="003B7CF6">
                      <w:t xml:space="preserve"> although she resolutely</w:t>
                    </w:r>
                    <w:r>
                      <w:t xml:space="preserve"> rejected all of these categoris</w:t>
                    </w:r>
                    <w:r w:rsidRPr="003B7CF6">
                      <w:t xml:space="preserve">ations. Initially trained in the classical dance </w:t>
                    </w:r>
                    <w:proofErr w:type="spellStart"/>
                    <w:r w:rsidRPr="003B7CF6">
                      <w:t>Bharatanatyam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rebelled against the strictures of Indian concert performance by fusing the traditional lexicon with the structures and vocabulary</w:t>
                    </w:r>
                    <w:r>
                      <w:t xml:space="preserve"> of yoga, quotidian gestures and </w:t>
                    </w:r>
                    <w:proofErr w:type="spellStart"/>
                    <w:r>
                      <w:t>Kalarippayattu</w:t>
                    </w:r>
                    <w:proofErr w:type="spellEnd"/>
                    <w:r>
                      <w:t xml:space="preserve"> — </w:t>
                    </w:r>
                    <w:r w:rsidRPr="003B7CF6">
                      <w:t>a</w:t>
                    </w:r>
                    <w:r>
                      <w:t xml:space="preserve"> South Indian martial art — </w:t>
                    </w:r>
                    <w:r w:rsidRPr="003B7CF6">
                      <w:t>to create a novel dance language devoted to the exploration of body politics in a contemporary frame. In the arc of her artistic career, which spanned half a century from the</w:t>
                    </w:r>
                    <w:r>
                      <w:t xml:space="preserve"> </w:t>
                    </w:r>
                    <w:r w:rsidRPr="003B7CF6">
                      <w:t xml:space="preserve">1950s to 2006, the </w:t>
                    </w:r>
                    <w:r>
                      <w:t>period</w:t>
                    </w:r>
                    <w:r w:rsidRPr="003B7CF6">
                      <w:t xml:space="preserve"> between 1985-1995 is often cited as </w:t>
                    </w:r>
                    <w:r>
                      <w:t>the time when she crystallis</w:t>
                    </w:r>
                    <w:r w:rsidRPr="003B7CF6">
                      <w:t xml:space="preserve">ed her choreographic technique and vision. Regarded as an iconoclast,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is also considered a controversial figure in the field of Indian performance for her radical approach to art and politics, </w:t>
                    </w:r>
                    <w:r w:rsidR="002F4444">
                      <w:t xml:space="preserve">domains </w:t>
                    </w:r>
                    <w:r w:rsidR="002F4444" w:rsidRPr="003B7CF6">
                      <w:t>that</w:t>
                    </w:r>
                    <w:r w:rsidRPr="003B7CF6">
                      <w:t xml:space="preserve"> she saw a</w:t>
                    </w:r>
                    <w:r>
                      <w:t xml:space="preserve">s indivisible from each other. </w:t>
                    </w:r>
                    <w:r w:rsidRPr="003B7CF6">
                      <w:t>She pursued her creative commitments up to the time of her death from cervical cancer</w:t>
                    </w:r>
                    <w:r>
                      <w:t xml:space="preserve"> </w:t>
                    </w:r>
                    <w:r w:rsidRPr="003B7CF6">
                      <w:t xml:space="preserve">in 2006. A significant force in the history of Indian dance,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continues to serve as an influential figure for many artists working at the intersection of a number of indigenous and transnational South Asian forms.</w:t>
                    </w:r>
                  </w:p>
                  <w:p w14:paraId="6E2833CC" w14:textId="3AF0F1E0" w:rsidR="0049353C" w:rsidRDefault="0049353C" w:rsidP="009950BE">
                    <w:r>
                      <w:lastRenderedPageBreak/>
                      <w:t xml:space="preserve">Fig.1: Dancers in </w:t>
                    </w:r>
                    <w:proofErr w:type="spellStart"/>
                    <w:r>
                      <w:rPr>
                        <w:i/>
                      </w:rPr>
                      <w:t>Angika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1</w:t>
                    </w:r>
                  </w:p>
                  <w:p w14:paraId="2995E394" w14:textId="3E799B55" w:rsidR="0049353C" w:rsidRPr="0049353C" w:rsidRDefault="0049353C" w:rsidP="009950BE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(</w:t>
                    </w:r>
                    <w:proofErr w:type="gram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from</w:t>
                    </w:r>
                    <w:proofErr w:type="gram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left to right)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Sumitra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Gautam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Sujatha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Ramalingam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Raghunath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Manet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and Sridhar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Shanmugam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in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Chandralekha's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Angika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performed by the Cultural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Center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of Madras at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Nritya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Festival, New Delhi, November 1995. Photo courtesy of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Sangeet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Natak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Akademi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, New Delhi.</w:t>
                    </w:r>
                  </w:p>
                  <w:p w14:paraId="16466C3B" w14:textId="77777777" w:rsidR="009950BE" w:rsidRPr="003B7CF6" w:rsidRDefault="009950BE" w:rsidP="009950BE"/>
                  <w:p w14:paraId="26B2C44A" w14:textId="77777777" w:rsidR="009950BE" w:rsidRPr="003B7CF6" w:rsidRDefault="009950BE" w:rsidP="0049353C">
                    <w:pPr>
                      <w:pStyle w:val="Heading1"/>
                      <w:outlineLvl w:val="0"/>
                    </w:pPr>
                    <w:r w:rsidRPr="003B7CF6">
                      <w:t>Training</w:t>
                    </w:r>
                  </w:p>
                  <w:p w14:paraId="33210ED8" w14:textId="3537E68C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was born in Wada, Gujarat</w:t>
                    </w:r>
                    <w:r>
                      <w:t>,</w:t>
                    </w:r>
                    <w:r w:rsidRPr="003B7CF6">
                      <w:t xml:space="preserve"> to a wealthy family from </w:t>
                    </w:r>
                    <w:proofErr w:type="spellStart"/>
                    <w:r w:rsidRPr="003B7CF6">
                      <w:t>Nadiad</w:t>
                    </w:r>
                    <w:proofErr w:type="spellEnd"/>
                    <w:r w:rsidRPr="003B7CF6">
                      <w:t xml:space="preserve"> district. Her parents shaped her thinking in complementary ways: while her father, a doctor, was a self-described atheist, her mother managed the family household and was deeply religious.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was exposed to a variety of cultural influences from childhood, as the family lived in </w:t>
                    </w:r>
                    <w:proofErr w:type="spellStart"/>
                    <w:r w:rsidRPr="003B7CF6">
                      <w:t>Saurashastra</w:t>
                    </w:r>
                    <w:proofErr w:type="spellEnd"/>
                    <w:r w:rsidRPr="003B7CF6">
                      <w:t xml:space="preserve">, Gujarat; Pune, Maharashtra; and briefly, in Aden (now part of the Yemen Arab Republic). She began studying law in Bombay (now Mumbai), but left college and at </w:t>
                    </w:r>
                    <w:proofErr w:type="gramStart"/>
                    <w:r w:rsidRPr="003B7CF6">
                      <w:t>age</w:t>
                    </w:r>
                    <w:proofErr w:type="gramEnd"/>
                    <w:r w:rsidRPr="003B7CF6">
                      <w:t xml:space="preserve"> </w:t>
                    </w:r>
                    <w:r>
                      <w:t>seventeen</w:t>
                    </w:r>
                    <w:r w:rsidR="00A7300A">
                      <w:t xml:space="preserve"> and</w:t>
                    </w:r>
                    <w:r w:rsidRPr="003B7CF6">
                      <w:t xml:space="preserve"> went to live in the city of Madras (now Chennai). There she was inspired by the art and culture she witnessed in her surround</w:t>
                    </w:r>
                    <w:r>
                      <w:t>ings</w:t>
                    </w:r>
                    <w:r w:rsidRPr="003B7CF6">
                      <w:t xml:space="preserve"> and decided to devote </w:t>
                    </w:r>
                    <w:proofErr w:type="gramStart"/>
                    <w:r w:rsidRPr="003B7CF6">
                      <w:t>herself</w:t>
                    </w:r>
                    <w:proofErr w:type="gramEnd"/>
                    <w:r w:rsidRPr="003B7CF6">
                      <w:t xml:space="preserve"> to dance. </w:t>
                    </w:r>
                  </w:p>
                  <w:p w14:paraId="164344A5" w14:textId="77777777" w:rsidR="009950BE" w:rsidRPr="003B7CF6" w:rsidRDefault="009950BE" w:rsidP="009950BE"/>
                  <w:p w14:paraId="2DAD2F0E" w14:textId="0663CAE8" w:rsidR="009950BE" w:rsidRDefault="009950BE" w:rsidP="009950BE">
                    <w:r w:rsidRPr="003B7CF6">
                      <w:t xml:space="preserve">Under the tutelage of esteemed </w:t>
                    </w:r>
                    <w:proofErr w:type="spellStart"/>
                    <w:r w:rsidRPr="003B7CF6">
                      <w:rPr>
                        <w:i/>
                      </w:rPr>
                      <w:t>nattuvanur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="00A7300A">
                      <w:t>[dance mentor/choreographer]</w:t>
                    </w:r>
                    <w:r w:rsidRPr="003B7CF6">
                      <w:t xml:space="preserve"> Guru </w:t>
                    </w:r>
                    <w:proofErr w:type="spellStart"/>
                    <w:r w:rsidRPr="003B7CF6">
                      <w:t>Kancheepuram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Ellappa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Pillai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started to seriously study </w:t>
                    </w:r>
                    <w:proofErr w:type="spellStart"/>
                    <w:r w:rsidRPr="003B7CF6">
                      <w:rPr>
                        <w:i/>
                      </w:rPr>
                      <w:t>dasi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proofErr w:type="spellStart"/>
                    <w:r w:rsidRPr="003B7CF6">
                      <w:rPr>
                        <w:i/>
                      </w:rPr>
                      <w:t>attam</w:t>
                    </w:r>
                    <w:proofErr w:type="spellEnd"/>
                    <w:r w:rsidR="00A7300A">
                      <w:t xml:space="preserve"> [the dance of the </w:t>
                    </w:r>
                    <w:proofErr w:type="spellStart"/>
                    <w:r w:rsidR="00A7300A">
                      <w:t>devadasis</w:t>
                    </w:r>
                    <w:proofErr w:type="spellEnd"/>
                    <w:r w:rsidR="00A7300A">
                      <w:t>]</w:t>
                    </w:r>
                    <w:r w:rsidRPr="003B7CF6">
                      <w:t xml:space="preserve"> and </w:t>
                    </w:r>
                    <w:proofErr w:type="spellStart"/>
                    <w:r w:rsidRPr="003B7CF6">
                      <w:t>Bharatanatyam</w:t>
                    </w:r>
                    <w:proofErr w:type="spellEnd"/>
                    <w:r w:rsidRPr="003B7CF6">
                      <w:t xml:space="preserve"> in the early 1950s. In developing her style</w:t>
                    </w:r>
                    <w:r>
                      <w:t>,</w:t>
                    </w:r>
                    <w:r w:rsidRPr="003B7CF6">
                      <w:t xml:space="preserve"> she was also influenced by the early architects</w:t>
                    </w:r>
                    <w:r w:rsidR="00A7300A">
                      <w:t xml:space="preserve"> of the </w:t>
                    </w:r>
                    <w:proofErr w:type="spellStart"/>
                    <w:r w:rsidR="00A7300A">
                      <w:t>Bharatanatyam</w:t>
                    </w:r>
                    <w:proofErr w:type="spellEnd"/>
                    <w:r w:rsidR="00A7300A">
                      <w:t xml:space="preserve"> revival — </w:t>
                    </w:r>
                    <w:proofErr w:type="spellStart"/>
                    <w:r w:rsidRPr="003B7CF6">
                      <w:t>Rukmini</w:t>
                    </w:r>
                    <w:proofErr w:type="spellEnd"/>
                    <w:r w:rsidRPr="003B7CF6">
                      <w:t xml:space="preserve"> Devi </w:t>
                    </w:r>
                    <w:proofErr w:type="spellStart"/>
                    <w:r w:rsidRPr="003B7CF6">
                      <w:t>Arundale</w:t>
                    </w:r>
                    <w:proofErr w:type="spellEnd"/>
                    <w:r w:rsidRPr="003B7CF6">
                      <w:t xml:space="preserve">, founder of </w:t>
                    </w:r>
                    <w:proofErr w:type="spellStart"/>
                    <w:r w:rsidRPr="003B7CF6">
                      <w:t>Kalakshet</w:t>
                    </w:r>
                    <w:r>
                      <w:t>ra</w:t>
                    </w:r>
                    <w:proofErr w:type="spellEnd"/>
                    <w:r>
                      <w:t>, the renowned arts institute</w:t>
                    </w:r>
                    <w:r w:rsidRPr="003B7CF6">
                      <w:t xml:space="preserve"> and T. </w:t>
                    </w:r>
                    <w:proofErr w:type="spellStart"/>
                    <w:r w:rsidRPr="003B7CF6">
                      <w:t>Balasaraswati</w:t>
                    </w:r>
                    <w:proofErr w:type="spellEnd"/>
                    <w:r w:rsidRPr="003B7CF6">
                      <w:t xml:space="preserve">, a performer from the </w:t>
                    </w:r>
                    <w:proofErr w:type="spellStart"/>
                    <w:r w:rsidRPr="003B7CF6">
                      <w:t>devadasi</w:t>
                    </w:r>
                    <w:proofErr w:type="spellEnd"/>
                    <w:r w:rsidRPr="003B7CF6">
                      <w:t xml:space="preserve"> community. </w:t>
                    </w:r>
                  </w:p>
                  <w:p w14:paraId="01DA1107" w14:textId="77777777" w:rsidR="0049353C" w:rsidRDefault="0049353C" w:rsidP="009950BE"/>
                  <w:p w14:paraId="4C48CAA8" w14:textId="77F78A30" w:rsidR="0049353C" w:rsidRPr="003B7CF6" w:rsidRDefault="0049353C" w:rsidP="009950BE">
                    <w:r>
                      <w:t xml:space="preserve">Fig.2: Dancers in </w:t>
                    </w:r>
                    <w:proofErr w:type="spellStart"/>
                    <w:r>
                      <w:rPr>
                        <w:i/>
                      </w:rPr>
                      <w:t>Angika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2</w:t>
                    </w:r>
                  </w:p>
                  <w:p w14:paraId="77DD5AC3" w14:textId="77777777" w:rsidR="0049353C" w:rsidRPr="0049353C" w:rsidRDefault="0049353C" w:rsidP="0049353C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(</w:t>
                    </w:r>
                    <w:proofErr w:type="gram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front</w:t>
                    </w:r>
                    <w:proofErr w:type="gram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left to right)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Sumitra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Gautam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Sujatha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Ramalingam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with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Raghunath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Manet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(back), in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Chandralekha's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Angika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performed by the Cultural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Center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of Madras at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Nritya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Festival, New Delhi, November 1995. Photo courtesy of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Sangeet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Natak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Akademi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, New Delhi.</w:t>
                    </w:r>
                  </w:p>
                  <w:p w14:paraId="67F30001" w14:textId="77777777" w:rsidR="009950BE" w:rsidRPr="003B7CF6" w:rsidRDefault="009950BE" w:rsidP="009950BE"/>
                  <w:p w14:paraId="705410FC" w14:textId="77777777" w:rsidR="009950BE" w:rsidRPr="003B7CF6" w:rsidRDefault="009950BE" w:rsidP="009950BE">
                    <w:pPr>
                      <w:pStyle w:val="Heading1"/>
                      <w:outlineLvl w:val="0"/>
                    </w:pPr>
                    <w:r w:rsidRPr="003B7CF6">
                      <w:t xml:space="preserve">Contributions to </w:t>
                    </w:r>
                    <w:r>
                      <w:t xml:space="preserve">the Field and to </w:t>
                    </w:r>
                    <w:r w:rsidRPr="003B7CF6">
                      <w:t>Modernism</w:t>
                    </w:r>
                  </w:p>
                  <w:p w14:paraId="641C7F97" w14:textId="575A343F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quickly achieved acclaim and became a dance luminary of her time. She was part of the first India cultural delegation sent to the USSR and China in 1952-54. She choreographed the original piece, </w:t>
                    </w:r>
                    <w:proofErr w:type="spellStart"/>
                    <w:r w:rsidRPr="003B7CF6">
                      <w:rPr>
                        <w:i/>
                      </w:rPr>
                      <w:t>Devadasi</w:t>
                    </w:r>
                    <w:proofErr w:type="spellEnd"/>
                    <w:r w:rsidRPr="003B7CF6">
                      <w:rPr>
                        <w:i/>
                      </w:rPr>
                      <w:t>,</w:t>
                    </w:r>
                    <w:r w:rsidRPr="003B7CF6">
                      <w:t xml:space="preserve"> in 1961. Her image adorned the cover of the </w:t>
                    </w:r>
                    <w:r>
                      <w:t xml:space="preserve">2 </w:t>
                    </w:r>
                    <w:r w:rsidR="00A7300A">
                      <w:t>June</w:t>
                    </w:r>
                    <w:r w:rsidRPr="003B7CF6">
                      <w:t xml:space="preserve"> 1963 issue of the popular magazine </w:t>
                    </w:r>
                    <w:r w:rsidRPr="003B7CF6">
                      <w:rPr>
                        <w:i/>
                      </w:rPr>
                      <w:t xml:space="preserve">Illustrated Weekly of India, </w:t>
                    </w:r>
                    <w:r w:rsidRPr="003B7CF6">
                      <w:t xml:space="preserve">when she was </w:t>
                    </w:r>
                    <w:r>
                      <w:t xml:space="preserve">at </w:t>
                    </w:r>
                    <w:r w:rsidRPr="003B7CF6">
                      <w:t xml:space="preserve">the height of her fame as a soloist. Her exit from the stage was as dramatic as her meteoric rise: there existed, she felt, a wide chasm between the format and content of classical dance and the political exigencies that confronted society at large. This uneasiness had shadowed her since her 1951 </w:t>
                    </w:r>
                    <w:proofErr w:type="spellStart"/>
                    <w:r w:rsidRPr="003B7CF6">
                      <w:rPr>
                        <w:i/>
                      </w:rPr>
                      <w:t>arangetram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="00A7300A">
                      <w:t>[</w:t>
                    </w:r>
                    <w:r w:rsidRPr="003B7CF6">
                      <w:t>debut evening-l</w:t>
                    </w:r>
                    <w:r w:rsidR="00A7300A">
                      <w:t xml:space="preserve">ength </w:t>
                    </w:r>
                    <w:proofErr w:type="spellStart"/>
                    <w:r w:rsidR="00A7300A">
                      <w:t>Bharatanatyam</w:t>
                    </w:r>
                    <w:proofErr w:type="spellEnd"/>
                    <w:r w:rsidR="00A7300A">
                      <w:t xml:space="preserve"> performance]</w:t>
                    </w:r>
                    <w:r w:rsidRPr="003B7CF6">
                      <w:t xml:space="preserve">, which took place at a charity event in Chennai commemorating victims of a drought. Ironically, she had presented </w:t>
                    </w:r>
                    <w:proofErr w:type="gramStart"/>
                    <w:r w:rsidRPr="003B7CF6">
                      <w:t>a piece</w:t>
                    </w:r>
                    <w:proofErr w:type="gramEnd"/>
                    <w:r w:rsidRPr="003B7CF6">
                      <w:t xml:space="preserve"> called </w:t>
                    </w:r>
                    <w:r w:rsidRPr="003B7CF6">
                      <w:rPr>
                        <w:i/>
                      </w:rPr>
                      <w:t xml:space="preserve">Mathura </w:t>
                    </w:r>
                    <w:proofErr w:type="spellStart"/>
                    <w:r w:rsidRPr="003B7CF6">
                      <w:rPr>
                        <w:i/>
                      </w:rPr>
                      <w:t>Nagarilo</w:t>
                    </w:r>
                    <w:proofErr w:type="spellEnd"/>
                    <w:r w:rsidRPr="003B7CF6">
                      <w:t xml:space="preserve"> in tribute to the Yamuna river, which led to this feeling of dissonance. An amplified sense of disenchantment provoked her to abandon the performance circuit in the early 1960s. </w:t>
                    </w:r>
                    <w:proofErr w:type="spellStart"/>
                    <w:r w:rsidRPr="003B7CF6">
                      <w:rPr>
                        <w:i/>
                      </w:rPr>
                      <w:t>Navagraha</w:t>
                    </w:r>
                    <w:proofErr w:type="spellEnd"/>
                    <w:r w:rsidRPr="003B7CF6">
                      <w:t xml:space="preserve"> (1972), a joint project with the dancer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 xml:space="preserve">, was her only other foray into dance in this period.  </w:t>
                    </w:r>
                  </w:p>
                  <w:p w14:paraId="3457C15D" w14:textId="77777777" w:rsidR="009950BE" w:rsidRPr="003B7CF6" w:rsidRDefault="009950BE" w:rsidP="009950BE"/>
                  <w:p w14:paraId="25A1C9C7" w14:textId="77777777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then turned her attention to other political commitments by working in graphic design, participating in feminist </w:t>
                    </w:r>
                    <w:r>
                      <w:t>work</w:t>
                    </w:r>
                    <w:r w:rsidRPr="003B7CF6">
                      <w:t xml:space="preserve"> and writing poetry. She agitated with other activists against the Emergency (1975-1977) imposed by then-Prime Minister Indira Gandhi. For this she was charged with, and then cleared of, </w:t>
                    </w:r>
                    <w:r>
                      <w:t>‘</w:t>
                    </w:r>
                    <w:r w:rsidRPr="003B7CF6">
                      <w:t>acts of sedition</w:t>
                    </w:r>
                    <w:r>
                      <w:t>’</w:t>
                    </w:r>
                    <w:r w:rsidRPr="003B7CF6">
                      <w:t xml:space="preserve"> by the central government in 1982.</w:t>
                    </w:r>
                  </w:p>
                  <w:p w14:paraId="4AC6AB96" w14:textId="77777777" w:rsidR="009950BE" w:rsidRPr="003B7CF6" w:rsidRDefault="009950BE" w:rsidP="009950BE">
                    <w:r w:rsidRPr="003B7CF6">
                      <w:t xml:space="preserve"> </w:t>
                    </w:r>
                  </w:p>
                  <w:p w14:paraId="42B18098" w14:textId="1EEE82DE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  <w:r w:rsidRPr="003B7CF6">
                      <w:t xml:space="preserve">After a hiatus of over a decade,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returned to dance in January 1984, when she was invited to present her work in Bombay at the East-West Encounter</w:t>
                    </w:r>
                    <w:r>
                      <w:t>,</w:t>
                    </w:r>
                    <w:r w:rsidRPr="003B7CF6">
                      <w:t xml:space="preserve"> co-o</w:t>
                    </w:r>
                    <w:r>
                      <w:t>rganis</w:t>
                    </w:r>
                    <w:r w:rsidRPr="003B7CF6">
                      <w:t xml:space="preserve">ed by George </w:t>
                    </w:r>
                    <w:proofErr w:type="spellStart"/>
                    <w:r w:rsidRPr="003B7CF6">
                      <w:t>Lechner</w:t>
                    </w:r>
                    <w:proofErr w:type="spellEnd"/>
                    <w:r w:rsidRPr="003B7CF6">
                      <w:t xml:space="preserve">, then-director of the Max Mueller </w:t>
                    </w:r>
                    <w:proofErr w:type="spellStart"/>
                    <w:r w:rsidRPr="003B7CF6">
                      <w:t>Bhavan</w:t>
                    </w:r>
                    <w:proofErr w:type="spellEnd"/>
                    <w:r w:rsidRPr="003B7CF6">
                      <w:t xml:space="preserve"> and the National Centre for the Performing </w:t>
                    </w:r>
                    <w:r w:rsidR="00A7300A">
                      <w:lastRenderedPageBreak/>
                      <w:t xml:space="preserve">Arts. </w:t>
                    </w:r>
                    <w:proofErr w:type="spellStart"/>
                    <w:r w:rsidRPr="003B7CF6">
                      <w:t>Rukmini</w:t>
                    </w:r>
                    <w:proofErr w:type="spellEnd"/>
                    <w:r w:rsidRPr="003B7CF6">
                      <w:t xml:space="preserve"> Devi agreed to let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work with four </w:t>
                    </w:r>
                    <w:proofErr w:type="spellStart"/>
                    <w:r w:rsidRPr="003B7CF6">
                      <w:t>Kalakshetra</w:t>
                    </w:r>
                    <w:proofErr w:type="spellEnd"/>
                    <w:r w:rsidRPr="003B7CF6">
                      <w:t xml:space="preserve"> dancers for this presentation, which included a </w:t>
                    </w:r>
                    <w:proofErr w:type="spellStart"/>
                    <w:r w:rsidRPr="00B1458D">
                      <w:rPr>
                        <w:i/>
                      </w:rPr>
                      <w:t>tillana</w:t>
                    </w:r>
                    <w:proofErr w:type="spellEnd"/>
                    <w:r w:rsidR="00A7300A">
                      <w:t xml:space="preserve"> [pure dance item]</w:t>
                    </w:r>
                    <w:r w:rsidRPr="003B7CF6">
                      <w:t xml:space="preserve"> reconstructed from </w:t>
                    </w:r>
                    <w:proofErr w:type="spellStart"/>
                    <w:r w:rsidRPr="003B7CF6">
                      <w:rPr>
                        <w:i/>
                      </w:rPr>
                      <w:t>Devadasi</w:t>
                    </w:r>
                    <w:proofErr w:type="spellEnd"/>
                    <w:r w:rsidRPr="003B7CF6">
                      <w:t xml:space="preserve">; Surya </w:t>
                    </w:r>
                    <w:proofErr w:type="spellStart"/>
                    <w:r w:rsidRPr="003B7CF6">
                      <w:t>Namaskar</w:t>
                    </w:r>
                    <w:proofErr w:type="spellEnd"/>
                    <w:r w:rsidRPr="003B7CF6">
                      <w:t xml:space="preserve">, an excerpt from </w:t>
                    </w:r>
                    <w:proofErr w:type="spellStart"/>
                    <w:r w:rsidRPr="003B7CF6">
                      <w:rPr>
                        <w:i/>
                      </w:rPr>
                      <w:t>Navagraha</w:t>
                    </w:r>
                    <w:proofErr w:type="spellEnd"/>
                    <w:r w:rsidRPr="003B7CF6">
                      <w:t xml:space="preserve">, performed as a solo by the choreographer; and a new piece called </w:t>
                    </w:r>
                    <w:proofErr w:type="spellStart"/>
                    <w:r w:rsidRPr="003B7CF6">
                      <w:rPr>
                        <w:i/>
                      </w:rPr>
                      <w:t>Lingashtakam</w:t>
                    </w:r>
                    <w:proofErr w:type="spellEnd"/>
                    <w:r w:rsidRPr="003B7CF6">
                      <w:t xml:space="preserve">, a duet created in collaboration again with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 xml:space="preserve">. With her return to the dance world,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distilled her own movement idiom and inaugurated a fresh artistic approach, making corporeality itself the site of her first choreographic investigation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. Her new oeuvre began with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Angika</w:t>
                    </w:r>
                    <w:proofErr w:type="spellEnd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(1985), a Sanskrit term for the body, and ended with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Sharira</w:t>
                    </w:r>
                    <w:proofErr w:type="spellEnd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="00A7300A">
                      <w:rPr>
                        <w:color w:val="333333"/>
                        <w:shd w:val="clear" w:color="auto" w:fill="FFFFFF"/>
                      </w:rPr>
                      <w:t xml:space="preserve">(2001) —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a different word with the same meaning. </w:t>
                    </w:r>
                  </w:p>
                  <w:p w14:paraId="2E9F1EA9" w14:textId="77777777" w:rsidR="009950BE" w:rsidRPr="0049353C" w:rsidRDefault="009950BE" w:rsidP="0049353C">
                    <w:pPr>
                      <w:rPr>
                        <w:rFonts w:ascii="Calibri" w:hAnsi="Calibri"/>
                      </w:rPr>
                    </w:pPr>
                  </w:p>
                  <w:p w14:paraId="5F9080D6" w14:textId="1C6A2775" w:rsidR="0049353C" w:rsidRDefault="0049353C" w:rsidP="0049353C">
                    <w:pPr>
                      <w:rPr>
                        <w:rFonts w:ascii="Calibri" w:hAnsi="Calibri"/>
                        <w:color w:val="000000"/>
                      </w:rPr>
                    </w:pPr>
                    <w:r w:rsidRPr="0049353C">
                      <w:rPr>
                        <w:rFonts w:ascii="Calibri" w:hAnsi="Calibri"/>
                      </w:rPr>
                      <w:t xml:space="preserve">Fig.3: </w:t>
                    </w:r>
                    <w:proofErr w:type="spellStart"/>
                    <w:r w:rsidRPr="0049353C">
                      <w:rPr>
                        <w:rFonts w:ascii="Calibri" w:hAnsi="Calibri"/>
                        <w:color w:val="000000"/>
                      </w:rPr>
                      <w:t>Chandralekha</w:t>
                    </w:r>
                    <w:proofErr w:type="spellEnd"/>
                  </w:p>
                  <w:p w14:paraId="1D5C99F7" w14:textId="667F9569" w:rsidR="0049353C" w:rsidRPr="0049353C" w:rsidRDefault="0049353C" w:rsidP="0049353C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at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Nritya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Festival, New Delhi, dancing a sequence from </w:t>
                    </w:r>
                    <w:proofErr w:type="spellStart"/>
                    <w:r w:rsidRPr="0049353C">
                      <w:rPr>
                        <w:i/>
                        <w:color w:val="5B9BD5" w:themeColor="accent1"/>
                        <w:sz w:val="20"/>
                        <w:szCs w:val="20"/>
                      </w:rPr>
                      <w:t>Angika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performed by the Cultural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Center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of Madras, November 1995. Photo courtesy of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Sangeet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Natak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Akademi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, New Delhi.</w:t>
                    </w:r>
                  </w:p>
                  <w:p w14:paraId="356470D8" w14:textId="77777777" w:rsidR="0049353C" w:rsidRPr="0049353C" w:rsidRDefault="0049353C" w:rsidP="0049353C">
                    <w:pPr>
                      <w:rPr>
                        <w:rFonts w:ascii="Calibri" w:hAnsi="Calibri"/>
                      </w:rPr>
                    </w:pPr>
                  </w:p>
                  <w:p w14:paraId="29681243" w14:textId="77777777" w:rsidR="009950BE" w:rsidRPr="003B7CF6" w:rsidRDefault="009950BE" w:rsidP="009950BE">
                    <w:r>
                      <w:t>Viewing classicis</w:t>
                    </w:r>
                    <w:r w:rsidRPr="003B7CF6">
                      <w:t xml:space="preserve">ed concert dance as an anachronistic commercial enterprise, too closely tied to representing the mystical and the mythological,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>
                      <w:t xml:space="preserve"> sought to synthesis</w:t>
                    </w:r>
                    <w:r w:rsidRPr="003B7CF6">
                      <w:t xml:space="preserve">e the theories and insights from a range of physical disciplines that could support her effort to comprehend the body in its relationship to space and time. The body, as she saw it, was not only a passive site for the inscription of heritage, but a dynamic entity, animated by great transformative potential. </w:t>
                    </w:r>
                  </w:p>
                  <w:p w14:paraId="18915827" w14:textId="77777777" w:rsidR="009950BE" w:rsidRPr="003B7CF6" w:rsidRDefault="009950BE" w:rsidP="009950BE"/>
                  <w:p w14:paraId="1AEF9268" w14:textId="77777777" w:rsidR="009950BE" w:rsidRPr="003B7CF6" w:rsidRDefault="009950BE" w:rsidP="009950BE">
                    <w:pPr>
                      <w:pStyle w:val="Heading1"/>
                      <w:outlineLvl w:val="0"/>
                    </w:pPr>
                    <w:r>
                      <w:t>Legacy</w:t>
                    </w:r>
                  </w:p>
                  <w:p w14:paraId="73D06922" w14:textId="7F6A6EA9" w:rsidR="009950BE" w:rsidRPr="003B7CF6" w:rsidRDefault="009950BE" w:rsidP="009950BE">
                    <w:proofErr w:type="spellStart"/>
                    <w:r w:rsidRPr="003B7CF6">
                      <w:t>Chandralekha’s</w:t>
                    </w:r>
                    <w:proofErr w:type="spellEnd"/>
                    <w:r w:rsidRPr="003B7CF6">
                      <w:t xml:space="preserve"> work is marked by the deconstruction of canonical forms an</w:t>
                    </w:r>
                    <w:r w:rsidR="000D724F">
                      <w:t>d by excavations of philosophies including:</w:t>
                    </w:r>
                    <w:r w:rsidRPr="003B7CF6">
                      <w:t xml:space="preserve"> gender and sexualit</w:t>
                    </w:r>
                    <w:r w:rsidR="000D724F">
                      <w:t>y; temporality and tradition; the spiritual and the secular;</w:t>
                    </w:r>
                    <w:r w:rsidRPr="003B7CF6">
                      <w:t xml:space="preserve"> energy and spirit.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Committed to progressive social and aesthetic movements, her concerns with the individual body and the body politic were manifest in choreographies like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Sri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(1991),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Yantra</w:t>
                    </w:r>
                    <w:proofErr w:type="spellEnd"/>
                    <w:r w:rsidR="002E14D1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—</w:t>
                    </w:r>
                    <w:r w:rsidR="002E14D1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Dance Diagrams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(1994) and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Raga: In Search of Femininity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(1991). </w:t>
                    </w:r>
                    <w:r w:rsidRPr="003B7CF6">
                      <w:t>Devoid of spectacle, her minimalist dances nevertheless deployed a distinctive vocabulary that produced compelling visual, aural, and kin</w:t>
                    </w:r>
                    <w:r w:rsidR="002E14D1">
                      <w:t>a</w:t>
                    </w:r>
                    <w:r w:rsidRPr="003B7CF6">
                      <w:t>estheti</w:t>
                    </w:r>
                    <w:r w:rsidR="000D724F">
                      <w:t>c effects. In her work she cent</w:t>
                    </w:r>
                    <w:r w:rsidRPr="003B7CF6">
                      <w:t xml:space="preserve">red control over the spine as the locus of power, or </w:t>
                    </w:r>
                    <w:commentRangeStart w:id="0"/>
                    <w:r>
                      <w:t>‘</w:t>
                    </w:r>
                    <w:r w:rsidRPr="002E14D1">
                      <w:t>the backbone of freedom’</w:t>
                    </w:r>
                    <w:r w:rsidRPr="003B7CF6">
                      <w:t xml:space="preserve"> </w:t>
                    </w:r>
                    <w:commentRangeEnd w:id="0"/>
                    <w:r w:rsidR="002E14D1">
                      <w:rPr>
                        <w:rStyle w:val="CommentReference"/>
                      </w:rPr>
                      <w:commentReference w:id="0"/>
                    </w:r>
                    <w:r w:rsidRPr="003B7CF6">
                      <w:t xml:space="preserve">(1997). In a sense she fully mined the </w:t>
                    </w:r>
                    <w:proofErr w:type="spellStart"/>
                    <w:r w:rsidRPr="003B7CF6">
                      <w:rPr>
                        <w:i/>
                      </w:rPr>
                      <w:t>nritta</w:t>
                    </w:r>
                    <w:proofErr w:type="spellEnd"/>
                    <w:r w:rsidRPr="003B7CF6">
                      <w:t xml:space="preserve"> repertoire, or the abstract, pure dance possibilities embedded in </w:t>
                    </w:r>
                    <w:proofErr w:type="spellStart"/>
                    <w:r w:rsidRPr="003B7CF6">
                      <w:t>Bharatanatyam</w:t>
                    </w:r>
                    <w:proofErr w:type="spellEnd"/>
                    <w:r w:rsidRPr="003B7CF6">
                      <w:t xml:space="preserve">, well represented in its cultural lineages and allied movement forms. From yoga and </w:t>
                    </w:r>
                    <w:proofErr w:type="spellStart"/>
                    <w:r w:rsidRPr="003B7CF6">
                      <w:rPr>
                        <w:i/>
                      </w:rPr>
                      <w:t>kalaripayyatu</w:t>
                    </w:r>
                    <w:proofErr w:type="spellEnd"/>
                    <w:r>
                      <w:t>,</w:t>
                    </w:r>
                    <w:r w:rsidRPr="003B7CF6">
                      <w:t xml:space="preserve"> she integr</w:t>
                    </w:r>
                    <w:r w:rsidR="000D724F">
                      <w:t>ated perspectives on time, flow</w:t>
                    </w:r>
                    <w:r w:rsidRPr="003B7CF6">
                      <w:t xml:space="preserve"> and heightened physical self-awareness. Long before the concepts became formal theoretical categories in the academy and international art world, she practi</w:t>
                    </w:r>
                    <w:r>
                      <w:t>c</w:t>
                    </w:r>
                    <w:r w:rsidRPr="003B7CF6">
                      <w:t xml:space="preserve">ed </w:t>
                    </w:r>
                    <w:proofErr w:type="spellStart"/>
                    <w:r w:rsidRPr="003B7CF6">
                      <w:t>interdisciplinarity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int</w:t>
                    </w:r>
                    <w:r w:rsidR="000D724F">
                      <w:t>erculturalism</w:t>
                    </w:r>
                    <w:proofErr w:type="spellEnd"/>
                    <w:r w:rsidRPr="003B7CF6">
                      <w:t xml:space="preserve"> and hybridity. She saw the potential of recasti</w:t>
                    </w:r>
                    <w:r w:rsidR="005847FC">
                      <w:t xml:space="preserve">ng and reinterpreting tradition — </w:t>
                    </w:r>
                    <w:r w:rsidRPr="003B7CF6">
                      <w:t xml:space="preserve">effectively undoing the binary that separated it from the milieu of modernity. </w:t>
                    </w:r>
                  </w:p>
                  <w:p w14:paraId="1D5E36E3" w14:textId="77777777" w:rsidR="009950BE" w:rsidRPr="003B7CF6" w:rsidRDefault="009950BE" w:rsidP="009950BE"/>
                  <w:p w14:paraId="426C6DEB" w14:textId="3C7FD07E" w:rsidR="009950BE" w:rsidRDefault="009950BE" w:rsidP="009950BE"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The frank sexuality of </w:t>
                    </w:r>
                    <w:proofErr w:type="spellStart"/>
                    <w:r>
                      <w:rPr>
                        <w:color w:val="333333"/>
                        <w:shd w:val="clear" w:color="auto" w:fill="FFFFFF"/>
                      </w:rPr>
                      <w:t>Chandralekha’s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work created controversy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by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disrupt</w:t>
                    </w:r>
                    <w:r>
                      <w:rPr>
                        <w:color w:val="333333"/>
                        <w:shd w:val="clear" w:color="auto" w:fill="FFFFFF"/>
                      </w:rPr>
                      <w:t>ing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audience expectations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regarding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the purpose of dance in the classical Indian context. 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Until she arrived on the scene, mainstream dancers tended to downplay the fact of the dancer’s public physicality, camouflaging the potential of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their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sexual presence in rhetoric about the sublimation of </w:t>
                    </w:r>
                    <w:proofErr w:type="spellStart"/>
                    <w:r>
                      <w:rPr>
                        <w:color w:val="333333"/>
                        <w:shd w:val="clear" w:color="auto" w:fill="FFFFFF"/>
                      </w:rPr>
                      <w:t>eros</w:t>
                    </w:r>
                    <w:proofErr w:type="spellEnd"/>
                    <w:r>
                      <w:rPr>
                        <w:color w:val="333333"/>
                        <w:shd w:val="clear" w:color="auto" w:fill="FFFFFF"/>
                      </w:rPr>
                      <w:t xml:space="preserve"> in </w:t>
                    </w:r>
                    <w:r w:rsidRPr="00D6139F">
                      <w:rPr>
                        <w:i/>
                        <w:color w:val="333333"/>
                        <w:shd w:val="clear" w:color="auto" w:fill="FFFFFF"/>
                      </w:rPr>
                      <w:t>bhakti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, or devotional ambience. They thus framed dance as an explicitly ethereal, rather than corporeal, art. </w:t>
                    </w:r>
                    <w:proofErr w:type="spellStart"/>
                    <w:r>
                      <w:rPr>
                        <w:color w:val="333333"/>
                        <w:shd w:val="clear" w:color="auto" w:fill="FFFFFF"/>
                      </w:rPr>
                      <w:t>Chandralekha</w:t>
                    </w:r>
                    <w:proofErr w:type="spellEnd"/>
                    <w:r>
                      <w:rPr>
                        <w:color w:val="333333"/>
                        <w:shd w:val="clear" w:color="auto" w:fill="FFFFFF"/>
                      </w:rPr>
                      <w:t>, in contrast, dealt directly with the erotic assemblage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333333"/>
                        <w:shd w:val="clear" w:color="auto" w:fill="FFFFFF"/>
                      </w:rPr>
                      <w:t>—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333333"/>
                        <w:shd w:val="clear" w:color="auto" w:fill="FFFFFF"/>
                      </w:rPr>
                      <w:t>as theme, as choreograph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ic principle, as movement motif —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to explore the haptic, the tactile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and the sensual interstices betwe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en bodies without reservation.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The central Indian government took an ambiguous stance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on her work for these reasons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, at first rejecting </w:t>
                    </w:r>
                    <w:r>
                      <w:rPr>
                        <w:color w:val="333333"/>
                        <w:shd w:val="clear" w:color="auto" w:fill="FFFFFF"/>
                      </w:rPr>
                      <w:t>its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 xml:space="preserve"> value and then recognis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ing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its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power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—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and hers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as an artist. </w:t>
                    </w:r>
                    <w:r w:rsidRPr="003B7CF6">
                      <w:t xml:space="preserve">In 1987,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served as chief choreographer for the opening program at the USSR’s Festival of India, with then-Premier Mikhail Gorbachev among the notable attendees. The dance </w:t>
                    </w:r>
                    <w:proofErr w:type="spellStart"/>
                    <w:r w:rsidRPr="003B7CF6">
                      <w:rPr>
                        <w:i/>
                      </w:rPr>
                      <w:t>Namaskar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had been specially commissioned for the occasion (it was later revived in 1997 by the Toronto Dance Theat</w:t>
                    </w:r>
                    <w:r>
                      <w:t>re</w:t>
                    </w:r>
                    <w:r w:rsidRPr="003B7CF6">
                      <w:t xml:space="preserve">). National honours conferred upon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include the </w:t>
                    </w:r>
                    <w:proofErr w:type="spellStart"/>
                    <w:r w:rsidRPr="003B7CF6">
                      <w:t>Sangeet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Natak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Akademi’s</w:t>
                    </w:r>
                    <w:proofErr w:type="spellEnd"/>
                    <w:r w:rsidRPr="003B7CF6">
                      <w:t xml:space="preserve"> Award for Creative Dance (1991) the </w:t>
                    </w:r>
                    <w:proofErr w:type="spellStart"/>
                    <w:r w:rsidRPr="003B7CF6">
                      <w:t>Ratna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lastRenderedPageBreak/>
                      <w:t>Sadasya</w:t>
                    </w:r>
                    <w:proofErr w:type="spellEnd"/>
                    <w:r w:rsidRPr="003B7CF6">
                      <w:t xml:space="preserve"> (2003), and Legends of India Lifetime Achievement Award (2006). Internationally,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presented her work at prestigious venues and received the 1990 GAIA Award for Cultural Ecology (Italy) and the 1991 Time Out/Dance Umbrella Award (UK). </w:t>
                    </w:r>
                  </w:p>
                  <w:p w14:paraId="535C7A1C" w14:textId="77777777" w:rsidR="0049353C" w:rsidRDefault="0049353C" w:rsidP="009950BE"/>
                  <w:p w14:paraId="4959FD73" w14:textId="38C8AC3E" w:rsidR="0049353C" w:rsidRDefault="0049353C" w:rsidP="009950BE">
                    <w:pPr>
                      <w:rPr>
                        <w:i/>
                      </w:rPr>
                    </w:pPr>
                    <w:r>
                      <w:t xml:space="preserve">Fig. 4: Dancers in </w:t>
                    </w:r>
                    <w:r>
                      <w:rPr>
                        <w:i/>
                      </w:rPr>
                      <w:t>Raga</w:t>
                    </w:r>
                  </w:p>
                  <w:p w14:paraId="010992E4" w14:textId="55B46AD5" w:rsidR="0049353C" w:rsidRPr="0049353C" w:rsidRDefault="0049353C" w:rsidP="0049353C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A scene from </w:t>
                    </w:r>
                    <w:r w:rsidRPr="0049353C">
                      <w:rPr>
                        <w:i/>
                        <w:color w:val="5B9BD5" w:themeColor="accent1"/>
                        <w:sz w:val="20"/>
                        <w:szCs w:val="20"/>
                      </w:rPr>
                      <w:t>Raga: In Search of Femininity</w:t>
                    </w: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choreographed by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. Performed by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Group at Brooklyn Academy of Music (BAM), Brooklyn, New York, </w:t>
                    </w:r>
                    <w:proofErr w:type="gram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November</w:t>
                    </w:r>
                    <w:proofErr w:type="gram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18-22, 1998. Stage design by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Dashrath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Patel; lighting design by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Anish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Kapoor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Sadanand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Menon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. Photo by Stephanie Berger; courtesy of BAM Archives.</w:t>
                    </w:r>
                  </w:p>
                  <w:p w14:paraId="54C1A6D6" w14:textId="77777777" w:rsidR="009950BE" w:rsidRPr="003B7CF6" w:rsidRDefault="009950BE" w:rsidP="009950BE"/>
                  <w:p w14:paraId="242A511C" w14:textId="0F3CD2DC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r w:rsidR="000D724F">
                      <w:t>’s</w:t>
                    </w:r>
                    <w:proofErr w:type="spellEnd"/>
                    <w:r w:rsidRPr="003B7CF6">
                      <w:t xml:space="preserve"> </w:t>
                    </w:r>
                    <w:r>
                      <w:t xml:space="preserve">home </w:t>
                    </w:r>
                    <w:r w:rsidRPr="003B7CF6">
                      <w:t>at 1 Elliott’s Beach Road in Besant Nagar, Chennai a</w:t>
                    </w:r>
                    <w:r w:rsidR="000D724F">
                      <w:t>lso housed her arts organis</w:t>
                    </w:r>
                    <w:r w:rsidRPr="003B7CF6">
                      <w:t>ation, Skills (inaugurated in the late 1970s), and Mandala, an open-air theat</w:t>
                    </w:r>
                    <w:r>
                      <w:t>re</w:t>
                    </w:r>
                    <w:r w:rsidRPr="003B7CF6">
                      <w:t xml:space="preserve">. Here she also founded the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Group. Yet, rejecting </w:t>
                    </w:r>
                    <w:r w:rsidR="000D724F">
                      <w:t>expectation</w:t>
                    </w:r>
                    <w:r w:rsidRPr="003B7CF6">
                      <w:t xml:space="preserve"> and dogma, she never established a school; while she invented a specific style, she never codified her system of practice. She refused to abide by the tenets of the </w:t>
                    </w:r>
                    <w:r w:rsidRPr="003B7CF6">
                      <w:rPr>
                        <w:i/>
                      </w:rPr>
                      <w:t>guru-</w:t>
                    </w:r>
                    <w:proofErr w:type="spellStart"/>
                    <w:r w:rsidRPr="003B7CF6">
                      <w:rPr>
                        <w:i/>
                      </w:rPr>
                      <w:t>shishya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proofErr w:type="spellStart"/>
                    <w:r w:rsidRPr="003B7CF6">
                      <w:rPr>
                        <w:i/>
                      </w:rPr>
                      <w:t>parampara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="005847FC">
                      <w:t>frame [master-disciple relationship]</w:t>
                    </w:r>
                    <w:r w:rsidRPr="003B7CF6">
                      <w:t xml:space="preserve"> as well. While she had spiritual leanings, </w:t>
                    </w:r>
                    <w:r w:rsidR="000D724F">
                      <w:t>she defied the tenets of organis</w:t>
                    </w:r>
                    <w:r w:rsidRPr="003B7CF6">
                      <w:t xml:space="preserve">ed religion. She persisted in pursuing dance as an inquiry into the principles of social and aesthetic movement. </w:t>
                    </w:r>
                  </w:p>
                  <w:p w14:paraId="06767232" w14:textId="77777777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</w:p>
                  <w:p w14:paraId="0907A589" w14:textId="77777777" w:rsidR="009950BE" w:rsidRPr="003B7CF6" w:rsidRDefault="009950BE" w:rsidP="009950BE">
                    <w:r w:rsidRPr="003B7CF6">
                      <w:t xml:space="preserve">Important collaborators and colleagues who left their imprints on her art include </w:t>
                    </w:r>
                    <w:proofErr w:type="spellStart"/>
                    <w:r w:rsidRPr="003B7CF6">
                      <w:t>Harindranath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Chattopadhyaya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Sadanand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Menon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Dashrath</w:t>
                    </w:r>
                    <w:proofErr w:type="spellEnd"/>
                    <w:r w:rsidRPr="003B7CF6">
                      <w:t xml:space="preserve"> Patel,</w:t>
                    </w:r>
                    <w:r w:rsidR="000D724F">
                      <w:t xml:space="preserve"> </w:t>
                    </w:r>
                    <w:proofErr w:type="spellStart"/>
                    <w:r w:rsidR="000D724F">
                      <w:t>Rustom</w:t>
                    </w:r>
                    <w:proofErr w:type="spellEnd"/>
                    <w:r w:rsidR="000D724F">
                      <w:t xml:space="preserve"> </w:t>
                    </w:r>
                    <w:proofErr w:type="spellStart"/>
                    <w:r w:rsidR="000D724F">
                      <w:t>Bharucha</w:t>
                    </w:r>
                    <w:proofErr w:type="spellEnd"/>
                    <w:r w:rsidR="000D724F">
                      <w:t xml:space="preserve">, Susanna </w:t>
                    </w:r>
                    <w:proofErr w:type="spellStart"/>
                    <w:r w:rsidR="000D724F">
                      <w:t>Linke</w:t>
                    </w:r>
                    <w:proofErr w:type="spellEnd"/>
                    <w:r w:rsidRPr="003B7CF6">
                      <w:t xml:space="preserve"> and </w:t>
                    </w:r>
                    <w:proofErr w:type="spellStart"/>
                    <w:r w:rsidRPr="003B7CF6">
                      <w:t>Pina</w:t>
                    </w:r>
                    <w:proofErr w:type="spellEnd"/>
                    <w:r w:rsidRPr="003B7CF6">
                      <w:t xml:space="preserve"> Bausch. </w:t>
                    </w:r>
                  </w:p>
                  <w:p w14:paraId="0566232F" w14:textId="77777777" w:rsidR="009950BE" w:rsidRPr="003B7CF6" w:rsidRDefault="009950BE" w:rsidP="009950BE"/>
                  <w:p w14:paraId="3A606E35" w14:textId="57D346C4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died at the age of </w:t>
                    </w:r>
                    <w:r>
                      <w:t>seventy-eight</w:t>
                    </w:r>
                    <w:r w:rsidRPr="003B7CF6">
                      <w:t xml:space="preserve"> on </w:t>
                    </w:r>
                    <w:r>
                      <w:t>30</w:t>
                    </w:r>
                    <w:r w:rsidR="000D724F" w:rsidRPr="000D724F">
                      <w:rPr>
                        <w:vertAlign w:val="superscript"/>
                      </w:rPr>
                      <w:t>th</w:t>
                    </w:r>
                    <w:r>
                      <w:t xml:space="preserve"> </w:t>
                    </w:r>
                    <w:r w:rsidR="005847FC">
                      <w:t>December</w:t>
                    </w:r>
                    <w:r w:rsidRPr="003B7CF6">
                      <w:t xml:space="preserve"> 2006 in Chennai, Tamil Nadu. After her death,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her home was redesigned as an arts foundation called Spaces; it includes the theat</w:t>
                    </w:r>
                    <w:r>
                      <w:rPr>
                        <w:color w:val="333333"/>
                        <w:shd w:val="clear" w:color="auto" w:fill="FFFFFF"/>
                      </w:rPr>
                      <w:t>re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s Chandra-Mandala and Chandra-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Mandapa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, where performances are held throughout the festival season. </w:t>
                    </w:r>
                  </w:p>
                  <w:p w14:paraId="2070C092" w14:textId="77777777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</w:p>
                  <w:p w14:paraId="2098684C" w14:textId="77777777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In January 2009, the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Menaka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Thakkar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Dance Company restaged a segment of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Sri,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called </w:t>
                    </w:r>
                    <w:r w:rsidRPr="00CE2E33">
                      <w:rPr>
                        <w:color w:val="333333"/>
                        <w:shd w:val="clear" w:color="auto" w:fill="FFFFFF"/>
                      </w:rPr>
                      <w:t>SHAKTI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, at the Betty Oliphant Theatre as part of the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Kalanidhi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festival and conference on Contemporary Choreography in Indian Dance, 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which was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held in Toronto</w:t>
                    </w:r>
                    <w:r>
                      <w:rPr>
                        <w:color w:val="333333"/>
                        <w:shd w:val="clear" w:color="auto" w:fill="FFFFFF"/>
                      </w:rPr>
                      <w:t>,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Canada.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Sharira</w:t>
                    </w:r>
                    <w:proofErr w:type="spellEnd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was another highlight there, performed by original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Chandralekha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Group members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Shaji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John and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Tishani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Doshi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>; it was presented later in November of the same year at the India Habitat Centre in New Delhi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, India.</w:t>
                    </w:r>
                  </w:p>
                  <w:p w14:paraId="11E5FB7C" w14:textId="77777777" w:rsidR="009950BE" w:rsidRDefault="009950BE" w:rsidP="009950BE"/>
                  <w:p w14:paraId="3EED8FA6" w14:textId="77777777" w:rsidR="009950BE" w:rsidRPr="003B7CF6" w:rsidRDefault="009950BE" w:rsidP="000D724F">
                    <w:pPr>
                      <w:pStyle w:val="Heading1"/>
                      <w:outlineLvl w:val="0"/>
                    </w:pPr>
                    <w:r w:rsidRPr="003B7CF6">
                      <w:t>Major Choreographic Works:</w:t>
                    </w:r>
                  </w:p>
                  <w:p w14:paraId="3AACB7B6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Devadasi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(1961)</w:t>
                    </w:r>
                  </w:p>
                  <w:p w14:paraId="0F1083E2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Navagraha</w:t>
                    </w:r>
                    <w:proofErr w:type="spellEnd"/>
                    <w:r w:rsidRPr="003B7CF6">
                      <w:t xml:space="preserve"> (collaboration with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>) (1972-73)</w:t>
                    </w:r>
                  </w:p>
                  <w:p w14:paraId="07A02283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Lingashtakam</w:t>
                    </w:r>
                    <w:proofErr w:type="spellEnd"/>
                    <w:r w:rsidRPr="003B7CF6">
                      <w:t xml:space="preserve"> (collaboration with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>) (1985)</w:t>
                    </w:r>
                  </w:p>
                  <w:p w14:paraId="2558B1EA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Angika</w:t>
                    </w:r>
                    <w:proofErr w:type="spellEnd"/>
                    <w:r w:rsidRPr="003B7CF6">
                      <w:t xml:space="preserve"> (1985)</w:t>
                    </w:r>
                  </w:p>
                  <w:p w14:paraId="56AE2BEF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Angamandala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(1986)</w:t>
                    </w:r>
                  </w:p>
                  <w:p w14:paraId="72D84610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Namaskar</w:t>
                    </w:r>
                    <w:proofErr w:type="spellEnd"/>
                    <w:r w:rsidRPr="003B7CF6">
                      <w:rPr>
                        <w:i/>
                      </w:rPr>
                      <w:t xml:space="preserve"> (</w:t>
                    </w:r>
                    <w:r w:rsidRPr="003B7CF6">
                      <w:t>1987)</w:t>
                    </w:r>
                  </w:p>
                  <w:p w14:paraId="6E04D6A3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Lilavati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(1989)</w:t>
                    </w:r>
                  </w:p>
                  <w:p w14:paraId="4AAB0AC0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Prana</w:t>
                    </w:r>
                    <w:proofErr w:type="spellEnd"/>
                    <w:r w:rsidRPr="003B7CF6">
                      <w:t xml:space="preserve"> (1990)</w:t>
                    </w:r>
                  </w:p>
                  <w:p w14:paraId="1EC83202" w14:textId="77777777" w:rsidR="009950BE" w:rsidRPr="003B7CF6" w:rsidRDefault="009950BE" w:rsidP="000D724F">
                    <w:r w:rsidRPr="003B7CF6">
                      <w:rPr>
                        <w:i/>
                      </w:rPr>
                      <w:t>Sri</w:t>
                    </w:r>
                    <w:r w:rsidRPr="003B7CF6">
                      <w:t xml:space="preserve"> (1991)</w:t>
                    </w:r>
                  </w:p>
                  <w:p w14:paraId="01332A6E" w14:textId="77777777" w:rsidR="009950BE" w:rsidRPr="003B7CF6" w:rsidRDefault="009950BE" w:rsidP="000D724F">
                    <w:pPr>
                      <w:rPr>
                        <w:i/>
                      </w:rPr>
                    </w:pPr>
                    <w:proofErr w:type="spellStart"/>
                    <w:r w:rsidRPr="003B7CF6">
                      <w:rPr>
                        <w:i/>
                      </w:rPr>
                      <w:t>Bhinna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proofErr w:type="spellStart"/>
                    <w:r w:rsidRPr="003B7CF6">
                      <w:rPr>
                        <w:i/>
                      </w:rPr>
                      <w:t>Pravaha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(1993)</w:t>
                    </w:r>
                    <w:r w:rsidRPr="003B7CF6">
                      <w:rPr>
                        <w:i/>
                      </w:rPr>
                      <w:t xml:space="preserve"> </w:t>
                    </w:r>
                  </w:p>
                  <w:p w14:paraId="22EF7E2D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Yantra</w:t>
                    </w:r>
                    <w:proofErr w:type="spellEnd"/>
                    <w:r w:rsidRPr="003B7CF6">
                      <w:rPr>
                        <w:i/>
                      </w:rPr>
                      <w:t xml:space="preserve"> – Dance Diagrams </w:t>
                    </w:r>
                    <w:r w:rsidRPr="003B7CF6">
                      <w:t>(1994)</w:t>
                    </w:r>
                  </w:p>
                  <w:p w14:paraId="58C85160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Mahakaal</w:t>
                    </w:r>
                    <w:proofErr w:type="spellEnd"/>
                    <w:r w:rsidRPr="003B7CF6">
                      <w:t xml:space="preserve"> (1995)</w:t>
                    </w:r>
                  </w:p>
                  <w:p w14:paraId="17E6AABA" w14:textId="634CCB2D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Namaskar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revival (collaboration w</w:t>
                    </w:r>
                    <w:r w:rsidR="005847FC">
                      <w:t>ith Toronto Dance Theatre, 1997</w:t>
                    </w:r>
                    <w:r w:rsidRPr="003B7CF6">
                      <w:t>)</w:t>
                    </w:r>
                  </w:p>
                  <w:p w14:paraId="07307173" w14:textId="77777777" w:rsidR="009950BE" w:rsidRPr="003B7CF6" w:rsidRDefault="009950BE" w:rsidP="000D724F">
                    <w:r w:rsidRPr="003B7CF6">
                      <w:rPr>
                        <w:i/>
                      </w:rPr>
                      <w:t>Raga: In Search of Femininity</w:t>
                    </w:r>
                    <w:r w:rsidRPr="003B7CF6">
                      <w:t xml:space="preserve"> (1998)</w:t>
                    </w:r>
                  </w:p>
                  <w:p w14:paraId="687CEE04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Sloka</w:t>
                    </w:r>
                    <w:proofErr w:type="spellEnd"/>
                    <w:r w:rsidRPr="003B7CF6">
                      <w:rPr>
                        <w:i/>
                      </w:rPr>
                      <w:t>: Self and Renewal</w:t>
                    </w:r>
                    <w:r w:rsidRPr="003B7CF6">
                      <w:t xml:space="preserve"> (1999)</w:t>
                    </w:r>
                  </w:p>
                  <w:p w14:paraId="1BC3F3DC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lastRenderedPageBreak/>
                      <w:t>Sharira</w:t>
                    </w:r>
                    <w:proofErr w:type="spellEnd"/>
                    <w:r w:rsidRPr="003B7CF6">
                      <w:rPr>
                        <w:i/>
                      </w:rPr>
                      <w:t>: Fire/Desire</w:t>
                    </w:r>
                    <w:r w:rsidRPr="003B7CF6">
                      <w:t xml:space="preserve"> (2001)</w:t>
                    </w:r>
                  </w:p>
                  <w:p w14:paraId="476F01AF" w14:textId="77777777" w:rsidR="009950BE" w:rsidRPr="003B7CF6" w:rsidRDefault="009950BE" w:rsidP="000D724F"/>
                  <w:p w14:paraId="08A06A59" w14:textId="77777777" w:rsidR="009950BE" w:rsidRPr="003B7CF6" w:rsidRDefault="009950BE" w:rsidP="000D724F"/>
                  <w:p w14:paraId="0D1C8EA9" w14:textId="77777777" w:rsidR="009950BE" w:rsidRPr="003B7CF6" w:rsidRDefault="009950BE" w:rsidP="000D724F">
                    <w:pPr>
                      <w:pStyle w:val="Heading1"/>
                      <w:outlineLvl w:val="0"/>
                    </w:pPr>
                    <w:r w:rsidRPr="003B7CF6">
                      <w:t>Other Artistic Works</w:t>
                    </w:r>
                  </w:p>
                  <w:p w14:paraId="51E69659" w14:textId="7C8677E1" w:rsidR="009950BE" w:rsidRPr="003B7CF6" w:rsidRDefault="009950BE" w:rsidP="000D724F">
                    <w:pPr>
                      <w:rPr>
                        <w:color w:val="000000"/>
                        <w:shd w:val="clear" w:color="auto" w:fill="FFFFFF"/>
                      </w:rPr>
                    </w:pPr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>The World is my Family</w:t>
                    </w:r>
                    <w:r w:rsidR="000D724F">
                      <w:rPr>
                        <w:i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>(exhibition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for the Gandhi Centenary Year, New De</w:t>
                    </w:r>
                    <w:r w:rsidR="005847FC">
                      <w:rPr>
                        <w:color w:val="000000"/>
                        <w:shd w:val="clear" w:color="auto" w:fill="FFFFFF"/>
                      </w:rPr>
                      <w:t>lhi; c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ollaboration with </w:t>
                    </w:r>
                    <w:proofErr w:type="spellStart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>Dashrath</w:t>
                    </w:r>
                    <w:proofErr w:type="spellEnd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Patel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, </w:t>
                    </w:r>
                    <w:r w:rsidRPr="003B7CF6">
                      <w:rPr>
                        <w:color w:val="000000"/>
                        <w:shd w:val="clear" w:color="auto" w:fill="FFFFFF"/>
                      </w:rPr>
                      <w:t xml:space="preserve">1969) </w:t>
                    </w:r>
                  </w:p>
                  <w:p w14:paraId="5D61391C" w14:textId="502AED66" w:rsidR="009950BE" w:rsidRPr="003B7CF6" w:rsidRDefault="009950BE" w:rsidP="000D724F">
                    <w:pPr>
                      <w:rPr>
                        <w:color w:val="000000"/>
                        <w:shd w:val="clear" w:color="auto" w:fill="FFFFFF"/>
                      </w:rPr>
                    </w:pPr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 xml:space="preserve">Maya </w:t>
                    </w:r>
                    <w:proofErr w:type="spellStart"/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>Darpan</w:t>
                    </w:r>
                    <w:proofErr w:type="spellEnd"/>
                    <w:r w:rsidR="005847FC">
                      <w:rPr>
                        <w:color w:val="000000"/>
                        <w:shd w:val="clear" w:color="auto" w:fill="FFFFFF"/>
                      </w:rPr>
                      <w:t xml:space="preserve"> (film; d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irected by Kumar </w:t>
                    </w:r>
                    <w:proofErr w:type="spellStart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>Shahani</w:t>
                    </w:r>
                    <w:proofErr w:type="spellEnd"/>
                    <w:r w:rsidR="005847FC">
                      <w:rPr>
                        <w:color w:val="000000"/>
                        <w:shd w:val="clear" w:color="auto" w:fill="FFFFFF"/>
                      </w:rPr>
                      <w:t>,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color w:val="000000"/>
                        <w:shd w:val="clear" w:color="auto" w:fill="FFFFFF"/>
                      </w:rPr>
                      <w:t xml:space="preserve">1972) </w:t>
                    </w:r>
                  </w:p>
                  <w:p w14:paraId="5FA360B4" w14:textId="772B96FC" w:rsidR="009950BE" w:rsidRPr="00E1708E" w:rsidRDefault="009950BE" w:rsidP="000D724F">
                    <w:r w:rsidRPr="003B7CF6">
                      <w:rPr>
                        <w:i/>
                      </w:rPr>
                      <w:t>Request Concert</w:t>
                    </w:r>
                    <w:r w:rsidR="005847FC">
                      <w:rPr>
                        <w:i/>
                      </w:rPr>
                      <w:t xml:space="preserve"> </w:t>
                    </w:r>
                    <w:r w:rsidRPr="003B7CF6">
                      <w:rPr>
                        <w:i/>
                      </w:rPr>
                      <w:t>—</w:t>
                    </w:r>
                    <w:r w:rsidR="005847FC">
                      <w:rPr>
                        <w:i/>
                      </w:rPr>
                      <w:t xml:space="preserve"> </w:t>
                    </w:r>
                    <w:r w:rsidRPr="003B7CF6">
                      <w:rPr>
                        <w:i/>
                      </w:rPr>
                      <w:t>Solo</w:t>
                    </w:r>
                    <w:r w:rsidR="000D724F">
                      <w:t xml:space="preserve"> (play, </w:t>
                    </w:r>
                    <w:r w:rsidRPr="003B7CF6">
                      <w:t xml:space="preserve">1987) </w:t>
                    </w:r>
                  </w:p>
                  <w:p w14:paraId="3CFBF6EF" w14:textId="286828F9" w:rsidR="009950BE" w:rsidRPr="00E1708E" w:rsidRDefault="009950BE" w:rsidP="000D724F">
                    <w:pPr>
                      <w:rPr>
                        <w:color w:val="000000"/>
                        <w:shd w:val="clear" w:color="auto" w:fill="FFFFFF"/>
                      </w:rPr>
                    </w:pPr>
                    <w:proofErr w:type="spellStart"/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>Stree</w:t>
                    </w:r>
                    <w:proofErr w:type="spellEnd"/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 xml:space="preserve"> - Women of India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 (exhibition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for the Festival of India, </w:t>
                    </w:r>
                    <w:proofErr w:type="spellStart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>Krimsky</w:t>
                    </w:r>
                    <w:proofErr w:type="spellEnd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Hall, Moscow, USSR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, </w:t>
                    </w:r>
                    <w:r w:rsidRPr="003B7CF6">
                      <w:rPr>
                        <w:color w:val="000000"/>
                        <w:shd w:val="clear" w:color="auto" w:fill="FFFFFF"/>
                      </w:rPr>
                      <w:t xml:space="preserve">1988) </w:t>
                    </w:r>
                  </w:p>
                  <w:p w14:paraId="25F52E42" w14:textId="31F9B0BE" w:rsidR="009950BE" w:rsidRPr="00E1708E" w:rsidRDefault="009950BE" w:rsidP="000D724F">
                    <w:r w:rsidRPr="003B7CF6">
                      <w:rPr>
                        <w:i/>
                      </w:rPr>
                      <w:t xml:space="preserve">Interim: After the End and Before the Beginning </w:t>
                    </w:r>
                    <w:r w:rsidRPr="003B7CF6">
                      <w:t>(</w:t>
                    </w:r>
                    <w:r w:rsidR="005847FC">
                      <w:t xml:space="preserve">collaborative </w:t>
                    </w:r>
                    <w:r w:rsidRPr="003B7CF6">
                      <w:t>art instal</w:t>
                    </w:r>
                    <w:r w:rsidR="006E2D79">
                      <w:t xml:space="preserve">lation and performance piece, </w:t>
                    </w:r>
                    <w:r w:rsidRPr="003B7CF6">
                      <w:t xml:space="preserve">1995). </w:t>
                    </w:r>
                    <w:bookmarkStart w:id="1" w:name="_GoBack"/>
                    <w:bookmarkEnd w:id="1"/>
                  </w:p>
                  <w:p w14:paraId="49FC67FA" w14:textId="14B3C7F9" w:rsidR="006E2D79" w:rsidRDefault="009950BE" w:rsidP="000D724F">
                    <w:r w:rsidRPr="003B7CF6">
                      <w:rPr>
                        <w:i/>
                      </w:rPr>
                      <w:t xml:space="preserve">Kaya </w:t>
                    </w:r>
                    <w:proofErr w:type="spellStart"/>
                    <w:r w:rsidRPr="003B7CF6">
                      <w:rPr>
                        <w:i/>
                      </w:rPr>
                      <w:t>Taran</w:t>
                    </w:r>
                    <w:proofErr w:type="spellEnd"/>
                    <w:r w:rsidR="005847FC">
                      <w:t xml:space="preserve"> (film; d</w:t>
                    </w:r>
                    <w:r w:rsidR="005847FC" w:rsidRPr="003B7CF6">
                      <w:t xml:space="preserve">irected by </w:t>
                    </w:r>
                    <w:proofErr w:type="spellStart"/>
                    <w:r w:rsidR="005847FC" w:rsidRPr="003B7CF6">
                      <w:t>Sashi</w:t>
                    </w:r>
                    <w:proofErr w:type="spellEnd"/>
                    <w:r w:rsidR="005847FC" w:rsidRPr="003B7CF6">
                      <w:t xml:space="preserve"> Kumar</w:t>
                    </w:r>
                    <w:r w:rsidR="005847FC">
                      <w:t>,</w:t>
                    </w:r>
                    <w:r w:rsidR="006E2D79">
                      <w:t xml:space="preserve"> </w:t>
                    </w:r>
                    <w:r w:rsidRPr="003B7CF6">
                      <w:t xml:space="preserve">2004) </w:t>
                    </w:r>
                  </w:p>
                  <w:p w14:paraId="3D066E3F" w14:textId="77777777" w:rsidR="009950BE" w:rsidRPr="003B7CF6" w:rsidRDefault="009950BE" w:rsidP="000D724F"/>
                  <w:p w14:paraId="3AC046B8" w14:textId="23E01126" w:rsidR="009950BE" w:rsidRPr="003B7CF6" w:rsidRDefault="009950BE" w:rsidP="006E2D79">
                    <w:pPr>
                      <w:pStyle w:val="Heading1"/>
                      <w:outlineLvl w:val="0"/>
                      <w:rPr>
                        <w:color w:val="333333"/>
                        <w:shd w:val="clear" w:color="auto" w:fill="FFFFFF"/>
                      </w:rPr>
                    </w:pPr>
                    <w:proofErr w:type="spellStart"/>
                    <w:r w:rsidRPr="003B7CF6">
                      <w:t>Honors</w:t>
                    </w:r>
                    <w:proofErr w:type="spellEnd"/>
                    <w:r w:rsidRPr="003B7CF6">
                      <w:t xml:space="preserve"> and Awards</w:t>
                    </w:r>
                    <w:r w:rsidR="00B4398D">
                      <w:t>:</w:t>
                    </w:r>
                  </w:p>
                  <w:p w14:paraId="4957C82A" w14:textId="6900572E" w:rsidR="009950BE" w:rsidRPr="003B7CF6" w:rsidRDefault="009950BE" w:rsidP="000D724F">
                    <w:pPr>
                      <w:rPr>
                        <w:color w:val="333333"/>
                        <w:shd w:val="clear" w:color="auto" w:fill="FFFFFF"/>
                      </w:rPr>
                    </w:pP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GAIA Award for Cultural Ecology, Italy </w:t>
                    </w:r>
                    <w:r w:rsidR="00B4398D">
                      <w:rPr>
                        <w:color w:val="333333"/>
                        <w:shd w:val="clear" w:color="auto" w:fill="FFFFFF"/>
                      </w:rPr>
                      <w:t>(1990)</w:t>
                    </w:r>
                  </w:p>
                  <w:p w14:paraId="67DA29F0" w14:textId="74A4EF83" w:rsidR="009950BE" w:rsidRPr="003B7CF6" w:rsidRDefault="009950BE" w:rsidP="000D724F">
                    <w:r w:rsidRPr="003B7CF6">
                      <w:rPr>
                        <w:color w:val="333333"/>
                        <w:shd w:val="clear" w:color="auto" w:fill="FFFFFF"/>
                      </w:rPr>
                      <w:t>International Time Out/Dance Umbrella Award, UK</w:t>
                    </w:r>
                    <w:r w:rsidR="00B4398D">
                      <w:rPr>
                        <w:color w:val="333333"/>
                        <w:shd w:val="clear" w:color="auto" w:fill="FFFFFF"/>
                      </w:rPr>
                      <w:t xml:space="preserve"> (1991)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</w:p>
                  <w:p w14:paraId="6F9AD6F7" w14:textId="2BB8513E" w:rsidR="009950BE" w:rsidRPr="003B7CF6" w:rsidRDefault="009950BE" w:rsidP="000D724F">
                    <w:proofErr w:type="spellStart"/>
                    <w:r w:rsidRPr="003B7CF6">
                      <w:t>Sangeet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Natak</w:t>
                    </w:r>
                    <w:proofErr w:type="spellEnd"/>
                    <w:r w:rsidRPr="003B7CF6">
                      <w:t xml:space="preserve"> Award for Creative Dance</w:t>
                    </w:r>
                    <w:r w:rsidR="00B4398D">
                      <w:t xml:space="preserve"> (1991)</w:t>
                    </w:r>
                  </w:p>
                  <w:p w14:paraId="03A87C36" w14:textId="0365362F" w:rsidR="009950BE" w:rsidRPr="003B7CF6" w:rsidRDefault="009950BE" w:rsidP="000D724F">
                    <w:proofErr w:type="spellStart"/>
                    <w:r w:rsidRPr="003B7CF6">
                      <w:t>Kalidas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Samman</w:t>
                    </w:r>
                    <w:proofErr w:type="spellEnd"/>
                    <w:r w:rsidRPr="003B7CF6">
                      <w:t xml:space="preserve">; </w:t>
                    </w:r>
                    <w:proofErr w:type="spellStart"/>
                    <w:r w:rsidRPr="003B7CF6">
                      <w:t>Sangeet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Natak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Akademi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Ratna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Sadasya</w:t>
                    </w:r>
                    <w:proofErr w:type="spellEnd"/>
                    <w:r w:rsidR="00B4398D">
                      <w:t xml:space="preserve"> (2004)</w:t>
                    </w:r>
                  </w:p>
                  <w:p w14:paraId="50C04C6E" w14:textId="517E2CAF" w:rsidR="003F0D73" w:rsidRDefault="00B4398D" w:rsidP="009950BE">
                    <w:r>
                      <w:t xml:space="preserve">Legends of India — </w:t>
                    </w:r>
                    <w:r w:rsidR="009950BE" w:rsidRPr="003B7CF6">
                      <w:t>Lifetime Achievement Award</w:t>
                    </w:r>
                    <w:r>
                      <w:t xml:space="preserve"> (2006)</w:t>
                    </w:r>
                  </w:p>
                </w:tc>
              </w:sdtContent>
            </w:sdt>
          </w:sdtContent>
        </w:sdt>
      </w:tr>
      <w:tr w:rsidR="003235A7" w14:paraId="124BB88E" w14:textId="77777777" w:rsidTr="003235A7">
        <w:tc>
          <w:tcPr>
            <w:tcW w:w="9016" w:type="dxa"/>
          </w:tcPr>
          <w:p w14:paraId="6404861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4D3DBF3FB22204D9C8D335B8AC58393"/>
              </w:placeholder>
            </w:sdtPr>
            <w:sdtContent>
              <w:p w14:paraId="1BB0371D" w14:textId="11D8C356" w:rsidR="007D4CCC" w:rsidRDefault="002F4444" w:rsidP="006E2D79">
                <w:sdt>
                  <w:sdtPr>
                    <w:id w:val="-778410270"/>
                    <w:citation/>
                  </w:sdtPr>
                  <w:sdtContent>
                    <w:r w:rsidR="007D4CCC">
                      <w:fldChar w:fldCharType="begin"/>
                    </w:r>
                    <w:r w:rsidR="007D4CCC">
                      <w:rPr>
                        <w:lang w:val="en-US"/>
                      </w:rPr>
                      <w:instrText xml:space="preserve"> CITATION Ban09 \l 1033 </w:instrText>
                    </w:r>
                    <w:r w:rsidR="007D4CCC">
                      <w:fldChar w:fldCharType="separate"/>
                    </w:r>
                    <w:r w:rsidR="007D4CCC">
                      <w:rPr>
                        <w:noProof/>
                        <w:lang w:val="en-US"/>
                      </w:rPr>
                      <w:t>(Banerji)</w:t>
                    </w:r>
                    <w:r w:rsidR="007D4CCC">
                      <w:fldChar w:fldCharType="end"/>
                    </w:r>
                  </w:sdtContent>
                </w:sdt>
              </w:p>
              <w:p w14:paraId="523F128D" w14:textId="77777777" w:rsidR="007D4CCC" w:rsidRDefault="007D4CCC" w:rsidP="006E2D79"/>
              <w:p w14:paraId="58B77BD8" w14:textId="77777777" w:rsidR="007D4CCC" w:rsidRDefault="002F4444" w:rsidP="006E2D79">
                <w:sdt>
                  <w:sdtPr>
                    <w:id w:val="1939024947"/>
                    <w:citation/>
                  </w:sdtPr>
                  <w:sdtContent>
                    <w:r w:rsidR="007D4CCC">
                      <w:fldChar w:fldCharType="begin"/>
                    </w:r>
                    <w:r w:rsidR="007D4CCC">
                      <w:rPr>
                        <w:lang w:val="en-US"/>
                      </w:rPr>
                      <w:instrText xml:space="preserve"> CITATION Bha95 \l 1033 </w:instrText>
                    </w:r>
                    <w:r w:rsidR="007D4CCC">
                      <w:fldChar w:fldCharType="separate"/>
                    </w:r>
                    <w:r w:rsidR="007D4CCC">
                      <w:rPr>
                        <w:noProof/>
                        <w:lang w:val="en-US"/>
                      </w:rPr>
                      <w:t>(Bharucha)</w:t>
                    </w:r>
                    <w:r w:rsidR="007D4CCC">
                      <w:fldChar w:fldCharType="end"/>
                    </w:r>
                  </w:sdtContent>
                </w:sdt>
              </w:p>
              <w:p w14:paraId="1216F865" w14:textId="77777777" w:rsidR="007D4CCC" w:rsidRDefault="007D4CCC" w:rsidP="006E2D79"/>
              <w:p w14:paraId="1643F5E3" w14:textId="77777777" w:rsidR="00F0625E" w:rsidRDefault="002F4444" w:rsidP="006E2D79">
                <w:sdt>
                  <w:sdtPr>
                    <w:id w:val="-1042127533"/>
                    <w:citation/>
                  </w:sdtPr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Cha80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(Chandralekha)</w:t>
                    </w:r>
                    <w:r w:rsidR="00F0625E">
                      <w:fldChar w:fldCharType="end"/>
                    </w:r>
                  </w:sdtContent>
                </w:sdt>
              </w:p>
              <w:p w14:paraId="483CCBF9" w14:textId="77777777" w:rsidR="00F0625E" w:rsidRDefault="00F0625E" w:rsidP="006E2D79"/>
              <w:p w14:paraId="5F69E65F" w14:textId="77777777" w:rsidR="00F0625E" w:rsidRDefault="002F4444" w:rsidP="006E2D79">
                <w:sdt>
                  <w:sdtPr>
                    <w:id w:val="-126934261"/>
                    <w:citation/>
                  </w:sdtPr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Cha04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(Chatterjea)</w:t>
                    </w:r>
                    <w:r w:rsidR="00F0625E">
                      <w:fldChar w:fldCharType="end"/>
                    </w:r>
                  </w:sdtContent>
                </w:sdt>
              </w:p>
              <w:p w14:paraId="7CB7BF52" w14:textId="77777777" w:rsidR="00F0625E" w:rsidRDefault="00F0625E" w:rsidP="006E2D79"/>
              <w:p w14:paraId="3033B3D0" w14:textId="77777777" w:rsidR="00F0625E" w:rsidRDefault="002F4444" w:rsidP="006E2D79">
                <w:sdt>
                  <w:sdtPr>
                    <w:id w:val="-42219290"/>
                    <w:citation/>
                  </w:sdtPr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Lal07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(Lall)</w:t>
                    </w:r>
                    <w:r w:rsidR="00F0625E">
                      <w:fldChar w:fldCharType="end"/>
                    </w:r>
                  </w:sdtContent>
                </w:sdt>
              </w:p>
              <w:p w14:paraId="4A85F253" w14:textId="77777777" w:rsidR="00F0625E" w:rsidRDefault="00F0625E" w:rsidP="006E2D79"/>
              <w:p w14:paraId="0FAE4A19" w14:textId="77777777" w:rsidR="00F0625E" w:rsidRDefault="002F4444" w:rsidP="006E2D79">
                <w:sdt>
                  <w:sdtPr>
                    <w:id w:val="534855858"/>
                    <w:citation/>
                  </w:sdtPr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Lat09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(Gita)</w:t>
                    </w:r>
                    <w:r w:rsidR="00F0625E">
                      <w:fldChar w:fldCharType="end"/>
                    </w:r>
                  </w:sdtContent>
                </w:sdt>
              </w:p>
              <w:p w14:paraId="2C5D62CC" w14:textId="77777777" w:rsidR="00F0625E" w:rsidRDefault="00F0625E" w:rsidP="006E2D79"/>
              <w:p w14:paraId="769020EA" w14:textId="7324CABB" w:rsidR="003235A7" w:rsidRDefault="002F4444" w:rsidP="006E2D79">
                <w:sdt>
                  <w:sdtPr>
                    <w:id w:val="-501821038"/>
                    <w:citation/>
                  </w:sdtPr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Men07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(Menon)</w:t>
                    </w:r>
                    <w:r w:rsidR="00F0625E">
                      <w:fldChar w:fldCharType="end"/>
                    </w:r>
                  </w:sdtContent>
                </w:sdt>
              </w:p>
            </w:sdtContent>
          </w:sdt>
        </w:tc>
      </w:tr>
    </w:tbl>
    <w:p w14:paraId="7DF3E9B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28T20:11:00Z" w:initials="LD">
    <w:p w14:paraId="095762D2" w14:textId="7EC76ACC" w:rsidR="002F4444" w:rsidRDefault="002F4444">
      <w:pPr>
        <w:pStyle w:val="CommentText"/>
      </w:pPr>
      <w:r>
        <w:rPr>
          <w:rStyle w:val="CommentReference"/>
        </w:rPr>
        <w:annotationRef/>
      </w:r>
      <w:r>
        <w:t>Do you have a source that you can provide for this quotation?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1F84D" w14:textId="77777777" w:rsidR="002F4444" w:rsidRDefault="002F4444" w:rsidP="007A0D55">
      <w:pPr>
        <w:spacing w:after="0" w:line="240" w:lineRule="auto"/>
      </w:pPr>
      <w:r>
        <w:separator/>
      </w:r>
    </w:p>
  </w:endnote>
  <w:endnote w:type="continuationSeparator" w:id="0">
    <w:p w14:paraId="7A5C5C87" w14:textId="77777777" w:rsidR="002F4444" w:rsidRDefault="002F44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D2032" w14:textId="77777777" w:rsidR="002F4444" w:rsidRDefault="002F4444" w:rsidP="007A0D55">
      <w:pPr>
        <w:spacing w:after="0" w:line="240" w:lineRule="auto"/>
      </w:pPr>
      <w:r>
        <w:separator/>
      </w:r>
    </w:p>
  </w:footnote>
  <w:footnote w:type="continuationSeparator" w:id="0">
    <w:p w14:paraId="2DEA5375" w14:textId="77777777" w:rsidR="002F4444" w:rsidRDefault="002F44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9C94A" w14:textId="77777777" w:rsidR="002F4444" w:rsidRDefault="002F444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6C06BB" w14:textId="77777777" w:rsidR="002F4444" w:rsidRDefault="002F44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BE"/>
    <w:rsid w:val="00032559"/>
    <w:rsid w:val="00052040"/>
    <w:rsid w:val="000B25AE"/>
    <w:rsid w:val="000B55AB"/>
    <w:rsid w:val="000D24DC"/>
    <w:rsid w:val="000D724F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14D1"/>
    <w:rsid w:val="002F4444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353C"/>
    <w:rsid w:val="00496888"/>
    <w:rsid w:val="004A7476"/>
    <w:rsid w:val="004E5896"/>
    <w:rsid w:val="00513EE6"/>
    <w:rsid w:val="00534F8F"/>
    <w:rsid w:val="005847FC"/>
    <w:rsid w:val="00590035"/>
    <w:rsid w:val="005B177E"/>
    <w:rsid w:val="005B3921"/>
    <w:rsid w:val="005F26D7"/>
    <w:rsid w:val="005F5450"/>
    <w:rsid w:val="006D0412"/>
    <w:rsid w:val="006E2D79"/>
    <w:rsid w:val="007411B9"/>
    <w:rsid w:val="00780D95"/>
    <w:rsid w:val="00780DC7"/>
    <w:rsid w:val="007A0D55"/>
    <w:rsid w:val="007B3377"/>
    <w:rsid w:val="007D4CCC"/>
    <w:rsid w:val="007E5F44"/>
    <w:rsid w:val="00821DE3"/>
    <w:rsid w:val="00846CE1"/>
    <w:rsid w:val="008A5B87"/>
    <w:rsid w:val="00922950"/>
    <w:rsid w:val="009950BE"/>
    <w:rsid w:val="009A7264"/>
    <w:rsid w:val="009D1606"/>
    <w:rsid w:val="009E18A1"/>
    <w:rsid w:val="009E73D7"/>
    <w:rsid w:val="00A27D2C"/>
    <w:rsid w:val="00A7300A"/>
    <w:rsid w:val="00A76FD9"/>
    <w:rsid w:val="00AB436D"/>
    <w:rsid w:val="00AD2F24"/>
    <w:rsid w:val="00AD4844"/>
    <w:rsid w:val="00B219AE"/>
    <w:rsid w:val="00B33145"/>
    <w:rsid w:val="00B4398D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708E"/>
    <w:rsid w:val="00E85A05"/>
    <w:rsid w:val="00E95829"/>
    <w:rsid w:val="00EA606C"/>
    <w:rsid w:val="00EB0C8C"/>
    <w:rsid w:val="00EB51FD"/>
    <w:rsid w:val="00EB77DB"/>
    <w:rsid w:val="00ED139F"/>
    <w:rsid w:val="00EF74F7"/>
    <w:rsid w:val="00F0625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45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50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E2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E2D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D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E2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D7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50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E2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E2D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D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E2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D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EE0DB619583C48BCB60A8D0FDC3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5865-DD46-7D42-AB80-D6C29E3BC25B}"/>
      </w:docPartPr>
      <w:docPartBody>
        <w:p w:rsidR="004716C2" w:rsidRDefault="004716C2">
          <w:pPr>
            <w:pStyle w:val="F1EE0DB619583C48BCB60A8D0FDC3B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B2F393D7AF1342AF31234F48E94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7C7AA-19D4-F944-96DE-D3008B1F38E8}"/>
      </w:docPartPr>
      <w:docPartBody>
        <w:p w:rsidR="004716C2" w:rsidRDefault="004716C2">
          <w:pPr>
            <w:pStyle w:val="BCB2F393D7AF1342AF31234F48E946C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49C83C50BF494CA3CE99AC6EBEC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74AF9-1403-8843-8B4F-A014177E3D2C}"/>
      </w:docPartPr>
      <w:docPartBody>
        <w:p w:rsidR="004716C2" w:rsidRDefault="004716C2">
          <w:pPr>
            <w:pStyle w:val="3749C83C50BF494CA3CE99AC6EBECF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4F4C084CAD96244BA274CC712C09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AE7CA-23C5-D64B-8526-945FAB41BF12}"/>
      </w:docPartPr>
      <w:docPartBody>
        <w:p w:rsidR="004716C2" w:rsidRDefault="004716C2">
          <w:pPr>
            <w:pStyle w:val="A4F4C084CAD96244BA274CC712C0949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EB8ECE43A15254BB551FC2360FFB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C2ED-64CE-BC43-8E8A-F09E48D55136}"/>
      </w:docPartPr>
      <w:docPartBody>
        <w:p w:rsidR="004716C2" w:rsidRDefault="004716C2">
          <w:pPr>
            <w:pStyle w:val="6EB8ECE43A15254BB551FC2360FFB7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38132F1BD7464EA84078B436D99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AC4D3-F2AA-D54F-A23E-443A46492D4F}"/>
      </w:docPartPr>
      <w:docPartBody>
        <w:p w:rsidR="004716C2" w:rsidRDefault="004716C2">
          <w:pPr>
            <w:pStyle w:val="9038132F1BD7464EA84078B436D9983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A5525AAC12814A99A6E7DF3DCF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E1C3-2D81-504B-9CE5-D24DFC54FC69}"/>
      </w:docPartPr>
      <w:docPartBody>
        <w:p w:rsidR="004716C2" w:rsidRDefault="004716C2">
          <w:pPr>
            <w:pStyle w:val="D7A5525AAC12814A99A6E7DF3DCFFF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EA287E1EC324141AAFBC071B7397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AE36-ADB5-5D48-A873-4218CC52246E}"/>
      </w:docPartPr>
      <w:docPartBody>
        <w:p w:rsidR="004716C2" w:rsidRDefault="004716C2">
          <w:pPr>
            <w:pStyle w:val="FEA287E1EC324141AAFBC071B7397F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4B5534B3078DD4197432950B05D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636D-EF94-7C46-9723-9840A0CC8C95}"/>
      </w:docPartPr>
      <w:docPartBody>
        <w:p w:rsidR="004716C2" w:rsidRDefault="004716C2">
          <w:pPr>
            <w:pStyle w:val="44B5534B3078DD4197432950B05D2A5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561D2700610542B4FAA816611D7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9843-1371-934C-8075-E4A58BCDF877}"/>
      </w:docPartPr>
      <w:docPartBody>
        <w:p w:rsidR="004716C2" w:rsidRDefault="004716C2">
          <w:pPr>
            <w:pStyle w:val="60561D2700610542B4FAA816611D70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4D3DBF3FB22204D9C8D335B8AC58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3C364-1725-254A-84D9-FA254A3EB425}"/>
      </w:docPartPr>
      <w:docPartBody>
        <w:p w:rsidR="004716C2" w:rsidRDefault="004716C2">
          <w:pPr>
            <w:pStyle w:val="54D3DBF3FB22204D9C8D335B8AC5839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1ECF304A3149D498D82F9CBF623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FE27-66DF-4F4B-8995-7BD4D23C6B67}"/>
      </w:docPartPr>
      <w:docPartBody>
        <w:p w:rsidR="004F14AC" w:rsidRDefault="004F14AC" w:rsidP="004F14AC">
          <w:pPr>
            <w:pStyle w:val="51ECF304A3149D498D82F9CBF6232E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C2"/>
    <w:rsid w:val="004716C2"/>
    <w:rsid w:val="004F14AC"/>
    <w:rsid w:val="009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4AC"/>
    <w:rPr>
      <w:color w:val="808080"/>
    </w:rPr>
  </w:style>
  <w:style w:type="paragraph" w:customStyle="1" w:styleId="F1EE0DB619583C48BCB60A8D0FDC3BEC">
    <w:name w:val="F1EE0DB619583C48BCB60A8D0FDC3BEC"/>
  </w:style>
  <w:style w:type="paragraph" w:customStyle="1" w:styleId="BCB2F393D7AF1342AF31234F48E946C3">
    <w:name w:val="BCB2F393D7AF1342AF31234F48E946C3"/>
  </w:style>
  <w:style w:type="paragraph" w:customStyle="1" w:styleId="3749C83C50BF494CA3CE99AC6EBECFD5">
    <w:name w:val="3749C83C50BF494CA3CE99AC6EBECFD5"/>
  </w:style>
  <w:style w:type="paragraph" w:customStyle="1" w:styleId="A4F4C084CAD96244BA274CC712C0949C">
    <w:name w:val="A4F4C084CAD96244BA274CC712C0949C"/>
  </w:style>
  <w:style w:type="paragraph" w:customStyle="1" w:styleId="6EB8ECE43A15254BB551FC2360FFB71F">
    <w:name w:val="6EB8ECE43A15254BB551FC2360FFB71F"/>
  </w:style>
  <w:style w:type="paragraph" w:customStyle="1" w:styleId="9038132F1BD7464EA84078B436D99831">
    <w:name w:val="9038132F1BD7464EA84078B436D99831"/>
  </w:style>
  <w:style w:type="paragraph" w:customStyle="1" w:styleId="D7A5525AAC12814A99A6E7DF3DCFFF7B">
    <w:name w:val="D7A5525AAC12814A99A6E7DF3DCFFF7B"/>
  </w:style>
  <w:style w:type="paragraph" w:customStyle="1" w:styleId="FEA287E1EC324141AAFBC071B7397F8A">
    <w:name w:val="FEA287E1EC324141AAFBC071B7397F8A"/>
  </w:style>
  <w:style w:type="paragraph" w:customStyle="1" w:styleId="44B5534B3078DD4197432950B05D2A51">
    <w:name w:val="44B5534B3078DD4197432950B05D2A51"/>
  </w:style>
  <w:style w:type="paragraph" w:customStyle="1" w:styleId="60561D2700610542B4FAA816611D70B0">
    <w:name w:val="60561D2700610542B4FAA816611D70B0"/>
  </w:style>
  <w:style w:type="paragraph" w:customStyle="1" w:styleId="54D3DBF3FB22204D9C8D335B8AC58393">
    <w:name w:val="54D3DBF3FB22204D9C8D335B8AC58393"/>
  </w:style>
  <w:style w:type="paragraph" w:customStyle="1" w:styleId="51ECF304A3149D498D82F9CBF6232EF6">
    <w:name w:val="51ECF304A3149D498D82F9CBF6232EF6"/>
    <w:rsid w:val="004F14A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4AC"/>
    <w:rPr>
      <w:color w:val="808080"/>
    </w:rPr>
  </w:style>
  <w:style w:type="paragraph" w:customStyle="1" w:styleId="F1EE0DB619583C48BCB60A8D0FDC3BEC">
    <w:name w:val="F1EE0DB619583C48BCB60A8D0FDC3BEC"/>
  </w:style>
  <w:style w:type="paragraph" w:customStyle="1" w:styleId="BCB2F393D7AF1342AF31234F48E946C3">
    <w:name w:val="BCB2F393D7AF1342AF31234F48E946C3"/>
  </w:style>
  <w:style w:type="paragraph" w:customStyle="1" w:styleId="3749C83C50BF494CA3CE99AC6EBECFD5">
    <w:name w:val="3749C83C50BF494CA3CE99AC6EBECFD5"/>
  </w:style>
  <w:style w:type="paragraph" w:customStyle="1" w:styleId="A4F4C084CAD96244BA274CC712C0949C">
    <w:name w:val="A4F4C084CAD96244BA274CC712C0949C"/>
  </w:style>
  <w:style w:type="paragraph" w:customStyle="1" w:styleId="6EB8ECE43A15254BB551FC2360FFB71F">
    <w:name w:val="6EB8ECE43A15254BB551FC2360FFB71F"/>
  </w:style>
  <w:style w:type="paragraph" w:customStyle="1" w:styleId="9038132F1BD7464EA84078B436D99831">
    <w:name w:val="9038132F1BD7464EA84078B436D99831"/>
  </w:style>
  <w:style w:type="paragraph" w:customStyle="1" w:styleId="D7A5525AAC12814A99A6E7DF3DCFFF7B">
    <w:name w:val="D7A5525AAC12814A99A6E7DF3DCFFF7B"/>
  </w:style>
  <w:style w:type="paragraph" w:customStyle="1" w:styleId="FEA287E1EC324141AAFBC071B7397F8A">
    <w:name w:val="FEA287E1EC324141AAFBC071B7397F8A"/>
  </w:style>
  <w:style w:type="paragraph" w:customStyle="1" w:styleId="44B5534B3078DD4197432950B05D2A51">
    <w:name w:val="44B5534B3078DD4197432950B05D2A51"/>
  </w:style>
  <w:style w:type="paragraph" w:customStyle="1" w:styleId="60561D2700610542B4FAA816611D70B0">
    <w:name w:val="60561D2700610542B4FAA816611D70B0"/>
  </w:style>
  <w:style w:type="paragraph" w:customStyle="1" w:styleId="54D3DBF3FB22204D9C8D335B8AC58393">
    <w:name w:val="54D3DBF3FB22204D9C8D335B8AC58393"/>
  </w:style>
  <w:style w:type="paragraph" w:customStyle="1" w:styleId="51ECF304A3149D498D82F9CBF6232EF6">
    <w:name w:val="51ECF304A3149D498D82F9CBF6232EF6"/>
    <w:rsid w:val="004F14A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Ban09</b:Tag>
    <b:SourceType>BookSection</b:SourceType>
    <b:Guid>{2EA9A744-DAED-3344-8684-DDE6773B6DB8}</b:Guid>
    <b:Author>
      <b:Author>
        <b:NameList>
          <b:Person>
            <b:Last>Banerji</b:Last>
            <b:First>A.</b:First>
          </b:Person>
        </b:NameList>
      </b:Author>
      <b:Editor>
        <b:NameList>
          <b:Person>
            <b:Last>Lepecki</b:Last>
            <b:First>A.</b:First>
          </b:Person>
          <b:Person>
            <b:Last>Joy</b:Last>
            <b:First>J.</b:First>
          </b:Person>
        </b:NameList>
      </b:Editor>
    </b:Author>
    <b:Title>Paratopias of Performance: The Choreographic Practices of Chandralekha</b:Title>
    <b:City>Calcutta</b:City>
    <b:CountryRegion>India</b:CountryRegion>
    <b:Publisher>Seagull Press</b:Publisher>
    <b:Year>2009</b:Year>
    <b:Pages>347-72</b:Pages>
    <b:BookTitle>Planes of Composition: Dance, Theory, and the Global</b:BookTitle>
    <b:RefOrder>1</b:RefOrder>
  </b:Source>
  <b:Source>
    <b:Tag>Bha95</b:Tag>
    <b:SourceType>Book</b:SourceType>
    <b:Guid>{2E039EBE-DDC2-A743-A113-33F06883B698}</b:Guid>
    <b:Author>
      <b:Author>
        <b:NameList>
          <b:Person>
            <b:Last>Bharucha</b:Last>
            <b:First>R.</b:First>
          </b:Person>
        </b:NameList>
      </b:Author>
    </b:Author>
    <b:Title>Chandralekha:  Woman Dance Resistance</b:Title>
    <b:City>New Delhi</b:City>
    <b:CountryRegion>India</b:CountryRegion>
    <b:Publisher>HarperCollins</b:Publisher>
    <b:Year>1995</b:Year>
    <b:RefOrder>2</b:RefOrder>
  </b:Source>
  <b:Source>
    <b:Tag>Cha80</b:Tag>
    <b:SourceType>JournalArticle</b:SourceType>
    <b:Guid>{2B2D8C1F-28FB-6F4A-A7B5-4C348C714A2B}</b:Guid>
    <b:Author>
      <b:Author>
        <b:NameList>
          <b:Person>
            <b:Last>Chandralekha</b:Last>
          </b:Person>
        </b:NameList>
      </b:Author>
    </b:Author>
    <b:Title>Militant Origins of Indian Dance</b:Title>
    <b:Year>1980</b:Year>
    <b:Volume>IX</b:Volume>
    <b:Pages>80-85</b:Pages>
    <b:JournalName>Social Science</b:JournalName>
    <b:Issue>2/3</b:Issue>
    <b:RefOrder>3</b:RefOrder>
  </b:Source>
  <b:Source>
    <b:Tag>Cha04</b:Tag>
    <b:SourceType>Book</b:SourceType>
    <b:Guid>{01C154E1-160B-154D-B75B-D37FA61103BC}</b:Guid>
    <b:Author>
      <b:Author>
        <b:NameList>
          <b:Person>
            <b:Last>Chatterjea</b:Last>
            <b:First>A.</b:First>
          </b:Person>
        </b:NameList>
      </b:Author>
    </b:Author>
    <b:Title>Butting Out:  Reading Resistive Choreographies Through Works by Jawole Willa Jo Zollar and Chandralekha</b:Title>
    <b:Publisher>Wesleyan University Press</b:Publisher>
    <b:City>Middletown</b:City>
    <b:Year>2004</b:Year>
    <b:StateProvince>Conneticut</b:StateProvince>
    <b:CountryRegion>USA</b:CountryRegion>
    <b:RefOrder>4</b:RefOrder>
  </b:Source>
  <b:Source>
    <b:Tag>Men07</b:Tag>
    <b:SourceType>DocumentFromInternetSite</b:SourceType>
    <b:Guid>{FB256615-9A1C-D04C-899A-16608A60B62C}</b:Guid>
    <b:Author>
      <b:Author>
        <b:NameList>
          <b:Person>
            <b:Last>Menon</b:Last>
            <b:First>S.</b:First>
          </b:Person>
        </b:NameList>
      </b:Author>
    </b:Author>
    <b:Title>Rainbow on the Roadside</b:Title>
    <b:Year>2007</b:Year>
    <b:InternetSiteTitle>Tehelka.com</b:InternetSiteTitle>
    <b:URL>http://www.tehelka.com/story_main25.asp?filename=hub012007Rainbow_on.asp  </b:URL>
    <b:Month>January</b:Month>
    <b:Day>20</b:Day>
    <b:YearAccessed>2014</b:YearAccessed>
    <b:RefOrder>7</b:RefOrder>
  </b:Source>
  <b:Source>
    <b:Tag>Lal07</b:Tag>
    <b:SourceType>Film</b:SourceType>
    <b:Guid>{B2B4F089-99C0-0449-B0EF-0F4544593858}</b:Guid>
    <b:Author>
      <b:Author>
        <b:NameList>
          <b:Person>
            <b:Last>Lall</b:Last>
            <b:First>E.</b:First>
          </b:Person>
        </b:NameList>
      </b:Author>
      <b:Director>
        <b:NameList>
          <b:Person>
            <b:Last>Lall</b:Last>
            <b:First>E.</b:First>
          </b:Person>
        </b:NameList>
      </b:Director>
    </b:Author>
    <b:Title>Sharira – Chandralekha’s Explorations in Dance</b:Title>
    <b:ProductionCompany>Public Service Broadcasting Trust</b:ProductionCompany>
    <b:Year>2007</b:Year>
    <b:CountryRegion>New Delhi, India</b:CountryRegion>
    <b:Medium>DVD</b:Medium>
    <b:RefOrder>5</b:RefOrder>
  </b:Source>
  <b:Source>
    <b:Tag>Lat09</b:Tag>
    <b:SourceType>Film</b:SourceType>
    <b:Guid>{BBF2BDDC-BA41-3746-99DE-63C92E6CDFAB}</b:Guid>
    <b:Title>When the Gods Dance, Part 19: Bharatanatyam/Contemporary Dance</b:Title>
    <b:Author>
      <b:Director>
        <b:NameList>
          <b:Person>
            <b:Last>Gita</b:Last>
            <b:First>Lata</b:First>
            <b:Middle>and</b:Middle>
          </b:Person>
        </b:NameList>
      </b:Director>
    </b:Author>
    <b:CountryRegion>Mangalore, India</b:CountryRegion>
    <b:ProductionCompany>Geethanjali Studio</b:ProductionCompany>
    <b:Year>2009</b:Year>
    <b:Medium>DVD</b:Medium>
    <b:RefOrder>6</b:RefOrder>
  </b:Source>
</b:Sources>
</file>

<file path=customXml/itemProps1.xml><?xml version="1.0" encoding="utf-8"?>
<ds:datastoreItem xmlns:ds="http://schemas.openxmlformats.org/officeDocument/2006/customXml" ds:itemID="{C8822825-AD39-D74A-A50E-36A5EF39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74</TotalTime>
  <Pages>5</Pages>
  <Words>2207</Words>
  <Characters>12582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6</cp:revision>
  <dcterms:created xsi:type="dcterms:W3CDTF">2015-01-21T20:10:00Z</dcterms:created>
  <dcterms:modified xsi:type="dcterms:W3CDTF">2015-01-30T00:04:00Z</dcterms:modified>
</cp:coreProperties>
</file>