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50F6DD9" w:rsidR="00B574C9" w:rsidRPr="00C55FAE" w:rsidRDefault="0055659E" w:rsidP="0055659E">
                <w:pPr>
                  <w:rPr>
                    <w:color w:val="000000" w:themeColor="text1"/>
                    <w:sz w:val="24"/>
                    <w:szCs w:val="24"/>
                  </w:rPr>
                </w:pPr>
                <w:r w:rsidRPr="0055659E">
                  <w:rPr>
                    <w:lang w:val="en-US"/>
                  </w:rPr>
                  <w:t xml:space="preserve">Phillip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2A8E00E" w:rsidR="00B574C9" w:rsidRPr="00C55FAE" w:rsidRDefault="0055659E" w:rsidP="00522EA3">
                <w:pPr>
                  <w:rPr>
                    <w:color w:val="000000" w:themeColor="text1"/>
                    <w:sz w:val="24"/>
                    <w:szCs w:val="24"/>
                  </w:rPr>
                </w:pPr>
                <w:r w:rsidRPr="0055659E">
                  <w:rPr>
                    <w:lang w:val="en-US" w:eastAsia="ja-JP"/>
                  </w:rP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CE287CC" w:rsidR="003F0D73" w:rsidRPr="00FB589A" w:rsidRDefault="0055659E" w:rsidP="000F721C">
                <w:pPr>
                  <w:rPr>
                    <w:b/>
                  </w:rPr>
                </w:pPr>
                <w:r w:rsidRPr="0055659E">
                  <w:rPr>
                    <w:b/>
                  </w:rPr>
                  <w:t xml:space="preserve"> </w:t>
                </w:r>
                <w:r w:rsidRPr="0055659E">
                  <w:rPr>
                    <w:b/>
                    <w:lang w:val="en-US"/>
                  </w:rPr>
                  <w:t xml:space="preserve">Ernst </w:t>
                </w:r>
                <w:proofErr w:type="spellStart"/>
                <w:r w:rsidRPr="0055659E">
                  <w:rPr>
                    <w:b/>
                    <w:lang w:val="en-US"/>
                  </w:rPr>
                  <w:t>Krenek</w:t>
                </w:r>
                <w:proofErr w:type="spellEnd"/>
                <w:r w:rsidRPr="0055659E">
                  <w:rPr>
                    <w:b/>
                  </w:rPr>
                  <w:t xml:space="preserve"> (1900-1991)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FEB3BF9" w:rsidR="00E85A05" w:rsidRDefault="005B5FCD" w:rsidP="00E85A05">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p>
            </w:tc>
          </w:sdtContent>
        </w:sdt>
      </w:tr>
      <w:tr w:rsidR="003F0D73" w14:paraId="63D8B75E" w14:textId="77777777" w:rsidTr="003F0D73">
        <w:tc>
          <w:tcPr>
            <w:tcW w:w="9016" w:type="dxa"/>
            <w:tcMar>
              <w:top w:w="113" w:type="dxa"/>
              <w:bottom w:w="113" w:type="dxa"/>
            </w:tcMar>
          </w:tcPr>
          <w:p w14:paraId="51D197F0" w14:textId="70BEC101" w:rsidR="00F84B49" w:rsidRDefault="00F84B49" w:rsidP="0088595D">
            <w:r>
              <w:t xml:space="preserve">File: </w:t>
            </w:r>
            <w:proofErr w:type="spellStart"/>
            <w:r>
              <w:t>krenek</w:t>
            </w:r>
            <w:proofErr w:type="spellEnd"/>
            <w:r>
              <w:t xml:space="preserve"> 1.pdf</w:t>
            </w:r>
          </w:p>
          <w:p w14:paraId="3D1C1B43" w14:textId="77777777" w:rsidR="006939CD" w:rsidRDefault="006939CD" w:rsidP="0088595D"/>
          <w:p w14:paraId="3448E9A0" w14:textId="37555230" w:rsidR="0055659E" w:rsidRDefault="0055659E" w:rsidP="0088595D">
            <w:r>
              <w:t xml:space="preserve">Ernst </w:t>
            </w:r>
            <w:proofErr w:type="spellStart"/>
            <w:r>
              <w:t>Krenek</w:t>
            </w:r>
            <w:proofErr w:type="spellEnd"/>
            <w:r>
              <w:t xml:space="preserve">, twentieth century composer, was born in Vienna in 1900. </w:t>
            </w:r>
            <w:proofErr w:type="spellStart"/>
            <w:r>
              <w:t>Krenek</w:t>
            </w:r>
            <w:proofErr w:type="spellEnd"/>
            <w:r>
              <w:t xml:space="preserve"> composed over 240 works from 1917 until 1989, and his career includes works in many genres, including symphonies, operas, chamber music and music for piano</w:t>
            </w:r>
            <w:r w:rsidR="00DB38E0">
              <w:t xml:space="preserve">. </w:t>
            </w:r>
            <w:proofErr w:type="spellStart"/>
            <w:r>
              <w:t>Krenek</w:t>
            </w:r>
            <w:proofErr w:type="spellEnd"/>
            <w:r>
              <w:t xml:space="preserve"> was stylistically protean, and indebted at various points to Schubert, Mahler, Bartok, and </w:t>
            </w:r>
            <w:proofErr w:type="spellStart"/>
            <w:r>
              <w:t>Schönberg</w:t>
            </w:r>
            <w:proofErr w:type="spellEnd"/>
            <w:r w:rsidR="00DB38E0">
              <w:t xml:space="preserve">. </w:t>
            </w:r>
            <w:r>
              <w:t xml:space="preserve">In 1974, Glenn Gould called </w:t>
            </w:r>
            <w:proofErr w:type="spellStart"/>
            <w:r>
              <w:t>Krenek</w:t>
            </w:r>
            <w:proofErr w:type="spellEnd"/>
            <w:r>
              <w:t xml:space="preserve"> </w:t>
            </w:r>
            <w:r w:rsidR="00DB38E0">
              <w:t>‘</w:t>
            </w:r>
            <w:r>
              <w:t>the most prolific major composer of our time.</w:t>
            </w:r>
            <w:r w:rsidR="00DB38E0">
              <w:t>’</w:t>
            </w:r>
            <w:r>
              <w:t xml:space="preserve"> </w:t>
            </w:r>
            <w:proofErr w:type="spellStart"/>
            <w:r>
              <w:t>Krenek</w:t>
            </w:r>
            <w:proofErr w:type="spellEnd"/>
            <w:r>
              <w:t xml:space="preserve"> wrote several symphonies in the 1920s intended to extend the idiom of Mahler (</w:t>
            </w:r>
            <w:proofErr w:type="spellStart"/>
            <w:r>
              <w:t>Krenek</w:t>
            </w:r>
            <w:proofErr w:type="spellEnd"/>
            <w:r>
              <w:t xml:space="preserve"> was briefly married to Anna Mahler, the elder composer’s daughter in 1922)</w:t>
            </w:r>
            <w:r w:rsidR="00DB38E0">
              <w:t xml:space="preserve">. </w:t>
            </w:r>
            <w:r>
              <w:t>He wrote an opera titled</w:t>
            </w:r>
            <w:r w:rsidR="00BC50FA">
              <w:t xml:space="preserve"> </w:t>
            </w:r>
            <w:r w:rsidR="00DB38E0">
              <w:t>‘</w:t>
            </w:r>
            <w:r w:rsidR="00BC50FA">
              <w:t xml:space="preserve">Jonny </w:t>
            </w:r>
            <w:proofErr w:type="spellStart"/>
            <w:r w:rsidR="00BC50FA">
              <w:t>Spielt</w:t>
            </w:r>
            <w:proofErr w:type="spellEnd"/>
            <w:r w:rsidR="00BC50FA">
              <w:t xml:space="preserve"> Auf</w:t>
            </w:r>
            <w:r w:rsidR="00DB38E0">
              <w:t>’</w:t>
            </w:r>
            <w:r w:rsidR="00BC50FA">
              <w:t xml:space="preserve"> (1927) that</w:t>
            </w:r>
            <w:r>
              <w:t xml:space="preserve"> mixes jazz motifs i</w:t>
            </w:r>
            <w:r w:rsidR="00724F7E">
              <w:t xml:space="preserve">n modernist, atonal settings. </w:t>
            </w:r>
            <w:proofErr w:type="gramStart"/>
            <w:r>
              <w:t>This work was banned by the Nazis for its reflect</w:t>
            </w:r>
            <w:r w:rsidR="00724F7E">
              <w:t>ion of African American styles</w:t>
            </w:r>
            <w:proofErr w:type="gramEnd"/>
            <w:r w:rsidR="00724F7E">
              <w:t>.</w:t>
            </w:r>
            <w:r>
              <w:t xml:space="preserve"> </w:t>
            </w:r>
            <w:proofErr w:type="spellStart"/>
            <w:r>
              <w:t>Krenek’s</w:t>
            </w:r>
            <w:proofErr w:type="spellEnd"/>
            <w:r>
              <w:t xml:space="preserve"> works of the 1920s are atonal but still melodic; he called this music of his early period </w:t>
            </w:r>
            <w:r w:rsidR="00DB38E0">
              <w:t>‘</w:t>
            </w:r>
            <w:r>
              <w:t>rich in dissonant polyphony.</w:t>
            </w:r>
            <w:r w:rsidR="00DB38E0">
              <w:t xml:space="preserve">’ </w:t>
            </w:r>
            <w:r>
              <w:t xml:space="preserve">Beginning with his opera </w:t>
            </w:r>
            <w:r>
              <w:rPr>
                <w:i/>
                <w:iCs/>
              </w:rPr>
              <w:t xml:space="preserve">Karl V </w:t>
            </w:r>
            <w:r>
              <w:t>(1930), (which engages complex religious and political questions, presenting Karl, a sixteenth cen</w:t>
            </w:r>
            <w:r w:rsidR="00D625C4">
              <w:t>t</w:t>
            </w:r>
            <w:r>
              <w:t xml:space="preserve">ury Hapsburg Emperor, as a Hamlet-like antihero), </w:t>
            </w:r>
            <w:proofErr w:type="spellStart"/>
            <w:r>
              <w:t>Krenek</w:t>
            </w:r>
            <w:proofErr w:type="spellEnd"/>
            <w:r>
              <w:t xml:space="preserve"> beg</w:t>
            </w:r>
            <w:r w:rsidR="00F202D0">
              <w:t>an working in music based in twelve</w:t>
            </w:r>
            <w:r w:rsidR="00724F7E">
              <w:t>-</w:t>
            </w:r>
            <w:r w:rsidR="00C52F7A">
              <w:t>tone</w:t>
            </w:r>
            <w:r>
              <w:t xml:space="preserve"> rows, derived from the theory and works of Arnold </w:t>
            </w:r>
            <w:proofErr w:type="spellStart"/>
            <w:r>
              <w:t>Schönberg</w:t>
            </w:r>
            <w:proofErr w:type="spellEnd"/>
            <w:r w:rsidR="00DB38E0">
              <w:t xml:space="preserve">. </w:t>
            </w:r>
            <w:r>
              <w:t xml:space="preserve">Throughout the rest of his career, </w:t>
            </w:r>
            <w:proofErr w:type="spellStart"/>
            <w:r>
              <w:t>Krenek</w:t>
            </w:r>
            <w:proofErr w:type="spellEnd"/>
            <w:r>
              <w:t xml:space="preserve"> would return to varieties of serial</w:t>
            </w:r>
            <w:r w:rsidR="00F202D0">
              <w:t>ization, often involving twelve</w:t>
            </w:r>
            <w:r w:rsidR="00C52F7A">
              <w:t>-tone</w:t>
            </w:r>
            <w:bookmarkStart w:id="0" w:name="_GoBack"/>
            <w:bookmarkEnd w:id="0"/>
            <w:r>
              <w:t xml:space="preserve"> rows, trying to exploit </w:t>
            </w:r>
            <w:r w:rsidR="00DB38E0">
              <w:t>‘</w:t>
            </w:r>
            <w:r>
              <w:t>the dialectical cohabitation of predetermination and chance</w:t>
            </w:r>
            <w:r w:rsidR="00DB38E0">
              <w:t>’</w:t>
            </w:r>
            <w:r>
              <w:t xml:space="preserve"> inherent in serialism</w:t>
            </w:r>
            <w:r w:rsidR="00DB38E0">
              <w:t xml:space="preserve">. </w:t>
            </w:r>
            <w:r>
              <w:t>An especially strong example of his mid-career work in a serial mode is his Symphonic Elegy to Webern, op. 105</w:t>
            </w:r>
            <w:r w:rsidR="00DB38E0">
              <w:t xml:space="preserve">. </w:t>
            </w:r>
            <w:r>
              <w:t xml:space="preserve">Another phase of his career, begun in the 1930s, is a </w:t>
            </w:r>
            <w:proofErr w:type="spellStart"/>
            <w:r>
              <w:t>neoromanticism</w:t>
            </w:r>
            <w:proofErr w:type="spellEnd"/>
            <w:r>
              <w:t xml:space="preserve"> indebted to Schubert</w:t>
            </w:r>
            <w:r w:rsidR="00DB38E0">
              <w:t xml:space="preserve">. </w:t>
            </w:r>
            <w:r>
              <w:t xml:space="preserve">Throughout </w:t>
            </w:r>
            <w:proofErr w:type="spellStart"/>
            <w:r>
              <w:t>Krenek’s</w:t>
            </w:r>
            <w:proofErr w:type="spellEnd"/>
            <w:r>
              <w:t xml:space="preserve"> post-1930 career, especially in his piano music, the melodic neoromantic and the edgy, atonal modernist often fruitfully coexist</w:t>
            </w:r>
            <w:r w:rsidR="00DB38E0">
              <w:t xml:space="preserve">. </w:t>
            </w:r>
            <w:proofErr w:type="spellStart"/>
            <w:r>
              <w:t>Krenek</w:t>
            </w:r>
            <w:proofErr w:type="spellEnd"/>
            <w:r>
              <w:t xml:space="preserve"> moved to America in 1938, and lectured at Vassar College and later at several California universities. In the North American period of his life, his name was esteemed, but his music was not well known, as only a small percentage of his works had been recorded by the 1960s; almost all of his works are now available in published recordings</w:t>
            </w:r>
            <w:r w:rsidR="00DB38E0">
              <w:t xml:space="preserve">. </w:t>
            </w:r>
            <w:r>
              <w:t>He occasionally integrated electronic and/or taped music into his compositions from the 1950s until the 1970s</w:t>
            </w:r>
            <w:r w:rsidR="00DB38E0">
              <w:t xml:space="preserve">. </w:t>
            </w:r>
            <w:proofErr w:type="spellStart"/>
            <w:r>
              <w:t>Krenek</w:t>
            </w:r>
            <w:proofErr w:type="spellEnd"/>
            <w:r>
              <w:t xml:space="preserve"> was an aficionado of history, seeking to link theories of sixteenth century polyphony to modernist, serial ideas; he also wrote, in especially lucid and compelling English, a history of his </w:t>
            </w:r>
            <w:r w:rsidR="00F265B4">
              <w:t xml:space="preserve">own music (and incidentally of </w:t>
            </w:r>
            <w:r>
              <w:t xml:space="preserve">twentieth century music), called </w:t>
            </w:r>
            <w:r w:rsidR="00DB38E0">
              <w:t>‘</w:t>
            </w:r>
            <w:r>
              <w:t>Circling My Horizon</w:t>
            </w:r>
            <w:r w:rsidR="00DB38E0">
              <w:t>’</w:t>
            </w:r>
            <w:r>
              <w:t xml:space="preserve"> in 1974</w:t>
            </w:r>
            <w:r w:rsidR="00DB38E0">
              <w:t xml:space="preserve">. </w:t>
            </w:r>
            <w:proofErr w:type="spellStart"/>
            <w:r>
              <w:t>Krenek</w:t>
            </w:r>
            <w:proofErr w:type="spellEnd"/>
            <w:r>
              <w:t xml:space="preserve"> died in 1991.</w:t>
            </w:r>
          </w:p>
          <w:p w14:paraId="061DDFBA" w14:textId="77777777" w:rsidR="0055659E" w:rsidRDefault="0055659E" w:rsidP="0088595D"/>
          <w:p w14:paraId="6826CC74" w14:textId="337E6EE9" w:rsidR="00C95440" w:rsidRDefault="00C95440" w:rsidP="0088595D">
            <w:r>
              <w:lastRenderedPageBreak/>
              <w:t xml:space="preserve">File: </w:t>
            </w:r>
            <w:proofErr w:type="spellStart"/>
            <w:r>
              <w:t>Krenek</w:t>
            </w:r>
            <w:proofErr w:type="spellEnd"/>
            <w:r>
              <w:t xml:space="preserve"> 2.pdf</w:t>
            </w:r>
          </w:p>
          <w:p w14:paraId="79B08C76" w14:textId="77777777" w:rsidR="00C432D9" w:rsidRDefault="00C432D9" w:rsidP="0088595D"/>
          <w:p w14:paraId="0FEEA929" w14:textId="63A6D829" w:rsidR="0055659E" w:rsidRPr="00D1538F" w:rsidRDefault="00D1538F" w:rsidP="0088595D">
            <w:r w:rsidRPr="00D1538F">
              <w:rPr>
                <w:bCs/>
                <w:u w:val="single"/>
              </w:rPr>
              <w:t xml:space="preserve">List of </w:t>
            </w:r>
            <w:r w:rsidR="0055659E" w:rsidRPr="00D1538F">
              <w:rPr>
                <w:bCs/>
                <w:u w:val="single"/>
              </w:rPr>
              <w:t>Recordings</w:t>
            </w:r>
            <w:r w:rsidR="0055659E" w:rsidRPr="00D1538F">
              <w:rPr>
                <w:bCs/>
              </w:rPr>
              <w:t>:</w:t>
            </w:r>
          </w:p>
          <w:p w14:paraId="3447CBB3" w14:textId="3A827E47" w:rsidR="00342B09" w:rsidRDefault="0055659E" w:rsidP="00342B09">
            <w:pPr>
              <w:ind w:left="142"/>
            </w:pPr>
            <w:r>
              <w:rPr>
                <w:i/>
                <w:iCs/>
              </w:rPr>
              <w:t xml:space="preserve">Chamber Music with Clarinet. </w:t>
            </w:r>
            <w:proofErr w:type="spellStart"/>
            <w:r>
              <w:t>Csaba</w:t>
            </w:r>
            <w:proofErr w:type="spellEnd"/>
            <w:r>
              <w:t xml:space="preserve"> </w:t>
            </w:r>
            <w:proofErr w:type="spellStart"/>
            <w:r>
              <w:t>Klenyán</w:t>
            </w:r>
            <w:proofErr w:type="spellEnd"/>
            <w:r w:rsidR="00DB38E0">
              <w:t xml:space="preserve">. </w:t>
            </w:r>
            <w:proofErr w:type="spellStart"/>
            <w:r>
              <w:t>Hungaroton</w:t>
            </w:r>
            <w:proofErr w:type="spellEnd"/>
            <w:r>
              <w:t xml:space="preserve"> Classic</w:t>
            </w:r>
            <w:r w:rsidR="00DB38E0">
              <w:t xml:space="preserve">. </w:t>
            </w:r>
            <w:r>
              <w:t>2006.</w:t>
            </w:r>
          </w:p>
          <w:p w14:paraId="415E6460" w14:textId="3B3340B6" w:rsidR="00342B09" w:rsidRDefault="0055659E" w:rsidP="00342B09">
            <w:pPr>
              <w:ind w:left="142"/>
            </w:pPr>
            <w:r>
              <w:rPr>
                <w:i/>
                <w:iCs/>
              </w:rPr>
              <w:t xml:space="preserve">Complete Symphonies. </w:t>
            </w:r>
            <w:r>
              <w:t xml:space="preserve">Cond. </w:t>
            </w:r>
            <w:proofErr w:type="spellStart"/>
            <w:r>
              <w:t>Alun</w:t>
            </w:r>
            <w:proofErr w:type="spellEnd"/>
            <w:r>
              <w:t xml:space="preserve"> Francis</w:t>
            </w:r>
            <w:r w:rsidR="00DB38E0">
              <w:t xml:space="preserve">. </w:t>
            </w:r>
            <w:r>
              <w:t xml:space="preserve">NDR </w:t>
            </w:r>
            <w:proofErr w:type="spellStart"/>
            <w:r>
              <w:t>Radiophilharmonie</w:t>
            </w:r>
            <w:proofErr w:type="spellEnd"/>
            <w:r>
              <w:t xml:space="preserve"> Hannover. CPO Records, 2012.</w:t>
            </w:r>
          </w:p>
          <w:p w14:paraId="5D3D8240" w14:textId="38465491" w:rsidR="00342B09" w:rsidRDefault="0055659E" w:rsidP="00342B09">
            <w:pPr>
              <w:ind w:left="142"/>
            </w:pPr>
            <w:r>
              <w:rPr>
                <w:i/>
                <w:iCs/>
              </w:rPr>
              <w:t>Karl V</w:t>
            </w:r>
            <w:r w:rsidR="00DB38E0">
              <w:rPr>
                <w:i/>
                <w:iCs/>
              </w:rPr>
              <w:t xml:space="preserve">. </w:t>
            </w:r>
            <w:r>
              <w:t xml:space="preserve">Radio </w:t>
            </w:r>
            <w:proofErr w:type="spellStart"/>
            <w:r>
              <w:t>Symphonieorchester</w:t>
            </w:r>
            <w:proofErr w:type="spellEnd"/>
            <w:r>
              <w:t xml:space="preserve"> Wien</w:t>
            </w:r>
            <w:r w:rsidR="00DB38E0">
              <w:t xml:space="preserve">. </w:t>
            </w:r>
            <w:r>
              <w:t xml:space="preserve">Cond. </w:t>
            </w:r>
            <w:proofErr w:type="spellStart"/>
            <w:r>
              <w:t>Gerd</w:t>
            </w:r>
            <w:proofErr w:type="spellEnd"/>
            <w:r>
              <w:t xml:space="preserve"> Albrecht. </w:t>
            </w:r>
            <w:proofErr w:type="spellStart"/>
            <w:r>
              <w:t>Orfeo</w:t>
            </w:r>
            <w:proofErr w:type="spellEnd"/>
            <w:r>
              <w:t xml:space="preserve"> </w:t>
            </w:r>
            <w:proofErr w:type="spellStart"/>
            <w:r>
              <w:t>D'or</w:t>
            </w:r>
            <w:proofErr w:type="spellEnd"/>
            <w:r>
              <w:t>, 2000.</w:t>
            </w:r>
          </w:p>
          <w:p w14:paraId="1BBAC71D" w14:textId="7D271F54" w:rsidR="00342B09" w:rsidRDefault="0055659E" w:rsidP="00342B09">
            <w:pPr>
              <w:ind w:left="142"/>
            </w:pPr>
            <w:r>
              <w:rPr>
                <w:i/>
                <w:iCs/>
              </w:rPr>
              <w:t>Piano Works - 12 Variations In 3 Movements / 11 Piano Pieces / Echoes From Austria / Piano Sonata No. 7</w:t>
            </w:r>
            <w:r w:rsidR="00DB38E0">
              <w:t xml:space="preserve">. </w:t>
            </w:r>
            <w:r>
              <w:t xml:space="preserve">Till Alexander </w:t>
            </w:r>
            <w:proofErr w:type="spellStart"/>
            <w:r>
              <w:t>Korber</w:t>
            </w:r>
            <w:proofErr w:type="spellEnd"/>
            <w:r w:rsidR="00DB38E0">
              <w:t xml:space="preserve">. </w:t>
            </w:r>
            <w:r>
              <w:t>Capriccio, 2004.</w:t>
            </w:r>
          </w:p>
          <w:p w14:paraId="711D9A18" w14:textId="04D8FC4F" w:rsidR="0055659E" w:rsidRDefault="0055659E" w:rsidP="00D1538F">
            <w:pPr>
              <w:ind w:left="142"/>
            </w:pPr>
            <w:r>
              <w:rPr>
                <w:i/>
                <w:iCs/>
              </w:rPr>
              <w:t>Sonata for Piano No. 3</w:t>
            </w:r>
            <w:r w:rsidR="00DB38E0">
              <w:rPr>
                <w:i/>
                <w:iCs/>
              </w:rPr>
              <w:t xml:space="preserve">. </w:t>
            </w:r>
            <w:r>
              <w:t>(</w:t>
            </w:r>
            <w:proofErr w:type="gramStart"/>
            <w:r>
              <w:t>on</w:t>
            </w:r>
            <w:proofErr w:type="gramEnd"/>
            <w:r>
              <w:t xml:space="preserve">: </w:t>
            </w:r>
            <w:r>
              <w:rPr>
                <w:i/>
                <w:iCs/>
              </w:rPr>
              <w:t xml:space="preserve">Glenn Gould Edition: Berg, </w:t>
            </w:r>
            <w:proofErr w:type="spellStart"/>
            <w:r>
              <w:rPr>
                <w:i/>
                <w:iCs/>
              </w:rPr>
              <w:t>Krenek</w:t>
            </w:r>
            <w:proofErr w:type="spellEnd"/>
            <w:r>
              <w:rPr>
                <w:i/>
                <w:iCs/>
              </w:rPr>
              <w:t>, Webern, Debussy &amp; Ravel</w:t>
            </w:r>
            <w:r>
              <w:t>). Glenn Gould</w:t>
            </w:r>
            <w:r w:rsidR="00DB38E0">
              <w:t xml:space="preserve">. </w:t>
            </w:r>
            <w:r>
              <w:t>Sony, 1995.</w:t>
            </w:r>
          </w:p>
          <w:p w14:paraId="74533889" w14:textId="13542743" w:rsidR="0055659E" w:rsidRDefault="0055659E" w:rsidP="00D1538F">
            <w:pPr>
              <w:ind w:left="142"/>
            </w:pPr>
            <w:r>
              <w:rPr>
                <w:i/>
                <w:iCs/>
              </w:rPr>
              <w:t>Symphonic Elegy</w:t>
            </w:r>
            <w:r>
              <w:t xml:space="preserve">; </w:t>
            </w:r>
            <w:r>
              <w:rPr>
                <w:i/>
                <w:iCs/>
              </w:rPr>
              <w:t>Works for String Orchestra</w:t>
            </w:r>
            <w:r w:rsidR="00DB38E0">
              <w:t xml:space="preserve">. </w:t>
            </w:r>
            <w:r>
              <w:t xml:space="preserve">Cond. Ernst </w:t>
            </w:r>
            <w:proofErr w:type="spellStart"/>
            <w:r>
              <w:t>Kovacic</w:t>
            </w:r>
            <w:proofErr w:type="spellEnd"/>
            <w:r>
              <w:t xml:space="preserve">, </w:t>
            </w:r>
            <w:proofErr w:type="spellStart"/>
            <w:r>
              <w:t>Leopoldinum</w:t>
            </w:r>
            <w:proofErr w:type="spellEnd"/>
            <w:r>
              <w:t xml:space="preserve"> Orchestra. Capriccio, 2009.</w:t>
            </w:r>
          </w:p>
          <w:p w14:paraId="1ED4C6BB" w14:textId="1E72F089" w:rsidR="00000B0D" w:rsidRPr="00000B0D" w:rsidRDefault="0055659E" w:rsidP="00D1538F">
            <w:pPr>
              <w:ind w:left="142"/>
            </w:pPr>
            <w:r>
              <w:rPr>
                <w:i/>
                <w:iCs/>
              </w:rPr>
              <w:t xml:space="preserve">Three Operas: Der </w:t>
            </w:r>
            <w:proofErr w:type="spellStart"/>
            <w:r>
              <w:rPr>
                <w:i/>
                <w:iCs/>
              </w:rPr>
              <w:t>Diktator</w:t>
            </w:r>
            <w:proofErr w:type="spellEnd"/>
            <w:r>
              <w:rPr>
                <w:i/>
                <w:iCs/>
              </w:rPr>
              <w:t xml:space="preserve"> / Das </w:t>
            </w:r>
            <w:proofErr w:type="spellStart"/>
            <w:r>
              <w:rPr>
                <w:i/>
                <w:iCs/>
              </w:rPr>
              <w:t>geheime</w:t>
            </w:r>
            <w:proofErr w:type="spellEnd"/>
            <w:r>
              <w:rPr>
                <w:i/>
                <w:iCs/>
              </w:rPr>
              <w:t xml:space="preserve"> </w:t>
            </w:r>
            <w:proofErr w:type="spellStart"/>
            <w:r>
              <w:rPr>
                <w:i/>
                <w:iCs/>
              </w:rPr>
              <w:t>Königreich</w:t>
            </w:r>
            <w:proofErr w:type="spellEnd"/>
            <w:r>
              <w:rPr>
                <w:i/>
                <w:iCs/>
              </w:rPr>
              <w:t xml:space="preserve"> / </w:t>
            </w:r>
            <w:proofErr w:type="spellStart"/>
            <w:r>
              <w:rPr>
                <w:i/>
                <w:iCs/>
              </w:rPr>
              <w:t>Schwergewicht</w:t>
            </w:r>
            <w:proofErr w:type="spellEnd"/>
            <w:r>
              <w:rPr>
                <w:i/>
                <w:iCs/>
              </w:rPr>
              <w:t xml:space="preserve"> order Die </w:t>
            </w:r>
            <w:proofErr w:type="spellStart"/>
            <w:r>
              <w:rPr>
                <w:i/>
                <w:iCs/>
              </w:rPr>
              <w:t>ehre</w:t>
            </w:r>
            <w:proofErr w:type="spellEnd"/>
            <w:r>
              <w:rPr>
                <w:i/>
                <w:iCs/>
              </w:rPr>
              <w:t xml:space="preserve"> der</w:t>
            </w:r>
            <w:r>
              <w:t xml:space="preserve"> </w:t>
            </w:r>
            <w:r>
              <w:rPr>
                <w:i/>
                <w:iCs/>
              </w:rPr>
              <w:t xml:space="preserve">Nation. </w:t>
            </w:r>
            <w:proofErr w:type="spellStart"/>
            <w:r>
              <w:t>Deutches</w:t>
            </w:r>
            <w:proofErr w:type="spellEnd"/>
            <w:r>
              <w:t xml:space="preserve"> </w:t>
            </w:r>
            <w:proofErr w:type="spellStart"/>
            <w:r>
              <w:t>Sinfonie</w:t>
            </w:r>
            <w:proofErr w:type="spellEnd"/>
            <w:r>
              <w:t xml:space="preserve"> </w:t>
            </w:r>
            <w:proofErr w:type="spellStart"/>
            <w:r>
              <w:t>Orchester</w:t>
            </w:r>
            <w:proofErr w:type="spellEnd"/>
            <w:r>
              <w:t xml:space="preserve"> Berlin. Cond. </w:t>
            </w:r>
            <w:proofErr w:type="spellStart"/>
            <w:r>
              <w:t>Marek</w:t>
            </w:r>
            <w:proofErr w:type="spellEnd"/>
            <w:r>
              <w:t xml:space="preserve"> </w:t>
            </w:r>
            <w:proofErr w:type="spellStart"/>
            <w:r>
              <w:t>Janowski</w:t>
            </w:r>
            <w:proofErr w:type="spellEnd"/>
            <w:r w:rsidR="00DB38E0">
              <w:t xml:space="preserve">. </w:t>
            </w:r>
            <w:r>
              <w:t>Capriccio, 2004</w:t>
            </w:r>
            <w:r w:rsidR="008206F5">
              <w:t>.</w:t>
            </w:r>
          </w:p>
        </w:tc>
      </w:tr>
      <w:tr w:rsidR="003235A7" w14:paraId="323C43D7" w14:textId="77777777" w:rsidTr="003235A7">
        <w:tc>
          <w:tcPr>
            <w:tcW w:w="9016" w:type="dxa"/>
          </w:tcPr>
          <w:p w14:paraId="699D6917" w14:textId="2445C4C1" w:rsidR="008206F5" w:rsidRDefault="003235A7" w:rsidP="00C432D9">
            <w:r w:rsidRPr="0015114C">
              <w:rPr>
                <w:u w:val="single"/>
              </w:rPr>
              <w:lastRenderedPageBreak/>
              <w:t>Further reading</w:t>
            </w:r>
            <w:r>
              <w:t>:</w:t>
            </w:r>
          </w:p>
          <w:p w14:paraId="59CE0A02" w14:textId="333FF979" w:rsidR="008206F5" w:rsidRDefault="00C52F7A" w:rsidP="00F265B4">
            <w:sdt>
              <w:sdtPr>
                <w:id w:val="-2131703997"/>
                <w:citation/>
              </w:sdtPr>
              <w:sdtEndPr/>
              <w:sdtContent>
                <w:r w:rsidR="00C432D9">
                  <w:fldChar w:fldCharType="begin"/>
                </w:r>
                <w:r w:rsidR="00C432D9">
                  <w:rPr>
                    <w:lang w:val="en-US"/>
                  </w:rPr>
                  <w:instrText xml:space="preserve"> CITATION Kre741 \l 1033 </w:instrText>
                </w:r>
                <w:r w:rsidR="00C432D9">
                  <w:fldChar w:fldCharType="separate"/>
                </w:r>
                <w:r w:rsidR="00C432D9" w:rsidRPr="00C432D9">
                  <w:rPr>
                    <w:noProof/>
                    <w:lang w:val="en-US"/>
                  </w:rPr>
                  <w:t>(Krenek)</w:t>
                </w:r>
                <w:r w:rsidR="00C432D9">
                  <w:fldChar w:fldCharType="end"/>
                </w:r>
              </w:sdtContent>
            </w:sdt>
          </w:p>
          <w:p w14:paraId="60E9E5DB" w14:textId="77777777" w:rsidR="00342B09" w:rsidRDefault="00342B09" w:rsidP="00F265B4"/>
          <w:p w14:paraId="014B768A" w14:textId="6C30B00A" w:rsidR="008206F5" w:rsidRDefault="00C52F7A" w:rsidP="00F265B4">
            <w:sdt>
              <w:sdtPr>
                <w:id w:val="-690449173"/>
                <w:citation/>
              </w:sdtPr>
              <w:sdtEndPr/>
              <w:sdtContent>
                <w:r w:rsidR="00C432D9">
                  <w:fldChar w:fldCharType="begin"/>
                </w:r>
                <w:r w:rsidR="00C432D9">
                  <w:rPr>
                    <w:lang w:val="en-US"/>
                  </w:rPr>
                  <w:instrText xml:space="preserve"> CITATION Kre591 \l 1033 </w:instrText>
                </w:r>
                <w:r w:rsidR="00C432D9">
                  <w:fldChar w:fldCharType="separate"/>
                </w:r>
                <w:r w:rsidR="00C432D9" w:rsidRPr="00C432D9">
                  <w:rPr>
                    <w:noProof/>
                    <w:lang w:val="en-US"/>
                  </w:rPr>
                  <w:t>(E. Krenek)</w:t>
                </w:r>
                <w:r w:rsidR="00C432D9">
                  <w:fldChar w:fldCharType="end"/>
                </w:r>
              </w:sdtContent>
            </w:sdt>
          </w:p>
          <w:p w14:paraId="0823E4A5" w14:textId="77777777" w:rsidR="00342B09" w:rsidRDefault="00342B09" w:rsidP="00F265B4">
            <w:pPr>
              <w:rPr>
                <w:rFonts w:cs="Candara"/>
              </w:rPr>
            </w:pPr>
          </w:p>
          <w:p w14:paraId="63759E06" w14:textId="08B950CB" w:rsidR="002A756B" w:rsidRPr="002A756B" w:rsidRDefault="00C52F7A" w:rsidP="00F265B4">
            <w:pPr>
              <w:rPr>
                <w:rFonts w:cs="Candara"/>
              </w:rPr>
            </w:pPr>
            <w:sdt>
              <w:sdtPr>
                <w:rPr>
                  <w:rFonts w:cs="Candara"/>
                </w:rPr>
                <w:id w:val="-1332211018"/>
                <w:citation/>
              </w:sdtPr>
              <w:sdtEndPr/>
              <w:sdtContent>
                <w:r w:rsidR="00C432D9">
                  <w:rPr>
                    <w:rFonts w:cs="Candara"/>
                  </w:rPr>
                  <w:fldChar w:fldCharType="begin"/>
                </w:r>
                <w:r w:rsidR="00C432D9">
                  <w:rPr>
                    <w:rFonts w:cs="Candara"/>
                    <w:lang w:val="en-US"/>
                  </w:rPr>
                  <w:instrText xml:space="preserve"> CITATION Ste911 \l 1033 </w:instrText>
                </w:r>
                <w:r w:rsidR="00C432D9">
                  <w:rPr>
                    <w:rFonts w:cs="Candara"/>
                  </w:rPr>
                  <w:fldChar w:fldCharType="separate"/>
                </w:r>
                <w:r w:rsidR="00C432D9" w:rsidRPr="00C432D9">
                  <w:rPr>
                    <w:rFonts w:cs="Candara"/>
                    <w:noProof/>
                    <w:lang w:val="en-US"/>
                  </w:rPr>
                  <w:t>(Stewart)</w:t>
                </w:r>
                <w:r w:rsidR="00C432D9">
                  <w:rPr>
                    <w:rFonts w:cs="Candara"/>
                  </w:rPr>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210C03"/>
    <w:rsid w:val="002162E2"/>
    <w:rsid w:val="00225C5A"/>
    <w:rsid w:val="00230B10"/>
    <w:rsid w:val="00234353"/>
    <w:rsid w:val="00244BB0"/>
    <w:rsid w:val="002A0A0D"/>
    <w:rsid w:val="002A756B"/>
    <w:rsid w:val="002B0B37"/>
    <w:rsid w:val="0030662D"/>
    <w:rsid w:val="003235A7"/>
    <w:rsid w:val="00342B09"/>
    <w:rsid w:val="003677B6"/>
    <w:rsid w:val="003D3579"/>
    <w:rsid w:val="003D57C0"/>
    <w:rsid w:val="003E2795"/>
    <w:rsid w:val="003F0D73"/>
    <w:rsid w:val="00462DBE"/>
    <w:rsid w:val="00464699"/>
    <w:rsid w:val="00483379"/>
    <w:rsid w:val="00487BC5"/>
    <w:rsid w:val="00496888"/>
    <w:rsid w:val="004A7476"/>
    <w:rsid w:val="004E5896"/>
    <w:rsid w:val="00513EE6"/>
    <w:rsid w:val="00522EA3"/>
    <w:rsid w:val="00534F8F"/>
    <w:rsid w:val="0055659E"/>
    <w:rsid w:val="00590035"/>
    <w:rsid w:val="005B177E"/>
    <w:rsid w:val="005B3921"/>
    <w:rsid w:val="005B5FCD"/>
    <w:rsid w:val="005F26D7"/>
    <w:rsid w:val="005F5450"/>
    <w:rsid w:val="00602F9F"/>
    <w:rsid w:val="006939CD"/>
    <w:rsid w:val="006D0412"/>
    <w:rsid w:val="00724F7E"/>
    <w:rsid w:val="007411B9"/>
    <w:rsid w:val="00780D95"/>
    <w:rsid w:val="00780DC7"/>
    <w:rsid w:val="007A0D55"/>
    <w:rsid w:val="007B3377"/>
    <w:rsid w:val="007E5F44"/>
    <w:rsid w:val="00802B84"/>
    <w:rsid w:val="008206F5"/>
    <w:rsid w:val="00821DE3"/>
    <w:rsid w:val="00846CE1"/>
    <w:rsid w:val="00853C4A"/>
    <w:rsid w:val="0088595D"/>
    <w:rsid w:val="00897586"/>
    <w:rsid w:val="008A3713"/>
    <w:rsid w:val="008A5B87"/>
    <w:rsid w:val="008E2E6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0FA"/>
    <w:rsid w:val="00BE5BF7"/>
    <w:rsid w:val="00BF40E1"/>
    <w:rsid w:val="00C27FAB"/>
    <w:rsid w:val="00C358D4"/>
    <w:rsid w:val="00C432D9"/>
    <w:rsid w:val="00C52F7A"/>
    <w:rsid w:val="00C55FAE"/>
    <w:rsid w:val="00C6296B"/>
    <w:rsid w:val="00C95440"/>
    <w:rsid w:val="00CC586D"/>
    <w:rsid w:val="00CF1542"/>
    <w:rsid w:val="00CF3EC5"/>
    <w:rsid w:val="00D1538F"/>
    <w:rsid w:val="00D625C4"/>
    <w:rsid w:val="00D656DA"/>
    <w:rsid w:val="00D83300"/>
    <w:rsid w:val="00DB38E0"/>
    <w:rsid w:val="00DC6B48"/>
    <w:rsid w:val="00DF01B0"/>
    <w:rsid w:val="00E76A27"/>
    <w:rsid w:val="00E85A05"/>
    <w:rsid w:val="00E95829"/>
    <w:rsid w:val="00EA606C"/>
    <w:rsid w:val="00EB0C8C"/>
    <w:rsid w:val="00EB51FD"/>
    <w:rsid w:val="00EB77DB"/>
    <w:rsid w:val="00ED139F"/>
    <w:rsid w:val="00EF74F7"/>
    <w:rsid w:val="00F202D0"/>
    <w:rsid w:val="00F265B4"/>
    <w:rsid w:val="00F36937"/>
    <w:rsid w:val="00F60F53"/>
    <w:rsid w:val="00F84B49"/>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55659E"/>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Kre741</b:Tag>
    <b:SourceType>Book</b:SourceType>
    <b:Guid>{17525724-4433-A74F-AAA9-1E9C4F4D44D8}</b:Guid>
    <b:Author>
      <b:Author>
        <b:NameList>
          <b:Person>
            <b:Last>Krenek</b:Last>
            <b:First>Ernst.</b:First>
          </b:Person>
        </b:NameList>
      </b:Author>
    </b:Author>
    <b:Title>Horizons Circled: Reflections on My Music</b:Title>
    <b:Year>1974</b:Year>
    <b:Publisher>California UP</b:Publisher>
    <b:RefOrder>1</b:RefOrder>
  </b:Source>
  <b:Source>
    <b:Tag>Kre591</b:Tag>
    <b:SourceType>Book</b:SourceType>
    <b:Guid>{A7B56DFC-B9DE-BC45-8F19-01B3EDC75569}</b:Guid>
    <b:Title>Modal Counterpoint in the Style of the Sixteenth Century: Outline</b:Title>
    <b:City>New York</b:City>
    <b:StateProvince>NY</b:StateProvince>
    <b:Publisher>Boosey and Hawkes</b:Publisher>
    <b:Year>1959</b:Year>
    <b:Author>
      <b:Author>
        <b:NameList>
          <b:Person>
            <b:Last>Krenek</b:Last>
            <b:First>Ernst</b:First>
          </b:Person>
        </b:NameList>
      </b:Author>
    </b:Author>
    <b:RefOrder>2</b:RefOrder>
  </b:Source>
  <b:Source>
    <b:Tag>Ste911</b:Tag>
    <b:SourceType>Book</b:SourceType>
    <b:Guid>{5710CFC8-08B5-B842-81AF-BE1C543D1170}</b:Guid>
    <b:Author>
      <b:Author>
        <b:NameList>
          <b:Person>
            <b:Last>Stewart</b:Last>
            <b:First>John</b:First>
            <b:Middle>L.</b:Middle>
          </b:Person>
        </b:NameList>
      </b:Author>
    </b:Author>
    <b:Title>Ernst Krenek: The Man and His Music</b:Title>
    <b:Publisher>California UP</b:Publisher>
    <b:Year>1991</b:Year>
    <b:Comments>  .    . </b:Comments>
    <b:RefOrder>3</b:RefOrder>
  </b:Source>
</b:Sources>
</file>

<file path=customXml/itemProps1.xml><?xml version="1.0" encoding="utf-8"?>
<ds:datastoreItem xmlns:ds="http://schemas.openxmlformats.org/officeDocument/2006/customXml" ds:itemID="{42A46BC1-9869-0245-BBAD-FD6C5830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615</Words>
  <Characters>3510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20</cp:revision>
  <dcterms:created xsi:type="dcterms:W3CDTF">2014-06-20T05:20:00Z</dcterms:created>
  <dcterms:modified xsi:type="dcterms:W3CDTF">2014-08-16T13:36:00Z</dcterms:modified>
</cp:coreProperties>
</file>