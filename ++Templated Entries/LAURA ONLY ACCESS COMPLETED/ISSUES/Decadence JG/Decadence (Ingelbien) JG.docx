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E6836C" w14:textId="77777777" w:rsidTr="00922950">
        <w:tc>
          <w:tcPr>
            <w:tcW w:w="491" w:type="dxa"/>
            <w:vMerge w:val="restart"/>
            <w:shd w:val="clear" w:color="auto" w:fill="A6A6A6" w:themeFill="background1" w:themeFillShade="A6"/>
            <w:textDirection w:val="btLr"/>
          </w:tcPr>
          <w:p w14:paraId="0BFF58F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66813A091CA4052846CF7334EE82A8E"/>
            </w:placeholder>
            <w:showingPlcHdr/>
            <w:dropDownList>
              <w:listItem w:displayText="Dr." w:value="Dr."/>
              <w:listItem w:displayText="Prof." w:value="Prof."/>
            </w:dropDownList>
          </w:sdtPr>
          <w:sdtContent>
            <w:tc>
              <w:tcPr>
                <w:tcW w:w="1259" w:type="dxa"/>
              </w:tcPr>
              <w:p w14:paraId="5E0415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FC7E68D8054D48A939E65CBFBFCD86"/>
            </w:placeholder>
            <w:text/>
          </w:sdtPr>
          <w:sdtContent>
            <w:tc>
              <w:tcPr>
                <w:tcW w:w="2073" w:type="dxa"/>
              </w:tcPr>
              <w:p w14:paraId="5DB4FF6E" w14:textId="77777777" w:rsidR="00B574C9" w:rsidRDefault="009F08C2" w:rsidP="00922950">
                <w:proofErr w:type="spellStart"/>
                <w:r w:rsidRPr="009F08C2">
                  <w:t>Raphaël</w:t>
                </w:r>
                <w:proofErr w:type="spellEnd"/>
              </w:p>
            </w:tc>
          </w:sdtContent>
        </w:sdt>
        <w:sdt>
          <w:sdtPr>
            <w:alias w:val="Middle name"/>
            <w:tag w:val="authorMiddleName"/>
            <w:id w:val="-2076034781"/>
            <w:placeholder>
              <w:docPart w:val="D12B4C1D00544BCCA48429529E9E2700"/>
            </w:placeholder>
            <w:showingPlcHdr/>
            <w:text/>
          </w:sdtPr>
          <w:sdtContent>
            <w:tc>
              <w:tcPr>
                <w:tcW w:w="2551" w:type="dxa"/>
              </w:tcPr>
              <w:p w14:paraId="03B80CF6" w14:textId="77777777" w:rsidR="00B574C9" w:rsidRDefault="00B574C9" w:rsidP="00922950">
                <w:r>
                  <w:rPr>
                    <w:rStyle w:val="PlaceholderText"/>
                  </w:rPr>
                  <w:t>[Middle name]</w:t>
                </w:r>
              </w:p>
            </w:tc>
          </w:sdtContent>
        </w:sdt>
        <w:sdt>
          <w:sdtPr>
            <w:alias w:val="Last name"/>
            <w:tag w:val="authorLastName"/>
            <w:id w:val="-1088529830"/>
            <w:placeholder>
              <w:docPart w:val="76278D8E67BA4A2F9E1014323E1F2EE2"/>
            </w:placeholder>
            <w:text/>
          </w:sdtPr>
          <w:sdtContent>
            <w:tc>
              <w:tcPr>
                <w:tcW w:w="2642" w:type="dxa"/>
              </w:tcPr>
              <w:p w14:paraId="46D5DF5B" w14:textId="77777777" w:rsidR="00B574C9" w:rsidRDefault="009F08C2" w:rsidP="009F08C2">
                <w:proofErr w:type="spellStart"/>
                <w:r>
                  <w:t>Ingelbien</w:t>
                </w:r>
                <w:proofErr w:type="spellEnd"/>
              </w:p>
            </w:tc>
          </w:sdtContent>
        </w:sdt>
      </w:tr>
      <w:tr w:rsidR="00B574C9" w14:paraId="252E24A0" w14:textId="77777777" w:rsidTr="001A6A06">
        <w:trPr>
          <w:trHeight w:val="986"/>
        </w:trPr>
        <w:tc>
          <w:tcPr>
            <w:tcW w:w="491" w:type="dxa"/>
            <w:vMerge/>
            <w:shd w:val="clear" w:color="auto" w:fill="A6A6A6" w:themeFill="background1" w:themeFillShade="A6"/>
          </w:tcPr>
          <w:p w14:paraId="474C8626" w14:textId="77777777" w:rsidR="00B574C9" w:rsidRPr="001A6A06" w:rsidRDefault="00B574C9" w:rsidP="00CF1542">
            <w:pPr>
              <w:jc w:val="center"/>
              <w:rPr>
                <w:b/>
                <w:color w:val="FFFFFF" w:themeColor="background1"/>
              </w:rPr>
            </w:pPr>
          </w:p>
        </w:tc>
        <w:sdt>
          <w:sdtPr>
            <w:alias w:val="Biography"/>
            <w:tag w:val="authorBiography"/>
            <w:id w:val="938807824"/>
            <w:placeholder>
              <w:docPart w:val="01BDEE86A32A46688B4698B2CB54A798"/>
            </w:placeholder>
            <w:showingPlcHdr/>
          </w:sdtPr>
          <w:sdtContent>
            <w:tc>
              <w:tcPr>
                <w:tcW w:w="8525" w:type="dxa"/>
                <w:gridSpan w:val="4"/>
              </w:tcPr>
              <w:p w14:paraId="5DC33752" w14:textId="77777777" w:rsidR="00B574C9" w:rsidRDefault="00B574C9" w:rsidP="00922950">
                <w:r>
                  <w:rPr>
                    <w:rStyle w:val="PlaceholderText"/>
                  </w:rPr>
                  <w:t>[Enter your biography]</w:t>
                </w:r>
              </w:p>
            </w:tc>
          </w:sdtContent>
        </w:sdt>
      </w:tr>
      <w:tr w:rsidR="00B574C9" w14:paraId="6A8DAD0A" w14:textId="77777777" w:rsidTr="001A6A06">
        <w:trPr>
          <w:trHeight w:val="986"/>
        </w:trPr>
        <w:tc>
          <w:tcPr>
            <w:tcW w:w="491" w:type="dxa"/>
            <w:vMerge/>
            <w:shd w:val="clear" w:color="auto" w:fill="A6A6A6" w:themeFill="background1" w:themeFillShade="A6"/>
          </w:tcPr>
          <w:p w14:paraId="763FCDD0"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2A01CB061C6445AAB7B434A1CAFF8F31"/>
            </w:placeholder>
            <w:text/>
          </w:sdtPr>
          <w:sdtContent>
            <w:tc>
              <w:tcPr>
                <w:tcW w:w="8525" w:type="dxa"/>
                <w:gridSpan w:val="4"/>
              </w:tcPr>
              <w:p w14:paraId="08C78D8A" w14:textId="77777777" w:rsidR="00B574C9" w:rsidRDefault="007B3AC8" w:rsidP="007B3AC8">
                <w:proofErr w:type="spellStart"/>
                <w:r w:rsidRPr="007B3AC8">
                  <w:rPr>
                    <w:rFonts w:ascii="Calibri" w:eastAsia="Times New Roman" w:hAnsi="Calibri" w:cs="Times New Roman"/>
                    <w:bCs/>
                    <w:color w:val="252525"/>
                    <w:shd w:val="clear" w:color="auto" w:fill="FFFFFF"/>
                    <w:lang w:val="en-CA"/>
                  </w:rPr>
                  <w:t>Katholieke</w:t>
                </w:r>
                <w:proofErr w:type="spellEnd"/>
                <w:r w:rsidRPr="007B3AC8">
                  <w:rPr>
                    <w:rFonts w:ascii="Calibri" w:eastAsia="Times New Roman" w:hAnsi="Calibri" w:cs="Times New Roman"/>
                    <w:bCs/>
                    <w:color w:val="252525"/>
                    <w:shd w:val="clear" w:color="auto" w:fill="FFFFFF"/>
                    <w:lang w:val="en-CA"/>
                  </w:rPr>
                  <w:t xml:space="preserve"> </w:t>
                </w:r>
                <w:proofErr w:type="spellStart"/>
                <w:r w:rsidRPr="007B3AC8">
                  <w:rPr>
                    <w:rFonts w:ascii="Calibri" w:eastAsia="Times New Roman" w:hAnsi="Calibri" w:cs="Times New Roman"/>
                    <w:bCs/>
                    <w:color w:val="252525"/>
                    <w:shd w:val="clear" w:color="auto" w:fill="FFFFFF"/>
                    <w:lang w:val="en-CA"/>
                  </w:rPr>
                  <w:t>Universiteit</w:t>
                </w:r>
                <w:proofErr w:type="spellEnd"/>
                <w:r w:rsidRPr="007B3AC8">
                  <w:rPr>
                    <w:rFonts w:ascii="Calibri" w:eastAsia="Times New Roman" w:hAnsi="Calibri" w:cs="Times New Roman"/>
                    <w:bCs/>
                    <w:color w:val="252525"/>
                    <w:shd w:val="clear" w:color="auto" w:fill="FFFFFF"/>
                    <w:lang w:val="en-CA"/>
                  </w:rPr>
                  <w:t xml:space="preserve"> Leuven</w:t>
                </w:r>
                <w:r>
                  <w:rPr>
                    <w:rFonts w:ascii="Calibri" w:hAnsi="Calibri"/>
                  </w:rPr>
                  <w:t xml:space="preserve"> [Catholic University of Leuven]</w:t>
                </w:r>
              </w:p>
            </w:tc>
          </w:sdtContent>
        </w:sdt>
      </w:tr>
    </w:tbl>
    <w:p w14:paraId="583444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A43286" w14:textId="77777777" w:rsidTr="00244BB0">
        <w:tc>
          <w:tcPr>
            <w:tcW w:w="9016" w:type="dxa"/>
            <w:shd w:val="clear" w:color="auto" w:fill="A6A6A6" w:themeFill="background1" w:themeFillShade="A6"/>
            <w:tcMar>
              <w:top w:w="113" w:type="dxa"/>
              <w:bottom w:w="113" w:type="dxa"/>
            </w:tcMar>
          </w:tcPr>
          <w:p w14:paraId="6835DE7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4AF27C" w14:textId="77777777" w:rsidTr="003F0D73">
        <w:sdt>
          <w:sdtPr>
            <w:alias w:val="Article headword"/>
            <w:tag w:val="articleHeadword"/>
            <w:id w:val="-361440020"/>
            <w:placeholder>
              <w:docPart w:val="49A30AA40443411A93651DD56EA29359"/>
            </w:placeholder>
            <w:text/>
          </w:sdtPr>
          <w:sdtContent>
            <w:tc>
              <w:tcPr>
                <w:tcW w:w="9016" w:type="dxa"/>
                <w:tcMar>
                  <w:top w:w="113" w:type="dxa"/>
                  <w:bottom w:w="113" w:type="dxa"/>
                </w:tcMar>
              </w:tcPr>
              <w:p w14:paraId="373340D5" w14:textId="77777777" w:rsidR="003F0D73" w:rsidRPr="00FB589A" w:rsidRDefault="009F08C2" w:rsidP="009F08C2">
                <w:pPr>
                  <w:rPr>
                    <w:b/>
                  </w:rPr>
                </w:pPr>
                <w:r w:rsidRPr="007B3AC8">
                  <w:t>Decadence</w:t>
                </w:r>
              </w:p>
            </w:tc>
          </w:sdtContent>
        </w:sdt>
      </w:tr>
      <w:tr w:rsidR="00464699" w14:paraId="239A952E" w14:textId="77777777" w:rsidTr="007B3AC8">
        <w:sdt>
          <w:sdtPr>
            <w:alias w:val="Variant headwords"/>
            <w:tag w:val="variantHeadwords"/>
            <w:id w:val="173464402"/>
            <w:placeholder>
              <w:docPart w:val="FB4E10354CE647369E20420AE70A4C5B"/>
            </w:placeholder>
            <w:showingPlcHdr/>
          </w:sdtPr>
          <w:sdtContent>
            <w:tc>
              <w:tcPr>
                <w:tcW w:w="9016" w:type="dxa"/>
                <w:tcMar>
                  <w:top w:w="113" w:type="dxa"/>
                  <w:bottom w:w="113" w:type="dxa"/>
                </w:tcMar>
              </w:tcPr>
              <w:p w14:paraId="0A45675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9AC72C" w14:textId="77777777" w:rsidTr="003F0D73">
        <w:sdt>
          <w:sdtPr>
            <w:alias w:val="Abstract"/>
            <w:tag w:val="abstract"/>
            <w:id w:val="-635871867"/>
            <w:placeholder>
              <w:docPart w:val="9CFC4CC51F57425884117B89A7B34C1F"/>
            </w:placeholder>
          </w:sdtPr>
          <w:sdtContent>
            <w:tc>
              <w:tcPr>
                <w:tcW w:w="9016" w:type="dxa"/>
                <w:tcMar>
                  <w:top w:w="113" w:type="dxa"/>
                  <w:bottom w:w="113" w:type="dxa"/>
                </w:tcMar>
              </w:tcPr>
              <w:p w14:paraId="7C59C300" w14:textId="77777777" w:rsidR="00E85A05" w:rsidRDefault="009F08C2" w:rsidP="009F08C2">
                <w:r>
                  <w:t xml:space="preserve">Decadence was a word used to refer, often disparagingly, to late-nineteenth-century European writers and artists whose credo of </w:t>
                </w:r>
                <w:commentRangeStart w:id="0"/>
                <w:r>
                  <w:t xml:space="preserve">‘art for art’s sake’ </w:t>
                </w:r>
                <w:commentRangeEnd w:id="0"/>
                <w:r w:rsidR="007958D4">
                  <w:rPr>
                    <w:rStyle w:val="CommentReference"/>
                  </w:rPr>
                  <w:commentReference w:id="0"/>
                </w:r>
                <w:r>
                  <w:t xml:space="preserve">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who were inspired by French examples and by the aestheticism of Walter Pater (1839-1894). Its main features were a cult of beauty, refinement and artificiality; a fascination for the paradoxical, the bizarre,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tc>
          </w:sdtContent>
        </w:sdt>
      </w:tr>
      <w:tr w:rsidR="003F0D73" w14:paraId="77627D9F" w14:textId="77777777" w:rsidTr="003F0D73">
        <w:sdt>
          <w:sdtPr>
            <w:alias w:val="Article text"/>
            <w:tag w:val="articleText"/>
            <w:id w:val="634067588"/>
            <w:placeholder>
              <w:docPart w:val="EC927C3005834F03A130C3583AD7B8FF"/>
            </w:placeholder>
          </w:sdtPr>
          <w:sdtContent>
            <w:tc>
              <w:tcPr>
                <w:tcW w:w="9016" w:type="dxa"/>
                <w:tcMar>
                  <w:top w:w="113" w:type="dxa"/>
                  <w:bottom w:w="113" w:type="dxa"/>
                </w:tcMar>
              </w:tcPr>
              <w:p w14:paraId="3ED79350" w14:textId="77777777" w:rsidR="00B31525" w:rsidRDefault="00B31525" w:rsidP="009F08C2">
                <w:r>
                  <w:t>File: Decadence1.jpg</w:t>
                </w:r>
              </w:p>
              <w:p w14:paraId="6F3B43F8" w14:textId="77777777" w:rsidR="00B31525" w:rsidRDefault="00B31525" w:rsidP="009F08C2"/>
              <w:sdt>
                <w:sdtPr>
                  <w:alias w:val="Abstract"/>
                  <w:tag w:val="abstract"/>
                  <w:id w:val="133067448"/>
                  <w:placeholder>
                    <w:docPart w:val="CA46B85E3D626141B7328EFAA027D534"/>
                  </w:placeholder>
                </w:sdtPr>
                <w:sdtContent>
                  <w:p w14:paraId="4FAB6E1D" w14:textId="77777777" w:rsidR="009F08C2" w:rsidRDefault="007958D4" w:rsidP="009F08C2">
                    <w:r>
                      <w:t xml:space="preserve">Decadence was a word used to refer, often disparagingly, to late-nineteenth-century European writers and artists whose credo of </w:t>
                    </w:r>
                    <w:commentRangeStart w:id="1"/>
                    <w:r>
                      <w:t xml:space="preserve">‘art for art’s sake’ </w:t>
                    </w:r>
                    <w:commentRangeEnd w:id="1"/>
                    <w:r>
                      <w:rPr>
                        <w:rStyle w:val="CommentReference"/>
                      </w:rPr>
                      <w:commentReference w:id="1"/>
                    </w:r>
                    <w:r>
                      <w:t xml:space="preserve">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t>
                    </w:r>
                    <w:proofErr w:type="gramStart"/>
                    <w:r>
                      <w:t>who</w:t>
                    </w:r>
                    <w:proofErr w:type="gramEnd"/>
                    <w:r>
                      <w:t xml:space="preserve"> were inspired by French examples and by the aestheticism of Walter Pater (1839-1894). Its main features were a cult of beauty, refinement and artificiality; a fascination for the paradoxical, the bi</w:t>
                    </w:r>
                    <w:bookmarkStart w:id="2" w:name="_GoBack"/>
                    <w:r>
                      <w:t>z</w:t>
                    </w:r>
                    <w:bookmarkEnd w:id="2"/>
                    <w:r>
                      <w:t xml:space="preserve">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sdtContent>
              </w:sdt>
              <w:p w14:paraId="7EAC3376" w14:textId="77777777" w:rsidR="007958D4" w:rsidRDefault="007958D4" w:rsidP="009F08C2"/>
              <w:p w14:paraId="2F3F2968" w14:textId="77777777" w:rsidR="009F08C2" w:rsidRDefault="009F08C2" w:rsidP="009F08C2">
                <w:r>
                  <w:t xml:space="preserve">The terms ‘decadence’ and ‘decadents’ were first applied to French writers who proclaimed the absolute independence of art from all but purely artistic criteria. Writers like </w:t>
                </w:r>
                <w:proofErr w:type="spellStart"/>
                <w:r>
                  <w:t>Théophile</w:t>
                </w:r>
                <w:proofErr w:type="spellEnd"/>
                <w:r>
                  <w:t xml:space="preserve"> Gautier (1811-1872), Charles Baudelaire (1821-1857) and Gustave Flaubert (1821-1880) became notorious for their pursuit of formal perfection at the expense of morality. Their use of scandalous subject matters reinforced a suspicion that the ‘decadents’ were not so much amoral as immoral artists who wanted to </w:t>
                </w:r>
                <w:proofErr w:type="spellStart"/>
                <w:r>
                  <w:rPr>
                    <w:i/>
                  </w:rPr>
                  <w:t>épater</w:t>
                </w:r>
                <w:proofErr w:type="spellEnd"/>
                <w:r>
                  <w:rPr>
                    <w:i/>
                  </w:rPr>
                  <w:t xml:space="preserve"> le bourgeois</w:t>
                </w:r>
                <w:r w:rsidR="007B3AC8">
                  <w:t xml:space="preserve"> [shock the middle classes]</w:t>
                </w:r>
                <w:r>
                  <w:t>. The first stirrings of decadence in England were found in the poems and essays of A.</w:t>
                </w:r>
                <w:r w:rsidR="007B3AC8">
                  <w:t xml:space="preserve"> </w:t>
                </w:r>
                <w:r>
                  <w:t xml:space="preserve">C. Swinburne (1837-1909), who championed Baudelaire’s work in the 1860s. Decadence later flourished as a new generation of writers and artists also came under the influence of Walter Pater’s aestheticism between the late 1870s and </w:t>
                </w:r>
                <w:r>
                  <w:lastRenderedPageBreak/>
                  <w:t>the close of the nineteenth century. Figures like the Irish-born Oscar Wilde used Pater’s writings as a guide and devoted their time to an ostentatious pursuit of beauty at the expense of all other considerations.</w:t>
                </w:r>
              </w:p>
              <w:p w14:paraId="25245838" w14:textId="77777777" w:rsidR="009F08C2" w:rsidRDefault="009F08C2" w:rsidP="009F08C2"/>
              <w:p w14:paraId="7E592339" w14:textId="77777777" w:rsidR="009F08C2" w:rsidRDefault="009F08C2" w:rsidP="009F08C2">
                <w:r>
                  <w:t>While aestheticism and decadence are sometimes used as near synonyms, one can draw a distinction between aestheticism as a philosophy and decadence as a practice: when the reclusive Walter Pater died, Wilde commented</w:t>
                </w:r>
                <w:r w:rsidR="007B3AC8">
                  <w:t>,</w:t>
                </w:r>
                <w:r>
                  <w:t xml:space="preserve"> </w:t>
                </w:r>
                <w:commentRangeStart w:id="3"/>
                <w:r>
                  <w:t>‘Was he ever alive?’</w:t>
                </w:r>
                <w:commentRangeEnd w:id="3"/>
                <w:r w:rsidR="007958D4">
                  <w:rPr>
                    <w:rStyle w:val="CommentReference"/>
                  </w:rPr>
                  <w:commentReference w:id="3"/>
                </w:r>
                <w:r>
                  <w:t xml:space="preserve"> Wilde himself was a very visible public figure whose </w:t>
                </w:r>
                <w:proofErr w:type="spellStart"/>
                <w:r>
                  <w:t>dandyesque</w:t>
                </w:r>
                <w:proofErr w:type="spellEnd"/>
                <w:r>
                  <w:t xml:space="preserve"> poses and witty talk became the sensation of London </w:t>
                </w:r>
                <w:r>
                  <w:rPr>
                    <w:i/>
                  </w:rPr>
                  <w:t>soirées</w:t>
                </w:r>
                <w:r>
                  <w:t xml:space="preserve">; the fact that his persona is almost better known than his writings illustrates the decadent ambition to turn art into life. Other so-called decadents included various poets associated with the Rhymers’ Club in the 1890s (including Arthur Symons, Lionel Johnson and John </w:t>
                </w:r>
                <w:proofErr w:type="spellStart"/>
                <w:r>
                  <w:t>Gray</w:t>
                </w:r>
                <w:proofErr w:type="spellEnd"/>
                <w:r>
                  <w:t>). Their associate W.</w:t>
                </w:r>
                <w:r w:rsidR="007B3AC8">
                  <w:t xml:space="preserve"> B. Yeats later characteris</w:t>
                </w:r>
                <w:r>
                  <w:t xml:space="preserve">ed them as a </w:t>
                </w:r>
                <w:commentRangeStart w:id="4"/>
                <w:r>
                  <w:t xml:space="preserve">‘tragic generation’ </w:t>
                </w:r>
                <w:commentRangeEnd w:id="4"/>
                <w:r w:rsidR="007B3AC8">
                  <w:rPr>
                    <w:rStyle w:val="CommentReference"/>
                  </w:rPr>
                  <w:commentReference w:id="4"/>
                </w:r>
                <w:r>
                  <w:t>owing to their perso</w:t>
                </w:r>
                <w:r w:rsidR="007B3AC8">
                  <w:t xml:space="preserve">nal failures and early deaths — </w:t>
                </w:r>
                <w:r>
                  <w:t xml:space="preserve">a clear echo of the French </w:t>
                </w:r>
                <w:proofErr w:type="spellStart"/>
                <w:r>
                  <w:rPr>
                    <w:i/>
                  </w:rPr>
                  <w:t>poète</w:t>
                </w:r>
                <w:proofErr w:type="spellEnd"/>
                <w:r>
                  <w:rPr>
                    <w:i/>
                  </w:rPr>
                  <w:t xml:space="preserve"> </w:t>
                </w:r>
                <w:proofErr w:type="spellStart"/>
                <w:r>
                  <w:rPr>
                    <w:i/>
                  </w:rPr>
                  <w:t>maudit</w:t>
                </w:r>
                <w:proofErr w:type="spellEnd"/>
                <w:r>
                  <w:t xml:space="preserve"> embodied by Arthur Rimbaud and Paul Verlaine. Some of their poems were marked by experiments with then-unusual subject matters like modern urban life, which were partly inspired by Charles Baudelaire.</w:t>
                </w:r>
              </w:p>
              <w:p w14:paraId="3CA93B77" w14:textId="77777777" w:rsidR="009F08C2" w:rsidRDefault="009F08C2" w:rsidP="009F08C2"/>
              <w:p w14:paraId="435B2483" w14:textId="77777777" w:rsidR="009F08C2" w:rsidRDefault="009F08C2" w:rsidP="009F08C2">
                <w:r>
                  <w:t>In the visual arts, the American-born James McNeill Whistler’s impressionist experiments with form were met with the strong disapproval of those who linked realist art, morality, and social responsibility. The Victorian sage and art critic John Ruskin famously accused Whistler of ‘</w:t>
                </w:r>
                <w:commentRangeStart w:id="5"/>
                <w:r>
                  <w:t>flinging a pot</w:t>
                </w:r>
                <w:r w:rsidR="007B3AC8">
                  <w:t xml:space="preserve"> of paint in the public’s face</w:t>
                </w:r>
                <w:commentRangeEnd w:id="5"/>
                <w:r w:rsidR="007B3AC8">
                  <w:rPr>
                    <w:rStyle w:val="CommentReference"/>
                  </w:rPr>
                  <w:commentReference w:id="5"/>
                </w:r>
                <w:r w:rsidR="007B3AC8">
                  <w:t>.’</w:t>
                </w:r>
                <w:r>
                  <w:t xml:space="preserve"> The illustrator Aubrey Beardsley later caused a simila</w:t>
                </w:r>
                <w:r w:rsidR="007B3AC8">
                  <w:t>r scandal with his highly stylis</w:t>
                </w:r>
                <w:r>
                  <w:t xml:space="preserve">ed, morbid, and sexually suggestive black-and-white drawings, partly inspired by Japanese woodcuts. Looking at Beardsley’s work, the leader of the Arts and Crafts movement William Morris felt as if </w:t>
                </w:r>
                <w:commentRangeStart w:id="6"/>
                <w:r>
                  <w:t>‘a subtle corruption had invaded a pure ideal, as if beauty had lost its soul and, retaining outward fairness, seemed yet the more fiendish.’</w:t>
                </w:r>
                <w:commentRangeEnd w:id="6"/>
                <w:r w:rsidR="007B3AC8">
                  <w:rPr>
                    <w:rStyle w:val="CommentReference"/>
                  </w:rPr>
                  <w:commentReference w:id="6"/>
                </w:r>
              </w:p>
              <w:p w14:paraId="1A949F17" w14:textId="77777777" w:rsidR="009F08C2" w:rsidRDefault="009F08C2" w:rsidP="009F08C2"/>
              <w:p w14:paraId="52A8059A" w14:textId="77777777" w:rsidR="009F08C2" w:rsidRDefault="009F08C2" w:rsidP="009F08C2">
                <w:r>
                  <w:t xml:space="preserve">Oscar Wilde produced something of a decadent manifesto in his preface to </w:t>
                </w:r>
                <w:r>
                  <w:rPr>
                    <w:i/>
                  </w:rPr>
                  <w:t xml:space="preserve">The Picture of Dorian </w:t>
                </w:r>
                <w:proofErr w:type="spellStart"/>
                <w:r>
                  <w:rPr>
                    <w:i/>
                  </w:rPr>
                  <w:t>Gray</w:t>
                </w:r>
                <w:proofErr w:type="spellEnd"/>
                <w:r>
                  <w:t xml:space="preserve"> (1890/91), a novel where</w:t>
                </w:r>
                <w:r w:rsidR="007B3AC8">
                  <w:t>i</w:t>
                </w:r>
                <w:r>
                  <w:t xml:space="preserve">n the protagonist enters a Faustian </w:t>
                </w:r>
                <w:proofErr w:type="gramStart"/>
                <w:r>
                  <w:t>bargain</w:t>
                </w:r>
                <w:proofErr w:type="gramEnd"/>
                <w:r>
                  <w:t xml:space="preserve"> in order to preserve his youthful beauty. If the novel’s ending was rather moralistic by Wilde’s standards, the preface flaunted the absolute independence of art: </w:t>
                </w:r>
                <w:commentRangeStart w:id="7"/>
                <w:r>
                  <w:t xml:space="preserve">‘there is no such thing as a moral or an immoral book. Books are well written, or badly written. That is all,’ </w:t>
                </w:r>
                <w:commentRangeEnd w:id="7"/>
                <w:r w:rsidR="007B3AC8">
                  <w:rPr>
                    <w:rStyle w:val="CommentReference"/>
                  </w:rPr>
                  <w:commentReference w:id="7"/>
                </w:r>
                <w:r>
                  <w:t xml:space="preserve">he wrote, and </w:t>
                </w:r>
                <w:commentRangeStart w:id="8"/>
                <w:r>
                  <w:t xml:space="preserve">‘all art is quite useless.’ </w:t>
                </w:r>
                <w:commentRangeEnd w:id="8"/>
                <w:r w:rsidR="007B3AC8">
                  <w:rPr>
                    <w:rStyle w:val="CommentReference"/>
                  </w:rPr>
                  <w:commentReference w:id="8"/>
                </w:r>
                <w:r>
                  <w:t xml:space="preserve">Despite Wilde’s scorn for utilitarian considerations, his promotion of art sometimes had social implications, as when he toured America to preach the gospel of beauty or gave lectures on interior design to wider audiences. Wilde also advocated a form of socialism as the path to truly self-fulfilling individual lives. The success of his comedies, filled with paradoxical dialogues and plots lines that blithely ignored conventional morality, further suggests that his decadent wit was not so very shocking to the London theatre-going crowds. The cult of beauty also proved congenial to an emerging form of consumerism that could turn the beautiful into a saleable commodity. But both Wilde’s social consciousness and his popularity were eventually overshadowed by his sulphurous reputation. Dorian </w:t>
                </w:r>
                <w:proofErr w:type="spellStart"/>
                <w:r>
                  <w:t>Gray’s</w:t>
                </w:r>
                <w:proofErr w:type="spellEnd"/>
                <w:r>
                  <w:t xml:space="preserve"> decadent lifestyle, partly modelled on that of the protagonist of the French decadent writer </w:t>
                </w:r>
                <w:proofErr w:type="spellStart"/>
                <w:r>
                  <w:t>Joris</w:t>
                </w:r>
                <w:proofErr w:type="spellEnd"/>
                <w:r>
                  <w:t xml:space="preserve">-Karl Huysmans’ </w:t>
                </w:r>
                <w:r>
                  <w:rPr>
                    <w:i/>
                  </w:rPr>
                  <w:t xml:space="preserve">A </w:t>
                </w:r>
                <w:proofErr w:type="spellStart"/>
                <w:r>
                  <w:rPr>
                    <w:i/>
                  </w:rPr>
                  <w:t>Rebours</w:t>
                </w:r>
                <w:proofErr w:type="spellEnd"/>
                <w:r>
                  <w:rPr>
                    <w:i/>
                  </w:rPr>
                  <w:t xml:space="preserve"> </w:t>
                </w:r>
                <w:r>
                  <w:t>[</w:t>
                </w:r>
                <w:r>
                  <w:rPr>
                    <w:i/>
                  </w:rPr>
                  <w:t>Against Nature</w:t>
                </w:r>
                <w:r>
                  <w:t xml:space="preserve">], amplified the rumours that gathered around Wilde’s own ‘immoral’ behaviour. The </w:t>
                </w:r>
                <w:proofErr w:type="spellStart"/>
                <w:r>
                  <w:t>homosocial</w:t>
                </w:r>
                <w:proofErr w:type="spellEnd"/>
                <w:r>
                  <w:t xml:space="preserve"> coteries where decadent dandies met were regarded with much suspicion, as was their fascination for Greek</w:t>
                </w:r>
                <w:r w:rsidR="007958D4">
                  <w:t xml:space="preserve"> art and all things ‘unnatural.’</w:t>
                </w:r>
                <w:r>
                  <w:t xml:space="preserve"> In 1895,</w:t>
                </w:r>
                <w:r w:rsidR="007958D4">
                  <w:t xml:space="preserve"> at the end of a highly publicis</w:t>
                </w:r>
                <w:r>
                  <w:t xml:space="preserve">ed trial, Oscar Wilde was convicted of homosexual acts and sent to prison for two years; in the backlash that ensued, decadence and its </w:t>
                </w:r>
                <w:proofErr w:type="spellStart"/>
                <w:r>
                  <w:t>aestheticist</w:t>
                </w:r>
                <w:proofErr w:type="spellEnd"/>
                <w:r>
                  <w:t xml:space="preserve"> underpinnings became anathema.</w:t>
                </w:r>
              </w:p>
              <w:p w14:paraId="12EBD365" w14:textId="77777777" w:rsidR="009F08C2" w:rsidRDefault="009F08C2" w:rsidP="009F08C2"/>
              <w:p w14:paraId="7C197320" w14:textId="77777777" w:rsidR="003F0D73" w:rsidRDefault="009F08C2" w:rsidP="009F08C2">
                <w:r>
                  <w:t xml:space="preserve">The associates of decadence who managed to survive the debacle took their </w:t>
                </w:r>
                <w:proofErr w:type="spellStart"/>
                <w:r>
                  <w:t>aestheticist</w:t>
                </w:r>
                <w:proofErr w:type="spellEnd"/>
                <w:r>
                  <w:t xml:space="preserve"> principles into safer parallel directions, like Symbolism (see e.g. Arthur Symons’s 1899 survey of modern French literature entitled </w:t>
                </w:r>
                <w:r>
                  <w:rPr>
                    <w:i/>
                  </w:rPr>
                  <w:t>The Symbolist Movement in Literature</w:t>
                </w:r>
                <w:r>
                  <w:t xml:space="preserve">) or the Celtic Twilight, through Yeats’s involvement in the Irish literary renaissance. Yeats’s own later career went on to bridge chronological gaps between </w:t>
                </w:r>
                <w:r>
                  <w:rPr>
                    <w:i/>
                  </w:rPr>
                  <w:t>fin-de-siècle</w:t>
                </w:r>
                <w:r>
                  <w:t xml:space="preserve"> decadence and twentieth-century modernism. </w:t>
                </w:r>
                <w:r>
                  <w:lastRenderedPageBreak/>
                  <w:t>The decadent insistence on the autonomy of art, its flouting of middle-class morality, the cosmopolitan outlook of leading decadents, their experiments with pure form an</w:t>
                </w:r>
                <w:r w:rsidR="007958D4">
                  <w:t xml:space="preserve">d with modern subject matters — </w:t>
                </w:r>
                <w:r>
                  <w:t>all these features recur in modernist aesthetics. If the decadent Wilde was too tainted or too compromised a figure for many modernists to acknowledge as a model, he still remains the icon of a movement that paved the way for several aspects of modernist art.</w:t>
                </w:r>
              </w:p>
            </w:tc>
          </w:sdtContent>
        </w:sdt>
      </w:tr>
      <w:tr w:rsidR="003235A7" w14:paraId="4F0D265D" w14:textId="77777777" w:rsidTr="003235A7">
        <w:tc>
          <w:tcPr>
            <w:tcW w:w="9016" w:type="dxa"/>
          </w:tcPr>
          <w:p w14:paraId="187A25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0BD26DEC7245C0A7F7D0015CE68B47"/>
              </w:placeholder>
            </w:sdtPr>
            <w:sdtContent>
              <w:p w14:paraId="20F54A59" w14:textId="77777777" w:rsidR="009F08C2" w:rsidRDefault="009F08C2" w:rsidP="009F08C2"/>
              <w:p w14:paraId="7D31F03A" w14:textId="77777777" w:rsidR="009F08C2" w:rsidRDefault="009F08C2" w:rsidP="009F08C2">
                <w:pPr>
                  <w:pStyle w:val="Heading1"/>
                  <w:outlineLvl w:val="0"/>
                </w:pPr>
                <w:r>
                  <w:t>Primary Texts</w:t>
                </w:r>
              </w:p>
              <w:p w14:paraId="7FD9CE3D" w14:textId="77777777" w:rsidR="009F08C2" w:rsidRDefault="007B3AC8" w:rsidP="009F08C2">
                <w:sdt>
                  <w:sdtPr>
                    <w:id w:val="2116248375"/>
                    <w:citation/>
                  </w:sdtPr>
                  <w:sdtContent>
                    <w:r w:rsidR="009F08C2">
                      <w:fldChar w:fldCharType="begin"/>
                    </w:r>
                    <w:r w:rsidR="009F08C2">
                      <w:rPr>
                        <w:lang w:val="en-US"/>
                      </w:rPr>
                      <w:instrText xml:space="preserve"> CITATION Bec81 \l 1033 </w:instrText>
                    </w:r>
                    <w:r w:rsidR="009F08C2">
                      <w:fldChar w:fldCharType="separate"/>
                    </w:r>
                    <w:r w:rsidR="009F08C2">
                      <w:rPr>
                        <w:noProof/>
                        <w:lang w:val="en-US"/>
                      </w:rPr>
                      <w:t>(Beckson, 1981)</w:t>
                    </w:r>
                    <w:r w:rsidR="009F08C2">
                      <w:fldChar w:fldCharType="end"/>
                    </w:r>
                  </w:sdtContent>
                </w:sdt>
              </w:p>
              <w:p w14:paraId="61C9ED06" w14:textId="77777777" w:rsidR="009F08C2" w:rsidRDefault="009F08C2" w:rsidP="009F08C2"/>
              <w:p w14:paraId="1A96EA8E" w14:textId="77777777" w:rsidR="009F08C2" w:rsidRDefault="007B3AC8" w:rsidP="009F08C2">
                <w:sdt>
                  <w:sdtPr>
                    <w:id w:val="1856462186"/>
                    <w:citation/>
                  </w:sdtPr>
                  <w:sdtContent>
                    <w:r w:rsidR="00F93865">
                      <w:fldChar w:fldCharType="begin"/>
                    </w:r>
                    <w:r w:rsidR="00F93865">
                      <w:rPr>
                        <w:lang w:val="en-US"/>
                      </w:rPr>
                      <w:instrText xml:space="preserve"> CITATION Wil03 \l 1033 </w:instrText>
                    </w:r>
                    <w:r w:rsidR="00F93865">
                      <w:fldChar w:fldCharType="separate"/>
                    </w:r>
                    <w:r w:rsidR="00F93865">
                      <w:rPr>
                        <w:noProof/>
                        <w:lang w:val="en-US"/>
                      </w:rPr>
                      <w:t>(Wilde, 2003)</w:t>
                    </w:r>
                    <w:r w:rsidR="00F93865">
                      <w:fldChar w:fldCharType="end"/>
                    </w:r>
                  </w:sdtContent>
                </w:sdt>
              </w:p>
              <w:p w14:paraId="2AB1083A" w14:textId="77777777" w:rsidR="00F93865" w:rsidRDefault="00F93865" w:rsidP="009F08C2"/>
              <w:p w14:paraId="64956D36" w14:textId="77777777" w:rsidR="00F93865" w:rsidRDefault="00F93865" w:rsidP="00F93865">
                <w:pPr>
                  <w:pStyle w:val="Heading1"/>
                  <w:outlineLvl w:val="0"/>
                </w:pPr>
                <w:r>
                  <w:t>Works on D</w:t>
                </w:r>
                <w:r w:rsidRPr="00F93865">
                  <w:t>ecadence</w:t>
                </w:r>
              </w:p>
              <w:p w14:paraId="538BB025" w14:textId="77777777" w:rsidR="00F93865" w:rsidRDefault="007B3AC8" w:rsidP="009F08C2">
                <w:sdt>
                  <w:sdtPr>
                    <w:id w:val="1466620835"/>
                    <w:citation/>
                  </w:sdtPr>
                  <w:sdtContent>
                    <w:r w:rsidR="00F93865">
                      <w:fldChar w:fldCharType="begin"/>
                    </w:r>
                    <w:r w:rsidR="00F93865">
                      <w:rPr>
                        <w:lang w:val="en-US"/>
                      </w:rPr>
                      <w:instrText xml:space="preserve"> CITATION Ber02 \l 1033 </w:instrText>
                    </w:r>
                    <w:r w:rsidR="00F93865">
                      <w:fldChar w:fldCharType="separate"/>
                    </w:r>
                    <w:r w:rsidR="00F93865">
                      <w:rPr>
                        <w:noProof/>
                        <w:lang w:val="en-US"/>
                      </w:rPr>
                      <w:t>(Bernheimer, 2002)</w:t>
                    </w:r>
                    <w:r w:rsidR="00F93865">
                      <w:fldChar w:fldCharType="end"/>
                    </w:r>
                  </w:sdtContent>
                </w:sdt>
              </w:p>
              <w:p w14:paraId="30F15B20" w14:textId="77777777" w:rsidR="00F93865" w:rsidRDefault="00F93865" w:rsidP="009F08C2"/>
              <w:p w14:paraId="3641B2BE" w14:textId="77777777" w:rsidR="00F93865" w:rsidRDefault="007B3AC8" w:rsidP="009F08C2">
                <w:sdt>
                  <w:sdtPr>
                    <w:id w:val="68628821"/>
                    <w:citation/>
                  </w:sdtPr>
                  <w:sdtContent>
                    <w:r w:rsidR="00F93865">
                      <w:fldChar w:fldCharType="begin"/>
                    </w:r>
                    <w:r w:rsidR="00F93865">
                      <w:rPr>
                        <w:lang w:val="en-US"/>
                      </w:rPr>
                      <w:instrText xml:space="preserve"> CITATION Cha65 \l 1033 </w:instrText>
                    </w:r>
                    <w:r w:rsidR="00F93865">
                      <w:fldChar w:fldCharType="separate"/>
                    </w:r>
                    <w:r w:rsidR="00F93865">
                      <w:rPr>
                        <w:noProof/>
                        <w:lang w:val="en-US"/>
                      </w:rPr>
                      <w:t>(Charlesworth, 1965)</w:t>
                    </w:r>
                    <w:r w:rsidR="00F93865">
                      <w:fldChar w:fldCharType="end"/>
                    </w:r>
                  </w:sdtContent>
                </w:sdt>
              </w:p>
              <w:p w14:paraId="1172EDE1" w14:textId="77777777" w:rsidR="00F93865" w:rsidRDefault="00F93865" w:rsidP="009F08C2"/>
              <w:p w14:paraId="011C95D4" w14:textId="77777777" w:rsidR="00F93865" w:rsidRDefault="007B3AC8" w:rsidP="009F08C2">
                <w:sdt>
                  <w:sdtPr>
                    <w:id w:val="1580868667"/>
                    <w:citation/>
                  </w:sdtPr>
                  <w:sdtContent>
                    <w:r w:rsidR="00F93865">
                      <w:fldChar w:fldCharType="begin"/>
                    </w:r>
                    <w:r w:rsidR="00F93865">
                      <w:rPr>
                        <w:lang w:val="en-US"/>
                      </w:rPr>
                      <w:instrText xml:space="preserve"> CITATION Den07 \l 1033 </w:instrText>
                    </w:r>
                    <w:r w:rsidR="00F93865">
                      <w:fldChar w:fldCharType="separate"/>
                    </w:r>
                    <w:r w:rsidR="00F93865">
                      <w:rPr>
                        <w:noProof/>
                        <w:lang w:val="en-US"/>
                      </w:rPr>
                      <w:t>(Denisoff, 2007)</w:t>
                    </w:r>
                    <w:r w:rsidR="00F93865">
                      <w:fldChar w:fldCharType="end"/>
                    </w:r>
                  </w:sdtContent>
                </w:sdt>
              </w:p>
              <w:p w14:paraId="40AC8543" w14:textId="77777777" w:rsidR="00F93865" w:rsidRDefault="00F93865" w:rsidP="009F08C2"/>
              <w:p w14:paraId="35812B5E" w14:textId="77777777" w:rsidR="00F93865" w:rsidRDefault="007B3AC8" w:rsidP="009F08C2">
                <w:sdt>
                  <w:sdtPr>
                    <w:id w:val="2130513370"/>
                    <w:citation/>
                  </w:sdtPr>
                  <w:sdtContent>
                    <w:r w:rsidR="00F93865">
                      <w:fldChar w:fldCharType="begin"/>
                    </w:r>
                    <w:r w:rsidR="00F93865">
                      <w:rPr>
                        <w:lang w:val="en-US"/>
                      </w:rPr>
                      <w:instrText xml:space="preserve"> CITATION Gag87 \l 1033 </w:instrText>
                    </w:r>
                    <w:r w:rsidR="00F93865">
                      <w:fldChar w:fldCharType="separate"/>
                    </w:r>
                    <w:r w:rsidR="00F93865">
                      <w:rPr>
                        <w:noProof/>
                        <w:lang w:val="en-US"/>
                      </w:rPr>
                      <w:t>(Gagnier, 1987)</w:t>
                    </w:r>
                    <w:r w:rsidR="00F93865">
                      <w:fldChar w:fldCharType="end"/>
                    </w:r>
                  </w:sdtContent>
                </w:sdt>
              </w:p>
              <w:p w14:paraId="376973CA" w14:textId="77777777" w:rsidR="004E7FD7" w:rsidRDefault="004E7FD7" w:rsidP="009F08C2"/>
              <w:p w14:paraId="638BE087" w14:textId="77777777" w:rsidR="004E7FD7" w:rsidRDefault="007B3AC8" w:rsidP="009F08C2">
                <w:sdt>
                  <w:sdtPr>
                    <w:id w:val="1784915571"/>
                    <w:citation/>
                  </w:sdtPr>
                  <w:sdtContent>
                    <w:r w:rsidR="004E7FD7">
                      <w:fldChar w:fldCharType="begin"/>
                    </w:r>
                    <w:r w:rsidR="004E7FD7">
                      <w:rPr>
                        <w:lang w:val="en-US"/>
                      </w:rPr>
                      <w:instrText xml:space="preserve"> CITATION Gau75 \l 1033 </w:instrText>
                    </w:r>
                    <w:r w:rsidR="004E7FD7">
                      <w:fldChar w:fldCharType="separate"/>
                    </w:r>
                    <w:r w:rsidR="004E7FD7">
                      <w:rPr>
                        <w:noProof/>
                        <w:lang w:val="en-US"/>
                      </w:rPr>
                      <w:t>(Gaunt, 1975)</w:t>
                    </w:r>
                    <w:r w:rsidR="004E7FD7">
                      <w:fldChar w:fldCharType="end"/>
                    </w:r>
                  </w:sdtContent>
                </w:sdt>
              </w:p>
              <w:p w14:paraId="08317436" w14:textId="77777777" w:rsidR="004E7FD7" w:rsidRDefault="004E7FD7" w:rsidP="009F08C2"/>
              <w:p w14:paraId="6C43F4EF" w14:textId="77777777" w:rsidR="004E7FD7" w:rsidRDefault="007B3AC8" w:rsidP="009F08C2">
                <w:sdt>
                  <w:sdtPr>
                    <w:id w:val="-187375808"/>
                    <w:citation/>
                  </w:sdtPr>
                  <w:sdtContent>
                    <w:r w:rsidR="004E7FD7">
                      <w:fldChar w:fldCharType="begin"/>
                    </w:r>
                    <w:r w:rsidR="004E7FD7">
                      <w:rPr>
                        <w:lang w:val="en-US"/>
                      </w:rPr>
                      <w:instrText xml:space="preserve"> CITATION Gil79 \l 1033 </w:instrText>
                    </w:r>
                    <w:r w:rsidR="004E7FD7">
                      <w:fldChar w:fldCharType="separate"/>
                    </w:r>
                    <w:r w:rsidR="004E7FD7">
                      <w:rPr>
                        <w:noProof/>
                        <w:lang w:val="en-US"/>
                      </w:rPr>
                      <w:t>(Gilman, 1979)</w:t>
                    </w:r>
                    <w:r w:rsidR="004E7FD7">
                      <w:fldChar w:fldCharType="end"/>
                    </w:r>
                  </w:sdtContent>
                </w:sdt>
              </w:p>
              <w:p w14:paraId="0618734F" w14:textId="77777777" w:rsidR="004E7FD7" w:rsidRDefault="004E7FD7" w:rsidP="009F08C2"/>
              <w:p w14:paraId="730C4230" w14:textId="77777777" w:rsidR="004E7FD7" w:rsidRDefault="007B3AC8" w:rsidP="009F08C2">
                <w:sdt>
                  <w:sdtPr>
                    <w:id w:val="-582379526"/>
                    <w:citation/>
                  </w:sdtPr>
                  <w:sdtContent>
                    <w:r w:rsidR="004E7FD7">
                      <w:fldChar w:fldCharType="begin"/>
                    </w:r>
                    <w:r w:rsidR="004E7FD7">
                      <w:rPr>
                        <w:lang w:val="en-US"/>
                      </w:rPr>
                      <w:instrText xml:space="preserve"> CITATION Led95 \l 1033 </w:instrText>
                    </w:r>
                    <w:r w:rsidR="004E7FD7">
                      <w:fldChar w:fldCharType="separate"/>
                    </w:r>
                    <w:r w:rsidR="004E7FD7">
                      <w:rPr>
                        <w:noProof/>
                        <w:lang w:val="en-US"/>
                      </w:rPr>
                      <w:t>(Ledger &amp; McCracken, 1995)</w:t>
                    </w:r>
                    <w:r w:rsidR="004E7FD7">
                      <w:fldChar w:fldCharType="end"/>
                    </w:r>
                  </w:sdtContent>
                </w:sdt>
              </w:p>
              <w:p w14:paraId="385416E3" w14:textId="77777777" w:rsidR="004E7FD7" w:rsidRDefault="004E7FD7" w:rsidP="009F08C2"/>
              <w:p w14:paraId="0CFEC83A" w14:textId="77777777" w:rsidR="004E7FD7" w:rsidRDefault="007B3AC8" w:rsidP="009F08C2">
                <w:sdt>
                  <w:sdtPr>
                    <w:id w:val="1725864169"/>
                    <w:citation/>
                  </w:sdtPr>
                  <w:sdtContent>
                    <w:r w:rsidR="004E7FD7">
                      <w:fldChar w:fldCharType="begin"/>
                    </w:r>
                    <w:r w:rsidR="004E7FD7">
                      <w:rPr>
                        <w:lang w:val="en-US"/>
                      </w:rPr>
                      <w:instrText xml:space="preserve"> CITATION Mac06 \l 1033 </w:instrText>
                    </w:r>
                    <w:r w:rsidR="004E7FD7">
                      <w:fldChar w:fldCharType="separate"/>
                    </w:r>
                    <w:r w:rsidR="004E7FD7">
                      <w:rPr>
                        <w:noProof/>
                        <w:lang w:val="en-US"/>
                      </w:rPr>
                      <w:t>(MacLeod, 2006)</w:t>
                    </w:r>
                    <w:r w:rsidR="004E7FD7">
                      <w:fldChar w:fldCharType="end"/>
                    </w:r>
                  </w:sdtContent>
                </w:sdt>
              </w:p>
              <w:p w14:paraId="255410AB" w14:textId="77777777" w:rsidR="004E7FD7" w:rsidRDefault="004E7FD7" w:rsidP="009F08C2"/>
              <w:p w14:paraId="2510416C" w14:textId="77777777" w:rsidR="004E7FD7" w:rsidRDefault="007B3AC8" w:rsidP="009F08C2">
                <w:sdt>
                  <w:sdtPr>
                    <w:id w:val="654266624"/>
                    <w:citation/>
                  </w:sdtPr>
                  <w:sdtContent>
                    <w:r w:rsidR="004E7FD7">
                      <w:fldChar w:fldCharType="begin"/>
                    </w:r>
                    <w:r w:rsidR="004E7FD7">
                      <w:rPr>
                        <w:lang w:val="en-US"/>
                      </w:rPr>
                      <w:instrText xml:space="preserve"> CITATION Stu95 \l 1033 </w:instrText>
                    </w:r>
                    <w:r w:rsidR="004E7FD7">
                      <w:fldChar w:fldCharType="separate"/>
                    </w:r>
                    <w:r w:rsidR="004E7FD7">
                      <w:rPr>
                        <w:noProof/>
                        <w:lang w:val="en-US"/>
                      </w:rPr>
                      <w:t>(Sturgis, 1995)</w:t>
                    </w:r>
                    <w:r w:rsidR="004E7FD7">
                      <w:fldChar w:fldCharType="end"/>
                    </w:r>
                  </w:sdtContent>
                </w:sdt>
              </w:p>
              <w:p w14:paraId="7BAA82C7" w14:textId="77777777" w:rsidR="004E7FD7" w:rsidRDefault="004E7FD7" w:rsidP="009F08C2"/>
              <w:p w14:paraId="5768157C" w14:textId="77777777" w:rsidR="003235A7" w:rsidRDefault="007B3AC8" w:rsidP="009F08C2">
                <w:sdt>
                  <w:sdtPr>
                    <w:id w:val="-892117422"/>
                    <w:citation/>
                  </w:sdtPr>
                  <w:sdtContent>
                    <w:r w:rsidR="004E7FD7">
                      <w:fldChar w:fldCharType="begin"/>
                    </w:r>
                    <w:r w:rsidR="004E7FD7">
                      <w:rPr>
                        <w:lang w:val="en-US"/>
                      </w:rPr>
                      <w:instrText xml:space="preserve"> CITATION Wei96 \l 1033 </w:instrText>
                    </w:r>
                    <w:r w:rsidR="004E7FD7">
                      <w:fldChar w:fldCharType="separate"/>
                    </w:r>
                    <w:r w:rsidR="004E7FD7">
                      <w:rPr>
                        <w:noProof/>
                        <w:lang w:val="en-US"/>
                      </w:rPr>
                      <w:t>(Weir, 1996)</w:t>
                    </w:r>
                    <w:r w:rsidR="004E7FD7">
                      <w:fldChar w:fldCharType="end"/>
                    </w:r>
                  </w:sdtContent>
                </w:sdt>
              </w:p>
            </w:sdtContent>
          </w:sdt>
        </w:tc>
      </w:tr>
    </w:tbl>
    <w:p w14:paraId="4685A25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02T06:57:00Z" w:initials="LD">
    <w:p w14:paraId="0FB1B44E" w14:textId="77777777" w:rsidR="007958D4" w:rsidRDefault="007958D4">
      <w:pPr>
        <w:pStyle w:val="CommentText"/>
      </w:pPr>
      <w:r>
        <w:rPr>
          <w:rStyle w:val="CommentReference"/>
        </w:rPr>
        <w:annotationRef/>
      </w:r>
      <w:r>
        <w:t>Can you provide a source that reader’s can refer to if they want to read more on the topic?</w:t>
      </w:r>
    </w:p>
  </w:comment>
  <w:comment w:id="1" w:author="Laura Dosky" w:date="2015-02-02T06:58:00Z" w:initials="LD">
    <w:p w14:paraId="2F5EDFDD" w14:textId="77777777" w:rsidR="007958D4" w:rsidRDefault="007958D4" w:rsidP="007958D4">
      <w:pPr>
        <w:pStyle w:val="CommentText"/>
      </w:pPr>
      <w:r>
        <w:rPr>
          <w:rStyle w:val="CommentReference"/>
        </w:rPr>
        <w:annotationRef/>
      </w:r>
      <w:r>
        <w:t>Can you provide a source that reader’s can refer to if they want to read more on the topic?</w:t>
      </w:r>
    </w:p>
  </w:comment>
  <w:comment w:id="3" w:author="Laura Dosky" w:date="2015-02-02T06:59:00Z" w:initials="LD">
    <w:p w14:paraId="65BEFEB8" w14:textId="77777777" w:rsidR="007958D4" w:rsidRDefault="007958D4">
      <w:pPr>
        <w:pStyle w:val="CommentText"/>
      </w:pPr>
      <w:r>
        <w:rPr>
          <w:rStyle w:val="CommentReference"/>
        </w:rPr>
        <w:annotationRef/>
      </w:r>
      <w:r>
        <w:t>Can you provide a source (including page number) for this quotation?</w:t>
      </w:r>
    </w:p>
  </w:comment>
  <w:comment w:id="4" w:author="Laura Dosky" w:date="2015-02-02T06:50:00Z" w:initials="LD">
    <w:p w14:paraId="6B3EC616" w14:textId="77777777" w:rsidR="007B3AC8" w:rsidRDefault="007B3AC8">
      <w:pPr>
        <w:pStyle w:val="CommentText"/>
      </w:pPr>
      <w:r>
        <w:rPr>
          <w:rStyle w:val="CommentReference"/>
        </w:rPr>
        <w:annotationRef/>
      </w:r>
      <w:r>
        <w:t>Source? Page number?</w:t>
      </w:r>
    </w:p>
  </w:comment>
  <w:comment w:id="5" w:author="Laura Dosky" w:date="2015-02-02T06:49:00Z" w:initials="LD">
    <w:p w14:paraId="624233C0" w14:textId="77777777" w:rsidR="007B3AC8" w:rsidRDefault="007B3AC8">
      <w:pPr>
        <w:pStyle w:val="CommentText"/>
      </w:pPr>
      <w:r>
        <w:rPr>
          <w:rStyle w:val="CommentReference"/>
        </w:rPr>
        <w:annotationRef/>
      </w:r>
      <w:r>
        <w:t>Source? Page number?</w:t>
      </w:r>
    </w:p>
  </w:comment>
  <w:comment w:id="6" w:author="Laura Dosky" w:date="2015-02-02T06:50:00Z" w:initials="LD">
    <w:p w14:paraId="20C82D09" w14:textId="77777777" w:rsidR="007B3AC8" w:rsidRDefault="007B3AC8">
      <w:pPr>
        <w:pStyle w:val="CommentText"/>
      </w:pPr>
      <w:r>
        <w:rPr>
          <w:rStyle w:val="CommentReference"/>
        </w:rPr>
        <w:annotationRef/>
      </w:r>
      <w:r>
        <w:t>Source? Page number?</w:t>
      </w:r>
    </w:p>
  </w:comment>
  <w:comment w:id="7" w:author="Laura Dosky" w:date="2015-02-02T06:53:00Z" w:initials="LD">
    <w:p w14:paraId="3A747568" w14:textId="77777777" w:rsidR="007B3AC8" w:rsidRDefault="007B3AC8">
      <w:pPr>
        <w:pStyle w:val="CommentText"/>
      </w:pPr>
      <w:r>
        <w:rPr>
          <w:rStyle w:val="CommentReference"/>
        </w:rPr>
        <w:annotationRef/>
      </w:r>
      <w:r>
        <w:t>Source? Page number?</w:t>
      </w:r>
    </w:p>
  </w:comment>
  <w:comment w:id="8" w:author="Laura Dosky" w:date="2015-02-02T06:53:00Z" w:initials="LD">
    <w:p w14:paraId="20C8E708" w14:textId="77777777" w:rsidR="007B3AC8" w:rsidRDefault="007B3AC8">
      <w:pPr>
        <w:pStyle w:val="CommentText"/>
      </w:pPr>
      <w:r>
        <w:rPr>
          <w:rStyle w:val="CommentReference"/>
        </w:rPr>
        <w:annotationRef/>
      </w:r>
      <w:r>
        <w:t>Source?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EA400" w14:textId="77777777" w:rsidR="007B3AC8" w:rsidRDefault="007B3AC8" w:rsidP="007A0D55">
      <w:pPr>
        <w:spacing w:after="0" w:line="240" w:lineRule="auto"/>
      </w:pPr>
      <w:r>
        <w:separator/>
      </w:r>
    </w:p>
  </w:endnote>
  <w:endnote w:type="continuationSeparator" w:id="0">
    <w:p w14:paraId="514467EF" w14:textId="77777777" w:rsidR="007B3AC8" w:rsidRDefault="007B3A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AEAB5" w14:textId="77777777" w:rsidR="007B3AC8" w:rsidRDefault="007B3AC8" w:rsidP="007A0D55">
      <w:pPr>
        <w:spacing w:after="0" w:line="240" w:lineRule="auto"/>
      </w:pPr>
      <w:r>
        <w:separator/>
      </w:r>
    </w:p>
  </w:footnote>
  <w:footnote w:type="continuationSeparator" w:id="0">
    <w:p w14:paraId="38250A47" w14:textId="77777777" w:rsidR="007B3AC8" w:rsidRDefault="007B3A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FB05D" w14:textId="77777777" w:rsidR="007B3AC8" w:rsidRDefault="007B3AC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5DD3A0" w14:textId="77777777" w:rsidR="007B3AC8" w:rsidRDefault="007B3A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E7FD7"/>
    <w:rsid w:val="00513EE6"/>
    <w:rsid w:val="00534F8F"/>
    <w:rsid w:val="00590035"/>
    <w:rsid w:val="005B177E"/>
    <w:rsid w:val="005B3921"/>
    <w:rsid w:val="005F26D7"/>
    <w:rsid w:val="005F5450"/>
    <w:rsid w:val="006D0412"/>
    <w:rsid w:val="007411B9"/>
    <w:rsid w:val="00780D95"/>
    <w:rsid w:val="00780DC7"/>
    <w:rsid w:val="007958D4"/>
    <w:rsid w:val="007A0D55"/>
    <w:rsid w:val="007B3377"/>
    <w:rsid w:val="007B3AC8"/>
    <w:rsid w:val="007E5F44"/>
    <w:rsid w:val="00821DE3"/>
    <w:rsid w:val="00822645"/>
    <w:rsid w:val="00846CE1"/>
    <w:rsid w:val="008A5B87"/>
    <w:rsid w:val="00922950"/>
    <w:rsid w:val="009A7264"/>
    <w:rsid w:val="009D1606"/>
    <w:rsid w:val="009E18A1"/>
    <w:rsid w:val="009E73D7"/>
    <w:rsid w:val="009F08C2"/>
    <w:rsid w:val="00A27D2C"/>
    <w:rsid w:val="00A76FD9"/>
    <w:rsid w:val="00AB436D"/>
    <w:rsid w:val="00AD2F24"/>
    <w:rsid w:val="00AD4844"/>
    <w:rsid w:val="00B219AE"/>
    <w:rsid w:val="00B31525"/>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3C06"/>
    <w:rsid w:val="00E36B08"/>
    <w:rsid w:val="00E85A05"/>
    <w:rsid w:val="00E95829"/>
    <w:rsid w:val="00EA606C"/>
    <w:rsid w:val="00EB0C8C"/>
    <w:rsid w:val="00EB51FD"/>
    <w:rsid w:val="00EB77DB"/>
    <w:rsid w:val="00ED139F"/>
    <w:rsid w:val="00EF74F7"/>
    <w:rsid w:val="00F36937"/>
    <w:rsid w:val="00F60F53"/>
    <w:rsid w:val="00F9386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8C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 w:type="character" w:styleId="CommentReference">
    <w:name w:val="annotation reference"/>
    <w:basedOn w:val="DefaultParagraphFont"/>
    <w:uiPriority w:val="99"/>
    <w:semiHidden/>
    <w:rsid w:val="007B3AC8"/>
    <w:rPr>
      <w:sz w:val="18"/>
      <w:szCs w:val="18"/>
    </w:rPr>
  </w:style>
  <w:style w:type="paragraph" w:styleId="CommentText">
    <w:name w:val="annotation text"/>
    <w:basedOn w:val="Normal"/>
    <w:link w:val="CommentTextChar"/>
    <w:uiPriority w:val="99"/>
    <w:semiHidden/>
    <w:rsid w:val="007B3AC8"/>
    <w:pPr>
      <w:spacing w:line="240" w:lineRule="auto"/>
    </w:pPr>
    <w:rPr>
      <w:sz w:val="24"/>
      <w:szCs w:val="24"/>
    </w:rPr>
  </w:style>
  <w:style w:type="character" w:customStyle="1" w:styleId="CommentTextChar">
    <w:name w:val="Comment Text Char"/>
    <w:basedOn w:val="DefaultParagraphFont"/>
    <w:link w:val="CommentText"/>
    <w:uiPriority w:val="99"/>
    <w:semiHidden/>
    <w:rsid w:val="007B3AC8"/>
    <w:rPr>
      <w:sz w:val="24"/>
      <w:szCs w:val="24"/>
    </w:rPr>
  </w:style>
  <w:style w:type="paragraph" w:styleId="CommentSubject">
    <w:name w:val="annotation subject"/>
    <w:basedOn w:val="CommentText"/>
    <w:next w:val="CommentText"/>
    <w:link w:val="CommentSubjectChar"/>
    <w:uiPriority w:val="99"/>
    <w:semiHidden/>
    <w:rsid w:val="007B3AC8"/>
    <w:rPr>
      <w:b/>
      <w:bCs/>
      <w:sz w:val="20"/>
      <w:szCs w:val="20"/>
    </w:rPr>
  </w:style>
  <w:style w:type="character" w:customStyle="1" w:styleId="CommentSubjectChar">
    <w:name w:val="Comment Subject Char"/>
    <w:basedOn w:val="CommentTextChar"/>
    <w:link w:val="CommentSubject"/>
    <w:uiPriority w:val="99"/>
    <w:semiHidden/>
    <w:rsid w:val="007B3AC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 w:type="character" w:styleId="CommentReference">
    <w:name w:val="annotation reference"/>
    <w:basedOn w:val="DefaultParagraphFont"/>
    <w:uiPriority w:val="99"/>
    <w:semiHidden/>
    <w:rsid w:val="007B3AC8"/>
    <w:rPr>
      <w:sz w:val="18"/>
      <w:szCs w:val="18"/>
    </w:rPr>
  </w:style>
  <w:style w:type="paragraph" w:styleId="CommentText">
    <w:name w:val="annotation text"/>
    <w:basedOn w:val="Normal"/>
    <w:link w:val="CommentTextChar"/>
    <w:uiPriority w:val="99"/>
    <w:semiHidden/>
    <w:rsid w:val="007B3AC8"/>
    <w:pPr>
      <w:spacing w:line="240" w:lineRule="auto"/>
    </w:pPr>
    <w:rPr>
      <w:sz w:val="24"/>
      <w:szCs w:val="24"/>
    </w:rPr>
  </w:style>
  <w:style w:type="character" w:customStyle="1" w:styleId="CommentTextChar">
    <w:name w:val="Comment Text Char"/>
    <w:basedOn w:val="DefaultParagraphFont"/>
    <w:link w:val="CommentText"/>
    <w:uiPriority w:val="99"/>
    <w:semiHidden/>
    <w:rsid w:val="007B3AC8"/>
    <w:rPr>
      <w:sz w:val="24"/>
      <w:szCs w:val="24"/>
    </w:rPr>
  </w:style>
  <w:style w:type="paragraph" w:styleId="CommentSubject">
    <w:name w:val="annotation subject"/>
    <w:basedOn w:val="CommentText"/>
    <w:next w:val="CommentText"/>
    <w:link w:val="CommentSubjectChar"/>
    <w:uiPriority w:val="99"/>
    <w:semiHidden/>
    <w:rsid w:val="007B3AC8"/>
    <w:rPr>
      <w:b/>
      <w:bCs/>
      <w:sz w:val="20"/>
      <w:szCs w:val="20"/>
    </w:rPr>
  </w:style>
  <w:style w:type="character" w:customStyle="1" w:styleId="CommentSubjectChar">
    <w:name w:val="Comment Subject Char"/>
    <w:basedOn w:val="CommentTextChar"/>
    <w:link w:val="CommentSubject"/>
    <w:uiPriority w:val="99"/>
    <w:semiHidden/>
    <w:rsid w:val="007B3A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6813A091CA4052846CF7334EE82A8E"/>
        <w:category>
          <w:name w:val="General"/>
          <w:gallery w:val="placeholder"/>
        </w:category>
        <w:types>
          <w:type w:val="bbPlcHdr"/>
        </w:types>
        <w:behaviors>
          <w:behavior w:val="content"/>
        </w:behaviors>
        <w:guid w:val="{EB16B3AF-BE6E-4500-91D8-6E87BB299C98}"/>
      </w:docPartPr>
      <w:docPartBody>
        <w:p w:rsidR="0024797F" w:rsidRDefault="00C73098">
          <w:pPr>
            <w:pStyle w:val="966813A091CA4052846CF7334EE82A8E"/>
          </w:pPr>
          <w:r w:rsidRPr="00CC586D">
            <w:rPr>
              <w:rStyle w:val="PlaceholderText"/>
              <w:b/>
              <w:color w:val="FFFFFF" w:themeColor="background1"/>
            </w:rPr>
            <w:t>[Salutation]</w:t>
          </w:r>
        </w:p>
      </w:docPartBody>
    </w:docPart>
    <w:docPart>
      <w:docPartPr>
        <w:name w:val="D8FC7E68D8054D48A939E65CBFBFCD86"/>
        <w:category>
          <w:name w:val="General"/>
          <w:gallery w:val="placeholder"/>
        </w:category>
        <w:types>
          <w:type w:val="bbPlcHdr"/>
        </w:types>
        <w:behaviors>
          <w:behavior w:val="content"/>
        </w:behaviors>
        <w:guid w:val="{8FB0258C-D2BC-409B-84FB-F30FBA87B950}"/>
      </w:docPartPr>
      <w:docPartBody>
        <w:p w:rsidR="0024797F" w:rsidRDefault="00C73098">
          <w:pPr>
            <w:pStyle w:val="D8FC7E68D8054D48A939E65CBFBFCD86"/>
          </w:pPr>
          <w:r>
            <w:rPr>
              <w:rStyle w:val="PlaceholderText"/>
            </w:rPr>
            <w:t>[First name]</w:t>
          </w:r>
        </w:p>
      </w:docPartBody>
    </w:docPart>
    <w:docPart>
      <w:docPartPr>
        <w:name w:val="D12B4C1D00544BCCA48429529E9E2700"/>
        <w:category>
          <w:name w:val="General"/>
          <w:gallery w:val="placeholder"/>
        </w:category>
        <w:types>
          <w:type w:val="bbPlcHdr"/>
        </w:types>
        <w:behaviors>
          <w:behavior w:val="content"/>
        </w:behaviors>
        <w:guid w:val="{49582E1A-E23D-4DD1-9DB6-C55650C7E078}"/>
      </w:docPartPr>
      <w:docPartBody>
        <w:p w:rsidR="0024797F" w:rsidRDefault="00C73098">
          <w:pPr>
            <w:pStyle w:val="D12B4C1D00544BCCA48429529E9E2700"/>
          </w:pPr>
          <w:r>
            <w:rPr>
              <w:rStyle w:val="PlaceholderText"/>
            </w:rPr>
            <w:t>[Middle name]</w:t>
          </w:r>
        </w:p>
      </w:docPartBody>
    </w:docPart>
    <w:docPart>
      <w:docPartPr>
        <w:name w:val="76278D8E67BA4A2F9E1014323E1F2EE2"/>
        <w:category>
          <w:name w:val="General"/>
          <w:gallery w:val="placeholder"/>
        </w:category>
        <w:types>
          <w:type w:val="bbPlcHdr"/>
        </w:types>
        <w:behaviors>
          <w:behavior w:val="content"/>
        </w:behaviors>
        <w:guid w:val="{D0683A6A-9EE3-418A-830C-4573E2D0AFB7}"/>
      </w:docPartPr>
      <w:docPartBody>
        <w:p w:rsidR="0024797F" w:rsidRDefault="00C73098">
          <w:pPr>
            <w:pStyle w:val="76278D8E67BA4A2F9E1014323E1F2EE2"/>
          </w:pPr>
          <w:r>
            <w:rPr>
              <w:rStyle w:val="PlaceholderText"/>
            </w:rPr>
            <w:t>[Last name]</w:t>
          </w:r>
        </w:p>
      </w:docPartBody>
    </w:docPart>
    <w:docPart>
      <w:docPartPr>
        <w:name w:val="01BDEE86A32A46688B4698B2CB54A798"/>
        <w:category>
          <w:name w:val="General"/>
          <w:gallery w:val="placeholder"/>
        </w:category>
        <w:types>
          <w:type w:val="bbPlcHdr"/>
        </w:types>
        <w:behaviors>
          <w:behavior w:val="content"/>
        </w:behaviors>
        <w:guid w:val="{A06D68C3-1521-429C-9C4F-2C2970D4786F}"/>
      </w:docPartPr>
      <w:docPartBody>
        <w:p w:rsidR="0024797F" w:rsidRDefault="00C73098">
          <w:pPr>
            <w:pStyle w:val="01BDEE86A32A46688B4698B2CB54A798"/>
          </w:pPr>
          <w:r>
            <w:rPr>
              <w:rStyle w:val="PlaceholderText"/>
            </w:rPr>
            <w:t>[Enter your biography]</w:t>
          </w:r>
        </w:p>
      </w:docPartBody>
    </w:docPart>
    <w:docPart>
      <w:docPartPr>
        <w:name w:val="2A01CB061C6445AAB7B434A1CAFF8F31"/>
        <w:category>
          <w:name w:val="General"/>
          <w:gallery w:val="placeholder"/>
        </w:category>
        <w:types>
          <w:type w:val="bbPlcHdr"/>
        </w:types>
        <w:behaviors>
          <w:behavior w:val="content"/>
        </w:behaviors>
        <w:guid w:val="{3079B091-F6FE-4BB6-840C-6A15D8858546}"/>
      </w:docPartPr>
      <w:docPartBody>
        <w:p w:rsidR="0024797F" w:rsidRDefault="00C73098">
          <w:pPr>
            <w:pStyle w:val="2A01CB061C6445AAB7B434A1CAFF8F31"/>
          </w:pPr>
          <w:r>
            <w:rPr>
              <w:rStyle w:val="PlaceholderText"/>
            </w:rPr>
            <w:t>[Enter the institution with which you are affiliated]</w:t>
          </w:r>
        </w:p>
      </w:docPartBody>
    </w:docPart>
    <w:docPart>
      <w:docPartPr>
        <w:name w:val="49A30AA40443411A93651DD56EA29359"/>
        <w:category>
          <w:name w:val="General"/>
          <w:gallery w:val="placeholder"/>
        </w:category>
        <w:types>
          <w:type w:val="bbPlcHdr"/>
        </w:types>
        <w:behaviors>
          <w:behavior w:val="content"/>
        </w:behaviors>
        <w:guid w:val="{CACBAA17-4054-4EF1-84EE-A2B1DFF89538}"/>
      </w:docPartPr>
      <w:docPartBody>
        <w:p w:rsidR="0024797F" w:rsidRDefault="00C73098">
          <w:pPr>
            <w:pStyle w:val="49A30AA40443411A93651DD56EA29359"/>
          </w:pPr>
          <w:r w:rsidRPr="00EF74F7">
            <w:rPr>
              <w:b/>
              <w:color w:val="808080" w:themeColor="background1" w:themeShade="80"/>
            </w:rPr>
            <w:t>[Enter the headword for your article]</w:t>
          </w:r>
        </w:p>
      </w:docPartBody>
    </w:docPart>
    <w:docPart>
      <w:docPartPr>
        <w:name w:val="FB4E10354CE647369E20420AE70A4C5B"/>
        <w:category>
          <w:name w:val="General"/>
          <w:gallery w:val="placeholder"/>
        </w:category>
        <w:types>
          <w:type w:val="bbPlcHdr"/>
        </w:types>
        <w:behaviors>
          <w:behavior w:val="content"/>
        </w:behaviors>
        <w:guid w:val="{35F76E8C-70D8-4EB4-B9D1-687602681581}"/>
      </w:docPartPr>
      <w:docPartBody>
        <w:p w:rsidR="0024797F" w:rsidRDefault="00C73098">
          <w:pPr>
            <w:pStyle w:val="FB4E10354CE647369E20420AE70A4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FC4CC51F57425884117B89A7B34C1F"/>
        <w:category>
          <w:name w:val="General"/>
          <w:gallery w:val="placeholder"/>
        </w:category>
        <w:types>
          <w:type w:val="bbPlcHdr"/>
        </w:types>
        <w:behaviors>
          <w:behavior w:val="content"/>
        </w:behaviors>
        <w:guid w:val="{C4DC680B-C89D-4C1F-A6E0-6A9B92B77C97}"/>
      </w:docPartPr>
      <w:docPartBody>
        <w:p w:rsidR="0024797F" w:rsidRDefault="00C73098">
          <w:pPr>
            <w:pStyle w:val="9CFC4CC51F57425884117B89A7B34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927C3005834F03A130C3583AD7B8FF"/>
        <w:category>
          <w:name w:val="General"/>
          <w:gallery w:val="placeholder"/>
        </w:category>
        <w:types>
          <w:type w:val="bbPlcHdr"/>
        </w:types>
        <w:behaviors>
          <w:behavior w:val="content"/>
        </w:behaviors>
        <w:guid w:val="{DE7E70AE-0461-4280-B6EB-4A05D2BF2BD7}"/>
      </w:docPartPr>
      <w:docPartBody>
        <w:p w:rsidR="0024797F" w:rsidRDefault="00C73098">
          <w:pPr>
            <w:pStyle w:val="EC927C3005834F03A130C3583AD7B8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0BD26DEC7245C0A7F7D0015CE68B47"/>
        <w:category>
          <w:name w:val="General"/>
          <w:gallery w:val="placeholder"/>
        </w:category>
        <w:types>
          <w:type w:val="bbPlcHdr"/>
        </w:types>
        <w:behaviors>
          <w:behavior w:val="content"/>
        </w:behaviors>
        <w:guid w:val="{CEB7A93A-A8D1-472C-8EE7-9B5AECAD6EB0}"/>
      </w:docPartPr>
      <w:docPartBody>
        <w:p w:rsidR="0024797F" w:rsidRDefault="00C73098">
          <w:pPr>
            <w:pStyle w:val="E10BD26DEC7245C0A7F7D0015CE68B47"/>
          </w:pPr>
          <w:r>
            <w:rPr>
              <w:rStyle w:val="PlaceholderText"/>
            </w:rPr>
            <w:t>[Enter citations for further reading here]</w:t>
          </w:r>
        </w:p>
      </w:docPartBody>
    </w:docPart>
    <w:docPart>
      <w:docPartPr>
        <w:name w:val="CA46B85E3D626141B7328EFAA027D534"/>
        <w:category>
          <w:name w:val="General"/>
          <w:gallery w:val="placeholder"/>
        </w:category>
        <w:types>
          <w:type w:val="bbPlcHdr"/>
        </w:types>
        <w:behaviors>
          <w:behavior w:val="content"/>
        </w:behaviors>
        <w:guid w:val="{9F91E193-6CF1-754E-9D8D-DCC5649E993F}"/>
      </w:docPartPr>
      <w:docPartBody>
        <w:p w:rsidR="00000000" w:rsidRDefault="004B746B" w:rsidP="004B746B">
          <w:pPr>
            <w:pStyle w:val="CA46B85E3D626141B7328EFAA027D53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98"/>
    <w:rsid w:val="0024797F"/>
    <w:rsid w:val="004B746B"/>
    <w:rsid w:val="00637229"/>
    <w:rsid w:val="00C7309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46B"/>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 w:type="paragraph" w:customStyle="1" w:styleId="CA46B85E3D626141B7328EFAA027D534">
    <w:name w:val="CA46B85E3D626141B7328EFAA027D534"/>
    <w:rsid w:val="004B746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46B"/>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 w:type="paragraph" w:customStyle="1" w:styleId="CA46B85E3D626141B7328EFAA027D534">
    <w:name w:val="CA46B85E3D626141B7328EFAA027D534"/>
    <w:rsid w:val="004B746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Bec81</b:Tag>
    <b:SourceType>Book</b:SourceType>
    <b:Guid>{AEE75F73-AAFE-438C-B5FA-31E4FF333D9B}</b:Guid>
    <b:Title>Aesthetes and Decadents of the 1890s: An Anthology of British Poetry and Prose</b:Title>
    <b:Year>1981</b:Year>
    <b:City>Chicago</b:City>
    <b:Publisher>Academy Chicago Publishers</b:Publisher>
    <b:Author>
      <b:Editor>
        <b:NameList>
          <b:Person>
            <b:Last>Beckson</b:Last>
            <b:First>Karl</b:First>
          </b:Person>
        </b:NameList>
      </b:Editor>
    </b:Author>
    <b:RefOrder>1</b:RefOrder>
  </b:Source>
  <b:Source>
    <b:Tag>Wil03</b:Tag>
    <b:SourceType>Book</b:SourceType>
    <b:Guid>{F40ED8D6-D69E-45A5-9224-197211F488F3}</b:Guid>
    <b:Author>
      <b:Author>
        <b:NameList>
          <b:Person>
            <b:Last>Wilde</b:Last>
            <b:First>Oscar</b:First>
          </b:Person>
        </b:NameList>
      </b:Author>
    </b:Author>
    <b:Title>The Complete Works of Oscar Wilde</b:Title>
    <b:Year>2003</b:Year>
    <b:City>London</b:City>
    <b:Publisher>Collins</b:Publisher>
    <b:RefOrder>2</b:RefOrder>
  </b:Source>
  <b:Source>
    <b:Tag>Ber02</b:Tag>
    <b:SourceType>Book</b:SourceType>
    <b:Guid>{5B002D95-4F98-4CF3-9364-983E19134834}</b:Guid>
    <b:Author>
      <b:Author>
        <b:NameList>
          <b:Person>
            <b:Last>Bernheimer</b:Last>
            <b:First>Charles</b:First>
          </b:Person>
        </b:NameList>
      </b:Author>
    </b:Author>
    <b:Title>Decadent Subjects: The Idea of Decadence in Art, Literature, Philosophy, and Culture of the Fin-de-Siècle in Europe</b:Title>
    <b:Year>2002</b:Year>
    <b:City>Baltimore</b:City>
    <b:Publisher>Johns Hopkins UP</b:Publisher>
    <b:RefOrder>3</b:RefOrder>
  </b:Source>
  <b:Source>
    <b:Tag>Cha65</b:Tag>
    <b:SourceType>Book</b:SourceType>
    <b:Guid>{E618FDCC-0582-44AB-B1E3-E2155D9EA3CA}</b:Guid>
    <b:Author>
      <b:Author>
        <b:NameList>
          <b:Person>
            <b:Last>Charlesworth</b:Last>
            <b:First>Barbara</b:First>
          </b:Person>
        </b:NameList>
      </b:Author>
    </b:Author>
    <b:Title>Dark Passages: the Decadent Consciousness in Victorian Literature</b:Title>
    <b:Year>1965</b:Year>
    <b:City>Madison</b:City>
    <b:Publisher>U of Wisconsin P</b:Publisher>
    <b:RefOrder>4</b:RefOrder>
  </b:Source>
  <b:Source>
    <b:Tag>Den07</b:Tag>
    <b:SourceType>BookSection</b:SourceType>
    <b:Guid>{63027B87-D81B-4CBE-B93C-16C910CA8E63}</b:Guid>
    <b:Author>
      <b:Author>
        <b:NameList>
          <b:Person>
            <b:Last>Denisoff</b:Last>
            <b:First>Dennis</b:First>
          </b:Person>
        </b:NameList>
      </b:Author>
      <b:Editor>
        <b:NameList>
          <b:Person>
            <b:Last>Marshall</b:Last>
            <b:First>Gail</b:First>
          </b:Person>
        </b:NameList>
      </b:Editor>
    </b:Author>
    <b:Title>Decadence and Aestheticism</b:Title>
    <b:Year>2007</b:Year>
    <b:City>Cambridge</b:City>
    <b:Publisher>Cambridge,  UP</b:Publisher>
    <b:Pages>31-52</b:Pages>
    <b:BookTitle>The Cambridge Companion to the Fin de Siècle</b:BookTitle>
    <b:RefOrder>5</b:RefOrder>
  </b:Source>
  <b:Source>
    <b:Tag>Gag87</b:Tag>
    <b:SourceType>Book</b:SourceType>
    <b:Guid>{0A22EC14-600E-450F-80C7-23C3B5B2A650}</b:Guid>
    <b:Author>
      <b:Author>
        <b:NameList>
          <b:Person>
            <b:Last>Gagnier</b:Last>
            <b:First>Regenia</b:First>
          </b:Person>
        </b:NameList>
      </b:Author>
    </b:Author>
    <b:Title>Idylls of the Marketplace. Oscar Wilde and the Victorian Public</b:Title>
    <b:Year>1987</b:Year>
    <b:City>Stanford</b:City>
    <b:Publisher>Stanford UP</b:Publisher>
    <b:RefOrder>6</b:RefOrder>
  </b:Source>
  <b:Source>
    <b:Tag>Gau75</b:Tag>
    <b:SourceType>Book</b:SourceType>
    <b:Guid>{C3B1B3FC-5E8C-4524-A34C-F34FAC6EF37F}</b:Guid>
    <b:Author>
      <b:Author>
        <b:NameList>
          <b:Person>
            <b:Last>Gaunt</b:Last>
            <b:First>William</b:First>
          </b:Person>
        </b:NameList>
      </b:Author>
    </b:Author>
    <b:Title>The Aesthetic Adventure</b:Title>
    <b:Year>1975</b:Year>
    <b:City>London</b:City>
    <b:Publisher>Jonathan Cape</b:Publisher>
    <b:Edition>2nd</b:Edition>
    <b:RefOrder>7</b:RefOrder>
  </b:Source>
  <b:Source>
    <b:Tag>Gil79</b:Tag>
    <b:SourceType>Book</b:SourceType>
    <b:Guid>{9E576BA3-AE08-4AE1-AC8F-5E5791576346}</b:Guid>
    <b:Author>
      <b:Author>
        <b:NameList>
          <b:Person>
            <b:Last>Gilman</b:Last>
            <b:First>Richard</b:First>
          </b:Person>
        </b:NameList>
      </b:Author>
    </b:Author>
    <b:Title>Decadence: The Strange Life of an Epithet</b:Title>
    <b:Year>1979</b:Year>
    <b:City>New York</b:City>
    <b:Publisher>Farrar, Strauss and Giroux</b:Publisher>
    <b:RefOrder>8</b:RefOrder>
  </b:Source>
  <b:Source>
    <b:Tag>Led95</b:Tag>
    <b:SourceType>Book</b:SourceType>
    <b:Guid>{F77E2FCB-BFEB-4BBF-BA54-F3C82882B7F2}</b:Guid>
    <b:Title>Cultural Politics at the Fin de Siècle</b:Title>
    <b:Year>1995</b:Year>
    <b:City>Cambridge </b:City>
    <b:Publisher>Cambridge UP</b:Publisher>
    <b:Author>
      <b:Editor>
        <b:NameList>
          <b:Person>
            <b:Last>Ledger</b:Last>
            <b:First>Sally</b:First>
          </b:Person>
          <b:Person>
            <b:Last>McCracken</b:Last>
            <b:First>Scott</b:First>
          </b:Person>
        </b:NameList>
      </b:Editor>
    </b:Author>
    <b:RefOrder>9</b:RefOrder>
  </b:Source>
  <b:Source>
    <b:Tag>Mac06</b:Tag>
    <b:SourceType>Book</b:SourceType>
    <b:Guid>{0882988E-7028-4C44-B6B7-A91682384CD8}</b:Guid>
    <b:Author>
      <b:Author>
        <b:NameList>
          <b:Person>
            <b:Last>MacLeod</b:Last>
            <b:First>Kirsten</b:First>
          </b:Person>
        </b:NameList>
      </b:Author>
    </b:Author>
    <b:Title>Fictions of British Decadence: High Art, Popular Writing, and the Fin de Siècle</b:Title>
    <b:Year>2006</b:Year>
    <b:City>Basingstoke</b:City>
    <b:Publisher>Palgrave Macmillan</b:Publisher>
    <b:RefOrder>10</b:RefOrder>
  </b:Source>
  <b:Source>
    <b:Tag>Stu95</b:Tag>
    <b:SourceType>Book</b:SourceType>
    <b:Guid>{6E2C6FB0-F040-42AE-95C8-B48E10F109A0}</b:Guid>
    <b:Author>
      <b:Author>
        <b:NameList>
          <b:Person>
            <b:Last>Sturgis</b:Last>
            <b:First>Matthew</b:First>
          </b:Person>
        </b:NameList>
      </b:Author>
    </b:Author>
    <b:Title>Passionate Attitudes: English Decadence of the 1890s</b:Title>
    <b:Year>1995</b:Year>
    <b:City>London</b:City>
    <b:Publisher>Picador</b:Publisher>
    <b:RefOrder>11</b:RefOrder>
  </b:Source>
  <b:Source>
    <b:Tag>Wei96</b:Tag>
    <b:SourceType>Book</b:SourceType>
    <b:Guid>{2DF45E35-CA84-467B-AE21-A198D0ADF017}</b:Guid>
    <b:Author>
      <b:Author>
        <b:NameList>
          <b:Person>
            <b:Last>Weir</b:Last>
            <b:First>David</b:First>
          </b:Person>
        </b:NameList>
      </b:Author>
    </b:Author>
    <b:Title>Decadence and the Making of Modernism</b:Title>
    <b:Year>1996</b:Year>
    <b:City>Amherst</b:City>
    <b:Publisher>U of Massachusetts P</b:Publisher>
    <b:RefOrder>12</b:RefOrder>
  </b:Source>
</b:Sources>
</file>

<file path=customXml/itemProps1.xml><?xml version="1.0" encoding="utf-8"?>
<ds:datastoreItem xmlns:ds="http://schemas.openxmlformats.org/officeDocument/2006/customXml" ds:itemID="{AE3A8CBE-517D-984A-9C75-DBD7BDED1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53</TotalTime>
  <Pages>3</Pages>
  <Words>1270</Words>
  <Characters>7241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4</cp:revision>
  <dcterms:created xsi:type="dcterms:W3CDTF">2015-02-01T06:32:00Z</dcterms:created>
  <dcterms:modified xsi:type="dcterms:W3CDTF">2015-02-02T11:59:00Z</dcterms:modified>
</cp:coreProperties>
</file>