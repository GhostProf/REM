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FB98F6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3D3EE5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33F59C0E4FC41DE9AA4E6A71C57A67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46C327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CA6BB2B3BBD417F97496C285422A0EC"/>
            </w:placeholder>
            <w:text/>
          </w:sdtPr>
          <w:sdtEndPr/>
          <w:sdtContent>
            <w:tc>
              <w:tcPr>
                <w:tcW w:w="2073" w:type="dxa"/>
              </w:tcPr>
              <w:p w14:paraId="45D7C58F" w14:textId="77777777" w:rsidR="00B574C9" w:rsidRDefault="004A3570" w:rsidP="004A3570">
                <w:r>
                  <w:t>Sarah-Neel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90ADF2C1DF1454BAC57D31BA1067D7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1C2D4B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25D4F71EA934551B7D744568F4B2D86"/>
            </w:placeholder>
            <w:text/>
          </w:sdtPr>
          <w:sdtEndPr/>
          <w:sdtContent>
            <w:tc>
              <w:tcPr>
                <w:tcW w:w="2642" w:type="dxa"/>
              </w:tcPr>
              <w:p w14:paraId="2A68560A" w14:textId="77777777" w:rsidR="00B574C9" w:rsidRDefault="004A3570" w:rsidP="004A3570">
                <w:r>
                  <w:t>Smith</w:t>
                </w:r>
              </w:p>
            </w:tc>
          </w:sdtContent>
        </w:sdt>
      </w:tr>
      <w:tr w:rsidR="00B574C9" w14:paraId="3220BF5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CBE739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FF6726D68854C3CB06102D67F815B0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1659C1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C1D622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5A63C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859AB6B0BFD420292E291B96502620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FB2741C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E4C2E4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C3AC21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B98B3E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D5B28E6" w14:textId="77777777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44A275901A364004BFC840D0866166E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35D5E3" w14:textId="77777777" w:rsidR="003F0D73" w:rsidRPr="00FB589A" w:rsidRDefault="004A3570" w:rsidP="004A3570">
                <w:r w:rsidRPr="004A3570">
                  <w:rPr>
                    <w:lang w:val="en-US"/>
                  </w:rPr>
                  <w:t>The Newcomers Group</w:t>
                </w:r>
              </w:p>
            </w:tc>
          </w:sdtContent>
        </w:sdt>
      </w:tr>
      <w:tr w:rsidR="00464699" w14:paraId="152A29E3" w14:textId="77777777" w:rsidTr="007821B0">
        <w:sdt>
          <w:sdtPr>
            <w:alias w:val="Variant headwords"/>
            <w:tag w:val="variantHeadwords"/>
            <w:id w:val="173464402"/>
            <w:placeholder>
              <w:docPart w:val="37AB46E772614AD5864B61085EAC0CD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3CEBA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F763DF0" w14:textId="77777777" w:rsidTr="003F0D73">
        <w:sdt>
          <w:sdtPr>
            <w:alias w:val="Abstract"/>
            <w:tag w:val="abstract"/>
            <w:id w:val="-635871867"/>
            <w:placeholder>
              <w:docPart w:val="69C8992C4A8D42EC821283CD3780D55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959B5F" w14:textId="77777777" w:rsidR="00E85A05" w:rsidRPr="004A3570" w:rsidRDefault="004A3570" w:rsidP="007B6D5A">
                <w:pPr>
                  <w:rPr>
                    <w:u w:color="2D6B6B"/>
                  </w:rPr>
                </w:pPr>
                <w:r w:rsidRPr="009C2B0A">
                  <w:rPr>
                    <w:u w:color="2D6B6B"/>
                  </w:rPr>
                  <w:t xml:space="preserve">The Newcomers Group </w:t>
                </w:r>
                <w:r w:rsidR="007B6D5A">
                  <w:rPr>
                    <w:u w:color="2D6B6B"/>
                  </w:rPr>
                  <w:t>[</w:t>
                </w:r>
                <w:proofErr w:type="spellStart"/>
                <w:r w:rsidRPr="009C2B0A">
                  <w:rPr>
                    <w:i/>
                    <w:iCs/>
                    <w:u w:color="2D6B6B"/>
                  </w:rPr>
                  <w:t>Yeniler</w:t>
                </w:r>
                <w:proofErr w:type="spellEnd"/>
                <w:r w:rsidRPr="009C2B0A">
                  <w:rPr>
                    <w:i/>
                    <w:iCs/>
                    <w:u w:color="2D6B6B"/>
                  </w:rPr>
                  <w:t xml:space="preserve"> </w:t>
                </w:r>
                <w:proofErr w:type="spellStart"/>
                <w:r w:rsidRPr="009C2B0A">
                  <w:rPr>
                    <w:i/>
                    <w:iCs/>
                    <w:u w:color="2D6B6B"/>
                  </w:rPr>
                  <w:t>Grubu</w:t>
                </w:r>
                <w:proofErr w:type="spellEnd"/>
                <w:r>
                  <w:rPr>
                    <w:u w:color="2D6B6B"/>
                  </w:rPr>
                  <w:t>]</w:t>
                </w:r>
                <w:r w:rsidRPr="009C2B0A">
                  <w:rPr>
                    <w:u w:color="2D6B6B"/>
                  </w:rPr>
                  <w:t xml:space="preserve"> </w:t>
                </w:r>
                <w:r>
                  <w:rPr>
                    <w:u w:color="2D6B6B"/>
                  </w:rPr>
                  <w:t xml:space="preserve">was </w:t>
                </w:r>
                <w:r w:rsidRPr="009C2B0A">
                  <w:rPr>
                    <w:u w:color="2D6B6B"/>
                  </w:rPr>
                  <w:t>formed</w:t>
                </w:r>
                <w:r w:rsidR="007B6D5A">
                  <w:rPr>
                    <w:color w:val="2D6B6B"/>
                    <w:u w:color="2D6B6B"/>
                  </w:rPr>
                  <w:t xml:space="preserve"> </w:t>
                </w:r>
                <w:r w:rsidRPr="009C2B0A">
                  <w:rPr>
                    <w:u w:color="2D6B6B"/>
                  </w:rPr>
                  <w:t>in 1940 while its members were still students at the Istanbul Academy of Fine Arts</w:t>
                </w:r>
                <w:r>
                  <w:rPr>
                    <w:u w:color="2D6B6B"/>
                  </w:rPr>
                  <w:t xml:space="preserve"> </w:t>
                </w:r>
                <w:r w:rsidRPr="009C2B0A">
                  <w:rPr>
                    <w:u w:color="2D6B6B"/>
                  </w:rPr>
                  <w:t>under Leopold Levy</w:t>
                </w:r>
                <w:r w:rsidRPr="009C2B0A">
                  <w:rPr>
                    <w:b/>
                    <w:bCs/>
                    <w:u w:color="2D6B6B"/>
                  </w:rPr>
                  <w:t xml:space="preserve"> </w:t>
                </w:r>
                <w:r w:rsidR="007B6D5A">
                  <w:rPr>
                    <w:bCs/>
                    <w:u w:color="2D6B6B"/>
                  </w:rPr>
                  <w:t>(</w:t>
                </w:r>
                <w:r w:rsidRPr="009C2B0A">
                  <w:rPr>
                    <w:color w:val="343434"/>
                  </w:rPr>
                  <w:t>1840-1904)</w:t>
                </w:r>
                <w:r>
                  <w:rPr>
                    <w:u w:color="2D6B6B"/>
                  </w:rPr>
                  <w:t xml:space="preserve">, </w:t>
                </w:r>
                <w:r w:rsidRPr="009C2B0A">
                  <w:rPr>
                    <w:u w:color="2D6B6B"/>
                  </w:rPr>
                  <w:t>and</w:t>
                </w:r>
                <w:r>
                  <w:rPr>
                    <w:u w:color="2D6B6B"/>
                  </w:rPr>
                  <w:t xml:space="preserve"> was active through 1952. I</w:t>
                </w:r>
                <w:r w:rsidRPr="009C2B0A">
                  <w:rPr>
                    <w:u w:color="2D6B6B"/>
                  </w:rPr>
                  <w:t xml:space="preserve">t is also known as the </w:t>
                </w:r>
                <w:proofErr w:type="spellStart"/>
                <w:r w:rsidRPr="009C2B0A">
                  <w:rPr>
                    <w:u w:color="2D6B6B"/>
                  </w:rPr>
                  <w:t>Harbor</w:t>
                </w:r>
                <w:proofErr w:type="spellEnd"/>
                <w:r>
                  <w:rPr>
                    <w:u w:color="2D6B6B"/>
                  </w:rPr>
                  <w:t xml:space="preserve"> Group [</w:t>
                </w:r>
                <w:proofErr w:type="spellStart"/>
                <w:r w:rsidRPr="00FF1877">
                  <w:rPr>
                    <w:i/>
                    <w:iCs/>
                    <w:u w:color="2D6B6B"/>
                  </w:rPr>
                  <w:t>Liman</w:t>
                </w:r>
                <w:proofErr w:type="spellEnd"/>
                <w:r w:rsidRPr="00FF1877">
                  <w:rPr>
                    <w:i/>
                    <w:iCs/>
                    <w:u w:color="2D6B6B"/>
                  </w:rPr>
                  <w:t xml:space="preserve"> </w:t>
                </w:r>
                <w:proofErr w:type="spellStart"/>
                <w:r w:rsidRPr="00FF1877">
                  <w:rPr>
                    <w:i/>
                    <w:iCs/>
                    <w:u w:color="2D6B6B"/>
                  </w:rPr>
                  <w:t>Grubu</w:t>
                </w:r>
                <w:proofErr w:type="spellEnd"/>
                <w:r>
                  <w:rPr>
                    <w:u w:color="2D6B6B"/>
                  </w:rPr>
                  <w:t>],</w:t>
                </w:r>
                <w:r w:rsidRPr="00FF1877">
                  <w:rPr>
                    <w:u w:color="2D6B6B"/>
                  </w:rPr>
                  <w:t xml:space="preserve"> in reference to the theme of the collective’s first exhibition, which featured scenes of waterfront life in Istanbul. </w:t>
                </w:r>
                <w:r w:rsidRPr="009C2B0A">
                  <w:rPr>
                    <w:color w:val="000000" w:themeColor="text1"/>
                  </w:rPr>
                  <w:t>Similar to art collective</w:t>
                </w:r>
                <w:r w:rsidRPr="00240766">
                  <w:rPr>
                    <w:color w:val="2D6B6B"/>
                  </w:rPr>
                  <w:t xml:space="preserve"> </w:t>
                </w:r>
                <w:r w:rsidRPr="00FF1877">
                  <w:rPr>
                    <w:u w:color="2D6B6B"/>
                  </w:rPr>
                  <w:t>D Group (1933-47), the Newcomers aimed to portray what they saw as</w:t>
                </w:r>
                <w:r w:rsidRPr="00FF1877">
                  <w:rPr>
                    <w:b/>
                    <w:bCs/>
                    <w:u w:color="2D6B6B"/>
                  </w:rPr>
                  <w:t xml:space="preserve"> </w:t>
                </w:r>
                <w:r w:rsidRPr="00FF1877">
                  <w:rPr>
                    <w:u w:color="2D6B6B"/>
                  </w:rPr>
                  <w:t>uniquel</w:t>
                </w:r>
                <w:r w:rsidR="007B6D5A">
                  <w:rPr>
                    <w:u w:color="2D6B6B"/>
                  </w:rPr>
                  <w:t>y Turkish social realities</w:t>
                </w:r>
                <w:r w:rsidRPr="00FF1877">
                  <w:rPr>
                    <w:u w:color="2D6B6B"/>
                  </w:rPr>
                  <w:t xml:space="preserve"> using formal strategies associated with Western modernity,</w:t>
                </w:r>
                <w:r>
                  <w:rPr>
                    <w:u w:color="2D6B6B"/>
                  </w:rPr>
                  <w:t xml:space="preserve"> including I</w:t>
                </w:r>
                <w:r w:rsidRPr="00FF1877">
                  <w:rPr>
                    <w:u w:color="2D6B6B"/>
                  </w:rPr>
                  <w:t xml:space="preserve">mpressionist, Fauvist, and Cubist painting techniques. At the same time, the Newcomers claimed with greater urgency than the D Group that local artists were obligated to engage directly with Turkey’s general population. This preoccupation with the relationship of the artist </w:t>
                </w:r>
                <w:r>
                  <w:rPr>
                    <w:color w:val="000000" w:themeColor="text1"/>
                  </w:rPr>
                  <w:t>in</w:t>
                </w:r>
                <w:r w:rsidRPr="009C2B0A">
                  <w:rPr>
                    <w:color w:val="000000" w:themeColor="text1"/>
                  </w:rPr>
                  <w:t xml:space="preserve"> an elite social</w:t>
                </w:r>
                <w:r w:rsidRPr="00240766">
                  <w:rPr>
                    <w:color w:val="2D6B6B"/>
                  </w:rPr>
                  <w:t xml:space="preserve"> </w:t>
                </w:r>
                <w:r w:rsidRPr="009C2B0A">
                  <w:rPr>
                    <w:color w:val="000000" w:themeColor="text1"/>
                  </w:rPr>
                  <w:t xml:space="preserve">position </w:t>
                </w:r>
                <w:r w:rsidRPr="00FF1877">
                  <w:rPr>
                    <w:u w:color="2D6B6B"/>
                  </w:rPr>
                  <w:t>to</w:t>
                </w:r>
                <w:r>
                  <w:rPr>
                    <w:u w:color="2D6B6B"/>
                  </w:rPr>
                  <w:t xml:space="preserve"> the</w:t>
                </w:r>
                <w:r w:rsidRPr="00FF1877">
                  <w:rPr>
                    <w:u w:color="2D6B6B"/>
                  </w:rPr>
                  <w:t xml:space="preserve"> larger national body was clos</w:t>
                </w:r>
                <w:r>
                  <w:rPr>
                    <w:u w:color="2D6B6B"/>
                  </w:rPr>
                  <w:t>ely linked to ongoing debates</w:t>
                </w:r>
                <w:r w:rsidRPr="00FF1877">
                  <w:rPr>
                    <w:u w:color="2D6B6B"/>
                  </w:rPr>
                  <w:t xml:space="preserve"> both </w:t>
                </w:r>
                <w:r>
                  <w:rPr>
                    <w:u w:color="2D6B6B"/>
                  </w:rPr>
                  <w:t xml:space="preserve">in </w:t>
                </w:r>
                <w:r w:rsidRPr="00FF1877">
                  <w:rPr>
                    <w:u w:color="2D6B6B"/>
                  </w:rPr>
                  <w:t xml:space="preserve">state policy (reflected in the development of the Homeland Tours program from 1938-43, and the Village Institutes from 1940-54) and in the Turkish literary world. As a result, the Newcomers received ample press coverage and the support of major literary figures such as </w:t>
                </w:r>
                <w:proofErr w:type="spellStart"/>
                <w:r w:rsidRPr="009C2B0A">
                  <w:rPr>
                    <w:color w:val="000000" w:themeColor="text1"/>
                  </w:rPr>
                  <w:t>Hilmi</w:t>
                </w:r>
                <w:proofErr w:type="spellEnd"/>
                <w:r w:rsidRPr="009C2B0A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9C2B0A">
                  <w:rPr>
                    <w:color w:val="000000" w:themeColor="text1"/>
                  </w:rPr>
                  <w:t>Ziya</w:t>
                </w:r>
                <w:proofErr w:type="spellEnd"/>
                <w:r w:rsidRPr="009C2B0A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9C2B0A">
                  <w:rPr>
                    <w:color w:val="000000" w:themeColor="text1"/>
                  </w:rPr>
                  <w:t>Ülken</w:t>
                </w:r>
                <w:proofErr w:type="spellEnd"/>
                <w:r w:rsidRPr="009C2B0A">
                  <w:rPr>
                    <w:color w:val="000000" w:themeColor="text1"/>
                  </w:rPr>
                  <w:t xml:space="preserve"> (1901-1974) and Ahmet </w:t>
                </w:r>
                <w:proofErr w:type="spellStart"/>
                <w:r w:rsidRPr="009C2B0A">
                  <w:rPr>
                    <w:color w:val="000000" w:themeColor="text1"/>
                  </w:rPr>
                  <w:t>Hamdi</w:t>
                </w:r>
                <w:proofErr w:type="spellEnd"/>
                <w:r w:rsidRPr="009C2B0A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9C2B0A">
                  <w:rPr>
                    <w:color w:val="000000" w:themeColor="text1"/>
                  </w:rPr>
                  <w:t>Tanpınar</w:t>
                </w:r>
                <w:proofErr w:type="spellEnd"/>
                <w:r w:rsidRPr="009C2B0A">
                  <w:rPr>
                    <w:color w:val="000000" w:themeColor="text1"/>
                  </w:rPr>
                  <w:t xml:space="preserve"> (1901-1962),</w:t>
                </w:r>
                <w:r w:rsidRPr="00FF1877">
                  <w:rPr>
                    <w:u w:color="2D6B6B"/>
                  </w:rPr>
                  <w:t xml:space="preserve"> who also sought to develop national art forms rooted in Turkish popular experience. </w:t>
                </w:r>
              </w:p>
            </w:tc>
          </w:sdtContent>
        </w:sdt>
      </w:tr>
      <w:tr w:rsidR="003F0D73" w14:paraId="3C89BF15" w14:textId="77777777" w:rsidTr="003F0D73">
        <w:sdt>
          <w:sdtPr>
            <w:alias w:val="Article text"/>
            <w:tag w:val="articleText"/>
            <w:id w:val="634067588"/>
            <w:placeholder>
              <w:docPart w:val="B63D8BEE09B8450298EDC00C0DA8AE2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235678410"/>
                  <w:placeholder>
                    <w:docPart w:val="1197225BB817B1459A1A3F4A26F3CFD5"/>
                  </w:placeholder>
                </w:sdtPr>
                <w:sdtContent>
                  <w:p w14:paraId="36330365" w14:textId="77777777" w:rsidR="004A3570" w:rsidRDefault="007B6D5A" w:rsidP="004A3570">
                    <w:r w:rsidRPr="009C2B0A">
                      <w:rPr>
                        <w:u w:color="2D6B6B"/>
                      </w:rPr>
                      <w:t xml:space="preserve">The Newcomers Group </w:t>
                    </w:r>
                    <w:r>
                      <w:rPr>
                        <w:u w:color="2D6B6B"/>
                      </w:rPr>
                      <w:t>[</w:t>
                    </w:r>
                    <w:proofErr w:type="spellStart"/>
                    <w:r w:rsidRPr="009C2B0A">
                      <w:rPr>
                        <w:i/>
                        <w:iCs/>
                        <w:u w:color="2D6B6B"/>
                      </w:rPr>
                      <w:t>Yeniler</w:t>
                    </w:r>
                    <w:proofErr w:type="spellEnd"/>
                    <w:r w:rsidRPr="009C2B0A">
                      <w:rPr>
                        <w:i/>
                        <w:iCs/>
                        <w:u w:color="2D6B6B"/>
                      </w:rPr>
                      <w:t xml:space="preserve"> </w:t>
                    </w:r>
                    <w:proofErr w:type="spellStart"/>
                    <w:r w:rsidRPr="009C2B0A">
                      <w:rPr>
                        <w:i/>
                        <w:iCs/>
                        <w:u w:color="2D6B6B"/>
                      </w:rPr>
                      <w:t>Grubu</w:t>
                    </w:r>
                    <w:proofErr w:type="spellEnd"/>
                    <w:r>
                      <w:rPr>
                        <w:u w:color="2D6B6B"/>
                      </w:rPr>
                      <w:t>]</w:t>
                    </w:r>
                    <w:r w:rsidRPr="009C2B0A">
                      <w:rPr>
                        <w:u w:color="2D6B6B"/>
                      </w:rPr>
                      <w:t xml:space="preserve"> </w:t>
                    </w:r>
                    <w:r>
                      <w:rPr>
                        <w:u w:color="2D6B6B"/>
                      </w:rPr>
                      <w:t xml:space="preserve">was </w:t>
                    </w:r>
                    <w:r w:rsidRPr="009C2B0A">
                      <w:rPr>
                        <w:u w:color="2D6B6B"/>
                      </w:rPr>
                      <w:t>formed</w:t>
                    </w:r>
                    <w:r>
                      <w:rPr>
                        <w:color w:val="2D6B6B"/>
                        <w:u w:color="2D6B6B"/>
                      </w:rPr>
                      <w:t xml:space="preserve"> </w:t>
                    </w:r>
                    <w:r w:rsidRPr="009C2B0A">
                      <w:rPr>
                        <w:u w:color="2D6B6B"/>
                      </w:rPr>
                      <w:t>in 1940 while its members were still students at the Istanbul Academy of Fine Arts</w:t>
                    </w:r>
                    <w:r>
                      <w:rPr>
                        <w:u w:color="2D6B6B"/>
                      </w:rPr>
                      <w:t xml:space="preserve"> </w:t>
                    </w:r>
                    <w:r w:rsidRPr="009C2B0A">
                      <w:rPr>
                        <w:u w:color="2D6B6B"/>
                      </w:rPr>
                      <w:t>under Leopold Levy</w:t>
                    </w:r>
                    <w:r w:rsidRPr="009C2B0A">
                      <w:rPr>
                        <w:b/>
                        <w:bCs/>
                        <w:u w:color="2D6B6B"/>
                      </w:rPr>
                      <w:t xml:space="preserve"> </w:t>
                    </w:r>
                    <w:r>
                      <w:rPr>
                        <w:bCs/>
                        <w:u w:color="2D6B6B"/>
                      </w:rPr>
                      <w:t>(</w:t>
                    </w:r>
                    <w:r w:rsidRPr="009C2B0A">
                      <w:rPr>
                        <w:color w:val="343434"/>
                      </w:rPr>
                      <w:t>1840-1904)</w:t>
                    </w:r>
                    <w:r>
                      <w:rPr>
                        <w:u w:color="2D6B6B"/>
                      </w:rPr>
                      <w:t xml:space="preserve">, </w:t>
                    </w:r>
                    <w:r w:rsidRPr="009C2B0A">
                      <w:rPr>
                        <w:u w:color="2D6B6B"/>
                      </w:rPr>
                      <w:t>and</w:t>
                    </w:r>
                    <w:r>
                      <w:rPr>
                        <w:u w:color="2D6B6B"/>
                      </w:rPr>
                      <w:t xml:space="preserve"> was active through 1952. I</w:t>
                    </w:r>
                    <w:r w:rsidRPr="009C2B0A">
                      <w:rPr>
                        <w:u w:color="2D6B6B"/>
                      </w:rPr>
                      <w:t xml:space="preserve">t is also known as the </w:t>
                    </w:r>
                    <w:proofErr w:type="spellStart"/>
                    <w:r w:rsidRPr="009C2B0A">
                      <w:rPr>
                        <w:u w:color="2D6B6B"/>
                      </w:rPr>
                      <w:t>Harbor</w:t>
                    </w:r>
                    <w:proofErr w:type="spellEnd"/>
                    <w:r>
                      <w:rPr>
                        <w:u w:color="2D6B6B"/>
                      </w:rPr>
                      <w:t xml:space="preserve"> Group [</w:t>
                    </w:r>
                    <w:proofErr w:type="spellStart"/>
                    <w:r w:rsidRPr="00FF1877">
                      <w:rPr>
                        <w:i/>
                        <w:iCs/>
                        <w:u w:color="2D6B6B"/>
                      </w:rPr>
                      <w:t>Liman</w:t>
                    </w:r>
                    <w:proofErr w:type="spellEnd"/>
                    <w:r w:rsidRPr="00FF1877">
                      <w:rPr>
                        <w:i/>
                        <w:iCs/>
                        <w:u w:color="2D6B6B"/>
                      </w:rPr>
                      <w:t xml:space="preserve"> </w:t>
                    </w:r>
                    <w:proofErr w:type="spellStart"/>
                    <w:r w:rsidRPr="00FF1877">
                      <w:rPr>
                        <w:i/>
                        <w:iCs/>
                        <w:u w:color="2D6B6B"/>
                      </w:rPr>
                      <w:t>Grubu</w:t>
                    </w:r>
                    <w:proofErr w:type="spellEnd"/>
                    <w:r>
                      <w:rPr>
                        <w:u w:color="2D6B6B"/>
                      </w:rPr>
                      <w:t>],</w:t>
                    </w:r>
                    <w:r w:rsidRPr="00FF1877">
                      <w:rPr>
                        <w:u w:color="2D6B6B"/>
                      </w:rPr>
                      <w:t xml:space="preserve"> in reference to the theme of the collective’s first exhibition, which featured scenes of waterfront life in Istanbul. </w:t>
                    </w:r>
                    <w:r w:rsidRPr="009C2B0A">
                      <w:rPr>
                        <w:color w:val="000000" w:themeColor="text1"/>
                      </w:rPr>
                      <w:t>Similar to art collective</w:t>
                    </w:r>
                    <w:r w:rsidRPr="00240766">
                      <w:rPr>
                        <w:color w:val="2D6B6B"/>
                      </w:rPr>
                      <w:t xml:space="preserve"> </w:t>
                    </w:r>
                    <w:r w:rsidRPr="00FF1877">
                      <w:rPr>
                        <w:u w:color="2D6B6B"/>
                      </w:rPr>
                      <w:t>D Group (1933-47), the Newcomers aimed to portray what they saw as</w:t>
                    </w:r>
                    <w:r w:rsidRPr="00FF1877">
                      <w:rPr>
                        <w:b/>
                        <w:bCs/>
                        <w:u w:color="2D6B6B"/>
                      </w:rPr>
                      <w:t xml:space="preserve"> </w:t>
                    </w:r>
                    <w:r w:rsidRPr="00FF1877">
                      <w:rPr>
                        <w:u w:color="2D6B6B"/>
                      </w:rPr>
                      <w:t>uniquely Turkish social realities using formal strategies associated with Western modernity,</w:t>
                    </w:r>
                    <w:r>
                      <w:rPr>
                        <w:u w:color="2D6B6B"/>
                      </w:rPr>
                      <w:t xml:space="preserve"> including I</w:t>
                    </w:r>
                    <w:r w:rsidRPr="00FF1877">
                      <w:rPr>
                        <w:u w:color="2D6B6B"/>
                      </w:rPr>
                      <w:t xml:space="preserve">mpressionist, Fauvist, and Cubist painting techniques. At the same time, the Newcomers claimed with greater urgency than the D Group that local artists were obligated to engage directly with Turkey’s general population. This preoccupation with the relationship of the artist </w:t>
                    </w:r>
                    <w:r>
                      <w:rPr>
                        <w:color w:val="000000" w:themeColor="text1"/>
                      </w:rPr>
                      <w:t>in</w:t>
                    </w:r>
                    <w:r w:rsidRPr="009C2B0A">
                      <w:rPr>
                        <w:color w:val="000000" w:themeColor="text1"/>
                      </w:rPr>
                      <w:t xml:space="preserve"> an elite social</w:t>
                    </w:r>
                    <w:r w:rsidRPr="00240766">
                      <w:rPr>
                        <w:color w:val="2D6B6B"/>
                      </w:rPr>
                      <w:t xml:space="preserve"> </w:t>
                    </w:r>
                    <w:r w:rsidRPr="009C2B0A">
                      <w:rPr>
                        <w:color w:val="000000" w:themeColor="text1"/>
                      </w:rPr>
                      <w:t xml:space="preserve">position </w:t>
                    </w:r>
                    <w:r w:rsidRPr="00FF1877">
                      <w:rPr>
                        <w:u w:color="2D6B6B"/>
                      </w:rPr>
                      <w:t>to</w:t>
                    </w:r>
                    <w:r>
                      <w:rPr>
                        <w:u w:color="2D6B6B"/>
                      </w:rPr>
                      <w:t xml:space="preserve"> the</w:t>
                    </w:r>
                    <w:r w:rsidRPr="00FF1877">
                      <w:rPr>
                        <w:u w:color="2D6B6B"/>
                      </w:rPr>
                      <w:t xml:space="preserve"> larger national body was clos</w:t>
                    </w:r>
                    <w:r>
                      <w:rPr>
                        <w:u w:color="2D6B6B"/>
                      </w:rPr>
                      <w:t xml:space="preserve">ely linked to </w:t>
                    </w:r>
                    <w:proofErr w:type="spellStart"/>
                    <w:r>
                      <w:rPr>
                        <w:u w:color="2D6B6B"/>
                      </w:rPr>
                      <w:t>ongoing</w:t>
                    </w:r>
                    <w:proofErr w:type="spellEnd"/>
                    <w:r>
                      <w:rPr>
                        <w:u w:color="2D6B6B"/>
                      </w:rPr>
                      <w:t xml:space="preserve"> debates</w:t>
                    </w:r>
                    <w:r w:rsidRPr="00FF1877">
                      <w:rPr>
                        <w:u w:color="2D6B6B"/>
                      </w:rPr>
                      <w:t xml:space="preserve"> both </w:t>
                    </w:r>
                    <w:r>
                      <w:rPr>
                        <w:u w:color="2D6B6B"/>
                      </w:rPr>
                      <w:t xml:space="preserve">in </w:t>
                    </w:r>
                    <w:r w:rsidRPr="00FF1877">
                      <w:rPr>
                        <w:u w:color="2D6B6B"/>
                      </w:rPr>
                      <w:t xml:space="preserve">state policy (reflected in the development of the Homeland Tours program from 1938-43, and the Village Institutes from 1940-54) and in the Turkish literary world. As a result, the Newcomers received ample press coverage and the support of major literary figures such as </w:t>
                    </w:r>
                    <w:proofErr w:type="spellStart"/>
                    <w:r w:rsidRPr="009C2B0A">
                      <w:rPr>
                        <w:color w:val="000000" w:themeColor="text1"/>
                      </w:rPr>
                      <w:t>Hilmi</w:t>
                    </w:r>
                    <w:proofErr w:type="spellEnd"/>
                    <w:r w:rsidRPr="009C2B0A">
                      <w:rPr>
                        <w:color w:val="000000" w:themeColor="text1"/>
                      </w:rPr>
                      <w:t xml:space="preserve"> </w:t>
                    </w:r>
                    <w:proofErr w:type="spellStart"/>
                    <w:r w:rsidRPr="009C2B0A">
                      <w:rPr>
                        <w:color w:val="000000" w:themeColor="text1"/>
                      </w:rPr>
                      <w:t>Ziya</w:t>
                    </w:r>
                    <w:proofErr w:type="spellEnd"/>
                    <w:r w:rsidRPr="009C2B0A">
                      <w:rPr>
                        <w:color w:val="000000" w:themeColor="text1"/>
                      </w:rPr>
                      <w:t xml:space="preserve"> </w:t>
                    </w:r>
                    <w:proofErr w:type="spellStart"/>
                    <w:r w:rsidRPr="009C2B0A">
                      <w:rPr>
                        <w:color w:val="000000" w:themeColor="text1"/>
                      </w:rPr>
                      <w:t>Ülken</w:t>
                    </w:r>
                    <w:proofErr w:type="spellEnd"/>
                    <w:r w:rsidRPr="009C2B0A">
                      <w:rPr>
                        <w:color w:val="000000" w:themeColor="text1"/>
                      </w:rPr>
                      <w:t xml:space="preserve"> (1901-1974) and </w:t>
                    </w:r>
                    <w:proofErr w:type="spellStart"/>
                    <w:r w:rsidRPr="009C2B0A">
                      <w:rPr>
                        <w:color w:val="000000" w:themeColor="text1"/>
                      </w:rPr>
                      <w:t>Ahmet</w:t>
                    </w:r>
                    <w:proofErr w:type="spellEnd"/>
                    <w:r w:rsidRPr="009C2B0A">
                      <w:rPr>
                        <w:color w:val="000000" w:themeColor="text1"/>
                      </w:rPr>
                      <w:t xml:space="preserve"> </w:t>
                    </w:r>
                    <w:proofErr w:type="spellStart"/>
                    <w:r w:rsidRPr="009C2B0A">
                      <w:rPr>
                        <w:color w:val="000000" w:themeColor="text1"/>
                      </w:rPr>
                      <w:t>Hamdi</w:t>
                    </w:r>
                    <w:proofErr w:type="spellEnd"/>
                    <w:r w:rsidRPr="009C2B0A">
                      <w:rPr>
                        <w:color w:val="000000" w:themeColor="text1"/>
                      </w:rPr>
                      <w:t xml:space="preserve"> </w:t>
                    </w:r>
                    <w:proofErr w:type="spellStart"/>
                    <w:r w:rsidRPr="009C2B0A">
                      <w:rPr>
                        <w:color w:val="000000" w:themeColor="text1"/>
                      </w:rPr>
                      <w:t>Tanpınar</w:t>
                    </w:r>
                    <w:proofErr w:type="spellEnd"/>
                    <w:r w:rsidRPr="009C2B0A">
                      <w:rPr>
                        <w:color w:val="000000" w:themeColor="text1"/>
                      </w:rPr>
                      <w:t xml:space="preserve"> (1901-1962),</w:t>
                    </w:r>
                    <w:r w:rsidRPr="00FF1877">
                      <w:rPr>
                        <w:u w:color="2D6B6B"/>
                      </w:rPr>
                      <w:t xml:space="preserve"> who also sought to develop national art forms rooted in Turkish popular experience. </w:t>
                    </w:r>
                    <w:proofErr w:type="spellStart"/>
                    <w:r w:rsidRPr="00FF1877">
                      <w:rPr>
                        <w:u w:color="2D6B6B"/>
                      </w:rPr>
                      <w:t>Haşmet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Akal (1918-60), </w:t>
                    </w:r>
                    <w:proofErr w:type="spellStart"/>
                    <w:r w:rsidRPr="00FF1877">
                      <w:rPr>
                        <w:u w:color="2D6B6B"/>
                      </w:rPr>
                      <w:t>Agop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Arad (1913-90), </w:t>
                    </w:r>
                    <w:proofErr w:type="spellStart"/>
                    <w:r w:rsidRPr="00FF1877">
                      <w:rPr>
                        <w:u w:color="2D6B6B"/>
                      </w:rPr>
                      <w:t>Avni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</w:t>
                    </w:r>
                    <w:proofErr w:type="spellStart"/>
                    <w:r w:rsidRPr="00FF1877">
                      <w:rPr>
                        <w:u w:color="2D6B6B"/>
                      </w:rPr>
                      <w:t>Arbas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(1919-2003), </w:t>
                    </w:r>
                    <w:proofErr w:type="spellStart"/>
                    <w:r w:rsidRPr="00FF1877">
                      <w:rPr>
                        <w:u w:color="2D6B6B"/>
                      </w:rPr>
                      <w:t>Turgut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</w:t>
                    </w:r>
                    <w:proofErr w:type="spellStart"/>
                    <w:r w:rsidRPr="00FF1877">
                      <w:rPr>
                        <w:u w:color="2D6B6B"/>
                      </w:rPr>
                      <w:t>Atalay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(1918-</w:t>
                    </w:r>
                    <w:r>
                      <w:rPr>
                        <w:u w:color="2D6B6B"/>
                      </w:rPr>
                      <w:t>-</w:t>
                    </w:r>
                    <w:r w:rsidRPr="00FF1877">
                      <w:rPr>
                        <w:u w:color="2D6B6B"/>
                      </w:rPr>
                      <w:t xml:space="preserve">), </w:t>
                    </w:r>
                    <w:proofErr w:type="spellStart"/>
                    <w:r w:rsidRPr="00FF1877">
                      <w:rPr>
                        <w:u w:color="2D6B6B"/>
                      </w:rPr>
                      <w:t>Ferruh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</w:t>
                    </w:r>
                    <w:proofErr w:type="spellStart"/>
                    <w:r w:rsidRPr="00FF1877">
                      <w:rPr>
                        <w:u w:color="2D6B6B"/>
                      </w:rPr>
                      <w:t>Başağa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(1914-2010), </w:t>
                    </w:r>
                    <w:proofErr w:type="spellStart"/>
                    <w:r w:rsidRPr="00FF1877">
                      <w:rPr>
                        <w:u w:color="2D6B6B"/>
                      </w:rPr>
                      <w:t>Abidin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Dino (1913-93), </w:t>
                    </w:r>
                    <w:proofErr w:type="spellStart"/>
                    <w:r w:rsidRPr="00FF1877">
                      <w:rPr>
                        <w:u w:color="2D6B6B"/>
                      </w:rPr>
                      <w:t>Nuri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</w:t>
                    </w:r>
                    <w:proofErr w:type="spellStart"/>
                    <w:r w:rsidRPr="00FF1877">
                      <w:rPr>
                        <w:u w:color="2D6B6B"/>
                      </w:rPr>
                      <w:t>İyem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(1915-2005), </w:t>
                    </w:r>
                    <w:proofErr w:type="spellStart"/>
                    <w:r w:rsidRPr="00FF1877">
                      <w:rPr>
                        <w:u w:color="2D6B6B"/>
                      </w:rPr>
                      <w:t>Fethi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</w:t>
                    </w:r>
                    <w:proofErr w:type="spellStart"/>
                    <w:r w:rsidRPr="00FF1877">
                      <w:rPr>
                        <w:u w:color="2D6B6B"/>
                      </w:rPr>
                      <w:t>Karakaş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(1916-77), </w:t>
                    </w:r>
                    <w:proofErr w:type="spellStart"/>
                    <w:r w:rsidRPr="00FF1877">
                      <w:rPr>
                        <w:u w:color="2D6B6B"/>
                      </w:rPr>
                      <w:t>Nejad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</w:t>
                    </w:r>
                    <w:proofErr w:type="spellStart"/>
                    <w:r w:rsidRPr="00FF1877">
                      <w:rPr>
                        <w:u w:color="2D6B6B"/>
                      </w:rPr>
                      <w:t>Melih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</w:t>
                    </w:r>
                    <w:proofErr w:type="spellStart"/>
                    <w:r w:rsidRPr="00FF1877">
                      <w:rPr>
                        <w:u w:color="2D6B6B"/>
                      </w:rPr>
                      <w:t>Devrim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(1923-95), </w:t>
                    </w:r>
                    <w:proofErr w:type="spellStart"/>
                    <w:r w:rsidRPr="00FF1877">
                      <w:rPr>
                        <w:u w:color="2D6B6B"/>
                      </w:rPr>
                      <w:t>Selim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</w:t>
                    </w:r>
                    <w:proofErr w:type="spellStart"/>
                    <w:r w:rsidRPr="00FF1877">
                      <w:rPr>
                        <w:u w:color="2D6B6B"/>
                      </w:rPr>
                      <w:t>Turan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(1915-94), and </w:t>
                    </w:r>
                    <w:proofErr w:type="spellStart"/>
                    <w:r w:rsidRPr="00FF1877">
                      <w:rPr>
                        <w:u w:color="2D6B6B"/>
                      </w:rPr>
                      <w:t>Mümtaz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</w:t>
                    </w:r>
                    <w:proofErr w:type="spellStart"/>
                    <w:r w:rsidRPr="00FF1877">
                      <w:rPr>
                        <w:u w:color="2D6B6B"/>
                      </w:rPr>
                      <w:t>Yener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(1918-2007) were </w:t>
                    </w:r>
                    <w:r>
                      <w:rPr>
                        <w:u w:color="2D6B6B"/>
                      </w:rPr>
                      <w:t>the group’s</w:t>
                    </w:r>
                    <w:r w:rsidRPr="00FF1877">
                      <w:rPr>
                        <w:u w:color="2D6B6B"/>
                      </w:rPr>
                      <w:t xml:space="preserve"> core members, but other artists were frequently included in </w:t>
                    </w:r>
                    <w:r>
                      <w:rPr>
                        <w:u w:color="2D6B6B"/>
                      </w:rPr>
                      <w:t>its</w:t>
                    </w:r>
                    <w:r w:rsidRPr="00FF1877">
                      <w:rPr>
                        <w:u w:color="2D6B6B"/>
                      </w:rPr>
                      <w:t xml:space="preserve"> regular exhibitions.</w:t>
                    </w:r>
                  </w:p>
                </w:sdtContent>
              </w:sdt>
              <w:p w14:paraId="5E16000C" w14:textId="77777777" w:rsidR="007B6D5A" w:rsidRDefault="007B6D5A" w:rsidP="004A3570">
                <w:pPr>
                  <w:rPr>
                    <w:u w:color="2D6B6B"/>
                  </w:rPr>
                </w:pPr>
              </w:p>
              <w:p w14:paraId="0D0CBBB5" w14:textId="77777777" w:rsidR="003F0D73" w:rsidRDefault="004A3570" w:rsidP="007B6D5A">
                <w:r w:rsidRPr="00FF1877">
                  <w:rPr>
                    <w:u w:color="2D6B6B"/>
                  </w:rPr>
                  <w:t>The Newcomers initially favo</w:t>
                </w:r>
                <w:r w:rsidR="007B6D5A">
                  <w:rPr>
                    <w:u w:color="2D6B6B"/>
                  </w:rPr>
                  <w:t>u</w:t>
                </w:r>
                <w:r w:rsidRPr="00FF1877">
                  <w:rPr>
                    <w:u w:color="2D6B6B"/>
                  </w:rPr>
                  <w:t>red realist portrayals of local life, which they saw as a more direct way to engage with the Turkish people than the D Group’s embrace of</w:t>
                </w:r>
                <w:r w:rsidR="007B6D5A">
                  <w:rPr>
                    <w:u w:color="2D6B6B"/>
                  </w:rPr>
                  <w:t xml:space="preserve"> Cubist abstraction. They centr</w:t>
                </w:r>
                <w:r w:rsidRPr="00FF1877">
                  <w:rPr>
                    <w:u w:color="2D6B6B"/>
                  </w:rPr>
                  <w:t xml:space="preserve">ed their activities on the banks of the Golden Horn, where they painted </w:t>
                </w:r>
                <w:r w:rsidRPr="00FF1877">
                  <w:rPr>
                    <w:i/>
                    <w:iCs/>
                    <w:u w:color="2D6B6B"/>
                  </w:rPr>
                  <w:t xml:space="preserve">en </w:t>
                </w:r>
                <w:proofErr w:type="spellStart"/>
                <w:r w:rsidRPr="00FF1877">
                  <w:rPr>
                    <w:i/>
                    <w:iCs/>
                    <w:u w:color="2D6B6B"/>
                  </w:rPr>
                  <w:t>plein</w:t>
                </w:r>
                <w:proofErr w:type="spellEnd"/>
                <w:r w:rsidRPr="00FF1877">
                  <w:rPr>
                    <w:i/>
                    <w:iCs/>
                    <w:u w:color="2D6B6B"/>
                  </w:rPr>
                  <w:t xml:space="preserve"> air</w:t>
                </w:r>
                <w:r w:rsidRPr="00FF1877">
                  <w:rPr>
                    <w:u w:color="2D6B6B"/>
                  </w:rPr>
                  <w:t xml:space="preserve"> and honed in on Istanbul’s fishermen, boats, cranes, and coastal cafes. The Newcomers’ intent in painting in the street rather than</w:t>
                </w:r>
                <w:r w:rsidRPr="009C2B0A">
                  <w:rPr>
                    <w:color w:val="000000" w:themeColor="text1"/>
                  </w:rPr>
                  <w:t xml:space="preserve"> in</w:t>
                </w:r>
                <w:r w:rsidRPr="009C2B0A">
                  <w:rPr>
                    <w:color w:val="2D6B6B"/>
                  </w:rPr>
                  <w:t xml:space="preserve"> </w:t>
                </w:r>
                <w:r w:rsidR="007B6D5A">
                  <w:rPr>
                    <w:u w:color="2D6B6B"/>
                  </w:rPr>
                  <w:t>the studio was two</w:t>
                </w:r>
                <w:r w:rsidRPr="00FF1877">
                  <w:rPr>
                    <w:u w:color="2D6B6B"/>
                  </w:rPr>
                  <w:t xml:space="preserve">fold: </w:t>
                </w:r>
                <w:r w:rsidR="007B6D5A">
                  <w:rPr>
                    <w:u w:color="2D6B6B"/>
                  </w:rPr>
                  <w:t xml:space="preserve">they sought </w:t>
                </w:r>
                <w:r w:rsidRPr="00FF1877">
                  <w:rPr>
                    <w:u w:color="2D6B6B"/>
                  </w:rPr>
                  <w:t>not only to engage in close observation of life on the city’s wharves, but also to expose the residents of surrounding ne</w:t>
                </w:r>
                <w:r>
                  <w:rPr>
                    <w:u w:color="2D6B6B"/>
                  </w:rPr>
                  <w:t>ighbo</w:t>
                </w:r>
                <w:r w:rsidR="007B6D5A">
                  <w:rPr>
                    <w:u w:color="2D6B6B"/>
                  </w:rPr>
                  <w:t>u</w:t>
                </w:r>
                <w:r>
                  <w:rPr>
                    <w:u w:color="2D6B6B"/>
                  </w:rPr>
                  <w:t>rhoods to their activities —</w:t>
                </w:r>
                <w:r w:rsidRPr="00FF1877">
                  <w:rPr>
                    <w:u w:color="2D6B6B"/>
                  </w:rPr>
                  <w:t xml:space="preserve"> that is, to actively generate a popular audience who might very well attend the exhibitions they held at the nearby Istanbul Academy of Fine Arts. Like the D Group, the Newcomers’ interest in folk culture was deeply colo</w:t>
                </w:r>
                <w:r w:rsidR="007B6D5A">
                  <w:rPr>
                    <w:u w:color="2D6B6B"/>
                  </w:rPr>
                  <w:t>u</w:t>
                </w:r>
                <w:r w:rsidRPr="00FF1877">
                  <w:rPr>
                    <w:u w:color="2D6B6B"/>
                  </w:rPr>
                  <w:t xml:space="preserve">red by the </w:t>
                </w:r>
                <w:proofErr w:type="spellStart"/>
                <w:r w:rsidRPr="00FF1877">
                  <w:rPr>
                    <w:u w:color="2D6B6B"/>
                  </w:rPr>
                  <w:t>Kemalist</w:t>
                </w:r>
                <w:proofErr w:type="spellEnd"/>
                <w:r w:rsidRPr="00FF1877">
                  <w:rPr>
                    <w:u w:color="2D6B6B"/>
                  </w:rPr>
                  <w:t xml:space="preserve"> regime’s emphasis on the Turkish people </w:t>
                </w:r>
                <w:r w:rsidR="007B6D5A">
                  <w:rPr>
                    <w:u w:color="2D6B6B"/>
                  </w:rPr>
                  <w:t>[</w:t>
                </w:r>
                <w:proofErr w:type="spellStart"/>
                <w:r w:rsidRPr="00FF1877">
                  <w:rPr>
                    <w:i/>
                    <w:iCs/>
                    <w:u w:color="2D6B6B"/>
                  </w:rPr>
                  <w:t>halk</w:t>
                </w:r>
                <w:proofErr w:type="spellEnd"/>
                <w:r w:rsidR="007B6D5A">
                  <w:rPr>
                    <w:u w:color="2D6B6B"/>
                  </w:rPr>
                  <w:t>]</w:t>
                </w:r>
                <w:r w:rsidRPr="00FF1877">
                  <w:rPr>
                    <w:u w:color="2D6B6B"/>
                  </w:rPr>
                  <w:t xml:space="preserve"> as the source of </w:t>
                </w:r>
                <w:r>
                  <w:rPr>
                    <w:u w:color="2D6B6B"/>
                  </w:rPr>
                  <w:t xml:space="preserve">an </w:t>
                </w:r>
                <w:r w:rsidRPr="00FF1877">
                  <w:rPr>
                    <w:u w:color="2D6B6B"/>
                  </w:rPr>
                  <w:t xml:space="preserve">authentic Turkish identity. Although they were based in the country’s largest metropolis, the Newcomers portrayed Istanbul, and Turkey </w:t>
                </w:r>
                <w:r w:rsidR="007B6D5A">
                  <w:rPr>
                    <w:u w:color="2D6B6B"/>
                  </w:rPr>
                  <w:t>at large, as a series of idealis</w:t>
                </w:r>
                <w:r w:rsidRPr="00FF1877">
                  <w:rPr>
                    <w:u w:color="2D6B6B"/>
                  </w:rPr>
                  <w:t>ed, semi-rural landscape</w:t>
                </w:r>
                <w:r>
                  <w:rPr>
                    <w:u w:color="2D6B6B"/>
                  </w:rPr>
                  <w:t>s populated by humble villagers. T</w:t>
                </w:r>
                <w:r w:rsidRPr="00FF1877">
                  <w:rPr>
                    <w:u w:color="2D6B6B"/>
                  </w:rPr>
                  <w:t>here is no hint of the city’s changing demographics or rapid urban development, both of which would explode in the 1950s during a moment of post</w:t>
                </w:r>
                <w:r>
                  <w:rPr>
                    <w:u w:color="2D6B6B"/>
                  </w:rPr>
                  <w:t>-</w:t>
                </w:r>
                <w:r w:rsidRPr="00FF1877">
                  <w:rPr>
                    <w:u w:color="2D6B6B"/>
                  </w:rPr>
                  <w:t xml:space="preserve">war affluence. By the end of the 1940s, several of the Newcomers began to argue that abstraction </w:t>
                </w:r>
                <w:r>
                  <w:rPr>
                    <w:u w:color="2D6B6B"/>
                  </w:rPr>
                  <w:t>was equ</w:t>
                </w:r>
                <w:r w:rsidR="007B6D5A">
                  <w:rPr>
                    <w:u w:color="2D6B6B"/>
                  </w:rPr>
                  <w:t>ally appropriate for depicting</w:t>
                </w:r>
                <w:r>
                  <w:rPr>
                    <w:u w:color="2D6B6B"/>
                  </w:rPr>
                  <w:t xml:space="preserve"> the ‘</w:t>
                </w:r>
                <w:r w:rsidRPr="00FF1877">
                  <w:rPr>
                    <w:u w:color="2D6B6B"/>
                  </w:rPr>
                  <w:t>dynamism, openne</w:t>
                </w:r>
                <w:bookmarkStart w:id="0" w:name="_GoBack"/>
                <w:bookmarkEnd w:id="0"/>
                <w:r w:rsidRPr="00FF1877">
                  <w:rPr>
                    <w:u w:color="2D6B6B"/>
                  </w:rPr>
                  <w:t xml:space="preserve">ss, and broad </w:t>
                </w:r>
                <w:r>
                  <w:rPr>
                    <w:u w:color="2D6B6B"/>
                  </w:rPr>
                  <w:t>horizons’</w:t>
                </w:r>
                <w:r w:rsidRPr="00FF1877">
                  <w:rPr>
                    <w:u w:color="2D6B6B"/>
                  </w:rPr>
                  <w:t xml:space="preserve"> of modern Turkey, as the artist </w:t>
                </w:r>
                <w:proofErr w:type="spellStart"/>
                <w:r w:rsidRPr="00FF1877">
                  <w:rPr>
                    <w:u w:color="2D6B6B"/>
                  </w:rPr>
                  <w:t>Ferruh</w:t>
                </w:r>
                <w:proofErr w:type="spellEnd"/>
                <w:r w:rsidRPr="00FF1877">
                  <w:rPr>
                    <w:u w:color="2D6B6B"/>
                  </w:rPr>
                  <w:t xml:space="preserve"> </w:t>
                </w:r>
                <w:proofErr w:type="spellStart"/>
                <w:r w:rsidRPr="00FF1877">
                  <w:rPr>
                    <w:u w:color="2D6B6B"/>
                  </w:rPr>
                  <w:t>Başağa</w:t>
                </w:r>
                <w:proofErr w:type="spellEnd"/>
                <w:r w:rsidRPr="00FF1877">
                  <w:rPr>
                    <w:u w:color="2D6B6B"/>
                  </w:rPr>
                  <w:t xml:space="preserve"> put it. In many ways, the culmination of the group</w:t>
                </w:r>
                <w:r>
                  <w:rPr>
                    <w:u w:color="2D6B6B"/>
                  </w:rPr>
                  <w:t>’s activities in 1952 marked a ‘draw’</w:t>
                </w:r>
                <w:r w:rsidRPr="00FF1877">
                  <w:rPr>
                    <w:u w:color="2D6B6B"/>
                  </w:rPr>
                  <w:t xml:space="preserve"> between opposing artistic camps </w:t>
                </w:r>
                <w:r>
                  <w:rPr>
                    <w:u w:color="2D6B6B"/>
                  </w:rPr>
                  <w:t xml:space="preserve">of </w:t>
                </w:r>
                <w:r w:rsidRPr="00FF1877">
                  <w:rPr>
                    <w:u w:color="2D6B6B"/>
                  </w:rPr>
                  <w:t>social realism and abstraction in the Turkish art world</w:t>
                </w:r>
                <w:r>
                  <w:rPr>
                    <w:u w:color="2D6B6B"/>
                  </w:rPr>
                  <w:t>.</w:t>
                </w:r>
              </w:p>
            </w:tc>
          </w:sdtContent>
        </w:sdt>
      </w:tr>
      <w:tr w:rsidR="003235A7" w14:paraId="74B7F63C" w14:textId="77777777" w:rsidTr="003235A7">
        <w:tc>
          <w:tcPr>
            <w:tcW w:w="9016" w:type="dxa"/>
          </w:tcPr>
          <w:p w14:paraId="0B74688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FE71FCD699540F49AA279190C7177F2"/>
              </w:placeholder>
            </w:sdtPr>
            <w:sdtEndPr/>
            <w:sdtContent>
              <w:p w14:paraId="0BDB3CCB" w14:textId="77777777" w:rsidR="003235A7" w:rsidRDefault="007B6D5A" w:rsidP="004A3570">
                <w:sdt>
                  <w:sdtPr>
                    <w:id w:val="-991257900"/>
                    <w:citation/>
                  </w:sdtPr>
                  <w:sdtEndPr/>
                  <w:sdtContent>
                    <w:r w:rsidR="004A3570">
                      <w:fldChar w:fldCharType="begin"/>
                    </w:r>
                    <w:r w:rsidR="004A3570">
                      <w:rPr>
                        <w:lang w:val="en-US"/>
                      </w:rPr>
                      <w:instrText xml:space="preserve"> CITATION Sha111 \l 1033 </w:instrText>
                    </w:r>
                    <w:r w:rsidR="004A3570">
                      <w:fldChar w:fldCharType="separate"/>
                    </w:r>
                    <w:r w:rsidR="004A3570">
                      <w:rPr>
                        <w:noProof/>
                        <w:lang w:val="en-US"/>
                      </w:rPr>
                      <w:t>(Shaw)</w:t>
                    </w:r>
                    <w:r w:rsidR="004A3570">
                      <w:fldChar w:fldCharType="end"/>
                    </w:r>
                  </w:sdtContent>
                </w:sdt>
              </w:p>
            </w:sdtContent>
          </w:sdt>
        </w:tc>
      </w:tr>
    </w:tbl>
    <w:p w14:paraId="506E485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F7EE3" w14:textId="77777777" w:rsidR="005913AD" w:rsidRDefault="005913AD" w:rsidP="007A0D55">
      <w:pPr>
        <w:spacing w:after="0" w:line="240" w:lineRule="auto"/>
      </w:pPr>
      <w:r>
        <w:separator/>
      </w:r>
    </w:p>
  </w:endnote>
  <w:endnote w:type="continuationSeparator" w:id="0">
    <w:p w14:paraId="2DDDF801" w14:textId="77777777" w:rsidR="005913AD" w:rsidRDefault="005913A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DB1FA2" w14:textId="77777777" w:rsidR="005913AD" w:rsidRDefault="005913AD" w:rsidP="007A0D55">
      <w:pPr>
        <w:spacing w:after="0" w:line="240" w:lineRule="auto"/>
      </w:pPr>
      <w:r>
        <w:separator/>
      </w:r>
    </w:p>
  </w:footnote>
  <w:footnote w:type="continuationSeparator" w:id="0">
    <w:p w14:paraId="02615C5F" w14:textId="77777777" w:rsidR="005913AD" w:rsidRDefault="005913A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F102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36C01F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6A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3570"/>
    <w:rsid w:val="004A7476"/>
    <w:rsid w:val="004E5896"/>
    <w:rsid w:val="00513EE6"/>
    <w:rsid w:val="00534F8F"/>
    <w:rsid w:val="00590035"/>
    <w:rsid w:val="005913AD"/>
    <w:rsid w:val="005B177E"/>
    <w:rsid w:val="005B3921"/>
    <w:rsid w:val="005F26D7"/>
    <w:rsid w:val="005F5450"/>
    <w:rsid w:val="006D0412"/>
    <w:rsid w:val="007411B9"/>
    <w:rsid w:val="007636A4"/>
    <w:rsid w:val="00780D95"/>
    <w:rsid w:val="00780DC7"/>
    <w:rsid w:val="007A0D55"/>
    <w:rsid w:val="007B3377"/>
    <w:rsid w:val="007B6D5A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C52A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63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6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63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6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3F59C0E4FC41DE9AA4E6A71C57A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B428B-23EE-4D2E-8419-9E7C29604B44}"/>
      </w:docPartPr>
      <w:docPartBody>
        <w:p w:rsidR="0001582C" w:rsidRDefault="00212E39">
          <w:pPr>
            <w:pStyle w:val="433F59C0E4FC41DE9AA4E6A71C57A67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CA6BB2B3BBD417F97496C285422A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31AA1-B1CA-4CCE-BECD-0420F98511B4}"/>
      </w:docPartPr>
      <w:docPartBody>
        <w:p w:rsidR="0001582C" w:rsidRDefault="00212E39">
          <w:pPr>
            <w:pStyle w:val="7CA6BB2B3BBD417F97496C285422A0E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90ADF2C1DF1454BAC57D31BA1067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99E09-A568-4284-AE3F-6226EA00A9D6}"/>
      </w:docPartPr>
      <w:docPartBody>
        <w:p w:rsidR="0001582C" w:rsidRDefault="00212E39">
          <w:pPr>
            <w:pStyle w:val="D90ADF2C1DF1454BAC57D31BA1067D7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25D4F71EA934551B7D744568F4B2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D0096-89FB-4D0E-B004-423A458A2007}"/>
      </w:docPartPr>
      <w:docPartBody>
        <w:p w:rsidR="0001582C" w:rsidRDefault="00212E39">
          <w:pPr>
            <w:pStyle w:val="E25D4F71EA934551B7D744568F4B2D8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FF6726D68854C3CB06102D67F815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AFB2F-902B-43DB-A6DB-749C1F2991B3}"/>
      </w:docPartPr>
      <w:docPartBody>
        <w:p w:rsidR="0001582C" w:rsidRDefault="00212E39">
          <w:pPr>
            <w:pStyle w:val="FFF6726D68854C3CB06102D67F815B0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859AB6B0BFD420292E291B965026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DDA0D-5BFD-4CDE-82A6-B50EC7FFC4A9}"/>
      </w:docPartPr>
      <w:docPartBody>
        <w:p w:rsidR="0001582C" w:rsidRDefault="00212E39">
          <w:pPr>
            <w:pStyle w:val="3859AB6B0BFD420292E291B96502620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4A275901A364004BFC840D086616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E83AD-A873-4E81-BC51-8D235D1BCAF1}"/>
      </w:docPartPr>
      <w:docPartBody>
        <w:p w:rsidR="0001582C" w:rsidRDefault="00212E39">
          <w:pPr>
            <w:pStyle w:val="44A275901A364004BFC840D0866166E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7AB46E772614AD5864B61085EAC0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F373A-E5FB-4426-949D-5D7D1655BF32}"/>
      </w:docPartPr>
      <w:docPartBody>
        <w:p w:rsidR="0001582C" w:rsidRDefault="00212E39">
          <w:pPr>
            <w:pStyle w:val="37AB46E772614AD5864B61085EAC0CD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9C8992C4A8D42EC821283CD3780D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43FC3-C422-4FFE-9575-E934C78C0160}"/>
      </w:docPartPr>
      <w:docPartBody>
        <w:p w:rsidR="0001582C" w:rsidRDefault="00212E39">
          <w:pPr>
            <w:pStyle w:val="69C8992C4A8D42EC821283CD3780D55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63D8BEE09B8450298EDC00C0DA8A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49620-11AF-41F6-9332-893270C43EA5}"/>
      </w:docPartPr>
      <w:docPartBody>
        <w:p w:rsidR="0001582C" w:rsidRDefault="00212E39">
          <w:pPr>
            <w:pStyle w:val="B63D8BEE09B8450298EDC00C0DA8AE2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FE71FCD699540F49AA279190C717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2C414-FA4C-429C-81FB-5746397B5D61}"/>
      </w:docPartPr>
      <w:docPartBody>
        <w:p w:rsidR="0001582C" w:rsidRDefault="00212E39">
          <w:pPr>
            <w:pStyle w:val="9FE71FCD699540F49AA279190C7177F2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1197225BB817B1459A1A3F4A26F3C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B8F3-94E1-BF47-AEDA-787AB4105DB1}"/>
      </w:docPartPr>
      <w:docPartBody>
        <w:p w:rsidR="00000000" w:rsidRDefault="0001582C" w:rsidP="0001582C">
          <w:pPr>
            <w:pStyle w:val="1197225BB817B1459A1A3F4A26F3CFD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E39"/>
    <w:rsid w:val="0001582C"/>
    <w:rsid w:val="0021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582C"/>
    <w:rPr>
      <w:color w:val="808080"/>
    </w:rPr>
  </w:style>
  <w:style w:type="paragraph" w:customStyle="1" w:styleId="433F59C0E4FC41DE9AA4E6A71C57A679">
    <w:name w:val="433F59C0E4FC41DE9AA4E6A71C57A679"/>
  </w:style>
  <w:style w:type="paragraph" w:customStyle="1" w:styleId="7CA6BB2B3BBD417F97496C285422A0EC">
    <w:name w:val="7CA6BB2B3BBD417F97496C285422A0EC"/>
  </w:style>
  <w:style w:type="paragraph" w:customStyle="1" w:styleId="D90ADF2C1DF1454BAC57D31BA1067D7B">
    <w:name w:val="D90ADF2C1DF1454BAC57D31BA1067D7B"/>
  </w:style>
  <w:style w:type="paragraph" w:customStyle="1" w:styleId="E25D4F71EA934551B7D744568F4B2D86">
    <w:name w:val="E25D4F71EA934551B7D744568F4B2D86"/>
  </w:style>
  <w:style w:type="paragraph" w:customStyle="1" w:styleId="FFF6726D68854C3CB06102D67F815B05">
    <w:name w:val="FFF6726D68854C3CB06102D67F815B05"/>
  </w:style>
  <w:style w:type="paragraph" w:customStyle="1" w:styleId="3859AB6B0BFD420292E291B965026208">
    <w:name w:val="3859AB6B0BFD420292E291B965026208"/>
  </w:style>
  <w:style w:type="paragraph" w:customStyle="1" w:styleId="44A275901A364004BFC840D0866166E1">
    <w:name w:val="44A275901A364004BFC840D0866166E1"/>
  </w:style>
  <w:style w:type="paragraph" w:customStyle="1" w:styleId="37AB46E772614AD5864B61085EAC0CD2">
    <w:name w:val="37AB46E772614AD5864B61085EAC0CD2"/>
  </w:style>
  <w:style w:type="paragraph" w:customStyle="1" w:styleId="69C8992C4A8D42EC821283CD3780D555">
    <w:name w:val="69C8992C4A8D42EC821283CD3780D555"/>
  </w:style>
  <w:style w:type="paragraph" w:customStyle="1" w:styleId="B63D8BEE09B8450298EDC00C0DA8AE21">
    <w:name w:val="B63D8BEE09B8450298EDC00C0DA8AE21"/>
  </w:style>
  <w:style w:type="paragraph" w:customStyle="1" w:styleId="9FE71FCD699540F49AA279190C7177F2">
    <w:name w:val="9FE71FCD699540F49AA279190C7177F2"/>
  </w:style>
  <w:style w:type="paragraph" w:customStyle="1" w:styleId="1197225BB817B1459A1A3F4A26F3CFD5">
    <w:name w:val="1197225BB817B1459A1A3F4A26F3CFD5"/>
    <w:rsid w:val="0001582C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582C"/>
    <w:rPr>
      <w:color w:val="808080"/>
    </w:rPr>
  </w:style>
  <w:style w:type="paragraph" w:customStyle="1" w:styleId="433F59C0E4FC41DE9AA4E6A71C57A679">
    <w:name w:val="433F59C0E4FC41DE9AA4E6A71C57A679"/>
  </w:style>
  <w:style w:type="paragraph" w:customStyle="1" w:styleId="7CA6BB2B3BBD417F97496C285422A0EC">
    <w:name w:val="7CA6BB2B3BBD417F97496C285422A0EC"/>
  </w:style>
  <w:style w:type="paragraph" w:customStyle="1" w:styleId="D90ADF2C1DF1454BAC57D31BA1067D7B">
    <w:name w:val="D90ADF2C1DF1454BAC57D31BA1067D7B"/>
  </w:style>
  <w:style w:type="paragraph" w:customStyle="1" w:styleId="E25D4F71EA934551B7D744568F4B2D86">
    <w:name w:val="E25D4F71EA934551B7D744568F4B2D86"/>
  </w:style>
  <w:style w:type="paragraph" w:customStyle="1" w:styleId="FFF6726D68854C3CB06102D67F815B05">
    <w:name w:val="FFF6726D68854C3CB06102D67F815B05"/>
  </w:style>
  <w:style w:type="paragraph" w:customStyle="1" w:styleId="3859AB6B0BFD420292E291B965026208">
    <w:name w:val="3859AB6B0BFD420292E291B965026208"/>
  </w:style>
  <w:style w:type="paragraph" w:customStyle="1" w:styleId="44A275901A364004BFC840D0866166E1">
    <w:name w:val="44A275901A364004BFC840D0866166E1"/>
  </w:style>
  <w:style w:type="paragraph" w:customStyle="1" w:styleId="37AB46E772614AD5864B61085EAC0CD2">
    <w:name w:val="37AB46E772614AD5864B61085EAC0CD2"/>
  </w:style>
  <w:style w:type="paragraph" w:customStyle="1" w:styleId="69C8992C4A8D42EC821283CD3780D555">
    <w:name w:val="69C8992C4A8D42EC821283CD3780D555"/>
  </w:style>
  <w:style w:type="paragraph" w:customStyle="1" w:styleId="B63D8BEE09B8450298EDC00C0DA8AE21">
    <w:name w:val="B63D8BEE09B8450298EDC00C0DA8AE21"/>
  </w:style>
  <w:style w:type="paragraph" w:customStyle="1" w:styleId="9FE71FCD699540F49AA279190C7177F2">
    <w:name w:val="9FE71FCD699540F49AA279190C7177F2"/>
  </w:style>
  <w:style w:type="paragraph" w:customStyle="1" w:styleId="1197225BB817B1459A1A3F4A26F3CFD5">
    <w:name w:val="1197225BB817B1459A1A3F4A26F3CFD5"/>
    <w:rsid w:val="0001582C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Sha111</b:Tag>
    <b:SourceType>Book</b:SourceType>
    <b:Guid>{DD8FD55F-06C8-425F-8BA2-32B5CD48655D}</b:Guid>
    <b:Author>
      <b:Author>
        <b:NameList>
          <b:Person>
            <b:Last>Shaw</b:Last>
            <b:First>Wendy</b:First>
            <b:Middle>M. K.</b:Middle>
          </b:Person>
        </b:NameList>
      </b:Author>
    </b:Author>
    <b:Title>Ottoman Painting: Reflections of Western Art in the Ottoman Empire</b:Title>
    <b:Year>2011</b:Year>
    <b:City>London</b:City>
    <b:Publisher>I. B. Tauris</b:Publisher>
    <b:RefOrder>1</b:RefOrder>
  </b:Source>
</b:Sources>
</file>

<file path=customXml/itemProps1.xml><?xml version="1.0" encoding="utf-8"?>
<ds:datastoreItem xmlns:ds="http://schemas.openxmlformats.org/officeDocument/2006/customXml" ds:itemID="{F9B25D58-838F-0548-B315-9F18429BD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10</TotalTime>
  <Pages>2</Pages>
  <Words>759</Words>
  <Characters>4331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3</cp:revision>
  <dcterms:created xsi:type="dcterms:W3CDTF">2014-10-27T21:53:00Z</dcterms:created>
  <dcterms:modified xsi:type="dcterms:W3CDTF">2014-11-03T23:05:00Z</dcterms:modified>
</cp:coreProperties>
</file>