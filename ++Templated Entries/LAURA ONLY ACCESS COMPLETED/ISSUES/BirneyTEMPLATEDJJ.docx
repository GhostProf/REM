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B28E43" w14:textId="77777777" w:rsidTr="00922950">
        <w:tc>
          <w:tcPr>
            <w:tcW w:w="491" w:type="dxa"/>
            <w:vMerge w:val="restart"/>
            <w:shd w:val="clear" w:color="auto" w:fill="A6A6A6" w:themeFill="background1" w:themeFillShade="A6"/>
            <w:textDirection w:val="btLr"/>
          </w:tcPr>
          <w:p w14:paraId="40D246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FB77386CC4DC45BED24278BFF3D20F"/>
            </w:placeholder>
            <w:showingPlcHdr/>
            <w:dropDownList>
              <w:listItem w:displayText="Dr." w:value="Dr."/>
              <w:listItem w:displayText="Prof." w:value="Prof."/>
            </w:dropDownList>
          </w:sdtPr>
          <w:sdtContent>
            <w:tc>
              <w:tcPr>
                <w:tcW w:w="1259" w:type="dxa"/>
              </w:tcPr>
              <w:p w14:paraId="5DE285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4CB0E3C9DF5747B8425D7269E379EC"/>
            </w:placeholder>
            <w:text/>
          </w:sdtPr>
          <w:sdtContent>
            <w:tc>
              <w:tcPr>
                <w:tcW w:w="2073" w:type="dxa"/>
              </w:tcPr>
              <w:p w14:paraId="5632DFE9" w14:textId="58279862" w:rsidR="00B574C9" w:rsidRDefault="00F115E8" w:rsidP="00F115E8">
                <w:r>
                  <w:t>Jasmine</w:t>
                </w:r>
              </w:p>
            </w:tc>
          </w:sdtContent>
        </w:sdt>
        <w:sdt>
          <w:sdtPr>
            <w:alias w:val="Middle name"/>
            <w:tag w:val="authorMiddleName"/>
            <w:id w:val="-2076034781"/>
            <w:placeholder>
              <w:docPart w:val="81882FBE9CE9E747A412C11A68D1CBB8"/>
            </w:placeholder>
            <w:showingPlcHdr/>
            <w:text/>
          </w:sdtPr>
          <w:sdtContent>
            <w:tc>
              <w:tcPr>
                <w:tcW w:w="2551" w:type="dxa"/>
              </w:tcPr>
              <w:p w14:paraId="78C4C575" w14:textId="77777777" w:rsidR="00B574C9" w:rsidRDefault="00B574C9" w:rsidP="00922950">
                <w:r>
                  <w:rPr>
                    <w:rStyle w:val="PlaceholderText"/>
                  </w:rPr>
                  <w:t>[Middle name]</w:t>
                </w:r>
              </w:p>
            </w:tc>
          </w:sdtContent>
        </w:sdt>
        <w:sdt>
          <w:sdtPr>
            <w:alias w:val="Last name"/>
            <w:tag w:val="authorLastName"/>
            <w:id w:val="-1088529830"/>
            <w:placeholder>
              <w:docPart w:val="3260631FE2FB054A9D8EE5076A625C0D"/>
            </w:placeholder>
            <w:text/>
          </w:sdtPr>
          <w:sdtContent>
            <w:tc>
              <w:tcPr>
                <w:tcW w:w="2642" w:type="dxa"/>
              </w:tcPr>
              <w:p w14:paraId="2FD81536" w14:textId="62105451" w:rsidR="00B574C9" w:rsidRDefault="00E42838" w:rsidP="00E42838">
                <w:r>
                  <w:t>Johnston</w:t>
                </w:r>
              </w:p>
            </w:tc>
          </w:sdtContent>
        </w:sdt>
      </w:tr>
      <w:tr w:rsidR="00B574C9" w14:paraId="20D2F488" w14:textId="77777777" w:rsidTr="001A6A06">
        <w:trPr>
          <w:trHeight w:val="986"/>
        </w:trPr>
        <w:tc>
          <w:tcPr>
            <w:tcW w:w="491" w:type="dxa"/>
            <w:vMerge/>
            <w:shd w:val="clear" w:color="auto" w:fill="A6A6A6" w:themeFill="background1" w:themeFillShade="A6"/>
          </w:tcPr>
          <w:p w14:paraId="50086B6B" w14:textId="77777777" w:rsidR="00B574C9" w:rsidRPr="001A6A06" w:rsidRDefault="00B574C9" w:rsidP="00CF1542">
            <w:pPr>
              <w:jc w:val="center"/>
              <w:rPr>
                <w:b/>
                <w:color w:val="FFFFFF" w:themeColor="background1"/>
              </w:rPr>
            </w:pPr>
          </w:p>
        </w:tc>
        <w:sdt>
          <w:sdtPr>
            <w:alias w:val="Biography"/>
            <w:tag w:val="authorBiography"/>
            <w:id w:val="938807824"/>
            <w:placeholder>
              <w:docPart w:val="72F196E76FFACE4C8DBBD3FA7427724E"/>
            </w:placeholder>
            <w:showingPlcHdr/>
          </w:sdtPr>
          <w:sdtContent>
            <w:tc>
              <w:tcPr>
                <w:tcW w:w="8525" w:type="dxa"/>
                <w:gridSpan w:val="4"/>
              </w:tcPr>
              <w:p w14:paraId="6E0DC1DC" w14:textId="77777777" w:rsidR="00B574C9" w:rsidRDefault="00B574C9" w:rsidP="00922950">
                <w:r>
                  <w:rPr>
                    <w:rStyle w:val="PlaceholderText"/>
                  </w:rPr>
                  <w:t>[Enter your biography]</w:t>
                </w:r>
              </w:p>
            </w:tc>
          </w:sdtContent>
        </w:sdt>
      </w:tr>
      <w:tr w:rsidR="00B574C9" w14:paraId="31815D06" w14:textId="77777777" w:rsidTr="001A6A06">
        <w:trPr>
          <w:trHeight w:val="986"/>
        </w:trPr>
        <w:tc>
          <w:tcPr>
            <w:tcW w:w="491" w:type="dxa"/>
            <w:vMerge/>
            <w:shd w:val="clear" w:color="auto" w:fill="A6A6A6" w:themeFill="background1" w:themeFillShade="A6"/>
          </w:tcPr>
          <w:p w14:paraId="57FBD68D" w14:textId="77777777" w:rsidR="00B574C9" w:rsidRPr="001A6A06" w:rsidRDefault="00B574C9" w:rsidP="00CF1542">
            <w:pPr>
              <w:jc w:val="center"/>
              <w:rPr>
                <w:b/>
                <w:color w:val="FFFFFF" w:themeColor="background1"/>
              </w:rPr>
            </w:pPr>
          </w:p>
        </w:tc>
        <w:sdt>
          <w:sdtPr>
            <w:alias w:val="Affiliation"/>
            <w:tag w:val="affiliation"/>
            <w:id w:val="2012937915"/>
            <w:placeholder>
              <w:docPart w:val="E0B1AFB3D088534A9E8A495735F4EE4A"/>
            </w:placeholder>
            <w:showingPlcHdr/>
            <w:text/>
          </w:sdtPr>
          <w:sdtContent>
            <w:tc>
              <w:tcPr>
                <w:tcW w:w="8525" w:type="dxa"/>
                <w:gridSpan w:val="4"/>
              </w:tcPr>
              <w:p w14:paraId="7362D48F" w14:textId="77777777" w:rsidR="00B574C9" w:rsidRDefault="00B574C9" w:rsidP="00B574C9">
                <w:r>
                  <w:rPr>
                    <w:rStyle w:val="PlaceholderText"/>
                  </w:rPr>
                  <w:t>[Enter the institution with which you are affiliated]</w:t>
                </w:r>
              </w:p>
            </w:tc>
          </w:sdtContent>
        </w:sdt>
      </w:tr>
    </w:tbl>
    <w:p w14:paraId="4ADA78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3DFF13" w14:textId="77777777" w:rsidTr="00244BB0">
        <w:tc>
          <w:tcPr>
            <w:tcW w:w="9016" w:type="dxa"/>
            <w:shd w:val="clear" w:color="auto" w:fill="A6A6A6" w:themeFill="background1" w:themeFillShade="A6"/>
            <w:tcMar>
              <w:top w:w="113" w:type="dxa"/>
              <w:bottom w:w="113" w:type="dxa"/>
            </w:tcMar>
          </w:tcPr>
          <w:p w14:paraId="3A49333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846ADE" w14:textId="77777777" w:rsidTr="003F0D73">
        <w:sdt>
          <w:sdtPr>
            <w:alias w:val="Article headword"/>
            <w:tag w:val="articleHeadword"/>
            <w:id w:val="-361440020"/>
            <w:placeholder>
              <w:docPart w:val="85D79AD2584F81429252CF6E12D61F63"/>
            </w:placeholder>
            <w:text/>
          </w:sdtPr>
          <w:sdtContent>
            <w:tc>
              <w:tcPr>
                <w:tcW w:w="9016" w:type="dxa"/>
                <w:tcMar>
                  <w:top w:w="113" w:type="dxa"/>
                  <w:bottom w:w="113" w:type="dxa"/>
                </w:tcMar>
              </w:tcPr>
              <w:p w14:paraId="566F43AF" w14:textId="6319EC82" w:rsidR="003F0D73" w:rsidRPr="00474D63" w:rsidRDefault="00474D63" w:rsidP="00474D63">
                <w:pPr>
                  <w:rPr>
                    <w:b/>
                  </w:rPr>
                </w:pPr>
                <w:r w:rsidRPr="00E42838">
                  <w:t>Birney, (Alfred) Earle (1904-1995)</w:t>
                </w:r>
              </w:p>
            </w:tc>
          </w:sdtContent>
        </w:sdt>
      </w:tr>
      <w:tr w:rsidR="00464699" w14:paraId="7A18D771" w14:textId="77777777" w:rsidTr="000059B3">
        <w:sdt>
          <w:sdtPr>
            <w:alias w:val="Variant headwords"/>
            <w:tag w:val="variantHeadwords"/>
            <w:id w:val="173464402"/>
            <w:placeholder>
              <w:docPart w:val="E2B2618A42B2D548A0A0039549E4466D"/>
            </w:placeholder>
            <w:showingPlcHdr/>
          </w:sdtPr>
          <w:sdtContent>
            <w:tc>
              <w:tcPr>
                <w:tcW w:w="9016" w:type="dxa"/>
                <w:tcMar>
                  <w:top w:w="113" w:type="dxa"/>
                  <w:bottom w:w="113" w:type="dxa"/>
                </w:tcMar>
              </w:tcPr>
              <w:p w14:paraId="440475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44E19B" w14:textId="77777777" w:rsidTr="003F0D73">
        <w:sdt>
          <w:sdtPr>
            <w:alias w:val="Abstract"/>
            <w:tag w:val="abstract"/>
            <w:id w:val="-635871867"/>
            <w:placeholder>
              <w:docPart w:val="AD927E4F8A6ABC4BA130D92C71082033"/>
            </w:placeholder>
          </w:sdtPr>
          <w:sdtContent>
            <w:tc>
              <w:tcPr>
                <w:tcW w:w="9016" w:type="dxa"/>
                <w:tcMar>
                  <w:top w:w="113" w:type="dxa"/>
                  <w:bottom w:w="113" w:type="dxa"/>
                </w:tcMar>
              </w:tcPr>
              <w:p w14:paraId="260E00E4" w14:textId="69A34C22" w:rsidR="00E85A05" w:rsidRPr="000059B3" w:rsidRDefault="000059B3" w:rsidP="00FE3DC4">
                <w:r w:rsidRPr="002E5F13">
                  <w:t xml:space="preserve">Earle Birney was a Canadian poet, novelist, dramatist, and professor. </w:t>
                </w:r>
                <w:r w:rsidR="004B6EDF">
                  <w:t>Born 1904</w:t>
                </w:r>
                <w:r>
                  <w:t xml:space="preserve"> in Calgary</w:t>
                </w:r>
                <w:r w:rsidR="004B6EDF">
                  <w:t>, Alberta, he</w:t>
                </w:r>
                <w:r>
                  <w:t xml:space="preserve"> spent his childhood in rural Alberta and British Columbia. His adult life was predominately spent in Canada, the United States, </w:t>
                </w:r>
                <w:r w:rsidR="004B6EDF">
                  <w:t xml:space="preserve">and </w:t>
                </w:r>
                <w:r>
                  <w:t>the United Kingdom, although he travelled extensively. He died in Toronto</w:t>
                </w:r>
                <w:r w:rsidR="004B6EDF">
                  <w:t xml:space="preserve"> in 1995</w:t>
                </w:r>
                <w:r>
                  <w:t>.</w:t>
                </w:r>
                <w:r w:rsidR="004B6EDF">
                  <w:t xml:space="preserve"> While </w:t>
                </w:r>
                <w:proofErr w:type="gramStart"/>
                <w:r w:rsidR="004B6EDF">
                  <w:t>Birney’s poetics were influenced by his academic training in Old English and Middle English</w:t>
                </w:r>
                <w:proofErr w:type="gramEnd"/>
                <w:r w:rsidR="001F7FB6">
                  <w:t>, he frequently experi</w:t>
                </w:r>
                <w:r w:rsidR="00E35561">
                  <w:t xml:space="preserve">mented with </w:t>
                </w:r>
                <w:r w:rsidR="00FE3DC4">
                  <w:t xml:space="preserve">the </w:t>
                </w:r>
                <w:r w:rsidR="00E35561">
                  <w:t xml:space="preserve">avant-garde </w:t>
                </w:r>
                <w:r w:rsidR="00FE3DC4">
                  <w:t xml:space="preserve">use </w:t>
                </w:r>
                <w:r w:rsidR="00E35561">
                  <w:t>of typography, orthography, dialect, and sound media. Following academic t</w:t>
                </w:r>
                <w:r w:rsidRPr="002E5F13">
                  <w:t>raining at the</w:t>
                </w:r>
                <w:r>
                  <w:t xml:space="preserve"> University of British Columbia, </w:t>
                </w:r>
                <w:r w:rsidRPr="002E5F13">
                  <w:t xml:space="preserve">the University of Toronto, </w:t>
                </w:r>
                <w:r w:rsidR="00F17125">
                  <w:t xml:space="preserve">the University of California </w:t>
                </w:r>
                <w:r w:rsidRPr="002E5F13">
                  <w:t>Berkeley</w:t>
                </w:r>
                <w:r>
                  <w:t>,</w:t>
                </w:r>
                <w:r w:rsidRPr="002E5F13">
                  <w:t xml:space="preserve"> and the University of London, he acce</w:t>
                </w:r>
                <w:r>
                  <w:t xml:space="preserve">pted a professorship in the Department of English at the University of British Columbia </w:t>
                </w:r>
                <w:r w:rsidRPr="002E5F13">
                  <w:t xml:space="preserve">in 1946. His teaching led to the founding of the Department of Creative Writing at </w:t>
                </w:r>
                <w:r>
                  <w:t xml:space="preserve">University of British Columbia </w:t>
                </w:r>
                <w:r w:rsidR="00E35561">
                  <w:t>in 1965. I</w:t>
                </w:r>
                <w:r w:rsidRPr="002E5F13">
                  <w:t>n the same yea</w:t>
                </w:r>
                <w:r>
                  <w:t>r,</w:t>
                </w:r>
                <w:r w:rsidR="00E35561">
                  <w:t xml:space="preserve"> however, </w:t>
                </w:r>
                <w:r>
                  <w:t>he departed to the University</w:t>
                </w:r>
                <w:r w:rsidRPr="002E5F13">
                  <w:t xml:space="preserve"> of</w:t>
                </w:r>
                <w:r>
                  <w:t xml:space="preserve"> Toronto to serve as the</w:t>
                </w:r>
                <w:r w:rsidR="00E42838">
                  <w:t xml:space="preserve"> school’s</w:t>
                </w:r>
                <w:r>
                  <w:t xml:space="preserve"> first writer in r</w:t>
                </w:r>
                <w:r w:rsidRPr="002E5F13">
                  <w:t xml:space="preserve">esidence. </w:t>
                </w:r>
              </w:p>
            </w:tc>
          </w:sdtContent>
        </w:sdt>
      </w:tr>
      <w:tr w:rsidR="003F0D73" w14:paraId="1BC752E9" w14:textId="77777777" w:rsidTr="003F0D73">
        <w:sdt>
          <w:sdtPr>
            <w:alias w:val="Article text"/>
            <w:tag w:val="articleText"/>
            <w:id w:val="634067588"/>
            <w:placeholder>
              <w:docPart w:val="425A58ED451F054CBFE4D43442FCE249"/>
            </w:placeholder>
          </w:sdtPr>
          <w:sdtEndPr>
            <w:rPr>
              <w:vanish/>
              <w:highlight w:val="yellow"/>
            </w:rPr>
          </w:sdtEndPr>
          <w:sdtContent>
            <w:sdt>
              <w:sdtPr>
                <w:alias w:val="Abstract"/>
                <w:tag w:val="abstract"/>
                <w:id w:val="-1635557103"/>
                <w:placeholder>
                  <w:docPart w:val="6C014574B7D4E14DB73863B50A35A4FA"/>
                </w:placeholder>
              </w:sdtPr>
              <w:sdtContent>
                <w:sdt>
                  <w:sdtPr>
                    <w:alias w:val="Abstract"/>
                    <w:tag w:val="abstract"/>
                    <w:id w:val="-590385569"/>
                    <w:placeholder>
                      <w:docPart w:val="6C8031B06F5D474CBBB875848AE475A4"/>
                    </w:placeholder>
                  </w:sdtPr>
                  <w:sdtEndPr/>
                  <w:sdtContent>
                    <w:tc>
                      <w:tcPr>
                        <w:tcW w:w="9016" w:type="dxa"/>
                        <w:tcMar>
                          <w:top w:w="113" w:type="dxa"/>
                          <w:bottom w:w="113" w:type="dxa"/>
                        </w:tcMar>
                      </w:tcPr>
                      <w:p w14:paraId="33BA858A" w14:textId="62EB2DC4" w:rsidR="00EC3D91" w:rsidRDefault="00F17125" w:rsidP="000059B3">
                        <w:r w:rsidRPr="002E5F13">
                          <w:t xml:space="preserve">Earle Birney was a Canadian poet, novelist, dramatist, and professor. </w:t>
                        </w:r>
                        <w:r>
                          <w:t xml:space="preserve">Born 1904 in Calgary, Alberta, he spent his childhood in rural Alberta and British Columbia. His adult life was predominately spent in Canada, the United States, and the United Kingdom, although he travelled extensively. He died in Toronto in 1995. While </w:t>
                        </w:r>
                        <w:proofErr w:type="gramStart"/>
                        <w:r>
                          <w:t>Birney’s poetics were influenced by his academic training in Old English and Middle English</w:t>
                        </w:r>
                        <w:proofErr w:type="gramEnd"/>
                        <w:r>
                          <w:t>, he frequently experimented with avant-garde use of typography, orthography, dialect, and sound media. Following academic t</w:t>
                        </w:r>
                        <w:r w:rsidRPr="002E5F13">
                          <w:t>raining at the</w:t>
                        </w:r>
                        <w:r>
                          <w:t xml:space="preserve"> University of British Columbia, </w:t>
                        </w:r>
                        <w:r w:rsidRPr="002E5F13">
                          <w:t xml:space="preserve">the University of Toronto, </w:t>
                        </w:r>
                        <w:r>
                          <w:t>the University of California</w:t>
                        </w:r>
                        <w:r w:rsidR="00935276">
                          <w:t>,</w:t>
                        </w:r>
                        <w:r>
                          <w:t xml:space="preserve"> </w:t>
                        </w:r>
                        <w:r w:rsidRPr="002E5F13">
                          <w:t>Berkeley</w:t>
                        </w:r>
                        <w:r>
                          <w:t>,</w:t>
                        </w:r>
                        <w:r w:rsidRPr="002E5F13">
                          <w:t xml:space="preserve"> and the University of London, he acce</w:t>
                        </w:r>
                        <w:r>
                          <w:t xml:space="preserve">pted a professorship in the Department of English at the University of British Columbia </w:t>
                        </w:r>
                        <w:r w:rsidRPr="002E5F13">
                          <w:t xml:space="preserve">in 1946. His teaching led to the founding of the Department of Creative Writing at </w:t>
                        </w:r>
                        <w:r>
                          <w:t>University of British Columbia in 1965. I</w:t>
                        </w:r>
                        <w:r w:rsidRPr="002E5F13">
                          <w:t>n the same yea</w:t>
                        </w:r>
                        <w:r>
                          <w:t>r, however, he departed to the University</w:t>
                        </w:r>
                        <w:r w:rsidRPr="002E5F13">
                          <w:t xml:space="preserve"> of</w:t>
                        </w:r>
                        <w:r>
                          <w:t xml:space="preserve"> Toronto to serve as the</w:t>
                        </w:r>
                        <w:r w:rsidR="00E42838">
                          <w:t xml:space="preserve"> school’s</w:t>
                        </w:r>
                        <w:r>
                          <w:t xml:space="preserve"> first writer in r</w:t>
                        </w:r>
                        <w:r w:rsidRPr="002E5F13">
                          <w:t xml:space="preserve">esidence. </w:t>
                        </w:r>
                      </w:p>
                      <w:p w14:paraId="4C52E14F" w14:textId="15A1C87E" w:rsidR="000059B3" w:rsidRDefault="000059B3" w:rsidP="000059B3"/>
                      <w:p w14:paraId="0785B5E2" w14:textId="0A59CB44" w:rsidR="000946D5" w:rsidRPr="00F76A77" w:rsidRDefault="000059B3" w:rsidP="000059B3">
                        <w:r>
                          <w:t>B</w:t>
                        </w:r>
                        <w:r w:rsidR="00935276">
                          <w:t>irney has</w:t>
                        </w:r>
                        <w:r>
                          <w:t xml:space="preserve"> </w:t>
                        </w:r>
                        <w:r w:rsidR="00474D63">
                          <w:t>received the Governor General</w:t>
                        </w:r>
                        <w:r w:rsidR="00482C71">
                          <w:t>’s</w:t>
                        </w:r>
                        <w:r w:rsidR="00474D63">
                          <w:t xml:space="preserve"> Award </w:t>
                        </w:r>
                        <w:r>
                          <w:t xml:space="preserve">for </w:t>
                        </w:r>
                        <w:r w:rsidRPr="00D13A2F">
                          <w:rPr>
                            <w:i/>
                          </w:rPr>
                          <w:t>David and Other Poems</w:t>
                        </w:r>
                        <w:r w:rsidRPr="00805B09">
                          <w:t xml:space="preserve"> </w:t>
                        </w:r>
                        <w:r>
                          <w:t>(1</w:t>
                        </w:r>
                        <w:r w:rsidRPr="002E5F13">
                          <w:t>942</w:t>
                        </w:r>
                        <w:r>
                          <w:t>)</w:t>
                        </w:r>
                        <w:r w:rsidR="00474D63">
                          <w:t>,</w:t>
                        </w:r>
                        <w:r>
                          <w:t xml:space="preserve"> and for </w:t>
                        </w:r>
                        <w:r>
                          <w:rPr>
                            <w:i/>
                          </w:rPr>
                          <w:t>Now is Time</w:t>
                        </w:r>
                        <w:r w:rsidRPr="002E5F13">
                          <w:t xml:space="preserve"> </w:t>
                        </w:r>
                        <w:r>
                          <w:t>(1946). H</w:t>
                        </w:r>
                        <w:r w:rsidRPr="002E5F13">
                          <w:t>e received the Order of Canada in 1970.</w:t>
                        </w:r>
                        <w:r w:rsidR="005E58BA">
                          <w:t xml:space="preserve"> While much o</w:t>
                        </w:r>
                        <w:r w:rsidRPr="002E5F13">
                          <w:t xml:space="preserve">f his </w:t>
                        </w:r>
                        <w:r w:rsidR="005E58BA">
                          <w:t>poetry</w:t>
                        </w:r>
                        <w:r w:rsidRPr="002E5F13">
                          <w:t xml:space="preserve"> concerns </w:t>
                        </w:r>
                        <w:r>
                          <w:t xml:space="preserve">revolutionary politics and </w:t>
                        </w:r>
                        <w:r w:rsidRPr="002E5F13">
                          <w:t xml:space="preserve">travel experiences, his </w:t>
                        </w:r>
                        <w:r>
                          <w:t>best</w:t>
                        </w:r>
                        <w:r w:rsidRPr="002E5F13">
                          <w:t>-known</w:t>
                        </w:r>
                        <w:r>
                          <w:t xml:space="preserve"> poems concern w</w:t>
                        </w:r>
                        <w:r w:rsidRPr="002E5F13">
                          <w:t>est</w:t>
                        </w:r>
                        <w:r>
                          <w:t xml:space="preserve">ern North America. </w:t>
                        </w:r>
                        <w:r w:rsidR="00A8688A">
                          <w:t>With a regional focus on</w:t>
                        </w:r>
                        <w:r w:rsidRPr="002E5F13">
                          <w:t xml:space="preserve"> </w:t>
                        </w:r>
                        <w:r>
                          <w:t>places such as the Canadian Rockies and the city of Vancouver</w:t>
                        </w:r>
                        <w:r w:rsidR="00A8688A">
                          <w:t>, Birney uses place</w:t>
                        </w:r>
                        <w:r>
                          <w:t xml:space="preserve"> to explore larger issues </w:t>
                        </w:r>
                        <w:r w:rsidR="00A8688A">
                          <w:t xml:space="preserve">including the freedom and responsibilities of </w:t>
                        </w:r>
                        <w:r w:rsidR="00AE0215">
                          <w:t>individuals</w:t>
                        </w:r>
                        <w:r>
                          <w:t xml:space="preserve">, the </w:t>
                        </w:r>
                        <w:r w:rsidR="00A8688A">
                          <w:t>status and nature</w:t>
                        </w:r>
                        <w:r>
                          <w:t xml:space="preserve"> of Canadian literature, </w:t>
                        </w:r>
                        <w:r w:rsidRPr="002E5F13">
                          <w:t xml:space="preserve">and environmental </w:t>
                        </w:r>
                        <w:r>
                          <w:t>degradation</w:t>
                        </w:r>
                        <w:r w:rsidRPr="002E5F13">
                          <w:t>.</w:t>
                        </w:r>
                        <w:r>
                          <w:t xml:space="preserve"> </w:t>
                        </w:r>
                        <w:r w:rsidR="00F75CAF">
                          <w:t xml:space="preserve">‘David,’ from </w:t>
                        </w:r>
                        <w:r w:rsidR="00F75CAF">
                          <w:rPr>
                            <w:i/>
                          </w:rPr>
                          <w:t>David and Other Poems</w:t>
                        </w:r>
                        <w:r w:rsidR="003368BE">
                          <w:rPr>
                            <w:i/>
                          </w:rPr>
                          <w:t xml:space="preserve"> </w:t>
                        </w:r>
                        <w:r w:rsidR="00F75CAF">
                          <w:t>(</w:t>
                        </w:r>
                        <w:r w:rsidR="003368BE">
                          <w:t>1942)</w:t>
                        </w:r>
                        <w:r w:rsidR="00F75CAF">
                          <w:t>,</w:t>
                        </w:r>
                        <w:r w:rsidR="003368BE">
                          <w:t xml:space="preserve"> is</w:t>
                        </w:r>
                        <w:r w:rsidR="00AE0215">
                          <w:t xml:space="preserve"> one of</w:t>
                        </w:r>
                        <w:r w:rsidR="003368BE">
                          <w:t xml:space="preserve"> Birney’s most </w:t>
                        </w:r>
                        <w:proofErr w:type="gramStart"/>
                        <w:r w:rsidR="000946D5">
                          <w:t>well-known</w:t>
                        </w:r>
                        <w:proofErr w:type="gramEnd"/>
                        <w:r w:rsidR="003368BE">
                          <w:t xml:space="preserve"> and</w:t>
                        </w:r>
                        <w:r w:rsidR="00F76A77">
                          <w:t xml:space="preserve"> most frequently</w:t>
                        </w:r>
                        <w:r w:rsidR="003368BE">
                          <w:t xml:space="preserve"> anthologised poem</w:t>
                        </w:r>
                        <w:r w:rsidR="00AE0215">
                          <w:t>s</w:t>
                        </w:r>
                        <w:r w:rsidR="003368BE">
                          <w:t xml:space="preserve">. Combining his mountaineering </w:t>
                        </w:r>
                        <w:r w:rsidR="000946D5">
                          <w:t>experiences</w:t>
                        </w:r>
                        <w:r w:rsidR="003368BE">
                          <w:t xml:space="preserve"> in the Canadian Rockies with a dual meditation on the value of wilderness and the dilemma of euthanasia, it is considered a classic Canadian </w:t>
                        </w:r>
                        <w:r w:rsidR="00AE0215">
                          <w:t>poem</w:t>
                        </w:r>
                        <w:r w:rsidR="000946D5">
                          <w:t xml:space="preserve">. </w:t>
                        </w:r>
                        <w:r w:rsidR="007B1FD6">
                          <w:t>Birney has been aligned with modern environmental po</w:t>
                        </w:r>
                        <w:r w:rsidR="00B77739">
                          <w:t>ets including</w:t>
                        </w:r>
                        <w:r w:rsidR="00AE0215">
                          <w:t xml:space="preserve"> Robinson Jeffers, especially with regard to</w:t>
                        </w:r>
                        <w:r w:rsidR="00B77739">
                          <w:t xml:space="preserve"> one of </w:t>
                        </w:r>
                        <w:r w:rsidR="00AE0215">
                          <w:t>his other</w:t>
                        </w:r>
                        <w:r w:rsidR="00B77739">
                          <w:t xml:space="preserve"> </w:t>
                        </w:r>
                        <w:r w:rsidR="00F76A77">
                          <w:t>well-</w:t>
                        </w:r>
                        <w:r w:rsidR="00F33702">
                          <w:t>known</w:t>
                        </w:r>
                        <w:r w:rsidR="00F76A77">
                          <w:t xml:space="preserve"> poems ‘Vancouver Lights,’ which </w:t>
                        </w:r>
                        <w:r w:rsidR="00F76A77">
                          <w:lastRenderedPageBreak/>
                          <w:t xml:space="preserve">also appears in </w:t>
                        </w:r>
                        <w:r w:rsidR="00F76A77">
                          <w:rPr>
                            <w:i/>
                          </w:rPr>
                          <w:t>David and Other Poems</w:t>
                        </w:r>
                        <w:r w:rsidR="00F76A77">
                          <w:t>.</w:t>
                        </w:r>
                      </w:p>
                      <w:p w14:paraId="17D6AAEA" w14:textId="77777777" w:rsidR="000059B3" w:rsidRDefault="000059B3" w:rsidP="000059B3"/>
                      <w:p w14:paraId="29E63D72" w14:textId="6F635FBD" w:rsidR="00F115E8" w:rsidRDefault="00C56450" w:rsidP="000059B3">
                        <w:r>
                          <w:t>His manifesto, ‘</w:t>
                        </w:r>
                        <w:r w:rsidR="000059B3" w:rsidRPr="00F73F5C">
                          <w:t>Living art, like anything els</w:t>
                        </w:r>
                        <w:r>
                          <w:t>e, stays alive only by changing’</w:t>
                        </w:r>
                        <w:r w:rsidR="000059B3">
                          <w:t xml:space="preserve"> (</w:t>
                        </w:r>
                        <w:r w:rsidR="000059B3">
                          <w:rPr>
                            <w:i/>
                          </w:rPr>
                          <w:t>The Creative Writer</w:t>
                        </w:r>
                        <w:r w:rsidR="000059B3">
                          <w:t xml:space="preserve"> 1966), both affirms and modifies the break with tradition prevalent in modern poetics of the t</w:t>
                        </w:r>
                        <w:r w:rsidR="00EC3D91">
                          <w:t xml:space="preserve">wentieth century. </w:t>
                        </w:r>
                        <w:r w:rsidR="000A150C">
                          <w:t>For Birney, revision was</w:t>
                        </w:r>
                        <w:r w:rsidR="00EC3D91">
                          <w:t xml:space="preserve"> </w:t>
                        </w:r>
                        <w:r w:rsidR="000059B3">
                          <w:t xml:space="preserve">an important way to keep his poems alive. Throughout his life, he changed many of his poems by replacing punctuation with blank space. </w:t>
                        </w:r>
                        <w:r w:rsidR="000007CA">
                          <w:t>He provides an explanation for his keen sense of revision and creative memory in</w:t>
                        </w:r>
                        <w:bookmarkStart w:id="0" w:name="_GoBack"/>
                        <w:bookmarkEnd w:id="0"/>
                        <w:r w:rsidR="000007CA">
                          <w:t xml:space="preserve"> the </w:t>
                        </w:r>
                        <w:r w:rsidR="000059B3">
                          <w:t xml:space="preserve">Preface to </w:t>
                        </w:r>
                        <w:r w:rsidR="000059B3">
                          <w:rPr>
                            <w:i/>
                          </w:rPr>
                          <w:t>Ghost in the Wheels: Selected Poems</w:t>
                        </w:r>
                        <w:r w:rsidR="000059B3">
                          <w:t xml:space="preserve"> (1977)</w:t>
                        </w:r>
                        <w:r w:rsidR="000007CA">
                          <w:t>.</w:t>
                        </w:r>
                        <w:r w:rsidR="000059B3">
                          <w:t xml:space="preserve"> </w:t>
                        </w:r>
                        <w:r w:rsidR="000007CA">
                          <w:t xml:space="preserve">The final forms of his poems can be found in </w:t>
                        </w:r>
                        <w:r w:rsidR="000059B3">
                          <w:rPr>
                            <w:i/>
                          </w:rPr>
                          <w:t>The Collected Poems of Earle Birney</w:t>
                        </w:r>
                        <w:r w:rsidR="000059B3">
                          <w:t xml:space="preserve"> (</w:t>
                        </w:r>
                        <w:r w:rsidR="000007CA">
                          <w:t>1975).</w:t>
                        </w:r>
                      </w:p>
                      <w:p w14:paraId="45657F27" w14:textId="77777777" w:rsidR="00F115E8" w:rsidRDefault="00F115E8" w:rsidP="000059B3"/>
                      <w:p w14:paraId="77D40DD4" w14:textId="7F21EA84" w:rsidR="00EB30F0" w:rsidRPr="00FF31FD" w:rsidRDefault="00F115E8" w:rsidP="00AE0215">
                        <w:pPr>
                          <w:spacing w:after="160"/>
                          <w:rPr>
                            <w:rFonts w:asciiTheme="majorHAnsi" w:eastAsiaTheme="majorEastAsia" w:hAnsiTheme="majorHAnsi" w:cstheme="majorBidi"/>
                            <w:b/>
                            <w:color w:val="595959" w:themeColor="text1" w:themeTint="A6"/>
                            <w:szCs w:val="32"/>
                          </w:rPr>
                        </w:pPr>
                        <w:r w:rsidRPr="00F115E8">
                          <w:rPr>
                            <w:rStyle w:val="Heading1Char"/>
                          </w:rPr>
                          <w:t>Selected</w:t>
                        </w:r>
                        <w:r w:rsidR="00AE0215">
                          <w:rPr>
                            <w:rStyle w:val="Heading1Char"/>
                          </w:rPr>
                          <w:t xml:space="preserve"> List of</w:t>
                        </w:r>
                        <w:r w:rsidRPr="00F115E8">
                          <w:rPr>
                            <w:rStyle w:val="Heading1Char"/>
                          </w:rPr>
                          <w:t xml:space="preserve"> Works</w:t>
                        </w:r>
                        <w:r w:rsidR="00AE0215">
                          <w:rPr>
                            <w:rStyle w:val="Heading1Char"/>
                          </w:rPr>
                          <w:t>:</w:t>
                        </w:r>
                      </w:p>
                      <w:p w14:paraId="1D236FAF" w14:textId="6BA79849" w:rsidR="00EB30F0" w:rsidRPr="00FF31FD" w:rsidRDefault="00FF31FD" w:rsidP="00AE0215">
                        <w:r w:rsidRPr="00AE0215">
                          <w:rPr>
                            <w:i/>
                          </w:rPr>
                          <w:t>Last Makings</w:t>
                        </w:r>
                        <w:r>
                          <w:t xml:space="preserve"> (1991)</w:t>
                        </w:r>
                      </w:p>
                      <w:p w14:paraId="289CD9B2" w14:textId="529C8153" w:rsidR="00EB30F0" w:rsidRPr="00EB30F0" w:rsidRDefault="00EB30F0" w:rsidP="00AE0215">
                        <w:r w:rsidRPr="00AE0215">
                          <w:rPr>
                            <w:i/>
                          </w:rPr>
                          <w:t>Fall by Fury &amp; Other Makings</w:t>
                        </w:r>
                        <w:r>
                          <w:t xml:space="preserve"> (1978)</w:t>
                        </w:r>
                      </w:p>
                      <w:p w14:paraId="48812F92" w14:textId="29FEA215" w:rsidR="00EB30F0" w:rsidRPr="00EB30F0" w:rsidRDefault="00EB30F0" w:rsidP="00AE0215">
                        <w:r w:rsidRPr="00AE0215">
                          <w:rPr>
                            <w:i/>
                          </w:rPr>
                          <w:t>Rag and Bone Shop</w:t>
                        </w:r>
                        <w:r>
                          <w:t xml:space="preserve"> (1970)</w:t>
                        </w:r>
                      </w:p>
                      <w:p w14:paraId="25E2EBD7" w14:textId="4ABFDFEC" w:rsidR="00EB30F0" w:rsidRPr="00EB30F0" w:rsidRDefault="00EB30F0" w:rsidP="00AE0215">
                        <w:r w:rsidRPr="00AE0215">
                          <w:rPr>
                            <w:i/>
                          </w:rPr>
                          <w:t>Ice Cod Bell or Stone</w:t>
                        </w:r>
                        <w:r>
                          <w:t xml:space="preserve"> (1962)</w:t>
                        </w:r>
                      </w:p>
                      <w:p w14:paraId="1F8EE532" w14:textId="3DFE3388" w:rsidR="00F115E8" w:rsidRPr="00F115E8" w:rsidRDefault="00F115E8" w:rsidP="00AE0215">
                        <w:r w:rsidRPr="00AE0215">
                          <w:rPr>
                            <w:i/>
                          </w:rPr>
                          <w:t>Trial of a City and Other Verse</w:t>
                        </w:r>
                        <w:r>
                          <w:t xml:space="preserve"> (</w:t>
                        </w:r>
                        <w:r w:rsidR="00EB30F0">
                          <w:t>1952)</w:t>
                        </w:r>
                      </w:p>
                      <w:p w14:paraId="47FB6C01" w14:textId="280089FD" w:rsidR="00F115E8" w:rsidRPr="00F115E8" w:rsidRDefault="00F115E8" w:rsidP="00AE0215">
                        <w:r w:rsidRPr="00AE0215">
                          <w:rPr>
                            <w:i/>
                          </w:rPr>
                          <w:t xml:space="preserve">The Strait of </w:t>
                        </w:r>
                        <w:proofErr w:type="spellStart"/>
                        <w:r w:rsidRPr="00AE0215">
                          <w:rPr>
                            <w:i/>
                          </w:rPr>
                          <w:t>Anian</w:t>
                        </w:r>
                        <w:proofErr w:type="spellEnd"/>
                        <w:r w:rsidRPr="00AE0215">
                          <w:rPr>
                            <w:i/>
                          </w:rPr>
                          <w:t>: Selected Poems</w:t>
                        </w:r>
                        <w:r>
                          <w:t xml:space="preserve"> (1948)</w:t>
                        </w:r>
                      </w:p>
                      <w:p w14:paraId="303C007E" w14:textId="60B1C993" w:rsidR="00F115E8" w:rsidRPr="00F115E8" w:rsidRDefault="00F115E8" w:rsidP="00AE0215">
                        <w:r w:rsidRPr="00AE0215">
                          <w:rPr>
                            <w:i/>
                          </w:rPr>
                          <w:t>Now Is Time</w:t>
                        </w:r>
                        <w:r>
                          <w:t xml:space="preserve"> (1945)</w:t>
                        </w:r>
                      </w:p>
                      <w:p w14:paraId="21678789" w14:textId="77777777" w:rsidR="003F0D73" w:rsidRDefault="00F115E8" w:rsidP="00AE0215">
                        <w:r w:rsidRPr="00AE0215">
                          <w:rPr>
                            <w:i/>
                          </w:rPr>
                          <w:t>David and Other Poems</w:t>
                        </w:r>
                        <w:r>
                          <w:t xml:space="preserve"> (1942)</w:t>
                        </w:r>
                      </w:p>
                    </w:tc>
                  </w:sdtContent>
                </w:sdt>
              </w:sdtContent>
            </w:sdt>
          </w:sdtContent>
        </w:sdt>
      </w:tr>
      <w:tr w:rsidR="003235A7" w14:paraId="1740C51A" w14:textId="77777777" w:rsidTr="003235A7">
        <w:tc>
          <w:tcPr>
            <w:tcW w:w="9016" w:type="dxa"/>
          </w:tcPr>
          <w:p w14:paraId="48C47AB4" w14:textId="77777777" w:rsidR="003235A7" w:rsidRDefault="003235A7" w:rsidP="008A5B87">
            <w:r w:rsidRPr="0015114C">
              <w:rPr>
                <w:u w:val="single"/>
              </w:rPr>
              <w:lastRenderedPageBreak/>
              <w:t>Further reading</w:t>
            </w:r>
            <w:r>
              <w:t>:</w:t>
            </w:r>
          </w:p>
          <w:p w14:paraId="7A9FE7DF" w14:textId="6E6D2960" w:rsidR="003368BE" w:rsidRDefault="00E42838" w:rsidP="008A5B87">
            <w:sdt>
              <w:sdtPr>
                <w:id w:val="711464600"/>
                <w:citation/>
              </w:sdtPr>
              <w:sdtContent>
                <w:r w:rsidR="003368BE">
                  <w:fldChar w:fldCharType="begin"/>
                </w:r>
                <w:r w:rsidR="003368BE">
                  <w:rPr>
                    <w:lang w:val="en-US"/>
                  </w:rPr>
                  <w:instrText xml:space="preserve"> CITATION Ear66 \l 1033 </w:instrText>
                </w:r>
                <w:r w:rsidR="003368BE">
                  <w:fldChar w:fldCharType="separate"/>
                </w:r>
                <w:r w:rsidR="003368BE" w:rsidRPr="003368BE">
                  <w:rPr>
                    <w:noProof/>
                    <w:lang w:val="en-US"/>
                  </w:rPr>
                  <w:t>(Birney)</w:t>
                </w:r>
                <w:r w:rsidR="003368BE">
                  <w:fldChar w:fldCharType="end"/>
                </w:r>
              </w:sdtContent>
            </w:sdt>
          </w:p>
          <w:p w14:paraId="49808023" w14:textId="77777777" w:rsidR="00AE0215" w:rsidRDefault="00AE0215" w:rsidP="008A5B87"/>
          <w:p w14:paraId="7D9916D4" w14:textId="0BD7C2E1" w:rsidR="00F33702" w:rsidRDefault="00E42838" w:rsidP="008A5B87">
            <w:sdt>
              <w:sdtPr>
                <w:id w:val="-628160920"/>
                <w:citation/>
              </w:sdtPr>
              <w:sdtContent>
                <w:r w:rsidR="00F33702">
                  <w:fldChar w:fldCharType="begin"/>
                </w:r>
                <w:r w:rsidR="00F33702">
                  <w:rPr>
                    <w:lang w:val="en-US"/>
                  </w:rPr>
                  <w:instrText xml:space="preserve"> CITATION Bir \l 1033 </w:instrText>
                </w:r>
                <w:r w:rsidR="00F33702">
                  <w:fldChar w:fldCharType="separate"/>
                </w:r>
                <w:r w:rsidR="00F33702" w:rsidRPr="00F33702">
                  <w:rPr>
                    <w:noProof/>
                    <w:lang w:val="en-US"/>
                  </w:rPr>
                  <w:t>(Birney, Vancouver Lights)</w:t>
                </w:r>
                <w:r w:rsidR="00F33702">
                  <w:fldChar w:fldCharType="end"/>
                </w:r>
              </w:sdtContent>
            </w:sdt>
          </w:p>
          <w:p w14:paraId="61C097BA" w14:textId="77777777" w:rsidR="00AE0215" w:rsidRDefault="00AE0215" w:rsidP="008A5B87"/>
          <w:p w14:paraId="06CC0B18" w14:textId="2AC98A6B" w:rsidR="00F33702" w:rsidRDefault="00E42838" w:rsidP="008A5B87">
            <w:sdt>
              <w:sdtPr>
                <w:id w:val="1597594790"/>
                <w:citation/>
              </w:sdtPr>
              <w:sdtContent>
                <w:r w:rsidR="00F33702">
                  <w:fldChar w:fldCharType="begin"/>
                </w:r>
                <w:r w:rsidR="00F33702">
                  <w:rPr>
                    <w:lang w:val="en-US"/>
                  </w:rPr>
                  <w:instrText xml:space="preserve"> CITATION Ear \l 1033 </w:instrText>
                </w:r>
                <w:r w:rsidR="00F33702">
                  <w:fldChar w:fldCharType="separate"/>
                </w:r>
                <w:r w:rsidR="00F33702" w:rsidRPr="00F33702">
                  <w:rPr>
                    <w:noProof/>
                    <w:lang w:val="en-US"/>
                  </w:rPr>
                  <w:t>(Birney, David)</w:t>
                </w:r>
                <w:r w:rsidR="00F33702">
                  <w:fldChar w:fldCharType="end"/>
                </w:r>
              </w:sdtContent>
            </w:sdt>
          </w:p>
          <w:sdt>
            <w:sdtPr>
              <w:alias w:val="Further reading"/>
              <w:tag w:val="furtherReading"/>
              <w:id w:val="-1516217107"/>
            </w:sdtPr>
            <w:sdtContent>
              <w:p w14:paraId="3489B2AE" w14:textId="77777777" w:rsidR="00AE0215" w:rsidRDefault="00AE0215" w:rsidP="003368BE"/>
              <w:p w14:paraId="1E2051D9" w14:textId="21989D92" w:rsidR="003368BE" w:rsidRDefault="00E42838" w:rsidP="003368BE">
                <w:sdt>
                  <w:sdtPr>
                    <w:id w:val="737978905"/>
                    <w:citation/>
                  </w:sdtPr>
                  <w:sdtContent>
                    <w:r w:rsidR="003368BE">
                      <w:fldChar w:fldCharType="begin"/>
                    </w:r>
                    <w:r w:rsidR="003368BE">
                      <w:rPr>
                        <w:lang w:val="en-US"/>
                      </w:rPr>
                      <w:instrText xml:space="preserve"> CITATION Els94 \l 1033 </w:instrText>
                    </w:r>
                    <w:r w:rsidR="003368BE">
                      <w:fldChar w:fldCharType="separate"/>
                    </w:r>
                    <w:r w:rsidR="003368BE">
                      <w:rPr>
                        <w:noProof/>
                        <w:lang w:val="en-US"/>
                      </w:rPr>
                      <w:t xml:space="preserve"> </w:t>
                    </w:r>
                    <w:r w:rsidR="003368BE" w:rsidRPr="003368BE">
                      <w:rPr>
                        <w:noProof/>
                        <w:lang w:val="en-US"/>
                      </w:rPr>
                      <w:t>(Cameron)</w:t>
                    </w:r>
                    <w:r w:rsidR="003368BE">
                      <w:fldChar w:fldCharType="end"/>
                    </w:r>
                  </w:sdtContent>
                </w:sdt>
              </w:p>
              <w:p w14:paraId="76E1B424" w14:textId="77777777" w:rsidR="00AE0215" w:rsidRDefault="00AE0215" w:rsidP="003368BE"/>
              <w:p w14:paraId="34A41EDD" w14:textId="5A02C327" w:rsidR="003235A7" w:rsidRDefault="00E42838" w:rsidP="003368BE">
                <w:sdt>
                  <w:sdtPr>
                    <w:id w:val="1812748592"/>
                    <w:citation/>
                  </w:sdtPr>
                  <w:sdtContent>
                    <w:r w:rsidR="003368BE">
                      <w:fldChar w:fldCharType="begin"/>
                    </w:r>
                    <w:r w:rsidR="003368BE">
                      <w:rPr>
                        <w:lang w:val="en-US"/>
                      </w:rPr>
                      <w:instrText xml:space="preserve"> CITATION Rob37 \l 1033 </w:instrText>
                    </w:r>
                    <w:r w:rsidR="003368BE">
                      <w:fldChar w:fldCharType="separate"/>
                    </w:r>
                    <w:r w:rsidR="003368BE" w:rsidRPr="003368BE">
                      <w:rPr>
                        <w:noProof/>
                        <w:lang w:val="en-US"/>
                      </w:rPr>
                      <w:t>(Jeffers)</w:t>
                    </w:r>
                    <w:r w:rsidR="003368BE">
                      <w:fldChar w:fldCharType="end"/>
                    </w:r>
                  </w:sdtContent>
                </w:sdt>
              </w:p>
            </w:sdtContent>
          </w:sdt>
        </w:tc>
      </w:tr>
    </w:tbl>
    <w:p w14:paraId="2AD62E7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CD990" w14:textId="77777777" w:rsidR="00935276" w:rsidRDefault="00935276" w:rsidP="007A0D55">
      <w:pPr>
        <w:spacing w:after="0" w:line="240" w:lineRule="auto"/>
      </w:pPr>
      <w:r>
        <w:separator/>
      </w:r>
    </w:p>
  </w:endnote>
  <w:endnote w:type="continuationSeparator" w:id="0">
    <w:p w14:paraId="266F54D0" w14:textId="77777777" w:rsidR="00935276" w:rsidRDefault="009352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26C84" w14:textId="77777777" w:rsidR="00935276" w:rsidRDefault="00935276" w:rsidP="007A0D55">
      <w:pPr>
        <w:spacing w:after="0" w:line="240" w:lineRule="auto"/>
      </w:pPr>
      <w:r>
        <w:separator/>
      </w:r>
    </w:p>
  </w:footnote>
  <w:footnote w:type="continuationSeparator" w:id="0">
    <w:p w14:paraId="63CF89BA" w14:textId="77777777" w:rsidR="00935276" w:rsidRDefault="009352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22639" w14:textId="77777777" w:rsidR="00935276" w:rsidRDefault="0093527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C10FDB" w14:textId="77777777" w:rsidR="00935276" w:rsidRDefault="009352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B3"/>
    <w:rsid w:val="000007CA"/>
    <w:rsid w:val="000059B3"/>
    <w:rsid w:val="00032559"/>
    <w:rsid w:val="00052040"/>
    <w:rsid w:val="000946D5"/>
    <w:rsid w:val="000A150C"/>
    <w:rsid w:val="000B25AE"/>
    <w:rsid w:val="000B55AB"/>
    <w:rsid w:val="000D24DC"/>
    <w:rsid w:val="00101B2E"/>
    <w:rsid w:val="00116FA0"/>
    <w:rsid w:val="0015114C"/>
    <w:rsid w:val="001A21F3"/>
    <w:rsid w:val="001A2537"/>
    <w:rsid w:val="001A6A06"/>
    <w:rsid w:val="001F7FB6"/>
    <w:rsid w:val="00203EC2"/>
    <w:rsid w:val="00210C03"/>
    <w:rsid w:val="002162E2"/>
    <w:rsid w:val="00225C5A"/>
    <w:rsid w:val="00230B10"/>
    <w:rsid w:val="00234353"/>
    <w:rsid w:val="00244BB0"/>
    <w:rsid w:val="00292FB5"/>
    <w:rsid w:val="002A0A0D"/>
    <w:rsid w:val="002B0B37"/>
    <w:rsid w:val="0030662D"/>
    <w:rsid w:val="003235A7"/>
    <w:rsid w:val="003368BE"/>
    <w:rsid w:val="003677B6"/>
    <w:rsid w:val="003D3579"/>
    <w:rsid w:val="003E2795"/>
    <w:rsid w:val="003F0D73"/>
    <w:rsid w:val="00462DBE"/>
    <w:rsid w:val="00464699"/>
    <w:rsid w:val="00474D63"/>
    <w:rsid w:val="00482C71"/>
    <w:rsid w:val="00483379"/>
    <w:rsid w:val="00487BC5"/>
    <w:rsid w:val="00496888"/>
    <w:rsid w:val="004A7476"/>
    <w:rsid w:val="004B6EDF"/>
    <w:rsid w:val="004E5896"/>
    <w:rsid w:val="00513EE6"/>
    <w:rsid w:val="00534F8F"/>
    <w:rsid w:val="00590035"/>
    <w:rsid w:val="005B177E"/>
    <w:rsid w:val="005B3921"/>
    <w:rsid w:val="005E58BA"/>
    <w:rsid w:val="005F26D7"/>
    <w:rsid w:val="005F5450"/>
    <w:rsid w:val="006D0412"/>
    <w:rsid w:val="006F38D3"/>
    <w:rsid w:val="007411B9"/>
    <w:rsid w:val="00780D95"/>
    <w:rsid w:val="00780DC7"/>
    <w:rsid w:val="007A0D55"/>
    <w:rsid w:val="007B1FD6"/>
    <w:rsid w:val="007B3377"/>
    <w:rsid w:val="007E5F44"/>
    <w:rsid w:val="00821DE3"/>
    <w:rsid w:val="00846CE1"/>
    <w:rsid w:val="008A5B87"/>
    <w:rsid w:val="00922950"/>
    <w:rsid w:val="00935276"/>
    <w:rsid w:val="009A7264"/>
    <w:rsid w:val="009D1606"/>
    <w:rsid w:val="009E18A1"/>
    <w:rsid w:val="009E73D7"/>
    <w:rsid w:val="00A265EB"/>
    <w:rsid w:val="00A27D2C"/>
    <w:rsid w:val="00A76FD9"/>
    <w:rsid w:val="00A8688A"/>
    <w:rsid w:val="00AB436D"/>
    <w:rsid w:val="00AD2F24"/>
    <w:rsid w:val="00AD4844"/>
    <w:rsid w:val="00AE0215"/>
    <w:rsid w:val="00B219AE"/>
    <w:rsid w:val="00B33145"/>
    <w:rsid w:val="00B574C9"/>
    <w:rsid w:val="00B77739"/>
    <w:rsid w:val="00BC39C9"/>
    <w:rsid w:val="00BE5BF7"/>
    <w:rsid w:val="00BF40E1"/>
    <w:rsid w:val="00C27FAB"/>
    <w:rsid w:val="00C358D4"/>
    <w:rsid w:val="00C56450"/>
    <w:rsid w:val="00C6296B"/>
    <w:rsid w:val="00CC586D"/>
    <w:rsid w:val="00CF1542"/>
    <w:rsid w:val="00CF3EC5"/>
    <w:rsid w:val="00D656DA"/>
    <w:rsid w:val="00D83300"/>
    <w:rsid w:val="00DC6B48"/>
    <w:rsid w:val="00DF01B0"/>
    <w:rsid w:val="00E35561"/>
    <w:rsid w:val="00E42838"/>
    <w:rsid w:val="00E85A05"/>
    <w:rsid w:val="00E95829"/>
    <w:rsid w:val="00EA606C"/>
    <w:rsid w:val="00EB0C8C"/>
    <w:rsid w:val="00EB30F0"/>
    <w:rsid w:val="00EB51FD"/>
    <w:rsid w:val="00EB77DB"/>
    <w:rsid w:val="00EC3D91"/>
    <w:rsid w:val="00ED139F"/>
    <w:rsid w:val="00EF74F7"/>
    <w:rsid w:val="00F115E8"/>
    <w:rsid w:val="00F17125"/>
    <w:rsid w:val="00F33702"/>
    <w:rsid w:val="00F36937"/>
    <w:rsid w:val="00F60F53"/>
    <w:rsid w:val="00F75CAF"/>
    <w:rsid w:val="00F76A77"/>
    <w:rsid w:val="00FA1925"/>
    <w:rsid w:val="00FB11DE"/>
    <w:rsid w:val="00FB589A"/>
    <w:rsid w:val="00FB7317"/>
    <w:rsid w:val="00FE3DC4"/>
    <w:rsid w:val="00FF31F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F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9B3"/>
    <w:rPr>
      <w:rFonts w:ascii="Lucida Grande" w:hAnsi="Lucida Grande" w:cs="Lucida Grande"/>
      <w:sz w:val="18"/>
      <w:szCs w:val="18"/>
    </w:rPr>
  </w:style>
  <w:style w:type="paragraph" w:styleId="NoSpacing">
    <w:name w:val="No Spacing"/>
    <w:uiPriority w:val="1"/>
    <w:qFormat/>
    <w:rsid w:val="000059B3"/>
    <w:pPr>
      <w:spacing w:after="0" w:line="240" w:lineRule="auto"/>
    </w:pPr>
    <w:rPr>
      <w:rFonts w:ascii="Calibri" w:eastAsia="Calibri" w:hAnsi="Calibri" w:cs="Times New Roman"/>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9B3"/>
    <w:rPr>
      <w:rFonts w:ascii="Lucida Grande" w:hAnsi="Lucida Grande" w:cs="Lucida Grande"/>
      <w:sz w:val="18"/>
      <w:szCs w:val="18"/>
    </w:rPr>
  </w:style>
  <w:style w:type="paragraph" w:styleId="NoSpacing">
    <w:name w:val="No Spacing"/>
    <w:uiPriority w:val="1"/>
    <w:qFormat/>
    <w:rsid w:val="000059B3"/>
    <w:pPr>
      <w:spacing w:after="0" w:line="240" w:lineRule="auto"/>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FB77386CC4DC45BED24278BFF3D20F"/>
        <w:category>
          <w:name w:val="General"/>
          <w:gallery w:val="placeholder"/>
        </w:category>
        <w:types>
          <w:type w:val="bbPlcHdr"/>
        </w:types>
        <w:behaviors>
          <w:behavior w:val="content"/>
        </w:behaviors>
        <w:guid w:val="{2AB294EB-5076-9749-A7C7-39D1B81FEC56}"/>
      </w:docPartPr>
      <w:docPartBody>
        <w:p w:rsidR="00917782" w:rsidRDefault="00917782">
          <w:pPr>
            <w:pStyle w:val="8CFB77386CC4DC45BED24278BFF3D20F"/>
          </w:pPr>
          <w:r w:rsidRPr="00CC586D">
            <w:rPr>
              <w:rStyle w:val="PlaceholderText"/>
              <w:b/>
              <w:color w:val="FFFFFF" w:themeColor="background1"/>
            </w:rPr>
            <w:t>[Salutation]</w:t>
          </w:r>
        </w:p>
      </w:docPartBody>
    </w:docPart>
    <w:docPart>
      <w:docPartPr>
        <w:name w:val="894CB0E3C9DF5747B8425D7269E379EC"/>
        <w:category>
          <w:name w:val="General"/>
          <w:gallery w:val="placeholder"/>
        </w:category>
        <w:types>
          <w:type w:val="bbPlcHdr"/>
        </w:types>
        <w:behaviors>
          <w:behavior w:val="content"/>
        </w:behaviors>
        <w:guid w:val="{6EADADF2-40BD-4240-A021-65007B131837}"/>
      </w:docPartPr>
      <w:docPartBody>
        <w:p w:rsidR="00917782" w:rsidRDefault="00917782">
          <w:pPr>
            <w:pStyle w:val="894CB0E3C9DF5747B8425D7269E379EC"/>
          </w:pPr>
          <w:r>
            <w:rPr>
              <w:rStyle w:val="PlaceholderText"/>
            </w:rPr>
            <w:t>[First name]</w:t>
          </w:r>
        </w:p>
      </w:docPartBody>
    </w:docPart>
    <w:docPart>
      <w:docPartPr>
        <w:name w:val="81882FBE9CE9E747A412C11A68D1CBB8"/>
        <w:category>
          <w:name w:val="General"/>
          <w:gallery w:val="placeholder"/>
        </w:category>
        <w:types>
          <w:type w:val="bbPlcHdr"/>
        </w:types>
        <w:behaviors>
          <w:behavior w:val="content"/>
        </w:behaviors>
        <w:guid w:val="{AE2352B0-9841-8142-AF08-2102F4C81234}"/>
      </w:docPartPr>
      <w:docPartBody>
        <w:p w:rsidR="00917782" w:rsidRDefault="00917782">
          <w:pPr>
            <w:pStyle w:val="81882FBE9CE9E747A412C11A68D1CBB8"/>
          </w:pPr>
          <w:r>
            <w:rPr>
              <w:rStyle w:val="PlaceholderText"/>
            </w:rPr>
            <w:t>[Middle name]</w:t>
          </w:r>
        </w:p>
      </w:docPartBody>
    </w:docPart>
    <w:docPart>
      <w:docPartPr>
        <w:name w:val="3260631FE2FB054A9D8EE5076A625C0D"/>
        <w:category>
          <w:name w:val="General"/>
          <w:gallery w:val="placeholder"/>
        </w:category>
        <w:types>
          <w:type w:val="bbPlcHdr"/>
        </w:types>
        <w:behaviors>
          <w:behavior w:val="content"/>
        </w:behaviors>
        <w:guid w:val="{53663325-8CBE-8945-985E-4053073F368A}"/>
      </w:docPartPr>
      <w:docPartBody>
        <w:p w:rsidR="00917782" w:rsidRDefault="00917782">
          <w:pPr>
            <w:pStyle w:val="3260631FE2FB054A9D8EE5076A625C0D"/>
          </w:pPr>
          <w:r>
            <w:rPr>
              <w:rStyle w:val="PlaceholderText"/>
            </w:rPr>
            <w:t>[Last name]</w:t>
          </w:r>
        </w:p>
      </w:docPartBody>
    </w:docPart>
    <w:docPart>
      <w:docPartPr>
        <w:name w:val="72F196E76FFACE4C8DBBD3FA7427724E"/>
        <w:category>
          <w:name w:val="General"/>
          <w:gallery w:val="placeholder"/>
        </w:category>
        <w:types>
          <w:type w:val="bbPlcHdr"/>
        </w:types>
        <w:behaviors>
          <w:behavior w:val="content"/>
        </w:behaviors>
        <w:guid w:val="{A5538344-77E2-AB4C-BE46-BB3F1DA88B67}"/>
      </w:docPartPr>
      <w:docPartBody>
        <w:p w:rsidR="00917782" w:rsidRDefault="00917782">
          <w:pPr>
            <w:pStyle w:val="72F196E76FFACE4C8DBBD3FA7427724E"/>
          </w:pPr>
          <w:r>
            <w:rPr>
              <w:rStyle w:val="PlaceholderText"/>
            </w:rPr>
            <w:t>[Enter your biography]</w:t>
          </w:r>
        </w:p>
      </w:docPartBody>
    </w:docPart>
    <w:docPart>
      <w:docPartPr>
        <w:name w:val="E0B1AFB3D088534A9E8A495735F4EE4A"/>
        <w:category>
          <w:name w:val="General"/>
          <w:gallery w:val="placeholder"/>
        </w:category>
        <w:types>
          <w:type w:val="bbPlcHdr"/>
        </w:types>
        <w:behaviors>
          <w:behavior w:val="content"/>
        </w:behaviors>
        <w:guid w:val="{828AFF6E-940F-A742-B6D4-2A4C7D6486DB}"/>
      </w:docPartPr>
      <w:docPartBody>
        <w:p w:rsidR="00917782" w:rsidRDefault="00917782">
          <w:pPr>
            <w:pStyle w:val="E0B1AFB3D088534A9E8A495735F4EE4A"/>
          </w:pPr>
          <w:r>
            <w:rPr>
              <w:rStyle w:val="PlaceholderText"/>
            </w:rPr>
            <w:t>[Enter the institution with which you are affiliated]</w:t>
          </w:r>
        </w:p>
      </w:docPartBody>
    </w:docPart>
    <w:docPart>
      <w:docPartPr>
        <w:name w:val="85D79AD2584F81429252CF6E12D61F63"/>
        <w:category>
          <w:name w:val="General"/>
          <w:gallery w:val="placeholder"/>
        </w:category>
        <w:types>
          <w:type w:val="bbPlcHdr"/>
        </w:types>
        <w:behaviors>
          <w:behavior w:val="content"/>
        </w:behaviors>
        <w:guid w:val="{E73A8593-D89F-6E4A-83E5-C0A7D356DC1A}"/>
      </w:docPartPr>
      <w:docPartBody>
        <w:p w:rsidR="00917782" w:rsidRDefault="00917782">
          <w:pPr>
            <w:pStyle w:val="85D79AD2584F81429252CF6E12D61F63"/>
          </w:pPr>
          <w:r w:rsidRPr="00EF74F7">
            <w:rPr>
              <w:b/>
              <w:color w:val="808080" w:themeColor="background1" w:themeShade="80"/>
            </w:rPr>
            <w:t>[Enter the headword for your article]</w:t>
          </w:r>
        </w:p>
      </w:docPartBody>
    </w:docPart>
    <w:docPart>
      <w:docPartPr>
        <w:name w:val="E2B2618A42B2D548A0A0039549E4466D"/>
        <w:category>
          <w:name w:val="General"/>
          <w:gallery w:val="placeholder"/>
        </w:category>
        <w:types>
          <w:type w:val="bbPlcHdr"/>
        </w:types>
        <w:behaviors>
          <w:behavior w:val="content"/>
        </w:behaviors>
        <w:guid w:val="{4A77A003-7981-6142-A5D3-9E50FF401816}"/>
      </w:docPartPr>
      <w:docPartBody>
        <w:p w:rsidR="00917782" w:rsidRDefault="00917782">
          <w:pPr>
            <w:pStyle w:val="E2B2618A42B2D548A0A0039549E446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D927E4F8A6ABC4BA130D92C71082033"/>
        <w:category>
          <w:name w:val="General"/>
          <w:gallery w:val="placeholder"/>
        </w:category>
        <w:types>
          <w:type w:val="bbPlcHdr"/>
        </w:types>
        <w:behaviors>
          <w:behavior w:val="content"/>
        </w:behaviors>
        <w:guid w:val="{B0555F5F-F0F6-6F4B-AD6B-ACBFFDA90A1D}"/>
      </w:docPartPr>
      <w:docPartBody>
        <w:p w:rsidR="00917782" w:rsidRDefault="00917782">
          <w:pPr>
            <w:pStyle w:val="AD927E4F8A6ABC4BA130D92C7108203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5A58ED451F054CBFE4D43442FCE249"/>
        <w:category>
          <w:name w:val="General"/>
          <w:gallery w:val="placeholder"/>
        </w:category>
        <w:types>
          <w:type w:val="bbPlcHdr"/>
        </w:types>
        <w:behaviors>
          <w:behavior w:val="content"/>
        </w:behaviors>
        <w:guid w:val="{2AF92DBE-D3B5-3E47-AB0E-EF8985071239}"/>
      </w:docPartPr>
      <w:docPartBody>
        <w:p w:rsidR="00917782" w:rsidRDefault="00917782">
          <w:pPr>
            <w:pStyle w:val="425A58ED451F054CBFE4D43442FCE2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014574B7D4E14DB73863B50A35A4FA"/>
        <w:category>
          <w:name w:val="General"/>
          <w:gallery w:val="placeholder"/>
        </w:category>
        <w:types>
          <w:type w:val="bbPlcHdr"/>
        </w:types>
        <w:behaviors>
          <w:behavior w:val="content"/>
        </w:behaviors>
        <w:guid w:val="{A907BB86-FF07-314A-8916-1364575541A3}"/>
      </w:docPartPr>
      <w:docPartBody>
        <w:p w:rsidR="00917782" w:rsidRDefault="00917782" w:rsidP="00917782">
          <w:pPr>
            <w:pStyle w:val="6C014574B7D4E14DB73863B50A35A4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C8031B06F5D474CBBB875848AE475A4"/>
        <w:category>
          <w:name w:val="General"/>
          <w:gallery w:val="placeholder"/>
        </w:category>
        <w:types>
          <w:type w:val="bbPlcHdr"/>
        </w:types>
        <w:behaviors>
          <w:behavior w:val="content"/>
        </w:behaviors>
        <w:guid w:val="{0E754B2A-FB6F-2C40-9012-4C1ABD852090}"/>
      </w:docPartPr>
      <w:docPartBody>
        <w:p w:rsidR="00B337EA" w:rsidRDefault="001A109C" w:rsidP="001A109C">
          <w:pPr>
            <w:pStyle w:val="6C8031B06F5D474CBBB875848AE475A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82"/>
    <w:rsid w:val="001A109C"/>
    <w:rsid w:val="00917782"/>
    <w:rsid w:val="00B33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09C"/>
    <w:rPr>
      <w:color w:val="808080"/>
    </w:rPr>
  </w:style>
  <w:style w:type="paragraph" w:customStyle="1" w:styleId="8CFB77386CC4DC45BED24278BFF3D20F">
    <w:name w:val="8CFB77386CC4DC45BED24278BFF3D20F"/>
  </w:style>
  <w:style w:type="paragraph" w:customStyle="1" w:styleId="894CB0E3C9DF5747B8425D7269E379EC">
    <w:name w:val="894CB0E3C9DF5747B8425D7269E379EC"/>
  </w:style>
  <w:style w:type="paragraph" w:customStyle="1" w:styleId="81882FBE9CE9E747A412C11A68D1CBB8">
    <w:name w:val="81882FBE9CE9E747A412C11A68D1CBB8"/>
  </w:style>
  <w:style w:type="paragraph" w:customStyle="1" w:styleId="3260631FE2FB054A9D8EE5076A625C0D">
    <w:name w:val="3260631FE2FB054A9D8EE5076A625C0D"/>
  </w:style>
  <w:style w:type="paragraph" w:customStyle="1" w:styleId="72F196E76FFACE4C8DBBD3FA7427724E">
    <w:name w:val="72F196E76FFACE4C8DBBD3FA7427724E"/>
  </w:style>
  <w:style w:type="paragraph" w:customStyle="1" w:styleId="E0B1AFB3D088534A9E8A495735F4EE4A">
    <w:name w:val="E0B1AFB3D088534A9E8A495735F4EE4A"/>
  </w:style>
  <w:style w:type="paragraph" w:customStyle="1" w:styleId="85D79AD2584F81429252CF6E12D61F63">
    <w:name w:val="85D79AD2584F81429252CF6E12D61F63"/>
  </w:style>
  <w:style w:type="paragraph" w:customStyle="1" w:styleId="E2B2618A42B2D548A0A0039549E4466D">
    <w:name w:val="E2B2618A42B2D548A0A0039549E4466D"/>
  </w:style>
  <w:style w:type="paragraph" w:customStyle="1" w:styleId="AD927E4F8A6ABC4BA130D92C71082033">
    <w:name w:val="AD927E4F8A6ABC4BA130D92C71082033"/>
  </w:style>
  <w:style w:type="paragraph" w:customStyle="1" w:styleId="425A58ED451F054CBFE4D43442FCE249">
    <w:name w:val="425A58ED451F054CBFE4D43442FCE249"/>
  </w:style>
  <w:style w:type="paragraph" w:customStyle="1" w:styleId="0E4544F26E194B4EBC2384535E8CC7E8">
    <w:name w:val="0E4544F26E194B4EBC2384535E8CC7E8"/>
  </w:style>
  <w:style w:type="paragraph" w:customStyle="1" w:styleId="6C014574B7D4E14DB73863B50A35A4FA">
    <w:name w:val="6C014574B7D4E14DB73863B50A35A4FA"/>
    <w:rsid w:val="00917782"/>
  </w:style>
  <w:style w:type="paragraph" w:customStyle="1" w:styleId="6C8031B06F5D474CBBB875848AE475A4">
    <w:name w:val="6C8031B06F5D474CBBB875848AE475A4"/>
    <w:rsid w:val="001A10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09C"/>
    <w:rPr>
      <w:color w:val="808080"/>
    </w:rPr>
  </w:style>
  <w:style w:type="paragraph" w:customStyle="1" w:styleId="8CFB77386CC4DC45BED24278BFF3D20F">
    <w:name w:val="8CFB77386CC4DC45BED24278BFF3D20F"/>
  </w:style>
  <w:style w:type="paragraph" w:customStyle="1" w:styleId="894CB0E3C9DF5747B8425D7269E379EC">
    <w:name w:val="894CB0E3C9DF5747B8425D7269E379EC"/>
  </w:style>
  <w:style w:type="paragraph" w:customStyle="1" w:styleId="81882FBE9CE9E747A412C11A68D1CBB8">
    <w:name w:val="81882FBE9CE9E747A412C11A68D1CBB8"/>
  </w:style>
  <w:style w:type="paragraph" w:customStyle="1" w:styleId="3260631FE2FB054A9D8EE5076A625C0D">
    <w:name w:val="3260631FE2FB054A9D8EE5076A625C0D"/>
  </w:style>
  <w:style w:type="paragraph" w:customStyle="1" w:styleId="72F196E76FFACE4C8DBBD3FA7427724E">
    <w:name w:val="72F196E76FFACE4C8DBBD3FA7427724E"/>
  </w:style>
  <w:style w:type="paragraph" w:customStyle="1" w:styleId="E0B1AFB3D088534A9E8A495735F4EE4A">
    <w:name w:val="E0B1AFB3D088534A9E8A495735F4EE4A"/>
  </w:style>
  <w:style w:type="paragraph" w:customStyle="1" w:styleId="85D79AD2584F81429252CF6E12D61F63">
    <w:name w:val="85D79AD2584F81429252CF6E12D61F63"/>
  </w:style>
  <w:style w:type="paragraph" w:customStyle="1" w:styleId="E2B2618A42B2D548A0A0039549E4466D">
    <w:name w:val="E2B2618A42B2D548A0A0039549E4466D"/>
  </w:style>
  <w:style w:type="paragraph" w:customStyle="1" w:styleId="AD927E4F8A6ABC4BA130D92C71082033">
    <w:name w:val="AD927E4F8A6ABC4BA130D92C71082033"/>
  </w:style>
  <w:style w:type="paragraph" w:customStyle="1" w:styleId="425A58ED451F054CBFE4D43442FCE249">
    <w:name w:val="425A58ED451F054CBFE4D43442FCE249"/>
  </w:style>
  <w:style w:type="paragraph" w:customStyle="1" w:styleId="0E4544F26E194B4EBC2384535E8CC7E8">
    <w:name w:val="0E4544F26E194B4EBC2384535E8CC7E8"/>
  </w:style>
  <w:style w:type="paragraph" w:customStyle="1" w:styleId="6C014574B7D4E14DB73863B50A35A4FA">
    <w:name w:val="6C014574B7D4E14DB73863B50A35A4FA"/>
    <w:rsid w:val="00917782"/>
  </w:style>
  <w:style w:type="paragraph" w:customStyle="1" w:styleId="6C8031B06F5D474CBBB875848AE475A4">
    <w:name w:val="6C8031B06F5D474CBBB875848AE475A4"/>
    <w:rsid w:val="001A1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Els94</b:Tag>
    <b:SourceType>Book</b:SourceType>
    <b:Guid>{639EFCE8-50C7-D948-B224-231D212E331F}</b:Guid>
    <b:Author>
      <b:Author>
        <b:NameList>
          <b:Person>
            <b:Last>Cameron</b:Last>
            <b:First>Elspeth</b:First>
          </b:Person>
        </b:NameList>
      </b:Author>
    </b:Author>
    <b:Title>Earle Birney: A Life</b:Title>
    <b:City>Toronto</b:City>
    <b:Publisher>Viking</b:Publisher>
    <b:Year>1994</b:Year>
    <b:RefOrder>4</b:RefOrder>
  </b:Source>
  <b:Source>
    <b:Tag>Rob37</b:Tag>
    <b:SourceType>Book</b:SourceType>
    <b:Guid>{D91B3E23-2342-8A4B-B806-5060AF9763A5}</b:Guid>
    <b:Author>
      <b:Author>
        <b:NameList>
          <b:Person>
            <b:Last>Jeffers</b:Last>
            <b:First>Robinson</b:First>
          </b:Person>
        </b:NameList>
      </b:Author>
    </b:Author>
    <b:Title>Such Counsels You Gave to Me: And Other Poems</b:Title>
    <b:City>New York</b:City>
    <b:Publisher>Random House</b:Publisher>
    <b:Year>1937</b:Year>
    <b:RefOrder>5</b:RefOrder>
  </b:Source>
  <b:Source>
    <b:Tag>Ear66</b:Tag>
    <b:SourceType>Book</b:SourceType>
    <b:Guid>{4EDD1F60-A635-674C-8712-7037D59F5030}</b:Guid>
    <b:Author>
      <b:Author>
        <b:NameList>
          <b:Person>
            <b:Last>Birney</b:Last>
            <b:First>Earle</b:First>
          </b:Person>
        </b:NameList>
      </b:Author>
    </b:Author>
    <b:Title>The Creative Writer </b:Title>
    <b:City>Toronto</b:City>
    <b:Publisher>Canadian Broadcasting Association</b:Publisher>
    <b:Year>1966</b:Year>
    <b:RefOrder>1</b:RefOrder>
  </b:Source>
  <b:Source>
    <b:Tag>Bir</b:Tag>
    <b:SourceType>DocumentFromInternetSite</b:SourceType>
    <b:Guid>{16DDB9CB-945B-B04E-A73B-CD4D081ABB72}</b:Guid>
    <b:Title>Vancouver Lights</b:Title>
    <b:Author>
      <b:Author>
        <b:NameList>
          <b:Person>
            <b:Last>Birney</b:Last>
            <b:First>Earle</b:First>
          </b:Person>
        </b:NameList>
      </b:Author>
    </b:Author>
    <b:InternetSiteTitle>Canadian Poetry Online</b:InternetSiteTitle>
    <b:URL>http://www.library.utoronto.ca/canpoetry/birney/poem1.htm</b:URL>
    <b:RefOrder>2</b:RefOrder>
  </b:Source>
  <b:Source>
    <b:Tag>Ear</b:Tag>
    <b:SourceType>DocumentFromInternetSite</b:SourceType>
    <b:Guid>{3D1E19E2-BC81-164C-A343-44125272856C}</b:Guid>
    <b:Author>
      <b:Author>
        <b:NameList>
          <b:Person>
            <b:Last>Birney</b:Last>
            <b:First>Earle</b:First>
          </b:Person>
        </b:NameList>
      </b:Author>
    </b:Author>
    <b:Title>David</b:Title>
    <b:InternetSiteTitle>Representative Poetry Online</b:InternetSiteTitle>
    <b:URL>http://rpo.library.utoronto.ca/poems/david</b:URL>
    <b:RefOrder>3</b:RefOrder>
  </b:Source>
</b:Sources>
</file>

<file path=customXml/itemProps1.xml><?xml version="1.0" encoding="utf-8"?>
<ds:datastoreItem xmlns:ds="http://schemas.openxmlformats.org/officeDocument/2006/customXml" ds:itemID="{4ACEF3C9-2BA9-7F4E-A56B-57A19619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106</TotalTime>
  <Pages>2</Pages>
  <Words>670</Words>
  <Characters>3821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29</cp:revision>
  <dcterms:created xsi:type="dcterms:W3CDTF">2014-10-20T04:05:00Z</dcterms:created>
  <dcterms:modified xsi:type="dcterms:W3CDTF">2014-10-24T14:44:00Z</dcterms:modified>
</cp:coreProperties>
</file>