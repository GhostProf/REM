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484BE" w14:textId="77777777" w:rsidTr="00922950">
        <w:tc>
          <w:tcPr>
            <w:tcW w:w="491" w:type="dxa"/>
            <w:vMerge w:val="restart"/>
            <w:shd w:val="clear" w:color="auto" w:fill="A6A6A6" w:themeFill="background1" w:themeFillShade="A6"/>
            <w:textDirection w:val="btLr"/>
          </w:tcPr>
          <w:p w14:paraId="45AE74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14CF9A8CA64447878FFA43B3D2807E"/>
            </w:placeholder>
            <w:showingPlcHdr/>
            <w:dropDownList>
              <w:listItem w:displayText="Dr." w:value="Dr."/>
              <w:listItem w:displayText="Prof." w:value="Prof."/>
            </w:dropDownList>
          </w:sdtPr>
          <w:sdtContent>
            <w:tc>
              <w:tcPr>
                <w:tcW w:w="1259" w:type="dxa"/>
              </w:tcPr>
              <w:p w14:paraId="50B9D79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A6D7515ADD7947AB8B58B115BCA8D4"/>
            </w:placeholder>
            <w:text/>
          </w:sdtPr>
          <w:sdtContent>
            <w:tc>
              <w:tcPr>
                <w:tcW w:w="2073" w:type="dxa"/>
              </w:tcPr>
              <w:p w14:paraId="049035DD" w14:textId="77777777" w:rsidR="00B574C9" w:rsidRDefault="002D2C19" w:rsidP="002D2C19">
                <w:r>
                  <w:t>Rea</w:t>
                </w:r>
              </w:p>
            </w:tc>
          </w:sdtContent>
        </w:sdt>
        <w:sdt>
          <w:sdtPr>
            <w:alias w:val="Middle name"/>
            <w:tag w:val="authorMiddleName"/>
            <w:id w:val="-2076034781"/>
            <w:placeholder>
              <w:docPart w:val="270127EA763CDB44AB9E7FACE1F9ECE2"/>
            </w:placeholder>
            <w:showingPlcHdr/>
            <w:text/>
          </w:sdtPr>
          <w:sdtContent>
            <w:tc>
              <w:tcPr>
                <w:tcW w:w="2551" w:type="dxa"/>
              </w:tcPr>
              <w:p w14:paraId="2B6F24BF" w14:textId="77777777" w:rsidR="00B574C9" w:rsidRDefault="00B574C9" w:rsidP="00922950">
                <w:r>
                  <w:rPr>
                    <w:rStyle w:val="PlaceholderText"/>
                  </w:rPr>
                  <w:t>[Middle name]</w:t>
                </w:r>
              </w:p>
            </w:tc>
          </w:sdtContent>
        </w:sdt>
        <w:sdt>
          <w:sdtPr>
            <w:alias w:val="Last name"/>
            <w:tag w:val="authorLastName"/>
            <w:id w:val="-1088529830"/>
            <w:placeholder>
              <w:docPart w:val="181CA52364E8CD40A797A243C5596363"/>
            </w:placeholder>
            <w:text/>
          </w:sdtPr>
          <w:sdtContent>
            <w:tc>
              <w:tcPr>
                <w:tcW w:w="2642" w:type="dxa"/>
              </w:tcPr>
              <w:p w14:paraId="61E17579" w14:textId="77777777" w:rsidR="00B574C9" w:rsidRDefault="002D2C19" w:rsidP="002D2C19">
                <w:proofErr w:type="spellStart"/>
                <w:r>
                  <w:t>Amit</w:t>
                </w:r>
                <w:proofErr w:type="spellEnd"/>
              </w:p>
            </w:tc>
          </w:sdtContent>
        </w:sdt>
      </w:tr>
      <w:tr w:rsidR="00B574C9" w14:paraId="48604114" w14:textId="77777777" w:rsidTr="001A6A06">
        <w:trPr>
          <w:trHeight w:val="986"/>
        </w:trPr>
        <w:tc>
          <w:tcPr>
            <w:tcW w:w="491" w:type="dxa"/>
            <w:vMerge/>
            <w:shd w:val="clear" w:color="auto" w:fill="A6A6A6" w:themeFill="background1" w:themeFillShade="A6"/>
          </w:tcPr>
          <w:p w14:paraId="28452213" w14:textId="77777777" w:rsidR="00B574C9" w:rsidRPr="001A6A06" w:rsidRDefault="00B574C9" w:rsidP="00CF1542">
            <w:pPr>
              <w:jc w:val="center"/>
              <w:rPr>
                <w:b/>
                <w:color w:val="FFFFFF" w:themeColor="background1"/>
              </w:rPr>
            </w:pPr>
          </w:p>
        </w:tc>
        <w:sdt>
          <w:sdtPr>
            <w:alias w:val="Biography"/>
            <w:tag w:val="authorBiography"/>
            <w:id w:val="938807824"/>
            <w:placeholder>
              <w:docPart w:val="2748884A9009314CB2FE33B372D4B2B4"/>
            </w:placeholder>
            <w:showingPlcHdr/>
          </w:sdtPr>
          <w:sdtContent>
            <w:tc>
              <w:tcPr>
                <w:tcW w:w="8525" w:type="dxa"/>
                <w:gridSpan w:val="4"/>
              </w:tcPr>
              <w:p w14:paraId="7F38FD74" w14:textId="77777777" w:rsidR="00B574C9" w:rsidRDefault="00B574C9" w:rsidP="00922950">
                <w:r>
                  <w:rPr>
                    <w:rStyle w:val="PlaceholderText"/>
                  </w:rPr>
                  <w:t>[Enter your biography]</w:t>
                </w:r>
              </w:p>
            </w:tc>
          </w:sdtContent>
        </w:sdt>
      </w:tr>
      <w:tr w:rsidR="00B574C9" w14:paraId="4D295C52" w14:textId="77777777" w:rsidTr="001A6A06">
        <w:trPr>
          <w:trHeight w:val="986"/>
        </w:trPr>
        <w:tc>
          <w:tcPr>
            <w:tcW w:w="491" w:type="dxa"/>
            <w:vMerge/>
            <w:shd w:val="clear" w:color="auto" w:fill="A6A6A6" w:themeFill="background1" w:themeFillShade="A6"/>
          </w:tcPr>
          <w:p w14:paraId="2FAD7282" w14:textId="77777777" w:rsidR="00B574C9" w:rsidRPr="001A6A06" w:rsidRDefault="00B574C9" w:rsidP="00CF1542">
            <w:pPr>
              <w:jc w:val="center"/>
              <w:rPr>
                <w:b/>
                <w:color w:val="FFFFFF" w:themeColor="background1"/>
              </w:rPr>
            </w:pPr>
          </w:p>
        </w:tc>
        <w:sdt>
          <w:sdtPr>
            <w:alias w:val="Affiliation"/>
            <w:tag w:val="affiliation"/>
            <w:id w:val="2012937915"/>
            <w:placeholder>
              <w:docPart w:val="9C96C4E50E7BB146BA272B5167F99397"/>
            </w:placeholder>
            <w:showingPlcHdr/>
            <w:text/>
          </w:sdtPr>
          <w:sdtContent>
            <w:tc>
              <w:tcPr>
                <w:tcW w:w="8525" w:type="dxa"/>
                <w:gridSpan w:val="4"/>
              </w:tcPr>
              <w:p w14:paraId="2C0EC1B1" w14:textId="77777777" w:rsidR="00B574C9" w:rsidRDefault="00B574C9" w:rsidP="00B574C9">
                <w:r>
                  <w:rPr>
                    <w:rStyle w:val="PlaceholderText"/>
                  </w:rPr>
                  <w:t>[Enter the institution with which you are affiliated]</w:t>
                </w:r>
              </w:p>
            </w:tc>
          </w:sdtContent>
        </w:sdt>
      </w:tr>
    </w:tbl>
    <w:p w14:paraId="46C7986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DB947D" w14:textId="77777777" w:rsidTr="00244BB0">
        <w:tc>
          <w:tcPr>
            <w:tcW w:w="9016" w:type="dxa"/>
            <w:shd w:val="clear" w:color="auto" w:fill="A6A6A6" w:themeFill="background1" w:themeFillShade="A6"/>
            <w:tcMar>
              <w:top w:w="113" w:type="dxa"/>
              <w:bottom w:w="113" w:type="dxa"/>
            </w:tcMar>
          </w:tcPr>
          <w:p w14:paraId="722E36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328621" w14:textId="77777777" w:rsidTr="003F0D73">
        <w:sdt>
          <w:sdtPr>
            <w:alias w:val="Article headword"/>
            <w:tag w:val="articleHeadword"/>
            <w:id w:val="-361440020"/>
            <w:placeholder>
              <w:docPart w:val="284E585A7BAA01479A082D0CABB560A3"/>
            </w:placeholder>
            <w:text/>
          </w:sdtPr>
          <w:sdtContent>
            <w:tc>
              <w:tcPr>
                <w:tcW w:w="9016" w:type="dxa"/>
                <w:tcMar>
                  <w:top w:w="113" w:type="dxa"/>
                  <w:bottom w:w="113" w:type="dxa"/>
                </w:tcMar>
              </w:tcPr>
              <w:p w14:paraId="0FDC799F" w14:textId="466BF81E" w:rsidR="003F0D73" w:rsidRPr="00FB589A" w:rsidRDefault="00BF7939" w:rsidP="00CB100C">
                <w:pPr>
                  <w:rPr>
                    <w:b/>
                  </w:rPr>
                </w:pPr>
                <w:r w:rsidRPr="009902F3">
                  <w:t>Duchamp</w:t>
                </w:r>
                <w:r w:rsidR="00CB100C" w:rsidRPr="009902F3">
                  <w:t>, Marcel</w:t>
                </w:r>
                <w:r w:rsidR="00C259CB">
                  <w:t xml:space="preserve"> (1887-</w:t>
                </w:r>
                <w:r w:rsidRPr="009902F3">
                  <w:t>1968)</w:t>
                </w:r>
              </w:p>
            </w:tc>
          </w:sdtContent>
        </w:sdt>
      </w:tr>
      <w:tr w:rsidR="00464699" w14:paraId="5A02BB56" w14:textId="77777777" w:rsidTr="00427742">
        <w:sdt>
          <w:sdtPr>
            <w:alias w:val="Variant headwords"/>
            <w:tag w:val="variantHeadwords"/>
            <w:id w:val="173464402"/>
            <w:placeholder>
              <w:docPart w:val="472266DFDFA24B4EBDD5B39B8CA215FF"/>
            </w:placeholder>
            <w:showingPlcHdr/>
          </w:sdtPr>
          <w:sdtContent>
            <w:tc>
              <w:tcPr>
                <w:tcW w:w="9016" w:type="dxa"/>
                <w:tcMar>
                  <w:top w:w="113" w:type="dxa"/>
                  <w:bottom w:w="113" w:type="dxa"/>
                </w:tcMar>
              </w:tcPr>
              <w:p w14:paraId="655070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975434" w14:textId="77777777" w:rsidTr="003F0D73">
        <w:sdt>
          <w:sdtPr>
            <w:alias w:val="Abstract"/>
            <w:tag w:val="abstract"/>
            <w:id w:val="-635871867"/>
            <w:placeholder>
              <w:docPart w:val="43CC7A49C665F048B8854279374685BE"/>
            </w:placeholder>
          </w:sdtPr>
          <w:sdtContent>
            <w:tc>
              <w:tcPr>
                <w:tcW w:w="9016" w:type="dxa"/>
                <w:tcMar>
                  <w:top w:w="113" w:type="dxa"/>
                  <w:bottom w:w="113" w:type="dxa"/>
                </w:tcMar>
              </w:tcPr>
              <w:p w14:paraId="35D9AB8F" w14:textId="1DEA8920" w:rsidR="00E85A05" w:rsidRDefault="006162C2" w:rsidP="00E85A05">
                <w:r w:rsidRPr="009902F3">
                  <w:t>Marcel Duchamp</w:t>
                </w:r>
                <w:r>
                  <w:t xml:space="preserve"> </w:t>
                </w:r>
                <w:r w:rsidRPr="009902F3">
                  <w:t>(</w:t>
                </w:r>
                <w:r>
                  <w:t xml:space="preserve">28 July </w:t>
                </w:r>
                <w:r w:rsidRPr="009902F3">
                  <w:t>1887-</w:t>
                </w:r>
                <w:r>
                  <w:t xml:space="preserve">2 October </w:t>
                </w:r>
                <w:r w:rsidRPr="009902F3">
                  <w:t xml:space="preserve">1968) was a prominent artist, and an influential figure in aesthetics, the philosophy of art, and experimental cinema. In 1924 he collaborated with artist Man Ray and composer Erik Satie on René Clair’s film </w:t>
                </w:r>
                <w:r w:rsidRPr="00954A51">
                  <w:rPr>
                    <w:i/>
                  </w:rPr>
                  <w:t>Entr'acte</w:t>
                </w:r>
                <w:r w:rsidRPr="009902F3">
                  <w:t>. Two years later, Duchamp dir</w:t>
                </w:r>
                <w:r>
                  <w:t xml:space="preserve">ected </w:t>
                </w:r>
                <w:proofErr w:type="spellStart"/>
                <w:r w:rsidRPr="00954A51">
                  <w:rPr>
                    <w:i/>
                  </w:rPr>
                  <w:t>Anémic</w:t>
                </w:r>
                <w:proofErr w:type="spellEnd"/>
                <w:r w:rsidRPr="00954A51">
                  <w:rPr>
                    <w:i/>
                  </w:rPr>
                  <w:t xml:space="preserve"> Cinema</w:t>
                </w:r>
                <w:r w:rsidRPr="009902F3">
                  <w:t xml:space="preserve"> (1926), a short experimental film that further explored themes he navigated in other media, including sculpture and painting. </w:t>
                </w:r>
                <w:r>
                  <w:t xml:space="preserve">In </w:t>
                </w:r>
                <w:proofErr w:type="spellStart"/>
                <w:r w:rsidRPr="00954A51">
                  <w:rPr>
                    <w:i/>
                  </w:rPr>
                  <w:t>Anémic</w:t>
                </w:r>
                <w:proofErr w:type="spellEnd"/>
                <w:r w:rsidRPr="00954A51">
                  <w:rPr>
                    <w:i/>
                  </w:rPr>
                  <w:t xml:space="preserve"> Cinema</w:t>
                </w:r>
                <w:r w:rsidRPr="009902F3">
                  <w:t xml:space="preserve">, Duchamp used for the first time spinning discs he called </w:t>
                </w:r>
                <w:proofErr w:type="spellStart"/>
                <w:r w:rsidRPr="009902F3">
                  <w:t>Rotoreliefs</w:t>
                </w:r>
                <w:proofErr w:type="spellEnd"/>
                <w:r w:rsidRPr="009902F3">
                  <w:t xml:space="preserve">, on which various geometrical designs and printed words were placed, showcasing his interest in optical illusions and mechanical art. In 1943, he collaborated with renowned American experimental filmmaker, Maya </w:t>
                </w:r>
                <w:proofErr w:type="spellStart"/>
                <w:r w:rsidRPr="009902F3">
                  <w:t>Deren</w:t>
                </w:r>
                <w:proofErr w:type="spellEnd"/>
                <w:r w:rsidRPr="009902F3">
                  <w:t xml:space="preserve">, on a short film they never finished, </w:t>
                </w:r>
                <w:r w:rsidRPr="006162C2">
                  <w:rPr>
                    <w:i/>
                  </w:rPr>
                  <w:t>Witch's Cradle</w:t>
                </w:r>
                <w:r w:rsidRPr="009902F3">
                  <w:t>. The film was meant to explore fantastical elements in Peggy Guggenheim’s Art of this Century Gallery, where other works by Duchamp were exhibited. In 1957, Duchamp co-directed w</w:t>
                </w:r>
                <w:r>
                  <w:t xml:space="preserve">ith German artist Hans Richter, </w:t>
                </w:r>
                <w:r w:rsidRPr="009902F3">
                  <w:t xml:space="preserve">who previously directed a film based on Duchamp’s work, </w:t>
                </w:r>
                <w:r w:rsidRPr="00427742">
                  <w:rPr>
                    <w:i/>
                  </w:rPr>
                  <w:t>Dreams That Money Can Buy</w:t>
                </w:r>
                <w:r>
                  <w:t xml:space="preserve"> (</w:t>
                </w:r>
                <w:r w:rsidRPr="009902F3">
                  <w:t xml:space="preserve">1947), and famous French writer and filmmaker Jean Cocteau, the film </w:t>
                </w:r>
                <w:r w:rsidRPr="00954A51">
                  <w:rPr>
                    <w:i/>
                  </w:rPr>
                  <w:t>8 × 8: A Chess Sonata in 8 Movements</w:t>
                </w:r>
                <w:r w:rsidRPr="009902F3">
                  <w:t xml:space="preserve">. The work portrayed the unconscious of chess, a game about which Duchamp had a life-long passion.    </w:t>
                </w:r>
              </w:p>
            </w:tc>
          </w:sdtContent>
        </w:sdt>
      </w:tr>
      <w:tr w:rsidR="003F0D73" w14:paraId="5839D168" w14:textId="77777777" w:rsidTr="003F0D73">
        <w:sdt>
          <w:sdtPr>
            <w:rPr>
              <w:b/>
              <w:bCs/>
              <w:color w:val="5B9BD5" w:themeColor="accent1"/>
              <w:sz w:val="18"/>
              <w:szCs w:val="18"/>
            </w:rPr>
            <w:alias w:val="Article text"/>
            <w:tag w:val="articleText"/>
            <w:id w:val="634067588"/>
            <w:placeholder>
              <w:docPart w:val="82E6D912054DBB41815A1EB228B2A5EB"/>
            </w:placeholder>
          </w:sdtPr>
          <w:sdtContent>
            <w:tc>
              <w:tcPr>
                <w:tcW w:w="9016" w:type="dxa"/>
                <w:tcMar>
                  <w:top w:w="113" w:type="dxa"/>
                  <w:bottom w:w="113" w:type="dxa"/>
                </w:tcMar>
              </w:tcPr>
              <w:p w14:paraId="2C16CEBE" w14:textId="49A1BC3C" w:rsidR="002D2C19" w:rsidRDefault="00427742" w:rsidP="00C27FAB">
                <w:sdt>
                  <w:sdtPr>
                    <w:alias w:val="Abstract"/>
                    <w:tag w:val="abstract"/>
                    <w:id w:val="1015429179"/>
                    <w:placeholder>
                      <w:docPart w:val="42F76F6979A19740B799FF433FDDF106"/>
                    </w:placeholder>
                  </w:sdtPr>
                  <w:sdtContent>
                    <w:r w:rsidRPr="009902F3">
                      <w:t>Marcel Duchamp</w:t>
                    </w:r>
                    <w:r>
                      <w:t xml:space="preserve"> </w:t>
                    </w:r>
                    <w:r w:rsidRPr="009902F3">
                      <w:t>(</w:t>
                    </w:r>
                    <w:r>
                      <w:t xml:space="preserve">28 July </w:t>
                    </w:r>
                    <w:r w:rsidRPr="009902F3">
                      <w:t>1887-</w:t>
                    </w:r>
                    <w:r>
                      <w:t xml:space="preserve">2 October </w:t>
                    </w:r>
                    <w:r w:rsidRPr="009902F3">
                      <w:t xml:space="preserve">1968) was a prominent artist, and an influential figure in aesthetics, the philosophy of art, and experimental cinema. In 1924 he collaborated with artist Man Ray and composer Erik Satie on René Clair’s film </w:t>
                    </w:r>
                    <w:r w:rsidRPr="00954A51">
                      <w:rPr>
                        <w:i/>
                      </w:rPr>
                      <w:t>Entr'acte</w:t>
                    </w:r>
                    <w:r w:rsidRPr="009902F3">
                      <w:t>. Two years later, Duchamp dir</w:t>
                    </w:r>
                    <w:r>
                      <w:t xml:space="preserve">ected </w:t>
                    </w:r>
                    <w:proofErr w:type="spellStart"/>
                    <w:r w:rsidRPr="00954A51">
                      <w:rPr>
                        <w:i/>
                      </w:rPr>
                      <w:t>Anémic</w:t>
                    </w:r>
                    <w:proofErr w:type="spellEnd"/>
                    <w:r w:rsidRPr="00954A51">
                      <w:rPr>
                        <w:i/>
                      </w:rPr>
                      <w:t xml:space="preserve"> Cinema</w:t>
                    </w:r>
                    <w:r w:rsidRPr="009902F3">
                      <w:t xml:space="preserve"> (1926), a short experimental film that further explored themes he navigated in other media, including sculpture and painting. </w:t>
                    </w:r>
                    <w:r>
                      <w:t xml:space="preserve">In </w:t>
                    </w:r>
                    <w:proofErr w:type="spellStart"/>
                    <w:r w:rsidRPr="00954A51">
                      <w:rPr>
                        <w:i/>
                      </w:rPr>
                      <w:t>Anémic</w:t>
                    </w:r>
                    <w:proofErr w:type="spellEnd"/>
                    <w:r w:rsidRPr="00954A51">
                      <w:rPr>
                        <w:i/>
                      </w:rPr>
                      <w:t xml:space="preserve"> Cinema</w:t>
                    </w:r>
                    <w:r w:rsidRPr="009902F3">
                      <w:t xml:space="preserve">, Duchamp used for the first time spinning discs he called </w:t>
                    </w:r>
                    <w:proofErr w:type="spellStart"/>
                    <w:r w:rsidRPr="009902F3">
                      <w:t>Rotoreliefs</w:t>
                    </w:r>
                    <w:proofErr w:type="spellEnd"/>
                    <w:r w:rsidRPr="009902F3">
                      <w:t xml:space="preserve">, on which various geometrical designs and printed words were placed, showcasing his interest in optical illusions and mechanical art. In 1943, he collaborated with renowned American experimental filmmaker, Maya </w:t>
                    </w:r>
                    <w:proofErr w:type="spellStart"/>
                    <w:r w:rsidRPr="009902F3">
                      <w:t>Deren</w:t>
                    </w:r>
                    <w:proofErr w:type="spellEnd"/>
                    <w:r w:rsidRPr="009902F3">
                      <w:t xml:space="preserve">, on a short film they never finished, </w:t>
                    </w:r>
                    <w:r w:rsidRPr="006162C2">
                      <w:rPr>
                        <w:i/>
                      </w:rPr>
                      <w:t>Witch's Cradle</w:t>
                    </w:r>
                    <w:r w:rsidRPr="009902F3">
                      <w:t>. The film was meant to explore fantastical elements in Peggy Guggenheim’s Art of this Century Gallery, where other works by Duchamp were exhibited. In 1957, Duchamp co-directed w</w:t>
                    </w:r>
                    <w:r>
                      <w:t xml:space="preserve">ith German artist Hans Richter, </w:t>
                    </w:r>
                    <w:r w:rsidRPr="009902F3">
                      <w:t xml:space="preserve">who previously directed a film based on Duchamp’s work, </w:t>
                    </w:r>
                    <w:r w:rsidRPr="00427742">
                      <w:rPr>
                        <w:i/>
                      </w:rPr>
                      <w:t>Dreams That Money Can Buy</w:t>
                    </w:r>
                    <w:r>
                      <w:t xml:space="preserve"> (</w:t>
                    </w:r>
                    <w:r w:rsidRPr="009902F3">
                      <w:t xml:space="preserve">1947), and famous French writer and filmmaker Jean Cocteau, the film </w:t>
                    </w:r>
                    <w:r w:rsidRPr="00954A51">
                      <w:rPr>
                        <w:i/>
                      </w:rPr>
                      <w:t>8 × 8: A Chess Sonata in 8 Movements</w:t>
                    </w:r>
                    <w:r w:rsidRPr="009902F3">
                      <w:t xml:space="preserve">. The work portrayed the unconscious of chess, a game about which Duchamp had a life-long passion.    </w:t>
                    </w:r>
                  </w:sdtContent>
                </w:sdt>
              </w:p>
              <w:p w14:paraId="3E4411E5" w14:textId="77777777" w:rsidR="00427742" w:rsidRDefault="00427742" w:rsidP="00C27FAB">
                <w:bookmarkStart w:id="0" w:name="_GoBack"/>
                <w:bookmarkEnd w:id="0"/>
              </w:p>
              <w:p w14:paraId="02061B01" w14:textId="7B087288" w:rsidR="002D2C19" w:rsidRDefault="002D2C19" w:rsidP="00C27FAB">
                <w:r>
                  <w:t xml:space="preserve">[Image: </w:t>
                </w:r>
                <w:r w:rsidRPr="002D2C19">
                  <w:t>Mitchell.jpeg</w:t>
                </w:r>
                <w:r>
                  <w:t>]</w:t>
                </w:r>
              </w:p>
              <w:p w14:paraId="15D645A0" w14:textId="0371D678" w:rsidR="003F0D73" w:rsidRDefault="008E6143" w:rsidP="008E6143">
                <w:pPr>
                  <w:pStyle w:val="Caption"/>
                </w:pPr>
                <w:r>
                  <w:t xml:space="preserve">Figure </w:t>
                </w:r>
                <w:fldSimple w:instr=" SEQ Figure \* ARABIC ">
                  <w:r>
                    <w:rPr>
                      <w:noProof/>
                    </w:rPr>
                    <w:t>1</w:t>
                  </w:r>
                </w:fldSimple>
                <w:r>
                  <w:t xml:space="preserve">: </w:t>
                </w:r>
                <w:r w:rsidR="002D2C19">
                  <w:t xml:space="preserve">Duchamp </w:t>
                </w:r>
                <w:r w:rsidR="002D2C19" w:rsidRPr="002D2C19">
                  <w:t xml:space="preserve">with </w:t>
                </w:r>
                <w:proofErr w:type="spellStart"/>
                <w:r w:rsidR="002D2C19" w:rsidRPr="002D2C19">
                  <w:t>rotoreliefs</w:t>
                </w:r>
                <w:proofErr w:type="spellEnd"/>
                <w:r w:rsidR="002D2C19" w:rsidRPr="002D2C19">
                  <w:t xml:space="preserve"> from </w:t>
                </w:r>
                <w:r w:rsidR="002D2C19" w:rsidRPr="002D2C19">
                  <w:rPr>
                    <w:i/>
                  </w:rPr>
                  <w:t>Dreams That Money Can Buy</w:t>
                </w:r>
                <w:r w:rsidR="002D2C19" w:rsidRPr="002D2C19">
                  <w:t xml:space="preserve"> (1947)</w:t>
                </w:r>
              </w:p>
            </w:tc>
          </w:sdtContent>
        </w:sdt>
      </w:tr>
      <w:tr w:rsidR="003235A7" w14:paraId="731C0A0A" w14:textId="77777777" w:rsidTr="003235A7">
        <w:tc>
          <w:tcPr>
            <w:tcW w:w="9016" w:type="dxa"/>
          </w:tcPr>
          <w:p w14:paraId="3D236B28" w14:textId="77777777" w:rsidR="003235A7" w:rsidRDefault="003235A7" w:rsidP="008A5B87">
            <w:r w:rsidRPr="0015114C">
              <w:rPr>
                <w:u w:val="single"/>
              </w:rPr>
              <w:t>Further reading</w:t>
            </w:r>
            <w:r>
              <w:t>:</w:t>
            </w:r>
          </w:p>
          <w:p w14:paraId="38F6E781" w14:textId="5EF4650A" w:rsidR="003235A7" w:rsidRPr="00CB100C" w:rsidRDefault="00427742" w:rsidP="008E6143">
            <w:pPr>
              <w:keepNext/>
            </w:pPr>
            <w:sdt>
              <w:sdtPr>
                <w:id w:val="679082855"/>
                <w:citation/>
              </w:sdtPr>
              <w:sdtContent>
                <w:r w:rsidR="00CB100C">
                  <w:fldChar w:fldCharType="begin"/>
                </w:r>
                <w:r w:rsidR="00CB100C">
                  <w:rPr>
                    <w:lang w:val="en-US"/>
                  </w:rPr>
                  <w:instrText xml:space="preserve"> CITATION Dal98 \l 1033 </w:instrText>
                </w:r>
                <w:r w:rsidR="00CB100C">
                  <w:fldChar w:fldCharType="separate"/>
                </w:r>
                <w:r w:rsidR="00CB100C" w:rsidRPr="00CB100C">
                  <w:rPr>
                    <w:noProof/>
                    <w:lang w:val="en-US"/>
                  </w:rPr>
                  <w:t>(Judovits)</w:t>
                </w:r>
                <w:r w:rsidR="00CB100C">
                  <w:fldChar w:fldCharType="end"/>
                </w:r>
              </w:sdtContent>
            </w:sdt>
          </w:p>
        </w:tc>
      </w:tr>
    </w:tbl>
    <w:p w14:paraId="15BA1B18" w14:textId="29D3FC27" w:rsidR="00C27FAB" w:rsidRPr="00F36937" w:rsidRDefault="00C27FAB" w:rsidP="008E6143">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AA1C9" w14:textId="77777777" w:rsidR="00427742" w:rsidRDefault="00427742" w:rsidP="007A0D55">
      <w:pPr>
        <w:spacing w:after="0" w:line="240" w:lineRule="auto"/>
      </w:pPr>
      <w:r>
        <w:separator/>
      </w:r>
    </w:p>
  </w:endnote>
  <w:endnote w:type="continuationSeparator" w:id="0">
    <w:p w14:paraId="5E84433D" w14:textId="77777777" w:rsidR="00427742" w:rsidRDefault="004277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E2C21" w14:textId="77777777" w:rsidR="00427742" w:rsidRDefault="00427742" w:rsidP="007A0D55">
      <w:pPr>
        <w:spacing w:after="0" w:line="240" w:lineRule="auto"/>
      </w:pPr>
      <w:r>
        <w:separator/>
      </w:r>
    </w:p>
  </w:footnote>
  <w:footnote w:type="continuationSeparator" w:id="0">
    <w:p w14:paraId="5E134C6C" w14:textId="77777777" w:rsidR="00427742" w:rsidRDefault="004277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3017" w14:textId="77777777" w:rsidR="00427742" w:rsidRDefault="004277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0C8FB0" w14:textId="77777777" w:rsidR="00427742" w:rsidRDefault="004277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C19"/>
    <w:rsid w:val="00032559"/>
    <w:rsid w:val="00052040"/>
    <w:rsid w:val="000B25AE"/>
    <w:rsid w:val="000B55AB"/>
    <w:rsid w:val="000D24DC"/>
    <w:rsid w:val="00101B2E"/>
    <w:rsid w:val="00116FA0"/>
    <w:rsid w:val="00141025"/>
    <w:rsid w:val="0015114C"/>
    <w:rsid w:val="001A21F3"/>
    <w:rsid w:val="001A2537"/>
    <w:rsid w:val="001A6A06"/>
    <w:rsid w:val="00210C03"/>
    <w:rsid w:val="002162E2"/>
    <w:rsid w:val="00225C5A"/>
    <w:rsid w:val="00230B10"/>
    <w:rsid w:val="00234353"/>
    <w:rsid w:val="00244BB0"/>
    <w:rsid w:val="002A0A0D"/>
    <w:rsid w:val="002B0B37"/>
    <w:rsid w:val="002D2C19"/>
    <w:rsid w:val="0030662D"/>
    <w:rsid w:val="003235A7"/>
    <w:rsid w:val="003677B6"/>
    <w:rsid w:val="003D3579"/>
    <w:rsid w:val="003E2795"/>
    <w:rsid w:val="003F0D73"/>
    <w:rsid w:val="0042774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62C2"/>
    <w:rsid w:val="006D0412"/>
    <w:rsid w:val="007411B9"/>
    <w:rsid w:val="00780D95"/>
    <w:rsid w:val="00780DC7"/>
    <w:rsid w:val="007A0D55"/>
    <w:rsid w:val="007B3377"/>
    <w:rsid w:val="007E5F44"/>
    <w:rsid w:val="00821DE3"/>
    <w:rsid w:val="00846CE1"/>
    <w:rsid w:val="008A5B87"/>
    <w:rsid w:val="008E6143"/>
    <w:rsid w:val="00922950"/>
    <w:rsid w:val="00954A51"/>
    <w:rsid w:val="009902F3"/>
    <w:rsid w:val="009A7264"/>
    <w:rsid w:val="009D1606"/>
    <w:rsid w:val="009E18A1"/>
    <w:rsid w:val="009E73D7"/>
    <w:rsid w:val="00A27AA7"/>
    <w:rsid w:val="00A27D2C"/>
    <w:rsid w:val="00A76FD9"/>
    <w:rsid w:val="00AB436D"/>
    <w:rsid w:val="00AD2F24"/>
    <w:rsid w:val="00AD4844"/>
    <w:rsid w:val="00B219AE"/>
    <w:rsid w:val="00B33145"/>
    <w:rsid w:val="00B574C9"/>
    <w:rsid w:val="00B83B0A"/>
    <w:rsid w:val="00BC39C9"/>
    <w:rsid w:val="00BE5BF7"/>
    <w:rsid w:val="00BF40E1"/>
    <w:rsid w:val="00BF7939"/>
    <w:rsid w:val="00C259CB"/>
    <w:rsid w:val="00C27FAB"/>
    <w:rsid w:val="00C358D4"/>
    <w:rsid w:val="00C6296B"/>
    <w:rsid w:val="00CB100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7E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2C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C19"/>
    <w:rPr>
      <w:rFonts w:ascii="Lucida Grande" w:hAnsi="Lucida Grande" w:cs="Lucida Grande"/>
      <w:sz w:val="18"/>
      <w:szCs w:val="18"/>
    </w:rPr>
  </w:style>
  <w:style w:type="paragraph" w:styleId="Caption">
    <w:name w:val="caption"/>
    <w:basedOn w:val="Normal"/>
    <w:next w:val="Normal"/>
    <w:uiPriority w:val="35"/>
    <w:semiHidden/>
    <w:qFormat/>
    <w:rsid w:val="008E614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2C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C19"/>
    <w:rPr>
      <w:rFonts w:ascii="Lucida Grande" w:hAnsi="Lucida Grande" w:cs="Lucida Grande"/>
      <w:sz w:val="18"/>
      <w:szCs w:val="18"/>
    </w:rPr>
  </w:style>
  <w:style w:type="paragraph" w:styleId="Caption">
    <w:name w:val="caption"/>
    <w:basedOn w:val="Normal"/>
    <w:next w:val="Normal"/>
    <w:uiPriority w:val="35"/>
    <w:semiHidden/>
    <w:qFormat/>
    <w:rsid w:val="008E614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14CF9A8CA64447878FFA43B3D2807E"/>
        <w:category>
          <w:name w:val="General"/>
          <w:gallery w:val="placeholder"/>
        </w:category>
        <w:types>
          <w:type w:val="bbPlcHdr"/>
        </w:types>
        <w:behaviors>
          <w:behavior w:val="content"/>
        </w:behaviors>
        <w:guid w:val="{14714D21-E1C6-7C4C-AB02-BF1CF7C5912C}"/>
      </w:docPartPr>
      <w:docPartBody>
        <w:p w:rsidR="000C2D0F" w:rsidRDefault="000C2D0F">
          <w:pPr>
            <w:pStyle w:val="DF14CF9A8CA64447878FFA43B3D2807E"/>
          </w:pPr>
          <w:r w:rsidRPr="00CC586D">
            <w:rPr>
              <w:rStyle w:val="PlaceholderText"/>
              <w:b/>
              <w:color w:val="FFFFFF" w:themeColor="background1"/>
            </w:rPr>
            <w:t>[Salutation]</w:t>
          </w:r>
        </w:p>
      </w:docPartBody>
    </w:docPart>
    <w:docPart>
      <w:docPartPr>
        <w:name w:val="ECA6D7515ADD7947AB8B58B115BCA8D4"/>
        <w:category>
          <w:name w:val="General"/>
          <w:gallery w:val="placeholder"/>
        </w:category>
        <w:types>
          <w:type w:val="bbPlcHdr"/>
        </w:types>
        <w:behaviors>
          <w:behavior w:val="content"/>
        </w:behaviors>
        <w:guid w:val="{1E6FBF49-B4B1-E744-8222-F62B595A8A20}"/>
      </w:docPartPr>
      <w:docPartBody>
        <w:p w:rsidR="000C2D0F" w:rsidRDefault="000C2D0F">
          <w:pPr>
            <w:pStyle w:val="ECA6D7515ADD7947AB8B58B115BCA8D4"/>
          </w:pPr>
          <w:r>
            <w:rPr>
              <w:rStyle w:val="PlaceholderText"/>
            </w:rPr>
            <w:t>[First name]</w:t>
          </w:r>
        </w:p>
      </w:docPartBody>
    </w:docPart>
    <w:docPart>
      <w:docPartPr>
        <w:name w:val="270127EA763CDB44AB9E7FACE1F9ECE2"/>
        <w:category>
          <w:name w:val="General"/>
          <w:gallery w:val="placeholder"/>
        </w:category>
        <w:types>
          <w:type w:val="bbPlcHdr"/>
        </w:types>
        <w:behaviors>
          <w:behavior w:val="content"/>
        </w:behaviors>
        <w:guid w:val="{C0B5445D-7051-544B-8695-9BD1B12C7E3B}"/>
      </w:docPartPr>
      <w:docPartBody>
        <w:p w:rsidR="000C2D0F" w:rsidRDefault="000C2D0F">
          <w:pPr>
            <w:pStyle w:val="270127EA763CDB44AB9E7FACE1F9ECE2"/>
          </w:pPr>
          <w:r>
            <w:rPr>
              <w:rStyle w:val="PlaceholderText"/>
            </w:rPr>
            <w:t>[Middle name]</w:t>
          </w:r>
        </w:p>
      </w:docPartBody>
    </w:docPart>
    <w:docPart>
      <w:docPartPr>
        <w:name w:val="181CA52364E8CD40A797A243C5596363"/>
        <w:category>
          <w:name w:val="General"/>
          <w:gallery w:val="placeholder"/>
        </w:category>
        <w:types>
          <w:type w:val="bbPlcHdr"/>
        </w:types>
        <w:behaviors>
          <w:behavior w:val="content"/>
        </w:behaviors>
        <w:guid w:val="{A241F8C0-5522-DF47-8A51-0A2E1B0C0FF7}"/>
      </w:docPartPr>
      <w:docPartBody>
        <w:p w:rsidR="000C2D0F" w:rsidRDefault="000C2D0F">
          <w:pPr>
            <w:pStyle w:val="181CA52364E8CD40A797A243C5596363"/>
          </w:pPr>
          <w:r>
            <w:rPr>
              <w:rStyle w:val="PlaceholderText"/>
            </w:rPr>
            <w:t>[Last name]</w:t>
          </w:r>
        </w:p>
      </w:docPartBody>
    </w:docPart>
    <w:docPart>
      <w:docPartPr>
        <w:name w:val="2748884A9009314CB2FE33B372D4B2B4"/>
        <w:category>
          <w:name w:val="General"/>
          <w:gallery w:val="placeholder"/>
        </w:category>
        <w:types>
          <w:type w:val="bbPlcHdr"/>
        </w:types>
        <w:behaviors>
          <w:behavior w:val="content"/>
        </w:behaviors>
        <w:guid w:val="{50C6FDC1-A01F-524A-A870-4ECCFCE0BED0}"/>
      </w:docPartPr>
      <w:docPartBody>
        <w:p w:rsidR="000C2D0F" w:rsidRDefault="000C2D0F">
          <w:pPr>
            <w:pStyle w:val="2748884A9009314CB2FE33B372D4B2B4"/>
          </w:pPr>
          <w:r>
            <w:rPr>
              <w:rStyle w:val="PlaceholderText"/>
            </w:rPr>
            <w:t>[Enter your biography]</w:t>
          </w:r>
        </w:p>
      </w:docPartBody>
    </w:docPart>
    <w:docPart>
      <w:docPartPr>
        <w:name w:val="9C96C4E50E7BB146BA272B5167F99397"/>
        <w:category>
          <w:name w:val="General"/>
          <w:gallery w:val="placeholder"/>
        </w:category>
        <w:types>
          <w:type w:val="bbPlcHdr"/>
        </w:types>
        <w:behaviors>
          <w:behavior w:val="content"/>
        </w:behaviors>
        <w:guid w:val="{37F92E64-B561-EA4A-B280-80AEED9A42B9}"/>
      </w:docPartPr>
      <w:docPartBody>
        <w:p w:rsidR="000C2D0F" w:rsidRDefault="000C2D0F">
          <w:pPr>
            <w:pStyle w:val="9C96C4E50E7BB146BA272B5167F99397"/>
          </w:pPr>
          <w:r>
            <w:rPr>
              <w:rStyle w:val="PlaceholderText"/>
            </w:rPr>
            <w:t>[Enter the institution with which you are affiliated]</w:t>
          </w:r>
        </w:p>
      </w:docPartBody>
    </w:docPart>
    <w:docPart>
      <w:docPartPr>
        <w:name w:val="284E585A7BAA01479A082D0CABB560A3"/>
        <w:category>
          <w:name w:val="General"/>
          <w:gallery w:val="placeholder"/>
        </w:category>
        <w:types>
          <w:type w:val="bbPlcHdr"/>
        </w:types>
        <w:behaviors>
          <w:behavior w:val="content"/>
        </w:behaviors>
        <w:guid w:val="{0F1B34A9-B854-294D-9BC8-F4F527D01B1E}"/>
      </w:docPartPr>
      <w:docPartBody>
        <w:p w:rsidR="000C2D0F" w:rsidRDefault="000C2D0F">
          <w:pPr>
            <w:pStyle w:val="284E585A7BAA01479A082D0CABB560A3"/>
          </w:pPr>
          <w:r w:rsidRPr="00EF74F7">
            <w:rPr>
              <w:b/>
              <w:color w:val="808080" w:themeColor="background1" w:themeShade="80"/>
            </w:rPr>
            <w:t>[Enter the headword for your article]</w:t>
          </w:r>
        </w:p>
      </w:docPartBody>
    </w:docPart>
    <w:docPart>
      <w:docPartPr>
        <w:name w:val="472266DFDFA24B4EBDD5B39B8CA215FF"/>
        <w:category>
          <w:name w:val="General"/>
          <w:gallery w:val="placeholder"/>
        </w:category>
        <w:types>
          <w:type w:val="bbPlcHdr"/>
        </w:types>
        <w:behaviors>
          <w:behavior w:val="content"/>
        </w:behaviors>
        <w:guid w:val="{1BC55DFF-19A6-7642-93A1-8C9FC8A49A45}"/>
      </w:docPartPr>
      <w:docPartBody>
        <w:p w:rsidR="000C2D0F" w:rsidRDefault="000C2D0F">
          <w:pPr>
            <w:pStyle w:val="472266DFDFA24B4EBDD5B39B8CA215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CC7A49C665F048B8854279374685BE"/>
        <w:category>
          <w:name w:val="General"/>
          <w:gallery w:val="placeholder"/>
        </w:category>
        <w:types>
          <w:type w:val="bbPlcHdr"/>
        </w:types>
        <w:behaviors>
          <w:behavior w:val="content"/>
        </w:behaviors>
        <w:guid w:val="{6453A344-8842-E84C-A006-0D84AD977514}"/>
      </w:docPartPr>
      <w:docPartBody>
        <w:p w:rsidR="000C2D0F" w:rsidRDefault="000C2D0F">
          <w:pPr>
            <w:pStyle w:val="43CC7A49C665F048B8854279374685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E6D912054DBB41815A1EB228B2A5EB"/>
        <w:category>
          <w:name w:val="General"/>
          <w:gallery w:val="placeholder"/>
        </w:category>
        <w:types>
          <w:type w:val="bbPlcHdr"/>
        </w:types>
        <w:behaviors>
          <w:behavior w:val="content"/>
        </w:behaviors>
        <w:guid w:val="{F83081EA-A956-5F4F-BBD3-556EA22839B2}"/>
      </w:docPartPr>
      <w:docPartBody>
        <w:p w:rsidR="000C2D0F" w:rsidRDefault="000C2D0F">
          <w:pPr>
            <w:pStyle w:val="82E6D912054DBB41815A1EB228B2A5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2F76F6979A19740B799FF433FDDF106"/>
        <w:category>
          <w:name w:val="General"/>
          <w:gallery w:val="placeholder"/>
        </w:category>
        <w:types>
          <w:type w:val="bbPlcHdr"/>
        </w:types>
        <w:behaviors>
          <w:behavior w:val="content"/>
        </w:behaviors>
        <w:guid w:val="{A66B39A1-53AD-1E46-BA22-1AFDA4F14C66}"/>
      </w:docPartPr>
      <w:docPartBody>
        <w:p w:rsidR="002D3D16" w:rsidRDefault="002D3D16" w:rsidP="002D3D16">
          <w:pPr>
            <w:pStyle w:val="42F76F6979A19740B799FF433FDDF10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0F"/>
    <w:rsid w:val="000C2D0F"/>
    <w:rsid w:val="002D3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D16"/>
    <w:rPr>
      <w:color w:val="808080"/>
    </w:rPr>
  </w:style>
  <w:style w:type="paragraph" w:customStyle="1" w:styleId="DF14CF9A8CA64447878FFA43B3D2807E">
    <w:name w:val="DF14CF9A8CA64447878FFA43B3D2807E"/>
  </w:style>
  <w:style w:type="paragraph" w:customStyle="1" w:styleId="ECA6D7515ADD7947AB8B58B115BCA8D4">
    <w:name w:val="ECA6D7515ADD7947AB8B58B115BCA8D4"/>
  </w:style>
  <w:style w:type="paragraph" w:customStyle="1" w:styleId="270127EA763CDB44AB9E7FACE1F9ECE2">
    <w:name w:val="270127EA763CDB44AB9E7FACE1F9ECE2"/>
  </w:style>
  <w:style w:type="paragraph" w:customStyle="1" w:styleId="181CA52364E8CD40A797A243C5596363">
    <w:name w:val="181CA52364E8CD40A797A243C5596363"/>
  </w:style>
  <w:style w:type="paragraph" w:customStyle="1" w:styleId="2748884A9009314CB2FE33B372D4B2B4">
    <w:name w:val="2748884A9009314CB2FE33B372D4B2B4"/>
  </w:style>
  <w:style w:type="paragraph" w:customStyle="1" w:styleId="9C96C4E50E7BB146BA272B5167F99397">
    <w:name w:val="9C96C4E50E7BB146BA272B5167F99397"/>
  </w:style>
  <w:style w:type="paragraph" w:customStyle="1" w:styleId="284E585A7BAA01479A082D0CABB560A3">
    <w:name w:val="284E585A7BAA01479A082D0CABB560A3"/>
  </w:style>
  <w:style w:type="paragraph" w:customStyle="1" w:styleId="472266DFDFA24B4EBDD5B39B8CA215FF">
    <w:name w:val="472266DFDFA24B4EBDD5B39B8CA215FF"/>
  </w:style>
  <w:style w:type="paragraph" w:customStyle="1" w:styleId="43CC7A49C665F048B8854279374685BE">
    <w:name w:val="43CC7A49C665F048B8854279374685BE"/>
  </w:style>
  <w:style w:type="paragraph" w:customStyle="1" w:styleId="82E6D912054DBB41815A1EB228B2A5EB">
    <w:name w:val="82E6D912054DBB41815A1EB228B2A5EB"/>
  </w:style>
  <w:style w:type="paragraph" w:customStyle="1" w:styleId="BD867FBE22205D49AA1F306312A53D4A">
    <w:name w:val="BD867FBE22205D49AA1F306312A53D4A"/>
  </w:style>
  <w:style w:type="paragraph" w:customStyle="1" w:styleId="42F76F6979A19740B799FF433FDDF106">
    <w:name w:val="42F76F6979A19740B799FF433FDDF106"/>
    <w:rsid w:val="002D3D1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D16"/>
    <w:rPr>
      <w:color w:val="808080"/>
    </w:rPr>
  </w:style>
  <w:style w:type="paragraph" w:customStyle="1" w:styleId="DF14CF9A8CA64447878FFA43B3D2807E">
    <w:name w:val="DF14CF9A8CA64447878FFA43B3D2807E"/>
  </w:style>
  <w:style w:type="paragraph" w:customStyle="1" w:styleId="ECA6D7515ADD7947AB8B58B115BCA8D4">
    <w:name w:val="ECA6D7515ADD7947AB8B58B115BCA8D4"/>
  </w:style>
  <w:style w:type="paragraph" w:customStyle="1" w:styleId="270127EA763CDB44AB9E7FACE1F9ECE2">
    <w:name w:val="270127EA763CDB44AB9E7FACE1F9ECE2"/>
  </w:style>
  <w:style w:type="paragraph" w:customStyle="1" w:styleId="181CA52364E8CD40A797A243C5596363">
    <w:name w:val="181CA52364E8CD40A797A243C5596363"/>
  </w:style>
  <w:style w:type="paragraph" w:customStyle="1" w:styleId="2748884A9009314CB2FE33B372D4B2B4">
    <w:name w:val="2748884A9009314CB2FE33B372D4B2B4"/>
  </w:style>
  <w:style w:type="paragraph" w:customStyle="1" w:styleId="9C96C4E50E7BB146BA272B5167F99397">
    <w:name w:val="9C96C4E50E7BB146BA272B5167F99397"/>
  </w:style>
  <w:style w:type="paragraph" w:customStyle="1" w:styleId="284E585A7BAA01479A082D0CABB560A3">
    <w:name w:val="284E585A7BAA01479A082D0CABB560A3"/>
  </w:style>
  <w:style w:type="paragraph" w:customStyle="1" w:styleId="472266DFDFA24B4EBDD5B39B8CA215FF">
    <w:name w:val="472266DFDFA24B4EBDD5B39B8CA215FF"/>
  </w:style>
  <w:style w:type="paragraph" w:customStyle="1" w:styleId="43CC7A49C665F048B8854279374685BE">
    <w:name w:val="43CC7A49C665F048B8854279374685BE"/>
  </w:style>
  <w:style w:type="paragraph" w:customStyle="1" w:styleId="82E6D912054DBB41815A1EB228B2A5EB">
    <w:name w:val="82E6D912054DBB41815A1EB228B2A5EB"/>
  </w:style>
  <w:style w:type="paragraph" w:customStyle="1" w:styleId="BD867FBE22205D49AA1F306312A53D4A">
    <w:name w:val="BD867FBE22205D49AA1F306312A53D4A"/>
  </w:style>
  <w:style w:type="paragraph" w:customStyle="1" w:styleId="42F76F6979A19740B799FF433FDDF106">
    <w:name w:val="42F76F6979A19740B799FF433FDDF106"/>
    <w:rsid w:val="002D3D1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Dal98</b:Tag>
    <b:SourceType>Book</b:SourceType>
    <b:Guid>{8D563F0C-9834-804C-91C3-82BE50A8C9AE}</b:Guid>
    <b:Author>
      <b:Author>
        <b:NameList>
          <b:Person>
            <b:Last>Judovits</b:Last>
            <b:First>Dalia</b:First>
          </b:Person>
        </b:NameList>
      </b:Author>
    </b:Author>
    <b:Title>Unpacking Duchamp: Art in Transit</b:Title>
    <b:City>Berkeley</b:City>
    <b:Publisher>California UP</b:Publisher>
    <b:Year>1998</b:Year>
    <b:RefOrder>1</b:RefOrder>
  </b:Source>
</b:Sources>
</file>

<file path=customXml/itemProps1.xml><?xml version="1.0" encoding="utf-8"?>
<ds:datastoreItem xmlns:ds="http://schemas.openxmlformats.org/officeDocument/2006/customXml" ds:itemID="{9EF8D032-73FF-7D40-853F-F6D3FB359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449</Words>
  <Characters>2563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10</cp:revision>
  <dcterms:created xsi:type="dcterms:W3CDTF">2014-07-25T23:47:00Z</dcterms:created>
  <dcterms:modified xsi:type="dcterms:W3CDTF">2014-10-05T00:20:00Z</dcterms:modified>
</cp:coreProperties>
</file>