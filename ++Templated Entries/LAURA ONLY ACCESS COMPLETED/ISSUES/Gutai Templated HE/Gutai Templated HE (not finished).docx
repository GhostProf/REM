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453ACA">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EndPr/>
          <w:sdtContent>
            <w:tc>
              <w:tcPr>
                <w:tcW w:w="1296"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EndPr/>
          <w:sdtContent>
            <w:tc>
              <w:tcPr>
                <w:tcW w:w="2073" w:type="dxa"/>
              </w:tcPr>
              <w:p w14:paraId="04561BB3" w14:textId="77777777" w:rsidR="00B574C9" w:rsidRDefault="00806732" w:rsidP="00806732">
                <w:proofErr w:type="spellStart"/>
                <w:r>
                  <w:t>Neilton</w:t>
                </w:r>
                <w:proofErr w:type="spellEnd"/>
              </w:p>
            </w:tc>
          </w:sdtContent>
        </w:sdt>
        <w:sdt>
          <w:sdtPr>
            <w:alias w:val="Middle name"/>
            <w:tag w:val="authorMiddleName"/>
            <w:id w:val="-2076034781"/>
            <w:placeholder>
              <w:docPart w:val="F6A8051D5AB9CA48824028ED6862E0B8"/>
            </w:placeholder>
            <w:showingPlcHdr/>
            <w:text/>
          </w:sdtPr>
          <w:sdtEnd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EndPr/>
          <w:sdtContent>
            <w:tc>
              <w:tcPr>
                <w:tcW w:w="2642" w:type="dxa"/>
              </w:tcPr>
              <w:p w14:paraId="773FECA2" w14:textId="77777777" w:rsidR="00B574C9" w:rsidRDefault="00806732" w:rsidP="00806732">
                <w:r>
                  <w:t>Clarke</w:t>
                </w:r>
              </w:p>
            </w:tc>
          </w:sdtContent>
        </w:sdt>
      </w:tr>
      <w:tr w:rsidR="00B574C9" w14:paraId="65B64044" w14:textId="77777777" w:rsidTr="00453ACA">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EndPr/>
          <w:sdtContent>
            <w:tc>
              <w:tcPr>
                <w:tcW w:w="8562"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453ACA">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EndPr/>
          <w:sdtContent>
            <w:tc>
              <w:tcPr>
                <w:tcW w:w="8562" w:type="dxa"/>
                <w:gridSpan w:val="4"/>
              </w:tcPr>
              <w:p w14:paraId="0848DD2E" w14:textId="0C0F0FEC" w:rsidR="00B574C9" w:rsidRPr="00453ACA" w:rsidRDefault="00453ACA" w:rsidP="00806732">
                <w:r w:rsidRPr="00453ACA">
                  <w:rPr>
                    <w:rFonts w:ascii="Calibri" w:eastAsia="Times New Roman" w:hAnsi="Calibri" w:cs="Times New Roman"/>
                    <w:lang w:val="en-CA"/>
                  </w:rPr>
                  <w:t xml:space="preserve">Tama Art University, Tokyo | </w:t>
                </w:r>
                <w:proofErr w:type="spellStart"/>
                <w:r w:rsidRPr="00453ACA">
                  <w:rPr>
                    <w:rFonts w:ascii="Calibri" w:eastAsia="Times New Roman" w:hAnsi="Calibri" w:cs="Times New Roman"/>
                    <w:lang w:val="en-CA"/>
                  </w:rPr>
                  <w:t>Joshibi</w:t>
                </w:r>
                <w:proofErr w:type="spellEnd"/>
                <w:r w:rsidRPr="00453ACA">
                  <w:rPr>
                    <w:rFonts w:ascii="Calibri" w:eastAsia="Times New Roman" w:hAnsi="Calibri" w:cs="Times New Roman"/>
                    <w:lang w:val="en-CA"/>
                  </w:rPr>
                  <w:t xml:space="preserve"> University of Art &amp; Design, Tokyo &amp; Kanagawa</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EndPr/>
          <w:sdtContent>
            <w:tc>
              <w:tcPr>
                <w:tcW w:w="9016" w:type="dxa"/>
                <w:tcMar>
                  <w:top w:w="113" w:type="dxa"/>
                  <w:bottom w:w="113" w:type="dxa"/>
                </w:tcMar>
              </w:tcPr>
              <w:p w14:paraId="29B876D7" w14:textId="77777777" w:rsidR="003F0D73" w:rsidRPr="00FB589A" w:rsidRDefault="00806732" w:rsidP="003F0D73">
                <w:pPr>
                  <w:rPr>
                    <w:b/>
                  </w:rPr>
                </w:pPr>
                <w:proofErr w:type="spellStart"/>
                <w:r w:rsidRPr="00806732">
                  <w:rPr>
                    <w:b/>
                    <w:lang w:val="en-AU"/>
                  </w:rPr>
                  <w:t>Gutai</w:t>
                </w:r>
                <w:proofErr w:type="spellEnd"/>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End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End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EndPr/>
          <w:sdtContent>
            <w:tc>
              <w:tcPr>
                <w:tcW w:w="9016" w:type="dxa"/>
                <w:tcMar>
                  <w:top w:w="113" w:type="dxa"/>
                  <w:bottom w:w="113" w:type="dxa"/>
                </w:tcMar>
              </w:tcPr>
              <w:p w14:paraId="5F79BBDF" w14:textId="03F015FA" w:rsidR="00806732" w:rsidRPr="00806732" w:rsidRDefault="00806732" w:rsidP="00806732">
                <w:proofErr w:type="spellStart"/>
                <w:r w:rsidRPr="00806732">
                  <w:t>Gutai</w:t>
                </w:r>
                <w:proofErr w:type="spellEnd"/>
                <w:r w:rsidRPr="00806732">
                  <w:t xml:space="preserve"> Art Association (</w:t>
                </w:r>
                <w:proofErr w:type="spellStart"/>
                <w:r w:rsidRPr="00806732">
                  <w:t>Gutai</w:t>
                </w:r>
                <w:proofErr w:type="spellEnd"/>
                <w:r w:rsidRPr="00806732">
                  <w:t xml:space="preserve"> </w:t>
                </w:r>
                <w:proofErr w:type="spellStart"/>
                <w:r w:rsidRPr="00806732">
                  <w:t>Bijutsu</w:t>
                </w:r>
                <w:proofErr w:type="spellEnd"/>
                <w:r w:rsidRPr="00806732">
                  <w:t xml:space="preserve"> </w:t>
                </w:r>
                <w:proofErr w:type="spellStart"/>
                <w:r w:rsidRPr="00806732">
                  <w:t>Kyōkai</w:t>
                </w:r>
                <w:proofErr w:type="spellEnd"/>
                <w:r w:rsidRPr="00806732">
                  <w:t xml:space="preserve"> / </w:t>
                </w:r>
                <w:proofErr w:type="spellStart"/>
                <w:r w:rsidRPr="00806732">
                  <w:rPr>
                    <w:rFonts w:hint="eastAsia"/>
                  </w:rPr>
                  <w:t>具体美術協会</w:t>
                </w:r>
                <w:proofErr w:type="spellEnd"/>
                <w:r w:rsidRPr="00806732">
                  <w:t xml:space="preserve">) was an influential post-WWII Japanese avant-garde collective with an outward-looking </w:t>
                </w:r>
                <w:proofErr w:type="spellStart"/>
                <w:r w:rsidRPr="00806732">
                  <w:t>mindset</w:t>
                </w:r>
                <w:proofErr w:type="spellEnd"/>
                <w:r w:rsidRPr="00806732">
                  <w:t xml:space="preserve">. Founded 1954 in </w:t>
                </w:r>
                <w:proofErr w:type="spellStart"/>
                <w:r w:rsidRPr="00806732">
                  <w:t>Ashiya</w:t>
                </w:r>
                <w:proofErr w:type="spellEnd"/>
                <w:r w:rsidRPr="00806732">
                  <w:t>, near Osaka</w:t>
                </w:r>
                <w:r w:rsidR="000E0C7E">
                  <w:t>,</w:t>
                </w:r>
                <w:r w:rsidRPr="00806732">
                  <w:t xml:space="preserve"> by Japan</w:t>
                </w:r>
                <w:r w:rsidR="000E0C7E">
                  <w:t xml:space="preserve">ese artist </w:t>
                </w:r>
                <w:proofErr w:type="spellStart"/>
                <w:r w:rsidR="000E0C7E">
                  <w:t>Jirō</w:t>
                </w:r>
                <w:proofErr w:type="spellEnd"/>
                <w:r w:rsidR="000E0C7E">
                  <w:t xml:space="preserve"> Yoshihara (1905-</w:t>
                </w:r>
                <w:r w:rsidRPr="00806732">
                  <w:t xml:space="preserve">1972), it had fifty-nine </w:t>
                </w:r>
                <w:r w:rsidR="000E0C7E">
                  <w:t xml:space="preserve">members </w:t>
                </w:r>
                <w:r w:rsidRPr="00806732">
                  <w:t xml:space="preserve">over the course of its eighteen-year lifespan. </w:t>
                </w:r>
                <w:proofErr w:type="spellStart"/>
                <w:r w:rsidRPr="00806732">
                  <w:t>Gutai</w:t>
                </w:r>
                <w:proofErr w:type="spellEnd"/>
                <w:r w:rsidRPr="00806732">
                  <w:t xml:space="preserve">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A unifying factor among its multifarious tendencies was a spirit of adventure, exem</w:t>
                </w:r>
                <w:r w:rsidR="000E0C7E">
                  <w:t>plified by Yoshihara’s call to ‘do what no one has done before</w:t>
                </w:r>
                <w:r w:rsidRPr="00806732">
                  <w:t>.</w:t>
                </w:r>
                <w:r w:rsidR="000E0C7E">
                  <w:t>’</w:t>
                </w:r>
                <w:r w:rsidRPr="00806732">
                  <w:t xml:space="preserve"> Embracing performance, theatricality</w:t>
                </w:r>
                <w:r w:rsidR="007739F2">
                  <w:t>,</w:t>
                </w:r>
                <w:r w:rsidRPr="00806732">
                  <w:t xml:space="preserve"> and outdoor manifestations, with a characteristic impromptu modus operandi, </w:t>
                </w:r>
                <w:proofErr w:type="spellStart"/>
                <w:r w:rsidRPr="00806732">
                  <w:t>Gutai’s</w:t>
                </w:r>
                <w:proofErr w:type="spellEnd"/>
                <w:r w:rsidRPr="00806732">
                  <w:t xml:space="preserve">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w:t>
                </w:r>
                <w:proofErr w:type="spellStart"/>
                <w:r w:rsidRPr="00806732">
                  <w:t>Gutai’s</w:t>
                </w:r>
                <w:proofErr w:type="spellEnd"/>
                <w:r w:rsidRPr="00806732">
                  <w:t xml:space="preserve"> earlier years assumed a cooler demeanour, due in part to nation-wide technological advancement, growing internationalism, and an evolving audience base and receptivity. The </w:t>
                </w:r>
                <w:proofErr w:type="spellStart"/>
                <w:r w:rsidRPr="00806732">
                  <w:t>Gutai</w:t>
                </w:r>
                <w:proofErr w:type="spellEnd"/>
                <w:r w:rsidRPr="00806732">
                  <w:t xml:space="preserve">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5ADEFA1B" w:rsidR="00636877" w:rsidRDefault="00636877" w:rsidP="00636877">
                <w:pPr>
                  <w:pStyle w:val="Caption"/>
                </w:pPr>
                <w:r>
                  <w:t xml:space="preserve">Figure </w:t>
                </w:r>
                <w:r w:rsidR="00050749">
                  <w:fldChar w:fldCharType="begin"/>
                </w:r>
                <w:r w:rsidR="00050749">
                  <w:instrText xml:space="preserve"> SEQ Figure \* ARABIC </w:instrText>
                </w:r>
                <w:r w:rsidR="00050749">
                  <w:fldChar w:fldCharType="separate"/>
                </w:r>
                <w:r w:rsidR="00EB05AF">
                  <w:rPr>
                    <w:noProof/>
                  </w:rPr>
                  <w:t>1</w:t>
                </w:r>
                <w:r w:rsidR="00050749">
                  <w:rPr>
                    <w:noProof/>
                  </w:rPr>
                  <w:fldChar w:fldCharType="end"/>
                </w:r>
                <w:r>
                  <w:t xml:space="preserve">: </w:t>
                </w:r>
                <w:proofErr w:type="spellStart"/>
                <w:r w:rsidRPr="00636877">
                  <w:rPr>
                    <w:i/>
                  </w:rPr>
                  <w:t>Gutai</w:t>
                </w:r>
                <w:proofErr w:type="spellEnd"/>
                <w:r w:rsidRPr="00636877">
                  <w:rPr>
                    <w:i/>
                  </w:rPr>
                  <w:t xml:space="preserve"> members at </w:t>
                </w:r>
                <w:proofErr w:type="spellStart"/>
                <w:r w:rsidRPr="00636877">
                  <w:rPr>
                    <w:i/>
                  </w:rPr>
                  <w:t>Gutai</w:t>
                </w:r>
                <w:proofErr w:type="spellEnd"/>
                <w:r w:rsidRPr="00636877">
                  <w:rPr>
                    <w:i/>
                  </w:rPr>
                  <w:t xml:space="preserve"> </w:t>
                </w:r>
                <w:proofErr w:type="spellStart"/>
                <w:r w:rsidRPr="00636877">
                  <w:rPr>
                    <w:i/>
                  </w:rPr>
                  <w:t>Pinacotheca</w:t>
                </w:r>
                <w:proofErr w:type="spellEnd"/>
                <w:r>
                  <w:t xml:space="preserve">, Osaka, 1965. Photo copyright the former members of the </w:t>
                </w:r>
                <w:proofErr w:type="spellStart"/>
                <w:r>
                  <w:t>Gutai</w:t>
                </w:r>
                <w:proofErr w:type="spellEnd"/>
                <w:r>
                  <w:t xml:space="preserve"> Art Association. Courtesy: Museum of Osaka University</w:t>
                </w:r>
                <w:proofErr w:type="gramStart"/>
                <w:r>
                  <w:t>.</w:t>
                </w:r>
                <w:r w:rsidR="00C8423F">
                  <w:t>*</w:t>
                </w:r>
                <w:proofErr w:type="gramEnd"/>
              </w:p>
              <w:p w14:paraId="7DD97AF7" w14:textId="40944753" w:rsidR="00636877" w:rsidRPr="00533EC1" w:rsidRDefault="00636877" w:rsidP="00636877">
                <w:proofErr w:type="spellStart"/>
                <w:r w:rsidRPr="00533EC1">
                  <w:t>Gutai’s</w:t>
                </w:r>
                <w:proofErr w:type="spellEnd"/>
                <w:r w:rsidRPr="00533EC1">
                  <w:t xml:space="preserve"> public announcement of its formation was via the first issue of its own journal</w:t>
                </w:r>
                <w:r>
                  <w:t xml:space="preserve">, </w:t>
                </w:r>
                <w:proofErr w:type="spellStart"/>
                <w:r w:rsidRPr="00533EC1">
                  <w:rPr>
                    <w:i/>
                  </w:rPr>
                  <w:t>Gutai</w:t>
                </w:r>
                <w:proofErr w:type="spellEnd"/>
                <w:r w:rsidRPr="00533EC1">
                  <w:rPr>
                    <w:i/>
                  </w:rPr>
                  <w:t xml:space="preserve"> 1</w:t>
                </w:r>
                <w:r>
                  <w:t>,</w:t>
                </w:r>
                <w:r w:rsidRPr="00533EC1">
                  <w:t xml:space="preserve"> in January 1955. Often bilingual, and documenting its activities and ideas, copies later went to American painter Jackson Pollock, French critic Michel </w:t>
                </w:r>
                <w:proofErr w:type="spellStart"/>
                <w:r w:rsidRPr="00533EC1">
                  <w:t>Tapié</w:t>
                </w:r>
                <w:proofErr w:type="spellEnd"/>
                <w:r w:rsidRPr="00533EC1">
                  <w:t xml:space="preserve">,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w:t>
                </w:r>
                <w:proofErr w:type="spellStart"/>
                <w:r w:rsidRPr="00533EC1">
                  <w:t>Gutai’s</w:t>
                </w:r>
                <w:proofErr w:type="spellEnd"/>
                <w:r w:rsidRPr="00533EC1">
                  <w:t xml:space="preserve"> stance on unfettered artistic originality. </w:t>
                </w:r>
              </w:p>
              <w:p w14:paraId="1B4F5556" w14:textId="77777777" w:rsidR="00636877" w:rsidRPr="00533EC1" w:rsidRDefault="00636877" w:rsidP="00636877"/>
              <w:p w14:paraId="4D89849B" w14:textId="3E0BF044" w:rsidR="00636877" w:rsidRDefault="0009521B" w:rsidP="00636877">
                <w:pPr>
                  <w:rPr>
                    <w:noProof/>
                    <w:lang w:val="en-US"/>
                  </w:rPr>
                </w:pPr>
                <w:r>
                  <w:t>‘</w:t>
                </w:r>
                <w:r w:rsidR="00B073E3" w:rsidRPr="0009521B">
                  <w:t xml:space="preserve">The </w:t>
                </w:r>
                <w:proofErr w:type="spellStart"/>
                <w:r w:rsidR="00B073E3" w:rsidRPr="0009521B">
                  <w:t>Gutai</w:t>
                </w:r>
                <w:proofErr w:type="spellEnd"/>
                <w:r w:rsidR="00B073E3" w:rsidRPr="0009521B">
                  <w:t xml:space="preserve"> Manifesto</w:t>
                </w:r>
                <w:r>
                  <w:t>’</w:t>
                </w:r>
                <w:r w:rsidR="00B073E3">
                  <w:t xml:space="preserve"> [</w:t>
                </w:r>
                <w:r>
                  <w:t>‘</w:t>
                </w:r>
                <w:proofErr w:type="spellStart"/>
                <w:r w:rsidR="00636877" w:rsidRPr="0009521B">
                  <w:t>Gutai</w:t>
                </w:r>
                <w:proofErr w:type="spellEnd"/>
                <w:r w:rsidR="00636877" w:rsidRPr="0009521B">
                  <w:t xml:space="preserve"> </w:t>
                </w:r>
                <w:proofErr w:type="spellStart"/>
                <w:r w:rsidR="00636877" w:rsidRPr="0009521B">
                  <w:t>Bijutsu</w:t>
                </w:r>
                <w:proofErr w:type="spellEnd"/>
                <w:r w:rsidR="00636877" w:rsidRPr="0009521B">
                  <w:t xml:space="preserve"> </w:t>
                </w:r>
                <w:proofErr w:type="spellStart"/>
                <w:r w:rsidR="00636877" w:rsidRPr="0009521B">
                  <w:t>Sengen</w:t>
                </w:r>
                <w:proofErr w:type="spellEnd"/>
                <w:r>
                  <w:rPr>
                    <w:i/>
                  </w:rPr>
                  <w:t>’</w:t>
                </w:r>
                <w:r w:rsidR="00B073E3">
                  <w:t>]</w:t>
                </w:r>
                <w:r w:rsidR="00636877" w:rsidRPr="00533EC1">
                  <w:t xml:space="preserve">, a polemic penned by Yoshihara and appearing in </w:t>
                </w:r>
                <w:proofErr w:type="spellStart"/>
                <w:r w:rsidR="00636877" w:rsidRPr="00533EC1">
                  <w:rPr>
                    <w:i/>
                  </w:rPr>
                  <w:t>Geijutsu</w:t>
                </w:r>
                <w:proofErr w:type="spellEnd"/>
                <w:r w:rsidR="00636877" w:rsidRPr="00533EC1">
                  <w:rPr>
                    <w:i/>
                  </w:rPr>
                  <w:t xml:space="preserve"> </w:t>
                </w:r>
                <w:proofErr w:type="spellStart"/>
                <w:r w:rsidR="00636877" w:rsidRPr="00533EC1">
                  <w:rPr>
                    <w:i/>
                  </w:rPr>
                  <w:t>Shinchō</w:t>
                </w:r>
                <w:proofErr w:type="spellEnd"/>
                <w:r w:rsidR="00636877" w:rsidRPr="00533EC1">
                  <w:rPr>
                    <w:i/>
                  </w:rPr>
                  <w:t xml:space="preserve"> 7</w:t>
                </w:r>
                <w:r w:rsidR="00B073E3">
                  <w:t>, n</w:t>
                </w:r>
                <w:r w:rsidR="00636877" w:rsidRPr="00533EC1">
                  <w:t>o.</w:t>
                </w:r>
                <w:r w:rsidR="00B073E3">
                  <w:t xml:space="preserve"> </w:t>
                </w:r>
                <w:r w:rsidR="00050749">
                  <w:t>12 (</w:t>
                </w:r>
                <w:r w:rsidR="00636877" w:rsidRPr="00533EC1">
                  <w:t>1956</w:t>
                </w:r>
                <w:r w:rsidR="00050749">
                  <w:t>)</w:t>
                </w:r>
                <w:r w:rsidR="00B073E3">
                  <w:t>,</w:t>
                </w:r>
                <w:r w:rsidR="00636877" w:rsidRPr="00533EC1">
                  <w:t xml:space="preserve"> sought to outline</w:t>
                </w:r>
                <w:r w:rsidR="00636877">
                  <w:t xml:space="preserve"> the movement’s</w:t>
                </w:r>
                <w:r w:rsidR="00636877" w:rsidRPr="00533EC1">
                  <w:t xml:space="preserve"> aims and harness momentum. Proc</w:t>
                </w:r>
                <w:r w:rsidR="00B073E3">
                  <w:t>laiming the art of the past as ‘</w:t>
                </w:r>
                <w:r w:rsidR="00636877" w:rsidRPr="00533EC1">
                  <w:t>fakes fitted ou</w:t>
                </w:r>
                <w:r w:rsidR="00B073E3">
                  <w:t>t with a tremendous affectation’, it charged members to ‘</w:t>
                </w:r>
                <w:r w:rsidR="00636877" w:rsidRPr="00533EC1">
                  <w:t>take leave of these piles of counterfeit objects on</w:t>
                </w:r>
                <w:r>
                  <w:t xml:space="preserve"> the alta</w:t>
                </w:r>
                <w:r w:rsidR="00636877" w:rsidRPr="00533EC1">
                  <w:t xml:space="preserve">rs, in </w:t>
                </w:r>
                <w:r>
                  <w:t xml:space="preserve">the </w:t>
                </w:r>
                <w:r w:rsidR="00636877" w:rsidRPr="00533EC1">
                  <w:t>palace</w:t>
                </w:r>
                <w:r w:rsidR="00B073E3">
                  <w:t>s, in</w:t>
                </w:r>
                <w:r>
                  <w:t xml:space="preserve"> the salons </w:t>
                </w:r>
                <w:r w:rsidR="00B073E3">
                  <w:t xml:space="preserve">and </w:t>
                </w:r>
                <w:r>
                  <w:t xml:space="preserve">the </w:t>
                </w:r>
                <w:r w:rsidR="00B073E3">
                  <w:t>antique shops’</w:t>
                </w:r>
                <w:r>
                  <w:t xml:space="preserve"> (Yoshihara, ‘The </w:t>
                </w:r>
                <w:proofErr w:type="spellStart"/>
                <w:r>
                  <w:t>Gutai</w:t>
                </w:r>
                <w:proofErr w:type="spellEnd"/>
                <w:r>
                  <w:t xml:space="preserve"> Manifesto’).</w:t>
                </w:r>
                <w:r w:rsidR="00636877" w:rsidRPr="00533EC1">
                  <w:t xml:space="preserve"> </w:t>
                </w:r>
                <w:r w:rsidR="0045003A">
                  <w:t>It also featured a</w:t>
                </w:r>
                <w:r w:rsidR="00636877" w:rsidRPr="00533EC1">
                  <w:t xml:space="preserve">pproving references to Georges Mathieu, </w:t>
                </w:r>
                <w:proofErr w:type="spellStart"/>
                <w:r w:rsidR="00636877" w:rsidRPr="00533EC1">
                  <w:t>Tapié</w:t>
                </w:r>
                <w:proofErr w:type="spellEnd"/>
                <w:r w:rsidR="00636877" w:rsidRPr="00533EC1">
                  <w:t xml:space="preserve">, and Pollock (whose paintings Yoshihara had encountered in 1951 in Japan), and to Art </w:t>
                </w:r>
                <w:proofErr w:type="spellStart"/>
                <w:r w:rsidR="00636877" w:rsidRPr="00533EC1">
                  <w:t>Informel</w:t>
                </w:r>
                <w:proofErr w:type="spellEnd"/>
                <w:r w:rsidR="00636877" w:rsidRPr="00533EC1">
                  <w:t xml:space="preserve"> and Dada. </w:t>
                </w:r>
                <w:r w:rsidR="00636877">
                  <w:t>With r</w:t>
                </w:r>
                <w:r w:rsidR="00636877" w:rsidRPr="00533EC1">
                  <w:t xml:space="preserve">egards artists and their media – and here </w:t>
                </w:r>
                <w:proofErr w:type="spellStart"/>
                <w:r w:rsidR="00636877" w:rsidRPr="00533EC1">
                  <w:lastRenderedPageBreak/>
                  <w:t>Gutai</w:t>
                </w:r>
                <w:proofErr w:type="spellEnd"/>
                <w:r w:rsidR="00636877" w:rsidRPr="00533EC1">
                  <w:t xml:space="preserve"> members utilised highly unorthodox materials alongside more traditional ones – the manifesto highlighted the importance, as Yoshihara saw it, of refraining from forcing materials into submission,</w:t>
                </w:r>
                <w:r w:rsidR="00636877">
                  <w:t xml:space="preserve"> and</w:t>
                </w:r>
                <w:r w:rsidR="00B073E3">
                  <w:t xml:space="preserve"> of letting the material speak ‘</w:t>
                </w:r>
                <w:r w:rsidR="00636877" w:rsidRPr="00533EC1">
                  <w:t xml:space="preserve">as it is, presenting it just as material </w:t>
                </w:r>
                <w:r w:rsidR="00B073E3">
                  <w:t>[</w:t>
                </w:r>
                <w:r w:rsidR="00636877" w:rsidRPr="00533EC1">
                  <w:t>…</w:t>
                </w:r>
                <w:r>
                  <w:t>] with a mighty voice</w:t>
                </w:r>
                <w:r w:rsidR="00B073E3">
                  <w:t>’</w:t>
                </w:r>
                <w:r>
                  <w:t xml:space="preserve"> (‘The </w:t>
                </w:r>
                <w:proofErr w:type="spellStart"/>
                <w:r>
                  <w:t>Gutai</w:t>
                </w:r>
                <w:proofErr w:type="spellEnd"/>
                <w:r>
                  <w:t xml:space="preserve"> Manifesto’).</w:t>
                </w:r>
                <w:r w:rsidR="00636877" w:rsidRPr="00533EC1">
                  <w:rPr>
                    <w:noProof/>
                    <w:lang w:val="en-US"/>
                  </w:rPr>
                  <w:t xml:space="preserve"> </w:t>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372DBEC4" w:rsidR="0045003A" w:rsidRDefault="0045003A" w:rsidP="0045003A">
                <w:pPr>
                  <w:pStyle w:val="Caption"/>
                </w:pPr>
                <w:r>
                  <w:t xml:space="preserve">Figure </w:t>
                </w:r>
                <w:r w:rsidR="00050749">
                  <w:fldChar w:fldCharType="begin"/>
                </w:r>
                <w:r w:rsidR="00050749">
                  <w:instrText xml:space="preserve"> SEQ Figure \* ARABIC </w:instrText>
                </w:r>
                <w:r w:rsidR="00050749">
                  <w:fldChar w:fldCharType="separate"/>
                </w:r>
                <w:r w:rsidR="00EB05AF">
                  <w:rPr>
                    <w:noProof/>
                  </w:rPr>
                  <w:t>2</w:t>
                </w:r>
                <w:r w:rsidR="00050749">
                  <w:rPr>
                    <w:noProof/>
                  </w:rPr>
                  <w:fldChar w:fldCharType="end"/>
                </w:r>
                <w:r>
                  <w:t xml:space="preserve">: </w:t>
                </w:r>
                <w:proofErr w:type="spellStart"/>
                <w:r>
                  <w:rPr>
                    <w:i/>
                  </w:rPr>
                  <w:t>Sh</w:t>
                </w:r>
                <w:r>
                  <w:rPr>
                    <w:rFonts w:ascii="Calibri" w:hAnsi="Calibri"/>
                    <w:i/>
                  </w:rPr>
                  <w:t>ō</w:t>
                </w:r>
                <w:r>
                  <w:rPr>
                    <w:i/>
                  </w:rPr>
                  <w:t>z</w:t>
                </w:r>
                <w:r>
                  <w:rPr>
                    <w:rFonts w:ascii="Calibri" w:hAnsi="Calibri"/>
                    <w:i/>
                  </w:rPr>
                  <w:t>ō</w:t>
                </w:r>
                <w:proofErr w:type="spellEnd"/>
                <w:r w:rsidRPr="0045003A">
                  <w:rPr>
                    <w:i/>
                  </w:rPr>
                  <w:t xml:space="preserve"> </w:t>
                </w:r>
                <w:proofErr w:type="spellStart"/>
                <w:r w:rsidRPr="0045003A">
                  <w:rPr>
                    <w:i/>
                  </w:rPr>
                  <w:t>Shimamoto</w:t>
                </w:r>
                <w:proofErr w:type="spellEnd"/>
                <w:r w:rsidRPr="0045003A">
                  <w:rPr>
                    <w:i/>
                  </w:rPr>
                  <w:t xml:space="preserve"> making his </w:t>
                </w:r>
                <w:proofErr w:type="gramStart"/>
                <w:r w:rsidRPr="0045003A">
                  <w:rPr>
                    <w:i/>
                  </w:rPr>
                  <w:t>work</w:t>
                </w:r>
                <w:proofErr w:type="gramEnd"/>
                <w:r w:rsidRPr="0045003A">
                  <w:rPr>
                    <w:i/>
                  </w:rPr>
                  <w:t xml:space="preserve"> at the 2nd </w:t>
                </w:r>
                <w:proofErr w:type="spellStart"/>
                <w:r w:rsidRPr="0045003A">
                  <w:rPr>
                    <w:i/>
                  </w:rPr>
                  <w:t>Gutai</w:t>
                </w:r>
                <w:proofErr w:type="spellEnd"/>
                <w:r w:rsidRPr="0045003A">
                  <w:rPr>
                    <w:i/>
                  </w:rPr>
                  <w:t xml:space="preserve"> Art Exhibition</w:t>
                </w:r>
                <w:r>
                  <w:t xml:space="preserve">, </w:t>
                </w:r>
                <w:proofErr w:type="spellStart"/>
                <w:r>
                  <w:t>Ohara</w:t>
                </w:r>
                <w:proofErr w:type="spellEnd"/>
                <w:r>
                  <w:t xml:space="preserve"> </w:t>
                </w:r>
                <w:proofErr w:type="spellStart"/>
                <w:r>
                  <w:t>Kaikan</w:t>
                </w:r>
                <w:proofErr w:type="spellEnd"/>
                <w:r>
                  <w:t xml:space="preserve">, Tokyo, 1956. Copyright the Estate of </w:t>
                </w:r>
                <w:proofErr w:type="spellStart"/>
                <w:r>
                  <w:t>Sh</w:t>
                </w:r>
                <w:r>
                  <w:rPr>
                    <w:rFonts w:ascii="Calibri" w:hAnsi="Calibri"/>
                  </w:rPr>
                  <w:t>ō</w:t>
                </w:r>
                <w:r>
                  <w:t>z</w:t>
                </w:r>
                <w:r>
                  <w:rPr>
                    <w:rFonts w:ascii="Calibri" w:hAnsi="Calibri"/>
                  </w:rPr>
                  <w:t>ō</w:t>
                </w:r>
                <w:proofErr w:type="spellEnd"/>
                <w:r>
                  <w:t xml:space="preserve"> </w:t>
                </w:r>
                <w:proofErr w:type="spellStart"/>
                <w:r>
                  <w:t>Shimamoto</w:t>
                </w:r>
                <w:proofErr w:type="spellEnd"/>
                <w:r>
                  <w:t xml:space="preserve">. Photo copyright the former members of the </w:t>
                </w:r>
                <w:proofErr w:type="spellStart"/>
                <w:r>
                  <w:t>Gutai</w:t>
                </w:r>
                <w:proofErr w:type="spellEnd"/>
                <w:r>
                  <w:t xml:space="preserve"> Art Association. Courtesy: Museum of Osaka University</w:t>
                </w:r>
                <w:proofErr w:type="gramStart"/>
                <w:r>
                  <w:t>.</w:t>
                </w:r>
                <w:r w:rsidR="00C8423F">
                  <w:t>*</w:t>
                </w:r>
                <w:proofErr w:type="gramEnd"/>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w:t>
                </w:r>
                <w:proofErr w:type="spellStart"/>
                <w:r w:rsidRPr="00533EC1">
                  <w:t>Gutai</w:t>
                </w:r>
                <w:proofErr w:type="spellEnd"/>
                <w:r w:rsidRPr="00533EC1">
                  <w:t xml:space="preserve">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02CF1086" w:rsidR="000A4528" w:rsidRDefault="000A4528" w:rsidP="000A4528">
                <w:proofErr w:type="spellStart"/>
                <w:r w:rsidRPr="00533EC1">
                  <w:t>Gutai</w:t>
                </w:r>
                <w:proofErr w:type="spellEnd"/>
                <w:r w:rsidRPr="00533EC1">
                  <w:t xml:space="preserve"> is often see</w:t>
                </w:r>
                <w:r w:rsidR="000D5CB2">
                  <w:t>n as consisting of two phases</w:t>
                </w:r>
                <w:r w:rsidRPr="00533EC1">
                  <w:t>. 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w:t>
                </w:r>
                <w:proofErr w:type="spellStart"/>
                <w:r w:rsidRPr="00533EC1">
                  <w:t>Gutai</w:t>
                </w:r>
                <w:proofErr w:type="spellEnd"/>
                <w:r w:rsidRPr="00533EC1">
                  <w:t xml:space="preserve"> manifestations during this time were often staged in outdoo</w:t>
                </w:r>
                <w:r>
                  <w:t>r contexts, with</w:t>
                </w:r>
                <w:r w:rsidRPr="00533EC1">
                  <w:t xml:space="preserve"> expansive and sculptural artworks</w:t>
                </w:r>
                <w:r w:rsidR="001C32F3">
                  <w:t xml:space="preserve"> along </w:t>
                </w:r>
                <w:r w:rsidRPr="00533EC1">
                  <w:t xml:space="preserve">with </w:t>
                </w:r>
                <w:r>
                  <w:t>those</w:t>
                </w:r>
                <w:r w:rsidRPr="00533EC1">
                  <w:t xml:space="preserve"> of a </w:t>
                </w:r>
                <w:proofErr w:type="spellStart"/>
                <w:r w:rsidRPr="00533EC1">
                  <w:t>performative</w:t>
                </w:r>
                <w:proofErr w:type="spellEnd"/>
                <w:r w:rsidRPr="00533EC1">
                  <w:t xml:space="preserve"> and</w:t>
                </w:r>
                <w:r>
                  <w:t xml:space="preserve"> theatrical nature</w:t>
                </w:r>
                <w:r w:rsidRPr="00533EC1">
                  <w:t xml:space="preserve"> helping generate audience participation. Two early exhibitions exemplifying this d</w:t>
                </w:r>
                <w:r w:rsidR="001E5D75">
                  <w:t xml:space="preserve">irection held in </w:t>
                </w:r>
                <w:proofErr w:type="spellStart"/>
                <w:r w:rsidR="001E5D75">
                  <w:t>Ashiya</w:t>
                </w:r>
                <w:proofErr w:type="spellEnd"/>
                <w:r w:rsidR="001E5D75">
                  <w:t xml:space="preserve"> Park – </w:t>
                </w:r>
                <w:r w:rsidRPr="001E5D75">
                  <w:rPr>
                    <w:i/>
                  </w:rPr>
                  <w:t>Experimental Outdoor Exhibition of Modern Art to Challenge the Mid-Summer Sun</w:t>
                </w:r>
                <w:r w:rsidR="00050749">
                  <w:t xml:space="preserve"> (</w:t>
                </w:r>
                <w:r>
                  <w:t>1955</w:t>
                </w:r>
                <w:r w:rsidR="00050749">
                  <w:t>)</w:t>
                </w:r>
                <w:r w:rsidR="001E5D75">
                  <w:t xml:space="preserve"> and </w:t>
                </w:r>
                <w:r w:rsidRPr="001E5D75">
                  <w:rPr>
                    <w:i/>
                  </w:rPr>
                  <w:t>T</w:t>
                </w:r>
                <w:r w:rsidR="001E5D75" w:rsidRPr="001E5D75">
                  <w:rPr>
                    <w:i/>
                  </w:rPr>
                  <w:t xml:space="preserve">he Outdoor </w:t>
                </w:r>
                <w:proofErr w:type="spellStart"/>
                <w:r w:rsidR="001E5D75" w:rsidRPr="001E5D75">
                  <w:rPr>
                    <w:i/>
                  </w:rPr>
                  <w:t>Gutai</w:t>
                </w:r>
                <w:proofErr w:type="spellEnd"/>
                <w:r w:rsidR="001E5D75" w:rsidRPr="001E5D75">
                  <w:rPr>
                    <w:i/>
                  </w:rPr>
                  <w:t xml:space="preserve"> Art Exhibition</w:t>
                </w:r>
                <w:r w:rsidR="00050749">
                  <w:t xml:space="preserve"> (</w:t>
                </w:r>
                <w:r w:rsidRPr="00533EC1">
                  <w:t>1956</w:t>
                </w:r>
                <w:r w:rsidR="00050749">
                  <w:t>)</w:t>
                </w:r>
                <w:r w:rsidRPr="00533EC1">
                  <w:t xml:space="preserve"> – featured work by early members</w:t>
                </w:r>
                <w:r w:rsidR="001E5D75">
                  <w:t>,</w:t>
                </w:r>
                <w:r w:rsidRPr="00533EC1">
                  <w:t xml:space="preserve"> among whom were </w:t>
                </w:r>
                <w:proofErr w:type="spellStart"/>
                <w:r w:rsidRPr="00533EC1">
                  <w:t>Shōzō</w:t>
                </w:r>
                <w:proofErr w:type="spellEnd"/>
                <w:r w:rsidRPr="00533EC1">
                  <w:t xml:space="preserve"> </w:t>
                </w:r>
                <w:proofErr w:type="spellStart"/>
                <w:r w:rsidRPr="00533EC1">
                  <w:t>Shimamoto</w:t>
                </w:r>
                <w:proofErr w:type="spellEnd"/>
                <w:r w:rsidRPr="00533EC1">
                  <w:t xml:space="preserve"> (1928–2013), a </w:t>
                </w:r>
                <w:proofErr w:type="spellStart"/>
                <w:r w:rsidRPr="00533EC1">
                  <w:t>Gutai</w:t>
                </w:r>
                <w:proofErr w:type="spellEnd"/>
                <w:r w:rsidRPr="00533EC1">
                  <w:t xml:space="preserve"> co-</w:t>
                </w:r>
                <w:r w:rsidRPr="00AB57BA">
                  <w:t>founder credited with coining the group’s name</w:t>
                </w:r>
                <w:r w:rsidRPr="00533EC1">
                  <w:t xml:space="preserve">, Masatoshi Masanobu (1911–1995), </w:t>
                </w:r>
                <w:proofErr w:type="spellStart"/>
                <w:r w:rsidRPr="00533EC1">
                  <w:t>Tsuruko</w:t>
                </w:r>
                <w:proofErr w:type="spellEnd"/>
                <w:r w:rsidRPr="00533EC1">
                  <w:t xml:space="preserve"> Yamazaki (1929–), </w:t>
                </w:r>
                <w:proofErr w:type="spellStart"/>
                <w:r w:rsidRPr="00533EC1">
                  <w:t>Sadamasa</w:t>
                </w:r>
                <w:proofErr w:type="spellEnd"/>
                <w:r w:rsidRPr="00533EC1">
                  <w:t xml:space="preserve"> </w:t>
                </w:r>
                <w:proofErr w:type="spellStart"/>
                <w:r w:rsidRPr="00533EC1">
                  <w:t>Motonaga</w:t>
                </w:r>
                <w:proofErr w:type="spellEnd"/>
                <w:r w:rsidRPr="00533EC1">
                  <w:t xml:space="preserve"> (1922–2011), </w:t>
                </w:r>
                <w:proofErr w:type="spellStart"/>
                <w:r w:rsidRPr="00533EC1">
                  <w:t>Saburō</w:t>
                </w:r>
                <w:proofErr w:type="spellEnd"/>
                <w:r w:rsidRPr="00533EC1">
                  <w:t xml:space="preserve"> Murakami (1925–1996), Kazuo </w:t>
                </w:r>
                <w:proofErr w:type="spellStart"/>
                <w:r w:rsidRPr="00533EC1">
                  <w:t>Shiraga</w:t>
                </w:r>
                <w:proofErr w:type="spellEnd"/>
                <w:r w:rsidRPr="00533EC1">
                  <w:t xml:space="preserve"> (1924–2008), Akira </w:t>
                </w:r>
                <w:proofErr w:type="spellStart"/>
                <w:r w:rsidRPr="00533EC1">
                  <w:t>Kanayama</w:t>
                </w:r>
                <w:proofErr w:type="spellEnd"/>
                <w:r w:rsidRPr="00533EC1">
                  <w:t xml:space="preserve"> (1924–2006), and Atsuko Tanaka (1932–2005). Other manifestations of this period i</w:t>
                </w:r>
                <w:r w:rsidR="001E5D75">
                  <w:t xml:space="preserve">ncluded </w:t>
                </w:r>
                <w:r w:rsidR="001E5D75" w:rsidRPr="001E5D75">
                  <w:rPr>
                    <w:i/>
                  </w:rPr>
                  <w:t xml:space="preserve">The First </w:t>
                </w:r>
                <w:proofErr w:type="spellStart"/>
                <w:r w:rsidR="001E5D75" w:rsidRPr="001E5D75">
                  <w:rPr>
                    <w:i/>
                  </w:rPr>
                  <w:t>Gutai</w:t>
                </w:r>
                <w:proofErr w:type="spellEnd"/>
                <w:r w:rsidR="001E5D75" w:rsidRPr="001E5D75">
                  <w:rPr>
                    <w:i/>
                  </w:rPr>
                  <w:t xml:space="preserve"> Exhibition</w:t>
                </w:r>
                <w:r w:rsidR="001E5D75">
                  <w:t xml:space="preserve"> at </w:t>
                </w:r>
                <w:proofErr w:type="spellStart"/>
                <w:r w:rsidR="001E5D75">
                  <w:t>Ohara</w:t>
                </w:r>
                <w:proofErr w:type="spellEnd"/>
                <w:r w:rsidR="001E5D75">
                  <w:t xml:space="preserve"> Hall, Tokyo, 1955; </w:t>
                </w:r>
                <w:r w:rsidR="001E5D75" w:rsidRPr="001E5D75">
                  <w:rPr>
                    <w:i/>
                  </w:rPr>
                  <w:t xml:space="preserve">Performance of the </w:t>
                </w:r>
                <w:proofErr w:type="spellStart"/>
                <w:r w:rsidR="001E5D75" w:rsidRPr="001E5D75">
                  <w:rPr>
                    <w:i/>
                  </w:rPr>
                  <w:t>Gutai</w:t>
                </w:r>
                <w:proofErr w:type="spellEnd"/>
                <w:r w:rsidR="001E5D75" w:rsidRPr="001E5D75">
                  <w:rPr>
                    <w:i/>
                  </w:rPr>
                  <w:t xml:space="preserve"> Group</w:t>
                </w:r>
                <w:r w:rsidRPr="00533EC1">
                  <w:t xml:space="preserve"> at Yoshihara Oil Mill Re</w:t>
                </w:r>
                <w:r w:rsidR="001E5D75">
                  <w:t xml:space="preserve">finery, Nishinomiya, 1956; and </w:t>
                </w:r>
                <w:proofErr w:type="spellStart"/>
                <w:r w:rsidR="001E5D75" w:rsidRPr="001E5D75">
                  <w:rPr>
                    <w:i/>
                  </w:rPr>
                  <w:t>Gutai</w:t>
                </w:r>
                <w:proofErr w:type="spellEnd"/>
                <w:r w:rsidR="001E5D75" w:rsidRPr="001E5D75">
                  <w:rPr>
                    <w:i/>
                  </w:rPr>
                  <w:t xml:space="preserve">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70FC40B0" w:rsidR="001E5D75" w:rsidRDefault="001E5D75" w:rsidP="001E5D75">
                <w:pPr>
                  <w:pStyle w:val="Caption"/>
                </w:pPr>
                <w:r>
                  <w:t xml:space="preserve">Figure </w:t>
                </w:r>
                <w:r w:rsidR="00050749">
                  <w:fldChar w:fldCharType="begin"/>
                </w:r>
                <w:r w:rsidR="00050749">
                  <w:instrText xml:space="preserve"> SEQ Figure \* ARABIC </w:instrText>
                </w:r>
                <w:r w:rsidR="00050749">
                  <w:fldChar w:fldCharType="separate"/>
                </w:r>
                <w:r w:rsidR="00EB05AF">
                  <w:rPr>
                    <w:noProof/>
                  </w:rPr>
                  <w:t>3</w:t>
                </w:r>
                <w:r w:rsidR="00050749">
                  <w:rPr>
                    <w:noProof/>
                  </w:rPr>
                  <w:fldChar w:fldCharType="end"/>
                </w:r>
                <w:r>
                  <w:t xml:space="preserve">: </w:t>
                </w:r>
                <w:proofErr w:type="spellStart"/>
                <w:r>
                  <w:t>Tsuruko</w:t>
                </w:r>
                <w:proofErr w:type="spellEnd"/>
                <w:r>
                  <w:t xml:space="preserve"> Yamazaki, </w:t>
                </w:r>
                <w:r w:rsidRPr="001E5D75">
                  <w:rPr>
                    <w:i/>
                  </w:rPr>
                  <w:t>Work (Red Cube)</w:t>
                </w:r>
                <w:r>
                  <w:t xml:space="preserve"> (1956). Wood, vinyl, and </w:t>
                </w:r>
                <w:proofErr w:type="spellStart"/>
                <w:r>
                  <w:t>lightbulbs</w:t>
                </w:r>
                <w:proofErr w:type="spellEnd"/>
                <w:r>
                  <w:t xml:space="preserve">. At the Outdoor </w:t>
                </w:r>
                <w:proofErr w:type="spellStart"/>
                <w:r>
                  <w:t>Gutai</w:t>
                </w:r>
                <w:proofErr w:type="spellEnd"/>
                <w:r>
                  <w:t xml:space="preserve"> Art Exhibition, </w:t>
                </w:r>
                <w:proofErr w:type="spellStart"/>
                <w:r>
                  <w:t>Ashiya</w:t>
                </w:r>
                <w:proofErr w:type="spellEnd"/>
                <w:r>
                  <w:t xml:space="preserve"> Park, </w:t>
                </w:r>
                <w:proofErr w:type="spellStart"/>
                <w:r>
                  <w:t>Ashiya</w:t>
                </w:r>
                <w:proofErr w:type="spellEnd"/>
                <w:r>
                  <w:t xml:space="preserve">, 1956. Copyright </w:t>
                </w:r>
                <w:proofErr w:type="spellStart"/>
                <w:r>
                  <w:t>Tsuruko</w:t>
                </w:r>
                <w:proofErr w:type="spellEnd"/>
                <w:r>
                  <w:t xml:space="preserve"> Yamazaki. Photo copyright the former members of the </w:t>
                </w:r>
                <w:proofErr w:type="spellStart"/>
                <w:r>
                  <w:t>Gutai</w:t>
                </w:r>
                <w:proofErr w:type="spellEnd"/>
                <w:r>
                  <w:t xml:space="preserve"> Art Association. Courtesy: Museum of Osaka University</w:t>
                </w:r>
                <w:proofErr w:type="gramStart"/>
                <w:r>
                  <w:t>.</w:t>
                </w:r>
                <w:r w:rsidR="00C8423F">
                  <w:t>*</w:t>
                </w:r>
                <w:proofErr w:type="gramEnd"/>
              </w:p>
              <w:p w14:paraId="3E889937" w14:textId="69684E2A" w:rsidR="00EB05AF" w:rsidRDefault="00EB05AF" w:rsidP="00EB05AF">
                <w:r w:rsidRPr="00533EC1">
                  <w:t xml:space="preserve">In line with Japan’s growth and modernisation, </w:t>
                </w:r>
                <w:proofErr w:type="spellStart"/>
                <w:r w:rsidRPr="00533EC1">
                  <w:t>Gutai’s</w:t>
                </w:r>
                <w:proofErr w:type="spellEnd"/>
                <w:r w:rsidRPr="00533EC1">
                  <w:t xml:space="preserve">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proofErr w:type="spellStart"/>
                <w:r w:rsidRPr="00533EC1">
                  <w:rPr>
                    <w:i/>
                  </w:rPr>
                  <w:t>Gutai</w:t>
                </w:r>
                <w:proofErr w:type="spellEnd"/>
                <w:r w:rsidRPr="00533EC1">
                  <w:rPr>
                    <w:i/>
                  </w:rPr>
                  <w:t xml:space="preserve"> Card Box</w:t>
                </w:r>
                <w:r>
                  <w:t xml:space="preserve"> of 1962, </w:t>
                </w:r>
                <w:r w:rsidRPr="00533EC1">
                  <w:t>assuming the form and function of a vending machine</w:t>
                </w:r>
                <w:r>
                  <w:t xml:space="preserve"> distributing postcard-size</w:t>
                </w:r>
                <w:r w:rsidRPr="00533EC1">
                  <w:t xml:space="preserve"> </w:t>
                </w:r>
                <w:proofErr w:type="spellStart"/>
                <w:r w:rsidRPr="00533EC1">
                  <w:t>Gutai</w:t>
                </w:r>
                <w:proofErr w:type="spellEnd"/>
                <w:r w:rsidRPr="00533EC1">
                  <w:t xml:space="preserve"> artworks</w:t>
                </w:r>
                <w:r>
                  <w:t>, is a good example</w:t>
                </w:r>
                <w:r w:rsidRPr="00533EC1">
                  <w:t xml:space="preserve">. Much </w:t>
                </w:r>
                <w:proofErr w:type="spellStart"/>
                <w:r w:rsidRPr="00533EC1">
                  <w:t>Gutai</w:t>
                </w:r>
                <w:proofErr w:type="spellEnd"/>
                <w:r w:rsidRPr="00533EC1">
                  <w:t xml:space="preserve"> artwork from these years is imbued with restraint and technical sophistication, </w:t>
                </w:r>
                <w:r>
                  <w:t>its</w:t>
                </w:r>
                <w:r w:rsidRPr="00533EC1">
                  <w:t xml:space="preserve"> artists including Minoru Yoshida (1935-2010), Tsuyoshi </w:t>
                </w:r>
                <w:proofErr w:type="spellStart"/>
                <w:r w:rsidRPr="00533EC1">
                  <w:t>Maekawa</w:t>
                </w:r>
                <w:proofErr w:type="spellEnd"/>
                <w:r w:rsidRPr="00533EC1">
                  <w:t xml:space="preserve"> (1936–), </w:t>
                </w:r>
                <w:proofErr w:type="spellStart"/>
                <w:r w:rsidRPr="00533EC1">
                  <w:t>Sadaharu</w:t>
                </w:r>
                <w:proofErr w:type="spellEnd"/>
                <w:r w:rsidRPr="00533EC1">
                  <w:t xml:space="preserve"> </w:t>
                </w:r>
                <w:proofErr w:type="spellStart"/>
                <w:r w:rsidRPr="00533EC1">
                  <w:t>Horio</w:t>
                </w:r>
                <w:proofErr w:type="spellEnd"/>
                <w:r w:rsidRPr="00533EC1">
                  <w:t xml:space="preserve"> (1939–), </w:t>
                </w:r>
                <w:proofErr w:type="spellStart"/>
                <w:r w:rsidRPr="00533EC1">
                  <w:t>Kumiko</w:t>
                </w:r>
                <w:proofErr w:type="spellEnd"/>
                <w:r w:rsidRPr="00533EC1">
                  <w:t xml:space="preserve"> </w:t>
                </w:r>
                <w:proofErr w:type="spellStart"/>
                <w:r w:rsidRPr="00533EC1">
                  <w:t>Imanaka</w:t>
                </w:r>
                <w:proofErr w:type="spellEnd"/>
                <w:r w:rsidRPr="00533EC1">
                  <w:t xml:space="preserve"> (1939–), Norio Imai (1946–), and Keiko </w:t>
                </w:r>
                <w:proofErr w:type="spellStart"/>
                <w:r w:rsidRPr="00533EC1">
                  <w:t>Moriuchi</w:t>
                </w:r>
                <w:proofErr w:type="spellEnd"/>
                <w:r w:rsidRPr="00533EC1">
                  <w:t xml:space="preserve"> (1943–). The year 1962 marked the opening of </w:t>
                </w:r>
                <w:proofErr w:type="spellStart"/>
                <w:r w:rsidRPr="00533EC1">
                  <w:t>Gut</w:t>
                </w:r>
                <w:r w:rsidR="00F239AE">
                  <w:t>ai</w:t>
                </w:r>
                <w:proofErr w:type="spellEnd"/>
                <w:r w:rsidR="00F239AE">
                  <w:t xml:space="preserve"> </w:t>
                </w:r>
                <w:proofErr w:type="spellStart"/>
                <w:r w:rsidR="00F239AE">
                  <w:t>Pinacotheca</w:t>
                </w:r>
                <w:proofErr w:type="spellEnd"/>
                <w:r w:rsidR="00F239AE">
                  <w:t xml:space="preserve"> in central Osaka</w:t>
                </w:r>
                <w:r w:rsidRPr="00533EC1">
                  <w:t xml:space="preserve"> </w:t>
                </w:r>
                <w:r>
                  <w:t>as</w:t>
                </w:r>
                <w:r w:rsidRPr="00533EC1">
                  <w:t xml:space="preserve"> the group’s headquarters, exhibition venue, and networking base. With Japanese and foreign artists, critics, curators, </w:t>
                </w:r>
                <w:proofErr w:type="spellStart"/>
                <w:r w:rsidRPr="00533EC1">
                  <w:t>gallerists</w:t>
                </w:r>
                <w:proofErr w:type="spellEnd"/>
                <w:r w:rsidRPr="00533EC1">
                  <w:t xml:space="preserve">, and collectors crossing paths at what </w:t>
                </w:r>
                <w:proofErr w:type="spellStart"/>
                <w:r w:rsidRPr="00533EC1">
                  <w:t>Tapié</w:t>
                </w:r>
                <w:proofErr w:type="spellEnd"/>
                <w:r w:rsidRPr="00533EC1">
                  <w:t xml:space="preserve"> </w:t>
                </w:r>
                <w:r>
                  <w:t>dubbed the group’s ‘</w:t>
                </w:r>
                <w:r w:rsidRPr="00533EC1">
                  <w:t>manifesto museum</w:t>
                </w:r>
                <w:r w:rsidR="00050749">
                  <w:t>,</w:t>
                </w:r>
                <w:r>
                  <w:t>’</w:t>
                </w:r>
                <w:r w:rsidRPr="00533EC1">
                  <w:t xml:space="preserve"> </w:t>
                </w:r>
                <w:r>
                  <w:t xml:space="preserve">the venue </w:t>
                </w:r>
                <w:r w:rsidRPr="00533EC1">
                  <w:t xml:space="preserve">was a keystone and catalyst for </w:t>
                </w:r>
                <w:proofErr w:type="spellStart"/>
                <w:r w:rsidRPr="00533EC1">
                  <w:t>Gutai’s</w:t>
                </w:r>
                <w:proofErr w:type="spellEnd"/>
                <w:r w:rsidRPr="00533EC1">
                  <w:t xml:space="preserve"> inclusion in strategic events at home and abroad, including the ‘NUL Exhibition’ at the </w:t>
                </w:r>
                <w:proofErr w:type="spellStart"/>
                <w:r w:rsidRPr="00533EC1">
                  <w:t>Stedelijk</w:t>
                </w:r>
                <w:proofErr w:type="spellEnd"/>
                <w:r w:rsidRPr="00533EC1">
                  <w:t xml:space="preserve"> Museum, Amsterdam</w:t>
                </w:r>
                <w:r>
                  <w:t>,</w:t>
                </w:r>
                <w:r w:rsidRPr="00533EC1">
                  <w:t xml:space="preserve"> in 1965 and </w:t>
                </w:r>
                <w:r>
                  <w:t xml:space="preserve">at </w:t>
                </w:r>
                <w:r w:rsidRPr="00533EC1">
                  <w:t xml:space="preserve">the 1970 World Exposition (Expo ’70) in Osaka. </w:t>
                </w:r>
                <w:proofErr w:type="spellStart"/>
                <w:r w:rsidRPr="00533EC1">
                  <w:t>Pinacotheca</w:t>
                </w:r>
                <w:proofErr w:type="spellEnd"/>
                <w:r w:rsidRPr="00533EC1">
                  <w:t xml:space="preserve"> closed in April 1970</w:t>
                </w:r>
                <w:r>
                  <w:t>,</w:t>
                </w:r>
                <w:r w:rsidRPr="00533EC1">
                  <w:t xml:space="preserve"> before Yoshihara’s death and </w:t>
                </w:r>
                <w:proofErr w:type="spellStart"/>
                <w:r w:rsidRPr="00533EC1">
                  <w:t>Gutai’s</w:t>
                </w:r>
                <w:proofErr w:type="spellEnd"/>
                <w:r w:rsidRPr="00533EC1">
                  <w:t xml:space="preserve"> dissolution in 1972.</w:t>
                </w:r>
              </w:p>
              <w:p w14:paraId="1F956DDA" w14:textId="77777777" w:rsidR="00EB05AF" w:rsidRDefault="00EB05AF" w:rsidP="00C27FAB"/>
              <w:p w14:paraId="01251797" w14:textId="77777777" w:rsidR="00EB05AF" w:rsidRDefault="00EB05AF" w:rsidP="00EB05AF">
                <w:pPr>
                  <w:keepNext/>
                </w:pPr>
                <w:r>
                  <w:lastRenderedPageBreak/>
                  <w:t xml:space="preserve">File: </w:t>
                </w:r>
                <w:r w:rsidRPr="00EB05AF">
                  <w:t>Yoshida_Bisexual_Flower_1970.jpg</w:t>
                </w:r>
              </w:p>
              <w:p w14:paraId="0706A4FF" w14:textId="184A97D3" w:rsidR="00EB05AF" w:rsidRDefault="00EB05AF" w:rsidP="00EB05AF">
                <w:pPr>
                  <w:pStyle w:val="Caption"/>
                </w:pPr>
                <w:r>
                  <w:t xml:space="preserve">Figure </w:t>
                </w:r>
                <w:r w:rsidR="00050749">
                  <w:fldChar w:fldCharType="begin"/>
                </w:r>
                <w:r w:rsidR="00050749">
                  <w:instrText xml:space="preserve"> SEQ Figure \* ARABIC </w:instrText>
                </w:r>
                <w:r w:rsidR="00050749">
                  <w:fldChar w:fldCharType="separate"/>
                </w:r>
                <w:r>
                  <w:rPr>
                    <w:noProof/>
                  </w:rPr>
                  <w:t>4</w:t>
                </w:r>
                <w:r w:rsidR="00050749">
                  <w:rPr>
                    <w:noProof/>
                  </w:rPr>
                  <w:fldChar w:fldCharType="end"/>
                </w:r>
                <w:r>
                  <w:t xml:space="preserve">: Minoru Yoshida, </w:t>
                </w:r>
                <w:r w:rsidRPr="00EB05AF">
                  <w:rPr>
                    <w:i/>
                  </w:rPr>
                  <w:t>Bisexual Flower</w:t>
                </w:r>
                <w:r>
                  <w:t xml:space="preserve"> (1970). Copyright details to come</w:t>
                </w:r>
                <w:proofErr w:type="gramStart"/>
                <w:r>
                  <w:t>.</w:t>
                </w:r>
                <w:r w:rsidR="00C8423F">
                  <w:t>*</w:t>
                </w:r>
                <w:proofErr w:type="gramEnd"/>
              </w:p>
              <w:p w14:paraId="62C9CE69" w14:textId="14D04A5B" w:rsidR="00345C52" w:rsidRDefault="00345C52" w:rsidP="00345C52">
                <w:r w:rsidRPr="00533EC1">
                  <w:t xml:space="preserve">The </w:t>
                </w:r>
                <w:r>
                  <w:t>twenty-first</w:t>
                </w:r>
                <w:r w:rsidRPr="00533EC1">
                  <w:t xml:space="preserve"> century </w:t>
                </w:r>
                <w:r>
                  <w:t>has seen</w:t>
                </w:r>
                <w:r w:rsidRPr="00533EC1">
                  <w:t xml:space="preserve"> </w:t>
                </w:r>
                <w:proofErr w:type="spellStart"/>
                <w:r w:rsidRPr="00533EC1">
                  <w:t>Gutai</w:t>
                </w:r>
                <w:proofErr w:type="spellEnd"/>
                <w:r w:rsidRPr="00533EC1">
                  <w:t xml:space="preserve"> </w:t>
                </w:r>
                <w:r w:rsidR="00050749">
                  <w:t>with a</w:t>
                </w:r>
                <w:r w:rsidRPr="00533EC1">
                  <w:t xml:space="preserv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w:t>
                </w:r>
                <w:proofErr w:type="spellStart"/>
                <w:r w:rsidRPr="00533EC1">
                  <w:t>Gutai</w:t>
                </w:r>
                <w:proofErr w:type="spellEnd"/>
                <w:r w:rsidRPr="00533EC1">
                  <w:t xml:space="preserve"> exhibitions have included participation in the 53</w:t>
                </w:r>
                <w:r w:rsidRPr="00050749">
                  <w:t xml:space="preserve">rd </w:t>
                </w:r>
                <w:r w:rsidRPr="00533EC1">
                  <w:t xml:space="preserve">Venice Biennale International Exhibition, </w:t>
                </w:r>
                <w:r w:rsidRPr="00533EC1">
                  <w:rPr>
                    <w:i/>
                  </w:rPr>
                  <w:t>Making Worlds</w:t>
                </w:r>
                <w:r w:rsidR="00050749">
                  <w:t xml:space="preserve"> (</w:t>
                </w:r>
                <w:r w:rsidRPr="00533EC1">
                  <w:t>2009</w:t>
                </w:r>
                <w:r w:rsidR="00050749">
                  <w:t>)</w:t>
                </w:r>
                <w:r w:rsidRPr="00533EC1">
                  <w:t xml:space="preserve">; </w:t>
                </w:r>
                <w:r w:rsidRPr="00345C52">
                  <w:rPr>
                    <w:i/>
                  </w:rPr>
                  <w:t xml:space="preserve">Under Each Other’s Spell: </w:t>
                </w:r>
                <w:proofErr w:type="spellStart"/>
                <w:r w:rsidRPr="00345C52">
                  <w:rPr>
                    <w:i/>
                  </w:rPr>
                  <w:t>Gutai</w:t>
                </w:r>
                <w:proofErr w:type="spellEnd"/>
                <w:r w:rsidRPr="00345C52">
                  <w:rPr>
                    <w:i/>
                  </w:rPr>
                  <w:t xml:space="preserve"> and New York</w:t>
                </w:r>
                <w:r w:rsidRPr="00533EC1">
                  <w:t>, Pollock-Krasner House and</w:t>
                </w:r>
                <w:r w:rsidR="00050749">
                  <w:t xml:space="preserve"> Study </w:t>
                </w:r>
                <w:proofErr w:type="spellStart"/>
                <w:r w:rsidR="00050749">
                  <w:t>Center</w:t>
                </w:r>
                <w:proofErr w:type="spellEnd"/>
                <w:r w:rsidR="00050749">
                  <w:t>, New York (</w:t>
                </w:r>
                <w:r w:rsidR="00A31D78">
                  <w:t>2009</w:t>
                </w:r>
                <w:r w:rsidR="00050749">
                  <w:t>)</w:t>
                </w:r>
                <w:r w:rsidR="00A31D78">
                  <w:t xml:space="preserve">; </w:t>
                </w:r>
                <w:proofErr w:type="spellStart"/>
                <w:r w:rsidRPr="00A31D78">
                  <w:rPr>
                    <w:i/>
                  </w:rPr>
                  <w:t>Gutai</w:t>
                </w:r>
                <w:proofErr w:type="spellEnd"/>
                <w:r w:rsidRPr="00A31D78">
                  <w:rPr>
                    <w:i/>
                  </w:rPr>
                  <w:t>: Painting with Time and Space</w:t>
                </w:r>
                <w:r w:rsidRPr="00533EC1">
                  <w:t xml:space="preserve">, </w:t>
                </w:r>
                <w:proofErr w:type="spellStart"/>
                <w:r w:rsidRPr="00533EC1">
                  <w:t>Museo</w:t>
                </w:r>
                <w:proofErr w:type="spellEnd"/>
                <w:r w:rsidRPr="00533EC1">
                  <w:t xml:space="preserve"> </w:t>
                </w:r>
                <w:proofErr w:type="spellStart"/>
                <w:r w:rsidRPr="00533EC1">
                  <w:t>Cantonale</w:t>
                </w:r>
                <w:proofErr w:type="spellEnd"/>
                <w:r w:rsidRPr="00533EC1">
                  <w:t xml:space="preserve"> </w:t>
                </w:r>
                <w:proofErr w:type="spellStart"/>
                <w:r w:rsidRPr="00533EC1">
                  <w:t>d’Arte</w:t>
                </w:r>
                <w:proofErr w:type="spellEnd"/>
                <w:r w:rsidRPr="00533EC1">
                  <w:t>,</w:t>
                </w:r>
                <w:r w:rsidR="00050749">
                  <w:t xml:space="preserve"> </w:t>
                </w:r>
                <w:proofErr w:type="spellStart"/>
                <w:r w:rsidR="00050749">
                  <w:t>Lugano</w:t>
                </w:r>
                <w:proofErr w:type="spellEnd"/>
                <w:r w:rsidR="00050749">
                  <w:t>, Switzerland (</w:t>
                </w:r>
                <w:r w:rsidR="00A31D78">
                  <w:t>2010-11</w:t>
                </w:r>
                <w:r w:rsidR="00050749">
                  <w:t>)</w:t>
                </w:r>
                <w:r w:rsidR="00A31D78">
                  <w:t xml:space="preserve">; </w:t>
                </w:r>
                <w:r w:rsidRPr="00A31D78">
                  <w:rPr>
                    <w:i/>
                  </w:rPr>
                  <w:t>GUTAI: The Spirit of an Era</w:t>
                </w:r>
                <w:r w:rsidR="00A31D78">
                  <w:rPr>
                    <w:i/>
                  </w:rPr>
                  <w:t xml:space="preserve"> </w:t>
                </w:r>
                <w:r w:rsidRPr="00533EC1">
                  <w:t xml:space="preserve">at The National Art </w:t>
                </w:r>
                <w:proofErr w:type="spellStart"/>
                <w:r w:rsidRPr="00533EC1">
                  <w:t>Center</w:t>
                </w:r>
                <w:proofErr w:type="spellEnd"/>
                <w:r w:rsidRPr="00533EC1">
                  <w:t>, Tokyo</w:t>
                </w:r>
                <w:r w:rsidR="00050749">
                  <w:t xml:space="preserve"> (NACT) (</w:t>
                </w:r>
                <w:r w:rsidR="000A4828">
                  <w:t>2012</w:t>
                </w:r>
                <w:r w:rsidR="00050749">
                  <w:t>)</w:t>
                </w:r>
                <w:r w:rsidR="00A31D78">
                  <w:t xml:space="preserve">; </w:t>
                </w:r>
                <w:r w:rsidRPr="00A31D78">
                  <w:rPr>
                    <w:i/>
                  </w:rPr>
                  <w:t>Tokyo 1965–1970: A New Avant-Garde</w:t>
                </w:r>
                <w:r w:rsidRPr="00533EC1">
                  <w:t xml:space="preserve"> a</w:t>
                </w:r>
                <w:r w:rsidR="00050749">
                  <w:t xml:space="preserve">t </w:t>
                </w:r>
                <w:proofErr w:type="spellStart"/>
                <w:r w:rsidR="00050749">
                  <w:t>MoMA</w:t>
                </w:r>
                <w:proofErr w:type="spellEnd"/>
                <w:r w:rsidR="00050749">
                  <w:t>, New York (</w:t>
                </w:r>
                <w:r w:rsidR="00A31D78">
                  <w:t>2012-13</w:t>
                </w:r>
                <w:r w:rsidR="00050749">
                  <w:t>)</w:t>
                </w:r>
                <w:r w:rsidR="00A31D78">
                  <w:t xml:space="preserve">; and </w:t>
                </w:r>
                <w:proofErr w:type="spellStart"/>
                <w:r w:rsidRPr="00A31D78">
                  <w:rPr>
                    <w:i/>
                  </w:rPr>
                  <w:t>Gutai</w:t>
                </w:r>
                <w:proofErr w:type="spellEnd"/>
                <w:r w:rsidRPr="00A31D78">
                  <w:rPr>
                    <w:i/>
                  </w:rPr>
                  <w:t>: Splendid Playground</w:t>
                </w:r>
                <w:r w:rsidRPr="00533EC1">
                  <w:t xml:space="preserve"> at Solomon </w:t>
                </w:r>
                <w:r w:rsidR="00050749">
                  <w:t>R. Guggenheim Museum, New York (</w:t>
                </w:r>
                <w:r w:rsidRPr="00533EC1">
                  <w:t>2013</w:t>
                </w:r>
                <w:r w:rsidR="00050749">
                  <w:t>)</w:t>
                </w:r>
                <w:bookmarkStart w:id="0" w:name="_GoBack"/>
                <w:bookmarkEnd w:id="0"/>
                <w:r w:rsidRPr="00533EC1">
                  <w:t>.</w:t>
                </w:r>
              </w:p>
              <w:p w14:paraId="6183BBEA" w14:textId="77777777" w:rsidR="009E3D2A" w:rsidRDefault="009E3D2A" w:rsidP="00C27FAB"/>
              <w:p w14:paraId="01C84A1D" w14:textId="7EC4B382" w:rsidR="00C8423F" w:rsidRDefault="00C8423F" w:rsidP="00C27FAB">
                <w:r>
                  <w:t>*The following is a note from the contributor regarding the image permissions:</w:t>
                </w:r>
              </w:p>
              <w:p w14:paraId="2DC17A1B" w14:textId="77777777" w:rsidR="0049340B" w:rsidRPr="009F2180" w:rsidRDefault="0049340B" w:rsidP="00C8423F">
                <w:r w:rsidRPr="009F2180">
                  <w:t>Dear REM Staff,</w:t>
                </w:r>
              </w:p>
              <w:p w14:paraId="3513580B" w14:textId="67239383" w:rsidR="0049340B" w:rsidRPr="009F2180" w:rsidRDefault="0049340B" w:rsidP="00C8423F">
                <w:r w:rsidRPr="009F2180">
                  <w:t xml:space="preserve">For the </w:t>
                </w:r>
                <w:proofErr w:type="spellStart"/>
                <w:r w:rsidRPr="009F2180">
                  <w:t>Gutai</w:t>
                </w:r>
                <w:proofErr w:type="spellEnd"/>
                <w:r w:rsidRPr="009F2180">
                  <w:t xml:space="preserve"> entry, 3 images from Osaka University Museum have</w:t>
                </w:r>
                <w:r w:rsidR="00C8423F">
                  <w:t xml:space="preserve"> been pasted into the W</w:t>
                </w:r>
                <w:r w:rsidRPr="009F2180">
                  <w:t>ord document. If seeing publication, the image</w:t>
                </w:r>
                <w:r w:rsidR="00C8423F">
                  <w:t xml:space="preserve"> </w:t>
                </w:r>
                <w:r w:rsidRPr="009F2180">
                  <w:t>files for those 3 images are to be procured from:</w:t>
                </w:r>
              </w:p>
              <w:p w14:paraId="42255D16" w14:textId="77777777" w:rsidR="0049340B" w:rsidRDefault="0049340B" w:rsidP="00C8423F"/>
              <w:p w14:paraId="2E70EC96" w14:textId="77777777" w:rsidR="0049340B" w:rsidRPr="009F2180" w:rsidRDefault="0049340B" w:rsidP="00C8423F">
                <w:r w:rsidRPr="009F2180">
                  <w:t>(Ms) Mizuho KATO</w:t>
                </w:r>
              </w:p>
              <w:p w14:paraId="3D30F6EE" w14:textId="77777777" w:rsidR="0049340B" w:rsidRPr="009F2180" w:rsidRDefault="0049340B" w:rsidP="00C8423F">
                <w:r w:rsidRPr="009F2180">
                  <w:t>Visiting Associate Professor;</w:t>
                </w:r>
              </w:p>
              <w:p w14:paraId="1A7DEA65" w14:textId="77777777" w:rsidR="0049340B" w:rsidRPr="009F2180" w:rsidRDefault="0049340B" w:rsidP="00C8423F">
                <w:r w:rsidRPr="009F2180">
                  <w:t>Museum of Osaka University</w:t>
                </w:r>
              </w:p>
              <w:p w14:paraId="6B95E7AD" w14:textId="77777777" w:rsidR="0049340B" w:rsidRPr="009F2180" w:rsidRDefault="0049340B" w:rsidP="00C8423F">
                <w:r w:rsidRPr="009F2180">
                  <w:t xml:space="preserve">1-13, </w:t>
                </w:r>
                <w:proofErr w:type="spellStart"/>
                <w:r w:rsidRPr="009F2180">
                  <w:t>Machikaneyama-cho</w:t>
                </w:r>
                <w:proofErr w:type="spellEnd"/>
              </w:p>
              <w:p w14:paraId="70E5C085" w14:textId="77777777" w:rsidR="0049340B" w:rsidRPr="009F2180" w:rsidRDefault="0049340B" w:rsidP="00C8423F">
                <w:r w:rsidRPr="009F2180">
                  <w:t>Toyonaka</w:t>
                </w:r>
              </w:p>
              <w:p w14:paraId="3917A514" w14:textId="77777777" w:rsidR="0049340B" w:rsidRPr="009F2180" w:rsidRDefault="0049340B" w:rsidP="00C8423F">
                <w:r w:rsidRPr="009F2180">
                  <w:t>JAPAN 560-0043</w:t>
                </w:r>
              </w:p>
              <w:p w14:paraId="5B24C65B" w14:textId="77777777" w:rsidR="0049340B" w:rsidRPr="009F2180" w:rsidRDefault="0049340B" w:rsidP="00C8423F">
                <w:r w:rsidRPr="009F2180">
                  <w:t>Tel. 81-6-6850-6714</w:t>
                </w:r>
              </w:p>
              <w:p w14:paraId="2CDA85F3" w14:textId="77777777" w:rsidR="0049340B" w:rsidRPr="009F2180" w:rsidRDefault="0049340B" w:rsidP="00C8423F">
                <w:r w:rsidRPr="009F2180">
                  <w:t>Fax. 81-6-6850-6720</w:t>
                </w:r>
              </w:p>
              <w:p w14:paraId="56517C8A" w14:textId="77777777" w:rsidR="0049340B" w:rsidRPr="009F2180" w:rsidRDefault="0049340B" w:rsidP="00C8423F">
                <w:r w:rsidRPr="009F2180">
                  <w:t>E-mail: mizuhozumi@museum.osaka-u.ac.jp</w:t>
                </w:r>
              </w:p>
              <w:p w14:paraId="0F239BFE" w14:textId="77777777" w:rsidR="0049340B" w:rsidRDefault="0049340B" w:rsidP="00C8423F"/>
              <w:p w14:paraId="65C35077" w14:textId="3DDD4922" w:rsidR="0049340B" w:rsidRPr="009F2180" w:rsidRDefault="0049340B" w:rsidP="00C8423F">
                <w:r w:rsidRPr="009F2180">
                  <w:t xml:space="preserve">An illuminating, key </w:t>
                </w:r>
                <w:proofErr w:type="spellStart"/>
                <w:r w:rsidRPr="009F2180">
                  <w:t>Gutai</w:t>
                </w:r>
                <w:proofErr w:type="spellEnd"/>
                <w:r w:rsidRPr="009F2180">
                  <w:t xml:space="preserve"> image from the same source is:</w:t>
                </w:r>
                <w:r w:rsidR="00C8423F">
                  <w:t xml:space="preserve"> </w:t>
                </w:r>
                <w:r w:rsidR="00C8423F">
                  <w:rPr>
                    <w:i/>
                  </w:rPr>
                  <w:t>Atsuko Tanaka W</w:t>
                </w:r>
                <w:r w:rsidRPr="00C8423F">
                  <w:rPr>
                    <w:i/>
                  </w:rPr>
                  <w:t xml:space="preserve">earing the Electric Dress </w:t>
                </w:r>
                <w:r w:rsidRPr="009F2180">
                  <w:t xml:space="preserve">(1956) at the 2nd </w:t>
                </w:r>
                <w:proofErr w:type="spellStart"/>
                <w:r w:rsidRPr="009F2180">
                  <w:t>Gutai</w:t>
                </w:r>
                <w:proofErr w:type="spellEnd"/>
                <w:r w:rsidRPr="009F2180">
                  <w:t xml:space="preserve"> Art</w:t>
                </w:r>
                <w:r w:rsidR="00C8423F">
                  <w:t xml:space="preserve"> </w:t>
                </w:r>
                <w:r w:rsidRPr="009F2180">
                  <w:t xml:space="preserve">Exhibition, 1956. © </w:t>
                </w:r>
                <w:proofErr w:type="spellStart"/>
                <w:r w:rsidRPr="009F2180">
                  <w:t>Ryōji</w:t>
                </w:r>
                <w:proofErr w:type="spellEnd"/>
                <w:r w:rsidRPr="009F2180">
                  <w:t xml:space="preserve"> </w:t>
                </w:r>
                <w:proofErr w:type="spellStart"/>
                <w:r w:rsidRPr="009F2180">
                  <w:t>Itō</w:t>
                </w:r>
                <w:proofErr w:type="spellEnd"/>
                <w:r w:rsidRPr="009F2180">
                  <w:t xml:space="preserve">. Photo © The former members of the </w:t>
                </w:r>
                <w:proofErr w:type="spellStart"/>
                <w:r w:rsidRPr="009F2180">
                  <w:t>Gutai</w:t>
                </w:r>
                <w:proofErr w:type="spellEnd"/>
                <w:r w:rsidRPr="009F2180">
                  <w:t xml:space="preserve"> Art</w:t>
                </w:r>
                <w:r w:rsidR="00C8423F">
                  <w:t xml:space="preserve"> </w:t>
                </w:r>
                <w:r w:rsidRPr="009F2180">
                  <w:t>Association. Courtesy: Museum of Osaka University</w:t>
                </w:r>
                <w:proofErr w:type="gramStart"/>
                <w:r w:rsidR="00C8423F">
                  <w:t>.*</w:t>
                </w:r>
                <w:proofErr w:type="gramEnd"/>
              </w:p>
              <w:p w14:paraId="07FE3253" w14:textId="77777777" w:rsidR="00C8423F" w:rsidRDefault="00C8423F" w:rsidP="00C8423F"/>
              <w:p w14:paraId="2C1F4263" w14:textId="78628DD7" w:rsidR="0049340B" w:rsidRPr="009F2180" w:rsidRDefault="0049340B" w:rsidP="00C8423F">
                <w:r w:rsidRPr="009F2180">
                  <w:t>*Use of the above Atsuko Tanaka image incurs a charge of</w:t>
                </w:r>
                <w:r w:rsidR="00C8423F">
                  <w:t xml:space="preserve"> </w:t>
                </w:r>
                <w:r w:rsidRPr="009F2180">
                  <w:t>approximately 5000 JPY, to be clarified upon provision of REM details</w:t>
                </w:r>
                <w:r w:rsidR="00C8423F">
                  <w:t xml:space="preserve"> </w:t>
                </w:r>
                <w:r w:rsidRPr="009F2180">
                  <w:t>listed below to Mizuho Kato. It has not been pasted into my</w:t>
                </w:r>
              </w:p>
              <w:p w14:paraId="03EC92DE" w14:textId="381AF336" w:rsidR="0049340B" w:rsidRPr="009F2180" w:rsidRDefault="0049340B" w:rsidP="00C8423F">
                <w:proofErr w:type="gramStart"/>
                <w:r w:rsidRPr="009F2180">
                  <w:t>document</w:t>
                </w:r>
                <w:proofErr w:type="gramEnd"/>
                <w:r w:rsidRPr="009F2180">
                  <w:t>, however I understand inclusion of this image has been</w:t>
                </w:r>
                <w:r w:rsidR="00C8423F">
                  <w:t xml:space="preserve"> </w:t>
                </w:r>
                <w:r w:rsidRPr="009F2180">
                  <w:t>given at least a provisional go-ahead by REM editorial.</w:t>
                </w:r>
              </w:p>
              <w:p w14:paraId="25CB1070" w14:textId="77777777" w:rsidR="0049340B" w:rsidRDefault="0049340B" w:rsidP="00C8423F"/>
              <w:p w14:paraId="7A425E98" w14:textId="77777777" w:rsidR="0049340B" w:rsidRPr="009F2180" w:rsidRDefault="0049340B" w:rsidP="00C8423F">
                <w:r w:rsidRPr="009F2180">
                  <w:t xml:space="preserve">Assoc. </w:t>
                </w:r>
                <w:proofErr w:type="spellStart"/>
                <w:r w:rsidRPr="009F2180">
                  <w:t>Prof.</w:t>
                </w:r>
                <w:proofErr w:type="spellEnd"/>
                <w:r w:rsidRPr="009F2180">
                  <w:t xml:space="preserve"> Mizuho Kato requires the following sent to her:</w:t>
                </w:r>
              </w:p>
              <w:p w14:paraId="631D1CF4" w14:textId="523848C6" w:rsidR="0049340B" w:rsidRPr="009F2180" w:rsidRDefault="0049340B" w:rsidP="00C8423F">
                <w:r w:rsidRPr="009F2180">
                  <w:t>1) Outline of the REM project (media, publisher, publication date,</w:t>
                </w:r>
                <w:r w:rsidR="00C8423F">
                  <w:t xml:space="preserve"> </w:t>
                </w:r>
                <w:r w:rsidRPr="009F2180">
                  <w:t>exact use the images).</w:t>
                </w:r>
              </w:p>
              <w:p w14:paraId="05E857C4" w14:textId="74B0699C" w:rsidR="0049340B" w:rsidRPr="009F2180" w:rsidRDefault="0049340B" w:rsidP="00C8423F">
                <w:r w:rsidRPr="009F2180">
                  <w:t xml:space="preserve">2) Letter of request addressed to </w:t>
                </w:r>
                <w:proofErr w:type="spellStart"/>
                <w:r w:rsidRPr="009F2180">
                  <w:t>Mr.</w:t>
                </w:r>
                <w:proofErr w:type="spellEnd"/>
                <w:r w:rsidRPr="009F2180">
                  <w:t xml:space="preserve"> </w:t>
                </w:r>
                <w:proofErr w:type="spellStart"/>
                <w:r w:rsidRPr="009F2180">
                  <w:t>Setsuya</w:t>
                </w:r>
                <w:proofErr w:type="spellEnd"/>
                <w:r w:rsidRPr="009F2180">
                  <w:t xml:space="preserve"> HASHIZUME, Director</w:t>
                </w:r>
                <w:r w:rsidR="00C8423F">
                  <w:t xml:space="preserve"> </w:t>
                </w:r>
                <w:r w:rsidRPr="009F2180">
                  <w:t>of The Museum of Osaka University.</w:t>
                </w:r>
              </w:p>
              <w:p w14:paraId="3D7B9AF3" w14:textId="77777777" w:rsidR="0049340B" w:rsidRPr="009F2180" w:rsidRDefault="0049340B" w:rsidP="00C8423F">
                <w:r w:rsidRPr="009F2180">
                  <w:t>3) Three letters of request addressed to applicable copyright holders:</w:t>
                </w:r>
              </w:p>
              <w:p w14:paraId="49F41E37" w14:textId="58811A32" w:rsidR="0049340B" w:rsidRPr="009F2180" w:rsidRDefault="0049340B" w:rsidP="00C8423F">
                <w:r w:rsidRPr="009F2180">
                  <w:t xml:space="preserve">- </w:t>
                </w:r>
                <w:proofErr w:type="gramStart"/>
                <w:r w:rsidRPr="009F2180">
                  <w:t>to</w:t>
                </w:r>
                <w:proofErr w:type="gramEnd"/>
                <w:r w:rsidRPr="009F2180">
                  <w:t xml:space="preserve"> </w:t>
                </w:r>
                <w:proofErr w:type="spellStart"/>
                <w:r w:rsidRPr="009F2180">
                  <w:t>Mr.</w:t>
                </w:r>
                <w:proofErr w:type="spellEnd"/>
                <w:r w:rsidRPr="009F2180">
                  <w:t xml:space="preserve"> Tak</w:t>
                </w:r>
                <w:r w:rsidR="00C8423F">
                  <w:t xml:space="preserve">ashi </w:t>
                </w:r>
                <w:proofErr w:type="spellStart"/>
                <w:r w:rsidR="00C8423F">
                  <w:t>Shimamoto</w:t>
                </w:r>
                <w:proofErr w:type="spellEnd"/>
                <w:r w:rsidR="00C8423F">
                  <w:t xml:space="preserve"> (</w:t>
                </w:r>
                <w:r w:rsidRPr="009F2180">
                  <w:t xml:space="preserve">for </w:t>
                </w:r>
                <w:proofErr w:type="spellStart"/>
                <w:r w:rsidRPr="009F2180">
                  <w:t>Shozo</w:t>
                </w:r>
                <w:proofErr w:type="spellEnd"/>
                <w:r w:rsidRPr="009F2180">
                  <w:t xml:space="preserve"> </w:t>
                </w:r>
                <w:proofErr w:type="spellStart"/>
                <w:r w:rsidRPr="009F2180">
                  <w:t>Shimamoto</w:t>
                </w:r>
                <w:proofErr w:type="spellEnd"/>
                <w:r w:rsidRPr="009F2180">
                  <w:t xml:space="preserve"> at work image);</w:t>
                </w:r>
              </w:p>
              <w:p w14:paraId="3537F7D4" w14:textId="0096E702" w:rsidR="0049340B" w:rsidRPr="009F2180" w:rsidRDefault="00C8423F" w:rsidP="00C8423F">
                <w:r>
                  <w:t xml:space="preserve">- </w:t>
                </w:r>
                <w:proofErr w:type="gramStart"/>
                <w:r>
                  <w:t>to</w:t>
                </w:r>
                <w:proofErr w:type="gramEnd"/>
                <w:r>
                  <w:t xml:space="preserve"> </w:t>
                </w:r>
                <w:proofErr w:type="spellStart"/>
                <w:r>
                  <w:t>Mr.</w:t>
                </w:r>
                <w:proofErr w:type="spellEnd"/>
                <w:r>
                  <w:t xml:space="preserve"> </w:t>
                </w:r>
                <w:proofErr w:type="spellStart"/>
                <w:r>
                  <w:t>Ryoji</w:t>
                </w:r>
                <w:proofErr w:type="spellEnd"/>
                <w:r>
                  <w:t xml:space="preserve"> Ito (</w:t>
                </w:r>
                <w:r w:rsidR="0049340B" w:rsidRPr="009F2180">
                  <w:t xml:space="preserve">for Atsuko Tanaka </w:t>
                </w:r>
                <w:r w:rsidR="0049340B" w:rsidRPr="00C8423F">
                  <w:rPr>
                    <w:i/>
                  </w:rPr>
                  <w:t>Electric Dress</w:t>
                </w:r>
                <w:r w:rsidR="0049340B" w:rsidRPr="009F2180">
                  <w:t xml:space="preserve"> image)</w:t>
                </w:r>
              </w:p>
              <w:p w14:paraId="3F2B3D4F" w14:textId="77777777" w:rsidR="0049340B" w:rsidRPr="009F2180" w:rsidRDefault="0049340B" w:rsidP="00C8423F">
                <w:r w:rsidRPr="009F2180">
                  <w:t xml:space="preserve">- </w:t>
                </w:r>
                <w:proofErr w:type="gramStart"/>
                <w:r w:rsidRPr="009F2180">
                  <w:t>to</w:t>
                </w:r>
                <w:proofErr w:type="gramEnd"/>
                <w:r w:rsidRPr="009F2180">
                  <w:t xml:space="preserve"> </w:t>
                </w:r>
                <w:proofErr w:type="spellStart"/>
                <w:r w:rsidRPr="009F2180">
                  <w:t>Ms.</w:t>
                </w:r>
                <w:proofErr w:type="spellEnd"/>
                <w:r w:rsidRPr="009F2180">
                  <w:t xml:space="preserve"> </w:t>
                </w:r>
                <w:proofErr w:type="spellStart"/>
                <w:r w:rsidRPr="009F2180">
                  <w:t>Tsuruko</w:t>
                </w:r>
                <w:proofErr w:type="spellEnd"/>
                <w:r w:rsidRPr="009F2180">
                  <w:t xml:space="preserve"> Yamazaki (for </w:t>
                </w:r>
                <w:proofErr w:type="spellStart"/>
                <w:r w:rsidRPr="009F2180">
                  <w:t>Tsuruko</w:t>
                </w:r>
                <w:proofErr w:type="spellEnd"/>
                <w:r w:rsidRPr="009F2180">
                  <w:t xml:space="preserve"> Yamazaki image)</w:t>
                </w:r>
              </w:p>
              <w:p w14:paraId="78DBC980" w14:textId="77777777" w:rsidR="0049340B" w:rsidRPr="009F2180" w:rsidRDefault="0049340B" w:rsidP="00C8423F">
                <w:r w:rsidRPr="009F2180">
                  <w:t>&lt; Each to be signed by the appropriate REM editorial individual &gt;</w:t>
                </w:r>
              </w:p>
              <w:p w14:paraId="1715C192" w14:textId="77777777" w:rsidR="00C8423F" w:rsidRDefault="00C8423F" w:rsidP="00C8423F"/>
              <w:p w14:paraId="22CE307C" w14:textId="77777777" w:rsidR="0049340B" w:rsidRPr="009F2180" w:rsidRDefault="0049340B" w:rsidP="00C8423F">
                <w:r w:rsidRPr="009F2180">
                  <w:t>Conditions to borrow/use these images:</w:t>
                </w:r>
              </w:p>
              <w:p w14:paraId="1C236566" w14:textId="793FAB57" w:rsidR="0049340B" w:rsidRPr="009F2180" w:rsidRDefault="00C8423F" w:rsidP="00C8423F">
                <w:r>
                  <w:t>-</w:t>
                </w:r>
                <w:r w:rsidR="0049340B" w:rsidRPr="009F2180">
                  <w:t xml:space="preserve"> Credit lines for reproduced images need to appear as shown in the</w:t>
                </w:r>
                <w:r>
                  <w:t xml:space="preserve"> </w:t>
                </w:r>
                <w:r w:rsidR="0049340B" w:rsidRPr="009F2180">
                  <w:t>pasted images and in the Tanaka image above (I have conferred with</w:t>
                </w:r>
                <w:r>
                  <w:t xml:space="preserve"> </w:t>
                </w:r>
                <w:r w:rsidR="0049340B" w:rsidRPr="009F2180">
                  <w:t>Ms Kato on those details).</w:t>
                </w:r>
              </w:p>
              <w:p w14:paraId="2A467813" w14:textId="789F01CD" w:rsidR="0049340B" w:rsidRPr="009F2180" w:rsidRDefault="00C8423F" w:rsidP="00C8423F">
                <w:r>
                  <w:t>-</w:t>
                </w:r>
                <w:r w:rsidR="0049340B" w:rsidRPr="009F2180">
                  <w:t xml:space="preserve"> Online access to the publication is to be provided, for the museum</w:t>
                </w:r>
                <w:r>
                  <w:t xml:space="preserve"> </w:t>
                </w:r>
                <w:r w:rsidR="0049340B" w:rsidRPr="009F2180">
                  <w:t xml:space="preserve">as well as the copyright </w:t>
                </w:r>
                <w:r w:rsidR="0049340B" w:rsidRPr="009F2180">
                  <w:lastRenderedPageBreak/>
                  <w:t>holders, and in the case where REM sees</w:t>
                </w:r>
                <w:r>
                  <w:t xml:space="preserve"> hard copy publication</w:t>
                </w:r>
                <w:r w:rsidR="0049340B" w:rsidRPr="009F2180">
                  <w:t xml:space="preserve"> copies are to be provided.</w:t>
                </w:r>
              </w:p>
              <w:p w14:paraId="07150379" w14:textId="77777777" w:rsidR="00C8423F" w:rsidRDefault="00C8423F" w:rsidP="00C8423F"/>
              <w:p w14:paraId="6C793BAE" w14:textId="77777777" w:rsidR="0049340B" w:rsidRPr="009F2180" w:rsidRDefault="0049340B" w:rsidP="00C8423F">
                <w:r w:rsidRPr="009F2180">
                  <w:t>ALTERNATIVE IMAGES:</w:t>
                </w:r>
              </w:p>
              <w:p w14:paraId="2562A839" w14:textId="77777777" w:rsidR="00C8423F" w:rsidRDefault="0049340B" w:rsidP="00C8423F">
                <w:r w:rsidRPr="009F2180">
                  <w:t xml:space="preserve">Two other key </w:t>
                </w:r>
                <w:proofErr w:type="spellStart"/>
                <w:r w:rsidRPr="009F2180">
                  <w:t>Gutai</w:t>
                </w:r>
                <w:proofErr w:type="spellEnd"/>
                <w:r w:rsidRPr="009F2180">
                  <w:t xml:space="preserve"> images below: one by </w:t>
                </w:r>
                <w:proofErr w:type="spellStart"/>
                <w:r w:rsidRPr="009F2180">
                  <w:t>Gutai</w:t>
                </w:r>
                <w:proofErr w:type="spellEnd"/>
                <w:r w:rsidRPr="009F2180">
                  <w:t xml:space="preserve"> leader Yoshihara;</w:t>
                </w:r>
                <w:r w:rsidR="00C8423F">
                  <w:t xml:space="preserve"> </w:t>
                </w:r>
                <w:r w:rsidRPr="009F2180">
                  <w:t>one by Minoru Yoshida (currently in document) showing the ‘cooler’</w:t>
                </w:r>
                <w:r w:rsidR="00C8423F">
                  <w:t xml:space="preserve"> </w:t>
                </w:r>
                <w:r w:rsidRPr="009F2180">
                  <w:t xml:space="preserve">style of </w:t>
                </w:r>
                <w:proofErr w:type="spellStart"/>
                <w:r w:rsidRPr="009F2180">
                  <w:t>Gutai</w:t>
                </w:r>
                <w:proofErr w:type="spellEnd"/>
                <w:r w:rsidRPr="009F2180">
                  <w:t xml:space="preserve"> in the ‘70s – are via the </w:t>
                </w:r>
                <w:proofErr w:type="spellStart"/>
                <w:r w:rsidRPr="009F2180">
                  <w:t>Ashiya</w:t>
                </w:r>
                <w:proofErr w:type="spellEnd"/>
                <w:r w:rsidRPr="009F2180">
                  <w:t xml:space="preserve"> City Museum of Art &amp;</w:t>
                </w:r>
                <w:r w:rsidR="00C8423F">
                  <w:t xml:space="preserve"> </w:t>
                </w:r>
                <w:r w:rsidRPr="009F2180">
                  <w:t xml:space="preserve">History, a key repository for the </w:t>
                </w:r>
                <w:proofErr w:type="spellStart"/>
                <w:r w:rsidRPr="009F2180">
                  <w:t>Gutai</w:t>
                </w:r>
                <w:proofErr w:type="spellEnd"/>
                <w:r w:rsidRPr="009F2180">
                  <w:t xml:space="preserve"> legacy. Should either see</w:t>
                </w:r>
                <w:r w:rsidR="00C8423F">
                  <w:t xml:space="preserve"> </w:t>
                </w:r>
                <w:r w:rsidRPr="009F2180">
                  <w:t>publication, letters of request from REM staff are to be addressed to</w:t>
                </w:r>
                <w:r w:rsidR="00C8423F">
                  <w:t xml:space="preserve"> </w:t>
                </w:r>
                <w:r w:rsidRPr="009F2180">
                  <w:t>the copyright holders and museum director listed below, and sent to:</w:t>
                </w:r>
                <w:r w:rsidR="00C8423F">
                  <w:t xml:space="preserve"> </w:t>
                </w:r>
              </w:p>
              <w:p w14:paraId="2690904B" w14:textId="77777777" w:rsidR="00C8423F" w:rsidRDefault="00C8423F" w:rsidP="00C8423F"/>
              <w:p w14:paraId="4BDBECCE" w14:textId="5C723B88" w:rsidR="0049340B" w:rsidRPr="009F2180" w:rsidRDefault="0049340B" w:rsidP="00C8423F">
                <w:proofErr w:type="spellStart"/>
                <w:r w:rsidRPr="009F2180">
                  <w:t>Ms.</w:t>
                </w:r>
                <w:proofErr w:type="spellEnd"/>
                <w:r w:rsidRPr="009F2180">
                  <w:t xml:space="preserve"> </w:t>
                </w:r>
                <w:proofErr w:type="spellStart"/>
                <w:r w:rsidRPr="009F2180">
                  <w:t>Aya</w:t>
                </w:r>
                <w:proofErr w:type="spellEnd"/>
                <w:r w:rsidRPr="009F2180">
                  <w:t xml:space="preserve"> KUNII; </w:t>
                </w:r>
                <w:proofErr w:type="spellStart"/>
                <w:r w:rsidRPr="009F2180">
                  <w:t>Ashiya</w:t>
                </w:r>
                <w:proofErr w:type="spellEnd"/>
                <w:r w:rsidRPr="009F2180">
                  <w:t xml:space="preserve"> City Museum of Art &amp; History: 12-25 </w:t>
                </w:r>
                <w:proofErr w:type="spellStart"/>
                <w:r w:rsidRPr="009F2180">
                  <w:t>Isecho</w:t>
                </w:r>
                <w:proofErr w:type="spellEnd"/>
                <w:r w:rsidRPr="009F2180">
                  <w:t>,</w:t>
                </w:r>
              </w:p>
              <w:p w14:paraId="4F18865C" w14:textId="77777777" w:rsidR="0049340B" w:rsidRPr="009F2180" w:rsidRDefault="0049340B" w:rsidP="00C8423F">
                <w:proofErr w:type="spellStart"/>
                <w:r w:rsidRPr="009F2180">
                  <w:t>Ashiya</w:t>
                </w:r>
                <w:proofErr w:type="spellEnd"/>
                <w:r w:rsidRPr="009F2180">
                  <w:t xml:space="preserve"> City, Japan 659-0052.</w:t>
                </w:r>
              </w:p>
              <w:p w14:paraId="7AE743FF" w14:textId="77777777" w:rsidR="0049340B" w:rsidRPr="009F2180" w:rsidRDefault="0049340B" w:rsidP="00C8423F">
                <w:r w:rsidRPr="009F2180">
                  <w:t>*By email is suitable: kunii_aya@ahiya-city-museum.jp</w:t>
                </w:r>
              </w:p>
              <w:p w14:paraId="15287FE8" w14:textId="77777777" w:rsidR="0049340B" w:rsidRPr="009F2180" w:rsidRDefault="0049340B" w:rsidP="00C8423F">
                <w:r w:rsidRPr="009F2180">
                  <w:t>The letter of request for the museum director:</w:t>
                </w:r>
              </w:p>
              <w:p w14:paraId="4DBF9AE8" w14:textId="77777777" w:rsidR="0049340B" w:rsidRPr="009F2180" w:rsidRDefault="0049340B" w:rsidP="00C8423F">
                <w:proofErr w:type="spellStart"/>
                <w:r w:rsidRPr="009F2180">
                  <w:t>Ms.</w:t>
                </w:r>
                <w:proofErr w:type="spellEnd"/>
                <w:r w:rsidRPr="009F2180">
                  <w:t xml:space="preserve"> </w:t>
                </w:r>
                <w:proofErr w:type="spellStart"/>
                <w:r w:rsidRPr="009F2180">
                  <w:t>Tadako</w:t>
                </w:r>
                <w:proofErr w:type="spellEnd"/>
                <w:r w:rsidRPr="009F2180">
                  <w:t xml:space="preserve"> HIROSE – Director; </w:t>
                </w:r>
                <w:proofErr w:type="spellStart"/>
                <w:r w:rsidRPr="009F2180">
                  <w:t>Ashiya</w:t>
                </w:r>
                <w:proofErr w:type="spellEnd"/>
                <w:r w:rsidRPr="009F2180">
                  <w:t xml:space="preserve"> City Museum of Art &amp;</w:t>
                </w:r>
              </w:p>
              <w:p w14:paraId="4AA695E4" w14:textId="77777777" w:rsidR="0049340B" w:rsidRPr="009F2180" w:rsidRDefault="0049340B" w:rsidP="00C8423F">
                <w:r w:rsidRPr="009F2180">
                  <w:t>History.</w:t>
                </w:r>
              </w:p>
              <w:p w14:paraId="385171CC" w14:textId="77777777" w:rsidR="0049340B" w:rsidRDefault="0049340B" w:rsidP="00C8423F"/>
              <w:p w14:paraId="1012F82A" w14:textId="25382486" w:rsidR="0049340B" w:rsidRPr="009F2180" w:rsidRDefault="0049340B" w:rsidP="00C8423F">
                <w:proofErr w:type="spellStart"/>
                <w:r w:rsidRPr="009F2180">
                  <w:t>Jirō</w:t>
                </w:r>
                <w:proofErr w:type="spellEnd"/>
                <w:r w:rsidRPr="009F2180">
                  <w:t xml:space="preserve"> Yoshihara,</w:t>
                </w:r>
                <w:r w:rsidR="00FC74C9">
                  <w:t xml:space="preserve"> </w:t>
                </w:r>
                <w:r w:rsidRPr="00FC74C9">
                  <w:rPr>
                    <w:i/>
                  </w:rPr>
                  <w:t>Black Circle on White</w:t>
                </w:r>
                <w:r w:rsidRPr="009F2180">
                  <w:t>, paint on canvas, 1967.</w:t>
                </w:r>
              </w:p>
              <w:p w14:paraId="42C71948" w14:textId="77777777" w:rsidR="0049340B" w:rsidRPr="009F2180" w:rsidRDefault="0049340B" w:rsidP="00C8423F">
                <w:r w:rsidRPr="009F2180">
                  <w:t xml:space="preserve">Collection of </w:t>
                </w:r>
                <w:proofErr w:type="spellStart"/>
                <w:r w:rsidRPr="009F2180">
                  <w:t>Ashiya</w:t>
                </w:r>
                <w:proofErr w:type="spellEnd"/>
                <w:r w:rsidRPr="009F2180">
                  <w:t xml:space="preserve"> City Museum of Art&amp; History.</w:t>
                </w:r>
              </w:p>
              <w:p w14:paraId="6B21B792" w14:textId="74675021" w:rsidR="0049340B" w:rsidRPr="009F2180" w:rsidRDefault="0049340B" w:rsidP="00C8423F">
                <w:r w:rsidRPr="009F2180">
                  <w:t>© To be clarified</w:t>
                </w:r>
                <w:r w:rsidR="00FC74C9">
                  <w:t xml:space="preserve"> - </w:t>
                </w:r>
                <w:r w:rsidRPr="009F2180">
                  <w:t xml:space="preserve">For the </w:t>
                </w:r>
                <w:proofErr w:type="spellStart"/>
                <w:r w:rsidRPr="009F2180">
                  <w:t>Jirō</w:t>
                </w:r>
                <w:proofErr w:type="spellEnd"/>
                <w:r w:rsidRPr="009F2180">
                  <w:t xml:space="preserve"> YOSHIHARA image above:</w:t>
                </w:r>
              </w:p>
              <w:p w14:paraId="078C42C5" w14:textId="77777777" w:rsidR="0049340B" w:rsidRPr="009F2180" w:rsidRDefault="0049340B" w:rsidP="00C8423F">
                <w:r w:rsidRPr="009F2180">
                  <w:t xml:space="preserve">Letter addressed to copyright holder </w:t>
                </w:r>
                <w:proofErr w:type="spellStart"/>
                <w:r w:rsidRPr="009F2180">
                  <w:t>Mr.</w:t>
                </w:r>
                <w:proofErr w:type="spellEnd"/>
                <w:r w:rsidRPr="009F2180">
                  <w:t xml:space="preserve"> Shinichiro Yoshihara.</w:t>
                </w:r>
              </w:p>
              <w:p w14:paraId="20015DC3" w14:textId="77777777" w:rsidR="0049340B" w:rsidRPr="009F2180" w:rsidRDefault="0049340B" w:rsidP="00C8423F"/>
              <w:p w14:paraId="6F76D622" w14:textId="77777777" w:rsidR="0049340B" w:rsidRPr="009F2180" w:rsidRDefault="0049340B" w:rsidP="00C8423F">
                <w:r w:rsidRPr="009F2180">
                  <w:t xml:space="preserve">Minoru Yoshida, </w:t>
                </w:r>
                <w:r w:rsidRPr="00FC74C9">
                  <w:rPr>
                    <w:i/>
                  </w:rPr>
                  <w:t>Bisexual Flower</w:t>
                </w:r>
                <w:r w:rsidRPr="009F2180">
                  <w:t>, mixed media, 1970.</w:t>
                </w:r>
              </w:p>
              <w:p w14:paraId="3D01BD74" w14:textId="77777777" w:rsidR="0049340B" w:rsidRPr="009F2180" w:rsidRDefault="0049340B" w:rsidP="00C8423F">
                <w:r w:rsidRPr="009F2180">
                  <w:t xml:space="preserve">© To be </w:t>
                </w:r>
                <w:r>
                  <w:t>clarified</w:t>
                </w:r>
                <w:r w:rsidRPr="009F2180">
                  <w:t xml:space="preserve"> </w:t>
                </w:r>
                <w:r>
                  <w:t xml:space="preserve">- </w:t>
                </w:r>
                <w:r w:rsidRPr="009F2180">
                  <w:t>For the Minoru Yoshida image above:</w:t>
                </w:r>
              </w:p>
              <w:p w14:paraId="25026873" w14:textId="01D4321F" w:rsidR="0049340B" w:rsidRDefault="0049340B" w:rsidP="00C8423F">
                <w:r w:rsidRPr="009F2180">
                  <w:t>Letter addressed to copyr</w:t>
                </w:r>
                <w:r>
                  <w:t xml:space="preserve">ight holder </w:t>
                </w:r>
                <w:proofErr w:type="spellStart"/>
                <w:r>
                  <w:t>Ms.</w:t>
                </w:r>
                <w:proofErr w:type="spellEnd"/>
                <w:r>
                  <w:t xml:space="preserve"> Midori Yoshida</w:t>
                </w:r>
                <w:r w:rsidR="00A536D9">
                  <w:t>.</w:t>
                </w:r>
              </w:p>
              <w:p w14:paraId="71F5F620" w14:textId="77777777" w:rsidR="00A536D9" w:rsidRPr="009F2180" w:rsidRDefault="00A536D9" w:rsidP="00C8423F"/>
              <w:p w14:paraId="2EF2E85F" w14:textId="0E75B9DA" w:rsidR="0049340B" w:rsidRPr="009F2180" w:rsidRDefault="0049340B" w:rsidP="00C8423F">
                <w:r w:rsidRPr="009F2180">
                  <w:t xml:space="preserve">An outline of the REM publication would need to go to Ms </w:t>
                </w:r>
                <w:proofErr w:type="spellStart"/>
                <w:r w:rsidRPr="009F2180">
                  <w:t>Aya</w:t>
                </w:r>
                <w:proofErr w:type="spellEnd"/>
                <w:r w:rsidRPr="009F2180">
                  <w:t xml:space="preserve"> </w:t>
                </w:r>
                <w:proofErr w:type="spellStart"/>
                <w:r w:rsidRPr="009F2180">
                  <w:t>Kuni</w:t>
                </w:r>
                <w:proofErr w:type="spellEnd"/>
                <w:r w:rsidRPr="009F2180">
                  <w:t>,</w:t>
                </w:r>
                <w:r w:rsidR="00A536D9">
                  <w:t xml:space="preserve"> </w:t>
                </w:r>
                <w:r w:rsidRPr="009F2180">
                  <w:t>giving details regards contents, pricing, distribution mode, and outline</w:t>
                </w:r>
                <w:r w:rsidR="00A536D9">
                  <w:t xml:space="preserve"> </w:t>
                </w:r>
                <w:r w:rsidRPr="009F2180">
                  <w:t>of distribution &amp; numbers, etc.</w:t>
                </w:r>
              </w:p>
              <w:p w14:paraId="37C94FD1" w14:textId="77777777" w:rsidR="0049340B" w:rsidRDefault="0049340B" w:rsidP="00C8423F"/>
              <w:p w14:paraId="4107CD75" w14:textId="77777777" w:rsidR="0049340B" w:rsidRPr="009F2180" w:rsidRDefault="0049340B" w:rsidP="00C8423F">
                <w:r w:rsidRPr="009F2180">
                  <w:t>Yours sincerely,</w:t>
                </w:r>
              </w:p>
              <w:p w14:paraId="3B2B9C06" w14:textId="77777777" w:rsidR="0049340B" w:rsidRDefault="0049340B" w:rsidP="00C8423F"/>
              <w:p w14:paraId="130D5698" w14:textId="77777777" w:rsidR="0049340B" w:rsidRPr="009F2180" w:rsidRDefault="0049340B" w:rsidP="00C8423F">
                <w:r w:rsidRPr="009F2180">
                  <w:t>Neil Clarke</w:t>
                </w:r>
              </w:p>
              <w:p w14:paraId="01BFB27B" w14:textId="77777777" w:rsidR="0049340B" w:rsidRPr="009F2180" w:rsidRDefault="0049340B" w:rsidP="00C8423F">
                <w:proofErr w:type="spellStart"/>
                <w:r w:rsidRPr="009F2180">
                  <w:t>Neilton</w:t>
                </w:r>
                <w:proofErr w:type="spellEnd"/>
                <w:r w:rsidRPr="009F2180">
                  <w:t xml:space="preserve"> Clarke</w:t>
                </w:r>
              </w:p>
              <w:p w14:paraId="322EC112" w14:textId="77777777" w:rsidR="0049340B" w:rsidRPr="009F2180" w:rsidRDefault="0049340B" w:rsidP="00C8423F">
                <w:r w:rsidRPr="009F2180">
                  <w:t xml:space="preserve">1056 </w:t>
                </w:r>
                <w:proofErr w:type="spellStart"/>
                <w:r w:rsidRPr="009F2180">
                  <w:t>Itsukaichi</w:t>
                </w:r>
                <w:proofErr w:type="spellEnd"/>
                <w:r w:rsidRPr="009F2180">
                  <w:t>,</w:t>
                </w:r>
              </w:p>
              <w:p w14:paraId="46B1A5B5" w14:textId="77777777" w:rsidR="0049340B" w:rsidRPr="009F2180" w:rsidRDefault="0049340B" w:rsidP="00C8423F">
                <w:proofErr w:type="spellStart"/>
                <w:r w:rsidRPr="009F2180">
                  <w:t>Akiruno-shi</w:t>
                </w:r>
                <w:proofErr w:type="spellEnd"/>
                <w:r w:rsidRPr="009F2180">
                  <w:t>,</w:t>
                </w:r>
              </w:p>
              <w:p w14:paraId="282EFD40" w14:textId="77777777" w:rsidR="0049340B" w:rsidRPr="009F2180" w:rsidRDefault="0049340B" w:rsidP="00C8423F">
                <w:r w:rsidRPr="009F2180">
                  <w:t>Tokyo, JAPAN 190-0164</w:t>
                </w:r>
              </w:p>
              <w:p w14:paraId="2DB65AB1" w14:textId="77777777" w:rsidR="0049340B" w:rsidRPr="009F2180" w:rsidRDefault="0049340B" w:rsidP="00C8423F">
                <w:r w:rsidRPr="009F2180">
                  <w:t>neil@unswalumni.com</w:t>
                </w:r>
              </w:p>
              <w:p w14:paraId="47C1F4FE" w14:textId="77777777" w:rsidR="0049340B" w:rsidRPr="009F2180" w:rsidRDefault="0049340B" w:rsidP="00C8423F">
                <w:r w:rsidRPr="009F2180">
                  <w:t>Tel: 81-42-595.2987</w:t>
                </w:r>
              </w:p>
              <w:p w14:paraId="76E0930E" w14:textId="77777777" w:rsidR="0049340B" w:rsidRPr="009F2180" w:rsidRDefault="0049340B" w:rsidP="00C8423F">
                <w:r w:rsidRPr="009F2180">
                  <w:rPr>
                    <w:rFonts w:hint="eastAsia"/>
                  </w:rPr>
                  <w:t>１９０</w:t>
                </w:r>
                <w:r w:rsidRPr="009F2180">
                  <w:t>−</w:t>
                </w:r>
                <w:r w:rsidRPr="009F2180">
                  <w:rPr>
                    <w:rFonts w:hint="eastAsia"/>
                  </w:rPr>
                  <w:t>０１６４</w:t>
                </w:r>
              </w:p>
              <w:p w14:paraId="207677AC" w14:textId="77777777" w:rsidR="0049340B" w:rsidRPr="009F2180" w:rsidRDefault="0049340B" w:rsidP="00C8423F">
                <w:r w:rsidRPr="009F2180">
                  <w:rPr>
                    <w:rFonts w:hint="eastAsia"/>
                  </w:rPr>
                  <w:t>東京都あきる野市五日市１０５６</w:t>
                </w:r>
              </w:p>
              <w:p w14:paraId="7BD9D76C" w14:textId="77777777" w:rsidR="0049340B" w:rsidRPr="009F2180" w:rsidRDefault="0049340B" w:rsidP="00C8423F">
                <w:r w:rsidRPr="009F2180">
                  <w:t>J</w:t>
                </w:r>
                <w:r>
                  <w:t>APAN</w:t>
                </w:r>
              </w:p>
              <w:p w14:paraId="5C294B9A" w14:textId="7C5A42CC" w:rsidR="003F0D73" w:rsidRDefault="003F0D73" w:rsidP="00C27FAB"/>
            </w:tc>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EndPr/>
            <w:sdtContent>
              <w:p w14:paraId="45CC41B3" w14:textId="47CE8790" w:rsidR="002F5D0E" w:rsidRDefault="00050749" w:rsidP="002F5D0E">
                <w:sdt>
                  <w:sdtPr>
                    <w:id w:val="1044260181"/>
                    <w:citation/>
                  </w:sdtPr>
                  <w:sdtEndPr/>
                  <w:sdtContent>
                    <w:r w:rsidR="0018621A">
                      <w:fldChar w:fldCharType="begin"/>
                    </w:r>
                    <w:r w:rsidR="0018621A">
                      <w:rPr>
                        <w:lang w:val="en-US"/>
                      </w:rPr>
                      <w:instrText xml:space="preserve"> CITATION Ass14 \l 1033 </w:instrText>
                    </w:r>
                    <w:r w:rsidR="0018621A">
                      <w:fldChar w:fldCharType="separate"/>
                    </w:r>
                    <w:r w:rsidR="0018621A">
                      <w:rPr>
                        <w:noProof/>
                        <w:lang w:val="en-US"/>
                      </w:rPr>
                      <w:t xml:space="preserve"> </w:t>
                    </w:r>
                    <w:r w:rsidR="0018621A" w:rsidRPr="0018621A">
                      <w:rPr>
                        <w:noProof/>
                        <w:lang w:val="en-US"/>
                      </w:rPr>
                      <w:t>(Associazione Shozo Shimamoto)</w:t>
                    </w:r>
                    <w:r w:rsidR="0018621A">
                      <w:fldChar w:fldCharType="end"/>
                    </w:r>
                  </w:sdtContent>
                </w:sdt>
              </w:p>
              <w:p w14:paraId="76EB5F41" w14:textId="2D718CC6" w:rsidR="002F5D0E" w:rsidRDefault="002F5D0E" w:rsidP="002F5D0E"/>
              <w:p w14:paraId="66E70B54" w14:textId="7832533B" w:rsidR="002F5D0E" w:rsidRDefault="00050749" w:rsidP="002F5D0E">
                <w:sdt>
                  <w:sdtPr>
                    <w:id w:val="108867327"/>
                    <w:citation/>
                  </w:sdtPr>
                  <w:sdtEndPr/>
                  <w:sdtContent>
                    <w:r w:rsidR="0018621A">
                      <w:fldChar w:fldCharType="begin"/>
                    </w:r>
                    <w:r w:rsidR="0018621A">
                      <w:rPr>
                        <w:lang w:val="en-US"/>
                      </w:rPr>
                      <w:instrText xml:space="preserve"> CITATION Ats \l 1033 </w:instrText>
                    </w:r>
                    <w:r w:rsidR="0018621A">
                      <w:fldChar w:fldCharType="separate"/>
                    </w:r>
                    <w:r w:rsidR="0018621A" w:rsidRPr="0018621A">
                      <w:rPr>
                        <w:noProof/>
                        <w:lang w:val="en-US"/>
                      </w:rPr>
                      <w:t>(Atsuko Tanaka: The Art of Connecting)</w:t>
                    </w:r>
                    <w:r w:rsidR="0018621A">
                      <w:fldChar w:fldCharType="end"/>
                    </w:r>
                  </w:sdtContent>
                </w:sdt>
              </w:p>
              <w:p w14:paraId="526F8ED4" w14:textId="2C1C63EC" w:rsidR="002F5D0E" w:rsidRDefault="002F5D0E" w:rsidP="002F5D0E"/>
              <w:p w14:paraId="6788BB7F" w14:textId="58321180" w:rsidR="00017A81" w:rsidRDefault="00050749" w:rsidP="002F5D0E">
                <w:sdt>
                  <w:sdtPr>
                    <w:id w:val="1543168474"/>
                    <w:citation/>
                  </w:sdtPr>
                  <w:sdtEndPr/>
                  <w:sdtContent>
                    <w:r w:rsidR="0018621A">
                      <w:fldChar w:fldCharType="begin"/>
                    </w:r>
                    <w:r w:rsidR="0018621A">
                      <w:rPr>
                        <w:lang w:val="en-US"/>
                      </w:rPr>
                      <w:instrText xml:space="preserve"> CITATION Gut1 \l 1033 </w:instrText>
                    </w:r>
                    <w:r w:rsidR="0018621A">
                      <w:fldChar w:fldCharType="separate"/>
                    </w:r>
                    <w:r w:rsidR="0018621A" w:rsidRPr="0018621A">
                      <w:rPr>
                        <w:noProof/>
                        <w:lang w:val="en-US"/>
                      </w:rPr>
                      <w:t>(Gutai: Painting with Time and Space)</w:t>
                    </w:r>
                    <w:r w:rsidR="0018621A">
                      <w:fldChar w:fldCharType="end"/>
                    </w:r>
                  </w:sdtContent>
                </w:sdt>
              </w:p>
              <w:p w14:paraId="755FB86B" w14:textId="75E4B8AB" w:rsidR="00017A81" w:rsidRDefault="00017A81" w:rsidP="002F5D0E"/>
              <w:p w14:paraId="18F94976" w14:textId="628D624B" w:rsidR="00017A81" w:rsidRDefault="00050749" w:rsidP="002F5D0E">
                <w:sdt>
                  <w:sdtPr>
                    <w:id w:val="-941145938"/>
                    <w:citation/>
                  </w:sdtPr>
                  <w:sdtEndPr/>
                  <w:sdtContent>
                    <w:r w:rsidR="0018621A">
                      <w:fldChar w:fldCharType="begin"/>
                    </w:r>
                    <w:r w:rsidR="0018621A">
                      <w:rPr>
                        <w:lang w:val="en-US"/>
                      </w:rPr>
                      <w:instrText xml:space="preserve"> CITATION Gut2 \l 1033 </w:instrText>
                    </w:r>
                    <w:r w:rsidR="0018621A">
                      <w:fldChar w:fldCharType="separate"/>
                    </w:r>
                    <w:r w:rsidR="0018621A" w:rsidRPr="0018621A">
                      <w:rPr>
                        <w:noProof/>
                        <w:lang w:val="en-US"/>
                      </w:rPr>
                      <w:t>(Gutai, part 01/5: Outdoor Gutai Art Exhibition, 1956 -05'43" (silent))</w:t>
                    </w:r>
                    <w:r w:rsidR="0018621A">
                      <w:fldChar w:fldCharType="end"/>
                    </w:r>
                  </w:sdtContent>
                </w:sdt>
              </w:p>
              <w:p w14:paraId="19373FA3" w14:textId="069B38A9" w:rsidR="00017A81" w:rsidRDefault="00017A81" w:rsidP="002F5D0E"/>
              <w:p w14:paraId="0C396836" w14:textId="0BD95E6D" w:rsidR="00017A81" w:rsidRDefault="00050749" w:rsidP="002F5D0E">
                <w:sdt>
                  <w:sdtPr>
                    <w:id w:val="2111698356"/>
                    <w:citation/>
                  </w:sdtPr>
                  <w:sdtEndPr/>
                  <w:sdtContent>
                    <w:r w:rsidR="0018621A">
                      <w:fldChar w:fldCharType="begin"/>
                    </w:r>
                    <w:r w:rsidR="0018621A">
                      <w:rPr>
                        <w:lang w:val="en-US"/>
                      </w:rPr>
                      <w:instrText xml:space="preserve"> CITATION Gut \l 1033 </w:instrText>
                    </w:r>
                    <w:r w:rsidR="0018621A">
                      <w:fldChar w:fldCharType="separate"/>
                    </w:r>
                    <w:r w:rsidR="0018621A" w:rsidRPr="0018621A">
                      <w:rPr>
                        <w:noProof/>
                        <w:lang w:val="en-US"/>
                      </w:rPr>
                      <w:t>(Gutai Splendid Playground: February 15 - May 8, 2013)</w:t>
                    </w:r>
                    <w:r w:rsidR="0018621A">
                      <w:fldChar w:fldCharType="end"/>
                    </w:r>
                  </w:sdtContent>
                </w:sdt>
              </w:p>
              <w:p w14:paraId="1B4749A2" w14:textId="492BAC80" w:rsidR="00017A81" w:rsidRDefault="00017A81" w:rsidP="002F5D0E"/>
              <w:p w14:paraId="7BEEF37B" w14:textId="2B85895C" w:rsidR="00017A81" w:rsidRDefault="00050749" w:rsidP="002F5D0E">
                <w:sdt>
                  <w:sdtPr>
                    <w:id w:val="1891305720"/>
                    <w:citation/>
                  </w:sdtPr>
                  <w:sdtEndPr/>
                  <w:sdtContent>
                    <w:r w:rsidR="0018621A">
                      <w:fldChar w:fldCharType="begin"/>
                    </w:r>
                    <w:r w:rsidR="0018621A">
                      <w:rPr>
                        <w:lang w:val="en-US"/>
                      </w:rPr>
                      <w:instrText xml:space="preserve"> CITATION Hir12 \l 1033 </w:instrText>
                    </w:r>
                    <w:r w:rsidR="0018621A">
                      <w:fldChar w:fldCharType="separate"/>
                    </w:r>
                    <w:r w:rsidR="0018621A" w:rsidRPr="0018621A">
                      <w:rPr>
                        <w:noProof/>
                        <w:lang w:val="en-US"/>
                      </w:rPr>
                      <w:t>(Hirai, Yamada and Yoneda, Gutai: The Spirit of an Era)</w:t>
                    </w:r>
                    <w:r w:rsidR="0018621A">
                      <w:fldChar w:fldCharType="end"/>
                    </w:r>
                  </w:sdtContent>
                </w:sdt>
              </w:p>
              <w:p w14:paraId="220ED887" w14:textId="463A6784" w:rsidR="00017A81" w:rsidRDefault="00017A81" w:rsidP="002F5D0E"/>
              <w:p w14:paraId="557A4A33" w14:textId="49A20440" w:rsidR="00017A81" w:rsidRDefault="00050749" w:rsidP="002F5D0E">
                <w:sdt>
                  <w:sdtPr>
                    <w:id w:val="-68354232"/>
                    <w:citation/>
                  </w:sdtPr>
                  <w:sdtEndPr/>
                  <w:sdtContent>
                    <w:r w:rsidR="0018621A">
                      <w:fldChar w:fldCharType="begin"/>
                    </w:r>
                    <w:r w:rsidR="0018621A">
                      <w:rPr>
                        <w:lang w:val="en-US"/>
                      </w:rPr>
                      <w:instrText xml:space="preserve">CITATION Hir04 \l 1033 </w:instrText>
                    </w:r>
                    <w:r w:rsidR="0018621A">
                      <w:fldChar w:fldCharType="separate"/>
                    </w:r>
                    <w:r w:rsidR="0018621A" w:rsidRPr="0018621A">
                      <w:rPr>
                        <w:noProof/>
                        <w:lang w:val="en-US"/>
                      </w:rPr>
                      <w:t>(Hirai, What's GUTAI?)</w:t>
                    </w:r>
                    <w:r w:rsidR="0018621A">
                      <w:fldChar w:fldCharType="end"/>
                    </w:r>
                  </w:sdtContent>
                </w:sdt>
              </w:p>
              <w:p w14:paraId="19E950AC" w14:textId="03A43220" w:rsidR="00017A81" w:rsidRDefault="00017A81" w:rsidP="002F5D0E"/>
              <w:p w14:paraId="7970EF06" w14:textId="4D23B371" w:rsidR="00017A81" w:rsidRDefault="00050749" w:rsidP="002F5D0E">
                <w:sdt>
                  <w:sdtPr>
                    <w:id w:val="-354653613"/>
                    <w:citation/>
                  </w:sdtPr>
                  <w:sdtEndPr/>
                  <w:sdtContent>
                    <w:r w:rsidR="0018621A">
                      <w:fldChar w:fldCharType="begin"/>
                    </w:r>
                    <w:r w:rsidR="0018621A">
                      <w:rPr>
                        <w:lang w:val="en-US"/>
                      </w:rPr>
                      <w:instrText xml:space="preserve">CITATION Kat11 \l 1033 </w:instrText>
                    </w:r>
                    <w:r w:rsidR="0018621A">
                      <w:fldChar w:fldCharType="separate"/>
                    </w:r>
                    <w:r w:rsidR="0018621A" w:rsidRPr="0018621A">
                      <w:rPr>
                        <w:noProof/>
                        <w:lang w:val="en-US"/>
                      </w:rPr>
                      <w:t>(Katō and Watkins)</w:t>
                    </w:r>
                    <w:r w:rsidR="0018621A">
                      <w:fldChar w:fldCharType="end"/>
                    </w:r>
                  </w:sdtContent>
                </w:sdt>
              </w:p>
              <w:p w14:paraId="0B5F0B49" w14:textId="1655B23F" w:rsidR="00017A81" w:rsidRDefault="00017A81" w:rsidP="002F5D0E"/>
              <w:p w14:paraId="1E215858" w14:textId="70A3C598" w:rsidR="00017A81" w:rsidRDefault="00050749" w:rsidP="002F5D0E">
                <w:sdt>
                  <w:sdtPr>
                    <w:id w:val="-42443158"/>
                    <w:citation/>
                  </w:sdtPr>
                  <w:sdtEndPr/>
                  <w:sdtContent>
                    <w:r w:rsidR="0018621A">
                      <w:fldChar w:fldCharType="begin"/>
                    </w:r>
                    <w:r w:rsidR="0018621A">
                      <w:rPr>
                        <w:lang w:val="en-US"/>
                      </w:rPr>
                      <w:instrText xml:space="preserve"> CITATION Tia11 \l 1033 </w:instrText>
                    </w:r>
                    <w:r w:rsidR="0018621A">
                      <w:fldChar w:fldCharType="separate"/>
                    </w:r>
                    <w:r w:rsidR="0018621A" w:rsidRPr="0018621A">
                      <w:rPr>
                        <w:noProof/>
                        <w:lang w:val="en-US"/>
                      </w:rPr>
                      <w:t>(Tiampo, Gutai: Decentering Modernism)</w:t>
                    </w:r>
                    <w:r w:rsidR="0018621A">
                      <w:fldChar w:fldCharType="end"/>
                    </w:r>
                  </w:sdtContent>
                </w:sdt>
              </w:p>
              <w:p w14:paraId="3D120B69" w14:textId="15DA4F50" w:rsidR="00017A81" w:rsidRDefault="00017A81" w:rsidP="002F5D0E"/>
              <w:p w14:paraId="126590B5" w14:textId="7321707F" w:rsidR="0018621A" w:rsidRDefault="00050749" w:rsidP="002F5D0E">
                <w:sdt>
                  <w:sdtPr>
                    <w:id w:val="889302628"/>
                    <w:citation/>
                  </w:sdtPr>
                  <w:sdtEndPr/>
                  <w:sdtContent>
                    <w:r w:rsidR="0018621A">
                      <w:fldChar w:fldCharType="begin"/>
                    </w:r>
                    <w:r w:rsidR="0018621A">
                      <w:rPr>
                        <w:lang w:val="en-US"/>
                      </w:rPr>
                      <w:instrText xml:space="preserve">CITATION Tia13 \l 1033 </w:instrText>
                    </w:r>
                    <w:r w:rsidR="0018621A">
                      <w:fldChar w:fldCharType="separate"/>
                    </w:r>
                    <w:r w:rsidR="0018621A" w:rsidRPr="0018621A">
                      <w:rPr>
                        <w:noProof/>
                        <w:lang w:val="en-US"/>
                      </w:rPr>
                      <w:t>(Tiampo and Munroe, Gutai: Splendid Playground)</w:t>
                    </w:r>
                    <w:r w:rsidR="0018621A">
                      <w:fldChar w:fldCharType="end"/>
                    </w:r>
                  </w:sdtContent>
                </w:sdt>
              </w:p>
              <w:p w14:paraId="41154746" w14:textId="5031411A" w:rsidR="0018621A" w:rsidRDefault="0018621A" w:rsidP="002F5D0E"/>
              <w:p w14:paraId="5DAADF22" w14:textId="0C9B6607" w:rsidR="003235A7" w:rsidRDefault="00050749" w:rsidP="002F5D0E">
                <w:sdt>
                  <w:sdtPr>
                    <w:id w:val="1868714684"/>
                    <w:citation/>
                  </w:sdtPr>
                  <w:sdtEndPr/>
                  <w:sdtContent>
                    <w:r w:rsidR="0018621A">
                      <w:fldChar w:fldCharType="begin"/>
                    </w:r>
                    <w:r w:rsidR="0018621A">
                      <w:rPr>
                        <w:lang w:val="en-US"/>
                      </w:rPr>
                      <w:instrText xml:space="preserve"> CITATION Yos \l 1033 </w:instrText>
                    </w:r>
                    <w:r w:rsidR="0018621A">
                      <w:fldChar w:fldCharType="separate"/>
                    </w:r>
                    <w:r w:rsidR="0018621A" w:rsidRPr="0018621A">
                      <w:rPr>
                        <w:noProof/>
                        <w:lang w:val="en-US"/>
                      </w:rPr>
                      <w:t>(Yoshihara)</w:t>
                    </w:r>
                    <w:r w:rsidR="0018621A">
                      <w:fldChar w:fldCharType="end"/>
                    </w:r>
                  </w:sdtContent>
                </w:sdt>
              </w:p>
            </w:sdtContent>
          </w:sdt>
        </w:tc>
      </w:tr>
    </w:tbl>
    <w:p w14:paraId="3061E72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171031" w:rsidRDefault="00171031" w:rsidP="007A0D55">
      <w:pPr>
        <w:spacing w:after="0" w:line="240" w:lineRule="auto"/>
      </w:pPr>
      <w:r>
        <w:separator/>
      </w:r>
    </w:p>
  </w:endnote>
  <w:endnote w:type="continuationSeparator" w:id="0">
    <w:p w14:paraId="36B31F5A" w14:textId="77777777" w:rsidR="00171031" w:rsidRDefault="001710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171031" w:rsidRDefault="00171031" w:rsidP="007A0D55">
      <w:pPr>
        <w:spacing w:after="0" w:line="240" w:lineRule="auto"/>
      </w:pPr>
      <w:r>
        <w:separator/>
      </w:r>
    </w:p>
  </w:footnote>
  <w:footnote w:type="continuationSeparator" w:id="0">
    <w:p w14:paraId="2DCD4854" w14:textId="77777777" w:rsidR="00171031" w:rsidRDefault="001710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171031" w:rsidRDefault="001710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88A4D2" w14:textId="77777777" w:rsidR="00171031" w:rsidRDefault="001710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0749"/>
    <w:rsid w:val="00052040"/>
    <w:rsid w:val="0009521B"/>
    <w:rsid w:val="000A4528"/>
    <w:rsid w:val="000A4828"/>
    <w:rsid w:val="000B25AE"/>
    <w:rsid w:val="000B55AB"/>
    <w:rsid w:val="000D24DC"/>
    <w:rsid w:val="000D5CB2"/>
    <w:rsid w:val="000E0C7E"/>
    <w:rsid w:val="00101B2E"/>
    <w:rsid w:val="00116FA0"/>
    <w:rsid w:val="0015114C"/>
    <w:rsid w:val="00171031"/>
    <w:rsid w:val="0018621A"/>
    <w:rsid w:val="001A21F3"/>
    <w:rsid w:val="001A2537"/>
    <w:rsid w:val="001A6A06"/>
    <w:rsid w:val="001C32F3"/>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53ACA"/>
    <w:rsid w:val="00462DBE"/>
    <w:rsid w:val="00464699"/>
    <w:rsid w:val="00483379"/>
    <w:rsid w:val="00487BC5"/>
    <w:rsid w:val="0049340B"/>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536D9"/>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8423F"/>
    <w:rsid w:val="00CA0A34"/>
    <w:rsid w:val="00CC586D"/>
    <w:rsid w:val="00CC6086"/>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239AE"/>
    <w:rsid w:val="00F36937"/>
    <w:rsid w:val="00F60F53"/>
    <w:rsid w:val="00FA1925"/>
    <w:rsid w:val="00FB11DE"/>
    <w:rsid w:val="00FB589A"/>
    <w:rsid w:val="00FB7317"/>
    <w:rsid w:val="00FC74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8"/>
    <w:rsid w:val="00264588"/>
    <w:rsid w:val="00443115"/>
    <w:rsid w:val="009F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CC187C89-056E-E541-A307-55BA48E9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82</TotalTime>
  <Pages>5</Pages>
  <Words>1810</Words>
  <Characters>10321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cp:lastModifiedBy>
  <cp:revision>24</cp:revision>
  <dcterms:created xsi:type="dcterms:W3CDTF">2014-10-12T18:44:00Z</dcterms:created>
  <dcterms:modified xsi:type="dcterms:W3CDTF">2015-01-30T05:53:00Z</dcterms:modified>
</cp:coreProperties>
</file>