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F00B1B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D8E6999" w14:textId="77777777" w:rsidR="00B574C9" w:rsidRPr="00CC586D" w:rsidRDefault="00B574C9" w:rsidP="00814853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1EF4D3A3F6F45DBBBFB99A5136257A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B75DBF0" w14:textId="77777777" w:rsidR="00B574C9" w:rsidRPr="00CC586D" w:rsidRDefault="00B574C9" w:rsidP="00814853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FD98E20DA1C41C5879D633C1AC671AA"/>
            </w:placeholder>
            <w:text/>
          </w:sdtPr>
          <w:sdtEndPr/>
          <w:sdtContent>
            <w:tc>
              <w:tcPr>
                <w:tcW w:w="2073" w:type="dxa"/>
              </w:tcPr>
              <w:p w14:paraId="6383595B" w14:textId="77777777" w:rsidR="00B574C9" w:rsidRDefault="00A95FF6" w:rsidP="00814853">
                <w:r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E09470D91034EC69B938EE128402F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107E9BA" w14:textId="77777777" w:rsidR="00B574C9" w:rsidRDefault="00A95FF6" w:rsidP="0081485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3B9FC1AA7C4D34A1AA0B582B9DAA99"/>
            </w:placeholder>
            <w:text/>
          </w:sdtPr>
          <w:sdtEndPr/>
          <w:sdtContent>
            <w:tc>
              <w:tcPr>
                <w:tcW w:w="2642" w:type="dxa"/>
              </w:tcPr>
              <w:p w14:paraId="679E4D19" w14:textId="77777777" w:rsidR="00B574C9" w:rsidRDefault="00A95FF6" w:rsidP="00814853">
                <w:r>
                  <w:t>Lam</w:t>
                </w:r>
              </w:p>
            </w:tc>
          </w:sdtContent>
        </w:sdt>
      </w:tr>
      <w:tr w:rsidR="00B574C9" w14:paraId="4F194B2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ADA593" w14:textId="77777777" w:rsidR="00B574C9" w:rsidRPr="001A6A06" w:rsidRDefault="00B574C9" w:rsidP="0081485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C7368D3400147E083B13878D03FB5D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8B5BCD0" w14:textId="77777777" w:rsidR="00B574C9" w:rsidRDefault="00B574C9" w:rsidP="00814853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36B49C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6618D4" w14:textId="77777777" w:rsidR="00B574C9" w:rsidRPr="001A6A06" w:rsidRDefault="00B574C9" w:rsidP="0081485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32C1CACC49A46898DC165D1B74A6F7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FD32CD2" w14:textId="77777777" w:rsidR="00B574C9" w:rsidRDefault="00A95FF6" w:rsidP="00814853">
                <w:r>
                  <w:t>SUNY Buffalo</w:t>
                </w:r>
              </w:p>
            </w:tc>
          </w:sdtContent>
        </w:sdt>
      </w:tr>
    </w:tbl>
    <w:p w14:paraId="45FA6129" w14:textId="77777777" w:rsidR="003D3579" w:rsidRDefault="003D3579" w:rsidP="00814853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E385E7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6E4420" w14:textId="77777777" w:rsidR="00244BB0" w:rsidRPr="00244BB0" w:rsidRDefault="00244BB0" w:rsidP="0081485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9565D0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FFCBD5B6E36404EB23978B0B9BF4F1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8D933E" w14:textId="77777777" w:rsidR="003F0D73" w:rsidRPr="00FB589A" w:rsidRDefault="00A95FF6" w:rsidP="00814853">
                <w:r w:rsidRPr="00814853">
                  <w:rPr>
                    <w:b/>
                  </w:rPr>
                  <w:t>Burroughs, William S.</w:t>
                </w:r>
                <w:r w:rsidR="00747BE2" w:rsidRPr="00814853">
                  <w:rPr>
                    <w:b/>
                  </w:rPr>
                  <w:t xml:space="preserve"> (1914-1997)</w:t>
                </w:r>
              </w:p>
            </w:tc>
          </w:sdtContent>
        </w:sdt>
      </w:tr>
      <w:tr w:rsidR="00464699" w14:paraId="05130178" w14:textId="77777777" w:rsidTr="007821B0">
        <w:sdt>
          <w:sdtPr>
            <w:alias w:val="Variant headwords"/>
            <w:tag w:val="variantHeadwords"/>
            <w:id w:val="173464402"/>
            <w:placeholder>
              <w:docPart w:val="6B77FC7A70A749B7A09269EFB445C0E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3CD062" w14:textId="77777777" w:rsidR="00464699" w:rsidRDefault="00A95FF6" w:rsidP="00814853">
                <w:r>
                  <w:t>Burroughs, William Seward</w:t>
                </w:r>
              </w:p>
            </w:tc>
          </w:sdtContent>
        </w:sdt>
      </w:tr>
      <w:tr w:rsidR="00E85A05" w14:paraId="43E69696" w14:textId="77777777" w:rsidTr="003F0D73">
        <w:sdt>
          <w:sdtPr>
            <w:alias w:val="Abstract"/>
            <w:tag w:val="abstract"/>
            <w:id w:val="-635871867"/>
            <w:placeholder>
              <w:docPart w:val="9CD53D7DCBE54B46A04F68C03091C46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2BFF1B" w14:textId="77777777" w:rsidR="00E85A05" w:rsidRDefault="00A95FF6" w:rsidP="00814853">
                <w:r>
                  <w:t xml:space="preserve">Born in St. Louis, Missouri, William S. Burroughs was a major figure of the Beat Generation. He is known primarily for his controversial novel </w:t>
                </w:r>
                <w:r>
                  <w:rPr>
                    <w:i/>
                  </w:rPr>
                  <w:t>Naked Lunch</w:t>
                </w:r>
                <w:r>
                  <w:t xml:space="preserve"> (1959)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>the subject of a U.S. obscenity trial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 xml:space="preserve">and for his use of the cut-up technique, developed by his friend, British-born artist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>.</w:t>
                </w:r>
              </w:p>
            </w:tc>
          </w:sdtContent>
        </w:sdt>
      </w:tr>
      <w:tr w:rsidR="003F0D73" w14:paraId="08B3A378" w14:textId="77777777" w:rsidTr="003F0D73">
        <w:sdt>
          <w:sdtPr>
            <w:alias w:val="Article text"/>
            <w:tag w:val="articleText"/>
            <w:id w:val="634067588"/>
            <w:placeholder>
              <w:docPart w:val="739F00313A73453B8EC49259038D285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2BC1ED" w14:textId="77777777" w:rsidR="00A95FF6" w:rsidRDefault="00A95FF6" w:rsidP="00814853">
                <w:r>
                  <w:t xml:space="preserve">Born in St. Louis, Missouri, William S. Burroughs was a major figure of the Beat Generation. He is known primarily for his controversial novel </w:t>
                </w:r>
                <w:r>
                  <w:rPr>
                    <w:i/>
                  </w:rPr>
                  <w:t>Naked Lunch</w:t>
                </w:r>
                <w:r>
                  <w:t xml:space="preserve"> (1959)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>the subject of a U.S. obscenity trial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 xml:space="preserve">and for his use of the cut-up technique, developed by his friend, British-born artist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 xml:space="preserve">. The technique involves cutting up and reassembling text or film in random order to produce non-linear anti-narratives; influences include Dadaist collage procedures and T.S. Eliot’s ‘The Waste Land’. Using this technique, Burroughs collaborated with </w:t>
                </w:r>
                <w:proofErr w:type="spellStart"/>
                <w:r>
                  <w:t>Gysin</w:t>
                </w:r>
                <w:proofErr w:type="spellEnd"/>
                <w:r>
                  <w:t xml:space="preserve"> and filmmaker Anthony Balch to produce short experimental films, including </w:t>
                </w:r>
                <w:r>
                  <w:rPr>
                    <w:i/>
                  </w:rPr>
                  <w:t>Towers Open Fire</w:t>
                </w:r>
                <w:r>
                  <w:t xml:space="preserve"> (1963), </w:t>
                </w:r>
                <w:r>
                  <w:rPr>
                    <w:i/>
                  </w:rPr>
                  <w:t>The Cut Ups</w:t>
                </w:r>
                <w:r>
                  <w:t xml:space="preserve"> (1967), and </w:t>
                </w:r>
                <w:r>
                  <w:rPr>
                    <w:i/>
                  </w:rPr>
                  <w:t>Bill and Tony</w:t>
                </w:r>
                <w:r>
                  <w:t xml:space="preserve"> (1972). </w:t>
                </w:r>
                <w:r w:rsidRPr="00A55E4F">
                  <w:t xml:space="preserve">The films juxtapose </w:t>
                </w:r>
                <w:r>
                  <w:t xml:space="preserve">and overlay </w:t>
                </w:r>
                <w:r w:rsidRPr="00A55E4F">
                  <w:t xml:space="preserve">documentary footage of Burroughs and others with stock footage, </w:t>
                </w:r>
                <w:r>
                  <w:t>as well as surreal, pornographic, and science-fiction imagery. Burroughs also narrated portions of the films, in part using text appropriated from Scientology manuals and film scripts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 xml:space="preserve">notably Tod Browning’s </w:t>
                </w:r>
                <w:r>
                  <w:rPr>
                    <w:i/>
                  </w:rPr>
                  <w:t>Freaks</w:t>
                </w:r>
                <w:r>
                  <w:t xml:space="preserve"> (1932). Fragments from </w:t>
                </w:r>
                <w:r w:rsidRPr="00BF4D5F">
                  <w:rPr>
                    <w:i/>
                  </w:rPr>
                  <w:t>The Soft M</w:t>
                </w:r>
                <w:r>
                  <w:rPr>
                    <w:i/>
                  </w:rPr>
                  <w:t>achine</w:t>
                </w:r>
                <w:r>
                  <w:t xml:space="preserve"> (1961), part of the science-fiction </w:t>
                </w:r>
                <w:r w:rsidRPr="00BF4D5F">
                  <w:rPr>
                    <w:i/>
                  </w:rPr>
                  <w:t>Nova Trilogy</w:t>
                </w:r>
                <w:r w:rsidRPr="00BF4D5F">
                  <w:t>,</w:t>
                </w:r>
                <w:r>
                  <w:t xml:space="preserve"> appear in the narration of </w:t>
                </w:r>
                <w:r>
                  <w:rPr>
                    <w:i/>
                  </w:rPr>
                  <w:t>Towers Open Fire</w:t>
                </w:r>
                <w:r>
                  <w:t>. Burroughs also appeared in numerous feature films.</w:t>
                </w:r>
              </w:p>
              <w:p w14:paraId="29BB54E0" w14:textId="77777777" w:rsidR="00A95FF6" w:rsidRDefault="00A95FF6" w:rsidP="00814853"/>
              <w:p w14:paraId="12B3DC90" w14:textId="77777777" w:rsidR="00A95FF6" w:rsidRPr="00814853" w:rsidRDefault="00A95FF6" w:rsidP="00814853">
                <w:pPr>
                  <w:pStyle w:val="Heading2"/>
                  <w:spacing w:after="0"/>
                  <w:ind w:left="0"/>
                  <w:rPr>
                    <w:rFonts w:asciiTheme="minorHAnsi" w:hAnsiTheme="minorHAnsi"/>
                    <w:color w:val="auto"/>
                  </w:rPr>
                </w:pPr>
                <w:r w:rsidRPr="00814853">
                  <w:rPr>
                    <w:rFonts w:asciiTheme="minorHAnsi" w:hAnsiTheme="minorHAnsi"/>
                    <w:color w:val="auto"/>
                    <w:u w:val="single"/>
                  </w:rPr>
                  <w:t>Select</w:t>
                </w:r>
                <w:r w:rsidR="00814853" w:rsidRPr="00814853">
                  <w:rPr>
                    <w:rFonts w:asciiTheme="minorHAnsi" w:hAnsiTheme="minorHAnsi"/>
                    <w:color w:val="auto"/>
                    <w:u w:val="single"/>
                  </w:rPr>
                  <w:t>ed List of</w:t>
                </w:r>
                <w:r w:rsidRPr="00814853">
                  <w:rPr>
                    <w:rFonts w:asciiTheme="minorHAnsi" w:hAnsiTheme="minorHAnsi"/>
                    <w:color w:val="auto"/>
                    <w:u w:val="single"/>
                  </w:rPr>
                  <w:t xml:space="preserve"> </w:t>
                </w:r>
                <w:r w:rsidR="00814853" w:rsidRPr="00814853">
                  <w:rPr>
                    <w:rFonts w:asciiTheme="minorHAnsi" w:hAnsiTheme="minorHAnsi"/>
                    <w:color w:val="auto"/>
                    <w:u w:val="single"/>
                  </w:rPr>
                  <w:t>Works</w:t>
                </w:r>
                <w:r w:rsidR="00814853">
                  <w:rPr>
                    <w:rFonts w:asciiTheme="minorHAnsi" w:hAnsiTheme="minorHAnsi"/>
                    <w:color w:val="auto"/>
                  </w:rPr>
                  <w:t>:</w:t>
                </w:r>
              </w:p>
              <w:p w14:paraId="1921313E" w14:textId="77777777" w:rsidR="00A95FF6" w:rsidRPr="0026218C" w:rsidRDefault="00A95FF6" w:rsidP="00814853">
                <w:pPr>
                  <w:ind w:left="142"/>
                </w:pPr>
                <w:r>
                  <w:rPr>
                    <w:i/>
                  </w:rPr>
                  <w:t>Junkie</w:t>
                </w:r>
                <w:r>
                  <w:t xml:space="preserve"> (Ace, 1953)</w:t>
                </w:r>
              </w:p>
              <w:p w14:paraId="296AE274" w14:textId="77777777" w:rsidR="00A95FF6" w:rsidRDefault="00A95FF6" w:rsidP="00814853">
                <w:pPr>
                  <w:ind w:left="142"/>
                </w:pPr>
                <w:r>
                  <w:rPr>
                    <w:i/>
                  </w:rPr>
                  <w:t>Naked Lunch</w:t>
                </w:r>
                <w:r>
                  <w:t xml:space="preserve"> (Grove, 1959)</w:t>
                </w:r>
              </w:p>
              <w:p w14:paraId="047E4832" w14:textId="77777777" w:rsidR="00A95FF6" w:rsidRDefault="00A95FF6" w:rsidP="00814853">
                <w:pPr>
                  <w:ind w:left="142"/>
                </w:pPr>
                <w:r>
                  <w:rPr>
                    <w:i/>
                  </w:rPr>
                  <w:t>The Soft Machine</w:t>
                </w:r>
                <w:r>
                  <w:t xml:space="preserve"> (Olympia, 1961)</w:t>
                </w:r>
              </w:p>
              <w:p w14:paraId="7BA467A6" w14:textId="77777777" w:rsidR="00A95FF6" w:rsidRDefault="00A95FF6" w:rsidP="00814853">
                <w:pPr>
                  <w:ind w:left="142"/>
                </w:pPr>
                <w:r>
                  <w:rPr>
                    <w:i/>
                  </w:rPr>
                  <w:t>The Ticket that Exploded</w:t>
                </w:r>
                <w:r>
                  <w:t xml:space="preserve"> (Olympia, 1962)</w:t>
                </w:r>
              </w:p>
              <w:p w14:paraId="6D294210" w14:textId="77777777" w:rsidR="00A95FF6" w:rsidRPr="0026218C" w:rsidRDefault="00A95FF6" w:rsidP="00814853">
                <w:pPr>
                  <w:ind w:left="142"/>
                </w:pPr>
                <w:r>
                  <w:rPr>
                    <w:i/>
                  </w:rPr>
                  <w:t>Nova Express</w:t>
                </w:r>
                <w:r>
                  <w:t xml:space="preserve"> (Grove, 1964)</w:t>
                </w:r>
              </w:p>
              <w:p w14:paraId="62D85C44" w14:textId="77777777" w:rsidR="00A95FF6" w:rsidRDefault="00A95FF6" w:rsidP="00814853">
                <w:pPr>
                  <w:ind w:left="142"/>
                </w:pPr>
                <w:r>
                  <w:rPr>
                    <w:i/>
                  </w:rPr>
                  <w:t>The Last Words of Dutch Schultz: A Fiction in the Form of a Film Script</w:t>
                </w:r>
                <w:r>
                  <w:t xml:space="preserve"> (Cape Goliard, 1970)</w:t>
                </w:r>
              </w:p>
              <w:p w14:paraId="215891AB" w14:textId="77777777" w:rsidR="00A95FF6" w:rsidRPr="00B23EAB" w:rsidRDefault="00A95FF6" w:rsidP="00814853">
                <w:pPr>
                  <w:ind w:left="142"/>
                </w:pPr>
                <w:r>
                  <w:rPr>
                    <w:i/>
                  </w:rPr>
                  <w:t>The Job: Interviews with William S. Burroughs</w:t>
                </w:r>
                <w:r>
                  <w:t xml:space="preserve"> (Conducted with Daniel </w:t>
                </w:r>
                <w:proofErr w:type="spellStart"/>
                <w:r>
                  <w:t>Odier</w:t>
                </w:r>
                <w:proofErr w:type="spellEnd"/>
                <w:r>
                  <w:t>; Grove, 1970)</w:t>
                </w:r>
              </w:p>
              <w:p w14:paraId="5DD9155A" w14:textId="77777777" w:rsidR="00A95FF6" w:rsidRDefault="00A95FF6" w:rsidP="00814853">
                <w:pPr>
                  <w:ind w:left="142"/>
                </w:pPr>
                <w:r>
                  <w:rPr>
                    <w:i/>
                  </w:rPr>
                  <w:t>The Third Mind</w:t>
                </w:r>
                <w:r>
                  <w:t xml:space="preserve"> (Co-authored with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>; Viking, 1978) (Includes cut-up texts and essays on the cut-up technique)</w:t>
                </w:r>
                <w:bookmarkStart w:id="0" w:name="_GoBack"/>
                <w:bookmarkEnd w:id="0"/>
              </w:p>
              <w:p w14:paraId="6C14FB6E" w14:textId="77777777" w:rsidR="00A95FF6" w:rsidRDefault="00A95FF6" w:rsidP="00814853"/>
              <w:p w14:paraId="7BFE8DB7" w14:textId="77777777" w:rsidR="00A95FF6" w:rsidRPr="00814853" w:rsidRDefault="002D12CA" w:rsidP="00814853">
                <w:pPr>
                  <w:pStyle w:val="Heading2"/>
                  <w:spacing w:after="0"/>
                  <w:ind w:left="0"/>
                  <w:outlineLvl w:val="1"/>
                  <w:rPr>
                    <w:rFonts w:asciiTheme="minorHAnsi" w:hAnsiTheme="minorHAnsi"/>
                  </w:rPr>
                </w:pPr>
                <w:r w:rsidRPr="00814853">
                  <w:rPr>
                    <w:rFonts w:asciiTheme="minorHAnsi" w:hAnsiTheme="minorHAnsi"/>
                    <w:u w:val="single"/>
                  </w:rPr>
                  <w:t>Select</w:t>
                </w:r>
                <w:r w:rsidR="00814853" w:rsidRPr="00814853">
                  <w:rPr>
                    <w:rFonts w:asciiTheme="minorHAnsi" w:hAnsiTheme="minorHAnsi"/>
                    <w:u w:val="single"/>
                  </w:rPr>
                  <w:t>ed</w:t>
                </w:r>
                <w:r w:rsidRPr="00814853">
                  <w:rPr>
                    <w:rFonts w:asciiTheme="minorHAnsi" w:hAnsiTheme="minorHAnsi"/>
                    <w:u w:val="single"/>
                  </w:rPr>
                  <w:t xml:space="preserve"> Filmography</w:t>
                </w:r>
                <w:r w:rsidR="00814853">
                  <w:rPr>
                    <w:rFonts w:asciiTheme="minorHAnsi" w:hAnsiTheme="minorHAnsi"/>
                  </w:rPr>
                  <w:t>:</w:t>
                </w:r>
              </w:p>
              <w:p w14:paraId="6F8F8EE7" w14:textId="77777777" w:rsidR="0079483B" w:rsidRPr="00814853" w:rsidRDefault="00A95FF6" w:rsidP="00814853">
                <w:pPr>
                  <w:ind w:left="142"/>
                  <w:rPr>
                    <w:highlight w:val="yellow"/>
                  </w:rPr>
                </w:pPr>
                <w:proofErr w:type="spellStart"/>
                <w:r w:rsidRPr="00814853">
                  <w:rPr>
                    <w:i/>
                    <w:highlight w:val="yellow"/>
                  </w:rPr>
                  <w:t>Häxan</w:t>
                </w:r>
                <w:proofErr w:type="spellEnd"/>
                <w:r w:rsidRPr="00814853">
                  <w:rPr>
                    <w:i/>
                    <w:highlight w:val="yellow"/>
                  </w:rPr>
                  <w:t xml:space="preserve"> </w:t>
                </w:r>
                <w:r w:rsidR="0079483B" w:rsidRPr="00814853">
                  <w:rPr>
                    <w:highlight w:val="yellow"/>
                  </w:rPr>
                  <w:t>(1922)</w:t>
                </w:r>
              </w:p>
              <w:p w14:paraId="716A23A2" w14:textId="77777777" w:rsidR="00836C64" w:rsidRPr="00814853" w:rsidRDefault="00A95FF6" w:rsidP="00814853">
                <w:pPr>
                  <w:ind w:left="720"/>
                  <w:rPr>
                    <w:highlight w:val="yellow"/>
                  </w:rPr>
                </w:pPr>
                <w:r w:rsidRPr="00814853">
                  <w:rPr>
                    <w:highlight w:val="yellow"/>
                  </w:rPr>
                  <w:t xml:space="preserve">(Swedish film directed by Benjamin Christensen; re-released by Balch in 1968 with the subtitle </w:t>
                </w:r>
                <w:r w:rsidRPr="00814853">
                  <w:rPr>
                    <w:i/>
                    <w:highlight w:val="yellow"/>
                  </w:rPr>
                  <w:t>Witchcraft Through the Ages</w:t>
                </w:r>
                <w:r w:rsidR="00B86F76" w:rsidRPr="00814853">
                  <w:rPr>
                    <w:highlight w:val="yellow"/>
                  </w:rPr>
                  <w:t xml:space="preserve">, with expanded narration </w:t>
                </w:r>
                <w:r w:rsidRPr="00814853">
                  <w:rPr>
                    <w:highlight w:val="yellow"/>
                  </w:rPr>
                  <w:t>by Burroughs)</w:t>
                </w:r>
              </w:p>
              <w:p w14:paraId="0FE5F777" w14:textId="77777777" w:rsidR="00B86F76" w:rsidRPr="00814853" w:rsidRDefault="00836C64" w:rsidP="00814853">
                <w:pPr>
                  <w:ind w:left="720"/>
                  <w:rPr>
                    <w:highlight w:val="yellow"/>
                  </w:rPr>
                </w:pPr>
                <w:r w:rsidRPr="00814853">
                  <w:rPr>
                    <w:highlight w:val="yellow"/>
                  </w:rPr>
                  <w:t xml:space="preserve">Link: </w:t>
                </w:r>
                <w:hyperlink r:id="rId9" w:history="1">
                  <w:r w:rsidR="00B86F76" w:rsidRPr="00814853">
                    <w:rPr>
                      <w:rStyle w:val="Hyperlink"/>
                      <w:highlight w:val="yellow"/>
                    </w:rPr>
                    <w:t>https://archive.org/details/WitchcraftThroughTheAges-haxan-WilliamBurroughsNarration</w:t>
                  </w:r>
                </w:hyperlink>
              </w:p>
              <w:p w14:paraId="04533C38" w14:textId="77777777" w:rsidR="00B86F76" w:rsidRPr="00814853" w:rsidRDefault="00B86F76" w:rsidP="00814853">
                <w:pPr>
                  <w:rPr>
                    <w:highlight w:val="yellow"/>
                  </w:rPr>
                </w:pPr>
              </w:p>
              <w:p w14:paraId="0839D55D" w14:textId="77777777" w:rsidR="00836C64" w:rsidRPr="00814853" w:rsidRDefault="00A95FF6" w:rsidP="00814853">
                <w:pPr>
                  <w:ind w:left="142"/>
                  <w:rPr>
                    <w:highlight w:val="yellow"/>
                  </w:rPr>
                </w:pPr>
                <w:r w:rsidRPr="00814853">
                  <w:rPr>
                    <w:i/>
                    <w:highlight w:val="yellow"/>
                  </w:rPr>
                  <w:t>Towers Open Fire</w:t>
                </w:r>
                <w:r w:rsidR="00836C64" w:rsidRPr="00814853">
                  <w:rPr>
                    <w:highlight w:val="yellow"/>
                  </w:rPr>
                  <w:t xml:space="preserve"> (1963)</w:t>
                </w:r>
              </w:p>
              <w:p w14:paraId="2DBAF9EC" w14:textId="77777777" w:rsidR="00836C64" w:rsidRPr="00814853" w:rsidRDefault="00836C64" w:rsidP="00814853">
                <w:pPr>
                  <w:ind w:left="720"/>
                  <w:rPr>
                    <w:highlight w:val="yellow"/>
                  </w:rPr>
                </w:pPr>
                <w:r w:rsidRPr="00814853">
                  <w:rPr>
                    <w:highlight w:val="yellow"/>
                  </w:rPr>
                  <w:t xml:space="preserve">Link: </w:t>
                </w:r>
                <w:hyperlink r:id="rId10" w:history="1">
                  <w:r w:rsidRPr="00814853">
                    <w:rPr>
                      <w:rStyle w:val="Hyperlink"/>
                      <w:highlight w:val="yellow"/>
                    </w:rPr>
                    <w:t>http://www.youtube.com/watch?v=SjB--bgcBa0</w:t>
                  </w:r>
                </w:hyperlink>
              </w:p>
              <w:p w14:paraId="7912A1DB" w14:textId="77777777" w:rsidR="004401D5" w:rsidRPr="00814853" w:rsidRDefault="00E14965" w:rsidP="00814853">
                <w:pPr>
                  <w:keepNext/>
                  <w:ind w:left="720"/>
                  <w:rPr>
                    <w:highlight w:val="yellow"/>
                  </w:rPr>
                </w:pPr>
                <w:r w:rsidRPr="00814853">
                  <w:rPr>
                    <w:highlight w:val="yellow"/>
                  </w:rPr>
                  <w:t>File: b</w:t>
                </w:r>
                <w:r w:rsidR="004401D5" w:rsidRPr="00814853">
                  <w:rPr>
                    <w:highlight w:val="yellow"/>
                  </w:rPr>
                  <w:t>urroughs_towers.jpg</w:t>
                </w:r>
              </w:p>
              <w:p w14:paraId="5AD84791" w14:textId="77777777" w:rsidR="004401D5" w:rsidRPr="00814853" w:rsidRDefault="00FD00F4" w:rsidP="00814853">
                <w:pPr>
                  <w:pStyle w:val="Caption"/>
                  <w:spacing w:after="0"/>
                  <w:ind w:left="720"/>
                  <w:rPr>
                    <w:highlight w:val="yellow"/>
                  </w:rPr>
                </w:pPr>
                <w:r w:rsidRPr="00814853">
                  <w:rPr>
                    <w:highlight w:val="yellow"/>
                  </w:rPr>
                  <w:fldChar w:fldCharType="begin"/>
                </w:r>
                <w:r w:rsidRPr="00814853">
                  <w:rPr>
                    <w:highlight w:val="yellow"/>
                  </w:rPr>
                  <w:instrText xml:space="preserve"> SEQ Figure \* ARABIC </w:instrText>
                </w:r>
                <w:r w:rsidRPr="00814853">
                  <w:rPr>
                    <w:highlight w:val="yellow"/>
                  </w:rPr>
                  <w:fldChar w:fldCharType="separate"/>
                </w:r>
                <w:r w:rsidR="004401D5" w:rsidRPr="00814853">
                  <w:rPr>
                    <w:noProof/>
                    <w:highlight w:val="yellow"/>
                  </w:rPr>
                  <w:t>1</w:t>
                </w:r>
                <w:r w:rsidRPr="00814853">
                  <w:rPr>
                    <w:noProof/>
                    <w:highlight w:val="yellow"/>
                  </w:rPr>
                  <w:fldChar w:fldCharType="end"/>
                </w:r>
                <w:r w:rsidR="004401D5" w:rsidRPr="00814853">
                  <w:rPr>
                    <w:highlight w:val="yellow"/>
                  </w:rPr>
                  <w:t xml:space="preserve"> From Towers Open Fire</w:t>
                </w:r>
              </w:p>
              <w:p w14:paraId="363E6D01" w14:textId="77777777" w:rsidR="00836C64" w:rsidRPr="00814853" w:rsidRDefault="00836C64" w:rsidP="00814853">
                <w:pPr>
                  <w:rPr>
                    <w:highlight w:val="yellow"/>
                  </w:rPr>
                </w:pPr>
              </w:p>
              <w:p w14:paraId="13E88559" w14:textId="77777777" w:rsidR="00836C64" w:rsidRPr="00814853" w:rsidRDefault="00A95FF6" w:rsidP="00814853">
                <w:pPr>
                  <w:ind w:left="142"/>
                  <w:rPr>
                    <w:highlight w:val="yellow"/>
                  </w:rPr>
                </w:pPr>
                <w:r w:rsidRPr="00814853">
                  <w:rPr>
                    <w:i/>
                    <w:highlight w:val="yellow"/>
                  </w:rPr>
                  <w:t>William Buys a Parrot</w:t>
                </w:r>
                <w:r w:rsidR="00B86F76" w:rsidRPr="00814853">
                  <w:rPr>
                    <w:highlight w:val="yellow"/>
                  </w:rPr>
                  <w:t xml:space="preserve"> (1963)</w:t>
                </w:r>
              </w:p>
              <w:p w14:paraId="5A5073D5" w14:textId="77777777" w:rsidR="00836C64" w:rsidRPr="00814853" w:rsidRDefault="00836C64" w:rsidP="00814853">
                <w:pPr>
                  <w:ind w:left="720"/>
                  <w:rPr>
                    <w:highlight w:val="yellow"/>
                  </w:rPr>
                </w:pPr>
                <w:r w:rsidRPr="00814853">
                  <w:rPr>
                    <w:highlight w:val="yellow"/>
                  </w:rPr>
                  <w:t xml:space="preserve">Link: </w:t>
                </w:r>
                <w:hyperlink r:id="rId11" w:history="1">
                  <w:r w:rsidRPr="00814853">
                    <w:rPr>
                      <w:rStyle w:val="Hyperlink"/>
                      <w:highlight w:val="yellow"/>
                    </w:rPr>
                    <w:t>http://www.youtube.com/watch?v=ME-t5lZ5r9U</w:t>
                  </w:r>
                </w:hyperlink>
              </w:p>
              <w:p w14:paraId="5B789DAD" w14:textId="77777777" w:rsidR="00A95FF6" w:rsidRPr="00814853" w:rsidRDefault="00A95FF6" w:rsidP="00814853">
                <w:pPr>
                  <w:rPr>
                    <w:highlight w:val="yellow"/>
                  </w:rPr>
                </w:pPr>
              </w:p>
              <w:p w14:paraId="3D45D3E2" w14:textId="77777777" w:rsidR="00836C64" w:rsidRPr="00814853" w:rsidRDefault="00A95FF6" w:rsidP="00814853">
                <w:pPr>
                  <w:ind w:left="142"/>
                  <w:rPr>
                    <w:highlight w:val="yellow"/>
                  </w:rPr>
                </w:pPr>
                <w:r w:rsidRPr="00814853">
                  <w:rPr>
                    <w:i/>
                    <w:highlight w:val="yellow"/>
                  </w:rPr>
                  <w:t>The Cut Ups</w:t>
                </w:r>
                <w:r w:rsidRPr="00814853">
                  <w:rPr>
                    <w:highlight w:val="yellow"/>
                  </w:rPr>
                  <w:t xml:space="preserve"> (1967)</w:t>
                </w:r>
              </w:p>
              <w:p w14:paraId="3ADE5D5E" w14:textId="77777777" w:rsidR="00836C64" w:rsidRPr="00814853" w:rsidRDefault="00836C64" w:rsidP="00814853">
                <w:pPr>
                  <w:ind w:left="720"/>
                  <w:rPr>
                    <w:highlight w:val="yellow"/>
                  </w:rPr>
                </w:pPr>
                <w:r w:rsidRPr="00814853">
                  <w:rPr>
                    <w:highlight w:val="yellow"/>
                  </w:rPr>
                  <w:t xml:space="preserve">Link: </w:t>
                </w:r>
                <w:hyperlink r:id="rId12" w:history="1">
                  <w:r w:rsidRPr="00814853">
                    <w:rPr>
                      <w:rStyle w:val="Hyperlink"/>
                      <w:highlight w:val="yellow"/>
                    </w:rPr>
                    <w:t>http://www.youtube.com/watch?v=n7_Y0NvLtH4</w:t>
                  </w:r>
                </w:hyperlink>
              </w:p>
              <w:p w14:paraId="7FB0B7EF" w14:textId="77777777" w:rsidR="00836C64" w:rsidRPr="00814853" w:rsidRDefault="00836C64" w:rsidP="00814853">
                <w:pPr>
                  <w:rPr>
                    <w:highlight w:val="yellow"/>
                  </w:rPr>
                </w:pPr>
              </w:p>
              <w:p w14:paraId="398D5565" w14:textId="77777777" w:rsidR="008264DD" w:rsidRPr="00814853" w:rsidRDefault="00A95FF6" w:rsidP="00814853">
                <w:pPr>
                  <w:ind w:left="142"/>
                  <w:rPr>
                    <w:highlight w:val="yellow"/>
                  </w:rPr>
                </w:pPr>
                <w:r w:rsidRPr="00814853">
                  <w:rPr>
                    <w:i/>
                    <w:highlight w:val="yellow"/>
                  </w:rPr>
                  <w:t>Bill and Tony</w:t>
                </w:r>
                <w:r w:rsidR="00836C64" w:rsidRPr="00814853">
                  <w:rPr>
                    <w:highlight w:val="yellow"/>
                  </w:rPr>
                  <w:t xml:space="preserve"> (1972)</w:t>
                </w:r>
              </w:p>
              <w:p w14:paraId="7E11CA0C" w14:textId="77777777" w:rsidR="00A95FF6" w:rsidRPr="00814853" w:rsidRDefault="008264DD" w:rsidP="00814853">
                <w:pPr>
                  <w:ind w:left="720"/>
                  <w:rPr>
                    <w:highlight w:val="yellow"/>
                  </w:rPr>
                </w:pPr>
                <w:r w:rsidRPr="00814853">
                  <w:rPr>
                    <w:highlight w:val="yellow"/>
                  </w:rPr>
                  <w:t>Link</w:t>
                </w:r>
                <w:r w:rsidR="00836C64" w:rsidRPr="00814853">
                  <w:rPr>
                    <w:highlight w:val="yellow"/>
                  </w:rPr>
                  <w:t xml:space="preserve">: </w:t>
                </w:r>
                <w:hyperlink r:id="rId13" w:history="1">
                  <w:r w:rsidR="00836C64" w:rsidRPr="00814853">
                    <w:rPr>
                      <w:rStyle w:val="Hyperlink"/>
                      <w:highlight w:val="yellow"/>
                    </w:rPr>
                    <w:t>http://www.youtube.com/watch?v=zFrTAJUQKq4</w:t>
                  </w:r>
                </w:hyperlink>
              </w:p>
              <w:p w14:paraId="0B811DB5" w14:textId="77777777" w:rsidR="00836C64" w:rsidRPr="00814853" w:rsidRDefault="00836C64" w:rsidP="00814853">
                <w:pPr>
                  <w:rPr>
                    <w:highlight w:val="yellow"/>
                  </w:rPr>
                </w:pPr>
              </w:p>
              <w:p w14:paraId="735D593B" w14:textId="77777777" w:rsidR="008264DD" w:rsidRPr="00814853" w:rsidRDefault="00A95FF6" w:rsidP="00814853">
                <w:pPr>
                  <w:ind w:left="142"/>
                  <w:rPr>
                    <w:highlight w:val="yellow"/>
                  </w:rPr>
                </w:pPr>
                <w:r w:rsidRPr="00814853">
                  <w:rPr>
                    <w:i/>
                    <w:highlight w:val="yellow"/>
                  </w:rPr>
                  <w:t xml:space="preserve">Ghosts at Number Nine </w:t>
                </w:r>
                <w:r w:rsidR="008264DD" w:rsidRPr="00814853">
                  <w:rPr>
                    <w:highlight w:val="yellow"/>
                  </w:rPr>
                  <w:t>(1982)</w:t>
                </w:r>
              </w:p>
              <w:p w14:paraId="5F351A47" w14:textId="77777777" w:rsidR="00836C64" w:rsidRPr="00814853" w:rsidRDefault="00A95FF6" w:rsidP="00814853">
                <w:pPr>
                  <w:ind w:left="720"/>
                  <w:rPr>
                    <w:highlight w:val="yellow"/>
                  </w:rPr>
                </w:pPr>
                <w:r w:rsidRPr="00814853">
                  <w:rPr>
                    <w:highlight w:val="yellow"/>
                  </w:rPr>
                  <w:t>(Consists of footage filmed by Balch between 1961-1965)</w:t>
                </w:r>
              </w:p>
              <w:p w14:paraId="133DFAB9" w14:textId="77777777" w:rsidR="00836C64" w:rsidRPr="00814853" w:rsidRDefault="00836C64" w:rsidP="00814853">
                <w:pPr>
                  <w:ind w:left="720"/>
                  <w:rPr>
                    <w:highlight w:val="yellow"/>
                  </w:rPr>
                </w:pPr>
                <w:r w:rsidRPr="00814853">
                  <w:rPr>
                    <w:highlight w:val="yellow"/>
                  </w:rPr>
                  <w:t xml:space="preserve">Link: </w:t>
                </w:r>
                <w:hyperlink r:id="rId14" w:history="1">
                  <w:r w:rsidRPr="00814853">
                    <w:rPr>
                      <w:rStyle w:val="Hyperlink"/>
                      <w:highlight w:val="yellow"/>
                    </w:rPr>
                    <w:t>http://www.youtube.com/watch?v=bmeeNFRn7ys</w:t>
                  </w:r>
                </w:hyperlink>
              </w:p>
              <w:p w14:paraId="4BC85862" w14:textId="77777777" w:rsidR="004401D5" w:rsidRPr="00814853" w:rsidRDefault="004401D5" w:rsidP="00814853">
                <w:pPr>
                  <w:keepNext/>
                  <w:ind w:left="720"/>
                  <w:rPr>
                    <w:highlight w:val="yellow"/>
                  </w:rPr>
                </w:pPr>
                <w:r w:rsidRPr="00814853">
                  <w:rPr>
                    <w:highlight w:val="yellow"/>
                  </w:rPr>
                  <w:t>File: burroughs_ghosts.jpg</w:t>
                </w:r>
              </w:p>
              <w:p w14:paraId="5FF384E3" w14:textId="77777777" w:rsidR="00836C64" w:rsidRPr="00814853" w:rsidRDefault="00FD00F4" w:rsidP="00814853">
                <w:pPr>
                  <w:pStyle w:val="Caption"/>
                  <w:spacing w:after="0"/>
                  <w:ind w:left="720"/>
                  <w:rPr>
                    <w:highlight w:val="yellow"/>
                  </w:rPr>
                </w:pPr>
                <w:r w:rsidRPr="00814853">
                  <w:rPr>
                    <w:highlight w:val="yellow"/>
                  </w:rPr>
                  <w:fldChar w:fldCharType="begin"/>
                </w:r>
                <w:r w:rsidRPr="00814853">
                  <w:rPr>
                    <w:highlight w:val="yellow"/>
                  </w:rPr>
                  <w:instrText xml:space="preserve"> SEQ Figure \* ARABIC </w:instrText>
                </w:r>
                <w:r w:rsidRPr="00814853">
                  <w:rPr>
                    <w:highlight w:val="yellow"/>
                  </w:rPr>
                  <w:fldChar w:fldCharType="separate"/>
                </w:r>
                <w:r w:rsidR="004401D5" w:rsidRPr="00814853">
                  <w:rPr>
                    <w:noProof/>
                    <w:highlight w:val="yellow"/>
                  </w:rPr>
                  <w:t>2</w:t>
                </w:r>
                <w:r w:rsidRPr="00814853">
                  <w:rPr>
                    <w:noProof/>
                    <w:highlight w:val="yellow"/>
                  </w:rPr>
                  <w:fldChar w:fldCharType="end"/>
                </w:r>
                <w:r w:rsidR="004401D5" w:rsidRPr="00814853">
                  <w:rPr>
                    <w:highlight w:val="yellow"/>
                  </w:rPr>
                  <w:t xml:space="preserve"> From Ghosts at Number Nine</w:t>
                </w:r>
              </w:p>
              <w:p w14:paraId="1C3DD7C7" w14:textId="77777777" w:rsidR="008264DD" w:rsidRPr="00814853" w:rsidRDefault="00A95FF6" w:rsidP="00814853">
                <w:pPr>
                  <w:ind w:left="142"/>
                  <w:rPr>
                    <w:highlight w:val="yellow"/>
                  </w:rPr>
                </w:pPr>
                <w:r w:rsidRPr="00814853">
                  <w:rPr>
                    <w:i/>
                    <w:highlight w:val="yellow"/>
                  </w:rPr>
                  <w:t>Naked Lunch</w:t>
                </w:r>
                <w:r w:rsidR="008264DD" w:rsidRPr="00814853">
                  <w:rPr>
                    <w:highlight w:val="yellow"/>
                  </w:rPr>
                  <w:t xml:space="preserve"> (1991)</w:t>
                </w:r>
              </w:p>
              <w:p w14:paraId="0B8BA292" w14:textId="77777777" w:rsidR="00A95FF6" w:rsidRPr="00814853" w:rsidRDefault="00A95FF6" w:rsidP="00814853">
                <w:pPr>
                  <w:ind w:left="720"/>
                  <w:rPr>
                    <w:highlight w:val="yellow"/>
                  </w:rPr>
                </w:pPr>
                <w:r w:rsidRPr="00814853">
                  <w:rPr>
                    <w:highlight w:val="yellow"/>
                  </w:rPr>
                  <w:t xml:space="preserve">(Feature film directed by David </w:t>
                </w:r>
                <w:proofErr w:type="spellStart"/>
                <w:r w:rsidRPr="00814853">
                  <w:rPr>
                    <w:highlight w:val="yellow"/>
                  </w:rPr>
                  <w:t>Cronenberg</w:t>
                </w:r>
                <w:proofErr w:type="spellEnd"/>
                <w:r w:rsidRPr="00814853">
                  <w:rPr>
                    <w:highlight w:val="yellow"/>
                  </w:rPr>
                  <w:t>, adapted from Burroughs’s 1959 novel and biographical materials)</w:t>
                </w:r>
              </w:p>
              <w:p w14:paraId="06E87423" w14:textId="77777777" w:rsidR="00836C64" w:rsidRPr="00814853" w:rsidRDefault="00836C64" w:rsidP="00814853">
                <w:pPr>
                  <w:rPr>
                    <w:highlight w:val="yellow"/>
                  </w:rPr>
                </w:pPr>
              </w:p>
              <w:p w14:paraId="1EBC25EE" w14:textId="77777777" w:rsidR="008264DD" w:rsidRPr="00814853" w:rsidRDefault="00A95FF6" w:rsidP="00814853">
                <w:pPr>
                  <w:ind w:left="142"/>
                  <w:rPr>
                    <w:highlight w:val="yellow"/>
                  </w:rPr>
                </w:pPr>
                <w:r w:rsidRPr="00814853">
                  <w:rPr>
                    <w:i/>
                    <w:highlight w:val="yellow"/>
                  </w:rPr>
                  <w:t xml:space="preserve">Ah </w:t>
                </w:r>
                <w:proofErr w:type="spellStart"/>
                <w:r w:rsidRPr="00814853">
                  <w:rPr>
                    <w:i/>
                    <w:highlight w:val="yellow"/>
                  </w:rPr>
                  <w:t>Pook</w:t>
                </w:r>
                <w:proofErr w:type="spellEnd"/>
                <w:r w:rsidRPr="00814853">
                  <w:rPr>
                    <w:i/>
                    <w:highlight w:val="yellow"/>
                  </w:rPr>
                  <w:t xml:space="preserve"> Is Here </w:t>
                </w:r>
                <w:r w:rsidR="008264DD" w:rsidRPr="00814853">
                  <w:rPr>
                    <w:highlight w:val="yellow"/>
                  </w:rPr>
                  <w:t>(1994)</w:t>
                </w:r>
              </w:p>
              <w:p w14:paraId="3307CC51" w14:textId="77777777" w:rsidR="008264DD" w:rsidRPr="00814853" w:rsidRDefault="00A95FF6" w:rsidP="00814853">
                <w:pPr>
                  <w:ind w:left="720"/>
                  <w:rPr>
                    <w:highlight w:val="yellow"/>
                  </w:rPr>
                </w:pPr>
                <w:r w:rsidRPr="00814853">
                  <w:rPr>
                    <w:highlight w:val="yellow"/>
                  </w:rPr>
                  <w:t>(Animated short directed by Phillip Hunt, written and narrated by Burroughs)</w:t>
                </w:r>
              </w:p>
              <w:p w14:paraId="4D360363" w14:textId="77777777" w:rsidR="008264DD" w:rsidRPr="00814853" w:rsidRDefault="008264DD" w:rsidP="00814853">
                <w:pPr>
                  <w:ind w:left="720"/>
                  <w:rPr>
                    <w:highlight w:val="yellow"/>
                  </w:rPr>
                </w:pPr>
              </w:p>
              <w:p w14:paraId="2C2CBD24" w14:textId="77777777" w:rsidR="008264DD" w:rsidRPr="00814853" w:rsidRDefault="008264DD" w:rsidP="00814853">
                <w:pPr>
                  <w:rPr>
                    <w:highlight w:val="yellow"/>
                  </w:rPr>
                </w:pPr>
                <w:r w:rsidRPr="00814853">
                  <w:rPr>
                    <w:highlight w:val="yellow"/>
                  </w:rPr>
                  <w:t xml:space="preserve">Burroughs reads from </w:t>
                </w:r>
                <w:r w:rsidRPr="00814853">
                  <w:rPr>
                    <w:i/>
                    <w:highlight w:val="yellow"/>
                  </w:rPr>
                  <w:t>Nova Express</w:t>
                </w:r>
                <w:r w:rsidRPr="00814853">
                  <w:rPr>
                    <w:highlight w:val="yellow"/>
                  </w:rPr>
                  <w:t xml:space="preserve"> in 1974</w:t>
                </w:r>
              </w:p>
              <w:p w14:paraId="4B60CF31" w14:textId="77777777" w:rsidR="008264DD" w:rsidRPr="00814853" w:rsidRDefault="008264DD" w:rsidP="00814853">
                <w:pPr>
                  <w:rPr>
                    <w:highlight w:val="yellow"/>
                  </w:rPr>
                </w:pPr>
                <w:r w:rsidRPr="00814853">
                  <w:rPr>
                    <w:highlight w:val="yellow"/>
                  </w:rPr>
                  <w:t xml:space="preserve">The entire reading (by John </w:t>
                </w:r>
                <w:proofErr w:type="spellStart"/>
                <w:r w:rsidRPr="00814853">
                  <w:rPr>
                    <w:highlight w:val="yellow"/>
                  </w:rPr>
                  <w:t>Giorno</w:t>
                </w:r>
                <w:proofErr w:type="spellEnd"/>
                <w:r w:rsidRPr="00814853">
                  <w:rPr>
                    <w:highlight w:val="yellow"/>
                  </w:rPr>
                  <w:t xml:space="preserve"> and Burroughs) is available via creative commons. Burroughs begins at 40:50, and that particular section ends at 43:52.</w:t>
                </w:r>
              </w:p>
              <w:p w14:paraId="5BF95EB8" w14:textId="77777777" w:rsidR="003F0D73" w:rsidRDefault="008264DD" w:rsidP="00814853">
                <w:r w:rsidRPr="00814853">
                  <w:rPr>
                    <w:highlight w:val="yellow"/>
                  </w:rPr>
                  <w:t>Audio link: https://archive.org/details/AM_1974_11_07_c1</w:t>
                </w:r>
              </w:p>
            </w:tc>
          </w:sdtContent>
        </w:sdt>
      </w:tr>
      <w:tr w:rsidR="003235A7" w14:paraId="2B18AAE5" w14:textId="77777777" w:rsidTr="003235A7">
        <w:tc>
          <w:tcPr>
            <w:tcW w:w="9016" w:type="dxa"/>
          </w:tcPr>
          <w:p w14:paraId="6E92F846" w14:textId="77777777" w:rsidR="003235A7" w:rsidRDefault="003235A7" w:rsidP="00814853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3F318BD1EE64BDAB502DDBFAD3BCD84"/>
              </w:placeholder>
            </w:sdtPr>
            <w:sdtEndPr/>
            <w:sdtContent>
              <w:p w14:paraId="174B92CA" w14:textId="77777777" w:rsidR="00C4663E" w:rsidRPr="0038090A" w:rsidRDefault="00814853" w:rsidP="00814853">
                <w:sdt>
                  <w:sdtPr>
                    <w:id w:val="1821302548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Bal00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 xml:space="preserve"> (Baldwin)</w:t>
                    </w:r>
                    <w:r w:rsidR="004401D5">
                      <w:fldChar w:fldCharType="end"/>
                    </w:r>
                  </w:sdtContent>
                </w:sdt>
              </w:p>
              <w:p w14:paraId="494AFE83" w14:textId="77777777" w:rsidR="004401D5" w:rsidRDefault="004401D5" w:rsidP="00814853"/>
              <w:p w14:paraId="5D12CB18" w14:textId="77777777" w:rsidR="004401D5" w:rsidRDefault="00814853" w:rsidP="00814853">
                <w:sdt>
                  <w:sdtPr>
                    <w:id w:val="1967395680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Bri03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(Bridgett)</w:t>
                    </w:r>
                    <w:r w:rsidR="004401D5">
                      <w:fldChar w:fldCharType="end"/>
                    </w:r>
                  </w:sdtContent>
                </w:sdt>
              </w:p>
              <w:p w14:paraId="350639F3" w14:textId="77777777" w:rsidR="00C4663E" w:rsidRDefault="004401D5" w:rsidP="00814853">
                <w:r>
                  <w:t xml:space="preserve">Link: </w:t>
                </w:r>
                <w:hyperlink r:id="rId15" w:history="1">
                  <w:r w:rsidR="00C4663E" w:rsidRPr="00B76C5E">
                    <w:rPr>
                      <w:rStyle w:val="Hyperlink"/>
                    </w:rPr>
                    <w:t>http://brightlightsfilm.com/39/cutups1.php</w:t>
                  </w:r>
                </w:hyperlink>
              </w:p>
              <w:p w14:paraId="4AE9FE23" w14:textId="77777777" w:rsidR="00C4663E" w:rsidRDefault="00C4663E" w:rsidP="00814853"/>
              <w:p w14:paraId="0DC75CE9" w14:textId="77777777" w:rsidR="00C4663E" w:rsidRDefault="00814853" w:rsidP="00814853">
                <w:sdt>
                  <w:sdtPr>
                    <w:id w:val="1811903128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Bur91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(Burroughs)</w:t>
                    </w:r>
                    <w:r w:rsidR="004401D5">
                      <w:fldChar w:fldCharType="end"/>
                    </w:r>
                  </w:sdtContent>
                </w:sdt>
              </w:p>
              <w:p w14:paraId="3444021B" w14:textId="77777777" w:rsidR="004401D5" w:rsidRDefault="004401D5" w:rsidP="00814853"/>
              <w:p w14:paraId="301186C6" w14:textId="77777777" w:rsidR="00C4663E" w:rsidRDefault="00814853" w:rsidP="00814853">
                <w:sdt>
                  <w:sdtPr>
                    <w:id w:val="-899980615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McL64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(McLuhan)</w:t>
                    </w:r>
                    <w:r w:rsidR="004401D5">
                      <w:fldChar w:fldCharType="end"/>
                    </w:r>
                  </w:sdtContent>
                </w:sdt>
              </w:p>
              <w:p w14:paraId="2B6C1FEA" w14:textId="77777777" w:rsidR="004401D5" w:rsidRDefault="004401D5" w:rsidP="00814853"/>
              <w:p w14:paraId="6E112082" w14:textId="77777777" w:rsidR="00C4663E" w:rsidRDefault="00814853" w:rsidP="00814853">
                <w:sdt>
                  <w:sdtPr>
                    <w:id w:val="1882596940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Mur98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(Murphy)</w:t>
                    </w:r>
                    <w:r w:rsidR="004401D5">
                      <w:fldChar w:fldCharType="end"/>
                    </w:r>
                  </w:sdtContent>
                </w:sdt>
              </w:p>
              <w:p w14:paraId="22190687" w14:textId="77777777" w:rsidR="004401D5" w:rsidRPr="0038090A" w:rsidRDefault="004401D5" w:rsidP="00814853"/>
              <w:p w14:paraId="351C20B7" w14:textId="77777777" w:rsidR="00C4663E" w:rsidRDefault="00814853" w:rsidP="00814853">
                <w:sdt>
                  <w:sdtPr>
                    <w:id w:val="-1718504041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Sar97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(Sargeant)</w:t>
                    </w:r>
                    <w:r w:rsidR="004401D5">
                      <w:fldChar w:fldCharType="end"/>
                    </w:r>
                  </w:sdtContent>
                </w:sdt>
              </w:p>
              <w:p w14:paraId="131FE4C0" w14:textId="77777777" w:rsidR="004401D5" w:rsidRDefault="004401D5" w:rsidP="00814853"/>
              <w:p w14:paraId="49974C2D" w14:textId="77777777" w:rsidR="00C4663E" w:rsidRDefault="00814853" w:rsidP="00814853">
                <w:sdt>
                  <w:sdtPr>
                    <w:id w:val="-1006666112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Sch04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(Schneiderman and Walsh)</w:t>
                    </w:r>
                    <w:r w:rsidR="004401D5">
                      <w:fldChar w:fldCharType="end"/>
                    </w:r>
                  </w:sdtContent>
                </w:sdt>
              </w:p>
              <w:p w14:paraId="4C523D8D" w14:textId="77777777" w:rsidR="004401D5" w:rsidRDefault="004401D5" w:rsidP="00814853"/>
              <w:p w14:paraId="0A1036F2" w14:textId="77777777" w:rsidR="003235A7" w:rsidRDefault="00814853" w:rsidP="00814853">
                <w:sdt>
                  <w:sdtPr>
                    <w:id w:val="2054802223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Ske91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(Skerl and Lydenberg)</w:t>
                    </w:r>
                    <w:r w:rsidR="004401D5">
                      <w:fldChar w:fldCharType="end"/>
                    </w:r>
                  </w:sdtContent>
                </w:sdt>
              </w:p>
            </w:sdtContent>
          </w:sdt>
        </w:tc>
      </w:tr>
    </w:tbl>
    <w:p w14:paraId="6C60E9E2" w14:textId="77777777" w:rsidR="00C27FAB" w:rsidRPr="00F36937" w:rsidRDefault="00C27FAB" w:rsidP="00814853">
      <w:pPr>
        <w:spacing w:after="0" w:line="240" w:lineRule="auto"/>
      </w:pPr>
    </w:p>
    <w:sectPr w:rsidR="00C27FAB" w:rsidRPr="00F3693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24B58" w14:textId="77777777" w:rsidR="00FD00F4" w:rsidRDefault="00FD00F4" w:rsidP="007A0D55">
      <w:pPr>
        <w:spacing w:after="0" w:line="240" w:lineRule="auto"/>
      </w:pPr>
      <w:r>
        <w:separator/>
      </w:r>
    </w:p>
  </w:endnote>
  <w:endnote w:type="continuationSeparator" w:id="0">
    <w:p w14:paraId="2276B84B" w14:textId="77777777" w:rsidR="00FD00F4" w:rsidRDefault="00FD00F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96302" w14:textId="77777777" w:rsidR="00FD00F4" w:rsidRDefault="00FD00F4" w:rsidP="007A0D55">
      <w:pPr>
        <w:spacing w:after="0" w:line="240" w:lineRule="auto"/>
      </w:pPr>
      <w:r>
        <w:separator/>
      </w:r>
    </w:p>
  </w:footnote>
  <w:footnote w:type="continuationSeparator" w:id="0">
    <w:p w14:paraId="6052F43D" w14:textId="77777777" w:rsidR="00FD00F4" w:rsidRDefault="00FD00F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745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7B680D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3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12CA"/>
    <w:rsid w:val="0030662D"/>
    <w:rsid w:val="003235A7"/>
    <w:rsid w:val="003677B6"/>
    <w:rsid w:val="003D3579"/>
    <w:rsid w:val="003E2795"/>
    <w:rsid w:val="003F0D73"/>
    <w:rsid w:val="004401D5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7BE2"/>
    <w:rsid w:val="00780D95"/>
    <w:rsid w:val="00780DC7"/>
    <w:rsid w:val="0079483B"/>
    <w:rsid w:val="007A0D55"/>
    <w:rsid w:val="007B3377"/>
    <w:rsid w:val="007E5F44"/>
    <w:rsid w:val="00814853"/>
    <w:rsid w:val="00821DE3"/>
    <w:rsid w:val="008264DD"/>
    <w:rsid w:val="00836C64"/>
    <w:rsid w:val="00846CE1"/>
    <w:rsid w:val="008666FB"/>
    <w:rsid w:val="00884365"/>
    <w:rsid w:val="008A5B87"/>
    <w:rsid w:val="00922950"/>
    <w:rsid w:val="009A7264"/>
    <w:rsid w:val="009D1606"/>
    <w:rsid w:val="009E18A1"/>
    <w:rsid w:val="009E73D7"/>
    <w:rsid w:val="00A27D2C"/>
    <w:rsid w:val="00A76FD9"/>
    <w:rsid w:val="00A95FF6"/>
    <w:rsid w:val="00AB436D"/>
    <w:rsid w:val="00AD2F24"/>
    <w:rsid w:val="00AD4844"/>
    <w:rsid w:val="00B219AE"/>
    <w:rsid w:val="00B33145"/>
    <w:rsid w:val="00B574C9"/>
    <w:rsid w:val="00B86F76"/>
    <w:rsid w:val="00BC39C9"/>
    <w:rsid w:val="00BE5BF7"/>
    <w:rsid w:val="00BF40E1"/>
    <w:rsid w:val="00C27FAB"/>
    <w:rsid w:val="00C358D4"/>
    <w:rsid w:val="00C4663E"/>
    <w:rsid w:val="00C6296B"/>
    <w:rsid w:val="00CC586D"/>
    <w:rsid w:val="00CF1542"/>
    <w:rsid w:val="00CF3EC5"/>
    <w:rsid w:val="00D656DA"/>
    <w:rsid w:val="00D83300"/>
    <w:rsid w:val="00DC6B48"/>
    <w:rsid w:val="00DF01B0"/>
    <w:rsid w:val="00E14965"/>
    <w:rsid w:val="00E7037A"/>
    <w:rsid w:val="00E85A05"/>
    <w:rsid w:val="00E95829"/>
    <w:rsid w:val="00EA606C"/>
    <w:rsid w:val="00EB0C8C"/>
    <w:rsid w:val="00EB51FD"/>
    <w:rsid w:val="00EB77DB"/>
    <w:rsid w:val="00EC2936"/>
    <w:rsid w:val="00ED139F"/>
    <w:rsid w:val="00EF74F7"/>
    <w:rsid w:val="00F36937"/>
    <w:rsid w:val="00F60F53"/>
    <w:rsid w:val="00FA1925"/>
    <w:rsid w:val="00FB11DE"/>
    <w:rsid w:val="00FB589A"/>
    <w:rsid w:val="00FB7317"/>
    <w:rsid w:val="00FD00F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D5F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6F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401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6F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401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tube.com/watch?v=ME-t5lZ5r9U" TargetMode="External"/><Relationship Id="rId12" Type="http://schemas.openxmlformats.org/officeDocument/2006/relationships/hyperlink" Target="http://www.youtube.com/watch?v=n7_Y0NvLtH4" TargetMode="External"/><Relationship Id="rId13" Type="http://schemas.openxmlformats.org/officeDocument/2006/relationships/hyperlink" Target="http://www.youtube.com/watch?v=zFrTAJUQKq4" TargetMode="External"/><Relationship Id="rId14" Type="http://schemas.openxmlformats.org/officeDocument/2006/relationships/hyperlink" Target="http://www.youtube.com/watch?v=bmeeNFRn7ys" TargetMode="External"/><Relationship Id="rId15" Type="http://schemas.openxmlformats.org/officeDocument/2006/relationships/hyperlink" Target="http://brightlightsfilm.com/39/cutups1.php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archive.org/details/WitchcraftThroughTheAges-haxan-WilliamBurroughsNarration" TargetMode="External"/><Relationship Id="rId10" Type="http://schemas.openxmlformats.org/officeDocument/2006/relationships/hyperlink" Target="http://www.youtube.com/watch?v=SjB--bgcBa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EF4D3A3F6F45DBBBFB99A51362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EBBFB-9580-46E6-914A-5D2C787C5566}"/>
      </w:docPartPr>
      <w:docPartBody>
        <w:p w:rsidR="00D11994" w:rsidRDefault="007E4492">
          <w:pPr>
            <w:pStyle w:val="B1EF4D3A3F6F45DBBBFB99A5136257A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FD98E20DA1C41C5879D633C1AC67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AA278-2B7D-43E4-BB27-B277E54A31F2}"/>
      </w:docPartPr>
      <w:docPartBody>
        <w:p w:rsidR="00D11994" w:rsidRDefault="007E4492">
          <w:pPr>
            <w:pStyle w:val="8FD98E20DA1C41C5879D633C1AC671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E09470D91034EC69B938EE128402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C14A0-3286-47FB-877D-B4351CC04F66}"/>
      </w:docPartPr>
      <w:docPartBody>
        <w:p w:rsidR="00D11994" w:rsidRDefault="007E4492">
          <w:pPr>
            <w:pStyle w:val="5E09470D91034EC69B938EE128402F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3B9FC1AA7C4D34A1AA0B582B9DA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A2B9-5E13-4A2F-9BDF-4196DFF00286}"/>
      </w:docPartPr>
      <w:docPartBody>
        <w:p w:rsidR="00D11994" w:rsidRDefault="007E4492">
          <w:pPr>
            <w:pStyle w:val="F23B9FC1AA7C4D34A1AA0B582B9DAA9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C7368D3400147E083B13878D03F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100-72B4-4DC9-BCCC-24D4907288C9}"/>
      </w:docPartPr>
      <w:docPartBody>
        <w:p w:rsidR="00D11994" w:rsidRDefault="007E4492">
          <w:pPr>
            <w:pStyle w:val="1C7368D3400147E083B13878D03FB5D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32C1CACC49A46898DC165D1B74A6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6472B-DCB3-41DA-BB38-903C9E4C9459}"/>
      </w:docPartPr>
      <w:docPartBody>
        <w:p w:rsidR="00D11994" w:rsidRDefault="007E4492">
          <w:pPr>
            <w:pStyle w:val="732C1CACC49A46898DC165D1B74A6F7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FCBD5B6E36404EB23978B0B9BF4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AA564-4209-4E1E-84D0-CD31C2FF184E}"/>
      </w:docPartPr>
      <w:docPartBody>
        <w:p w:rsidR="00D11994" w:rsidRDefault="007E4492">
          <w:pPr>
            <w:pStyle w:val="AFFCBD5B6E36404EB23978B0B9BF4F1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B77FC7A70A749B7A09269EFB445C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4169B-E8E6-41D1-BEFF-CB9ED0F1BD20}"/>
      </w:docPartPr>
      <w:docPartBody>
        <w:p w:rsidR="00D11994" w:rsidRDefault="007E4492">
          <w:pPr>
            <w:pStyle w:val="6B77FC7A70A749B7A09269EFB445C0E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D53D7DCBE54B46A04F68C03091C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1375E-3FAE-489C-8DA0-9111BFF94850}"/>
      </w:docPartPr>
      <w:docPartBody>
        <w:p w:rsidR="00D11994" w:rsidRDefault="007E4492">
          <w:pPr>
            <w:pStyle w:val="9CD53D7DCBE54B46A04F68C03091C46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39F00313A73453B8EC49259038D2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522B3-37C3-4391-813E-EA28F2F5F3DB}"/>
      </w:docPartPr>
      <w:docPartBody>
        <w:p w:rsidR="00D11994" w:rsidRDefault="007E4492">
          <w:pPr>
            <w:pStyle w:val="739F00313A73453B8EC49259038D285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3F318BD1EE64BDAB502DDBFAD3BC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4AA15-E325-4007-A9AD-14C0FF6B8E16}"/>
      </w:docPartPr>
      <w:docPartBody>
        <w:p w:rsidR="00D11994" w:rsidRDefault="007E4492">
          <w:pPr>
            <w:pStyle w:val="D3F318BD1EE64BDAB502DDBFAD3BCD8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92"/>
    <w:rsid w:val="0008026A"/>
    <w:rsid w:val="00496484"/>
    <w:rsid w:val="007E4492"/>
    <w:rsid w:val="008335CB"/>
    <w:rsid w:val="00D1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F4D3A3F6F45DBBBFB99A5136257A8">
    <w:name w:val="B1EF4D3A3F6F45DBBBFB99A5136257A8"/>
  </w:style>
  <w:style w:type="paragraph" w:customStyle="1" w:styleId="8FD98E20DA1C41C5879D633C1AC671AA">
    <w:name w:val="8FD98E20DA1C41C5879D633C1AC671AA"/>
  </w:style>
  <w:style w:type="paragraph" w:customStyle="1" w:styleId="5E09470D91034EC69B938EE128402F3A">
    <w:name w:val="5E09470D91034EC69B938EE128402F3A"/>
  </w:style>
  <w:style w:type="paragraph" w:customStyle="1" w:styleId="F23B9FC1AA7C4D34A1AA0B582B9DAA99">
    <w:name w:val="F23B9FC1AA7C4D34A1AA0B582B9DAA99"/>
  </w:style>
  <w:style w:type="paragraph" w:customStyle="1" w:styleId="1C7368D3400147E083B13878D03FB5DD">
    <w:name w:val="1C7368D3400147E083B13878D03FB5DD"/>
  </w:style>
  <w:style w:type="paragraph" w:customStyle="1" w:styleId="732C1CACC49A46898DC165D1B74A6F7F">
    <w:name w:val="732C1CACC49A46898DC165D1B74A6F7F"/>
  </w:style>
  <w:style w:type="paragraph" w:customStyle="1" w:styleId="AFFCBD5B6E36404EB23978B0B9BF4F14">
    <w:name w:val="AFFCBD5B6E36404EB23978B0B9BF4F14"/>
  </w:style>
  <w:style w:type="paragraph" w:customStyle="1" w:styleId="6B77FC7A70A749B7A09269EFB445C0E0">
    <w:name w:val="6B77FC7A70A749B7A09269EFB445C0E0"/>
  </w:style>
  <w:style w:type="paragraph" w:customStyle="1" w:styleId="9CD53D7DCBE54B46A04F68C03091C46A">
    <w:name w:val="9CD53D7DCBE54B46A04F68C03091C46A"/>
  </w:style>
  <w:style w:type="paragraph" w:customStyle="1" w:styleId="739F00313A73453B8EC49259038D285F">
    <w:name w:val="739F00313A73453B8EC49259038D285F"/>
  </w:style>
  <w:style w:type="paragraph" w:customStyle="1" w:styleId="D3F318BD1EE64BDAB502DDBFAD3BCD84">
    <w:name w:val="D3F318BD1EE64BDAB502DDBFAD3BCD8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F4D3A3F6F45DBBBFB99A5136257A8">
    <w:name w:val="B1EF4D3A3F6F45DBBBFB99A5136257A8"/>
  </w:style>
  <w:style w:type="paragraph" w:customStyle="1" w:styleId="8FD98E20DA1C41C5879D633C1AC671AA">
    <w:name w:val="8FD98E20DA1C41C5879D633C1AC671AA"/>
  </w:style>
  <w:style w:type="paragraph" w:customStyle="1" w:styleId="5E09470D91034EC69B938EE128402F3A">
    <w:name w:val="5E09470D91034EC69B938EE128402F3A"/>
  </w:style>
  <w:style w:type="paragraph" w:customStyle="1" w:styleId="F23B9FC1AA7C4D34A1AA0B582B9DAA99">
    <w:name w:val="F23B9FC1AA7C4D34A1AA0B582B9DAA99"/>
  </w:style>
  <w:style w:type="paragraph" w:customStyle="1" w:styleId="1C7368D3400147E083B13878D03FB5DD">
    <w:name w:val="1C7368D3400147E083B13878D03FB5DD"/>
  </w:style>
  <w:style w:type="paragraph" w:customStyle="1" w:styleId="732C1CACC49A46898DC165D1B74A6F7F">
    <w:name w:val="732C1CACC49A46898DC165D1B74A6F7F"/>
  </w:style>
  <w:style w:type="paragraph" w:customStyle="1" w:styleId="AFFCBD5B6E36404EB23978B0B9BF4F14">
    <w:name w:val="AFFCBD5B6E36404EB23978B0B9BF4F14"/>
  </w:style>
  <w:style w:type="paragraph" w:customStyle="1" w:styleId="6B77FC7A70A749B7A09269EFB445C0E0">
    <w:name w:val="6B77FC7A70A749B7A09269EFB445C0E0"/>
  </w:style>
  <w:style w:type="paragraph" w:customStyle="1" w:styleId="9CD53D7DCBE54B46A04F68C03091C46A">
    <w:name w:val="9CD53D7DCBE54B46A04F68C03091C46A"/>
  </w:style>
  <w:style w:type="paragraph" w:customStyle="1" w:styleId="739F00313A73453B8EC49259038D285F">
    <w:name w:val="739F00313A73453B8EC49259038D285F"/>
  </w:style>
  <w:style w:type="paragraph" w:customStyle="1" w:styleId="D3F318BD1EE64BDAB502DDBFAD3BCD84">
    <w:name w:val="D3F318BD1EE64BDAB502DDBFAD3BC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Bal00</b:Tag>
    <b:SourceType>JournalArticle</b:SourceType>
    <b:Guid>{85DAB122-F3FB-402E-B045-026A24FC706A}</b:Guid>
    <b:Author>
      <b:Author>
        <b:NameList>
          <b:Person>
            <b:Last>Baldwin</b:Last>
            <b:First>D.</b:First>
          </b:Person>
        </b:NameList>
      </b:Author>
    </b:Author>
    <b:Title>“Word Begets Image and Image is Virus”: Undermining Language and Film in the Works of William S. Burroughs</b:Title>
    <b:Year>2000</b:Year>
    <b:Pages>63-83</b:Pages>
    <b:JournalName>College Literature</b:JournalName>
    <b:Volume>27</b:Volume>
    <b:Issue>1</b:Issue>
    <b:RefOrder>1</b:RefOrder>
  </b:Source>
  <b:Source>
    <b:Tag>Bri03</b:Tag>
    <b:SourceType>JournalArticle</b:SourceType>
    <b:Guid>{F8254F09-0A03-427F-9AF1-62A83336CD9B}</b:Guid>
    <b:Author>
      <b:Author>
        <b:NameList>
          <b:Person>
            <b:Last>Bridgett</b:Last>
            <b:First>R.</b:First>
          </b:Person>
        </b:NameList>
      </b:Author>
    </b:Author>
    <b:Title>An Appraisal of the Films of William Burroughs, Brion Gysin, and Anthony Balch, in Terms of Recent Avant Garde Theory and History</b:Title>
    <b:JournalName>Bright Lights Film Journal</b:JournalName>
    <b:Year>2003</b:Year>
    <b:Volume>39</b:Volume>
    <b:RefOrder>2</b:RefOrder>
  </b:Source>
  <b:Source>
    <b:Tag>Bur91</b:Tag>
    <b:SourceType>BookSection</b:SourceType>
    <b:Guid>{893FA742-0C3B-44E1-8117-304CEDBF63D9}</b:Guid>
    <b:Author>
      <b:Author>
        <b:NameList>
          <b:Person>
            <b:Last>Burroughs</b:Last>
            <b:First>W.</b:First>
          </b:Person>
        </b:NameList>
      </b:Author>
      <b:Editor>
        <b:NameList>
          <b:Person>
            <b:Last>Cohen</b:Last>
            <b:First>Keith</b:First>
          </b:Person>
        </b:NameList>
      </b:Editor>
    </b:Author>
    <b:Title>Screenwriting and the Potentials of Cinema</b:Title>
    <b:Year>1991</b:Year>
    <b:BookTitle>Writing in a Film Age: Essays by Contemporary Novelists</b:BookTitle>
    <b:Publisher>Niwot: University of Press of Colorado</b:Publisher>
    <b:RefOrder>3</b:RefOrder>
  </b:Source>
  <b:Source>
    <b:Tag>McL64</b:Tag>
    <b:SourceType>JournalArticle</b:SourceType>
    <b:Guid>{0B7DF53E-A31C-4EA1-8AD9-F8D15885FB65}</b:Guid>
    <b:Author>
      <b:Author>
        <b:NameList>
          <b:Person>
            <b:Last>McLuhan</b:Last>
            <b:First>M.</b:First>
          </b:Person>
        </b:NameList>
      </b:Author>
    </b:Author>
    <b:Title>Notes on Burroughs</b:Title>
    <b:Year>1964</b:Year>
    <b:Pages>517-19</b:Pages>
    <b:JournalName>Nation</b:JournalName>
    <b:Month>December</b:Month>
    <b:Day>28</b:Day>
    <b:RefOrder>4</b:RefOrder>
  </b:Source>
  <b:Source>
    <b:Tag>Mur98</b:Tag>
    <b:SourceType>Book</b:SourceType>
    <b:Guid>{6DBD3E2C-46CB-4B6B-8952-F0F3A43C87E3}</b:Guid>
    <b:Author>
      <b:Author>
        <b:NameList>
          <b:Person>
            <b:Last>Murphy</b:Last>
            <b:First>Timothy</b:First>
            <b:Middle>S.</b:Middle>
          </b:Person>
        </b:NameList>
      </b:Author>
    </b:Author>
    <b:Title>Wising Up the Marks: The Amodern William Burroughs</b:Title>
    <b:Year>1998</b:Year>
    <b:Medium>Print</b:Medium>
    <b:City>Berkeley</b:City>
    <b:Publisher>University of California Press</b:Publisher>
    <b:RefOrder>5</b:RefOrder>
  </b:Source>
  <b:Source>
    <b:Tag>Sar97</b:Tag>
    <b:SourceType>Book</b:SourceType>
    <b:Guid>{90A4DC61-1B15-489B-B63F-7FFC5F3C8D2F}</b:Guid>
    <b:Author>
      <b:Author>
        <b:NameList>
          <b:Person>
            <b:Last>Sargeant</b:Last>
            <b:First>J.</b:First>
          </b:Person>
        </b:NameList>
      </b:Author>
    </b:Author>
    <b:Title>Naked Lens: Beat Cinema</b:Title>
    <b:Year>1997</b:Year>
    <b:City>London</b:City>
    <b:Publisher>Creation</b:Publisher>
    <b:Medium>Print</b:Medium>
    <b:RefOrder>6</b:RefOrder>
  </b:Source>
  <b:Source>
    <b:Tag>Sch04</b:Tag>
    <b:SourceType>Book</b:SourceType>
    <b:Guid>{0026BBD1-6909-48FB-B688-5109A67DDF8D}</b:Guid>
    <b:Title>Retaking the Universe: William S. Burroughs in the Age of Globalization</b:Title>
    <b:Year>2004</b:Year>
    <b:City>London</b:City>
    <b:Publisher>Pluto</b:Publisher>
    <b:Author>
      <b:Editor>
        <b:NameList>
          <b:Person>
            <b:Last>Schneiderman</b:Last>
            <b:First>D.</b:First>
          </b:Person>
          <b:Person>
            <b:Last>Walsh</b:Last>
            <b:First>P.</b:First>
          </b:Person>
        </b:NameList>
      </b:Editor>
    </b:Author>
    <b:RefOrder>7</b:RefOrder>
  </b:Source>
  <b:Source>
    <b:Tag>Ske91</b:Tag>
    <b:SourceType>Book</b:SourceType>
    <b:Guid>{3C39B814-949E-4530-94BF-2008600CEC90}</b:Guid>
    <b:Title>William S. Burroughs at the Front: Critical Reception, 1959-1989</b:Title>
    <b:Year>1991</b:Year>
    <b:City>Carbondale</b:City>
    <b:Publisher>Southern Illinois University Press</b:Publisher>
    <b:Author>
      <b:Editor>
        <b:NameList>
          <b:Person>
            <b:Last>Skerl</b:Last>
            <b:First>J.</b:First>
          </b:Person>
          <b:Person>
            <b:Last>Lydenberg</b:Last>
            <b:First>R.</b:First>
          </b:Person>
        </b:NameList>
      </b:Editor>
    </b:Author>
    <b:RefOrder>8</b:RefOrder>
  </b:Source>
</b:Sources>
</file>

<file path=customXml/itemProps1.xml><?xml version="1.0" encoding="utf-8"?>
<ds:datastoreItem xmlns:ds="http://schemas.openxmlformats.org/officeDocument/2006/customXml" ds:itemID="{19876A01-8F15-344D-9107-FF492C135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42</TotalTime>
  <Pages>2</Pages>
  <Words>656</Words>
  <Characters>3742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12</cp:revision>
  <dcterms:created xsi:type="dcterms:W3CDTF">2014-06-18T22:24:00Z</dcterms:created>
  <dcterms:modified xsi:type="dcterms:W3CDTF">2014-08-02T14:24:00Z</dcterms:modified>
</cp:coreProperties>
</file>