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E979086" w14:textId="77777777" w:rsidTr="00922950">
        <w:tc>
          <w:tcPr>
            <w:tcW w:w="491" w:type="dxa"/>
            <w:vMerge w:val="restart"/>
            <w:shd w:val="clear" w:color="auto" w:fill="A6A6A6" w:themeFill="background1" w:themeFillShade="A6"/>
            <w:textDirection w:val="btLr"/>
          </w:tcPr>
          <w:p w14:paraId="5FBEFE2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06B191A8212F24CB36B3E1A6ECAC30C"/>
            </w:placeholder>
            <w:showingPlcHdr/>
            <w:dropDownList>
              <w:listItem w:displayText="Dr." w:value="Dr."/>
              <w:listItem w:displayText="Prof." w:value="Prof."/>
            </w:dropDownList>
          </w:sdtPr>
          <w:sdtEndPr/>
          <w:sdtContent>
            <w:tc>
              <w:tcPr>
                <w:tcW w:w="1259" w:type="dxa"/>
              </w:tcPr>
              <w:p w14:paraId="3D2839C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61CB3313E0CA54E84259B9BE94E55EE"/>
            </w:placeholder>
            <w:text/>
          </w:sdtPr>
          <w:sdtEndPr/>
          <w:sdtContent>
            <w:tc>
              <w:tcPr>
                <w:tcW w:w="2073" w:type="dxa"/>
              </w:tcPr>
              <w:p w14:paraId="4B3CDEC2" w14:textId="77777777" w:rsidR="00B574C9" w:rsidRDefault="003B04D3" w:rsidP="003B04D3">
                <w:proofErr w:type="spellStart"/>
                <w:r>
                  <w:t>Miryam</w:t>
                </w:r>
                <w:proofErr w:type="spellEnd"/>
              </w:p>
            </w:tc>
          </w:sdtContent>
        </w:sdt>
        <w:sdt>
          <w:sdtPr>
            <w:alias w:val="Middle name"/>
            <w:tag w:val="authorMiddleName"/>
            <w:id w:val="-2076034781"/>
            <w:placeholder>
              <w:docPart w:val="EC4E907CDE7CE045B749B56BEA3D441D"/>
            </w:placeholder>
            <w:showingPlcHdr/>
            <w:text/>
          </w:sdtPr>
          <w:sdtEndPr/>
          <w:sdtContent>
            <w:tc>
              <w:tcPr>
                <w:tcW w:w="2551" w:type="dxa"/>
              </w:tcPr>
              <w:p w14:paraId="793A880C" w14:textId="77777777" w:rsidR="00B574C9" w:rsidRDefault="00B574C9" w:rsidP="00922950">
                <w:r>
                  <w:rPr>
                    <w:rStyle w:val="PlaceholderText"/>
                  </w:rPr>
                  <w:t>[Middle name]</w:t>
                </w:r>
              </w:p>
            </w:tc>
          </w:sdtContent>
        </w:sdt>
        <w:sdt>
          <w:sdtPr>
            <w:alias w:val="Last name"/>
            <w:tag w:val="authorLastName"/>
            <w:id w:val="-1088529830"/>
            <w:placeholder>
              <w:docPart w:val="14DC9CC4AFF1F14FB6F8207D56A538DC"/>
            </w:placeholder>
            <w:text/>
          </w:sdtPr>
          <w:sdtEndPr/>
          <w:sdtContent>
            <w:tc>
              <w:tcPr>
                <w:tcW w:w="2642" w:type="dxa"/>
              </w:tcPr>
              <w:p w14:paraId="558230D0" w14:textId="77777777" w:rsidR="00B574C9" w:rsidRDefault="003B04D3" w:rsidP="003B04D3">
                <w:r>
                  <w:t>Segal</w:t>
                </w:r>
              </w:p>
            </w:tc>
          </w:sdtContent>
        </w:sdt>
      </w:tr>
      <w:tr w:rsidR="00B574C9" w14:paraId="64A96803" w14:textId="77777777" w:rsidTr="001A6A06">
        <w:trPr>
          <w:trHeight w:val="986"/>
        </w:trPr>
        <w:tc>
          <w:tcPr>
            <w:tcW w:w="491" w:type="dxa"/>
            <w:vMerge/>
            <w:shd w:val="clear" w:color="auto" w:fill="A6A6A6" w:themeFill="background1" w:themeFillShade="A6"/>
          </w:tcPr>
          <w:p w14:paraId="17905347" w14:textId="77777777" w:rsidR="00B574C9" w:rsidRPr="001A6A06" w:rsidRDefault="00B574C9" w:rsidP="00CF1542">
            <w:pPr>
              <w:jc w:val="center"/>
              <w:rPr>
                <w:b/>
                <w:color w:val="FFFFFF" w:themeColor="background1"/>
              </w:rPr>
            </w:pPr>
          </w:p>
        </w:tc>
        <w:sdt>
          <w:sdtPr>
            <w:alias w:val="Biography"/>
            <w:tag w:val="authorBiography"/>
            <w:id w:val="938807824"/>
            <w:placeholder>
              <w:docPart w:val="10AD53E16C8ECF40BD3E758448017774"/>
            </w:placeholder>
            <w:showingPlcHdr/>
          </w:sdtPr>
          <w:sdtEndPr/>
          <w:sdtContent>
            <w:tc>
              <w:tcPr>
                <w:tcW w:w="8525" w:type="dxa"/>
                <w:gridSpan w:val="4"/>
              </w:tcPr>
              <w:p w14:paraId="16D7822B" w14:textId="77777777" w:rsidR="00B574C9" w:rsidRDefault="00B574C9" w:rsidP="00922950">
                <w:r>
                  <w:rPr>
                    <w:rStyle w:val="PlaceholderText"/>
                  </w:rPr>
                  <w:t>[Enter your biography]</w:t>
                </w:r>
              </w:p>
            </w:tc>
          </w:sdtContent>
        </w:sdt>
      </w:tr>
      <w:tr w:rsidR="00B574C9" w14:paraId="35DBE738" w14:textId="77777777" w:rsidTr="001A6A06">
        <w:trPr>
          <w:trHeight w:val="986"/>
        </w:trPr>
        <w:tc>
          <w:tcPr>
            <w:tcW w:w="491" w:type="dxa"/>
            <w:vMerge/>
            <w:shd w:val="clear" w:color="auto" w:fill="A6A6A6" w:themeFill="background1" w:themeFillShade="A6"/>
          </w:tcPr>
          <w:p w14:paraId="5208245D" w14:textId="77777777" w:rsidR="00B574C9" w:rsidRPr="001A6A06" w:rsidRDefault="00B574C9" w:rsidP="00CF1542">
            <w:pPr>
              <w:jc w:val="center"/>
              <w:rPr>
                <w:b/>
                <w:color w:val="FFFFFF" w:themeColor="background1"/>
              </w:rPr>
            </w:pPr>
          </w:p>
        </w:tc>
        <w:sdt>
          <w:sdtPr>
            <w:alias w:val="Affiliation"/>
            <w:tag w:val="affiliation"/>
            <w:id w:val="2012937915"/>
            <w:placeholder>
              <w:docPart w:val="8E02B0E1C59C7942A8DF6A91E039E1AC"/>
            </w:placeholder>
            <w:text/>
          </w:sdtPr>
          <w:sdtEndPr/>
          <w:sdtContent>
            <w:tc>
              <w:tcPr>
                <w:tcW w:w="8525" w:type="dxa"/>
                <w:gridSpan w:val="4"/>
              </w:tcPr>
              <w:p w14:paraId="1D67E57E" w14:textId="77777777" w:rsidR="00B574C9" w:rsidRDefault="00BF06B9" w:rsidP="00BF06B9">
                <w:r>
                  <w:t>Queens College, City University of New York</w:t>
                </w:r>
              </w:p>
            </w:tc>
          </w:sdtContent>
        </w:sdt>
      </w:tr>
    </w:tbl>
    <w:p w14:paraId="50421E0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843F412" w14:textId="77777777" w:rsidTr="00244BB0">
        <w:tc>
          <w:tcPr>
            <w:tcW w:w="9016" w:type="dxa"/>
            <w:shd w:val="clear" w:color="auto" w:fill="A6A6A6" w:themeFill="background1" w:themeFillShade="A6"/>
            <w:tcMar>
              <w:top w:w="113" w:type="dxa"/>
              <w:bottom w:w="113" w:type="dxa"/>
            </w:tcMar>
          </w:tcPr>
          <w:p w14:paraId="1386750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EAC7D18" w14:textId="77777777" w:rsidTr="003F0D73">
        <w:sdt>
          <w:sdtPr>
            <w:rPr>
              <w:b/>
            </w:rPr>
            <w:alias w:val="Article headword"/>
            <w:tag w:val="articleHeadword"/>
            <w:id w:val="-361440020"/>
            <w:placeholder>
              <w:docPart w:val="77636F24A3ABA5418B96D816BB28D2AA"/>
            </w:placeholder>
            <w:text/>
          </w:sdtPr>
          <w:sdtEndPr/>
          <w:sdtContent>
            <w:tc>
              <w:tcPr>
                <w:tcW w:w="9016" w:type="dxa"/>
                <w:tcMar>
                  <w:top w:w="113" w:type="dxa"/>
                  <w:bottom w:w="113" w:type="dxa"/>
                </w:tcMar>
              </w:tcPr>
              <w:p w14:paraId="51F7134E" w14:textId="77777777" w:rsidR="003F0D73" w:rsidRPr="00FB589A" w:rsidRDefault="003B04D3" w:rsidP="003F0D73">
                <w:pPr>
                  <w:rPr>
                    <w:b/>
                  </w:rPr>
                </w:pPr>
                <w:proofErr w:type="spellStart"/>
                <w:r w:rsidRPr="00BF06B9">
                  <w:rPr>
                    <w:lang w:val="en-US"/>
                  </w:rPr>
                  <w:t>Bluvshtain</w:t>
                </w:r>
                <w:proofErr w:type="spellEnd"/>
                <w:r w:rsidRPr="00BF06B9">
                  <w:rPr>
                    <w:lang w:val="en-US"/>
                  </w:rPr>
                  <w:t xml:space="preserve"> (</w:t>
                </w:r>
                <w:proofErr w:type="spellStart"/>
                <w:r w:rsidRPr="00BF06B9">
                  <w:rPr>
                    <w:lang w:val="en-US"/>
                  </w:rPr>
                  <w:t>Sela</w:t>
                </w:r>
                <w:proofErr w:type="spellEnd"/>
                <w:r w:rsidRPr="00BF06B9">
                  <w:rPr>
                    <w:lang w:val="en-US"/>
                  </w:rPr>
                  <w:t>), Rachel (1890-1931)</w:t>
                </w:r>
              </w:p>
            </w:tc>
          </w:sdtContent>
        </w:sdt>
      </w:tr>
      <w:tr w:rsidR="00464699" w14:paraId="7A1666D1" w14:textId="77777777" w:rsidTr="00A86D5E">
        <w:sdt>
          <w:sdtPr>
            <w:alias w:val="Variant headwords"/>
            <w:tag w:val="variantHeadwords"/>
            <w:id w:val="173464402"/>
            <w:placeholder>
              <w:docPart w:val="3C4FF48DAEC5B540A5838D84FA2E15DD"/>
            </w:placeholder>
            <w:showingPlcHdr/>
          </w:sdtPr>
          <w:sdtEndPr/>
          <w:sdtContent>
            <w:tc>
              <w:tcPr>
                <w:tcW w:w="9016" w:type="dxa"/>
                <w:tcMar>
                  <w:top w:w="113" w:type="dxa"/>
                  <w:bottom w:w="113" w:type="dxa"/>
                </w:tcMar>
              </w:tcPr>
              <w:p w14:paraId="0A47A87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BF47AF4" w14:textId="77777777" w:rsidTr="003F0D73">
        <w:sdt>
          <w:sdtPr>
            <w:alias w:val="Abstract"/>
            <w:tag w:val="abstract"/>
            <w:id w:val="-635871867"/>
            <w:placeholder>
              <w:docPart w:val="61343D2EBCFF1649BD0AEB13ADD27929"/>
            </w:placeholder>
          </w:sdtPr>
          <w:sdtEndPr/>
          <w:sdtContent>
            <w:tc>
              <w:tcPr>
                <w:tcW w:w="9016" w:type="dxa"/>
                <w:tcMar>
                  <w:top w:w="113" w:type="dxa"/>
                  <w:bottom w:w="113" w:type="dxa"/>
                </w:tcMar>
              </w:tcPr>
              <w:p w14:paraId="487369B8" w14:textId="0C07E725" w:rsidR="003B04D3" w:rsidRDefault="003B04D3" w:rsidP="003B04D3">
                <w:r>
                  <w:t xml:space="preserve">Rachel </w:t>
                </w:r>
                <w:proofErr w:type="spellStart"/>
                <w:r w:rsidRPr="00146387">
                  <w:t>Bluvshtain</w:t>
                </w:r>
                <w:proofErr w:type="spellEnd"/>
                <w:r w:rsidRPr="00146387">
                  <w:t xml:space="preserve"> w</w:t>
                </w:r>
                <w:r w:rsidR="00A86D5E">
                  <w:t>as the most salient and recognis</w:t>
                </w:r>
                <w:r w:rsidRPr="00146387">
                  <w:t>able symbol of Labo</w:t>
                </w:r>
                <w:r w:rsidR="00A86D5E">
                  <w:t>u</w:t>
                </w:r>
                <w:r w:rsidRPr="00146387">
                  <w:t>r Zionism in the 20</w:t>
                </w:r>
                <w:r w:rsidRPr="00146387">
                  <w:rPr>
                    <w:vertAlign w:val="superscript"/>
                  </w:rPr>
                  <w:t>th</w:t>
                </w:r>
                <w:r w:rsidRPr="00146387">
                  <w:t xml:space="preserve"> century and </w:t>
                </w:r>
                <w:r>
                  <w:t>remains one</w:t>
                </w:r>
                <w:r w:rsidRPr="00146387">
                  <w:t xml:space="preserve"> of the most popular Hebrew poets in Israel into the 21</w:t>
                </w:r>
                <w:r w:rsidRPr="00146387">
                  <w:rPr>
                    <w:vertAlign w:val="superscript"/>
                  </w:rPr>
                  <w:t>st</w:t>
                </w:r>
                <w:r>
                  <w:rPr>
                    <w:vertAlign w:val="superscript"/>
                  </w:rPr>
                  <w:t xml:space="preserve"> </w:t>
                </w:r>
                <w:r>
                  <w:t>century.</w:t>
                </w:r>
                <w:r w:rsidRPr="00146387">
                  <w:t xml:space="preserve"> </w:t>
                </w:r>
              </w:p>
              <w:p w14:paraId="0EAB932F" w14:textId="77777777" w:rsidR="003B04D3" w:rsidRPr="00146387" w:rsidRDefault="003B04D3" w:rsidP="003B04D3"/>
              <w:p w14:paraId="673A35A8" w14:textId="35C565EC" w:rsidR="003B04D3" w:rsidRDefault="003B04D3" w:rsidP="003B04D3">
                <w:proofErr w:type="spellStart"/>
                <w:r>
                  <w:t>Bluvshtain</w:t>
                </w:r>
                <w:proofErr w:type="spellEnd"/>
                <w:r w:rsidRPr="00146387">
                  <w:t xml:space="preserve"> was born</w:t>
                </w:r>
                <w:r>
                  <w:t xml:space="preserve"> </w:t>
                </w:r>
                <w:r w:rsidRPr="00146387">
                  <w:t xml:space="preserve">to </w:t>
                </w:r>
                <w:r>
                  <w:t>a</w:t>
                </w:r>
                <w:r w:rsidRPr="00146387">
                  <w:t xml:space="preserve"> Jewish family in Russia. </w:t>
                </w:r>
                <w:r>
                  <w:t>As a young woman, and on her first visit to Palestine, she decided to join a Jewish settlement there, abandoning her plan to study art in Italy. Although her poems came to be associated with Labo</w:t>
                </w:r>
                <w:r w:rsidR="00A86D5E">
                  <w:t>u</w:t>
                </w:r>
                <w:r>
                  <w:t xml:space="preserve">r Zionism and the Jewish </w:t>
                </w:r>
                <w:r w:rsidRPr="00A86D5E">
                  <w:rPr>
                    <w:i/>
                  </w:rPr>
                  <w:t>pioneers</w:t>
                </w:r>
                <w:r>
                  <w:t xml:space="preserve"> in early 20</w:t>
                </w:r>
                <w:r w:rsidRPr="009A23DF">
                  <w:rPr>
                    <w:vertAlign w:val="superscript"/>
                  </w:rPr>
                  <w:t>th</w:t>
                </w:r>
                <w:r>
                  <w:t xml:space="preserve"> century Palestine, her poetic career began only once she left her work collective due to illness, and ended about a decade later with her death at</w:t>
                </w:r>
                <w:r w:rsidR="00A67440">
                  <w:t xml:space="preserve"> age</w:t>
                </w:r>
                <w:r>
                  <w:t xml:space="preserve"> forty. </w:t>
                </w:r>
              </w:p>
              <w:p w14:paraId="3F296817" w14:textId="77777777" w:rsidR="003B04D3" w:rsidRDefault="003B04D3" w:rsidP="003B04D3"/>
              <w:p w14:paraId="328B1013" w14:textId="179FC716" w:rsidR="00E85A05" w:rsidRDefault="003B04D3" w:rsidP="00E85A05">
                <w:r>
                  <w:t>Her short modernist lyric</w:t>
                </w:r>
                <w:r w:rsidR="00A67440">
                  <w:t xml:space="preserve"> poetry</w:t>
                </w:r>
                <w:r>
                  <w:t xml:space="preserve"> betrays Russian </w:t>
                </w:r>
                <w:proofErr w:type="spellStart"/>
                <w:r>
                  <w:t>acmeist</w:t>
                </w:r>
                <w:proofErr w:type="spellEnd"/>
                <w:r>
                  <w:t xml:space="preserve"> and French imagist influence</w:t>
                </w:r>
                <w:r w:rsidRPr="00146387">
                  <w:t>.</w:t>
                </w:r>
                <w:r>
                  <w:t xml:space="preserve"> </w:t>
                </w:r>
                <w:r w:rsidRPr="00146387">
                  <w:t xml:space="preserve">Many of </w:t>
                </w:r>
                <w:proofErr w:type="spellStart"/>
                <w:r w:rsidRPr="00146387">
                  <w:t>Bluvshtain’s</w:t>
                </w:r>
                <w:proofErr w:type="spellEnd"/>
                <w:r w:rsidRPr="00146387">
                  <w:t xml:space="preserve"> poems </w:t>
                </w:r>
                <w:r>
                  <w:t>capture</w:t>
                </w:r>
                <w:r w:rsidRPr="00146387">
                  <w:t xml:space="preserve"> and </w:t>
                </w:r>
                <w:r>
                  <w:t>express</w:t>
                </w:r>
                <w:r w:rsidRPr="00146387">
                  <w:t xml:space="preserve"> a momentary</w:t>
                </w:r>
                <w:r>
                  <w:t xml:space="preserve"> thought, feeling</w:t>
                </w:r>
                <w:r w:rsidR="00A67440">
                  <w:t>,</w:t>
                </w:r>
                <w:r>
                  <w:t xml:space="preserve"> or memory</w:t>
                </w:r>
                <w:r w:rsidRPr="00146387">
                  <w:t xml:space="preserve">. </w:t>
                </w:r>
                <w:r w:rsidR="00A86D5E">
                  <w:t>Their</w:t>
                </w:r>
                <w:r w:rsidRPr="00146387">
                  <w:t xml:space="preserve"> vocabulary </w:t>
                </w:r>
                <w:r>
                  <w:t>and syntax are seemingly</w:t>
                </w:r>
                <w:r w:rsidRPr="00146387">
                  <w:t xml:space="preserve"> </w:t>
                </w:r>
                <w:r w:rsidR="00A86D5E">
                  <w:t>straightforward;</w:t>
                </w:r>
                <w:r w:rsidR="00A67440">
                  <w:t xml:space="preserve"> with</w:t>
                </w:r>
                <w:r>
                  <w:t xml:space="preserve"> few</w:t>
                </w:r>
                <w:r w:rsidRPr="00146387">
                  <w:t xml:space="preserve"> images</w:t>
                </w:r>
                <w:r>
                  <w:t xml:space="preserve">, </w:t>
                </w:r>
                <w:r w:rsidR="00A86D5E">
                  <w:t xml:space="preserve">her poems are </w:t>
                </w:r>
                <w:r>
                  <w:t>articulated concisely</w:t>
                </w:r>
                <w:r w:rsidRPr="00146387">
                  <w:t xml:space="preserve">. </w:t>
                </w:r>
                <w:proofErr w:type="spellStart"/>
                <w:r w:rsidR="00A67440">
                  <w:t>Bluvshtain’s</w:t>
                </w:r>
                <w:proofErr w:type="spellEnd"/>
                <w:r>
                  <w:t xml:space="preserve"> style and her poems’ explicit celebration of simplicity allowed her to be read initially as a naïve contributor to </w:t>
                </w:r>
                <w:r w:rsidR="00A86D5E">
                  <w:t>‘</w:t>
                </w:r>
                <w:r>
                  <w:t>women’s poetry.</w:t>
                </w:r>
                <w:r w:rsidR="00A86D5E">
                  <w:t>’</w:t>
                </w:r>
                <w:r>
                  <w:t xml:space="preserve"> Late twentieth and early twenty-first century scholarly works have since r</w:t>
                </w:r>
                <w:r w:rsidR="00A67440">
                  <w:t>evised this critical assessment by</w:t>
                </w:r>
                <w:r>
                  <w:t xml:space="preserve"> showing the </w:t>
                </w:r>
                <w:proofErr w:type="spellStart"/>
                <w:r>
                  <w:t>intertextual</w:t>
                </w:r>
                <w:proofErr w:type="spellEnd"/>
                <w:r>
                  <w:t xml:space="preserve"> play, ambivalent language, and critique of contemporary poetic expectations embedded in her poems. </w:t>
                </w:r>
              </w:p>
            </w:tc>
          </w:sdtContent>
        </w:sdt>
      </w:tr>
      <w:tr w:rsidR="003F0D73" w14:paraId="02E2151F" w14:textId="77777777" w:rsidTr="003F0D73">
        <w:sdt>
          <w:sdtPr>
            <w:alias w:val="Article text"/>
            <w:tag w:val="articleText"/>
            <w:id w:val="634067588"/>
            <w:placeholder>
              <w:docPart w:val="770BEAFF9758E74DB1A452A90A86C28B"/>
            </w:placeholder>
          </w:sdtPr>
          <w:sdtEndPr/>
          <w:sdtContent>
            <w:tc>
              <w:tcPr>
                <w:tcW w:w="9016" w:type="dxa"/>
                <w:tcMar>
                  <w:top w:w="113" w:type="dxa"/>
                  <w:bottom w:w="113" w:type="dxa"/>
                </w:tcMar>
              </w:tcPr>
              <w:p w14:paraId="6FD733C2" w14:textId="3D113016" w:rsidR="00A86D5E" w:rsidRPr="00A86D5E" w:rsidRDefault="003B04D3" w:rsidP="00A86D5E">
                <w:pPr>
                  <w:spacing w:after="160"/>
                  <w:rPr>
                    <w:rStyle w:val="Heading1Char"/>
                  </w:rPr>
                </w:pPr>
                <w:r w:rsidRPr="00A86D5E">
                  <w:rPr>
                    <w:rStyle w:val="Heading1Char"/>
                  </w:rPr>
                  <w:t>Background, Career Trajectory</w:t>
                </w:r>
              </w:p>
              <w:p w14:paraId="427C756D" w14:textId="7B3F9255" w:rsidR="003B04D3" w:rsidRDefault="003B04D3" w:rsidP="003B04D3">
                <w:r>
                  <w:t>Rac</w:t>
                </w:r>
                <w:r w:rsidRPr="00146387">
                  <w:t xml:space="preserve">hel </w:t>
                </w:r>
                <w:proofErr w:type="spellStart"/>
                <w:r w:rsidRPr="00146387">
                  <w:t>Bluvshtain</w:t>
                </w:r>
                <w:proofErr w:type="spellEnd"/>
                <w:r w:rsidRPr="00146387">
                  <w:t xml:space="preserve"> was born to a large, religious and cultured Jewish family in </w:t>
                </w:r>
                <w:r>
                  <w:t xml:space="preserve">the Volga region of </w:t>
                </w:r>
                <w:r w:rsidRPr="00146387">
                  <w:t xml:space="preserve">Russia and grew up </w:t>
                </w:r>
                <w:r w:rsidR="000023EA">
                  <w:t>both in Russia</w:t>
                </w:r>
                <w:r w:rsidRPr="00146387">
                  <w:t xml:space="preserve"> and in </w:t>
                </w:r>
                <w:r>
                  <w:t xml:space="preserve">the </w:t>
                </w:r>
                <w:r w:rsidRPr="00146387">
                  <w:t xml:space="preserve">Ukraine. She studied Hebrew as a child but her first poetic efforts were in her native Russian. </w:t>
                </w:r>
                <w:r>
                  <w:t xml:space="preserve">Known as </w:t>
                </w:r>
                <w:proofErr w:type="spellStart"/>
                <w:r>
                  <w:t>Rakhel</w:t>
                </w:r>
                <w:proofErr w:type="spellEnd"/>
                <w:r>
                  <w:t xml:space="preserve"> or </w:t>
                </w:r>
                <w:proofErr w:type="spellStart"/>
                <w:r>
                  <w:t>Rakhel</w:t>
                </w:r>
                <w:proofErr w:type="spellEnd"/>
                <w:r>
                  <w:t xml:space="preserve"> the poet,</w:t>
                </w:r>
                <w:r w:rsidRPr="00146387">
                  <w:t xml:space="preserve"> </w:t>
                </w:r>
                <w:proofErr w:type="spellStart"/>
                <w:r>
                  <w:t>Bluvshtain</w:t>
                </w:r>
                <w:proofErr w:type="spellEnd"/>
                <w:r>
                  <w:t xml:space="preserve"> </w:t>
                </w:r>
                <w:r w:rsidRPr="00146387">
                  <w:t>was to beco</w:t>
                </w:r>
                <w:r w:rsidR="00A86D5E">
                  <w:t>me the most salient and recognis</w:t>
                </w:r>
                <w:r w:rsidRPr="00146387">
                  <w:t>able symbol of Labo</w:t>
                </w:r>
                <w:r w:rsidR="00A86D5E">
                  <w:t>u</w:t>
                </w:r>
                <w:r w:rsidRPr="00146387">
                  <w:t>r Zionism in the 20</w:t>
                </w:r>
                <w:r w:rsidRPr="00146387">
                  <w:rPr>
                    <w:vertAlign w:val="superscript"/>
                  </w:rPr>
                  <w:t>th</w:t>
                </w:r>
                <w:r w:rsidRPr="00146387">
                  <w:t xml:space="preserve"> century and </w:t>
                </w:r>
                <w:r>
                  <w:t>among</w:t>
                </w:r>
                <w:r w:rsidRPr="00146387">
                  <w:t xml:space="preserve"> the most popular Hebrew poets in Israel into the 21</w:t>
                </w:r>
                <w:r w:rsidRPr="00146387">
                  <w:rPr>
                    <w:vertAlign w:val="superscript"/>
                  </w:rPr>
                  <w:t>st</w:t>
                </w:r>
                <w:r w:rsidR="00A86D5E">
                  <w:t xml:space="preserve"> century with</w:t>
                </w:r>
                <w:r>
                  <w:t xml:space="preserve"> </w:t>
                </w:r>
                <w:r w:rsidRPr="00146387">
                  <w:t>her collected works re-printed regularly</w:t>
                </w:r>
                <w:r>
                  <w:t>, and her grave in the Galilee</w:t>
                </w:r>
                <w:r w:rsidR="00A86D5E">
                  <w:t>,</w:t>
                </w:r>
                <w:r>
                  <w:t xml:space="preserve"> a secular pilgrimage site</w:t>
                </w:r>
                <w:r w:rsidRPr="00146387">
                  <w:t xml:space="preserve">. </w:t>
                </w:r>
              </w:p>
              <w:p w14:paraId="617E5D0E" w14:textId="77777777" w:rsidR="00A86D5E" w:rsidRPr="00146387" w:rsidRDefault="00A86D5E" w:rsidP="003B04D3"/>
              <w:p w14:paraId="3BB1A439" w14:textId="7D3C1B46" w:rsidR="003B04D3" w:rsidRDefault="003B04D3" w:rsidP="003B04D3">
                <w:r w:rsidRPr="00146387">
                  <w:t xml:space="preserve">Unlike </w:t>
                </w:r>
                <w:r>
                  <w:t>most</w:t>
                </w:r>
                <w:r w:rsidRPr="00146387">
                  <w:t xml:space="preserve"> of h</w:t>
                </w:r>
                <w:r w:rsidR="00A67440">
                  <w:t>er Russian-Jewish peers who made their way</w:t>
                </w:r>
                <w:r w:rsidRPr="00146387">
                  <w:t xml:space="preserve"> to Palestine </w:t>
                </w:r>
                <w:r>
                  <w:t>during the immigration known as the</w:t>
                </w:r>
                <w:r w:rsidRPr="00146387">
                  <w:t xml:space="preserve"> </w:t>
                </w:r>
                <w:r w:rsidRPr="00A86D5E">
                  <w:rPr>
                    <w:i/>
                  </w:rPr>
                  <w:t xml:space="preserve">second </w:t>
                </w:r>
                <w:proofErr w:type="spellStart"/>
                <w:r w:rsidRPr="00A86D5E">
                  <w:rPr>
                    <w:i/>
                  </w:rPr>
                  <w:t>aliya</w:t>
                </w:r>
                <w:proofErr w:type="spellEnd"/>
                <w:r>
                  <w:t xml:space="preserve"> be</w:t>
                </w:r>
                <w:r w:rsidR="00A67440">
                  <w:t xml:space="preserve">tween 1904 and World War I, </w:t>
                </w:r>
                <w:proofErr w:type="spellStart"/>
                <w:r w:rsidR="00A67440">
                  <w:t>Bluvshtain</w:t>
                </w:r>
                <w:proofErr w:type="spellEnd"/>
                <w:r w:rsidR="00A67440">
                  <w:t xml:space="preserve"> — a future symbol of Zionism — did not plan her</w:t>
                </w:r>
                <w:r>
                  <w:t xml:space="preserve"> own immigration</w:t>
                </w:r>
                <w:r w:rsidRPr="00146387">
                  <w:t xml:space="preserve">. As a </w:t>
                </w:r>
                <w:r>
                  <w:t>girl and</w:t>
                </w:r>
                <w:r w:rsidR="00A86D5E">
                  <w:t xml:space="preserve"> young woman, </w:t>
                </w:r>
                <w:proofErr w:type="spellStart"/>
                <w:r w:rsidR="00A86D5E">
                  <w:t>Bluvshtain</w:t>
                </w:r>
                <w:proofErr w:type="spellEnd"/>
                <w:r w:rsidR="00A86D5E">
                  <w:t xml:space="preserve"> had</w:t>
                </w:r>
                <w:r w:rsidR="002730B2">
                  <w:t xml:space="preserve"> intended to become an artist. While</w:t>
                </w:r>
                <w:r w:rsidR="002730B2" w:rsidRPr="00146387">
                  <w:t xml:space="preserve"> traveli</w:t>
                </w:r>
                <w:r w:rsidR="00A67440">
                  <w:t xml:space="preserve">ng in Palestine with her sister — </w:t>
                </w:r>
                <w:r w:rsidR="002730B2">
                  <w:t>o</w:t>
                </w:r>
                <w:r w:rsidRPr="00146387">
                  <w:t xml:space="preserve">n her way to Western Europe to </w:t>
                </w:r>
                <w:r w:rsidR="00A86D5E">
                  <w:t>pursue</w:t>
                </w:r>
                <w:r w:rsidRPr="00146387">
                  <w:t xml:space="preserve"> her </w:t>
                </w:r>
                <w:r>
                  <w:t>study of art</w:t>
                </w:r>
                <w:r w:rsidR="00A67440">
                  <w:t xml:space="preserve"> — </w:t>
                </w:r>
                <w:r w:rsidR="002730B2">
                  <w:t>the pair</w:t>
                </w:r>
                <w:r w:rsidRPr="00146387">
                  <w:t xml:space="preserve"> decided to </w:t>
                </w:r>
                <w:r>
                  <w:t xml:space="preserve">remain and </w:t>
                </w:r>
                <w:r w:rsidRPr="00146387">
                  <w:t>join the Jewish settlement. The sisters famously improved their Hebrew as young adults</w:t>
                </w:r>
                <w:r w:rsidR="00A86D5E">
                  <w:t xml:space="preserve"> by</w:t>
                </w:r>
                <w:r w:rsidRPr="00146387">
                  <w:t xml:space="preserve"> attending a kindergarten in </w:t>
                </w:r>
                <w:proofErr w:type="spellStart"/>
                <w:r w:rsidRPr="00146387">
                  <w:t>Rehovot</w:t>
                </w:r>
                <w:proofErr w:type="spellEnd"/>
                <w:r w:rsidRPr="00146387">
                  <w:t xml:space="preserve">. </w:t>
                </w:r>
              </w:p>
              <w:p w14:paraId="165F9D58" w14:textId="77777777" w:rsidR="00A86D5E" w:rsidRPr="00146387" w:rsidRDefault="00A86D5E" w:rsidP="003B04D3"/>
              <w:p w14:paraId="28F5FF71" w14:textId="34BDD0C0" w:rsidR="003B04D3" w:rsidRDefault="003B04D3" w:rsidP="003B04D3">
                <w:r w:rsidRPr="00146387">
                  <w:t xml:space="preserve">The trip to Palestine also altered </w:t>
                </w:r>
                <w:proofErr w:type="spellStart"/>
                <w:r w:rsidRPr="00146387">
                  <w:t>Bluvshtain’s</w:t>
                </w:r>
                <w:proofErr w:type="spellEnd"/>
                <w:r w:rsidRPr="00146387">
                  <w:t xml:space="preserve"> career plans. In 1911 she </w:t>
                </w:r>
                <w:r>
                  <w:t xml:space="preserve">joined a work collective at </w:t>
                </w:r>
                <w:r>
                  <w:lastRenderedPageBreak/>
                  <w:t xml:space="preserve">the Sea of </w:t>
                </w:r>
                <w:proofErr w:type="spellStart"/>
                <w:r>
                  <w:t>Galillee</w:t>
                </w:r>
                <w:proofErr w:type="spellEnd"/>
                <w:r w:rsidRPr="00146387">
                  <w:t>, an experience she would often revisit in her poems, and in 1913 she finally made it to Western Europe to study</w:t>
                </w:r>
                <w:r w:rsidR="00A86D5E">
                  <w:t xml:space="preserve"> </w:t>
                </w:r>
                <w:r w:rsidRPr="00146387">
                  <w:t>—</w:t>
                </w:r>
                <w:r w:rsidR="00A86D5E">
                  <w:t xml:space="preserve"> </w:t>
                </w:r>
                <w:r w:rsidRPr="00146387">
                  <w:t>this time agronomy as well as art</w:t>
                </w:r>
                <w:r w:rsidR="00A86D5E">
                  <w:t xml:space="preserve"> </w:t>
                </w:r>
                <w:r>
                  <w:t>—</w:t>
                </w:r>
                <w:r w:rsidR="00A86D5E">
                  <w:t xml:space="preserve"> </w:t>
                </w:r>
                <w:r>
                  <w:t xml:space="preserve">and met the poet and journalist Maria </w:t>
                </w:r>
                <w:proofErr w:type="spellStart"/>
                <w:r>
                  <w:t>Shkapskaya</w:t>
                </w:r>
                <w:proofErr w:type="spellEnd"/>
                <w:r>
                  <w:t xml:space="preserve"> who was to become a close friend and correspondent</w:t>
                </w:r>
                <w:r w:rsidRPr="00146387">
                  <w:t xml:space="preserve">. The </w:t>
                </w:r>
                <w:r>
                  <w:t>outbreak of war</w:t>
                </w:r>
                <w:r w:rsidRPr="00146387">
                  <w:t xml:space="preserve"> prevented </w:t>
                </w:r>
                <w:proofErr w:type="spellStart"/>
                <w:r>
                  <w:t>Bluvshtain’s</w:t>
                </w:r>
                <w:proofErr w:type="spellEnd"/>
                <w:r w:rsidRPr="00146387">
                  <w:t xml:space="preserve"> </w:t>
                </w:r>
                <w:r>
                  <w:t>return</w:t>
                </w:r>
                <w:r w:rsidRPr="00146387">
                  <w:t xml:space="preserve"> home from France, so </w:t>
                </w:r>
                <w:r>
                  <w:t>she</w:t>
                </w:r>
                <w:r w:rsidRPr="00146387">
                  <w:t xml:space="preserve"> </w:t>
                </w:r>
                <w:r>
                  <w:t>remained in Russia</w:t>
                </w:r>
                <w:r w:rsidRPr="00146387">
                  <w:t xml:space="preserve"> under difficult conditions. Upon her return </w:t>
                </w:r>
                <w:r>
                  <w:t xml:space="preserve">to Palestine </w:t>
                </w:r>
                <w:r w:rsidRPr="00146387">
                  <w:t>in 1919</w:t>
                </w:r>
                <w:r>
                  <w:t xml:space="preserve"> she joined K</w:t>
                </w:r>
                <w:r w:rsidRPr="00146387">
                  <w:t xml:space="preserve">ibbutz </w:t>
                </w:r>
                <w:proofErr w:type="spellStart"/>
                <w:r w:rsidRPr="00146387">
                  <w:t>Degania</w:t>
                </w:r>
                <w:proofErr w:type="spellEnd"/>
                <w:r w:rsidRPr="00146387">
                  <w:t xml:space="preserve"> where she remained until the tuberculosis she likely contracted while in Russia during the war led to her abrupt dismissal. </w:t>
                </w:r>
              </w:p>
              <w:p w14:paraId="70FE3581" w14:textId="77777777" w:rsidR="00A86D5E" w:rsidRPr="00146387" w:rsidRDefault="00A86D5E" w:rsidP="003B04D3"/>
              <w:p w14:paraId="005558A3" w14:textId="7174C4F5" w:rsidR="003B04D3" w:rsidRPr="00146387" w:rsidRDefault="003B04D3" w:rsidP="003B04D3">
                <w:proofErr w:type="spellStart"/>
                <w:r w:rsidRPr="00146387">
                  <w:t>Bluvshtain’s</w:t>
                </w:r>
                <w:proofErr w:type="spellEnd"/>
                <w:r w:rsidRPr="00146387">
                  <w:t xml:space="preserve"> poetic career was finally to begin. </w:t>
                </w:r>
                <w:r>
                  <w:t>Her poems were first published</w:t>
                </w:r>
                <w:r w:rsidRPr="00146387">
                  <w:t xml:space="preserve"> in the early 1920s and </w:t>
                </w:r>
                <w:r>
                  <w:t xml:space="preserve">she </w:t>
                </w:r>
                <w:r w:rsidRPr="00146387">
                  <w:t xml:space="preserve">wrote </w:t>
                </w:r>
                <w:r>
                  <w:t>the bulk</w:t>
                </w:r>
                <w:r w:rsidRPr="00146387">
                  <w:t xml:space="preserve"> of her poems when she was already quite ill and living mostly in Tel Aviv</w:t>
                </w:r>
                <w:r w:rsidR="00A86D5E">
                  <w:t xml:space="preserve"> </w:t>
                </w:r>
                <w:r>
                  <w:t>—</w:t>
                </w:r>
                <w:r w:rsidR="00A86D5E">
                  <w:t xml:space="preserve"> </w:t>
                </w:r>
                <w:r>
                  <w:t>between 1925 and 1931</w:t>
                </w:r>
                <w:r w:rsidRPr="00146387">
                  <w:t xml:space="preserve">. Her poems appeared </w:t>
                </w:r>
                <w:r w:rsidR="00A86D5E">
                  <w:t>regularly</w:t>
                </w:r>
                <w:r w:rsidRPr="00146387">
                  <w:t xml:space="preserve"> in </w:t>
                </w:r>
                <w:proofErr w:type="spellStart"/>
                <w:r w:rsidRPr="00146387">
                  <w:rPr>
                    <w:i/>
                  </w:rPr>
                  <w:t>Davar</w:t>
                </w:r>
                <w:proofErr w:type="spellEnd"/>
                <w:r w:rsidRPr="00146387">
                  <w:t>, and she lived</w:t>
                </w:r>
                <w:r w:rsidR="00527130">
                  <w:t xml:space="preserve"> modestly</w:t>
                </w:r>
                <w:r w:rsidRPr="00146387">
                  <w:t xml:space="preserve"> off th</w:t>
                </w:r>
                <w:r w:rsidR="00A86D5E">
                  <w:t>e small</w:t>
                </w:r>
                <w:r w:rsidRPr="00146387">
                  <w:t xml:space="preserve"> payments</w:t>
                </w:r>
                <w:r w:rsidR="00A86D5E">
                  <w:t xml:space="preserve"> she received for </w:t>
                </w:r>
                <w:r w:rsidR="00527130">
                  <w:t>her published</w:t>
                </w:r>
                <w:r w:rsidR="00A86D5E">
                  <w:t xml:space="preserve"> poems in addition to payment she received for </w:t>
                </w:r>
                <w:r w:rsidRPr="00146387">
                  <w:t xml:space="preserve">piecemeal work. Two volumes of her poetry appeared in her lifetime: </w:t>
                </w:r>
                <w:proofErr w:type="spellStart"/>
                <w:r w:rsidRPr="00146387">
                  <w:rPr>
                    <w:i/>
                  </w:rPr>
                  <w:t>Aftergrowth</w:t>
                </w:r>
                <w:proofErr w:type="spellEnd"/>
                <w:r w:rsidR="00A7781B">
                  <w:t xml:space="preserve"> [</w:t>
                </w:r>
                <w:proofErr w:type="spellStart"/>
                <w:r w:rsidR="00A7781B">
                  <w:t>safiah</w:t>
                </w:r>
                <w:proofErr w:type="spellEnd"/>
                <w:r w:rsidR="00A7781B">
                  <w:t>]</w:t>
                </w:r>
                <w:r w:rsidRPr="00146387">
                  <w:t xml:space="preserve"> in 1927, and </w:t>
                </w:r>
                <w:r w:rsidRPr="00146387">
                  <w:rPr>
                    <w:i/>
                  </w:rPr>
                  <w:t>From Across</w:t>
                </w:r>
                <w:r w:rsidRPr="00146387">
                  <w:t xml:space="preserve"> (or: </w:t>
                </w:r>
                <w:r w:rsidRPr="00146387">
                  <w:rPr>
                    <w:i/>
                  </w:rPr>
                  <w:t>From Afar</w:t>
                </w:r>
                <w:r w:rsidR="00A7781B">
                  <w:t>)</w:t>
                </w:r>
                <w:r w:rsidRPr="00146387">
                  <w:t xml:space="preserve"> </w:t>
                </w:r>
                <w:r w:rsidR="00A7781B">
                  <w:t>[mi-</w:t>
                </w:r>
                <w:proofErr w:type="spellStart"/>
                <w:r w:rsidR="00A7781B">
                  <w:t>neged</w:t>
                </w:r>
                <w:proofErr w:type="spellEnd"/>
                <w:r w:rsidR="00A7781B">
                  <w:t>]</w:t>
                </w:r>
                <w:r w:rsidRPr="00146387">
                  <w:t xml:space="preserve"> in 1930. Her posthumous </w:t>
                </w:r>
                <w:r w:rsidRPr="00146387">
                  <w:rPr>
                    <w:i/>
                  </w:rPr>
                  <w:t>Nebo</w:t>
                </w:r>
                <w:r w:rsidR="00A7781B">
                  <w:t xml:space="preserve"> [</w:t>
                </w:r>
                <w:proofErr w:type="spellStart"/>
                <w:r w:rsidR="00A7781B">
                  <w:t>nevo</w:t>
                </w:r>
                <w:proofErr w:type="spellEnd"/>
                <w:r w:rsidR="00A7781B">
                  <w:t>]</w:t>
                </w:r>
                <w:r w:rsidRPr="00146387">
                  <w:t xml:space="preserve"> appeared in 1932. </w:t>
                </w:r>
              </w:p>
              <w:p w14:paraId="731B35B7" w14:textId="77777777" w:rsidR="00A7781B" w:rsidRDefault="00A7781B" w:rsidP="003B04D3">
                <w:pPr>
                  <w:contextualSpacing/>
                  <w:rPr>
                    <w:u w:val="single"/>
                  </w:rPr>
                </w:pPr>
              </w:p>
              <w:p w14:paraId="67F948FD" w14:textId="1CA77B23" w:rsidR="003B04D3" w:rsidRDefault="003B04D3" w:rsidP="00A7781B">
                <w:pPr>
                  <w:pStyle w:val="Heading1"/>
                  <w:outlineLvl w:val="0"/>
                </w:pPr>
                <w:r w:rsidRPr="00A7781B">
                  <w:t>Poetry</w:t>
                </w:r>
              </w:p>
              <w:p w14:paraId="61720154" w14:textId="45EC9F31" w:rsidR="003B04D3" w:rsidRPr="00146387" w:rsidRDefault="003B04D3" w:rsidP="003B04D3">
                <w:pPr>
                  <w:contextualSpacing/>
                </w:pPr>
                <w:r w:rsidRPr="00146387">
                  <w:t xml:space="preserve">Like </w:t>
                </w:r>
                <w:r>
                  <w:t>other Jews</w:t>
                </w:r>
                <w:r w:rsidRPr="00146387">
                  <w:t xml:space="preserve"> writing in Hebrew in the late 19</w:t>
                </w:r>
                <w:r w:rsidRPr="00146387">
                  <w:rPr>
                    <w:vertAlign w:val="superscript"/>
                  </w:rPr>
                  <w:t>th</w:t>
                </w:r>
                <w:r w:rsidRPr="00146387">
                  <w:t xml:space="preserve"> and early 20</w:t>
                </w:r>
                <w:r w:rsidRPr="00146387">
                  <w:rPr>
                    <w:vertAlign w:val="superscript"/>
                  </w:rPr>
                  <w:t>th</w:t>
                </w:r>
                <w:r w:rsidRPr="00146387">
                  <w:t xml:space="preserve"> centuries</w:t>
                </w:r>
                <w:r>
                  <w:t xml:space="preserve"> in Palestine</w:t>
                </w:r>
                <w:r w:rsidRPr="00146387">
                  <w:t xml:space="preserve">, </w:t>
                </w:r>
                <w:proofErr w:type="spellStart"/>
                <w:r w:rsidRPr="00146387">
                  <w:t>Bluvshtain</w:t>
                </w:r>
                <w:proofErr w:type="spellEnd"/>
                <w:r>
                  <w:t xml:space="preserve"> was a </w:t>
                </w:r>
                <w:r w:rsidRPr="00146387">
                  <w:t xml:space="preserve">Russian Hebrew writer: Russian was her first literary language, its </w:t>
                </w:r>
                <w:r>
                  <w:t>literature</w:t>
                </w:r>
                <w:r w:rsidRPr="00146387">
                  <w:t xml:space="preserve"> the corpus with which she was most familiar as a young woman. </w:t>
                </w:r>
                <w:r w:rsidR="00B008FC" w:rsidRPr="00146387">
                  <w:t>Jews that were intimately familiar with Russian literature would have written much of the Hebrew and Yiddish poetry she would have read</w:t>
                </w:r>
                <w:r w:rsidRPr="00146387">
                  <w:t>. In other words, she was writing with and against the poetry of her Hebrew</w:t>
                </w:r>
                <w:r>
                  <w:t>-writing</w:t>
                </w:r>
                <w:r w:rsidRPr="00146387">
                  <w:t xml:space="preserve"> peers and predecessors as well as her Russian</w:t>
                </w:r>
                <w:r>
                  <w:t xml:space="preserve"> poetic peers at</w:t>
                </w:r>
                <w:r w:rsidRPr="00146387">
                  <w:t xml:space="preserve"> one and the same time. </w:t>
                </w:r>
              </w:p>
              <w:p w14:paraId="6DA9D12C" w14:textId="77777777" w:rsidR="003B04D3" w:rsidRPr="00146387" w:rsidRDefault="003B04D3" w:rsidP="003B04D3">
                <w:pPr>
                  <w:contextualSpacing/>
                </w:pPr>
              </w:p>
              <w:p w14:paraId="26CA8723" w14:textId="54B86882" w:rsidR="003B04D3" w:rsidRPr="00146387" w:rsidRDefault="003B04D3" w:rsidP="003B04D3">
                <w:pPr>
                  <w:contextualSpacing/>
                </w:pPr>
                <w:proofErr w:type="spellStart"/>
                <w:r w:rsidRPr="00146387">
                  <w:t>Bluvshtain</w:t>
                </w:r>
                <w:proofErr w:type="spellEnd"/>
                <w:r w:rsidRPr="00146387">
                  <w:t xml:space="preserve"> was a modernist. Her stylistic decisions reflected post-symbolist trends, and her writing was influenced in particular</w:t>
                </w:r>
                <w:r>
                  <w:t xml:space="preserve"> by Russian </w:t>
                </w:r>
                <w:proofErr w:type="spellStart"/>
                <w:r>
                  <w:t>a</w:t>
                </w:r>
                <w:r w:rsidRPr="00146387">
                  <w:t>cmeist</w:t>
                </w:r>
                <w:proofErr w:type="spellEnd"/>
                <w:r w:rsidRPr="00146387">
                  <w:t xml:space="preserve"> principles and poems, as well as by its </w:t>
                </w:r>
                <w:r w:rsidR="002A0843">
                  <w:t>close relation, French imagism.</w:t>
                </w:r>
                <w:r w:rsidRPr="00146387">
                  <w:t xml:space="preserve"> Technically a peer of Anna </w:t>
                </w:r>
                <w:proofErr w:type="spellStart"/>
                <w:r w:rsidRPr="00146387">
                  <w:t>Akhmatova</w:t>
                </w:r>
                <w:proofErr w:type="spellEnd"/>
                <w:r w:rsidRPr="00146387">
                  <w:t xml:space="preserve">, </w:t>
                </w:r>
                <w:proofErr w:type="spellStart"/>
                <w:r w:rsidRPr="00146387">
                  <w:t>Bluvshtain</w:t>
                </w:r>
                <w:proofErr w:type="spellEnd"/>
                <w:r w:rsidRPr="00146387">
                  <w:t xml:space="preserve"> was younger in poetic years, her first book of poems appearing about 15 years after </w:t>
                </w:r>
                <w:proofErr w:type="spellStart"/>
                <w:r w:rsidRPr="00146387">
                  <w:t>Akhmatova’s</w:t>
                </w:r>
                <w:proofErr w:type="spellEnd"/>
                <w:r w:rsidRPr="00146387">
                  <w:t xml:space="preserve"> of 1912. </w:t>
                </w:r>
                <w:proofErr w:type="spellStart"/>
                <w:r w:rsidRPr="00146387">
                  <w:t>Bluvshtain</w:t>
                </w:r>
                <w:proofErr w:type="spellEnd"/>
                <w:r w:rsidRPr="00146387">
                  <w:t xml:space="preserve"> was also a reader of Francis </w:t>
                </w:r>
                <w:proofErr w:type="spellStart"/>
                <w:r w:rsidRPr="00146387">
                  <w:t>Jammes</w:t>
                </w:r>
                <w:proofErr w:type="spellEnd"/>
                <w:r w:rsidRPr="00146387">
                  <w:t>. She praises the French poet in her well-know</w:t>
                </w:r>
                <w:r>
                  <w:t>n</w:t>
                </w:r>
                <w:r w:rsidRPr="00146387">
                  <w:t xml:space="preserve"> essay on </w:t>
                </w:r>
                <w:r w:rsidR="00A86D5E">
                  <w:t>‘</w:t>
                </w:r>
                <w:r w:rsidRPr="00146387">
                  <w:t>The Sign of the Time</w:t>
                </w:r>
                <w:r w:rsidR="00A86D5E">
                  <w:t>’</w:t>
                </w:r>
                <w:r w:rsidRPr="00146387">
                  <w:t xml:space="preserve"> as one who prefers the naked simplicity of the </w:t>
                </w:r>
                <w:proofErr w:type="spellStart"/>
                <w:r w:rsidRPr="00146387">
                  <w:t>newborn</w:t>
                </w:r>
                <w:proofErr w:type="spellEnd"/>
                <w:r w:rsidRPr="00146387">
                  <w:t xml:space="preserve"> to verbal adornment, and he is the only writer mentioned by name in any of her three published volumes. </w:t>
                </w:r>
              </w:p>
              <w:p w14:paraId="42AF10D2" w14:textId="77777777" w:rsidR="003B04D3" w:rsidRPr="00146387" w:rsidRDefault="003B04D3" w:rsidP="003B04D3">
                <w:pPr>
                  <w:widowControl w:val="0"/>
                  <w:autoSpaceDE w:val="0"/>
                  <w:autoSpaceDN w:val="0"/>
                  <w:adjustRightInd w:val="0"/>
                  <w:rPr>
                    <w:rFonts w:cs="MBCAkzidenzGrotesk-CondensedMed"/>
                    <w:szCs w:val="18"/>
                  </w:rPr>
                </w:pPr>
              </w:p>
              <w:p w14:paraId="51253097" w14:textId="77777777" w:rsidR="003B04D3" w:rsidRPr="00146387" w:rsidRDefault="003B04D3" w:rsidP="003B04D3">
                <w:pPr>
                  <w:widowControl w:val="0"/>
                  <w:autoSpaceDE w:val="0"/>
                  <w:autoSpaceDN w:val="0"/>
                  <w:adjustRightInd w:val="0"/>
                  <w:rPr>
                    <w:rFonts w:cs="MBCAkzidenzGrotesk-CondensedMed"/>
                    <w:szCs w:val="18"/>
                  </w:rPr>
                </w:pPr>
                <w:r w:rsidRPr="00146387">
                  <w:rPr>
                    <w:rFonts w:cs="MBCAkzidenzGrotesk-CondensedMed"/>
                    <w:szCs w:val="18"/>
                  </w:rPr>
                  <w:t xml:space="preserve">I am like this: quiet </w:t>
                </w:r>
              </w:p>
              <w:p w14:paraId="1AC5E4B4" w14:textId="77777777" w:rsidR="003B04D3" w:rsidRPr="00146387" w:rsidRDefault="003B04D3" w:rsidP="003B04D3">
                <w:pPr>
                  <w:widowControl w:val="0"/>
                  <w:autoSpaceDE w:val="0"/>
                  <w:autoSpaceDN w:val="0"/>
                  <w:adjustRightInd w:val="0"/>
                  <w:rPr>
                    <w:rFonts w:cs="MBCAkzidenzGrotesk-CondensedMed"/>
                    <w:szCs w:val="18"/>
                  </w:rPr>
                </w:pPr>
                <w:proofErr w:type="gramStart"/>
                <w:r w:rsidRPr="00146387">
                  <w:rPr>
                    <w:rFonts w:cs="MBCAkzidenzGrotesk-CondensedMed"/>
                    <w:szCs w:val="18"/>
                  </w:rPr>
                  <w:t>as</w:t>
                </w:r>
                <w:proofErr w:type="gramEnd"/>
                <w:r w:rsidRPr="00146387">
                  <w:rPr>
                    <w:rFonts w:cs="MBCAkzidenzGrotesk-CondensedMed"/>
                    <w:szCs w:val="18"/>
                  </w:rPr>
                  <w:t xml:space="preserve"> lake water, </w:t>
                </w:r>
              </w:p>
              <w:p w14:paraId="34E38AAF" w14:textId="77777777" w:rsidR="003B04D3" w:rsidRPr="00146387" w:rsidRDefault="003B04D3" w:rsidP="003B04D3">
                <w:pPr>
                  <w:widowControl w:val="0"/>
                  <w:autoSpaceDE w:val="0"/>
                  <w:autoSpaceDN w:val="0"/>
                  <w:adjustRightInd w:val="0"/>
                  <w:rPr>
                    <w:rFonts w:cs="MBCAkzidenzGrotesk-CondensedMed"/>
                    <w:szCs w:val="18"/>
                  </w:rPr>
                </w:pPr>
                <w:proofErr w:type="gramStart"/>
                <w:r w:rsidRPr="00146387">
                  <w:rPr>
                    <w:rFonts w:cs="MBCAkzidenzGrotesk-CondensedMed"/>
                    <w:szCs w:val="18"/>
                  </w:rPr>
                  <w:t>loving</w:t>
                </w:r>
                <w:proofErr w:type="gramEnd"/>
                <w:r w:rsidRPr="00146387">
                  <w:rPr>
                    <w:rFonts w:cs="MBCAkzidenzGrotesk-CondensedMed"/>
                    <w:szCs w:val="18"/>
                  </w:rPr>
                  <w:t xml:space="preserve"> the calm of the quotidian, babies’ eyes </w:t>
                </w:r>
              </w:p>
              <w:p w14:paraId="184C2562" w14:textId="77777777" w:rsidR="003B04D3" w:rsidRPr="00146387" w:rsidRDefault="003B04D3" w:rsidP="003B04D3">
                <w:pPr>
                  <w:widowControl w:val="0"/>
                  <w:autoSpaceDE w:val="0"/>
                  <w:autoSpaceDN w:val="0"/>
                  <w:adjustRightInd w:val="0"/>
                  <w:rPr>
                    <w:rFonts w:cs="MBCAkzidenzGrotesk-CondensedMed"/>
                    <w:szCs w:val="18"/>
                  </w:rPr>
                </w:pPr>
                <w:proofErr w:type="gramStart"/>
                <w:r w:rsidRPr="00146387">
                  <w:rPr>
                    <w:rFonts w:cs="MBCAkzidenzGrotesk-CondensedMed"/>
                    <w:szCs w:val="18"/>
                  </w:rPr>
                  <w:t>and</w:t>
                </w:r>
                <w:proofErr w:type="gramEnd"/>
                <w:r w:rsidRPr="00146387">
                  <w:rPr>
                    <w:rFonts w:cs="MBCAkzidenzGrotesk-CondensedMed"/>
                    <w:szCs w:val="18"/>
                  </w:rPr>
                  <w:t xml:space="preserve"> the poems of Francis </w:t>
                </w:r>
                <w:proofErr w:type="spellStart"/>
                <w:r w:rsidRPr="00146387">
                  <w:rPr>
                    <w:rFonts w:cs="MBCAkzidenzGrotesk-CondensedMed"/>
                    <w:szCs w:val="18"/>
                  </w:rPr>
                  <w:t>Jammes</w:t>
                </w:r>
                <w:proofErr w:type="spellEnd"/>
                <w:r w:rsidRPr="00146387">
                  <w:rPr>
                    <w:rFonts w:cs="MBCAkzidenzGrotesk-CondensedMed"/>
                    <w:szCs w:val="18"/>
                  </w:rPr>
                  <w:t xml:space="preserve">. </w:t>
                </w:r>
              </w:p>
              <w:p w14:paraId="3C42D0DB" w14:textId="3000AD9A" w:rsidR="003B04D3" w:rsidRPr="00146387" w:rsidRDefault="003B04D3" w:rsidP="003B04D3">
                <w:pPr>
                  <w:widowControl w:val="0"/>
                  <w:autoSpaceDE w:val="0"/>
                  <w:autoSpaceDN w:val="0"/>
                  <w:adjustRightInd w:val="0"/>
                  <w:rPr>
                    <w:rFonts w:cs="MBCAkzidenzGrotesk-CondensedMed"/>
                    <w:szCs w:val="18"/>
                  </w:rPr>
                </w:pPr>
                <w:r>
                  <w:rPr>
                    <w:rFonts w:cs="MBCAkzidenzGrotesk-CondensedMed"/>
                    <w:szCs w:val="18"/>
                  </w:rPr>
                  <w:t>—</w:t>
                </w:r>
                <w:commentRangeStart w:id="0"/>
                <w:r w:rsidRPr="00146387">
                  <w:rPr>
                    <w:rFonts w:cs="MBCAkzidenzGrotesk-CondensedMed"/>
                    <w:szCs w:val="18"/>
                  </w:rPr>
                  <w:t xml:space="preserve">From </w:t>
                </w:r>
                <w:r w:rsidR="00A86D5E">
                  <w:rPr>
                    <w:rFonts w:cs="MBCAkzidenzGrotesk-CondensedMed"/>
                    <w:szCs w:val="18"/>
                  </w:rPr>
                  <w:t>‘</w:t>
                </w:r>
                <w:r w:rsidRPr="00146387">
                  <w:rPr>
                    <w:rFonts w:cs="MBCAkzidenzGrotesk-CondensedMed"/>
                    <w:szCs w:val="18"/>
                  </w:rPr>
                  <w:t>I</w:t>
                </w:r>
                <w:r w:rsidR="00A86D5E">
                  <w:rPr>
                    <w:rFonts w:cs="MBCAkzidenzGrotesk-CondensedMed"/>
                    <w:szCs w:val="18"/>
                  </w:rPr>
                  <w:t>’</w:t>
                </w:r>
                <w:r w:rsidRPr="00146387">
                  <w:rPr>
                    <w:rFonts w:cs="MBCAkzidenzGrotesk-CondensedMed"/>
                    <w:szCs w:val="18"/>
                  </w:rPr>
                  <w:t xml:space="preserve"> [</w:t>
                </w:r>
                <w:proofErr w:type="spellStart"/>
                <w:r w:rsidRPr="00146387">
                  <w:rPr>
                    <w:rFonts w:cs="MBCAkzidenzGrotesk-CondensedMed"/>
                    <w:szCs w:val="18"/>
                  </w:rPr>
                  <w:t>anokhi</w:t>
                </w:r>
                <w:proofErr w:type="spellEnd"/>
                <w:r w:rsidRPr="00146387">
                  <w:rPr>
                    <w:rFonts w:cs="MBCAkzidenzGrotesk-CondensedMed"/>
                    <w:szCs w:val="18"/>
                  </w:rPr>
                  <w:t xml:space="preserve">] in </w:t>
                </w:r>
                <w:proofErr w:type="spellStart"/>
                <w:r w:rsidRPr="00032462">
                  <w:rPr>
                    <w:rFonts w:ascii="Calibri" w:hAnsi="Calibri" w:cs="MBCAkzidenzGrotesk-CondensedMed"/>
                    <w:i/>
                    <w:iCs/>
                    <w:szCs w:val="18"/>
                  </w:rPr>
                  <w:t>Safia</w:t>
                </w:r>
                <w:r w:rsidRPr="00032462">
                  <w:rPr>
                    <w:rFonts w:ascii="Calibri" w:hAnsi="Calibri" w:cs="Microsoft Sans Serif"/>
                    <w:i/>
                    <w:iCs/>
                    <w:szCs w:val="18"/>
                  </w:rPr>
                  <w:t>ḥ</w:t>
                </w:r>
                <w:proofErr w:type="spellEnd"/>
                <w:r w:rsidRPr="00146387">
                  <w:rPr>
                    <w:rFonts w:cs="MBCAkzidenzGrotesk-CondensedMed"/>
                    <w:i/>
                    <w:iCs/>
                    <w:szCs w:val="18"/>
                  </w:rPr>
                  <w:t xml:space="preserve"> </w:t>
                </w:r>
                <w:r w:rsidRPr="00146387">
                  <w:rPr>
                    <w:rFonts w:cs="MBCAkzidenzGrotesk-CondensedMed"/>
                    <w:szCs w:val="18"/>
                  </w:rPr>
                  <w:t>[</w:t>
                </w:r>
                <w:proofErr w:type="spellStart"/>
                <w:r w:rsidRPr="00146387">
                  <w:rPr>
                    <w:rFonts w:cs="MBCAkzidenzGrotesk-CondensedMed"/>
                    <w:szCs w:val="18"/>
                  </w:rPr>
                  <w:t>Aftergrowth</w:t>
                </w:r>
                <w:proofErr w:type="spellEnd"/>
                <w:r w:rsidRPr="00146387">
                  <w:rPr>
                    <w:rFonts w:cs="MBCAkzidenzGrotesk-CondensedMed"/>
                    <w:szCs w:val="18"/>
                  </w:rPr>
                  <w:t xml:space="preserve">] (Tel Aviv: </w:t>
                </w:r>
                <w:proofErr w:type="spellStart"/>
                <w:r w:rsidRPr="00146387">
                  <w:rPr>
                    <w:rFonts w:cs="MBCAkzidenzGrotesk-CondensedMed"/>
                    <w:szCs w:val="18"/>
                  </w:rPr>
                  <w:t>Davar</w:t>
                </w:r>
                <w:proofErr w:type="spellEnd"/>
                <w:r w:rsidRPr="00146387">
                  <w:rPr>
                    <w:rFonts w:cs="MBCAkzidenzGrotesk-CondensedMed"/>
                    <w:szCs w:val="18"/>
                  </w:rPr>
                  <w:t>, 1927), 18.</w:t>
                </w:r>
                <w:commentRangeEnd w:id="0"/>
                <w:r w:rsidR="00527130">
                  <w:rPr>
                    <w:rStyle w:val="CommentReference"/>
                  </w:rPr>
                  <w:commentReference w:id="0"/>
                </w:r>
              </w:p>
              <w:p w14:paraId="6A533A7F" w14:textId="77777777" w:rsidR="003B04D3" w:rsidRPr="00146387" w:rsidRDefault="003B04D3" w:rsidP="003B04D3">
                <w:pPr>
                  <w:contextualSpacing/>
                </w:pPr>
              </w:p>
              <w:p w14:paraId="15F80B48" w14:textId="3CE5AB58" w:rsidR="003B04D3" w:rsidRPr="00146387" w:rsidRDefault="003B04D3" w:rsidP="003B04D3">
                <w:pPr>
                  <w:contextualSpacing/>
                </w:pPr>
                <w:r w:rsidRPr="00146387">
                  <w:t xml:space="preserve">As in </w:t>
                </w:r>
                <w:proofErr w:type="spellStart"/>
                <w:r w:rsidRPr="00146387">
                  <w:t>Jam</w:t>
                </w:r>
                <w:r w:rsidR="00386C3F">
                  <w:t>mes</w:t>
                </w:r>
                <w:proofErr w:type="spellEnd"/>
                <w:r w:rsidR="00386C3F">
                  <w:t xml:space="preserve">’ own poems, the speaker in </w:t>
                </w:r>
                <w:proofErr w:type="spellStart"/>
                <w:r w:rsidR="00386C3F">
                  <w:t>Bluvshtain’s</w:t>
                </w:r>
                <w:proofErr w:type="spellEnd"/>
                <w:r w:rsidR="00386C3F">
                  <w:t xml:space="preserve"> poem</w:t>
                </w:r>
                <w:r w:rsidRPr="00146387">
                  <w:t xml:space="preserve"> calls herself and her poetry simple, using distinct images of the pure, innocent and simple to do so. The poem’</w:t>
                </w:r>
                <w:r>
                  <w:t xml:space="preserve">s compactness and its seemingly </w:t>
                </w:r>
                <w:r w:rsidRPr="00146387">
                  <w:t xml:space="preserve">unambiguous images are consistent with </w:t>
                </w:r>
                <w:proofErr w:type="spellStart"/>
                <w:r w:rsidRPr="00146387">
                  <w:t>acmeist</w:t>
                </w:r>
                <w:proofErr w:type="spellEnd"/>
                <w:r w:rsidRPr="00146387">
                  <w:t xml:space="preserve"> aesthetics. </w:t>
                </w:r>
                <w:r>
                  <w:t xml:space="preserve">The speaker has undergone a transformation. </w:t>
                </w:r>
                <w:r w:rsidRPr="00146387">
                  <w:t xml:space="preserve">In the second stanza of this three-stanza poem, </w:t>
                </w:r>
                <w:r>
                  <w:t>she</w:t>
                </w:r>
                <w:r w:rsidRPr="00146387">
                  <w:t xml:space="preserve"> contrasts her present self and state with the dramatic self who, rather t</w:t>
                </w:r>
                <w:r>
                  <w:t xml:space="preserve">han identifying with quiet </w:t>
                </w:r>
                <w:r w:rsidR="002A0843">
                  <w:t>lake</w:t>
                </w:r>
                <w:r w:rsidR="002A0843" w:rsidRPr="00146387">
                  <w:t xml:space="preserve"> water</w:t>
                </w:r>
                <w:r w:rsidRPr="00146387">
                  <w:t xml:space="preserve">, once upon a time wrapped her soul in crimson and was one with the eagles’ cries on mountaintops. Many of </w:t>
                </w:r>
                <w:proofErr w:type="spellStart"/>
                <w:r w:rsidRPr="00146387">
                  <w:t>Bluvshtain’s</w:t>
                </w:r>
                <w:proofErr w:type="spellEnd"/>
                <w:r w:rsidRPr="00146387">
                  <w:t xml:space="preserve"> poems, like </w:t>
                </w:r>
                <w:r w:rsidR="00A86D5E">
                  <w:t>‘</w:t>
                </w:r>
                <w:r w:rsidRPr="00146387">
                  <w:t>I,</w:t>
                </w:r>
                <w:r w:rsidR="00A86D5E">
                  <w:t>’</w:t>
                </w:r>
                <w:r w:rsidRPr="00146387">
                  <w:t xml:space="preserve"> are </w:t>
                </w:r>
                <w:r>
                  <w:t>concise</w:t>
                </w:r>
                <w:r w:rsidRPr="00146387">
                  <w:t xml:space="preserve"> expressions of cognition, capturing and sharing a mo</w:t>
                </w:r>
                <w:r w:rsidR="00527130">
                  <w:t>mentary thought, feeling, realis</w:t>
                </w:r>
                <w:r w:rsidRPr="00146387">
                  <w:t>ation, reminiscence</w:t>
                </w:r>
                <w:r w:rsidR="00527130">
                  <w:t>,</w:t>
                </w:r>
                <w:r>
                  <w:t xml:space="preserve"> or transformation</w:t>
                </w:r>
                <w:r w:rsidRPr="00146387">
                  <w:t xml:space="preserve">. </w:t>
                </w:r>
              </w:p>
              <w:p w14:paraId="67D58745" w14:textId="77777777" w:rsidR="003B04D3" w:rsidRPr="00146387" w:rsidRDefault="003B04D3" w:rsidP="003B04D3">
                <w:pPr>
                  <w:contextualSpacing/>
                </w:pPr>
              </w:p>
              <w:p w14:paraId="05B3522A" w14:textId="4BD22ADF" w:rsidR="003B04D3" w:rsidRPr="00146387" w:rsidRDefault="003B04D3" w:rsidP="003B04D3">
                <w:pPr>
                  <w:contextualSpacing/>
                </w:pPr>
                <w:r w:rsidRPr="00146387">
                  <w:t>Reflecting the contained, measured emotive arc of her poems</w:t>
                </w:r>
                <w:r w:rsidR="00386C3F">
                  <w:t xml:space="preserve"> </w:t>
                </w:r>
                <w:r w:rsidRPr="00146387">
                  <w:t>—</w:t>
                </w:r>
                <w:r w:rsidR="00386C3F">
                  <w:t xml:space="preserve"> </w:t>
                </w:r>
                <w:r w:rsidRPr="00146387">
                  <w:t>and sometimes seen as a sign o</w:t>
                </w:r>
                <w:r w:rsidR="00386C3F">
                  <w:t xml:space="preserve">f conservative poetics — </w:t>
                </w:r>
                <w:r w:rsidRPr="00146387">
                  <w:t xml:space="preserve">the syntactic unit of poetic cognition is most often the quatrain, devoid of </w:t>
                </w:r>
                <w:r w:rsidR="00386C3F">
                  <w:t xml:space="preserve">enjambment. An arrangement involving three quatrains is </w:t>
                </w:r>
                <w:r w:rsidRPr="00146387">
                  <w:t xml:space="preserve">the most </w:t>
                </w:r>
                <w:r w:rsidR="00386C3F">
                  <w:t>common</w:t>
                </w:r>
                <w:r w:rsidRPr="00146387">
                  <w:t xml:space="preserve"> in her poetic </w:t>
                </w:r>
                <w:r w:rsidRPr="00146387">
                  <w:lastRenderedPageBreak/>
                  <w:t>volumes; poems</w:t>
                </w:r>
                <w:r w:rsidR="00386C3F">
                  <w:t xml:space="preserve"> comprised</w:t>
                </w:r>
                <w:r w:rsidRPr="00146387">
                  <w:t xml:space="preserve"> of 2 quatrains are also common. </w:t>
                </w:r>
                <w:r>
                  <w:t>Occasionally e</w:t>
                </w:r>
                <w:r w:rsidRPr="00146387">
                  <w:t xml:space="preserve">ven longer stanzas are, </w:t>
                </w:r>
                <w:proofErr w:type="spellStart"/>
                <w:r w:rsidRPr="00146387">
                  <w:t>prosodically</w:t>
                </w:r>
                <w:proofErr w:type="spellEnd"/>
                <w:r w:rsidRPr="00146387">
                  <w:t xml:space="preserve"> speaking, two </w:t>
                </w:r>
                <w:r>
                  <w:t>quatrains</w:t>
                </w:r>
                <w:r w:rsidRPr="00146387">
                  <w:t xml:space="preserve"> </w:t>
                </w:r>
                <w:r>
                  <w:t>arranged on the page</w:t>
                </w:r>
                <w:r w:rsidRPr="00146387">
                  <w:t xml:space="preserve"> as one. For example, in poem #2 of </w:t>
                </w:r>
                <w:r w:rsidR="00A86D5E">
                  <w:t>‘</w:t>
                </w:r>
                <w:r w:rsidRPr="00146387">
                  <w:t>In the Hospital</w:t>
                </w:r>
                <w:r w:rsidR="00A86D5E">
                  <w:t>’</w:t>
                </w:r>
                <w:r w:rsidRPr="00146387">
                  <w:t xml:space="preserve"> [bi-</w:t>
                </w:r>
                <w:proofErr w:type="spellStart"/>
                <w:r w:rsidRPr="00146387">
                  <w:t>veit</w:t>
                </w:r>
                <w:proofErr w:type="spellEnd"/>
                <w:r w:rsidRPr="00146387">
                  <w:t>-ha-</w:t>
                </w:r>
                <w:proofErr w:type="spellStart"/>
                <w:r w:rsidRPr="00146387">
                  <w:t>holim</w:t>
                </w:r>
                <w:proofErr w:type="spellEnd"/>
                <w:r w:rsidR="00386C3F">
                  <w:t>]</w:t>
                </w:r>
                <w:r w:rsidRPr="00146387">
                  <w:t xml:space="preserve"> in </w:t>
                </w:r>
                <w:proofErr w:type="spellStart"/>
                <w:r w:rsidRPr="00146387">
                  <w:rPr>
                    <w:i/>
                  </w:rPr>
                  <w:t>Aftergrowth</w:t>
                </w:r>
                <w:proofErr w:type="spellEnd"/>
                <w:r w:rsidRPr="00146387">
                  <w:t>, the strong stop at the end of the four</w:t>
                </w:r>
                <w:r w:rsidR="00386C3F">
                  <w:t>th line, (marked by a semi-colon)</w:t>
                </w:r>
                <w:r w:rsidRPr="00146387">
                  <w:t xml:space="preserve"> of each 8-line stanza, as well as the rhyme scheme of </w:t>
                </w:r>
                <w:proofErr w:type="spellStart"/>
                <w:r w:rsidRPr="00146387">
                  <w:t>ababcdcd</w:t>
                </w:r>
                <w:proofErr w:type="spellEnd"/>
                <w:r w:rsidRPr="00146387">
                  <w:t xml:space="preserve">, </w:t>
                </w:r>
                <w:proofErr w:type="spellStart"/>
                <w:r w:rsidRPr="00146387">
                  <w:t>efefghgh</w:t>
                </w:r>
                <w:proofErr w:type="spellEnd"/>
                <w:r w:rsidRPr="00146387">
                  <w:t>, indicate that the quatra</w:t>
                </w:r>
                <w:r w:rsidR="00386C3F">
                  <w:t>in lurks here too. (See also</w:t>
                </w:r>
                <w:r w:rsidRPr="00146387">
                  <w:t xml:space="preserve"> </w:t>
                </w:r>
                <w:r w:rsidR="00A86D5E">
                  <w:t>‘</w:t>
                </w:r>
                <w:r w:rsidRPr="00146387">
                  <w:t>Coming</w:t>
                </w:r>
                <w:r w:rsidR="00A86D5E">
                  <w:t>’</w:t>
                </w:r>
                <w:r w:rsidRPr="00146387">
                  <w:t xml:space="preserve"> [be-</w:t>
                </w:r>
                <w:proofErr w:type="spellStart"/>
                <w:r w:rsidRPr="00146387">
                  <w:t>vo</w:t>
                </w:r>
                <w:proofErr w:type="spellEnd"/>
                <w:r w:rsidRPr="00146387">
                  <w:t xml:space="preserve">] with its </w:t>
                </w:r>
                <w:proofErr w:type="spellStart"/>
                <w:r w:rsidRPr="00146387">
                  <w:t>abccbdee</w:t>
                </w:r>
                <w:proofErr w:type="spellEnd"/>
                <w:r w:rsidRPr="00146387">
                  <w:t xml:space="preserve"> rhyme scheme, </w:t>
                </w:r>
                <w:r w:rsidR="00A86D5E">
                  <w:t>‘</w:t>
                </w:r>
                <w:r w:rsidRPr="00146387">
                  <w:t>Fate</w:t>
                </w:r>
                <w:r w:rsidR="00A86D5E">
                  <w:t>’</w:t>
                </w:r>
                <w:r w:rsidRPr="00146387">
                  <w:t xml:space="preserve"> [goral], </w:t>
                </w:r>
                <w:proofErr w:type="spellStart"/>
                <w:r w:rsidRPr="00146387">
                  <w:t>abcbcdeffd</w:t>
                </w:r>
                <w:proofErr w:type="spellEnd"/>
                <w:r w:rsidRPr="00146387">
                  <w:t>,</w:t>
                </w:r>
                <w:r>
                  <w:t xml:space="preserve"> and, by contrast </w:t>
                </w:r>
                <w:r w:rsidR="00A86D5E">
                  <w:t>‘</w:t>
                </w:r>
                <w:r>
                  <w:t>Gift</w:t>
                </w:r>
                <w:r w:rsidR="00A86D5E">
                  <w:t>’</w:t>
                </w:r>
                <w:r>
                  <w:t xml:space="preserve"> [</w:t>
                </w:r>
                <w:proofErr w:type="spellStart"/>
                <w:r>
                  <w:t>shai</w:t>
                </w:r>
                <w:proofErr w:type="spellEnd"/>
                <w:r>
                  <w:t>]</w:t>
                </w:r>
                <w:r w:rsidR="00386C3F">
                  <w:t xml:space="preserve"> </w:t>
                </w:r>
                <w:r>
                  <w:t>—</w:t>
                </w:r>
                <w:r w:rsidR="00386C3F">
                  <w:t xml:space="preserve"> </w:t>
                </w:r>
                <w:r w:rsidRPr="00146387">
                  <w:t xml:space="preserve">all three in </w:t>
                </w:r>
                <w:r w:rsidRPr="00146387">
                  <w:rPr>
                    <w:i/>
                  </w:rPr>
                  <w:t>From Afar</w:t>
                </w:r>
                <w:r w:rsidRPr="00146387">
                  <w:t>.) The ballad stanza (</w:t>
                </w:r>
                <w:proofErr w:type="spellStart"/>
                <w:r w:rsidRPr="00146387">
                  <w:t>abcb</w:t>
                </w:r>
                <w:proofErr w:type="spellEnd"/>
                <w:r w:rsidRPr="00146387">
                  <w:t>) predominates, sometimes with two rhymes (</w:t>
                </w:r>
                <w:proofErr w:type="spellStart"/>
                <w:r w:rsidRPr="00146387">
                  <w:t>abab</w:t>
                </w:r>
                <w:proofErr w:type="spellEnd"/>
                <w:r w:rsidRPr="00146387">
                  <w:t xml:space="preserve">; quatrains </w:t>
                </w:r>
                <w:r>
                  <w:t xml:space="preserve">of </w:t>
                </w:r>
                <w:proofErr w:type="spellStart"/>
                <w:r>
                  <w:t>abba</w:t>
                </w:r>
                <w:proofErr w:type="spellEnd"/>
                <w:r>
                  <w:t xml:space="preserve"> </w:t>
                </w:r>
                <w:r w:rsidRPr="00146387">
                  <w:t>are less common</w:t>
                </w:r>
                <w:r>
                  <w:t>)</w:t>
                </w:r>
                <w:r w:rsidR="00386C3F">
                  <w:t xml:space="preserve"> </w:t>
                </w:r>
                <w:r w:rsidRPr="00146387">
                  <w:t>—</w:t>
                </w:r>
                <w:r w:rsidR="00386C3F">
                  <w:t xml:space="preserve"> </w:t>
                </w:r>
                <w:r>
                  <w:t xml:space="preserve">though other </w:t>
                </w:r>
                <w:proofErr w:type="spellStart"/>
                <w:r>
                  <w:t>stanzaic</w:t>
                </w:r>
                <w:proofErr w:type="spellEnd"/>
                <w:r>
                  <w:t xml:space="preserve"> forms and rhyme schemes appear as well</w:t>
                </w:r>
                <w:r w:rsidR="00386C3F">
                  <w:t xml:space="preserve"> </w:t>
                </w:r>
                <w:r>
                  <w:t>—</w:t>
                </w:r>
                <w:r w:rsidR="00386C3F">
                  <w:t xml:space="preserve"> </w:t>
                </w:r>
                <w:r w:rsidRPr="00146387">
                  <w:t xml:space="preserve">and the vocabulary is usually quite simple, with a few, clearly evoked images. </w:t>
                </w:r>
                <w:r>
                  <w:t xml:space="preserve">Such is the case with </w:t>
                </w:r>
                <w:r w:rsidR="00A86D5E">
                  <w:t>‘</w:t>
                </w:r>
                <w:r>
                  <w:t>Night Milking</w:t>
                </w:r>
                <w:r w:rsidR="00A86D5E">
                  <w:t>’</w:t>
                </w:r>
                <w:r>
                  <w:t xml:space="preserve"> [</w:t>
                </w:r>
                <w:proofErr w:type="spellStart"/>
                <w:r>
                  <w:t>halivat</w:t>
                </w:r>
                <w:proofErr w:type="spellEnd"/>
                <w:r>
                  <w:t xml:space="preserve"> </w:t>
                </w:r>
                <w:proofErr w:type="spellStart"/>
                <w:r>
                  <w:t>lailah</w:t>
                </w:r>
                <w:proofErr w:type="spellEnd"/>
                <w:r>
                  <w:t>] in which the mysterious threads are counterbalanced by the tactile images of the large, warm, cow (perhaps inspired by her time at the collectives), the moon</w:t>
                </w:r>
                <w:r w:rsidR="00386C3F">
                  <w:t xml:space="preserve"> </w:t>
                </w:r>
                <w:r>
                  <w:t>—</w:t>
                </w:r>
                <w:r w:rsidR="00386C3F">
                  <w:t xml:space="preserve"> </w:t>
                </w:r>
                <w:r>
                  <w:t xml:space="preserve">and the contrast between them: </w:t>
                </w:r>
              </w:p>
              <w:p w14:paraId="4B63BE8B" w14:textId="77777777" w:rsidR="003B04D3" w:rsidRPr="00146387" w:rsidRDefault="003B04D3" w:rsidP="003B04D3">
                <w:pPr>
                  <w:contextualSpacing/>
                </w:pPr>
              </w:p>
              <w:p w14:paraId="4C91B78E" w14:textId="77777777" w:rsidR="003B04D3" w:rsidRPr="00146387" w:rsidRDefault="003B04D3" w:rsidP="003B04D3">
                <w:pPr>
                  <w:contextualSpacing/>
                </w:pPr>
                <w:commentRangeStart w:id="1"/>
                <w:r w:rsidRPr="00146387">
                  <w:t xml:space="preserve">Night Milking </w:t>
                </w:r>
              </w:p>
              <w:p w14:paraId="0D3BB35B" w14:textId="77777777" w:rsidR="003B04D3" w:rsidRPr="00146387" w:rsidRDefault="003B04D3" w:rsidP="003B04D3">
                <w:pPr>
                  <w:contextualSpacing/>
                </w:pPr>
              </w:p>
              <w:p w14:paraId="465C6BB2" w14:textId="6383038D" w:rsidR="003B04D3" w:rsidRPr="00146387" w:rsidRDefault="003B04D3" w:rsidP="003B04D3">
                <w:pPr>
                  <w:contextualSpacing/>
                </w:pPr>
                <w:r w:rsidRPr="00146387">
                  <w:t>In the courtyard</w:t>
                </w:r>
                <w:r w:rsidR="00386C3F">
                  <w:t xml:space="preserve"> </w:t>
                </w:r>
                <w:r w:rsidRPr="00146387">
                  <w:t>—</w:t>
                </w:r>
                <w:r w:rsidR="00386C3F">
                  <w:t xml:space="preserve"> </w:t>
                </w:r>
                <w:proofErr w:type="spellStart"/>
                <w:r>
                  <w:t>moon</w:t>
                </w:r>
                <w:r w:rsidRPr="00146387">
                  <w:t>kicks</w:t>
                </w:r>
                <w:proofErr w:type="spellEnd"/>
                <w:r w:rsidRPr="00146387">
                  <w:t>,</w:t>
                </w:r>
              </w:p>
              <w:p w14:paraId="629C69FF" w14:textId="77777777" w:rsidR="003B04D3" w:rsidRPr="00146387" w:rsidRDefault="003B04D3" w:rsidP="003B04D3">
                <w:pPr>
                  <w:contextualSpacing/>
                </w:pPr>
                <w:r w:rsidRPr="00146387">
                  <w:t xml:space="preserve">Its </w:t>
                </w:r>
                <w:r>
                  <w:t>cool</w:t>
                </w:r>
                <w:r w:rsidRPr="00146387">
                  <w:t xml:space="preserve"> flames and </w:t>
                </w:r>
                <w:r>
                  <w:t>a still calm</w:t>
                </w:r>
                <w:r w:rsidRPr="00146387">
                  <w:t>;</w:t>
                </w:r>
              </w:p>
              <w:p w14:paraId="259B4FC7" w14:textId="77777777" w:rsidR="003B04D3" w:rsidRPr="00146387" w:rsidRDefault="003B04D3" w:rsidP="003B04D3">
                <w:pPr>
                  <w:contextualSpacing/>
                </w:pPr>
                <w:r>
                  <w:t>Woe, quick, to</w:t>
                </w:r>
                <w:r w:rsidRPr="00146387">
                  <w:t xml:space="preserve"> shelter, to the cowshed</w:t>
                </w:r>
                <w:r>
                  <w:t xml:space="preserve"> </w:t>
                </w:r>
              </w:p>
              <w:p w14:paraId="52504D99" w14:textId="77777777" w:rsidR="003B04D3" w:rsidRPr="00146387" w:rsidRDefault="003B04D3" w:rsidP="003B04D3">
                <w:pPr>
                  <w:contextualSpacing/>
                </w:pPr>
                <w:r>
                  <w:t>To a cow breathing and</w:t>
                </w:r>
                <w:r w:rsidRPr="00146387">
                  <w:t xml:space="preserve"> warm. </w:t>
                </w:r>
              </w:p>
              <w:p w14:paraId="6DBDCB48" w14:textId="77777777" w:rsidR="003B04D3" w:rsidRPr="00146387" w:rsidRDefault="003B04D3" w:rsidP="003B04D3">
                <w:pPr>
                  <w:contextualSpacing/>
                </w:pPr>
              </w:p>
              <w:p w14:paraId="252C8E28" w14:textId="342C1ECD" w:rsidR="003B04D3" w:rsidRPr="00146387" w:rsidRDefault="003B04D3" w:rsidP="003B04D3">
                <w:pPr>
                  <w:contextualSpacing/>
                </w:pPr>
                <w:r w:rsidRPr="00146387">
                  <w:t>And my hand s</w:t>
                </w:r>
                <w:r>
                  <w:t>ilently caresses</w:t>
                </w:r>
                <w:r>
                  <w:br/>
                  <w:t>The radiant, large head</w:t>
                </w:r>
                <w:r w:rsidR="00386C3F">
                  <w:t xml:space="preserve"> </w:t>
                </w:r>
                <w:r w:rsidRPr="00146387">
                  <w:t>—</w:t>
                </w:r>
              </w:p>
              <w:p w14:paraId="395657E4" w14:textId="77777777" w:rsidR="003B04D3" w:rsidRPr="00146387" w:rsidRDefault="003B04D3" w:rsidP="003B04D3">
                <w:pPr>
                  <w:contextualSpacing/>
                </w:pPr>
                <w:r w:rsidRPr="00146387">
                  <w:t xml:space="preserve">My life </w:t>
                </w:r>
                <w:r>
                  <w:t xml:space="preserve">is </w:t>
                </w:r>
                <w:r w:rsidRPr="00146387">
                  <w:t>sti</w:t>
                </w:r>
                <w:r>
                  <w:t>t</w:t>
                </w:r>
                <w:r w:rsidRPr="00146387">
                  <w:t xml:space="preserve">ched to </w:t>
                </w:r>
                <w:r>
                  <w:t>hers</w:t>
                </w:r>
              </w:p>
              <w:p w14:paraId="4076AAFB" w14:textId="77777777" w:rsidR="003B04D3" w:rsidRPr="00146387" w:rsidRDefault="003B04D3" w:rsidP="003B04D3">
                <w:pPr>
                  <w:contextualSpacing/>
                </w:pPr>
                <w:r w:rsidRPr="00146387">
                  <w:t>With</w:t>
                </w:r>
                <w:r>
                  <w:t xml:space="preserve"> thousands of</w:t>
                </w:r>
                <w:r w:rsidRPr="00146387">
                  <w:t xml:space="preserve"> mysterious threads. </w:t>
                </w:r>
              </w:p>
              <w:p w14:paraId="238A4144" w14:textId="5A76DCD9" w:rsidR="003B04D3" w:rsidRPr="00146387" w:rsidRDefault="003B04D3" w:rsidP="003B04D3">
                <w:pPr>
                  <w:contextualSpacing/>
                </w:pPr>
                <w:r w:rsidRPr="00146387">
                  <w:t xml:space="preserve">(Night Milking, </w:t>
                </w:r>
                <w:r w:rsidR="00386C3F">
                  <w:t>[</w:t>
                </w:r>
                <w:r w:rsidRPr="005211A6">
                  <w:rPr>
                    <w:i/>
                  </w:rPr>
                  <w:t>Nebo</w:t>
                </w:r>
                <w:r w:rsidR="00386C3F">
                  <w:t>]</w:t>
                </w:r>
                <w:r w:rsidRPr="00146387">
                  <w:t>)</w:t>
                </w:r>
                <w:commentRangeEnd w:id="1"/>
                <w:r w:rsidR="00527130">
                  <w:rPr>
                    <w:rStyle w:val="CommentReference"/>
                  </w:rPr>
                  <w:commentReference w:id="1"/>
                </w:r>
                <w:r w:rsidRPr="00146387">
                  <w:br/>
                </w:r>
              </w:p>
              <w:p w14:paraId="09F69EA1" w14:textId="6653414A" w:rsidR="003B04D3" w:rsidRDefault="003B04D3" w:rsidP="003B04D3">
                <w:pPr>
                  <w:contextualSpacing/>
                </w:pPr>
                <w:r w:rsidRPr="00146387">
                  <w:t xml:space="preserve">In keeping with their habit of tracing </w:t>
                </w:r>
                <w:r>
                  <w:t xml:space="preserve">possibilities, </w:t>
                </w:r>
                <w:r w:rsidRPr="00146387">
                  <w:t xml:space="preserve">cognitive transitions </w:t>
                </w:r>
                <w:r w:rsidR="00527130">
                  <w:t>or realis</w:t>
                </w:r>
                <w:r>
                  <w:t>ations</w:t>
                </w:r>
                <w:r w:rsidRPr="00146387">
                  <w:t xml:space="preserve"> and </w:t>
                </w:r>
                <w:r>
                  <w:t xml:space="preserve">with </w:t>
                </w:r>
                <w:r w:rsidRPr="00146387">
                  <w:t>their colloquial brevity, many of her poems contain a question. Some are even structured through questions</w:t>
                </w:r>
                <w:r w:rsidR="00032462">
                  <w:t xml:space="preserve"> </w:t>
                </w:r>
                <w:r w:rsidRPr="00146387">
                  <w:t>—</w:t>
                </w:r>
                <w:r w:rsidR="00032462">
                  <w:t xml:space="preserve"> </w:t>
                </w:r>
                <w:r w:rsidRPr="00146387">
                  <w:t>whether by repetition</w:t>
                </w:r>
                <w:r>
                  <w:t>,</w:t>
                </w:r>
                <w:r w:rsidRPr="00146387">
                  <w:t xml:space="preserve"> a series of questions, or by a simple closing question that opens up the poem to the silence that follows. </w:t>
                </w:r>
                <w:r>
                  <w:t xml:space="preserve">Questions provide </w:t>
                </w:r>
                <w:r w:rsidR="00A86D5E">
                  <w:t>‘</w:t>
                </w:r>
                <w:r>
                  <w:t>In one of my incarnations</w:t>
                </w:r>
                <w:r w:rsidR="00A86D5E">
                  <w:t>’</w:t>
                </w:r>
                <w:r>
                  <w:t xml:space="preserve"> additional poetic structure. </w:t>
                </w:r>
                <w:r w:rsidRPr="00146387">
                  <w:t>The first half of each of the three Petrarchan quatrains ends with a question mark, moving from an outright question in the first two lines of the poem (</w:t>
                </w:r>
                <w:r w:rsidR="00A86D5E">
                  <w:t>‘</w:t>
                </w:r>
                <w:r w:rsidRPr="00146387">
                  <w:t>Was I once a beast of the beasts of the field/ in faraway days, in one of my lives?</w:t>
                </w:r>
                <w:r w:rsidR="00A86D5E">
                  <w:t>’</w:t>
                </w:r>
                <w:r w:rsidRPr="00146387">
                  <w:t>) to a proper question, but without the distinct interrogative syntax</w:t>
                </w:r>
                <w:r>
                  <w:t xml:space="preserve"> in the second stanza</w:t>
                </w:r>
                <w:r w:rsidRPr="00146387">
                  <w:t xml:space="preserve"> (</w:t>
                </w:r>
                <w:commentRangeStart w:id="2"/>
                <w:r w:rsidR="00A86D5E">
                  <w:t>‘</w:t>
                </w:r>
                <w:r w:rsidRPr="00146387">
                  <w:t xml:space="preserve">The </w:t>
                </w:r>
                <w:proofErr w:type="spellStart"/>
                <w:r w:rsidRPr="00146387">
                  <w:t>grayness</w:t>
                </w:r>
                <w:proofErr w:type="spellEnd"/>
                <w:r w:rsidRPr="00146387">
                  <w:t xml:space="preserve"> of the feather and absence of shield/ Soul of the bird fluttered within me?</w:t>
                </w:r>
                <w:r w:rsidR="00A86D5E">
                  <w:t>’</w:t>
                </w:r>
                <w:commentRangeEnd w:id="2"/>
                <w:r w:rsidR="00FC4FDA">
                  <w:rPr>
                    <w:rStyle w:val="CommentReference"/>
                  </w:rPr>
                  <w:commentReference w:id="2"/>
                </w:r>
                <w:r w:rsidRPr="00146387">
                  <w:t>)</w:t>
                </w:r>
                <w:r>
                  <w:t xml:space="preserve">, to an otherwise </w:t>
                </w:r>
                <w:r w:rsidRPr="00146387">
                  <w:t>declarative, wondering sentence in the third stanza:</w:t>
                </w:r>
                <w:r>
                  <w:t xml:space="preserve"> </w:t>
                </w:r>
                <w:r w:rsidRPr="00146387">
                  <w:br/>
                  <w:t xml:space="preserve"> </w:t>
                </w:r>
              </w:p>
              <w:p w14:paraId="5530408F" w14:textId="77777777" w:rsidR="003B04D3" w:rsidRDefault="003B04D3" w:rsidP="003B04D3">
                <w:pPr>
                  <w:contextualSpacing/>
                </w:pPr>
                <w:commentRangeStart w:id="3"/>
                <w:r w:rsidRPr="00146387">
                  <w:t>And perhaps in the ancient faraway life</w:t>
                </w:r>
                <w:r w:rsidRPr="00146387">
                  <w:br/>
                  <w:t>I was a greenish blade of grass?</w:t>
                </w:r>
              </w:p>
              <w:p w14:paraId="37297F06" w14:textId="77777777" w:rsidR="003B04D3" w:rsidRPr="00146387" w:rsidRDefault="003B04D3" w:rsidP="003B04D3">
                <w:pPr>
                  <w:contextualSpacing/>
                </w:pPr>
                <w:r w:rsidRPr="00146387">
                  <w:br/>
                  <w:t>And therefore I cling to my mother-land</w:t>
                </w:r>
              </w:p>
              <w:p w14:paraId="4DFAD12F" w14:textId="77777777" w:rsidR="003B04D3" w:rsidRPr="00146387" w:rsidRDefault="003B04D3" w:rsidP="003B04D3">
                <w:pPr>
                  <w:contextualSpacing/>
                </w:pPr>
                <w:r w:rsidRPr="00146387">
                  <w:t xml:space="preserve">My resting places in her brown bosom.  </w:t>
                </w:r>
              </w:p>
              <w:commentRangeEnd w:id="3"/>
              <w:p w14:paraId="2A37E745" w14:textId="77777777" w:rsidR="003B04D3" w:rsidRPr="00146387" w:rsidRDefault="00FC4FDA" w:rsidP="003B04D3">
                <w:pPr>
                  <w:contextualSpacing/>
                </w:pPr>
                <w:r>
                  <w:rPr>
                    <w:rStyle w:val="CommentReference"/>
                  </w:rPr>
                  <w:commentReference w:id="3"/>
                </w:r>
              </w:p>
              <w:p w14:paraId="259C0271" w14:textId="2A297460" w:rsidR="003B04D3" w:rsidRDefault="003B04D3" w:rsidP="00032462">
                <w:pPr>
                  <w:pStyle w:val="Heading1"/>
                  <w:outlineLvl w:val="0"/>
                </w:pPr>
                <w:r w:rsidRPr="00032462">
                  <w:t>Reception</w:t>
                </w:r>
              </w:p>
              <w:p w14:paraId="6D166EF5" w14:textId="7790AA6A" w:rsidR="003B04D3" w:rsidRDefault="003B04D3" w:rsidP="003B04D3">
                <w:pPr>
                  <w:contextualSpacing/>
                </w:pPr>
                <w:proofErr w:type="spellStart"/>
                <w:r>
                  <w:t>Bluvshtain</w:t>
                </w:r>
                <w:proofErr w:type="spellEnd"/>
                <w:r>
                  <w:t xml:space="preserve"> started writing Hebrew poetry at a time when there was a growing demand for poems in H</w:t>
                </w:r>
                <w:r w:rsidR="00FC4FDA">
                  <w:t>ebrew by women.</w:t>
                </w:r>
                <w:r>
                  <w:t xml:space="preserve"> </w:t>
                </w:r>
                <w:r w:rsidR="00FC4FDA">
                  <w:t>Consequently, her</w:t>
                </w:r>
                <w:r>
                  <w:t xml:space="preserve"> reception was shaped by the contemporary critical expectations and perceptions of women’s roles both in poetry and in the Jewish labo</w:t>
                </w:r>
                <w:r w:rsidR="00032462">
                  <w:t>u</w:t>
                </w:r>
                <w:r>
                  <w:t xml:space="preserve">r settlements in Palestine. Her first poem was published in </w:t>
                </w:r>
                <w:r w:rsidRPr="00BE0234">
                  <w:rPr>
                    <w:i/>
                  </w:rPr>
                  <w:t>ha-</w:t>
                </w:r>
                <w:proofErr w:type="spellStart"/>
                <w:r w:rsidRPr="00BE0234">
                  <w:rPr>
                    <w:i/>
                  </w:rPr>
                  <w:t>Shiloah</w:t>
                </w:r>
                <w:proofErr w:type="spellEnd"/>
                <w:r>
                  <w:t>, but once the influential labo</w:t>
                </w:r>
                <w:r w:rsidR="00032462">
                  <w:t>u</w:t>
                </w:r>
                <w:r>
                  <w:t xml:space="preserve">r newspaper </w:t>
                </w:r>
                <w:proofErr w:type="spellStart"/>
                <w:r>
                  <w:rPr>
                    <w:i/>
                  </w:rPr>
                  <w:t>Davar</w:t>
                </w:r>
                <w:proofErr w:type="spellEnd"/>
                <w:r>
                  <w:t xml:space="preserve"> began publication in 1925 under editor and labo</w:t>
                </w:r>
                <w:r w:rsidR="00032462">
                  <w:t>u</w:t>
                </w:r>
                <w:r>
                  <w:t xml:space="preserve">r leader </w:t>
                </w:r>
                <w:proofErr w:type="spellStart"/>
                <w:r>
                  <w:t>Berl</w:t>
                </w:r>
                <w:proofErr w:type="spellEnd"/>
                <w:r>
                  <w:t xml:space="preserve"> </w:t>
                </w:r>
                <w:proofErr w:type="spellStart"/>
                <w:r>
                  <w:t>Katznelson</w:t>
                </w:r>
                <w:proofErr w:type="spellEnd"/>
                <w:r w:rsidR="00032462">
                  <w:t xml:space="preserve"> </w:t>
                </w:r>
                <w:r>
                  <w:t>—</w:t>
                </w:r>
                <w:r w:rsidR="00032462">
                  <w:t xml:space="preserve"> </w:t>
                </w:r>
                <w:r>
                  <w:t xml:space="preserve">also a former resident of </w:t>
                </w:r>
                <w:proofErr w:type="spellStart"/>
                <w:r>
                  <w:t>Degania</w:t>
                </w:r>
                <w:proofErr w:type="spellEnd"/>
                <w:r w:rsidR="00032462">
                  <w:t xml:space="preserve"> </w:t>
                </w:r>
                <w:r>
                  <w:t>—</w:t>
                </w:r>
                <w:r w:rsidR="00032462">
                  <w:t xml:space="preserve"> </w:t>
                </w:r>
                <w:proofErr w:type="spellStart"/>
                <w:r>
                  <w:t>Bluvshtain</w:t>
                </w:r>
                <w:proofErr w:type="spellEnd"/>
                <w:r>
                  <w:t xml:space="preserve"> became associated with this well-</w:t>
                </w:r>
                <w:r>
                  <w:lastRenderedPageBreak/>
                  <w:t xml:space="preserve">respected organ of </w:t>
                </w:r>
                <w:r w:rsidRPr="00FC4FDA">
                  <w:rPr>
                    <w:i/>
                  </w:rPr>
                  <w:t>Unified Labo</w:t>
                </w:r>
                <w:r w:rsidR="00FC4FDA">
                  <w:rPr>
                    <w:i/>
                  </w:rPr>
                  <w:t>u</w:t>
                </w:r>
                <w:r w:rsidRPr="00FC4FDA">
                  <w:rPr>
                    <w:i/>
                  </w:rPr>
                  <w:t>r</w:t>
                </w:r>
                <w:r>
                  <w:t>,</w:t>
                </w:r>
                <w:r w:rsidR="00A86D5E">
                  <w:t>’</w:t>
                </w:r>
                <w:r>
                  <w:t xml:space="preserve"> and her poems appeared there frequently for the duration of her short career. </w:t>
                </w:r>
              </w:p>
              <w:p w14:paraId="10AB98E7" w14:textId="77777777" w:rsidR="003B04D3" w:rsidRDefault="003B04D3" w:rsidP="003B04D3">
                <w:pPr>
                  <w:contextualSpacing/>
                </w:pPr>
              </w:p>
              <w:p w14:paraId="22159EFA" w14:textId="3B28B2F9" w:rsidR="003B04D3" w:rsidRDefault="003B04D3" w:rsidP="003B04D3">
                <w:pPr>
                  <w:contextualSpacing/>
                </w:pPr>
                <w:r>
                  <w:t xml:space="preserve">Several other poems written by women </w:t>
                </w:r>
                <w:r w:rsidR="00DD75E8">
                  <w:t>began to appear</w:t>
                </w:r>
                <w:r>
                  <w:t xml:space="preserve"> in the 1920s in Hebrew newspapers and journals published in Palestine and in Europe, and </w:t>
                </w:r>
                <w:proofErr w:type="spellStart"/>
                <w:r>
                  <w:t>Bluvshtain’s</w:t>
                </w:r>
                <w:proofErr w:type="spellEnd"/>
                <w:r>
                  <w:t xml:space="preserve"> work was received as part of the phenomenon of </w:t>
                </w:r>
                <w:r w:rsidRPr="00DD75E8">
                  <w:rPr>
                    <w:i/>
                  </w:rPr>
                  <w:t>women’s poetry</w:t>
                </w:r>
                <w:r>
                  <w:t xml:space="preserve"> in Hebrew. According to one positive early review of </w:t>
                </w:r>
                <w:proofErr w:type="spellStart"/>
                <w:r>
                  <w:rPr>
                    <w:i/>
                  </w:rPr>
                  <w:t>Aftergrowth</w:t>
                </w:r>
                <w:proofErr w:type="spellEnd"/>
                <w:r w:rsidR="002952D8">
                  <w:t xml:space="preserve">, </w:t>
                </w:r>
                <w:r>
                  <w:t>which tellingly used the metaphor of labo</w:t>
                </w:r>
                <w:r w:rsidR="002952D8">
                  <w:t>u</w:t>
                </w:r>
                <w:r>
                  <w:t xml:space="preserve">r to discuss the poet’s sexist reception, critics </w:t>
                </w:r>
                <w:r w:rsidR="002952D8">
                  <w:t>gave condescending review</w:t>
                </w:r>
                <w:r w:rsidR="00EF302C">
                  <w:t>s</w:t>
                </w:r>
                <w:r w:rsidR="002952D8">
                  <w:t xml:space="preserve"> of</w:t>
                </w:r>
                <w:r>
                  <w:t xml:space="preserve"> </w:t>
                </w:r>
                <w:proofErr w:type="spellStart"/>
                <w:r>
                  <w:t>Bluvshtain’s</w:t>
                </w:r>
                <w:proofErr w:type="spellEnd"/>
                <w:r>
                  <w:t xml:space="preserve"> first book</w:t>
                </w:r>
                <w:r w:rsidR="002952D8">
                  <w:t>, labelling it</w:t>
                </w:r>
                <w:r>
                  <w:t xml:space="preserve"> as an effort of the </w:t>
                </w:r>
                <w:r w:rsidRPr="002952D8">
                  <w:rPr>
                    <w:i/>
                  </w:rPr>
                  <w:t>women’s</w:t>
                </w:r>
                <w:r>
                  <w:t xml:space="preserve"> section of the field. </w:t>
                </w:r>
              </w:p>
              <w:p w14:paraId="3280941E" w14:textId="77777777" w:rsidR="003B04D3" w:rsidRDefault="003B04D3" w:rsidP="003B04D3">
                <w:pPr>
                  <w:contextualSpacing/>
                </w:pPr>
              </w:p>
              <w:p w14:paraId="09BF1EB0" w14:textId="24F2D792" w:rsidR="003B04D3" w:rsidRDefault="00EF302C" w:rsidP="003B04D3">
                <w:pPr>
                  <w:contextualSpacing/>
                </w:pPr>
                <w:r>
                  <w:t>After her early death, which was a result of</w:t>
                </w:r>
                <w:r w:rsidR="003B04D3">
                  <w:t xml:space="preserve"> tuberculosis, </w:t>
                </w:r>
                <w:proofErr w:type="spellStart"/>
                <w:r>
                  <w:t>Bluvshtain’s</w:t>
                </w:r>
                <w:proofErr w:type="spellEnd"/>
                <w:r>
                  <w:t xml:space="preserve"> popularity grew and </w:t>
                </w:r>
                <w:r w:rsidR="003B04D3">
                  <w:t xml:space="preserve">she came to be seen as a symbol and a </w:t>
                </w:r>
                <w:r w:rsidR="003B04D3" w:rsidRPr="00EF302C">
                  <w:rPr>
                    <w:i/>
                  </w:rPr>
                  <w:t>sacrifice</w:t>
                </w:r>
                <w:r w:rsidR="003B04D3">
                  <w:t xml:space="preserve"> of the </w:t>
                </w:r>
                <w:proofErr w:type="spellStart"/>
                <w:r w:rsidR="003B04D3">
                  <w:t>Labor</w:t>
                </w:r>
                <w:proofErr w:type="spellEnd"/>
                <w:r w:rsidR="003B04D3">
                  <w:t xml:space="preserve"> Zionist movement and more generally of the Jewish struggle for physical, spiritual and political survival in the land of Israel.  </w:t>
                </w:r>
              </w:p>
              <w:p w14:paraId="70BA3F34" w14:textId="77777777" w:rsidR="00EF302C" w:rsidRDefault="00EF302C" w:rsidP="003B04D3">
                <w:pPr>
                  <w:contextualSpacing/>
                </w:pPr>
              </w:p>
              <w:p w14:paraId="04090CF9" w14:textId="77777777" w:rsidR="003B04D3" w:rsidRDefault="003B04D3" w:rsidP="003B04D3">
                <w:pPr>
                  <w:contextualSpacing/>
                </w:pPr>
                <w:r>
                  <w:t xml:space="preserve">Some sixty years after her death, a scholarly re-assessment of her poetry began with publication in Israel and the United States of books and articles devoted in part or whole to her poetry, her place in the Hebrew canon as well as the history of her reception.  </w:t>
                </w:r>
              </w:p>
              <w:p w14:paraId="6A43676C" w14:textId="77777777" w:rsidR="003B04D3" w:rsidRPr="00146387" w:rsidRDefault="003B04D3" w:rsidP="003B04D3">
                <w:pPr>
                  <w:contextualSpacing/>
                </w:pPr>
              </w:p>
              <w:p w14:paraId="2F5450A6" w14:textId="68780B36" w:rsidR="00EF302C" w:rsidRDefault="003B04D3" w:rsidP="00EF302C">
                <w:pPr>
                  <w:pStyle w:val="Heading1"/>
                  <w:outlineLvl w:val="0"/>
                </w:pPr>
                <w:r w:rsidRPr="00EF302C">
                  <w:t xml:space="preserve">Music </w:t>
                </w:r>
              </w:p>
              <w:p w14:paraId="1E10A1DA" w14:textId="7DB83BD2" w:rsidR="00EF302C" w:rsidRDefault="003B04D3" w:rsidP="003B04D3">
                <w:r w:rsidRPr="00146387">
                  <w:t>At the beginning of the 21</w:t>
                </w:r>
                <w:r w:rsidRPr="00146387">
                  <w:rPr>
                    <w:vertAlign w:val="superscript"/>
                  </w:rPr>
                  <w:t>st</w:t>
                </w:r>
                <w:r w:rsidRPr="00146387">
                  <w:t xml:space="preserve"> century her poems </w:t>
                </w:r>
                <w:r w:rsidR="00EF302C">
                  <w:t>remained among the most recognis</w:t>
                </w:r>
                <w:r w:rsidRPr="00146387">
                  <w:t>ed by Israelis and</w:t>
                </w:r>
                <w:r w:rsidR="00EF302C">
                  <w:t xml:space="preserve"> </w:t>
                </w:r>
                <w:r w:rsidRPr="00146387">
                  <w:t>—</w:t>
                </w:r>
                <w:r w:rsidR="00EF302C">
                  <w:t xml:space="preserve"> </w:t>
                </w:r>
                <w:r w:rsidRPr="00146387">
                  <w:t>in an e</w:t>
                </w:r>
                <w:r w:rsidR="00EF302C">
                  <w:t>ra when poems are rarely memoris</w:t>
                </w:r>
                <w:r w:rsidRPr="00146387">
                  <w:t>ed</w:t>
                </w:r>
                <w:r w:rsidR="00EF302C">
                  <w:t xml:space="preserve"> </w:t>
                </w:r>
                <w:r w:rsidRPr="00146387">
                  <w:t>—</w:t>
                </w:r>
                <w:r w:rsidR="00EF302C">
                  <w:t xml:space="preserve"> </w:t>
                </w:r>
                <w:r w:rsidR="00E64088">
                  <w:t>it was</w:t>
                </w:r>
                <w:r w:rsidRPr="00146387">
                  <w:t xml:space="preserve"> not unusual for </w:t>
                </w:r>
                <w:r>
                  <w:t>Israelis</w:t>
                </w:r>
                <w:r w:rsidRPr="00146387">
                  <w:t xml:space="preserve"> to know some of </w:t>
                </w:r>
                <w:r>
                  <w:t>them</w:t>
                </w:r>
                <w:r w:rsidRPr="00146387">
                  <w:t xml:space="preserve"> by heart, especially </w:t>
                </w:r>
                <w:r>
                  <w:t>ones that have been set to music. Among her many poems put to music</w:t>
                </w:r>
                <w:r w:rsidR="00EF302C">
                  <w:t xml:space="preserve"> </w:t>
                </w:r>
                <w:r>
                  <w:t>—</w:t>
                </w:r>
                <w:r w:rsidR="00EF302C">
                  <w:t xml:space="preserve"> </w:t>
                </w:r>
                <w:r>
                  <w:t xml:space="preserve">including </w:t>
                </w:r>
                <w:r w:rsidR="00A86D5E">
                  <w:t>‘</w:t>
                </w:r>
                <w:r>
                  <w:t>I,</w:t>
                </w:r>
                <w:r w:rsidR="00A86D5E">
                  <w:t>’</w:t>
                </w:r>
                <w:r>
                  <w:t xml:space="preserve"> </w:t>
                </w:r>
                <w:r w:rsidR="00A86D5E">
                  <w:t>‘</w:t>
                </w:r>
                <w:proofErr w:type="spellStart"/>
                <w:r>
                  <w:t>Kineret</w:t>
                </w:r>
                <w:proofErr w:type="spellEnd"/>
                <w:r>
                  <w:t>,</w:t>
                </w:r>
                <w:r w:rsidR="00A86D5E">
                  <w:t>’</w:t>
                </w:r>
                <w:r>
                  <w:t xml:space="preserve"> </w:t>
                </w:r>
                <w:r w:rsidR="00A86D5E">
                  <w:t>‘</w:t>
                </w:r>
                <w:r>
                  <w:t>To My Land,</w:t>
                </w:r>
                <w:r w:rsidR="00A86D5E">
                  <w:t>’</w:t>
                </w:r>
                <w:r>
                  <w:t xml:space="preserve"> </w:t>
                </w:r>
                <w:r w:rsidR="00A86D5E">
                  <w:t>‘</w:t>
                </w:r>
                <w:r>
                  <w:t>Locked Garden</w:t>
                </w:r>
                <w:r w:rsidR="00A86D5E">
                  <w:t>’</w:t>
                </w:r>
                <w:r>
                  <w:t xml:space="preserve">, </w:t>
                </w:r>
                <w:r w:rsidR="00A86D5E">
                  <w:t>‘</w:t>
                </w:r>
                <w:r>
                  <w:t>My Book of Poems,</w:t>
                </w:r>
                <w:r w:rsidR="00A86D5E">
                  <w:t>’</w:t>
                </w:r>
                <w:r>
                  <w:t xml:space="preserve"> </w:t>
                </w:r>
                <w:r w:rsidR="00A86D5E">
                  <w:t>‘</w:t>
                </w:r>
                <w:r>
                  <w:t>Jonathan,</w:t>
                </w:r>
                <w:r w:rsidR="00A86D5E">
                  <w:t>’</w:t>
                </w:r>
                <w:r>
                  <w:t xml:space="preserve"> </w:t>
                </w:r>
                <w:r w:rsidR="00A86D5E">
                  <w:t>‘</w:t>
                </w:r>
                <w:r>
                  <w:t>Gift,</w:t>
                </w:r>
                <w:r w:rsidR="00A86D5E">
                  <w:t>’</w:t>
                </w:r>
                <w:r>
                  <w:t xml:space="preserve"> </w:t>
                </w:r>
                <w:r w:rsidR="00A86D5E">
                  <w:t>‘</w:t>
                </w:r>
                <w:r>
                  <w:t>I only know to tell of myself,</w:t>
                </w:r>
                <w:r w:rsidR="00A86D5E">
                  <w:t>’</w:t>
                </w:r>
                <w:r>
                  <w:t xml:space="preserve"> </w:t>
                </w:r>
                <w:r w:rsidR="00A86D5E">
                  <w:t>‘</w:t>
                </w:r>
                <w:r>
                  <w:t>In my garden I have planted you,</w:t>
                </w:r>
                <w:r w:rsidR="00A86D5E">
                  <w:t>’</w:t>
                </w:r>
                <w:r>
                  <w:t xml:space="preserve"> </w:t>
                </w:r>
                <w:r w:rsidR="00A86D5E">
                  <w:t>‘</w:t>
                </w:r>
                <w:r>
                  <w:t>My Dead</w:t>
                </w:r>
                <w:r w:rsidR="00EF302C">
                  <w:t xml:space="preserve">’ </w:t>
                </w:r>
                <w:r>
                  <w:t>—</w:t>
                </w:r>
                <w:r w:rsidR="00EF302C">
                  <w:t xml:space="preserve"> </w:t>
                </w:r>
                <w:r>
                  <w:t>a number have been set to music more than once, and there are as many as four and five unique melodies for select poems (</w:t>
                </w:r>
                <w:r w:rsidR="00EF302C">
                  <w:t>for example,</w:t>
                </w:r>
                <w:r>
                  <w:t xml:space="preserve"> </w:t>
                </w:r>
                <w:r w:rsidR="00A86D5E">
                  <w:t>‘</w:t>
                </w:r>
                <w:r>
                  <w:t>I only know to tell of myself</w:t>
                </w:r>
                <w:r w:rsidR="00A86D5E">
                  <w:t>’</w:t>
                </w:r>
                <w:r>
                  <w:t xml:space="preserve"> and </w:t>
                </w:r>
                <w:r w:rsidR="00A86D5E">
                  <w:t>‘</w:t>
                </w:r>
                <w:r>
                  <w:t>Barren,</w:t>
                </w:r>
                <w:r w:rsidR="00A86D5E">
                  <w:t>’</w:t>
                </w:r>
                <w:r>
                  <w:t xml:space="preserve"> respectively). There are well over 100 musical compositions for her poems.</w:t>
                </w:r>
              </w:p>
              <w:p w14:paraId="3BE234B8" w14:textId="77777777" w:rsidR="00EF302C" w:rsidRDefault="003B04D3" w:rsidP="003B04D3">
                <w:r>
                  <w:t xml:space="preserve"> </w:t>
                </w:r>
                <w:r>
                  <w:br/>
                  <w:t xml:space="preserve">In 2002, her poem </w:t>
                </w:r>
                <w:r w:rsidR="00A86D5E">
                  <w:t>‘</w:t>
                </w:r>
                <w:r>
                  <w:t>Sabbath</w:t>
                </w:r>
                <w:r w:rsidR="00A86D5E">
                  <w:t>’</w:t>
                </w:r>
                <w:r>
                  <w:t xml:space="preserve"> was set to music as </w:t>
                </w:r>
                <w:r w:rsidR="00A86D5E">
                  <w:t>‘</w:t>
                </w:r>
                <w:r>
                  <w:t>Jordan Shores,</w:t>
                </w:r>
                <w:r w:rsidR="00A86D5E">
                  <w:t>’</w:t>
                </w:r>
                <w:r>
                  <w:t xml:space="preserve"> and in 2009 an album of new musical arrangements for several of her poems was issued.  </w:t>
                </w:r>
              </w:p>
              <w:p w14:paraId="5460AF97" w14:textId="700D5447" w:rsidR="003B04D3" w:rsidRPr="00146387" w:rsidRDefault="003B04D3" w:rsidP="003B04D3">
                <w:r>
                  <w:t xml:space="preserve"> </w:t>
                </w:r>
              </w:p>
              <w:p w14:paraId="1C3D278C" w14:textId="2FC35F4A" w:rsidR="003B04D3" w:rsidRPr="00EF302C" w:rsidRDefault="003B04D3" w:rsidP="00EF302C">
                <w:pPr>
                  <w:pStyle w:val="Heading1"/>
                  <w:outlineLvl w:val="0"/>
                </w:pPr>
                <w:r w:rsidRPr="00EF302C">
                  <w:t>Selected Works and Biography</w:t>
                </w:r>
                <w:r w:rsidR="00EF302C">
                  <w:t>:</w:t>
                </w:r>
              </w:p>
              <w:p w14:paraId="7122EAB7" w14:textId="58C65CD5" w:rsidR="003B04D3" w:rsidRPr="00146387" w:rsidRDefault="003B04D3" w:rsidP="003B04D3">
                <w:pPr>
                  <w:contextualSpacing/>
                </w:pPr>
                <w:proofErr w:type="spellStart"/>
                <w:r w:rsidRPr="00146387">
                  <w:rPr>
                    <w:i/>
                  </w:rPr>
                  <w:t>Safiah</w:t>
                </w:r>
                <w:proofErr w:type="spellEnd"/>
                <w:r w:rsidR="00E64088">
                  <w:t xml:space="preserve"> [</w:t>
                </w:r>
                <w:proofErr w:type="spellStart"/>
                <w:r w:rsidR="00E64088">
                  <w:t>Aftergrowth</w:t>
                </w:r>
                <w:proofErr w:type="spellEnd"/>
                <w:r w:rsidR="00E64088">
                  <w:t xml:space="preserve">]. Tel Aviv: </w:t>
                </w:r>
                <w:proofErr w:type="spellStart"/>
                <w:r w:rsidR="00E64088">
                  <w:t>Davar</w:t>
                </w:r>
                <w:proofErr w:type="spellEnd"/>
                <w:r w:rsidRPr="00146387">
                  <w:t xml:space="preserve"> </w:t>
                </w:r>
                <w:r w:rsidR="00E64088">
                  <w:t>(</w:t>
                </w:r>
                <w:r w:rsidRPr="00146387">
                  <w:t>1927</w:t>
                </w:r>
                <w:r w:rsidR="00E64088">
                  <w:t>)</w:t>
                </w:r>
              </w:p>
              <w:p w14:paraId="63936BE9" w14:textId="5E890518" w:rsidR="003B04D3" w:rsidRPr="00146387" w:rsidRDefault="003B04D3" w:rsidP="003B04D3">
                <w:pPr>
                  <w:contextualSpacing/>
                </w:pPr>
                <w:proofErr w:type="spellStart"/>
                <w:r w:rsidRPr="00146387">
                  <w:rPr>
                    <w:i/>
                  </w:rPr>
                  <w:t>Mineged</w:t>
                </w:r>
                <w:proofErr w:type="spellEnd"/>
                <w:r>
                  <w:t xml:space="preserve"> [From Afar] Tel Aviv:</w:t>
                </w:r>
                <w:r w:rsidR="00E64088">
                  <w:t xml:space="preserve"> </w:t>
                </w:r>
                <w:proofErr w:type="spellStart"/>
                <w:r w:rsidR="00E64088">
                  <w:t>Davar</w:t>
                </w:r>
                <w:proofErr w:type="spellEnd"/>
                <w:r w:rsidRPr="00146387">
                  <w:t xml:space="preserve"> </w:t>
                </w:r>
                <w:r w:rsidR="00E64088">
                  <w:t>(</w:t>
                </w:r>
                <w:r w:rsidRPr="00146387">
                  <w:t>1930</w:t>
                </w:r>
                <w:r w:rsidR="00E64088">
                  <w:t>)</w:t>
                </w:r>
              </w:p>
              <w:p w14:paraId="299FA62F" w14:textId="31CFE246" w:rsidR="003B04D3" w:rsidRPr="00146387" w:rsidRDefault="003B04D3" w:rsidP="003B04D3">
                <w:pPr>
                  <w:contextualSpacing/>
                </w:pPr>
                <w:proofErr w:type="spellStart"/>
                <w:r w:rsidRPr="00146387">
                  <w:rPr>
                    <w:i/>
                  </w:rPr>
                  <w:t>Nevo</w:t>
                </w:r>
                <w:proofErr w:type="spellEnd"/>
                <w:r w:rsidR="00E64088">
                  <w:t xml:space="preserve"> [Nebo] Tel Aviv: </w:t>
                </w:r>
                <w:proofErr w:type="spellStart"/>
                <w:r w:rsidR="00E64088">
                  <w:t>Davar</w:t>
                </w:r>
                <w:proofErr w:type="spellEnd"/>
                <w:r w:rsidRPr="00146387">
                  <w:t xml:space="preserve"> </w:t>
                </w:r>
                <w:r w:rsidR="00E64088">
                  <w:t>(</w:t>
                </w:r>
                <w:r w:rsidRPr="00146387">
                  <w:t>1932</w:t>
                </w:r>
                <w:r w:rsidR="00E64088">
                  <w:t>)</w:t>
                </w:r>
              </w:p>
              <w:p w14:paraId="6CB71910" w14:textId="3FDD1517" w:rsidR="003B04D3" w:rsidRPr="008A36B5" w:rsidRDefault="003B04D3" w:rsidP="003B04D3">
                <w:pPr>
                  <w:contextualSpacing/>
                </w:pPr>
                <w:proofErr w:type="spellStart"/>
                <w:r>
                  <w:rPr>
                    <w:i/>
                  </w:rPr>
                  <w:t>Shirat</w:t>
                </w:r>
                <w:proofErr w:type="spellEnd"/>
                <w:r>
                  <w:rPr>
                    <w:i/>
                  </w:rPr>
                  <w:t xml:space="preserve"> </w:t>
                </w:r>
                <w:proofErr w:type="spellStart"/>
                <w:r>
                  <w:rPr>
                    <w:i/>
                  </w:rPr>
                  <w:t>R</w:t>
                </w:r>
                <w:r w:rsidRPr="00171009">
                  <w:rPr>
                    <w:i/>
                  </w:rPr>
                  <w:t>a</w:t>
                </w:r>
                <w:r>
                  <w:rPr>
                    <w:i/>
                  </w:rPr>
                  <w:t>k</w:t>
                </w:r>
                <w:r w:rsidRPr="00171009">
                  <w:rPr>
                    <w:i/>
                  </w:rPr>
                  <w:t>hel</w:t>
                </w:r>
                <w:proofErr w:type="spellEnd"/>
                <w:r>
                  <w:t xml:space="preserve"> (poems, reviews, essays, short biography and</w:t>
                </w:r>
                <w:r w:rsidR="00E64088">
                  <w:t xml:space="preserve"> testimonials). Tel Aviv: </w:t>
                </w:r>
                <w:proofErr w:type="spellStart"/>
                <w:r w:rsidR="00E64088">
                  <w:t>Davar</w:t>
                </w:r>
                <w:proofErr w:type="spellEnd"/>
                <w:r>
                  <w:t xml:space="preserve"> </w:t>
                </w:r>
                <w:r w:rsidR="00E64088">
                  <w:t>(</w:t>
                </w:r>
                <w:r>
                  <w:t>1966</w:t>
                </w:r>
                <w:r w:rsidR="00E64088">
                  <w:t>)</w:t>
                </w:r>
              </w:p>
              <w:p w14:paraId="4749594C" w14:textId="6D9118A1" w:rsidR="003B04D3" w:rsidRPr="00146387" w:rsidRDefault="003B04D3" w:rsidP="003B04D3">
                <w:pPr>
                  <w:contextualSpacing/>
                </w:pPr>
                <w:proofErr w:type="spellStart"/>
                <w:r w:rsidRPr="008850C0">
                  <w:rPr>
                    <w:i/>
                  </w:rPr>
                  <w:t>Rakhel</w:t>
                </w:r>
                <w:proofErr w:type="spellEnd"/>
                <w:r w:rsidRPr="008850C0">
                  <w:rPr>
                    <w:i/>
                  </w:rPr>
                  <w:t xml:space="preserve">: </w:t>
                </w:r>
                <w:proofErr w:type="spellStart"/>
                <w:r w:rsidRPr="008850C0">
                  <w:rPr>
                    <w:i/>
                  </w:rPr>
                  <w:t>shirim</w:t>
                </w:r>
                <w:proofErr w:type="spellEnd"/>
                <w:r w:rsidRPr="008850C0">
                  <w:rPr>
                    <w:i/>
                  </w:rPr>
                  <w:t xml:space="preserve">, </w:t>
                </w:r>
                <w:proofErr w:type="spellStart"/>
                <w:r w:rsidRPr="008850C0">
                  <w:rPr>
                    <w:i/>
                  </w:rPr>
                  <w:t>mikhtavim</w:t>
                </w:r>
                <w:proofErr w:type="spellEnd"/>
                <w:r w:rsidRPr="008850C0">
                  <w:rPr>
                    <w:i/>
                  </w:rPr>
                  <w:t xml:space="preserve">, </w:t>
                </w:r>
                <w:proofErr w:type="spellStart"/>
                <w:r w:rsidRPr="008850C0">
                  <w:rPr>
                    <w:i/>
                  </w:rPr>
                  <w:t>reshimot</w:t>
                </w:r>
                <w:proofErr w:type="spellEnd"/>
                <w:r w:rsidRPr="008850C0">
                  <w:rPr>
                    <w:i/>
                  </w:rPr>
                  <w:t xml:space="preserve">, </w:t>
                </w:r>
                <w:proofErr w:type="spellStart"/>
                <w:r w:rsidRPr="008850C0">
                  <w:rPr>
                    <w:i/>
                  </w:rPr>
                  <w:t>korot</w:t>
                </w:r>
                <w:proofErr w:type="spellEnd"/>
                <w:r w:rsidRPr="008850C0">
                  <w:rPr>
                    <w:i/>
                  </w:rPr>
                  <w:t xml:space="preserve"> </w:t>
                </w:r>
                <w:proofErr w:type="spellStart"/>
                <w:r w:rsidRPr="008850C0">
                  <w:rPr>
                    <w:i/>
                  </w:rPr>
                  <w:t>hayeha</w:t>
                </w:r>
                <w:proofErr w:type="spellEnd"/>
                <w:r w:rsidR="00E64088">
                  <w:t xml:space="preserve">. Tel Aviv: </w:t>
                </w:r>
                <w:proofErr w:type="spellStart"/>
                <w:r w:rsidR="00E64088">
                  <w:t>Zemora</w:t>
                </w:r>
                <w:proofErr w:type="spellEnd"/>
                <w:r w:rsidR="00E64088">
                  <w:t xml:space="preserve"> </w:t>
                </w:r>
                <w:proofErr w:type="spellStart"/>
                <w:r w:rsidR="00E64088">
                  <w:t>Bitan</w:t>
                </w:r>
                <w:proofErr w:type="spellEnd"/>
                <w:r>
                  <w:t xml:space="preserve"> </w:t>
                </w:r>
                <w:r w:rsidR="00E64088">
                  <w:t>(</w:t>
                </w:r>
                <w:r>
                  <w:t>1985</w:t>
                </w:r>
                <w:r w:rsidR="00E64088">
                  <w:t>)</w:t>
                </w:r>
                <w:r>
                  <w:t xml:space="preserve"> </w:t>
                </w:r>
              </w:p>
              <w:p w14:paraId="63F39465" w14:textId="11EC6850" w:rsidR="003B04D3" w:rsidRDefault="003B04D3" w:rsidP="003B04D3">
                <w:pPr>
                  <w:contextualSpacing/>
                </w:pPr>
                <w:r w:rsidRPr="00146387">
                  <w:rPr>
                    <w:i/>
                  </w:rPr>
                  <w:t xml:space="preserve">Flowers of Perhaps: </w:t>
                </w:r>
                <w:r>
                  <w:rPr>
                    <w:i/>
                  </w:rPr>
                  <w:t xml:space="preserve">Selected Poems of </w:t>
                </w:r>
                <w:proofErr w:type="spellStart"/>
                <w:r>
                  <w:rPr>
                    <w:i/>
                  </w:rPr>
                  <w:t>Rahel</w:t>
                </w:r>
                <w:proofErr w:type="spellEnd"/>
                <w:r>
                  <w:t xml:space="preserve"> (tr. Robert Friend with Shimon Sandbank).</w:t>
                </w:r>
                <w:r>
                  <w:rPr>
                    <w:i/>
                  </w:rPr>
                  <w:t xml:space="preserve"> </w:t>
                </w:r>
                <w:r w:rsidR="00E64088">
                  <w:t>London: Menard</w:t>
                </w:r>
                <w:r>
                  <w:t xml:space="preserve"> </w:t>
                </w:r>
                <w:r w:rsidR="00E64088">
                  <w:t>(1995)</w:t>
                </w:r>
                <w:r>
                  <w:t xml:space="preserve"> </w:t>
                </w:r>
              </w:p>
              <w:p w14:paraId="59253153" w14:textId="4F96442E" w:rsidR="003F0D73" w:rsidRDefault="003B04D3" w:rsidP="00C27FAB">
                <w:pPr>
                  <w:contextualSpacing/>
                </w:pPr>
                <w:r>
                  <w:t>Rachel [</w:t>
                </w:r>
                <w:proofErr w:type="spellStart"/>
                <w:r>
                  <w:t>Bluvshtain</w:t>
                </w:r>
                <w:proofErr w:type="spellEnd"/>
                <w:r>
                  <w:t xml:space="preserve">], Uri </w:t>
                </w:r>
                <w:proofErr w:type="spellStart"/>
                <w:r>
                  <w:t>Miltein</w:t>
                </w:r>
                <w:proofErr w:type="spellEnd"/>
                <w:r>
                  <w:t xml:space="preserve">, </w:t>
                </w:r>
                <w:proofErr w:type="spellStart"/>
                <w:r>
                  <w:t>Ohed</w:t>
                </w:r>
                <w:proofErr w:type="spellEnd"/>
                <w:r>
                  <w:t xml:space="preserve"> </w:t>
                </w:r>
                <w:proofErr w:type="spellStart"/>
                <w:r>
                  <w:t>Kamin</w:t>
                </w:r>
                <w:proofErr w:type="spellEnd"/>
                <w:r>
                  <w:t xml:space="preserve">. </w:t>
                </w:r>
                <w:proofErr w:type="spellStart"/>
                <w:r>
                  <w:rPr>
                    <w:i/>
                  </w:rPr>
                  <w:t>Shirei</w:t>
                </w:r>
                <w:proofErr w:type="spellEnd"/>
                <w:r>
                  <w:rPr>
                    <w:i/>
                  </w:rPr>
                  <w:t xml:space="preserve"> </w:t>
                </w:r>
                <w:proofErr w:type="spellStart"/>
                <w:r>
                  <w:rPr>
                    <w:i/>
                  </w:rPr>
                  <w:t>Rahel</w:t>
                </w:r>
                <w:proofErr w:type="spellEnd"/>
                <w:r>
                  <w:rPr>
                    <w:i/>
                  </w:rPr>
                  <w:t xml:space="preserve">: Sod </w:t>
                </w:r>
                <w:proofErr w:type="spellStart"/>
                <w:r>
                  <w:rPr>
                    <w:i/>
                  </w:rPr>
                  <w:t>Kismam</w:t>
                </w:r>
                <w:proofErr w:type="spellEnd"/>
                <w:r w:rsidR="00E64088">
                  <w:t xml:space="preserve">. </w:t>
                </w:r>
                <w:proofErr w:type="spellStart"/>
                <w:r w:rsidR="00E64088">
                  <w:t>Sridot</w:t>
                </w:r>
                <w:proofErr w:type="spellEnd"/>
                <w:r>
                  <w:t xml:space="preserve"> </w:t>
                </w:r>
                <w:r w:rsidR="00E64088">
                  <w:t>(1993)</w:t>
                </w:r>
                <w:r>
                  <w:t xml:space="preserve"> </w:t>
                </w:r>
              </w:p>
            </w:tc>
          </w:sdtContent>
        </w:sdt>
      </w:tr>
      <w:tr w:rsidR="003235A7" w14:paraId="7319CE84" w14:textId="77777777" w:rsidTr="003235A7">
        <w:tc>
          <w:tcPr>
            <w:tcW w:w="9016" w:type="dxa"/>
          </w:tcPr>
          <w:p w14:paraId="3651032E" w14:textId="77777777" w:rsidR="003235A7" w:rsidRDefault="003235A7" w:rsidP="008A5B87">
            <w:r w:rsidRPr="0015114C">
              <w:rPr>
                <w:u w:val="single"/>
              </w:rPr>
              <w:lastRenderedPageBreak/>
              <w:t>Further reading</w:t>
            </w:r>
            <w:r>
              <w:t>:</w:t>
            </w:r>
          </w:p>
          <w:p w14:paraId="7CD9A6B5" w14:textId="77777777" w:rsidR="00A66D2F" w:rsidRPr="00146387" w:rsidRDefault="006C0BCB" w:rsidP="00A66D2F">
            <w:pPr>
              <w:contextualSpacing/>
            </w:pPr>
            <w:sdt>
              <w:sdtPr>
                <w:id w:val="1839420483"/>
                <w:citation/>
              </w:sdtPr>
              <w:sdtEndPr/>
              <w:sdtContent>
                <w:r w:rsidR="00A66D2F">
                  <w:fldChar w:fldCharType="begin"/>
                </w:r>
                <w:r w:rsidR="00A66D2F">
                  <w:rPr>
                    <w:lang w:val="en-US"/>
                  </w:rPr>
                  <w:instrText xml:space="preserve"> CITATION Nao10 \l 1033 </w:instrText>
                </w:r>
                <w:r w:rsidR="00A66D2F">
                  <w:fldChar w:fldCharType="separate"/>
                </w:r>
                <w:r w:rsidR="00A66D2F">
                  <w:rPr>
                    <w:noProof/>
                    <w:lang w:val="en-US"/>
                  </w:rPr>
                  <w:t>(Brenner)</w:t>
                </w:r>
                <w:r w:rsidR="00A66D2F">
                  <w:fldChar w:fldCharType="end"/>
                </w:r>
              </w:sdtContent>
            </w:sdt>
          </w:p>
          <w:p w14:paraId="61F48686" w14:textId="77777777" w:rsidR="00A66D2F" w:rsidRDefault="00A66D2F" w:rsidP="008A5B87"/>
          <w:sdt>
            <w:sdtPr>
              <w:alias w:val="Further reading"/>
              <w:tag w:val="furtherReading"/>
              <w:id w:val="-1516217107"/>
            </w:sdtPr>
            <w:sdtEndPr/>
            <w:sdtContent>
              <w:p w14:paraId="752B6FD3" w14:textId="1402BD81" w:rsidR="00EF302C" w:rsidRDefault="006C0BCB" w:rsidP="003B04D3">
                <w:pPr>
                  <w:contextualSpacing/>
                </w:pPr>
                <w:sdt>
                  <w:sdtPr>
                    <w:id w:val="376052994"/>
                    <w:citation/>
                  </w:sdtPr>
                  <w:sdtEndPr/>
                  <w:sdtContent>
                    <w:r w:rsidR="00EF302C">
                      <w:fldChar w:fldCharType="begin"/>
                    </w:r>
                    <w:r w:rsidR="00EF302C">
                      <w:rPr>
                        <w:lang w:val="en-US"/>
                      </w:rPr>
                      <w:instrText xml:space="preserve"> CITATION Mic02 \l 1033 </w:instrText>
                    </w:r>
                    <w:r w:rsidR="00EF302C">
                      <w:fldChar w:fldCharType="separate"/>
                    </w:r>
                    <w:r w:rsidR="00EF302C">
                      <w:rPr>
                        <w:noProof/>
                        <w:lang w:val="en-US"/>
                      </w:rPr>
                      <w:t xml:space="preserve"> (Gluzman)</w:t>
                    </w:r>
                    <w:r w:rsidR="00EF302C">
                      <w:fldChar w:fldCharType="end"/>
                    </w:r>
                  </w:sdtContent>
                </w:sdt>
              </w:p>
              <w:p w14:paraId="43773D00" w14:textId="77777777" w:rsidR="00EF302C" w:rsidRPr="00146387" w:rsidRDefault="00EF302C" w:rsidP="003B04D3">
                <w:pPr>
                  <w:contextualSpacing/>
                </w:pPr>
              </w:p>
              <w:p w14:paraId="5FCEFFBE" w14:textId="23216D51" w:rsidR="00EF302C" w:rsidRDefault="006C0BCB" w:rsidP="003B04D3">
                <w:pPr>
                  <w:contextualSpacing/>
                </w:pPr>
                <w:sdt>
                  <w:sdtPr>
                    <w:id w:val="36474294"/>
                    <w:citation/>
                  </w:sdtPr>
                  <w:sdtEndPr/>
                  <w:sdtContent>
                    <w:r w:rsidR="00A66D2F">
                      <w:fldChar w:fldCharType="begin"/>
                    </w:r>
                    <w:r w:rsidR="00A66D2F">
                      <w:rPr>
                        <w:lang w:val="en-US"/>
                      </w:rPr>
                      <w:instrText xml:space="preserve"> CITATION Rin03 \l 1033 </w:instrText>
                    </w:r>
                    <w:r w:rsidR="00A66D2F">
                      <w:fldChar w:fldCharType="separate"/>
                    </w:r>
                    <w:r w:rsidR="00A66D2F">
                      <w:rPr>
                        <w:noProof/>
                        <w:lang w:val="en-US"/>
                      </w:rPr>
                      <w:t>(Lapidus)</w:t>
                    </w:r>
                    <w:r w:rsidR="00A66D2F">
                      <w:fldChar w:fldCharType="end"/>
                    </w:r>
                  </w:sdtContent>
                </w:sdt>
              </w:p>
              <w:p w14:paraId="69F4D3A0" w14:textId="77777777" w:rsidR="00A66D2F" w:rsidRDefault="00A66D2F" w:rsidP="003B04D3">
                <w:pPr>
                  <w:contextualSpacing/>
                </w:pPr>
              </w:p>
              <w:p w14:paraId="5B09904D" w14:textId="7358D9E9" w:rsidR="00A66D2F" w:rsidRDefault="006C0BCB" w:rsidP="003B04D3">
                <w:pPr>
                  <w:contextualSpacing/>
                </w:pPr>
                <w:sdt>
                  <w:sdtPr>
                    <w:id w:val="102694304"/>
                    <w:citation/>
                  </w:sdtPr>
                  <w:sdtEndPr/>
                  <w:sdtContent>
                    <w:r w:rsidR="00A66D2F">
                      <w:fldChar w:fldCharType="begin"/>
                    </w:r>
                    <w:r w:rsidR="00A66D2F">
                      <w:rPr>
                        <w:lang w:val="en-US"/>
                      </w:rPr>
                      <w:instrText xml:space="preserve"> CITATION Mir05 \l 1033 </w:instrText>
                    </w:r>
                    <w:r w:rsidR="00A66D2F">
                      <w:fldChar w:fldCharType="separate"/>
                    </w:r>
                    <w:r w:rsidR="00A66D2F">
                      <w:rPr>
                        <w:noProof/>
                        <w:lang w:val="en-US"/>
                      </w:rPr>
                      <w:t>(Segal)</w:t>
                    </w:r>
                    <w:r w:rsidR="00A66D2F">
                      <w:fldChar w:fldCharType="end"/>
                    </w:r>
                  </w:sdtContent>
                </w:sdt>
              </w:p>
              <w:p w14:paraId="32ACAC84" w14:textId="77777777" w:rsidR="006C0BCB" w:rsidRPr="00146387" w:rsidRDefault="006C0BCB" w:rsidP="003B04D3">
                <w:pPr>
                  <w:contextualSpacing/>
                </w:pPr>
              </w:p>
              <w:p w14:paraId="2C9BAC03" w14:textId="610A098B" w:rsidR="00EF302C" w:rsidRDefault="006C0BCB" w:rsidP="003B04D3">
                <w:pPr>
                  <w:contextualSpacing/>
                </w:pPr>
                <w:sdt>
                  <w:sdtPr>
                    <w:id w:val="-1056619116"/>
                    <w:citation/>
                  </w:sdtPr>
                  <w:sdtEndPr/>
                  <w:sdtContent>
                    <w:r w:rsidR="00A66D2F">
                      <w:fldChar w:fldCharType="begin"/>
                    </w:r>
                    <w:r w:rsidR="00A66D2F">
                      <w:rPr>
                        <w:lang w:val="en-US"/>
                      </w:rPr>
                      <w:instrText xml:space="preserve"> CITATION Mir10 \l 1033 </w:instrText>
                    </w:r>
                    <w:r w:rsidR="00A66D2F">
                      <w:fldChar w:fldCharType="separate"/>
                    </w:r>
                    <w:r w:rsidR="00A66D2F">
                      <w:rPr>
                        <w:noProof/>
                        <w:lang w:val="en-US"/>
                      </w:rPr>
                      <w:t>(Segal, ’Listening to Her Is Torture’: The Menace of a Male Voice in a Woman’s Body)</w:t>
                    </w:r>
                    <w:r w:rsidR="00A66D2F">
                      <w:fldChar w:fldCharType="end"/>
                    </w:r>
                  </w:sdtContent>
                </w:sdt>
              </w:p>
              <w:p w14:paraId="4ECCB8D1" w14:textId="77777777" w:rsidR="00A66D2F" w:rsidRDefault="00A66D2F" w:rsidP="003B04D3">
                <w:pPr>
                  <w:contextualSpacing/>
                </w:pPr>
              </w:p>
              <w:p w14:paraId="2766EC9A" w14:textId="6F667517" w:rsidR="00EF302C" w:rsidRDefault="006C0BCB" w:rsidP="003B04D3">
                <w:pPr>
                  <w:contextualSpacing/>
                  <w:rPr>
                    <w:u w:val="single"/>
                  </w:rPr>
                </w:pPr>
                <w:sdt>
                  <w:sdtPr>
                    <w:rPr>
                      <w:u w:val="single"/>
                    </w:rPr>
                    <w:id w:val="421923758"/>
                    <w:citation/>
                  </w:sdtPr>
                  <w:sdtEndPr/>
                  <w:sdtContent>
                    <w:r w:rsidR="00A66D2F">
                      <w:rPr>
                        <w:u w:val="single"/>
                      </w:rPr>
                      <w:fldChar w:fldCharType="begin"/>
                    </w:r>
                    <w:r w:rsidR="00A66D2F">
                      <w:rPr>
                        <w:lang w:val="en-US"/>
                      </w:rPr>
                      <w:instrText xml:space="preserve"> CITATION Nao11 \l 1033 </w:instrText>
                    </w:r>
                    <w:r w:rsidR="00A66D2F">
                      <w:rPr>
                        <w:u w:val="single"/>
                      </w:rPr>
                      <w:fldChar w:fldCharType="separate"/>
                    </w:r>
                    <w:r w:rsidR="00A66D2F">
                      <w:rPr>
                        <w:noProof/>
                        <w:lang w:val="en-US"/>
                      </w:rPr>
                      <w:t>(Brenner, Gendering Hebrew Modernism: Rachel Bluvstein and Avraham Shlonsky on the Pages of Musaf Davar)</w:t>
                    </w:r>
                    <w:r w:rsidR="00A66D2F">
                      <w:rPr>
                        <w:u w:val="single"/>
                      </w:rPr>
                      <w:fldChar w:fldCharType="end"/>
                    </w:r>
                  </w:sdtContent>
                </w:sdt>
              </w:p>
              <w:p w14:paraId="2442059A" w14:textId="77777777" w:rsidR="00A66D2F" w:rsidRDefault="00A66D2F" w:rsidP="003B04D3">
                <w:pPr>
                  <w:contextualSpacing/>
                  <w:rPr>
                    <w:u w:val="single"/>
                  </w:rPr>
                </w:pPr>
              </w:p>
              <w:p w14:paraId="370595F9" w14:textId="6B10CDDF" w:rsidR="003B04D3" w:rsidRDefault="00AC7ECB" w:rsidP="003B04D3">
                <w:pPr>
                  <w:contextualSpacing/>
                </w:pPr>
                <w:r>
                  <w:rPr>
                    <w:u w:val="single"/>
                  </w:rPr>
                  <w:t>Further listening</w:t>
                </w:r>
                <w:r w:rsidR="00151AA2">
                  <w:t>:</w:t>
                </w:r>
              </w:p>
              <w:p w14:paraId="786A9B5E" w14:textId="54D77C8C" w:rsidR="00A66D2F" w:rsidRDefault="006C0BCB" w:rsidP="003B04D3">
                <w:pPr>
                  <w:contextualSpacing/>
                </w:pPr>
                <w:sdt>
                  <w:sdtPr>
                    <w:id w:val="1363393205"/>
                    <w:citation/>
                  </w:sdtPr>
                  <w:sdtEndPr/>
                  <w:sdtContent>
                    <w:r w:rsidR="00114676">
                      <w:fldChar w:fldCharType="begin"/>
                    </w:r>
                    <w:r w:rsidR="00114676">
                      <w:rPr>
                        <w:lang w:val="en-US"/>
                      </w:rPr>
                      <w:instrText xml:space="preserve"> CITATION Cha69 \l 1033 </w:instrText>
                    </w:r>
                    <w:r w:rsidR="00114676">
                      <w:fldChar w:fldCharType="separate"/>
                    </w:r>
                    <w:r w:rsidR="00114676">
                      <w:rPr>
                        <w:noProof/>
                        <w:lang w:val="en-US"/>
                      </w:rPr>
                      <w:t>(Granot)</w:t>
                    </w:r>
                    <w:r w:rsidR="00114676">
                      <w:fldChar w:fldCharType="end"/>
                    </w:r>
                  </w:sdtContent>
                </w:sdt>
              </w:p>
              <w:p w14:paraId="76DE06E4" w14:textId="77777777" w:rsidR="00151AA2" w:rsidRDefault="00151AA2" w:rsidP="003B04D3">
                <w:pPr>
                  <w:contextualSpacing/>
                </w:pPr>
              </w:p>
              <w:p w14:paraId="026B8D56" w14:textId="0E67020B" w:rsidR="003235A7" w:rsidRDefault="006C0BCB" w:rsidP="00FB11DE">
                <w:pPr>
                  <w:contextualSpacing/>
                </w:pPr>
                <w:sdt>
                  <w:sdtPr>
                    <w:id w:val="623810262"/>
                    <w:citation/>
                  </w:sdtPr>
                  <w:sdtEndPr/>
                  <w:sdtContent>
                    <w:r w:rsidR="00151AA2">
                      <w:fldChar w:fldCharType="begin"/>
                    </w:r>
                    <w:r w:rsidR="00151AA2">
                      <w:rPr>
                        <w:lang w:val="en-US"/>
                      </w:rPr>
                      <w:instrText xml:space="preserve"> CITATION Ehu09 \l 1033 </w:instrText>
                    </w:r>
                    <w:r w:rsidR="00151AA2">
                      <w:fldChar w:fldCharType="separate"/>
                    </w:r>
                    <w:r w:rsidR="00151AA2">
                      <w:rPr>
                        <w:noProof/>
                        <w:lang w:val="en-US"/>
                      </w:rPr>
                      <w:t>(Herman)</w:t>
                    </w:r>
                    <w:r w:rsidR="00151AA2">
                      <w:fldChar w:fldCharType="end"/>
                    </w:r>
                  </w:sdtContent>
                </w:sdt>
              </w:p>
            </w:sdtContent>
          </w:sdt>
        </w:tc>
      </w:tr>
    </w:tbl>
    <w:p w14:paraId="40149996"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5-01-16T14:35:00Z" w:initials="LD">
    <w:p w14:paraId="5F36ABB5" w14:textId="48B6933B" w:rsidR="00FC4FDA" w:rsidRDefault="00FC4FDA">
      <w:pPr>
        <w:pStyle w:val="CommentText"/>
      </w:pPr>
      <w:r>
        <w:rPr>
          <w:rStyle w:val="CommentReference"/>
        </w:rPr>
        <w:annotationRef/>
      </w:r>
      <w:r>
        <w:t>Can you tell me which source this is from, and also which lines you are quoting?</w:t>
      </w:r>
    </w:p>
  </w:comment>
  <w:comment w:id="1" w:author="Laura Dosky" w:date="2015-01-16T14:40:00Z" w:initials="LD">
    <w:p w14:paraId="3B41C29D" w14:textId="737DE88B" w:rsidR="00FC4FDA" w:rsidRDefault="00FC4FDA">
      <w:pPr>
        <w:pStyle w:val="CommentText"/>
      </w:pPr>
      <w:r>
        <w:rPr>
          <w:rStyle w:val="CommentReference"/>
        </w:rPr>
        <w:annotationRef/>
      </w:r>
      <w:r>
        <w:t xml:space="preserve">Can you provide the source that you use? </w:t>
      </w:r>
    </w:p>
  </w:comment>
  <w:comment w:id="2" w:author="Laura Dosky" w:date="2015-01-16T14:43:00Z" w:initials="LD">
    <w:p w14:paraId="6F1A8F78" w14:textId="526081DD" w:rsidR="00FC4FDA" w:rsidRPr="00FC4FDA" w:rsidRDefault="00FC4FDA" w:rsidP="00FC4FDA">
      <w:r>
        <w:rPr>
          <w:rStyle w:val="CommentReference"/>
        </w:rPr>
        <w:annotationRef/>
      </w:r>
      <w:r>
        <w:t>Source? Line numbers?</w:t>
      </w:r>
    </w:p>
  </w:comment>
  <w:comment w:id="3" w:author="Laura Dosky" w:date="2015-01-16T14:42:00Z" w:initials="LD">
    <w:p w14:paraId="6240E027" w14:textId="61574B1D" w:rsidR="00FC4FDA" w:rsidRDefault="00FC4FDA">
      <w:pPr>
        <w:pStyle w:val="CommentText"/>
      </w:pPr>
      <w:r>
        <w:rPr>
          <w:rStyle w:val="CommentReference"/>
        </w:rPr>
        <w:annotationRef/>
      </w:r>
      <w:r>
        <w:t>Source?  Line numbers?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ECEC65" w14:textId="77777777" w:rsidR="00FC4FDA" w:rsidRDefault="00FC4FDA" w:rsidP="007A0D55">
      <w:pPr>
        <w:spacing w:after="0" w:line="240" w:lineRule="auto"/>
      </w:pPr>
      <w:r>
        <w:separator/>
      </w:r>
    </w:p>
  </w:endnote>
  <w:endnote w:type="continuationSeparator" w:id="0">
    <w:p w14:paraId="26AA79F4" w14:textId="77777777" w:rsidR="00FC4FDA" w:rsidRDefault="00FC4FD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BCAkzidenzGrotesk-CondensedMed">
    <w:panose1 w:val="00000000000000000000"/>
    <w:charset w:val="4D"/>
    <w:family w:val="roman"/>
    <w:notTrueType/>
    <w:pitch w:val="default"/>
    <w:sig w:usb0="00000003" w:usb1="00000000" w:usb2="00000000" w:usb3="00000000" w:csb0="00000001" w:csb1="00000000"/>
  </w:font>
  <w:font w:name="Microsoft Sans Serif">
    <w:panose1 w:val="020B0604020202020204"/>
    <w:charset w:val="00"/>
    <w:family w:val="auto"/>
    <w:pitch w:val="variable"/>
    <w:sig w:usb0="E1002AFF" w:usb1="C0000002" w:usb2="00000008"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54F52B" w14:textId="77777777" w:rsidR="00FC4FDA" w:rsidRDefault="00FC4FDA" w:rsidP="007A0D55">
      <w:pPr>
        <w:spacing w:after="0" w:line="240" w:lineRule="auto"/>
      </w:pPr>
      <w:r>
        <w:separator/>
      </w:r>
    </w:p>
  </w:footnote>
  <w:footnote w:type="continuationSeparator" w:id="0">
    <w:p w14:paraId="50A3DC56" w14:textId="77777777" w:rsidR="00FC4FDA" w:rsidRDefault="00FC4FD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41D53" w14:textId="77777777" w:rsidR="00FC4FDA" w:rsidRDefault="00FC4FD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655D58B" w14:textId="77777777" w:rsidR="00FC4FDA" w:rsidRDefault="00FC4FD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4D3"/>
    <w:rsid w:val="000023EA"/>
    <w:rsid w:val="00032462"/>
    <w:rsid w:val="00032559"/>
    <w:rsid w:val="00052040"/>
    <w:rsid w:val="000B25AE"/>
    <w:rsid w:val="000B55AB"/>
    <w:rsid w:val="000D24DC"/>
    <w:rsid w:val="00101B2E"/>
    <w:rsid w:val="00114676"/>
    <w:rsid w:val="00116FA0"/>
    <w:rsid w:val="0015114C"/>
    <w:rsid w:val="00151AA2"/>
    <w:rsid w:val="001A21F3"/>
    <w:rsid w:val="001A2537"/>
    <w:rsid w:val="001A6A06"/>
    <w:rsid w:val="00210C03"/>
    <w:rsid w:val="002162E2"/>
    <w:rsid w:val="00225C5A"/>
    <w:rsid w:val="00230B10"/>
    <w:rsid w:val="00234353"/>
    <w:rsid w:val="00244BB0"/>
    <w:rsid w:val="002730B2"/>
    <w:rsid w:val="002952D8"/>
    <w:rsid w:val="002A0843"/>
    <w:rsid w:val="002A0A0D"/>
    <w:rsid w:val="002B0B37"/>
    <w:rsid w:val="0030662D"/>
    <w:rsid w:val="003235A7"/>
    <w:rsid w:val="003677B6"/>
    <w:rsid w:val="00386C3F"/>
    <w:rsid w:val="003B04D3"/>
    <w:rsid w:val="003D3579"/>
    <w:rsid w:val="003E2795"/>
    <w:rsid w:val="003F0D73"/>
    <w:rsid w:val="00462DBE"/>
    <w:rsid w:val="00464699"/>
    <w:rsid w:val="00483379"/>
    <w:rsid w:val="00487BC5"/>
    <w:rsid w:val="00496888"/>
    <w:rsid w:val="004A7476"/>
    <w:rsid w:val="004E5896"/>
    <w:rsid w:val="00513EE6"/>
    <w:rsid w:val="00527130"/>
    <w:rsid w:val="00534F8F"/>
    <w:rsid w:val="00590035"/>
    <w:rsid w:val="005B177E"/>
    <w:rsid w:val="005B3921"/>
    <w:rsid w:val="005F26D7"/>
    <w:rsid w:val="005F5450"/>
    <w:rsid w:val="006C0BCB"/>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66D2F"/>
    <w:rsid w:val="00A67440"/>
    <w:rsid w:val="00A76FD9"/>
    <w:rsid w:val="00A7781B"/>
    <w:rsid w:val="00A86D5E"/>
    <w:rsid w:val="00AB436D"/>
    <w:rsid w:val="00AC7ECB"/>
    <w:rsid w:val="00AD2F24"/>
    <w:rsid w:val="00AD4844"/>
    <w:rsid w:val="00B008FC"/>
    <w:rsid w:val="00B219AE"/>
    <w:rsid w:val="00B33145"/>
    <w:rsid w:val="00B574C9"/>
    <w:rsid w:val="00BC39C9"/>
    <w:rsid w:val="00BE5BF7"/>
    <w:rsid w:val="00BF06B9"/>
    <w:rsid w:val="00BF40E1"/>
    <w:rsid w:val="00C27FAB"/>
    <w:rsid w:val="00C358D4"/>
    <w:rsid w:val="00C6296B"/>
    <w:rsid w:val="00CC586D"/>
    <w:rsid w:val="00CF1542"/>
    <w:rsid w:val="00CF3EC5"/>
    <w:rsid w:val="00D656DA"/>
    <w:rsid w:val="00D83300"/>
    <w:rsid w:val="00DC6B48"/>
    <w:rsid w:val="00DD75E8"/>
    <w:rsid w:val="00DF01B0"/>
    <w:rsid w:val="00E64088"/>
    <w:rsid w:val="00E85A05"/>
    <w:rsid w:val="00E95829"/>
    <w:rsid w:val="00EA606C"/>
    <w:rsid w:val="00EB0C8C"/>
    <w:rsid w:val="00EB51FD"/>
    <w:rsid w:val="00EB77DB"/>
    <w:rsid w:val="00ED139F"/>
    <w:rsid w:val="00EF302C"/>
    <w:rsid w:val="00EF74F7"/>
    <w:rsid w:val="00F31091"/>
    <w:rsid w:val="00F36937"/>
    <w:rsid w:val="00F60F53"/>
    <w:rsid w:val="00FA1925"/>
    <w:rsid w:val="00FB11DE"/>
    <w:rsid w:val="00FB589A"/>
    <w:rsid w:val="00FB7317"/>
    <w:rsid w:val="00FC4FDA"/>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665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B04D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B04D3"/>
    <w:rPr>
      <w:rFonts w:ascii="Lucida Grande" w:hAnsi="Lucida Grande"/>
      <w:sz w:val="18"/>
      <w:szCs w:val="18"/>
    </w:rPr>
  </w:style>
  <w:style w:type="character" w:styleId="CommentReference">
    <w:name w:val="annotation reference"/>
    <w:basedOn w:val="DefaultParagraphFont"/>
    <w:uiPriority w:val="99"/>
    <w:semiHidden/>
    <w:rsid w:val="00A67440"/>
    <w:rPr>
      <w:sz w:val="18"/>
      <w:szCs w:val="18"/>
    </w:rPr>
  </w:style>
  <w:style w:type="paragraph" w:styleId="CommentText">
    <w:name w:val="annotation text"/>
    <w:basedOn w:val="Normal"/>
    <w:link w:val="CommentTextChar"/>
    <w:uiPriority w:val="99"/>
    <w:semiHidden/>
    <w:rsid w:val="00A67440"/>
    <w:pPr>
      <w:spacing w:line="240" w:lineRule="auto"/>
    </w:pPr>
    <w:rPr>
      <w:sz w:val="24"/>
      <w:szCs w:val="24"/>
    </w:rPr>
  </w:style>
  <w:style w:type="character" w:customStyle="1" w:styleId="CommentTextChar">
    <w:name w:val="Comment Text Char"/>
    <w:basedOn w:val="DefaultParagraphFont"/>
    <w:link w:val="CommentText"/>
    <w:uiPriority w:val="99"/>
    <w:semiHidden/>
    <w:rsid w:val="00A67440"/>
    <w:rPr>
      <w:sz w:val="24"/>
      <w:szCs w:val="24"/>
    </w:rPr>
  </w:style>
  <w:style w:type="paragraph" w:styleId="CommentSubject">
    <w:name w:val="annotation subject"/>
    <w:basedOn w:val="CommentText"/>
    <w:next w:val="CommentText"/>
    <w:link w:val="CommentSubjectChar"/>
    <w:uiPriority w:val="99"/>
    <w:semiHidden/>
    <w:rsid w:val="00A67440"/>
    <w:rPr>
      <w:b/>
      <w:bCs/>
      <w:sz w:val="20"/>
      <w:szCs w:val="20"/>
    </w:rPr>
  </w:style>
  <w:style w:type="character" w:customStyle="1" w:styleId="CommentSubjectChar">
    <w:name w:val="Comment Subject Char"/>
    <w:basedOn w:val="CommentTextChar"/>
    <w:link w:val="CommentSubject"/>
    <w:uiPriority w:val="99"/>
    <w:semiHidden/>
    <w:rsid w:val="00A6744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B04D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B04D3"/>
    <w:rPr>
      <w:rFonts w:ascii="Lucida Grande" w:hAnsi="Lucida Grande"/>
      <w:sz w:val="18"/>
      <w:szCs w:val="18"/>
    </w:rPr>
  </w:style>
  <w:style w:type="character" w:styleId="CommentReference">
    <w:name w:val="annotation reference"/>
    <w:basedOn w:val="DefaultParagraphFont"/>
    <w:uiPriority w:val="99"/>
    <w:semiHidden/>
    <w:rsid w:val="00A67440"/>
    <w:rPr>
      <w:sz w:val="18"/>
      <w:szCs w:val="18"/>
    </w:rPr>
  </w:style>
  <w:style w:type="paragraph" w:styleId="CommentText">
    <w:name w:val="annotation text"/>
    <w:basedOn w:val="Normal"/>
    <w:link w:val="CommentTextChar"/>
    <w:uiPriority w:val="99"/>
    <w:semiHidden/>
    <w:rsid w:val="00A67440"/>
    <w:pPr>
      <w:spacing w:line="240" w:lineRule="auto"/>
    </w:pPr>
    <w:rPr>
      <w:sz w:val="24"/>
      <w:szCs w:val="24"/>
    </w:rPr>
  </w:style>
  <w:style w:type="character" w:customStyle="1" w:styleId="CommentTextChar">
    <w:name w:val="Comment Text Char"/>
    <w:basedOn w:val="DefaultParagraphFont"/>
    <w:link w:val="CommentText"/>
    <w:uiPriority w:val="99"/>
    <w:semiHidden/>
    <w:rsid w:val="00A67440"/>
    <w:rPr>
      <w:sz w:val="24"/>
      <w:szCs w:val="24"/>
    </w:rPr>
  </w:style>
  <w:style w:type="paragraph" w:styleId="CommentSubject">
    <w:name w:val="annotation subject"/>
    <w:basedOn w:val="CommentText"/>
    <w:next w:val="CommentText"/>
    <w:link w:val="CommentSubjectChar"/>
    <w:uiPriority w:val="99"/>
    <w:semiHidden/>
    <w:rsid w:val="00A67440"/>
    <w:rPr>
      <w:b/>
      <w:bCs/>
      <w:sz w:val="20"/>
      <w:szCs w:val="20"/>
    </w:rPr>
  </w:style>
  <w:style w:type="character" w:customStyle="1" w:styleId="CommentSubjectChar">
    <w:name w:val="Comment Subject Char"/>
    <w:basedOn w:val="CommentTextChar"/>
    <w:link w:val="CommentSubject"/>
    <w:uiPriority w:val="99"/>
    <w:semiHidden/>
    <w:rsid w:val="00A674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06B191A8212F24CB36B3E1A6ECAC30C"/>
        <w:category>
          <w:name w:val="General"/>
          <w:gallery w:val="placeholder"/>
        </w:category>
        <w:types>
          <w:type w:val="bbPlcHdr"/>
        </w:types>
        <w:behaviors>
          <w:behavior w:val="content"/>
        </w:behaviors>
        <w:guid w:val="{656F6436-72F5-E944-A63F-A775538A61AD}"/>
      </w:docPartPr>
      <w:docPartBody>
        <w:p w:rsidR="00CA70FF" w:rsidRDefault="00CA70FF">
          <w:pPr>
            <w:pStyle w:val="D06B191A8212F24CB36B3E1A6ECAC30C"/>
          </w:pPr>
          <w:r w:rsidRPr="00CC586D">
            <w:rPr>
              <w:rStyle w:val="PlaceholderText"/>
              <w:b/>
              <w:color w:val="FFFFFF" w:themeColor="background1"/>
            </w:rPr>
            <w:t>[Salutation]</w:t>
          </w:r>
        </w:p>
      </w:docPartBody>
    </w:docPart>
    <w:docPart>
      <w:docPartPr>
        <w:name w:val="461CB3313E0CA54E84259B9BE94E55EE"/>
        <w:category>
          <w:name w:val="General"/>
          <w:gallery w:val="placeholder"/>
        </w:category>
        <w:types>
          <w:type w:val="bbPlcHdr"/>
        </w:types>
        <w:behaviors>
          <w:behavior w:val="content"/>
        </w:behaviors>
        <w:guid w:val="{AAF76292-EDD7-ED45-84EA-3BBF00D02C4D}"/>
      </w:docPartPr>
      <w:docPartBody>
        <w:p w:rsidR="00CA70FF" w:rsidRDefault="00CA70FF">
          <w:pPr>
            <w:pStyle w:val="461CB3313E0CA54E84259B9BE94E55EE"/>
          </w:pPr>
          <w:r>
            <w:rPr>
              <w:rStyle w:val="PlaceholderText"/>
            </w:rPr>
            <w:t>[First name]</w:t>
          </w:r>
        </w:p>
      </w:docPartBody>
    </w:docPart>
    <w:docPart>
      <w:docPartPr>
        <w:name w:val="EC4E907CDE7CE045B749B56BEA3D441D"/>
        <w:category>
          <w:name w:val="General"/>
          <w:gallery w:val="placeholder"/>
        </w:category>
        <w:types>
          <w:type w:val="bbPlcHdr"/>
        </w:types>
        <w:behaviors>
          <w:behavior w:val="content"/>
        </w:behaviors>
        <w:guid w:val="{92B9B747-F089-8446-BD07-258E1507BAF3}"/>
      </w:docPartPr>
      <w:docPartBody>
        <w:p w:rsidR="00CA70FF" w:rsidRDefault="00CA70FF">
          <w:pPr>
            <w:pStyle w:val="EC4E907CDE7CE045B749B56BEA3D441D"/>
          </w:pPr>
          <w:r>
            <w:rPr>
              <w:rStyle w:val="PlaceholderText"/>
            </w:rPr>
            <w:t>[Middle name]</w:t>
          </w:r>
        </w:p>
      </w:docPartBody>
    </w:docPart>
    <w:docPart>
      <w:docPartPr>
        <w:name w:val="14DC9CC4AFF1F14FB6F8207D56A538DC"/>
        <w:category>
          <w:name w:val="General"/>
          <w:gallery w:val="placeholder"/>
        </w:category>
        <w:types>
          <w:type w:val="bbPlcHdr"/>
        </w:types>
        <w:behaviors>
          <w:behavior w:val="content"/>
        </w:behaviors>
        <w:guid w:val="{416A601F-3C50-2248-B5C4-969813E9A07F}"/>
      </w:docPartPr>
      <w:docPartBody>
        <w:p w:rsidR="00CA70FF" w:rsidRDefault="00CA70FF">
          <w:pPr>
            <w:pStyle w:val="14DC9CC4AFF1F14FB6F8207D56A538DC"/>
          </w:pPr>
          <w:r>
            <w:rPr>
              <w:rStyle w:val="PlaceholderText"/>
            </w:rPr>
            <w:t>[Last name]</w:t>
          </w:r>
        </w:p>
      </w:docPartBody>
    </w:docPart>
    <w:docPart>
      <w:docPartPr>
        <w:name w:val="10AD53E16C8ECF40BD3E758448017774"/>
        <w:category>
          <w:name w:val="General"/>
          <w:gallery w:val="placeholder"/>
        </w:category>
        <w:types>
          <w:type w:val="bbPlcHdr"/>
        </w:types>
        <w:behaviors>
          <w:behavior w:val="content"/>
        </w:behaviors>
        <w:guid w:val="{87B5281C-D9CB-7442-A34C-DBD4A23D2FF4}"/>
      </w:docPartPr>
      <w:docPartBody>
        <w:p w:rsidR="00CA70FF" w:rsidRDefault="00CA70FF">
          <w:pPr>
            <w:pStyle w:val="10AD53E16C8ECF40BD3E758448017774"/>
          </w:pPr>
          <w:r>
            <w:rPr>
              <w:rStyle w:val="PlaceholderText"/>
            </w:rPr>
            <w:t>[Enter your biography]</w:t>
          </w:r>
        </w:p>
      </w:docPartBody>
    </w:docPart>
    <w:docPart>
      <w:docPartPr>
        <w:name w:val="8E02B0E1C59C7942A8DF6A91E039E1AC"/>
        <w:category>
          <w:name w:val="General"/>
          <w:gallery w:val="placeholder"/>
        </w:category>
        <w:types>
          <w:type w:val="bbPlcHdr"/>
        </w:types>
        <w:behaviors>
          <w:behavior w:val="content"/>
        </w:behaviors>
        <w:guid w:val="{05409616-48AB-E34C-8C28-BC79D842DD9F}"/>
      </w:docPartPr>
      <w:docPartBody>
        <w:p w:rsidR="00CA70FF" w:rsidRDefault="00CA70FF">
          <w:pPr>
            <w:pStyle w:val="8E02B0E1C59C7942A8DF6A91E039E1AC"/>
          </w:pPr>
          <w:r>
            <w:rPr>
              <w:rStyle w:val="PlaceholderText"/>
            </w:rPr>
            <w:t>[Enter the institution with which you are affiliated]</w:t>
          </w:r>
        </w:p>
      </w:docPartBody>
    </w:docPart>
    <w:docPart>
      <w:docPartPr>
        <w:name w:val="77636F24A3ABA5418B96D816BB28D2AA"/>
        <w:category>
          <w:name w:val="General"/>
          <w:gallery w:val="placeholder"/>
        </w:category>
        <w:types>
          <w:type w:val="bbPlcHdr"/>
        </w:types>
        <w:behaviors>
          <w:behavior w:val="content"/>
        </w:behaviors>
        <w:guid w:val="{91F103D0-FFBA-B24D-B28B-66668D23C402}"/>
      </w:docPartPr>
      <w:docPartBody>
        <w:p w:rsidR="00CA70FF" w:rsidRDefault="00CA70FF">
          <w:pPr>
            <w:pStyle w:val="77636F24A3ABA5418B96D816BB28D2AA"/>
          </w:pPr>
          <w:r w:rsidRPr="00EF74F7">
            <w:rPr>
              <w:b/>
              <w:color w:val="808080" w:themeColor="background1" w:themeShade="80"/>
            </w:rPr>
            <w:t>[Enter the headword for your article]</w:t>
          </w:r>
        </w:p>
      </w:docPartBody>
    </w:docPart>
    <w:docPart>
      <w:docPartPr>
        <w:name w:val="3C4FF48DAEC5B540A5838D84FA2E15DD"/>
        <w:category>
          <w:name w:val="General"/>
          <w:gallery w:val="placeholder"/>
        </w:category>
        <w:types>
          <w:type w:val="bbPlcHdr"/>
        </w:types>
        <w:behaviors>
          <w:behavior w:val="content"/>
        </w:behaviors>
        <w:guid w:val="{CA118154-B228-F443-973D-4491B3205E54}"/>
      </w:docPartPr>
      <w:docPartBody>
        <w:p w:rsidR="00CA70FF" w:rsidRDefault="00CA70FF">
          <w:pPr>
            <w:pStyle w:val="3C4FF48DAEC5B540A5838D84FA2E15D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1343D2EBCFF1649BD0AEB13ADD27929"/>
        <w:category>
          <w:name w:val="General"/>
          <w:gallery w:val="placeholder"/>
        </w:category>
        <w:types>
          <w:type w:val="bbPlcHdr"/>
        </w:types>
        <w:behaviors>
          <w:behavior w:val="content"/>
        </w:behaviors>
        <w:guid w:val="{B93ACC29-403C-514D-99A4-0973CD376EE3}"/>
      </w:docPartPr>
      <w:docPartBody>
        <w:p w:rsidR="00CA70FF" w:rsidRDefault="00CA70FF">
          <w:pPr>
            <w:pStyle w:val="61343D2EBCFF1649BD0AEB13ADD2792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70BEAFF9758E74DB1A452A90A86C28B"/>
        <w:category>
          <w:name w:val="General"/>
          <w:gallery w:val="placeholder"/>
        </w:category>
        <w:types>
          <w:type w:val="bbPlcHdr"/>
        </w:types>
        <w:behaviors>
          <w:behavior w:val="content"/>
        </w:behaviors>
        <w:guid w:val="{F758C6CE-8A53-884F-B0CE-7BAF9507668A}"/>
      </w:docPartPr>
      <w:docPartBody>
        <w:p w:rsidR="00CA70FF" w:rsidRDefault="00CA70FF">
          <w:pPr>
            <w:pStyle w:val="770BEAFF9758E74DB1A452A90A86C28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BCAkzidenzGrotesk-CondensedMed">
    <w:panose1 w:val="00000000000000000000"/>
    <w:charset w:val="4D"/>
    <w:family w:val="roman"/>
    <w:notTrueType/>
    <w:pitch w:val="default"/>
    <w:sig w:usb0="00000003" w:usb1="00000000" w:usb2="00000000" w:usb3="00000000" w:csb0="00000001" w:csb1="00000000"/>
  </w:font>
  <w:font w:name="Microsoft Sans Serif">
    <w:panose1 w:val="020B0604020202020204"/>
    <w:charset w:val="00"/>
    <w:family w:val="auto"/>
    <w:pitch w:val="variable"/>
    <w:sig w:usb0="E1002AFF" w:usb1="C0000002" w:usb2="00000008"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0FF"/>
    <w:rsid w:val="00CA70FF"/>
    <w:rsid w:val="00EF491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06B191A8212F24CB36B3E1A6ECAC30C">
    <w:name w:val="D06B191A8212F24CB36B3E1A6ECAC30C"/>
  </w:style>
  <w:style w:type="paragraph" w:customStyle="1" w:styleId="461CB3313E0CA54E84259B9BE94E55EE">
    <w:name w:val="461CB3313E0CA54E84259B9BE94E55EE"/>
  </w:style>
  <w:style w:type="paragraph" w:customStyle="1" w:styleId="EC4E907CDE7CE045B749B56BEA3D441D">
    <w:name w:val="EC4E907CDE7CE045B749B56BEA3D441D"/>
  </w:style>
  <w:style w:type="paragraph" w:customStyle="1" w:styleId="14DC9CC4AFF1F14FB6F8207D56A538DC">
    <w:name w:val="14DC9CC4AFF1F14FB6F8207D56A538DC"/>
  </w:style>
  <w:style w:type="paragraph" w:customStyle="1" w:styleId="10AD53E16C8ECF40BD3E758448017774">
    <w:name w:val="10AD53E16C8ECF40BD3E758448017774"/>
  </w:style>
  <w:style w:type="paragraph" w:customStyle="1" w:styleId="8E02B0E1C59C7942A8DF6A91E039E1AC">
    <w:name w:val="8E02B0E1C59C7942A8DF6A91E039E1AC"/>
  </w:style>
  <w:style w:type="paragraph" w:customStyle="1" w:styleId="77636F24A3ABA5418B96D816BB28D2AA">
    <w:name w:val="77636F24A3ABA5418B96D816BB28D2AA"/>
  </w:style>
  <w:style w:type="paragraph" w:customStyle="1" w:styleId="3C4FF48DAEC5B540A5838D84FA2E15DD">
    <w:name w:val="3C4FF48DAEC5B540A5838D84FA2E15DD"/>
  </w:style>
  <w:style w:type="paragraph" w:customStyle="1" w:styleId="61343D2EBCFF1649BD0AEB13ADD27929">
    <w:name w:val="61343D2EBCFF1649BD0AEB13ADD27929"/>
  </w:style>
  <w:style w:type="paragraph" w:customStyle="1" w:styleId="770BEAFF9758E74DB1A452A90A86C28B">
    <w:name w:val="770BEAFF9758E74DB1A452A90A86C28B"/>
  </w:style>
  <w:style w:type="paragraph" w:customStyle="1" w:styleId="737CD7DBD5A0D74BAA04853B024D5ABA">
    <w:name w:val="737CD7DBD5A0D74BAA04853B024D5AB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06B191A8212F24CB36B3E1A6ECAC30C">
    <w:name w:val="D06B191A8212F24CB36B3E1A6ECAC30C"/>
  </w:style>
  <w:style w:type="paragraph" w:customStyle="1" w:styleId="461CB3313E0CA54E84259B9BE94E55EE">
    <w:name w:val="461CB3313E0CA54E84259B9BE94E55EE"/>
  </w:style>
  <w:style w:type="paragraph" w:customStyle="1" w:styleId="EC4E907CDE7CE045B749B56BEA3D441D">
    <w:name w:val="EC4E907CDE7CE045B749B56BEA3D441D"/>
  </w:style>
  <w:style w:type="paragraph" w:customStyle="1" w:styleId="14DC9CC4AFF1F14FB6F8207D56A538DC">
    <w:name w:val="14DC9CC4AFF1F14FB6F8207D56A538DC"/>
  </w:style>
  <w:style w:type="paragraph" w:customStyle="1" w:styleId="10AD53E16C8ECF40BD3E758448017774">
    <w:name w:val="10AD53E16C8ECF40BD3E758448017774"/>
  </w:style>
  <w:style w:type="paragraph" w:customStyle="1" w:styleId="8E02B0E1C59C7942A8DF6A91E039E1AC">
    <w:name w:val="8E02B0E1C59C7942A8DF6A91E039E1AC"/>
  </w:style>
  <w:style w:type="paragraph" w:customStyle="1" w:styleId="77636F24A3ABA5418B96D816BB28D2AA">
    <w:name w:val="77636F24A3ABA5418B96D816BB28D2AA"/>
  </w:style>
  <w:style w:type="paragraph" w:customStyle="1" w:styleId="3C4FF48DAEC5B540A5838D84FA2E15DD">
    <w:name w:val="3C4FF48DAEC5B540A5838D84FA2E15DD"/>
  </w:style>
  <w:style w:type="paragraph" w:customStyle="1" w:styleId="61343D2EBCFF1649BD0AEB13ADD27929">
    <w:name w:val="61343D2EBCFF1649BD0AEB13ADD27929"/>
  </w:style>
  <w:style w:type="paragraph" w:customStyle="1" w:styleId="770BEAFF9758E74DB1A452A90A86C28B">
    <w:name w:val="770BEAFF9758E74DB1A452A90A86C28B"/>
  </w:style>
  <w:style w:type="paragraph" w:customStyle="1" w:styleId="737CD7DBD5A0D74BAA04853B024D5ABA">
    <w:name w:val="737CD7DBD5A0D74BAA04853B024D5A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Mic02</b:Tag>
    <b:SourceType>BookSection</b:SourceType>
    <b:Guid>{81EB17F0-0C46-194F-A979-6097322F5387}</b:Guid>
    <b:Title>The Invisible Revolution: Rereading Women’s Poetry</b:Title>
    <b:Publisher>Stanford University Press</b:Publisher>
    <b:Year>2002</b:Year>
    <b:Pages>100-140</b:Pages>
    <b:Author>
      <b:Author>
        <b:NameList>
          <b:Person>
            <b:Last>Gluzman</b:Last>
            <b:First>Michael</b:First>
          </b:Person>
        </b:NameList>
      </b:Author>
    </b:Author>
    <b:BookTitle>The Politics of Canonicity: Lines of Resistance</b:BookTitle>
    <b:RefOrder>2</b:RefOrder>
  </b:Source>
  <b:Source>
    <b:Tag>Rin03</b:Tag>
    <b:SourceType>JournalArticle</b:SourceType>
    <b:Guid>{5646234C-DF7C-6743-B0D8-AC523E815E7F}</b:Guid>
    <b:Title>Between ‘Reeds’ and ‘New Growths’: On the Influence of Anna Akhmatova on the Poetry of Rahel</b:Title>
    <b:Year>2003</b:Year>
    <b:Volume>13</b:Volume>
    <b:Pages>227-37</b:Pages>
    <b:Author>
      <b:Author>
        <b:NameList>
          <b:Person>
            <b:Last>Lapidus</b:Last>
            <b:First>Rina</b:First>
          </b:Person>
        </b:NameList>
      </b:Author>
    </b:Author>
    <b:JournalName>Trumah</b:JournalName>
    <b:RefOrder>3</b:RefOrder>
  </b:Source>
  <b:Source>
    <b:Tag>Mir05</b:Tag>
    <b:SourceType>JournalArticle</b:SourceType>
    <b:Guid>{431B5AAA-E4BF-2C44-8155-50C7F1E09284}</b:Guid>
    <b:Author>
      <b:Author>
        <b:NameList>
          <b:Person>
            <b:Last>Segal</b:Last>
            <b:First>Miryam</b:First>
          </b:Person>
        </b:NameList>
      </b:Author>
    </b:Author>
    <b:Title>Rahel Bluwstein’s ‘Aftergrowth’ Poetics</b:Title>
    <b:JournalName>Prooftexts</b:JournalName>
    <b:Year>2005</b:Year>
    <b:Volume>25</b:Volume>
    <b:Issue>3</b:Issue>
    <b:Pages>319-361</b:Pages>
    <b:RefOrder>4</b:RefOrder>
  </b:Source>
  <b:Source>
    <b:Tag>Mir10</b:Tag>
    <b:SourceType>BookSection</b:SourceType>
    <b:Guid>{F599D63D-2621-5E43-878B-B423702AE071}</b:Guid>
    <b:Author>
      <b:Author>
        <b:NameList>
          <b:Person>
            <b:Last>Segal</b:Last>
            <b:First>Miryam</b:First>
          </b:Person>
        </b:NameList>
      </b:Author>
    </b:Author>
    <b:Title>’Listening to Her Is Torture’: The Menace of a Male Voice in a Woman’s Body</b:Title>
    <b:Publisher>Indiana University Press</b:Publisher>
    <b:Year>2010</b:Year>
    <b:Pages>73-99</b:Pages>
    <b:BookTitle>A New Sound in Hebrew Poetry: Poetics, Politics, Accent</b:BookTitle>
    <b:RefOrder>5</b:RefOrder>
  </b:Source>
  <b:Source>
    <b:Tag>Nao10</b:Tag>
    <b:SourceType>JournalArticle</b:SourceType>
    <b:Guid>{BE7DDFB5-6867-4E40-8347-5FFBFCA6D2FF}</b:Guid>
    <b:Title>Slippery Selves: Rachel Bluvstein and Anna Margolin in Poetry and in Public</b:Title>
    <b:Year>2010</b:Year>
    <b:Volume>19</b:Volume>
    <b:Pages>100-133</b:Pages>
    <b:Author>
      <b:Author>
        <b:NameList>
          <b:Person>
            <b:Last>Brenner</b:Last>
            <b:First>Naomi</b:First>
          </b:Person>
        </b:NameList>
      </b:Author>
    </b:Author>
    <b:JournalName>Nashim: A Journal of Jewish Women’s Studies and Gender Issues</b:JournalName>
    <b:RefOrder>1</b:RefOrder>
  </b:Source>
  <b:Source>
    <b:Tag>Nao11</b:Tag>
    <b:SourceType>JournalArticle</b:SourceType>
    <b:Guid>{DD57444A-7842-2342-9A67-22DCF84630BD}</b:Guid>
    <b:Author>
      <b:Author>
        <b:NameList>
          <b:Person>
            <b:Last>Brenner</b:Last>
            <b:First>Naomi</b:First>
          </b:Person>
        </b:NameList>
      </b:Author>
    </b:Author>
    <b:Title>Gendering Hebrew Modernism: Rachel Bluvstein and Avraham Shlonsky on the Pages of Musaf Davar</b:Title>
    <b:JournalName>Jewish Quarterly Review</b:JournalName>
    <b:Year>2011</b:Year>
    <b:Volume>101</b:Volume>
    <b:Issue>3</b:Issue>
    <b:Pages>383-405 </b:Pages>
    <b:RefOrder>6</b:RefOrder>
  </b:Source>
  <b:Source>
    <b:Tag>Cha69</b:Tag>
    <b:SourceType>SoundRecording</b:SourceType>
    <b:Guid>{5B99468D-124A-744C-A7EE-3AB22EACE557}</b:Guid>
    <b:Author>
      <b:Composer>
        <b:NameList>
          <b:Person>
            <b:Last>Granot</b:Last>
            <b:First>Chava</b:First>
            <b:Middle>Alberstein and Dani</b:Middle>
          </b:Person>
        </b:NameList>
      </b:Composer>
    </b:Author>
    <b:Title>Shire Rakhel</b:Title>
    <b:ProductionCompany>CBS Records</b:ProductionCompany>
    <b:Year>1969</b:Year>
    <b:Comments>Reissued as Chava Alberstein, The Early Years Vol. 2. NMC, 2003.</b:Comments>
    <b:RefOrder>7</b:RefOrder>
  </b:Source>
  <b:Source>
    <b:Tag>Ehu09</b:Tag>
    <b:SourceType>SoundRecording</b:SourceType>
    <b:Guid>{17E4D503-F4DC-6E4B-9D6E-FDEC526C170F}</b:Guid>
    <b:Author>
      <b:Composer>
        <b:NameList>
          <b:Person>
            <b:Last>Herman</b:Last>
            <b:First>Ehud</b:First>
            <b:Middle>Ettun and Uriel</b:Middle>
          </b:Person>
        </b:NameList>
      </b:Composer>
    </b:Author>
    <b:Title>Proyekt Shire Rakhel</b:Title>
    <b:Year>2009</b:Year>
    <b:RefOrder>8</b:RefOrder>
  </b:Source>
</b:Sources>
</file>

<file path=customXml/itemProps1.xml><?xml version="1.0" encoding="utf-8"?>
<ds:datastoreItem xmlns:ds="http://schemas.openxmlformats.org/officeDocument/2006/customXml" ds:itemID="{1F125384-F668-FC43-B965-DD2D459E5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254</TotalTime>
  <Pages>5</Pages>
  <Words>1866</Words>
  <Characters>10640</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10</cp:revision>
  <dcterms:created xsi:type="dcterms:W3CDTF">2015-01-13T06:31:00Z</dcterms:created>
  <dcterms:modified xsi:type="dcterms:W3CDTF">2015-03-18T01:18:00Z</dcterms:modified>
</cp:coreProperties>
</file>