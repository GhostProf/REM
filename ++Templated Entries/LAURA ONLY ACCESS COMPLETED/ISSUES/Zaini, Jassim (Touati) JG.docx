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D1FD6E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3E34B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B2FA583B9034C348320DD6E71A7A5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878F66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20E09F3D1F7452F89BEBAE5FAB6A8B0"/>
            </w:placeholder>
            <w:text/>
          </w:sdtPr>
          <w:sdtEndPr/>
          <w:sdtContent>
            <w:tc>
              <w:tcPr>
                <w:tcW w:w="2073" w:type="dxa"/>
              </w:tcPr>
              <w:p w14:paraId="63915715" w14:textId="77777777" w:rsidR="00B574C9" w:rsidRDefault="006C2414" w:rsidP="006C2414">
                <w:proofErr w:type="spellStart"/>
                <w:r>
                  <w:t>Samia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EB5FD9409204D6C89B3DCC2181E8CC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9C6AB0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710456C86B30D4B81A6EE50EE0FC7C1"/>
            </w:placeholder>
            <w:text/>
          </w:sdtPr>
          <w:sdtContent>
            <w:tc>
              <w:tcPr>
                <w:tcW w:w="2642" w:type="dxa"/>
              </w:tcPr>
              <w:p w14:paraId="359C02AF" w14:textId="77777777" w:rsidR="00B574C9" w:rsidRDefault="00693C1A" w:rsidP="006C2414">
                <w:proofErr w:type="spellStart"/>
                <w:r>
                  <w:t>Touati</w:t>
                </w:r>
                <w:proofErr w:type="spellEnd"/>
              </w:p>
            </w:tc>
          </w:sdtContent>
        </w:sdt>
      </w:tr>
      <w:tr w:rsidR="00B574C9" w14:paraId="4980D86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853CC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11AAE1F87C2405092FF612E4119FCB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7789F3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318B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FB801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C45EBABEF0447EABDD3EA79F372BF2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6E2941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9B9663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301520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92CE4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86DB9D" w14:textId="77777777" w:rsidTr="003F0D73">
        <w:sdt>
          <w:sdtPr>
            <w:rPr>
              <w:b/>
              <w:lang w:bidi="ar-EG"/>
            </w:rPr>
            <w:alias w:val="Article headword"/>
            <w:tag w:val="articleHeadword"/>
            <w:id w:val="-361440020"/>
            <w:placeholder>
              <w:docPart w:val="CC9A7E1F222B4F659BD94FBDCF147D3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B4289C" w14:textId="77777777" w:rsidR="003F0D73" w:rsidRPr="00FB589A" w:rsidRDefault="006C2414" w:rsidP="006C2414">
                <w:proofErr w:type="spellStart"/>
                <w:r w:rsidRPr="00693C1A">
                  <w:rPr>
                    <w:b/>
                    <w:lang w:bidi="ar-EG"/>
                  </w:rPr>
                  <w:t>Zaini</w:t>
                </w:r>
                <w:proofErr w:type="spellEnd"/>
                <w:r w:rsidRPr="00693C1A">
                  <w:rPr>
                    <w:b/>
                    <w:lang w:bidi="ar-EG"/>
                  </w:rPr>
                  <w:t xml:space="preserve">, </w:t>
                </w:r>
                <w:proofErr w:type="spellStart"/>
                <w:r w:rsidRPr="00693C1A">
                  <w:rPr>
                    <w:b/>
                    <w:lang w:bidi="ar-EG"/>
                  </w:rPr>
                  <w:t>Jassim</w:t>
                </w:r>
                <w:proofErr w:type="spellEnd"/>
                <w:r w:rsidRPr="00693C1A">
                  <w:rPr>
                    <w:b/>
                    <w:lang w:bidi="ar-EG"/>
                  </w:rPr>
                  <w:t xml:space="preserve"> (1943-2012)</w:t>
                </w:r>
                <w:r w:rsidRPr="00693C1A">
                  <w:rPr>
                    <w:b/>
                    <w:lang w:bidi="ar-EG"/>
                  </w:rPr>
                  <w:tab/>
                </w:r>
              </w:p>
            </w:tc>
          </w:sdtContent>
        </w:sdt>
      </w:tr>
      <w:tr w:rsidR="00464699" w14:paraId="481F8E1A" w14:textId="77777777" w:rsidTr="007821B0">
        <w:sdt>
          <w:sdtPr>
            <w:alias w:val="Variant headwords"/>
            <w:tag w:val="variantHeadwords"/>
            <w:id w:val="173464402"/>
            <w:placeholder>
              <w:docPart w:val="2BB501AE0CA14BD2A7EB75E7BAD4302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A3E1F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AF5A543" w14:textId="77777777" w:rsidTr="003F0D73">
        <w:sdt>
          <w:sdtPr>
            <w:alias w:val="Abstract"/>
            <w:tag w:val="abstract"/>
            <w:id w:val="-635871867"/>
            <w:placeholder>
              <w:docPart w:val="AC4374DE2FAD408AA945AB8196762D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9B5415" w14:textId="77777777" w:rsidR="00E85A05" w:rsidRPr="006C2414" w:rsidRDefault="006C2414" w:rsidP="004A43D0">
                <w:proofErr w:type="spellStart"/>
                <w:r w:rsidRPr="001A3B6B">
                  <w:rPr>
                    <w:rFonts w:eastAsia="Calibri"/>
                  </w:rPr>
                  <w:t>Jassim</w:t>
                </w:r>
                <w:proofErr w:type="spellEnd"/>
                <w:r w:rsidRPr="001A3B6B">
                  <w:rPr>
                    <w:rFonts w:eastAsia="Calibri"/>
                  </w:rPr>
                  <w:t xml:space="preserve"> Mohamed </w:t>
                </w:r>
                <w:proofErr w:type="spellStart"/>
                <w:r w:rsidRPr="001A3B6B">
                  <w:rPr>
                    <w:rFonts w:eastAsia="Calibri"/>
                  </w:rPr>
                  <w:t>Zaini</w:t>
                </w:r>
                <w:proofErr w:type="spellEnd"/>
                <w:r w:rsidRPr="001A3B6B">
                  <w:rPr>
                    <w:rFonts w:eastAsia="Calibri"/>
                  </w:rPr>
                  <w:t xml:space="preserve"> was a leading figure in the development of the fledgling Qatari art scene in the 1960s.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was one of the few artists who witnessed the significant social and economic changes which Qatar underwent during </w:t>
                </w:r>
                <w:r>
                  <w:rPr>
                    <w:lang w:bidi="ar-EG"/>
                  </w:rPr>
                  <w:t xml:space="preserve">the </w:t>
                </w:r>
                <w:r w:rsidRPr="001A3B6B">
                  <w:rPr>
                    <w:lang w:bidi="ar-EG"/>
                  </w:rPr>
                  <w:t>1950s and 1960s</w:t>
                </w:r>
                <w:r>
                  <w:rPr>
                    <w:lang w:bidi="ar-EG"/>
                  </w:rPr>
                  <w:t>,</w:t>
                </w:r>
                <w:r w:rsidRPr="001A3B6B">
                  <w:rPr>
                    <w:lang w:bidi="ar-EG"/>
                  </w:rPr>
                  <w:t xml:space="preserve"> especially with the d</w:t>
                </w:r>
                <w:r>
                  <w:rPr>
                    <w:lang w:bidi="ar-EG"/>
                  </w:rPr>
                  <w:t>iscovery of oil. To document his e</w:t>
                </w:r>
                <w:bookmarkStart w:id="0" w:name="_GoBack"/>
                <w:bookmarkEnd w:id="0"/>
                <w:r>
                  <w:rPr>
                    <w:lang w:bidi="ar-EG"/>
                  </w:rPr>
                  <w:t>nvironment</w:t>
                </w:r>
                <w:r w:rsidRPr="001A3B6B">
                  <w:rPr>
                    <w:lang w:bidi="ar-EG"/>
                  </w:rPr>
                  <w:t xml:space="preserve">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resorted to realism to create works which depicted local and Gulf scenes, events and customs. However,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did not confine his creativity to a given style or technique. </w:t>
                </w:r>
                <w:r w:rsidRPr="001A3B6B">
                  <w:rPr>
                    <w:rFonts w:eastAsia="Calibri"/>
                    <w:lang w:bidi="ar-EG"/>
                  </w:rPr>
                  <w:t>He engaged</w:t>
                </w:r>
                <w:r w:rsidRPr="001A3B6B">
                  <w:rPr>
                    <w:lang w:bidi="ar-EG"/>
                  </w:rPr>
                  <w:t xml:space="preserve"> with various</w:t>
                </w:r>
                <w:r>
                  <w:rPr>
                    <w:lang w:bidi="ar-EG"/>
                  </w:rPr>
                  <w:t xml:space="preserve"> styles including abstraction, Expressionism, Cubism, Impressionism, and S</w:t>
                </w:r>
                <w:r w:rsidRPr="001A3B6B">
                  <w:rPr>
                    <w:lang w:bidi="ar-EG"/>
                  </w:rPr>
                  <w:t xml:space="preserve">urrealism to highlight aspects of his subjects and the themes of identity and cultural heritage. </w:t>
                </w:r>
                <w:proofErr w:type="spellStart"/>
                <w:r>
                  <w:rPr>
                    <w:lang w:bidi="ar-EG"/>
                  </w:rPr>
                  <w:t>Zaini</w:t>
                </w:r>
                <w:proofErr w:type="spellEnd"/>
                <w:r>
                  <w:rPr>
                    <w:lang w:bidi="ar-EG"/>
                  </w:rPr>
                  <w:t xml:space="preserve"> </w:t>
                </w:r>
                <w:r w:rsidRPr="001A3B6B">
                  <w:rPr>
                    <w:lang w:bidi="ar-EG"/>
                  </w:rPr>
                  <w:t>exhibited widely</w:t>
                </w:r>
                <w:r>
                  <w:rPr>
                    <w:lang w:bidi="ar-EG"/>
                  </w:rPr>
                  <w:t>, both</w:t>
                </w:r>
                <w:r w:rsidRPr="001A3B6B">
                  <w:rPr>
                    <w:lang w:bidi="ar-EG"/>
                  </w:rPr>
                  <w:t xml:space="preserve"> locally</w:t>
                </w:r>
                <w:r>
                  <w:rPr>
                    <w:lang w:bidi="ar-EG"/>
                  </w:rPr>
                  <w:t xml:space="preserve"> and</w:t>
                </w:r>
                <w:r w:rsidRPr="001A3B6B">
                  <w:rPr>
                    <w:lang w:bidi="ar-EG"/>
                  </w:rPr>
                  <w:t xml:space="preserve"> in th</w:t>
                </w:r>
                <w:r>
                  <w:rPr>
                    <w:lang w:bidi="ar-EG"/>
                  </w:rPr>
                  <w:t>e Middle East and North Africa. He</w:t>
                </w:r>
                <w:r w:rsidRPr="001A3B6B">
                  <w:rPr>
                    <w:lang w:bidi="ar-EG"/>
                  </w:rPr>
                  <w:t xml:space="preserve"> was awarded a certificate of hono</w:t>
                </w:r>
                <w:r w:rsidR="00693C1A">
                  <w:rPr>
                    <w:lang w:bidi="ar-EG"/>
                  </w:rPr>
                  <w:t>u</w:t>
                </w:r>
                <w:r w:rsidRPr="001A3B6B">
                  <w:rPr>
                    <w:lang w:bidi="ar-EG"/>
                  </w:rPr>
                  <w:t>r in the Arab Artists exhibitions in 1985, the Museum award for GCC countries Riyadh in 2007, and the Qatar Gratitude reward in Science Art and Literacy, Doha. Following</w:t>
                </w:r>
                <w:r>
                  <w:rPr>
                    <w:lang w:bidi="ar-EG"/>
                  </w:rPr>
                  <w:t xml:space="preserve"> his death</w:t>
                </w:r>
                <w:r w:rsidRPr="006C2414">
                  <w:t xml:space="preserve">, a retrospective exhibit titled </w:t>
                </w:r>
                <w:proofErr w:type="spellStart"/>
                <w:r w:rsidRPr="006C2414">
                  <w:t>Jassim</w:t>
                </w:r>
                <w:proofErr w:type="spellEnd"/>
                <w:r w:rsidRPr="006C2414">
                  <w:t xml:space="preserve"> </w:t>
                </w:r>
                <w:proofErr w:type="spellStart"/>
                <w:r w:rsidRPr="006C2414">
                  <w:t>Zaini</w:t>
                </w:r>
                <w:proofErr w:type="spellEnd"/>
                <w:r w:rsidRPr="006C2414">
                  <w:t xml:space="preserve"> was held at the main activities hall at the Cultural Tower under the auspices and presence of His Excellency </w:t>
                </w:r>
                <w:proofErr w:type="spellStart"/>
                <w:r w:rsidRPr="006C2414">
                  <w:t>Dr.</w:t>
                </w:r>
                <w:proofErr w:type="spellEnd"/>
                <w:r w:rsidRPr="006C2414">
                  <w:t xml:space="preserve"> Hamad Bin </w:t>
                </w:r>
                <w:proofErr w:type="spellStart"/>
                <w:r w:rsidRPr="006C2414">
                  <w:t>Abdulaziz</w:t>
                </w:r>
                <w:proofErr w:type="spellEnd"/>
                <w:r w:rsidRPr="006C2414">
                  <w:t xml:space="preserve"> Al </w:t>
                </w:r>
                <w:proofErr w:type="spellStart"/>
                <w:r w:rsidRPr="006C2414">
                  <w:t>Kuwari</w:t>
                </w:r>
                <w:proofErr w:type="spellEnd"/>
                <w:r w:rsidRPr="006C2414">
                  <w:t>, Minister of Culture, Arts and Heritage, on 24 December 2013.</w:t>
                </w:r>
              </w:p>
            </w:tc>
          </w:sdtContent>
        </w:sdt>
      </w:tr>
      <w:tr w:rsidR="003F0D73" w14:paraId="77E5A34C" w14:textId="77777777" w:rsidTr="003F0D73">
        <w:sdt>
          <w:sdtPr>
            <w:alias w:val="Article text"/>
            <w:tag w:val="articleText"/>
            <w:id w:val="634067588"/>
            <w:placeholder>
              <w:docPart w:val="34A36F77856C4D8B9DFDBBC04A5CF2B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D1CA17" w14:textId="77777777" w:rsidR="004A43D0" w:rsidRDefault="004A43D0" w:rsidP="004A43D0">
                <w:pPr>
                  <w:rPr>
                    <w:lang w:bidi="ar-EG"/>
                  </w:rPr>
                </w:pPr>
                <w:proofErr w:type="spellStart"/>
                <w:r w:rsidRPr="001A3B6B">
                  <w:rPr>
                    <w:rFonts w:eastAsia="Calibri"/>
                  </w:rPr>
                  <w:t>Jassim</w:t>
                </w:r>
                <w:proofErr w:type="spellEnd"/>
                <w:r w:rsidRPr="001A3B6B">
                  <w:rPr>
                    <w:rFonts w:eastAsia="Calibri"/>
                  </w:rPr>
                  <w:t xml:space="preserve"> Mohamed </w:t>
                </w:r>
                <w:proofErr w:type="spellStart"/>
                <w:r w:rsidRPr="001A3B6B">
                  <w:rPr>
                    <w:rFonts w:eastAsia="Calibri"/>
                  </w:rPr>
                  <w:t>Zaini</w:t>
                </w:r>
                <w:proofErr w:type="spellEnd"/>
                <w:r w:rsidRPr="001A3B6B">
                  <w:rPr>
                    <w:rFonts w:eastAsia="Calibri"/>
                  </w:rPr>
                  <w:t xml:space="preserve"> was a leading figure in the development of the fledgling Qatari art scene in the 1960s.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was one of the few artists who witnessed the significant social and economic changes which Qatar underwent during </w:t>
                </w:r>
                <w:r>
                  <w:rPr>
                    <w:lang w:bidi="ar-EG"/>
                  </w:rPr>
                  <w:t xml:space="preserve">the </w:t>
                </w:r>
                <w:r w:rsidRPr="001A3B6B">
                  <w:rPr>
                    <w:lang w:bidi="ar-EG"/>
                  </w:rPr>
                  <w:t>1950s and 1960s</w:t>
                </w:r>
                <w:r>
                  <w:rPr>
                    <w:lang w:bidi="ar-EG"/>
                  </w:rPr>
                  <w:t>,</w:t>
                </w:r>
                <w:r w:rsidRPr="001A3B6B">
                  <w:rPr>
                    <w:lang w:bidi="ar-EG"/>
                  </w:rPr>
                  <w:t xml:space="preserve"> especially with the d</w:t>
                </w:r>
                <w:r>
                  <w:rPr>
                    <w:lang w:bidi="ar-EG"/>
                  </w:rPr>
                  <w:t>iscovery of oil. To document his environment</w:t>
                </w:r>
                <w:r w:rsidRPr="001A3B6B">
                  <w:rPr>
                    <w:lang w:bidi="ar-EG"/>
                  </w:rPr>
                  <w:t xml:space="preserve">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resorted to realism to create works which depicted local and Gulf scenes, events and customs. However,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did not confine his creativity to a given style or technique. </w:t>
                </w:r>
                <w:r w:rsidRPr="001A3B6B">
                  <w:rPr>
                    <w:rFonts w:eastAsia="Calibri"/>
                    <w:lang w:bidi="ar-EG"/>
                  </w:rPr>
                  <w:t>He engaged</w:t>
                </w:r>
                <w:r w:rsidRPr="001A3B6B">
                  <w:rPr>
                    <w:lang w:bidi="ar-EG"/>
                  </w:rPr>
                  <w:t xml:space="preserve"> with various</w:t>
                </w:r>
                <w:r>
                  <w:rPr>
                    <w:lang w:bidi="ar-EG"/>
                  </w:rPr>
                  <w:t xml:space="preserve"> styles including abstraction, Expressionism, Cubism, Impressionism, and S</w:t>
                </w:r>
                <w:r w:rsidRPr="001A3B6B">
                  <w:rPr>
                    <w:lang w:bidi="ar-EG"/>
                  </w:rPr>
                  <w:t>urrealism to highlight aspects of his subjects and the themes of identity and cultural heritage.</w:t>
                </w:r>
              </w:p>
              <w:p w14:paraId="2742AA86" w14:textId="77777777" w:rsidR="004A43D0" w:rsidRDefault="004A43D0" w:rsidP="004A43D0">
                <w:pPr>
                  <w:rPr>
                    <w:lang w:bidi="ar-EG"/>
                  </w:rPr>
                </w:pPr>
              </w:p>
              <w:p w14:paraId="4394AC2C" w14:textId="77777777" w:rsidR="004A43D0" w:rsidRDefault="004A43D0" w:rsidP="004A43D0">
                <w:pPr>
                  <w:rPr>
                    <w:lang w:bidi="ar-EG"/>
                  </w:rPr>
                </w:pPr>
                <w:proofErr w:type="spellStart"/>
                <w:r w:rsidRPr="001A3B6B">
                  <w:rPr>
                    <w:rFonts w:eastAsia="Calibri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</w:rPr>
                  <w:t xml:space="preserve"> initial encounters with the local artistic heritage of the region stemmed from his father Mohamed </w:t>
                </w:r>
                <w:proofErr w:type="spellStart"/>
                <w:r w:rsidRPr="001A3B6B">
                  <w:rPr>
                    <w:rFonts w:eastAsia="Calibri"/>
                  </w:rPr>
                  <w:t>Zaini</w:t>
                </w:r>
                <w:proofErr w:type="spellEnd"/>
                <w:r>
                  <w:rPr>
                    <w:rFonts w:eastAsia="Calibri"/>
                  </w:rPr>
                  <w:t>,</w:t>
                </w:r>
                <w:r w:rsidRPr="001A3B6B">
                  <w:rPr>
                    <w:rFonts w:eastAsia="Calibri"/>
                  </w:rPr>
                  <w:t xml:space="preserve"> who was the first to use etching on gypsum in Qatari homes and who traded Persian carpets. The rich</w:t>
                </w:r>
                <w:r>
                  <w:rPr>
                    <w:rFonts w:eastAsia="Calibri"/>
                  </w:rPr>
                  <w:t>ness of colo</w:t>
                </w:r>
                <w:r w:rsidR="00693C1A">
                  <w:rPr>
                    <w:rFonts w:eastAsia="Calibri"/>
                  </w:rPr>
                  <w:t>u</w:t>
                </w:r>
                <w:r>
                  <w:rPr>
                    <w:rFonts w:eastAsia="Calibri"/>
                  </w:rPr>
                  <w:t>rs in his own house from</w:t>
                </w:r>
                <w:r w:rsidRPr="001A3B6B">
                  <w:rPr>
                    <w:rFonts w:eastAsia="Calibri"/>
                  </w:rPr>
                  <w:t xml:space="preserve"> Islamic ornaments and Arabic calligraphy sparked </w:t>
                </w:r>
                <w:proofErr w:type="spellStart"/>
                <w:r w:rsidRPr="001A3B6B">
                  <w:rPr>
                    <w:rFonts w:eastAsia="Calibri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</w:rPr>
                  <w:t xml:space="preserve"> interest in art </w:t>
                </w:r>
                <w:r>
                  <w:rPr>
                    <w:rFonts w:eastAsia="Calibri"/>
                  </w:rPr>
                  <w:t>from</w:t>
                </w:r>
                <w:r w:rsidRPr="001A3B6B">
                  <w:rPr>
                    <w:rFonts w:eastAsia="Calibri"/>
                  </w:rPr>
                  <w:t xml:space="preserve"> his early childhood. </w:t>
                </w:r>
                <w:proofErr w:type="spellStart"/>
                <w:r w:rsidRPr="001A3B6B">
                  <w:rPr>
                    <w:rFonts w:eastAsia="Calibri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</w:rPr>
                  <w:t xml:space="preserve"> artistic talent was noticeable in the wo</w:t>
                </w:r>
                <w:r>
                  <w:rPr>
                    <w:rFonts w:eastAsia="Calibri"/>
                  </w:rPr>
                  <w:t>rks he contributed to</w:t>
                </w:r>
                <w:r w:rsidRPr="001A3B6B">
                  <w:rPr>
                    <w:rFonts w:eastAsia="Calibri"/>
                  </w:rPr>
                  <w:t xml:space="preserve"> students’ exhibitions, advertisements and posters during the late 1950s.</w:t>
                </w:r>
                <w:r w:rsidRPr="001A3B6B">
                  <w:rPr>
                    <w:lang w:bidi="ar-EG"/>
                  </w:rPr>
                  <w:t xml:space="preserve"> </w:t>
                </w:r>
                <w:r w:rsidRPr="004A43D0">
                  <w:t xml:space="preserve">The first Qatari graduate with a degree in Fine Arts in 1968, </w:t>
                </w:r>
                <w:proofErr w:type="spellStart"/>
                <w:r w:rsidRPr="004A43D0">
                  <w:t>Zaini</w:t>
                </w:r>
                <w:proofErr w:type="spellEnd"/>
                <w:r w:rsidRPr="004A43D0">
                  <w:t xml:space="preserve"> worked as the director of the Department of Tourism and Antiquities at the Ministry of Information and was the founder of al-</w:t>
                </w:r>
                <w:proofErr w:type="spellStart"/>
                <w:r w:rsidRPr="004A43D0">
                  <w:t>Marsam</w:t>
                </w:r>
                <w:proofErr w:type="spellEnd"/>
                <w:r w:rsidRPr="004A43D0">
                  <w:t xml:space="preserve"> al-</w:t>
                </w:r>
                <w:proofErr w:type="spellStart"/>
                <w:r w:rsidRPr="004A43D0">
                  <w:t>Hurr</w:t>
                </w:r>
                <w:proofErr w:type="spellEnd"/>
                <w:r w:rsidRPr="004A43D0">
                  <w:t>, the Free Atelier.</w:t>
                </w:r>
              </w:p>
              <w:p w14:paraId="399DF77D" w14:textId="77777777" w:rsidR="004A43D0" w:rsidRPr="001A3B6B" w:rsidRDefault="004A43D0" w:rsidP="004A43D0">
                <w:pPr>
                  <w:rPr>
                    <w:rFonts w:eastAsia="Calibri"/>
                  </w:rPr>
                </w:pPr>
              </w:p>
              <w:p w14:paraId="7C2C58A3" w14:textId="77777777" w:rsidR="004A43D0" w:rsidRDefault="004A43D0" w:rsidP="004A43D0">
                <w:pPr>
                  <w:rPr>
                    <w:rFonts w:eastAsia="Calibri"/>
                    <w:lang w:bidi="ar-EG"/>
                  </w:rPr>
                </w:pPr>
                <w:r w:rsidRPr="001A3B6B">
                  <w:rPr>
                    <w:rFonts w:eastAsia="Calibri"/>
                    <w:lang w:bidi="ar-EG"/>
                  </w:rPr>
                  <w:t xml:space="preserve">In the early 1960s,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Zaini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was one of the first students whom the Ministry of Education sent abroad to receive academic education.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law studies at the Cairo University </w:t>
                </w:r>
                <w:r>
                  <w:rPr>
                    <w:rFonts w:eastAsia="Calibri"/>
                    <w:lang w:bidi="ar-EG"/>
                  </w:rPr>
                  <w:t>(</w:t>
                </w:r>
                <w:r w:rsidRPr="001A3B6B">
                  <w:rPr>
                    <w:rFonts w:eastAsia="Calibri"/>
                    <w:lang w:bidi="ar-EG"/>
                  </w:rPr>
                  <w:t>between 1962 and 1964</w:t>
                </w:r>
                <w:r>
                  <w:rPr>
                    <w:rFonts w:eastAsia="Calibri"/>
                    <w:lang w:bidi="ar-EG"/>
                  </w:rPr>
                  <w:t>)</w:t>
                </w:r>
                <w:r w:rsidRPr="001A3B6B">
                  <w:rPr>
                    <w:rFonts w:eastAsia="Calibri"/>
                    <w:lang w:bidi="ar-EG"/>
                  </w:rPr>
                  <w:t xml:space="preserve"> came to an end when his passion for </w:t>
                </w:r>
                <w:r>
                  <w:rPr>
                    <w:rFonts w:eastAsia="Calibri"/>
                    <w:lang w:bidi="ar-EG"/>
                  </w:rPr>
                  <w:t xml:space="preserve">art </w:t>
                </w:r>
                <w:r w:rsidRPr="001A3B6B">
                  <w:rPr>
                    <w:rFonts w:eastAsia="Calibri"/>
                    <w:lang w:bidi="ar-EG"/>
                  </w:rPr>
                  <w:t xml:space="preserve">lured him </w:t>
                </w:r>
                <w:r>
                  <w:rPr>
                    <w:rFonts w:eastAsia="Calibri"/>
                    <w:lang w:bidi="ar-EG"/>
                  </w:rPr>
                  <w:t>away from</w:t>
                </w:r>
                <w:r w:rsidRPr="001A3B6B">
                  <w:rPr>
                    <w:rFonts w:eastAsia="Calibri"/>
                    <w:lang w:bidi="ar-EG"/>
                  </w:rPr>
                  <w:t xml:space="preserve"> Egypt </w:t>
                </w:r>
                <w:r>
                  <w:rPr>
                    <w:rFonts w:eastAsia="Calibri"/>
                    <w:lang w:bidi="ar-EG"/>
                  </w:rPr>
                  <w:t>to</w:t>
                </w:r>
                <w:r w:rsidRPr="001A3B6B">
                  <w:rPr>
                    <w:rFonts w:eastAsia="Calibri"/>
                    <w:lang w:bidi="ar-EG"/>
                  </w:rPr>
                  <w:t xml:space="preserve"> </w:t>
                </w:r>
                <w:r>
                  <w:rPr>
                    <w:rFonts w:eastAsia="Calibri"/>
                    <w:lang w:bidi="ar-EG"/>
                  </w:rPr>
                  <w:t>pursue</w:t>
                </w:r>
                <w:r w:rsidRPr="001A3B6B">
                  <w:rPr>
                    <w:rFonts w:eastAsia="Calibri"/>
                    <w:lang w:bidi="ar-EG"/>
                  </w:rPr>
                  <w:t xml:space="preserve"> studies</w:t>
                </w:r>
                <w:r>
                  <w:rPr>
                    <w:rFonts w:eastAsia="Calibri"/>
                    <w:lang w:bidi="ar-EG"/>
                  </w:rPr>
                  <w:t xml:space="preserve"> </w:t>
                </w:r>
                <w:r w:rsidRPr="001A3B6B">
                  <w:rPr>
                    <w:rFonts w:eastAsia="Calibri"/>
                    <w:lang w:bidi="ar-EG"/>
                  </w:rPr>
                  <w:t xml:space="preserve">at the </w:t>
                </w:r>
                <w:r w:rsidRPr="001A3B6B">
                  <w:rPr>
                    <w:rFonts w:eastAsia="Calibri"/>
                    <w:lang w:bidi="ar-EG"/>
                  </w:rPr>
                  <w:lastRenderedPageBreak/>
                  <w:t xml:space="preserve">Academy of Fine Arts, University of Baghdad. Trained </w:t>
                </w:r>
                <w:r>
                  <w:rPr>
                    <w:rFonts w:eastAsia="Calibri"/>
                    <w:lang w:bidi="ar-EG"/>
                  </w:rPr>
                  <w:t>by</w:t>
                </w:r>
                <w:r w:rsidRPr="001A3B6B">
                  <w:rPr>
                    <w:rFonts w:eastAsia="Calibri"/>
                    <w:lang w:bidi="ar-EG"/>
                  </w:rPr>
                  <w:t xml:space="preserve"> influential Iraqi artists including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Faiq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Hassan,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Hafidh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al-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Droubi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, </w:t>
                </w:r>
                <w:r>
                  <w:rPr>
                    <w:rFonts w:eastAsia="Calibri"/>
                    <w:lang w:bidi="ar-EG"/>
                  </w:rPr>
                  <w:t>Ismail al-</w:t>
                </w:r>
                <w:proofErr w:type="spellStart"/>
                <w:r>
                  <w:rPr>
                    <w:rFonts w:eastAsia="Calibri"/>
                    <w:lang w:bidi="ar-EG"/>
                  </w:rPr>
                  <w:t>Shaikhly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, Atta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Sabri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,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Zaini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was able to further develop his use of colo</w:t>
                </w:r>
                <w:r w:rsidR="00693C1A">
                  <w:rPr>
                    <w:rFonts w:eastAsia="Calibri"/>
                    <w:lang w:bidi="ar-EG"/>
                  </w:rPr>
                  <w:t>u</w:t>
                </w:r>
                <w:r w:rsidRPr="001A3B6B">
                  <w:rPr>
                    <w:rFonts w:eastAsia="Calibri"/>
                    <w:lang w:bidi="ar-EG"/>
                  </w:rPr>
                  <w:t>rs, composition</w:t>
                </w:r>
                <w:r>
                  <w:rPr>
                    <w:rFonts w:eastAsia="Calibri"/>
                    <w:lang w:bidi="ar-EG"/>
                  </w:rPr>
                  <w:t xml:space="preserve"> and </w:t>
                </w:r>
                <w:r w:rsidRPr="001A3B6B">
                  <w:rPr>
                    <w:rFonts w:eastAsia="Calibri"/>
                    <w:lang w:bidi="ar-EG"/>
                  </w:rPr>
                  <w:t>portraiture</w:t>
                </w:r>
                <w:r>
                  <w:rPr>
                    <w:rFonts w:eastAsia="Calibri"/>
                    <w:lang w:bidi="ar-EG"/>
                  </w:rPr>
                  <w:t>.</w:t>
                </w:r>
              </w:p>
              <w:p w14:paraId="4C516A70" w14:textId="77777777" w:rsidR="004A43D0" w:rsidRDefault="004A43D0" w:rsidP="004A43D0">
                <w:pPr>
                  <w:rPr>
                    <w:rFonts w:eastAsia="Calibri"/>
                    <w:lang w:bidi="ar-EG"/>
                  </w:rPr>
                </w:pPr>
              </w:p>
              <w:p w14:paraId="6A6D2307" w14:textId="77777777" w:rsidR="003F0D73" w:rsidRPr="004A43D0" w:rsidRDefault="004A43D0" w:rsidP="004A43D0">
                <w:pPr>
                  <w:rPr>
                    <w:rFonts w:eastAsia="Calibri"/>
                    <w:lang w:bidi="ar-EG"/>
                  </w:rPr>
                </w:pPr>
                <w:proofErr w:type="spellStart"/>
                <w:r>
                  <w:rPr>
                    <w:lang w:bidi="ar-EG"/>
                  </w:rPr>
                  <w:t>Zaini</w:t>
                </w:r>
                <w:proofErr w:type="spellEnd"/>
                <w:r>
                  <w:rPr>
                    <w:lang w:bidi="ar-EG"/>
                  </w:rPr>
                  <w:t xml:space="preserve"> </w:t>
                </w:r>
                <w:r w:rsidRPr="001A3B6B">
                  <w:rPr>
                    <w:lang w:bidi="ar-EG"/>
                  </w:rPr>
                  <w:t>exhibited widely</w:t>
                </w:r>
                <w:r>
                  <w:rPr>
                    <w:lang w:bidi="ar-EG"/>
                  </w:rPr>
                  <w:t>, both</w:t>
                </w:r>
                <w:r w:rsidRPr="001A3B6B">
                  <w:rPr>
                    <w:lang w:bidi="ar-EG"/>
                  </w:rPr>
                  <w:t xml:space="preserve"> locally</w:t>
                </w:r>
                <w:r>
                  <w:rPr>
                    <w:lang w:bidi="ar-EG"/>
                  </w:rPr>
                  <w:t xml:space="preserve"> and</w:t>
                </w:r>
                <w:r w:rsidRPr="001A3B6B">
                  <w:rPr>
                    <w:lang w:bidi="ar-EG"/>
                  </w:rPr>
                  <w:t xml:space="preserve"> in th</w:t>
                </w:r>
                <w:r>
                  <w:rPr>
                    <w:lang w:bidi="ar-EG"/>
                  </w:rPr>
                  <w:t>e Middle East and North Africa. He</w:t>
                </w:r>
                <w:r w:rsidRPr="001A3B6B">
                  <w:rPr>
                    <w:lang w:bidi="ar-EG"/>
                  </w:rPr>
                  <w:t xml:space="preserve"> was awarded a certificate of hono</w:t>
                </w:r>
                <w:r w:rsidR="00693C1A">
                  <w:rPr>
                    <w:lang w:bidi="ar-EG"/>
                  </w:rPr>
                  <w:t>u</w:t>
                </w:r>
                <w:r w:rsidRPr="001A3B6B">
                  <w:rPr>
                    <w:lang w:bidi="ar-EG"/>
                  </w:rPr>
                  <w:t xml:space="preserve">r in the Arab Artists exhibitions in 1985, the Museum award for GCC countries Riyadh in 2007, and the Qatar Gratitude reward in Science Art and Literacy, Doha. </w:t>
                </w:r>
                <w:r w:rsidRPr="004A43D0">
                  <w:t xml:space="preserve">Following his death, a retrospective exhibit titled </w:t>
                </w:r>
                <w:proofErr w:type="spellStart"/>
                <w:r w:rsidRPr="004A43D0">
                  <w:t>Jassim</w:t>
                </w:r>
                <w:proofErr w:type="spellEnd"/>
                <w:r w:rsidRPr="004A43D0">
                  <w:t xml:space="preserve"> </w:t>
                </w:r>
                <w:proofErr w:type="spellStart"/>
                <w:r w:rsidRPr="004A43D0">
                  <w:t>Zaini</w:t>
                </w:r>
                <w:proofErr w:type="spellEnd"/>
                <w:r w:rsidRPr="004A43D0">
                  <w:t xml:space="preserve"> was held at the main activities hall at the Cultural Tower under the auspices and presence of His Excellency </w:t>
                </w:r>
                <w:proofErr w:type="spellStart"/>
                <w:r w:rsidRPr="004A43D0">
                  <w:t>Dr.</w:t>
                </w:r>
                <w:proofErr w:type="spellEnd"/>
                <w:r w:rsidRPr="004A43D0">
                  <w:t xml:space="preserve"> Hamad Bin </w:t>
                </w:r>
                <w:proofErr w:type="spellStart"/>
                <w:r w:rsidRPr="004A43D0">
                  <w:t>Abdulaziz</w:t>
                </w:r>
                <w:proofErr w:type="spellEnd"/>
                <w:r w:rsidRPr="004A43D0">
                  <w:t xml:space="preserve"> Al </w:t>
                </w:r>
                <w:proofErr w:type="spellStart"/>
                <w:r w:rsidRPr="004A43D0">
                  <w:t>Kuwari</w:t>
                </w:r>
                <w:proofErr w:type="spellEnd"/>
                <w:r w:rsidRPr="004A43D0">
                  <w:t>, Minister of Culture, Arts and Heritage, on 24 December 2013.</w:t>
                </w:r>
              </w:p>
            </w:tc>
          </w:sdtContent>
        </w:sdt>
      </w:tr>
      <w:tr w:rsidR="003235A7" w14:paraId="5BAEE2DE" w14:textId="77777777" w:rsidTr="003235A7">
        <w:tc>
          <w:tcPr>
            <w:tcW w:w="9016" w:type="dxa"/>
          </w:tcPr>
          <w:p w14:paraId="3FB6A00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E1A7BE58BAE49F2AD7A4A0844CA6ADC"/>
              </w:placeholder>
            </w:sdtPr>
            <w:sdtEndPr/>
            <w:sdtContent>
              <w:p w14:paraId="5C272641" w14:textId="77777777" w:rsidR="00020F84" w:rsidRDefault="00693C1A" w:rsidP="00020F84">
                <w:sdt>
                  <w:sdtPr>
                    <w:id w:val="-1155831690"/>
                    <w:citation/>
                  </w:sdtPr>
                  <w:sdtEndPr/>
                  <w:sdtContent>
                    <w:r w:rsidR="00020F84">
                      <w:fldChar w:fldCharType="begin"/>
                    </w:r>
                    <w:r w:rsidR="00F9588F">
                      <w:rPr>
                        <w:lang w:val="en-US"/>
                      </w:rPr>
                      <w:instrText xml:space="preserve">CITATION Ahm86 \l 1033 </w:instrText>
                    </w:r>
                    <w:r w:rsidR="00020F84">
                      <w:fldChar w:fldCharType="separate"/>
                    </w:r>
                    <w:r w:rsidR="00F9588F">
                      <w:rPr>
                        <w:noProof/>
                        <w:lang w:val="en-US"/>
                      </w:rPr>
                      <w:t>(Ahmad)</w:t>
                    </w:r>
                    <w:r w:rsidR="00020F84">
                      <w:fldChar w:fldCharType="end"/>
                    </w:r>
                  </w:sdtContent>
                </w:sdt>
              </w:p>
              <w:p w14:paraId="64F37E67" w14:textId="77777777" w:rsidR="00020F84" w:rsidRDefault="00020F84" w:rsidP="00020F84"/>
              <w:p w14:paraId="6C4519BF" w14:textId="77777777" w:rsidR="00020F84" w:rsidRDefault="00693C1A" w:rsidP="00020F84">
                <w:sdt>
                  <w:sdtPr>
                    <w:id w:val="-1429191483"/>
                    <w:citation/>
                  </w:sdtPr>
                  <w:sdtEndPr/>
                  <w:sdtContent>
                    <w:r w:rsidR="00020F84">
                      <w:fldChar w:fldCharType="begin"/>
                    </w:r>
                    <w:r w:rsidR="00F9588F">
                      <w:rPr>
                        <w:lang w:val="en-US"/>
                      </w:rPr>
                      <w:instrText xml:space="preserve">CITATION Atw88 \l 1033 </w:instrText>
                    </w:r>
                    <w:r w:rsidR="00020F84">
                      <w:fldChar w:fldCharType="separate"/>
                    </w:r>
                    <w:r w:rsidR="00F9588F">
                      <w:rPr>
                        <w:noProof/>
                        <w:lang w:val="en-US"/>
                      </w:rPr>
                      <w:t>(Atwaan)</w:t>
                    </w:r>
                    <w:r w:rsidR="00020F84">
                      <w:fldChar w:fldCharType="end"/>
                    </w:r>
                  </w:sdtContent>
                </w:sdt>
              </w:p>
              <w:p w14:paraId="31F9968B" w14:textId="77777777" w:rsidR="00020F84" w:rsidRDefault="00020F84" w:rsidP="00020F84"/>
              <w:p w14:paraId="4F112A89" w14:textId="77777777" w:rsidR="00020F84" w:rsidRDefault="00693C1A" w:rsidP="00020F84">
                <w:sdt>
                  <w:sdtPr>
                    <w:id w:val="-1589689311"/>
                    <w:citation/>
                  </w:sdtPr>
                  <w:sdtEndPr/>
                  <w:sdtContent>
                    <w:r w:rsidR="009755F5">
                      <w:fldChar w:fldCharType="begin"/>
                    </w:r>
                    <w:r w:rsidR="00F9588F">
                      <w:rPr>
                        <w:lang w:val="en-US"/>
                      </w:rPr>
                      <w:instrText xml:space="preserve">CITATION ElM91 \l 1033 </w:instrText>
                    </w:r>
                    <w:r w:rsidR="009755F5">
                      <w:fldChar w:fldCharType="separate"/>
                    </w:r>
                    <w:r w:rsidR="00F9588F">
                      <w:rPr>
                        <w:noProof/>
                        <w:lang w:val="en-US"/>
                      </w:rPr>
                      <w:t>(El-Meligi and Ahmed)</w:t>
                    </w:r>
                    <w:r w:rsidR="009755F5">
                      <w:fldChar w:fldCharType="end"/>
                    </w:r>
                  </w:sdtContent>
                </w:sdt>
              </w:p>
              <w:p w14:paraId="6099B404" w14:textId="77777777" w:rsidR="009755F5" w:rsidRDefault="009755F5" w:rsidP="00020F84"/>
              <w:p w14:paraId="039BED06" w14:textId="77777777" w:rsidR="009755F5" w:rsidRDefault="00693C1A" w:rsidP="00020F84">
                <w:sdt>
                  <w:sdtPr>
                    <w:id w:val="1100372031"/>
                    <w:citation/>
                  </w:sdtPr>
                  <w:sdtEndPr/>
                  <w:sdtContent>
                    <w:r w:rsidR="009755F5">
                      <w:fldChar w:fldCharType="begin"/>
                    </w:r>
                    <w:r w:rsidR="009755F5">
                      <w:rPr>
                        <w:lang w:val="en-US"/>
                      </w:rPr>
                      <w:instrText xml:space="preserve"> CITATION Swa11 \l 1033 </w:instrText>
                    </w:r>
                    <w:r w:rsidR="009755F5">
                      <w:fldChar w:fldCharType="separate"/>
                    </w:r>
                    <w:r w:rsidR="009755F5">
                      <w:rPr>
                        <w:noProof/>
                        <w:lang w:val="en-US"/>
                      </w:rPr>
                      <w:t>(Swalif: Qatari Art between Memory and Modernity. Exhibition Catalogue, 14 August – 29 October 2011)</w:t>
                    </w:r>
                    <w:r w:rsidR="009755F5">
                      <w:fldChar w:fldCharType="end"/>
                    </w:r>
                  </w:sdtContent>
                </w:sdt>
              </w:p>
              <w:p w14:paraId="0FE0C46B" w14:textId="77777777" w:rsidR="009755F5" w:rsidRDefault="009755F5" w:rsidP="00020F84"/>
              <w:p w14:paraId="3CDBEA0E" w14:textId="77777777" w:rsidR="003235A7" w:rsidRDefault="00693C1A" w:rsidP="00020F84">
                <w:sdt>
                  <w:sdtPr>
                    <w:id w:val="-1655060957"/>
                    <w:citation/>
                  </w:sdtPr>
                  <w:sdtEndPr/>
                  <w:sdtContent>
                    <w:r w:rsidR="009755F5">
                      <w:fldChar w:fldCharType="begin"/>
                    </w:r>
                    <w:r w:rsidR="009755F5">
                      <w:rPr>
                        <w:lang w:val="en-US"/>
                      </w:rPr>
                      <w:instrText xml:space="preserve"> CITATION Tou13 \l 1033 </w:instrText>
                    </w:r>
                    <w:r w:rsidR="009755F5">
                      <w:fldChar w:fldCharType="separate"/>
                    </w:r>
                    <w:r w:rsidR="009755F5">
                      <w:rPr>
                        <w:noProof/>
                        <w:lang w:val="en-US"/>
                      </w:rPr>
                      <w:t>(Touati)</w:t>
                    </w:r>
                    <w:r w:rsidR="009755F5">
                      <w:fldChar w:fldCharType="end"/>
                    </w:r>
                  </w:sdtContent>
                </w:sdt>
              </w:p>
            </w:sdtContent>
          </w:sdt>
        </w:tc>
      </w:tr>
    </w:tbl>
    <w:p w14:paraId="5F4238E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19E3F" w14:textId="77777777" w:rsidR="007B6311" w:rsidRDefault="007B6311" w:rsidP="007A0D55">
      <w:pPr>
        <w:spacing w:after="0" w:line="240" w:lineRule="auto"/>
      </w:pPr>
      <w:r>
        <w:separator/>
      </w:r>
    </w:p>
  </w:endnote>
  <w:endnote w:type="continuationSeparator" w:id="0">
    <w:p w14:paraId="0DF1DA18" w14:textId="77777777" w:rsidR="007B6311" w:rsidRDefault="007B631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F244F" w14:textId="77777777" w:rsidR="007B6311" w:rsidRDefault="007B6311" w:rsidP="007A0D55">
      <w:pPr>
        <w:spacing w:after="0" w:line="240" w:lineRule="auto"/>
      </w:pPr>
      <w:r>
        <w:separator/>
      </w:r>
    </w:p>
  </w:footnote>
  <w:footnote w:type="continuationSeparator" w:id="0">
    <w:p w14:paraId="6D6ADF41" w14:textId="77777777" w:rsidR="007B6311" w:rsidRDefault="007B631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4C3F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33D760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94"/>
    <w:rsid w:val="00020F84"/>
    <w:rsid w:val="00032559"/>
    <w:rsid w:val="00052040"/>
    <w:rsid w:val="000B25AE"/>
    <w:rsid w:val="000B55AB"/>
    <w:rsid w:val="000D24DC"/>
    <w:rsid w:val="00101B2E"/>
    <w:rsid w:val="00116FA0"/>
    <w:rsid w:val="00132E94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43D0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3C1A"/>
    <w:rsid w:val="006C2414"/>
    <w:rsid w:val="006D0412"/>
    <w:rsid w:val="007411B9"/>
    <w:rsid w:val="00780D95"/>
    <w:rsid w:val="00780DC7"/>
    <w:rsid w:val="007A0D55"/>
    <w:rsid w:val="007B3377"/>
    <w:rsid w:val="007B6311"/>
    <w:rsid w:val="007E5F44"/>
    <w:rsid w:val="00821DE3"/>
    <w:rsid w:val="00846CE1"/>
    <w:rsid w:val="008A5B87"/>
    <w:rsid w:val="00922950"/>
    <w:rsid w:val="009755F5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339C"/>
    <w:rsid w:val="00F60F53"/>
    <w:rsid w:val="00F9588F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97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C2414"/>
  </w:style>
  <w:style w:type="character" w:customStyle="1" w:styleId="st1">
    <w:name w:val="st1"/>
    <w:basedOn w:val="DefaultParagraphFont"/>
    <w:rsid w:val="004A43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C2414"/>
  </w:style>
  <w:style w:type="character" w:customStyle="1" w:styleId="st1">
    <w:name w:val="st1"/>
    <w:basedOn w:val="DefaultParagraphFont"/>
    <w:rsid w:val="004A4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2FA583B9034C348320DD6E71A7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2806E-108D-4476-AEF0-91C8F6950E65}"/>
      </w:docPartPr>
      <w:docPartBody>
        <w:p w:rsidR="007E4D8B" w:rsidRDefault="00E56548">
          <w:pPr>
            <w:pStyle w:val="DB2FA583B9034C348320DD6E71A7A5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20E09F3D1F7452F89BEBAE5FAB6A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42D4C-895B-4229-AD64-629B8F3D8442}"/>
      </w:docPartPr>
      <w:docPartBody>
        <w:p w:rsidR="007E4D8B" w:rsidRDefault="00E56548">
          <w:pPr>
            <w:pStyle w:val="D20E09F3D1F7452F89BEBAE5FAB6A8B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EB5FD9409204D6C89B3DCC2181E8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E7DBB-5342-406C-A081-6562CB09AA14}"/>
      </w:docPartPr>
      <w:docPartBody>
        <w:p w:rsidR="007E4D8B" w:rsidRDefault="00E56548">
          <w:pPr>
            <w:pStyle w:val="0EB5FD9409204D6C89B3DCC2181E8CC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11AAE1F87C2405092FF612E4119F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E526-091D-4C6C-8B99-D1E0ED569B90}"/>
      </w:docPartPr>
      <w:docPartBody>
        <w:p w:rsidR="007E4D8B" w:rsidRDefault="00E56548">
          <w:pPr>
            <w:pStyle w:val="311AAE1F87C2405092FF612E4119FCB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C45EBABEF0447EABDD3EA79F372B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E0893-C79C-4165-8F11-B41592CF5410}"/>
      </w:docPartPr>
      <w:docPartBody>
        <w:p w:rsidR="007E4D8B" w:rsidRDefault="00E56548">
          <w:pPr>
            <w:pStyle w:val="9C45EBABEF0447EABDD3EA79F372BF2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C9A7E1F222B4F659BD94FBDCF147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D1BF7-1E45-47E8-9C23-3767725AE9D7}"/>
      </w:docPartPr>
      <w:docPartBody>
        <w:p w:rsidR="007E4D8B" w:rsidRDefault="00E56548">
          <w:pPr>
            <w:pStyle w:val="CC9A7E1F222B4F659BD94FBDCF147D3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BB501AE0CA14BD2A7EB75E7BAD4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C3748-D132-4C13-9061-6906391CD8EA}"/>
      </w:docPartPr>
      <w:docPartBody>
        <w:p w:rsidR="007E4D8B" w:rsidRDefault="00E56548">
          <w:pPr>
            <w:pStyle w:val="2BB501AE0CA14BD2A7EB75E7BAD4302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C4374DE2FAD408AA945AB8196762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BDB88-468A-4620-8984-6ADC6354336E}"/>
      </w:docPartPr>
      <w:docPartBody>
        <w:p w:rsidR="007E4D8B" w:rsidRDefault="00E56548">
          <w:pPr>
            <w:pStyle w:val="AC4374DE2FAD408AA945AB8196762D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A36F77856C4D8B9DFDBBC04A5C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D6378-33F1-4C89-B295-26E77B52E009}"/>
      </w:docPartPr>
      <w:docPartBody>
        <w:p w:rsidR="007E4D8B" w:rsidRDefault="00E56548">
          <w:pPr>
            <w:pStyle w:val="34A36F77856C4D8B9DFDBBC04A5CF2B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E1A7BE58BAE49F2AD7A4A0844CA6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E766A-636E-4C4F-96F6-6EFB1DEF1762}"/>
      </w:docPartPr>
      <w:docPartBody>
        <w:p w:rsidR="007E4D8B" w:rsidRDefault="00E56548">
          <w:pPr>
            <w:pStyle w:val="DE1A7BE58BAE49F2AD7A4A0844CA6AD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710456C86B30D4B81A6EE50EE0FC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C1034-E514-9A4E-BBA9-5486507BF8EE}"/>
      </w:docPartPr>
      <w:docPartBody>
        <w:p w:rsidR="00000000" w:rsidRDefault="00DD2861" w:rsidP="00DD2861">
          <w:pPr>
            <w:pStyle w:val="F710456C86B30D4B81A6EE50EE0FC7C1"/>
          </w:pPr>
          <w:r>
            <w:rPr>
              <w:rStyle w:val="PlaceholderText"/>
            </w:rP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48"/>
    <w:rsid w:val="005352D6"/>
    <w:rsid w:val="007E4D8B"/>
    <w:rsid w:val="00DD2861"/>
    <w:rsid w:val="00E5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861"/>
    <w:rPr>
      <w:color w:val="808080"/>
    </w:rPr>
  </w:style>
  <w:style w:type="paragraph" w:customStyle="1" w:styleId="DB2FA583B9034C348320DD6E71A7A522">
    <w:name w:val="DB2FA583B9034C348320DD6E71A7A522"/>
  </w:style>
  <w:style w:type="paragraph" w:customStyle="1" w:styleId="D20E09F3D1F7452F89BEBAE5FAB6A8B0">
    <w:name w:val="D20E09F3D1F7452F89BEBAE5FAB6A8B0"/>
  </w:style>
  <w:style w:type="paragraph" w:customStyle="1" w:styleId="0EB5FD9409204D6C89B3DCC2181E8CCC">
    <w:name w:val="0EB5FD9409204D6C89B3DCC2181E8CCC"/>
  </w:style>
  <w:style w:type="paragraph" w:customStyle="1" w:styleId="A9999438DD4A4C00A7C35EB83270693D">
    <w:name w:val="A9999438DD4A4C00A7C35EB83270693D"/>
  </w:style>
  <w:style w:type="paragraph" w:customStyle="1" w:styleId="311AAE1F87C2405092FF612E4119FCB8">
    <w:name w:val="311AAE1F87C2405092FF612E4119FCB8"/>
  </w:style>
  <w:style w:type="paragraph" w:customStyle="1" w:styleId="9C45EBABEF0447EABDD3EA79F372BF2A">
    <w:name w:val="9C45EBABEF0447EABDD3EA79F372BF2A"/>
  </w:style>
  <w:style w:type="paragraph" w:customStyle="1" w:styleId="CC9A7E1F222B4F659BD94FBDCF147D3C">
    <w:name w:val="CC9A7E1F222B4F659BD94FBDCF147D3C"/>
  </w:style>
  <w:style w:type="paragraph" w:customStyle="1" w:styleId="2BB501AE0CA14BD2A7EB75E7BAD4302C">
    <w:name w:val="2BB501AE0CA14BD2A7EB75E7BAD4302C"/>
  </w:style>
  <w:style w:type="paragraph" w:customStyle="1" w:styleId="AC4374DE2FAD408AA945AB8196762D64">
    <w:name w:val="AC4374DE2FAD408AA945AB8196762D64"/>
  </w:style>
  <w:style w:type="paragraph" w:customStyle="1" w:styleId="34A36F77856C4D8B9DFDBBC04A5CF2BC">
    <w:name w:val="34A36F77856C4D8B9DFDBBC04A5CF2BC"/>
  </w:style>
  <w:style w:type="paragraph" w:customStyle="1" w:styleId="DE1A7BE58BAE49F2AD7A4A0844CA6ADC">
    <w:name w:val="DE1A7BE58BAE49F2AD7A4A0844CA6ADC"/>
  </w:style>
  <w:style w:type="paragraph" w:customStyle="1" w:styleId="F710456C86B30D4B81A6EE50EE0FC7C1">
    <w:name w:val="F710456C86B30D4B81A6EE50EE0FC7C1"/>
    <w:rsid w:val="00DD2861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861"/>
    <w:rPr>
      <w:color w:val="808080"/>
    </w:rPr>
  </w:style>
  <w:style w:type="paragraph" w:customStyle="1" w:styleId="DB2FA583B9034C348320DD6E71A7A522">
    <w:name w:val="DB2FA583B9034C348320DD6E71A7A522"/>
  </w:style>
  <w:style w:type="paragraph" w:customStyle="1" w:styleId="D20E09F3D1F7452F89BEBAE5FAB6A8B0">
    <w:name w:val="D20E09F3D1F7452F89BEBAE5FAB6A8B0"/>
  </w:style>
  <w:style w:type="paragraph" w:customStyle="1" w:styleId="0EB5FD9409204D6C89B3DCC2181E8CCC">
    <w:name w:val="0EB5FD9409204D6C89B3DCC2181E8CCC"/>
  </w:style>
  <w:style w:type="paragraph" w:customStyle="1" w:styleId="A9999438DD4A4C00A7C35EB83270693D">
    <w:name w:val="A9999438DD4A4C00A7C35EB83270693D"/>
  </w:style>
  <w:style w:type="paragraph" w:customStyle="1" w:styleId="311AAE1F87C2405092FF612E4119FCB8">
    <w:name w:val="311AAE1F87C2405092FF612E4119FCB8"/>
  </w:style>
  <w:style w:type="paragraph" w:customStyle="1" w:styleId="9C45EBABEF0447EABDD3EA79F372BF2A">
    <w:name w:val="9C45EBABEF0447EABDD3EA79F372BF2A"/>
  </w:style>
  <w:style w:type="paragraph" w:customStyle="1" w:styleId="CC9A7E1F222B4F659BD94FBDCF147D3C">
    <w:name w:val="CC9A7E1F222B4F659BD94FBDCF147D3C"/>
  </w:style>
  <w:style w:type="paragraph" w:customStyle="1" w:styleId="2BB501AE0CA14BD2A7EB75E7BAD4302C">
    <w:name w:val="2BB501AE0CA14BD2A7EB75E7BAD4302C"/>
  </w:style>
  <w:style w:type="paragraph" w:customStyle="1" w:styleId="AC4374DE2FAD408AA945AB8196762D64">
    <w:name w:val="AC4374DE2FAD408AA945AB8196762D64"/>
  </w:style>
  <w:style w:type="paragraph" w:customStyle="1" w:styleId="34A36F77856C4D8B9DFDBBC04A5CF2BC">
    <w:name w:val="34A36F77856C4D8B9DFDBBC04A5CF2BC"/>
  </w:style>
  <w:style w:type="paragraph" w:customStyle="1" w:styleId="DE1A7BE58BAE49F2AD7A4A0844CA6ADC">
    <w:name w:val="DE1A7BE58BAE49F2AD7A4A0844CA6ADC"/>
  </w:style>
  <w:style w:type="paragraph" w:customStyle="1" w:styleId="F710456C86B30D4B81A6EE50EE0FC7C1">
    <w:name w:val="F710456C86B30D4B81A6EE50EE0FC7C1"/>
    <w:rsid w:val="00DD2861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Swa11</b:Tag>
    <b:SourceType>Book</b:SourceType>
    <b:Guid>{26D9410E-4A4B-4E78-9207-5480DD100D95}</b:Guid>
    <b:Title>Swalif: Qatari Art between Memory and Modernity. Exhibition Catalogue, 14 August – 29 October 2011</b:Title>
    <b:Year>2011</b:Year>
    <b:City>Doha</b:City>
    <b:Publisher>Mathaf - Arab Museum of Modern Art</b:Publisher>
    <b:RefOrder>4</b:RefOrder>
  </b:Source>
  <b:Source>
    <b:Tag>Tou13</b:Tag>
    <b:SourceType>Misc</b:SourceType>
    <b:Guid>{ACDF8E8F-781A-46F4-A252-648C7A0AC564}</b:Guid>
    <b:Author>
      <b:Author>
        <b:NameList>
          <b:Person>
            <b:Last>Touati</b:Last>
            <b:First>Samia</b:First>
          </b:Person>
        </b:NameList>
      </b:Author>
    </b:Author>
    <b:Title>Email Exchanges with Dr. Mohamed Jassim Zaini, the son of Jassim Zaini</b:Title>
    <b:Year>2013</b:Year>
    <b:Month>December</b:Month>
    <b:Day>10-15</b:Day>
    <b:RefOrder>5</b:RefOrder>
  </b:Source>
  <b:Source>
    <b:Tag>Ahm86</b:Tag>
    <b:SourceType>Book</b:SourceType>
    <b:Guid>{737E2646-864E-411F-9115-15D03D991D41}</b:Guid>
    <b:Author>
      <b:Author>
        <b:NameList>
          <b:Person>
            <b:Last>Ahmad</b:Last>
            <b:First>Yousef</b:First>
          </b:Person>
        </b:NameList>
      </b:Author>
    </b:Author>
    <b:Title>[Al-Funoon at-Tashkeeliyyah al-Mu'aasirah fee Qatar/Contemporary Fine Arts in Qatar] الفنون التشكيلية المعاصرة في قطر </b:Title>
    <b:Year>1986</b:Year>
    <b:City>Doha</b:City>
    <b:Publisher>Dar al-Boutoub al-Qatariyyah</b:Publisher>
    <b:RefOrder>1</b:RefOrder>
  </b:Source>
  <b:Source>
    <b:Tag>Atw88</b:Tag>
    <b:SourceType>Book</b:SourceType>
    <b:Guid>{03B2998E-4957-4666-8D20-111DDB74F74A}</b:Guid>
    <b:Author>
      <b:Author>
        <b:NameList>
          <b:Person>
            <b:Last>Atwaan</b:Last>
            <b:First>Hassan</b:First>
          </b:Person>
        </b:NameList>
      </b:Author>
    </b:Author>
    <b:Title>الحياة التشكيلية في قطر.  بحث أنثربولوجي – نقدي [al-Hayaat at-Tashkeeliyyah fee Qatar – A Critical and Anthropological Research]</b:Title>
    <b:Year>1988</b:Year>
    <b:City>Doha</b:City>
    <b:Volume>Kitaab al-Khaleej 3</b:Volume>
    <b:Publisher>Atwaan Hassan</b:Publisher>
    <b:RefOrder>2</b:RefOrder>
  </b:Source>
  <b:Source>
    <b:Tag>ElM91</b:Tag>
    <b:SourceType>Book</b:SourceType>
    <b:Guid>{6124CF07-7005-4A41-9C85-9B4EB0983E1E}</b:Guid>
    <b:Title>الفنان جاسم زيني [al-Fannaan Jassim Zaini/The Artist Jassim Zaini]</b:Title>
    <b:Year>1991</b:Year>
    <b:City>Doha</b:City>
    <b:Publisher>Ali bin Ali Publications</b:Publisher>
    <b:Author>
      <b:Author>
        <b:NameList>
          <b:Person>
            <b:Last>El-Meligi</b:Last>
            <b:Middle>Ali</b:Middle>
          </b:Person>
          <b:Person>
            <b:Last>Ahmed</b:Last>
            <b:First>Yousef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A14DD32-2F8C-A647-A50F-9682DB70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26</TotalTime>
  <Pages>2</Pages>
  <Words>653</Words>
  <Characters>3630</Characters>
  <Application>Microsoft Macintosh Word</Application>
  <DocSecurity>0</DocSecurity>
  <Lines>82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2014-08-08T21:52:00Z</dcterms:created>
  <dcterms:modified xsi:type="dcterms:W3CDTF">2014-08-12T17:27:00Z</dcterms:modified>
</cp:coreProperties>
</file>