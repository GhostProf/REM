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561243B375C334CB997E23D0D83A44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AE7EA6B854637459E5C902821FB635A"/>
            </w:placeholder>
            <w:text/>
          </w:sdtPr>
          <w:sdtEndPr/>
          <w:sdtContent>
            <w:tc>
              <w:tcPr>
                <w:tcW w:w="2073" w:type="dxa"/>
              </w:tcPr>
              <w:p w:rsidR="00B574C9" w:rsidRDefault="00516D9F" w:rsidP="00516D9F">
                <w:proofErr w:type="spellStart"/>
                <w:r>
                  <w:t>Evgeny</w:t>
                </w:r>
                <w:proofErr w:type="spellEnd"/>
              </w:p>
            </w:tc>
          </w:sdtContent>
        </w:sdt>
        <w:sdt>
          <w:sdtPr>
            <w:alias w:val="Middle name"/>
            <w:tag w:val="authorMiddleName"/>
            <w:id w:val="-2076034781"/>
            <w:placeholder>
              <w:docPart w:val="C67B13E0DCBF4B45817548484E06F06B"/>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9A9D174D6DA74408B7C1C97924BF028"/>
            </w:placeholder>
            <w:text/>
          </w:sdtPr>
          <w:sdtEndPr/>
          <w:sdtContent>
            <w:tc>
              <w:tcPr>
                <w:tcW w:w="2642" w:type="dxa"/>
              </w:tcPr>
              <w:p w:rsidR="00B574C9" w:rsidRDefault="00516D9F" w:rsidP="00516D9F">
                <w:r>
                  <w:t>Pavlov</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4E4586759B03F49805E5F52C852329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20D44128A68CD479D0F360AD924DEA5"/>
            </w:placeholder>
            <w:text/>
          </w:sdtPr>
          <w:sdtEndPr/>
          <w:sdtContent>
            <w:tc>
              <w:tcPr>
                <w:tcW w:w="8525" w:type="dxa"/>
                <w:gridSpan w:val="4"/>
              </w:tcPr>
              <w:p w:rsidR="00B574C9" w:rsidRDefault="00516D9F" w:rsidP="00516D9F">
                <w:r>
                  <w:t>University of Canterbury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2E1982382120324CB89EA1D99DAFECC4"/>
            </w:placeholder>
            <w:text/>
          </w:sdtPr>
          <w:sdtContent>
            <w:tc>
              <w:tcPr>
                <w:tcW w:w="9016" w:type="dxa"/>
                <w:tcMar>
                  <w:top w:w="113" w:type="dxa"/>
                  <w:bottom w:w="113" w:type="dxa"/>
                </w:tcMar>
              </w:tcPr>
              <w:p w:rsidR="003F0D73" w:rsidRPr="00FB589A" w:rsidRDefault="00516D9F" w:rsidP="003F0D73">
                <w:pPr>
                  <w:rPr>
                    <w:b/>
                  </w:rPr>
                </w:pPr>
                <w:proofErr w:type="spellStart"/>
                <w:r w:rsidRPr="00507819">
                  <w:rPr>
                    <w:rFonts w:eastAsiaTheme="minorEastAsia"/>
                    <w:sz w:val="24"/>
                    <w:szCs w:val="24"/>
                    <w:lang w:val="en-CA" w:eastAsia="ja-JP"/>
                  </w:rPr>
                  <w:t>Vaginov</w:t>
                </w:r>
                <w:proofErr w:type="spellEnd"/>
                <w:r w:rsidRPr="00507819">
                  <w:rPr>
                    <w:rFonts w:eastAsiaTheme="minorEastAsia"/>
                    <w:sz w:val="24"/>
                    <w:szCs w:val="24"/>
                    <w:lang w:val="en-CA" w:eastAsia="ja-JP"/>
                  </w:rPr>
                  <w:t xml:space="preserve">, Konstantin </w:t>
                </w:r>
                <w:proofErr w:type="spellStart"/>
                <w:r w:rsidRPr="00507819">
                  <w:rPr>
                    <w:rFonts w:eastAsiaTheme="minorEastAsia"/>
                    <w:sz w:val="24"/>
                    <w:szCs w:val="24"/>
                    <w:lang w:val="en-CA" w:eastAsia="ja-JP"/>
                  </w:rPr>
                  <w:t>Konstantinovich</w:t>
                </w:r>
                <w:proofErr w:type="spellEnd"/>
                <w:r w:rsidRPr="00507819">
                  <w:rPr>
                    <w:rFonts w:eastAsiaTheme="minorEastAsia"/>
                    <w:sz w:val="24"/>
                    <w:szCs w:val="24"/>
                    <w:lang w:val="en-CA" w:eastAsia="ja-JP"/>
                  </w:rPr>
                  <w:t xml:space="preserve"> </w:t>
                </w:r>
                <w:proofErr w:type="spellStart"/>
                <w:r w:rsidRPr="00507819">
                  <w:rPr>
                    <w:rFonts w:eastAsiaTheme="minorEastAsia"/>
                    <w:sz w:val="24"/>
                    <w:szCs w:val="24"/>
                    <w:lang w:val="en-CA" w:eastAsia="ja-JP"/>
                  </w:rPr>
                  <w:t>Wagenheim</w:t>
                </w:r>
                <w:proofErr w:type="spellEnd"/>
                <w:r w:rsidRPr="00507819">
                  <w:rPr>
                    <w:rFonts w:eastAsiaTheme="minorEastAsia"/>
                    <w:sz w:val="24"/>
                    <w:szCs w:val="24"/>
                    <w:lang w:val="en-CA" w:eastAsia="ja-JP"/>
                  </w:rPr>
                  <w:t xml:space="preserve"> [ВАГИНОВ, КОНСТАНТИН КОНСТАНТИНОВИЧ ВАГЕНГЕЙМ] (1899-1934)</w:t>
                </w:r>
              </w:p>
            </w:tc>
          </w:sdtContent>
        </w:sdt>
      </w:tr>
      <w:tr w:rsidR="00464699" w:rsidTr="007821B0">
        <w:sdt>
          <w:sdtPr>
            <w:alias w:val="Variant headwords"/>
            <w:tag w:val="variantHeadwords"/>
            <w:id w:val="173464402"/>
            <w:placeholder>
              <w:docPart w:val="24F565BD9C2B794F94A50C51239F2E13"/>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666A6326B39444B96790A39D3AAD5E8"/>
            </w:placeholder>
          </w:sdtPr>
          <w:sdtEndPr/>
          <w:sdtContent>
            <w:sdt>
              <w:sdtPr>
                <w:alias w:val="Abstract"/>
                <w:tag w:val="abstract"/>
                <w:id w:val="-1225905324"/>
                <w:placeholder>
                  <w:docPart w:val="FC69DB0479EFEA48A82C69559DE70A9D"/>
                </w:placeholder>
              </w:sdtPr>
              <w:sdtEndPr/>
              <w:sdtContent>
                <w:tc>
                  <w:tcPr>
                    <w:tcW w:w="9016" w:type="dxa"/>
                    <w:tcMar>
                      <w:top w:w="113" w:type="dxa"/>
                      <w:bottom w:w="113" w:type="dxa"/>
                    </w:tcMar>
                  </w:tcPr>
                  <w:p w:rsidR="00516D9F" w:rsidRDefault="00516D9F" w:rsidP="00516D9F">
                    <w:pPr>
                      <w:rPr>
                        <w:lang w:val="en-NZ"/>
                      </w:rPr>
                    </w:pPr>
                    <w:proofErr w:type="spellStart"/>
                    <w:r>
                      <w:t>Konstantinovich</w:t>
                    </w:r>
                    <w:proofErr w:type="spellEnd"/>
                    <w:r>
                      <w:t xml:space="preserve"> </w:t>
                    </w:r>
                    <w:proofErr w:type="spellStart"/>
                    <w:r>
                      <w:t>Wagenheim</w:t>
                    </w:r>
                    <w:proofErr w:type="spellEnd"/>
                    <w:r>
                      <w:t xml:space="preserve"> </w:t>
                    </w:r>
                    <w:proofErr w:type="spellStart"/>
                    <w:r>
                      <w:t>Vaginov</w:t>
                    </w:r>
                    <w:proofErr w:type="spellEnd"/>
                    <w:r>
                      <w:t xml:space="preserve"> was a R</w:t>
                    </w:r>
                    <w:r>
                      <w:rPr>
                        <w:lang w:val="en-NZ"/>
                      </w:rPr>
                      <w:t>ussian poet and novelist affiliated at different points with a number of literary groups in Petrograd/Leningrad.</w:t>
                    </w:r>
                    <w:r w:rsidRPr="00593C2B">
                      <w:rPr>
                        <w:lang w:val="en-NZ"/>
                      </w:rPr>
                      <w:t xml:space="preserve"> </w:t>
                    </w:r>
                    <w:r>
                      <w:rPr>
                        <w:lang w:val="en-NZ"/>
                      </w:rPr>
                      <w:t xml:space="preserve">While originally born in St. Petersburg, he spent most of his life in Petrograd, which occupies a central position in his writings. He is best known for his four novels in which he ironically depicts the demise of Russia’s pre-revolutionary Silver Age in the Soviet Union of the late 1920s and early 1930s. </w:t>
                    </w:r>
                  </w:p>
                  <w:p w:rsidR="00516D9F" w:rsidRDefault="00516D9F" w:rsidP="00516D9F">
                    <w:pPr>
                      <w:rPr>
                        <w:lang w:val="en-NZ"/>
                      </w:rPr>
                    </w:pPr>
                  </w:p>
                  <w:p w:rsidR="00E85A05" w:rsidRDefault="00516D9F" w:rsidP="00516D9F">
                    <w:r w:rsidRPr="00593C2B">
                      <w:rPr>
                        <w:lang w:val="en-NZ"/>
                      </w:rPr>
                      <w:t xml:space="preserve">Born </w:t>
                    </w:r>
                    <w:r>
                      <w:rPr>
                        <w:lang w:val="en-NZ"/>
                      </w:rPr>
                      <w:t xml:space="preserve">on 16 April 1899 </w:t>
                    </w:r>
                    <w:r w:rsidRPr="00593C2B">
                      <w:rPr>
                        <w:lang w:val="en-NZ"/>
                      </w:rPr>
                      <w:t xml:space="preserve">in St. Petersburg, </w:t>
                    </w:r>
                    <w:r>
                      <w:rPr>
                        <w:lang w:val="en-NZ"/>
                      </w:rPr>
                      <w:t xml:space="preserve">he </w:t>
                    </w:r>
                    <w:r w:rsidRPr="00593C2B">
                      <w:rPr>
                        <w:lang w:val="en-NZ"/>
                      </w:rPr>
                      <w:t xml:space="preserve">died in Leningrad on </w:t>
                    </w:r>
                    <w:r>
                      <w:rPr>
                        <w:lang w:val="en-NZ"/>
                      </w:rPr>
                      <w:t>26 April 1934</w:t>
                    </w:r>
                    <w:r w:rsidRPr="00593C2B">
                      <w:rPr>
                        <w:lang w:val="en-NZ"/>
                      </w:rPr>
                      <w:t xml:space="preserve">. </w:t>
                    </w:r>
                    <w:r>
                      <w:rPr>
                        <w:lang w:val="en-NZ"/>
                      </w:rPr>
                      <w:t xml:space="preserve">Vaginov </w:t>
                    </w:r>
                    <w:r w:rsidRPr="00593C2B">
                      <w:rPr>
                        <w:lang w:val="en-NZ"/>
                      </w:rPr>
                      <w:t xml:space="preserve">grew up in </w:t>
                    </w:r>
                    <w:r>
                      <w:rPr>
                        <w:lang w:val="en-NZ"/>
                      </w:rPr>
                      <w:t>the family of a high ranking police official of German (and possibly Jewish) background. The family Russified their name after the start of the First World War. Vaginov</w:t>
                    </w:r>
                    <w:r w:rsidRPr="00593C2B">
                      <w:rPr>
                        <w:lang w:val="en-NZ"/>
                      </w:rPr>
                      <w:t xml:space="preserve"> attended </w:t>
                    </w:r>
                    <w:r>
                      <w:rPr>
                        <w:lang w:val="en-NZ"/>
                      </w:rPr>
                      <w:t xml:space="preserve">the Law Faculty of Petrograd University from where he was called upon to join the Red Army in 1919. Upon returning to his home city, he was active in several literary circles, including Acmeist Nikolai Gumilev’s Poets’ Guild, which he joined in 1921. He co-founded the Islanders group, in whose collected volume his poetry was first published. In 1924, Vaginov met the critic and philosopher Mikhail Bakhtin. Members of Bakhtin’s intellectual circle later </w:t>
                    </w:r>
                    <w:r>
                      <w:t>served as prototypes</w:t>
                    </w:r>
                    <w:r>
                      <w:rPr>
                        <w:lang w:val="en-NZ"/>
                      </w:rPr>
                      <w:t xml:space="preserve"> for Vaginov’s first novel </w:t>
                    </w:r>
                    <w:r>
                      <w:rPr>
                        <w:i/>
                        <w:lang w:val="en-NZ"/>
                      </w:rPr>
                      <w:t xml:space="preserve">Goat Song </w:t>
                    </w:r>
                    <w:r>
                      <w:rPr>
                        <w:lang w:val="en-NZ"/>
                      </w:rPr>
                      <w:t xml:space="preserve">(1927). After 1927 Vaginov was affiliated with the avant-garde group Oberiu and, together with its key members, participated in Oberiu’s famous evening ‘Three Left Hours,’ which he parodied in his second novel </w:t>
                    </w:r>
                    <w:r>
                      <w:rPr>
                        <w:i/>
                        <w:lang w:val="en-NZ"/>
                      </w:rPr>
                      <w:t xml:space="preserve">Works and Days of Svistonov </w:t>
                    </w:r>
                    <w:r>
                      <w:rPr>
                        <w:lang w:val="en-NZ"/>
                      </w:rPr>
                      <w:t>(1929)</w:t>
                    </w:r>
                    <w:r>
                      <w:rPr>
                        <w:i/>
                        <w:lang w:val="en-NZ"/>
                      </w:rPr>
                      <w:t xml:space="preserve">. </w:t>
                    </w:r>
                    <w:r>
                      <w:rPr>
                        <w:lang w:val="en-NZ"/>
                      </w:rPr>
                      <w:t xml:space="preserve">In 1931, Vaginov was subjected to a vicious attack by members of the proletarian writers’ group RAPP. His last two prose works </w:t>
                    </w:r>
                    <w:r>
                      <w:rPr>
                        <w:i/>
                        <w:lang w:val="en-NZ"/>
                      </w:rPr>
                      <w:t xml:space="preserve">Bambocciada </w:t>
                    </w:r>
                    <w:r>
                      <w:rPr>
                        <w:lang w:val="en-NZ"/>
                      </w:rPr>
                      <w:t xml:space="preserve">(1931) and </w:t>
                    </w:r>
                    <w:r>
                      <w:rPr>
                        <w:i/>
                        <w:lang w:val="en-NZ"/>
                      </w:rPr>
                      <w:t xml:space="preserve">Harpagoniana </w:t>
                    </w:r>
                    <w:r>
                      <w:rPr>
                        <w:lang w:val="en-NZ"/>
                      </w:rPr>
                      <w:t xml:space="preserve"> (1933, unpublished in his lifetime) explore many of the same themes as his first two novels, </w:t>
                    </w:r>
                    <w:r w:rsidRPr="00FA5C9D">
                      <w:rPr>
                        <w:highlight w:val="yellow"/>
                        <w:lang w:val="en-NZ"/>
                      </w:rPr>
                      <w:t>but irony and the carnivalesque give way to the grotesque in both.</w:t>
                    </w:r>
                    <w:r>
                      <w:rPr>
                        <w:lang w:val="en-NZ"/>
                      </w:rPr>
                      <w:t xml:space="preserve"> Vaginov died of tuberculosis in 1934, after a long illness. </w:t>
                    </w:r>
                  </w:p>
                </w:tc>
              </w:sdtContent>
            </w:sdt>
          </w:sdtContent>
        </w:sdt>
      </w:tr>
      <w:tr w:rsidR="003F0D73" w:rsidTr="003F0D73">
        <w:sdt>
          <w:sdtPr>
            <w:alias w:val="Article text"/>
            <w:tag w:val="articleText"/>
            <w:id w:val="634067588"/>
            <w:placeholder>
              <w:docPart w:val="076375DA604E51469E04837F78121D44"/>
            </w:placeholder>
          </w:sdtPr>
          <w:sdtEndPr/>
          <w:sdtContent>
            <w:sdt>
              <w:sdtPr>
                <w:alias w:val="Abstract"/>
                <w:tag w:val="abstract"/>
                <w:id w:val="-1502427219"/>
                <w:placeholder>
                  <w:docPart w:val="F1B083DC7BC3EF4D963AA09C28F0BD06"/>
                </w:placeholder>
              </w:sdtPr>
              <w:sdtEndPr/>
              <w:sdtContent>
                <w:tc>
                  <w:tcPr>
                    <w:tcW w:w="9016" w:type="dxa"/>
                    <w:tcMar>
                      <w:top w:w="113" w:type="dxa"/>
                      <w:bottom w:w="113" w:type="dxa"/>
                    </w:tcMar>
                  </w:tcPr>
                  <w:p w:rsidR="00516D9F" w:rsidRDefault="00516D9F" w:rsidP="00516D9F">
                    <w:pPr>
                      <w:rPr>
                        <w:lang w:val="en-NZ"/>
                      </w:rPr>
                    </w:pPr>
                    <w:proofErr w:type="spellStart"/>
                    <w:r>
                      <w:t>Konstantinovich</w:t>
                    </w:r>
                    <w:proofErr w:type="spellEnd"/>
                    <w:r>
                      <w:t xml:space="preserve"> </w:t>
                    </w:r>
                    <w:proofErr w:type="spellStart"/>
                    <w:r>
                      <w:t>Wagenheim</w:t>
                    </w:r>
                    <w:proofErr w:type="spellEnd"/>
                    <w:r>
                      <w:t xml:space="preserve"> </w:t>
                    </w:r>
                    <w:proofErr w:type="spellStart"/>
                    <w:r>
                      <w:t>Vaginov</w:t>
                    </w:r>
                    <w:proofErr w:type="spellEnd"/>
                    <w:r>
                      <w:t xml:space="preserve"> was a R</w:t>
                    </w:r>
                    <w:r>
                      <w:rPr>
                        <w:lang w:val="en-NZ"/>
                      </w:rPr>
                      <w:t>ussian poet and novelist affiliated at different points with a number of literary groups in Petrograd/Leningrad.</w:t>
                    </w:r>
                    <w:r w:rsidRPr="00593C2B">
                      <w:rPr>
                        <w:lang w:val="en-NZ"/>
                      </w:rPr>
                      <w:t xml:space="preserve"> </w:t>
                    </w:r>
                    <w:r>
                      <w:rPr>
                        <w:lang w:val="en-NZ"/>
                      </w:rPr>
                      <w:t xml:space="preserve">While originally born in St. Petersburg, he spent most of his life in Petrograd, which occupies a central position in his writings. He is best known for his four novels in which he ironically depicts the demise of Russia’s pre-revolutionary Silver Age in the Soviet Union of the late 1920s and early 1930s. </w:t>
                    </w:r>
                  </w:p>
                  <w:p w:rsidR="00516D9F" w:rsidRDefault="00516D9F" w:rsidP="00516D9F">
                    <w:pPr>
                      <w:rPr>
                        <w:lang w:val="en-NZ"/>
                      </w:rPr>
                    </w:pPr>
                  </w:p>
                  <w:p w:rsidR="00516D9F" w:rsidRDefault="00516D9F" w:rsidP="00516D9F">
                    <w:pPr>
                      <w:rPr>
                        <w:lang w:val="en-NZ"/>
                      </w:rPr>
                    </w:pPr>
                    <w:r w:rsidRPr="00593C2B">
                      <w:rPr>
                        <w:lang w:val="en-NZ"/>
                      </w:rPr>
                      <w:t xml:space="preserve">Born </w:t>
                    </w:r>
                    <w:r>
                      <w:rPr>
                        <w:lang w:val="en-NZ"/>
                      </w:rPr>
                      <w:t xml:space="preserve">on 16 April 1899 </w:t>
                    </w:r>
                    <w:r w:rsidRPr="00593C2B">
                      <w:rPr>
                        <w:lang w:val="en-NZ"/>
                      </w:rPr>
                      <w:t xml:space="preserve">in St. Petersburg, </w:t>
                    </w:r>
                    <w:r>
                      <w:rPr>
                        <w:lang w:val="en-NZ"/>
                      </w:rPr>
                      <w:t xml:space="preserve">he </w:t>
                    </w:r>
                    <w:r w:rsidRPr="00593C2B">
                      <w:rPr>
                        <w:lang w:val="en-NZ"/>
                      </w:rPr>
                      <w:t xml:space="preserve">died in Leningrad on </w:t>
                    </w:r>
                    <w:r>
                      <w:rPr>
                        <w:lang w:val="en-NZ"/>
                      </w:rPr>
                      <w:t>26 April 1934</w:t>
                    </w:r>
                    <w:r w:rsidRPr="00593C2B">
                      <w:rPr>
                        <w:lang w:val="en-NZ"/>
                      </w:rPr>
                      <w:t xml:space="preserve">. </w:t>
                    </w:r>
                    <w:r>
                      <w:rPr>
                        <w:lang w:val="en-NZ"/>
                      </w:rPr>
                      <w:t xml:space="preserve">Vaginov </w:t>
                    </w:r>
                    <w:r w:rsidRPr="00593C2B">
                      <w:rPr>
                        <w:lang w:val="en-NZ"/>
                      </w:rPr>
                      <w:t xml:space="preserve">grew up in </w:t>
                    </w:r>
                    <w:r>
                      <w:rPr>
                        <w:lang w:val="en-NZ"/>
                      </w:rPr>
                      <w:t>the family of a high ranking police official of German (and possibly Jewish) background. The family Russified their name after the start of the First World War. Vaginov</w:t>
                    </w:r>
                    <w:r w:rsidRPr="00593C2B">
                      <w:rPr>
                        <w:lang w:val="en-NZ"/>
                      </w:rPr>
                      <w:t xml:space="preserve"> attended </w:t>
                    </w:r>
                    <w:r>
                      <w:rPr>
                        <w:lang w:val="en-NZ"/>
                      </w:rPr>
                      <w:t xml:space="preserve">the Law Faculty of Petrograd University from where he was called upon to join the Red Army in 1919. Upon returning to his home city, he was active in several literary circles, including Acmeist Nikolai Gumilev’s Poets’ Guild, which he joined in 1921. He co-founded the Islanders group, in whose collected </w:t>
                    </w:r>
                    <w:r>
                      <w:rPr>
                        <w:lang w:val="en-NZ"/>
                      </w:rPr>
                      <w:lastRenderedPageBreak/>
                      <w:t xml:space="preserve">volume his poetry was first published. In 1924, Vaginov met the critic and philosopher Mikhail Bakhtin. Members of Bakhtin’s intellectual circle later </w:t>
                    </w:r>
                    <w:r>
                      <w:t>served as prototypes</w:t>
                    </w:r>
                    <w:r>
                      <w:rPr>
                        <w:lang w:val="en-NZ"/>
                      </w:rPr>
                      <w:t xml:space="preserve"> for Vaginov’s first novel </w:t>
                    </w:r>
                    <w:r>
                      <w:rPr>
                        <w:i/>
                        <w:lang w:val="en-NZ"/>
                      </w:rPr>
                      <w:t xml:space="preserve">Goat Song </w:t>
                    </w:r>
                    <w:r>
                      <w:rPr>
                        <w:lang w:val="en-NZ"/>
                      </w:rPr>
                      <w:t xml:space="preserve">(1927). After 1927 Vaginov was affiliated with the avant-garde group Oberiu and, together with its key members, participated in Oberiu’s famous evening ‘Three Left Hours,’ which he parodied in his second novel </w:t>
                    </w:r>
                    <w:r>
                      <w:rPr>
                        <w:i/>
                        <w:lang w:val="en-NZ"/>
                      </w:rPr>
                      <w:t xml:space="preserve">Works and Days of Svistonov </w:t>
                    </w:r>
                    <w:r>
                      <w:rPr>
                        <w:lang w:val="en-NZ"/>
                      </w:rPr>
                      <w:t>(1929)</w:t>
                    </w:r>
                    <w:r>
                      <w:rPr>
                        <w:i/>
                        <w:lang w:val="en-NZ"/>
                      </w:rPr>
                      <w:t xml:space="preserve">. </w:t>
                    </w:r>
                    <w:r>
                      <w:rPr>
                        <w:lang w:val="en-NZ"/>
                      </w:rPr>
                      <w:t xml:space="preserve">In 1931, Vaginov was subjected to a vicious attack by members of the proletarian writers’ group RAPP. His last two prose works </w:t>
                    </w:r>
                    <w:r>
                      <w:rPr>
                        <w:i/>
                        <w:lang w:val="en-NZ"/>
                      </w:rPr>
                      <w:t xml:space="preserve">Bambocciada </w:t>
                    </w:r>
                    <w:r>
                      <w:rPr>
                        <w:lang w:val="en-NZ"/>
                      </w:rPr>
                      <w:t xml:space="preserve">(1931) and </w:t>
                    </w:r>
                    <w:r>
                      <w:rPr>
                        <w:i/>
                        <w:lang w:val="en-NZ"/>
                      </w:rPr>
                      <w:t xml:space="preserve">Harpagoniana </w:t>
                    </w:r>
                    <w:r>
                      <w:rPr>
                        <w:lang w:val="en-NZ"/>
                      </w:rPr>
                      <w:t xml:space="preserve"> (1933, unpublished in his lifetime) explore many of the same themes as his first two novels, </w:t>
                    </w:r>
                    <w:r w:rsidRPr="00FA5C9D">
                      <w:rPr>
                        <w:highlight w:val="yellow"/>
                        <w:lang w:val="en-NZ"/>
                      </w:rPr>
                      <w:t>but irony and the carnivalesque give way to the grotesque in both.</w:t>
                    </w:r>
                    <w:r>
                      <w:rPr>
                        <w:lang w:val="en-NZ"/>
                      </w:rPr>
                      <w:t xml:space="preserve"> Vaginov died of tuberculosis in 1934, after a long illness. </w:t>
                    </w:r>
                  </w:p>
                  <w:p w:rsidR="00516D9F" w:rsidRDefault="00516D9F" w:rsidP="00516D9F">
                    <w:pPr>
                      <w:rPr>
                        <w:lang w:val="en-NZ"/>
                      </w:rPr>
                    </w:pPr>
                  </w:p>
                  <w:p w:rsidR="00516D9F" w:rsidRDefault="00516D9F" w:rsidP="00516D9F">
                    <w:pPr>
                      <w:rPr>
                        <w:lang w:val="en-NZ"/>
                      </w:rPr>
                    </w:pPr>
                    <w:r>
                      <w:rPr>
                        <w:lang w:val="en-NZ"/>
                      </w:rPr>
                      <w:t>Image: Vaginov.jpg</w:t>
                    </w:r>
                  </w:p>
                  <w:p w:rsidR="00516D9F" w:rsidRDefault="00516D9F" w:rsidP="00516D9F">
                    <w:pPr>
                      <w:rPr>
                        <w:lang w:val="en-NZ"/>
                      </w:rPr>
                    </w:pPr>
                    <w:r>
                      <w:rPr>
                        <w:lang w:val="en-NZ"/>
                      </w:rPr>
                      <w:t xml:space="preserve">Portrait of Vaginov </w:t>
                    </w:r>
                  </w:p>
                  <w:p w:rsidR="00516D9F" w:rsidRDefault="00516D9F" w:rsidP="00516D9F">
                    <w:pPr>
                      <w:rPr>
                        <w:lang w:val="en-NZ"/>
                      </w:rPr>
                    </w:pPr>
                    <w:r w:rsidRPr="00D37F1A">
                      <w:rPr>
                        <w:lang w:val="en-NZ"/>
                      </w:rPr>
                      <w:t>http://www.svoboda.org/content/transcript/24606246.html</w:t>
                    </w:r>
                  </w:p>
                  <w:p w:rsidR="00516D9F" w:rsidRDefault="00516D9F" w:rsidP="00516D9F">
                    <w:pPr>
                      <w:rPr>
                        <w:lang w:val="en-NZ"/>
                      </w:rPr>
                    </w:pPr>
                  </w:p>
                  <w:p w:rsidR="00516D9F" w:rsidRDefault="00516D9F" w:rsidP="00516D9F">
                    <w:pPr>
                      <w:pStyle w:val="Heading1"/>
                      <w:outlineLvl w:val="0"/>
                      <w:rPr>
                        <w:lang w:val="en-NZ"/>
                      </w:rPr>
                    </w:pPr>
                    <w:r>
                      <w:rPr>
                        <w:lang w:val="en-NZ"/>
                      </w:rPr>
                      <w:t>List of Works:</w:t>
                    </w:r>
                  </w:p>
                  <w:p w:rsidR="00516D9F" w:rsidRPr="00593C2B" w:rsidRDefault="00516D9F" w:rsidP="00516D9F">
                    <w:pPr>
                      <w:pStyle w:val="Heading2"/>
                      <w:outlineLvl w:val="1"/>
                      <w:rPr>
                        <w:lang w:val="en-NZ"/>
                      </w:rPr>
                    </w:pPr>
                    <w:r>
                      <w:rPr>
                        <w:lang w:val="en-NZ"/>
                      </w:rPr>
                      <w:t>Poetry</w:t>
                    </w:r>
                  </w:p>
                  <w:p w:rsidR="00516D9F" w:rsidRPr="00593C2B" w:rsidRDefault="00516D9F" w:rsidP="00516D9F">
                    <w:pPr>
                      <w:pStyle w:val="NormalfollowingH2"/>
                      <w:rPr>
                        <w:lang w:val="en-NZ"/>
                      </w:rPr>
                    </w:pPr>
                    <w:r w:rsidRPr="00CF37B4">
                      <w:rPr>
                        <w:i/>
                        <w:lang w:val="en-NZ"/>
                      </w:rPr>
                      <w:t>Puteshestvie v Khaos</w:t>
                    </w:r>
                    <w:r>
                      <w:rPr>
                        <w:lang w:val="en-NZ"/>
                      </w:rPr>
                      <w:t xml:space="preserve"> [</w:t>
                    </w:r>
                    <w:r w:rsidRPr="00CF37B4">
                      <w:rPr>
                        <w:i/>
                        <w:lang w:val="en-NZ"/>
                      </w:rPr>
                      <w:t>Journey to Chaos</w:t>
                    </w:r>
                    <w:r>
                      <w:rPr>
                        <w:lang w:val="en-NZ"/>
                      </w:rPr>
                      <w:t>] (</w:t>
                    </w:r>
                    <w:r w:rsidRPr="00593C2B">
                      <w:rPr>
                        <w:lang w:val="en-NZ"/>
                      </w:rPr>
                      <w:t>19</w:t>
                    </w:r>
                    <w:r>
                      <w:rPr>
                        <w:lang w:val="en-NZ"/>
                      </w:rPr>
                      <w:t>21)</w:t>
                    </w:r>
                  </w:p>
                  <w:p w:rsidR="00516D9F" w:rsidRPr="00593C2B" w:rsidRDefault="00516D9F" w:rsidP="00516D9F">
                    <w:pPr>
                      <w:pStyle w:val="NormalfollowingH2"/>
                      <w:rPr>
                        <w:lang w:val="en-NZ"/>
                      </w:rPr>
                    </w:pPr>
                    <w:r w:rsidRPr="00CF37B4">
                      <w:rPr>
                        <w:i/>
                        <w:lang w:val="en-NZ"/>
                      </w:rPr>
                      <w:t>Stikhotvoreniia</w:t>
                    </w:r>
                    <w:r>
                      <w:rPr>
                        <w:lang w:val="en-NZ"/>
                      </w:rPr>
                      <w:t xml:space="preserve"> [</w:t>
                    </w:r>
                    <w:r w:rsidRPr="000E760C">
                      <w:rPr>
                        <w:lang w:val="en-NZ"/>
                      </w:rPr>
                      <w:t>Poems</w:t>
                    </w:r>
                    <w:r>
                      <w:rPr>
                        <w:lang w:val="en-NZ"/>
                      </w:rPr>
                      <w:t>] (</w:t>
                    </w:r>
                    <w:r w:rsidRPr="00593C2B">
                      <w:rPr>
                        <w:lang w:val="en-NZ"/>
                      </w:rPr>
                      <w:t>19</w:t>
                    </w:r>
                    <w:r>
                      <w:rPr>
                        <w:lang w:val="en-NZ"/>
                      </w:rPr>
                      <w:t>26)</w:t>
                    </w:r>
                  </w:p>
                  <w:p w:rsidR="00516D9F" w:rsidRDefault="00516D9F" w:rsidP="00516D9F">
                    <w:pPr>
                      <w:pStyle w:val="NormalfollowingH2"/>
                      <w:rPr>
                        <w:lang w:val="en-NZ"/>
                      </w:rPr>
                    </w:pPr>
                    <w:r w:rsidRPr="00CF37B4">
                      <w:rPr>
                        <w:i/>
                        <w:lang w:val="en-NZ"/>
                      </w:rPr>
                      <w:t>Opyty soedineniia slov posredstvom ritma</w:t>
                    </w:r>
                    <w:r>
                      <w:rPr>
                        <w:lang w:val="en-NZ"/>
                      </w:rPr>
                      <w:t xml:space="preserve"> [</w:t>
                    </w:r>
                    <w:r w:rsidRPr="00CF37B4">
                      <w:rPr>
                        <w:i/>
                        <w:lang w:val="en-NZ"/>
                      </w:rPr>
                      <w:t>Experiments in Joining Words by Means of Sound</w:t>
                    </w:r>
                    <w:r>
                      <w:rPr>
                        <w:lang w:val="en-NZ"/>
                      </w:rPr>
                      <w:t>] (1921)</w:t>
                    </w:r>
                  </w:p>
                  <w:p w:rsidR="00516D9F" w:rsidRPr="00593C2B" w:rsidRDefault="00516D9F" w:rsidP="00516D9F">
                    <w:pPr>
                      <w:rPr>
                        <w:lang w:val="en-NZ"/>
                      </w:rPr>
                    </w:pPr>
                  </w:p>
                  <w:p w:rsidR="00516D9F" w:rsidRPr="00593C2B" w:rsidRDefault="00516D9F" w:rsidP="00516D9F">
                    <w:pPr>
                      <w:pStyle w:val="Heading2"/>
                      <w:outlineLvl w:val="1"/>
                      <w:rPr>
                        <w:lang w:val="en-NZ"/>
                      </w:rPr>
                    </w:pPr>
                    <w:r>
                      <w:rPr>
                        <w:lang w:val="en-NZ"/>
                      </w:rPr>
                      <w:t>Novels</w:t>
                    </w:r>
                  </w:p>
                  <w:p w:rsidR="00516D9F" w:rsidRPr="00593C2B" w:rsidRDefault="00516D9F" w:rsidP="00516D9F">
                    <w:pPr>
                      <w:pStyle w:val="NormalfollowingH2"/>
                      <w:rPr>
                        <w:lang w:val="en-NZ"/>
                      </w:rPr>
                    </w:pPr>
                    <w:r w:rsidRPr="00CF37B4">
                      <w:rPr>
                        <w:i/>
                        <w:lang w:val="en-NZ"/>
                      </w:rPr>
                      <w:t>Kozzlinaia pesn’</w:t>
                    </w:r>
                    <w:r>
                      <w:rPr>
                        <w:lang w:val="en-NZ"/>
                      </w:rPr>
                      <w:t xml:space="preserve"> [</w:t>
                    </w:r>
                    <w:r w:rsidRPr="00CF37B4">
                      <w:rPr>
                        <w:i/>
                        <w:lang w:val="en-NZ"/>
                      </w:rPr>
                      <w:t>Goat Song</w:t>
                    </w:r>
                    <w:r>
                      <w:rPr>
                        <w:lang w:val="en-NZ"/>
                      </w:rPr>
                      <w:t>] (</w:t>
                    </w:r>
                    <w:r w:rsidRPr="00593C2B">
                      <w:rPr>
                        <w:lang w:val="en-NZ"/>
                      </w:rPr>
                      <w:t>1</w:t>
                    </w:r>
                    <w:r>
                      <w:rPr>
                        <w:lang w:val="en-NZ"/>
                      </w:rPr>
                      <w:t>927)</w:t>
                    </w:r>
                  </w:p>
                  <w:p w:rsidR="00516D9F" w:rsidRPr="00593C2B" w:rsidRDefault="00516D9F" w:rsidP="00516D9F">
                    <w:pPr>
                      <w:pStyle w:val="NormalfollowingH2"/>
                      <w:rPr>
                        <w:lang w:val="en-NZ"/>
                      </w:rPr>
                    </w:pPr>
                    <w:r w:rsidRPr="00CF37B4">
                      <w:rPr>
                        <w:i/>
                        <w:lang w:val="en-NZ"/>
                      </w:rPr>
                      <w:t>Trudy i dni Svistonova</w:t>
                    </w:r>
                    <w:r>
                      <w:rPr>
                        <w:lang w:val="en-NZ"/>
                      </w:rPr>
                      <w:t xml:space="preserve"> [</w:t>
                    </w:r>
                    <w:r w:rsidRPr="00CF37B4">
                      <w:rPr>
                        <w:i/>
                        <w:lang w:val="en-NZ"/>
                      </w:rPr>
                      <w:t>Works and Days of Svistonov</w:t>
                    </w:r>
                    <w:r>
                      <w:rPr>
                        <w:lang w:val="en-NZ"/>
                      </w:rPr>
                      <w:t>] (1929)</w:t>
                    </w:r>
                  </w:p>
                  <w:p w:rsidR="00516D9F" w:rsidRDefault="00516D9F" w:rsidP="00516D9F">
                    <w:pPr>
                      <w:pStyle w:val="NormalfollowingH2"/>
                      <w:rPr>
                        <w:lang w:val="en-NZ"/>
                      </w:rPr>
                    </w:pPr>
                    <w:r w:rsidRPr="00CF37B4">
                      <w:rPr>
                        <w:i/>
                        <w:lang w:val="en-NZ"/>
                      </w:rPr>
                      <w:t>Bumbochada</w:t>
                    </w:r>
                    <w:r>
                      <w:rPr>
                        <w:lang w:val="en-NZ"/>
                      </w:rPr>
                      <w:t xml:space="preserve"> [</w:t>
                    </w:r>
                    <w:r w:rsidRPr="00CF37B4">
                      <w:rPr>
                        <w:i/>
                        <w:lang w:val="en-NZ"/>
                      </w:rPr>
                      <w:t>Bambocciada</w:t>
                    </w:r>
                    <w:r>
                      <w:rPr>
                        <w:lang w:val="en-NZ"/>
                      </w:rPr>
                      <w:t>] (</w:t>
                    </w:r>
                    <w:r w:rsidRPr="00593C2B">
                      <w:rPr>
                        <w:lang w:val="en-NZ"/>
                      </w:rPr>
                      <w:t>19</w:t>
                    </w:r>
                    <w:r>
                      <w:rPr>
                        <w:lang w:val="en-NZ"/>
                      </w:rPr>
                      <w:t>31)</w:t>
                    </w:r>
                  </w:p>
                  <w:p w:rsidR="00516D9F" w:rsidRDefault="00516D9F" w:rsidP="00516D9F">
                    <w:pPr>
                      <w:pStyle w:val="NormalfollowingH2"/>
                      <w:rPr>
                        <w:lang w:val="en-NZ"/>
                      </w:rPr>
                    </w:pPr>
                    <w:r w:rsidRPr="00CF37B4">
                      <w:rPr>
                        <w:i/>
                        <w:lang w:val="en-NZ"/>
                      </w:rPr>
                      <w:t>Garpagoniana</w:t>
                    </w:r>
                    <w:r>
                      <w:rPr>
                        <w:lang w:val="en-NZ"/>
                      </w:rPr>
                      <w:t xml:space="preserve"> [</w:t>
                    </w:r>
                    <w:r w:rsidRPr="00CF37B4">
                      <w:rPr>
                        <w:i/>
                        <w:lang w:val="en-NZ"/>
                      </w:rPr>
                      <w:t>Harpagoniana</w:t>
                    </w:r>
                    <w:r>
                      <w:rPr>
                        <w:lang w:val="en-NZ"/>
                      </w:rPr>
                      <w:t>] (1933)</w:t>
                    </w:r>
                  </w:p>
                  <w:p w:rsidR="00516D9F" w:rsidRPr="00FA5C9D" w:rsidRDefault="00516D9F" w:rsidP="00516D9F">
                    <w:pPr>
                      <w:rPr>
                        <w:lang w:val="en-NZ"/>
                      </w:rPr>
                    </w:pPr>
                  </w:p>
                  <w:p w:rsidR="00516D9F" w:rsidRPr="00593C2B" w:rsidRDefault="00516D9F" w:rsidP="00516D9F">
                    <w:pPr>
                      <w:pStyle w:val="Heading2"/>
                      <w:outlineLvl w:val="1"/>
                      <w:rPr>
                        <w:lang w:val="en-NZ"/>
                      </w:rPr>
                    </w:pPr>
                    <w:r>
                      <w:rPr>
                        <w:lang w:val="en-NZ"/>
                      </w:rPr>
                      <w:t>Prose</w:t>
                    </w:r>
                  </w:p>
                  <w:p w:rsidR="003F0D73" w:rsidRDefault="00516D9F" w:rsidP="00516D9F">
                    <w:r w:rsidRPr="00CF37B4">
                      <w:rPr>
                        <w:i/>
                        <w:lang w:val="en-NZ"/>
                      </w:rPr>
                      <w:t>Monastyr’ gospoda nashego Apollona</w:t>
                    </w:r>
                    <w:r>
                      <w:rPr>
                        <w:lang w:val="en-NZ"/>
                      </w:rPr>
                      <w:t xml:space="preserve"> [Monastery of Our Lord Apollo] (1922)</w:t>
                    </w:r>
                  </w:p>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A6C8DA03975974EBB0BD4D456581D33"/>
              </w:placeholder>
            </w:sdtPr>
            <w:sdtEndPr/>
            <w:sdtContent>
              <w:sdt>
                <w:sdtPr>
                  <w:alias w:val="Further reading"/>
                  <w:tag w:val="furtherReading"/>
                  <w:id w:val="1313911840"/>
                </w:sdtPr>
                <w:sdtContent>
                  <w:p w:rsidR="00516D9F" w:rsidRDefault="00516D9F" w:rsidP="00516D9F">
                    <w:sdt>
                      <w:sdtPr>
                        <w:id w:val="1792630341"/>
                        <w:citation/>
                      </w:sdtPr>
                      <w:sdtContent>
                        <w:r>
                          <w:fldChar w:fldCharType="begin"/>
                        </w:r>
                        <w:r>
                          <w:rPr>
                            <w:lang w:val="en-US"/>
                          </w:rPr>
                          <w:instrText xml:space="preserve"> CITATION Cra96 \l 1033 </w:instrText>
                        </w:r>
                        <w:r>
                          <w:fldChar w:fldCharType="separate"/>
                        </w:r>
                        <w:r>
                          <w:rPr>
                            <w:noProof/>
                            <w:lang w:val="en-US"/>
                          </w:rPr>
                          <w:t xml:space="preserve"> (Brandist)</w:t>
                        </w:r>
                        <w:r>
                          <w:fldChar w:fldCharType="end"/>
                        </w:r>
                      </w:sdtContent>
                    </w:sdt>
                  </w:p>
                </w:sdtContent>
              </w:sdt>
              <w:p w:rsidR="00516D9F" w:rsidRDefault="00516D9F" w:rsidP="00516D9F"/>
              <w:p w:rsidR="00516D9F" w:rsidRDefault="00516D9F" w:rsidP="00516D9F">
                <w:sdt>
                  <w:sdtPr>
                    <w:id w:val="-2064255413"/>
                    <w:citation/>
                  </w:sdtPr>
                  <w:sdtContent>
                    <w:r>
                      <w:fldChar w:fldCharType="begin"/>
                    </w:r>
                    <w:r>
                      <w:rPr>
                        <w:lang w:val="en-US"/>
                      </w:rPr>
                      <w:instrText xml:space="preserve"> CITATION Gra97 \l 1033 </w:instrText>
                    </w:r>
                    <w:r>
                      <w:fldChar w:fldCharType="separate"/>
                    </w:r>
                    <w:r>
                      <w:rPr>
                        <w:noProof/>
                        <w:lang w:val="en-US"/>
                      </w:rPr>
                      <w:t>(Roberts)</w:t>
                    </w:r>
                    <w:r>
                      <w:fldChar w:fldCharType="end"/>
                    </w:r>
                  </w:sdtContent>
                </w:sdt>
              </w:p>
              <w:p w:rsidR="00516D9F" w:rsidRDefault="00516D9F" w:rsidP="00516D9F"/>
              <w:p w:rsidR="003235A7" w:rsidRDefault="00516D9F" w:rsidP="00516D9F">
                <w:sdt>
                  <w:sdtPr>
                    <w:id w:val="409282953"/>
                    <w:citation/>
                  </w:sdtPr>
                  <w:sdtContent>
                    <w:r>
                      <w:fldChar w:fldCharType="begin"/>
                    </w:r>
                    <w:r>
                      <w:rPr>
                        <w:lang w:val="en-US"/>
                      </w:rPr>
                      <w:instrText xml:space="preserve"> CITATION Dav92 \l 1033 </w:instrText>
                    </w:r>
                    <w:r>
                      <w:fldChar w:fldCharType="separate"/>
                    </w:r>
                    <w:r>
                      <w:rPr>
                        <w:noProof/>
                        <w:lang w:val="en-US"/>
                      </w:rPr>
                      <w:t>(Shepherd)</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D9F" w:rsidRDefault="00516D9F" w:rsidP="007A0D55">
      <w:pPr>
        <w:spacing w:after="0" w:line="240" w:lineRule="auto"/>
      </w:pPr>
      <w:r>
        <w:separator/>
      </w:r>
    </w:p>
  </w:endnote>
  <w:endnote w:type="continuationSeparator" w:id="0">
    <w:p w:rsidR="00516D9F" w:rsidRDefault="00516D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D9F" w:rsidRDefault="00516D9F" w:rsidP="007A0D55">
      <w:pPr>
        <w:spacing w:after="0" w:line="240" w:lineRule="auto"/>
      </w:pPr>
      <w:r>
        <w:separator/>
      </w:r>
    </w:p>
  </w:footnote>
  <w:footnote w:type="continuationSeparator" w:id="0">
    <w:p w:rsidR="00516D9F" w:rsidRDefault="00516D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D9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16D9F"/>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16D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6D9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16D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6D9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61243B375C334CB997E23D0D83A448"/>
        <w:category>
          <w:name w:val="General"/>
          <w:gallery w:val="placeholder"/>
        </w:category>
        <w:types>
          <w:type w:val="bbPlcHdr"/>
        </w:types>
        <w:behaviors>
          <w:behavior w:val="content"/>
        </w:behaviors>
        <w:guid w:val="{6BCEC88A-102F-854A-B40E-569691DE43A7}"/>
      </w:docPartPr>
      <w:docPartBody>
        <w:p w:rsidR="00000000" w:rsidRDefault="005336D2">
          <w:pPr>
            <w:pStyle w:val="E561243B375C334CB997E23D0D83A448"/>
          </w:pPr>
          <w:r w:rsidRPr="00CC586D">
            <w:rPr>
              <w:rStyle w:val="PlaceholderText"/>
              <w:b/>
              <w:color w:val="FFFFFF" w:themeColor="background1"/>
            </w:rPr>
            <w:t>[Salutation]</w:t>
          </w:r>
        </w:p>
      </w:docPartBody>
    </w:docPart>
    <w:docPart>
      <w:docPartPr>
        <w:name w:val="AAE7EA6B854637459E5C902821FB635A"/>
        <w:category>
          <w:name w:val="General"/>
          <w:gallery w:val="placeholder"/>
        </w:category>
        <w:types>
          <w:type w:val="bbPlcHdr"/>
        </w:types>
        <w:behaviors>
          <w:behavior w:val="content"/>
        </w:behaviors>
        <w:guid w:val="{4758010A-19B6-7B4A-99B2-623D22C0656A}"/>
      </w:docPartPr>
      <w:docPartBody>
        <w:p w:rsidR="00000000" w:rsidRDefault="005336D2">
          <w:pPr>
            <w:pStyle w:val="AAE7EA6B854637459E5C902821FB635A"/>
          </w:pPr>
          <w:r>
            <w:rPr>
              <w:rStyle w:val="PlaceholderText"/>
            </w:rPr>
            <w:t>[First name]</w:t>
          </w:r>
        </w:p>
      </w:docPartBody>
    </w:docPart>
    <w:docPart>
      <w:docPartPr>
        <w:name w:val="C67B13E0DCBF4B45817548484E06F06B"/>
        <w:category>
          <w:name w:val="General"/>
          <w:gallery w:val="placeholder"/>
        </w:category>
        <w:types>
          <w:type w:val="bbPlcHdr"/>
        </w:types>
        <w:behaviors>
          <w:behavior w:val="content"/>
        </w:behaviors>
        <w:guid w:val="{3DEFAC44-5B97-2F42-8CB0-C60652C4D8CA}"/>
      </w:docPartPr>
      <w:docPartBody>
        <w:p w:rsidR="00000000" w:rsidRDefault="005336D2">
          <w:pPr>
            <w:pStyle w:val="C67B13E0DCBF4B45817548484E06F06B"/>
          </w:pPr>
          <w:r>
            <w:rPr>
              <w:rStyle w:val="PlaceholderText"/>
            </w:rPr>
            <w:t>[Middle name]</w:t>
          </w:r>
        </w:p>
      </w:docPartBody>
    </w:docPart>
    <w:docPart>
      <w:docPartPr>
        <w:name w:val="D9A9D174D6DA74408B7C1C97924BF028"/>
        <w:category>
          <w:name w:val="General"/>
          <w:gallery w:val="placeholder"/>
        </w:category>
        <w:types>
          <w:type w:val="bbPlcHdr"/>
        </w:types>
        <w:behaviors>
          <w:behavior w:val="content"/>
        </w:behaviors>
        <w:guid w:val="{0081FC6A-CD2C-1F48-A3A7-DD80DD833DB8}"/>
      </w:docPartPr>
      <w:docPartBody>
        <w:p w:rsidR="00000000" w:rsidRDefault="005336D2">
          <w:pPr>
            <w:pStyle w:val="D9A9D174D6DA74408B7C1C97924BF028"/>
          </w:pPr>
          <w:r>
            <w:rPr>
              <w:rStyle w:val="PlaceholderText"/>
            </w:rPr>
            <w:t>[Last</w:t>
          </w:r>
          <w:r>
            <w:rPr>
              <w:rStyle w:val="PlaceholderText"/>
            </w:rPr>
            <w:t xml:space="preserve"> name]</w:t>
          </w:r>
        </w:p>
      </w:docPartBody>
    </w:docPart>
    <w:docPart>
      <w:docPartPr>
        <w:name w:val="54E4586759B03F49805E5F52C8523295"/>
        <w:category>
          <w:name w:val="General"/>
          <w:gallery w:val="placeholder"/>
        </w:category>
        <w:types>
          <w:type w:val="bbPlcHdr"/>
        </w:types>
        <w:behaviors>
          <w:behavior w:val="content"/>
        </w:behaviors>
        <w:guid w:val="{0530C9BA-7939-EE48-9D2F-E5EBC037F1EF}"/>
      </w:docPartPr>
      <w:docPartBody>
        <w:p w:rsidR="00000000" w:rsidRDefault="005336D2">
          <w:pPr>
            <w:pStyle w:val="54E4586759B03F49805E5F52C8523295"/>
          </w:pPr>
          <w:r>
            <w:rPr>
              <w:rStyle w:val="PlaceholderText"/>
            </w:rPr>
            <w:t>[Enter your biography]</w:t>
          </w:r>
        </w:p>
      </w:docPartBody>
    </w:docPart>
    <w:docPart>
      <w:docPartPr>
        <w:name w:val="520D44128A68CD479D0F360AD924DEA5"/>
        <w:category>
          <w:name w:val="General"/>
          <w:gallery w:val="placeholder"/>
        </w:category>
        <w:types>
          <w:type w:val="bbPlcHdr"/>
        </w:types>
        <w:behaviors>
          <w:behavior w:val="content"/>
        </w:behaviors>
        <w:guid w:val="{041DF170-A6B3-5E41-AF3B-1D171DB9A5F7}"/>
      </w:docPartPr>
      <w:docPartBody>
        <w:p w:rsidR="00000000" w:rsidRDefault="005336D2">
          <w:pPr>
            <w:pStyle w:val="520D44128A68CD479D0F360AD924DEA5"/>
          </w:pPr>
          <w:r>
            <w:rPr>
              <w:rStyle w:val="PlaceholderText"/>
            </w:rPr>
            <w:t>[Enter the institution with which you are affiliated]</w:t>
          </w:r>
        </w:p>
      </w:docPartBody>
    </w:docPart>
    <w:docPart>
      <w:docPartPr>
        <w:name w:val="2E1982382120324CB89EA1D99DAFECC4"/>
        <w:category>
          <w:name w:val="General"/>
          <w:gallery w:val="placeholder"/>
        </w:category>
        <w:types>
          <w:type w:val="bbPlcHdr"/>
        </w:types>
        <w:behaviors>
          <w:behavior w:val="content"/>
        </w:behaviors>
        <w:guid w:val="{090185FA-1FF9-5544-941F-7ADD0BB886EE}"/>
      </w:docPartPr>
      <w:docPartBody>
        <w:p w:rsidR="00000000" w:rsidRDefault="005336D2">
          <w:pPr>
            <w:pStyle w:val="2E1982382120324CB89EA1D99DAFECC4"/>
          </w:pPr>
          <w:r w:rsidRPr="00EF74F7">
            <w:rPr>
              <w:b/>
              <w:color w:val="808080" w:themeColor="background1" w:themeShade="80"/>
            </w:rPr>
            <w:t>[Enter the headword for your article]</w:t>
          </w:r>
        </w:p>
      </w:docPartBody>
    </w:docPart>
    <w:docPart>
      <w:docPartPr>
        <w:name w:val="24F565BD9C2B794F94A50C51239F2E13"/>
        <w:category>
          <w:name w:val="General"/>
          <w:gallery w:val="placeholder"/>
        </w:category>
        <w:types>
          <w:type w:val="bbPlcHdr"/>
        </w:types>
        <w:behaviors>
          <w:behavior w:val="content"/>
        </w:behaviors>
        <w:guid w:val="{0A74C779-0E30-6D4B-812B-BE48D846FB1F}"/>
      </w:docPartPr>
      <w:docPartBody>
        <w:p w:rsidR="00000000" w:rsidRDefault="005336D2">
          <w:pPr>
            <w:pStyle w:val="24F565BD9C2B794F94A50C51239F2E1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666A6326B39444B96790A39D3AAD5E8"/>
        <w:category>
          <w:name w:val="General"/>
          <w:gallery w:val="placeholder"/>
        </w:category>
        <w:types>
          <w:type w:val="bbPlcHdr"/>
        </w:types>
        <w:behaviors>
          <w:behavior w:val="content"/>
        </w:behaviors>
        <w:guid w:val="{6BEDBDCA-0B20-D849-9C15-24378F90D6C2}"/>
      </w:docPartPr>
      <w:docPartBody>
        <w:p w:rsidR="00000000" w:rsidRDefault="005336D2">
          <w:pPr>
            <w:pStyle w:val="3666A6326B39444B96790A39D3AAD5E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76375DA604E51469E04837F78121D44"/>
        <w:category>
          <w:name w:val="General"/>
          <w:gallery w:val="placeholder"/>
        </w:category>
        <w:types>
          <w:type w:val="bbPlcHdr"/>
        </w:types>
        <w:behaviors>
          <w:behavior w:val="content"/>
        </w:behaviors>
        <w:guid w:val="{68E7273E-C258-984B-BBE4-2B321EDE3B4D}"/>
      </w:docPartPr>
      <w:docPartBody>
        <w:p w:rsidR="00000000" w:rsidRDefault="005336D2">
          <w:pPr>
            <w:pStyle w:val="076375DA604E51469E04837F78121D4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A6C8DA03975974EBB0BD4D456581D33"/>
        <w:category>
          <w:name w:val="General"/>
          <w:gallery w:val="placeholder"/>
        </w:category>
        <w:types>
          <w:type w:val="bbPlcHdr"/>
        </w:types>
        <w:behaviors>
          <w:behavior w:val="content"/>
        </w:behaviors>
        <w:guid w:val="{868FE759-6804-D74C-8B2F-DF4C3D30212C}"/>
      </w:docPartPr>
      <w:docPartBody>
        <w:p w:rsidR="00000000" w:rsidRDefault="005336D2">
          <w:pPr>
            <w:pStyle w:val="CA6C8DA03975974EBB0BD4D456581D33"/>
          </w:pPr>
          <w:r>
            <w:rPr>
              <w:rStyle w:val="PlaceholderText"/>
            </w:rPr>
            <w:t>[Enter citations for further reading here]</w:t>
          </w:r>
        </w:p>
      </w:docPartBody>
    </w:docPart>
    <w:docPart>
      <w:docPartPr>
        <w:name w:val="FC69DB0479EFEA48A82C69559DE70A9D"/>
        <w:category>
          <w:name w:val="General"/>
          <w:gallery w:val="placeholder"/>
        </w:category>
        <w:types>
          <w:type w:val="bbPlcHdr"/>
        </w:types>
        <w:behaviors>
          <w:behavior w:val="content"/>
        </w:behaviors>
        <w:guid w:val="{69E5B1C6-AB42-8146-90E9-723F78AEB8C4}"/>
      </w:docPartPr>
      <w:docPartBody>
        <w:p w:rsidR="00000000" w:rsidRDefault="005336D2" w:rsidP="005336D2">
          <w:pPr>
            <w:pStyle w:val="FC69DB0479EFEA48A82C69559DE70A9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1B083DC7BC3EF4D963AA09C28F0BD06"/>
        <w:category>
          <w:name w:val="General"/>
          <w:gallery w:val="placeholder"/>
        </w:category>
        <w:types>
          <w:type w:val="bbPlcHdr"/>
        </w:types>
        <w:behaviors>
          <w:behavior w:val="content"/>
        </w:behaviors>
        <w:guid w:val="{D6C8C2DC-F932-F646-9524-6A263FEAA962}"/>
      </w:docPartPr>
      <w:docPartBody>
        <w:p w:rsidR="00000000" w:rsidRDefault="005336D2" w:rsidP="005336D2">
          <w:pPr>
            <w:pStyle w:val="F1B083DC7BC3EF4D963AA09C28F0BD0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6D2"/>
    <w:rsid w:val="005336D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6D2"/>
    <w:rPr>
      <w:color w:val="808080"/>
    </w:rPr>
  </w:style>
  <w:style w:type="paragraph" w:customStyle="1" w:styleId="E561243B375C334CB997E23D0D83A448">
    <w:name w:val="E561243B375C334CB997E23D0D83A448"/>
  </w:style>
  <w:style w:type="paragraph" w:customStyle="1" w:styleId="AAE7EA6B854637459E5C902821FB635A">
    <w:name w:val="AAE7EA6B854637459E5C902821FB635A"/>
  </w:style>
  <w:style w:type="paragraph" w:customStyle="1" w:styleId="C67B13E0DCBF4B45817548484E06F06B">
    <w:name w:val="C67B13E0DCBF4B45817548484E06F06B"/>
  </w:style>
  <w:style w:type="paragraph" w:customStyle="1" w:styleId="D9A9D174D6DA74408B7C1C97924BF028">
    <w:name w:val="D9A9D174D6DA74408B7C1C97924BF028"/>
  </w:style>
  <w:style w:type="paragraph" w:customStyle="1" w:styleId="54E4586759B03F49805E5F52C8523295">
    <w:name w:val="54E4586759B03F49805E5F52C8523295"/>
  </w:style>
  <w:style w:type="paragraph" w:customStyle="1" w:styleId="520D44128A68CD479D0F360AD924DEA5">
    <w:name w:val="520D44128A68CD479D0F360AD924DEA5"/>
  </w:style>
  <w:style w:type="paragraph" w:customStyle="1" w:styleId="2E1982382120324CB89EA1D99DAFECC4">
    <w:name w:val="2E1982382120324CB89EA1D99DAFECC4"/>
  </w:style>
  <w:style w:type="paragraph" w:customStyle="1" w:styleId="24F565BD9C2B794F94A50C51239F2E13">
    <w:name w:val="24F565BD9C2B794F94A50C51239F2E13"/>
  </w:style>
  <w:style w:type="paragraph" w:customStyle="1" w:styleId="3666A6326B39444B96790A39D3AAD5E8">
    <w:name w:val="3666A6326B39444B96790A39D3AAD5E8"/>
  </w:style>
  <w:style w:type="paragraph" w:customStyle="1" w:styleId="076375DA604E51469E04837F78121D44">
    <w:name w:val="076375DA604E51469E04837F78121D44"/>
  </w:style>
  <w:style w:type="paragraph" w:customStyle="1" w:styleId="CA6C8DA03975974EBB0BD4D456581D33">
    <w:name w:val="CA6C8DA03975974EBB0BD4D456581D33"/>
  </w:style>
  <w:style w:type="paragraph" w:customStyle="1" w:styleId="FC69DB0479EFEA48A82C69559DE70A9D">
    <w:name w:val="FC69DB0479EFEA48A82C69559DE70A9D"/>
    <w:rsid w:val="005336D2"/>
  </w:style>
  <w:style w:type="paragraph" w:customStyle="1" w:styleId="F1B083DC7BC3EF4D963AA09C28F0BD06">
    <w:name w:val="F1B083DC7BC3EF4D963AA09C28F0BD06"/>
    <w:rsid w:val="005336D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6D2"/>
    <w:rPr>
      <w:color w:val="808080"/>
    </w:rPr>
  </w:style>
  <w:style w:type="paragraph" w:customStyle="1" w:styleId="E561243B375C334CB997E23D0D83A448">
    <w:name w:val="E561243B375C334CB997E23D0D83A448"/>
  </w:style>
  <w:style w:type="paragraph" w:customStyle="1" w:styleId="AAE7EA6B854637459E5C902821FB635A">
    <w:name w:val="AAE7EA6B854637459E5C902821FB635A"/>
  </w:style>
  <w:style w:type="paragraph" w:customStyle="1" w:styleId="C67B13E0DCBF4B45817548484E06F06B">
    <w:name w:val="C67B13E0DCBF4B45817548484E06F06B"/>
  </w:style>
  <w:style w:type="paragraph" w:customStyle="1" w:styleId="D9A9D174D6DA74408B7C1C97924BF028">
    <w:name w:val="D9A9D174D6DA74408B7C1C97924BF028"/>
  </w:style>
  <w:style w:type="paragraph" w:customStyle="1" w:styleId="54E4586759B03F49805E5F52C8523295">
    <w:name w:val="54E4586759B03F49805E5F52C8523295"/>
  </w:style>
  <w:style w:type="paragraph" w:customStyle="1" w:styleId="520D44128A68CD479D0F360AD924DEA5">
    <w:name w:val="520D44128A68CD479D0F360AD924DEA5"/>
  </w:style>
  <w:style w:type="paragraph" w:customStyle="1" w:styleId="2E1982382120324CB89EA1D99DAFECC4">
    <w:name w:val="2E1982382120324CB89EA1D99DAFECC4"/>
  </w:style>
  <w:style w:type="paragraph" w:customStyle="1" w:styleId="24F565BD9C2B794F94A50C51239F2E13">
    <w:name w:val="24F565BD9C2B794F94A50C51239F2E13"/>
  </w:style>
  <w:style w:type="paragraph" w:customStyle="1" w:styleId="3666A6326B39444B96790A39D3AAD5E8">
    <w:name w:val="3666A6326B39444B96790A39D3AAD5E8"/>
  </w:style>
  <w:style w:type="paragraph" w:customStyle="1" w:styleId="076375DA604E51469E04837F78121D44">
    <w:name w:val="076375DA604E51469E04837F78121D44"/>
  </w:style>
  <w:style w:type="paragraph" w:customStyle="1" w:styleId="CA6C8DA03975974EBB0BD4D456581D33">
    <w:name w:val="CA6C8DA03975974EBB0BD4D456581D33"/>
  </w:style>
  <w:style w:type="paragraph" w:customStyle="1" w:styleId="FC69DB0479EFEA48A82C69559DE70A9D">
    <w:name w:val="FC69DB0479EFEA48A82C69559DE70A9D"/>
    <w:rsid w:val="005336D2"/>
  </w:style>
  <w:style w:type="paragraph" w:customStyle="1" w:styleId="F1B083DC7BC3EF4D963AA09C28F0BD06">
    <w:name w:val="F1B083DC7BC3EF4D963AA09C28F0BD06"/>
    <w:rsid w:val="005336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Cra96</b:Tag>
    <b:SourceType>Book</b:SourceType>
    <b:Guid>{945DC2D3-EABA-5A4E-B821-092DB59CB4DE}</b:Guid>
    <b:Author>
      <b:Author>
        <b:NameList>
          <b:Person>
            <b:Last>Brandist</b:Last>
            <b:First>Craig</b:First>
          </b:Person>
        </b:NameList>
      </b:Author>
    </b:Author>
    <b:Title>Carnival Culture and the Soviet Modernist Novel</b:Title>
    <b:City>New York</b:City>
    <b:Publisher>St Martin's Press</b:Publisher>
    <b:Year>1996</b:Year>
    <b:RefOrder>1</b:RefOrder>
  </b:Source>
  <b:Source>
    <b:Tag>Gra97</b:Tag>
    <b:SourceType>Book</b:SourceType>
    <b:Guid>{61D1B372-D39B-AF40-B50B-717FF26E71CF}</b:Guid>
    <b:Title>The Last Soviet Avant-Garde: OBERIU — Fact, Fiction, Metafiction</b:Title>
    <b:City>Cambridge</b:City>
    <b:Publisher>Cambridge UP</b:Publisher>
    <b:Year>1997</b:Year>
    <b:Author>
      <b:Author>
        <b:NameList>
          <b:Person>
            <b:Last>Roberts</b:Last>
            <b:First>Graham</b:First>
          </b:Person>
        </b:NameList>
      </b:Author>
    </b:Author>
    <b:RefOrder>2</b:RefOrder>
  </b:Source>
  <b:Source>
    <b:Tag>Dav92</b:Tag>
    <b:SourceType>Book</b:SourceType>
    <b:Guid>{3F099826-DD46-744C-B898-6E0BB3CF9BA7}</b:Guid>
    <b:Author>
      <b:Author>
        <b:NameList>
          <b:Person>
            <b:Last>Shepherd</b:Last>
            <b:First>David</b:First>
          </b:Person>
        </b:NameList>
      </b:Author>
    </b:Author>
    <b:Title>Beyond Metafiction: Self-Consciousness in Soviet Literature</b:Title>
    <b:City>Oxford</b:City>
    <b:Publisher>Clarendon Press</b:Publisher>
    <b:Year>1992</b:Year>
    <b:RefOrder>3</b:RefOrder>
  </b:Source>
</b:Sources>
</file>

<file path=customXml/itemProps1.xml><?xml version="1.0" encoding="utf-8"?>
<ds:datastoreItem xmlns:ds="http://schemas.openxmlformats.org/officeDocument/2006/customXml" ds:itemID="{B67D0637-CD0A-1F4D-ACBC-85EFB3432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711</Words>
  <Characters>4054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2015-01-30T00:29:00Z</dcterms:created>
  <dcterms:modified xsi:type="dcterms:W3CDTF">2015-01-30T00:31:00Z</dcterms:modified>
</cp:coreProperties>
</file>