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10EEF1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C6043C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38D1238739B4F1EABF839452B34ACA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415797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18EAD1FE74F41529BB847425DB66773"/>
            </w:placeholder>
            <w:text/>
          </w:sdtPr>
          <w:sdtEndPr/>
          <w:sdtContent>
            <w:tc>
              <w:tcPr>
                <w:tcW w:w="2073" w:type="dxa"/>
              </w:tcPr>
              <w:p w14:paraId="36E0D4D2" w14:textId="77777777" w:rsidR="00B574C9" w:rsidRDefault="00DF25D1" w:rsidP="00DF25D1">
                <w:r>
                  <w:t>William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E6D49E5AE2A4C85BD73B672C547A0EA"/>
            </w:placeholder>
            <w:text/>
          </w:sdtPr>
          <w:sdtEndPr/>
          <w:sdtContent>
            <w:tc>
              <w:tcPr>
                <w:tcW w:w="2551" w:type="dxa"/>
              </w:tcPr>
              <w:p w14:paraId="6A513DED" w14:textId="77777777" w:rsidR="00B574C9" w:rsidRDefault="00DF25D1" w:rsidP="00DF25D1">
                <w:r>
                  <w:t>H.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E4FA58FCA004D2F825F9279BE1B8D07"/>
            </w:placeholder>
            <w:text/>
          </w:sdtPr>
          <w:sdtEndPr/>
          <w:sdtContent>
            <w:tc>
              <w:tcPr>
                <w:tcW w:w="2642" w:type="dxa"/>
              </w:tcPr>
              <w:p w14:paraId="49C18B6F" w14:textId="77777777" w:rsidR="00B574C9" w:rsidRDefault="00DF25D1" w:rsidP="00DF25D1">
                <w:r>
                  <w:t>Ma</w:t>
                </w:r>
              </w:p>
            </w:tc>
          </w:sdtContent>
        </w:sdt>
      </w:tr>
      <w:tr w:rsidR="00B574C9" w14:paraId="185082C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4F780C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04B0A804A4946FD88F64C3BE905659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6132A7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F20D67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3B5CF9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045DC606A084F2697A9486FC028D7B2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0E93EF3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49D0FD3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EA24FA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18FA46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B751A36" w14:textId="77777777" w:rsidTr="003F0D73">
        <w:sdt>
          <w:sdtPr>
            <w:alias w:val="Article headword"/>
            <w:tag w:val="articleHeadword"/>
            <w:id w:val="-361440020"/>
            <w:placeholder>
              <w:docPart w:val="0F76B9CCC3414D5C83A95AE6341E218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3D63327" w14:textId="77777777" w:rsidR="003F0D73" w:rsidRPr="00FB589A" w:rsidRDefault="00DF25D1" w:rsidP="003F0D73">
                <w:pPr>
                  <w:rPr>
                    <w:b/>
                  </w:rPr>
                </w:pPr>
                <w:proofErr w:type="spellStart"/>
                <w:r w:rsidRPr="00E04E8A">
                  <w:t>Xu</w:t>
                </w:r>
                <w:proofErr w:type="spellEnd"/>
                <w:r w:rsidR="00E04E8A">
                  <w:t xml:space="preserve"> </w:t>
                </w:r>
                <w:proofErr w:type="spellStart"/>
                <w:r w:rsidR="00E04E8A">
                  <w:t>Beihong</w:t>
                </w:r>
                <w:proofErr w:type="spellEnd"/>
                <w:r w:rsidR="00E04E8A">
                  <w:t xml:space="preserve"> [</w:t>
                </w:r>
                <w:r w:rsidRPr="00E04E8A">
                  <w:rPr>
                    <w:rFonts w:hint="eastAsia"/>
                  </w:rPr>
                  <w:t>徐悲鴻</w:t>
                </w:r>
                <w:r w:rsidR="00E04E8A">
                  <w:t>]</w:t>
                </w:r>
                <w:r w:rsidRPr="00E04E8A">
                  <w:t xml:space="preserve"> </w:t>
                </w:r>
                <w:r w:rsidR="00E04E8A">
                  <w:t>(</w:t>
                </w:r>
                <w:r w:rsidRPr="00E04E8A">
                  <w:t>1895-1953)</w:t>
                </w:r>
              </w:p>
            </w:tc>
          </w:sdtContent>
        </w:sdt>
      </w:tr>
      <w:tr w:rsidR="00464699" w14:paraId="4766C875" w14:textId="77777777" w:rsidTr="007821B0">
        <w:sdt>
          <w:sdtPr>
            <w:alias w:val="Variant headwords"/>
            <w:tag w:val="variantHeadwords"/>
            <w:id w:val="173464402"/>
            <w:placeholder>
              <w:docPart w:val="2E5695EA9D5949498AF13FE0918A2E6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67B688E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0444C91" w14:textId="77777777" w:rsidTr="003F0D73">
        <w:sdt>
          <w:sdtPr>
            <w:alias w:val="Abstract"/>
            <w:tag w:val="abstract"/>
            <w:id w:val="-635871867"/>
            <w:placeholder>
              <w:docPart w:val="9A4C0575CD0349EEA8B80AC1C0AF302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D25052C" w14:textId="77777777" w:rsidR="00E85A05" w:rsidRDefault="00DF25D1" w:rsidP="00DF25D1">
                <w:r>
                  <w:t xml:space="preserve">Xu </w:t>
                </w:r>
                <w:proofErr w:type="spellStart"/>
                <w:r>
                  <w:t>Beihong</w:t>
                </w:r>
                <w:proofErr w:type="spellEnd"/>
                <w:r>
                  <w:t xml:space="preserve"> was a key figure in modern Chinese art </w:t>
                </w:r>
                <w:proofErr w:type="gramStart"/>
                <w:r>
                  <w:t>who</w:t>
                </w:r>
                <w:proofErr w:type="gramEnd"/>
                <w:r>
                  <w:t xml:space="preserve"> used his Western academic training to remake Chinese</w:t>
                </w:r>
                <w:r w:rsidR="00E04E8A">
                  <w:t xml:space="preserve"> art in the twentieth century. </w:t>
                </w:r>
                <w:r>
                  <w:t>He began his career in Shanghai as an illus</w:t>
                </w:r>
                <w:r w:rsidR="00E04E8A">
                  <w:t xml:space="preserve">trator and commercial painter. </w:t>
                </w:r>
                <w:r>
                  <w:t xml:space="preserve">After briefly studying in Japan, he took another opportunity to study in France in 1919 at the </w:t>
                </w:r>
                <w:proofErr w:type="spellStart"/>
                <w:r>
                  <w:t>École</w:t>
                </w:r>
                <w:proofErr w:type="spellEnd"/>
                <w:r>
                  <w:t xml:space="preserve"> </w:t>
                </w:r>
                <w:proofErr w:type="spellStart"/>
                <w:r>
                  <w:t>Nationale</w:t>
                </w:r>
                <w:proofErr w:type="spellEnd"/>
                <w:r>
                  <w:t xml:space="preserve"> </w:t>
                </w:r>
                <w:proofErr w:type="spellStart"/>
                <w:r>
                  <w:t>Supérieure</w:t>
                </w:r>
                <w:proofErr w:type="spellEnd"/>
                <w:r>
                  <w:t xml:space="preserve"> des Beaux-Arts under Pascal </w:t>
                </w:r>
                <w:proofErr w:type="spellStart"/>
                <w:r>
                  <w:t>Dagnan-Bouveret</w:t>
                </w:r>
                <w:proofErr w:type="spellEnd"/>
                <w:r>
                  <w:t xml:space="preserve"> (1852-1929)</w:t>
                </w:r>
                <w:r w:rsidR="00E04E8A">
                  <w:t xml:space="preserve">. </w:t>
                </w:r>
                <w:r>
                  <w:t>He was an avid defender of French academic style and an opponent of Eu</w:t>
                </w:r>
                <w:r w:rsidR="00E04E8A">
                  <w:t>ropean modernism in the modernis</w:t>
                </w:r>
                <w:r>
                  <w:t>ation of Chinese art; for this he was sometimes criticized for obstructing artistic progress in China</w:t>
                </w:r>
                <w:r w:rsidR="00E04E8A">
                  <w:t xml:space="preserve">. </w:t>
                </w:r>
                <w:r>
                  <w:t>Returning to China, he served as the head of various university art departments and academies</w:t>
                </w:r>
                <w:r w:rsidR="00E04E8A">
                  <w:t xml:space="preserve">. </w:t>
                </w:r>
                <w:r>
                  <w:t>As one of the first Chinese artists to achieve international fame, he met with many renowned cultural figures, including Rabindranath Tagore, in the interest of creating a unified Asian style of modernism</w:t>
                </w:r>
                <w:r w:rsidR="00E04E8A">
                  <w:t xml:space="preserve">. </w:t>
                </w:r>
                <w:r>
                  <w:t>Addressing the social and political needs of modern Chinese art, his monumental works combined French academic composition and the aesthetics of Realism with traditional Chinese painting techniques and subjects</w:t>
                </w:r>
                <w:r w:rsidR="00E04E8A">
                  <w:t xml:space="preserve">. </w:t>
                </w:r>
                <w:r>
                  <w:t>He is mostly known today for his later monochromatic paintings of horses, done with precisely controlled Chinese brushwork, yet at the same time able to convey a sense of expressive dynamic movement</w:t>
                </w:r>
                <w:r w:rsidR="00E04E8A">
                  <w:t xml:space="preserve">. </w:t>
                </w:r>
              </w:p>
            </w:tc>
          </w:sdtContent>
        </w:sdt>
      </w:tr>
      <w:tr w:rsidR="003F0D73" w14:paraId="0AF19155" w14:textId="77777777" w:rsidTr="003F0D73">
        <w:sdt>
          <w:sdtPr>
            <w:alias w:val="Article text"/>
            <w:tag w:val="articleText"/>
            <w:id w:val="634067588"/>
            <w:placeholder>
              <w:docPart w:val="9FE9DCCDF91041BAB18777CC4357765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73A1982" w14:textId="77777777" w:rsidR="003F0D73" w:rsidRDefault="00DF25D1" w:rsidP="00DF25D1">
                <w:r>
                  <w:t xml:space="preserve">Xu </w:t>
                </w:r>
                <w:proofErr w:type="spellStart"/>
                <w:r>
                  <w:t>Beihong</w:t>
                </w:r>
                <w:proofErr w:type="spellEnd"/>
                <w:r>
                  <w:t xml:space="preserve"> was a key figure in modern Chinese art </w:t>
                </w:r>
                <w:proofErr w:type="gramStart"/>
                <w:r>
                  <w:t>who</w:t>
                </w:r>
                <w:proofErr w:type="gramEnd"/>
                <w:r>
                  <w:t xml:space="preserve"> used his Western academic training to remake Chinese art in the twentieth century</w:t>
                </w:r>
                <w:r w:rsidR="00E04E8A">
                  <w:t xml:space="preserve">. </w:t>
                </w:r>
                <w:r>
                  <w:t>He began his career in Shanghai as an illustrator and commercial painter</w:t>
                </w:r>
                <w:r w:rsidR="00E04E8A">
                  <w:t xml:space="preserve">. </w:t>
                </w:r>
                <w:r>
                  <w:t xml:space="preserve">After briefly studying in Japan, he took another opportunity to study in France in 1919 at the </w:t>
                </w:r>
                <w:proofErr w:type="spellStart"/>
                <w:r>
                  <w:t>École</w:t>
                </w:r>
                <w:proofErr w:type="spellEnd"/>
                <w:r>
                  <w:t xml:space="preserve"> </w:t>
                </w:r>
                <w:proofErr w:type="spellStart"/>
                <w:r>
                  <w:t>Nationale</w:t>
                </w:r>
                <w:proofErr w:type="spellEnd"/>
                <w:r>
                  <w:t xml:space="preserve"> </w:t>
                </w:r>
                <w:proofErr w:type="spellStart"/>
                <w:r>
                  <w:t>Supérieure</w:t>
                </w:r>
                <w:proofErr w:type="spellEnd"/>
                <w:r>
                  <w:t xml:space="preserve"> des Beaux-Arts under Pascal </w:t>
                </w:r>
                <w:proofErr w:type="spellStart"/>
                <w:r>
                  <w:t>Dagnan-Bouveret</w:t>
                </w:r>
                <w:proofErr w:type="spellEnd"/>
                <w:r>
                  <w:t xml:space="preserve"> (1852-1929)</w:t>
                </w:r>
                <w:r w:rsidR="00E04E8A">
                  <w:t xml:space="preserve">. </w:t>
                </w:r>
                <w:r>
                  <w:t>He was an avid defender of French academic style and an opponent of European modernism in</w:t>
                </w:r>
                <w:r w:rsidR="00E04E8A">
                  <w:t xml:space="preserve"> the modernis</w:t>
                </w:r>
                <w:r>
                  <w:t>ation of Chinese art; for this he was sometimes criticized for obstructing artistic progress in China</w:t>
                </w:r>
                <w:r w:rsidR="00E04E8A">
                  <w:t xml:space="preserve">. </w:t>
                </w:r>
                <w:r>
                  <w:t>Returning to China, he served as the head of various university art departments and academies</w:t>
                </w:r>
                <w:r w:rsidR="00E04E8A">
                  <w:t xml:space="preserve">. </w:t>
                </w:r>
                <w:r>
                  <w:t>As one of the first Chinese artists to achieve international fame, he met with many renowned cultural figures, including Rabindranath Tagore, in the interest of creating a unified Asian style of modernism</w:t>
                </w:r>
                <w:r w:rsidR="00E04E8A">
                  <w:t xml:space="preserve">. </w:t>
                </w:r>
                <w:r>
                  <w:t>Addressing the social and political needs of modern Chinese art, his monumental works combined French academic composition and the aesthetics of Realism with traditional Chinese painting techniques and subjects</w:t>
                </w:r>
                <w:r w:rsidR="00E04E8A">
                  <w:t xml:space="preserve">. </w:t>
                </w:r>
                <w:r>
                  <w:t>He is mostly known today for his later monochromatic paintings of horses, done with precisely controlled Chinese brushwork, yet at the same ti</w:t>
                </w:r>
                <w:bookmarkStart w:id="0" w:name="_GoBack"/>
                <w:bookmarkEnd w:id="0"/>
                <w:r>
                  <w:t xml:space="preserve">me able to convey a sense of expressive dynamic movement. </w:t>
                </w:r>
              </w:p>
            </w:tc>
          </w:sdtContent>
        </w:sdt>
      </w:tr>
      <w:tr w:rsidR="003235A7" w14:paraId="35E12633" w14:textId="77777777" w:rsidTr="003235A7">
        <w:tc>
          <w:tcPr>
            <w:tcW w:w="9016" w:type="dxa"/>
          </w:tcPr>
          <w:p w14:paraId="70611C27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F4F714E102D484EB867F8B3C4FC9B89"/>
              </w:placeholder>
            </w:sdtPr>
            <w:sdtEndPr/>
            <w:sdtContent>
              <w:p w14:paraId="5881FFCC" w14:textId="77777777" w:rsidR="00DF25D1" w:rsidRDefault="00E04E8A" w:rsidP="00DF25D1">
                <w:sdt>
                  <w:sdtPr>
                    <w:id w:val="1646477968"/>
                    <w:citation/>
                  </w:sdtPr>
                  <w:sdtEndPr/>
                  <w:sdtContent>
                    <w:r w:rsidR="00DF25D1">
                      <w:fldChar w:fldCharType="begin"/>
                    </w:r>
                    <w:r w:rsidR="00DF25D1">
                      <w:rPr>
                        <w:lang w:val="en-US"/>
                      </w:rPr>
                      <w:instrText xml:space="preserve"> CITATION XuB88 \l 1033 </w:instrText>
                    </w:r>
                    <w:r w:rsidR="00DF25D1">
                      <w:fldChar w:fldCharType="separate"/>
                    </w:r>
                    <w:r w:rsidR="00DF25D1">
                      <w:rPr>
                        <w:noProof/>
                        <w:lang w:val="en-US"/>
                      </w:rPr>
                      <w:t>(Xu Beihong de yishu [The Art of Xu Beihong])</w:t>
                    </w:r>
                    <w:r w:rsidR="00DF25D1">
                      <w:fldChar w:fldCharType="end"/>
                    </w:r>
                  </w:sdtContent>
                </w:sdt>
              </w:p>
              <w:p w14:paraId="0E3F2A3A" w14:textId="77777777" w:rsidR="00DF25D1" w:rsidRDefault="00DF25D1" w:rsidP="00DF25D1"/>
              <w:p w14:paraId="2843A2E0" w14:textId="77777777" w:rsidR="00DF25D1" w:rsidRDefault="00E04E8A" w:rsidP="00DF25D1">
                <w:sdt>
                  <w:sdtPr>
                    <w:id w:val="1124890755"/>
                    <w:citation/>
                  </w:sdtPr>
                  <w:sdtEndPr/>
                  <w:sdtContent>
                    <w:r w:rsidR="00DF25D1">
                      <w:fldChar w:fldCharType="begin"/>
                    </w:r>
                    <w:r w:rsidR="00DF25D1">
                      <w:rPr>
                        <w:lang w:val="en-US"/>
                      </w:rPr>
                      <w:instrText xml:space="preserve">CITATION Pai11 \l 1033 </w:instrText>
                    </w:r>
                    <w:r w:rsidR="00DF25D1">
                      <w:fldChar w:fldCharType="separate"/>
                    </w:r>
                    <w:r w:rsidR="00DF25D1">
                      <w:rPr>
                        <w:noProof/>
                        <w:lang w:val="en-US"/>
                      </w:rPr>
                      <w:t>(Otsuka and Xu)</w:t>
                    </w:r>
                    <w:r w:rsidR="00DF25D1">
                      <w:fldChar w:fldCharType="end"/>
                    </w:r>
                  </w:sdtContent>
                </w:sdt>
              </w:p>
              <w:p w14:paraId="45CC40DE" w14:textId="77777777" w:rsidR="00DF25D1" w:rsidRDefault="00DF25D1" w:rsidP="00DF25D1"/>
              <w:p w14:paraId="47E16827" w14:textId="77777777" w:rsidR="00DF25D1" w:rsidRDefault="00E04E8A" w:rsidP="00DF25D1">
                <w:sdt>
                  <w:sdtPr>
                    <w:id w:val="1807747034"/>
                    <w:citation/>
                  </w:sdtPr>
                  <w:sdtEndPr/>
                  <w:sdtContent>
                    <w:r w:rsidR="00DF25D1">
                      <w:fldChar w:fldCharType="begin"/>
                    </w:r>
                    <w:r w:rsidR="00DF25D1">
                      <w:rPr>
                        <w:lang w:val="en-US"/>
                      </w:rPr>
                      <w:instrText xml:space="preserve"> CITATION Son88 \l 1033 </w:instrText>
                    </w:r>
                    <w:r w:rsidR="00DF25D1">
                      <w:fldChar w:fldCharType="separate"/>
                    </w:r>
                    <w:r w:rsidR="00DF25D1">
                      <w:rPr>
                        <w:noProof/>
                        <w:lang w:val="en-US"/>
                      </w:rPr>
                      <w:t>(Song)</w:t>
                    </w:r>
                    <w:r w:rsidR="00DF25D1">
                      <w:fldChar w:fldCharType="end"/>
                    </w:r>
                  </w:sdtContent>
                </w:sdt>
              </w:p>
              <w:p w14:paraId="2D658267" w14:textId="77777777" w:rsidR="00DF25D1" w:rsidRDefault="00DF25D1" w:rsidP="00DF25D1"/>
              <w:p w14:paraId="2A4861EA" w14:textId="77777777" w:rsidR="003235A7" w:rsidRDefault="00E04E8A" w:rsidP="00DF25D1">
                <w:sdt>
                  <w:sdtPr>
                    <w:id w:val="-1531726386"/>
                    <w:citation/>
                  </w:sdtPr>
                  <w:sdtEndPr/>
                  <w:sdtContent>
                    <w:r w:rsidR="00DF25D1">
                      <w:fldChar w:fldCharType="begin"/>
                    </w:r>
                    <w:r w:rsidR="00DF25D1">
                      <w:rPr>
                        <w:lang w:val="en-US"/>
                      </w:rPr>
                      <w:instrText xml:space="preserve"> CITATION Sul96 \l 1033 </w:instrText>
                    </w:r>
                    <w:r w:rsidR="00DF25D1">
                      <w:fldChar w:fldCharType="separate"/>
                    </w:r>
                    <w:r w:rsidR="00DF25D1">
                      <w:rPr>
                        <w:noProof/>
                        <w:lang w:val="en-US"/>
                      </w:rPr>
                      <w:t>(Sullivan and Murphy)</w:t>
                    </w:r>
                    <w:r w:rsidR="00DF25D1">
                      <w:fldChar w:fldCharType="end"/>
                    </w:r>
                  </w:sdtContent>
                </w:sdt>
              </w:p>
            </w:sdtContent>
          </w:sdt>
        </w:tc>
      </w:tr>
    </w:tbl>
    <w:p w14:paraId="1983445A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24B909" w14:textId="77777777" w:rsidR="00111E10" w:rsidRDefault="00111E10" w:rsidP="007A0D55">
      <w:pPr>
        <w:spacing w:after="0" w:line="240" w:lineRule="auto"/>
      </w:pPr>
      <w:r>
        <w:separator/>
      </w:r>
    </w:p>
  </w:endnote>
  <w:endnote w:type="continuationSeparator" w:id="0">
    <w:p w14:paraId="53B92C7E" w14:textId="77777777" w:rsidR="00111E10" w:rsidRDefault="00111E1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E1F1A8" w14:textId="77777777" w:rsidR="00111E10" w:rsidRDefault="00111E10" w:rsidP="007A0D55">
      <w:pPr>
        <w:spacing w:after="0" w:line="240" w:lineRule="auto"/>
      </w:pPr>
      <w:r>
        <w:separator/>
      </w:r>
    </w:p>
  </w:footnote>
  <w:footnote w:type="continuationSeparator" w:id="0">
    <w:p w14:paraId="61FBA3BD" w14:textId="77777777" w:rsidR="00111E10" w:rsidRDefault="00111E1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DAB5B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133AE09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EE2"/>
    <w:rsid w:val="00032559"/>
    <w:rsid w:val="00052040"/>
    <w:rsid w:val="000B25AE"/>
    <w:rsid w:val="000B55AB"/>
    <w:rsid w:val="000D24DC"/>
    <w:rsid w:val="00101B2E"/>
    <w:rsid w:val="00111E10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15EE2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DF25D1"/>
    <w:rsid w:val="00E04E8A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7FE5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15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E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15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E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38D1238739B4F1EABF839452B34A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5B052-E44B-41F3-8AA5-E6526C2FD6AB}"/>
      </w:docPartPr>
      <w:docPartBody>
        <w:p w:rsidR="00BA433E" w:rsidRDefault="00753670">
          <w:pPr>
            <w:pStyle w:val="338D1238739B4F1EABF839452B34ACA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18EAD1FE74F41529BB847425DB667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FAB8B-3258-4565-91BA-85DB3C674CD5}"/>
      </w:docPartPr>
      <w:docPartBody>
        <w:p w:rsidR="00BA433E" w:rsidRDefault="00753670">
          <w:pPr>
            <w:pStyle w:val="118EAD1FE74F41529BB847425DB6677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E6D49E5AE2A4C85BD73B672C547A0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F15C0-4CDB-40B1-9559-7AC769EF9533}"/>
      </w:docPartPr>
      <w:docPartBody>
        <w:p w:rsidR="00BA433E" w:rsidRDefault="00753670">
          <w:pPr>
            <w:pStyle w:val="2E6D49E5AE2A4C85BD73B672C547A0E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E4FA58FCA004D2F825F9279BE1B8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62665-22C3-44F1-ABF5-FAEE970AD124}"/>
      </w:docPartPr>
      <w:docPartBody>
        <w:p w:rsidR="00BA433E" w:rsidRDefault="00753670">
          <w:pPr>
            <w:pStyle w:val="9E4FA58FCA004D2F825F9279BE1B8D0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04B0A804A4946FD88F64C3BE9056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491FC-B908-4211-BE82-5FCCD132C826}"/>
      </w:docPartPr>
      <w:docPartBody>
        <w:p w:rsidR="00BA433E" w:rsidRDefault="00753670">
          <w:pPr>
            <w:pStyle w:val="004B0A804A4946FD88F64C3BE905659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045DC606A084F2697A9486FC028D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6CD37-D6B2-4624-B715-C2F557FFC41A}"/>
      </w:docPartPr>
      <w:docPartBody>
        <w:p w:rsidR="00BA433E" w:rsidRDefault="00753670">
          <w:pPr>
            <w:pStyle w:val="8045DC606A084F2697A9486FC028D7B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F76B9CCC3414D5C83A95AE6341E2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618DA-076C-4644-ABC9-36E0FC7E2C22}"/>
      </w:docPartPr>
      <w:docPartBody>
        <w:p w:rsidR="00BA433E" w:rsidRDefault="00753670">
          <w:pPr>
            <w:pStyle w:val="0F76B9CCC3414D5C83A95AE6341E218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E5695EA9D5949498AF13FE0918A2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A68CC-5273-4674-AE87-B167E7BD659A}"/>
      </w:docPartPr>
      <w:docPartBody>
        <w:p w:rsidR="00BA433E" w:rsidRDefault="00753670">
          <w:pPr>
            <w:pStyle w:val="2E5695EA9D5949498AF13FE0918A2E6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A4C0575CD0349EEA8B80AC1C0AF3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9FF0F-FC79-4B9E-81CA-E249DC129850}"/>
      </w:docPartPr>
      <w:docPartBody>
        <w:p w:rsidR="00BA433E" w:rsidRDefault="00753670">
          <w:pPr>
            <w:pStyle w:val="9A4C0575CD0349EEA8B80AC1C0AF302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FE9DCCDF91041BAB18777CC43577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6E88D-6179-496C-B1DF-CC233F29CF22}"/>
      </w:docPartPr>
      <w:docPartBody>
        <w:p w:rsidR="00BA433E" w:rsidRDefault="00753670">
          <w:pPr>
            <w:pStyle w:val="9FE9DCCDF91041BAB18777CC4357765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F4F714E102D484EB867F8B3C4FC9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D8F2D-25A9-4CBB-8E6E-10062D41641B}"/>
      </w:docPartPr>
      <w:docPartBody>
        <w:p w:rsidR="00BA433E" w:rsidRDefault="00753670">
          <w:pPr>
            <w:pStyle w:val="CF4F714E102D484EB867F8B3C4FC9B89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670"/>
    <w:rsid w:val="00753670"/>
    <w:rsid w:val="00BA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38D1238739B4F1EABF839452B34ACAA">
    <w:name w:val="338D1238739B4F1EABF839452B34ACAA"/>
  </w:style>
  <w:style w:type="paragraph" w:customStyle="1" w:styleId="118EAD1FE74F41529BB847425DB66773">
    <w:name w:val="118EAD1FE74F41529BB847425DB66773"/>
  </w:style>
  <w:style w:type="paragraph" w:customStyle="1" w:styleId="2E6D49E5AE2A4C85BD73B672C547A0EA">
    <w:name w:val="2E6D49E5AE2A4C85BD73B672C547A0EA"/>
  </w:style>
  <w:style w:type="paragraph" w:customStyle="1" w:styleId="9E4FA58FCA004D2F825F9279BE1B8D07">
    <w:name w:val="9E4FA58FCA004D2F825F9279BE1B8D07"/>
  </w:style>
  <w:style w:type="paragraph" w:customStyle="1" w:styleId="004B0A804A4946FD88F64C3BE9056597">
    <w:name w:val="004B0A804A4946FD88F64C3BE9056597"/>
  </w:style>
  <w:style w:type="paragraph" w:customStyle="1" w:styleId="8045DC606A084F2697A9486FC028D7B2">
    <w:name w:val="8045DC606A084F2697A9486FC028D7B2"/>
  </w:style>
  <w:style w:type="paragraph" w:customStyle="1" w:styleId="0F76B9CCC3414D5C83A95AE6341E2187">
    <w:name w:val="0F76B9CCC3414D5C83A95AE6341E2187"/>
  </w:style>
  <w:style w:type="paragraph" w:customStyle="1" w:styleId="2E5695EA9D5949498AF13FE0918A2E62">
    <w:name w:val="2E5695EA9D5949498AF13FE0918A2E62"/>
  </w:style>
  <w:style w:type="paragraph" w:customStyle="1" w:styleId="9A4C0575CD0349EEA8B80AC1C0AF302C">
    <w:name w:val="9A4C0575CD0349EEA8B80AC1C0AF302C"/>
  </w:style>
  <w:style w:type="paragraph" w:customStyle="1" w:styleId="9FE9DCCDF91041BAB18777CC43577656">
    <w:name w:val="9FE9DCCDF91041BAB18777CC43577656"/>
  </w:style>
  <w:style w:type="paragraph" w:customStyle="1" w:styleId="CF4F714E102D484EB867F8B3C4FC9B89">
    <w:name w:val="CF4F714E102D484EB867F8B3C4FC9B8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38D1238739B4F1EABF839452B34ACAA">
    <w:name w:val="338D1238739B4F1EABF839452B34ACAA"/>
  </w:style>
  <w:style w:type="paragraph" w:customStyle="1" w:styleId="118EAD1FE74F41529BB847425DB66773">
    <w:name w:val="118EAD1FE74F41529BB847425DB66773"/>
  </w:style>
  <w:style w:type="paragraph" w:customStyle="1" w:styleId="2E6D49E5AE2A4C85BD73B672C547A0EA">
    <w:name w:val="2E6D49E5AE2A4C85BD73B672C547A0EA"/>
  </w:style>
  <w:style w:type="paragraph" w:customStyle="1" w:styleId="9E4FA58FCA004D2F825F9279BE1B8D07">
    <w:name w:val="9E4FA58FCA004D2F825F9279BE1B8D07"/>
  </w:style>
  <w:style w:type="paragraph" w:customStyle="1" w:styleId="004B0A804A4946FD88F64C3BE9056597">
    <w:name w:val="004B0A804A4946FD88F64C3BE9056597"/>
  </w:style>
  <w:style w:type="paragraph" w:customStyle="1" w:styleId="8045DC606A084F2697A9486FC028D7B2">
    <w:name w:val="8045DC606A084F2697A9486FC028D7B2"/>
  </w:style>
  <w:style w:type="paragraph" w:customStyle="1" w:styleId="0F76B9CCC3414D5C83A95AE6341E2187">
    <w:name w:val="0F76B9CCC3414D5C83A95AE6341E2187"/>
  </w:style>
  <w:style w:type="paragraph" w:customStyle="1" w:styleId="2E5695EA9D5949498AF13FE0918A2E62">
    <w:name w:val="2E5695EA9D5949498AF13FE0918A2E62"/>
  </w:style>
  <w:style w:type="paragraph" w:customStyle="1" w:styleId="9A4C0575CD0349EEA8B80AC1C0AF302C">
    <w:name w:val="9A4C0575CD0349EEA8B80AC1C0AF302C"/>
  </w:style>
  <w:style w:type="paragraph" w:customStyle="1" w:styleId="9FE9DCCDF91041BAB18777CC43577656">
    <w:name w:val="9FE9DCCDF91041BAB18777CC43577656"/>
  </w:style>
  <w:style w:type="paragraph" w:customStyle="1" w:styleId="CF4F714E102D484EB867F8B3C4FC9B89">
    <w:name w:val="CF4F714E102D484EB867F8B3C4FC9B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XuB88</b:Tag>
    <b:SourceType>Book</b:SourceType>
    <b:Guid>{DDB2F580-4029-4B7D-AEC6-7D1BBC6CF56D}</b:Guid>
    <b:Title>Xu Beihong de yishu [The Art of Xu Beihong]</b:Title>
    <b:Year>1988</b:Year>
    <b:City>Hong Kong</b:City>
    <b:Publisher>Hong Kong Urban Council</b:Publisher>
    <b:RefOrder>1</b:RefOrder>
  </b:Source>
  <b:Source>
    <b:Tag>Pai11</b:Tag>
    <b:SourceType>Book</b:SourceType>
    <b:Guid>{0FCA8509-7C3B-4849-9AD5-0C23648EB208}</b:Guid>
    <b:Author>
      <b:Editor>
        <b:NameList>
          <b:Person>
            <b:Last>Otsuka</b:Last>
            <b:First>R.</b:First>
          </b:Person>
          <b:Person>
            <b:Last>Xu</b:Last>
            <b:First>F.</b:First>
          </b:Person>
        </b:NameList>
      </b:Editor>
    </b:Author>
    <b:Year>2011</b:Year>
    <b:Publisher>Denver Art Museum</b:Publisher>
    <b:Title>Xu Beihong: Pioneer of Modern Chinese Painting</b:Title>
    <b:RefOrder>2</b:RefOrder>
  </b:Source>
  <b:Source>
    <b:Tag>Son88</b:Tag>
    <b:SourceType>Book</b:SourceType>
    <b:Guid>{E5ADD12D-56C5-477C-A223-8A8888C006CA}</b:Guid>
    <b:Title>Xu Beihong huaji [Collected Paintings of Xu Beihong]</b:Title>
    <b:Year>1988</b:Year>
    <b:City>Beijing</b:City>
    <b:Author>
      <b:Editor>
        <b:NameList>
          <b:Person>
            <b:Last>Song</b:Last>
            <b:First>G.</b:First>
          </b:Person>
        </b:NameList>
      </b:Editor>
    </b:Author>
    <b:NumberVolumes>6</b:NumberVolumes>
    <b:RefOrder>3</b:RefOrder>
  </b:Source>
  <b:Source>
    <b:Tag>Sul96</b:Tag>
    <b:SourceType>BookSection</b:SourceType>
    <b:Guid>{3925C95F-0D3D-4EAE-B084-8617B6933921}</b:Guid>
    <b:Author>
      <b:Author>
        <b:NameList>
          <b:Person>
            <b:Last>Sullivan</b:Last>
            <b:First>M.</b:First>
          </b:Person>
          <b:Person>
            <b:Last>Murphy</b:Last>
            <b:First>F.</b:First>
            <b:Middle>D.</b:Middle>
          </b:Person>
        </b:NameList>
      </b:Author>
    </b:Author>
    <b:Title>Chapter 7: Leading Masters between the Wars</b:Title>
    <b:Year>1996</b:Year>
    <b:City>Berkley</b:City>
    <b:Publisher>U of California P</b:Publisher>
    <b:BookTitle>Art and Artists of Twentieth-Century China</b:BookTitle>
    <b:RefOrder>4</b:RefOrder>
  </b:Source>
</b:Sources>
</file>

<file path=customXml/itemProps1.xml><?xml version="1.0" encoding="utf-8"?>
<ds:datastoreItem xmlns:ds="http://schemas.openxmlformats.org/officeDocument/2006/customXml" ds:itemID="{ABBF7C7A-08F1-4944-80D9-D93CFA767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14</TotalTime>
  <Pages>2</Pages>
  <Words>461</Words>
  <Characters>2628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3</cp:revision>
  <dcterms:created xsi:type="dcterms:W3CDTF">2014-08-20T19:09:00Z</dcterms:created>
  <dcterms:modified xsi:type="dcterms:W3CDTF">2014-10-09T20:48:00Z</dcterms:modified>
</cp:coreProperties>
</file>