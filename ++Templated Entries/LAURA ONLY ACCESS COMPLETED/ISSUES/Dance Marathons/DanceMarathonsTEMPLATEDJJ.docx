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F22AC" w14:paraId="4BC7853E" w14:textId="77777777" w:rsidTr="006F22AC">
        <w:tc>
          <w:tcPr>
            <w:tcW w:w="491" w:type="dxa"/>
            <w:vMerge w:val="restart"/>
            <w:shd w:val="clear" w:color="auto" w:fill="A6A6A6" w:themeFill="background1" w:themeFillShade="A6"/>
            <w:textDirection w:val="btLr"/>
          </w:tcPr>
          <w:p w14:paraId="6408BA6B" w14:textId="77777777" w:rsidR="006F22AC" w:rsidRPr="00CC586D" w:rsidRDefault="006F22AC"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A2131A8D67AA488DB9265703E68A87"/>
            </w:placeholder>
            <w:showingPlcHdr/>
            <w:dropDownList>
              <w:listItem w:displayText="Dr." w:value="Dr."/>
              <w:listItem w:displayText="Prof." w:value="Prof."/>
            </w:dropDownList>
          </w:sdtPr>
          <w:sdtEndPr/>
          <w:sdtContent>
            <w:tc>
              <w:tcPr>
                <w:tcW w:w="1296" w:type="dxa"/>
              </w:tcPr>
              <w:p w14:paraId="3DE48B0A" w14:textId="77777777" w:rsidR="006F22AC" w:rsidRPr="00CC586D" w:rsidRDefault="006F22AC"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6F360DB256134C9BD44801F5CE6E98"/>
            </w:placeholder>
            <w:text/>
          </w:sdtPr>
          <w:sdtEndPr/>
          <w:sdtContent>
            <w:tc>
              <w:tcPr>
                <w:tcW w:w="2073" w:type="dxa"/>
              </w:tcPr>
              <w:p w14:paraId="03B6D541" w14:textId="77777777" w:rsidR="006F22AC" w:rsidRDefault="006F22AC" w:rsidP="006F22AC">
                <w:r w:rsidRPr="00842DFA">
                  <w:t xml:space="preserve">Adrienne </w:t>
                </w:r>
              </w:p>
            </w:tc>
          </w:sdtContent>
        </w:sdt>
        <w:sdt>
          <w:sdtPr>
            <w:alias w:val="Middle name"/>
            <w:tag w:val="authorMiddleName"/>
            <w:id w:val="-2076034781"/>
            <w:placeholder>
              <w:docPart w:val="E8EF6C9EB75AD94881ACAB6C451F59AB"/>
            </w:placeholder>
            <w:showingPlcHdr/>
            <w:text/>
          </w:sdtPr>
          <w:sdtEndPr/>
          <w:sdtContent>
            <w:tc>
              <w:tcPr>
                <w:tcW w:w="2551" w:type="dxa"/>
              </w:tcPr>
              <w:p w14:paraId="181FD131" w14:textId="77777777" w:rsidR="006F22AC" w:rsidRDefault="006F22AC" w:rsidP="00922950">
                <w:r>
                  <w:rPr>
                    <w:rStyle w:val="PlaceholderText"/>
                  </w:rPr>
                  <w:t>[Middle name]</w:t>
                </w:r>
              </w:p>
            </w:tc>
          </w:sdtContent>
        </w:sdt>
        <w:tc>
          <w:tcPr>
            <w:tcW w:w="2642" w:type="dxa"/>
          </w:tcPr>
          <w:p w14:paraId="17A90F95" w14:textId="77777777" w:rsidR="006F22AC" w:rsidRDefault="006F22AC" w:rsidP="00842DFA">
            <w:proofErr w:type="spellStart"/>
            <w:r w:rsidRPr="00136067">
              <w:rPr>
                <w:lang w:val="en-US"/>
              </w:rPr>
              <w:t>Stroik</w:t>
            </w:r>
            <w:proofErr w:type="spellEnd"/>
          </w:p>
        </w:tc>
      </w:tr>
      <w:tr w:rsidR="006F22AC" w14:paraId="4EF1356B" w14:textId="77777777" w:rsidTr="006F22AC">
        <w:trPr>
          <w:trHeight w:val="986"/>
        </w:trPr>
        <w:tc>
          <w:tcPr>
            <w:tcW w:w="491" w:type="dxa"/>
            <w:vMerge/>
            <w:shd w:val="clear" w:color="auto" w:fill="A6A6A6" w:themeFill="background1" w:themeFillShade="A6"/>
          </w:tcPr>
          <w:p w14:paraId="404F8B9E" w14:textId="77777777" w:rsidR="006F22AC" w:rsidRPr="001A6A06" w:rsidRDefault="006F22AC" w:rsidP="00CF1542">
            <w:pPr>
              <w:jc w:val="center"/>
              <w:rPr>
                <w:b/>
                <w:color w:val="FFFFFF" w:themeColor="background1"/>
              </w:rPr>
            </w:pPr>
          </w:p>
        </w:tc>
        <w:sdt>
          <w:sdtPr>
            <w:alias w:val="Biography"/>
            <w:tag w:val="authorBiography"/>
            <w:id w:val="938807824"/>
            <w:placeholder>
              <w:docPart w:val="5B8ABA4D8981EB4A877B969C9FAA1E28"/>
            </w:placeholder>
            <w:showingPlcHdr/>
          </w:sdtPr>
          <w:sdtEndPr/>
          <w:sdtContent>
            <w:tc>
              <w:tcPr>
                <w:tcW w:w="8562" w:type="dxa"/>
                <w:gridSpan w:val="4"/>
              </w:tcPr>
              <w:p w14:paraId="46ABFC0C" w14:textId="77777777" w:rsidR="006F22AC" w:rsidRDefault="006F22AC" w:rsidP="00922950">
                <w:r>
                  <w:rPr>
                    <w:rStyle w:val="PlaceholderText"/>
                  </w:rPr>
                  <w:t>[Enter your biography]</w:t>
                </w:r>
              </w:p>
            </w:tc>
          </w:sdtContent>
        </w:sdt>
      </w:tr>
      <w:tr w:rsidR="006F22AC" w14:paraId="21F58751" w14:textId="77777777" w:rsidTr="006F22AC">
        <w:trPr>
          <w:trHeight w:val="986"/>
        </w:trPr>
        <w:tc>
          <w:tcPr>
            <w:tcW w:w="491" w:type="dxa"/>
            <w:vMerge/>
            <w:shd w:val="clear" w:color="auto" w:fill="A6A6A6" w:themeFill="background1" w:themeFillShade="A6"/>
          </w:tcPr>
          <w:p w14:paraId="169B3AA4" w14:textId="77777777" w:rsidR="006F22AC" w:rsidRPr="001A6A06" w:rsidRDefault="006F22AC" w:rsidP="00CF1542">
            <w:pPr>
              <w:jc w:val="center"/>
              <w:rPr>
                <w:b/>
                <w:color w:val="FFFFFF" w:themeColor="background1"/>
              </w:rPr>
            </w:pPr>
          </w:p>
        </w:tc>
        <w:sdt>
          <w:sdtPr>
            <w:alias w:val="Affiliation"/>
            <w:tag w:val="affiliation"/>
            <w:id w:val="2012937915"/>
            <w:placeholder>
              <w:docPart w:val="E07B5DEAB2BC6B468727190DBC539617"/>
            </w:placeholder>
            <w:showingPlcHdr/>
            <w:text/>
          </w:sdtPr>
          <w:sdtEndPr/>
          <w:sdtContent>
            <w:tc>
              <w:tcPr>
                <w:tcW w:w="8562" w:type="dxa"/>
                <w:gridSpan w:val="4"/>
              </w:tcPr>
              <w:p w14:paraId="5C256737" w14:textId="77777777" w:rsidR="006F22AC" w:rsidRDefault="006F22AC" w:rsidP="00B574C9">
                <w:r>
                  <w:rPr>
                    <w:rStyle w:val="PlaceholderText"/>
                  </w:rPr>
                  <w:t>[Enter the institution with which you are affiliated]</w:t>
                </w:r>
              </w:p>
            </w:tc>
          </w:sdtContent>
        </w:sdt>
      </w:tr>
    </w:tbl>
    <w:p w14:paraId="6354FC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25A5DE" w14:textId="77777777" w:rsidTr="00244BB0">
        <w:tc>
          <w:tcPr>
            <w:tcW w:w="9016" w:type="dxa"/>
            <w:shd w:val="clear" w:color="auto" w:fill="A6A6A6" w:themeFill="background1" w:themeFillShade="A6"/>
            <w:tcMar>
              <w:top w:w="113" w:type="dxa"/>
              <w:bottom w:w="113" w:type="dxa"/>
            </w:tcMar>
          </w:tcPr>
          <w:p w14:paraId="4E5C1F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6BF7CE" w14:textId="77777777" w:rsidTr="003F0D73">
        <w:sdt>
          <w:sdtPr>
            <w:alias w:val="Article headword"/>
            <w:tag w:val="articleHeadword"/>
            <w:id w:val="-361440020"/>
            <w:placeholder>
              <w:docPart w:val="4525A66C5E5DCC46AE7A626E49E0DE07"/>
            </w:placeholder>
            <w:text/>
          </w:sdtPr>
          <w:sdtEndPr/>
          <w:sdtContent>
            <w:tc>
              <w:tcPr>
                <w:tcW w:w="9016" w:type="dxa"/>
                <w:tcMar>
                  <w:top w:w="113" w:type="dxa"/>
                  <w:bottom w:w="113" w:type="dxa"/>
                </w:tcMar>
              </w:tcPr>
              <w:p w14:paraId="22591449" w14:textId="77777777" w:rsidR="003F0D73" w:rsidRPr="00FB589A" w:rsidRDefault="006F22AC" w:rsidP="003067E2">
                <w:r w:rsidRPr="005B5878">
                  <w:rPr>
                    <w:lang w:val="en-US"/>
                  </w:rPr>
                  <w:t>Dance Marathons</w:t>
                </w:r>
              </w:p>
            </w:tc>
          </w:sdtContent>
        </w:sdt>
      </w:tr>
      <w:tr w:rsidR="00464699" w14:paraId="091F3E06" w14:textId="77777777" w:rsidTr="00842DFA">
        <w:sdt>
          <w:sdtPr>
            <w:alias w:val="Variant headwords"/>
            <w:tag w:val="variantHeadwords"/>
            <w:id w:val="173464402"/>
            <w:placeholder>
              <w:docPart w:val="E44224268C49B7408CB9BF37411E9DFC"/>
            </w:placeholder>
            <w:showingPlcHdr/>
          </w:sdtPr>
          <w:sdtEndPr/>
          <w:sdtContent>
            <w:tc>
              <w:tcPr>
                <w:tcW w:w="9016" w:type="dxa"/>
                <w:tcMar>
                  <w:top w:w="113" w:type="dxa"/>
                  <w:bottom w:w="113" w:type="dxa"/>
                </w:tcMar>
              </w:tcPr>
              <w:p w14:paraId="1F0E78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B5D1BD" w14:textId="77777777" w:rsidTr="003F0D73">
        <w:sdt>
          <w:sdtPr>
            <w:alias w:val="Abstract"/>
            <w:tag w:val="abstract"/>
            <w:id w:val="-635871867"/>
            <w:placeholder>
              <w:docPart w:val="CE7D25259DBFBD43B77BE883FBD001E1"/>
            </w:placeholder>
          </w:sdtPr>
          <w:sdtEndPr/>
          <w:sdtContent>
            <w:tc>
              <w:tcPr>
                <w:tcW w:w="9016" w:type="dxa"/>
                <w:tcMar>
                  <w:top w:w="113" w:type="dxa"/>
                  <w:bottom w:w="113" w:type="dxa"/>
                </w:tcMar>
              </w:tcPr>
              <w:p w14:paraId="0E9B165E" w14:textId="769E9163" w:rsidR="00E85A05" w:rsidRDefault="003067E2" w:rsidP="00927DCF">
                <w:r w:rsidRPr="00192A63">
                  <w:t xml:space="preserve">In a </w:t>
                </w:r>
                <w:r w:rsidR="00842DFA">
                  <w:t>modernis</w:t>
                </w:r>
                <w:r>
                  <w:t xml:space="preserve">ing </w:t>
                </w:r>
                <w:r w:rsidRPr="00192A63">
                  <w:t>society underg</w:t>
                </w:r>
                <w:r w:rsidR="000D2B69">
                  <w:t>oing rapidly increasing mechanisation, industrialisation, urbanis</w:t>
                </w:r>
                <w:r w:rsidRPr="00192A63">
                  <w:t>ation,</w:t>
                </w:r>
                <w:r>
                  <w:t xml:space="preserve"> commercialism</w:t>
                </w:r>
                <w:r w:rsidR="007710A9">
                  <w:t>,</w:t>
                </w:r>
                <w:r>
                  <w:t xml:space="preserve"> and consumerism, </w:t>
                </w:r>
                <w:r w:rsidR="00B87732">
                  <w:t xml:space="preserve">the </w:t>
                </w:r>
                <w:r>
                  <w:t xml:space="preserve">dance marathons </w:t>
                </w:r>
                <w:r w:rsidRPr="00192A63">
                  <w:t xml:space="preserve">of the 1920s and 1930s </w:t>
                </w:r>
                <w:r>
                  <w:t>reflected s</w:t>
                </w:r>
                <w:r w:rsidR="000D2B69">
                  <w:t xml:space="preserve">ocial developments of the era. </w:t>
                </w:r>
                <w:r>
                  <w:t>Initially</w:t>
                </w:r>
                <w:r w:rsidR="007934F8">
                  <w:t>,</w:t>
                </w:r>
                <w:r>
                  <w:t xml:space="preserve"> competing dancer</w:t>
                </w:r>
                <w:r w:rsidR="007934F8">
                  <w:t>s</w:t>
                </w:r>
                <w:r w:rsidRPr="00192A63">
                  <w:t xml:space="preserve"> </w:t>
                </w:r>
                <w:r w:rsidR="007934F8">
                  <w:t>(</w:t>
                </w:r>
                <w:r w:rsidRPr="00192A63">
                  <w:t xml:space="preserve">working-class </w:t>
                </w:r>
                <w:r w:rsidR="007934F8">
                  <w:t>women</w:t>
                </w:r>
                <w:r w:rsidRPr="00192A63">
                  <w:t xml:space="preserve"> in particu</w:t>
                </w:r>
                <w:r>
                  <w:t>lar</w:t>
                </w:r>
                <w:r w:rsidR="007934F8">
                  <w:t>) would dance with and exhaust</w:t>
                </w:r>
                <w:r>
                  <w:t xml:space="preserve"> multiple partners</w:t>
                </w:r>
                <w:r w:rsidRPr="00A26586">
                  <w:t xml:space="preserve"> </w:t>
                </w:r>
                <w:r>
                  <w:t>ov</w:t>
                </w:r>
                <w:r w:rsidR="000E7636">
                  <w:t xml:space="preserve">er the course of a day or two. </w:t>
                </w:r>
                <w:r>
                  <w:t xml:space="preserve">This practice altered the purpose of social dancing from being about the pleasure of the couple to being about the achievements of the individual. These </w:t>
                </w:r>
                <w:r w:rsidR="000E7636">
                  <w:t>women</w:t>
                </w:r>
                <w:r>
                  <w:t xml:space="preserve"> </w:t>
                </w:r>
                <w:r w:rsidRPr="00D361F4">
                  <w:t>demonstrated</w:t>
                </w:r>
                <w:r>
                  <w:t xml:space="preserve"> their physical abilities throug</w:t>
                </w:r>
                <w:bookmarkStart w:id="0" w:name="_GoBack"/>
                <w:bookmarkEnd w:id="0"/>
                <w:r>
                  <w:t xml:space="preserve">h a leisure endeavour </w:t>
                </w:r>
                <w:r w:rsidRPr="00D361F4">
                  <w:t xml:space="preserve">at a time when Prohibition </w:t>
                </w:r>
                <w:r>
                  <w:t xml:space="preserve">sought to control embodied leisure </w:t>
                </w:r>
                <w:r w:rsidR="007934F8">
                  <w:t xml:space="preserve">activities. </w:t>
                </w:r>
                <w:r>
                  <w:t xml:space="preserve">Later, dance marathons involved male-female couples dancing </w:t>
                </w:r>
                <w:r w:rsidR="007E480C">
                  <w:t>in competition</w:t>
                </w:r>
                <w:r>
                  <w:t xml:space="preserve"> </w:t>
                </w:r>
                <w:r w:rsidR="007E480C">
                  <w:t xml:space="preserve">with </w:t>
                </w:r>
                <w:r>
                  <w:t>other couples</w:t>
                </w:r>
                <w:r w:rsidR="00D7492D">
                  <w:t>. During the Great Depression, d</w:t>
                </w:r>
                <w:r w:rsidRPr="00192A63">
                  <w:t xml:space="preserve">ance marathons </w:t>
                </w:r>
                <w:r w:rsidR="00D7492D">
                  <w:t>functioned as a source of financial and symbolic opportunity for contestants</w:t>
                </w:r>
                <w:r w:rsidR="007710A9">
                  <w:t xml:space="preserve"> and audiences</w:t>
                </w:r>
                <w:r w:rsidR="00D7492D">
                  <w:t>. While dance marathons rewarded endurance, suffering, and survival, they also offered opportun</w:t>
                </w:r>
                <w:r w:rsidR="00927DCF">
                  <w:t>ities for financial gain (winne</w:t>
                </w:r>
                <w:r w:rsidR="00D7492D">
                  <w:t>r</w:t>
                </w:r>
                <w:r w:rsidR="00927DCF">
                  <w:t>s</w:t>
                </w:r>
                <w:r w:rsidR="00D7492D">
                  <w:t xml:space="preserve"> received cash prizes).</w:t>
                </w:r>
                <w:r>
                  <w:t xml:space="preserve"> </w:t>
                </w:r>
                <w:r w:rsidR="00633C6B">
                  <w:t xml:space="preserve">What’s more, the </w:t>
                </w:r>
                <w:r>
                  <w:t>competing d</w:t>
                </w:r>
                <w:r w:rsidRPr="00CA45DE">
                  <w:t>ance</w:t>
                </w:r>
                <w:r>
                  <w:t>rs</w:t>
                </w:r>
                <w:r w:rsidR="00633C6B">
                  <w:t>’</w:t>
                </w:r>
                <w:r w:rsidRPr="00CA45DE">
                  <w:t xml:space="preserve"> </w:t>
                </w:r>
                <w:r w:rsidR="00633C6B">
                  <w:t xml:space="preserve">struggle to continue dancing mirrored the widespread struggle </w:t>
                </w:r>
                <w:r>
                  <w:t xml:space="preserve">to survive everyday life. </w:t>
                </w:r>
                <w:r w:rsidR="00244200">
                  <w:t xml:space="preserve">Dance marathons created </w:t>
                </w:r>
                <w:r>
                  <w:t>local a</w:t>
                </w:r>
                <w:r w:rsidR="00244200">
                  <w:t>nd national celebrities as well, thus creating opportunities for</w:t>
                </w:r>
                <w:r>
                  <w:t xml:space="preserve"> promoters </w:t>
                </w:r>
                <w:r w:rsidRPr="00192A63">
                  <w:t>to earn profits</w:t>
                </w:r>
                <w:r w:rsidR="00244200">
                  <w:t xml:space="preserve"> by commercialis</w:t>
                </w:r>
                <w:r w:rsidRPr="00192A63">
                  <w:t xml:space="preserve">ing </w:t>
                </w:r>
                <w:r w:rsidR="00244200">
                  <w:t>and theatricalis</w:t>
                </w:r>
                <w:r>
                  <w:t xml:space="preserve">ing </w:t>
                </w:r>
                <w:r w:rsidR="00244200">
                  <w:t>this</w:t>
                </w:r>
                <w:r>
                  <w:t xml:space="preserve"> new leisure activity</w:t>
                </w:r>
                <w:r w:rsidRPr="00A6054E">
                  <w:t>.</w:t>
                </w:r>
                <w:r w:rsidR="00927DCF">
                  <w:t xml:space="preserve"> </w:t>
                </w:r>
                <w:r>
                  <w:t xml:space="preserve">Dance marathons thrived </w:t>
                </w:r>
                <w:r w:rsidRPr="00CA45DE">
                  <w:t>until the U.S.</w:t>
                </w:r>
                <w:r w:rsidRPr="00192A63">
                  <w:t xml:space="preserve"> economy began to re</w:t>
                </w:r>
                <w:r w:rsidR="00927DCF">
                  <w:t xml:space="preserve">cover during and after the </w:t>
                </w:r>
                <w:r>
                  <w:t>Second World War</w:t>
                </w:r>
                <w:r w:rsidRPr="00192A63">
                  <w:t xml:space="preserve">. </w:t>
                </w:r>
              </w:p>
            </w:tc>
          </w:sdtContent>
        </w:sdt>
      </w:tr>
      <w:tr w:rsidR="003F0D73" w14:paraId="4B0AFBC8" w14:textId="77777777" w:rsidTr="003F0D73">
        <w:sdt>
          <w:sdtPr>
            <w:alias w:val="Article text"/>
            <w:tag w:val="articleText"/>
            <w:id w:val="634067588"/>
            <w:placeholder>
              <w:docPart w:val="EDF248133B38EF4BA1272638CA977B36"/>
            </w:placeholder>
          </w:sdtPr>
          <w:sdtEndPr>
            <w:rPr>
              <w:vanish/>
              <w:highlight w:val="yellow"/>
            </w:rPr>
          </w:sdtEndPr>
          <w:sdtContent>
            <w:tc>
              <w:tcPr>
                <w:tcW w:w="9016" w:type="dxa"/>
                <w:tcMar>
                  <w:top w:w="113" w:type="dxa"/>
                  <w:bottom w:w="113" w:type="dxa"/>
                </w:tcMar>
              </w:tcPr>
              <w:sdt>
                <w:sdtPr>
                  <w:alias w:val="Abstract"/>
                  <w:tag w:val="abstract"/>
                  <w:id w:val="519437088"/>
                  <w:placeholder>
                    <w:docPart w:val="A401373D6BE7BD46B333D06EECD5291F"/>
                  </w:placeholder>
                </w:sdtPr>
                <w:sdtEndPr/>
                <w:sdtContent>
                  <w:sdt>
                    <w:sdtPr>
                      <w:alias w:val="Abstract"/>
                      <w:tag w:val="abstract"/>
                      <w:id w:val="-1103487551"/>
                      <w:placeholder>
                        <w:docPart w:val="784344CE12304344953751CC76A13EBE"/>
                      </w:placeholder>
                    </w:sdtPr>
                    <w:sdtEndPr/>
                    <w:sdtContent>
                      <w:p w14:paraId="757A7CE7" w14:textId="57F567BE" w:rsidR="00927DCF" w:rsidRDefault="00EC458E" w:rsidP="003067E2">
                        <w:r w:rsidRPr="00192A63">
                          <w:t xml:space="preserve">In a </w:t>
                        </w:r>
                        <w:r>
                          <w:t xml:space="preserve">modernising </w:t>
                        </w:r>
                        <w:r w:rsidRPr="00192A63">
                          <w:t>society underg</w:t>
                        </w:r>
                        <w:r>
                          <w:t>oing rapidly increasing mechanisation, industrialisation, urbanis</w:t>
                        </w:r>
                        <w:r w:rsidRPr="00192A63">
                          <w:t>ation,</w:t>
                        </w:r>
                        <w:r>
                          <w:t xml:space="preserve"> commercialism, and consumerism, the dance marathons </w:t>
                        </w:r>
                        <w:r w:rsidRPr="00192A63">
                          <w:t xml:space="preserve">of the 1920s and 1930s </w:t>
                        </w:r>
                        <w:r>
                          <w:t>reflected social developments of the era. Initially, competing dancers</w:t>
                        </w:r>
                        <w:r w:rsidRPr="00192A63">
                          <w:t xml:space="preserve"> </w:t>
                        </w:r>
                        <w:r>
                          <w:t>(</w:t>
                        </w:r>
                        <w:r w:rsidRPr="00192A63">
                          <w:t xml:space="preserve">working-class </w:t>
                        </w:r>
                        <w:r>
                          <w:t>women</w:t>
                        </w:r>
                        <w:r w:rsidRPr="00192A63">
                          <w:t xml:space="preserve"> in particu</w:t>
                        </w:r>
                        <w:r>
                          <w:t>lar) would dance with and exhaust multiple partners</w:t>
                        </w:r>
                        <w:r w:rsidRPr="00A26586">
                          <w:t xml:space="preserve"> </w:t>
                        </w:r>
                        <w:r>
                          <w:t xml:space="preserve">over the course of a day or two. This practice altered the purpose of social dancing from being about the pleasure of the couple to being about the achievements of the individual. These women </w:t>
                        </w:r>
                        <w:r w:rsidRPr="00D361F4">
                          <w:t>demonstrated</w:t>
                        </w:r>
                        <w:r>
                          <w:t xml:space="preserve"> their physical abilities through a leisure endeavour </w:t>
                        </w:r>
                        <w:r w:rsidRPr="00D361F4">
                          <w:t xml:space="preserve">at a time when Prohibition </w:t>
                        </w:r>
                        <w:r>
                          <w:t>sought to control embodied leisure activities. Later, dance marathons involved male-female couples dancing in competition with other couples. During the Great Depression, d</w:t>
                        </w:r>
                        <w:r w:rsidRPr="00192A63">
                          <w:t xml:space="preserve">ance marathons </w:t>
                        </w:r>
                        <w:r>
                          <w:t>functioned as a source of financial and symbolic opportunity for contestants and audiences. While dance marathons rewarded endurance, suffering, and survival, they also offered opportunities for financial gain (winners received cash prizes). What’s more, the competing d</w:t>
                        </w:r>
                        <w:r w:rsidRPr="00CA45DE">
                          <w:t>ance</w:t>
                        </w:r>
                        <w:r>
                          <w:t>rs’</w:t>
                        </w:r>
                        <w:r w:rsidRPr="00CA45DE">
                          <w:t xml:space="preserve"> </w:t>
                        </w:r>
                        <w:r>
                          <w:t xml:space="preserve">struggle to continue dancing mirrored the widespread struggle to survive everyday life. Dance marathons created local and national celebrities as well, thus creating opportunities for promoters </w:t>
                        </w:r>
                        <w:r w:rsidRPr="00192A63">
                          <w:t>to earn profits</w:t>
                        </w:r>
                        <w:r>
                          <w:t xml:space="preserve"> by commercialis</w:t>
                        </w:r>
                        <w:r w:rsidRPr="00192A63">
                          <w:t xml:space="preserve">ing </w:t>
                        </w:r>
                        <w:r>
                          <w:t>and theatricalising this new leisure activity</w:t>
                        </w:r>
                        <w:r w:rsidRPr="00A6054E">
                          <w:t>.</w:t>
                        </w:r>
                        <w:r>
                          <w:t xml:space="preserve"> Dance marathons thrived </w:t>
                        </w:r>
                        <w:r w:rsidRPr="00CA45DE">
                          <w:t>until the U.S.</w:t>
                        </w:r>
                        <w:r w:rsidRPr="00192A63">
                          <w:t xml:space="preserve"> economy began to re</w:t>
                        </w:r>
                        <w:r>
                          <w:t>cover during and after the Second World War</w:t>
                        </w:r>
                        <w:r w:rsidRPr="00192A63">
                          <w:t xml:space="preserve">. </w:t>
                        </w:r>
                      </w:p>
                    </w:sdtContent>
                  </w:sdt>
                  <w:p w14:paraId="1482B31B" w14:textId="77777777" w:rsidR="00EC458E" w:rsidRPr="00192A63" w:rsidRDefault="00EC458E" w:rsidP="003067E2"/>
                  <w:p w14:paraId="49D04CF8" w14:textId="43A6F00D" w:rsidR="006F22AC" w:rsidRDefault="006F22AC" w:rsidP="003067E2">
                    <w:r w:rsidRPr="00C02B03">
                      <w:t xml:space="preserve">The English dance instructors </w:t>
                    </w:r>
                    <w:proofErr w:type="spellStart"/>
                    <w:r w:rsidRPr="00C02B03">
                      <w:t>Olie</w:t>
                    </w:r>
                    <w:proofErr w:type="spellEnd"/>
                    <w:r w:rsidRPr="00C02B03">
                      <w:t xml:space="preserve"> </w:t>
                    </w:r>
                    <w:proofErr w:type="spellStart"/>
                    <w:r w:rsidRPr="00C02B03">
                      <w:t>Finnerty</w:t>
                    </w:r>
                    <w:proofErr w:type="spellEnd"/>
                    <w:r w:rsidRPr="00C02B03">
                      <w:t xml:space="preserve"> and Edgar Van </w:t>
                    </w:r>
                    <w:proofErr w:type="spellStart"/>
                    <w:r w:rsidRPr="00C02B03">
                      <w:t>Ollefin</w:t>
                    </w:r>
                    <w:proofErr w:type="spellEnd"/>
                    <w:r w:rsidRPr="00C02B03">
                      <w:t xml:space="preserve"> launched the dance marathon </w:t>
                    </w:r>
                    <w:r w:rsidRPr="00C02B03">
                      <w:lastRenderedPageBreak/>
                      <w:t xml:space="preserve">fad when they danced for seven hours on </w:t>
                    </w:r>
                    <w:r w:rsidR="004752AE">
                      <w:t xml:space="preserve">18 February 1923. </w:t>
                    </w:r>
                    <w:r w:rsidRPr="00C02B03">
                      <w:t xml:space="preserve">The popularity of dance marathons in </w:t>
                    </w:r>
                    <w:r w:rsidR="004752AE">
                      <w:t xml:space="preserve">the U.S. (where the activity received its largest </w:t>
                    </w:r>
                    <w:r>
                      <w:t>following</w:t>
                    </w:r>
                    <w:r w:rsidR="004752AE">
                      <w:t xml:space="preserve">) </w:t>
                    </w:r>
                    <w:r w:rsidRPr="00C02B03">
                      <w:t xml:space="preserve">exploded after Alma Cummings danced for twenty-seven hours in New York City on </w:t>
                    </w:r>
                    <w:r w:rsidR="00D5652E">
                      <w:t xml:space="preserve">30-31 March </w:t>
                    </w:r>
                    <w:r w:rsidRPr="00C02B03">
                      <w:t>1923</w:t>
                    </w:r>
                    <w:r w:rsidR="004752AE">
                      <w:t xml:space="preserve">, just six weeks after </w:t>
                    </w:r>
                    <w:proofErr w:type="spellStart"/>
                    <w:r w:rsidR="004752AE">
                      <w:t>Finnerty</w:t>
                    </w:r>
                    <w:proofErr w:type="spellEnd"/>
                    <w:r w:rsidR="004752AE">
                      <w:t xml:space="preserve"> and </w:t>
                    </w:r>
                    <w:proofErr w:type="spellStart"/>
                    <w:r w:rsidR="004752AE">
                      <w:t>Ollefin’s</w:t>
                    </w:r>
                    <w:proofErr w:type="spellEnd"/>
                    <w:r w:rsidR="004752AE">
                      <w:t xml:space="preserve"> feat. </w:t>
                    </w:r>
                    <w:r w:rsidRPr="00C02B03">
                      <w:t xml:space="preserve">After exhausting six different partners, </w:t>
                    </w:r>
                    <w:r w:rsidR="004752AE">
                      <w:t>Cummings received significant publicity</w:t>
                    </w:r>
                    <w:r w:rsidRPr="00C02B03">
                      <w:t>,</w:t>
                    </w:r>
                    <w:r w:rsidR="004752AE">
                      <w:t xml:space="preserve"> and</w:t>
                    </w:r>
                    <w:r w:rsidRPr="00C02B03">
                      <w:t xml:space="preserve"> </w:t>
                    </w:r>
                    <w:r w:rsidR="004752AE">
                      <w:t>‘</w:t>
                    </w:r>
                    <w:r w:rsidRPr="004752AE">
                      <w:t>The Star Spangled Banner</w:t>
                    </w:r>
                    <w:r w:rsidR="004752AE">
                      <w:t>’</w:t>
                    </w:r>
                    <w:r w:rsidRPr="00C02B03">
                      <w:t xml:space="preserve"> </w:t>
                    </w:r>
                    <w:r w:rsidR="004752AE">
                      <w:t>was played</w:t>
                    </w:r>
                    <w:r w:rsidRPr="00C02B03">
                      <w:t xml:space="preserve"> as </w:t>
                    </w:r>
                    <w:r w:rsidR="00472BA3">
                      <w:t>she</w:t>
                    </w:r>
                    <w:r w:rsidRPr="00C02B03">
                      <w:t xml:space="preserve"> claimed t</w:t>
                    </w:r>
                    <w:r w:rsidR="00472BA3">
                      <w:t xml:space="preserve">he record for nonstop dancing. </w:t>
                    </w:r>
                    <w:r>
                      <w:t>This</w:t>
                    </w:r>
                    <w:r w:rsidR="00992ED7">
                      <w:t xml:space="preserve"> feat was considered a great</w:t>
                    </w:r>
                    <w:r w:rsidRPr="00C02B03">
                      <w:t xml:space="preserve"> physical achievement for </w:t>
                    </w:r>
                    <w:r w:rsidR="00992ED7">
                      <w:t xml:space="preserve">American women, </w:t>
                    </w:r>
                    <w:r w:rsidRPr="00C02B03">
                      <w:t>and many working-class women followed Cummings’ lead into the world of dance marathons</w:t>
                    </w:r>
                    <w:r>
                      <w:t xml:space="preserve"> </w:t>
                    </w:r>
                    <w:r w:rsidR="00992ED7">
                      <w:t>in</w:t>
                    </w:r>
                    <w:r>
                      <w:t xml:space="preserve"> the 1920s</w:t>
                    </w:r>
                    <w:r w:rsidRPr="00C02B03">
                      <w:t xml:space="preserve">.  </w:t>
                    </w:r>
                  </w:p>
                  <w:p w14:paraId="041AA3E6" w14:textId="77777777" w:rsidR="006A64EC" w:rsidRDefault="006A64EC" w:rsidP="003067E2"/>
                  <w:p w14:paraId="54A62EC0" w14:textId="22D9E075" w:rsidR="006A64EC" w:rsidRDefault="006A64EC" w:rsidP="006368C4">
                    <w:r>
                      <w:t>Image: marathoners.jpg</w:t>
                    </w:r>
                  </w:p>
                  <w:p w14:paraId="178E5EAA" w14:textId="36651FB9" w:rsidR="006A64EC" w:rsidRDefault="006A64EC" w:rsidP="006368C4">
                    <w:pPr>
                      <w:pStyle w:val="Caption"/>
                      <w:keepNext/>
                      <w:spacing w:after="0"/>
                    </w:pPr>
                    <w:r>
                      <w:t xml:space="preserve">Figure </w:t>
                    </w:r>
                    <w:r w:rsidR="006368C4">
                      <w:fldChar w:fldCharType="begin"/>
                    </w:r>
                    <w:r w:rsidR="006368C4">
                      <w:instrText xml:space="preserve"> SEQ Figure \* ARABIC </w:instrText>
                    </w:r>
                    <w:r w:rsidR="006368C4">
                      <w:fldChar w:fldCharType="separate"/>
                    </w:r>
                    <w:r w:rsidR="0039056C">
                      <w:rPr>
                        <w:noProof/>
                      </w:rPr>
                      <w:t>1</w:t>
                    </w:r>
                    <w:r w:rsidR="006368C4">
                      <w:rPr>
                        <w:noProof/>
                      </w:rPr>
                      <w:fldChar w:fldCharType="end"/>
                    </w:r>
                    <w:r>
                      <w:t xml:space="preserve"> Dance marathon couples</w:t>
                    </w:r>
                  </w:p>
                  <w:p w14:paraId="7CAD580C" w14:textId="7A5D60D2" w:rsidR="006A64EC" w:rsidRPr="00C02B03" w:rsidRDefault="006368C4" w:rsidP="006368C4">
                    <w:hyperlink r:id="rId9" w:history="1">
                      <w:r w:rsidR="006A64EC" w:rsidRPr="00192A63">
                        <w:rPr>
                          <w:rStyle w:val="Hyperlink"/>
                          <w:rFonts w:ascii="Times New Roman" w:hAnsi="Times New Roman" w:cs="Times New Roman"/>
                          <w:sz w:val="24"/>
                          <w:szCs w:val="24"/>
                        </w:rPr>
                        <w:t>http://www.dancespirit.com/wp-content/uploads/2012/07/Screen-shot-2012-07-23-at-11.50.55-AM.png</w:t>
                      </w:r>
                    </w:hyperlink>
                  </w:p>
                  <w:p w14:paraId="5725A507" w14:textId="77777777" w:rsidR="006F22AC" w:rsidRPr="00A438F5" w:rsidRDefault="006F22AC" w:rsidP="003067E2">
                    <w:pPr>
                      <w:rPr>
                        <w:sz w:val="18"/>
                        <w:szCs w:val="18"/>
                      </w:rPr>
                    </w:pPr>
                  </w:p>
                  <w:p w14:paraId="5A38DCB3" w14:textId="5DB89029" w:rsidR="006F22AC" w:rsidRDefault="006F22AC" w:rsidP="003067E2">
                    <w:r w:rsidRPr="00C02B03">
                      <w:t>The principles of and reasons for participating in dance marathons in America changed significa</w:t>
                    </w:r>
                    <w:r w:rsidR="00F236D5">
                      <w:t xml:space="preserve">ntly by the end of the decade. </w:t>
                    </w:r>
                    <w:r w:rsidRPr="00C02B03">
                      <w:t xml:space="preserve">Initially, nonstop dancing </w:t>
                    </w:r>
                    <w:r>
                      <w:t xml:space="preserve">by individuals with a series of partners </w:t>
                    </w:r>
                    <w:r w:rsidR="00FC09D9">
                      <w:t xml:space="preserve">defined dance marathons. There was no charge for admission, </w:t>
                    </w:r>
                    <w:r>
                      <w:t xml:space="preserve">no steadfast </w:t>
                    </w:r>
                    <w:r w:rsidR="00A907FF">
                      <w:t>rules existed</w:t>
                    </w:r>
                    <w:r w:rsidR="00610F08">
                      <w:t>, and f</w:t>
                    </w:r>
                    <w:r w:rsidRPr="00C02B03">
                      <w:t xml:space="preserve">riends and family </w:t>
                    </w:r>
                    <w:r w:rsidR="00E35909">
                      <w:t xml:space="preserve">of the dancers </w:t>
                    </w:r>
                    <w:r w:rsidRPr="00C02B03">
                      <w:t xml:space="preserve">came to watch </w:t>
                    </w:r>
                    <w:r w:rsidR="00E35909">
                      <w:t>attempts at</w:t>
                    </w:r>
                    <w:r w:rsidRPr="00C02B03">
                      <w:t xml:space="preserve"> a new record </w:t>
                    </w:r>
                    <w:r w:rsidR="00E35909">
                      <w:t xml:space="preserve">that the press might document. </w:t>
                    </w:r>
                    <w:r w:rsidR="00E561EC">
                      <w:t>This event structure, however,</w:t>
                    </w:r>
                    <w:r w:rsidRPr="00C02B03">
                      <w:t xml:space="preserve"> fail</w:t>
                    </w:r>
                    <w:r w:rsidR="00E561EC">
                      <w:t>ed to entertain</w:t>
                    </w:r>
                    <w:r>
                      <w:t xml:space="preserve"> on a mass scale</w:t>
                    </w:r>
                    <w:r w:rsidR="00D5652E">
                      <w:t xml:space="preserve">. </w:t>
                    </w:r>
                    <w:r w:rsidRPr="00C02B03">
                      <w:t>Toward</w:t>
                    </w:r>
                    <w:r w:rsidR="00D5652E">
                      <w:t>s</w:t>
                    </w:r>
                    <w:r w:rsidRPr="00C02B03">
                      <w:t xml:space="preserve"> the end </w:t>
                    </w:r>
                    <w:r>
                      <w:t>of the 1920s a m</w:t>
                    </w:r>
                    <w:r w:rsidR="00D929E0">
                      <w:t xml:space="preserve">ore successful format materialised based on drama and standardisation, which carried over into the </w:t>
                    </w:r>
                    <w:r w:rsidR="00AC49CE">
                      <w:t xml:space="preserve">1930s. </w:t>
                    </w:r>
                    <w:r w:rsidR="00526AE1">
                      <w:t>Under the new format, m</w:t>
                    </w:r>
                    <w:r w:rsidRPr="00C02B03">
                      <w:t>arathoners maintained the same partner for the duration of the event</w:t>
                    </w:r>
                    <w:r w:rsidR="00526AE1">
                      <w:t>,</w:t>
                    </w:r>
                    <w:r w:rsidRPr="00C02B03">
                      <w:t xml:space="preserve"> but were allowed fifteen minutes per hou</w:t>
                    </w:r>
                    <w:r w:rsidR="00526AE1">
                      <w:t xml:space="preserve">r to attend to personal needs. </w:t>
                    </w:r>
                    <w:r w:rsidRPr="00C02B03">
                      <w:t>As the length of marathons grew, promoters included live big-band music and vaudeville entertainers to break up the mon</w:t>
                    </w:r>
                    <w:r w:rsidR="00735079">
                      <w:t>otony of watching marathoners</w:t>
                    </w:r>
                    <w:r w:rsidR="0095144A">
                      <w:t>, while p</w:t>
                    </w:r>
                    <w:r w:rsidRPr="00C02B03">
                      <w:t>romoters</w:t>
                    </w:r>
                    <w:r w:rsidR="0095144A">
                      <w:t xml:space="preserve"> also</w:t>
                    </w:r>
                    <w:r w:rsidRPr="00C02B03">
                      <w:t xml:space="preserve"> crafted fictional narratives about par</w:t>
                    </w:r>
                    <w:r>
                      <w:t>ticipants to engross observers.</w:t>
                    </w:r>
                    <w:r w:rsidR="0095144A">
                      <w:t xml:space="preserve"> </w:t>
                    </w:r>
                    <w:r>
                      <w:t xml:space="preserve">Audience members learned their stories through </w:t>
                    </w:r>
                    <w:r w:rsidRPr="002826F4">
                      <w:t xml:space="preserve">printed </w:t>
                    </w:r>
                    <w:r>
                      <w:t xml:space="preserve">‘dope’ sheets, </w:t>
                    </w:r>
                    <w:r w:rsidR="004B5B2D">
                      <w:t>live</w:t>
                    </w:r>
                    <w:r w:rsidR="00C32AF8">
                      <w:t xml:space="preserve"> commentaries</w:t>
                    </w:r>
                    <w:r>
                      <w:t xml:space="preserve"> by promoters and emcees, and conversations with dancers </w:t>
                    </w:r>
                    <w:r w:rsidR="00DD22BC">
                      <w:t xml:space="preserve">over the dance floor railings. </w:t>
                    </w:r>
                    <w:r>
                      <w:t>Promoters</w:t>
                    </w:r>
                    <w:r w:rsidRPr="00C02B03">
                      <w:t xml:space="preserve"> made up stories about contestants falling in love, exaggerated injuries, and even hosted fake weddings for the sake of business and entertainment.</w:t>
                    </w:r>
                    <w:r w:rsidR="001A79EE">
                      <w:t xml:space="preserve"> </w:t>
                    </w:r>
                  </w:p>
                  <w:p w14:paraId="595C3CE4" w14:textId="77777777" w:rsidR="006A64EC" w:rsidRDefault="006A64EC" w:rsidP="003067E2"/>
                  <w:p w14:paraId="51115579" w14:textId="71E6E06E" w:rsidR="006A64EC" w:rsidRDefault="006A64EC" w:rsidP="006368C4">
                    <w:r>
                      <w:t>Image: sponsors.jpg</w:t>
                    </w:r>
                  </w:p>
                  <w:p w14:paraId="5277B317" w14:textId="4F595E18" w:rsidR="006F22AC" w:rsidRDefault="006A64EC" w:rsidP="006368C4">
                    <w:r>
                      <w:t xml:space="preserve">Figure </w:t>
                    </w:r>
                    <w:r w:rsidR="006368C4">
                      <w:fldChar w:fldCharType="begin"/>
                    </w:r>
                    <w:r w:rsidR="006368C4">
                      <w:instrText xml:space="preserve"> SEQ Figure \* ARABIC </w:instrText>
                    </w:r>
                    <w:r w:rsidR="006368C4">
                      <w:fldChar w:fldCharType="separate"/>
                    </w:r>
                    <w:r w:rsidR="0039056C">
                      <w:rPr>
                        <w:noProof/>
                      </w:rPr>
                      <w:t>2</w:t>
                    </w:r>
                    <w:r w:rsidR="006368C4">
                      <w:rPr>
                        <w:noProof/>
                      </w:rPr>
                      <w:fldChar w:fldCharType="end"/>
                    </w:r>
                    <w:r>
                      <w:t xml:space="preserve"> </w:t>
                    </w:r>
                    <w:r w:rsidRPr="006A64EC">
                      <w:t>A marathon couple wearing matching sweaters advertising their sponsor</w:t>
                    </w:r>
                  </w:p>
                  <w:p w14:paraId="2E53420A" w14:textId="1030A85C" w:rsidR="006A64EC" w:rsidRPr="006A64EC" w:rsidRDefault="006368C4" w:rsidP="006368C4">
                    <w:hyperlink r:id="rId10" w:history="1">
                      <w:r w:rsidR="006A64EC" w:rsidRPr="00192A63">
                        <w:rPr>
                          <w:rStyle w:val="Hyperlink"/>
                          <w:rFonts w:ascii="Times New Roman" w:hAnsi="Times New Roman" w:cs="Times New Roman"/>
                          <w:sz w:val="24"/>
                          <w:szCs w:val="24"/>
                        </w:rPr>
                        <w:t>http://www.historylink.org/db_images/DanceMarathonDancers1935.jpg</w:t>
                      </w:r>
                    </w:hyperlink>
                  </w:p>
                  <w:p w14:paraId="5D5E48E5" w14:textId="77777777" w:rsidR="006A64EC" w:rsidRPr="006A64EC" w:rsidRDefault="006A64EC" w:rsidP="006A64EC"/>
                  <w:p w14:paraId="551E610E" w14:textId="2EDC06B0" w:rsidR="006F22AC" w:rsidRDefault="006427CA" w:rsidP="003067E2">
                    <w:r>
                      <w:t>Standardis</w:t>
                    </w:r>
                    <w:r w:rsidR="006F22AC">
                      <w:t xml:space="preserve">ed dance marathons </w:t>
                    </w:r>
                    <w:r w:rsidR="006F22AC" w:rsidRPr="00192A63">
                      <w:t>became espec</w:t>
                    </w:r>
                    <w:r w:rsidR="006F22AC">
                      <w:t xml:space="preserve">ially important during the </w:t>
                    </w:r>
                    <w:r w:rsidR="00DB5E17">
                      <w:t xml:space="preserve">Great </w:t>
                    </w:r>
                    <w:r w:rsidR="006F22AC">
                      <w:t>Depression</w:t>
                    </w:r>
                    <w:r w:rsidR="00DB5E17">
                      <w:t xml:space="preserve">. The </w:t>
                    </w:r>
                    <w:r w:rsidR="00D5652E">
                      <w:t xml:space="preserve">dancers’ </w:t>
                    </w:r>
                    <w:r w:rsidR="00DB5E17">
                      <w:t>struggles resonated with audiences, who struggled themselves to survive and persevere through everyday Depression-era life.</w:t>
                    </w:r>
                    <w:r w:rsidR="006F22AC" w:rsidRPr="00192A63">
                      <w:t xml:space="preserve"> </w:t>
                    </w:r>
                    <w:r w:rsidR="006F22AC">
                      <w:t xml:space="preserve">Dance marathons blurred performance and </w:t>
                    </w:r>
                    <w:r w:rsidR="00B20776">
                      <w:t xml:space="preserve">the concerns of </w:t>
                    </w:r>
                    <w:r w:rsidR="006F22AC">
                      <w:t xml:space="preserve">everyday </w:t>
                    </w:r>
                    <w:r w:rsidR="00B20776">
                      <w:t>life for the purposes of entertainment — w</w:t>
                    </w:r>
                    <w:r w:rsidR="006F22AC">
                      <w:t>inners inspired hope as they demonstrated that success was possible</w:t>
                    </w:r>
                    <w:r w:rsidR="00B20776">
                      <w:t xml:space="preserve"> despite great hardship</w:t>
                    </w:r>
                    <w:r w:rsidR="006F22AC">
                      <w:t>. P</w:t>
                    </w:r>
                    <w:r w:rsidR="006F22AC" w:rsidRPr="00192A63">
                      <w:t xml:space="preserve">articipants often included </w:t>
                    </w:r>
                    <w:r w:rsidR="006F22AC">
                      <w:t xml:space="preserve">local </w:t>
                    </w:r>
                    <w:r w:rsidR="006F22AC" w:rsidRPr="00192A63">
                      <w:t>working-class men and women facing financial hardships and unwanted free time</w:t>
                    </w:r>
                    <w:r w:rsidR="006F22AC">
                      <w:t xml:space="preserve"> due to unemployment, </w:t>
                    </w:r>
                    <w:r w:rsidR="00947C65">
                      <w:t>while others were</w:t>
                    </w:r>
                    <w:r w:rsidR="006F22AC">
                      <w:t xml:space="preserve"> professional competitors who</w:t>
                    </w:r>
                    <w:r w:rsidR="006F22AC" w:rsidRPr="00192A63">
                      <w:t xml:space="preserve"> trave</w:t>
                    </w:r>
                    <w:r w:rsidR="006F22AC">
                      <w:t>l</w:t>
                    </w:r>
                    <w:r w:rsidR="006F22AC" w:rsidRPr="00192A63">
                      <w:t>led from marath</w:t>
                    </w:r>
                    <w:r w:rsidR="00947C65">
                      <w:t xml:space="preserve">on to marathon to earn money. </w:t>
                    </w:r>
                    <w:r w:rsidR="006F22AC">
                      <w:t xml:space="preserve"> </w:t>
                    </w:r>
                  </w:p>
                  <w:p w14:paraId="0E6E8D18" w14:textId="77777777" w:rsidR="006A64EC" w:rsidRDefault="006A64EC" w:rsidP="003067E2"/>
                  <w:p w14:paraId="41FF701D" w14:textId="77777777" w:rsidR="0039056C" w:rsidRDefault="0039056C" w:rsidP="006368C4">
                    <w:r>
                      <w:t>Image: exhausted.jpg</w:t>
                    </w:r>
                  </w:p>
                  <w:p w14:paraId="3FBEEB7C" w14:textId="4B0D87D0" w:rsidR="0039056C" w:rsidRPr="0039056C" w:rsidRDefault="0039056C" w:rsidP="006368C4">
                    <w:pPr>
                      <w:pStyle w:val="Caption"/>
                      <w:keepNext/>
                      <w:spacing w:after="0"/>
                    </w:pPr>
                    <w:r>
                      <w:t xml:space="preserve">Figure </w:t>
                    </w:r>
                    <w:r w:rsidR="006368C4">
                      <w:fldChar w:fldCharType="begin"/>
                    </w:r>
                    <w:r w:rsidR="006368C4">
                      <w:instrText xml:space="preserve"> SEQ Figure \* ARABIC </w:instrText>
                    </w:r>
                    <w:r w:rsidR="006368C4">
                      <w:fldChar w:fldCharType="separate"/>
                    </w:r>
                    <w:r>
                      <w:rPr>
                        <w:noProof/>
                      </w:rPr>
                      <w:t>3</w:t>
                    </w:r>
                    <w:r w:rsidR="006368C4">
                      <w:rPr>
                        <w:noProof/>
                      </w:rPr>
                      <w:fldChar w:fldCharType="end"/>
                    </w:r>
                    <w:r>
                      <w:t xml:space="preserve"> </w:t>
                    </w:r>
                    <w:r w:rsidRPr="0039056C">
                      <w:t>Exhausted female marathoner supported by her male partner while dancing</w:t>
                    </w:r>
                  </w:p>
                  <w:p w14:paraId="7E1C2911" w14:textId="5FE39FC8" w:rsidR="006A64EC" w:rsidRDefault="006368C4" w:rsidP="006368C4">
                    <w:hyperlink r:id="rId11" w:history="1">
                      <w:r w:rsidR="006A64EC" w:rsidRPr="00192A63">
                        <w:rPr>
                          <w:rStyle w:val="Hyperlink"/>
                          <w:rFonts w:ascii="Times New Roman" w:hAnsi="Times New Roman" w:cs="Times New Roman"/>
                          <w:sz w:val="24"/>
                          <w:szCs w:val="24"/>
                        </w:rPr>
                        <w:t>http://farm3.static.flickr.com/2737/4472157688_82e2dc4d40.jpg</w:t>
                      </w:r>
                    </w:hyperlink>
                  </w:p>
                  <w:p w14:paraId="097E3EEA" w14:textId="77777777" w:rsidR="006F22AC" w:rsidRDefault="006F22AC" w:rsidP="003067E2"/>
                  <w:p w14:paraId="7D1FE116" w14:textId="4C21F255" w:rsidR="003F0D73" w:rsidRDefault="006F22AC" w:rsidP="00D5652E">
                    <w:r>
                      <w:t xml:space="preserve">Despite the waning </w:t>
                    </w:r>
                    <w:r w:rsidR="001636F3">
                      <w:t xml:space="preserve">popularity </w:t>
                    </w:r>
                    <w:r>
                      <w:t>of d</w:t>
                    </w:r>
                    <w:r w:rsidRPr="00192A63">
                      <w:t>ance marathons</w:t>
                    </w:r>
                    <w:r>
                      <w:t xml:space="preserve"> by the end of the 1</w:t>
                    </w:r>
                    <w:r w:rsidR="001636F3">
                      <w:t>930s</w:t>
                    </w:r>
                    <w:r>
                      <w:t xml:space="preserve"> </w:t>
                    </w:r>
                    <w:r w:rsidR="001636F3">
                      <w:t>(</w:t>
                    </w:r>
                    <w:r>
                      <w:t>owing to the end of the Depression and be</w:t>
                    </w:r>
                    <w:r w:rsidR="001636F3">
                      <w:t xml:space="preserve">ginning of the Second World War), dance marathons </w:t>
                    </w:r>
                    <w:r>
                      <w:t xml:space="preserve">contributed to the rise of </w:t>
                    </w:r>
                    <w:r w:rsidRPr="00192A63">
                      <w:t>new forms of popular entertainment</w:t>
                    </w:r>
                    <w:r w:rsidR="001636F3">
                      <w:t xml:space="preserve"> that continue today (</w:t>
                    </w:r>
                    <w:r w:rsidRPr="00192A63">
                      <w:t>roller derbies</w:t>
                    </w:r>
                    <w:r w:rsidR="001636F3">
                      <w:t>, for example)</w:t>
                    </w:r>
                    <w:r w:rsidR="00F07450">
                      <w:t xml:space="preserve">. </w:t>
                    </w:r>
                    <w:r w:rsidR="00B70E63">
                      <w:t xml:space="preserve">Dance marathons are also considered as </w:t>
                    </w:r>
                    <w:r w:rsidRPr="00192A63">
                      <w:t xml:space="preserve">precursors to the reality television shows </w:t>
                    </w:r>
                    <w:proofErr w:type="gramStart"/>
                    <w:r w:rsidRPr="00192A63">
                      <w:t>of</w:t>
                    </w:r>
                    <w:proofErr w:type="gramEnd"/>
                    <w:r w:rsidRPr="00192A63">
                      <w:t xml:space="preserve"> the </w:t>
                    </w:r>
                    <w:r w:rsidR="00D5652E">
                      <w:t>late 20</w:t>
                    </w:r>
                    <w:r w:rsidR="00D5652E" w:rsidRPr="00D5652E">
                      <w:rPr>
                        <w:vertAlign w:val="superscript"/>
                      </w:rPr>
                      <w:t>th</w:t>
                    </w:r>
                    <w:r w:rsidR="00D5652E">
                      <w:t xml:space="preserve"> and </w:t>
                    </w:r>
                    <w:r w:rsidR="00B70E63">
                      <w:t>21</w:t>
                    </w:r>
                    <w:r w:rsidR="00B70E63" w:rsidRPr="00B70E63">
                      <w:rPr>
                        <w:vertAlign w:val="superscript"/>
                      </w:rPr>
                      <w:t>st</w:t>
                    </w:r>
                    <w:r w:rsidR="00B70E63">
                      <w:t xml:space="preserve"> Century, including</w:t>
                    </w:r>
                    <w:r>
                      <w:t xml:space="preserve"> </w:t>
                    </w:r>
                    <w:r w:rsidRPr="00825215">
                      <w:rPr>
                        <w:i/>
                      </w:rPr>
                      <w:t>So You Think You Can Dance</w:t>
                    </w:r>
                    <w:r>
                      <w:t xml:space="preserve">, </w:t>
                    </w:r>
                    <w:r w:rsidRPr="00E81F3A">
                      <w:rPr>
                        <w:i/>
                      </w:rPr>
                      <w:t>American Idol</w:t>
                    </w:r>
                    <w:r>
                      <w:t xml:space="preserve">, and </w:t>
                    </w:r>
                    <w:r w:rsidRPr="00825215">
                      <w:rPr>
                        <w:i/>
                      </w:rPr>
                      <w:t>Survivor</w:t>
                    </w:r>
                    <w:r>
                      <w:t xml:space="preserve">. Audiences continue to be </w:t>
                    </w:r>
                    <w:r w:rsidRPr="00192A63">
                      <w:t>entertain</w:t>
                    </w:r>
                    <w:r>
                      <w:t>ed by the combination of competition with constructed</w:t>
                    </w:r>
                    <w:r w:rsidRPr="00192A63">
                      <w:t xml:space="preserve"> storylines an</w:t>
                    </w:r>
                    <w:r w:rsidR="00D5652E">
                      <w:t xml:space="preserve">d </w:t>
                    </w:r>
                    <w:r w:rsidR="00D5652E">
                      <w:lastRenderedPageBreak/>
                      <w:t>drama, and by the testing of</w:t>
                    </w:r>
                    <w:r w:rsidR="0018356C">
                      <w:t xml:space="preserve"> physical and emotional limits in hopes of financial gain and celebrity</w:t>
                    </w:r>
                    <w:r w:rsidR="00D5652E">
                      <w:t>.</w:t>
                    </w:r>
                    <w:r w:rsidR="005D7657">
                      <w:t xml:space="preserve"> </w:t>
                    </w:r>
                    <w:r w:rsidR="00D5652E">
                      <w:t>I</w:t>
                    </w:r>
                    <w:r w:rsidR="005D7657">
                      <w:t>t is difficult</w:t>
                    </w:r>
                    <w:r w:rsidR="00D5652E">
                      <w:t>, then,</w:t>
                    </w:r>
                    <w:r w:rsidR="005D7657">
                      <w:t xml:space="preserve"> to ignore the parallels between the structure of contemporary reality shows and the dance marathons of the 1920s and 1930s.  </w:t>
                    </w:r>
                  </w:p>
                </w:sdtContent>
              </w:sdt>
            </w:tc>
          </w:sdtContent>
        </w:sdt>
      </w:tr>
      <w:tr w:rsidR="003235A7" w14:paraId="0D6FD2E4" w14:textId="77777777" w:rsidTr="003235A7">
        <w:tc>
          <w:tcPr>
            <w:tcW w:w="9016" w:type="dxa"/>
          </w:tcPr>
          <w:p w14:paraId="7F6A0BFB" w14:textId="77777777" w:rsidR="003235A7" w:rsidRDefault="003235A7" w:rsidP="008A5B87">
            <w:r w:rsidRPr="0015114C">
              <w:rPr>
                <w:u w:val="single"/>
              </w:rPr>
              <w:lastRenderedPageBreak/>
              <w:t>Further reading</w:t>
            </w:r>
            <w:r>
              <w:t>:</w:t>
            </w:r>
          </w:p>
          <w:p w14:paraId="1FAF39D8" w14:textId="3E5364E2" w:rsidR="00C914D2" w:rsidRDefault="006368C4" w:rsidP="008A5B87">
            <w:pPr>
              <w:rPr>
                <w:rFonts w:ascii="Calibri" w:hAnsi="Calibri"/>
              </w:rPr>
            </w:pPr>
            <w:sdt>
              <w:sdtPr>
                <w:rPr>
                  <w:rFonts w:ascii="Calibri" w:hAnsi="Calibri"/>
                </w:rPr>
                <w:id w:val="1762713698"/>
                <w:citation/>
              </w:sdtPr>
              <w:sdtEndPr/>
              <w:sdtContent>
                <w:r w:rsidR="00C914D2" w:rsidRPr="006368C4">
                  <w:rPr>
                    <w:rFonts w:ascii="Calibri" w:hAnsi="Calibri"/>
                  </w:rPr>
                  <w:fldChar w:fldCharType="begin"/>
                </w:r>
                <w:r w:rsidR="00C914D2" w:rsidRPr="006368C4">
                  <w:rPr>
                    <w:rFonts w:ascii="Calibri" w:hAnsi="Calibri"/>
                    <w:lang w:val="en-US"/>
                  </w:rPr>
                  <w:instrText xml:space="preserve"> CITATION Fra93 \l 1033 </w:instrText>
                </w:r>
                <w:r w:rsidR="00C914D2" w:rsidRPr="006368C4">
                  <w:rPr>
                    <w:rFonts w:ascii="Calibri" w:hAnsi="Calibri"/>
                  </w:rPr>
                  <w:fldChar w:fldCharType="separate"/>
                </w:r>
                <w:r w:rsidR="00C914D2" w:rsidRPr="006368C4">
                  <w:rPr>
                    <w:rFonts w:ascii="Calibri" w:hAnsi="Calibri"/>
                    <w:noProof/>
                    <w:lang w:val="en-US"/>
                  </w:rPr>
                  <w:t>(Calabria)</w:t>
                </w:r>
                <w:r w:rsidR="00C914D2" w:rsidRPr="006368C4">
                  <w:rPr>
                    <w:rFonts w:ascii="Calibri" w:hAnsi="Calibri"/>
                  </w:rPr>
                  <w:fldChar w:fldCharType="end"/>
                </w:r>
              </w:sdtContent>
            </w:sdt>
          </w:p>
          <w:p w14:paraId="1D527FFC" w14:textId="77777777" w:rsidR="006368C4" w:rsidRPr="006368C4" w:rsidRDefault="006368C4"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225AA4B5" w14:textId="2AFE42B4" w:rsidR="006F22AC" w:rsidRDefault="006F22AC" w:rsidP="006F22AC">
                <w:pPr>
                  <w:rPr>
                    <w:rFonts w:ascii="Calibri" w:hAnsi="Calibri" w:cs="Times New Roman"/>
                  </w:rPr>
                </w:pPr>
                <w:r w:rsidRPr="006368C4">
                  <w:rPr>
                    <w:rFonts w:ascii="Calibri" w:hAnsi="Calibri" w:cs="Times New Roman"/>
                  </w:rPr>
                  <w:t xml:space="preserve"> </w:t>
                </w:r>
                <w:sdt>
                  <w:sdtPr>
                    <w:rPr>
                      <w:rFonts w:ascii="Calibri" w:hAnsi="Calibri" w:cs="Times New Roman"/>
                    </w:rPr>
                    <w:id w:val="-39820549"/>
                    <w:citation/>
                  </w:sdtPr>
                  <w:sdtEndPr/>
                  <w:sdtContent>
                    <w:r w:rsidR="00C914D2" w:rsidRPr="006368C4">
                      <w:rPr>
                        <w:rFonts w:ascii="Calibri" w:hAnsi="Calibri" w:cs="Times New Roman"/>
                      </w:rPr>
                      <w:fldChar w:fldCharType="begin"/>
                    </w:r>
                    <w:r w:rsidR="00C914D2" w:rsidRPr="006368C4">
                      <w:rPr>
                        <w:rFonts w:ascii="Calibri" w:hAnsi="Calibri" w:cs="Times New Roman"/>
                        <w:lang w:val="en-US"/>
                      </w:rPr>
                      <w:instrText xml:space="preserve"> CITATION Car94 \l 1033 </w:instrText>
                    </w:r>
                    <w:r w:rsidR="00C914D2" w:rsidRPr="006368C4">
                      <w:rPr>
                        <w:rFonts w:ascii="Calibri" w:hAnsi="Calibri" w:cs="Times New Roman"/>
                      </w:rPr>
                      <w:fldChar w:fldCharType="separate"/>
                    </w:r>
                    <w:r w:rsidR="00C914D2" w:rsidRPr="006368C4">
                      <w:rPr>
                        <w:rFonts w:ascii="Calibri" w:hAnsi="Calibri" w:cs="Times New Roman"/>
                        <w:noProof/>
                        <w:lang w:val="en-US"/>
                      </w:rPr>
                      <w:t>(Martin)</w:t>
                    </w:r>
                    <w:r w:rsidR="00C914D2" w:rsidRPr="006368C4">
                      <w:rPr>
                        <w:rFonts w:ascii="Calibri" w:hAnsi="Calibri" w:cs="Times New Roman"/>
                      </w:rPr>
                      <w:fldChar w:fldCharType="end"/>
                    </w:r>
                  </w:sdtContent>
                </w:sdt>
              </w:p>
              <w:p w14:paraId="475838A8" w14:textId="77777777" w:rsidR="006368C4" w:rsidRPr="006368C4" w:rsidRDefault="006368C4" w:rsidP="006F22AC">
                <w:pPr>
                  <w:rPr>
                    <w:rFonts w:ascii="Calibri" w:hAnsi="Calibri" w:cs="Times New Roman"/>
                  </w:rPr>
                </w:pPr>
              </w:p>
              <w:p w14:paraId="205C3BD3" w14:textId="010BA921" w:rsidR="003235A7" w:rsidRPr="006A64EC" w:rsidRDefault="006368C4" w:rsidP="00FB11DE">
                <w:pPr>
                  <w:rPr>
                    <w:rFonts w:ascii="Times New Roman" w:hAnsi="Times New Roman" w:cs="Times New Roman"/>
                    <w:sz w:val="24"/>
                    <w:szCs w:val="24"/>
                  </w:rPr>
                </w:pPr>
                <w:sdt>
                  <w:sdtPr>
                    <w:rPr>
                      <w:rFonts w:ascii="Calibri" w:hAnsi="Calibri" w:cs="Times New Roman"/>
                    </w:rPr>
                    <w:id w:val="1271049150"/>
                    <w:citation/>
                  </w:sdtPr>
                  <w:sdtEndPr/>
                  <w:sdtContent>
                    <w:r w:rsidR="00C914D2" w:rsidRPr="006368C4">
                      <w:rPr>
                        <w:rFonts w:ascii="Calibri" w:hAnsi="Calibri" w:cs="Times New Roman"/>
                      </w:rPr>
                      <w:fldChar w:fldCharType="begin"/>
                    </w:r>
                    <w:r w:rsidR="00C914D2" w:rsidRPr="006368C4">
                      <w:rPr>
                        <w:rFonts w:ascii="Calibri" w:hAnsi="Calibri" w:cs="Times New Roman"/>
                        <w:lang w:val="en-US"/>
                      </w:rPr>
                      <w:instrText xml:space="preserve">CITATION Mar09 \l 1033 </w:instrText>
                    </w:r>
                    <w:r w:rsidR="00C914D2" w:rsidRPr="006368C4">
                      <w:rPr>
                        <w:rFonts w:ascii="Calibri" w:hAnsi="Calibri" w:cs="Times New Roman"/>
                      </w:rPr>
                      <w:fldChar w:fldCharType="separate"/>
                    </w:r>
                    <w:r w:rsidR="00C914D2" w:rsidRPr="006368C4">
                      <w:rPr>
                        <w:rFonts w:ascii="Calibri" w:hAnsi="Calibri" w:cs="Times New Roman"/>
                        <w:noProof/>
                        <w:lang w:val="en-US"/>
                      </w:rPr>
                      <w:t>(Martin, Reality Dance: American Dance Marathons)</w:t>
                    </w:r>
                    <w:r w:rsidR="00C914D2" w:rsidRPr="006368C4">
                      <w:rPr>
                        <w:rFonts w:ascii="Calibri" w:hAnsi="Calibri" w:cs="Times New Roman"/>
                      </w:rPr>
                      <w:fldChar w:fldCharType="end"/>
                    </w:r>
                  </w:sdtContent>
                </w:sdt>
              </w:p>
            </w:sdtContent>
          </w:sdt>
        </w:tc>
      </w:tr>
    </w:tbl>
    <w:p w14:paraId="15FA220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29926" w14:textId="77777777" w:rsidR="006A64EC" w:rsidRDefault="006A64EC" w:rsidP="007A0D55">
      <w:pPr>
        <w:spacing w:after="0" w:line="240" w:lineRule="auto"/>
      </w:pPr>
      <w:r>
        <w:separator/>
      </w:r>
    </w:p>
  </w:endnote>
  <w:endnote w:type="continuationSeparator" w:id="0">
    <w:p w14:paraId="4C073A27" w14:textId="77777777" w:rsidR="006A64EC" w:rsidRDefault="006A64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794DF" w14:textId="77777777" w:rsidR="006A64EC" w:rsidRDefault="006A64EC" w:rsidP="007A0D55">
      <w:pPr>
        <w:spacing w:after="0" w:line="240" w:lineRule="auto"/>
      </w:pPr>
      <w:r>
        <w:separator/>
      </w:r>
    </w:p>
  </w:footnote>
  <w:footnote w:type="continuationSeparator" w:id="0">
    <w:p w14:paraId="7ECCA416" w14:textId="77777777" w:rsidR="006A64EC" w:rsidRDefault="006A64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1233" w14:textId="77777777" w:rsidR="006A64EC" w:rsidRDefault="006A64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CEB37" w14:textId="77777777" w:rsidR="006A64EC" w:rsidRDefault="006A64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AC"/>
    <w:rsid w:val="00032559"/>
    <w:rsid w:val="00052040"/>
    <w:rsid w:val="000B25AE"/>
    <w:rsid w:val="000B55AB"/>
    <w:rsid w:val="000D24DC"/>
    <w:rsid w:val="000D2B69"/>
    <w:rsid w:val="000E7636"/>
    <w:rsid w:val="00101B2E"/>
    <w:rsid w:val="00116FA0"/>
    <w:rsid w:val="0015114C"/>
    <w:rsid w:val="001636F3"/>
    <w:rsid w:val="0018356C"/>
    <w:rsid w:val="001A21F3"/>
    <w:rsid w:val="001A2537"/>
    <w:rsid w:val="001A6A06"/>
    <w:rsid w:val="001A79EE"/>
    <w:rsid w:val="00210C03"/>
    <w:rsid w:val="002162E2"/>
    <w:rsid w:val="00225C5A"/>
    <w:rsid w:val="00230B10"/>
    <w:rsid w:val="00234353"/>
    <w:rsid w:val="00244200"/>
    <w:rsid w:val="00244BB0"/>
    <w:rsid w:val="002A0A0D"/>
    <w:rsid w:val="002B0B37"/>
    <w:rsid w:val="0030662D"/>
    <w:rsid w:val="003067E2"/>
    <w:rsid w:val="003235A7"/>
    <w:rsid w:val="003677B6"/>
    <w:rsid w:val="0039056C"/>
    <w:rsid w:val="003D3579"/>
    <w:rsid w:val="003E2795"/>
    <w:rsid w:val="003F0D73"/>
    <w:rsid w:val="00462DBE"/>
    <w:rsid w:val="00464699"/>
    <w:rsid w:val="00472BA3"/>
    <w:rsid w:val="004752AE"/>
    <w:rsid w:val="00483379"/>
    <w:rsid w:val="00487BC5"/>
    <w:rsid w:val="00496888"/>
    <w:rsid w:val="004A7476"/>
    <w:rsid w:val="004B5B2D"/>
    <w:rsid w:val="004E5896"/>
    <w:rsid w:val="00513EE6"/>
    <w:rsid w:val="00526AE1"/>
    <w:rsid w:val="00534F8F"/>
    <w:rsid w:val="00590035"/>
    <w:rsid w:val="005B177E"/>
    <w:rsid w:val="005B3921"/>
    <w:rsid w:val="005D7657"/>
    <w:rsid w:val="005F26D7"/>
    <w:rsid w:val="005F5450"/>
    <w:rsid w:val="00610F08"/>
    <w:rsid w:val="00633C6B"/>
    <w:rsid w:val="006368C4"/>
    <w:rsid w:val="006427CA"/>
    <w:rsid w:val="006A64EC"/>
    <w:rsid w:val="006D0412"/>
    <w:rsid w:val="006F22AC"/>
    <w:rsid w:val="00735079"/>
    <w:rsid w:val="007411B9"/>
    <w:rsid w:val="007710A9"/>
    <w:rsid w:val="00780D95"/>
    <w:rsid w:val="00780DC7"/>
    <w:rsid w:val="007934F8"/>
    <w:rsid w:val="007A0D55"/>
    <w:rsid w:val="007B3377"/>
    <w:rsid w:val="007E480C"/>
    <w:rsid w:val="007E5F44"/>
    <w:rsid w:val="00821DE3"/>
    <w:rsid w:val="00842DFA"/>
    <w:rsid w:val="00846CE1"/>
    <w:rsid w:val="008A5B87"/>
    <w:rsid w:val="00922950"/>
    <w:rsid w:val="00927DCF"/>
    <w:rsid w:val="00947C65"/>
    <w:rsid w:val="0095144A"/>
    <w:rsid w:val="00992ED7"/>
    <w:rsid w:val="009A7264"/>
    <w:rsid w:val="009D1606"/>
    <w:rsid w:val="009E18A1"/>
    <w:rsid w:val="009E73D7"/>
    <w:rsid w:val="00A27D2C"/>
    <w:rsid w:val="00A76FD9"/>
    <w:rsid w:val="00A907FF"/>
    <w:rsid w:val="00AB436D"/>
    <w:rsid w:val="00AC49CE"/>
    <w:rsid w:val="00AD2F24"/>
    <w:rsid w:val="00AD4844"/>
    <w:rsid w:val="00B20776"/>
    <w:rsid w:val="00B219AE"/>
    <w:rsid w:val="00B33145"/>
    <w:rsid w:val="00B574C9"/>
    <w:rsid w:val="00B70E63"/>
    <w:rsid w:val="00B87732"/>
    <w:rsid w:val="00BC39C9"/>
    <w:rsid w:val="00BE5BF7"/>
    <w:rsid w:val="00BF40E1"/>
    <w:rsid w:val="00C27FAB"/>
    <w:rsid w:val="00C32AF8"/>
    <w:rsid w:val="00C358D4"/>
    <w:rsid w:val="00C6296B"/>
    <w:rsid w:val="00C914D2"/>
    <w:rsid w:val="00CC586D"/>
    <w:rsid w:val="00CF1542"/>
    <w:rsid w:val="00CF3EC5"/>
    <w:rsid w:val="00D5652E"/>
    <w:rsid w:val="00D656DA"/>
    <w:rsid w:val="00D7492D"/>
    <w:rsid w:val="00D83300"/>
    <w:rsid w:val="00D929E0"/>
    <w:rsid w:val="00DB5E17"/>
    <w:rsid w:val="00DC6B48"/>
    <w:rsid w:val="00DD22BC"/>
    <w:rsid w:val="00DF01B0"/>
    <w:rsid w:val="00E35909"/>
    <w:rsid w:val="00E561EC"/>
    <w:rsid w:val="00E85A05"/>
    <w:rsid w:val="00E95829"/>
    <w:rsid w:val="00EA606C"/>
    <w:rsid w:val="00EB0C8C"/>
    <w:rsid w:val="00EB51FD"/>
    <w:rsid w:val="00EB77DB"/>
    <w:rsid w:val="00EC458E"/>
    <w:rsid w:val="00ED139F"/>
    <w:rsid w:val="00EF74F7"/>
    <w:rsid w:val="00F07450"/>
    <w:rsid w:val="00F236D5"/>
    <w:rsid w:val="00F36937"/>
    <w:rsid w:val="00F60F53"/>
    <w:rsid w:val="00FA1925"/>
    <w:rsid w:val="00FB11DE"/>
    <w:rsid w:val="00FB589A"/>
    <w:rsid w:val="00FB7317"/>
    <w:rsid w:val="00FC09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5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rm3.static.flickr.com/2737/4472157688_82e2dc4d40.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spirit.com/wp-content/uploads/2012/07/Screen-shot-2012-07-23-at-11.50.55-AM.png" TargetMode="External"/><Relationship Id="rId10" Type="http://schemas.openxmlformats.org/officeDocument/2006/relationships/hyperlink" Target="http://www.historylink.org/db_images/DanceMarathonDancers193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5A66C5E5DCC46AE7A626E49E0DE07"/>
        <w:category>
          <w:name w:val="General"/>
          <w:gallery w:val="placeholder"/>
        </w:category>
        <w:types>
          <w:type w:val="bbPlcHdr"/>
        </w:types>
        <w:behaviors>
          <w:behavior w:val="content"/>
        </w:behaviors>
        <w:guid w:val="{C477E05F-96DF-8440-ADEF-563F0CF75CBD}"/>
      </w:docPartPr>
      <w:docPartBody>
        <w:p w:rsidR="004D71E7" w:rsidRDefault="00DB4F65">
          <w:pPr>
            <w:pStyle w:val="4525A66C5E5DCC46AE7A626E49E0DE07"/>
          </w:pPr>
          <w:r w:rsidRPr="00EF74F7">
            <w:rPr>
              <w:b/>
              <w:color w:val="808080" w:themeColor="background1" w:themeShade="80"/>
            </w:rPr>
            <w:t>[Enter the headword for your article]</w:t>
          </w:r>
        </w:p>
      </w:docPartBody>
    </w:docPart>
    <w:docPart>
      <w:docPartPr>
        <w:name w:val="E44224268C49B7408CB9BF37411E9DFC"/>
        <w:category>
          <w:name w:val="General"/>
          <w:gallery w:val="placeholder"/>
        </w:category>
        <w:types>
          <w:type w:val="bbPlcHdr"/>
        </w:types>
        <w:behaviors>
          <w:behavior w:val="content"/>
        </w:behaviors>
        <w:guid w:val="{52990CB6-1768-A343-B4D8-A7B731156EC5}"/>
      </w:docPartPr>
      <w:docPartBody>
        <w:p w:rsidR="004D71E7" w:rsidRDefault="00DB4F65">
          <w:pPr>
            <w:pStyle w:val="E44224268C49B7408CB9BF37411E9D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7D25259DBFBD43B77BE883FBD001E1"/>
        <w:category>
          <w:name w:val="General"/>
          <w:gallery w:val="placeholder"/>
        </w:category>
        <w:types>
          <w:type w:val="bbPlcHdr"/>
        </w:types>
        <w:behaviors>
          <w:behavior w:val="content"/>
        </w:behaviors>
        <w:guid w:val="{7FB7B68B-EAD3-A547-BB79-2F48E0031D33}"/>
      </w:docPartPr>
      <w:docPartBody>
        <w:p w:rsidR="004D71E7" w:rsidRDefault="00DB4F65">
          <w:pPr>
            <w:pStyle w:val="CE7D25259DBFBD43B77BE883FBD001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248133B38EF4BA1272638CA977B36"/>
        <w:category>
          <w:name w:val="General"/>
          <w:gallery w:val="placeholder"/>
        </w:category>
        <w:types>
          <w:type w:val="bbPlcHdr"/>
        </w:types>
        <w:behaviors>
          <w:behavior w:val="content"/>
        </w:behaviors>
        <w:guid w:val="{E2ED78F8-F9F3-D848-88E2-4650E52C758E}"/>
      </w:docPartPr>
      <w:docPartBody>
        <w:p w:rsidR="004D71E7" w:rsidRDefault="00DB4F65">
          <w:pPr>
            <w:pStyle w:val="EDF248133B38EF4BA1272638CA977B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A2131A8D67AA488DB9265703E68A87"/>
        <w:category>
          <w:name w:val="General"/>
          <w:gallery w:val="placeholder"/>
        </w:category>
        <w:types>
          <w:type w:val="bbPlcHdr"/>
        </w:types>
        <w:behaviors>
          <w:behavior w:val="content"/>
        </w:behaviors>
        <w:guid w:val="{D0305F45-647A-9A49-9F4F-55EB9B645E31}"/>
      </w:docPartPr>
      <w:docPartBody>
        <w:p w:rsidR="004D71E7" w:rsidRDefault="00DB4F65" w:rsidP="00DB4F65">
          <w:pPr>
            <w:pStyle w:val="FDA2131A8D67AA488DB9265703E68A87"/>
          </w:pPr>
          <w:r w:rsidRPr="00CC586D">
            <w:rPr>
              <w:rStyle w:val="PlaceholderText"/>
              <w:b/>
              <w:color w:val="FFFFFF" w:themeColor="background1"/>
            </w:rPr>
            <w:t>[Salutation]</w:t>
          </w:r>
        </w:p>
      </w:docPartBody>
    </w:docPart>
    <w:docPart>
      <w:docPartPr>
        <w:name w:val="C46F360DB256134C9BD44801F5CE6E98"/>
        <w:category>
          <w:name w:val="General"/>
          <w:gallery w:val="placeholder"/>
        </w:category>
        <w:types>
          <w:type w:val="bbPlcHdr"/>
        </w:types>
        <w:behaviors>
          <w:behavior w:val="content"/>
        </w:behaviors>
        <w:guid w:val="{9B9E71B8-0DF5-3245-9452-17AC0BB840B6}"/>
      </w:docPartPr>
      <w:docPartBody>
        <w:p w:rsidR="004D71E7" w:rsidRDefault="00DB4F65" w:rsidP="00DB4F65">
          <w:pPr>
            <w:pStyle w:val="C46F360DB256134C9BD44801F5CE6E98"/>
          </w:pPr>
          <w:r>
            <w:rPr>
              <w:rStyle w:val="PlaceholderText"/>
            </w:rPr>
            <w:t>[First name]</w:t>
          </w:r>
        </w:p>
      </w:docPartBody>
    </w:docPart>
    <w:docPart>
      <w:docPartPr>
        <w:name w:val="E8EF6C9EB75AD94881ACAB6C451F59AB"/>
        <w:category>
          <w:name w:val="General"/>
          <w:gallery w:val="placeholder"/>
        </w:category>
        <w:types>
          <w:type w:val="bbPlcHdr"/>
        </w:types>
        <w:behaviors>
          <w:behavior w:val="content"/>
        </w:behaviors>
        <w:guid w:val="{5A312173-28B3-6442-B5B9-E6665C93B525}"/>
      </w:docPartPr>
      <w:docPartBody>
        <w:p w:rsidR="004D71E7" w:rsidRDefault="00DB4F65" w:rsidP="00DB4F65">
          <w:pPr>
            <w:pStyle w:val="E8EF6C9EB75AD94881ACAB6C451F59AB"/>
          </w:pPr>
          <w:r>
            <w:rPr>
              <w:rStyle w:val="PlaceholderText"/>
            </w:rPr>
            <w:t>[Middle name]</w:t>
          </w:r>
        </w:p>
      </w:docPartBody>
    </w:docPart>
    <w:docPart>
      <w:docPartPr>
        <w:name w:val="5B8ABA4D8981EB4A877B969C9FAA1E28"/>
        <w:category>
          <w:name w:val="General"/>
          <w:gallery w:val="placeholder"/>
        </w:category>
        <w:types>
          <w:type w:val="bbPlcHdr"/>
        </w:types>
        <w:behaviors>
          <w:behavior w:val="content"/>
        </w:behaviors>
        <w:guid w:val="{84DC6329-6A80-E247-B4B6-2634FDA53279}"/>
      </w:docPartPr>
      <w:docPartBody>
        <w:p w:rsidR="004D71E7" w:rsidRDefault="00DB4F65" w:rsidP="00DB4F65">
          <w:pPr>
            <w:pStyle w:val="5B8ABA4D8981EB4A877B969C9FAA1E28"/>
          </w:pPr>
          <w:r>
            <w:rPr>
              <w:rStyle w:val="PlaceholderText"/>
            </w:rPr>
            <w:t>[Enter your biography]</w:t>
          </w:r>
        </w:p>
      </w:docPartBody>
    </w:docPart>
    <w:docPart>
      <w:docPartPr>
        <w:name w:val="E07B5DEAB2BC6B468727190DBC539617"/>
        <w:category>
          <w:name w:val="General"/>
          <w:gallery w:val="placeholder"/>
        </w:category>
        <w:types>
          <w:type w:val="bbPlcHdr"/>
        </w:types>
        <w:behaviors>
          <w:behavior w:val="content"/>
        </w:behaviors>
        <w:guid w:val="{1511653E-E574-7A45-9FAF-A0F9F612141E}"/>
      </w:docPartPr>
      <w:docPartBody>
        <w:p w:rsidR="004D71E7" w:rsidRDefault="00DB4F65" w:rsidP="00DB4F65">
          <w:pPr>
            <w:pStyle w:val="E07B5DEAB2BC6B468727190DBC539617"/>
          </w:pPr>
          <w:r>
            <w:rPr>
              <w:rStyle w:val="PlaceholderText"/>
            </w:rPr>
            <w:t>[Enter the institution with which you are affiliated]</w:t>
          </w:r>
        </w:p>
      </w:docPartBody>
    </w:docPart>
    <w:docPart>
      <w:docPartPr>
        <w:name w:val="A401373D6BE7BD46B333D06EECD5291F"/>
        <w:category>
          <w:name w:val="General"/>
          <w:gallery w:val="placeholder"/>
        </w:category>
        <w:types>
          <w:type w:val="bbPlcHdr"/>
        </w:types>
        <w:behaviors>
          <w:behavior w:val="content"/>
        </w:behaviors>
        <w:guid w:val="{9042789D-3FCD-F54B-90BF-2FD74C3BD0B6}"/>
      </w:docPartPr>
      <w:docPartBody>
        <w:p w:rsidR="00A63EA0" w:rsidRDefault="00A63EA0" w:rsidP="00A63EA0">
          <w:pPr>
            <w:pStyle w:val="A401373D6BE7BD46B333D06EECD529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4344CE12304344953751CC76A13EBE"/>
        <w:category>
          <w:name w:val="General"/>
          <w:gallery w:val="placeholder"/>
        </w:category>
        <w:types>
          <w:type w:val="bbPlcHdr"/>
        </w:types>
        <w:behaviors>
          <w:behavior w:val="content"/>
        </w:behaviors>
        <w:guid w:val="{80EBACC9-86D0-5540-B94C-29EE00BDEA6C}"/>
      </w:docPartPr>
      <w:docPartBody>
        <w:p w:rsidR="000F465E" w:rsidRDefault="00F07845" w:rsidP="00F07845">
          <w:pPr>
            <w:pStyle w:val="784344CE12304344953751CC76A13E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65"/>
    <w:rsid w:val="000F465E"/>
    <w:rsid w:val="004D71E7"/>
    <w:rsid w:val="00A63EA0"/>
    <w:rsid w:val="00DB4F65"/>
    <w:rsid w:val="00F07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Fra93</b:Tag>
    <b:SourceType>Book</b:SourceType>
    <b:Guid>{9CBCC3A6-8956-E042-8107-1F127C6B50BC}</b:Guid>
    <b:Author>
      <b:Author>
        <b:NameList>
          <b:Person>
            <b:Last>Calabria</b:Last>
            <b:First>Frank</b:First>
            <b:Middle>M</b:Middle>
          </b:Person>
        </b:NameList>
      </b:Author>
    </b:Author>
    <b:Title>Dance of the Sleepwalkers: The Dance Marathon Fad</b:Title>
    <b:City>Bowling Green </b:City>
    <b:Publisher>Bowling Green State UP</b:Publisher>
    <b:Year>1993</b:Year>
    <b:RefOrder>1</b:RefOrder>
  </b:Source>
  <b:Source>
    <b:Tag>Car94</b:Tag>
    <b:SourceType>Book</b:SourceType>
    <b:Guid>{CF44A32D-4775-8F40-A556-100604EC2864}</b:Guid>
    <b:Author>
      <b:Author>
        <b:NameList>
          <b:Person>
            <b:Last>Martin</b:Last>
            <b:First>Carol</b:First>
            <b:Middle>J</b:Middle>
          </b:Person>
        </b:NameList>
      </b:Author>
    </b:Author>
    <b:Title>Dance Marathons: Performing American Culture in the 1920s and 1930s</b:Title>
    <b:City>Jackson</b:City>
    <b:Publisher>Mississippi UP</b:Publisher>
    <b:Year>1994</b:Year>
    <b:RefOrder>2</b:RefOrder>
  </b:Source>
  <b:Source>
    <b:Tag>Mar09</b:Tag>
    <b:SourceType>BookSection</b:SourceType>
    <b:Guid>{B7411B73-9061-2F4F-8E32-139EBF6A4800}</b:Guid>
    <b:Author>
      <b:Author>
        <b:NameList>
          <b:Person>
            <b:Last>Martin</b:Last>
            <b:First>Carol</b:First>
            <b:Middle>J</b:Middle>
          </b:Person>
        </b:NameList>
      </b:Author>
    </b:Author>
    <b:Title>Reality Dance: American Dance Marathons</b:Title>
    <b:City>Urbana</b:City>
    <b:Publisher>Illinois UP</b:Publisher>
    <b:Year>2009</b:Year>
    <b:BookTitle>Ballroom, Boogie, Shimmy Sham, Shake: A Social and Popular Dance Reader</b:BookTitle>
    <b:RefOrder>3</b:RefOrder>
  </b:Source>
</b:Sources>
</file>

<file path=customXml/itemProps1.xml><?xml version="1.0" encoding="utf-8"?>
<ds:datastoreItem xmlns:ds="http://schemas.openxmlformats.org/officeDocument/2006/customXml" ds:itemID="{D8E64B94-92B5-5641-8726-8E74EA2E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98</TotalTime>
  <Pages>3</Pages>
  <Words>1154</Words>
  <Characters>6580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43</cp:revision>
  <dcterms:created xsi:type="dcterms:W3CDTF">2015-01-08T01:43:00Z</dcterms:created>
  <dcterms:modified xsi:type="dcterms:W3CDTF">2015-01-12T04:51:00Z</dcterms:modified>
</cp:coreProperties>
</file>