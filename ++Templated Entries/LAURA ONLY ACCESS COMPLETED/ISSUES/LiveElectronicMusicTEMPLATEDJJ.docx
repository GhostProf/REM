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E1BC80" w14:textId="77777777" w:rsidTr="00510F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6804E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11BDE373A3994883107B86214CEB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2F920B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D5AA568F2126B4F87BDE7B534A9AB46"/>
            </w:placeholder>
            <w:text/>
          </w:sdtPr>
          <w:sdtContent>
            <w:tc>
              <w:tcPr>
                <w:tcW w:w="2073" w:type="dxa"/>
              </w:tcPr>
              <w:p w14:paraId="10DAD206" w14:textId="601ED972" w:rsidR="00B574C9" w:rsidRDefault="001126CE" w:rsidP="00510F50">
                <w:r>
                  <w:t xml:space="preserve">Friedemann </w:t>
                </w:r>
              </w:p>
            </w:tc>
          </w:sdtContent>
        </w:sdt>
        <w:tc>
          <w:tcPr>
            <w:tcW w:w="2551" w:type="dxa"/>
          </w:tcPr>
          <w:p w14:paraId="35B7E5E7" w14:textId="098BDB83" w:rsidR="00B574C9" w:rsidRDefault="00B574C9" w:rsidP="001126CE"/>
        </w:tc>
        <w:sdt>
          <w:sdtPr>
            <w:alias w:val="Last name"/>
            <w:tag w:val="authorLastName"/>
            <w:id w:val="-1088529830"/>
            <w:placeholder>
              <w:docPart w:val="A4049BDD9DC7C245B3043B77979A6A18"/>
            </w:placeholder>
            <w:text/>
          </w:sdtPr>
          <w:sdtContent>
            <w:tc>
              <w:tcPr>
                <w:tcW w:w="2642" w:type="dxa"/>
              </w:tcPr>
              <w:p w14:paraId="6AFBB1D2" w14:textId="31C1EE29" w:rsidR="00B574C9" w:rsidRDefault="00510F50" w:rsidP="00510F50">
                <w:r w:rsidRPr="00510F50">
                  <w:rPr>
                    <w:rFonts w:eastAsiaTheme="minorEastAsia"/>
                    <w:lang w:val="en-CA" w:eastAsia="ja-JP"/>
                  </w:rPr>
                  <w:t>Sallis</w:t>
                </w:r>
              </w:p>
            </w:tc>
          </w:sdtContent>
        </w:sdt>
      </w:tr>
      <w:tr w:rsidR="00B574C9" w14:paraId="723B58C4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09540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BF2F4E11CA79A4A8A4DBF286B2C83BC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47E9DFC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164213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C9583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11217B8395F346990D6FFC7F68DA66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6C4AA12E" w14:textId="069D6424" w:rsidR="00B574C9" w:rsidRDefault="00510F50" w:rsidP="00510F50">
                <w:r>
                  <w:t>University of Calgary</w:t>
                </w:r>
              </w:p>
            </w:tc>
          </w:sdtContent>
        </w:sdt>
      </w:tr>
      <w:tr w:rsidR="00510F50" w14:paraId="372551BF" w14:textId="77777777" w:rsidTr="00510F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4067BAC" w14:textId="77777777" w:rsidR="00510F50" w:rsidRPr="00CC586D" w:rsidRDefault="00510F50" w:rsidP="00510F50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8878296"/>
            <w:placeholder>
              <w:docPart w:val="1D6226069C8D9647934A840ED7827B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37C36102" w14:textId="77777777" w:rsidR="00510F50" w:rsidRPr="00CC586D" w:rsidRDefault="00510F50" w:rsidP="00510F50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1295245296"/>
            <w:placeholder>
              <w:docPart w:val="E96605D8A5970544B206C7E84CC1BC41"/>
            </w:placeholder>
            <w:text/>
          </w:sdtPr>
          <w:sdtContent>
            <w:tc>
              <w:tcPr>
                <w:tcW w:w="2073" w:type="dxa"/>
              </w:tcPr>
              <w:p w14:paraId="5D6D5660" w14:textId="5F3CC37B" w:rsidR="00510F50" w:rsidRDefault="00510F50" w:rsidP="00510F50">
                <w:r w:rsidRPr="00510F50">
                  <w:rPr>
                    <w:rFonts w:eastAsiaTheme="minorEastAsia"/>
                    <w:lang w:val="en-CA" w:eastAsia="ja-JP"/>
                  </w:rPr>
                  <w:t>Valentina</w:t>
                </w:r>
              </w:p>
            </w:tc>
          </w:sdtContent>
        </w:sdt>
        <w:tc>
          <w:tcPr>
            <w:tcW w:w="2551" w:type="dxa"/>
          </w:tcPr>
          <w:p w14:paraId="46979A1C" w14:textId="59DAC8AC" w:rsidR="00510F50" w:rsidRDefault="00510F50" w:rsidP="00510F50"/>
        </w:tc>
        <w:sdt>
          <w:sdtPr>
            <w:alias w:val="Last name"/>
            <w:tag w:val="authorLastName"/>
            <w:id w:val="2127031273"/>
            <w:placeholder>
              <w:docPart w:val="86FC66651F305D4BB266B0F960E7B0C7"/>
            </w:placeholder>
            <w:text/>
          </w:sdtPr>
          <w:sdtContent>
            <w:tc>
              <w:tcPr>
                <w:tcW w:w="2642" w:type="dxa"/>
              </w:tcPr>
              <w:p w14:paraId="40FFF9F7" w14:textId="4D6C45D4" w:rsidR="00510F50" w:rsidRDefault="00510F50" w:rsidP="00510F50">
                <w:r>
                  <w:t>Bertolani</w:t>
                </w:r>
              </w:p>
            </w:tc>
          </w:sdtContent>
        </w:sdt>
      </w:tr>
      <w:tr w:rsidR="00510F50" w14:paraId="54787638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BDDE23" w14:textId="77777777" w:rsidR="00510F50" w:rsidRPr="001A6A06" w:rsidRDefault="00510F50" w:rsidP="00510F5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456859651"/>
            <w:placeholder>
              <w:docPart w:val="A7359B099C6B5941840E13A15CD355EB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67FF9EB5" w14:textId="77777777" w:rsidR="00510F50" w:rsidRDefault="00510F50" w:rsidP="00510F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510F50" w14:paraId="558476CE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5C34D6" w14:textId="77777777" w:rsidR="00510F50" w:rsidRPr="001A6A06" w:rsidRDefault="00510F50" w:rsidP="00510F5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989483858"/>
            <w:placeholder>
              <w:docPart w:val="EFD0FD87DC2CFA46BA9856BB7B41C373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6863BE32" w14:textId="23445763" w:rsidR="00510F50" w:rsidRDefault="00510F50" w:rsidP="00510F50">
                <w:r>
                  <w:t>University of Calgary</w:t>
                </w:r>
              </w:p>
            </w:tc>
          </w:sdtContent>
        </w:sdt>
      </w:tr>
    </w:tbl>
    <w:p w14:paraId="1EF176C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FD5A2C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06723D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2850E23" w14:textId="77777777" w:rsidTr="003F0D73">
        <w:sdt>
          <w:sdtPr>
            <w:alias w:val="Article headword"/>
            <w:tag w:val="articleHeadword"/>
            <w:id w:val="-361440020"/>
            <w:placeholder>
              <w:docPart w:val="23A41E94BF4F9E4989657A009AA0F2D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D27952" w14:textId="77777777" w:rsidR="003F0D73" w:rsidRPr="00FB589A" w:rsidRDefault="001126CE" w:rsidP="001126CE">
                <w:r>
                  <w:t xml:space="preserve">Live Electronic Music </w:t>
                </w:r>
              </w:p>
            </w:tc>
          </w:sdtContent>
        </w:sdt>
      </w:tr>
      <w:tr w:rsidR="00464699" w14:paraId="0A20D798" w14:textId="77777777" w:rsidTr="003B245A">
        <w:sdt>
          <w:sdtPr>
            <w:alias w:val="Variant headwords"/>
            <w:tag w:val="variantHeadwords"/>
            <w:id w:val="173464402"/>
            <w:placeholder>
              <w:docPart w:val="7AA2C42E421E6144924714C4F9F35BF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7C3C4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890697B" w14:textId="77777777" w:rsidTr="003F0D73">
        <w:sdt>
          <w:sdtPr>
            <w:alias w:val="Abstract"/>
            <w:tag w:val="abstract"/>
            <w:id w:val="-635871867"/>
            <w:placeholder>
              <w:docPart w:val="4D83F1505E2D034D85011DD74DABF10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FBA25C" w14:textId="0D54DCD3" w:rsidR="00E85A05" w:rsidRDefault="00404258" w:rsidP="00510F50">
                <w:r w:rsidRPr="00FD7EEB">
                  <w:t xml:space="preserve">Defining live electronic music is </w:t>
                </w:r>
                <w:r w:rsidR="005674CE">
                  <w:t xml:space="preserve">a </w:t>
                </w:r>
                <w:r w:rsidRPr="00FD7EEB">
                  <w:t>problematic and increasingly difficult</w:t>
                </w:r>
                <w:r w:rsidR="00BF4E78">
                  <w:t xml:space="preserve"> critical task</w:t>
                </w:r>
                <w:r w:rsidR="00C70590">
                  <w:t xml:space="preserve"> (Emmerson 89-90; see also Collins 38-54; Radford </w:t>
                </w:r>
                <w:r w:rsidRPr="00FD7EEB">
                  <w:t>158-66)</w:t>
                </w:r>
                <w:r w:rsidR="00BF4E78">
                  <w:t>.</w:t>
                </w:r>
                <w:r w:rsidR="005674CE">
                  <w:t xml:space="preserve"> </w:t>
                </w:r>
                <w:r w:rsidRPr="00FD7EEB">
                  <w:t>Attempts at pinning down</w:t>
                </w:r>
                <w:r>
                  <w:t xml:space="preserve"> the term are marked by the</w:t>
                </w:r>
                <w:r w:rsidRPr="00FD7EEB">
                  <w:t xml:space="preserve"> ‘plurality and hazy definitions’ </w:t>
                </w:r>
                <w:r w:rsidR="009C690F">
                  <w:t>generally encountered</w:t>
                </w:r>
                <w:r w:rsidRPr="00FD7EEB">
                  <w:t xml:space="preserve"> in </w:t>
                </w:r>
                <w:r w:rsidR="009C690F">
                  <w:t xml:space="preserve">the analysis of </w:t>
                </w:r>
                <w:r w:rsidR="00510F50">
                  <w:t>electronic music (Peters</w:t>
                </w:r>
                <w:r w:rsidRPr="00FD7EEB">
                  <w:t xml:space="preserve"> 3). </w:t>
                </w:r>
                <w:r w:rsidR="005D51BE">
                  <w:t>T</w:t>
                </w:r>
                <w:r w:rsidRPr="00FD7EEB">
                  <w:t xml:space="preserve">he term and </w:t>
                </w:r>
                <w:r w:rsidR="005D51BE">
                  <w:t>the musical concepts it entail</w:t>
                </w:r>
                <w:r w:rsidR="00510F50">
                  <w:t>s</w:t>
                </w:r>
                <w:r w:rsidR="005D51BE">
                  <w:t xml:space="preserve"> are m</w:t>
                </w:r>
                <w:r w:rsidRPr="00FD7EEB">
                  <w:t>oving target</w:t>
                </w:r>
                <w:r w:rsidR="005D51BE">
                  <w:t>s</w:t>
                </w:r>
                <w:r w:rsidRPr="00FD7EEB">
                  <w:t>: new developments in technology and organology</w:t>
                </w:r>
                <w:r>
                  <w:t xml:space="preserve"> continue to redefine the genre. For the purposes</w:t>
                </w:r>
                <w:r w:rsidRPr="00FD7EEB">
                  <w:t xml:space="preserve"> </w:t>
                </w:r>
                <w:r>
                  <w:t xml:space="preserve">of this article, </w:t>
                </w:r>
                <w:r w:rsidR="00214D03">
                  <w:t>l</w:t>
                </w:r>
                <w:r w:rsidR="00214D03" w:rsidRPr="00FD7EEB">
                  <w:t>ive electronic music</w:t>
                </w:r>
                <w:r w:rsidR="00214D03">
                  <w:t xml:space="preserve"> is </w:t>
                </w:r>
                <w:r w:rsidR="00214D03" w:rsidRPr="00FD7EEB">
                  <w:t xml:space="preserve">performance in which the electronic </w:t>
                </w:r>
                <w:r w:rsidR="00214D03">
                  <w:t>element</w:t>
                </w:r>
                <w:r w:rsidR="00214D03" w:rsidRPr="00FD7EEB">
                  <w:t xml:space="preserve"> influences or is influenced by the perf</w:t>
                </w:r>
                <w:r w:rsidR="00214D03">
                  <w:t>ormers in some interactive way. This definition is informed by the notion that live electronic music can best be understood as a</w:t>
                </w:r>
                <w:r w:rsidR="00214D03" w:rsidRPr="00FD7EEB">
                  <w:t xml:space="preserve"> </w:t>
                </w:r>
                <w:r w:rsidR="00214D03">
                  <w:t>per</w:t>
                </w:r>
                <w:r w:rsidR="00FA6C42">
                  <w:t>formance strategy rather than</w:t>
                </w:r>
                <w:r w:rsidR="00214D03" w:rsidRPr="00FD7EEB">
                  <w:t xml:space="preserve"> </w:t>
                </w:r>
                <w:r w:rsidR="00214D03">
                  <w:t>a compositional technique</w:t>
                </w:r>
                <w:r w:rsidR="00214D03" w:rsidRPr="00FD7EEB">
                  <w:t>.</w:t>
                </w:r>
              </w:p>
            </w:tc>
          </w:sdtContent>
        </w:sdt>
      </w:tr>
      <w:tr w:rsidR="003F0D73" w14:paraId="3AB55711" w14:textId="77777777" w:rsidTr="003F0D73">
        <w:sdt>
          <w:sdtPr>
            <w:alias w:val="Article text"/>
            <w:tag w:val="articleText"/>
            <w:id w:val="634067588"/>
            <w:placeholder>
              <w:docPart w:val="F5EC6F9BE055C240948D4BA8B21062C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868687240"/>
                  <w:placeholder>
                    <w:docPart w:val="6175CA499489954B9B497E571F1003DC"/>
                  </w:placeholder>
                </w:sdtPr>
                <w:sdtContent>
                  <w:p w14:paraId="4FF7EF4F" w14:textId="69DBA676" w:rsidR="00C70590" w:rsidRDefault="00C70590" w:rsidP="00214D03"/>
                  <w:p w14:paraId="66D88F9D" w14:textId="436494F7" w:rsidR="00C70590" w:rsidRDefault="00C70590" w:rsidP="00214D03">
                    <w:sdt>
                      <w:sdtPr>
                        <w:alias w:val="Abstract"/>
                        <w:tag w:val="abstract"/>
                        <w:id w:val="-1931410916"/>
                        <w:placeholder>
                          <w:docPart w:val="46D106DCBBA94048A7ADEC24B71FAE7A"/>
                        </w:placeholder>
                      </w:sdtPr>
                      <w:sdtContent>
                        <w:r>
                          <w:t>D</w:t>
                        </w:r>
                        <w:r w:rsidRPr="00FD7EEB">
                          <w:t xml:space="preserve">efining live electronic music is </w:t>
                        </w:r>
                        <w:r>
                          <w:t xml:space="preserve">a </w:t>
                        </w:r>
                        <w:r w:rsidRPr="00FD7EEB">
                          <w:t>problematic and increasingly difficult</w:t>
                        </w:r>
                        <w:r>
                          <w:t xml:space="preserve"> critical task (Emmerson 89-90; see also Collins 38-54; Radford </w:t>
                        </w:r>
                        <w:r w:rsidRPr="00FD7EEB">
                          <w:t>158-66)</w:t>
                        </w:r>
                        <w:r>
                          <w:t xml:space="preserve">. </w:t>
                        </w:r>
                        <w:r w:rsidRPr="00FD7EEB">
                          <w:t>Attempts at pinning down</w:t>
                        </w:r>
                        <w:r>
                          <w:t xml:space="preserve"> the term are marked by the</w:t>
                        </w:r>
                        <w:r w:rsidRPr="00FD7EEB">
                          <w:t xml:space="preserve"> ‘plurality and hazy definitions’ </w:t>
                        </w:r>
                        <w:r>
                          <w:t>generally encountered</w:t>
                        </w:r>
                        <w:r w:rsidRPr="00FD7EEB">
                          <w:t xml:space="preserve"> in </w:t>
                        </w:r>
                        <w:r>
                          <w:t>the analysis of electronic music (Peters</w:t>
                        </w:r>
                        <w:r w:rsidRPr="00FD7EEB">
                          <w:t xml:space="preserve"> 3). </w:t>
                        </w:r>
                        <w:r>
                          <w:t>T</w:t>
                        </w:r>
                        <w:r w:rsidRPr="00FD7EEB">
                          <w:t xml:space="preserve">he term and </w:t>
                        </w:r>
                        <w:r>
                          <w:t>the musical concepts it entails are m</w:t>
                        </w:r>
                        <w:r w:rsidRPr="00FD7EEB">
                          <w:t>oving target</w:t>
                        </w:r>
                        <w:r>
                          <w:t>s</w:t>
                        </w:r>
                        <w:r w:rsidRPr="00FD7EEB">
                          <w:t>: new developments in technology and organology</w:t>
                        </w:r>
                        <w:r>
                          <w:t xml:space="preserve"> continue to redefine the genre. For the purposes</w:t>
                        </w:r>
                        <w:r w:rsidRPr="00FD7EEB">
                          <w:t xml:space="preserve"> </w:t>
                        </w:r>
                        <w:r>
                          <w:t>of this article, l</w:t>
                        </w:r>
                        <w:r w:rsidRPr="00FD7EEB">
                          <w:t>ive electronic music</w:t>
                        </w:r>
                        <w:r>
                          <w:t xml:space="preserve"> is </w:t>
                        </w:r>
                        <w:r w:rsidRPr="00FD7EEB">
                          <w:t xml:space="preserve">performance in which the electronic </w:t>
                        </w:r>
                        <w:r>
                          <w:t>element</w:t>
                        </w:r>
                        <w:r w:rsidRPr="00FD7EEB">
                          <w:t xml:space="preserve"> influences or is influenced by the perf</w:t>
                        </w:r>
                        <w:r>
                          <w:t>ormers in some interactive way. This definition is informed by the notion that live electronic music can best be understood as a</w:t>
                        </w:r>
                        <w:r w:rsidRPr="00FD7EEB">
                          <w:t xml:space="preserve"> </w:t>
                        </w:r>
                        <w:r>
                          <w:t>performance strategy rather than</w:t>
                        </w:r>
                        <w:r w:rsidRPr="00FD7EEB">
                          <w:t xml:space="preserve"> </w:t>
                        </w:r>
                        <w:r>
                          <w:t>a compositional technique</w:t>
                        </w:r>
                        <w:r w:rsidRPr="00FD7EEB">
                          <w:t>.</w:t>
                        </w:r>
                      </w:sdtContent>
                    </w:sdt>
                  </w:p>
                  <w:p w14:paraId="68957ECA" w14:textId="3D2DF2D2" w:rsidR="00404258" w:rsidRPr="00FD7EEB" w:rsidRDefault="00FA6C42" w:rsidP="003B245A"/>
                </w:sdtContent>
              </w:sdt>
              <w:p w14:paraId="17212A59" w14:textId="582CAB90" w:rsidR="001126CE" w:rsidRDefault="001126CE" w:rsidP="003B245A">
                <w:r w:rsidRPr="00FD7EEB">
                  <w:t xml:space="preserve">Live electronic music has been part of the nomenclature of Western art music since the middle of the twentieth century. Bruno Maderna’s </w:t>
                </w:r>
                <w:r w:rsidRPr="00FD7EEB">
                  <w:rPr>
                    <w:i/>
                  </w:rPr>
                  <w:t>Musica su due dimensioni</w:t>
                </w:r>
                <w:r w:rsidRPr="00FD7EEB">
                  <w:t xml:space="preserve"> for flute, cymbal</w:t>
                </w:r>
                <w:r w:rsidR="00FA651B">
                  <w:t>,</w:t>
                </w:r>
                <w:r w:rsidRPr="00FD7EEB">
                  <w:t xml:space="preserve"> and tape (1952) is often cited as the first work of </w:t>
                </w:r>
                <w:r w:rsidR="00157BD9">
                  <w:t>live electronic music</w:t>
                </w:r>
                <w:r w:rsidRPr="00FD7EEB">
                  <w:t xml:space="preserve"> (Deliège</w:t>
                </w:r>
                <w:r>
                  <w:t xml:space="preserve"> 153), and it </w:t>
                </w:r>
                <w:r w:rsidR="00157BD9">
                  <w:t>exemplifies</w:t>
                </w:r>
                <w:r w:rsidRPr="00FD7EEB">
                  <w:t xml:space="preserve"> the dichotom</w:t>
                </w:r>
                <w:r w:rsidR="00157BD9">
                  <w:t xml:space="preserve">y inherent in the term: live (re: human) electronic (re: </w:t>
                </w:r>
                <w:r w:rsidRPr="00FD7EEB">
                  <w:t>machine)</w:t>
                </w:r>
                <w:r w:rsidR="00157BD9">
                  <w:t xml:space="preserve"> music</w:t>
                </w:r>
                <w:r w:rsidRPr="00FD7EEB">
                  <w:t xml:space="preserve">. </w:t>
                </w:r>
                <w:r w:rsidR="00214D03">
                  <w:t xml:space="preserve">As </w:t>
                </w:r>
                <w:r w:rsidR="00C70590">
                  <w:t xml:space="preserve">Nick </w:t>
                </w:r>
                <w:r w:rsidR="00214D03">
                  <w:t xml:space="preserve">Collins, </w:t>
                </w:r>
                <w:r w:rsidR="00C70590">
                  <w:t xml:space="preserve">Margaret </w:t>
                </w:r>
                <w:r w:rsidR="00214D03">
                  <w:t>Schedle</w:t>
                </w:r>
                <w:r w:rsidR="005D3E20">
                  <w:t xml:space="preserve"> and </w:t>
                </w:r>
                <w:r w:rsidR="00C70590">
                  <w:t xml:space="preserve">Scott </w:t>
                </w:r>
                <w:r w:rsidR="005D3E20">
                  <w:t xml:space="preserve">Wilson articulate, ‘the drive to take such music [electronic] live has been ever present’ </w:t>
                </w:r>
                <w:r w:rsidR="005D3E20" w:rsidRPr="00FD7EEB">
                  <w:t>(</w:t>
                </w:r>
                <w:r w:rsidR="005D3E20">
                  <w:t xml:space="preserve">188) throughout the history of electronic music: </w:t>
                </w:r>
                <w:r>
                  <w:t>the Telharmonium (patented in 1897), the Theremin</w:t>
                </w:r>
                <w:r w:rsidRPr="00FD7EEB">
                  <w:t xml:space="preserve"> </w:t>
                </w:r>
                <w:r>
                  <w:t>(created in 1920) and the Ondes Martenot (</w:t>
                </w:r>
                <w:r w:rsidRPr="00FD7EEB">
                  <w:t>created in 1928</w:t>
                </w:r>
                <w:r>
                  <w:t>)</w:t>
                </w:r>
                <w:r w:rsidR="005D3E20">
                  <w:t xml:space="preserve"> are prime </w:t>
                </w:r>
                <w:r w:rsidR="005D3E20">
                  <w:lastRenderedPageBreak/>
                  <w:t>examples, as are</w:t>
                </w:r>
                <w:r w:rsidRPr="00FD7EEB">
                  <w:t xml:space="preserve"> </w:t>
                </w:r>
                <w:r w:rsidR="005D3E20">
                  <w:t xml:space="preserve">the </w:t>
                </w:r>
                <w:r w:rsidRPr="00FD7EEB">
                  <w:t xml:space="preserve">Hammond organ and the electric guitar, developed during the 1930s </w:t>
                </w:r>
                <w:r w:rsidR="00C91333">
                  <w:t>and 1940s respectively. Early examples of live</w:t>
                </w:r>
                <w:r w:rsidRPr="00FD7EEB">
                  <w:t xml:space="preserve"> compositions </w:t>
                </w:r>
                <w:r w:rsidR="00A63BE1">
                  <w:t>employing</w:t>
                </w:r>
                <w:r w:rsidRPr="00FD7EEB">
                  <w:t xml:space="preserve"> various</w:t>
                </w:r>
                <w:r w:rsidR="00C91333">
                  <w:t xml:space="preserve"> types of electronic technology include</w:t>
                </w:r>
                <w:r w:rsidRPr="00FD7EEB">
                  <w:t xml:space="preserve"> Stefan Wolpe’s purported presentation at a Dada concert in Berlin in 1920</w:t>
                </w:r>
                <w:r w:rsidR="00FA6C42">
                  <w:t xml:space="preserve"> where eight</w:t>
                </w:r>
                <w:r w:rsidR="00E556EB">
                  <w:t xml:space="preserve"> phonographs simultaneously performed</w:t>
                </w:r>
                <w:r w:rsidRPr="00FD7EEB">
                  <w:t xml:space="preserve"> fragments of a Beethoven Symphony </w:t>
                </w:r>
                <w:r w:rsidR="00331EBD">
                  <w:t xml:space="preserve">at different speeds, </w:t>
                </w:r>
                <w:r w:rsidR="009944F6">
                  <w:t>and</w:t>
                </w:r>
                <w:r w:rsidRPr="00FD7EEB">
                  <w:t xml:space="preserve"> John Cage’s </w:t>
                </w:r>
                <w:r w:rsidRPr="00FD7EEB">
                  <w:rPr>
                    <w:i/>
                  </w:rPr>
                  <w:t>Imaginary Landscapes</w:t>
                </w:r>
                <w:r w:rsidR="00131E46">
                  <w:t xml:space="preserve"> no. 1 for piano</w:t>
                </w:r>
                <w:r w:rsidR="008671ED">
                  <w:t xml:space="preserve"> (1939)</w:t>
                </w:r>
                <w:r w:rsidR="00131E46">
                  <w:t xml:space="preserve">, </w:t>
                </w:r>
                <w:r w:rsidR="00E556EB">
                  <w:t xml:space="preserve">which featured </w:t>
                </w:r>
                <w:r w:rsidR="00331EBD">
                  <w:t xml:space="preserve">a </w:t>
                </w:r>
                <w:r w:rsidRPr="00FD7EEB">
                  <w:t xml:space="preserve">large Chinese cymbal and two turntables equipped with recordings of </w:t>
                </w:r>
                <w:r w:rsidR="008671ED">
                  <w:t>test tones.</w:t>
                </w:r>
              </w:p>
              <w:p w14:paraId="07D299F1" w14:textId="77777777" w:rsidR="008D4EE5" w:rsidRDefault="008D4EE5" w:rsidP="003B245A"/>
              <w:p w14:paraId="4CB26DFB" w14:textId="64FDF348" w:rsidR="001126CE" w:rsidRDefault="008D4EE5" w:rsidP="003B245A">
                <w:r>
                  <w:t xml:space="preserve">Live </w:t>
                </w:r>
                <w:r w:rsidR="001126CE" w:rsidRPr="00FD7EEB">
                  <w:t>electronic music</w:t>
                </w:r>
                <w:r>
                  <w:t xml:space="preserve"> is widely considered to have developed </w:t>
                </w:r>
                <w:r w:rsidR="001126CE" w:rsidRPr="00FD7EEB">
                  <w:t xml:space="preserve">in the 1960s with </w:t>
                </w:r>
                <w:r>
                  <w:t xml:space="preserve">the </w:t>
                </w:r>
                <w:r w:rsidR="001126CE" w:rsidRPr="00FD7EEB">
                  <w:t>emergence of compositions ‘largely based on</w:t>
                </w:r>
                <w:r w:rsidR="00FA6C42">
                  <w:t xml:space="preserve"> live synthesis’ (Manning 157; see also Sanden </w:t>
                </w:r>
                <w:r w:rsidR="001126CE" w:rsidRPr="00FD7EEB">
                  <w:t xml:space="preserve">87-91). Composers began looking for ways to increase real-time interactivity on stage between the performer(s) and new technology. Mauricio Kagel’s </w:t>
                </w:r>
                <w:r w:rsidR="001126CE" w:rsidRPr="00FD7EEB">
                  <w:rPr>
                    <w:i/>
                  </w:rPr>
                  <w:t>Transición II</w:t>
                </w:r>
                <w:r w:rsidR="001126CE" w:rsidRPr="00FD7EEB">
                  <w:t xml:space="preserve"> (1959) is believed to be the first work in which sounds </w:t>
                </w:r>
                <w:r w:rsidR="009F1D09">
                  <w:t>at the beginning of the recording</w:t>
                </w:r>
                <w:r w:rsidR="001126CE" w:rsidRPr="00FD7EEB">
                  <w:t xml:space="preserve"> were then </w:t>
                </w:r>
                <w:r w:rsidR="009F1D09">
                  <w:t>looped and repeated</w:t>
                </w:r>
                <w:r w:rsidR="001126CE" w:rsidRPr="00FD7EEB">
                  <w:t xml:space="preserve"> later in the performance. Others, notably Karlheinz Stockhause</w:t>
                </w:r>
                <w:r w:rsidR="009B3CE2">
                  <w:t>n, experimented with new ways of generating and manipulating</w:t>
                </w:r>
                <w:r w:rsidR="001126CE" w:rsidRPr="00FD7EEB">
                  <w:t xml:space="preserve"> sounds produced dur</w:t>
                </w:r>
                <w:r w:rsidR="00A70D17">
                  <w:t>i</w:t>
                </w:r>
                <w:r w:rsidR="00FA6C42">
                  <w:t xml:space="preserve">ng the course of a performance, </w:t>
                </w:r>
                <w:r w:rsidR="00A70D17">
                  <w:t>notably</w:t>
                </w:r>
                <w:r w:rsidR="009B3CE2">
                  <w:t xml:space="preserve"> in his compositions</w:t>
                </w:r>
                <w:r w:rsidR="00A70D17">
                  <w:t xml:space="preserve"> </w:t>
                </w:r>
                <w:r w:rsidR="001126CE" w:rsidRPr="00FD7EEB">
                  <w:rPr>
                    <w:i/>
                  </w:rPr>
                  <w:t>Mixtur</w:t>
                </w:r>
                <w:r w:rsidR="00FA6C42">
                  <w:t xml:space="preserve"> (1964)</w:t>
                </w:r>
                <w:r w:rsidR="00A70D17">
                  <w:t xml:space="preserve">, and </w:t>
                </w:r>
                <w:r w:rsidR="001126CE" w:rsidRPr="00FD7EEB">
                  <w:rPr>
                    <w:i/>
                  </w:rPr>
                  <w:t xml:space="preserve">Mikrophonie I </w:t>
                </w:r>
                <w:r w:rsidR="00FA6C42">
                  <w:t>(1964)</w:t>
                </w:r>
                <w:r w:rsidR="001126CE" w:rsidRPr="00FD7EEB">
                  <w:t xml:space="preserve"> and </w:t>
                </w:r>
                <w:r w:rsidR="001126CE" w:rsidRPr="00FD7EEB">
                  <w:rPr>
                    <w:i/>
                  </w:rPr>
                  <w:t>II</w:t>
                </w:r>
                <w:r w:rsidR="00FA6C42">
                  <w:t xml:space="preserve"> (1965</w:t>
                </w:r>
                <w:r w:rsidR="00A70D17">
                  <w:t>)</w:t>
                </w:r>
                <w:r w:rsidR="001126CE" w:rsidRPr="00FD7EEB">
                  <w:t xml:space="preserve">. </w:t>
                </w:r>
                <w:r w:rsidR="00D0492B">
                  <w:t xml:space="preserve">The </w:t>
                </w:r>
                <w:r w:rsidR="001126CE" w:rsidRPr="00FD7EEB">
                  <w:t>explosive</w:t>
                </w:r>
                <w:r w:rsidR="00D0492B">
                  <w:t xml:space="preserve"> sense of</w:t>
                </w:r>
                <w:r w:rsidR="001126CE" w:rsidRPr="00FD7EEB">
                  <w:t xml:space="preserve"> innovation</w:t>
                </w:r>
                <w:r w:rsidR="00D0492B">
                  <w:t xml:space="preserve"> and experimentation during the 1960s </w:t>
                </w:r>
                <w:r w:rsidR="001126CE" w:rsidRPr="00FD7EEB">
                  <w:t xml:space="preserve">took place at newly formed </w:t>
                </w:r>
                <w:r w:rsidR="00B2278E">
                  <w:t xml:space="preserve">centres — </w:t>
                </w:r>
                <w:r w:rsidR="001126CE" w:rsidRPr="00FD7EEB">
                  <w:t xml:space="preserve">The San Francisco Tape Music </w:t>
                </w:r>
                <w:r w:rsidR="00FA6C42" w:rsidRPr="00FD7EEB">
                  <w:t>Centre</w:t>
                </w:r>
                <w:r w:rsidR="001126CE" w:rsidRPr="00FD7EEB">
                  <w:t xml:space="preserve"> (later the Mills College Tape Music </w:t>
                </w:r>
                <w:r w:rsidR="009B3CE2" w:rsidRPr="00FD7EEB">
                  <w:t>Centre</w:t>
                </w:r>
                <w:r w:rsidR="00BA3CA5">
                  <w:t xml:space="preserve">, renamed upon </w:t>
                </w:r>
                <w:r w:rsidR="001126CE" w:rsidRPr="00FD7EEB">
                  <w:t>it</w:t>
                </w:r>
                <w:r w:rsidR="00BA3CA5">
                  <w:t>s move</w:t>
                </w:r>
                <w:r w:rsidR="001126CE" w:rsidRPr="00FD7EEB">
                  <w:t xml:space="preserve"> to Oakland in 1966), founded in 1961 by Morton Subotnik, Ramon Sender and Pauline Oliveros, </w:t>
                </w:r>
                <w:r w:rsidR="00B2278E">
                  <w:t>for example</w:t>
                </w:r>
                <w:r w:rsidR="001126CE" w:rsidRPr="00FD7EEB">
                  <w:t xml:space="preserve">. The </w:t>
                </w:r>
                <w:r w:rsidR="00FA6C42" w:rsidRPr="00FD7EEB">
                  <w:t>Centre</w:t>
                </w:r>
                <w:r w:rsidR="00FA6C42">
                  <w:t xml:space="preserve"> cultivated </w:t>
                </w:r>
                <w:proofErr w:type="gramStart"/>
                <w:r w:rsidR="00FA6C42">
                  <w:t xml:space="preserve">an </w:t>
                </w:r>
                <w:r w:rsidR="001126CE" w:rsidRPr="00FD7EEB">
                  <w:t>‘atmosphere</w:t>
                </w:r>
                <w:proofErr w:type="gramEnd"/>
                <w:r w:rsidR="001126CE" w:rsidRPr="00FD7EEB">
                  <w:t xml:space="preserve"> of home</w:t>
                </w:r>
                <w:r w:rsidR="00FA6C42">
                  <w:t>spun improvisation’ (Brend</w:t>
                </w:r>
                <w:r w:rsidR="001126CE" w:rsidRPr="00FD7EEB">
                  <w:t xml:space="preserve"> 145), in which composers and performers </w:t>
                </w:r>
                <w:r w:rsidR="00B2278E">
                  <w:t>collaborated</w:t>
                </w:r>
                <w:r w:rsidR="001126CE" w:rsidRPr="00FD7EEB">
                  <w:t xml:space="preserve"> wi</w:t>
                </w:r>
                <w:r w:rsidR="00BA6159">
                  <w:t xml:space="preserve">th technicians and inventors. As </w:t>
                </w:r>
                <w:r w:rsidR="009B3CE2">
                  <w:t xml:space="preserve">John </w:t>
                </w:r>
                <w:r w:rsidR="00BA6159">
                  <w:t xml:space="preserve">Rockwell articulates, the </w:t>
                </w:r>
                <w:r w:rsidR="00FA6C42">
                  <w:t>Centre</w:t>
                </w:r>
                <w:r w:rsidR="00BA6159">
                  <w:t xml:space="preserve"> embraced ambiguity: </w:t>
                </w:r>
                <w:r w:rsidR="001126CE" w:rsidRPr="00FD7EEB">
                  <w:t>‘</w:t>
                </w:r>
                <w:r w:rsidR="00BA6159">
                  <w:t xml:space="preserve">[the] </w:t>
                </w:r>
                <w:r w:rsidR="001126CE" w:rsidRPr="00FD7EEB">
                  <w:t>dividing lines between performance and unsullied electronic music were always vague and p</w:t>
                </w:r>
                <w:r w:rsidR="00FA6C42">
                  <w:t xml:space="preserve">roductively so’ (Rockwell </w:t>
                </w:r>
                <w:r w:rsidR="001126CE" w:rsidRPr="00FD7EEB">
                  <w:t xml:space="preserve">ix). </w:t>
                </w:r>
              </w:p>
              <w:p w14:paraId="743220CE" w14:textId="77777777" w:rsidR="00E22056" w:rsidRPr="00FD7EEB" w:rsidRDefault="00E22056" w:rsidP="003B245A"/>
              <w:p w14:paraId="42216AE2" w14:textId="4D9BE0B6" w:rsidR="001126CE" w:rsidRDefault="001126CE" w:rsidP="003B245A">
                <w:r w:rsidRPr="00FD7EEB">
                  <w:t xml:space="preserve">Fed by rapidly developing technology, </w:t>
                </w:r>
                <w:r w:rsidR="005549D4">
                  <w:t xml:space="preserve">electronic </w:t>
                </w:r>
                <w:r w:rsidRPr="00FD7EEB">
                  <w:t xml:space="preserve">musical experimentation </w:t>
                </w:r>
                <w:r w:rsidR="005549D4">
                  <w:t>continued to flourish</w:t>
                </w:r>
                <w:r w:rsidRPr="00FD7EEB">
                  <w:t xml:space="preserve">, often cultivated by </w:t>
                </w:r>
                <w:proofErr w:type="gramStart"/>
                <w:r w:rsidRPr="00FD7EEB">
                  <w:t>loosely-formed</w:t>
                </w:r>
                <w:proofErr w:type="gramEnd"/>
                <w:r w:rsidRPr="00FD7EEB">
                  <w:t xml:space="preserve"> gro</w:t>
                </w:r>
                <w:r w:rsidR="00CC50B8">
                  <w:t>ups of like-minded individuals</w:t>
                </w:r>
                <w:r w:rsidR="009B3CE2">
                  <w:t xml:space="preserve">. A representative example is </w:t>
                </w:r>
                <w:r w:rsidR="005549D4">
                  <w:t>t</w:t>
                </w:r>
                <w:r w:rsidRPr="00FD7EEB">
                  <w:t>he Engl</w:t>
                </w:r>
                <w:r w:rsidR="00CC50B8">
                  <w:t>i</w:t>
                </w:r>
                <w:r w:rsidR="009B3CE2">
                  <w:t xml:space="preserve">sh group Gentle Fire (1968-75), which </w:t>
                </w:r>
                <w:r w:rsidRPr="00FD7EEB">
                  <w:t>explored the p</w:t>
                </w:r>
                <w:r>
                  <w:t>otential of new electronic media</w:t>
                </w:r>
                <w:r w:rsidRPr="00FD7EEB">
                  <w:t xml:space="preserve"> using a heterogeneous mix of traditional and newly invented instruments: piano</w:t>
                </w:r>
                <w:r w:rsidR="00281115">
                  <w:t>s</w:t>
                </w:r>
                <w:r w:rsidRPr="00FD7EEB">
                  <w:t>, recorder</w:t>
                </w:r>
                <w:r w:rsidR="00281115">
                  <w:t>s</w:t>
                </w:r>
                <w:r w:rsidRPr="00FD7EEB">
                  <w:t>, cello</w:t>
                </w:r>
                <w:r w:rsidR="00281115">
                  <w:t>s</w:t>
                </w:r>
                <w:r w:rsidRPr="00FD7EEB">
                  <w:t>, percussion</w:t>
                </w:r>
                <w:r w:rsidR="00281115">
                  <w:t xml:space="preserve"> instruments</w:t>
                </w:r>
                <w:r w:rsidRPr="00FD7EEB">
                  <w:t>, Oriental mouth organs, electric guitar</w:t>
                </w:r>
                <w:r w:rsidR="00281115">
                  <w:t>s</w:t>
                </w:r>
                <w:r w:rsidRPr="00FD7EEB">
                  <w:t xml:space="preserve">, </w:t>
                </w:r>
                <w:r w:rsidR="00281115">
                  <w:t xml:space="preserve">and </w:t>
                </w:r>
                <w:r w:rsidR="003D1F18">
                  <w:t>synthesis</w:t>
                </w:r>
                <w:r w:rsidRPr="00FD7EEB">
                  <w:t>ers,</w:t>
                </w:r>
                <w:r w:rsidR="003D1F18">
                  <w:t xml:space="preserve"> among</w:t>
                </w:r>
                <w:r w:rsidR="00281115">
                  <w:t xml:space="preserve"> others.</w:t>
                </w:r>
                <w:r w:rsidRPr="00FD7EEB">
                  <w:t xml:space="preserve"> With their penchant for collective composition and their focus on performance outcomes, the group blurred the line between progressive rock and the av</w:t>
                </w:r>
                <w:r w:rsidR="003D1F18">
                  <w:t xml:space="preserve">ant-garde (Davies </w:t>
                </w:r>
                <w:r w:rsidR="00281115">
                  <w:t xml:space="preserve">55-56). </w:t>
                </w:r>
                <w:r w:rsidRPr="00FD7EEB">
                  <w:t>Other collectives included</w:t>
                </w:r>
                <w:r w:rsidR="003D1F18">
                  <w:t xml:space="preserve"> the AMM (</w:t>
                </w:r>
                <w:r w:rsidRPr="00FD7EEB">
                  <w:t>founded in London in 1965), Musica Electronica Viva (founded 1966 in Rome), the Sonic Arts Union (inaugurated at Brandeis University in 1966) and the Ensemble d’Instrument</w:t>
                </w:r>
                <w:r w:rsidR="00281115">
                  <w:t>s Électronique de l’Itinéraire (</w:t>
                </w:r>
                <w:r w:rsidRPr="00FD7EEB">
                  <w:t>a subset of the spectralist project founded in the e</w:t>
                </w:r>
                <w:r>
                  <w:t>arly 1970s</w:t>
                </w:r>
                <w:r w:rsidR="00281115">
                  <w:t>).</w:t>
                </w:r>
              </w:p>
              <w:p w14:paraId="170E373F" w14:textId="77777777" w:rsidR="00E22056" w:rsidRDefault="00E22056" w:rsidP="003B245A"/>
              <w:p w14:paraId="0B4A9B1E" w14:textId="77777777" w:rsidR="003F6525" w:rsidRDefault="003F6525" w:rsidP="003B245A">
                <w:r>
                  <w:t>Image: EIEI.jpg</w:t>
                </w:r>
              </w:p>
              <w:p w14:paraId="16EE245A" w14:textId="3C0E7A69" w:rsidR="003F6525" w:rsidRDefault="005F526E" w:rsidP="005F526E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The </w:t>
                </w:r>
                <w:r w:rsidRPr="00FD7EEB">
                  <w:t>Ensemble d’Instrument</w:t>
                </w:r>
                <w:r>
                  <w:t>s Électronique de l’Itinéraire in 1978</w:t>
                </w:r>
              </w:p>
              <w:p w14:paraId="176A28E2" w14:textId="009FBE0D" w:rsidR="001126CE" w:rsidRDefault="00FA6C42" w:rsidP="005F526E">
                <w:hyperlink r:id="rId9" w:history="1">
                  <w:r w:rsidR="001126CE" w:rsidRPr="00FD7EEB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http://lesguitaresjacobacci.free.fr/EIEI/page00.htm</w:t>
                  </w:r>
                </w:hyperlink>
                <w:r w:rsidR="001126CE" w:rsidRPr="00FD7EEB">
                  <w:t xml:space="preserve"> </w:t>
                </w:r>
              </w:p>
              <w:p w14:paraId="5EAF1408" w14:textId="77777777" w:rsidR="00E22056" w:rsidRPr="00FD7EEB" w:rsidRDefault="00E22056" w:rsidP="003B245A"/>
              <w:p w14:paraId="7DA05E01" w14:textId="74A5D06B" w:rsidR="001126CE" w:rsidRDefault="001126CE" w:rsidP="003B245A">
                <w:r w:rsidRPr="00FD7EEB">
                  <w:t>The arrival of the desktop computer greatly enhanced the development of real-time sound synthesis embedded in performance</w:t>
                </w:r>
                <w:r w:rsidR="006B5546">
                  <w:t>,</w:t>
                </w:r>
                <w:r w:rsidRPr="00FD7EEB">
                  <w:t xml:space="preserve"> and coincided with the establishment of large, well-endowed research institutions. The most famous is the Institut de recherche et coordination acoustique/musique (IRCAM) founded in Paris in 1977 by Pierre Boulez, where he composed </w:t>
                </w:r>
                <w:r w:rsidRPr="00FD7EEB">
                  <w:rPr>
                    <w:i/>
                  </w:rPr>
                  <w:t>Répons</w:t>
                </w:r>
                <w:r w:rsidR="00085DD0">
                  <w:t xml:space="preserve"> (1981-85). </w:t>
                </w:r>
                <w:r w:rsidRPr="00FD7EEB">
                  <w:t>Much of Lu</w:t>
                </w:r>
                <w:r w:rsidR="00A472C0">
                  <w:t xml:space="preserve">igi Nono’s late work (1980-90) </w:t>
                </w:r>
                <w:r w:rsidRPr="00FD7EEB">
                  <w:t>undertaken at the Heinrich-Strobel-Stiftung (Freiburg) with a dedicated grou</w:t>
                </w:r>
                <w:r w:rsidR="00A472C0">
                  <w:t>p of performers and technicians involved</w:t>
                </w:r>
                <w:r w:rsidRPr="00FD7EEB">
                  <w:t xml:space="preserve"> various explorations of new performance possibilities afforded by the technological shift from analog</w:t>
                </w:r>
                <w:r w:rsidR="003D1F18">
                  <w:t>ue</w:t>
                </w:r>
                <w:r w:rsidRPr="00FD7EEB">
                  <w:t xml:space="preserve"> to digital. Works such as </w:t>
                </w:r>
                <w:r w:rsidRPr="00FD7EEB">
                  <w:rPr>
                    <w:i/>
                  </w:rPr>
                  <w:t>Prometeo, tragedia dell’ascolto</w:t>
                </w:r>
                <w:r w:rsidRPr="00FD7EEB">
                  <w:t xml:space="preserve"> (1984-85) are marked by the emergence of performances that transgress traditional relationships of </w:t>
                </w:r>
                <w:r w:rsidR="003D1F18">
                  <w:t xml:space="preserve">time and place (Ungeheuer </w:t>
                </w:r>
                <w:r w:rsidRPr="00FD7EEB">
                  <w:t xml:space="preserve">1369-70). In other words, neither the ear nor the eye is capable </w:t>
                </w:r>
                <w:r w:rsidR="00A472C0">
                  <w:t xml:space="preserve">of </w:t>
                </w:r>
                <w:r w:rsidRPr="00FD7EEB">
                  <w:t xml:space="preserve">distinguishing the initial sound produced by an acoustic instrument or voice from its subsequent electronic modification, creating a new </w:t>
                </w:r>
                <w:r w:rsidRPr="00FD7EEB">
                  <w:lastRenderedPageBreak/>
                  <w:t xml:space="preserve">deconstructed performance environment. </w:t>
                </w:r>
              </w:p>
              <w:p w14:paraId="44043AAF" w14:textId="77777777" w:rsidR="00584084" w:rsidRPr="00FD7EEB" w:rsidRDefault="00584084" w:rsidP="003B245A"/>
              <w:p w14:paraId="0C434A2C" w14:textId="5839D438" w:rsidR="001126CE" w:rsidRDefault="001126CE" w:rsidP="003B245A">
                <w:r w:rsidRPr="00FD7EEB">
                  <w:t xml:space="preserve">Finally, the end of the twentieth century bore witness to the emergence of sound installations and interactive environments </w:t>
                </w:r>
                <w:r w:rsidR="00EF0463">
                  <w:t>where</w:t>
                </w:r>
                <w:r w:rsidRPr="00FD7EEB">
                  <w:t xml:space="preserve"> software programs </w:t>
                </w:r>
                <w:r w:rsidR="00EF0463">
                  <w:t>drove p</w:t>
                </w:r>
                <w:r w:rsidRPr="00FD7EEB">
                  <w:t>erformance by reacting to the acoustic prope</w:t>
                </w:r>
                <w:r w:rsidR="00EF0463">
                  <w:t>rties of the performance space — a genre of interactive computer music, according to some critics, bordering upon the realm of</w:t>
                </w:r>
                <w:r w:rsidRPr="00FD7EEB">
                  <w:t xml:space="preserve"> sonic arts</w:t>
                </w:r>
                <w:r w:rsidR="00EF0463">
                  <w:t xml:space="preserve"> </w:t>
                </w:r>
                <w:r w:rsidR="00071380">
                  <w:t xml:space="preserve">as </w:t>
                </w:r>
                <w:r w:rsidR="00EF0463">
                  <w:t>opposed to music</w:t>
                </w:r>
                <w:r w:rsidR="003D1F18">
                  <w:t xml:space="preserve"> (Demers </w:t>
                </w:r>
                <w:r w:rsidR="00071380">
                  <w:t>69-89). In such</w:t>
                </w:r>
                <w:r w:rsidRPr="00FD7EEB">
                  <w:t xml:space="preserve"> case</w:t>
                </w:r>
                <w:r w:rsidR="00071380">
                  <w:t>s</w:t>
                </w:r>
                <w:r w:rsidRPr="00FD7EEB">
                  <w:t>, the traditional performer is often missing, but not necessarily the human/machine relationship. Audience members, through their presence and movement in the space, often contribute to sound outcomes and can</w:t>
                </w:r>
                <w:r w:rsidR="00021498">
                  <w:t xml:space="preserve"> thus</w:t>
                </w:r>
                <w:r w:rsidRPr="00FD7EEB">
                  <w:t xml:space="preserve"> be seen as participating in the performance. </w:t>
                </w:r>
              </w:p>
              <w:p w14:paraId="0C812C90" w14:textId="77777777" w:rsidR="00E22056" w:rsidRPr="00FD7EEB" w:rsidRDefault="00E22056" w:rsidP="003B245A"/>
              <w:p w14:paraId="52975B17" w14:textId="73175528" w:rsidR="001126CE" w:rsidRDefault="0030264D" w:rsidP="003B245A">
                <w:r>
                  <w:t>T</w:t>
                </w:r>
                <w:r w:rsidR="001126CE" w:rsidRPr="00FD7EEB">
                  <w:t xml:space="preserve">he International Computer Music Association (ICMA) </w:t>
                </w:r>
                <w:r>
                  <w:t xml:space="preserve">currently </w:t>
                </w:r>
                <w:r w:rsidR="001126CE" w:rsidRPr="00FD7EEB">
                  <w:t xml:space="preserve">recognises </w:t>
                </w:r>
                <w:r>
                  <w:t xml:space="preserve">the </w:t>
                </w:r>
                <w:r w:rsidR="001126CE" w:rsidRPr="00FD7EEB">
                  <w:t>following categories as live elec</w:t>
                </w:r>
                <w:r>
                  <w:t xml:space="preserve">tronic music: solo instruments accompanied by electronics; ensemble (a group of two to ten musicians) with electronics; laptop (with </w:t>
                </w:r>
                <w:r w:rsidR="001126CE" w:rsidRPr="00FD7EEB">
                  <w:t xml:space="preserve">controllers) improvisation; live coding; new interfaces for musical expression; inter-media performance; </w:t>
                </w:r>
                <w:r w:rsidR="00151D24">
                  <w:t xml:space="preserve">and </w:t>
                </w:r>
                <w:r w:rsidR="001126CE" w:rsidRPr="00FD7EEB">
                  <w:t>networked performance and club electro (</w:t>
                </w:r>
                <w:r>
                  <w:t>that is, jazz, pop, DJ, or intelligent dance music</w:t>
                </w:r>
                <w:r w:rsidR="001126CE" w:rsidRPr="00FD7EEB">
                  <w:t xml:space="preserve"> influenced electronic music). Composit</w:t>
                </w:r>
                <w:r w:rsidR="003D1F18">
                  <w:t xml:space="preserve">ions for performer(s) and tape — </w:t>
                </w:r>
                <w:r w:rsidR="001126CE" w:rsidRPr="00FD7EEB">
                  <w:t>a mainstay of the g</w:t>
                </w:r>
                <w:r w:rsidR="003D1F18">
                  <w:t xml:space="preserve">enre during the 1950s and 1960s — </w:t>
                </w:r>
                <w:r w:rsidR="000B4F8C">
                  <w:t xml:space="preserve">however, </w:t>
                </w:r>
                <w:r w:rsidR="001126CE" w:rsidRPr="00FD7EEB">
                  <w:t xml:space="preserve">go entirely unmentioned. Thus, rather than a linear progression </w:t>
                </w:r>
                <w:r w:rsidR="00863D3A">
                  <w:t>of live electronic music, there is instead an</w:t>
                </w:r>
                <w:r w:rsidR="001126CE" w:rsidRPr="00FD7EEB">
                  <w:t xml:space="preserve"> expanding horizon of possibilities based on archaeological layers of former practices</w:t>
                </w:r>
                <w:r w:rsidR="00893839">
                  <w:t xml:space="preserve"> that</w:t>
                </w:r>
                <w:r w:rsidR="001126CE" w:rsidRPr="00FD7EEB">
                  <w:t xml:space="preserve"> continue to resonate in today’s ‘up-graded’ technological environment. </w:t>
                </w:r>
              </w:p>
              <w:p w14:paraId="4055CA85" w14:textId="77777777" w:rsidR="00553587" w:rsidRPr="00FD7EEB" w:rsidRDefault="00553587" w:rsidP="003B245A"/>
              <w:p w14:paraId="138E65D6" w14:textId="2DB90A5B" w:rsidR="001126CE" w:rsidRDefault="001126CE" w:rsidP="003B245A">
                <w:r w:rsidRPr="00FD7EEB">
                  <w:t>But wha</w:t>
                </w:r>
                <w:r w:rsidR="008D67A5">
                  <w:t xml:space="preserve">t does </w:t>
                </w:r>
                <w:r w:rsidRPr="008D67A5">
                  <w:rPr>
                    <w:i/>
                  </w:rPr>
                  <w:t>live performance</w:t>
                </w:r>
                <w:r w:rsidRPr="00FD7EEB">
                  <w:t xml:space="preserve"> mean in these new circumstances? The term first emerged in English during the 1930s to distinguish between live and recorded performances</w:t>
                </w:r>
                <w:r>
                  <w:t xml:space="preserve"> broadcast by</w:t>
                </w:r>
                <w:r w:rsidR="008326DE">
                  <w:t xml:space="preserve"> the </w:t>
                </w:r>
                <w:r w:rsidR="008D67A5">
                  <w:t>British Broadcasting Corporation (</w:t>
                </w:r>
                <w:r w:rsidR="008326DE">
                  <w:t>BBC</w:t>
                </w:r>
                <w:r w:rsidR="008D67A5">
                  <w:t>)</w:t>
                </w:r>
                <w:r w:rsidR="008326DE">
                  <w:t xml:space="preserve">. </w:t>
                </w:r>
                <w:r w:rsidRPr="00FD7EEB">
                  <w:t>Developments in computing power have produced systems capable of real-time interaction and response, but by themselves do not solve the problem of liveness. The late 1990s and early 2000s saw a sudden explosion in the use of l</w:t>
                </w:r>
                <w:r w:rsidR="00071380">
                  <w:t>aptop computers on stage. While</w:t>
                </w:r>
                <w:r w:rsidRPr="00FD7EEB">
                  <w:t xml:space="preserve"> this music is certainly</w:t>
                </w:r>
                <w:r w:rsidR="008D67A5">
                  <w:t xml:space="preserve"> produced in </w:t>
                </w:r>
                <w:r w:rsidR="008D67A5" w:rsidRPr="008D67A5">
                  <w:rPr>
                    <w:i/>
                  </w:rPr>
                  <w:t>real time</w:t>
                </w:r>
                <w:r w:rsidR="008D67A5">
                  <w:t>,</w:t>
                </w:r>
                <w:r w:rsidRPr="00FD7EEB">
                  <w:t xml:space="preserve"> in the sense that a performer is triggering actions and responding to them in the moment, the opaque nature of this practice from the perspective</w:t>
                </w:r>
                <w:bookmarkStart w:id="0" w:name="_GoBack"/>
                <w:bookmarkEnd w:id="0"/>
                <w:r w:rsidRPr="00FD7EEB">
                  <w:t xml:space="preserve"> of an audience is problematic</w:t>
                </w:r>
                <w:r w:rsidR="008D67A5">
                  <w:t>. Christopher Haworth</w:t>
                </w:r>
                <w:r w:rsidRPr="00FD7EEB">
                  <w:t xml:space="preserve"> has observed a new aesthetic of </w:t>
                </w:r>
                <w:commentRangeStart w:id="1"/>
                <w:r w:rsidRPr="00FD7EEB">
                  <w:t xml:space="preserve">‘secrecy, alchemy and semblance’ </w:t>
                </w:r>
                <w:commentRangeEnd w:id="1"/>
                <w:r w:rsidR="008D67A5">
                  <w:rPr>
                    <w:rStyle w:val="CommentReference"/>
                  </w:rPr>
                  <w:commentReference w:id="1"/>
                </w:r>
                <w:r w:rsidRPr="00FD7EEB">
                  <w:t xml:space="preserve">in computer music, expressed both in the arcane </w:t>
                </w:r>
                <w:r w:rsidR="000A128F">
                  <w:t>unknowingness</w:t>
                </w:r>
                <w:r w:rsidRPr="00FD7EEB">
                  <w:t xml:space="preserve"> surrounding what it is that the performer is perceived to be doing, </w:t>
                </w:r>
                <w:r w:rsidR="0099138D">
                  <w:t>and</w:t>
                </w:r>
                <w:r w:rsidR="000A128F">
                  <w:t xml:space="preserve"> the banal possibility that the performance c</w:t>
                </w:r>
                <w:r w:rsidRPr="00FD7EEB">
                  <w:t>ould</w:t>
                </w:r>
                <w:r w:rsidR="008D67A5">
                  <w:t xml:space="preserve"> be</w:t>
                </w:r>
                <w:r w:rsidRPr="00FD7EEB">
                  <w:t xml:space="preserve"> far less than it </w:t>
                </w:r>
                <w:r w:rsidR="000A128F">
                  <w:t xml:space="preserve">seems. </w:t>
                </w:r>
                <w:r w:rsidRPr="00FD7EEB">
                  <w:t>From this p</w:t>
                </w:r>
                <w:r w:rsidR="008D67A5">
                  <w:t>erspective, the development of live coding</w:t>
                </w:r>
                <w:r w:rsidRPr="00FD7EEB">
                  <w:t xml:space="preserve"> or the rise in new digital interfaces for gestural control of sound synthesis can be seen as different responses to the same aesthetic prob</w:t>
                </w:r>
                <w:r w:rsidR="00071380">
                  <w:t>lem:</w:t>
                </w:r>
                <w:r w:rsidR="00C70590">
                  <w:t xml:space="preserve"> how to bring </w:t>
                </w:r>
                <w:r w:rsidR="008D67A5" w:rsidRPr="00C70590">
                  <w:rPr>
                    <w:i/>
                  </w:rPr>
                  <w:t>authentic</w:t>
                </w:r>
                <w:r w:rsidRPr="00FD7EEB">
                  <w:t xml:space="preserve"> musical performance into computer music. </w:t>
                </w:r>
              </w:p>
              <w:p w14:paraId="58E58C78" w14:textId="77777777" w:rsidR="00E22056" w:rsidRPr="00FD7EEB" w:rsidRDefault="00E22056" w:rsidP="003B245A"/>
              <w:p w14:paraId="45BE905F" w14:textId="10AEAFC5" w:rsidR="003F0D73" w:rsidRDefault="001126CE" w:rsidP="006E6104">
                <w:r w:rsidRPr="00FD7EEB">
                  <w:t>Questions also arise with regard to just what is being delive</w:t>
                </w:r>
                <w:r w:rsidR="006E6104">
                  <w:t xml:space="preserve">red through these performances: </w:t>
                </w:r>
                <w:r w:rsidR="00C70590">
                  <w:t>h</w:t>
                </w:r>
                <w:r w:rsidRPr="00FD7EEB">
                  <w:t>ow do notions of composition, performance and improvisation pertain to this music? What is the relationship between the composer, the technicians and assistants, and t</w:t>
                </w:r>
                <w:r w:rsidR="00C70590">
                  <w:t xml:space="preserve">he performers — both </w:t>
                </w:r>
                <w:r w:rsidR="006E6104">
                  <w:t xml:space="preserve">during and after the </w:t>
                </w:r>
                <w:r w:rsidRPr="00FD7EEB">
                  <w:t>creative process? How do they interact and how should w</w:t>
                </w:r>
                <w:r>
                  <w:t xml:space="preserve">e understand and evaluate their </w:t>
                </w:r>
                <w:r w:rsidRPr="00FD7EEB">
                  <w:t>cont</w:t>
                </w:r>
                <w:r>
                  <w:t>ributions? Are</w:t>
                </w:r>
                <w:r w:rsidRPr="00FD7EEB">
                  <w:t xml:space="preserve"> these </w:t>
                </w:r>
                <w:r>
                  <w:t>outcomes related to the traditional nineteenth-century strong work concept</w:t>
                </w:r>
                <w:r w:rsidR="003E7889">
                  <w:t>,</w:t>
                </w:r>
                <w:r w:rsidRPr="00FD7EEB">
                  <w:t xml:space="preserve"> or should they be understood as </w:t>
                </w:r>
                <w:r>
                  <w:t xml:space="preserve">either an </w:t>
                </w:r>
                <w:r w:rsidRPr="00FD7EEB">
                  <w:t>open-ended series of concert performances based on a loose but coherent aesthetic frameworks</w:t>
                </w:r>
                <w:r>
                  <w:t xml:space="preserve"> or as a form of musical experimentation</w:t>
                </w:r>
                <w:r w:rsidR="00C70590">
                  <w:t xml:space="preserve"> (Dahlhaus </w:t>
                </w:r>
                <w:r>
                  <w:t>84-89</w:t>
                </w:r>
                <w:r w:rsidRPr="00FD7EEB">
                  <w:t>)? These are just some of the questions bear</w:t>
                </w:r>
                <w:r>
                  <w:t>ing</w:t>
                </w:r>
                <w:r w:rsidRPr="00FD7EEB">
                  <w:t xml:space="preserve"> witness to </w:t>
                </w:r>
                <w:r>
                  <w:t>a vibrant musical scene</w:t>
                </w:r>
                <w:r w:rsidRPr="00FD7EEB">
                  <w:t xml:space="preserve"> that will continue to generate problems and issues going forward. </w:t>
                </w:r>
              </w:p>
            </w:tc>
          </w:sdtContent>
        </w:sdt>
      </w:tr>
      <w:tr w:rsidR="003235A7" w14:paraId="3ABCAD3C" w14:textId="77777777" w:rsidTr="003235A7">
        <w:tc>
          <w:tcPr>
            <w:tcW w:w="9016" w:type="dxa"/>
          </w:tcPr>
          <w:p w14:paraId="59D9F6C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9DBF9D8" w14:textId="77777777" w:rsidR="00E22056" w:rsidRDefault="00FA6C42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61369949"/>
                <w:citation/>
              </w:sdtPr>
              <w:sdtContent>
                <w:r w:rsidR="00E22056" w:rsidRPr="00C70590">
                  <w:rPr>
                    <w:rFonts w:ascii="Calibri" w:hAnsi="Calibri"/>
                  </w:rPr>
                  <w:fldChar w:fldCharType="begin"/>
                </w:r>
                <w:r w:rsidR="00E22056" w:rsidRPr="00C70590">
                  <w:rPr>
                    <w:rFonts w:ascii="Calibri" w:hAnsi="Calibri"/>
                    <w:lang w:val="en-US"/>
                  </w:rPr>
                  <w:instrText xml:space="preserve"> CITATION Aus02 \l 1033 </w:instrText>
                </w:r>
                <w:r w:rsidR="00E22056" w:rsidRPr="00C70590">
                  <w:rPr>
                    <w:rFonts w:ascii="Calibri" w:hAnsi="Calibri"/>
                  </w:rPr>
                  <w:fldChar w:fldCharType="separate"/>
                </w:r>
                <w:r w:rsidR="00E22056" w:rsidRPr="00C70590">
                  <w:rPr>
                    <w:rFonts w:ascii="Calibri" w:hAnsi="Calibri"/>
                    <w:noProof/>
                    <w:lang w:val="en-US"/>
                  </w:rPr>
                  <w:t>(Auslaner)</w:t>
                </w:r>
                <w:r w:rsidR="00E22056" w:rsidRPr="00C7059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569CE05F" w14:textId="77777777" w:rsidR="00071380" w:rsidRPr="00C70590" w:rsidRDefault="00071380" w:rsidP="008A5B87">
            <w:pPr>
              <w:rPr>
                <w:rFonts w:ascii="Calibri" w:hAnsi="Calibri"/>
              </w:rPr>
            </w:pPr>
          </w:p>
          <w:p w14:paraId="270CA1FF" w14:textId="77777777" w:rsidR="00E22056" w:rsidRDefault="00FA6C42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215054209"/>
                <w:citation/>
              </w:sdtPr>
              <w:sdtContent>
                <w:r w:rsidR="00E22056" w:rsidRPr="00C70590">
                  <w:rPr>
                    <w:rFonts w:ascii="Calibri" w:hAnsi="Calibri"/>
                  </w:rPr>
                  <w:fldChar w:fldCharType="begin"/>
                </w:r>
                <w:r w:rsidR="00E22056" w:rsidRPr="00C70590">
                  <w:rPr>
                    <w:rFonts w:ascii="Calibri" w:hAnsi="Calibri"/>
                    <w:lang w:val="en-US"/>
                  </w:rPr>
                  <w:instrText xml:space="preserve"> CITATION Bre12 \l 1033 </w:instrText>
                </w:r>
                <w:r w:rsidR="00E22056" w:rsidRPr="00C70590">
                  <w:rPr>
                    <w:rFonts w:ascii="Calibri" w:hAnsi="Calibri"/>
                  </w:rPr>
                  <w:fldChar w:fldCharType="separate"/>
                </w:r>
                <w:r w:rsidR="00E22056" w:rsidRPr="00C70590">
                  <w:rPr>
                    <w:rFonts w:ascii="Calibri" w:hAnsi="Calibri"/>
                    <w:noProof/>
                    <w:lang w:val="en-US"/>
                  </w:rPr>
                  <w:t>(Brend)</w:t>
                </w:r>
                <w:r w:rsidR="00E22056" w:rsidRPr="00C7059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35DB6241" w14:textId="77777777" w:rsidR="00071380" w:rsidRPr="00C70590" w:rsidRDefault="00071380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2AAF74E7" w14:textId="77777777" w:rsidR="00E22056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536550660"/>
                    <w:citation/>
                  </w:sdtPr>
                  <w:sdtContent>
                    <w:r w:rsidR="00E22056" w:rsidRPr="00C70590">
                      <w:rPr>
                        <w:rFonts w:ascii="Calibri" w:hAnsi="Calibri"/>
                      </w:rPr>
                      <w:fldChar w:fldCharType="begin"/>
                    </w:r>
                    <w:r w:rsidR="00E22056" w:rsidRPr="00C70590">
                      <w:rPr>
                        <w:rFonts w:ascii="Calibri" w:hAnsi="Calibri"/>
                        <w:lang w:val="en-US"/>
                      </w:rPr>
                      <w:instrText xml:space="preserve"> CITATION Nic13 \l 1033 </w:instrText>
                    </w:r>
                    <w:r w:rsidR="00E2205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E22056" w:rsidRPr="00C70590">
                      <w:rPr>
                        <w:rFonts w:ascii="Calibri" w:hAnsi="Calibri"/>
                        <w:noProof/>
                        <w:lang w:val="en-US"/>
                      </w:rPr>
                      <w:t xml:space="preserve"> (Collins, Schedel and Wilson)</w:t>
                    </w:r>
                    <w:r w:rsidR="00E2205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932017E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8247D6A" w14:textId="77777777" w:rsidR="00E22056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768548628"/>
                    <w:citation/>
                  </w:sdtPr>
                  <w:sdtContent>
                    <w:r w:rsidR="00E22056" w:rsidRPr="00C70590">
                      <w:rPr>
                        <w:rFonts w:ascii="Calibri" w:hAnsi="Calibri"/>
                      </w:rPr>
                      <w:fldChar w:fldCharType="begin"/>
                    </w:r>
                    <w:r w:rsidR="00E22056" w:rsidRPr="00C70590">
                      <w:rPr>
                        <w:rFonts w:ascii="Calibri" w:hAnsi="Calibri"/>
                        <w:lang w:val="en-US"/>
                      </w:rPr>
                      <w:instrText xml:space="preserve"> CITATION Nic07 \l 1033 </w:instrText>
                    </w:r>
                    <w:r w:rsidR="00E2205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E22056" w:rsidRPr="00C70590">
                      <w:rPr>
                        <w:rFonts w:ascii="Calibri" w:hAnsi="Calibri"/>
                        <w:noProof/>
                        <w:lang w:val="en-US"/>
                      </w:rPr>
                      <w:t>(N. Collins)</w:t>
                    </w:r>
                    <w:r w:rsidR="00E2205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EEA224D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1AEC0787" w14:textId="6FC945FB" w:rsidR="00E22056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587268323"/>
                    <w:citation/>
                  </w:sdtPr>
                  <w:sdtContent>
                    <w:r w:rsidR="009073B4" w:rsidRPr="00C70590">
                      <w:rPr>
                        <w:rFonts w:ascii="Calibri" w:hAnsi="Calibri"/>
                      </w:rPr>
                      <w:fldChar w:fldCharType="begin"/>
                    </w:r>
                    <w:r w:rsidR="009073B4" w:rsidRPr="00C70590">
                      <w:rPr>
                        <w:rFonts w:ascii="Calibri" w:hAnsi="Calibri"/>
                        <w:lang w:val="en-US"/>
                      </w:rPr>
                      <w:instrText xml:space="preserve"> CITATION Car83 \l 1033 </w:instrText>
                    </w:r>
                    <w:r w:rsidR="009073B4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073B4" w:rsidRPr="00C70590">
                      <w:rPr>
                        <w:rFonts w:ascii="Calibri" w:hAnsi="Calibri"/>
                        <w:noProof/>
                        <w:lang w:val="en-US"/>
                      </w:rPr>
                      <w:t>(Dahlhaus)</w:t>
                    </w:r>
                    <w:r w:rsidR="009073B4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4B27A2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6BE98C79" w14:textId="21857E6F" w:rsidR="00E22056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623682684"/>
                    <w:citation/>
                  </w:sdtPr>
                  <w:sdtContent>
                    <w:r w:rsidR="00902C44" w:rsidRPr="00C70590">
                      <w:rPr>
                        <w:rFonts w:ascii="Calibri" w:hAnsi="Calibri"/>
                      </w:rPr>
                      <w:fldChar w:fldCharType="begin"/>
                    </w:r>
                    <w:r w:rsidR="00902C44" w:rsidRPr="00C70590">
                      <w:rPr>
                        <w:rFonts w:ascii="Calibri" w:hAnsi="Calibri"/>
                        <w:lang w:val="en-US"/>
                      </w:rPr>
                      <w:instrText xml:space="preserve"> CITATION Hug01 \l 1033 </w:instrText>
                    </w:r>
                    <w:r w:rsidR="00902C44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02C44" w:rsidRPr="00C70590">
                      <w:rPr>
                        <w:rFonts w:ascii="Calibri" w:hAnsi="Calibri"/>
                        <w:noProof/>
                        <w:lang w:val="en-US"/>
                      </w:rPr>
                      <w:t>(Davies)</w:t>
                    </w:r>
                    <w:r w:rsidR="00902C44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7EB57F3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76FBE307" w14:textId="4F81B19C" w:rsidR="00902C44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578864481"/>
                    <w:citation/>
                  </w:sdtPr>
                  <w:sdtContent>
                    <w:r w:rsidR="003C33C6" w:rsidRPr="00C70590">
                      <w:rPr>
                        <w:rFonts w:ascii="Calibri" w:hAnsi="Calibri"/>
                      </w:rPr>
                      <w:fldChar w:fldCharType="begin"/>
                    </w:r>
                    <w:r w:rsidR="003C33C6" w:rsidRPr="00C70590">
                      <w:rPr>
                        <w:rFonts w:ascii="Calibri" w:hAnsi="Calibri"/>
                        <w:lang w:val="en-US"/>
                      </w:rPr>
                      <w:instrText xml:space="preserve"> CITATION Del11 \l 1033 </w:instrText>
                    </w:r>
                    <w:r w:rsidR="003C33C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3C33C6" w:rsidRPr="00C70590">
                      <w:rPr>
                        <w:rFonts w:ascii="Calibri" w:hAnsi="Calibri"/>
                        <w:noProof/>
                        <w:lang w:val="en-US"/>
                      </w:rPr>
                      <w:t>(Deliège)</w:t>
                    </w:r>
                    <w:r w:rsidR="003C33C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9CE837D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19DA2097" w14:textId="4D2FD51E" w:rsidR="006A6C0C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527831799"/>
                    <w:citation/>
                  </w:sdtPr>
                  <w:sdtContent>
                    <w:r w:rsidR="006A6C0C" w:rsidRPr="00C70590">
                      <w:rPr>
                        <w:rFonts w:ascii="Calibri" w:hAnsi="Calibri"/>
                      </w:rPr>
                      <w:fldChar w:fldCharType="begin"/>
                    </w:r>
                    <w:r w:rsidR="006A6C0C" w:rsidRPr="00C70590">
                      <w:rPr>
                        <w:rFonts w:ascii="Calibri" w:hAnsi="Calibri"/>
                        <w:lang w:val="en-US"/>
                      </w:rPr>
                      <w:instrText xml:space="preserve"> CITATION Dem10 \l 1033 </w:instrText>
                    </w:r>
                    <w:r w:rsidR="006A6C0C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6A6C0C" w:rsidRPr="00C70590">
                      <w:rPr>
                        <w:rFonts w:ascii="Calibri" w:hAnsi="Calibri"/>
                        <w:noProof/>
                        <w:lang w:val="en-US"/>
                      </w:rPr>
                      <w:t>(Demers)</w:t>
                    </w:r>
                    <w:r w:rsidR="006A6C0C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2777252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E84CB53" w14:textId="4376B5D2" w:rsidR="006A6C0C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405916695"/>
                    <w:citation/>
                  </w:sdtPr>
                  <w:sdtContent>
                    <w:r w:rsidR="006A6C0C" w:rsidRPr="00C70590">
                      <w:rPr>
                        <w:rFonts w:ascii="Calibri" w:hAnsi="Calibri"/>
                      </w:rPr>
                      <w:fldChar w:fldCharType="begin"/>
                    </w:r>
                    <w:r w:rsidR="006A6C0C" w:rsidRPr="00C70590">
                      <w:rPr>
                        <w:rFonts w:ascii="Calibri" w:hAnsi="Calibri"/>
                        <w:lang w:val="en-US"/>
                      </w:rPr>
                      <w:instrText xml:space="preserve"> CITATION Sim07 \l 1033 </w:instrText>
                    </w:r>
                    <w:r w:rsidR="006A6C0C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6A6C0C" w:rsidRPr="00C70590">
                      <w:rPr>
                        <w:rFonts w:ascii="Calibri" w:hAnsi="Calibri"/>
                        <w:noProof/>
                        <w:lang w:val="en-US"/>
                      </w:rPr>
                      <w:t>(Emmerson)</w:t>
                    </w:r>
                    <w:r w:rsidR="006A6C0C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682B2B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412AA52B" w14:textId="7BE21547" w:rsidR="006A6C0C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99320475"/>
                    <w:citation/>
                  </w:sdtPr>
                  <w:sdtContent>
                    <w:r w:rsidR="0046638F" w:rsidRPr="00C70590">
                      <w:rPr>
                        <w:rFonts w:ascii="Calibri" w:hAnsi="Calibri"/>
                      </w:rPr>
                      <w:fldChar w:fldCharType="begin"/>
                    </w:r>
                    <w:r w:rsidR="0046638F" w:rsidRPr="00C70590">
                      <w:rPr>
                        <w:rFonts w:ascii="Calibri" w:hAnsi="Calibri"/>
                        <w:lang w:val="en-US"/>
                      </w:rPr>
                      <w:instrText xml:space="preserve"> CITATION Haw15 \l 1033 </w:instrText>
                    </w:r>
                    <w:r w:rsidR="0046638F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46638F" w:rsidRPr="00C70590">
                      <w:rPr>
                        <w:rFonts w:ascii="Calibri" w:hAnsi="Calibri"/>
                        <w:noProof/>
                        <w:lang w:val="en-US"/>
                      </w:rPr>
                      <w:t>(Haworth)</w:t>
                    </w:r>
                    <w:r w:rsidR="0046638F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5363C4A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412B6C94" w14:textId="44DCB323" w:rsidR="0046638F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88611044"/>
                    <w:citation/>
                  </w:sdtPr>
                  <w:sdtContent>
                    <w:r w:rsidR="00BE1CA3" w:rsidRPr="00C70590">
                      <w:rPr>
                        <w:rFonts w:ascii="Calibri" w:hAnsi="Calibri"/>
                      </w:rPr>
                      <w:fldChar w:fldCharType="begin"/>
                    </w:r>
                    <w:r w:rsidR="00BE1CA3" w:rsidRPr="00C70590">
                      <w:rPr>
                        <w:rFonts w:ascii="Calibri" w:hAnsi="Calibri"/>
                        <w:lang w:val="en-US"/>
                      </w:rPr>
                      <w:instrText xml:space="preserve">CITATION Jea \l 1033 </w:instrText>
                    </w:r>
                    <w:r w:rsidR="00BE1CA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BE1CA3" w:rsidRPr="00C70590">
                      <w:rPr>
                        <w:rFonts w:ascii="Calibri" w:hAnsi="Calibri"/>
                        <w:noProof/>
                        <w:lang w:val="en-US"/>
                      </w:rPr>
                      <w:t>(Laurendeau)</w:t>
                    </w:r>
                    <w:r w:rsidR="00BE1CA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850AE05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60CAC17E" w14:textId="1E113364" w:rsidR="004E6D0D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669316393"/>
                    <w:citation/>
                  </w:sdtPr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4E6D0D" w:rsidRPr="00C70590">
                      <w:rPr>
                        <w:rFonts w:ascii="Calibri" w:hAnsi="Calibri"/>
                        <w:lang w:val="en-US"/>
                      </w:rPr>
                      <w:instrText xml:space="preserve"> CITATION Pet13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4E6D0D" w:rsidRPr="00C70590">
                      <w:rPr>
                        <w:rFonts w:ascii="Calibri" w:hAnsi="Calibri"/>
                        <w:noProof/>
                        <w:lang w:val="en-US"/>
                      </w:rPr>
                      <w:t>(Manning)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4C2F686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36D43A0" w14:textId="21C7BF87" w:rsidR="004E6D0D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241529988"/>
                    <w:citation/>
                  </w:sdtPr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4E6D0D" w:rsidRPr="00C70590">
                      <w:rPr>
                        <w:rFonts w:ascii="Calibri" w:hAnsi="Calibri"/>
                        <w:lang w:val="en-US"/>
                      </w:rPr>
                      <w:instrText xml:space="preserve"> CITATION Gor75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4E6D0D" w:rsidRPr="00C70590">
                      <w:rPr>
                        <w:rFonts w:ascii="Calibri" w:hAnsi="Calibri"/>
                        <w:noProof/>
                        <w:lang w:val="en-US"/>
                      </w:rPr>
                      <w:t>(Mumma)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12851A9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275490A" w14:textId="66DE0062" w:rsidR="004E6D0D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6057912"/>
                    <w:citation/>
                  </w:sdtPr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CITATION Den12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(Peters)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178A0D0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ED645C8" w14:textId="716411DD" w:rsidR="00975D19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275475250"/>
                    <w:citation/>
                  </w:sdtPr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CITATION Lau08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(Radford)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1761F22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98CAC6C" w14:textId="16EBCD76" w:rsidR="00975D19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48765228"/>
                    <w:citation/>
                  </w:sdtPr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 CITATION Joh08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(Rockwell)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D67403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05C2819" w14:textId="532819C1" w:rsidR="00975D19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020819132"/>
                    <w:citation/>
                  </w:sdtPr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 CITATION San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(Sanden)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9BDC8A6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7D7C1E4" w14:textId="709B90F4" w:rsidR="00975D19" w:rsidRDefault="00FA6C4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755904714"/>
                    <w:citation/>
                  </w:sdtPr>
                  <w:sdtContent>
                    <w:r w:rsidR="00C255C3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CITATION Ung \l 1033 </w:instrText>
                    </w:r>
                    <w:r w:rsidR="00C255C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(Ungeheuer)</w:t>
                    </w:r>
                    <w:r w:rsidR="00C255C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C6616DE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303FAE3" w14:textId="18D4505E" w:rsidR="003235A7" w:rsidRPr="00C255C3" w:rsidRDefault="00FA6C42" w:rsidP="00FB11DE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Calibri" w:hAnsi="Calibri"/>
                    </w:rPr>
                    <w:id w:val="-2108873039"/>
                    <w:citation/>
                  </w:sdtPr>
                  <w:sdtContent>
                    <w:r w:rsidR="00C255C3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 CITATION Ste86 \l 1033 </w:instrText>
                    </w:r>
                    <w:r w:rsidR="00C255C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(Wolpe)</w:t>
                    </w:r>
                    <w:r w:rsidR="00C255C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34E974F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Dosky" w:date="2014-12-17T20:28:00Z" w:initials="LD">
    <w:p w14:paraId="0C06190E" w14:textId="38DE306F" w:rsidR="009B3CE2" w:rsidRDefault="009B3CE2">
      <w:pPr>
        <w:pStyle w:val="CommentText"/>
      </w:pPr>
      <w:r>
        <w:rPr>
          <w:rStyle w:val="CommentReference"/>
        </w:rPr>
        <w:annotationRef/>
      </w:r>
      <w:r>
        <w:t>Page reference?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2D99B" w14:textId="77777777" w:rsidR="009B3CE2" w:rsidRDefault="009B3CE2" w:rsidP="007A0D55">
      <w:pPr>
        <w:spacing w:after="0" w:line="240" w:lineRule="auto"/>
      </w:pPr>
      <w:r>
        <w:separator/>
      </w:r>
    </w:p>
  </w:endnote>
  <w:endnote w:type="continuationSeparator" w:id="0">
    <w:p w14:paraId="57FB11A8" w14:textId="77777777" w:rsidR="009B3CE2" w:rsidRDefault="009B3CE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F9A9A" w14:textId="77777777" w:rsidR="009B3CE2" w:rsidRDefault="009B3CE2" w:rsidP="007A0D55">
      <w:pPr>
        <w:spacing w:after="0" w:line="240" w:lineRule="auto"/>
      </w:pPr>
      <w:r>
        <w:separator/>
      </w:r>
    </w:p>
  </w:footnote>
  <w:footnote w:type="continuationSeparator" w:id="0">
    <w:p w14:paraId="704D223F" w14:textId="77777777" w:rsidR="009B3CE2" w:rsidRDefault="009B3CE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93AF2" w14:textId="77777777" w:rsidR="009B3CE2" w:rsidRDefault="009B3CE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5F73586" w14:textId="77777777" w:rsidR="009B3CE2" w:rsidRDefault="009B3C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CE"/>
    <w:rsid w:val="00021498"/>
    <w:rsid w:val="00032559"/>
    <w:rsid w:val="00052040"/>
    <w:rsid w:val="00071380"/>
    <w:rsid w:val="00085DD0"/>
    <w:rsid w:val="000A128F"/>
    <w:rsid w:val="000B25AE"/>
    <w:rsid w:val="000B4F8C"/>
    <w:rsid w:val="000B55AB"/>
    <w:rsid w:val="000D24DC"/>
    <w:rsid w:val="00101B2E"/>
    <w:rsid w:val="001126CE"/>
    <w:rsid w:val="00116FA0"/>
    <w:rsid w:val="00131E46"/>
    <w:rsid w:val="0015114C"/>
    <w:rsid w:val="00151D24"/>
    <w:rsid w:val="00157BD9"/>
    <w:rsid w:val="001A21F3"/>
    <w:rsid w:val="001A2537"/>
    <w:rsid w:val="001A6A06"/>
    <w:rsid w:val="00210C03"/>
    <w:rsid w:val="00214D03"/>
    <w:rsid w:val="002162E2"/>
    <w:rsid w:val="00225C5A"/>
    <w:rsid w:val="00230B10"/>
    <w:rsid w:val="00232392"/>
    <w:rsid w:val="00234353"/>
    <w:rsid w:val="00244BB0"/>
    <w:rsid w:val="00281115"/>
    <w:rsid w:val="002A0A0D"/>
    <w:rsid w:val="002B0B37"/>
    <w:rsid w:val="002D04CD"/>
    <w:rsid w:val="0030264D"/>
    <w:rsid w:val="0030662D"/>
    <w:rsid w:val="003235A7"/>
    <w:rsid w:val="00331EBD"/>
    <w:rsid w:val="003677B6"/>
    <w:rsid w:val="003B245A"/>
    <w:rsid w:val="003C33C6"/>
    <w:rsid w:val="003D1F18"/>
    <w:rsid w:val="003D3579"/>
    <w:rsid w:val="003E2795"/>
    <w:rsid w:val="003E7889"/>
    <w:rsid w:val="003F0D73"/>
    <w:rsid w:val="003F6525"/>
    <w:rsid w:val="00404258"/>
    <w:rsid w:val="00462DBE"/>
    <w:rsid w:val="00464699"/>
    <w:rsid w:val="0046638F"/>
    <w:rsid w:val="00483379"/>
    <w:rsid w:val="00487BC5"/>
    <w:rsid w:val="00496888"/>
    <w:rsid w:val="004A7476"/>
    <w:rsid w:val="004D33B0"/>
    <w:rsid w:val="004E5896"/>
    <w:rsid w:val="004E6D0D"/>
    <w:rsid w:val="00510F50"/>
    <w:rsid w:val="00513EE6"/>
    <w:rsid w:val="00534F8F"/>
    <w:rsid w:val="00553587"/>
    <w:rsid w:val="005549D4"/>
    <w:rsid w:val="005674CE"/>
    <w:rsid w:val="00567E04"/>
    <w:rsid w:val="00584084"/>
    <w:rsid w:val="00590035"/>
    <w:rsid w:val="005B177E"/>
    <w:rsid w:val="005B3921"/>
    <w:rsid w:val="005D3E20"/>
    <w:rsid w:val="005D51BE"/>
    <w:rsid w:val="005F26D7"/>
    <w:rsid w:val="005F526E"/>
    <w:rsid w:val="005F5450"/>
    <w:rsid w:val="006A6C0C"/>
    <w:rsid w:val="006B5546"/>
    <w:rsid w:val="006D0412"/>
    <w:rsid w:val="006E6104"/>
    <w:rsid w:val="007411B9"/>
    <w:rsid w:val="007521EF"/>
    <w:rsid w:val="00780D95"/>
    <w:rsid w:val="00780DC7"/>
    <w:rsid w:val="007A0D55"/>
    <w:rsid w:val="007B3377"/>
    <w:rsid w:val="007E5F44"/>
    <w:rsid w:val="00802198"/>
    <w:rsid w:val="00821DE3"/>
    <w:rsid w:val="008326DE"/>
    <w:rsid w:val="00846CE1"/>
    <w:rsid w:val="00863D3A"/>
    <w:rsid w:val="008671ED"/>
    <w:rsid w:val="00893839"/>
    <w:rsid w:val="008A5B87"/>
    <w:rsid w:val="008D4EE5"/>
    <w:rsid w:val="008D67A5"/>
    <w:rsid w:val="00902C44"/>
    <w:rsid w:val="009073B4"/>
    <w:rsid w:val="00922950"/>
    <w:rsid w:val="00975D19"/>
    <w:rsid w:val="0099138D"/>
    <w:rsid w:val="009944F6"/>
    <w:rsid w:val="009A7264"/>
    <w:rsid w:val="009B3CE2"/>
    <w:rsid w:val="009B4798"/>
    <w:rsid w:val="009C690F"/>
    <w:rsid w:val="009D1606"/>
    <w:rsid w:val="009E18A1"/>
    <w:rsid w:val="009E73D7"/>
    <w:rsid w:val="009F1D09"/>
    <w:rsid w:val="00A07B0A"/>
    <w:rsid w:val="00A25D79"/>
    <w:rsid w:val="00A27D2C"/>
    <w:rsid w:val="00A472C0"/>
    <w:rsid w:val="00A63BE1"/>
    <w:rsid w:val="00A70D17"/>
    <w:rsid w:val="00A76FD9"/>
    <w:rsid w:val="00AB01F7"/>
    <w:rsid w:val="00AB436D"/>
    <w:rsid w:val="00AD2F24"/>
    <w:rsid w:val="00AD4844"/>
    <w:rsid w:val="00B219AE"/>
    <w:rsid w:val="00B2278E"/>
    <w:rsid w:val="00B33145"/>
    <w:rsid w:val="00B574C9"/>
    <w:rsid w:val="00BA3CA5"/>
    <w:rsid w:val="00BA6159"/>
    <w:rsid w:val="00BC39C9"/>
    <w:rsid w:val="00BE1CA3"/>
    <w:rsid w:val="00BE5BF7"/>
    <w:rsid w:val="00BF40E1"/>
    <w:rsid w:val="00BF4E78"/>
    <w:rsid w:val="00C255C3"/>
    <w:rsid w:val="00C27FAB"/>
    <w:rsid w:val="00C358D4"/>
    <w:rsid w:val="00C6296B"/>
    <w:rsid w:val="00C70590"/>
    <w:rsid w:val="00C91333"/>
    <w:rsid w:val="00CC50B8"/>
    <w:rsid w:val="00CC586D"/>
    <w:rsid w:val="00CF1542"/>
    <w:rsid w:val="00CF3EC5"/>
    <w:rsid w:val="00D0492B"/>
    <w:rsid w:val="00D656DA"/>
    <w:rsid w:val="00D83300"/>
    <w:rsid w:val="00DC6B48"/>
    <w:rsid w:val="00DF01B0"/>
    <w:rsid w:val="00E22056"/>
    <w:rsid w:val="00E4670F"/>
    <w:rsid w:val="00E556EB"/>
    <w:rsid w:val="00E85A05"/>
    <w:rsid w:val="00E95829"/>
    <w:rsid w:val="00EA606C"/>
    <w:rsid w:val="00EB0C8C"/>
    <w:rsid w:val="00EB51FD"/>
    <w:rsid w:val="00EB77DB"/>
    <w:rsid w:val="00ED139F"/>
    <w:rsid w:val="00EF0463"/>
    <w:rsid w:val="00EF74F7"/>
    <w:rsid w:val="00F147AD"/>
    <w:rsid w:val="00F36937"/>
    <w:rsid w:val="00F60F53"/>
    <w:rsid w:val="00FA1925"/>
    <w:rsid w:val="00FA651B"/>
    <w:rsid w:val="00FA6C42"/>
    <w:rsid w:val="00FB0B59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9B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26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C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F52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D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D67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7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67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7A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26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C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F52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D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D67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7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67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7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esguitaresjacobacci.free.fr/EIEI/page00.htm" TargetMode="External"/><Relationship Id="rId10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11BDE373A3994883107B86214CE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05F8-CD49-A54C-870B-54361EAEB3F9}"/>
      </w:docPartPr>
      <w:docPartBody>
        <w:p w:rsidR="003D4504" w:rsidRDefault="003D4504">
          <w:pPr>
            <w:pStyle w:val="AE11BDE373A3994883107B86214CEB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D5AA568F2126B4F87BDE7B534A9A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E440A-9469-4847-9AB8-D814BD84213E}"/>
      </w:docPartPr>
      <w:docPartBody>
        <w:p w:rsidR="003D4504" w:rsidRDefault="003D4504">
          <w:pPr>
            <w:pStyle w:val="3D5AA568F2126B4F87BDE7B534A9AB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049BDD9DC7C245B3043B77979A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0287-4C50-3B4C-877A-56CE46ADB0BE}"/>
      </w:docPartPr>
      <w:docPartBody>
        <w:p w:rsidR="003D4504" w:rsidRDefault="003D4504">
          <w:pPr>
            <w:pStyle w:val="A4049BDD9DC7C245B3043B77979A6A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BF2F4E11CA79A4A8A4DBF286B2C8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8118E-02E1-0440-98CB-F513C823539E}"/>
      </w:docPartPr>
      <w:docPartBody>
        <w:p w:rsidR="003D4504" w:rsidRDefault="003D4504">
          <w:pPr>
            <w:pStyle w:val="DBF2F4E11CA79A4A8A4DBF286B2C83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11217B8395F346990D6FFC7F68D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B6F79-A1C5-244F-A709-4632B260D84E}"/>
      </w:docPartPr>
      <w:docPartBody>
        <w:p w:rsidR="003D4504" w:rsidRDefault="003D4504">
          <w:pPr>
            <w:pStyle w:val="FF11217B8395F346990D6FFC7F68DA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3A41E94BF4F9E4989657A009AA0F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AFC2-2D3F-3F47-8C74-8D5C08609C07}"/>
      </w:docPartPr>
      <w:docPartBody>
        <w:p w:rsidR="003D4504" w:rsidRDefault="003D4504">
          <w:pPr>
            <w:pStyle w:val="23A41E94BF4F9E4989657A009AA0F2D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A2C42E421E6144924714C4F9F35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ECF1-D050-E44B-8ADA-7B098DC5EDB0}"/>
      </w:docPartPr>
      <w:docPartBody>
        <w:p w:rsidR="003D4504" w:rsidRDefault="003D4504">
          <w:pPr>
            <w:pStyle w:val="7AA2C42E421E6144924714C4F9F35B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83F1505E2D034D85011DD74DABF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D7CB9-F6E3-8448-BEFD-E709D54123DC}"/>
      </w:docPartPr>
      <w:docPartBody>
        <w:p w:rsidR="003D4504" w:rsidRDefault="003D4504">
          <w:pPr>
            <w:pStyle w:val="4D83F1505E2D034D85011DD74DABF10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EC6F9BE055C240948D4BA8B2106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C3A87-9182-E34D-ACE3-7F6A4FD1255B}"/>
      </w:docPartPr>
      <w:docPartBody>
        <w:p w:rsidR="003D4504" w:rsidRDefault="003D4504">
          <w:pPr>
            <w:pStyle w:val="F5EC6F9BE055C240948D4BA8B21062C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175CA499489954B9B497E571F100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F836-9B21-884E-BF2D-95C927B4CA8B}"/>
      </w:docPartPr>
      <w:docPartBody>
        <w:p w:rsidR="005E0344" w:rsidRDefault="005E0344" w:rsidP="005E0344">
          <w:pPr>
            <w:pStyle w:val="6175CA499489954B9B497E571F1003D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D6226069C8D9647934A840ED7827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313B2-6E64-AC4B-9E4C-E538DAF3BDC6}"/>
      </w:docPartPr>
      <w:docPartBody>
        <w:p w:rsidR="00C070DE" w:rsidRDefault="00C070DE" w:rsidP="00C070DE">
          <w:pPr>
            <w:pStyle w:val="1D6226069C8D9647934A840ED7827B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605D8A5970544B206C7E84CC1B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BF33-45BC-364F-85B0-28F25FEA185D}"/>
      </w:docPartPr>
      <w:docPartBody>
        <w:p w:rsidR="00C070DE" w:rsidRDefault="00C070DE" w:rsidP="00C070DE">
          <w:pPr>
            <w:pStyle w:val="E96605D8A5970544B206C7E84CC1BC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6FC66651F305D4BB266B0F960E7B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75F3A-9D89-0B49-96E1-1FE99F389C65}"/>
      </w:docPartPr>
      <w:docPartBody>
        <w:p w:rsidR="00C070DE" w:rsidRDefault="00C070DE" w:rsidP="00C070DE">
          <w:pPr>
            <w:pStyle w:val="86FC66651F305D4BB266B0F960E7B0C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7359B099C6B5941840E13A15CD3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A4295-FD2D-F047-9097-80E0EBEBA322}"/>
      </w:docPartPr>
      <w:docPartBody>
        <w:p w:rsidR="00C070DE" w:rsidRDefault="00C070DE" w:rsidP="00C070DE">
          <w:pPr>
            <w:pStyle w:val="A7359B099C6B5941840E13A15CD355E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D0FD87DC2CFA46BA9856BB7B41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FB477-7DB7-8040-A61E-7ADBFBFE8F49}"/>
      </w:docPartPr>
      <w:docPartBody>
        <w:p w:rsidR="00C070DE" w:rsidRDefault="00C070DE" w:rsidP="00C070DE">
          <w:pPr>
            <w:pStyle w:val="EFD0FD87DC2CFA46BA9856BB7B41C37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6D106DCBBA94048A7ADEC24B71FA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DED50-F575-7743-9159-BB8F8CFDE9D9}"/>
      </w:docPartPr>
      <w:docPartBody>
        <w:p w:rsidR="006A7777" w:rsidRDefault="006A7777" w:rsidP="006A7777">
          <w:pPr>
            <w:pStyle w:val="46D106DCBBA94048A7ADEC24B71FAE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04"/>
    <w:rsid w:val="003D4504"/>
    <w:rsid w:val="005E0344"/>
    <w:rsid w:val="006A7777"/>
    <w:rsid w:val="00B51DE7"/>
    <w:rsid w:val="00C0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777"/>
    <w:rPr>
      <w:color w:val="808080"/>
    </w:rPr>
  </w:style>
  <w:style w:type="paragraph" w:customStyle="1" w:styleId="AE11BDE373A3994883107B86214CEB27">
    <w:name w:val="AE11BDE373A3994883107B86214CEB27"/>
  </w:style>
  <w:style w:type="paragraph" w:customStyle="1" w:styleId="3D5AA568F2126B4F87BDE7B534A9AB46">
    <w:name w:val="3D5AA568F2126B4F87BDE7B534A9AB46"/>
  </w:style>
  <w:style w:type="paragraph" w:customStyle="1" w:styleId="9DDCCD45AB35204292436ED5609AE8CE">
    <w:name w:val="9DDCCD45AB35204292436ED5609AE8CE"/>
  </w:style>
  <w:style w:type="paragraph" w:customStyle="1" w:styleId="A4049BDD9DC7C245B3043B77979A6A18">
    <w:name w:val="A4049BDD9DC7C245B3043B77979A6A18"/>
  </w:style>
  <w:style w:type="paragraph" w:customStyle="1" w:styleId="DBF2F4E11CA79A4A8A4DBF286B2C83BC">
    <w:name w:val="DBF2F4E11CA79A4A8A4DBF286B2C83BC"/>
  </w:style>
  <w:style w:type="paragraph" w:customStyle="1" w:styleId="FF11217B8395F346990D6FFC7F68DA66">
    <w:name w:val="FF11217B8395F346990D6FFC7F68DA66"/>
  </w:style>
  <w:style w:type="paragraph" w:customStyle="1" w:styleId="23A41E94BF4F9E4989657A009AA0F2DB">
    <w:name w:val="23A41E94BF4F9E4989657A009AA0F2DB"/>
  </w:style>
  <w:style w:type="paragraph" w:customStyle="1" w:styleId="7AA2C42E421E6144924714C4F9F35BFB">
    <w:name w:val="7AA2C42E421E6144924714C4F9F35BFB"/>
  </w:style>
  <w:style w:type="paragraph" w:customStyle="1" w:styleId="4D83F1505E2D034D85011DD74DABF101">
    <w:name w:val="4D83F1505E2D034D85011DD74DABF101"/>
  </w:style>
  <w:style w:type="paragraph" w:customStyle="1" w:styleId="F5EC6F9BE055C240948D4BA8B21062CB">
    <w:name w:val="F5EC6F9BE055C240948D4BA8B21062CB"/>
  </w:style>
  <w:style w:type="paragraph" w:customStyle="1" w:styleId="03DC1D6CB93F924C9AEEC6C31D2299F9">
    <w:name w:val="03DC1D6CB93F924C9AEEC6C31D2299F9"/>
  </w:style>
  <w:style w:type="paragraph" w:customStyle="1" w:styleId="6175CA499489954B9B497E571F1003DC">
    <w:name w:val="6175CA499489954B9B497E571F1003DC"/>
    <w:rsid w:val="005E0344"/>
  </w:style>
  <w:style w:type="paragraph" w:customStyle="1" w:styleId="1D6226069C8D9647934A840ED7827BE2">
    <w:name w:val="1D6226069C8D9647934A840ED7827BE2"/>
    <w:rsid w:val="00C070DE"/>
    <w:rPr>
      <w:lang w:val="en-CA"/>
    </w:rPr>
  </w:style>
  <w:style w:type="paragraph" w:customStyle="1" w:styleId="E96605D8A5970544B206C7E84CC1BC41">
    <w:name w:val="E96605D8A5970544B206C7E84CC1BC41"/>
    <w:rsid w:val="00C070DE"/>
    <w:rPr>
      <w:lang w:val="en-CA"/>
    </w:rPr>
  </w:style>
  <w:style w:type="paragraph" w:customStyle="1" w:styleId="6575224486942241A41D5C4771B51E35">
    <w:name w:val="6575224486942241A41D5C4771B51E35"/>
    <w:rsid w:val="00C070DE"/>
    <w:rPr>
      <w:lang w:val="en-CA"/>
    </w:rPr>
  </w:style>
  <w:style w:type="paragraph" w:customStyle="1" w:styleId="86FC66651F305D4BB266B0F960E7B0C7">
    <w:name w:val="86FC66651F305D4BB266B0F960E7B0C7"/>
    <w:rsid w:val="00C070DE"/>
    <w:rPr>
      <w:lang w:val="en-CA"/>
    </w:rPr>
  </w:style>
  <w:style w:type="paragraph" w:customStyle="1" w:styleId="A7359B099C6B5941840E13A15CD355EB">
    <w:name w:val="A7359B099C6B5941840E13A15CD355EB"/>
    <w:rsid w:val="00C070DE"/>
    <w:rPr>
      <w:lang w:val="en-CA"/>
    </w:rPr>
  </w:style>
  <w:style w:type="paragraph" w:customStyle="1" w:styleId="EFD0FD87DC2CFA46BA9856BB7B41C373">
    <w:name w:val="EFD0FD87DC2CFA46BA9856BB7B41C373"/>
    <w:rsid w:val="00C070DE"/>
    <w:rPr>
      <w:lang w:val="en-CA"/>
    </w:rPr>
  </w:style>
  <w:style w:type="paragraph" w:customStyle="1" w:styleId="A0F73123020F0A4EBE6F5E5FFA768FB1">
    <w:name w:val="A0F73123020F0A4EBE6F5E5FFA768FB1"/>
    <w:rsid w:val="006A7777"/>
    <w:rPr>
      <w:lang w:val="en-CA"/>
    </w:rPr>
  </w:style>
  <w:style w:type="paragraph" w:customStyle="1" w:styleId="BE09BF51410099408DA47FD07363B77B">
    <w:name w:val="BE09BF51410099408DA47FD07363B77B"/>
    <w:rsid w:val="006A7777"/>
    <w:rPr>
      <w:lang w:val="en-CA"/>
    </w:rPr>
  </w:style>
  <w:style w:type="paragraph" w:customStyle="1" w:styleId="798BDA613CEABE41940E2929EFB958DD">
    <w:name w:val="798BDA613CEABE41940E2929EFB958DD"/>
    <w:rsid w:val="006A7777"/>
    <w:rPr>
      <w:lang w:val="en-CA"/>
    </w:rPr>
  </w:style>
  <w:style w:type="paragraph" w:customStyle="1" w:styleId="61EFE6F1FA8F814D8E75B73D75FA72C0">
    <w:name w:val="61EFE6F1FA8F814D8E75B73D75FA72C0"/>
    <w:rsid w:val="006A7777"/>
    <w:rPr>
      <w:lang w:val="en-CA"/>
    </w:rPr>
  </w:style>
  <w:style w:type="paragraph" w:customStyle="1" w:styleId="46D106DCBBA94048A7ADEC24B71FAE7A">
    <w:name w:val="46D106DCBBA94048A7ADEC24B71FAE7A"/>
    <w:rsid w:val="006A7777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777"/>
    <w:rPr>
      <w:color w:val="808080"/>
    </w:rPr>
  </w:style>
  <w:style w:type="paragraph" w:customStyle="1" w:styleId="AE11BDE373A3994883107B86214CEB27">
    <w:name w:val="AE11BDE373A3994883107B86214CEB27"/>
  </w:style>
  <w:style w:type="paragraph" w:customStyle="1" w:styleId="3D5AA568F2126B4F87BDE7B534A9AB46">
    <w:name w:val="3D5AA568F2126B4F87BDE7B534A9AB46"/>
  </w:style>
  <w:style w:type="paragraph" w:customStyle="1" w:styleId="9DDCCD45AB35204292436ED5609AE8CE">
    <w:name w:val="9DDCCD45AB35204292436ED5609AE8CE"/>
  </w:style>
  <w:style w:type="paragraph" w:customStyle="1" w:styleId="A4049BDD9DC7C245B3043B77979A6A18">
    <w:name w:val="A4049BDD9DC7C245B3043B77979A6A18"/>
  </w:style>
  <w:style w:type="paragraph" w:customStyle="1" w:styleId="DBF2F4E11CA79A4A8A4DBF286B2C83BC">
    <w:name w:val="DBF2F4E11CA79A4A8A4DBF286B2C83BC"/>
  </w:style>
  <w:style w:type="paragraph" w:customStyle="1" w:styleId="FF11217B8395F346990D6FFC7F68DA66">
    <w:name w:val="FF11217B8395F346990D6FFC7F68DA66"/>
  </w:style>
  <w:style w:type="paragraph" w:customStyle="1" w:styleId="23A41E94BF4F9E4989657A009AA0F2DB">
    <w:name w:val="23A41E94BF4F9E4989657A009AA0F2DB"/>
  </w:style>
  <w:style w:type="paragraph" w:customStyle="1" w:styleId="7AA2C42E421E6144924714C4F9F35BFB">
    <w:name w:val="7AA2C42E421E6144924714C4F9F35BFB"/>
  </w:style>
  <w:style w:type="paragraph" w:customStyle="1" w:styleId="4D83F1505E2D034D85011DD74DABF101">
    <w:name w:val="4D83F1505E2D034D85011DD74DABF101"/>
  </w:style>
  <w:style w:type="paragraph" w:customStyle="1" w:styleId="F5EC6F9BE055C240948D4BA8B21062CB">
    <w:name w:val="F5EC6F9BE055C240948D4BA8B21062CB"/>
  </w:style>
  <w:style w:type="paragraph" w:customStyle="1" w:styleId="03DC1D6CB93F924C9AEEC6C31D2299F9">
    <w:name w:val="03DC1D6CB93F924C9AEEC6C31D2299F9"/>
  </w:style>
  <w:style w:type="paragraph" w:customStyle="1" w:styleId="6175CA499489954B9B497E571F1003DC">
    <w:name w:val="6175CA499489954B9B497E571F1003DC"/>
    <w:rsid w:val="005E0344"/>
  </w:style>
  <w:style w:type="paragraph" w:customStyle="1" w:styleId="1D6226069C8D9647934A840ED7827BE2">
    <w:name w:val="1D6226069C8D9647934A840ED7827BE2"/>
    <w:rsid w:val="00C070DE"/>
    <w:rPr>
      <w:lang w:val="en-CA"/>
    </w:rPr>
  </w:style>
  <w:style w:type="paragraph" w:customStyle="1" w:styleId="E96605D8A5970544B206C7E84CC1BC41">
    <w:name w:val="E96605D8A5970544B206C7E84CC1BC41"/>
    <w:rsid w:val="00C070DE"/>
    <w:rPr>
      <w:lang w:val="en-CA"/>
    </w:rPr>
  </w:style>
  <w:style w:type="paragraph" w:customStyle="1" w:styleId="6575224486942241A41D5C4771B51E35">
    <w:name w:val="6575224486942241A41D5C4771B51E35"/>
    <w:rsid w:val="00C070DE"/>
    <w:rPr>
      <w:lang w:val="en-CA"/>
    </w:rPr>
  </w:style>
  <w:style w:type="paragraph" w:customStyle="1" w:styleId="86FC66651F305D4BB266B0F960E7B0C7">
    <w:name w:val="86FC66651F305D4BB266B0F960E7B0C7"/>
    <w:rsid w:val="00C070DE"/>
    <w:rPr>
      <w:lang w:val="en-CA"/>
    </w:rPr>
  </w:style>
  <w:style w:type="paragraph" w:customStyle="1" w:styleId="A7359B099C6B5941840E13A15CD355EB">
    <w:name w:val="A7359B099C6B5941840E13A15CD355EB"/>
    <w:rsid w:val="00C070DE"/>
    <w:rPr>
      <w:lang w:val="en-CA"/>
    </w:rPr>
  </w:style>
  <w:style w:type="paragraph" w:customStyle="1" w:styleId="EFD0FD87DC2CFA46BA9856BB7B41C373">
    <w:name w:val="EFD0FD87DC2CFA46BA9856BB7B41C373"/>
    <w:rsid w:val="00C070DE"/>
    <w:rPr>
      <w:lang w:val="en-CA"/>
    </w:rPr>
  </w:style>
  <w:style w:type="paragraph" w:customStyle="1" w:styleId="A0F73123020F0A4EBE6F5E5FFA768FB1">
    <w:name w:val="A0F73123020F0A4EBE6F5E5FFA768FB1"/>
    <w:rsid w:val="006A7777"/>
    <w:rPr>
      <w:lang w:val="en-CA"/>
    </w:rPr>
  </w:style>
  <w:style w:type="paragraph" w:customStyle="1" w:styleId="BE09BF51410099408DA47FD07363B77B">
    <w:name w:val="BE09BF51410099408DA47FD07363B77B"/>
    <w:rsid w:val="006A7777"/>
    <w:rPr>
      <w:lang w:val="en-CA"/>
    </w:rPr>
  </w:style>
  <w:style w:type="paragraph" w:customStyle="1" w:styleId="798BDA613CEABE41940E2929EFB958DD">
    <w:name w:val="798BDA613CEABE41940E2929EFB958DD"/>
    <w:rsid w:val="006A7777"/>
    <w:rPr>
      <w:lang w:val="en-CA"/>
    </w:rPr>
  </w:style>
  <w:style w:type="paragraph" w:customStyle="1" w:styleId="61EFE6F1FA8F814D8E75B73D75FA72C0">
    <w:name w:val="61EFE6F1FA8F814D8E75B73D75FA72C0"/>
    <w:rsid w:val="006A7777"/>
    <w:rPr>
      <w:lang w:val="en-CA"/>
    </w:rPr>
  </w:style>
  <w:style w:type="paragraph" w:customStyle="1" w:styleId="46D106DCBBA94048A7ADEC24B71FAE7A">
    <w:name w:val="46D106DCBBA94048A7ADEC24B71FAE7A"/>
    <w:rsid w:val="006A7777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Aus02</b:Tag>
    <b:SourceType>JournalArticle</b:SourceType>
    <b:Guid>{B1F9A25B-7F8B-474D-AE41-2206C7686479}</b:Guid>
    <b:Author>
      <b:Author>
        <b:NameList>
          <b:Person>
            <b:Last>Auslaner</b:Last>
            <b:First>Philip</b:First>
          </b:Person>
        </b:NameList>
      </b:Author>
    </b:Author>
    <b:Title>Live from Cyberspace: or, I was sitting at my computer this guy appeared he thought I was a bot</b:Title>
    <b:Year>2002</b:Year>
    <b:Volume>24</b:Volume>
    <b:Pages>16-21</b:Pages>
    <b:JournalName>A Journal of Performance and Art</b:JournalName>
    <b:Month>January </b:Month>
    <b:Issue>1</b:Issue>
    <b:RefOrder>1</b:RefOrder>
  </b:Source>
  <b:Source>
    <b:Tag>Bre12</b:Tag>
    <b:SourceType>Book</b:SourceType>
    <b:Guid>{387A9E7A-B806-0E44-9A69-9601B7D996D3}</b:Guid>
    <b:Author>
      <b:Author>
        <b:NameList>
          <b:Person>
            <b:Last>Brend</b:Last>
            <b:First>Mark</b:First>
          </b:Person>
        </b:NameList>
      </b:Author>
    </b:Author>
    <b:Title>The Sound of Tomorrow: How Electronic Music was Smuggled into the Mainstream</b:Title>
    <b:Publisher>Bloomsbury Academic</b:Publisher>
    <b:City>New York and London</b:City>
    <b:Year>2012</b:Year>
    <b:RefOrder>2</b:RefOrder>
  </b:Source>
  <b:Source>
    <b:Tag>Nic13</b:Tag>
    <b:SourceType>Book</b:SourceType>
    <b:Guid>{8E3D3AC3-3826-FC4D-B0DA-CAFFEC209A69}</b:Guid>
    <b:Author>
      <b:Author>
        <b:NameList>
          <b:Person>
            <b:Last>Collins</b:Last>
            <b:First>Nick</b:First>
          </b:Person>
          <b:Person>
            <b:Last>Schedel</b:Last>
            <b:First>Margaret</b:First>
          </b:Person>
          <b:Person>
            <b:Last>Wilson</b:Last>
            <b:First>Scott</b:First>
          </b:Person>
        </b:NameList>
      </b:Author>
    </b:Author>
    <b:Title>Electronic Music </b:Title>
    <b:City>Cambridge</b:City>
    <b:Publisher>Cambridge UP</b:Publisher>
    <b:Year>2013</b:Year>
    <b:RefOrder>3</b:RefOrder>
  </b:Source>
  <b:Source>
    <b:Tag>Nic07</b:Tag>
    <b:SourceType>BookSection</b:SourceType>
    <b:Guid>{D0BB0DFB-427E-1340-8A57-C28EE0C5AF3C}</b:Guid>
    <b:Title>Live Electronic Music</b:Title>
    <b:City>Cambridge</b:City>
    <b:Publisher>Cambridge UP</b:Publisher>
    <b:Year>2007</b:Year>
    <b:Pages>38-54</b:Pages>
    <b:Author>
      <b:Author>
        <b:NameList>
          <b:Person>
            <b:Last>Collins</b:Last>
            <b:First>Nicolas</b:First>
          </b:Person>
        </b:NameList>
      </b:Author>
      <b:Editor>
        <b:NameList>
          <b:Person>
            <b:Last>Collins</b:Last>
            <b:First>Nick</b:First>
          </b:Person>
          <b:Person>
            <b:Last>d'Escriván</b:Last>
            <b:First>Julio</b:First>
          </b:Person>
        </b:NameList>
      </b:Editor>
    </b:Author>
    <b:BookTitle>The Cambridge Companion to Electronic Music</b:BookTitle>
    <b:RefOrder>4</b:RefOrder>
  </b:Source>
  <b:Source>
    <b:Tag>Car83</b:Tag>
    <b:SourceType>JournalArticle</b:SourceType>
    <b:Guid>{5BBAB66C-FD63-B445-9DA5-02FC00CC9AAD}</b:Guid>
    <b:Author>
      <b:Author>
        <b:NameList>
          <b:Person>
            <b:Last>Dahlhaus</b:Last>
            <b:First>Carl</b:First>
          </b:Person>
        </b:NameList>
      </b:Author>
    </b:Author>
    <b:Title>Die Krise des Experiments </b:Title>
    <b:JournalName>Komponieren heute: Ästhetische, soziologische und pädagogische Fragen</b:JournalName>
    <b:Publisher>Mainz</b:Publisher>
    <b:City>New York </b:City>
    <b:Year>1983</b:Year>
    <b:Volume>23</b:Volume>
    <b:Pages>80-94</b:Pages>
    <b:Comments> 23: 80-94</b:Comments>
    <b:RefOrder>5</b:RefOrder>
  </b:Source>
  <b:Source>
    <b:Tag>Hug01</b:Tag>
    <b:SourceType>JournalArticle</b:SourceType>
    <b:Guid>{A32F3022-4E8C-E840-8152-F005272633F3}</b:Guid>
    <b:Title>Gentle Fire: An Early Approach to Live Electronic Music</b:Title>
    <b:Year>2001</b:Year>
    <b:Volume>11</b:Volume>
    <b:Pages>53-60</b:Pages>
    <b:Author>
      <b:Author>
        <b:NameList>
          <b:Person>
            <b:Last>Davies</b:Last>
            <b:First>Hugh</b:First>
          </b:Person>
        </b:NameList>
      </b:Author>
    </b:Author>
    <b:JournalName>Leonardo Music Journal </b:JournalName>
    <b:RefOrder>6</b:RefOrder>
  </b:Source>
  <b:Source>
    <b:Tag>Del11</b:Tag>
    <b:SourceType>Book</b:SourceType>
    <b:Guid>{67664B27-1521-D849-8D5C-127858955A29}</b:Guid>
    <b:Author>
      <b:Author>
        <b:NameList>
          <b:Person>
            <b:Last>Deliège</b:Last>
            <b:First>Célestin</b:First>
          </b:Person>
        </b:NameList>
      </b:Author>
      <b:Editor>
        <b:NameList>
          <b:Person>
            <b:Last>Deliège-Smismans</b:Last>
            <b:First>Irène</b:First>
          </b:Person>
        </b:NameList>
      </b:Editor>
    </b:Author>
    <b:Title>Cinquante ans de modernité musicale. De Darmstadt à l’IRCAM : Contribution historiographique à une musicologie critique</b:Title>
    <b:City>Wavre</b:City>
    <b:Publisher>Mardaga </b:Publisher>
    <b:Year>2011</b:Year>
    <b:RefOrder>7</b:RefOrder>
  </b:Source>
  <b:Source>
    <b:Tag>Dem10</b:Tag>
    <b:SourceType>Book</b:SourceType>
    <b:Guid>{42FF722F-C63A-0D49-A325-DCDD911E6217}</b:Guid>
    <b:Author>
      <b:Author>
        <b:NameList>
          <b:Person>
            <b:Last>Demers</b:Last>
            <b:First>Joanna</b:First>
          </b:Person>
        </b:NameList>
      </b:Author>
    </b:Author>
    <b:Title>Listening Through the Noise: The Aesthetics of Experimental Electronic Music</b:Title>
    <b:City>Oxford</b:City>
    <b:Publisher>Oxford UP</b:Publisher>
    <b:Year>2010</b:Year>
    <b:RefOrder>8</b:RefOrder>
  </b:Source>
  <b:Source>
    <b:Tag>Sim07</b:Tag>
    <b:SourceType>Book</b:SourceType>
    <b:Guid>{09BD2911-8979-3F4B-896A-9730F92E5512}</b:Guid>
    <b:Author>
      <b:Author>
        <b:NameList>
          <b:Person>
            <b:Last>Emmerson</b:Last>
            <b:First>Simon</b:First>
          </b:Person>
        </b:NameList>
      </b:Author>
    </b:Author>
    <b:Title>Living Electronic Music </b:Title>
    <b:City>Aldershot</b:City>
    <b:Publisher>Ashgate</b:Publisher>
    <b:Year>2007</b:Year>
    <b:RefOrder>9</b:RefOrder>
  </b:Source>
  <b:Source>
    <b:Tag>Haw15</b:Tag>
    <b:SourceType>JournalArticle</b:SourceType>
    <b:Guid>{E683D7B1-A82E-904D-B166-52DC57A15DBB}</b:Guid>
    <b:Author>
      <b:Author>
        <b:NameList>
          <b:Person>
            <b:Last>Haworth</b:Last>
            <b:First>Christopher</b:First>
          </b:Person>
        </b:NameList>
      </b:Author>
    </b:Author>
    <b:Title>Sound Synthesis Procedures as Texts: An Ontological Politics in Electroacoustic Music </b:Title>
    <b:Year>2015</b:Year>
    <b:Volume>39</b:Volume>
    <b:Comments>Upcoming; no pagination available. </b:Comments>
    <b:JournalName>Computer Music Journal </b:JournalName>
    <b:Issue>1</b:Issue>
    <b:RefOrder>10</b:RefOrder>
  </b:Source>
  <b:Source>
    <b:Tag>Jea</b:Tag>
    <b:SourceType>Book</b:SourceType>
    <b:Guid>{A12EED03-2F20-D241-947A-7F8BC3A965CA}</b:Guid>
    <b:Author>
      <b:Author>
        <b:NameList>
          <b:Person>
            <b:Last>Laurendeau</b:Last>
            <b:First>Jean</b:First>
          </b:Person>
        </b:NameList>
      </b:Author>
    </b:Author>
    <b:Title>Maurice Martenot, luthier de l'electronique</b:Title>
    <b:City>Montréal</b:City>
    <b:Publisher>Éditions Louise Courteau</b:Publisher>
    <b:Year>1990</b:Year>
    <b:RefOrder>11</b:RefOrder>
  </b:Source>
  <b:Source>
    <b:Tag>Pet13</b:Tag>
    <b:SourceType>Book</b:SourceType>
    <b:Guid>{AD059CD9-55F9-6B4A-BCAA-BE735A304478}</b:Guid>
    <b:Author>
      <b:Author>
        <b:NameList>
          <b:Person>
            <b:Last>Manning</b:Last>
            <b:First>Peter</b:First>
          </b:Person>
        </b:NameList>
      </b:Author>
    </b:Author>
    <b:Title>Electronic and Computer Music</b:Title>
    <b:City>New York</b:City>
    <b:Publisher>Oxford UP</b:Publisher>
    <b:Year>2013</b:Year>
    <b:Edition>Fourth Edition</b:Edition>
    <b:RefOrder>12</b:RefOrder>
  </b:Source>
  <b:Source>
    <b:Tag>Gor75</b:Tag>
    <b:SourceType>BookSection</b:SourceType>
    <b:Guid>{D5C6B3FB-00FB-8E48-B072-E2C9046CFEAC}</b:Guid>
    <b:Title>Live-Electronic Music</b:Title>
    <b:City>Englewood Cliffs</b:City>
    <b:Publisher>Prentice Hall</b:Publisher>
    <b:Year>1975</b:Year>
    <b:Pages>286-335</b:Pages>
    <b:Author>
      <b:Author>
        <b:NameList>
          <b:Person>
            <b:Last>Mumma</b:Last>
            <b:First>Gordon</b:First>
          </b:Person>
        </b:NameList>
      </b:Author>
    </b:Author>
    <b:BookTitle>The Development and Practice of Electronic Music </b:BookTitle>
    <b:RefOrder>13</b:RefOrder>
  </b:Source>
  <b:Source>
    <b:Tag>Lau08</b:Tag>
    <b:SourceType>BookSection</b:SourceType>
    <b:Guid>{24EE92F1-0030-184B-8AC1-3978EBBE8F55}</b:Guid>
    <b:Author>
      <b:Author>
        <b:NameList>
          <b:Person>
            <b:Last>Radford</b:Last>
            <b:First>Laurie</b:First>
          </b:Person>
        </b:NameList>
      </b:Author>
      <b:Editor>
        <b:NameList>
          <b:Person>
            <b:Last>Stubley</b:Last>
            <b:First>Eleanor</b:First>
            <b:Middle>V.</b:Middle>
          </b:Person>
        </b:NameList>
      </b:Editor>
    </b:Author>
    <b:Title>From Mixed Up to Mixin It Up: Evolving Paradigms in Electronic Music Performance Practice</b:Title>
    <b:BookTitle>Compositional Crossroads: Music, McGill, Montreal</b:BookTitle>
    <b:City>Montreal; Kingston</b:City>
    <b:Publisher>McGill-Queen's UP</b:Publisher>
    <b:Year>2008</b:Year>
    <b:Pages>150-167</b:Pages>
    <b:RefOrder>15</b:RefOrder>
  </b:Source>
  <b:Source>
    <b:Tag>Joh08</b:Tag>
    <b:SourceType>Book</b:SourceType>
    <b:Guid>{B5162E8E-7847-C843-B834-7C2695B9EC63}</b:Guid>
    <b:Title>The San Francisco Tape Music Center: 1960s Counterculture and the avant-garde</b:Title>
    <b:City>Berkeley</b:City>
    <b:Publisher>California UP</b:Publisher>
    <b:Year>2008</b:Year>
    <b:Author>
      <b:Author>
        <b:NameList>
          <b:Person>
            <b:Last>Rockwell</b:Last>
            <b:First>John</b:First>
          </b:Person>
        </b:NameList>
      </b:Author>
      <b:Editor>
        <b:NameList>
          <b:Person>
            <b:Last>Bernstein</b:Last>
            <b:First>David</b:First>
            <b:Middle>B.</b:Middle>
          </b:Person>
        </b:NameList>
      </b:Editor>
    </b:Author>
    <b:RefOrder>16</b:RefOrder>
  </b:Source>
  <b:Source>
    <b:Tag>San</b:Tag>
    <b:SourceType>Book</b:SourceType>
    <b:Guid>{8F57A9BB-F3B3-2D4F-8352-FDFE761F0B45}</b:Guid>
    <b:Author>
      <b:Author>
        <b:NameList>
          <b:Person>
            <b:Last>Sanden</b:Last>
            <b:First>Paul</b:First>
          </b:Person>
        </b:NameList>
      </b:Author>
    </b:Author>
    <b:Title>Liveness in Modern Music: Musicians, Technology, and Perception of Performance</b:Title>
    <b:City>New York; London</b:City>
    <b:Publisher>Routledge</b:Publisher>
    <b:Volume>5</b:Volume>
    <b:Comments>Part of the Routledge Research in Music book series</b:Comments>
    <b:RefOrder>17</b:RefOrder>
  </b:Source>
  <b:Source>
    <b:Tag>Den12</b:Tag>
    <b:SourceType>BookSection</b:SourceType>
    <b:Guid>{9E76DFBA-D90F-7142-938A-BAD524D7AD43}</b:Guid>
    <b:Author>
      <b:Author>
        <b:NameList>
          <b:Person>
            <b:Last>Peters</b:Last>
            <b:First>Deniz</b:First>
          </b:Person>
        </b:NameList>
      </b:Author>
      <b:Editor>
        <b:NameList>
          <b:Person>
            <b:Last>Peters</b:Last>
            <b:First>Deniz</b:First>
          </b:Person>
          <b:Person>
            <b:Last>Eckel</b:Last>
            <b:First>Gerhard</b:First>
          </b:Person>
          <b:Person>
            <b:Last>Dorschel</b:Last>
            <b:First>Andreas</b:First>
          </b:Person>
        </b:NameList>
      </b:Editor>
    </b:Author>
    <b:Title>Introduction</b:Title>
    <b:BookTitle>Bodily Expression in Electronic Music: Perspectives on Reclaiming Performance</b:BookTitle>
    <b:City>New York; London</b:City>
    <b:Publisher>Routledge</b:Publisher>
    <b:Year>2012</b:Year>
    <b:Pages>1-14</b:Pages>
    <b:Volume>2</b:Volume>
    <b:Comments>Part of the Routledge Research in Music book series</b:Comments>
    <b:RefOrder>14</b:RefOrder>
  </b:Source>
  <b:Source>
    <b:Tag>Ung</b:Tag>
    <b:SourceType>BookSection</b:SourceType>
    <b:Guid>{89055107-9161-0F4F-96B1-816FFFBD8065}</b:Guid>
    <b:Author>
      <b:Author>
        <b:NameList>
          <b:Person>
            <b:Last>Ungeheuer</b:Last>
            <b:First>Elena</b:First>
          </b:Person>
        </b:NameList>
      </b:Author>
      <b:Editor>
        <b:NameList>
          <b:Person>
            <b:Last>Donin</b:Last>
            <b:First>Nicolas</b:First>
          </b:Person>
          <b:Person>
            <b:Last>Feneyrou</b:Last>
            <b:First>Laurent</b:First>
          </b:Person>
        </b:NameList>
      </b:Editor>
    </b:Author>
    <b:Title>L’Électronique « live » vers une technologie de l’interaction interprète- machine</b:Title>
    <b:BookTitle>Théories de la composition musicale au XXe siècle</b:BookTitle>
    <b:City>Lyon</b:City>
    <b:Publisher>Symétrie</b:Publisher>
    <b:Year>2013</b:Year>
    <b:Volume>2</b:Volume>
    <b:Pages>1367-1386</b:Pages>
    <b:RefOrder>18</b:RefOrder>
  </b:Source>
  <b:Source>
    <b:Tag>Ste86</b:Tag>
    <b:SourceType>JournalArticle</b:SourceType>
    <b:Guid>{225C5F35-22C0-CF4A-9F48-CDBC491C7203}</b:Guid>
    <b:Title>Lecture on Dada (1962)</b:Title>
    <b:Year>1986</b:Year>
    <b:Volume>72</b:Volume>
    <b:Pages>202-215</b:Pages>
    <b:Author>
      <b:Author>
        <b:NameList>
          <b:Person>
            <b:Last>Wolpe</b:Last>
            <b:First>Stefan</b:First>
          </b:Person>
        </b:NameList>
      </b:Author>
    </b:Author>
    <b:JournalName>The Musical Quarterly</b:JournalName>
    <b:Issue>2</b:Issue>
    <b:RefOrder>19</b:RefOrder>
  </b:Source>
</b:Sources>
</file>

<file path=customXml/itemProps1.xml><?xml version="1.0" encoding="utf-8"?>
<ds:datastoreItem xmlns:ds="http://schemas.openxmlformats.org/officeDocument/2006/customXml" ds:itemID="{9BC12B92-396B-E842-A878-5543F92A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256</TotalTime>
  <Pages>4</Pages>
  <Words>1658</Words>
  <Characters>9457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95</cp:revision>
  <dcterms:created xsi:type="dcterms:W3CDTF">2014-12-02T20:09:00Z</dcterms:created>
  <dcterms:modified xsi:type="dcterms:W3CDTF">2014-12-18T01:59:00Z</dcterms:modified>
</cp:coreProperties>
</file>