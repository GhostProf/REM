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2E1372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7CE27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B889494B8667847A011EE33E15131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F09205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tc>
          <w:tcPr>
            <w:tcW w:w="2073" w:type="dxa"/>
          </w:tcPr>
          <w:p w14:paraId="1C2B528C" w14:textId="01D7513F" w:rsidR="00B574C9" w:rsidRDefault="00847ECA" w:rsidP="003735F7">
            <w:r>
              <w:t>Kim</w:t>
            </w:r>
          </w:p>
        </w:tc>
        <w:sdt>
          <w:sdtPr>
            <w:alias w:val="Middle name"/>
            <w:tag w:val="authorMiddleName"/>
            <w:id w:val="-2076034781"/>
            <w:placeholder>
              <w:docPart w:val="6153C0F72D329D47843271CA9FB537E5"/>
            </w:placeholder>
            <w:showingPlcHdr/>
            <w:text/>
          </w:sdtPr>
          <w:sdtContent>
            <w:tc>
              <w:tcPr>
                <w:tcW w:w="2551" w:type="dxa"/>
              </w:tcPr>
              <w:p w14:paraId="450A98B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AB3CA681A63EA49AA7AB96E668C4B1F"/>
            </w:placeholder>
            <w:text/>
          </w:sdtPr>
          <w:sdtContent>
            <w:tc>
              <w:tcPr>
                <w:tcW w:w="2642" w:type="dxa"/>
              </w:tcPr>
              <w:p w14:paraId="4291150C" w14:textId="3CC52486" w:rsidR="00B574C9" w:rsidRDefault="00847ECA" w:rsidP="003735F7">
                <w:proofErr w:type="spellStart"/>
                <w:r w:rsidRPr="00847ECA">
                  <w:rPr>
                    <w:rFonts w:eastAsiaTheme="minorEastAsia"/>
                    <w:lang w:val="en-CA" w:eastAsia="ja-JP"/>
                  </w:rPr>
                  <w:t>Youngna</w:t>
                </w:r>
                <w:proofErr w:type="spellEnd"/>
              </w:p>
            </w:tc>
          </w:sdtContent>
        </w:sdt>
      </w:tr>
      <w:tr w:rsidR="00B574C9" w14:paraId="45716C3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50E1CE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FCE3EFB471FC64D8E7E01102D60BA6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976965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BD2CB2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50EB5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D86DD97F14A554DAF3E0BF140699097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A62653D" w14:textId="18A14904" w:rsidR="00B574C9" w:rsidRDefault="002D3F81" w:rsidP="002D3F81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0C9340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F1872D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DE7AC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01E3CD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E12D54CD833F646A6B3A08F6D6AD3F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FA8071" w14:textId="4A012F73" w:rsidR="003F0D73" w:rsidRPr="00FB589A" w:rsidRDefault="00197EC4" w:rsidP="003735F7">
                <w:pPr>
                  <w:rPr>
                    <w:b/>
                  </w:rPr>
                </w:pPr>
                <w:r>
                  <w:rPr>
                    <w:b/>
                  </w:rPr>
                  <w:t>Japanese</w:t>
                </w:r>
                <w:r w:rsidR="002D3F81">
                  <w:rPr>
                    <w:b/>
                  </w:rPr>
                  <w:t>-</w:t>
                </w:r>
                <w:r w:rsidR="003735F7">
                  <w:rPr>
                    <w:b/>
                  </w:rPr>
                  <w:t>Korean Artistic Exchange (20th Century)</w:t>
                </w:r>
              </w:p>
            </w:tc>
          </w:sdtContent>
        </w:sdt>
      </w:tr>
      <w:tr w:rsidR="00464699" w14:paraId="153F837F" w14:textId="77777777" w:rsidTr="009C2D85">
        <w:sdt>
          <w:sdtPr>
            <w:alias w:val="Variant headwords"/>
            <w:tag w:val="variantHeadwords"/>
            <w:id w:val="173464402"/>
            <w:placeholder>
              <w:docPart w:val="D5895CBDE5E0C8419781CD4AD0B006E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10595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BBA1A6D" w14:textId="77777777" w:rsidTr="003F0D73">
        <w:sdt>
          <w:sdtPr>
            <w:alias w:val="Abstract"/>
            <w:tag w:val="abstract"/>
            <w:id w:val="-635871867"/>
            <w:placeholder>
              <w:docPart w:val="6BB6B0A9FF2EA8448594ACB528649C1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A45768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0688DB8" w14:textId="77777777" w:rsidTr="003F0D73">
        <w:sdt>
          <w:sdtPr>
            <w:alias w:val="Article text"/>
            <w:tag w:val="articleText"/>
            <w:id w:val="634067588"/>
            <w:placeholder>
              <w:docPart w:val="3CB40C4ECF499D4690D683BF1EF12CF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7541FB" w14:textId="28C7E42A" w:rsidR="0020240A" w:rsidRPr="00CA35A0" w:rsidRDefault="009C2D85" w:rsidP="0020240A">
                <w:pPr>
                  <w:rPr>
                    <w:lang w:val="en-US"/>
                  </w:rPr>
                </w:pPr>
                <w:r>
                  <w:rPr>
                    <w:rFonts w:hint="eastAsia"/>
                  </w:rPr>
                  <w:t xml:space="preserve">Japan was the </w:t>
                </w:r>
                <w:r w:rsidR="0020240A" w:rsidRPr="009D74C0">
                  <w:rPr>
                    <w:rFonts w:hint="eastAsia"/>
                  </w:rPr>
                  <w:t>most a</w:t>
                </w:r>
                <w:r>
                  <w:rPr>
                    <w:rFonts w:hint="eastAsia"/>
                  </w:rPr>
                  <w:t>ctive</w:t>
                </w:r>
                <w:r w:rsidR="00CA35A0">
                  <w:rPr>
                    <w:lang w:val="en-US"/>
                  </w:rPr>
                  <w:t xml:space="preserve"> among the East Asian countries</w:t>
                </w:r>
                <w:r>
                  <w:rPr>
                    <w:rFonts w:hint="eastAsia"/>
                  </w:rPr>
                  <w:t xml:space="preserve"> in embracing</w:t>
                </w:r>
                <w:r w:rsidR="0020240A">
                  <w:rPr>
                    <w:rFonts w:hint="eastAsia"/>
                  </w:rPr>
                  <w:t xml:space="preserve"> Western civili</w:t>
                </w:r>
                <w:r w:rsidR="0020240A">
                  <w:t>s</w:t>
                </w:r>
                <w:r w:rsidR="0020240A" w:rsidRPr="009D74C0">
                  <w:rPr>
                    <w:rFonts w:hint="eastAsia"/>
                  </w:rPr>
                  <w:t>ation</w:t>
                </w:r>
                <w:r>
                  <w:rPr>
                    <w:lang w:val="en-US"/>
                  </w:rPr>
                  <w:t xml:space="preserve"> </w:t>
                </w:r>
                <w:r w:rsidR="00D9672B">
                  <w:rPr>
                    <w:lang w:val="en-US"/>
                  </w:rPr>
                  <w:t>during</w:t>
                </w:r>
                <w:r>
                  <w:rPr>
                    <w:lang w:val="en-US"/>
                  </w:rPr>
                  <w:t xml:space="preserve"> the late nineteenth century</w:t>
                </w:r>
                <w:r>
                  <w:t>.</w:t>
                </w:r>
                <w:r w:rsidR="0020240A" w:rsidRPr="009D74C0">
                  <w:t xml:space="preserve"> </w:t>
                </w:r>
                <w:r>
                  <w:t xml:space="preserve">At the same time, </w:t>
                </w:r>
                <w:r>
                  <w:rPr>
                    <w:rFonts w:hint="eastAsia"/>
                  </w:rPr>
                  <w:t>t</w:t>
                </w:r>
                <w:r w:rsidR="0020240A" w:rsidRPr="009D74C0">
                  <w:rPr>
                    <w:rFonts w:hint="eastAsia"/>
                  </w:rPr>
                  <w:t xml:space="preserve">he </w:t>
                </w:r>
                <w:r w:rsidR="0020240A">
                  <w:rPr>
                    <w:rFonts w:hint="eastAsia"/>
                  </w:rPr>
                  <w:t>500-year-old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proofErr w:type="spellStart"/>
                <w:r w:rsidR="0020240A" w:rsidRPr="009D74C0">
                  <w:rPr>
                    <w:rFonts w:hint="eastAsia"/>
                  </w:rPr>
                  <w:t>Joseon</w:t>
                </w:r>
                <w:proofErr w:type="spellEnd"/>
                <w:r w:rsidR="0020240A" w:rsidRPr="009D74C0">
                  <w:rPr>
                    <w:rFonts w:hint="eastAsia"/>
                  </w:rPr>
                  <w:t xml:space="preserve"> Dynasty (1392-1910) of Korea </w:t>
                </w:r>
                <w:r w:rsidR="0020240A" w:rsidRPr="009D74C0">
                  <w:t>remained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CA35A0">
                  <w:t>highly</w:t>
                </w:r>
                <w:r w:rsidR="0020240A" w:rsidRPr="009D74C0">
                  <w:t xml:space="preserve"> conservative. </w:t>
                </w:r>
                <w:r w:rsidR="00452DC4">
                  <w:t xml:space="preserve">While Japan emerged as the dominant power of the region, </w:t>
                </w:r>
                <w:r w:rsidR="0020240A" w:rsidRPr="009D74C0">
                  <w:t>Korea</w:t>
                </w:r>
                <w:r w:rsidR="00CA35A0">
                  <w:t xml:space="preserve"> eventually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3C0F24">
                  <w:rPr>
                    <w:rFonts w:hint="eastAsia"/>
                  </w:rPr>
                  <w:t xml:space="preserve">collapsed, falling </w:t>
                </w:r>
                <w:r w:rsidR="00CA35A0">
                  <w:rPr>
                    <w:lang w:val="en-US"/>
                  </w:rPr>
                  <w:t>into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Japanese colonial rule </w:t>
                </w:r>
                <w:r w:rsidR="0020240A" w:rsidRPr="009D74C0">
                  <w:t>f</w:t>
                </w:r>
                <w:r w:rsidR="0020240A" w:rsidRPr="009D74C0">
                  <w:rPr>
                    <w:rFonts w:hint="eastAsia"/>
                  </w:rPr>
                  <w:t>or 35 years</w:t>
                </w:r>
                <w:r w:rsidR="00CA35A0">
                  <w:t xml:space="preserve"> (</w:t>
                </w:r>
                <w:r w:rsidR="0020240A" w:rsidRPr="009D74C0">
                  <w:t>1910</w:t>
                </w:r>
                <w:r w:rsidR="00CA35A0">
                  <w:rPr>
                    <w:b/>
                  </w:rPr>
                  <w:t>-</w:t>
                </w:r>
                <w:r w:rsidR="0020240A" w:rsidRPr="009D74C0">
                  <w:t>1945</w:t>
                </w:r>
                <w:r w:rsidR="00CA35A0">
                  <w:t>)</w:t>
                </w:r>
                <w:r w:rsidR="0020240A" w:rsidRPr="009D74C0">
                  <w:rPr>
                    <w:rFonts w:hint="eastAsia"/>
                  </w:rPr>
                  <w:t>.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>Due to the</w:t>
                </w:r>
                <w:r w:rsidR="0020240A">
                  <w:t>se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20240A">
                  <w:t>political conditions</w:t>
                </w:r>
                <w:r w:rsidR="0020240A" w:rsidRPr="009D74C0">
                  <w:rPr>
                    <w:rFonts w:hint="eastAsia"/>
                  </w:rPr>
                  <w:t>,</w:t>
                </w:r>
                <w:r w:rsidR="00D70709" w:rsidRPr="009D74C0">
                  <w:rPr>
                    <w:rFonts w:hint="eastAsia"/>
                  </w:rPr>
                  <w:t xml:space="preserve"> Japanese art </w:t>
                </w:r>
                <w:r w:rsidR="00D70709" w:rsidRPr="009D74C0">
                  <w:t>was</w:t>
                </w:r>
                <w:r w:rsidR="00D70709">
                  <w:t xml:space="preserve"> highly</w:t>
                </w:r>
                <w:r w:rsidR="00D70709" w:rsidRPr="009D74C0">
                  <w:t xml:space="preserve"> prevalent in the work of Korean artists</w:t>
                </w:r>
                <w:r w:rsidR="003C0F24">
                  <w:t xml:space="preserve"> during this time</w:t>
                </w:r>
                <w:r w:rsidR="00D70709">
                  <w:t>, and</w:t>
                </w:r>
                <w:r w:rsidR="0020240A" w:rsidRPr="009D74C0">
                  <w:rPr>
                    <w:rFonts w:hint="eastAsia"/>
                  </w:rPr>
                  <w:t xml:space="preserve"> Western </w:t>
                </w:r>
                <w:r w:rsidR="003C0F24">
                  <w:rPr>
                    <w:lang w:val="en-US"/>
                  </w:rPr>
                  <w:t xml:space="preserve">art </w:t>
                </w:r>
                <w:r w:rsidR="0020240A" w:rsidRPr="009D74C0">
                  <w:t>wa</w:t>
                </w:r>
                <w:r w:rsidR="003C0F24">
                  <w:t>s mostly filtered through Japan.</w:t>
                </w:r>
                <w:r w:rsidR="0020240A" w:rsidRPr="009D74C0">
                  <w:t xml:space="preserve"> Korea</w:t>
                </w:r>
                <w:r w:rsidR="00D70709">
                  <w:t>n artists</w:t>
                </w:r>
                <w:r w:rsidR="0020240A" w:rsidRPr="009D74C0">
                  <w:t xml:space="preserve"> nurtured a </w:t>
                </w:r>
                <w:r w:rsidR="0020240A" w:rsidRPr="009D74C0">
                  <w:rPr>
                    <w:rFonts w:hint="eastAsia"/>
                  </w:rPr>
                  <w:t xml:space="preserve">curiosity and passion </w:t>
                </w:r>
                <w:r w:rsidR="0020240A" w:rsidRPr="009D74C0">
                  <w:t xml:space="preserve">for </w:t>
                </w:r>
                <w:r w:rsidR="0020240A" w:rsidRPr="009D74C0">
                  <w:rPr>
                    <w:rFonts w:hint="eastAsia"/>
                  </w:rPr>
                  <w:t>modern culture</w:t>
                </w:r>
                <w:r w:rsidR="00CA35A0">
                  <w:rPr>
                    <w:lang w:val="en-US"/>
                  </w:rPr>
                  <w:t xml:space="preserve"> during the colonial era</w:t>
                </w:r>
                <w:r w:rsidR="0020240A" w:rsidRPr="009D74C0">
                  <w:t xml:space="preserve">. </w:t>
                </w:r>
                <w:r w:rsidR="0020240A">
                  <w:t>P</w:t>
                </w:r>
                <w:r w:rsidR="0020240A" w:rsidRPr="009D74C0">
                  <w:rPr>
                    <w:rFonts w:hint="eastAsia"/>
                  </w:rPr>
                  <w:t xml:space="preserve">ainters </w:t>
                </w:r>
                <w:r w:rsidR="0020240A" w:rsidRPr="009D74C0">
                  <w:t xml:space="preserve">began using Western materials </w:t>
                </w:r>
                <w:r w:rsidR="00D70709">
                  <w:t>such as</w:t>
                </w:r>
                <w:r w:rsidR="0020240A" w:rsidRPr="009D74C0">
                  <w:t xml:space="preserve"> oil paint</w:t>
                </w:r>
                <w:r w:rsidR="0020240A">
                  <w:t>s</w:t>
                </w:r>
                <w:r w:rsidR="00D9672B">
                  <w:t>,</w:t>
                </w:r>
                <w:r w:rsidR="0020240A" w:rsidRPr="009D74C0">
                  <w:t xml:space="preserve"> and Western-style sculptures also emerged. </w:t>
                </w:r>
                <w:r w:rsidR="0020240A" w:rsidRPr="009D74C0">
                  <w:rPr>
                    <w:rFonts w:hint="eastAsia"/>
                  </w:rPr>
                  <w:t xml:space="preserve">In </w:t>
                </w:r>
                <w:r w:rsidR="0020240A" w:rsidRPr="009D74C0">
                  <w:t>addition</w:t>
                </w:r>
                <w:r w:rsidR="0020240A" w:rsidRPr="009D74C0">
                  <w:rPr>
                    <w:rFonts w:hint="eastAsia"/>
                  </w:rPr>
                  <w:t xml:space="preserve">, </w:t>
                </w:r>
                <w:r w:rsidR="0020240A" w:rsidRPr="009D74C0">
                  <w:t xml:space="preserve">a modern system of art exhibition was implemented. In previous eras, </w:t>
                </w:r>
                <w:r w:rsidR="0020240A" w:rsidRPr="009D74C0">
                  <w:rPr>
                    <w:rFonts w:hint="eastAsia"/>
                  </w:rPr>
                  <w:t>artisans</w:t>
                </w:r>
                <w:r w:rsidR="0020240A" w:rsidRPr="009D74C0">
                  <w:t xml:space="preserve"> working with paint, sto</w:t>
                </w:r>
                <w:r w:rsidR="0083443A">
                  <w:t>nemasonry, carpentry, and metal</w:t>
                </w:r>
                <w:r w:rsidR="0083443A" w:rsidRPr="009D74C0">
                  <w:t xml:space="preserve"> casting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were somewhat </w:t>
                </w:r>
                <w:r w:rsidR="0020240A" w:rsidRPr="009D74C0">
                  <w:t xml:space="preserve">scorned, and therefore had </w:t>
                </w:r>
                <w:r w:rsidR="0020240A" w:rsidRPr="009D74C0">
                  <w:rPr>
                    <w:rFonts w:hint="eastAsia"/>
                  </w:rPr>
                  <w:t xml:space="preserve">a </w:t>
                </w:r>
                <w:r w:rsidR="0020240A" w:rsidRPr="009D74C0">
                  <w:t xml:space="preserve">very </w:t>
                </w:r>
                <w:r w:rsidR="0020240A" w:rsidRPr="009D74C0">
                  <w:rPr>
                    <w:rFonts w:hint="eastAsia"/>
                  </w:rPr>
                  <w:t xml:space="preserve">low social status. However, </w:t>
                </w:r>
                <w:r w:rsidR="0020240A" w:rsidRPr="009D74C0">
                  <w:t xml:space="preserve">as </w:t>
                </w:r>
                <w:r w:rsidR="0020240A" w:rsidRPr="009D74C0">
                  <w:rPr>
                    <w:rFonts w:hint="eastAsia"/>
                  </w:rPr>
                  <w:t xml:space="preserve">new </w:t>
                </w:r>
                <w:r w:rsidR="00D70709">
                  <w:rPr>
                    <w:lang w:val="en-US"/>
                  </w:rPr>
                  <w:t xml:space="preserve">cultural </w:t>
                </w:r>
                <w:r w:rsidR="0020240A" w:rsidRPr="009D74C0">
                  <w:rPr>
                    <w:rFonts w:hint="eastAsia"/>
                  </w:rPr>
                  <w:t xml:space="preserve">changes took </w:t>
                </w:r>
                <w:r w:rsidR="0020240A" w:rsidRPr="009D74C0">
                  <w:t xml:space="preserve">hold, people working in these media gained a newfound </w:t>
                </w:r>
                <w:r w:rsidR="00D70709">
                  <w:t>respect as artists.</w:t>
                </w:r>
                <w:r w:rsidR="00D70709">
                  <w:br/>
                </w:r>
                <w:r w:rsidR="0020240A" w:rsidRPr="009D74C0">
                  <w:t xml:space="preserve"> </w:t>
                </w:r>
              </w:p>
              <w:p w14:paraId="6C711704" w14:textId="13439300" w:rsidR="0020240A" w:rsidRPr="009D74C0" w:rsidRDefault="00436236" w:rsidP="0020240A">
                <w:r>
                  <w:t>Art</w:t>
                </w:r>
                <w:r w:rsidR="0020240A" w:rsidRPr="009D74C0">
                  <w:rPr>
                    <w:rFonts w:hint="eastAsia"/>
                  </w:rPr>
                  <w:t xml:space="preserve"> classes were included in </w:t>
                </w:r>
                <w:r w:rsidR="0020240A" w:rsidRPr="009D74C0">
                  <w:t xml:space="preserve">middle and high </w:t>
                </w:r>
                <w:r w:rsidR="0020240A" w:rsidRPr="009D74C0">
                  <w:rPr>
                    <w:rFonts w:hint="eastAsia"/>
                  </w:rPr>
                  <w:t>school curricul</w:t>
                </w:r>
                <w:r w:rsidR="0020240A" w:rsidRPr="009D74C0">
                  <w:t>a</w:t>
                </w:r>
                <w:r>
                  <w:t xml:space="preserve"> during the colonial period</w:t>
                </w:r>
                <w:r w:rsidR="0020240A" w:rsidRPr="009D74C0">
                  <w:rPr>
                    <w:rFonts w:hint="eastAsia"/>
                  </w:rPr>
                  <w:t xml:space="preserve">, </w:t>
                </w:r>
                <w:r w:rsidR="0020240A" w:rsidRPr="009D74C0">
                  <w:t xml:space="preserve">although </w:t>
                </w:r>
                <w:r w:rsidR="0020240A" w:rsidRPr="009D74C0">
                  <w:rPr>
                    <w:rFonts w:hint="eastAsia"/>
                  </w:rPr>
                  <w:t xml:space="preserve">most </w:t>
                </w:r>
                <w:r w:rsidR="0020240A" w:rsidRPr="009D74C0">
                  <w:t xml:space="preserve">teachers were Japanese. </w:t>
                </w:r>
                <w:r>
                  <w:rPr>
                    <w:lang w:val="en-US"/>
                  </w:rPr>
                  <w:t>There</w:t>
                </w:r>
                <w:r w:rsidR="0020240A" w:rsidRPr="009D74C0">
                  <w:t xml:space="preserve"> were still no schools dedicated to </w:t>
                </w:r>
                <w:r w:rsidR="0020240A" w:rsidRPr="009D74C0">
                  <w:rPr>
                    <w:rFonts w:hint="eastAsia"/>
                  </w:rPr>
                  <w:t>art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in Korea, so most young people </w:t>
                </w:r>
                <w:r w:rsidR="0020240A" w:rsidRPr="009D74C0">
                  <w:t xml:space="preserve">who </w:t>
                </w:r>
                <w:r w:rsidR="0020240A" w:rsidRPr="009D74C0">
                  <w:rPr>
                    <w:rFonts w:hint="eastAsia"/>
                  </w:rPr>
                  <w:t>aspir</w:t>
                </w:r>
                <w:r w:rsidR="0020240A" w:rsidRPr="009D74C0">
                  <w:t>ed</w:t>
                </w:r>
                <w:r w:rsidR="0020240A" w:rsidRPr="009D74C0">
                  <w:rPr>
                    <w:rFonts w:hint="eastAsia"/>
                  </w:rPr>
                  <w:t xml:space="preserve"> to be</w:t>
                </w:r>
                <w:r w:rsidR="0020240A" w:rsidRPr="009D74C0">
                  <w:t>come</w:t>
                </w:r>
                <w:r w:rsidR="0020240A" w:rsidRPr="009D74C0">
                  <w:rPr>
                    <w:rFonts w:hint="eastAsia"/>
                  </w:rPr>
                  <w:t xml:space="preserve"> artists had to </w:t>
                </w:r>
                <w:r>
                  <w:rPr>
                    <w:lang w:val="en-US"/>
                  </w:rPr>
                  <w:t>travel</w:t>
                </w:r>
                <w:r w:rsidR="0020240A" w:rsidRPr="009D74C0">
                  <w:rPr>
                    <w:rFonts w:hint="eastAsia"/>
                  </w:rPr>
                  <w:t xml:space="preserve"> to Japan</w:t>
                </w:r>
                <w:r>
                  <w:rPr>
                    <w:lang w:val="en-US"/>
                  </w:rPr>
                  <w:t xml:space="preserve"> in order</w:t>
                </w:r>
                <w:r w:rsidR="0020240A" w:rsidRPr="009D74C0">
                  <w:rPr>
                    <w:rFonts w:hint="eastAsia"/>
                  </w:rPr>
                  <w:t xml:space="preserve"> to study. </w:t>
                </w:r>
                <w:r w:rsidR="0020240A" w:rsidRPr="009D74C0">
                  <w:t xml:space="preserve">Korean artists </w:t>
                </w:r>
                <w:r>
                  <w:t xml:space="preserve">who </w:t>
                </w:r>
                <w:r w:rsidR="0020240A" w:rsidRPr="009D74C0">
                  <w:t xml:space="preserve">studied in Japan during the </w:t>
                </w:r>
                <w:r w:rsidR="0020240A" w:rsidRPr="009D74C0">
                  <w:rPr>
                    <w:rFonts w:hint="eastAsia"/>
                  </w:rPr>
                  <w:t>1910s</w:t>
                </w:r>
                <w:r w:rsidR="0020240A" w:rsidRPr="009D74C0">
                  <w:t xml:space="preserve"> </w:t>
                </w:r>
                <w:r>
                  <w:t>include</w:t>
                </w:r>
                <w:r w:rsidR="0083443A">
                  <w:t>d</w:t>
                </w:r>
                <w:r>
                  <w:t>: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proofErr w:type="spellStart"/>
                <w:r w:rsidR="0020240A" w:rsidRPr="009D74C0">
                  <w:rPr>
                    <w:rFonts w:hint="eastAsia"/>
                  </w:rPr>
                  <w:t>Ko</w:t>
                </w:r>
                <w:proofErr w:type="spellEnd"/>
                <w:r w:rsidR="0020240A" w:rsidRPr="009D74C0">
                  <w:rPr>
                    <w:rFonts w:hint="eastAsia"/>
                  </w:rPr>
                  <w:t xml:space="preserve"> </w:t>
                </w:r>
                <w:proofErr w:type="spellStart"/>
                <w:r w:rsidR="0020240A" w:rsidRPr="009D74C0">
                  <w:rPr>
                    <w:rFonts w:hint="eastAsia"/>
                  </w:rPr>
                  <w:t>Hui</w:t>
                </w:r>
                <w:proofErr w:type="spellEnd"/>
                <w:r w:rsidR="0020240A" w:rsidRPr="009D74C0">
                  <w:rPr>
                    <w:rFonts w:hint="eastAsia"/>
                  </w:rPr>
                  <w:t>-dong</w:t>
                </w:r>
                <w:r w:rsidR="00D9672B"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r w:rsidR="0020240A" w:rsidRPr="009D74C0">
                  <w:rPr>
                    <w:rFonts w:ascii="나눔고딕" w:eastAsia="나눔고딕" w:hAnsi="나눔고딕" w:hint="eastAsia"/>
                  </w:rPr>
                  <w:t>고희동</w:t>
                </w:r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1886-1965), Kim Chan-young</w:t>
                </w:r>
                <w:r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r w:rsidR="0020240A" w:rsidRPr="009D74C0">
                  <w:rPr>
                    <w:rFonts w:ascii="나눔고딕" w:eastAsia="나눔고딕" w:hAnsi="나눔고딕" w:hint="eastAsia"/>
                  </w:rPr>
                  <w:t>김찬영</w:t>
                </w:r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3542FA">
                  <w:rPr>
                    <w:rFonts w:hint="eastAsia"/>
                  </w:rPr>
                  <w:t xml:space="preserve">1893-?), </w:t>
                </w:r>
                <w:r w:rsidR="0020240A" w:rsidRPr="009D74C0">
                  <w:rPr>
                    <w:rFonts w:hint="eastAsia"/>
                  </w:rPr>
                  <w:t xml:space="preserve">Kim </w:t>
                </w:r>
                <w:proofErr w:type="spellStart"/>
                <w:r w:rsidR="0020240A" w:rsidRPr="009D74C0">
                  <w:rPr>
                    <w:rFonts w:hint="eastAsia"/>
                  </w:rPr>
                  <w:t>Gwan-ho</w:t>
                </w:r>
                <w:proofErr w:type="spellEnd"/>
                <w:r w:rsidR="0020240A" w:rsidRPr="009D74C0">
                  <w:rPr>
                    <w:rFonts w:hint="eastAsia"/>
                  </w:rPr>
                  <w:t xml:space="preserve"> (</w:t>
                </w:r>
                <w:r w:rsidR="0020240A" w:rsidRPr="009D74C0">
                  <w:rPr>
                    <w:rFonts w:ascii="나눔고딕" w:eastAsia="나눔고딕" w:hAnsi="나눔고딕" w:hint="eastAsia"/>
                  </w:rPr>
                  <w:t>김관호</w:t>
                </w:r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1890-?), and Na </w:t>
                </w:r>
                <w:proofErr w:type="spellStart"/>
                <w:r w:rsidR="0020240A" w:rsidRPr="009D74C0">
                  <w:rPr>
                    <w:rFonts w:hint="eastAsia"/>
                  </w:rPr>
                  <w:t>Hye-seok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r w:rsidR="0020240A" w:rsidRPr="009D74C0">
                  <w:rPr>
                    <w:rFonts w:ascii="나눔고딕" w:eastAsia="나눔고딕" w:hAnsi="나눔고딕" w:hint="eastAsia"/>
                  </w:rPr>
                  <w:t>나혜석</w:t>
                </w:r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1896-1948</w:t>
                </w:r>
                <w:r w:rsidR="0020240A">
                  <w:rPr>
                    <w:rFonts w:hint="eastAsia"/>
                  </w:rPr>
                  <w:t xml:space="preserve">), </w:t>
                </w:r>
                <w:r w:rsidR="00D9672B">
                  <w:rPr>
                    <w:lang w:val="en-US"/>
                  </w:rPr>
                  <w:t>the last of which</w:t>
                </w:r>
                <w:r w:rsidR="0020240A">
                  <w:rPr>
                    <w:rFonts w:hint="eastAsia"/>
                  </w:rPr>
                  <w:t xml:space="preserve"> is recognis</w:t>
                </w:r>
                <w:r w:rsidR="0020240A" w:rsidRPr="009D74C0">
                  <w:rPr>
                    <w:rFonts w:hint="eastAsia"/>
                  </w:rPr>
                  <w:t>ed as the first female Korean artist. Korean art students continued to pursue their studies in Japan through</w:t>
                </w:r>
                <w:r>
                  <w:rPr>
                    <w:lang w:val="en-US"/>
                  </w:rPr>
                  <w:t>out</w:t>
                </w:r>
                <w:r w:rsidR="0020240A" w:rsidRPr="009D74C0">
                  <w:rPr>
                    <w:rFonts w:hint="eastAsia"/>
                  </w:rPr>
                  <w:t xml:space="preserve"> the 1930s, attending both government schools, such as the Tokyo School of</w:t>
                </w:r>
                <w:r w:rsidR="0020240A" w:rsidRPr="009D74C0">
                  <w:t xml:space="preserve"> Fine Arts, and private institutions, including the Imperial Art </w:t>
                </w:r>
                <w:r>
                  <w:rPr>
                    <w:rFonts w:hint="eastAsia"/>
                  </w:rPr>
                  <w:t>School (</w:t>
                </w:r>
                <w:r w:rsidR="0020240A" w:rsidRPr="009D74C0">
                  <w:rPr>
                    <w:i/>
                  </w:rPr>
                  <w:t xml:space="preserve">Bunka </w:t>
                </w:r>
                <w:proofErr w:type="spellStart"/>
                <w:r w:rsidR="0020240A" w:rsidRPr="009D74C0">
                  <w:rPr>
                    <w:i/>
                  </w:rPr>
                  <w:t>Gakuen</w:t>
                </w:r>
                <w:proofErr w:type="spellEnd"/>
                <w:r>
                  <w:t>)</w:t>
                </w:r>
                <w:r w:rsidR="0020240A" w:rsidRPr="009D74C0">
                  <w:t xml:space="preserve">. Most of these students eventually returned to Korea to pursue their artwork, thus providing the </w:t>
                </w:r>
                <w:r w:rsidR="0020240A" w:rsidRPr="009D74C0">
                  <w:rPr>
                    <w:rFonts w:hint="eastAsia"/>
                  </w:rPr>
                  <w:t>f</w:t>
                </w:r>
                <w:r w:rsidR="0020240A" w:rsidRPr="009D74C0">
                  <w:t>oundation for</w:t>
                </w:r>
                <w:r>
                  <w:t xml:space="preserve"> the development of</w:t>
                </w:r>
                <w:r w:rsidR="0020240A" w:rsidRPr="009D74C0">
                  <w:t xml:space="preserve"> modern art in Korea. </w:t>
                </w:r>
                <w:r>
                  <w:br/>
                </w:r>
              </w:p>
              <w:p w14:paraId="498CF6AE" w14:textId="0958460C" w:rsidR="0020240A" w:rsidRPr="006D2418" w:rsidRDefault="0020240A" w:rsidP="0020240A">
                <w:r w:rsidRPr="006D2418">
                  <w:t xml:space="preserve">Whether studying at public or private </w:t>
                </w:r>
                <w:r w:rsidRPr="006D2418">
                  <w:rPr>
                    <w:rFonts w:hint="eastAsia"/>
                  </w:rPr>
                  <w:t>Japanese art schools</w:t>
                </w:r>
                <w:r w:rsidRPr="006D2418">
                  <w:t xml:space="preserve">, </w:t>
                </w:r>
                <w:r w:rsidRPr="006D2418">
                  <w:rPr>
                    <w:rFonts w:hint="eastAsia"/>
                  </w:rPr>
                  <w:t xml:space="preserve">Korean artists </w:t>
                </w:r>
                <w:r w:rsidRPr="006D2418">
                  <w:t xml:space="preserve">initially received education and training that </w:t>
                </w:r>
                <w:r w:rsidRPr="006D2418">
                  <w:rPr>
                    <w:rFonts w:hint="eastAsia"/>
                  </w:rPr>
                  <w:t xml:space="preserve">was based </w:t>
                </w:r>
                <w:r w:rsidRPr="006D2418">
                  <w:t xml:space="preserve">heavily </w:t>
                </w:r>
                <w:r w:rsidRPr="006D2418">
                  <w:rPr>
                    <w:rFonts w:hint="eastAsia"/>
                  </w:rPr>
                  <w:t xml:space="preserve">on </w:t>
                </w:r>
                <w:r w:rsidRPr="006D2418">
                  <w:t xml:space="preserve">European </w:t>
                </w:r>
                <w:r w:rsidRPr="006D2418">
                  <w:rPr>
                    <w:rFonts w:hint="eastAsia"/>
                  </w:rPr>
                  <w:t xml:space="preserve">Academism. </w:t>
                </w:r>
                <w:r w:rsidRPr="006D2418">
                  <w:t>B</w:t>
                </w:r>
                <w:r w:rsidRPr="006D2418">
                  <w:rPr>
                    <w:rFonts w:hint="eastAsia"/>
                  </w:rPr>
                  <w:t xml:space="preserve">y the 1920s, </w:t>
                </w:r>
                <w:r w:rsidRPr="006D2418">
                  <w:t xml:space="preserve">however, </w:t>
                </w:r>
                <w:r w:rsidRPr="006D2418">
                  <w:rPr>
                    <w:rFonts w:hint="eastAsia"/>
                  </w:rPr>
                  <w:t>various experimenta</w:t>
                </w:r>
                <w:r w:rsidRPr="006D2418">
                  <w:t xml:space="preserve">l branches </w:t>
                </w:r>
                <w:r w:rsidRPr="006D2418">
                  <w:rPr>
                    <w:rFonts w:hint="eastAsia"/>
                  </w:rPr>
                  <w:t>of European art</w:t>
                </w:r>
                <w:r w:rsidR="00DC448C">
                  <w:t xml:space="preserve"> —</w:t>
                </w:r>
                <w:r>
                  <w:t xml:space="preserve"> including</w:t>
                </w:r>
                <w:r w:rsidRPr="006D2418">
                  <w:rPr>
                    <w:rFonts w:hint="eastAsia"/>
                  </w:rPr>
                  <w:t xml:space="preserve"> Fauvism, </w:t>
                </w:r>
                <w:r w:rsidRPr="006D2418">
                  <w:t>German Expressionism</w:t>
                </w:r>
                <w:r w:rsidRPr="006D2418">
                  <w:rPr>
                    <w:rFonts w:hint="eastAsia"/>
                  </w:rPr>
                  <w:t xml:space="preserve">, Dadaism, Surrealism, </w:t>
                </w:r>
                <w:r w:rsidRPr="006D2418">
                  <w:t>Russian Constructivism</w:t>
                </w:r>
                <w:r w:rsidRPr="006D2418">
                  <w:rPr>
                    <w:rFonts w:hint="eastAsia"/>
                  </w:rPr>
                  <w:t>, and Abstract Art</w:t>
                </w:r>
                <w:r w:rsidR="00DC448C">
                  <w:t xml:space="preserve"> — </w:t>
                </w:r>
                <w:r w:rsidRPr="006D2418">
                  <w:rPr>
                    <w:rFonts w:hint="eastAsia"/>
                  </w:rPr>
                  <w:t xml:space="preserve">were introduced and </w:t>
                </w:r>
                <w:r w:rsidRPr="006D2418">
                  <w:t>incorporated into the Japanese</w:t>
                </w:r>
                <w:r w:rsidRPr="006D2418">
                  <w:rPr>
                    <w:rFonts w:hint="eastAsia"/>
                  </w:rPr>
                  <w:t xml:space="preserve"> art field. Nonetheless, </w:t>
                </w:r>
                <w:r w:rsidRPr="006D2418">
                  <w:t xml:space="preserve">there were </w:t>
                </w:r>
                <w:r>
                  <w:t xml:space="preserve">still </w:t>
                </w:r>
                <w:r w:rsidRPr="006D2418">
                  <w:t xml:space="preserve">very few </w:t>
                </w:r>
                <w:r w:rsidRPr="006D2418">
                  <w:rPr>
                    <w:rFonts w:hint="eastAsia"/>
                  </w:rPr>
                  <w:t>Korean painters</w:t>
                </w:r>
                <w:r w:rsidRPr="006D2418">
                  <w:t>,</w:t>
                </w:r>
                <w:r w:rsidRPr="006D2418">
                  <w:rPr>
                    <w:rFonts w:hint="eastAsia"/>
                  </w:rPr>
                  <w:t xml:space="preserve"> and they had almost no opportunity to directly </w:t>
                </w:r>
                <w:r>
                  <w:t>view</w:t>
                </w:r>
                <w:r w:rsidRPr="006D2418">
                  <w:t xml:space="preserve"> the original works of these various genres. </w:t>
                </w:r>
                <w:r w:rsidRPr="006D2418">
                  <w:rPr>
                    <w:rFonts w:hint="eastAsia"/>
                  </w:rPr>
                  <w:t xml:space="preserve">Thus, Korean </w:t>
                </w:r>
                <w:r w:rsidRPr="006D2418">
                  <w:t>artists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 xml:space="preserve">practicing </w:t>
                </w:r>
                <w:r w:rsidR="00DC448C">
                  <w:rPr>
                    <w:rFonts w:hint="eastAsia"/>
                  </w:rPr>
                  <w:t>Western-s</w:t>
                </w:r>
                <w:r>
                  <w:rPr>
                    <w:rFonts w:hint="eastAsia"/>
                  </w:rPr>
                  <w:t xml:space="preserve">tyle </w:t>
                </w:r>
                <w:r w:rsidRPr="006D2418">
                  <w:rPr>
                    <w:rFonts w:hint="eastAsia"/>
                  </w:rPr>
                  <w:t>painting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>predominantly produce</w:t>
                </w:r>
                <w:r w:rsidRPr="006D2418">
                  <w:t>d</w:t>
                </w:r>
                <w:r w:rsidRPr="006D2418">
                  <w:rPr>
                    <w:rFonts w:hint="eastAsia"/>
                  </w:rPr>
                  <w:t xml:space="preserve"> </w:t>
                </w:r>
                <w:r w:rsidR="00DC448C">
                  <w:rPr>
                    <w:lang w:val="en-US"/>
                  </w:rPr>
                  <w:t xml:space="preserve">the </w:t>
                </w:r>
                <w:r w:rsidRPr="006D2418">
                  <w:rPr>
                    <w:rFonts w:hint="eastAsia"/>
                  </w:rPr>
                  <w:t xml:space="preserve">nudes or figures in the </w:t>
                </w:r>
                <w:r w:rsidRPr="006D2418">
                  <w:t>filtered</w:t>
                </w:r>
                <w:r w:rsidRPr="006D2418">
                  <w:rPr>
                    <w:rFonts w:hint="eastAsia"/>
                  </w:rPr>
                  <w:t xml:space="preserve"> style of Academism and Impressionism</w:t>
                </w:r>
                <w:r w:rsidRPr="006D2418">
                  <w:t xml:space="preserve"> that they had been exposed to</w:t>
                </w:r>
                <w:r>
                  <w:t xml:space="preserve"> in </w:t>
                </w:r>
                <w:r>
                  <w:lastRenderedPageBreak/>
                  <w:t>Japan</w:t>
                </w:r>
                <w:r w:rsidRPr="006D2418">
                  <w:rPr>
                    <w:rFonts w:hint="eastAsia"/>
                  </w:rPr>
                  <w:t xml:space="preserve">, or </w:t>
                </w:r>
                <w:r w:rsidRPr="006D2418">
                  <w:t xml:space="preserve">else made </w:t>
                </w:r>
                <w:r w:rsidRPr="006D2418">
                  <w:rPr>
                    <w:rFonts w:hint="eastAsia"/>
                  </w:rPr>
                  <w:t xml:space="preserve">landscape paintings </w:t>
                </w:r>
                <w:r w:rsidRPr="006D2418">
                  <w:t xml:space="preserve">that featured some elements of </w:t>
                </w:r>
                <w:r w:rsidRPr="006D2418">
                  <w:rPr>
                    <w:rFonts w:hint="eastAsia"/>
                  </w:rPr>
                  <w:t xml:space="preserve">Impressionism or Fauvism. </w:t>
                </w:r>
              </w:p>
              <w:p w14:paraId="1A83F6AE" w14:textId="77777777" w:rsidR="00DC448C" w:rsidRDefault="00DC448C" w:rsidP="0020240A">
                <w:pPr>
                  <w:rPr>
                    <w:lang w:val="en-US"/>
                  </w:rPr>
                </w:pPr>
              </w:p>
              <w:p w14:paraId="18EB9792" w14:textId="73EB2D13" w:rsidR="0020240A" w:rsidRPr="00D44F28" w:rsidRDefault="0020240A" w:rsidP="00C06AD6">
                <w:pPr>
                  <w:rPr>
                    <w:lang w:val="en-US"/>
                  </w:rPr>
                </w:pPr>
                <w:r w:rsidRPr="006D2418">
                  <w:rPr>
                    <w:rFonts w:hint="eastAsia"/>
                  </w:rPr>
                  <w:t xml:space="preserve">While female nudes, self-portraits, and scenes of daily </w:t>
                </w:r>
                <w:r w:rsidR="00DC448C">
                  <w:rPr>
                    <w:lang w:val="en-US"/>
                  </w:rPr>
                  <w:t>life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>were new subjects for art</w:t>
                </w:r>
                <w:r w:rsidR="00DC448C">
                  <w:rPr>
                    <w:lang w:val="en-US"/>
                  </w:rPr>
                  <w:t xml:space="preserve"> in Korea</w:t>
                </w:r>
                <w:r w:rsidRPr="006D2418">
                  <w:rPr>
                    <w:rFonts w:hint="eastAsia"/>
                  </w:rPr>
                  <w:t>, landscape paintings in the Impressionist style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 xml:space="preserve">were </w:t>
                </w:r>
                <w:r w:rsidRPr="006D2418">
                  <w:t xml:space="preserve">more familiar and thus easier to accept </w:t>
                </w:r>
                <w:r w:rsidRPr="006D2418">
                  <w:rPr>
                    <w:rFonts w:hint="eastAsia"/>
                  </w:rPr>
                  <w:t>for modern Korean artists</w:t>
                </w:r>
                <w:r w:rsidRPr="006D2418">
                  <w:t>.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>P</w:t>
                </w:r>
                <w:r w:rsidRPr="006D2418">
                  <w:rPr>
                    <w:rFonts w:hint="eastAsia"/>
                  </w:rPr>
                  <w:t xml:space="preserve">ainters like </w:t>
                </w:r>
                <w:r w:rsidRPr="009E7906">
                  <w:t xml:space="preserve">Oh </w:t>
                </w:r>
                <w:proofErr w:type="spellStart"/>
                <w:r>
                  <w:rPr>
                    <w:rFonts w:hint="eastAsia"/>
                  </w:rPr>
                  <w:t>Chi</w:t>
                </w:r>
                <w:r w:rsidRPr="009E7906">
                  <w:t>ho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rPr>
                    <w:rFonts w:eastAsia="굴림"/>
                  </w:rPr>
                  <w:t>(</w:t>
                </w:r>
                <w:r w:rsidRPr="009D74C0">
                  <w:rPr>
                    <w:rFonts w:ascii="나눔고딕" w:eastAsia="나눔고딕" w:hAnsi="나눔고딕" w:hint="eastAsia"/>
                  </w:rPr>
                  <w:t>오지호</w:t>
                </w:r>
                <w:r>
                  <w:rPr>
                    <w:rFonts w:ascii="나눔고딕" w:eastAsia="나눔고딕" w:hAnsi="나눔고딕"/>
                  </w:rPr>
                  <w:t>,</w:t>
                </w:r>
                <w:r w:rsidR="00E2107C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rPr>
                    <w:rFonts w:eastAsia="굴림"/>
                  </w:rPr>
                  <w:t xml:space="preserve">1905-1982) </w:t>
                </w:r>
                <w:r w:rsidRPr="009E7906">
                  <w:rPr>
                    <w:rFonts w:hint="eastAsia"/>
                  </w:rPr>
                  <w:t xml:space="preserve">and Kim </w:t>
                </w:r>
                <w:proofErr w:type="spellStart"/>
                <w:r w:rsidRPr="009E7906">
                  <w:rPr>
                    <w:rFonts w:hint="eastAsia"/>
                  </w:rPr>
                  <w:t>Ju</w:t>
                </w:r>
                <w:r>
                  <w:rPr>
                    <w:rFonts w:hint="eastAsia"/>
                  </w:rPr>
                  <w:t>-</w:t>
                </w:r>
                <w:r w:rsidRPr="009E7906">
                  <w:rPr>
                    <w:rFonts w:hint="eastAsia"/>
                  </w:rPr>
                  <w:t>gy</w:t>
                </w:r>
                <w:r>
                  <w:rPr>
                    <w:rFonts w:hint="eastAsia"/>
                  </w:rPr>
                  <w:t>ung</w:t>
                </w:r>
                <w:proofErr w:type="spellEnd"/>
                <w:r w:rsidRPr="009E7906">
                  <w:rPr>
                    <w:rFonts w:hint="eastAsia"/>
                  </w:rPr>
                  <w:t xml:space="preserve"> (</w:t>
                </w:r>
                <w:r w:rsidRPr="009D74C0">
                  <w:rPr>
                    <w:rFonts w:ascii="나눔고딕" w:eastAsia="나눔고딕" w:hAnsi="나눔고딕" w:hint="eastAsia"/>
                  </w:rPr>
                  <w:t>김주경</w:t>
                </w:r>
                <w:r>
                  <w:rPr>
                    <w:rFonts w:ascii="나눔고딕" w:eastAsia="나눔고딕" w:hAnsi="나눔고딕"/>
                  </w:rPr>
                  <w:t>,</w:t>
                </w:r>
                <w:r w:rsidR="00E2107C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rPr>
                    <w:rFonts w:hint="eastAsia"/>
                  </w:rPr>
                  <w:t>1902-?)</w:t>
                </w:r>
                <w:r w:rsidRPr="006D2418">
                  <w:rPr>
                    <w:rFonts w:hint="eastAsia"/>
                  </w:rPr>
                  <w:t xml:space="preserve"> began to observe outdoor landscape</w:t>
                </w:r>
                <w:r w:rsidRPr="006D2418">
                  <w:t>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at different times of the year, paint</w:t>
                </w:r>
                <w:r>
                  <w:t>ing</w:t>
                </w:r>
                <w:r w:rsidRPr="006D2418">
                  <w:t xml:space="preserve"> the natural scenes with a </w:t>
                </w:r>
                <w:r w:rsidRPr="006D2418">
                  <w:rPr>
                    <w:rFonts w:hint="eastAsia"/>
                  </w:rPr>
                  <w:t xml:space="preserve">kaleidoscope of </w:t>
                </w:r>
                <w:r w:rsidRPr="006D2418">
                  <w:t>vibrant colo</w:t>
                </w:r>
                <w:r w:rsidR="00DC448C">
                  <w:t>u</w:t>
                </w:r>
                <w:r w:rsidRPr="006D2418">
                  <w:t xml:space="preserve">rs. Under the </w:t>
                </w:r>
                <w:r w:rsidRPr="006D2418">
                  <w:rPr>
                    <w:rFonts w:hint="eastAsia"/>
                  </w:rPr>
                  <w:t>influence of Impressionism</w:t>
                </w:r>
                <w:r w:rsidRPr="006D2418">
                  <w:t>,</w:t>
                </w:r>
                <w:r w:rsidRPr="006D2418">
                  <w:rPr>
                    <w:rFonts w:hint="eastAsia"/>
                  </w:rPr>
                  <w:t xml:space="preserve"> painters </w:t>
                </w:r>
                <w:r w:rsidR="00DC448C">
                  <w:rPr>
                    <w:lang w:val="en-US"/>
                  </w:rPr>
                  <w:t xml:space="preserve">not only </w:t>
                </w:r>
                <w:r w:rsidRPr="006D2418">
                  <w:t xml:space="preserve">captured </w:t>
                </w:r>
                <w:r w:rsidRPr="006D2418">
                  <w:rPr>
                    <w:rFonts w:hint="eastAsia"/>
                  </w:rPr>
                  <w:t xml:space="preserve">famous scenic spots </w:t>
                </w:r>
                <w:r w:rsidR="00DC448C">
                  <w:rPr>
                    <w:lang w:val="en-US"/>
                  </w:rPr>
                  <w:t>such as</w:t>
                </w:r>
                <w:r w:rsidRPr="006D2418">
                  <w:rPr>
                    <w:rFonts w:hint="eastAsia"/>
                  </w:rPr>
                  <w:t xml:space="preserve"> Mt. </w:t>
                </w:r>
                <w:proofErr w:type="spellStart"/>
                <w:r>
                  <w:rPr>
                    <w:rFonts w:hint="eastAsia"/>
                  </w:rPr>
                  <w:t>Geu</w:t>
                </w:r>
                <w:r w:rsidRPr="006D2418">
                  <w:rPr>
                    <w:rFonts w:hint="eastAsia"/>
                  </w:rPr>
                  <w:t>mgang</w:t>
                </w:r>
                <w:proofErr w:type="spellEnd"/>
                <w:r w:rsidR="00DC448C">
                  <w:t xml:space="preserve"> — </w:t>
                </w:r>
                <w:r w:rsidRPr="006D2418">
                  <w:t>a favo</w:t>
                </w:r>
                <w:r w:rsidR="00DC448C">
                  <w:t>u</w:t>
                </w:r>
                <w:r w:rsidRPr="006D2418">
                  <w:t xml:space="preserve">red subject of </w:t>
                </w:r>
                <w:r w:rsidR="00DC448C">
                  <w:rPr>
                    <w:rFonts w:hint="eastAsia"/>
                  </w:rPr>
                  <w:t xml:space="preserve">traditional </w:t>
                </w:r>
                <w:r w:rsidR="00F31409">
                  <w:rPr>
                    <w:rFonts w:hint="eastAsia"/>
                  </w:rPr>
                  <w:t xml:space="preserve">Korean </w:t>
                </w:r>
                <w:r w:rsidR="00DC448C">
                  <w:rPr>
                    <w:rFonts w:hint="eastAsia"/>
                  </w:rPr>
                  <w:t xml:space="preserve">paintings </w:t>
                </w:r>
                <w:r w:rsidR="00DC448C">
                  <w:rPr>
                    <w:lang w:val="en-US"/>
                  </w:rPr>
                  <w:t>—</w:t>
                </w:r>
                <w:r w:rsidRPr="006D2418">
                  <w:rPr>
                    <w:rFonts w:hint="eastAsia"/>
                  </w:rPr>
                  <w:t xml:space="preserve"> but also </w:t>
                </w:r>
                <w:r w:rsidRPr="006D2418">
                  <w:t xml:space="preserve">the seemingly mundane </w:t>
                </w:r>
                <w:r w:rsidRPr="006D2418">
                  <w:rPr>
                    <w:rFonts w:hint="eastAsia"/>
                  </w:rPr>
                  <w:t xml:space="preserve">landscapes of </w:t>
                </w:r>
                <w:r w:rsidRPr="006D2418">
                  <w:t xml:space="preserve">their everyday </w:t>
                </w:r>
                <w:r w:rsidRPr="006D2418">
                  <w:rPr>
                    <w:rFonts w:hint="eastAsia"/>
                  </w:rPr>
                  <w:t>surrounding</w:t>
                </w:r>
                <w:r w:rsidRPr="006D2418">
                  <w:t>s</w:t>
                </w:r>
                <w:r>
                  <w:rPr>
                    <w:rFonts w:hint="eastAsia"/>
                  </w:rPr>
                  <w:t xml:space="preserve"> and moderni</w:t>
                </w:r>
                <w:r>
                  <w:t>s</w:t>
                </w:r>
                <w:r w:rsidRPr="006D2418">
                  <w:rPr>
                    <w:rFonts w:hint="eastAsia"/>
                  </w:rPr>
                  <w:t>ed urban spaces.</w:t>
                </w:r>
                <w:r w:rsidR="00D44F28">
                  <w:rPr>
                    <w:lang w:val="en-US"/>
                  </w:rPr>
                  <w:t xml:space="preserve"> </w:t>
                </w:r>
                <w:r w:rsidR="00E2107C">
                  <w:rPr>
                    <w:lang w:val="en-US"/>
                  </w:rPr>
                  <w:br/>
                </w:r>
                <w:r w:rsidR="00E2107C">
                  <w:rPr>
                    <w:lang w:val="en-US"/>
                  </w:rPr>
                  <w:br/>
                </w:r>
                <w:r w:rsidR="00D44F28">
                  <w:rPr>
                    <w:lang w:val="en-US"/>
                  </w:rPr>
                  <w:t xml:space="preserve">Artists </w:t>
                </w:r>
                <w:r w:rsidRPr="006D2418">
                  <w:t xml:space="preserve">such as </w:t>
                </w:r>
                <w:r w:rsidRPr="009E7906">
                  <w:t xml:space="preserve">Kim </w:t>
                </w:r>
                <w:proofErr w:type="spellStart"/>
                <w:r w:rsidRPr="009E7906">
                  <w:t>Whanki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t>(</w:t>
                </w:r>
                <w:r w:rsidRPr="009D74C0">
                  <w:rPr>
                    <w:rFonts w:ascii="나눔고딕" w:eastAsia="나눔고딕" w:hAnsi="나눔고딕" w:hint="eastAsia"/>
                  </w:rPr>
                  <w:t>김환기</w:t>
                </w:r>
                <w:r>
                  <w:rPr>
                    <w:rFonts w:ascii="나눔고딕" w:eastAsia="나눔고딕" w:hAnsi="나눔고딕"/>
                  </w:rPr>
                  <w:t>,</w:t>
                </w:r>
                <w:r w:rsidR="00F31409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t xml:space="preserve">1913-1974) </w:t>
                </w:r>
                <w:r w:rsidRPr="009E7906">
                  <w:rPr>
                    <w:rFonts w:hint="eastAsia"/>
                  </w:rPr>
                  <w:t xml:space="preserve">and </w:t>
                </w:r>
                <w:proofErr w:type="spellStart"/>
                <w:r w:rsidRPr="009E7906">
                  <w:t>Yoo</w:t>
                </w:r>
                <w:proofErr w:type="spellEnd"/>
                <w:r w:rsidRPr="009E7906">
                  <w:t xml:space="preserve"> Young</w:t>
                </w:r>
                <w:r w:rsidRPr="009E7906">
                  <w:rPr>
                    <w:rFonts w:hint="eastAsia"/>
                  </w:rPr>
                  <w:t>-</w:t>
                </w:r>
                <w:proofErr w:type="spellStart"/>
                <w:r w:rsidRPr="009E7906">
                  <w:t>kuk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rPr>
                    <w:rFonts w:eastAsia="함초롬바탕" w:hint="eastAsia"/>
                  </w:rPr>
                  <w:t>(</w:t>
                </w:r>
                <w:r w:rsidRPr="009D74C0">
                  <w:rPr>
                    <w:rFonts w:ascii="나눔고딕" w:eastAsia="나눔고딕" w:hAnsi="나눔고딕" w:hint="eastAsia"/>
                  </w:rPr>
                  <w:t>유영국</w:t>
                </w:r>
                <w:r>
                  <w:rPr>
                    <w:rFonts w:ascii="나눔고딕" w:eastAsia="나눔고딕" w:hAnsi="나눔고딕"/>
                  </w:rPr>
                  <w:t>,</w:t>
                </w:r>
                <w:r w:rsidR="00F31409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rPr>
                    <w:rFonts w:eastAsia="함초롬바탕" w:hint="eastAsia"/>
                  </w:rPr>
                  <w:t>1916-</w:t>
                </w:r>
                <w:r w:rsidRPr="006D2418">
                  <w:rPr>
                    <w:rFonts w:eastAsia="함초롬바탕" w:hint="eastAsia"/>
                  </w:rPr>
                  <w:t>2002)</w:t>
                </w:r>
                <w:r w:rsidRPr="006D2418">
                  <w:t xml:space="preserve"> </w:t>
                </w:r>
                <w:r w:rsidR="00D44F28">
                  <w:rPr>
                    <w:rFonts w:hint="eastAsia"/>
                  </w:rPr>
                  <w:t xml:space="preserve">played </w:t>
                </w:r>
                <w:r w:rsidRPr="006D2418">
                  <w:rPr>
                    <w:rFonts w:hint="eastAsia"/>
                  </w:rPr>
                  <w:t xml:space="preserve">active </w:t>
                </w:r>
                <w:r w:rsidR="00D44F28">
                  <w:rPr>
                    <w:lang w:val="en-US"/>
                  </w:rPr>
                  <w:t>roles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in 1930s Japanese art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>with</w:t>
                </w:r>
                <w:r w:rsidRPr="006D2418">
                  <w:t xml:space="preserve"> their experiments in various types of abstract art. </w:t>
                </w:r>
                <w:r>
                  <w:rPr>
                    <w:rFonts w:hint="eastAsia"/>
                  </w:rPr>
                  <w:t>T</w:t>
                </w:r>
                <w:r w:rsidRPr="006D2418">
                  <w:rPr>
                    <w:rFonts w:hint="eastAsia"/>
                  </w:rPr>
                  <w:t xml:space="preserve">hey primarily </w:t>
                </w:r>
                <w:r>
                  <w:t xml:space="preserve">focused on </w:t>
                </w:r>
                <w:r w:rsidRPr="006D2418">
                  <w:rPr>
                    <w:rFonts w:hint="eastAsia"/>
                  </w:rPr>
                  <w:t xml:space="preserve">works </w:t>
                </w:r>
                <w:r>
                  <w:t xml:space="preserve">of </w:t>
                </w:r>
                <w:r w:rsidRPr="006D2418">
                  <w:rPr>
                    <w:rFonts w:hint="eastAsia"/>
                  </w:rPr>
                  <w:t>geometric abstraction</w:t>
                </w:r>
                <w:r>
                  <w:t xml:space="preserve">, </w:t>
                </w:r>
                <w:r w:rsidR="00D44F28">
                  <w:t>and often</w:t>
                </w:r>
                <w:r>
                  <w:t xml:space="preserve"> </w:t>
                </w:r>
                <w:r w:rsidR="00D44F28">
                  <w:rPr>
                    <w:lang w:val="en-US"/>
                  </w:rPr>
                  <w:t>exhibited</w:t>
                </w:r>
                <w:r>
                  <w:rPr>
                    <w:rFonts w:hint="eastAsia"/>
                  </w:rPr>
                  <w:t xml:space="preserve"> </w:t>
                </w:r>
                <w:r w:rsidR="00D44F28">
                  <w:rPr>
                    <w:lang w:val="en-US"/>
                  </w:rPr>
                  <w:t>in participation with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 xml:space="preserve">a </w:t>
                </w:r>
                <w:r w:rsidRPr="006D2418">
                  <w:rPr>
                    <w:rFonts w:hint="eastAsia"/>
                  </w:rPr>
                  <w:t xml:space="preserve">Japanese </w:t>
                </w:r>
                <w:r>
                  <w:rPr>
                    <w:rFonts w:hint="eastAsia"/>
                  </w:rPr>
                  <w:t xml:space="preserve">group called </w:t>
                </w:r>
                <w:r w:rsidRPr="009E7906">
                  <w:t>the Association of Free Artists.</w:t>
                </w:r>
                <w:r w:rsidRPr="009E7906">
                  <w:rPr>
                    <w:rFonts w:hint="eastAsia"/>
                  </w:rPr>
                  <w:t xml:space="preserve"> However, abstract art was </w:t>
                </w:r>
                <w:r w:rsidRPr="009E7906">
                  <w:t xml:space="preserve">heavily </w:t>
                </w:r>
                <w:r w:rsidRPr="009E7906">
                  <w:rPr>
                    <w:rFonts w:hint="eastAsia"/>
                  </w:rPr>
                  <w:t xml:space="preserve">criticized by </w:t>
                </w:r>
                <w:r w:rsidRPr="009E7906">
                  <w:t xml:space="preserve">mainstream </w:t>
                </w:r>
                <w:r w:rsidRPr="009E7906">
                  <w:rPr>
                    <w:rFonts w:hint="eastAsia"/>
                  </w:rPr>
                  <w:t>artists</w:t>
                </w:r>
                <w:r w:rsidRPr="009E7906">
                  <w:t>,</w:t>
                </w:r>
                <w:r w:rsidRPr="009E7906">
                  <w:rPr>
                    <w:rFonts w:hint="eastAsia"/>
                  </w:rPr>
                  <w:t xml:space="preserve"> including Oh </w:t>
                </w:r>
                <w:proofErr w:type="spellStart"/>
                <w:r w:rsidRPr="009E7906">
                  <w:rPr>
                    <w:rFonts w:hint="eastAsia"/>
                  </w:rPr>
                  <w:t>Chiho</w:t>
                </w:r>
                <w:proofErr w:type="spellEnd"/>
                <w:r w:rsidRPr="009E7906">
                  <w:rPr>
                    <w:rFonts w:hint="eastAsia"/>
                  </w:rPr>
                  <w:t>, and furthermore, did not receive much attention from the Korean art field.</w:t>
                </w:r>
                <w:r w:rsidR="00D44F28">
                  <w:rPr>
                    <w:lang w:val="en-US"/>
                  </w:rPr>
                  <w:br/>
                </w:r>
              </w:p>
              <w:p w14:paraId="21228C24" w14:textId="0A0E3D28" w:rsidR="0020240A" w:rsidRPr="006D2418" w:rsidRDefault="0020240A" w:rsidP="0020240A">
                <w:r w:rsidRPr="009E7906">
                  <w:rPr>
                    <w:rFonts w:hint="eastAsia"/>
                  </w:rPr>
                  <w:t>Some Korean</w:t>
                </w:r>
                <w:r w:rsidRPr="009E7906">
                  <w:t xml:space="preserve">s interested in </w:t>
                </w:r>
                <w:r>
                  <w:rPr>
                    <w:rFonts w:hint="eastAsia"/>
                  </w:rPr>
                  <w:t>ink</w:t>
                </w:r>
                <w:r w:rsidRPr="009E7906">
                  <w:t xml:space="preserve"> painting also </w:t>
                </w:r>
                <w:r w:rsidRPr="009E7906">
                  <w:rPr>
                    <w:rFonts w:hint="eastAsia"/>
                  </w:rPr>
                  <w:t xml:space="preserve">went to Japan to study </w:t>
                </w:r>
                <w:proofErr w:type="spellStart"/>
                <w:r w:rsidRPr="009E7906">
                  <w:rPr>
                    <w:rFonts w:hint="eastAsia"/>
                    <w:i/>
                  </w:rPr>
                  <w:t>Nihonga</w:t>
                </w:r>
                <w:proofErr w:type="spellEnd"/>
                <w:r>
                  <w:rPr>
                    <w:rFonts w:hint="eastAsia"/>
                  </w:rPr>
                  <w:t>,</w:t>
                </w:r>
                <w:r>
                  <w:t xml:space="preserve"> (</w:t>
                </w:r>
                <w:r>
                  <w:rPr>
                    <w:rFonts w:hint="eastAsia"/>
                  </w:rPr>
                  <w:t xml:space="preserve">modern </w:t>
                </w:r>
                <w:r w:rsidRPr="009E7906">
                  <w:rPr>
                    <w:rFonts w:hint="eastAsia"/>
                  </w:rPr>
                  <w:t>Japanese painting</w:t>
                </w:r>
                <w:r>
                  <w:t>)</w:t>
                </w:r>
                <w:r w:rsidRPr="009E7906">
                  <w:rPr>
                    <w:rFonts w:hint="eastAsia"/>
                  </w:rPr>
                  <w:t>. Kim Un-</w:t>
                </w:r>
                <w:proofErr w:type="spellStart"/>
                <w:r w:rsidRPr="009E7906">
                  <w:rPr>
                    <w:rFonts w:hint="eastAsia"/>
                  </w:rPr>
                  <w:t>ho</w:t>
                </w:r>
                <w:proofErr w:type="spellEnd"/>
                <w:r w:rsidRPr="009E7906">
                  <w:rPr>
                    <w:rFonts w:hint="eastAsia"/>
                  </w:rPr>
                  <w:t xml:space="preserve"> (</w:t>
                </w:r>
                <w:r w:rsidRPr="009D74C0">
                  <w:rPr>
                    <w:rFonts w:ascii="나눔고딕" w:eastAsia="나눔고딕" w:hAnsi="나눔고딕" w:hint="eastAsia"/>
                  </w:rPr>
                  <w:t>김은호</w:t>
                </w:r>
                <w:r>
                  <w:t xml:space="preserve">, </w:t>
                </w:r>
                <w:r w:rsidRPr="009E7906">
                  <w:rPr>
                    <w:rFonts w:hint="eastAsia"/>
                  </w:rPr>
                  <w:t>1892-1979)</w:t>
                </w:r>
                <w:r w:rsidR="00C06AD6">
                  <w:t>,</w:t>
                </w:r>
                <w:r w:rsidRPr="009E7906">
                  <w:t xml:space="preserve"> who p</w:t>
                </w:r>
                <w:r>
                  <w:t>ioneered a new style characteris</w:t>
                </w:r>
                <w:r w:rsidRPr="009E7906">
                  <w:t>ed by highly e</w:t>
                </w:r>
                <w:r w:rsidRPr="009E7906">
                  <w:rPr>
                    <w:rFonts w:hint="eastAsia"/>
                  </w:rPr>
                  <w:t xml:space="preserve">laborate </w:t>
                </w:r>
                <w:r w:rsidR="00C06AD6">
                  <w:rPr>
                    <w:lang w:val="en-US"/>
                  </w:rPr>
                  <w:t>works</w:t>
                </w:r>
                <w:r w:rsidRPr="009E7906">
                  <w:rPr>
                    <w:rFonts w:hint="eastAsia"/>
                  </w:rPr>
                  <w:t xml:space="preserve"> and </w:t>
                </w:r>
                <w:r w:rsidRPr="009E7906">
                  <w:t>the use of fine, flat colo</w:t>
                </w:r>
                <w:r w:rsidR="00C06AD6">
                  <w:t>urs, is representative of such painters.</w:t>
                </w:r>
                <w:r w:rsidRPr="009E7906">
                  <w:t xml:space="preserve"> </w:t>
                </w:r>
                <w:r w:rsidRPr="009E7906">
                  <w:rPr>
                    <w:rFonts w:hint="eastAsia"/>
                  </w:rPr>
                  <w:t>Yi</w:t>
                </w:r>
                <w:r w:rsidRPr="009E7906">
                  <w:t xml:space="preserve"> Sang-</w:t>
                </w:r>
                <w:proofErr w:type="spellStart"/>
                <w:r w:rsidRPr="009E7906">
                  <w:t>beom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t>(</w:t>
                </w:r>
                <w:r w:rsidRPr="009D74C0">
                  <w:rPr>
                    <w:rFonts w:ascii="나눔고딕" w:eastAsia="나눔고딕" w:hAnsi="나눔고딕" w:hint="eastAsia"/>
                  </w:rPr>
                  <w:t>이상범</w:t>
                </w:r>
                <w:r>
                  <w:t>,</w:t>
                </w:r>
                <w:r w:rsidR="00F31409">
                  <w:t xml:space="preserve"> </w:t>
                </w:r>
                <w:r w:rsidRPr="009E7906">
                  <w:t>1897-1972)</w:t>
                </w:r>
                <w:r w:rsidRPr="009E7906">
                  <w:rPr>
                    <w:rFonts w:hint="eastAsia"/>
                  </w:rPr>
                  <w:t xml:space="preserve"> and </w:t>
                </w:r>
                <w:proofErr w:type="spellStart"/>
                <w:r w:rsidRPr="009E7906">
                  <w:rPr>
                    <w:rFonts w:hint="eastAsia"/>
                  </w:rPr>
                  <w:t>Byeon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proofErr w:type="spellStart"/>
                <w:r w:rsidRPr="009E7906">
                  <w:rPr>
                    <w:rFonts w:hint="eastAsia"/>
                  </w:rPr>
                  <w:t>Gwan-sik</w:t>
                </w:r>
                <w:proofErr w:type="spellEnd"/>
                <w:r w:rsidRPr="009E7906">
                  <w:rPr>
                    <w:rFonts w:hint="eastAsia"/>
                  </w:rPr>
                  <w:t xml:space="preserve"> (</w:t>
                </w:r>
                <w:r w:rsidRPr="009D74C0">
                  <w:rPr>
                    <w:rFonts w:ascii="나눔고딕" w:eastAsia="나눔고딕" w:hAnsi="나눔고딕" w:hint="eastAsia"/>
                  </w:rPr>
                  <w:t>변관식</w:t>
                </w:r>
                <w:r>
                  <w:t>,</w:t>
                </w:r>
                <w:r w:rsidR="00F31409">
                  <w:t xml:space="preserve"> </w:t>
                </w:r>
                <w:r w:rsidRPr="009E7906">
                  <w:rPr>
                    <w:rFonts w:hint="eastAsia"/>
                  </w:rPr>
                  <w:t xml:space="preserve">1899-1976) </w:t>
                </w:r>
                <w:r w:rsidR="00C06AD6">
                  <w:rPr>
                    <w:lang w:val="en-US"/>
                  </w:rPr>
                  <w:t xml:space="preserve">incorporated a Western perspective into their </w:t>
                </w:r>
                <w:r>
                  <w:rPr>
                    <w:rFonts w:hint="eastAsia"/>
                  </w:rPr>
                  <w:t xml:space="preserve">traditional </w:t>
                </w:r>
                <w:r w:rsidR="00C06AD6">
                  <w:rPr>
                    <w:rFonts w:hint="eastAsia"/>
                  </w:rPr>
                  <w:t>ink</w:t>
                </w:r>
                <w:r w:rsidR="00C06AD6">
                  <w:rPr>
                    <w:lang w:val="en-US"/>
                  </w:rPr>
                  <w:t xml:space="preserve"> </w:t>
                </w:r>
                <w:r w:rsidRPr="009E7906">
                  <w:rPr>
                    <w:rFonts w:hint="eastAsia"/>
                  </w:rPr>
                  <w:t xml:space="preserve">wash </w:t>
                </w:r>
                <w:r w:rsidR="00C06AD6">
                  <w:rPr>
                    <w:lang w:val="en-US"/>
                  </w:rPr>
                  <w:t>paintings</w:t>
                </w:r>
                <w:r w:rsidR="00C06AD6">
                  <w:t xml:space="preserve">, implementing real observations from daily life to </w:t>
                </w:r>
                <w:r w:rsidR="00C06AD6">
                  <w:rPr>
                    <w:rFonts w:hint="eastAsia"/>
                  </w:rPr>
                  <w:t>depict the</w:t>
                </w:r>
                <w:r w:rsidRPr="006D2418">
                  <w:rPr>
                    <w:rFonts w:hint="eastAsia"/>
                  </w:rPr>
                  <w:t xml:space="preserve"> natural ambience of ordinary rural landscape</w:t>
                </w:r>
                <w:r>
                  <w:t>s</w:t>
                </w:r>
                <w:r w:rsidR="00C06AD6">
                  <w:t xml:space="preserve">. </w:t>
                </w:r>
                <w:r>
                  <w:t>A</w:t>
                </w:r>
                <w:r w:rsidRPr="006D2418">
                  <w:rPr>
                    <w:rFonts w:hint="eastAsia"/>
                  </w:rPr>
                  <w:t>fter</w:t>
                </w:r>
                <w:r w:rsidR="00C06AD6">
                  <w:rPr>
                    <w:lang w:val="en-US"/>
                  </w:rPr>
                  <w:t xml:space="preserve"> Korea achieved</w:t>
                </w:r>
                <w:r w:rsidRPr="006D2418">
                  <w:rPr>
                    <w:rFonts w:hint="eastAsia"/>
                  </w:rPr>
                  <w:t xml:space="preserve"> Independence, </w:t>
                </w:r>
                <w:r>
                  <w:t xml:space="preserve">however, </w:t>
                </w:r>
                <w:r w:rsidRPr="006D2418">
                  <w:rPr>
                    <w:rFonts w:hint="eastAsia"/>
                  </w:rPr>
                  <w:t xml:space="preserve">Kim </w:t>
                </w:r>
                <w:r>
                  <w:rPr>
                    <w:rFonts w:hint="eastAsia"/>
                  </w:rPr>
                  <w:t>Un-</w:t>
                </w:r>
                <w:proofErr w:type="spellStart"/>
                <w:r w:rsidRPr="006D2418">
                  <w:rPr>
                    <w:rFonts w:hint="eastAsia"/>
                  </w:rPr>
                  <w:t>ho</w:t>
                </w:r>
                <w:proofErr w:type="spellEnd"/>
                <w:r w:rsidRPr="006D2418">
                  <w:rPr>
                    <w:rFonts w:hint="eastAsia"/>
                  </w:rPr>
                  <w:t xml:space="preserve"> and his students were </w:t>
                </w:r>
                <w:r>
                  <w:t xml:space="preserve">disparaged for their </w:t>
                </w:r>
                <w:proofErr w:type="spellStart"/>
                <w:r w:rsidRPr="009E7906">
                  <w:rPr>
                    <w:rFonts w:hint="eastAsia"/>
                    <w:i/>
                  </w:rPr>
                  <w:t>Nihonga</w:t>
                </w:r>
                <w:proofErr w:type="spellEnd"/>
                <w:r w:rsidRPr="009E7906">
                  <w:rPr>
                    <w:rFonts w:hint="eastAsia"/>
                    <w:i/>
                  </w:rPr>
                  <w:t xml:space="preserve"> </w:t>
                </w:r>
                <w:r w:rsidRPr="006D2418">
                  <w:rPr>
                    <w:rFonts w:hint="eastAsia"/>
                  </w:rPr>
                  <w:t xml:space="preserve">style. Thus, since the 1950s, </w:t>
                </w:r>
                <w:r>
                  <w:rPr>
                    <w:rFonts w:hint="eastAsia"/>
                  </w:rPr>
                  <w:t>Eastern</w:t>
                </w:r>
                <w:r w:rsidRPr="006D2418">
                  <w:rPr>
                    <w:rFonts w:hint="eastAsia"/>
                  </w:rPr>
                  <w:t xml:space="preserve"> paintings in Korea </w:t>
                </w:r>
                <w:r>
                  <w:t xml:space="preserve">have primarily consisted of </w:t>
                </w:r>
                <w:r w:rsidRPr="006D2418">
                  <w:rPr>
                    <w:rFonts w:hint="eastAsia"/>
                  </w:rPr>
                  <w:t>ink wash landscape</w:t>
                </w:r>
                <w:r>
                  <w:t xml:space="preserve">s. </w:t>
                </w:r>
                <w:r w:rsidR="00C06AD6">
                  <w:br/>
                </w:r>
                <w:r w:rsidRPr="006D2418">
                  <w:rPr>
                    <w:rFonts w:hint="eastAsia"/>
                  </w:rPr>
                  <w:t xml:space="preserve"> </w:t>
                </w:r>
              </w:p>
              <w:p w14:paraId="4566FB39" w14:textId="47750BCC" w:rsidR="0020240A" w:rsidRPr="006D2418" w:rsidRDefault="00C27DD7" w:rsidP="0020240A">
                <w:r>
                  <w:rPr>
                    <w:lang w:val="en-US"/>
                  </w:rPr>
                  <w:t xml:space="preserve">The introduction of </w:t>
                </w:r>
                <w:r w:rsidR="0020240A" w:rsidRPr="006D2418">
                  <w:rPr>
                    <w:rFonts w:hint="eastAsia"/>
                  </w:rPr>
                  <w:t>Western art trends and movements</w:t>
                </w:r>
                <w:r>
                  <w:rPr>
                    <w:lang w:val="en-US"/>
                  </w:rPr>
                  <w:t xml:space="preserve"> into Korean modern art via Japan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 xml:space="preserve">resulted in </w:t>
                </w:r>
                <w:r>
                  <w:rPr>
                    <w:lang w:val="en-US"/>
                  </w:rPr>
                  <w:t>several</w:t>
                </w:r>
                <w:r w:rsidR="0020240A" w:rsidRPr="006D2418">
                  <w:rPr>
                    <w:rFonts w:hint="eastAsia"/>
                  </w:rPr>
                  <w:t xml:space="preserve"> interesting phenomena</w:t>
                </w:r>
                <w:r w:rsidR="0020240A">
                  <w:t xml:space="preserve">. </w:t>
                </w:r>
                <w:r w:rsidR="0020240A" w:rsidRPr="006D2418">
                  <w:rPr>
                    <w:rFonts w:hint="eastAsia"/>
                  </w:rPr>
                  <w:t>First, the majority of art terms</w:t>
                </w:r>
                <w:r w:rsidR="0020240A">
                  <w:t>, including many that are still in use today,</w:t>
                </w:r>
                <w:r w:rsidR="0020240A" w:rsidRPr="006D2418">
                  <w:rPr>
                    <w:rFonts w:hint="eastAsia"/>
                  </w:rPr>
                  <w:t xml:space="preserve"> were first translated in</w:t>
                </w:r>
                <w:r w:rsidR="0020240A">
                  <w:t>to</w:t>
                </w:r>
                <w:r w:rsidR="0020240A" w:rsidRPr="006D2418">
                  <w:rPr>
                    <w:rFonts w:hint="eastAsia"/>
                  </w:rPr>
                  <w:t xml:space="preserve"> Japan</w:t>
                </w:r>
                <w:r w:rsidR="0020240A">
                  <w:t>ese</w:t>
                </w:r>
                <w:r w:rsidR="0020240A" w:rsidRPr="006D2418">
                  <w:rPr>
                    <w:rFonts w:hint="eastAsia"/>
                  </w:rPr>
                  <w:t xml:space="preserve"> and </w:t>
                </w:r>
                <w:r w:rsidR="0020240A">
                  <w:t>then transferred to Korea</w:t>
                </w:r>
                <w:r>
                  <w:t>n</w:t>
                </w:r>
                <w:r w:rsidR="0020240A">
                  <w:t xml:space="preserve">. </w:t>
                </w:r>
                <w:r w:rsidR="0020240A" w:rsidRPr="006D2418">
                  <w:rPr>
                    <w:rFonts w:hint="eastAsia"/>
                  </w:rPr>
                  <w:t xml:space="preserve">Second, </w:t>
                </w:r>
                <w:r w:rsidR="0020240A">
                  <w:t xml:space="preserve">a clear division arose between </w:t>
                </w:r>
                <w:r w:rsidR="0020240A" w:rsidRPr="006D2418">
                  <w:rPr>
                    <w:rFonts w:hint="eastAsia"/>
                  </w:rPr>
                  <w:t>W</w:t>
                </w:r>
                <w:r w:rsidR="0020240A" w:rsidRPr="006D2418">
                  <w:t>e</w:t>
                </w:r>
                <w:r>
                  <w:rPr>
                    <w:rFonts w:hint="eastAsia"/>
                  </w:rPr>
                  <w:t>stern-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 xml:space="preserve">paintings and </w:t>
                </w:r>
                <w:r w:rsidR="0020240A">
                  <w:rPr>
                    <w:rFonts w:hint="eastAsia"/>
                  </w:rPr>
                  <w:t xml:space="preserve">Eastern </w:t>
                </w:r>
                <w:r w:rsidR="0020240A" w:rsidRPr="006D2418">
                  <w:rPr>
                    <w:rFonts w:hint="eastAsia"/>
                  </w:rPr>
                  <w:t>paintings</w:t>
                </w:r>
                <w:r w:rsidR="0020240A">
                  <w:t>.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>Typically i</w:t>
                </w:r>
                <w:r w:rsidR="0020240A" w:rsidRPr="006D2418">
                  <w:rPr>
                    <w:rFonts w:hint="eastAsia"/>
                  </w:rPr>
                  <w:t>n t</w:t>
                </w:r>
                <w:r w:rsidR="0020240A">
                  <w:rPr>
                    <w:rFonts w:hint="eastAsia"/>
                  </w:rPr>
                  <w:t>he West, paintings are categori</w:t>
                </w:r>
                <w:r w:rsidR="003542FA">
                  <w:t>s</w:t>
                </w:r>
                <w:r w:rsidR="0020240A" w:rsidRPr="006D2418">
                  <w:rPr>
                    <w:rFonts w:hint="eastAsia"/>
                  </w:rPr>
                  <w:t xml:space="preserve">ed </w:t>
                </w:r>
                <w:r w:rsidR="0020240A">
                  <w:t xml:space="preserve">strictly </w:t>
                </w:r>
                <w:r w:rsidR="0020240A" w:rsidRPr="006D2418">
                  <w:rPr>
                    <w:rFonts w:hint="eastAsia"/>
                  </w:rPr>
                  <w:t>by materials</w:t>
                </w:r>
                <w:r w:rsidR="00D0335A">
                  <w:t>: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>oil paints, pastel</w:t>
                </w:r>
                <w:r w:rsidR="0020240A">
                  <w:t>s</w:t>
                </w:r>
                <w:r w:rsidR="0020240A" w:rsidRPr="006D2418">
                  <w:rPr>
                    <w:rFonts w:hint="eastAsia"/>
                  </w:rPr>
                  <w:t xml:space="preserve">, </w:t>
                </w:r>
                <w:r w:rsidR="0020240A">
                  <w:t>f</w:t>
                </w:r>
                <w:r w:rsidR="0020240A" w:rsidRPr="006D2418">
                  <w:rPr>
                    <w:rFonts w:hint="eastAsia"/>
                  </w:rPr>
                  <w:t>resco</w:t>
                </w:r>
                <w:r w:rsidR="0020240A">
                  <w:t>es, etc</w:t>
                </w:r>
                <w:r w:rsidR="0020240A" w:rsidRPr="006D2418">
                  <w:rPr>
                    <w:rFonts w:hint="eastAsia"/>
                  </w:rPr>
                  <w:t xml:space="preserve">. </w:t>
                </w:r>
                <w:r w:rsidR="0020240A">
                  <w:t xml:space="preserve">In Korea, </w:t>
                </w:r>
                <w:r w:rsidR="00F31409">
                  <w:t>however</w:t>
                </w:r>
                <w:r w:rsidR="0020240A" w:rsidRPr="006D2418">
                  <w:rPr>
                    <w:rFonts w:hint="eastAsia"/>
                  </w:rPr>
                  <w:t>, traditional painting</w:t>
                </w:r>
                <w:r w:rsidR="003542FA">
                  <w:rPr>
                    <w:rFonts w:hint="eastAsia"/>
                  </w:rPr>
                  <w:t>s are categoris</w:t>
                </w:r>
                <w:r w:rsidR="0020240A" w:rsidRPr="006D2418">
                  <w:rPr>
                    <w:rFonts w:hint="eastAsia"/>
                  </w:rPr>
                  <w:t xml:space="preserve">ed as </w:t>
                </w:r>
                <w:r w:rsidR="0020240A">
                  <w:rPr>
                    <w:rFonts w:hint="eastAsia"/>
                  </w:rPr>
                  <w:t xml:space="preserve">Eastern </w:t>
                </w:r>
                <w:r w:rsidR="0020240A" w:rsidRPr="006D2418">
                  <w:rPr>
                    <w:rFonts w:hint="eastAsia"/>
                  </w:rPr>
                  <w:t xml:space="preserve">paintings, </w:t>
                </w:r>
                <w:r w:rsidR="0020240A">
                  <w:t>while</w:t>
                </w:r>
                <w:r w:rsidR="0020240A" w:rsidRPr="006D2418">
                  <w:rPr>
                    <w:rFonts w:hint="eastAsia"/>
                  </w:rPr>
                  <w:t xml:space="preserve"> oil and </w:t>
                </w:r>
                <w:r w:rsidR="00D0335A" w:rsidRPr="006D2418">
                  <w:t>watercolour</w:t>
                </w:r>
                <w:r w:rsidR="0020240A" w:rsidRPr="006D2418">
                  <w:rPr>
                    <w:rFonts w:hint="eastAsia"/>
                  </w:rPr>
                  <w:t xml:space="preserve"> paintings are categori</w:t>
                </w:r>
                <w:r w:rsidR="001D32E0">
                  <w:t>s</w:t>
                </w:r>
                <w:r w:rsidR="0020240A" w:rsidRPr="006D2418">
                  <w:rPr>
                    <w:rFonts w:hint="eastAsia"/>
                  </w:rPr>
                  <w:t>ed as Western</w:t>
                </w:r>
                <w:r w:rsidR="00D0335A">
                  <w:rPr>
                    <w:rFonts w:hint="eastAsia"/>
                  </w:rPr>
                  <w:t>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 xml:space="preserve">paintings. </w:t>
                </w:r>
                <w:r w:rsidR="0020240A">
                  <w:t xml:space="preserve">This mode of </w:t>
                </w:r>
                <w:r w:rsidR="0020240A">
                  <w:rPr>
                    <w:rFonts w:hint="eastAsia"/>
                  </w:rPr>
                  <w:t>categori</w:t>
                </w:r>
                <w:r w:rsidR="00D0335A">
                  <w:t>z</w:t>
                </w:r>
                <w:r w:rsidR="0020240A" w:rsidRPr="006D2418">
                  <w:rPr>
                    <w:rFonts w:hint="eastAsia"/>
                  </w:rPr>
                  <w:t>ation originates from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>Japan</w:t>
                </w:r>
                <w:r w:rsidR="0020240A">
                  <w:t xml:space="preserve">, where </w:t>
                </w:r>
                <w:proofErr w:type="spellStart"/>
                <w:r w:rsidR="0020240A" w:rsidRPr="00010712">
                  <w:rPr>
                    <w:rFonts w:hint="eastAsia"/>
                    <w:i/>
                  </w:rPr>
                  <w:t>Nihonga</w:t>
                </w:r>
                <w:proofErr w:type="spellEnd"/>
                <w:r w:rsidR="00D0335A">
                  <w:rPr>
                    <w:rFonts w:hint="eastAsia"/>
                    <w:i/>
                  </w:rPr>
                  <w:t xml:space="preserve"> </w:t>
                </w:r>
                <w:r w:rsidR="0020240A" w:rsidRPr="006D2418">
                  <w:rPr>
                    <w:rFonts w:hint="eastAsia"/>
                  </w:rPr>
                  <w:t xml:space="preserve">paintings </w:t>
                </w:r>
                <w:r w:rsidR="0020240A">
                  <w:t xml:space="preserve">were classified independently from </w:t>
                </w:r>
                <w:r w:rsidR="0020240A" w:rsidRPr="00010712">
                  <w:rPr>
                    <w:rFonts w:hint="eastAsia"/>
                    <w:i/>
                  </w:rPr>
                  <w:t>Yoga</w:t>
                </w:r>
                <w:r w:rsidR="00D0335A">
                  <w:rPr>
                    <w:rFonts w:hint="eastAsia"/>
                  </w:rPr>
                  <w:t xml:space="preserve"> (Western-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>paintings</w:t>
                </w:r>
                <w:r w:rsidR="00D0335A">
                  <w:rPr>
                    <w:lang w:val="en-US"/>
                  </w:rPr>
                  <w:t>)</w:t>
                </w:r>
                <w:r w:rsidR="0020240A" w:rsidRPr="006D2418">
                  <w:rPr>
                    <w:rFonts w:hint="eastAsia"/>
                  </w:rPr>
                  <w:t xml:space="preserve">. </w:t>
                </w:r>
                <w:r w:rsidR="0020240A" w:rsidRPr="006D2418">
                  <w:t>T</w:t>
                </w:r>
                <w:r w:rsidR="0020240A" w:rsidRPr="006D2418">
                  <w:rPr>
                    <w:rFonts w:hint="eastAsia"/>
                  </w:rPr>
                  <w:t xml:space="preserve">hird, </w:t>
                </w:r>
                <w:r w:rsidR="0020240A">
                  <w:t xml:space="preserve">in </w:t>
                </w:r>
                <w:r w:rsidR="0020240A" w:rsidRPr="006D2418">
                  <w:rPr>
                    <w:rFonts w:hint="eastAsia"/>
                  </w:rPr>
                  <w:t>both Korea and Japan</w:t>
                </w:r>
                <w:r w:rsidR="0020240A">
                  <w:t>,</w:t>
                </w:r>
                <w:r w:rsidR="0020240A" w:rsidRPr="006D2418">
                  <w:rPr>
                    <w:rFonts w:hint="eastAsia"/>
                  </w:rPr>
                  <w:t xml:space="preserve"> interest in Post-Impressionism and Fauvism </w:t>
                </w:r>
                <w:r w:rsidR="0020240A">
                  <w:t xml:space="preserve">was relatively strong and persistent, while </w:t>
                </w:r>
                <w:r w:rsidR="0020240A" w:rsidRPr="006D2418">
                  <w:rPr>
                    <w:rFonts w:hint="eastAsia"/>
                  </w:rPr>
                  <w:t>Cubism</w:t>
                </w:r>
                <w:r w:rsidR="0020240A">
                  <w:t xml:space="preserve"> never became influential.</w:t>
                </w:r>
                <w:r w:rsidR="0020240A" w:rsidRPr="006D2418">
                  <w:rPr>
                    <w:rFonts w:hint="eastAsia"/>
                  </w:rPr>
                  <w:t xml:space="preserve"> Surrealism</w:t>
                </w:r>
                <w:r w:rsidR="0020240A">
                  <w:t>, however,</w:t>
                </w:r>
                <w:r w:rsidR="0020240A" w:rsidRPr="006D2418">
                  <w:rPr>
                    <w:rFonts w:hint="eastAsia"/>
                  </w:rPr>
                  <w:t xml:space="preserve"> was </w:t>
                </w:r>
                <w:r w:rsidR="0020240A">
                  <w:t xml:space="preserve">very </w:t>
                </w:r>
                <w:r w:rsidR="0020240A" w:rsidRPr="006D2418">
                  <w:rPr>
                    <w:rFonts w:hint="eastAsia"/>
                  </w:rPr>
                  <w:t xml:space="preserve">popular in Japan, but </w:t>
                </w:r>
                <w:r w:rsidR="0020240A">
                  <w:t xml:space="preserve">virtually </w:t>
                </w:r>
                <w:r w:rsidR="00D0335A">
                  <w:t>non-existent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 xml:space="preserve">in </w:t>
                </w:r>
                <w:r w:rsidR="0020240A">
                  <w:t xml:space="preserve">the </w:t>
                </w:r>
                <w:r w:rsidR="0020240A" w:rsidRPr="006D2418">
                  <w:rPr>
                    <w:rFonts w:hint="eastAsia"/>
                  </w:rPr>
                  <w:t xml:space="preserve">Korean art field. The reasons </w:t>
                </w:r>
                <w:r w:rsidR="0020240A">
                  <w:t xml:space="preserve">for this </w:t>
                </w:r>
                <w:r w:rsidR="0020240A" w:rsidRPr="006D2418">
                  <w:rPr>
                    <w:rFonts w:hint="eastAsia"/>
                  </w:rPr>
                  <w:t xml:space="preserve">are </w:t>
                </w:r>
                <w:r w:rsidR="00D0335A">
                  <w:rPr>
                    <w:lang w:val="en-US"/>
                  </w:rPr>
                  <w:t>unclear</w:t>
                </w:r>
                <w:r w:rsidR="0020240A">
                  <w:t xml:space="preserve">, but it is worth noting that </w:t>
                </w:r>
                <w:r w:rsidR="0020240A" w:rsidRPr="006D2418">
                  <w:rPr>
                    <w:rFonts w:hint="eastAsia"/>
                  </w:rPr>
                  <w:t xml:space="preserve">Surrealism was introduced </w:t>
                </w:r>
                <w:r w:rsidR="0020240A">
                  <w:rPr>
                    <w:rFonts w:hint="eastAsia"/>
                  </w:rPr>
                  <w:t xml:space="preserve">to Korea </w:t>
                </w:r>
                <w:r w:rsidR="0020240A" w:rsidRPr="006D2418">
                  <w:rPr>
                    <w:rFonts w:hint="eastAsia"/>
                  </w:rPr>
                  <w:t>in the late 1930s</w:t>
                </w:r>
                <w:r w:rsidR="0020240A">
                  <w:t xml:space="preserve">, at the same time that </w:t>
                </w:r>
                <w:r w:rsidR="0020240A" w:rsidRPr="006D2418">
                  <w:rPr>
                    <w:rFonts w:hint="eastAsia"/>
                  </w:rPr>
                  <w:t xml:space="preserve">the Pacific War </w:t>
                </w:r>
                <w:r w:rsidR="0020240A">
                  <w:t>was beginning.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>A</w:t>
                </w:r>
                <w:r w:rsidR="0020240A" w:rsidRPr="006D2418">
                  <w:rPr>
                    <w:rFonts w:hint="eastAsia"/>
                  </w:rPr>
                  <w:t xml:space="preserve">s </w:t>
                </w:r>
                <w:r w:rsidR="0020240A">
                  <w:t>a</w:t>
                </w:r>
                <w:r w:rsidR="0020240A" w:rsidRPr="006D2418">
                  <w:rPr>
                    <w:rFonts w:hint="eastAsia"/>
                  </w:rPr>
                  <w:t xml:space="preserve"> colony of Japan, </w:t>
                </w:r>
                <w:r w:rsidR="0020240A">
                  <w:t xml:space="preserve">Korea was called on to aid the war effort, so most </w:t>
                </w:r>
                <w:r w:rsidR="0020240A" w:rsidRPr="006D2418">
                  <w:rPr>
                    <w:rFonts w:hint="eastAsia"/>
                  </w:rPr>
                  <w:t xml:space="preserve">cultural activities </w:t>
                </w:r>
                <w:r w:rsidR="0020240A">
                  <w:t xml:space="preserve">were put on hold during this period. </w:t>
                </w:r>
                <w:r w:rsidR="00D0335A">
                  <w:br/>
                </w:r>
              </w:p>
              <w:p w14:paraId="2D94CC26" w14:textId="67A2AEBE" w:rsidR="003F0D73" w:rsidRDefault="0020240A" w:rsidP="00C27FAB">
                <w:r>
                  <w:t xml:space="preserve">Direct </w:t>
                </w:r>
                <w:r w:rsidR="00D0335A">
                  <w:t xml:space="preserve">artistic </w:t>
                </w:r>
                <w:r>
                  <w:t xml:space="preserve">exchanges with </w:t>
                </w:r>
                <w:r w:rsidR="00D0335A">
                  <w:t xml:space="preserve">European </w:t>
                </w:r>
                <w:r>
                  <w:t xml:space="preserve">and </w:t>
                </w:r>
                <w:r>
                  <w:rPr>
                    <w:rFonts w:hint="eastAsia"/>
                  </w:rPr>
                  <w:t xml:space="preserve">American </w:t>
                </w:r>
                <w:r w:rsidR="00D0335A">
                  <w:t xml:space="preserve">art </w:t>
                </w:r>
                <w:r>
                  <w:t xml:space="preserve">only became possible after </w:t>
                </w:r>
                <w:r w:rsidRPr="006D2418">
                  <w:rPr>
                    <w:rFonts w:hint="eastAsia"/>
                  </w:rPr>
                  <w:t xml:space="preserve">Independence in </w:t>
                </w:r>
                <w:r w:rsidRPr="006D2418">
                  <w:t>1945</w:t>
                </w:r>
                <w:r w:rsidRPr="006D2418">
                  <w:rPr>
                    <w:rFonts w:hint="eastAsia"/>
                  </w:rPr>
                  <w:t xml:space="preserve"> and the Korean War in</w:t>
                </w:r>
                <w:r w:rsidRPr="006D2418">
                  <w:t xml:space="preserve"> 1950</w:t>
                </w:r>
                <w:r>
                  <w:t xml:space="preserve">. </w:t>
                </w:r>
                <w:bookmarkStart w:id="0" w:name="_GoBack"/>
                <w:bookmarkEnd w:id="0"/>
                <w:r>
                  <w:t xml:space="preserve">Only then did </w:t>
                </w:r>
                <w:r w:rsidR="00F31409">
                  <w:rPr>
                    <w:rFonts w:hint="eastAsia"/>
                  </w:rPr>
                  <w:t>Korean artists begi</w:t>
                </w:r>
                <w:r w:rsidRPr="006D2418">
                  <w:rPr>
                    <w:rFonts w:hint="eastAsia"/>
                  </w:rPr>
                  <w:t>n study</w:t>
                </w:r>
                <w:r>
                  <w:t xml:space="preserve">ing and exhibiting </w:t>
                </w:r>
                <w:proofErr w:type="gramStart"/>
                <w:r>
                  <w:t>their</w:t>
                </w:r>
                <w:proofErr w:type="gramEnd"/>
                <w:r>
                  <w:t xml:space="preserve"> works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in Europe and the U.S.</w:t>
                </w:r>
                <w:r w:rsidRPr="006D2418">
                  <w:rPr>
                    <w:rFonts w:hint="eastAsia"/>
                  </w:rPr>
                  <w:t xml:space="preserve">, </w:t>
                </w:r>
                <w:r w:rsidR="00D0335A">
                  <w:t>and thus beca</w:t>
                </w:r>
                <w:r>
                  <w:t xml:space="preserve">me more widely and deeply assimilated into the flow of international art. </w:t>
                </w:r>
              </w:p>
            </w:tc>
          </w:sdtContent>
        </w:sdt>
      </w:tr>
      <w:tr w:rsidR="003235A7" w14:paraId="4F0C03AA" w14:textId="77777777" w:rsidTr="003235A7">
        <w:tc>
          <w:tcPr>
            <w:tcW w:w="9016" w:type="dxa"/>
          </w:tcPr>
          <w:p w14:paraId="0611A35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4D761F4B5222D428D0DFEE7595A8F84"/>
              </w:placeholder>
            </w:sdtPr>
            <w:sdtContent>
              <w:p w14:paraId="6DB4E041" w14:textId="22EBFD63" w:rsidR="003235A7" w:rsidRDefault="001D32E0" w:rsidP="0079434F">
                <w:sdt>
                  <w:sdtPr>
                    <w:id w:val="-1528565954"/>
                    <w:citation/>
                  </w:sdtPr>
                  <w:sdtContent>
                    <w:r w:rsidR="002E2A8B">
                      <w:fldChar w:fldCharType="begin"/>
                    </w:r>
                    <w:r w:rsidR="00847ECA">
                      <w:rPr>
                        <w:lang w:val="en-US"/>
                      </w:rPr>
                      <w:instrText xml:space="preserve">CITATION You05 \l 1033 </w:instrText>
                    </w:r>
                    <w:r w:rsidR="002E2A8B">
                      <w:fldChar w:fldCharType="separate"/>
                    </w:r>
                    <w:r w:rsidR="00847ECA">
                      <w:rPr>
                        <w:noProof/>
                        <w:lang w:val="en-US"/>
                      </w:rPr>
                      <w:t xml:space="preserve"> (Youngna)</w:t>
                    </w:r>
                    <w:r w:rsidR="002E2A8B">
                      <w:fldChar w:fldCharType="end"/>
                    </w:r>
                  </w:sdtContent>
                </w:sdt>
                <w:r w:rsidR="002E2A8B">
                  <w:br/>
                </w:r>
                <w:r w:rsidR="002E2A8B">
                  <w:br/>
                </w:r>
                <w:sdt>
                  <w:sdtPr>
                    <w:id w:val="817536358"/>
                    <w:citation/>
                  </w:sdtPr>
                  <w:sdtContent>
                    <w:r w:rsidR="0079434F">
                      <w:fldChar w:fldCharType="begin"/>
                    </w:r>
                    <w:r w:rsidR="00847ECA">
                      <w:rPr>
                        <w:lang w:val="en-US"/>
                      </w:rPr>
                      <w:instrText xml:space="preserve">CITATION Kim13 \l 1033 </w:instrText>
                    </w:r>
                    <w:r w:rsidR="0079434F">
                      <w:fldChar w:fldCharType="separate"/>
                    </w:r>
                    <w:r w:rsidR="00847ECA">
                      <w:rPr>
                        <w:noProof/>
                        <w:lang w:val="en-US"/>
                      </w:rPr>
                      <w:t>(Youngna, A Brief History of Korean Modern Art)</w:t>
                    </w:r>
                    <w:r w:rsidR="0079434F">
                      <w:fldChar w:fldCharType="end"/>
                    </w:r>
                  </w:sdtContent>
                </w:sdt>
                <w:r w:rsidR="0079434F">
                  <w:t xml:space="preserve"> </w:t>
                </w:r>
                <w:r w:rsidR="0079434F">
                  <w:br/>
                </w:r>
                <w:r w:rsidR="0079434F">
                  <w:br/>
                </w:r>
                <w:sdt>
                  <w:sdtPr>
                    <w:id w:val="1257092721"/>
                    <w:citation/>
                  </w:sdtPr>
                  <w:sdtContent>
                    <w:r w:rsidR="0079434F">
                      <w:fldChar w:fldCharType="begin"/>
                    </w:r>
                    <w:r w:rsidR="00847ECA">
                      <w:rPr>
                        <w:lang w:val="en-US"/>
                      </w:rPr>
                      <w:instrText xml:space="preserve">CITATION Kim01 \l 1033 </w:instrText>
                    </w:r>
                    <w:r w:rsidR="0079434F">
                      <w:fldChar w:fldCharType="separate"/>
                    </w:r>
                    <w:r w:rsidR="00847ECA">
                      <w:rPr>
                        <w:noProof/>
                        <w:lang w:val="en-US"/>
                      </w:rPr>
                      <w:t>(Youngna, Artistic Trends in Korean Painting During the 1930s)</w:t>
                    </w:r>
                    <w:r w:rsidR="0079434F">
                      <w:fldChar w:fldCharType="end"/>
                    </w:r>
                  </w:sdtContent>
                </w:sdt>
              </w:p>
            </w:sdtContent>
          </w:sdt>
        </w:tc>
      </w:tr>
    </w:tbl>
    <w:p w14:paraId="1AF579E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35191" w14:textId="77777777" w:rsidR="001D32E0" w:rsidRDefault="001D32E0" w:rsidP="007A0D55">
      <w:pPr>
        <w:spacing w:after="0" w:line="240" w:lineRule="auto"/>
      </w:pPr>
      <w:r>
        <w:separator/>
      </w:r>
    </w:p>
  </w:endnote>
  <w:endnote w:type="continuationSeparator" w:id="0">
    <w:p w14:paraId="69F4EF44" w14:textId="77777777" w:rsidR="001D32E0" w:rsidRDefault="001D32E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함초롬바탕">
    <w:altName w:val="AppleGothic"/>
    <w:charset w:val="81"/>
    <w:family w:val="roman"/>
    <w:pitch w:val="variable"/>
    <w:sig w:usb0="F70006FF" w:usb1="19DFFFFF" w:usb2="001BFDD7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1A6DF" w14:textId="77777777" w:rsidR="001D32E0" w:rsidRDefault="001D32E0" w:rsidP="007A0D55">
      <w:pPr>
        <w:spacing w:after="0" w:line="240" w:lineRule="auto"/>
      </w:pPr>
      <w:r>
        <w:separator/>
      </w:r>
    </w:p>
  </w:footnote>
  <w:footnote w:type="continuationSeparator" w:id="0">
    <w:p w14:paraId="412AC1F4" w14:textId="77777777" w:rsidR="001D32E0" w:rsidRDefault="001D32E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82A5E" w14:textId="77777777" w:rsidR="001D32E0" w:rsidRDefault="001D32E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63E2BFE" w14:textId="77777777" w:rsidR="001D32E0" w:rsidRDefault="001D32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288"/>
    <w:rsid w:val="00032559"/>
    <w:rsid w:val="00052040"/>
    <w:rsid w:val="000B25AE"/>
    <w:rsid w:val="000B55AB"/>
    <w:rsid w:val="000D24DC"/>
    <w:rsid w:val="00101B2E"/>
    <w:rsid w:val="00116FA0"/>
    <w:rsid w:val="0015114C"/>
    <w:rsid w:val="00197EC4"/>
    <w:rsid w:val="001A21F3"/>
    <w:rsid w:val="001A2537"/>
    <w:rsid w:val="001A6A06"/>
    <w:rsid w:val="001D32E0"/>
    <w:rsid w:val="0020240A"/>
    <w:rsid w:val="00210C03"/>
    <w:rsid w:val="002162E2"/>
    <w:rsid w:val="00225C5A"/>
    <w:rsid w:val="00230B10"/>
    <w:rsid w:val="00234353"/>
    <w:rsid w:val="00244BB0"/>
    <w:rsid w:val="002A0A0D"/>
    <w:rsid w:val="002B0B37"/>
    <w:rsid w:val="002D3F81"/>
    <w:rsid w:val="002E2A8B"/>
    <w:rsid w:val="0030662D"/>
    <w:rsid w:val="003235A7"/>
    <w:rsid w:val="003542FA"/>
    <w:rsid w:val="003677B6"/>
    <w:rsid w:val="003735F7"/>
    <w:rsid w:val="003B0288"/>
    <w:rsid w:val="003C0F24"/>
    <w:rsid w:val="003D3579"/>
    <w:rsid w:val="003E2795"/>
    <w:rsid w:val="003F0D73"/>
    <w:rsid w:val="00436236"/>
    <w:rsid w:val="00452DC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434F"/>
    <w:rsid w:val="007A0D55"/>
    <w:rsid w:val="007B3377"/>
    <w:rsid w:val="007E5F44"/>
    <w:rsid w:val="00821DE3"/>
    <w:rsid w:val="0083443A"/>
    <w:rsid w:val="00846CE1"/>
    <w:rsid w:val="00847ECA"/>
    <w:rsid w:val="008A5B87"/>
    <w:rsid w:val="00922950"/>
    <w:rsid w:val="009A7264"/>
    <w:rsid w:val="009C2D85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6AD6"/>
    <w:rsid w:val="00C27DD7"/>
    <w:rsid w:val="00C27FAB"/>
    <w:rsid w:val="00C358D4"/>
    <w:rsid w:val="00C6296B"/>
    <w:rsid w:val="00CA35A0"/>
    <w:rsid w:val="00CC586D"/>
    <w:rsid w:val="00CF1542"/>
    <w:rsid w:val="00CF3EC5"/>
    <w:rsid w:val="00D0335A"/>
    <w:rsid w:val="00D067E6"/>
    <w:rsid w:val="00D44F28"/>
    <w:rsid w:val="00D656DA"/>
    <w:rsid w:val="00D70709"/>
    <w:rsid w:val="00D83300"/>
    <w:rsid w:val="00D9672B"/>
    <w:rsid w:val="00DC448C"/>
    <w:rsid w:val="00DC6B48"/>
    <w:rsid w:val="00DF01B0"/>
    <w:rsid w:val="00E14A80"/>
    <w:rsid w:val="00E2107C"/>
    <w:rsid w:val="00E85A05"/>
    <w:rsid w:val="00E95829"/>
    <w:rsid w:val="00EA606C"/>
    <w:rsid w:val="00EB0C8C"/>
    <w:rsid w:val="00EB51FD"/>
    <w:rsid w:val="00EB77DB"/>
    <w:rsid w:val="00ED139F"/>
    <w:rsid w:val="00EF74F7"/>
    <w:rsid w:val="00F3140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149B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02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2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02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2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889494B8667847A011EE33E1513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12CF2-FE19-534A-A778-008854D902D2}"/>
      </w:docPartPr>
      <w:docPartBody>
        <w:p w:rsidR="004C5302" w:rsidRDefault="004C5302">
          <w:pPr>
            <w:pStyle w:val="9B889494B8667847A011EE33E15131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153C0F72D329D47843271CA9FB53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DF183-0332-2F4A-97F4-597C976A2B4D}"/>
      </w:docPartPr>
      <w:docPartBody>
        <w:p w:rsidR="004C5302" w:rsidRDefault="004C5302">
          <w:pPr>
            <w:pStyle w:val="6153C0F72D329D47843271CA9FB537E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AB3CA681A63EA49AA7AB96E668C4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C7F73-9F1A-3147-BA61-267443DD86C5}"/>
      </w:docPartPr>
      <w:docPartBody>
        <w:p w:rsidR="004C5302" w:rsidRDefault="004C5302">
          <w:pPr>
            <w:pStyle w:val="EAB3CA681A63EA49AA7AB96E668C4B1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FCE3EFB471FC64D8E7E01102D60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1104C-7601-5E49-B52A-378EA792BBAE}"/>
      </w:docPartPr>
      <w:docPartBody>
        <w:p w:rsidR="004C5302" w:rsidRDefault="004C5302">
          <w:pPr>
            <w:pStyle w:val="1FCE3EFB471FC64D8E7E01102D60BA6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D86DD97F14A554DAF3E0BF140699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B87DA-1930-5749-8E8C-060E10A1A81F}"/>
      </w:docPartPr>
      <w:docPartBody>
        <w:p w:rsidR="004C5302" w:rsidRDefault="004C5302">
          <w:pPr>
            <w:pStyle w:val="AD86DD97F14A554DAF3E0BF14069909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E12D54CD833F646A6B3A08F6D6AD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881C6-00BA-D442-821E-FFE347F7917B}"/>
      </w:docPartPr>
      <w:docPartBody>
        <w:p w:rsidR="004C5302" w:rsidRDefault="004C5302">
          <w:pPr>
            <w:pStyle w:val="6E12D54CD833F646A6B3A08F6D6AD3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5895CBDE5E0C8419781CD4AD0B00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49FD1-A37C-C545-AD3A-6F48A4A4AF22}"/>
      </w:docPartPr>
      <w:docPartBody>
        <w:p w:rsidR="004C5302" w:rsidRDefault="004C5302">
          <w:pPr>
            <w:pStyle w:val="D5895CBDE5E0C8419781CD4AD0B006E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BB6B0A9FF2EA8448594ACB528649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F3B26-17C2-F248-B332-8DE176F99AE6}"/>
      </w:docPartPr>
      <w:docPartBody>
        <w:p w:rsidR="004C5302" w:rsidRDefault="004C5302">
          <w:pPr>
            <w:pStyle w:val="6BB6B0A9FF2EA8448594ACB528649C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CB40C4ECF499D4690D683BF1EF12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81DA-EA08-1A41-BF46-AB35E14804DC}"/>
      </w:docPartPr>
      <w:docPartBody>
        <w:p w:rsidR="004C5302" w:rsidRDefault="004C5302">
          <w:pPr>
            <w:pStyle w:val="3CB40C4ECF499D4690D683BF1EF12CF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4D761F4B5222D428D0DFEE7595A8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CF48D-1BC1-5845-935E-6448874183D3}"/>
      </w:docPartPr>
      <w:docPartBody>
        <w:p w:rsidR="004C5302" w:rsidRDefault="004C5302">
          <w:pPr>
            <w:pStyle w:val="A4D761F4B5222D428D0DFEE7595A8F8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함초롬바탕">
    <w:altName w:val="AppleGothic"/>
    <w:charset w:val="81"/>
    <w:family w:val="roman"/>
    <w:pitch w:val="variable"/>
    <w:sig w:usb0="F70006FF" w:usb1="19DFFFFF" w:usb2="001BFDD7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02"/>
    <w:rsid w:val="0015697D"/>
    <w:rsid w:val="002C7DCD"/>
    <w:rsid w:val="004C5302"/>
    <w:rsid w:val="00D5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889494B8667847A011EE33E1513135">
    <w:name w:val="9B889494B8667847A011EE33E1513135"/>
  </w:style>
  <w:style w:type="paragraph" w:customStyle="1" w:styleId="8B02737B9409EA47A51BD561887F92B5">
    <w:name w:val="8B02737B9409EA47A51BD561887F92B5"/>
  </w:style>
  <w:style w:type="paragraph" w:customStyle="1" w:styleId="6153C0F72D329D47843271CA9FB537E5">
    <w:name w:val="6153C0F72D329D47843271CA9FB537E5"/>
  </w:style>
  <w:style w:type="paragraph" w:customStyle="1" w:styleId="EAB3CA681A63EA49AA7AB96E668C4B1F">
    <w:name w:val="EAB3CA681A63EA49AA7AB96E668C4B1F"/>
  </w:style>
  <w:style w:type="paragraph" w:customStyle="1" w:styleId="1FCE3EFB471FC64D8E7E01102D60BA61">
    <w:name w:val="1FCE3EFB471FC64D8E7E01102D60BA61"/>
  </w:style>
  <w:style w:type="paragraph" w:customStyle="1" w:styleId="AD86DD97F14A554DAF3E0BF140699097">
    <w:name w:val="AD86DD97F14A554DAF3E0BF140699097"/>
  </w:style>
  <w:style w:type="paragraph" w:customStyle="1" w:styleId="6E12D54CD833F646A6B3A08F6D6AD3FF">
    <w:name w:val="6E12D54CD833F646A6B3A08F6D6AD3FF"/>
  </w:style>
  <w:style w:type="paragraph" w:customStyle="1" w:styleId="D5895CBDE5E0C8419781CD4AD0B006E7">
    <w:name w:val="D5895CBDE5E0C8419781CD4AD0B006E7"/>
  </w:style>
  <w:style w:type="paragraph" w:customStyle="1" w:styleId="6BB6B0A9FF2EA8448594ACB528649C18">
    <w:name w:val="6BB6B0A9FF2EA8448594ACB528649C18"/>
  </w:style>
  <w:style w:type="paragraph" w:customStyle="1" w:styleId="3CB40C4ECF499D4690D683BF1EF12CFE">
    <w:name w:val="3CB40C4ECF499D4690D683BF1EF12CFE"/>
  </w:style>
  <w:style w:type="paragraph" w:customStyle="1" w:styleId="A4D761F4B5222D428D0DFEE7595A8F84">
    <w:name w:val="A4D761F4B5222D428D0DFEE7595A8F8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889494B8667847A011EE33E1513135">
    <w:name w:val="9B889494B8667847A011EE33E1513135"/>
  </w:style>
  <w:style w:type="paragraph" w:customStyle="1" w:styleId="8B02737B9409EA47A51BD561887F92B5">
    <w:name w:val="8B02737B9409EA47A51BD561887F92B5"/>
  </w:style>
  <w:style w:type="paragraph" w:customStyle="1" w:styleId="6153C0F72D329D47843271CA9FB537E5">
    <w:name w:val="6153C0F72D329D47843271CA9FB537E5"/>
  </w:style>
  <w:style w:type="paragraph" w:customStyle="1" w:styleId="EAB3CA681A63EA49AA7AB96E668C4B1F">
    <w:name w:val="EAB3CA681A63EA49AA7AB96E668C4B1F"/>
  </w:style>
  <w:style w:type="paragraph" w:customStyle="1" w:styleId="1FCE3EFB471FC64D8E7E01102D60BA61">
    <w:name w:val="1FCE3EFB471FC64D8E7E01102D60BA61"/>
  </w:style>
  <w:style w:type="paragraph" w:customStyle="1" w:styleId="AD86DD97F14A554DAF3E0BF140699097">
    <w:name w:val="AD86DD97F14A554DAF3E0BF140699097"/>
  </w:style>
  <w:style w:type="paragraph" w:customStyle="1" w:styleId="6E12D54CD833F646A6B3A08F6D6AD3FF">
    <w:name w:val="6E12D54CD833F646A6B3A08F6D6AD3FF"/>
  </w:style>
  <w:style w:type="paragraph" w:customStyle="1" w:styleId="D5895CBDE5E0C8419781CD4AD0B006E7">
    <w:name w:val="D5895CBDE5E0C8419781CD4AD0B006E7"/>
  </w:style>
  <w:style w:type="paragraph" w:customStyle="1" w:styleId="6BB6B0A9FF2EA8448594ACB528649C18">
    <w:name w:val="6BB6B0A9FF2EA8448594ACB528649C18"/>
  </w:style>
  <w:style w:type="paragraph" w:customStyle="1" w:styleId="3CB40C4ECF499D4690D683BF1EF12CFE">
    <w:name w:val="3CB40C4ECF499D4690D683BF1EF12CFE"/>
  </w:style>
  <w:style w:type="paragraph" w:customStyle="1" w:styleId="A4D761F4B5222D428D0DFEE7595A8F84">
    <w:name w:val="A4D761F4B5222D428D0DFEE7595A8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You05</b:Tag>
    <b:SourceType>Book</b:SourceType>
    <b:Guid>{EE087723-056A-CF4B-805C-546929A05A26}</b:Guid>
    <b:Author>
      <b:Author>
        <b:NameList>
          <b:Person>
            <b:Last>Youngna</b:Last>
            <b:First>Kim</b:First>
          </b:Person>
        </b:NameList>
      </b:Author>
    </b:Author>
    <b:Title>20th Century Korean Art</b:Title>
    <b:City>London</b:City>
    <b:Publisher>Laurence King</b:Publisher>
    <b:Year>2005</b:Year>
    <b:RefOrder>1</b:RefOrder>
  </b:Source>
  <b:Source>
    <b:Tag>Kim13</b:Tag>
    <b:SourceType>BookSection</b:SourceType>
    <b:Guid>{5D64DAC5-1314-B348-BA3B-B4C3297C6587}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Amirsedeghi</b:Last>
            <b:First>Hossein</b:First>
          </b:Person>
        </b:NameList>
      </b:Editor>
    </b:Author>
    <b:Title>A Brief History of Korean Modern Art</b:Title>
    <b:BookTitle>The Korean Art: The Power of Now</b:BookTitle>
    <b:City>London</b:City>
    <b:Publisher>Thames and Hudson</b:Publisher>
    <b:Year>2013</b:Year>
    <b:Pages>10-17</b:Pages>
    <b:RefOrder>2</b:RefOrder>
  </b:Source>
  <b:Source>
    <b:Tag>Kim01</b:Tag>
    <b:SourceType>BookSection</b:SourceType>
    <b:Guid>{77C1E1FE-E45D-B441-BD4D-20B3BD4CB541}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Rimer</b:Last>
            <b:First>Thomas</b:First>
          </b:Person>
          <b:Person>
            <b:Last>Mayo</b:Last>
            <b:First>Marlene</b:First>
          </b:Person>
        </b:NameList>
      </b:Editor>
    </b:Author>
    <b:Title>Artistic Trends in Korean Painting During the 1930s</b:Title>
    <b:City>Honolulu</b:City>
    <b:Publisher>The U of Hawaii P</b:Publisher>
    <b:Year>2001</b:Year>
    <b:Pages>121-146</b:Pages>
    <b:BookTitle>War, Occupation and Creativity: Japan and East Asia, 1920-1960</b:BookTitle>
    <b:RefOrder>3</b:RefOrder>
  </b:Source>
</b:Sources>
</file>

<file path=customXml/itemProps1.xml><?xml version="1.0" encoding="utf-8"?>
<ds:datastoreItem xmlns:ds="http://schemas.openxmlformats.org/officeDocument/2006/customXml" ds:itemID="{EE76FC2C-2532-B442-83D9-702B012BB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101</TotalTime>
  <Pages>3</Pages>
  <Words>1033</Words>
  <Characters>5891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19</cp:revision>
  <dcterms:created xsi:type="dcterms:W3CDTF">2014-07-23T03:14:00Z</dcterms:created>
  <dcterms:modified xsi:type="dcterms:W3CDTF">2014-08-15T23:30:00Z</dcterms:modified>
</cp:coreProperties>
</file>