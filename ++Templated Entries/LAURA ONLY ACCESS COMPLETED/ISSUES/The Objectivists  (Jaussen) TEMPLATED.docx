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E86E93" w14:textId="77777777" w:rsidTr="00922950">
        <w:tc>
          <w:tcPr>
            <w:tcW w:w="491" w:type="dxa"/>
            <w:vMerge w:val="restart"/>
            <w:shd w:val="clear" w:color="auto" w:fill="A6A6A6" w:themeFill="background1" w:themeFillShade="A6"/>
            <w:textDirection w:val="btLr"/>
          </w:tcPr>
          <w:p w14:paraId="5A5E39F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DDDEFEBB54004A9CA9E98863B4C228"/>
            </w:placeholder>
            <w:showingPlcHdr/>
            <w:dropDownList>
              <w:listItem w:displayText="Dr." w:value="Dr."/>
              <w:listItem w:displayText="Prof." w:value="Prof."/>
            </w:dropDownList>
          </w:sdtPr>
          <w:sdtContent>
            <w:tc>
              <w:tcPr>
                <w:tcW w:w="1259" w:type="dxa"/>
              </w:tcPr>
              <w:p w14:paraId="6BE2FBE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14:paraId="7DE746E0" w14:textId="02B33A50" w:rsidR="00B574C9" w:rsidRDefault="00B151A0" w:rsidP="00610500">
            <w:sdt>
              <w:sdtPr>
                <w:alias w:val="First name"/>
                <w:tag w:val="authorFirstName"/>
                <w:id w:val="581645879"/>
                <w:placeholder>
                  <w:docPart w:val="4855CA95EC1A524CB61ED19BEF63260C"/>
                </w:placeholder>
                <w:text/>
              </w:sdtPr>
              <w:sdtContent>
                <w:r>
                  <w:t>Paul</w:t>
                </w:r>
              </w:sdtContent>
            </w:sdt>
          </w:p>
        </w:tc>
        <w:sdt>
          <w:sdtPr>
            <w:alias w:val="Middle name"/>
            <w:tag w:val="authorMiddleName"/>
            <w:id w:val="-2076034781"/>
            <w:placeholder>
              <w:docPart w:val="BAF79B7CFB84FF438890A4361832BFF4"/>
            </w:placeholder>
            <w:showingPlcHdr/>
            <w:text/>
          </w:sdtPr>
          <w:sdtContent>
            <w:tc>
              <w:tcPr>
                <w:tcW w:w="2551" w:type="dxa"/>
              </w:tcPr>
              <w:p w14:paraId="2C96FDC8" w14:textId="77777777" w:rsidR="00B574C9" w:rsidRDefault="00B574C9" w:rsidP="00922950">
                <w:r>
                  <w:rPr>
                    <w:rStyle w:val="PlaceholderText"/>
                  </w:rPr>
                  <w:t>[Middle name]</w:t>
                </w:r>
              </w:p>
            </w:tc>
          </w:sdtContent>
        </w:sdt>
        <w:sdt>
          <w:sdtPr>
            <w:alias w:val="Last name"/>
            <w:tag w:val="authorLastName"/>
            <w:id w:val="-1088529830"/>
            <w:placeholder>
              <w:docPart w:val="4B394976B997CC40B3ED50034B22EE31"/>
            </w:placeholder>
            <w:text/>
          </w:sdtPr>
          <w:sdtContent>
            <w:tc>
              <w:tcPr>
                <w:tcW w:w="2642" w:type="dxa"/>
              </w:tcPr>
              <w:p w14:paraId="3792A59E" w14:textId="77777777" w:rsidR="00B574C9" w:rsidRDefault="00610500" w:rsidP="00610500">
                <w:proofErr w:type="spellStart"/>
                <w:r>
                  <w:t>Jaussen</w:t>
                </w:r>
                <w:proofErr w:type="spellEnd"/>
              </w:p>
            </w:tc>
          </w:sdtContent>
        </w:sdt>
      </w:tr>
      <w:tr w:rsidR="00B574C9" w14:paraId="1079D2A3" w14:textId="77777777" w:rsidTr="001A6A06">
        <w:trPr>
          <w:trHeight w:val="986"/>
        </w:trPr>
        <w:tc>
          <w:tcPr>
            <w:tcW w:w="491" w:type="dxa"/>
            <w:vMerge/>
            <w:shd w:val="clear" w:color="auto" w:fill="A6A6A6" w:themeFill="background1" w:themeFillShade="A6"/>
          </w:tcPr>
          <w:p w14:paraId="62E6BE83" w14:textId="77777777" w:rsidR="00B574C9" w:rsidRPr="001A6A06" w:rsidRDefault="00B574C9" w:rsidP="00CF1542">
            <w:pPr>
              <w:jc w:val="center"/>
              <w:rPr>
                <w:b/>
                <w:color w:val="FFFFFF" w:themeColor="background1"/>
              </w:rPr>
            </w:pPr>
          </w:p>
        </w:tc>
        <w:sdt>
          <w:sdtPr>
            <w:alias w:val="Biography"/>
            <w:tag w:val="authorBiography"/>
            <w:id w:val="938807824"/>
            <w:placeholder>
              <w:docPart w:val="6B16577DE27ACA43BBA1E666B2EE779E"/>
            </w:placeholder>
            <w:showingPlcHdr/>
          </w:sdtPr>
          <w:sdtContent>
            <w:tc>
              <w:tcPr>
                <w:tcW w:w="8525" w:type="dxa"/>
                <w:gridSpan w:val="4"/>
              </w:tcPr>
              <w:p w14:paraId="4927A1DF" w14:textId="77777777" w:rsidR="00B574C9" w:rsidRDefault="00B574C9" w:rsidP="00922950">
                <w:r>
                  <w:rPr>
                    <w:rStyle w:val="PlaceholderText"/>
                  </w:rPr>
                  <w:t>[Enter your biography]</w:t>
                </w:r>
              </w:p>
            </w:tc>
          </w:sdtContent>
        </w:sdt>
      </w:tr>
      <w:tr w:rsidR="00B574C9" w14:paraId="29748248" w14:textId="77777777" w:rsidTr="001A6A06">
        <w:trPr>
          <w:trHeight w:val="986"/>
        </w:trPr>
        <w:tc>
          <w:tcPr>
            <w:tcW w:w="491" w:type="dxa"/>
            <w:vMerge/>
            <w:shd w:val="clear" w:color="auto" w:fill="A6A6A6" w:themeFill="background1" w:themeFillShade="A6"/>
          </w:tcPr>
          <w:p w14:paraId="2C927CE6" w14:textId="77777777" w:rsidR="00B574C9" w:rsidRPr="001A6A06" w:rsidRDefault="00B574C9" w:rsidP="00CF1542">
            <w:pPr>
              <w:jc w:val="center"/>
              <w:rPr>
                <w:b/>
                <w:color w:val="FFFFFF" w:themeColor="background1"/>
              </w:rPr>
            </w:pPr>
          </w:p>
        </w:tc>
        <w:sdt>
          <w:sdtPr>
            <w:alias w:val="Affiliation"/>
            <w:tag w:val="affiliation"/>
            <w:id w:val="2012937915"/>
            <w:placeholder>
              <w:docPart w:val="9460AB5E89371C4491C5745EB169FF07"/>
            </w:placeholder>
            <w:showingPlcHdr/>
            <w:text/>
          </w:sdtPr>
          <w:sdtContent>
            <w:tc>
              <w:tcPr>
                <w:tcW w:w="8525" w:type="dxa"/>
                <w:gridSpan w:val="4"/>
              </w:tcPr>
              <w:p w14:paraId="0ACE5A8D" w14:textId="77777777" w:rsidR="00B574C9" w:rsidRDefault="00B574C9" w:rsidP="00B574C9">
                <w:r>
                  <w:rPr>
                    <w:rStyle w:val="PlaceholderText"/>
                  </w:rPr>
                  <w:t>[Enter the institution with which you are affiliated]</w:t>
                </w:r>
              </w:p>
            </w:tc>
          </w:sdtContent>
        </w:sdt>
      </w:tr>
    </w:tbl>
    <w:p w14:paraId="75B6BA5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A23948" w14:textId="77777777" w:rsidTr="00244BB0">
        <w:tc>
          <w:tcPr>
            <w:tcW w:w="9016" w:type="dxa"/>
            <w:shd w:val="clear" w:color="auto" w:fill="A6A6A6" w:themeFill="background1" w:themeFillShade="A6"/>
            <w:tcMar>
              <w:top w:w="113" w:type="dxa"/>
              <w:bottom w:w="113" w:type="dxa"/>
            </w:tcMar>
          </w:tcPr>
          <w:p w14:paraId="7E170E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D064E3" w14:textId="77777777" w:rsidTr="003F0D73">
        <w:sdt>
          <w:sdtPr>
            <w:alias w:val="Article headword"/>
            <w:tag w:val="articleHeadword"/>
            <w:id w:val="-361440020"/>
            <w:placeholder>
              <w:docPart w:val="EDA5E3B8831AFB4F8214750825DE8D74"/>
            </w:placeholder>
            <w:text/>
          </w:sdtPr>
          <w:sdtContent>
            <w:tc>
              <w:tcPr>
                <w:tcW w:w="9016" w:type="dxa"/>
                <w:tcMar>
                  <w:top w:w="113" w:type="dxa"/>
                  <w:bottom w:w="113" w:type="dxa"/>
                </w:tcMar>
              </w:tcPr>
              <w:p w14:paraId="4B7C68E1" w14:textId="77777777" w:rsidR="003F0D73" w:rsidRPr="00FB589A" w:rsidRDefault="00610500" w:rsidP="00610500">
                <w:pPr>
                  <w:rPr>
                    <w:b/>
                  </w:rPr>
                </w:pPr>
                <w:r w:rsidRPr="00D536A7">
                  <w:t xml:space="preserve">The Objectivists </w:t>
                </w:r>
              </w:p>
            </w:tc>
          </w:sdtContent>
        </w:sdt>
      </w:tr>
      <w:tr w:rsidR="00464699" w14:paraId="7E819BA3" w14:textId="77777777" w:rsidTr="00895EEE">
        <w:sdt>
          <w:sdtPr>
            <w:alias w:val="Variant headwords"/>
            <w:tag w:val="variantHeadwords"/>
            <w:id w:val="173464402"/>
            <w:placeholder>
              <w:docPart w:val="00AEE79FA90DEE4A9C518B0F30CB59DC"/>
            </w:placeholder>
            <w:showingPlcHdr/>
          </w:sdtPr>
          <w:sdtContent>
            <w:tc>
              <w:tcPr>
                <w:tcW w:w="9016" w:type="dxa"/>
                <w:tcMar>
                  <w:top w:w="113" w:type="dxa"/>
                  <w:bottom w:w="113" w:type="dxa"/>
                </w:tcMar>
              </w:tcPr>
              <w:p w14:paraId="1BBB60E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1D6F23" w14:textId="77777777" w:rsidTr="003F0D73">
        <w:sdt>
          <w:sdtPr>
            <w:alias w:val="Abstract"/>
            <w:tag w:val="abstract"/>
            <w:id w:val="-635871867"/>
            <w:placeholder>
              <w:docPart w:val="BDD7E501D507AA4E801B7D7BE446C5BB"/>
            </w:placeholder>
          </w:sdtPr>
          <w:sdtContent>
            <w:tc>
              <w:tcPr>
                <w:tcW w:w="9016" w:type="dxa"/>
                <w:tcMar>
                  <w:top w:w="113" w:type="dxa"/>
                  <w:bottom w:w="113" w:type="dxa"/>
                </w:tcMar>
              </w:tcPr>
              <w:p w14:paraId="4D3CC9FB" w14:textId="7EEF4C7B" w:rsidR="00E85A05" w:rsidRDefault="00D536A7" w:rsidP="007554C0">
                <w:r>
                  <w:t xml:space="preserve">The Objectivist poets were a group of first- and second-generation modernist writers who emerged in the United States during the 1930s. The writers most commonly associated with the movement are Louis </w:t>
                </w:r>
                <w:proofErr w:type="spellStart"/>
                <w:r>
                  <w:t>Zukofsky</w:t>
                </w:r>
                <w:proofErr w:type="spellEnd"/>
                <w:r>
                  <w:t xml:space="preserve"> (who first used the term ‘objectivist’ to describe poetry), Charles </w:t>
                </w:r>
                <w:proofErr w:type="spellStart"/>
                <w:r>
                  <w:t>Reznikoff</w:t>
                </w:r>
                <w:proofErr w:type="spellEnd"/>
                <w:r>
                  <w:t xml:space="preserve">, George </w:t>
                </w:r>
                <w:proofErr w:type="spellStart"/>
                <w:r>
                  <w:t>Oppen</w:t>
                </w:r>
                <w:proofErr w:type="spellEnd"/>
                <w:r>
                  <w:t xml:space="preserve">, Charles </w:t>
                </w:r>
                <w:proofErr w:type="spellStart"/>
                <w:r>
                  <w:t>Rakosi</w:t>
                </w:r>
                <w:proofErr w:type="spellEnd"/>
                <w:r>
                  <w:t xml:space="preserve">, the British poet Basil Bunting, and </w:t>
                </w:r>
                <w:proofErr w:type="spellStart"/>
                <w:r>
                  <w:t>Lorine</w:t>
                </w:r>
                <w:proofErr w:type="spellEnd"/>
                <w:r>
                  <w:t xml:space="preserve"> </w:t>
                </w:r>
                <w:proofErr w:type="spellStart"/>
                <w:r>
                  <w:t>Niedecker</w:t>
                </w:r>
                <w:proofErr w:type="spellEnd"/>
                <w:r>
                  <w:t xml:space="preserve"> (other poets, such as William Carlos Williams, however, were published under the banner of ‘Objectivist’). 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tc>
          </w:sdtContent>
        </w:sdt>
      </w:tr>
      <w:tr w:rsidR="003F0D73" w14:paraId="34E476EE" w14:textId="77777777" w:rsidTr="003F0D73">
        <w:sdt>
          <w:sdtPr>
            <w:alias w:val="Article text"/>
            <w:tag w:val="articleText"/>
            <w:id w:val="634067588"/>
            <w:placeholder>
              <w:docPart w:val="12BAF7D41E14DA4AB0A1AF04DA3D5B21"/>
            </w:placeholder>
          </w:sdtPr>
          <w:sdtContent>
            <w:tc>
              <w:tcPr>
                <w:tcW w:w="9016" w:type="dxa"/>
                <w:tcMar>
                  <w:top w:w="113" w:type="dxa"/>
                  <w:bottom w:w="113" w:type="dxa"/>
                </w:tcMar>
              </w:tcPr>
              <w:p w14:paraId="743D5A18" w14:textId="2BBAA936" w:rsidR="00610500" w:rsidRPr="00610500" w:rsidRDefault="00610500" w:rsidP="001E327C">
                <w:r>
                  <w:t xml:space="preserve">The Objectivist poets were a group of first- and second-generation modernist writers who emerged in the United States during the 1930s. The writers most commonly associated with the movement are Louis </w:t>
                </w:r>
                <w:proofErr w:type="spellStart"/>
                <w:r>
                  <w:t>Zukofsky</w:t>
                </w:r>
                <w:proofErr w:type="spellEnd"/>
                <w:r>
                  <w:t xml:space="preserve"> (who first used the term </w:t>
                </w:r>
                <w:r w:rsidR="00D536A7">
                  <w:t>‘</w:t>
                </w:r>
                <w:r>
                  <w:t>objectivist</w:t>
                </w:r>
                <w:r w:rsidR="00D536A7">
                  <w:t>’</w:t>
                </w:r>
                <w:r>
                  <w:t xml:space="preserve"> to describe poetry), Charles </w:t>
                </w:r>
                <w:proofErr w:type="spellStart"/>
                <w:r>
                  <w:t>Reznikoff</w:t>
                </w:r>
                <w:proofErr w:type="spellEnd"/>
                <w:r>
                  <w:t xml:space="preserve">, George </w:t>
                </w:r>
                <w:proofErr w:type="spellStart"/>
                <w:r>
                  <w:t>Oppen</w:t>
                </w:r>
                <w:proofErr w:type="spellEnd"/>
                <w:r>
                  <w:t xml:space="preserve">, Charles </w:t>
                </w:r>
                <w:proofErr w:type="spellStart"/>
                <w:r>
                  <w:t>Rakosi</w:t>
                </w:r>
                <w:proofErr w:type="spellEnd"/>
                <w:r>
                  <w:t xml:space="preserve">, the British poet Basil Bunting, and </w:t>
                </w:r>
                <w:proofErr w:type="spellStart"/>
                <w:r>
                  <w:t>Lorine</w:t>
                </w:r>
                <w:proofErr w:type="spellEnd"/>
                <w:r>
                  <w:t xml:space="preserve"> </w:t>
                </w:r>
                <w:proofErr w:type="spellStart"/>
                <w:r>
                  <w:t>Niedecker</w:t>
                </w:r>
                <w:proofErr w:type="spellEnd"/>
                <w:r>
                  <w:t xml:space="preserve"> (other poets, such as William Carlos Williams, however, were published under</w:t>
                </w:r>
                <w:r w:rsidR="00D536A7">
                  <w:t xml:space="preserve"> the banner of ‘Objectivist’). </w:t>
                </w:r>
                <w:r>
                  <w:t>Most objectivist writing was characterized by an attention to specific particulars and the belief that poems could be material or social objects. Beyond these broad tendencies, however, each writer associated with the movement offered different definitions of ‘objectivist,’ and developed divergent writing practices. Consequently, the term has historical, critical, and evolutionary implications, referring both to specific literary publications, a core of poets whose relationships and affinities continued beyond the early 1930s, and the many subsequent attempts by poets and critics to use ‘objectivist’ as a critical concept.</w:t>
                </w:r>
              </w:p>
              <w:p w14:paraId="70B63663" w14:textId="77777777" w:rsidR="00610500" w:rsidRDefault="00610500" w:rsidP="001E327C"/>
              <w:p w14:paraId="195174EB" w14:textId="77777777" w:rsidR="00610500" w:rsidRDefault="00610500" w:rsidP="001E327C">
                <w:r>
                  <w:t xml:space="preserve">In 1931, Louis </w:t>
                </w:r>
                <w:proofErr w:type="spellStart"/>
                <w:r>
                  <w:t>Zukofsky</w:t>
                </w:r>
                <w:proofErr w:type="spellEnd"/>
                <w:r>
                  <w:t xml:space="preserve"> guest-edited an issue of </w:t>
                </w:r>
                <w:r>
                  <w:rPr>
                    <w:i/>
                  </w:rPr>
                  <w:t xml:space="preserve">Poetry </w:t>
                </w:r>
                <w:r>
                  <w:t xml:space="preserve">magazine dedicated to new American writing. The chief editor, Harriet Monroe, invited </w:t>
                </w:r>
                <w:proofErr w:type="spellStart"/>
                <w:r>
                  <w:t>Zukofsky</w:t>
                </w:r>
                <w:proofErr w:type="spellEnd"/>
                <w:r>
                  <w:t xml:space="preserve"> to take on the project at the prompting of Ezra Pound, one of </w:t>
                </w:r>
                <w:proofErr w:type="spellStart"/>
                <w:r>
                  <w:t>Zukofsky’s</w:t>
                </w:r>
                <w:proofErr w:type="spellEnd"/>
                <w:r>
                  <w:t xml:space="preserve"> correspondents and mentors. Although Monroe gave </w:t>
                </w:r>
                <w:proofErr w:type="spellStart"/>
                <w:r>
                  <w:t>Zukofsky</w:t>
                </w:r>
                <w:proofErr w:type="spellEnd"/>
                <w:r>
                  <w:t xml:space="preserve"> editorial freedom, she encouraged him to develop a label or term for the new poetry, following the tradition of the many avant-gardes of previous decades. </w:t>
                </w:r>
                <w:proofErr w:type="spellStart"/>
                <w:r>
                  <w:t>Zukofsky</w:t>
                </w:r>
                <w:proofErr w:type="spellEnd"/>
                <w:r>
                  <w:t xml:space="preserve"> consequently entitled the issue ‘‘Objectivists’ 1931,’ including two critical essays outlining his theories: ‘Program: ‘Objectivists’ 1931’ and ‘Sincerity and Objectification: With Special Reference to the Work of Charles </w:t>
                </w:r>
                <w:proofErr w:type="spellStart"/>
                <w:r>
                  <w:t>Reznikoff</w:t>
                </w:r>
                <w:proofErr w:type="spellEnd"/>
                <w:r>
                  <w:t>.’</w:t>
                </w:r>
              </w:p>
              <w:p w14:paraId="64FF2613" w14:textId="77777777" w:rsidR="00610500" w:rsidRDefault="00610500" w:rsidP="001E327C"/>
              <w:p w14:paraId="2B64846A" w14:textId="50228617" w:rsidR="00610500" w:rsidRDefault="00610500" w:rsidP="001E327C">
                <w:r>
                  <w:lastRenderedPageBreak/>
                  <w:t>The poets included in the volume, ranging from Whittaker Chambers to William Carlos Williams, were surprised by the term, and the reactions</w:t>
                </w:r>
                <w:r w:rsidR="006F354E">
                  <w:t xml:space="preserve"> to </w:t>
                </w:r>
                <w:proofErr w:type="spellStart"/>
                <w:r w:rsidR="006F354E">
                  <w:t>Zukofsky’s</w:t>
                </w:r>
                <w:proofErr w:type="spellEnd"/>
                <w:r w:rsidR="006F354E">
                  <w:t xml:space="preserve"> program varied. </w:t>
                </w:r>
                <w:r>
                  <w:t>Some writers rejected the t</w:t>
                </w:r>
                <w:r w:rsidR="006F354E">
                  <w:t>itle, while others embraced it (</w:t>
                </w:r>
                <w:r>
                  <w:t xml:space="preserve">most notably </w:t>
                </w:r>
                <w:proofErr w:type="spellStart"/>
                <w:r>
                  <w:t>Reznikoff</w:t>
                </w:r>
                <w:proofErr w:type="spellEnd"/>
                <w:r>
                  <w:t xml:space="preserve">, George </w:t>
                </w:r>
                <w:proofErr w:type="spellStart"/>
                <w:r>
                  <w:t>Oppen</w:t>
                </w:r>
                <w:proofErr w:type="spellEnd"/>
                <w:r>
                  <w:t xml:space="preserve">, and Charles </w:t>
                </w:r>
                <w:proofErr w:type="spellStart"/>
                <w:r>
                  <w:t>Rakosi</w:t>
                </w:r>
                <w:proofErr w:type="spellEnd"/>
                <w:r w:rsidR="006F354E">
                  <w:t xml:space="preserve">). </w:t>
                </w:r>
                <w:r>
                  <w:t xml:space="preserve">Along with </w:t>
                </w:r>
                <w:proofErr w:type="spellStart"/>
                <w:r>
                  <w:t>Zukofsky</w:t>
                </w:r>
                <w:proofErr w:type="spellEnd"/>
                <w:r>
                  <w:t xml:space="preserve">, Basil Bunting, and </w:t>
                </w:r>
                <w:proofErr w:type="spellStart"/>
                <w:r>
                  <w:t>Lorine</w:t>
                </w:r>
                <w:proofErr w:type="spellEnd"/>
                <w:r>
                  <w:t xml:space="preserve"> </w:t>
                </w:r>
                <w:proofErr w:type="spellStart"/>
                <w:r>
                  <w:t>Niedecker</w:t>
                </w:r>
                <w:proofErr w:type="spellEnd"/>
                <w:r>
                  <w:t xml:space="preserve">, who began a correspondence and friendship with </w:t>
                </w:r>
                <w:proofErr w:type="spellStart"/>
                <w:r>
                  <w:t>Zukofsky</w:t>
                </w:r>
                <w:proofErr w:type="spellEnd"/>
                <w:r>
                  <w:t xml:space="preserve"> after reading the special issue of </w:t>
                </w:r>
                <w:r>
                  <w:rPr>
                    <w:i/>
                  </w:rPr>
                  <w:t>Poetry</w:t>
                </w:r>
                <w:r>
                  <w:t>, these poets are often treated as the key Objectivists.</w:t>
                </w:r>
              </w:p>
              <w:p w14:paraId="4A38A45C" w14:textId="77777777" w:rsidR="00610500" w:rsidRDefault="00610500" w:rsidP="001E327C"/>
              <w:p w14:paraId="7A062CB1" w14:textId="08ACE695" w:rsidR="00610500" w:rsidRDefault="00610500" w:rsidP="001E327C">
                <w:r>
                  <w:t xml:space="preserve">Other </w:t>
                </w:r>
                <w:r w:rsidR="00973748">
                  <w:t xml:space="preserve">Objectivist </w:t>
                </w:r>
                <w:r>
                  <w:t xml:space="preserve">publications </w:t>
                </w:r>
                <w:r w:rsidR="00973748">
                  <w:t xml:space="preserve">would soon follow. </w:t>
                </w:r>
                <w:r>
                  <w:t xml:space="preserve">An expansion of the </w:t>
                </w:r>
                <w:r>
                  <w:rPr>
                    <w:i/>
                  </w:rPr>
                  <w:t xml:space="preserve">Poetry </w:t>
                </w:r>
                <w:r>
                  <w:t xml:space="preserve">issue was printed as </w:t>
                </w:r>
                <w:r w:rsidR="00973748">
                  <w:rPr>
                    <w:i/>
                  </w:rPr>
                  <w:t>An ‘Objectivist’</w:t>
                </w:r>
                <w:r>
                  <w:rPr>
                    <w:i/>
                  </w:rPr>
                  <w:t xml:space="preserve"> Anthology</w:t>
                </w:r>
                <w:r>
                  <w:t xml:space="preserve"> (1932) and, later, </w:t>
                </w:r>
                <w:proofErr w:type="spellStart"/>
                <w:r>
                  <w:t>Zukofsky</w:t>
                </w:r>
                <w:proofErr w:type="spellEnd"/>
                <w:r>
                  <w:t xml:space="preserve">, </w:t>
                </w:r>
                <w:proofErr w:type="spellStart"/>
                <w:r>
                  <w:t>Reznikoff</w:t>
                </w:r>
                <w:proofErr w:type="spellEnd"/>
                <w:r>
                  <w:t xml:space="preserve">, and George and Mary </w:t>
                </w:r>
                <w:proofErr w:type="spellStart"/>
                <w:r>
                  <w:t>Oppen</w:t>
                </w:r>
                <w:proofErr w:type="spellEnd"/>
                <w:r>
                  <w:rPr>
                    <w:b/>
                  </w:rPr>
                  <w:t xml:space="preserve"> </w:t>
                </w:r>
                <w:r w:rsidR="00973748">
                  <w:t xml:space="preserve">founded the Objectivist Press. </w:t>
                </w:r>
                <w:r>
                  <w:t xml:space="preserve">The resulting publications reflect the movement’s connections to other modernists, including a collection of poems by Williams with an introduction by Wallace Stevens, and </w:t>
                </w:r>
                <w:proofErr w:type="spellStart"/>
                <w:r>
                  <w:t>Reznikoff’s</w:t>
                </w:r>
                <w:proofErr w:type="spellEnd"/>
                <w:r>
                  <w:t xml:space="preserve"> prose work </w:t>
                </w:r>
                <w:r>
                  <w:rPr>
                    <w:i/>
                  </w:rPr>
                  <w:t xml:space="preserve">Testimony </w:t>
                </w:r>
                <w:r>
                  <w:t>(1934), with an introduction by the critic Kenneth Burke.</w:t>
                </w:r>
              </w:p>
              <w:p w14:paraId="59ED893F" w14:textId="77777777" w:rsidR="00610500" w:rsidRDefault="00610500" w:rsidP="001E327C"/>
              <w:p w14:paraId="08B714F9" w14:textId="58F4B0A2" w:rsidR="00610500" w:rsidRDefault="00610500" w:rsidP="001E327C">
                <w:r>
                  <w:t>After this initial formation, the individual careers of the Objectivists took different paths, and the term wa</w:t>
                </w:r>
                <w:r w:rsidR="00895EEE">
                  <w:t xml:space="preserve">s interpreted in various ways. </w:t>
                </w:r>
                <w:proofErr w:type="spellStart"/>
                <w:r>
                  <w:t>Zukofsky’s</w:t>
                </w:r>
                <w:proofErr w:type="spellEnd"/>
                <w:r>
                  <w:t xml:space="preserve"> position toward the label became increasingly ambivalent; indeed, he wrote as early</w:t>
                </w:r>
                <w:r w:rsidR="00895EEE">
                  <w:t xml:space="preserve"> as 1932 that the focus of the ‘Objectivists’</w:t>
                </w:r>
                <w:r>
                  <w:t xml:space="preserve"> issue of </w:t>
                </w:r>
                <w:r>
                  <w:rPr>
                    <w:i/>
                  </w:rPr>
                  <w:t xml:space="preserve">Poetry </w:t>
                </w:r>
                <w:r>
                  <w:t xml:space="preserve">was </w:t>
                </w:r>
                <w:r w:rsidR="00D536A7">
                  <w:t>‘</w:t>
                </w:r>
                <w:r>
                  <w:t>t</w:t>
                </w:r>
                <w:r w:rsidR="00895EEE">
                  <w:t>he craft of poetry, NOT […</w:t>
                </w:r>
                <w:r w:rsidR="0071292B">
                  <w:t>] a movement.’</w:t>
                </w:r>
                <w:r w:rsidR="007B732E">
                  <w:t xml:space="preserve"> </w:t>
                </w:r>
                <w:r>
                  <w:t xml:space="preserve">His dedication to craft led him to publish poetry, criticism, and translations throughout his life, most notably his long poem </w:t>
                </w:r>
                <w:r w:rsidR="00552A75">
                  <w:t>‘</w:t>
                </w:r>
                <w:r>
                  <w:rPr>
                    <w:i/>
                  </w:rPr>
                  <w:t>A</w:t>
                </w:r>
                <w:r w:rsidR="007B732E">
                  <w:t>,</w:t>
                </w:r>
                <w:r w:rsidR="00552A75">
                  <w:t>’</w:t>
                </w:r>
                <w:r w:rsidR="007B732E">
                  <w:t xml:space="preserve"> finished in 1974. </w:t>
                </w:r>
                <w:r>
                  <w:t xml:space="preserve">So, too, did </w:t>
                </w:r>
                <w:proofErr w:type="spellStart"/>
                <w:r>
                  <w:t>Reznikoff</w:t>
                </w:r>
                <w:proofErr w:type="spellEnd"/>
                <w:r>
                  <w:t xml:space="preserve">, whose short lyrics had epitomized, for </w:t>
                </w:r>
                <w:proofErr w:type="spellStart"/>
                <w:r>
                  <w:t>Zukofsky</w:t>
                </w:r>
                <w:proofErr w:type="spellEnd"/>
                <w:r w:rsidR="007B732E">
                  <w:t>, the key objectivist value of ‘</w:t>
                </w:r>
                <w:r>
                  <w:t>si</w:t>
                </w:r>
                <w:r w:rsidR="007B732E">
                  <w:t>ncerity.’</w:t>
                </w:r>
                <w:r>
                  <w:t xml:space="preserve"> </w:t>
                </w:r>
                <w:proofErr w:type="spellStart"/>
                <w:r>
                  <w:t>Reznikoff’s</w:t>
                </w:r>
                <w:proofErr w:type="spellEnd"/>
                <w:r>
                  <w:t xml:space="preserve"> late major work, </w:t>
                </w:r>
                <w:r>
                  <w:rPr>
                    <w:i/>
                  </w:rPr>
                  <w:t xml:space="preserve">Testimony </w:t>
                </w:r>
                <w:r>
                  <w:t xml:space="preserve">(1965), a return to the materials of the early prose volume, clearly departs from the sparse, compressed lyrics </w:t>
                </w:r>
                <w:r w:rsidR="007B732E">
                  <w:t xml:space="preserve">of earlier works, </w:t>
                </w:r>
                <w:r>
                  <w:t>while expanding sin</w:t>
                </w:r>
                <w:r w:rsidR="007B732E">
                  <w:t xml:space="preserve">cerity as a literary practice. </w:t>
                </w:r>
                <w:proofErr w:type="spellStart"/>
                <w:r>
                  <w:t>Niedecker</w:t>
                </w:r>
                <w:proofErr w:type="spellEnd"/>
                <w:r>
                  <w:t xml:space="preserve"> and Bunting continued to write, although in different social and geographical contexts: </w:t>
                </w:r>
                <w:proofErr w:type="spellStart"/>
                <w:r>
                  <w:t>Niedecker</w:t>
                </w:r>
                <w:proofErr w:type="spellEnd"/>
                <w:r>
                  <w:t xml:space="preserve"> remained in her native Wisconsin while Bunting lived and wrote throughout the world.</w:t>
                </w:r>
              </w:p>
              <w:p w14:paraId="72AC5B30" w14:textId="77777777" w:rsidR="00610500" w:rsidRDefault="00610500" w:rsidP="001E327C"/>
              <w:p w14:paraId="59332C42" w14:textId="061E69CE" w:rsidR="00610500" w:rsidRDefault="00610500" w:rsidP="001E327C">
                <w:r>
                  <w:t xml:space="preserve">The history of the Objectivists is further complicated by periods of silence: both </w:t>
                </w:r>
                <w:proofErr w:type="spellStart"/>
                <w:r>
                  <w:t>Oppen</w:t>
                </w:r>
                <w:proofErr w:type="spellEnd"/>
                <w:r>
                  <w:t xml:space="preserve"> and </w:t>
                </w:r>
                <w:proofErr w:type="spellStart"/>
                <w:r>
                  <w:t>Rakosi</w:t>
                </w:r>
                <w:proofErr w:type="spellEnd"/>
                <w:r>
                  <w:rPr>
                    <w:b/>
                  </w:rPr>
                  <w:t xml:space="preserve"> </w:t>
                </w:r>
                <w:r>
                  <w:t>abandon</w:t>
                </w:r>
                <w:r w:rsidR="007B732E">
                  <w:t xml:space="preserve">ed poetry for several decades. </w:t>
                </w:r>
                <w:r>
                  <w:t xml:space="preserve">In </w:t>
                </w:r>
                <w:proofErr w:type="spellStart"/>
                <w:r>
                  <w:t>Oppen’s</w:t>
                </w:r>
                <w:proofErr w:type="spellEnd"/>
                <w:r>
                  <w:t xml:space="preserve"> case, this was motivated by his leftist political commitments; the McCarthy investigations prompted him to flee to</w:t>
                </w:r>
                <w:r w:rsidR="007B732E">
                  <w:t xml:space="preserve"> Mexico for a number of years. </w:t>
                </w:r>
                <w:r>
                  <w:t xml:space="preserve">Indeed, leftist politics </w:t>
                </w:r>
                <w:r w:rsidR="00EA3858">
                  <w:t xml:space="preserve">supplied </w:t>
                </w:r>
                <w:r>
                  <w:t>important cultural context</w:t>
                </w:r>
                <w:r w:rsidR="00EA3858">
                  <w:t>s</w:t>
                </w:r>
                <w:r>
                  <w:t xml:space="preserve"> for the entire movement, despite the fact that most Objectivists eschewed explicit politica</w:t>
                </w:r>
                <w:r w:rsidR="00EA3858">
                  <w:t xml:space="preserve">l didacticism in their poetry. </w:t>
                </w:r>
                <w:r>
                  <w:t xml:space="preserve">Instead, political themes and topics typically emerge as, in </w:t>
                </w:r>
                <w:proofErr w:type="spellStart"/>
                <w:r>
                  <w:t>Zukof</w:t>
                </w:r>
                <w:r w:rsidR="00F44DEF">
                  <w:t>sky’s</w:t>
                </w:r>
                <w:proofErr w:type="spellEnd"/>
                <w:r w:rsidR="00F44DEF">
                  <w:t xml:space="preserve"> formulation, one of many ‘</w:t>
                </w:r>
                <w:r>
                  <w:t>histori</w:t>
                </w:r>
                <w:r w:rsidR="00F44DEF">
                  <w:t>c and contemporary particulars.’</w:t>
                </w:r>
              </w:p>
              <w:p w14:paraId="1B35C881" w14:textId="77777777" w:rsidR="00610500" w:rsidRDefault="00610500" w:rsidP="001E327C"/>
              <w:p w14:paraId="7959BF3F" w14:textId="4E23FCE7" w:rsidR="00610500" w:rsidRDefault="00610500" w:rsidP="001E327C">
                <w:r>
                  <w:t>In 1968, the critic L.</w:t>
                </w:r>
                <w:r w:rsidR="00552A75">
                  <w:t xml:space="preserve"> </w:t>
                </w:r>
                <w:r>
                  <w:t xml:space="preserve">S. </w:t>
                </w:r>
                <w:proofErr w:type="spellStart"/>
                <w:r>
                  <w:t>Dembo</w:t>
                </w:r>
                <w:proofErr w:type="spellEnd"/>
                <w:r>
                  <w:t xml:space="preserve"> interviewed </w:t>
                </w:r>
                <w:r w:rsidR="00D536A7">
                  <w:t>‘</w:t>
                </w:r>
                <w:r>
                  <w:t>Four Objectivists</w:t>
                </w:r>
                <w:r w:rsidR="00D536A7">
                  <w:t>’</w:t>
                </w:r>
                <w:r>
                  <w:t xml:space="preserve"> for the journal </w:t>
                </w:r>
                <w:r>
                  <w:rPr>
                    <w:i/>
                  </w:rPr>
                  <w:t>Contemporary Literature</w:t>
                </w:r>
                <w:r w:rsidR="00552A75">
                  <w:rPr>
                    <w:i/>
                  </w:rPr>
                  <w:t xml:space="preserve"> </w:t>
                </w:r>
                <w:r>
                  <w:t>—</w:t>
                </w:r>
                <w:r w:rsidR="00552A75">
                  <w:t xml:space="preserve"> </w:t>
                </w:r>
                <w:proofErr w:type="spellStart"/>
                <w:r>
                  <w:t>Zukofsky</w:t>
                </w:r>
                <w:proofErr w:type="spellEnd"/>
                <w:r>
                  <w:t xml:space="preserve">, </w:t>
                </w:r>
                <w:proofErr w:type="spellStart"/>
                <w:r>
                  <w:t>Oppen</w:t>
                </w:r>
                <w:proofErr w:type="spellEnd"/>
                <w:r>
                  <w:t xml:space="preserve">, </w:t>
                </w:r>
                <w:proofErr w:type="spellStart"/>
                <w:r>
                  <w:t>R</w:t>
                </w:r>
                <w:r w:rsidR="00552A75">
                  <w:t>eznikoff</w:t>
                </w:r>
                <w:proofErr w:type="spellEnd"/>
                <w:r w:rsidR="00552A75">
                  <w:t xml:space="preserve">, and </w:t>
                </w:r>
                <w:proofErr w:type="spellStart"/>
                <w:r w:rsidR="00552A75">
                  <w:t>Rakosi</w:t>
                </w:r>
                <w:proofErr w:type="spellEnd"/>
                <w:r w:rsidR="00552A75">
                  <w:t xml:space="preserve">. </w:t>
                </w:r>
                <w:r>
                  <w:t xml:space="preserve">Each offered different interpretations of </w:t>
                </w:r>
                <w:r w:rsidR="00D536A7">
                  <w:t>‘</w:t>
                </w:r>
                <w:r>
                  <w:t>Objectivist,</w:t>
                </w:r>
                <w:r w:rsidR="00D536A7">
                  <w:t>’</w:t>
                </w:r>
                <w:r>
                  <w:t xml:space="preserve"> further complicating a critical definition of the practice. </w:t>
                </w:r>
              </w:p>
              <w:p w14:paraId="030AD18C" w14:textId="77777777" w:rsidR="00610500" w:rsidRDefault="00610500" w:rsidP="001E327C"/>
              <w:p w14:paraId="42BBDD86" w14:textId="53C88998" w:rsidR="00610500" w:rsidRDefault="00610500" w:rsidP="001E327C">
                <w:r>
                  <w:t>In general, the Objectivists regarded language as a material social fact, rejecting,</w:t>
                </w:r>
                <w:r w:rsidR="00F44DEF">
                  <w:t xml:space="preserve"> much</w:t>
                </w:r>
                <w:r>
                  <w:t xml:space="preserve"> like other modernists, i</w:t>
                </w:r>
                <w:r w:rsidR="00F44DEF">
                  <w:t xml:space="preserve">dealist definitions of poetry. </w:t>
                </w:r>
                <w:r>
                  <w:t>They revised and extended Pound’s early emphas</w:t>
                </w:r>
                <w:r w:rsidR="00F44DEF">
                  <w:t>is on the image by focusing on ‘particulars.’</w:t>
                </w:r>
                <w:r w:rsidR="00552A75">
                  <w:t xml:space="preserve"> </w:t>
                </w:r>
                <w:r>
                  <w:t xml:space="preserve">As </w:t>
                </w:r>
                <w:proofErr w:type="spellStart"/>
                <w:r>
                  <w:t>Zukofsky</w:t>
                </w:r>
                <w:proofErr w:type="spellEnd"/>
                <w:r>
                  <w:t xml:space="preserve"> wrote in his preface to </w:t>
                </w:r>
                <w:r>
                  <w:rPr>
                    <w:i/>
                  </w:rPr>
                  <w:t>An Objectivist Anthology</w:t>
                </w:r>
                <w:r>
                  <w:t>, poems only engage</w:t>
                </w:r>
                <w:r w:rsidR="00F44DEF">
                  <w:t xml:space="preserve"> particulars and, in doing so, ‘</w:t>
                </w:r>
                <w:r>
                  <w:t>become part</w:t>
                </w:r>
                <w:r w:rsidR="00F44DEF">
                  <w:t>iculars themselves.’  Thus, two senses of ‘Objectivist’</w:t>
                </w:r>
                <w:r>
                  <w:t xml:space="preserve"> are evident: an interest with objects and langua</w:t>
                </w:r>
                <w:r w:rsidR="00F44DEF">
                  <w:t>ge external to the perceiving, ‘subjective’</w:t>
                </w:r>
                <w:r>
                  <w:t xml:space="preserve"> mind, and a desire to transform t</w:t>
                </w:r>
                <w:r w:rsidR="00F44DEF">
                  <w:t xml:space="preserve">he poem itself into an object. </w:t>
                </w:r>
                <w:r>
                  <w:t xml:space="preserve">In an earlier essay, </w:t>
                </w:r>
                <w:proofErr w:type="spellStart"/>
                <w:r>
                  <w:t>Zukofsky</w:t>
                </w:r>
                <w:proofErr w:type="spellEnd"/>
                <w:r>
                  <w:t xml:space="preserve"> offered a variation on thes</w:t>
                </w:r>
                <w:r w:rsidR="00F44DEF">
                  <w:t>e concepts, describing them as ‘sincerity,’</w:t>
                </w:r>
                <w:r>
                  <w:t xml:space="preserve"> wh</w:t>
                </w:r>
                <w:r w:rsidR="00F44DEF">
                  <w:t>erein writing is composed that ‘thinks with things’</w:t>
                </w:r>
                <w:r>
                  <w:t xml:space="preserve"> and </w:t>
                </w:r>
                <w:r w:rsidR="00F44DEF">
                  <w:t>through ‘objectification,’ with the ‘rested totality’</w:t>
                </w:r>
                <w:r>
                  <w:t xml:space="preserve"> of the poem </w:t>
                </w:r>
                <w:r w:rsidR="00F44DEF">
                  <w:t xml:space="preserve">resulting in satisfying form. </w:t>
                </w:r>
                <w:r>
                  <w:t>By thinking with things and crafting poetic form out of those distinct relations, the Objectivists often resisted metaphorical or symbolic abstraction, preferring instead the discrete and historically specific.</w:t>
                </w:r>
              </w:p>
              <w:p w14:paraId="3C2E320D" w14:textId="77777777" w:rsidR="00610500" w:rsidRDefault="00610500" w:rsidP="001E327C"/>
              <w:p w14:paraId="5342E46E" w14:textId="215E2156" w:rsidR="00610500" w:rsidRDefault="00610500" w:rsidP="001E327C">
                <w:r>
                  <w:t>The practice</w:t>
                </w:r>
                <w:r w:rsidR="008C08ED">
                  <w:t>s and activities</w:t>
                </w:r>
                <w:r>
                  <w:t xml:space="preserve"> of the Objectivists</w:t>
                </w:r>
                <w:r w:rsidR="00DC6919">
                  <w:t xml:space="preserve"> themselves </w:t>
                </w:r>
                <w:r w:rsidR="008C08ED">
                  <w:t>were</w:t>
                </w:r>
                <w:r w:rsidR="00DC6919">
                  <w:t xml:space="preserve"> quite diverse. </w:t>
                </w:r>
                <w:proofErr w:type="spellStart"/>
                <w:r>
                  <w:t>Reznikoff</w:t>
                </w:r>
                <w:proofErr w:type="spellEnd"/>
                <w:r>
                  <w:t xml:space="preserve">, for </w:t>
                </w:r>
                <w:r>
                  <w:lastRenderedPageBreak/>
                  <w:t>instance, developed a poetic of spoken, daily language coupled with th</w:t>
                </w:r>
                <w:r w:rsidR="00D77221">
                  <w:t xml:space="preserve">e transparent precision of the ‘witness,’ drawing on the term </w:t>
                </w:r>
                <w:r w:rsidR="008C08ED">
                  <w:t>as it is</w:t>
                </w:r>
                <w:r w:rsidR="00D77221">
                  <w:t xml:space="preserve"> used</w:t>
                </w:r>
                <w:r w:rsidR="00577CB0">
                  <w:t xml:space="preserve"> in a court of law. </w:t>
                </w:r>
                <w:r>
                  <w:t xml:space="preserve">This variant of sincerity achieved its most radical form in the late </w:t>
                </w:r>
                <w:r>
                  <w:rPr>
                    <w:i/>
                  </w:rPr>
                  <w:t xml:space="preserve">Testimony </w:t>
                </w:r>
                <w:r>
                  <w:t xml:space="preserve">and </w:t>
                </w:r>
                <w:r>
                  <w:rPr>
                    <w:i/>
                  </w:rPr>
                  <w:t xml:space="preserve">Holocaust </w:t>
                </w:r>
                <w:r>
                  <w:t>(1975), based on legal transcriptions from US court ca</w:t>
                </w:r>
                <w:r w:rsidR="00577CB0">
                  <w:t xml:space="preserve">ses and the Nuremberg trials. </w:t>
                </w:r>
                <w:proofErr w:type="spellStart"/>
                <w:r>
                  <w:t>Zukofsky’s</w:t>
                </w:r>
                <w:proofErr w:type="spellEnd"/>
                <w:r>
                  <w:t xml:space="preserve"> work, on the other hand, was marked by more formal complexity, including experiments with traditional poetic forms, numerical structures, a</w:t>
                </w:r>
                <w:r w:rsidR="008C08ED">
                  <w:t xml:space="preserve">nd sonically rich composition. </w:t>
                </w:r>
                <w:r>
                  <w:t xml:space="preserve">From his early long </w:t>
                </w:r>
                <w:r w:rsidR="005E3164">
                  <w:t>lyric ‘</w:t>
                </w:r>
                <w:r>
                  <w:t>Poem Beginning ‘</w:t>
                </w:r>
                <w:r w:rsidR="00BE40A5">
                  <w:t>The’’</w:t>
                </w:r>
                <w:r>
                  <w:t xml:space="preserve"> (1926), which included </w:t>
                </w:r>
                <w:proofErr w:type="spellStart"/>
                <w:r w:rsidR="00BE40A5">
                  <w:t>parodic</w:t>
                </w:r>
                <w:proofErr w:type="spellEnd"/>
                <w:r w:rsidR="00BE40A5">
                  <w:t xml:space="preserve"> </w:t>
                </w:r>
                <w:r>
                  <w:t xml:space="preserve">references </w:t>
                </w:r>
                <w:r w:rsidR="00BE40A5">
                  <w:t xml:space="preserve">to </w:t>
                </w:r>
                <w:r>
                  <w:t>T.</w:t>
                </w:r>
                <w:r w:rsidR="00552A75">
                  <w:t xml:space="preserve"> </w:t>
                </w:r>
                <w:r>
                  <w:t xml:space="preserve">S. Eliot’s </w:t>
                </w:r>
                <w:r>
                  <w:rPr>
                    <w:i/>
                  </w:rPr>
                  <w:t>The Waste Land</w:t>
                </w:r>
                <w:r w:rsidR="00331FD4">
                  <w:rPr>
                    <w:i/>
                  </w:rPr>
                  <w:t xml:space="preserve"> </w:t>
                </w:r>
                <w:r w:rsidR="00331FD4">
                  <w:t>(1922)</w:t>
                </w:r>
                <w:r>
                  <w:t xml:space="preserve">, to his late homophonic translations of Catullus, </w:t>
                </w:r>
                <w:proofErr w:type="spellStart"/>
                <w:r>
                  <w:t>Zukofsky’s</w:t>
                </w:r>
                <w:proofErr w:type="spellEnd"/>
                <w:r>
                  <w:t xml:space="preserve"> work reflected a profound engagement with</w:t>
                </w:r>
                <w:r w:rsidR="00BE40A5">
                  <w:t xml:space="preserve"> multiple literary traditions. </w:t>
                </w:r>
                <w:r>
                  <w:t xml:space="preserve">The seventh section of his long poem </w:t>
                </w:r>
                <w:r w:rsidR="00691774">
                  <w:t>‘</w:t>
                </w:r>
                <w:r>
                  <w:rPr>
                    <w:i/>
                  </w:rPr>
                  <w:t>A</w:t>
                </w:r>
                <w:r>
                  <w:t>,</w:t>
                </w:r>
                <w:r w:rsidR="00691774">
                  <w:t>’</w:t>
                </w:r>
                <w:r>
                  <w:t xml:space="preserve"> for instance, is written as a s</w:t>
                </w:r>
                <w:r w:rsidR="0057206B">
                  <w:t>onnet sequence, while his poem ‘Mantis,’</w:t>
                </w:r>
                <w:r w:rsidR="00331FD4">
                  <w:t xml:space="preserve"> (1934)</w:t>
                </w:r>
                <w:r>
                  <w:t xml:space="preserve"> a reflection on class struggle</w:t>
                </w:r>
                <w:r w:rsidR="0057206B">
                  <w:t xml:space="preserve">, takes the form of a sestina. </w:t>
                </w:r>
                <w:r>
                  <w:t>Between these two extremes of Objectivist prac</w:t>
                </w:r>
                <w:r w:rsidR="00CB6A47">
                  <w:t xml:space="preserve">tice, one could situate </w:t>
                </w:r>
                <w:proofErr w:type="spellStart"/>
                <w:r w:rsidR="00CB6A47">
                  <w:t>Oppen</w:t>
                </w:r>
                <w:proofErr w:type="spellEnd"/>
                <w:r w:rsidR="00CB6A47">
                  <w:t xml:space="preserve">. </w:t>
                </w:r>
                <w:r>
                  <w:t xml:space="preserve">The short, dense lyrics of </w:t>
                </w:r>
                <w:r>
                  <w:rPr>
                    <w:i/>
                  </w:rPr>
                  <w:t xml:space="preserve">Discrete Series </w:t>
                </w:r>
                <w:r>
                  <w:t xml:space="preserve">(1934) at times approach </w:t>
                </w:r>
                <w:proofErr w:type="spellStart"/>
                <w:r>
                  <w:t>Zukofsky</w:t>
                </w:r>
                <w:proofErr w:type="spellEnd"/>
                <w:r>
                  <w:t xml:space="preserve"> in terms of modernist difficulty, while his later l</w:t>
                </w:r>
                <w:r w:rsidR="005541F1">
                  <w:t>ong poem ‘Of Being Numerous’</w:t>
                </w:r>
                <w:r w:rsidR="00301D83">
                  <w:t xml:space="preserve"> (1968)</w:t>
                </w:r>
                <w:r>
                  <w:t xml:space="preserve"> blends </w:t>
                </w:r>
                <w:proofErr w:type="spellStart"/>
                <w:r>
                  <w:t>Reznikoff’s</w:t>
                </w:r>
                <w:proofErr w:type="spellEnd"/>
                <w:r>
                  <w:t xml:space="preserve"> attention to particulars with philosophical meditation.</w:t>
                </w:r>
              </w:p>
              <w:p w14:paraId="48422348" w14:textId="77777777" w:rsidR="00610500" w:rsidRDefault="00610500" w:rsidP="001E327C"/>
              <w:p w14:paraId="2C505A66" w14:textId="0BA0B696" w:rsidR="00610500" w:rsidRDefault="00610500" w:rsidP="001E327C">
                <w:r>
                  <w:t xml:space="preserve">Notably, these three poets, along with </w:t>
                </w:r>
                <w:proofErr w:type="spellStart"/>
                <w:r>
                  <w:t>Rakosi</w:t>
                </w:r>
                <w:proofErr w:type="spellEnd"/>
                <w:r>
                  <w:t>, were all Jewish, and the Objectivists are also significant for bringing this cultural heritage into Amer</w:t>
                </w:r>
                <w:r w:rsidR="00FC57BB">
                  <w:t xml:space="preserve">ican modernism. </w:t>
                </w:r>
                <w:proofErr w:type="spellStart"/>
                <w:r>
                  <w:t>Reznikoff</w:t>
                </w:r>
                <w:proofErr w:type="spellEnd"/>
                <w:r>
                  <w:t xml:space="preserve"> wrote dramatic monologues retelling Biblical narratives and Jewish history, while </w:t>
                </w:r>
                <w:proofErr w:type="spellStart"/>
                <w:r>
                  <w:t>Zukofsky</w:t>
                </w:r>
                <w:proofErr w:type="spellEnd"/>
                <w:r>
                  <w:t xml:space="preserve">, rejecting orthodox beliefs, inflected English </w:t>
                </w:r>
                <w:r w:rsidR="00691774">
                  <w:t>with</w:t>
                </w:r>
                <w:r w:rsidR="00FC57BB">
                  <w:t xml:space="preserve"> Yiddish and Hebrew sounds. </w:t>
                </w:r>
                <w:r>
                  <w:t>These concerns brought inevitable tensions, particularly in light of the ant</w:t>
                </w:r>
                <w:r w:rsidR="00FC57BB">
                  <w:t xml:space="preserve">i-Semitism of other modernists — </w:t>
                </w:r>
                <w:r>
                  <w:t xml:space="preserve">critic Stephen </w:t>
                </w:r>
                <w:proofErr w:type="spellStart"/>
                <w:r>
                  <w:t>Fredman</w:t>
                </w:r>
                <w:proofErr w:type="spellEnd"/>
                <w:r>
                  <w:t xml:space="preserve"> has recently </w:t>
                </w:r>
                <w:r w:rsidR="00FC57BB">
                  <w:t>identified these challenges as ‘</w:t>
                </w:r>
                <w:r>
                  <w:t>the Jewish d</w:t>
                </w:r>
                <w:r w:rsidR="00FC57BB">
                  <w:t>ilemmas of Objectivist poetry.’</w:t>
                </w:r>
              </w:p>
              <w:p w14:paraId="21A8BB58" w14:textId="77777777" w:rsidR="00610500" w:rsidRDefault="00610500" w:rsidP="001E327C"/>
              <w:p w14:paraId="54A0B8F5" w14:textId="2BBF4053" w:rsidR="003F0D73" w:rsidRPr="00964620" w:rsidRDefault="00610500" w:rsidP="001E327C">
                <w:r>
                  <w:t>As a result of the many differences between the poets, and the complex social and historical circumstances surrounding their work, including their Jewish affiliations and their</w:t>
                </w:r>
                <w:r w:rsidR="00964620">
                  <w:t xml:space="preserve"> leftist commitments, the term ‘objectivist’</w:t>
                </w:r>
                <w:r>
                  <w:t xml:space="preserve"> is best unde</w:t>
                </w:r>
                <w:r w:rsidR="00DC14F2">
                  <w:t xml:space="preserve">rstood as a flexible category. </w:t>
                </w:r>
                <w:r>
                  <w:t xml:space="preserve">Critics Rachel </w:t>
                </w:r>
                <w:proofErr w:type="spellStart"/>
                <w:r>
                  <w:t>Blau</w:t>
                </w:r>
                <w:proofErr w:type="spellEnd"/>
                <w:r>
                  <w:t xml:space="preserve"> </w:t>
                </w:r>
                <w:proofErr w:type="spellStart"/>
                <w:r>
                  <w:t>DuPlessis</w:t>
                </w:r>
                <w:proofErr w:type="spellEnd"/>
                <w:r>
                  <w:t xml:space="preserve"> and Peter </w:t>
                </w:r>
                <w:proofErr w:type="spellStart"/>
                <w:r>
                  <w:t>Quartermain</w:t>
                </w:r>
                <w:proofErr w:type="spellEnd"/>
                <w:r>
                  <w:t xml:space="preserve"> coined the phrase </w:t>
                </w:r>
                <w:r w:rsidR="00964620">
                  <w:t xml:space="preserve">‘objectivist nexus’ </w:t>
                </w:r>
                <w:r>
                  <w:t>to acknowledge this literary and cultural dynamic, an aesthetic and social formation ru</w:t>
                </w:r>
                <w:bookmarkStart w:id="0" w:name="_GoBack"/>
                <w:bookmarkEnd w:id="0"/>
                <w:r>
                  <w:t xml:space="preserve">nning through the larger history of modernism. </w:t>
                </w:r>
              </w:p>
            </w:tc>
          </w:sdtContent>
        </w:sdt>
      </w:tr>
      <w:tr w:rsidR="003235A7" w14:paraId="508A6CAB" w14:textId="77777777" w:rsidTr="003235A7">
        <w:tc>
          <w:tcPr>
            <w:tcW w:w="9016" w:type="dxa"/>
          </w:tcPr>
          <w:p w14:paraId="3BB35FD4" w14:textId="77777777" w:rsidR="003235A7" w:rsidRDefault="003235A7" w:rsidP="008A5B87">
            <w:r w:rsidRPr="0015114C">
              <w:rPr>
                <w:u w:val="single"/>
              </w:rPr>
              <w:lastRenderedPageBreak/>
              <w:t>Further reading</w:t>
            </w:r>
            <w:r>
              <w:t>:</w:t>
            </w:r>
          </w:p>
          <w:p w14:paraId="4AE59470" w14:textId="2FDE0594" w:rsidR="00B93F47" w:rsidRPr="00691774" w:rsidRDefault="00B151A0" w:rsidP="00B93F47">
            <w:pPr>
              <w:tabs>
                <w:tab w:val="left" w:pos="1100"/>
              </w:tabs>
              <w:rPr>
                <w:rFonts w:ascii="Calibri" w:hAnsi="Calibri"/>
              </w:rPr>
            </w:pPr>
            <w:sdt>
              <w:sdtPr>
                <w:rPr>
                  <w:rFonts w:ascii="Calibri" w:hAnsi="Calibri"/>
                </w:rPr>
                <w:id w:val="1933545296"/>
                <w:citation/>
              </w:sdtPr>
              <w:sdtContent>
                <w:r w:rsidR="00B93F47" w:rsidRPr="00691774">
                  <w:rPr>
                    <w:rFonts w:ascii="Calibri" w:hAnsi="Calibri"/>
                  </w:rPr>
                  <w:fldChar w:fldCharType="begin"/>
                </w:r>
                <w:r w:rsidR="00B93F47" w:rsidRPr="00691774">
                  <w:rPr>
                    <w:rFonts w:ascii="Calibri" w:hAnsi="Calibri"/>
                    <w:lang w:val="en-US"/>
                  </w:rPr>
                  <w:instrText xml:space="preserve"> CITATION Rac99 \l 1033 </w:instrText>
                </w:r>
                <w:r w:rsidR="00B93F47" w:rsidRPr="00691774">
                  <w:rPr>
                    <w:rFonts w:ascii="Calibri" w:hAnsi="Calibri"/>
                  </w:rPr>
                  <w:fldChar w:fldCharType="separate"/>
                </w:r>
                <w:r w:rsidR="00B93F47" w:rsidRPr="00691774">
                  <w:rPr>
                    <w:rFonts w:ascii="Calibri" w:hAnsi="Calibri"/>
                    <w:noProof/>
                    <w:lang w:val="en-US"/>
                  </w:rPr>
                  <w:t>(DuPlessis and Quartermain)</w:t>
                </w:r>
                <w:r w:rsidR="00B93F47" w:rsidRPr="00691774">
                  <w:rPr>
                    <w:rFonts w:ascii="Calibri" w:hAnsi="Calibri"/>
                  </w:rPr>
                  <w:fldChar w:fldCharType="end"/>
                </w:r>
              </w:sdtContent>
            </w:sdt>
            <w:r w:rsidR="00B93F47" w:rsidRPr="00691774">
              <w:rPr>
                <w:rFonts w:ascii="Calibri" w:hAnsi="Calibri"/>
              </w:rPr>
              <w:tab/>
            </w:r>
          </w:p>
          <w:p w14:paraId="647C773C" w14:textId="77777777" w:rsidR="00B93F47" w:rsidRPr="00691774" w:rsidRDefault="00B93F47" w:rsidP="008A5B87">
            <w:pPr>
              <w:rPr>
                <w:rFonts w:ascii="Calibri" w:hAnsi="Calibri"/>
              </w:rPr>
            </w:pPr>
          </w:p>
          <w:sdt>
            <w:sdtPr>
              <w:rPr>
                <w:rFonts w:ascii="Calibri" w:hAnsi="Calibri"/>
                <w:sz w:val="22"/>
                <w:szCs w:val="22"/>
              </w:rPr>
              <w:alias w:val="Further reading"/>
              <w:tag w:val="furtherReading"/>
              <w:id w:val="-1516217107"/>
            </w:sdtPr>
            <w:sdtEndPr>
              <w:rPr>
                <w:rFonts w:ascii="Cambria" w:hAnsi="Cambria"/>
                <w:sz w:val="20"/>
                <w:szCs w:val="20"/>
              </w:rPr>
            </w:sdtEndPr>
            <w:sdtContent>
              <w:p w14:paraId="6B7019E9" w14:textId="2021A132" w:rsidR="00610500" w:rsidRPr="00691774" w:rsidRDefault="00B151A0" w:rsidP="00610500">
                <w:pPr>
                  <w:pStyle w:val="normal0"/>
                  <w:ind w:left="720" w:hanging="719"/>
                  <w:jc w:val="both"/>
                  <w:rPr>
                    <w:rFonts w:ascii="Calibri" w:eastAsia="Times New Roman" w:hAnsi="Calibri" w:cs="Times New Roman"/>
                    <w:sz w:val="22"/>
                    <w:szCs w:val="22"/>
                  </w:rPr>
                </w:pPr>
                <w:sdt>
                  <w:sdtPr>
                    <w:rPr>
                      <w:rFonts w:ascii="Calibri" w:hAnsi="Calibri"/>
                      <w:sz w:val="22"/>
                      <w:szCs w:val="22"/>
                    </w:rPr>
                    <w:id w:val="569005762"/>
                    <w:citation/>
                  </w:sdtPr>
                  <w:sdtContent>
                    <w:r w:rsidR="00B93F47" w:rsidRPr="00691774">
                      <w:rPr>
                        <w:rFonts w:ascii="Calibri" w:hAnsi="Calibri"/>
                        <w:sz w:val="22"/>
                        <w:szCs w:val="22"/>
                      </w:rPr>
                      <w:fldChar w:fldCharType="begin"/>
                    </w:r>
                    <w:r w:rsidR="00B93F47" w:rsidRPr="00691774">
                      <w:rPr>
                        <w:rFonts w:ascii="Calibri" w:hAnsi="Calibri"/>
                        <w:sz w:val="22"/>
                        <w:szCs w:val="22"/>
                      </w:rPr>
                      <w:instrText xml:space="preserve"> CITATION Ste01 \l 1033 </w:instrText>
                    </w:r>
                    <w:r w:rsidR="00B93F47" w:rsidRPr="00691774">
                      <w:rPr>
                        <w:rFonts w:ascii="Calibri" w:hAnsi="Calibri"/>
                        <w:sz w:val="22"/>
                        <w:szCs w:val="22"/>
                      </w:rPr>
                      <w:fldChar w:fldCharType="separate"/>
                    </w:r>
                    <w:r w:rsidR="00B93F47" w:rsidRPr="00691774">
                      <w:rPr>
                        <w:rFonts w:ascii="Calibri" w:hAnsi="Calibri"/>
                        <w:noProof/>
                        <w:sz w:val="22"/>
                        <w:szCs w:val="22"/>
                      </w:rPr>
                      <w:t xml:space="preserve"> (Fredman)</w:t>
                    </w:r>
                    <w:r w:rsidR="00B93F47" w:rsidRPr="00691774">
                      <w:rPr>
                        <w:rFonts w:ascii="Calibri" w:hAnsi="Calibri"/>
                        <w:sz w:val="22"/>
                        <w:szCs w:val="22"/>
                      </w:rPr>
                      <w:fldChar w:fldCharType="end"/>
                    </w:r>
                  </w:sdtContent>
                </w:sdt>
              </w:p>
              <w:p w14:paraId="469EEDF0" w14:textId="77777777" w:rsidR="00610500" w:rsidRPr="00691774" w:rsidRDefault="00610500" w:rsidP="00610500">
                <w:pPr>
                  <w:pStyle w:val="normal0"/>
                  <w:ind w:left="720" w:hanging="719"/>
                  <w:jc w:val="both"/>
                  <w:rPr>
                    <w:rFonts w:ascii="Calibri" w:hAnsi="Calibri"/>
                    <w:sz w:val="22"/>
                    <w:szCs w:val="22"/>
                  </w:rPr>
                </w:pPr>
              </w:p>
              <w:p w14:paraId="66C5E260" w14:textId="1F87F869" w:rsidR="003235A7" w:rsidRDefault="00B151A0" w:rsidP="00B93F47">
                <w:pPr>
                  <w:pStyle w:val="normal0"/>
                  <w:ind w:left="720" w:hanging="719"/>
                  <w:jc w:val="both"/>
                </w:pPr>
                <w:sdt>
                  <w:sdtPr>
                    <w:rPr>
                      <w:rFonts w:ascii="Calibri" w:hAnsi="Calibri"/>
                      <w:sz w:val="22"/>
                      <w:szCs w:val="22"/>
                    </w:rPr>
                    <w:id w:val="-536344135"/>
                    <w:citation/>
                  </w:sdtPr>
                  <w:sdtContent>
                    <w:r w:rsidR="00B93F47" w:rsidRPr="00691774">
                      <w:rPr>
                        <w:rFonts w:ascii="Calibri" w:hAnsi="Calibri"/>
                        <w:sz w:val="22"/>
                        <w:szCs w:val="22"/>
                      </w:rPr>
                      <w:fldChar w:fldCharType="begin"/>
                    </w:r>
                    <w:r w:rsidR="00B93F47" w:rsidRPr="00691774">
                      <w:rPr>
                        <w:rFonts w:ascii="Calibri" w:eastAsia="Times New Roman" w:hAnsi="Calibri" w:cs="Times New Roman"/>
                        <w:sz w:val="22"/>
                        <w:szCs w:val="22"/>
                      </w:rPr>
                      <w:instrText xml:space="preserve"> CITATION Mar071 \l 1033 </w:instrText>
                    </w:r>
                    <w:r w:rsidR="00B93F47" w:rsidRPr="00691774">
                      <w:rPr>
                        <w:rFonts w:ascii="Calibri" w:hAnsi="Calibri"/>
                        <w:sz w:val="22"/>
                        <w:szCs w:val="22"/>
                      </w:rPr>
                      <w:fldChar w:fldCharType="separate"/>
                    </w:r>
                    <w:r w:rsidR="00B93F47" w:rsidRPr="00691774">
                      <w:rPr>
                        <w:rFonts w:ascii="Calibri" w:eastAsia="Times New Roman" w:hAnsi="Calibri" w:cs="Times New Roman"/>
                        <w:noProof/>
                        <w:sz w:val="22"/>
                        <w:szCs w:val="22"/>
                      </w:rPr>
                      <w:t>(Scroggins)</w:t>
                    </w:r>
                    <w:r w:rsidR="00B93F47" w:rsidRPr="00691774">
                      <w:rPr>
                        <w:rFonts w:ascii="Calibri" w:hAnsi="Calibri"/>
                        <w:sz w:val="22"/>
                        <w:szCs w:val="22"/>
                      </w:rPr>
                      <w:fldChar w:fldCharType="end"/>
                    </w:r>
                  </w:sdtContent>
                </w:sdt>
              </w:p>
            </w:sdtContent>
          </w:sdt>
        </w:tc>
      </w:tr>
    </w:tbl>
    <w:p w14:paraId="6977B6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D1D73" w14:textId="77777777" w:rsidR="00552A75" w:rsidRDefault="00552A75" w:rsidP="007A0D55">
      <w:pPr>
        <w:spacing w:after="0" w:line="240" w:lineRule="auto"/>
      </w:pPr>
      <w:r>
        <w:separator/>
      </w:r>
    </w:p>
  </w:endnote>
  <w:endnote w:type="continuationSeparator" w:id="0">
    <w:p w14:paraId="6D6E222B" w14:textId="77777777" w:rsidR="00552A75" w:rsidRDefault="00552A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7EF86" w14:textId="77777777" w:rsidR="00552A75" w:rsidRDefault="00552A75" w:rsidP="007A0D55">
      <w:pPr>
        <w:spacing w:after="0" w:line="240" w:lineRule="auto"/>
      </w:pPr>
      <w:r>
        <w:separator/>
      </w:r>
    </w:p>
  </w:footnote>
  <w:footnote w:type="continuationSeparator" w:id="0">
    <w:p w14:paraId="7A9F3A36" w14:textId="77777777" w:rsidR="00552A75" w:rsidRDefault="00552A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E4710" w14:textId="77777777" w:rsidR="00552A75" w:rsidRDefault="00552A7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9B915AB" w14:textId="77777777" w:rsidR="00552A75" w:rsidRDefault="00552A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00"/>
    <w:rsid w:val="00032559"/>
    <w:rsid w:val="00052040"/>
    <w:rsid w:val="00072BE2"/>
    <w:rsid w:val="000B25AE"/>
    <w:rsid w:val="000B55AB"/>
    <w:rsid w:val="000D24DC"/>
    <w:rsid w:val="00101B2E"/>
    <w:rsid w:val="00116FA0"/>
    <w:rsid w:val="0015114C"/>
    <w:rsid w:val="001A21F3"/>
    <w:rsid w:val="001A2537"/>
    <w:rsid w:val="001A6A06"/>
    <w:rsid w:val="001E327C"/>
    <w:rsid w:val="00210C03"/>
    <w:rsid w:val="002162E2"/>
    <w:rsid w:val="00225C5A"/>
    <w:rsid w:val="00230B10"/>
    <w:rsid w:val="00234353"/>
    <w:rsid w:val="00244BB0"/>
    <w:rsid w:val="002A0A0D"/>
    <w:rsid w:val="002B0B37"/>
    <w:rsid w:val="00301D83"/>
    <w:rsid w:val="0030662D"/>
    <w:rsid w:val="003235A7"/>
    <w:rsid w:val="00331FD4"/>
    <w:rsid w:val="003677B6"/>
    <w:rsid w:val="003D3579"/>
    <w:rsid w:val="003E2795"/>
    <w:rsid w:val="003F0D73"/>
    <w:rsid w:val="00462DBE"/>
    <w:rsid w:val="00464699"/>
    <w:rsid w:val="00483379"/>
    <w:rsid w:val="00487BC5"/>
    <w:rsid w:val="00496888"/>
    <w:rsid w:val="004A7476"/>
    <w:rsid w:val="004E5896"/>
    <w:rsid w:val="00513EE6"/>
    <w:rsid w:val="00534F8F"/>
    <w:rsid w:val="00552A75"/>
    <w:rsid w:val="005541F1"/>
    <w:rsid w:val="0057206B"/>
    <w:rsid w:val="00577CB0"/>
    <w:rsid w:val="00590035"/>
    <w:rsid w:val="005B177E"/>
    <w:rsid w:val="005B3921"/>
    <w:rsid w:val="005E3164"/>
    <w:rsid w:val="005F26D7"/>
    <w:rsid w:val="005F5450"/>
    <w:rsid w:val="005F7F49"/>
    <w:rsid w:val="00610500"/>
    <w:rsid w:val="00691774"/>
    <w:rsid w:val="006D0412"/>
    <w:rsid w:val="006F354E"/>
    <w:rsid w:val="0071292B"/>
    <w:rsid w:val="007411B9"/>
    <w:rsid w:val="007554C0"/>
    <w:rsid w:val="00780D95"/>
    <w:rsid w:val="00780DC7"/>
    <w:rsid w:val="007A0D55"/>
    <w:rsid w:val="007B3377"/>
    <w:rsid w:val="007B732E"/>
    <w:rsid w:val="007E5F44"/>
    <w:rsid w:val="00821DE3"/>
    <w:rsid w:val="00846CE1"/>
    <w:rsid w:val="00895EEE"/>
    <w:rsid w:val="008A5B87"/>
    <w:rsid w:val="008C08ED"/>
    <w:rsid w:val="00922950"/>
    <w:rsid w:val="00964620"/>
    <w:rsid w:val="00973748"/>
    <w:rsid w:val="009A7264"/>
    <w:rsid w:val="009D1606"/>
    <w:rsid w:val="009E18A1"/>
    <w:rsid w:val="009E73D7"/>
    <w:rsid w:val="00A27D2C"/>
    <w:rsid w:val="00A76FD9"/>
    <w:rsid w:val="00AB436D"/>
    <w:rsid w:val="00AD2F24"/>
    <w:rsid w:val="00AD4844"/>
    <w:rsid w:val="00B151A0"/>
    <w:rsid w:val="00B219AE"/>
    <w:rsid w:val="00B33145"/>
    <w:rsid w:val="00B574C9"/>
    <w:rsid w:val="00B93F47"/>
    <w:rsid w:val="00BC39C9"/>
    <w:rsid w:val="00BE40A5"/>
    <w:rsid w:val="00BE5BF7"/>
    <w:rsid w:val="00BF40E1"/>
    <w:rsid w:val="00C27FAB"/>
    <w:rsid w:val="00C358D4"/>
    <w:rsid w:val="00C6296B"/>
    <w:rsid w:val="00CB6A47"/>
    <w:rsid w:val="00CC586D"/>
    <w:rsid w:val="00CF1542"/>
    <w:rsid w:val="00CF3EC5"/>
    <w:rsid w:val="00D536A7"/>
    <w:rsid w:val="00D656DA"/>
    <w:rsid w:val="00D77221"/>
    <w:rsid w:val="00D83300"/>
    <w:rsid w:val="00DC14F2"/>
    <w:rsid w:val="00DC6919"/>
    <w:rsid w:val="00DC6B48"/>
    <w:rsid w:val="00DF01B0"/>
    <w:rsid w:val="00E85A05"/>
    <w:rsid w:val="00E95829"/>
    <w:rsid w:val="00EA3858"/>
    <w:rsid w:val="00EA606C"/>
    <w:rsid w:val="00EB0C8C"/>
    <w:rsid w:val="00EB51FD"/>
    <w:rsid w:val="00EB77DB"/>
    <w:rsid w:val="00ED139F"/>
    <w:rsid w:val="00EF74F7"/>
    <w:rsid w:val="00F36937"/>
    <w:rsid w:val="00F44DEF"/>
    <w:rsid w:val="00F60F53"/>
    <w:rsid w:val="00FA1925"/>
    <w:rsid w:val="00FB11DE"/>
    <w:rsid w:val="00FB589A"/>
    <w:rsid w:val="00FB7317"/>
    <w:rsid w:val="00FC57B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6A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 w:type="character" w:styleId="CommentReference">
    <w:name w:val="annotation reference"/>
    <w:basedOn w:val="DefaultParagraphFont"/>
    <w:uiPriority w:val="99"/>
    <w:semiHidden/>
    <w:rsid w:val="007554C0"/>
    <w:rPr>
      <w:sz w:val="18"/>
      <w:szCs w:val="18"/>
    </w:rPr>
  </w:style>
  <w:style w:type="paragraph" w:styleId="CommentText">
    <w:name w:val="annotation text"/>
    <w:basedOn w:val="Normal"/>
    <w:link w:val="CommentTextChar"/>
    <w:uiPriority w:val="99"/>
    <w:semiHidden/>
    <w:rsid w:val="007554C0"/>
    <w:pPr>
      <w:spacing w:line="240" w:lineRule="auto"/>
    </w:pPr>
    <w:rPr>
      <w:sz w:val="24"/>
      <w:szCs w:val="24"/>
    </w:rPr>
  </w:style>
  <w:style w:type="character" w:customStyle="1" w:styleId="CommentTextChar">
    <w:name w:val="Comment Text Char"/>
    <w:basedOn w:val="DefaultParagraphFont"/>
    <w:link w:val="CommentText"/>
    <w:uiPriority w:val="99"/>
    <w:semiHidden/>
    <w:rsid w:val="007554C0"/>
    <w:rPr>
      <w:sz w:val="24"/>
      <w:szCs w:val="24"/>
    </w:rPr>
  </w:style>
  <w:style w:type="paragraph" w:styleId="CommentSubject">
    <w:name w:val="annotation subject"/>
    <w:basedOn w:val="CommentText"/>
    <w:next w:val="CommentText"/>
    <w:link w:val="CommentSubjectChar"/>
    <w:uiPriority w:val="99"/>
    <w:semiHidden/>
    <w:rsid w:val="007554C0"/>
    <w:rPr>
      <w:b/>
      <w:bCs/>
      <w:sz w:val="20"/>
      <w:szCs w:val="20"/>
    </w:rPr>
  </w:style>
  <w:style w:type="character" w:customStyle="1" w:styleId="CommentSubjectChar">
    <w:name w:val="Comment Subject Char"/>
    <w:basedOn w:val="CommentTextChar"/>
    <w:link w:val="CommentSubject"/>
    <w:uiPriority w:val="99"/>
    <w:semiHidden/>
    <w:rsid w:val="007554C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05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500"/>
    <w:rPr>
      <w:rFonts w:ascii="Lucida Grande" w:hAnsi="Lucida Grande" w:cs="Lucida Grande"/>
      <w:sz w:val="18"/>
      <w:szCs w:val="18"/>
    </w:rPr>
  </w:style>
  <w:style w:type="paragraph" w:customStyle="1" w:styleId="normal0">
    <w:name w:val="normal"/>
    <w:rsid w:val="00610500"/>
    <w:pPr>
      <w:spacing w:after="0" w:line="240" w:lineRule="auto"/>
    </w:pPr>
    <w:rPr>
      <w:rFonts w:ascii="Cambria" w:eastAsia="Cambria" w:hAnsi="Cambria" w:cs="Cambria"/>
      <w:color w:val="000000"/>
      <w:sz w:val="20"/>
      <w:szCs w:val="20"/>
      <w:lang w:val="en-US"/>
    </w:rPr>
  </w:style>
  <w:style w:type="character" w:styleId="CommentReference">
    <w:name w:val="annotation reference"/>
    <w:basedOn w:val="DefaultParagraphFont"/>
    <w:uiPriority w:val="99"/>
    <w:semiHidden/>
    <w:rsid w:val="007554C0"/>
    <w:rPr>
      <w:sz w:val="18"/>
      <w:szCs w:val="18"/>
    </w:rPr>
  </w:style>
  <w:style w:type="paragraph" w:styleId="CommentText">
    <w:name w:val="annotation text"/>
    <w:basedOn w:val="Normal"/>
    <w:link w:val="CommentTextChar"/>
    <w:uiPriority w:val="99"/>
    <w:semiHidden/>
    <w:rsid w:val="007554C0"/>
    <w:pPr>
      <w:spacing w:line="240" w:lineRule="auto"/>
    </w:pPr>
    <w:rPr>
      <w:sz w:val="24"/>
      <w:szCs w:val="24"/>
    </w:rPr>
  </w:style>
  <w:style w:type="character" w:customStyle="1" w:styleId="CommentTextChar">
    <w:name w:val="Comment Text Char"/>
    <w:basedOn w:val="DefaultParagraphFont"/>
    <w:link w:val="CommentText"/>
    <w:uiPriority w:val="99"/>
    <w:semiHidden/>
    <w:rsid w:val="007554C0"/>
    <w:rPr>
      <w:sz w:val="24"/>
      <w:szCs w:val="24"/>
    </w:rPr>
  </w:style>
  <w:style w:type="paragraph" w:styleId="CommentSubject">
    <w:name w:val="annotation subject"/>
    <w:basedOn w:val="CommentText"/>
    <w:next w:val="CommentText"/>
    <w:link w:val="CommentSubjectChar"/>
    <w:uiPriority w:val="99"/>
    <w:semiHidden/>
    <w:rsid w:val="007554C0"/>
    <w:rPr>
      <w:b/>
      <w:bCs/>
      <w:sz w:val="20"/>
      <w:szCs w:val="20"/>
    </w:rPr>
  </w:style>
  <w:style w:type="character" w:customStyle="1" w:styleId="CommentSubjectChar">
    <w:name w:val="Comment Subject Char"/>
    <w:basedOn w:val="CommentTextChar"/>
    <w:link w:val="CommentSubject"/>
    <w:uiPriority w:val="99"/>
    <w:semiHidden/>
    <w:rsid w:val="007554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DDEFEBB54004A9CA9E98863B4C228"/>
        <w:category>
          <w:name w:val="General"/>
          <w:gallery w:val="placeholder"/>
        </w:category>
        <w:types>
          <w:type w:val="bbPlcHdr"/>
        </w:types>
        <w:behaviors>
          <w:behavior w:val="content"/>
        </w:behaviors>
        <w:guid w:val="{F35E564C-3403-0C4A-AA8D-AB6C78765127}"/>
      </w:docPartPr>
      <w:docPartBody>
        <w:p w:rsidR="001F5D31" w:rsidRDefault="001F5D31">
          <w:pPr>
            <w:pStyle w:val="A9DDDEFEBB54004A9CA9E98863B4C228"/>
          </w:pPr>
          <w:r w:rsidRPr="00CC586D">
            <w:rPr>
              <w:rStyle w:val="PlaceholderText"/>
              <w:b/>
              <w:color w:val="FFFFFF" w:themeColor="background1"/>
            </w:rPr>
            <w:t>[Salutation]</w:t>
          </w:r>
        </w:p>
      </w:docPartBody>
    </w:docPart>
    <w:docPart>
      <w:docPartPr>
        <w:name w:val="4855CA95EC1A524CB61ED19BEF63260C"/>
        <w:category>
          <w:name w:val="General"/>
          <w:gallery w:val="placeholder"/>
        </w:category>
        <w:types>
          <w:type w:val="bbPlcHdr"/>
        </w:types>
        <w:behaviors>
          <w:behavior w:val="content"/>
        </w:behaviors>
        <w:guid w:val="{48BC4E51-ED71-3144-B842-0B3A6EE421E3}"/>
      </w:docPartPr>
      <w:docPartBody>
        <w:p w:rsidR="001F5D31" w:rsidRDefault="001F5D31">
          <w:pPr>
            <w:pStyle w:val="4855CA95EC1A524CB61ED19BEF63260C"/>
          </w:pPr>
          <w:r>
            <w:rPr>
              <w:rStyle w:val="PlaceholderText"/>
            </w:rPr>
            <w:t>[First name]</w:t>
          </w:r>
        </w:p>
      </w:docPartBody>
    </w:docPart>
    <w:docPart>
      <w:docPartPr>
        <w:name w:val="BAF79B7CFB84FF438890A4361832BFF4"/>
        <w:category>
          <w:name w:val="General"/>
          <w:gallery w:val="placeholder"/>
        </w:category>
        <w:types>
          <w:type w:val="bbPlcHdr"/>
        </w:types>
        <w:behaviors>
          <w:behavior w:val="content"/>
        </w:behaviors>
        <w:guid w:val="{2624E316-9192-024D-9DF7-663A2571D127}"/>
      </w:docPartPr>
      <w:docPartBody>
        <w:p w:rsidR="001F5D31" w:rsidRDefault="001F5D31">
          <w:pPr>
            <w:pStyle w:val="BAF79B7CFB84FF438890A4361832BFF4"/>
          </w:pPr>
          <w:r>
            <w:rPr>
              <w:rStyle w:val="PlaceholderText"/>
            </w:rPr>
            <w:t>[Middle name]</w:t>
          </w:r>
        </w:p>
      </w:docPartBody>
    </w:docPart>
    <w:docPart>
      <w:docPartPr>
        <w:name w:val="4B394976B997CC40B3ED50034B22EE31"/>
        <w:category>
          <w:name w:val="General"/>
          <w:gallery w:val="placeholder"/>
        </w:category>
        <w:types>
          <w:type w:val="bbPlcHdr"/>
        </w:types>
        <w:behaviors>
          <w:behavior w:val="content"/>
        </w:behaviors>
        <w:guid w:val="{DCB71BC2-DC29-4A40-8BEC-A124DA9733D4}"/>
      </w:docPartPr>
      <w:docPartBody>
        <w:p w:rsidR="001F5D31" w:rsidRDefault="001F5D31">
          <w:pPr>
            <w:pStyle w:val="4B394976B997CC40B3ED50034B22EE31"/>
          </w:pPr>
          <w:r>
            <w:rPr>
              <w:rStyle w:val="PlaceholderText"/>
            </w:rPr>
            <w:t>[Last name]</w:t>
          </w:r>
        </w:p>
      </w:docPartBody>
    </w:docPart>
    <w:docPart>
      <w:docPartPr>
        <w:name w:val="6B16577DE27ACA43BBA1E666B2EE779E"/>
        <w:category>
          <w:name w:val="General"/>
          <w:gallery w:val="placeholder"/>
        </w:category>
        <w:types>
          <w:type w:val="bbPlcHdr"/>
        </w:types>
        <w:behaviors>
          <w:behavior w:val="content"/>
        </w:behaviors>
        <w:guid w:val="{FC7AF3C2-B6C9-7D47-BF37-335D6A1B3FC4}"/>
      </w:docPartPr>
      <w:docPartBody>
        <w:p w:rsidR="001F5D31" w:rsidRDefault="001F5D31">
          <w:pPr>
            <w:pStyle w:val="6B16577DE27ACA43BBA1E666B2EE779E"/>
          </w:pPr>
          <w:r>
            <w:rPr>
              <w:rStyle w:val="PlaceholderText"/>
            </w:rPr>
            <w:t>[Enter your biography]</w:t>
          </w:r>
        </w:p>
      </w:docPartBody>
    </w:docPart>
    <w:docPart>
      <w:docPartPr>
        <w:name w:val="9460AB5E89371C4491C5745EB169FF07"/>
        <w:category>
          <w:name w:val="General"/>
          <w:gallery w:val="placeholder"/>
        </w:category>
        <w:types>
          <w:type w:val="bbPlcHdr"/>
        </w:types>
        <w:behaviors>
          <w:behavior w:val="content"/>
        </w:behaviors>
        <w:guid w:val="{06DBEA13-6845-3E4B-8636-9C45B62533D0}"/>
      </w:docPartPr>
      <w:docPartBody>
        <w:p w:rsidR="001F5D31" w:rsidRDefault="001F5D31">
          <w:pPr>
            <w:pStyle w:val="9460AB5E89371C4491C5745EB169FF07"/>
          </w:pPr>
          <w:r>
            <w:rPr>
              <w:rStyle w:val="PlaceholderText"/>
            </w:rPr>
            <w:t>[Enter the institution with which you are affiliated]</w:t>
          </w:r>
        </w:p>
      </w:docPartBody>
    </w:docPart>
    <w:docPart>
      <w:docPartPr>
        <w:name w:val="EDA5E3B8831AFB4F8214750825DE8D74"/>
        <w:category>
          <w:name w:val="General"/>
          <w:gallery w:val="placeholder"/>
        </w:category>
        <w:types>
          <w:type w:val="bbPlcHdr"/>
        </w:types>
        <w:behaviors>
          <w:behavior w:val="content"/>
        </w:behaviors>
        <w:guid w:val="{B698F4F6-E1AE-3045-B2EA-2D6CE89FE579}"/>
      </w:docPartPr>
      <w:docPartBody>
        <w:p w:rsidR="001F5D31" w:rsidRDefault="001F5D31">
          <w:pPr>
            <w:pStyle w:val="EDA5E3B8831AFB4F8214750825DE8D74"/>
          </w:pPr>
          <w:r w:rsidRPr="00EF74F7">
            <w:rPr>
              <w:b/>
              <w:color w:val="808080" w:themeColor="background1" w:themeShade="80"/>
            </w:rPr>
            <w:t>[Enter the headword for your article]</w:t>
          </w:r>
        </w:p>
      </w:docPartBody>
    </w:docPart>
    <w:docPart>
      <w:docPartPr>
        <w:name w:val="00AEE79FA90DEE4A9C518B0F30CB59DC"/>
        <w:category>
          <w:name w:val="General"/>
          <w:gallery w:val="placeholder"/>
        </w:category>
        <w:types>
          <w:type w:val="bbPlcHdr"/>
        </w:types>
        <w:behaviors>
          <w:behavior w:val="content"/>
        </w:behaviors>
        <w:guid w:val="{24FBCE19-BB8A-AF4D-A64C-0F21BB3188ED}"/>
      </w:docPartPr>
      <w:docPartBody>
        <w:p w:rsidR="001F5D31" w:rsidRDefault="001F5D31">
          <w:pPr>
            <w:pStyle w:val="00AEE79FA90DEE4A9C518B0F30CB59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DD7E501D507AA4E801B7D7BE446C5BB"/>
        <w:category>
          <w:name w:val="General"/>
          <w:gallery w:val="placeholder"/>
        </w:category>
        <w:types>
          <w:type w:val="bbPlcHdr"/>
        </w:types>
        <w:behaviors>
          <w:behavior w:val="content"/>
        </w:behaviors>
        <w:guid w:val="{B9EF8071-D051-394A-BDCD-3E5B98325220}"/>
      </w:docPartPr>
      <w:docPartBody>
        <w:p w:rsidR="001F5D31" w:rsidRDefault="001F5D31">
          <w:pPr>
            <w:pStyle w:val="BDD7E501D507AA4E801B7D7BE446C5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BAF7D41E14DA4AB0A1AF04DA3D5B21"/>
        <w:category>
          <w:name w:val="General"/>
          <w:gallery w:val="placeholder"/>
        </w:category>
        <w:types>
          <w:type w:val="bbPlcHdr"/>
        </w:types>
        <w:behaviors>
          <w:behavior w:val="content"/>
        </w:behaviors>
        <w:guid w:val="{20BC5C96-50E9-324B-B2A6-D7CCAA1677B7}"/>
      </w:docPartPr>
      <w:docPartBody>
        <w:p w:rsidR="001F5D31" w:rsidRDefault="001F5D31">
          <w:pPr>
            <w:pStyle w:val="12BAF7D41E14DA4AB0A1AF04DA3D5B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31"/>
    <w:rsid w:val="001F5D31"/>
    <w:rsid w:val="00D053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DDDEFEBB54004A9CA9E98863B4C228">
    <w:name w:val="A9DDDEFEBB54004A9CA9E98863B4C228"/>
  </w:style>
  <w:style w:type="paragraph" w:customStyle="1" w:styleId="4855CA95EC1A524CB61ED19BEF63260C">
    <w:name w:val="4855CA95EC1A524CB61ED19BEF63260C"/>
  </w:style>
  <w:style w:type="paragraph" w:customStyle="1" w:styleId="BAF79B7CFB84FF438890A4361832BFF4">
    <w:name w:val="BAF79B7CFB84FF438890A4361832BFF4"/>
  </w:style>
  <w:style w:type="paragraph" w:customStyle="1" w:styleId="4B394976B997CC40B3ED50034B22EE31">
    <w:name w:val="4B394976B997CC40B3ED50034B22EE31"/>
  </w:style>
  <w:style w:type="paragraph" w:customStyle="1" w:styleId="6B16577DE27ACA43BBA1E666B2EE779E">
    <w:name w:val="6B16577DE27ACA43BBA1E666B2EE779E"/>
  </w:style>
  <w:style w:type="paragraph" w:customStyle="1" w:styleId="9460AB5E89371C4491C5745EB169FF07">
    <w:name w:val="9460AB5E89371C4491C5745EB169FF07"/>
  </w:style>
  <w:style w:type="paragraph" w:customStyle="1" w:styleId="EDA5E3B8831AFB4F8214750825DE8D74">
    <w:name w:val="EDA5E3B8831AFB4F8214750825DE8D74"/>
  </w:style>
  <w:style w:type="paragraph" w:customStyle="1" w:styleId="00AEE79FA90DEE4A9C518B0F30CB59DC">
    <w:name w:val="00AEE79FA90DEE4A9C518B0F30CB59DC"/>
  </w:style>
  <w:style w:type="paragraph" w:customStyle="1" w:styleId="BDD7E501D507AA4E801B7D7BE446C5BB">
    <w:name w:val="BDD7E501D507AA4E801B7D7BE446C5BB"/>
  </w:style>
  <w:style w:type="paragraph" w:customStyle="1" w:styleId="12BAF7D41E14DA4AB0A1AF04DA3D5B21">
    <w:name w:val="12BAF7D41E14DA4AB0A1AF04DA3D5B21"/>
  </w:style>
  <w:style w:type="paragraph" w:customStyle="1" w:styleId="C58EC089ACC2FE45ABA0D47C8B930F71">
    <w:name w:val="C58EC089ACC2FE45ABA0D47C8B930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Rac99</b:Tag>
    <b:SourceType>Book</b:SourceType>
    <b:Guid>{FEFED663-75EB-EF47-A5C8-F3C282C7EAE1}</b:Guid>
    <b:Title>The Objectivist Nexus: Essays in Cultural Poetics </b:Title>
    <b:City>Tuscaloosa</b:City>
    <b:Publisher>Alabama UP</b:Publisher>
    <b:Year>1999</b:Year>
    <b:Author>
      <b:Editor>
        <b:NameList>
          <b:Person>
            <b:Last>DuPlessis</b:Last>
            <b:First>Rachel</b:First>
            <b:Middle>Blau</b:Middle>
          </b:Person>
          <b:Person>
            <b:Last>Quartermain</b:Last>
            <b:First>Peter</b:First>
          </b:Person>
        </b:NameList>
      </b:Editor>
    </b:Author>
    <b:RefOrder>1</b:RefOrder>
  </b:Source>
  <b:Source>
    <b:Tag>Ste01</b:Tag>
    <b:SourceType>Book</b:SourceType>
    <b:Guid>{B67F47B3-60DD-A04D-8E16-1F79B22A766A}</b:Guid>
    <b:Author>
      <b:Author>
        <b:NameList>
          <b:Person>
            <b:Last>Fredman</b:Last>
            <b:First>Stephen</b:First>
          </b:Person>
        </b:NameList>
      </b:Author>
    </b:Author>
    <b:Title>A Menorah for Athena: Charles Rezikoff and the Jewish Dilemmas of Objectivist Poetry</b:Title>
    <b:City>Chicago</b:City>
    <b:Publisher>Chicago UP</b:Publisher>
    <b:Year>2001</b:Year>
    <b:RefOrder>2</b:RefOrder>
  </b:Source>
  <b:Source>
    <b:Tag>Mar071</b:Tag>
    <b:SourceType>Book</b:SourceType>
    <b:Guid>{91E17578-C434-B546-901C-8BD1CEB0F00E}</b:Guid>
    <b:Author>
      <b:Author>
        <b:NameList>
          <b:Person>
            <b:Last>Scroggins</b:Last>
            <b:First>Mark</b:First>
          </b:Person>
        </b:NameList>
      </b:Author>
    </b:Author>
    <b:Title>The Poem of a Life: A Biography of Louis Zukofsky </b:Title>
    <b:City>Berkeley</b:City>
    <b:Publisher>Shoemaker and Hoard</b:Publisher>
    <b:Year>2007</b:Year>
    <b:RefOrder>3</b:RefOrder>
  </b:Source>
</b:Sources>
</file>

<file path=customXml/itemProps1.xml><?xml version="1.0" encoding="utf-8"?>
<ds:datastoreItem xmlns:ds="http://schemas.openxmlformats.org/officeDocument/2006/customXml" ds:itemID="{77C11FAD-3977-674B-ACA6-D8E13D3E0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3</Pages>
  <Words>1412</Words>
  <Characters>8263</Characters>
  <Application>Microsoft Macintosh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32</cp:revision>
  <dcterms:created xsi:type="dcterms:W3CDTF">2014-08-04T16:01:00Z</dcterms:created>
  <dcterms:modified xsi:type="dcterms:W3CDTF">2014-11-04T18:38:00Z</dcterms:modified>
</cp:coreProperties>
</file>