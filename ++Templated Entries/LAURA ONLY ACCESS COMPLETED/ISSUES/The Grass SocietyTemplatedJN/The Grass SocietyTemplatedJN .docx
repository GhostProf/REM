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6A1F7CA" w14:textId="77777777" w:rsidTr="00922950">
        <w:tc>
          <w:tcPr>
            <w:tcW w:w="491" w:type="dxa"/>
            <w:vMerge w:val="restart"/>
            <w:shd w:val="clear" w:color="auto" w:fill="A6A6A6" w:themeFill="background1" w:themeFillShade="A6"/>
            <w:textDirection w:val="btLr"/>
          </w:tcPr>
          <w:p w14:paraId="7066D0F7" w14:textId="77777777" w:rsidR="00B574C9" w:rsidRPr="00CC586D" w:rsidRDefault="00B574C9" w:rsidP="00B564CF">
            <w:r w:rsidRPr="00CC586D">
              <w:t>About you</w:t>
            </w:r>
          </w:p>
        </w:tc>
        <w:sdt>
          <w:sdtPr>
            <w:alias w:val="Salutation"/>
            <w:tag w:val="salutation"/>
            <w:id w:val="-1659997262"/>
            <w:placeholder>
              <w:docPart w:val="A59C72A8FC2E4C4788341B8DEDE68ACB"/>
            </w:placeholder>
            <w:showingPlcHdr/>
            <w:dropDownList>
              <w:listItem w:displayText="Dr." w:value="Dr."/>
              <w:listItem w:displayText="Prof." w:value="Prof."/>
            </w:dropDownList>
          </w:sdtPr>
          <w:sdtContent>
            <w:tc>
              <w:tcPr>
                <w:tcW w:w="1259" w:type="dxa"/>
              </w:tcPr>
              <w:p w14:paraId="336B94AF" w14:textId="77777777" w:rsidR="00B574C9" w:rsidRPr="00CC586D" w:rsidRDefault="00B574C9" w:rsidP="00B564CF">
                <w:r w:rsidRPr="00CC586D">
                  <w:rPr>
                    <w:rStyle w:val="PlaceholderText"/>
                    <w:b/>
                    <w:color w:val="FFFFFF" w:themeColor="background1"/>
                  </w:rPr>
                  <w:t>[Salutation]</w:t>
                </w:r>
              </w:p>
            </w:tc>
          </w:sdtContent>
        </w:sdt>
        <w:sdt>
          <w:sdtPr>
            <w:alias w:val="First name"/>
            <w:tag w:val="authorFirstName"/>
            <w:id w:val="581645879"/>
            <w:placeholder>
              <w:docPart w:val="001FD4282EE05347A4113BBA7F1610CF"/>
            </w:placeholder>
            <w:text/>
          </w:sdtPr>
          <w:sdtContent>
            <w:tc>
              <w:tcPr>
                <w:tcW w:w="2073" w:type="dxa"/>
              </w:tcPr>
              <w:p w14:paraId="4133C847" w14:textId="77777777" w:rsidR="00B574C9" w:rsidRDefault="00B564CF" w:rsidP="00B564CF">
                <w:r>
                  <w:t>Belinda</w:t>
                </w:r>
              </w:p>
            </w:tc>
          </w:sdtContent>
        </w:sdt>
        <w:sdt>
          <w:sdtPr>
            <w:alias w:val="Middle name"/>
            <w:tag w:val="authorMiddleName"/>
            <w:id w:val="-2076034781"/>
            <w:placeholder>
              <w:docPart w:val="9B666F31C6E3E0468252923D439E8DB5"/>
            </w:placeholder>
            <w:showingPlcHdr/>
            <w:text/>
          </w:sdtPr>
          <w:sdtContent>
            <w:tc>
              <w:tcPr>
                <w:tcW w:w="2551" w:type="dxa"/>
              </w:tcPr>
              <w:p w14:paraId="7A97294D" w14:textId="77777777" w:rsidR="00B574C9" w:rsidRDefault="00B574C9" w:rsidP="00B564CF">
                <w:r>
                  <w:rPr>
                    <w:rStyle w:val="PlaceholderText"/>
                  </w:rPr>
                  <w:t>[Middle name]</w:t>
                </w:r>
              </w:p>
            </w:tc>
          </w:sdtContent>
        </w:sdt>
        <w:sdt>
          <w:sdtPr>
            <w:alias w:val="Last name"/>
            <w:tag w:val="authorLastName"/>
            <w:id w:val="-1088529830"/>
            <w:placeholder>
              <w:docPart w:val="15877B6E73D5714E9DAE6CCD150156F3"/>
            </w:placeholder>
            <w:text/>
          </w:sdtPr>
          <w:sdtContent>
            <w:tc>
              <w:tcPr>
                <w:tcW w:w="2642" w:type="dxa"/>
              </w:tcPr>
              <w:p w14:paraId="14186330" w14:textId="77777777" w:rsidR="00B574C9" w:rsidRDefault="00B564CF" w:rsidP="00B564CF">
                <w:r>
                  <w:t>Piggott</w:t>
                </w:r>
              </w:p>
            </w:tc>
          </w:sdtContent>
        </w:sdt>
      </w:tr>
      <w:tr w:rsidR="00B574C9" w14:paraId="6FE7E299" w14:textId="77777777" w:rsidTr="001A6A06">
        <w:trPr>
          <w:trHeight w:val="986"/>
        </w:trPr>
        <w:tc>
          <w:tcPr>
            <w:tcW w:w="491" w:type="dxa"/>
            <w:vMerge/>
            <w:shd w:val="clear" w:color="auto" w:fill="A6A6A6" w:themeFill="background1" w:themeFillShade="A6"/>
          </w:tcPr>
          <w:p w14:paraId="0EABC193" w14:textId="77777777" w:rsidR="00B574C9" w:rsidRPr="001A6A06" w:rsidRDefault="00B574C9" w:rsidP="00B564CF"/>
        </w:tc>
        <w:sdt>
          <w:sdtPr>
            <w:alias w:val="Biography"/>
            <w:tag w:val="authorBiography"/>
            <w:id w:val="938807824"/>
            <w:placeholder>
              <w:docPart w:val="ECA85048F06949458FC1704A35B160F5"/>
            </w:placeholder>
            <w:showingPlcHdr/>
          </w:sdtPr>
          <w:sdtContent>
            <w:tc>
              <w:tcPr>
                <w:tcW w:w="8525" w:type="dxa"/>
                <w:gridSpan w:val="4"/>
              </w:tcPr>
              <w:p w14:paraId="6E2DD8ED" w14:textId="77777777" w:rsidR="00B574C9" w:rsidRDefault="00B574C9" w:rsidP="00B564CF">
                <w:r>
                  <w:rPr>
                    <w:rStyle w:val="PlaceholderText"/>
                  </w:rPr>
                  <w:t>[Enter your biography]</w:t>
                </w:r>
              </w:p>
            </w:tc>
          </w:sdtContent>
        </w:sdt>
      </w:tr>
      <w:tr w:rsidR="00B574C9" w14:paraId="670BBB6C" w14:textId="77777777" w:rsidTr="001A6A06">
        <w:trPr>
          <w:trHeight w:val="986"/>
        </w:trPr>
        <w:tc>
          <w:tcPr>
            <w:tcW w:w="491" w:type="dxa"/>
            <w:vMerge/>
            <w:shd w:val="clear" w:color="auto" w:fill="A6A6A6" w:themeFill="background1" w:themeFillShade="A6"/>
          </w:tcPr>
          <w:p w14:paraId="2DECF401" w14:textId="77777777" w:rsidR="00B574C9" w:rsidRPr="001A6A06" w:rsidRDefault="00B574C9" w:rsidP="00B564CF"/>
        </w:tc>
        <w:sdt>
          <w:sdtPr>
            <w:alias w:val="Affiliation"/>
            <w:tag w:val="affiliation"/>
            <w:id w:val="2012937915"/>
            <w:placeholder>
              <w:docPart w:val="2ED7E13D8402504DACC5F65D1D8CFAC9"/>
            </w:placeholder>
            <w:showingPlcHdr/>
            <w:text/>
          </w:sdtPr>
          <w:sdtContent>
            <w:tc>
              <w:tcPr>
                <w:tcW w:w="8525" w:type="dxa"/>
                <w:gridSpan w:val="4"/>
              </w:tcPr>
              <w:p w14:paraId="76599DE8" w14:textId="77777777" w:rsidR="00B574C9" w:rsidRDefault="00B574C9" w:rsidP="00B564CF">
                <w:r>
                  <w:rPr>
                    <w:rStyle w:val="PlaceholderText"/>
                  </w:rPr>
                  <w:t>[Enter the institution with which you are affiliated]</w:t>
                </w:r>
              </w:p>
            </w:tc>
          </w:sdtContent>
        </w:sdt>
      </w:tr>
    </w:tbl>
    <w:p w14:paraId="48221F09" w14:textId="77777777" w:rsidR="003D3579" w:rsidRDefault="003D3579" w:rsidP="00B564CF"/>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0DA71F1" w14:textId="77777777" w:rsidTr="00244BB0">
        <w:tc>
          <w:tcPr>
            <w:tcW w:w="9016" w:type="dxa"/>
            <w:shd w:val="clear" w:color="auto" w:fill="A6A6A6" w:themeFill="background1" w:themeFillShade="A6"/>
            <w:tcMar>
              <w:top w:w="113" w:type="dxa"/>
              <w:bottom w:w="113" w:type="dxa"/>
            </w:tcMar>
          </w:tcPr>
          <w:p w14:paraId="600D7F53" w14:textId="77777777" w:rsidR="00244BB0" w:rsidRPr="00244BB0" w:rsidRDefault="00244BB0" w:rsidP="00B564CF">
            <w:r>
              <w:t>Your article</w:t>
            </w:r>
          </w:p>
        </w:tc>
      </w:tr>
      <w:tr w:rsidR="003F0D73" w14:paraId="7974F316" w14:textId="77777777" w:rsidTr="003F0D73">
        <w:tc>
          <w:tcPr>
            <w:tcW w:w="9016" w:type="dxa"/>
            <w:tcMar>
              <w:top w:w="113" w:type="dxa"/>
              <w:bottom w:w="113" w:type="dxa"/>
            </w:tcMar>
          </w:tcPr>
          <w:p w14:paraId="5751D569" w14:textId="77777777" w:rsidR="003F0D73" w:rsidRPr="00FB589A" w:rsidRDefault="00BA0B16" w:rsidP="001C4BA8">
            <w:sdt>
              <w:sdtPr>
                <w:alias w:val="Article headword"/>
                <w:tag w:val="articleHeadword"/>
                <w:id w:val="-361440020"/>
                <w:placeholder>
                  <w:docPart w:val="B41ADB2D6CE36942A3DFE09C1D435E39"/>
                </w:placeholder>
                <w:text/>
              </w:sdtPr>
              <w:sdtContent>
                <w:r w:rsidR="008E6285">
                  <w:t>The Grass Society [</w:t>
                </w:r>
                <w:r w:rsidR="00B564CF" w:rsidRPr="008E6402">
                  <w:rPr>
                    <w:rFonts w:eastAsiaTheme="minorEastAsia" w:hint="eastAsia"/>
                    <w:sz w:val="24"/>
                    <w:szCs w:val="24"/>
                    <w:lang w:val="en-CA" w:eastAsia="ja-JP"/>
                  </w:rPr>
                  <w:t>草草社</w:t>
                </w:r>
                <w:r w:rsidR="008E6285">
                  <w:rPr>
                    <w:rFonts w:eastAsiaTheme="minorEastAsia"/>
                    <w:sz w:val="24"/>
                    <w:szCs w:val="24"/>
                    <w:lang w:val="en-CA" w:eastAsia="ja-JP"/>
                  </w:rPr>
                  <w:t>]</w:t>
                </w:r>
              </w:sdtContent>
            </w:sdt>
          </w:p>
        </w:tc>
      </w:tr>
      <w:tr w:rsidR="00464699" w14:paraId="5A70CEB5" w14:textId="77777777" w:rsidTr="00B564CF">
        <w:sdt>
          <w:sdtPr>
            <w:alias w:val="Variant headwords"/>
            <w:tag w:val="variantHeadwords"/>
            <w:id w:val="173464402"/>
            <w:placeholder>
              <w:docPart w:val="CB7565EC5C12B74FBD14309DE9CE85AE"/>
            </w:placeholder>
          </w:sdtPr>
          <w:sdtContent>
            <w:tc>
              <w:tcPr>
                <w:tcW w:w="9016" w:type="dxa"/>
                <w:tcMar>
                  <w:top w:w="113" w:type="dxa"/>
                  <w:bottom w:w="113" w:type="dxa"/>
                </w:tcMar>
              </w:tcPr>
              <w:p w14:paraId="169E8569" w14:textId="77777777" w:rsidR="00464699" w:rsidRPr="001C4BA8" w:rsidRDefault="00B01403" w:rsidP="00B564CF">
                <w:pPr>
                  <w:rPr>
                    <w:lang w:val="en-CA"/>
                  </w:rPr>
                </w:pPr>
                <w:proofErr w:type="spellStart"/>
                <w:r>
                  <w:t>Caocaoshe</w:t>
                </w:r>
                <w:proofErr w:type="spellEnd"/>
              </w:p>
            </w:tc>
          </w:sdtContent>
        </w:sdt>
      </w:tr>
      <w:tr w:rsidR="00E85A05" w14:paraId="63E7F028" w14:textId="77777777" w:rsidTr="003F0D73">
        <w:sdt>
          <w:sdtPr>
            <w:alias w:val="Abstract"/>
            <w:tag w:val="abstract"/>
            <w:id w:val="-635871867"/>
            <w:placeholder>
              <w:docPart w:val="EB31066D29E36B40B0E6EF77C28583EB"/>
            </w:placeholder>
          </w:sdtPr>
          <w:sdtContent>
            <w:tc>
              <w:tcPr>
                <w:tcW w:w="9016" w:type="dxa"/>
                <w:tcMar>
                  <w:top w:w="113" w:type="dxa"/>
                  <w:bottom w:w="113" w:type="dxa"/>
                </w:tcMar>
              </w:tcPr>
              <w:p w14:paraId="34B6CD1F" w14:textId="0C827430" w:rsidR="00E85A05" w:rsidRDefault="004637D1" w:rsidP="00B564CF">
                <w:r>
                  <w:t xml:space="preserve">The Grass Society, or </w:t>
                </w:r>
                <w:proofErr w:type="spellStart"/>
                <w:r>
                  <w:t>Caocaoshe</w:t>
                </w:r>
                <w:proofErr w:type="spellEnd"/>
                <w:r>
                  <w:t xml:space="preserve">, was a formal group of ink painters founded </w:t>
                </w:r>
                <w:r w:rsidR="00BA0B16">
                  <w:t xml:space="preserve">in Shanghai in 1979. </w:t>
                </w:r>
                <w:proofErr w:type="spellStart"/>
                <w:r w:rsidR="00BA0B16">
                  <w:t>Qiu</w:t>
                </w:r>
                <w:proofErr w:type="spellEnd"/>
                <w:r w:rsidR="00BA0B16">
                  <w:t xml:space="preserve"> </w:t>
                </w:r>
                <w:proofErr w:type="spellStart"/>
                <w:r w:rsidR="00BA0B16">
                  <w:t>Deshu</w:t>
                </w:r>
                <w:proofErr w:type="spellEnd"/>
                <w:r w:rsidR="00BA0B16">
                  <w:t xml:space="preserve"> [</w:t>
                </w:r>
                <w:r w:rsidRPr="00FF5FED">
                  <w:rPr>
                    <w:rFonts w:ascii="SimSun" w:eastAsia="SimSun" w:hAnsi="SimSun" w:hint="eastAsia"/>
                  </w:rPr>
                  <w:t>仇德樹</w:t>
                </w:r>
                <w:r w:rsidR="00BA0B16">
                  <w:t>]</w:t>
                </w:r>
                <w:r>
                  <w:t xml:space="preserve"> </w:t>
                </w:r>
                <w:r w:rsidR="00BA0B16">
                  <w:t>(</w:t>
                </w:r>
                <w:r>
                  <w:t>1948</w:t>
                </w:r>
                <w:r w:rsidR="00BA0B16">
                  <w:t>-</w:t>
                </w:r>
                <w:r>
                  <w:t>-) founded the group and was its</w:t>
                </w:r>
                <w:r w:rsidR="00BA0B16">
                  <w:t xml:space="preserve"> youngest member. Chen Jialing [</w:t>
                </w:r>
                <w:r w:rsidRPr="00FF5FED">
                  <w:rPr>
                    <w:rFonts w:ascii="SimSun" w:eastAsia="SimSun" w:hAnsi="SimSun" w:hint="eastAsia"/>
                    <w:szCs w:val="19"/>
                    <w:bdr w:val="none" w:sz="0" w:space="0" w:color="auto" w:frame="1"/>
                    <w:shd w:val="clear" w:color="auto" w:fill="FFFFFF"/>
                  </w:rPr>
                  <w:t>陳家泠</w:t>
                </w:r>
                <w:r w:rsidR="00BA0B16">
                  <w:t>]</w:t>
                </w:r>
                <w:r>
                  <w:t xml:space="preserve"> </w:t>
                </w:r>
                <w:r w:rsidR="00BA0B16">
                  <w:t>(</w:t>
                </w:r>
                <w:r>
                  <w:t>1937</w:t>
                </w:r>
                <w:r w:rsidR="00BA0B16">
                  <w:t>-</w:t>
                </w:r>
                <w:r>
                  <w:t xml:space="preserve">-), once a teacher of </w:t>
                </w:r>
                <w:proofErr w:type="spellStart"/>
                <w:r>
                  <w:t>Qiu’s</w:t>
                </w:r>
                <w:proofErr w:type="spellEnd"/>
                <w:r>
                  <w:t xml:space="preserve">, was the group’s co-founder. From the 1950s to 1990s it was possible to practice art outside the Socialist system. The underground art movement included senior artists condemned by the Cultural Revolution and unofficial artists who had given up state employment. After Mao’s death in 1976, local arts administrators began exploring problematic exhibition themes with no political focus in mediums such as watercolours, considered unsuitable for Socialist Realist art. </w:t>
                </w:r>
                <w:proofErr w:type="spellStart"/>
                <w:r>
                  <w:t>Caocaoshe</w:t>
                </w:r>
                <w:proofErr w:type="spellEnd"/>
                <w:r>
                  <w:t xml:space="preserve"> emerged within this environment.</w:t>
                </w:r>
              </w:p>
            </w:tc>
          </w:sdtContent>
        </w:sdt>
      </w:tr>
      <w:tr w:rsidR="003F0D73" w14:paraId="0B6F56CB" w14:textId="77777777" w:rsidTr="003F0D73">
        <w:sdt>
          <w:sdtPr>
            <w:alias w:val="Article text"/>
            <w:tag w:val="articleText"/>
            <w:id w:val="634067588"/>
            <w:placeholder>
              <w:docPart w:val="983B5AC216919444B92E7281C20B13A9"/>
            </w:placeholder>
          </w:sdtPr>
          <w:sdtContent>
            <w:tc>
              <w:tcPr>
                <w:tcW w:w="9016" w:type="dxa"/>
                <w:tcMar>
                  <w:top w:w="113" w:type="dxa"/>
                  <w:bottom w:w="113" w:type="dxa"/>
                </w:tcMar>
              </w:tcPr>
              <w:sdt>
                <w:sdtPr>
                  <w:alias w:val="Abstract"/>
                  <w:tag w:val="abstract"/>
                  <w:id w:val="-1798138715"/>
                  <w:placeholder>
                    <w:docPart w:val="95CA33F62542E4479312BA8D59D7D048"/>
                  </w:placeholder>
                </w:sdtPr>
                <w:sdtContent>
                  <w:p w14:paraId="7D5FB2E0" w14:textId="6F50C745" w:rsidR="004637D1" w:rsidRDefault="00217B89" w:rsidP="00B564CF">
                    <w:r>
                      <w:t xml:space="preserve">The Grass Society, or </w:t>
                    </w:r>
                    <w:proofErr w:type="spellStart"/>
                    <w:r>
                      <w:t>Caocaoshe</w:t>
                    </w:r>
                    <w:proofErr w:type="spellEnd"/>
                    <w:r>
                      <w:t xml:space="preserve">, was a formal group of ink painters founded in Shanghai in 1979. </w:t>
                    </w:r>
                    <w:proofErr w:type="spellStart"/>
                    <w:r>
                      <w:t>Qiu</w:t>
                    </w:r>
                    <w:proofErr w:type="spellEnd"/>
                    <w:r>
                      <w:t xml:space="preserve"> </w:t>
                    </w:r>
                    <w:proofErr w:type="spellStart"/>
                    <w:r>
                      <w:t>Deshu</w:t>
                    </w:r>
                    <w:proofErr w:type="spellEnd"/>
                    <w:r>
                      <w:t xml:space="preserve"> [</w:t>
                    </w:r>
                    <w:proofErr w:type="spellStart"/>
                    <w:r w:rsidRPr="00FF5FED">
                      <w:rPr>
                        <w:rFonts w:ascii="SimSun" w:eastAsia="SimSun" w:hAnsi="SimSun" w:hint="eastAsia"/>
                      </w:rPr>
                      <w:t>仇德樹</w:t>
                    </w:r>
                    <w:proofErr w:type="spellEnd"/>
                    <w:r>
                      <w:t>] (1948--) founded the group and was its youngest member. Chen Jialing [</w:t>
                    </w:r>
                    <w:proofErr w:type="spellStart"/>
                    <w:r w:rsidRPr="00FF5FED">
                      <w:rPr>
                        <w:rFonts w:ascii="SimSun" w:eastAsia="SimSun" w:hAnsi="SimSun" w:hint="eastAsia"/>
                        <w:szCs w:val="19"/>
                        <w:bdr w:val="none" w:sz="0" w:space="0" w:color="auto" w:frame="1"/>
                        <w:shd w:val="clear" w:color="auto" w:fill="FFFFFF"/>
                      </w:rPr>
                      <w:t>陳家泠</w:t>
                    </w:r>
                    <w:proofErr w:type="spellEnd"/>
                    <w:r>
                      <w:t xml:space="preserve">] (1937--), once a teacher of </w:t>
                    </w:r>
                    <w:proofErr w:type="spellStart"/>
                    <w:r>
                      <w:t>Qiu’s</w:t>
                    </w:r>
                    <w:proofErr w:type="spellEnd"/>
                    <w:r>
                      <w:t xml:space="preserve">, was the group’s co-founder. From the 1950s to 1990s it was possible to practice art outside the Socialist system. The underground art movement included senior artists condemned by the Cultural Revolution and unofficial artists who had given up state employment. After Mao’s death in 1976, local arts administrators began exploring problematic exhibition themes with no political focus in mediums such as watercolours, considered unsuitable for Socialist Realist art. </w:t>
                    </w:r>
                    <w:proofErr w:type="spellStart"/>
                    <w:r>
                      <w:t>Caocaoshe</w:t>
                    </w:r>
                    <w:proofErr w:type="spellEnd"/>
                    <w:r>
                      <w:t xml:space="preserve"> emerged within this environment.</w:t>
                    </w:r>
                  </w:p>
                </w:sdtContent>
              </w:sdt>
              <w:p w14:paraId="60FE623C" w14:textId="77777777" w:rsidR="00217B89" w:rsidRDefault="00217B89" w:rsidP="00B564CF"/>
              <w:p w14:paraId="5B5E2E9D" w14:textId="06F2CF5D" w:rsidR="00B564CF" w:rsidRDefault="00B564CF" w:rsidP="00B564CF">
                <w:r>
                  <w:t>Originally called ‘Independent Artists Team</w:t>
                </w:r>
                <w:r w:rsidR="00217B89">
                  <w:t>,</w:t>
                </w:r>
                <w:r>
                  <w:t>’ they were advised to change the</w:t>
                </w:r>
                <w:r w:rsidR="001C4BA8">
                  <w:t>ir</w:t>
                </w:r>
                <w:r>
                  <w:t xml:space="preserve"> name as it suggested the ideals of the USA’s Declaration of Independence. </w:t>
                </w:r>
                <w:r w:rsidR="001C4BA8">
                  <w:t>Nonetheless</w:t>
                </w:r>
                <w:r>
                  <w:t xml:space="preserve">, artistic independence and individualism were </w:t>
                </w:r>
                <w:r w:rsidR="000125C8">
                  <w:t xml:space="preserve">the </w:t>
                </w:r>
                <w:r>
                  <w:t>overriding principles of their practice. Their manifest</w:t>
                </w:r>
                <w:r w:rsidR="000125C8">
                  <w:t xml:space="preserve">o described their aspirations: </w:t>
                </w:r>
                <w:r w:rsidR="00217B89">
                  <w:t xml:space="preserve">‘grass — </w:t>
                </w:r>
                <w:r>
                  <w:t>symbol of the strongest life force in nature… so widespread, so ordinary and resilient, yet it brin</w:t>
                </w:r>
                <w:r w:rsidR="00B01403">
                  <w:t>gs to the world year after year</w:t>
                </w:r>
                <w:r w:rsidR="00A7470C">
                  <w:t xml:space="preserve"> luxuriance and hope.’</w:t>
                </w:r>
                <w:r>
                  <w:t xml:space="preserve"> Members were committed to innovation within the medium of ink. Their use of painting as a vehicle of self-expression, in opposition to official art, connected with the id</w:t>
                </w:r>
                <w:r w:rsidR="00A7470C">
                  <w:t xml:space="preserve">eology of the Chinese literati. </w:t>
                </w:r>
                <w:r>
                  <w:t xml:space="preserve">Moving beyond imitation of both Chinese and Euro-American art, their experiments </w:t>
                </w:r>
                <w:r w:rsidR="000125C8">
                  <w:t>detached</w:t>
                </w:r>
                <w:r>
                  <w:t xml:space="preserve"> form from content and led to abstraction. </w:t>
                </w:r>
              </w:p>
              <w:p w14:paraId="472F24F6" w14:textId="77777777" w:rsidR="00B564CF" w:rsidRDefault="00B564CF" w:rsidP="00B564CF"/>
              <w:p w14:paraId="76A9C8BB" w14:textId="77777777" w:rsidR="00891F9C" w:rsidRDefault="000125C8" w:rsidP="00B564CF">
                <w:proofErr w:type="spellStart"/>
                <w:r>
                  <w:t>Qiu</w:t>
                </w:r>
                <w:proofErr w:type="spellEnd"/>
                <w:r>
                  <w:t xml:space="preserve"> </w:t>
                </w:r>
                <w:proofErr w:type="spellStart"/>
                <w:r>
                  <w:t>Deshu</w:t>
                </w:r>
                <w:proofErr w:type="spellEnd"/>
                <w:r>
                  <w:t xml:space="preserve"> learned</w:t>
                </w:r>
                <w:r w:rsidR="00B564CF">
                  <w:t xml:space="preserve"> to paint at</w:t>
                </w:r>
                <w:r>
                  <w:t xml:space="preserve"> the</w:t>
                </w:r>
                <w:r w:rsidR="00B564CF">
                  <w:t xml:space="preserve"> </w:t>
                </w:r>
                <w:proofErr w:type="spellStart"/>
                <w:r w:rsidR="00B564CF">
                  <w:t>Luw</w:t>
                </w:r>
                <w:r>
                  <w:t>an</w:t>
                </w:r>
                <w:proofErr w:type="spellEnd"/>
                <w:r>
                  <w:t xml:space="preserve"> District Children’s Palace.</w:t>
                </w:r>
                <w:r w:rsidR="00B564CF">
                  <w:t xml:space="preserve"> During the Cultural Revolution he </w:t>
                </w:r>
                <w:r>
                  <w:t>shovelled</w:t>
                </w:r>
                <w:r w:rsidR="00B564CF">
                  <w:t xml:space="preserve"> coal at factories and was an accomplished Red Guard painter with work shown regularly in Shanghai exhibitions. In 1977 he transferred to the </w:t>
                </w:r>
                <w:proofErr w:type="spellStart"/>
                <w:r w:rsidR="00B564CF">
                  <w:t>Luwan</w:t>
                </w:r>
                <w:proofErr w:type="spellEnd"/>
                <w:r w:rsidR="00B564CF">
                  <w:t xml:space="preserve"> District Cultural Centre to manage exhibition planning and implementation. His own work employed vivid colour with a tangible sense of movement to convey a sense of vibrancy and harmony.</w:t>
                </w:r>
              </w:p>
              <w:p w14:paraId="6A86A631" w14:textId="77777777" w:rsidR="00891F9C" w:rsidRDefault="00891F9C" w:rsidP="00B564CF"/>
              <w:p w14:paraId="4AA2942B" w14:textId="77777777" w:rsidR="00891F9C" w:rsidRPr="000A4CE0" w:rsidRDefault="000A4CE0" w:rsidP="00891F9C">
                <w:pPr>
                  <w:keepNext/>
                </w:pPr>
                <w:r>
                  <w:lastRenderedPageBreak/>
                  <w:t>[</w:t>
                </w:r>
                <w:r w:rsidR="00891F9C" w:rsidRPr="000A4CE0">
                  <w:t>File: Rhythm.jpg</w:t>
                </w:r>
                <w:r>
                  <w:t>]</w:t>
                </w:r>
              </w:p>
              <w:p w14:paraId="5A1B24D0" w14:textId="77777777" w:rsidR="00891F9C" w:rsidRDefault="000A4CE0" w:rsidP="000A4CE0">
                <w:pPr>
                  <w:pStyle w:val="Caption"/>
                </w:pPr>
                <w:r>
                  <w:t xml:space="preserve">Figure </w:t>
                </w:r>
                <w:fldSimple w:instr=" SEQ Figure \* ARABIC ">
                  <w:r>
                    <w:rPr>
                      <w:noProof/>
                    </w:rPr>
                    <w:t>1</w:t>
                  </w:r>
                </w:fldSimple>
                <w:r>
                  <w:t xml:space="preserve">: Qui </w:t>
                </w:r>
                <w:proofErr w:type="spellStart"/>
                <w:r>
                  <w:t>Deshu</w:t>
                </w:r>
                <w:proofErr w:type="spellEnd"/>
                <w:r>
                  <w:t xml:space="preserve">, </w:t>
                </w:r>
                <w:r w:rsidRPr="000A4CE0">
                  <w:rPr>
                    <w:i/>
                  </w:rPr>
                  <w:t>Rhythm of Stream</w:t>
                </w:r>
                <w:r w:rsidRPr="003B50B0">
                  <w:t xml:space="preserve">, </w:t>
                </w:r>
                <w:r>
                  <w:t>1979. Ink and colour on paper. 77.5 x 77.5 cm. Collection of Carolyn Hsu-</w:t>
                </w:r>
                <w:proofErr w:type="spellStart"/>
                <w:r>
                  <w:t>Balcer</w:t>
                </w:r>
                <w:proofErr w:type="spellEnd"/>
                <w:r>
                  <w:t xml:space="preserve"> and Rene </w:t>
                </w:r>
                <w:proofErr w:type="spellStart"/>
                <w:r>
                  <w:t>Balcer</w:t>
                </w:r>
                <w:proofErr w:type="spellEnd"/>
                <w:r>
                  <w:t>.</w:t>
                </w:r>
              </w:p>
              <w:p w14:paraId="5E602EAE" w14:textId="77777777" w:rsidR="000A4CE0" w:rsidRDefault="00BA0B16" w:rsidP="000A4CE0">
                <w:hyperlink r:id="rId9" w:history="1">
                  <w:r w:rsidR="000A4CE0" w:rsidRPr="00AD71D6">
                    <w:rPr>
                      <w:rStyle w:val="Hyperlink"/>
                    </w:rPr>
                    <w:t>http://www.aaa-a.org/programs/conversation-with-qiu-deshu/</w:t>
                  </w:r>
                </w:hyperlink>
              </w:p>
              <w:p w14:paraId="2AEBB15D" w14:textId="77777777" w:rsidR="000A4CE0" w:rsidRPr="000A4CE0" w:rsidRDefault="000A4CE0" w:rsidP="000A4CE0"/>
              <w:p w14:paraId="2F0002B2" w14:textId="5ADE04BF" w:rsidR="00B564CF" w:rsidRDefault="00B01403" w:rsidP="00B564CF">
                <w:r>
                  <w:t xml:space="preserve">Co-founder </w:t>
                </w:r>
                <w:r w:rsidR="00B564CF">
                  <w:t>Chen Jialing trained at the Zhejiang Aca</w:t>
                </w:r>
                <w:r w:rsidR="00EB5ED9">
                  <w:t xml:space="preserve">demy of Fine Arts in Hangzhou and later </w:t>
                </w:r>
                <w:r w:rsidR="00B564CF">
                  <w:t>tau</w:t>
                </w:r>
                <w:r>
                  <w:t>ght at Shanghai Art School,</w:t>
                </w:r>
                <w:r w:rsidR="00B564CF">
                  <w:t xml:space="preserve"> his academic background adding legitimacy to </w:t>
                </w:r>
                <w:proofErr w:type="spellStart"/>
                <w:r w:rsidR="001C4BA8">
                  <w:t>Caocaoshe</w:t>
                </w:r>
                <w:proofErr w:type="spellEnd"/>
                <w:r w:rsidR="00B564CF">
                  <w:t xml:space="preserve">. The subject of his work was the lotus, a Buddhist symbol of purity, formed with puddled washes and </w:t>
                </w:r>
                <w:r w:rsidR="000125C8">
                  <w:t>skilfully</w:t>
                </w:r>
                <w:r w:rsidR="001C4BA8">
                  <w:t xml:space="preserve"> controlled dry ink. </w:t>
                </w:r>
                <w:r w:rsidR="00B564CF">
                  <w:t>Other members included unoff</w:t>
                </w:r>
                <w:r w:rsidR="004637D1">
                  <w:t xml:space="preserve">icial artists Chen </w:t>
                </w:r>
                <w:proofErr w:type="spellStart"/>
                <w:r w:rsidR="004637D1">
                  <w:t>Juyuan</w:t>
                </w:r>
                <w:proofErr w:type="spellEnd"/>
                <w:r w:rsidR="004637D1">
                  <w:t xml:space="preserve"> (1939</w:t>
                </w:r>
                <w:r w:rsidR="000125C8">
                  <w:t>-</w:t>
                </w:r>
                <w:r w:rsidR="00217B89">
                  <w:t>-</w:t>
                </w:r>
                <w:r w:rsidR="00B564CF">
                  <w:t xml:space="preserve">) who wrote </w:t>
                </w:r>
                <w:proofErr w:type="spellStart"/>
                <w:r w:rsidR="00B564CF">
                  <w:t>Caocaoshe’s</w:t>
                </w:r>
                <w:proofErr w:type="spellEnd"/>
                <w:r w:rsidR="00B564CF">
                  <w:t xml:space="preserve"> manifesto, Jiang </w:t>
                </w:r>
                <w:proofErr w:type="spellStart"/>
                <w:r w:rsidR="00B564CF">
                  <w:t>Depu</w:t>
                </w:r>
                <w:proofErr w:type="spellEnd"/>
                <w:r w:rsidR="00B564CF">
                  <w:t xml:space="preserve"> (1937-</w:t>
                </w:r>
                <w:r w:rsidR="00217B89">
                  <w:t>-</w:t>
                </w:r>
                <w:r w:rsidR="00B564CF">
                  <w:t xml:space="preserve">), </w:t>
                </w:r>
                <w:r w:rsidR="000125C8">
                  <w:t xml:space="preserve">and </w:t>
                </w:r>
                <w:r w:rsidR="00B564CF">
                  <w:t>a group of former students from Zhejiang Academy</w:t>
                </w:r>
                <w:r w:rsidR="004637D1">
                  <w:t xml:space="preserve"> of Fine Arts: Pan </w:t>
                </w:r>
                <w:proofErr w:type="spellStart"/>
                <w:r w:rsidR="004637D1">
                  <w:t>Feilun</w:t>
                </w:r>
                <w:proofErr w:type="spellEnd"/>
                <w:r w:rsidR="004637D1">
                  <w:t xml:space="preserve"> (1937</w:t>
                </w:r>
                <w:r w:rsidR="000125C8">
                  <w:t>-</w:t>
                </w:r>
                <w:r w:rsidR="00217B89">
                  <w:t>-</w:t>
                </w:r>
                <w:r w:rsidR="004637D1">
                  <w:t xml:space="preserve">), Zhu </w:t>
                </w:r>
                <w:proofErr w:type="spellStart"/>
                <w:r w:rsidR="004637D1">
                  <w:t>Yinling</w:t>
                </w:r>
                <w:proofErr w:type="spellEnd"/>
                <w:r w:rsidR="004637D1">
                  <w:t xml:space="preserve"> (1939</w:t>
                </w:r>
                <w:r w:rsidR="00217B89">
                  <w:t>-</w:t>
                </w:r>
                <w:r w:rsidR="000125C8">
                  <w:t>-</w:t>
                </w:r>
                <w:r w:rsidR="00B564CF">
                  <w:t xml:space="preserve">), </w:t>
                </w:r>
                <w:proofErr w:type="spellStart"/>
                <w:r w:rsidR="00B564CF">
                  <w:t>Xu</w:t>
                </w:r>
                <w:proofErr w:type="spellEnd"/>
                <w:r w:rsidR="00B564CF">
                  <w:t xml:space="preserve"> </w:t>
                </w:r>
                <w:proofErr w:type="spellStart"/>
                <w:r w:rsidR="00B564CF">
                  <w:t>Yinghuai</w:t>
                </w:r>
                <w:proofErr w:type="spellEnd"/>
                <w:r w:rsidR="00B564CF">
                  <w:t xml:space="preserve"> (1937</w:t>
                </w:r>
                <w:r w:rsidR="00217B89">
                  <w:t>-</w:t>
                </w:r>
                <w:r w:rsidR="00B564CF">
                  <w:t xml:space="preserve">-) and </w:t>
                </w:r>
                <w:proofErr w:type="spellStart"/>
                <w:r w:rsidR="00B564CF">
                  <w:t>Zeng</w:t>
                </w:r>
                <w:proofErr w:type="spellEnd"/>
                <w:r w:rsidR="00B564CF">
                  <w:t xml:space="preserve"> </w:t>
                </w:r>
                <w:proofErr w:type="spellStart"/>
                <w:r w:rsidR="00B564CF">
                  <w:t>Mi</w:t>
                </w:r>
                <w:proofErr w:type="spellEnd"/>
                <w:r w:rsidR="00B564CF">
                  <w:t xml:space="preserve"> (1935-</w:t>
                </w:r>
                <w:r w:rsidR="00217B89">
                  <w:t>-</w:t>
                </w:r>
                <w:r w:rsidR="004637D1">
                  <w:t xml:space="preserve">), and artists </w:t>
                </w:r>
                <w:proofErr w:type="spellStart"/>
                <w:r w:rsidR="004637D1">
                  <w:t>Guo</w:t>
                </w:r>
                <w:proofErr w:type="spellEnd"/>
                <w:r w:rsidR="004637D1">
                  <w:t xml:space="preserve"> </w:t>
                </w:r>
                <w:proofErr w:type="spellStart"/>
                <w:r w:rsidR="004637D1">
                  <w:t>Runlin</w:t>
                </w:r>
                <w:proofErr w:type="spellEnd"/>
                <w:r w:rsidR="004637D1">
                  <w:t xml:space="preserve"> (1940</w:t>
                </w:r>
                <w:r w:rsidR="00217B89">
                  <w:t>-</w:t>
                </w:r>
                <w:r w:rsidR="000125C8">
                  <w:t>-</w:t>
                </w:r>
                <w:r w:rsidR="00B564CF">
                  <w:t xml:space="preserve">), Dai </w:t>
                </w:r>
                <w:proofErr w:type="spellStart"/>
                <w:r w:rsidR="00B564CF">
                  <w:t>Dunbang</w:t>
                </w:r>
                <w:proofErr w:type="spellEnd"/>
                <w:r w:rsidR="00B564CF">
                  <w:t xml:space="preserve"> (1938</w:t>
                </w:r>
                <w:r w:rsidR="00217B89">
                  <w:t>-</w:t>
                </w:r>
                <w:r w:rsidR="00B564CF">
                  <w:t>-)</w:t>
                </w:r>
                <w:r w:rsidR="000125C8">
                  <w:t>,</w:t>
                </w:r>
                <w:r w:rsidR="00B564CF">
                  <w:t xml:space="preserve"> and Yuan </w:t>
                </w:r>
                <w:proofErr w:type="spellStart"/>
                <w:r w:rsidR="00B564CF">
                  <w:t>Songmin</w:t>
                </w:r>
                <w:proofErr w:type="spellEnd"/>
                <w:r w:rsidR="00B564CF">
                  <w:t xml:space="preserve"> (1927</w:t>
                </w:r>
                <w:r w:rsidR="00217B89">
                  <w:t>-</w:t>
                </w:r>
                <w:r w:rsidR="00B564CF">
                  <w:t>-).</w:t>
                </w:r>
              </w:p>
              <w:p w14:paraId="2E742C33" w14:textId="77777777" w:rsidR="00B564CF" w:rsidRDefault="00B564CF" w:rsidP="00B564CF"/>
              <w:p w14:paraId="39D06995" w14:textId="47E401BA" w:rsidR="003F0D73" w:rsidRDefault="001C4BA8" w:rsidP="00217B89">
                <w:r>
                  <w:t>The Grass Society’s first</w:t>
                </w:r>
                <w:r w:rsidR="00B564CF">
                  <w:t xml:space="preserve"> and only exhibition was scheduled to run from </w:t>
                </w:r>
                <w:r w:rsidR="00217B89">
                  <w:t xml:space="preserve">16 February </w:t>
                </w:r>
                <w:r w:rsidR="00EB5ED9">
                  <w:t xml:space="preserve">to </w:t>
                </w:r>
                <w:r w:rsidR="00217B89">
                  <w:t>9 March</w:t>
                </w:r>
                <w:r w:rsidR="00B564CF">
                  <w:t xml:space="preserve"> 1980</w:t>
                </w:r>
                <w:r w:rsidR="00EB5ED9">
                  <w:t>,</w:t>
                </w:r>
                <w:r w:rsidR="00B564CF">
                  <w:t xml:space="preserve"> at the </w:t>
                </w:r>
                <w:proofErr w:type="spellStart"/>
                <w:r w:rsidR="00B564CF">
                  <w:t>L</w:t>
                </w:r>
                <w:r w:rsidR="000125C8">
                  <w:t>uwan</w:t>
                </w:r>
                <w:proofErr w:type="spellEnd"/>
                <w:r w:rsidR="000125C8">
                  <w:t xml:space="preserve"> District Cultural Centre. </w:t>
                </w:r>
                <w:r w:rsidR="00B564CF">
                  <w:t xml:space="preserve">Titled </w:t>
                </w:r>
                <w:r w:rsidR="00B564CF" w:rsidRPr="00E573F1">
                  <w:rPr>
                    <w:i/>
                  </w:rPr>
                  <w:t>The Grass Society: P</w:t>
                </w:r>
                <w:r w:rsidR="00B564CF">
                  <w:rPr>
                    <w:i/>
                  </w:rPr>
                  <w:t>ainting Exhibition for the 1980</w:t>
                </w:r>
                <w:r w:rsidR="00B564CF" w:rsidRPr="00E573F1">
                  <w:rPr>
                    <w:i/>
                  </w:rPr>
                  <w:t>s</w:t>
                </w:r>
                <w:r w:rsidR="000125C8">
                  <w:rPr>
                    <w:i/>
                  </w:rPr>
                  <w:t>,</w:t>
                </w:r>
                <w:r w:rsidR="00B564CF" w:rsidRPr="00E573F1">
                  <w:rPr>
                    <w:i/>
                  </w:rPr>
                  <w:t xml:space="preserve"> </w:t>
                </w:r>
                <w:r w:rsidR="00B564CF">
                  <w:t>it was targeted by censors</w:t>
                </w:r>
                <w:r w:rsidR="00EB5ED9">
                  <w:t xml:space="preserve"> prior to opening</w:t>
                </w:r>
                <w:r w:rsidR="00B564CF">
                  <w:t>. The event was shut d</w:t>
                </w:r>
                <w:r w:rsidR="00B01403">
                  <w:t>own prematurely by</w:t>
                </w:r>
                <w:r w:rsidR="00B564CF">
                  <w:t xml:space="preserve"> the Moveme</w:t>
                </w:r>
                <w:r w:rsidR="000125C8">
                  <w:t xml:space="preserve">nt Against Bourgeois Liberalism, which criticised the </w:t>
                </w:r>
                <w:r w:rsidR="00217B89">
                  <w:t>work for ‘abstract tendencies</w:t>
                </w:r>
                <w:r w:rsidR="008E1261">
                  <w:t>,</w:t>
                </w:r>
                <w:r w:rsidR="00217B89">
                  <w:t>’</w:t>
                </w:r>
                <w:r w:rsidR="00B01403">
                  <w:t xml:space="preserve"> which were </w:t>
                </w:r>
                <w:r w:rsidR="00B564CF">
                  <w:t xml:space="preserve">equated with political subversion. </w:t>
                </w:r>
                <w:proofErr w:type="spellStart"/>
                <w:r w:rsidR="00B564CF">
                  <w:t>Qiu</w:t>
                </w:r>
                <w:proofErr w:type="spellEnd"/>
                <w:r w:rsidR="00B564CF">
                  <w:t xml:space="preserve"> </w:t>
                </w:r>
                <w:proofErr w:type="spellStart"/>
                <w:r w:rsidR="00B564CF">
                  <w:t>Deshu</w:t>
                </w:r>
                <w:proofErr w:type="spellEnd"/>
                <w:r w:rsidR="00B564CF">
                  <w:t xml:space="preserve"> was subsequently removed fro</w:t>
                </w:r>
                <w:r w:rsidR="000125C8">
                  <w:t xml:space="preserve">m his position at the Cultural </w:t>
                </w:r>
                <w:bookmarkStart w:id="0" w:name="_GoBack"/>
                <w:bookmarkEnd w:id="0"/>
                <w:r w:rsidR="000125C8" w:rsidRPr="000125C8">
                  <w:t>C</w:t>
                </w:r>
                <w:r w:rsidR="00B564CF" w:rsidRPr="000125C8">
                  <w:t xml:space="preserve">entre, </w:t>
                </w:r>
                <w:r w:rsidR="000125C8" w:rsidRPr="000125C8">
                  <w:t xml:space="preserve">and </w:t>
                </w:r>
                <w:r w:rsidR="00B564CF" w:rsidRPr="000125C8">
                  <w:t>t</w:t>
                </w:r>
                <w:r w:rsidR="000125C8" w:rsidRPr="000125C8">
                  <w:t xml:space="preserve">he group disbanded; however, </w:t>
                </w:r>
                <w:r w:rsidR="00B564CF" w:rsidRPr="000125C8">
                  <w:t>core artists con</w:t>
                </w:r>
                <w:r w:rsidR="000125C8" w:rsidRPr="000125C8">
                  <w:t xml:space="preserve">tinued practice as individuals. </w:t>
                </w:r>
              </w:p>
            </w:tc>
          </w:sdtContent>
        </w:sdt>
      </w:tr>
      <w:tr w:rsidR="003235A7" w14:paraId="47C8FA28" w14:textId="77777777" w:rsidTr="003235A7">
        <w:tc>
          <w:tcPr>
            <w:tcW w:w="9016" w:type="dxa"/>
          </w:tcPr>
          <w:p w14:paraId="49615F2B" w14:textId="77777777" w:rsidR="003235A7" w:rsidRDefault="003235A7" w:rsidP="00B564CF">
            <w:r w:rsidRPr="0015114C">
              <w:rPr>
                <w:u w:val="single"/>
              </w:rPr>
              <w:lastRenderedPageBreak/>
              <w:t>Further reading</w:t>
            </w:r>
            <w:r>
              <w:t>:</w:t>
            </w:r>
          </w:p>
          <w:sdt>
            <w:sdtPr>
              <w:alias w:val="Further reading"/>
              <w:tag w:val="furtherReading"/>
              <w:id w:val="-1516217107"/>
              <w:placeholder>
                <w:docPart w:val="1C1E15D5F22CAA4999D9DD7116E56FC5"/>
              </w:placeholder>
            </w:sdtPr>
            <w:sdtContent>
              <w:p w14:paraId="378CE204" w14:textId="77777777" w:rsidR="00891F9C" w:rsidRDefault="00BA0B16" w:rsidP="00891F9C">
                <w:sdt>
                  <w:sdtPr>
                    <w:id w:val="-701865829"/>
                    <w:citation/>
                  </w:sdtPr>
                  <w:sdtContent>
                    <w:r w:rsidR="00891F9C">
                      <w:fldChar w:fldCharType="begin"/>
                    </w:r>
                    <w:r w:rsidR="00891F9C">
                      <w:rPr>
                        <w:rFonts w:eastAsia="Times New Roman" w:cs="Times New Roman"/>
                        <w:sz w:val="24"/>
                        <w:szCs w:val="24"/>
                        <w:lang w:val="en-US"/>
                      </w:rPr>
                      <w:instrText xml:space="preserve"> CITATION And94 \l 1033 </w:instrText>
                    </w:r>
                    <w:r w:rsidR="00891F9C">
                      <w:fldChar w:fldCharType="separate"/>
                    </w:r>
                    <w:r w:rsidR="00891F9C">
                      <w:rPr>
                        <w:rFonts w:eastAsia="Times New Roman" w:cs="Times New Roman"/>
                        <w:noProof/>
                        <w:sz w:val="24"/>
                        <w:szCs w:val="24"/>
                        <w:lang w:val="en-US"/>
                      </w:rPr>
                      <w:t xml:space="preserve"> </w:t>
                    </w:r>
                    <w:r w:rsidR="00891F9C" w:rsidRPr="00891F9C">
                      <w:rPr>
                        <w:rFonts w:eastAsia="Times New Roman" w:cs="Times New Roman"/>
                        <w:noProof/>
                        <w:sz w:val="24"/>
                        <w:szCs w:val="24"/>
                        <w:lang w:val="en-US"/>
                      </w:rPr>
                      <w:t>(Andrews)</w:t>
                    </w:r>
                    <w:r w:rsidR="00891F9C">
                      <w:fldChar w:fldCharType="end"/>
                    </w:r>
                  </w:sdtContent>
                </w:sdt>
              </w:p>
              <w:p w14:paraId="32C794C9" w14:textId="77777777" w:rsidR="000A4CE0" w:rsidRDefault="000A4CE0" w:rsidP="00891F9C"/>
              <w:p w14:paraId="2DA3BAFD" w14:textId="77777777" w:rsidR="00891F9C" w:rsidRDefault="00BA0B16" w:rsidP="00891F9C">
                <w:sdt>
                  <w:sdtPr>
                    <w:id w:val="-209111364"/>
                    <w:citation/>
                  </w:sdtPr>
                  <w:sdtContent>
                    <w:r w:rsidR="00891F9C">
                      <w:fldChar w:fldCharType="begin"/>
                    </w:r>
                    <w:r w:rsidR="00891F9C">
                      <w:rPr>
                        <w:lang w:val="en-US"/>
                      </w:rPr>
                      <w:instrText xml:space="preserve"> CITATION Des11 \l 1033 </w:instrText>
                    </w:r>
                    <w:r w:rsidR="00891F9C">
                      <w:fldChar w:fldCharType="separate"/>
                    </w:r>
                    <w:r w:rsidR="00891F9C">
                      <w:rPr>
                        <w:noProof/>
                        <w:lang w:val="en-US"/>
                      </w:rPr>
                      <w:t xml:space="preserve"> (Deshu)</w:t>
                    </w:r>
                    <w:r w:rsidR="00891F9C">
                      <w:fldChar w:fldCharType="end"/>
                    </w:r>
                  </w:sdtContent>
                </w:sdt>
              </w:p>
              <w:p w14:paraId="7D4938D3" w14:textId="77777777" w:rsidR="000A4CE0" w:rsidRDefault="000A4CE0" w:rsidP="00891F9C"/>
              <w:p w14:paraId="4CCBF6D4" w14:textId="74BCBBB9" w:rsidR="003235A7" w:rsidRPr="008E1261" w:rsidRDefault="00BA0B16" w:rsidP="00B564CF">
                <w:pPr>
                  <w:rPr>
                    <w:sz w:val="24"/>
                    <w:szCs w:val="24"/>
                  </w:rPr>
                </w:pPr>
                <w:sdt>
                  <w:sdtPr>
                    <w:id w:val="1610546116"/>
                    <w:citation/>
                  </w:sdtPr>
                  <w:sdtContent>
                    <w:r w:rsidR="00891F9C">
                      <w:fldChar w:fldCharType="begin"/>
                    </w:r>
                    <w:r w:rsidR="00891F9C">
                      <w:rPr>
                        <w:lang w:val="en-US"/>
                      </w:rPr>
                      <w:instrText xml:space="preserve"> CITATION She \l 1033 </w:instrText>
                    </w:r>
                    <w:r w:rsidR="00891F9C">
                      <w:fldChar w:fldCharType="separate"/>
                    </w:r>
                    <w:r w:rsidR="00891F9C">
                      <w:rPr>
                        <w:noProof/>
                        <w:lang w:val="en-US"/>
                      </w:rPr>
                      <w:t xml:space="preserve"> (Shen, Andrews and Qiu)</w:t>
                    </w:r>
                    <w:r w:rsidR="00891F9C">
                      <w:fldChar w:fldCharType="end"/>
                    </w:r>
                  </w:sdtContent>
                </w:sdt>
              </w:p>
            </w:sdtContent>
          </w:sdt>
        </w:tc>
      </w:tr>
    </w:tbl>
    <w:p w14:paraId="0431B3E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341C5F" w14:textId="77777777" w:rsidR="00217B89" w:rsidRDefault="00217B89" w:rsidP="007A0D55">
      <w:pPr>
        <w:spacing w:after="0" w:line="240" w:lineRule="auto"/>
      </w:pPr>
      <w:r>
        <w:separator/>
      </w:r>
    </w:p>
  </w:endnote>
  <w:endnote w:type="continuationSeparator" w:id="0">
    <w:p w14:paraId="1D616FAF" w14:textId="77777777" w:rsidR="00217B89" w:rsidRDefault="00217B8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CEDFC3" w14:textId="77777777" w:rsidR="00217B89" w:rsidRDefault="00217B89" w:rsidP="007A0D55">
      <w:pPr>
        <w:spacing w:after="0" w:line="240" w:lineRule="auto"/>
      </w:pPr>
      <w:r>
        <w:separator/>
      </w:r>
    </w:p>
  </w:footnote>
  <w:footnote w:type="continuationSeparator" w:id="0">
    <w:p w14:paraId="3B689136" w14:textId="77777777" w:rsidR="00217B89" w:rsidRDefault="00217B8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8E5976" w14:textId="77777777" w:rsidR="00217B89" w:rsidRDefault="00217B8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40AC3C8" w14:textId="77777777" w:rsidR="00217B89" w:rsidRDefault="00217B8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4CF"/>
    <w:rsid w:val="000125C8"/>
    <w:rsid w:val="00032559"/>
    <w:rsid w:val="00052040"/>
    <w:rsid w:val="000A4CE0"/>
    <w:rsid w:val="000B25AE"/>
    <w:rsid w:val="000B55AB"/>
    <w:rsid w:val="000D24DC"/>
    <w:rsid w:val="00101B2E"/>
    <w:rsid w:val="00116FA0"/>
    <w:rsid w:val="0015114C"/>
    <w:rsid w:val="001A21F3"/>
    <w:rsid w:val="001A2537"/>
    <w:rsid w:val="001A6A06"/>
    <w:rsid w:val="001C4BA8"/>
    <w:rsid w:val="00210C03"/>
    <w:rsid w:val="002162E2"/>
    <w:rsid w:val="00217B89"/>
    <w:rsid w:val="00225C5A"/>
    <w:rsid w:val="00230B10"/>
    <w:rsid w:val="00234353"/>
    <w:rsid w:val="00244BB0"/>
    <w:rsid w:val="002A0A0D"/>
    <w:rsid w:val="002B0B37"/>
    <w:rsid w:val="0030662D"/>
    <w:rsid w:val="003235A7"/>
    <w:rsid w:val="003677B6"/>
    <w:rsid w:val="003D3579"/>
    <w:rsid w:val="003E2795"/>
    <w:rsid w:val="003F0D73"/>
    <w:rsid w:val="00462DBE"/>
    <w:rsid w:val="004637D1"/>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24F16"/>
    <w:rsid w:val="00846CE1"/>
    <w:rsid w:val="00891F9C"/>
    <w:rsid w:val="008A5B87"/>
    <w:rsid w:val="008E1261"/>
    <w:rsid w:val="008E6285"/>
    <w:rsid w:val="00922950"/>
    <w:rsid w:val="009A7264"/>
    <w:rsid w:val="009D1606"/>
    <w:rsid w:val="009E18A1"/>
    <w:rsid w:val="009E73D7"/>
    <w:rsid w:val="00A27D2C"/>
    <w:rsid w:val="00A7470C"/>
    <w:rsid w:val="00A76FD9"/>
    <w:rsid w:val="00AB436D"/>
    <w:rsid w:val="00AD2F24"/>
    <w:rsid w:val="00AD4844"/>
    <w:rsid w:val="00B01403"/>
    <w:rsid w:val="00B219AE"/>
    <w:rsid w:val="00B33145"/>
    <w:rsid w:val="00B564CF"/>
    <w:rsid w:val="00B574C9"/>
    <w:rsid w:val="00B71DC2"/>
    <w:rsid w:val="00BA0B16"/>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5ED9"/>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24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64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64CF"/>
    <w:rPr>
      <w:rFonts w:ascii="Lucida Grande" w:hAnsi="Lucida Grande" w:cs="Lucida Grande"/>
      <w:sz w:val="18"/>
      <w:szCs w:val="18"/>
    </w:rPr>
  </w:style>
  <w:style w:type="character" w:styleId="Emphasis">
    <w:name w:val="Emphasis"/>
    <w:basedOn w:val="DefaultParagraphFont"/>
    <w:uiPriority w:val="20"/>
    <w:qFormat/>
    <w:rsid w:val="00B564CF"/>
    <w:rPr>
      <w:i/>
      <w:iCs/>
    </w:rPr>
  </w:style>
  <w:style w:type="character" w:styleId="Hyperlink">
    <w:name w:val="Hyperlink"/>
    <w:basedOn w:val="DefaultParagraphFont"/>
    <w:uiPriority w:val="99"/>
    <w:unhideWhenUsed/>
    <w:rsid w:val="00B564CF"/>
    <w:rPr>
      <w:color w:val="0563C1" w:themeColor="hyperlink"/>
      <w:u w:val="single"/>
    </w:rPr>
  </w:style>
  <w:style w:type="character" w:styleId="FollowedHyperlink">
    <w:name w:val="FollowedHyperlink"/>
    <w:basedOn w:val="DefaultParagraphFont"/>
    <w:uiPriority w:val="99"/>
    <w:semiHidden/>
    <w:rsid w:val="00B564CF"/>
    <w:rPr>
      <w:color w:val="954F72" w:themeColor="followedHyperlink"/>
      <w:u w:val="single"/>
    </w:rPr>
  </w:style>
  <w:style w:type="character" w:styleId="CommentReference">
    <w:name w:val="annotation reference"/>
    <w:basedOn w:val="DefaultParagraphFont"/>
    <w:uiPriority w:val="99"/>
    <w:semiHidden/>
    <w:rsid w:val="00B564CF"/>
    <w:rPr>
      <w:sz w:val="18"/>
      <w:szCs w:val="18"/>
    </w:rPr>
  </w:style>
  <w:style w:type="paragraph" w:styleId="CommentText">
    <w:name w:val="annotation text"/>
    <w:basedOn w:val="Normal"/>
    <w:link w:val="CommentTextChar"/>
    <w:uiPriority w:val="99"/>
    <w:semiHidden/>
    <w:rsid w:val="00B564CF"/>
    <w:pPr>
      <w:spacing w:line="240" w:lineRule="auto"/>
    </w:pPr>
    <w:rPr>
      <w:sz w:val="24"/>
      <w:szCs w:val="24"/>
    </w:rPr>
  </w:style>
  <w:style w:type="character" w:customStyle="1" w:styleId="CommentTextChar">
    <w:name w:val="Comment Text Char"/>
    <w:basedOn w:val="DefaultParagraphFont"/>
    <w:link w:val="CommentText"/>
    <w:uiPriority w:val="99"/>
    <w:semiHidden/>
    <w:rsid w:val="00B564CF"/>
    <w:rPr>
      <w:sz w:val="24"/>
      <w:szCs w:val="24"/>
    </w:rPr>
  </w:style>
  <w:style w:type="paragraph" w:styleId="CommentSubject">
    <w:name w:val="annotation subject"/>
    <w:basedOn w:val="CommentText"/>
    <w:next w:val="CommentText"/>
    <w:link w:val="CommentSubjectChar"/>
    <w:uiPriority w:val="99"/>
    <w:semiHidden/>
    <w:rsid w:val="00B564CF"/>
    <w:rPr>
      <w:b/>
      <w:bCs/>
      <w:sz w:val="20"/>
      <w:szCs w:val="20"/>
    </w:rPr>
  </w:style>
  <w:style w:type="character" w:customStyle="1" w:styleId="CommentSubjectChar">
    <w:name w:val="Comment Subject Char"/>
    <w:basedOn w:val="CommentTextChar"/>
    <w:link w:val="CommentSubject"/>
    <w:uiPriority w:val="99"/>
    <w:semiHidden/>
    <w:rsid w:val="00B564CF"/>
    <w:rPr>
      <w:b/>
      <w:bCs/>
      <w:sz w:val="20"/>
      <w:szCs w:val="20"/>
    </w:rPr>
  </w:style>
  <w:style w:type="paragraph" w:styleId="Caption">
    <w:name w:val="caption"/>
    <w:basedOn w:val="Normal"/>
    <w:next w:val="Normal"/>
    <w:uiPriority w:val="35"/>
    <w:semiHidden/>
    <w:qFormat/>
    <w:rsid w:val="00891F9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64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64CF"/>
    <w:rPr>
      <w:rFonts w:ascii="Lucida Grande" w:hAnsi="Lucida Grande" w:cs="Lucida Grande"/>
      <w:sz w:val="18"/>
      <w:szCs w:val="18"/>
    </w:rPr>
  </w:style>
  <w:style w:type="character" w:styleId="Emphasis">
    <w:name w:val="Emphasis"/>
    <w:basedOn w:val="DefaultParagraphFont"/>
    <w:uiPriority w:val="20"/>
    <w:qFormat/>
    <w:rsid w:val="00B564CF"/>
    <w:rPr>
      <w:i/>
      <w:iCs/>
    </w:rPr>
  </w:style>
  <w:style w:type="character" w:styleId="Hyperlink">
    <w:name w:val="Hyperlink"/>
    <w:basedOn w:val="DefaultParagraphFont"/>
    <w:uiPriority w:val="99"/>
    <w:unhideWhenUsed/>
    <w:rsid w:val="00B564CF"/>
    <w:rPr>
      <w:color w:val="0563C1" w:themeColor="hyperlink"/>
      <w:u w:val="single"/>
    </w:rPr>
  </w:style>
  <w:style w:type="character" w:styleId="FollowedHyperlink">
    <w:name w:val="FollowedHyperlink"/>
    <w:basedOn w:val="DefaultParagraphFont"/>
    <w:uiPriority w:val="99"/>
    <w:semiHidden/>
    <w:rsid w:val="00B564CF"/>
    <w:rPr>
      <w:color w:val="954F72" w:themeColor="followedHyperlink"/>
      <w:u w:val="single"/>
    </w:rPr>
  </w:style>
  <w:style w:type="character" w:styleId="CommentReference">
    <w:name w:val="annotation reference"/>
    <w:basedOn w:val="DefaultParagraphFont"/>
    <w:uiPriority w:val="99"/>
    <w:semiHidden/>
    <w:rsid w:val="00B564CF"/>
    <w:rPr>
      <w:sz w:val="18"/>
      <w:szCs w:val="18"/>
    </w:rPr>
  </w:style>
  <w:style w:type="paragraph" w:styleId="CommentText">
    <w:name w:val="annotation text"/>
    <w:basedOn w:val="Normal"/>
    <w:link w:val="CommentTextChar"/>
    <w:uiPriority w:val="99"/>
    <w:semiHidden/>
    <w:rsid w:val="00B564CF"/>
    <w:pPr>
      <w:spacing w:line="240" w:lineRule="auto"/>
    </w:pPr>
    <w:rPr>
      <w:sz w:val="24"/>
      <w:szCs w:val="24"/>
    </w:rPr>
  </w:style>
  <w:style w:type="character" w:customStyle="1" w:styleId="CommentTextChar">
    <w:name w:val="Comment Text Char"/>
    <w:basedOn w:val="DefaultParagraphFont"/>
    <w:link w:val="CommentText"/>
    <w:uiPriority w:val="99"/>
    <w:semiHidden/>
    <w:rsid w:val="00B564CF"/>
    <w:rPr>
      <w:sz w:val="24"/>
      <w:szCs w:val="24"/>
    </w:rPr>
  </w:style>
  <w:style w:type="paragraph" w:styleId="CommentSubject">
    <w:name w:val="annotation subject"/>
    <w:basedOn w:val="CommentText"/>
    <w:next w:val="CommentText"/>
    <w:link w:val="CommentSubjectChar"/>
    <w:uiPriority w:val="99"/>
    <w:semiHidden/>
    <w:rsid w:val="00B564CF"/>
    <w:rPr>
      <w:b/>
      <w:bCs/>
      <w:sz w:val="20"/>
      <w:szCs w:val="20"/>
    </w:rPr>
  </w:style>
  <w:style w:type="character" w:customStyle="1" w:styleId="CommentSubjectChar">
    <w:name w:val="Comment Subject Char"/>
    <w:basedOn w:val="CommentTextChar"/>
    <w:link w:val="CommentSubject"/>
    <w:uiPriority w:val="99"/>
    <w:semiHidden/>
    <w:rsid w:val="00B564CF"/>
    <w:rPr>
      <w:b/>
      <w:bCs/>
      <w:sz w:val="20"/>
      <w:szCs w:val="20"/>
    </w:rPr>
  </w:style>
  <w:style w:type="paragraph" w:styleId="Caption">
    <w:name w:val="caption"/>
    <w:basedOn w:val="Normal"/>
    <w:next w:val="Normal"/>
    <w:uiPriority w:val="35"/>
    <w:semiHidden/>
    <w:qFormat/>
    <w:rsid w:val="00891F9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114916">
      <w:bodyDiv w:val="1"/>
      <w:marLeft w:val="0"/>
      <w:marRight w:val="0"/>
      <w:marTop w:val="0"/>
      <w:marBottom w:val="0"/>
      <w:divBdr>
        <w:top w:val="none" w:sz="0" w:space="0" w:color="auto"/>
        <w:left w:val="none" w:sz="0" w:space="0" w:color="auto"/>
        <w:bottom w:val="none" w:sz="0" w:space="0" w:color="auto"/>
        <w:right w:val="none" w:sz="0" w:space="0" w:color="auto"/>
      </w:divBdr>
    </w:div>
    <w:div w:id="844368908">
      <w:bodyDiv w:val="1"/>
      <w:marLeft w:val="0"/>
      <w:marRight w:val="0"/>
      <w:marTop w:val="0"/>
      <w:marBottom w:val="0"/>
      <w:divBdr>
        <w:top w:val="none" w:sz="0" w:space="0" w:color="auto"/>
        <w:left w:val="none" w:sz="0" w:space="0" w:color="auto"/>
        <w:bottom w:val="none" w:sz="0" w:space="0" w:color="auto"/>
        <w:right w:val="none" w:sz="0" w:space="0" w:color="auto"/>
      </w:divBdr>
    </w:div>
    <w:div w:id="1065102116">
      <w:bodyDiv w:val="1"/>
      <w:marLeft w:val="0"/>
      <w:marRight w:val="0"/>
      <w:marTop w:val="0"/>
      <w:marBottom w:val="0"/>
      <w:divBdr>
        <w:top w:val="none" w:sz="0" w:space="0" w:color="auto"/>
        <w:left w:val="none" w:sz="0" w:space="0" w:color="auto"/>
        <w:bottom w:val="none" w:sz="0" w:space="0" w:color="auto"/>
        <w:right w:val="none" w:sz="0" w:space="0" w:color="auto"/>
      </w:divBdr>
    </w:div>
    <w:div w:id="1621835545">
      <w:bodyDiv w:val="1"/>
      <w:marLeft w:val="0"/>
      <w:marRight w:val="0"/>
      <w:marTop w:val="0"/>
      <w:marBottom w:val="0"/>
      <w:divBdr>
        <w:top w:val="none" w:sz="0" w:space="0" w:color="auto"/>
        <w:left w:val="none" w:sz="0" w:space="0" w:color="auto"/>
        <w:bottom w:val="none" w:sz="0" w:space="0" w:color="auto"/>
        <w:right w:val="none" w:sz="0" w:space="0" w:color="auto"/>
      </w:divBdr>
    </w:div>
    <w:div w:id="1687826630">
      <w:bodyDiv w:val="1"/>
      <w:marLeft w:val="0"/>
      <w:marRight w:val="0"/>
      <w:marTop w:val="0"/>
      <w:marBottom w:val="0"/>
      <w:divBdr>
        <w:top w:val="none" w:sz="0" w:space="0" w:color="auto"/>
        <w:left w:val="none" w:sz="0" w:space="0" w:color="auto"/>
        <w:bottom w:val="none" w:sz="0" w:space="0" w:color="auto"/>
        <w:right w:val="none" w:sz="0" w:space="0" w:color="auto"/>
      </w:divBdr>
    </w:div>
    <w:div w:id="181490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aa-a.org/programs/conversation-with-qiu-deshu/"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9C72A8FC2E4C4788341B8DEDE68ACB"/>
        <w:category>
          <w:name w:val="General"/>
          <w:gallery w:val="placeholder"/>
        </w:category>
        <w:types>
          <w:type w:val="bbPlcHdr"/>
        </w:types>
        <w:behaviors>
          <w:behavior w:val="content"/>
        </w:behaviors>
        <w:guid w:val="{83E390A7-9097-1845-A390-D47DD3AC7826}"/>
      </w:docPartPr>
      <w:docPartBody>
        <w:p w:rsidR="0053018B" w:rsidRDefault="0053018B">
          <w:pPr>
            <w:pStyle w:val="A59C72A8FC2E4C4788341B8DEDE68ACB"/>
          </w:pPr>
          <w:r w:rsidRPr="00CC586D">
            <w:rPr>
              <w:rStyle w:val="PlaceholderText"/>
              <w:b/>
              <w:color w:val="FFFFFF" w:themeColor="background1"/>
            </w:rPr>
            <w:t>[Salutation]</w:t>
          </w:r>
        </w:p>
      </w:docPartBody>
    </w:docPart>
    <w:docPart>
      <w:docPartPr>
        <w:name w:val="001FD4282EE05347A4113BBA7F1610CF"/>
        <w:category>
          <w:name w:val="General"/>
          <w:gallery w:val="placeholder"/>
        </w:category>
        <w:types>
          <w:type w:val="bbPlcHdr"/>
        </w:types>
        <w:behaviors>
          <w:behavior w:val="content"/>
        </w:behaviors>
        <w:guid w:val="{F32627A9-80E6-944E-BECA-397E8F6A1F6E}"/>
      </w:docPartPr>
      <w:docPartBody>
        <w:p w:rsidR="0053018B" w:rsidRDefault="0053018B">
          <w:pPr>
            <w:pStyle w:val="001FD4282EE05347A4113BBA7F1610CF"/>
          </w:pPr>
          <w:r>
            <w:rPr>
              <w:rStyle w:val="PlaceholderText"/>
            </w:rPr>
            <w:t>[First name]</w:t>
          </w:r>
        </w:p>
      </w:docPartBody>
    </w:docPart>
    <w:docPart>
      <w:docPartPr>
        <w:name w:val="9B666F31C6E3E0468252923D439E8DB5"/>
        <w:category>
          <w:name w:val="General"/>
          <w:gallery w:val="placeholder"/>
        </w:category>
        <w:types>
          <w:type w:val="bbPlcHdr"/>
        </w:types>
        <w:behaviors>
          <w:behavior w:val="content"/>
        </w:behaviors>
        <w:guid w:val="{3AEA430D-E2F0-7C46-AE95-0CC1D33DFB5A}"/>
      </w:docPartPr>
      <w:docPartBody>
        <w:p w:rsidR="0053018B" w:rsidRDefault="0053018B">
          <w:pPr>
            <w:pStyle w:val="9B666F31C6E3E0468252923D439E8DB5"/>
          </w:pPr>
          <w:r>
            <w:rPr>
              <w:rStyle w:val="PlaceholderText"/>
            </w:rPr>
            <w:t>[Middle name]</w:t>
          </w:r>
        </w:p>
      </w:docPartBody>
    </w:docPart>
    <w:docPart>
      <w:docPartPr>
        <w:name w:val="15877B6E73D5714E9DAE6CCD150156F3"/>
        <w:category>
          <w:name w:val="General"/>
          <w:gallery w:val="placeholder"/>
        </w:category>
        <w:types>
          <w:type w:val="bbPlcHdr"/>
        </w:types>
        <w:behaviors>
          <w:behavior w:val="content"/>
        </w:behaviors>
        <w:guid w:val="{099BCFA6-758C-BB4D-A5B0-7F9B9400C278}"/>
      </w:docPartPr>
      <w:docPartBody>
        <w:p w:rsidR="0053018B" w:rsidRDefault="0053018B">
          <w:pPr>
            <w:pStyle w:val="15877B6E73D5714E9DAE6CCD150156F3"/>
          </w:pPr>
          <w:r>
            <w:rPr>
              <w:rStyle w:val="PlaceholderText"/>
            </w:rPr>
            <w:t>[Last name]</w:t>
          </w:r>
        </w:p>
      </w:docPartBody>
    </w:docPart>
    <w:docPart>
      <w:docPartPr>
        <w:name w:val="ECA85048F06949458FC1704A35B160F5"/>
        <w:category>
          <w:name w:val="General"/>
          <w:gallery w:val="placeholder"/>
        </w:category>
        <w:types>
          <w:type w:val="bbPlcHdr"/>
        </w:types>
        <w:behaviors>
          <w:behavior w:val="content"/>
        </w:behaviors>
        <w:guid w:val="{85867CD9-7B7A-CB47-925A-98B797204274}"/>
      </w:docPartPr>
      <w:docPartBody>
        <w:p w:rsidR="0053018B" w:rsidRDefault="0053018B">
          <w:pPr>
            <w:pStyle w:val="ECA85048F06949458FC1704A35B160F5"/>
          </w:pPr>
          <w:r>
            <w:rPr>
              <w:rStyle w:val="PlaceholderText"/>
            </w:rPr>
            <w:t>[Enter your biography]</w:t>
          </w:r>
        </w:p>
      </w:docPartBody>
    </w:docPart>
    <w:docPart>
      <w:docPartPr>
        <w:name w:val="2ED7E13D8402504DACC5F65D1D8CFAC9"/>
        <w:category>
          <w:name w:val="General"/>
          <w:gallery w:val="placeholder"/>
        </w:category>
        <w:types>
          <w:type w:val="bbPlcHdr"/>
        </w:types>
        <w:behaviors>
          <w:behavior w:val="content"/>
        </w:behaviors>
        <w:guid w:val="{5CA39BCA-F6BF-E247-B436-4C230600A2E3}"/>
      </w:docPartPr>
      <w:docPartBody>
        <w:p w:rsidR="0053018B" w:rsidRDefault="0053018B">
          <w:pPr>
            <w:pStyle w:val="2ED7E13D8402504DACC5F65D1D8CFAC9"/>
          </w:pPr>
          <w:r>
            <w:rPr>
              <w:rStyle w:val="PlaceholderText"/>
            </w:rPr>
            <w:t>[Enter the institution with which you are affiliated]</w:t>
          </w:r>
        </w:p>
      </w:docPartBody>
    </w:docPart>
    <w:docPart>
      <w:docPartPr>
        <w:name w:val="B41ADB2D6CE36942A3DFE09C1D435E39"/>
        <w:category>
          <w:name w:val="General"/>
          <w:gallery w:val="placeholder"/>
        </w:category>
        <w:types>
          <w:type w:val="bbPlcHdr"/>
        </w:types>
        <w:behaviors>
          <w:behavior w:val="content"/>
        </w:behaviors>
        <w:guid w:val="{306257FC-FEF1-194C-94B0-DC782141068A}"/>
      </w:docPartPr>
      <w:docPartBody>
        <w:p w:rsidR="0053018B" w:rsidRDefault="0053018B">
          <w:pPr>
            <w:pStyle w:val="B41ADB2D6CE36942A3DFE09C1D435E39"/>
          </w:pPr>
          <w:r w:rsidRPr="00EF74F7">
            <w:rPr>
              <w:b/>
              <w:color w:val="808080" w:themeColor="background1" w:themeShade="80"/>
            </w:rPr>
            <w:t>[Enter the headword for your article]</w:t>
          </w:r>
        </w:p>
      </w:docPartBody>
    </w:docPart>
    <w:docPart>
      <w:docPartPr>
        <w:name w:val="CB7565EC5C12B74FBD14309DE9CE85AE"/>
        <w:category>
          <w:name w:val="General"/>
          <w:gallery w:val="placeholder"/>
        </w:category>
        <w:types>
          <w:type w:val="bbPlcHdr"/>
        </w:types>
        <w:behaviors>
          <w:behavior w:val="content"/>
        </w:behaviors>
        <w:guid w:val="{AD5AC1A2-68F6-DF43-A4B1-B526C28E93C9}"/>
      </w:docPartPr>
      <w:docPartBody>
        <w:p w:rsidR="0053018B" w:rsidRDefault="0053018B">
          <w:pPr>
            <w:pStyle w:val="CB7565EC5C12B74FBD14309DE9CE85A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B31066D29E36B40B0E6EF77C28583EB"/>
        <w:category>
          <w:name w:val="General"/>
          <w:gallery w:val="placeholder"/>
        </w:category>
        <w:types>
          <w:type w:val="bbPlcHdr"/>
        </w:types>
        <w:behaviors>
          <w:behavior w:val="content"/>
        </w:behaviors>
        <w:guid w:val="{D38BF107-EFF6-1543-909F-0A091FA513D0}"/>
      </w:docPartPr>
      <w:docPartBody>
        <w:p w:rsidR="0053018B" w:rsidRDefault="0053018B">
          <w:pPr>
            <w:pStyle w:val="EB31066D29E36B40B0E6EF77C28583E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83B5AC216919444B92E7281C20B13A9"/>
        <w:category>
          <w:name w:val="General"/>
          <w:gallery w:val="placeholder"/>
        </w:category>
        <w:types>
          <w:type w:val="bbPlcHdr"/>
        </w:types>
        <w:behaviors>
          <w:behavior w:val="content"/>
        </w:behaviors>
        <w:guid w:val="{EA2CCFA9-D031-E846-8466-A34BD539B218}"/>
      </w:docPartPr>
      <w:docPartBody>
        <w:p w:rsidR="0053018B" w:rsidRDefault="0053018B">
          <w:pPr>
            <w:pStyle w:val="983B5AC216919444B92E7281C20B13A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C1E15D5F22CAA4999D9DD7116E56FC5"/>
        <w:category>
          <w:name w:val="General"/>
          <w:gallery w:val="placeholder"/>
        </w:category>
        <w:types>
          <w:type w:val="bbPlcHdr"/>
        </w:types>
        <w:behaviors>
          <w:behavior w:val="content"/>
        </w:behaviors>
        <w:guid w:val="{D9EDC393-0A12-3040-91B7-57942FBEEC7C}"/>
      </w:docPartPr>
      <w:docPartBody>
        <w:p w:rsidR="0053018B" w:rsidRDefault="0053018B">
          <w:pPr>
            <w:pStyle w:val="1C1E15D5F22CAA4999D9DD7116E56FC5"/>
          </w:pPr>
          <w:r>
            <w:rPr>
              <w:rStyle w:val="PlaceholderText"/>
            </w:rPr>
            <w:t>[Enter citations for further reading here]</w:t>
          </w:r>
        </w:p>
      </w:docPartBody>
    </w:docPart>
    <w:docPart>
      <w:docPartPr>
        <w:name w:val="95CA33F62542E4479312BA8D59D7D048"/>
        <w:category>
          <w:name w:val="General"/>
          <w:gallery w:val="placeholder"/>
        </w:category>
        <w:types>
          <w:type w:val="bbPlcHdr"/>
        </w:types>
        <w:behaviors>
          <w:behavior w:val="content"/>
        </w:behaviors>
        <w:guid w:val="{E71C5750-9A1B-8541-928F-5CC34D6EA6CC}"/>
      </w:docPartPr>
      <w:docPartBody>
        <w:p w:rsidR="0085531B" w:rsidRDefault="0085531B" w:rsidP="0085531B">
          <w:pPr>
            <w:pStyle w:val="95CA33F62542E4479312BA8D59D7D04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18B"/>
    <w:rsid w:val="0053018B"/>
    <w:rsid w:val="0085531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531B"/>
    <w:rPr>
      <w:color w:val="808080"/>
    </w:rPr>
  </w:style>
  <w:style w:type="paragraph" w:customStyle="1" w:styleId="A59C72A8FC2E4C4788341B8DEDE68ACB">
    <w:name w:val="A59C72A8FC2E4C4788341B8DEDE68ACB"/>
  </w:style>
  <w:style w:type="paragraph" w:customStyle="1" w:styleId="001FD4282EE05347A4113BBA7F1610CF">
    <w:name w:val="001FD4282EE05347A4113BBA7F1610CF"/>
  </w:style>
  <w:style w:type="paragraph" w:customStyle="1" w:styleId="9B666F31C6E3E0468252923D439E8DB5">
    <w:name w:val="9B666F31C6E3E0468252923D439E8DB5"/>
  </w:style>
  <w:style w:type="paragraph" w:customStyle="1" w:styleId="15877B6E73D5714E9DAE6CCD150156F3">
    <w:name w:val="15877B6E73D5714E9DAE6CCD150156F3"/>
  </w:style>
  <w:style w:type="paragraph" w:customStyle="1" w:styleId="ECA85048F06949458FC1704A35B160F5">
    <w:name w:val="ECA85048F06949458FC1704A35B160F5"/>
  </w:style>
  <w:style w:type="paragraph" w:customStyle="1" w:styleId="2ED7E13D8402504DACC5F65D1D8CFAC9">
    <w:name w:val="2ED7E13D8402504DACC5F65D1D8CFAC9"/>
  </w:style>
  <w:style w:type="paragraph" w:customStyle="1" w:styleId="B41ADB2D6CE36942A3DFE09C1D435E39">
    <w:name w:val="B41ADB2D6CE36942A3DFE09C1D435E39"/>
  </w:style>
  <w:style w:type="paragraph" w:customStyle="1" w:styleId="CB7565EC5C12B74FBD14309DE9CE85AE">
    <w:name w:val="CB7565EC5C12B74FBD14309DE9CE85AE"/>
  </w:style>
  <w:style w:type="paragraph" w:customStyle="1" w:styleId="EB31066D29E36B40B0E6EF77C28583EB">
    <w:name w:val="EB31066D29E36B40B0E6EF77C28583EB"/>
  </w:style>
  <w:style w:type="paragraph" w:customStyle="1" w:styleId="983B5AC216919444B92E7281C20B13A9">
    <w:name w:val="983B5AC216919444B92E7281C20B13A9"/>
  </w:style>
  <w:style w:type="paragraph" w:customStyle="1" w:styleId="1C1E15D5F22CAA4999D9DD7116E56FC5">
    <w:name w:val="1C1E15D5F22CAA4999D9DD7116E56FC5"/>
  </w:style>
  <w:style w:type="paragraph" w:customStyle="1" w:styleId="95CA33F62542E4479312BA8D59D7D048">
    <w:name w:val="95CA33F62542E4479312BA8D59D7D048"/>
    <w:rsid w:val="0085531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531B"/>
    <w:rPr>
      <w:color w:val="808080"/>
    </w:rPr>
  </w:style>
  <w:style w:type="paragraph" w:customStyle="1" w:styleId="A59C72A8FC2E4C4788341B8DEDE68ACB">
    <w:name w:val="A59C72A8FC2E4C4788341B8DEDE68ACB"/>
  </w:style>
  <w:style w:type="paragraph" w:customStyle="1" w:styleId="001FD4282EE05347A4113BBA7F1610CF">
    <w:name w:val="001FD4282EE05347A4113BBA7F1610CF"/>
  </w:style>
  <w:style w:type="paragraph" w:customStyle="1" w:styleId="9B666F31C6E3E0468252923D439E8DB5">
    <w:name w:val="9B666F31C6E3E0468252923D439E8DB5"/>
  </w:style>
  <w:style w:type="paragraph" w:customStyle="1" w:styleId="15877B6E73D5714E9DAE6CCD150156F3">
    <w:name w:val="15877B6E73D5714E9DAE6CCD150156F3"/>
  </w:style>
  <w:style w:type="paragraph" w:customStyle="1" w:styleId="ECA85048F06949458FC1704A35B160F5">
    <w:name w:val="ECA85048F06949458FC1704A35B160F5"/>
  </w:style>
  <w:style w:type="paragraph" w:customStyle="1" w:styleId="2ED7E13D8402504DACC5F65D1D8CFAC9">
    <w:name w:val="2ED7E13D8402504DACC5F65D1D8CFAC9"/>
  </w:style>
  <w:style w:type="paragraph" w:customStyle="1" w:styleId="B41ADB2D6CE36942A3DFE09C1D435E39">
    <w:name w:val="B41ADB2D6CE36942A3DFE09C1D435E39"/>
  </w:style>
  <w:style w:type="paragraph" w:customStyle="1" w:styleId="CB7565EC5C12B74FBD14309DE9CE85AE">
    <w:name w:val="CB7565EC5C12B74FBD14309DE9CE85AE"/>
  </w:style>
  <w:style w:type="paragraph" w:customStyle="1" w:styleId="EB31066D29E36B40B0E6EF77C28583EB">
    <w:name w:val="EB31066D29E36B40B0E6EF77C28583EB"/>
  </w:style>
  <w:style w:type="paragraph" w:customStyle="1" w:styleId="983B5AC216919444B92E7281C20B13A9">
    <w:name w:val="983B5AC216919444B92E7281C20B13A9"/>
  </w:style>
  <w:style w:type="paragraph" w:customStyle="1" w:styleId="1C1E15D5F22CAA4999D9DD7116E56FC5">
    <w:name w:val="1C1E15D5F22CAA4999D9DD7116E56FC5"/>
  </w:style>
  <w:style w:type="paragraph" w:customStyle="1" w:styleId="95CA33F62542E4479312BA8D59D7D048">
    <w:name w:val="95CA33F62542E4479312BA8D59D7D048"/>
    <w:rsid w:val="008553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She</b:Tag>
    <b:SourceType>Book</b:SourceType>
    <b:Guid>{241B9BA3-F838-464B-B64A-D7E41E88EF5E}</b:Guid>
    <b:Author>
      <b:Author>
        <b:NameList>
          <b:Person>
            <b:Last>Shen</b:Last>
            <b:First>Kuiyi</b:First>
          </b:Person>
          <b:Person>
            <b:Last>Andrews</b:Last>
            <b:Middle>F</b:Middle>
            <b:First>Julia</b:First>
          </b:Person>
          <b:Person>
            <b:Last>Qiu</b:Last>
            <b:First>Deshu</b:First>
          </b:Person>
          <b:Person>
            <b:Last>Aihe</b:Last>
            <b:First>Wang</b:First>
          </b:Person>
          <b:Person>
            <b:Last>Wang</b:Last>
            <b:First>Keping</b:First>
          </b:Person>
        </b:NameList>
      </b:Author>
    </b:Author>
    <b:Title>Light Before Dawn: Unofficial Chinese Art 1974-1985</b:Title>
    <b:Year>2013</b:Year>
    <b:City>Hong Kong</b:City>
    <b:Publisher>Asia Society Hong Kong Center</b:Publisher>
    <b:RefOrder>3</b:RefOrder>
  </b:Source>
  <b:Source>
    <b:Tag>And94</b:Tag>
    <b:SourceType>Book</b:SourceType>
    <b:Guid>{A3CA216A-09C6-B94E-B7CE-99EC984519C2}</b:Guid>
    <b:Title>Painters and Politics in the People's Republic of China, 1949-1979</b:Title>
    <b:City>Berkeley</b:City>
    <b:Publisher>University of California Press</b:Publisher>
    <b:Year>1994</b:Year>
    <b:Comments>e-book</b:Comments>
    <b:Author>
      <b:Author>
        <b:NameList>
          <b:Person>
            <b:Last>Andrews</b:Last>
            <b:Middle>F</b:Middle>
            <b:First>Julia</b:First>
          </b:Person>
        </b:NameList>
      </b:Author>
    </b:Author>
    <b:RefOrder>1</b:RefOrder>
  </b:Source>
  <b:Source>
    <b:Tag>Des11</b:Tag>
    <b:SourceType>Interview</b:SourceType>
    <b:Guid>{4B629D1E-78E0-1F4C-B1B3-3134BAF2138D}</b:Guid>
    <b:Author>
      <b:Interviewee>
        <b:NameList>
          <b:Person>
            <b:Last>Deshu</b:Last>
            <b:First>Qiu</b:First>
          </b:Person>
        </b:NameList>
      </b:Interviewee>
      <b:Interviewer>
        <b:NameList>
          <b:Person>
            <b:Last>DeBevoise</b:Last>
            <b:First>Jane</b:First>
          </b:Person>
        </b:NameList>
      </b:Interviewer>
      <b:Compiler>
        <b:NameList>
          <b:Person>
            <b:Last>Mo</b:Last>
            <b:First>Xiaofei</b:First>
          </b:Person>
        </b:NameList>
      </b:Compiler>
    </b:Author>
    <b:Title>Conversation with Qiu Deshu</b:Title>
    <b:Year>2011</b:Year>
    <b:Month>September</b:Month>
    <b:Day>16-17</b:Day>
    <b:Publisher>Asia Art Archive in America; China Institute</b:Publisher>
    <b:City>New York</b:City>
    <b:Comments>http://www.aaa-a.org/programs/conversation-with-qiu-deshu/</b:Comments>
    <b:RefOrder>2</b:RefOrder>
  </b:Source>
</b:Sources>
</file>

<file path=customXml/itemProps1.xml><?xml version="1.0" encoding="utf-8"?>
<ds:datastoreItem xmlns:ds="http://schemas.openxmlformats.org/officeDocument/2006/customXml" ds:itemID="{DC579D9A-EFD3-DF43-B27C-E78E0F307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2</Pages>
  <Words>692</Words>
  <Characters>3947</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4</cp:revision>
  <dcterms:created xsi:type="dcterms:W3CDTF">2014-12-03T19:00:00Z</dcterms:created>
  <dcterms:modified xsi:type="dcterms:W3CDTF">2014-12-15T20:50:00Z</dcterms:modified>
</cp:coreProperties>
</file>