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15B5B2AD3B456FBD642FCBE8A87A2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17BEB0B63BD4F948FD83FEB1D491AEB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C1A86" w:rsidP="009C1A86">
                <w:r>
                  <w:t>Gayle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C774B547CBE4E41B5304C41C0A6964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4E18C2268B74BEC85333EC9FC41B03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C1A86" w:rsidP="009C1A86">
                <w:r>
                  <w:t>Young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45C926DA14C45B6A5C41DEF1A488D0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highlight w:val="yellow"/>
            </w:rPr>
            <w:alias w:val="Affiliation"/>
            <w:tag w:val="affiliation"/>
            <w:id w:val="2012937915"/>
            <w:placeholder>
              <w:docPart w:val="C951F9DE278E430C94EB64DBF8E8CEE1"/>
            </w:placeholder>
            <w:showingPlcHdr/>
            <w:text/>
          </w:sdtPr>
          <w:sdtEndPr>
            <w:rPr>
              <w:highlight w:val="none"/>
            </w:rPr>
          </w:sdtEndPr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 w:rsidRPr="00DD63BD">
                  <w:rPr>
                    <w:rStyle w:val="PlaceholderText"/>
                    <w:highlight w:val="yellow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DBC4F011F6CB4E8490737AE80DE94EC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C1A86" w:rsidP="009C1A86">
                <w:r w:rsidRPr="009C1A86">
                  <w:rPr>
                    <w:lang w:val="en-US"/>
                  </w:rPr>
                  <w:t>Equal Temperament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A1F8D49D925846AC8FCB390A836BED2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D0474D93131A47EAB1EF6CA48D68EC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9C1A86" w:rsidP="00DD63BD">
                <w:r>
                  <w:t>Equal temperament is a musical tuning strategy which deals mathematically with musical intervals in order to allow perfect transposition; it replaced the Pythagorean approach. The octave can be divided into equal steps of many different sizes, ranging from step sizes larger than the standard twelve-tone equal temperament (such as five, seven, eight or ten equal steps per octave) to much smaller step sizes. Calculations of the</w:t>
                </w:r>
                <w:r w:rsidR="00DD63BD">
                  <w:t xml:space="preserve"> sizes of intervals use ‘cents,’</w:t>
                </w:r>
                <w:r>
                  <w:t xml:space="preserve"> with each of the twelve semi-tones described as a one-hundred-cent interval. There are 1200 cents in every octave. </w:t>
                </w:r>
                <w:r w:rsidR="00DD63BD">
                  <w:t>Pitches organis</w:t>
                </w:r>
                <w:r>
                  <w:t>ed in twenty-four equal steps are referred to as quarte</w:t>
                </w:r>
                <w:r w:rsidR="00DD63BD">
                  <w:t>r-tones, each fifty cents. S</w:t>
                </w:r>
                <w:r>
                  <w:t xml:space="preserve">ome composers prefer to work with multiples of twelve, such as thirty-six tone (33.3 cents), 48-tone (25 cents), and the division of the octave into ninety-six equal steps of 12.5 cents, as proposed by Mexican composer </w:t>
                </w:r>
                <w:proofErr w:type="spellStart"/>
                <w:r>
                  <w:t>Juliàn</w:t>
                </w:r>
                <w:proofErr w:type="spellEnd"/>
                <w:r>
                  <w:t xml:space="preserve"> </w:t>
                </w:r>
                <w:proofErr w:type="spellStart"/>
                <w:r>
                  <w:t>Carillo</w:t>
                </w:r>
                <w:proofErr w:type="spellEnd"/>
                <w:r>
                  <w:t xml:space="preserve">. </w:t>
                </w:r>
                <w:bookmarkStart w:id="0" w:name="_GoBack"/>
                <w:bookmarkEnd w:id="0"/>
                <w:r>
                  <w:t>Many composers work with seemingly arbitrary divisions of the octave, such as nineteen-tone (63.2 cents) and thirty-one-tone (38.7 cents). These tunings include pitches that come close to key intervals in just intonation (see below). The advantage of using an equal-tempered tuning to access these tunings is that any equal-tempered pitch structure can easily be transposed.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EF8EFF0477F467EAF189B65B6F022B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9C1A86" w:rsidRDefault="009C1A86" w:rsidP="00DD63BD">
                <w:r>
                  <w:t>Equal temperament is a musical tuning strategy which deals mathematically with musical intervals in order to allow perfect transposition; it replaced the Pythagorean approach. The octave can be divided into equal steps of many different sizes, ranging from step sizes larger than the standard twelve-tone equal temperament (such as five, seven, eight or ten equal steps per octave) to much smaller step sizes. Calculations of the</w:t>
                </w:r>
                <w:r w:rsidR="00DD63BD">
                  <w:t xml:space="preserve"> sizes of intervals use ‘cents,’</w:t>
                </w:r>
                <w:r>
                  <w:t xml:space="preserve"> with each of the twelve semi-tones described as a one-hundred-cent interval. There are 1200 cents i</w:t>
                </w:r>
                <w:r w:rsidR="00DD63BD">
                  <w:t>n every octave.  Pitches organis</w:t>
                </w:r>
                <w:r>
                  <w:t xml:space="preserve">ed in twenty-four equal steps are referred to as </w:t>
                </w:r>
                <w:r w:rsidR="00DD63BD">
                  <w:t>quarter-tones, each fifty cents. S</w:t>
                </w:r>
                <w:r>
                  <w:t xml:space="preserve">ome composers prefer to work with multiples of twelve, such as thirty-six tone (33.3 cents), 48-tone (25 cents), and the division of the octave into ninety-six equal steps of 12.5 cents, as proposed by Mexican composer </w:t>
                </w:r>
                <w:proofErr w:type="spellStart"/>
                <w:r>
                  <w:t>Juliàn</w:t>
                </w:r>
                <w:proofErr w:type="spellEnd"/>
                <w:r>
                  <w:t xml:space="preserve"> </w:t>
                </w:r>
                <w:proofErr w:type="spellStart"/>
                <w:r>
                  <w:t>Carillo</w:t>
                </w:r>
                <w:proofErr w:type="spellEnd"/>
                <w:r>
                  <w:t>. Many composers work with seemingly arbitrary divisions of the octave, such as nineteen-tone (63.2 cents) and thirty-one-tone (38.7 cents). These tunings include pitches that come close to key intervals in just intonation (see below). The advantage of using an equal-tempered tuning to access these tunings is that any equal-tempered pitch structure can easily be transposed.</w:t>
                </w:r>
              </w:p>
              <w:p w:rsidR="009C1A86" w:rsidRDefault="009C1A86" w:rsidP="009C1A86"/>
              <w:p w:rsidR="009C1A86" w:rsidRDefault="009C1A86" w:rsidP="009C1A86">
                <w:r>
                  <w:t>Compos</w:t>
                </w:r>
                <w:r w:rsidR="00DD63BD">
                  <w:t>ers who have pioneered the use</w:t>
                </w:r>
                <w:r>
                  <w:t xml:space="preserve"> of equal-tempered tunings include:</w:t>
                </w:r>
              </w:p>
              <w:p w:rsidR="009C1A86" w:rsidRDefault="009C1A86" w:rsidP="009C1A86"/>
              <w:p w:rsidR="009C1A86" w:rsidRDefault="009C1A86" w:rsidP="009C1A86">
                <w:r>
                  <w:t>Easley Blackwood</w:t>
                </w:r>
              </w:p>
              <w:p w:rsidR="009C1A86" w:rsidRDefault="009C1A86" w:rsidP="009C1A86">
                <w:proofErr w:type="spellStart"/>
                <w:r>
                  <w:t>Juliàn</w:t>
                </w:r>
                <w:proofErr w:type="spellEnd"/>
                <w:r>
                  <w:t xml:space="preserve"> </w:t>
                </w:r>
                <w:proofErr w:type="spellStart"/>
                <w:r>
                  <w:t>Carillo</w:t>
                </w:r>
                <w:proofErr w:type="spellEnd"/>
                <w:r>
                  <w:t xml:space="preserve"> </w:t>
                </w:r>
              </w:p>
              <w:p w:rsidR="009C1A86" w:rsidRDefault="009C1A86" w:rsidP="009C1A86">
                <w:proofErr w:type="spellStart"/>
                <w:r>
                  <w:t>Adriaan</w:t>
                </w:r>
                <w:proofErr w:type="spellEnd"/>
                <w:r>
                  <w:t xml:space="preserve"> Fokker</w:t>
                </w:r>
              </w:p>
              <w:p w:rsidR="009C1A86" w:rsidRDefault="009C1A86" w:rsidP="009C1A86">
                <w:proofErr w:type="spellStart"/>
                <w:r>
                  <w:lastRenderedPageBreak/>
                  <w:t>Alois</w:t>
                </w:r>
                <w:proofErr w:type="spellEnd"/>
                <w:r>
                  <w:t xml:space="preserve"> </w:t>
                </w:r>
                <w:proofErr w:type="spellStart"/>
                <w:r>
                  <w:t>Hába</w:t>
                </w:r>
                <w:proofErr w:type="spellEnd"/>
              </w:p>
              <w:p w:rsidR="009C1A86" w:rsidRDefault="009C1A86" w:rsidP="009C1A86">
                <w:proofErr w:type="spellStart"/>
                <w:r>
                  <w:t>Christiaan</w:t>
                </w:r>
                <w:proofErr w:type="spellEnd"/>
                <w:r>
                  <w:t xml:space="preserve"> Huygens</w:t>
                </w:r>
              </w:p>
              <w:p w:rsidR="009C1A86" w:rsidRDefault="009C1A86" w:rsidP="009C1A86">
                <w:proofErr w:type="spellStart"/>
                <w:r>
                  <w:t>Karlheinz</w:t>
                </w:r>
                <w:proofErr w:type="spellEnd"/>
                <w:r>
                  <w:t xml:space="preserve"> Stockhausen</w:t>
                </w:r>
              </w:p>
              <w:p w:rsidR="009C1A86" w:rsidRDefault="009C1A86" w:rsidP="009C1A86">
                <w:proofErr w:type="spellStart"/>
                <w:r>
                  <w:t>Erv</w:t>
                </w:r>
                <w:proofErr w:type="spellEnd"/>
                <w:r>
                  <w:t xml:space="preserve"> Wilson</w:t>
                </w:r>
              </w:p>
              <w:p w:rsidR="003F0D73" w:rsidRDefault="009C1A86" w:rsidP="009C1A86">
                <w:r>
                  <w:t xml:space="preserve">Ivan </w:t>
                </w:r>
                <w:proofErr w:type="spellStart"/>
                <w:r>
                  <w:t>Wyschnegradsky</w:t>
                </w:r>
                <w:proofErr w:type="spellEnd"/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1A53D96240A48D3926E99F369B91B3A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5CF" w:rsidRDefault="00CC35CF" w:rsidP="007A0D55">
      <w:pPr>
        <w:spacing w:after="0" w:line="240" w:lineRule="auto"/>
      </w:pPr>
      <w:r>
        <w:separator/>
      </w:r>
    </w:p>
  </w:endnote>
  <w:endnote w:type="continuationSeparator" w:id="0">
    <w:p w:rsidR="00CC35CF" w:rsidRDefault="00CC35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5CF" w:rsidRDefault="00CC35CF" w:rsidP="007A0D55">
      <w:pPr>
        <w:spacing w:after="0" w:line="240" w:lineRule="auto"/>
      </w:pPr>
      <w:r>
        <w:separator/>
      </w:r>
    </w:p>
  </w:footnote>
  <w:footnote w:type="continuationSeparator" w:id="0">
    <w:p w:rsidR="00CC35CF" w:rsidRDefault="00CC35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3C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2F51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C1A86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33C6"/>
    <w:rsid w:val="00BE5BF7"/>
    <w:rsid w:val="00BF40E1"/>
    <w:rsid w:val="00C27FAB"/>
    <w:rsid w:val="00C358D4"/>
    <w:rsid w:val="00C6296B"/>
    <w:rsid w:val="00CC35CF"/>
    <w:rsid w:val="00CC586D"/>
    <w:rsid w:val="00CF1542"/>
    <w:rsid w:val="00CF3EC5"/>
    <w:rsid w:val="00D656DA"/>
    <w:rsid w:val="00D83300"/>
    <w:rsid w:val="00DC6B48"/>
    <w:rsid w:val="00DD63BD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2EDA13-AB17-4705-A792-A14E82BA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3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3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215B5B2AD3B456FBD642FCBE8A87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63BA-8694-46AE-9D34-9AB42C8DCFE7}"/>
      </w:docPartPr>
      <w:docPartBody>
        <w:p w:rsidR="009839F8" w:rsidRDefault="00BD66BA">
          <w:pPr>
            <w:pStyle w:val="3215B5B2AD3B456FBD642FCBE8A87A2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17BEB0B63BD4F948FD83FEB1D491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7CFD2-7C51-4590-B7E8-5CA66D4E3CD6}"/>
      </w:docPartPr>
      <w:docPartBody>
        <w:p w:rsidR="009839F8" w:rsidRDefault="00BD66BA">
          <w:pPr>
            <w:pStyle w:val="B17BEB0B63BD4F948FD83FEB1D491AE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C774B547CBE4E41B5304C41C0A69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85639-F629-4984-8048-582E825FA00F}"/>
      </w:docPartPr>
      <w:docPartBody>
        <w:p w:rsidR="009839F8" w:rsidRDefault="00BD66BA">
          <w:pPr>
            <w:pStyle w:val="CC774B547CBE4E41B5304C41C0A6964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4E18C2268B74BEC85333EC9FC41B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B52C5-064E-4727-BF99-C470E3EC34CA}"/>
      </w:docPartPr>
      <w:docPartBody>
        <w:p w:rsidR="009839F8" w:rsidRDefault="00BD66BA">
          <w:pPr>
            <w:pStyle w:val="C4E18C2268B74BEC85333EC9FC41B03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45C926DA14C45B6A5C41DEF1A488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6318D-C3FB-4AA4-9049-D4AD30AED41F}"/>
      </w:docPartPr>
      <w:docPartBody>
        <w:p w:rsidR="009839F8" w:rsidRDefault="00BD66BA">
          <w:pPr>
            <w:pStyle w:val="A45C926DA14C45B6A5C41DEF1A488D0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951F9DE278E430C94EB64DBF8E8C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3EE572-F048-4F27-8B7D-31D8703258F1}"/>
      </w:docPartPr>
      <w:docPartBody>
        <w:p w:rsidR="009839F8" w:rsidRDefault="00BD66BA">
          <w:pPr>
            <w:pStyle w:val="C951F9DE278E430C94EB64DBF8E8CEE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BC4F011F6CB4E8490737AE80DE94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2C39-DBBD-43C9-BB4D-694E910721A7}"/>
      </w:docPartPr>
      <w:docPartBody>
        <w:p w:rsidR="009839F8" w:rsidRDefault="00BD66BA">
          <w:pPr>
            <w:pStyle w:val="DBC4F011F6CB4E8490737AE80DE94E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1F8D49D925846AC8FCB390A836BE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1F9DE-D49A-49E4-A556-BEA866E8B454}"/>
      </w:docPartPr>
      <w:docPartBody>
        <w:p w:rsidR="009839F8" w:rsidRDefault="00BD66BA">
          <w:pPr>
            <w:pStyle w:val="A1F8D49D925846AC8FCB390A836BED2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474D93131A47EAB1EF6CA48D68EC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2677D-7A93-4A5C-AEFB-207EB17E60D7}"/>
      </w:docPartPr>
      <w:docPartBody>
        <w:p w:rsidR="009839F8" w:rsidRDefault="00BD66BA">
          <w:pPr>
            <w:pStyle w:val="D0474D93131A47EAB1EF6CA48D68EC4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EF8EFF0477F467EAF189B65B6F02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64CEE-9E1B-4CE4-89A8-371843BDF30A}"/>
      </w:docPartPr>
      <w:docPartBody>
        <w:p w:rsidR="009839F8" w:rsidRDefault="00BD66BA">
          <w:pPr>
            <w:pStyle w:val="BEF8EFF0477F467EAF189B65B6F022B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1A53D96240A48D3926E99F369B91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ABA3D-0AA3-43D5-89B7-E21643915C3D}"/>
      </w:docPartPr>
      <w:docPartBody>
        <w:p w:rsidR="009839F8" w:rsidRDefault="00BD66BA">
          <w:pPr>
            <w:pStyle w:val="A1A53D96240A48D3926E99F369B91B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6BA"/>
    <w:rsid w:val="009839F8"/>
    <w:rsid w:val="00BD66BA"/>
    <w:rsid w:val="00CB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15B5B2AD3B456FBD642FCBE8A87A2A">
    <w:name w:val="3215B5B2AD3B456FBD642FCBE8A87A2A"/>
  </w:style>
  <w:style w:type="paragraph" w:customStyle="1" w:styleId="B17BEB0B63BD4F948FD83FEB1D491AEB">
    <w:name w:val="B17BEB0B63BD4F948FD83FEB1D491AEB"/>
  </w:style>
  <w:style w:type="paragraph" w:customStyle="1" w:styleId="CC774B547CBE4E41B5304C41C0A69645">
    <w:name w:val="CC774B547CBE4E41B5304C41C0A69645"/>
  </w:style>
  <w:style w:type="paragraph" w:customStyle="1" w:styleId="C4E18C2268B74BEC85333EC9FC41B036">
    <w:name w:val="C4E18C2268B74BEC85333EC9FC41B036"/>
  </w:style>
  <w:style w:type="paragraph" w:customStyle="1" w:styleId="A45C926DA14C45B6A5C41DEF1A488D06">
    <w:name w:val="A45C926DA14C45B6A5C41DEF1A488D06"/>
  </w:style>
  <w:style w:type="paragraph" w:customStyle="1" w:styleId="C951F9DE278E430C94EB64DBF8E8CEE1">
    <w:name w:val="C951F9DE278E430C94EB64DBF8E8CEE1"/>
  </w:style>
  <w:style w:type="paragraph" w:customStyle="1" w:styleId="DBC4F011F6CB4E8490737AE80DE94EC8">
    <w:name w:val="DBC4F011F6CB4E8490737AE80DE94EC8"/>
  </w:style>
  <w:style w:type="paragraph" w:customStyle="1" w:styleId="A1F8D49D925846AC8FCB390A836BED24">
    <w:name w:val="A1F8D49D925846AC8FCB390A836BED24"/>
  </w:style>
  <w:style w:type="paragraph" w:customStyle="1" w:styleId="D0474D93131A47EAB1EF6CA48D68EC4E">
    <w:name w:val="D0474D93131A47EAB1EF6CA48D68EC4E"/>
  </w:style>
  <w:style w:type="paragraph" w:customStyle="1" w:styleId="BEF8EFF0477F467EAF189B65B6F022B7">
    <w:name w:val="BEF8EFF0477F467EAF189B65B6F022B7"/>
  </w:style>
  <w:style w:type="paragraph" w:customStyle="1" w:styleId="A1A53D96240A48D3926E99F369B91B3A">
    <w:name w:val="A1A53D96240A48D3926E99F369B91B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backup.dotx</Template>
  <TotalTime>8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ICW077 PAF</cp:lastModifiedBy>
  <cp:revision>4</cp:revision>
  <dcterms:created xsi:type="dcterms:W3CDTF">2015-02-13T04:27:00Z</dcterms:created>
  <dcterms:modified xsi:type="dcterms:W3CDTF">2015-02-21T22:08:00Z</dcterms:modified>
</cp:coreProperties>
</file>