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BF1ABA" w14:textId="77777777" w:rsidTr="00922950">
        <w:tc>
          <w:tcPr>
            <w:tcW w:w="491" w:type="dxa"/>
            <w:vMerge w:val="restart"/>
            <w:shd w:val="clear" w:color="auto" w:fill="A6A6A6" w:themeFill="background1" w:themeFillShade="A6"/>
            <w:textDirection w:val="btLr"/>
          </w:tcPr>
          <w:p w14:paraId="41F7DC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E2D50A5AA44527ABC6C6320EBE8C7F"/>
            </w:placeholder>
            <w:showingPlcHdr/>
            <w:dropDownList>
              <w:listItem w:displayText="Dr." w:value="Dr."/>
              <w:listItem w:displayText="Prof." w:value="Prof."/>
            </w:dropDownList>
          </w:sdtPr>
          <w:sdtEndPr/>
          <w:sdtContent>
            <w:tc>
              <w:tcPr>
                <w:tcW w:w="1259" w:type="dxa"/>
              </w:tcPr>
              <w:p w14:paraId="5CC668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ACCB2A88CB4880909A68B3B825B1AF"/>
            </w:placeholder>
            <w:text/>
          </w:sdtPr>
          <w:sdtEndPr/>
          <w:sdtContent>
            <w:tc>
              <w:tcPr>
                <w:tcW w:w="2073" w:type="dxa"/>
              </w:tcPr>
              <w:p w14:paraId="42A546D5" w14:textId="77777777" w:rsidR="00B574C9" w:rsidRDefault="007A7073" w:rsidP="007A7073">
                <w:r>
                  <w:t>Nadia</w:t>
                </w:r>
              </w:p>
            </w:tc>
          </w:sdtContent>
        </w:sdt>
        <w:sdt>
          <w:sdtPr>
            <w:alias w:val="Middle name"/>
            <w:tag w:val="authorMiddleName"/>
            <w:id w:val="-2076034781"/>
            <w:placeholder>
              <w:docPart w:val="E88F4677C2334366AF6E0854098757D5"/>
            </w:placeholder>
            <w:showingPlcHdr/>
            <w:text/>
          </w:sdtPr>
          <w:sdtEndPr/>
          <w:sdtContent>
            <w:tc>
              <w:tcPr>
                <w:tcW w:w="2551" w:type="dxa"/>
              </w:tcPr>
              <w:p w14:paraId="599B24E8" w14:textId="77777777" w:rsidR="00B574C9" w:rsidRDefault="00B574C9" w:rsidP="00922950">
                <w:r>
                  <w:rPr>
                    <w:rStyle w:val="PlaceholderText"/>
                  </w:rPr>
                  <w:t>[Middle name]</w:t>
                </w:r>
              </w:p>
            </w:tc>
          </w:sdtContent>
        </w:sdt>
        <w:sdt>
          <w:sdtPr>
            <w:alias w:val="Last name"/>
            <w:tag w:val="authorLastName"/>
            <w:id w:val="-1088529830"/>
            <w:placeholder>
              <w:docPart w:val="8B72141DBB2C402DAC976C5559FB2796"/>
            </w:placeholder>
            <w:text/>
          </w:sdtPr>
          <w:sdtEndPr/>
          <w:sdtContent>
            <w:tc>
              <w:tcPr>
                <w:tcW w:w="2642" w:type="dxa"/>
              </w:tcPr>
              <w:p w14:paraId="2FE3B5B8" w14:textId="77777777" w:rsidR="00B574C9" w:rsidRDefault="007A7073" w:rsidP="007A7073">
                <w:proofErr w:type="spellStart"/>
                <w:r>
                  <w:t>Radwan</w:t>
                </w:r>
                <w:proofErr w:type="spellEnd"/>
              </w:p>
            </w:tc>
          </w:sdtContent>
        </w:sdt>
      </w:tr>
      <w:tr w:rsidR="00B574C9" w14:paraId="4F6B94B8" w14:textId="77777777" w:rsidTr="001A6A06">
        <w:trPr>
          <w:trHeight w:val="986"/>
        </w:trPr>
        <w:tc>
          <w:tcPr>
            <w:tcW w:w="491" w:type="dxa"/>
            <w:vMerge/>
            <w:shd w:val="clear" w:color="auto" w:fill="A6A6A6" w:themeFill="background1" w:themeFillShade="A6"/>
          </w:tcPr>
          <w:p w14:paraId="377124F7" w14:textId="77777777" w:rsidR="00B574C9" w:rsidRPr="001A6A06" w:rsidRDefault="00B574C9" w:rsidP="00CF1542">
            <w:pPr>
              <w:jc w:val="center"/>
              <w:rPr>
                <w:b/>
                <w:color w:val="FFFFFF" w:themeColor="background1"/>
              </w:rPr>
            </w:pPr>
          </w:p>
        </w:tc>
        <w:sdt>
          <w:sdtPr>
            <w:alias w:val="Biography"/>
            <w:tag w:val="authorBiography"/>
            <w:id w:val="938807824"/>
            <w:placeholder>
              <w:docPart w:val="596BDBCC663448C2AD1411E1B2B461B5"/>
            </w:placeholder>
            <w:showingPlcHdr/>
          </w:sdtPr>
          <w:sdtEndPr/>
          <w:sdtContent>
            <w:tc>
              <w:tcPr>
                <w:tcW w:w="8525" w:type="dxa"/>
                <w:gridSpan w:val="4"/>
              </w:tcPr>
              <w:p w14:paraId="0AA3F7F1" w14:textId="77777777" w:rsidR="00B574C9" w:rsidRDefault="00B574C9" w:rsidP="00922950">
                <w:r>
                  <w:rPr>
                    <w:rStyle w:val="PlaceholderText"/>
                  </w:rPr>
                  <w:t>[Enter your biography]</w:t>
                </w:r>
              </w:p>
            </w:tc>
          </w:sdtContent>
        </w:sdt>
      </w:tr>
      <w:tr w:rsidR="00B574C9" w14:paraId="2505C756" w14:textId="77777777" w:rsidTr="001A6A06">
        <w:trPr>
          <w:trHeight w:val="986"/>
        </w:trPr>
        <w:tc>
          <w:tcPr>
            <w:tcW w:w="491" w:type="dxa"/>
            <w:vMerge/>
            <w:shd w:val="clear" w:color="auto" w:fill="A6A6A6" w:themeFill="background1" w:themeFillShade="A6"/>
          </w:tcPr>
          <w:p w14:paraId="6D352B36" w14:textId="77777777" w:rsidR="00B574C9" w:rsidRPr="001A6A06" w:rsidRDefault="00B574C9" w:rsidP="00CF1542">
            <w:pPr>
              <w:jc w:val="center"/>
              <w:rPr>
                <w:b/>
                <w:color w:val="FFFFFF" w:themeColor="background1"/>
              </w:rPr>
            </w:pPr>
          </w:p>
        </w:tc>
        <w:sdt>
          <w:sdtPr>
            <w:alias w:val="Affiliation"/>
            <w:tag w:val="affiliation"/>
            <w:id w:val="2012937915"/>
            <w:placeholder>
              <w:docPart w:val="16AFB4DD10574CEDADA0193264AE82B6"/>
            </w:placeholder>
            <w:text/>
          </w:sdtPr>
          <w:sdtEndPr/>
          <w:sdtContent>
            <w:tc>
              <w:tcPr>
                <w:tcW w:w="8525" w:type="dxa"/>
                <w:gridSpan w:val="4"/>
              </w:tcPr>
              <w:p w14:paraId="2BC7A4B0" w14:textId="77777777" w:rsidR="00B574C9" w:rsidRDefault="00903174" w:rsidP="00903174">
                <w:r>
                  <w:t>American University in Dubai</w:t>
                </w:r>
              </w:p>
            </w:tc>
          </w:sdtContent>
        </w:sdt>
      </w:tr>
    </w:tbl>
    <w:p w14:paraId="69BCE8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6FC70C" w14:textId="77777777" w:rsidTr="00244BB0">
        <w:tc>
          <w:tcPr>
            <w:tcW w:w="9016" w:type="dxa"/>
            <w:shd w:val="clear" w:color="auto" w:fill="A6A6A6" w:themeFill="background1" w:themeFillShade="A6"/>
            <w:tcMar>
              <w:top w:w="113" w:type="dxa"/>
              <w:bottom w:w="113" w:type="dxa"/>
            </w:tcMar>
          </w:tcPr>
          <w:p w14:paraId="0F2076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C1205A" w14:textId="77777777" w:rsidTr="003F0D73">
        <w:sdt>
          <w:sdtPr>
            <w:alias w:val="Article headword"/>
            <w:tag w:val="articleHeadword"/>
            <w:id w:val="-361440020"/>
            <w:placeholder>
              <w:docPart w:val="7F2B90DE32AB40B2A2B56CE21F1D6C19"/>
            </w:placeholder>
            <w:text/>
          </w:sdtPr>
          <w:sdtEndPr/>
          <w:sdtContent>
            <w:tc>
              <w:tcPr>
                <w:tcW w:w="9016" w:type="dxa"/>
                <w:tcMar>
                  <w:top w:w="113" w:type="dxa"/>
                  <w:bottom w:w="113" w:type="dxa"/>
                </w:tcMar>
              </w:tcPr>
              <w:p w14:paraId="3A34056E" w14:textId="77777777" w:rsidR="003F0D73" w:rsidRPr="00FB589A" w:rsidRDefault="00903174" w:rsidP="007A7073">
                <w:pPr>
                  <w:rPr>
                    <w:b/>
                  </w:rPr>
                </w:pPr>
                <w:proofErr w:type="spellStart"/>
                <w:r w:rsidRPr="00903174">
                  <w:t>Kamel</w:t>
                </w:r>
                <w:proofErr w:type="spellEnd"/>
                <w:r w:rsidRPr="00903174">
                  <w:t>, Youssef (1891-</w:t>
                </w:r>
                <w:r w:rsidR="007A7073" w:rsidRPr="00903174">
                  <w:t xml:space="preserve">1971) </w:t>
                </w:r>
              </w:p>
            </w:tc>
          </w:sdtContent>
        </w:sdt>
      </w:tr>
      <w:tr w:rsidR="00464699" w14:paraId="276CCA3C" w14:textId="77777777" w:rsidTr="007821B0">
        <w:sdt>
          <w:sdtPr>
            <w:alias w:val="Variant headwords"/>
            <w:tag w:val="variantHeadwords"/>
            <w:id w:val="173464402"/>
            <w:placeholder>
              <w:docPart w:val="50C1F47BEDAE45FAB7F89F368B383D79"/>
            </w:placeholder>
            <w:showingPlcHdr/>
          </w:sdtPr>
          <w:sdtEndPr/>
          <w:sdtContent>
            <w:tc>
              <w:tcPr>
                <w:tcW w:w="9016" w:type="dxa"/>
                <w:tcMar>
                  <w:top w:w="113" w:type="dxa"/>
                  <w:bottom w:w="113" w:type="dxa"/>
                </w:tcMar>
              </w:tcPr>
              <w:p w14:paraId="240323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B91D54" w14:textId="77777777" w:rsidTr="003F0D73">
        <w:sdt>
          <w:sdtPr>
            <w:alias w:val="Abstract"/>
            <w:tag w:val="abstract"/>
            <w:id w:val="-635871867"/>
            <w:placeholder>
              <w:docPart w:val="A97ADDB47E9D43448155AEB34FC9F0AC"/>
            </w:placeholder>
          </w:sdtPr>
          <w:sdtEndPr/>
          <w:sdtContent>
            <w:sdt>
              <w:sdtPr>
                <w:alias w:val="Article text"/>
                <w:tag w:val="articleText"/>
                <w:id w:val="-1701316438"/>
                <w:placeholder>
                  <w:docPart w:val="F9ED97451D84BD4B9FAF629202FD3C4A"/>
                </w:placeholder>
              </w:sdtPr>
              <w:sdtEndPr/>
              <w:sdtContent>
                <w:tc>
                  <w:tcPr>
                    <w:tcW w:w="9016" w:type="dxa"/>
                    <w:tcMar>
                      <w:top w:w="113" w:type="dxa"/>
                      <w:bottom w:w="113" w:type="dxa"/>
                    </w:tcMar>
                  </w:tcPr>
                  <w:p w14:paraId="1397342B" w14:textId="77777777" w:rsidR="00E85A05" w:rsidRDefault="00903174" w:rsidP="00E85A05">
                    <w:r w:rsidRPr="00903174">
                      <w:t xml:space="preserve">Youssef </w:t>
                    </w:r>
                    <w:proofErr w:type="spellStart"/>
                    <w:r w:rsidRPr="00903174">
                      <w:t>Kamel</w:t>
                    </w:r>
                    <w:proofErr w:type="spellEnd"/>
                    <w:r w:rsidRPr="00903174">
                      <w:t xml:space="preserve"> is an Egyptian painter renowned for his impressionist landscapes of the countryside and views of medieval Cairo. As one</w:t>
                    </w:r>
                    <w:r>
                      <w:t xml:space="preserve"> of the leading figures of the ‘Pioneers’</w:t>
                    </w:r>
                    <w:bookmarkStart w:id="0" w:name="_GoBack"/>
                    <w:bookmarkEnd w:id="0"/>
                    <w:r w:rsidRPr="00903174">
                      <w:t xml:space="preserve"> group (al-</w:t>
                    </w:r>
                    <w:proofErr w:type="spellStart"/>
                    <w:r w:rsidRPr="00903174">
                      <w:t>ruwwād</w:t>
                    </w:r>
                    <w:proofErr w:type="spellEnd"/>
                    <w:r w:rsidRPr="00903174">
                      <w:t xml:space="preserve">), he was among the first students to attend the newly founded School of Fine Arts in Cairo (1908), along with artists Mahmoud </w:t>
                    </w:r>
                    <w:proofErr w:type="spellStart"/>
                    <w:r w:rsidRPr="00903174">
                      <w:t>Moukhtar</w:t>
                    </w:r>
                    <w:proofErr w:type="spellEnd"/>
                    <w:r w:rsidRPr="00903174">
                      <w:t xml:space="preserve"> and </w:t>
                    </w:r>
                    <w:proofErr w:type="spellStart"/>
                    <w:r w:rsidRPr="00903174">
                      <w:t>Ragheb</w:t>
                    </w:r>
                    <w:proofErr w:type="spellEnd"/>
                    <w:r w:rsidRPr="00903174">
                      <w:t xml:space="preserve"> </w:t>
                    </w:r>
                    <w:proofErr w:type="spellStart"/>
                    <w:r w:rsidRPr="00903174">
                      <w:t>Ayad</w:t>
                    </w:r>
                    <w:proofErr w:type="spellEnd"/>
                    <w:r w:rsidRPr="00903174">
                      <w:t xml:space="preserve">. He studied under the Italian painter Paolo </w:t>
                    </w:r>
                    <w:proofErr w:type="spellStart"/>
                    <w:r w:rsidRPr="00903174">
                      <w:t>Forcella</w:t>
                    </w:r>
                    <w:proofErr w:type="spellEnd"/>
                    <w:r w:rsidRPr="00903174">
                      <w:t xml:space="preserve"> and graduated in 1911. After working as a drawing teacher in secondary schools, </w:t>
                    </w:r>
                    <w:proofErr w:type="spellStart"/>
                    <w:r w:rsidRPr="00903174">
                      <w:t>Kamel</w:t>
                    </w:r>
                    <w:proofErr w:type="spellEnd"/>
                    <w:r w:rsidRPr="00903174">
                      <w:t xml:space="preserve"> received a scholarship in 1925 to pursue his studies at the Royal Academy of Fine Arts in Rome. On his return to Egypt, in 1929, he was appointed professor at the School of Fine Arts in Cairo, eventually becoming the head of its Painting Department in 1937. </w:t>
                    </w:r>
                    <w:proofErr w:type="spellStart"/>
                    <w:r w:rsidRPr="00903174">
                      <w:t>Kamel</w:t>
                    </w:r>
                    <w:proofErr w:type="spellEnd"/>
                    <w:r w:rsidRPr="00903174">
                      <w:t xml:space="preserve"> also worked as a curator and directed the Museum of Egyptian Modern Art from 1948 to 1949. He was named director of the School of Fine Arts in Cairo between 1950 and 1953. </w:t>
                    </w:r>
                  </w:p>
                </w:tc>
              </w:sdtContent>
            </w:sdt>
          </w:sdtContent>
        </w:sdt>
      </w:tr>
      <w:tr w:rsidR="003F0D73" w14:paraId="11BED4FC" w14:textId="77777777" w:rsidTr="003F0D73">
        <w:sdt>
          <w:sdtPr>
            <w:alias w:val="Article text"/>
            <w:tag w:val="articleText"/>
            <w:id w:val="634067588"/>
            <w:placeholder>
              <w:docPart w:val="C4AD857F62FA4E80B8D14556602C4169"/>
            </w:placeholder>
          </w:sdtPr>
          <w:sdtEndPr/>
          <w:sdtContent>
            <w:tc>
              <w:tcPr>
                <w:tcW w:w="9016" w:type="dxa"/>
                <w:tcMar>
                  <w:top w:w="113" w:type="dxa"/>
                  <w:bottom w:w="113" w:type="dxa"/>
                </w:tcMar>
              </w:tcPr>
              <w:p w14:paraId="1AA6F2D7" w14:textId="77777777" w:rsidR="003F0D73" w:rsidRDefault="007A7073" w:rsidP="00C27FAB">
                <w:r w:rsidRPr="00903174">
                  <w:t xml:space="preserve">Youssef </w:t>
                </w:r>
                <w:proofErr w:type="spellStart"/>
                <w:r w:rsidRPr="00903174">
                  <w:t>Kamel</w:t>
                </w:r>
                <w:proofErr w:type="spellEnd"/>
                <w:r w:rsidRPr="00903174">
                  <w:t xml:space="preserve"> is an Egyptian painter renowned for his impressionist landscapes of the countryside and views of medieval Cairo. As one of the leading figures of the “Pioneers” group (al-</w:t>
                </w:r>
                <w:proofErr w:type="spellStart"/>
                <w:r w:rsidRPr="00903174">
                  <w:t>ruwwād</w:t>
                </w:r>
                <w:proofErr w:type="spellEnd"/>
                <w:r w:rsidRPr="00903174">
                  <w:t xml:space="preserve">), he was among the first students to attend the newly founded School of Fine Arts in Cairo (1908), along with artists Mahmoud </w:t>
                </w:r>
                <w:proofErr w:type="spellStart"/>
                <w:r w:rsidRPr="00903174">
                  <w:t>Moukhtar</w:t>
                </w:r>
                <w:proofErr w:type="spellEnd"/>
                <w:r w:rsidRPr="00903174">
                  <w:t xml:space="preserve"> and </w:t>
                </w:r>
                <w:proofErr w:type="spellStart"/>
                <w:r w:rsidRPr="00903174">
                  <w:t>Ragheb</w:t>
                </w:r>
                <w:proofErr w:type="spellEnd"/>
                <w:r w:rsidRPr="00903174">
                  <w:t xml:space="preserve"> </w:t>
                </w:r>
                <w:proofErr w:type="spellStart"/>
                <w:r w:rsidRPr="00903174">
                  <w:t>Ayad</w:t>
                </w:r>
                <w:proofErr w:type="spellEnd"/>
                <w:r w:rsidRPr="00903174">
                  <w:t xml:space="preserve">. He studied under the Italian painter Paolo </w:t>
                </w:r>
                <w:proofErr w:type="spellStart"/>
                <w:r w:rsidRPr="00903174">
                  <w:t>Forcella</w:t>
                </w:r>
                <w:proofErr w:type="spellEnd"/>
                <w:r w:rsidRPr="00903174">
                  <w:t xml:space="preserve"> and graduated in 1911. After working as a drawing teacher in secondary schools, </w:t>
                </w:r>
                <w:proofErr w:type="spellStart"/>
                <w:r w:rsidRPr="00903174">
                  <w:t>Kamel</w:t>
                </w:r>
                <w:proofErr w:type="spellEnd"/>
                <w:r w:rsidRPr="00903174">
                  <w:t xml:space="preserve"> received a scholarship in 1925 to pursue his studies at the Royal Academy of Fine Arts in Rome. On his return to Egypt, in 1929, he was appointed professor at the School of Fine Arts in Cairo, eventually becoming the head of its Painting Department in 1937. </w:t>
                </w:r>
                <w:proofErr w:type="spellStart"/>
                <w:r w:rsidRPr="00903174">
                  <w:t>Kamel</w:t>
                </w:r>
                <w:proofErr w:type="spellEnd"/>
                <w:r w:rsidRPr="00903174">
                  <w:t xml:space="preserve"> also worked as a curator and directed the Museum of Egyptian Modern Art from 1948 to 1949. He was named director of the School of Fine Arts in Cairo between 1950 and 1953. </w:t>
                </w:r>
              </w:p>
            </w:tc>
          </w:sdtContent>
        </w:sdt>
      </w:tr>
      <w:tr w:rsidR="003235A7" w14:paraId="0183463F" w14:textId="77777777" w:rsidTr="003235A7">
        <w:tc>
          <w:tcPr>
            <w:tcW w:w="9016" w:type="dxa"/>
          </w:tcPr>
          <w:p w14:paraId="60FD87D5" w14:textId="77777777" w:rsidR="003235A7" w:rsidRDefault="003235A7" w:rsidP="008A5B87">
            <w:r w:rsidRPr="0015114C">
              <w:rPr>
                <w:u w:val="single"/>
              </w:rPr>
              <w:t>Further reading</w:t>
            </w:r>
            <w:r>
              <w:t>:</w:t>
            </w:r>
          </w:p>
          <w:sdt>
            <w:sdtPr>
              <w:alias w:val="Further reading"/>
              <w:tag w:val="furtherReading"/>
              <w:id w:val="-1516217107"/>
              <w:placeholder>
                <w:docPart w:val="2AA0807CE63F4892987009661FA31EF5"/>
              </w:placeholder>
            </w:sdtPr>
            <w:sdtEndPr/>
            <w:sdtContent>
              <w:p w14:paraId="7950F0BC" w14:textId="77777777" w:rsidR="007A7073" w:rsidRDefault="00903174" w:rsidP="007A7073">
                <w:sdt>
                  <w:sdtPr>
                    <w:id w:val="1798721134"/>
                    <w:citation/>
                  </w:sdtPr>
                  <w:sdtEndPr/>
                  <w:sdtContent>
                    <w:r w:rsidR="007A7073">
                      <w:fldChar w:fldCharType="begin"/>
                    </w:r>
                    <w:r w:rsidR="007A7073">
                      <w:rPr>
                        <w:lang w:val="en-CA"/>
                      </w:rPr>
                      <w:instrText xml:space="preserve"> CITATION Abu82 \l 4105 </w:instrText>
                    </w:r>
                    <w:r w:rsidR="007A7073">
                      <w:fldChar w:fldCharType="separate"/>
                    </w:r>
                    <w:r w:rsidR="007A7073">
                      <w:rPr>
                        <w:noProof/>
                        <w:lang w:val="en-CA"/>
                      </w:rPr>
                      <w:t xml:space="preserve"> </w:t>
                    </w:r>
                    <w:r w:rsidR="007A7073" w:rsidRPr="007A7073">
                      <w:rPr>
                        <w:noProof/>
                        <w:lang w:val="en-CA"/>
                      </w:rPr>
                      <w:t>(Ab¬ū Ghāzī)</w:t>
                    </w:r>
                    <w:r w:rsidR="007A7073">
                      <w:fldChar w:fldCharType="end"/>
                    </w:r>
                  </w:sdtContent>
                </w:sdt>
              </w:p>
              <w:p w14:paraId="31304DE4" w14:textId="77777777" w:rsidR="007A7073" w:rsidRDefault="007A7073" w:rsidP="007A7073"/>
              <w:p w14:paraId="2528E564" w14:textId="77777777" w:rsidR="007A7073" w:rsidRDefault="00903174" w:rsidP="007A7073">
                <w:sdt>
                  <w:sdtPr>
                    <w:id w:val="1478265348"/>
                    <w:citation/>
                  </w:sdtPr>
                  <w:sdtEndPr/>
                  <w:sdtContent>
                    <w:r w:rsidR="007A7073">
                      <w:fldChar w:fldCharType="begin"/>
                    </w:r>
                    <w:r w:rsidR="007A7073">
                      <w:rPr>
                        <w:lang w:val="en-CA"/>
                      </w:rPr>
                      <w:instrText xml:space="preserve"> CITATION Aza61 \l 4105 </w:instrText>
                    </w:r>
                    <w:r w:rsidR="007A7073">
                      <w:fldChar w:fldCharType="separate"/>
                    </w:r>
                    <w:r w:rsidR="007A7073" w:rsidRPr="007A7073">
                      <w:rPr>
                        <w:noProof/>
                        <w:lang w:val="en-CA"/>
                      </w:rPr>
                      <w:t>(Azar)</w:t>
                    </w:r>
                    <w:r w:rsidR="007A7073">
                      <w:fldChar w:fldCharType="end"/>
                    </w:r>
                  </w:sdtContent>
                </w:sdt>
              </w:p>
              <w:p w14:paraId="2CF504B2" w14:textId="77777777" w:rsidR="007A7073" w:rsidRDefault="007A7073" w:rsidP="007A7073"/>
              <w:p w14:paraId="4EC1F28F" w14:textId="77777777" w:rsidR="003235A7" w:rsidRDefault="00903174" w:rsidP="007A7073">
                <w:sdt>
                  <w:sdtPr>
                    <w:id w:val="876362020"/>
                    <w:citation/>
                  </w:sdtPr>
                  <w:sdtEndPr/>
                  <w:sdtContent>
                    <w:r w:rsidR="007A7073">
                      <w:fldChar w:fldCharType="begin"/>
                    </w:r>
                    <w:r w:rsidR="007A7073">
                      <w:rPr>
                        <w:lang w:val="en-CA"/>
                      </w:rPr>
                      <w:instrText xml:space="preserve"> CITATION Kar05 \l 4105 </w:instrText>
                    </w:r>
                    <w:r w:rsidR="007A7073">
                      <w:fldChar w:fldCharType="separate"/>
                    </w:r>
                    <w:r w:rsidR="007A7073" w:rsidRPr="007A7073">
                      <w:rPr>
                        <w:noProof/>
                        <w:lang w:val="en-CA"/>
                      </w:rPr>
                      <w:t>(Karnouk)</w:t>
                    </w:r>
                    <w:r w:rsidR="007A7073">
                      <w:fldChar w:fldCharType="end"/>
                    </w:r>
                  </w:sdtContent>
                </w:sdt>
              </w:p>
            </w:sdtContent>
          </w:sdt>
        </w:tc>
      </w:tr>
    </w:tbl>
    <w:p w14:paraId="242AA0C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A9654" w14:textId="77777777" w:rsidR="00751203" w:rsidRDefault="00751203" w:rsidP="007A0D55">
      <w:pPr>
        <w:spacing w:after="0" w:line="240" w:lineRule="auto"/>
      </w:pPr>
      <w:r>
        <w:separator/>
      </w:r>
    </w:p>
  </w:endnote>
  <w:endnote w:type="continuationSeparator" w:id="0">
    <w:p w14:paraId="7B85894E" w14:textId="77777777" w:rsidR="00751203" w:rsidRDefault="007512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5B2A1" w14:textId="77777777" w:rsidR="00751203" w:rsidRDefault="00751203" w:rsidP="007A0D55">
      <w:pPr>
        <w:spacing w:after="0" w:line="240" w:lineRule="auto"/>
      </w:pPr>
      <w:r>
        <w:separator/>
      </w:r>
    </w:p>
  </w:footnote>
  <w:footnote w:type="continuationSeparator" w:id="0">
    <w:p w14:paraId="46F7227F" w14:textId="77777777" w:rsidR="00751203" w:rsidRDefault="007512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A84A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611D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1203"/>
    <w:rsid w:val="00780D95"/>
    <w:rsid w:val="00780DC7"/>
    <w:rsid w:val="007A0D55"/>
    <w:rsid w:val="007A7073"/>
    <w:rsid w:val="007B3377"/>
    <w:rsid w:val="007E5F44"/>
    <w:rsid w:val="00821DE3"/>
    <w:rsid w:val="00846CE1"/>
    <w:rsid w:val="008A5B87"/>
    <w:rsid w:val="0090317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B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317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31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317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31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9557">
      <w:bodyDiv w:val="1"/>
      <w:marLeft w:val="0"/>
      <w:marRight w:val="0"/>
      <w:marTop w:val="0"/>
      <w:marBottom w:val="0"/>
      <w:divBdr>
        <w:top w:val="none" w:sz="0" w:space="0" w:color="auto"/>
        <w:left w:val="none" w:sz="0" w:space="0" w:color="auto"/>
        <w:bottom w:val="none" w:sz="0" w:space="0" w:color="auto"/>
        <w:right w:val="none" w:sz="0" w:space="0" w:color="auto"/>
      </w:divBdr>
    </w:div>
    <w:div w:id="217017106">
      <w:bodyDiv w:val="1"/>
      <w:marLeft w:val="0"/>
      <w:marRight w:val="0"/>
      <w:marTop w:val="0"/>
      <w:marBottom w:val="0"/>
      <w:divBdr>
        <w:top w:val="none" w:sz="0" w:space="0" w:color="auto"/>
        <w:left w:val="none" w:sz="0" w:space="0" w:color="auto"/>
        <w:bottom w:val="none" w:sz="0" w:space="0" w:color="auto"/>
        <w:right w:val="none" w:sz="0" w:space="0" w:color="auto"/>
      </w:divBdr>
    </w:div>
    <w:div w:id="10384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E2D50A5AA44527ABC6C6320EBE8C7F"/>
        <w:category>
          <w:name w:val="General"/>
          <w:gallery w:val="placeholder"/>
        </w:category>
        <w:types>
          <w:type w:val="bbPlcHdr"/>
        </w:types>
        <w:behaviors>
          <w:behavior w:val="content"/>
        </w:behaviors>
        <w:guid w:val="{AEA83D40-E93A-4CB5-9D63-62C647815300}"/>
      </w:docPartPr>
      <w:docPartBody>
        <w:p w:rsidR="00EE5283" w:rsidRDefault="00F26AA0">
          <w:pPr>
            <w:pStyle w:val="68E2D50A5AA44527ABC6C6320EBE8C7F"/>
          </w:pPr>
          <w:r w:rsidRPr="00CC586D">
            <w:rPr>
              <w:rStyle w:val="PlaceholderText"/>
              <w:b/>
              <w:color w:val="FFFFFF" w:themeColor="background1"/>
            </w:rPr>
            <w:t>[Salutation]</w:t>
          </w:r>
        </w:p>
      </w:docPartBody>
    </w:docPart>
    <w:docPart>
      <w:docPartPr>
        <w:name w:val="8AACCB2A88CB4880909A68B3B825B1AF"/>
        <w:category>
          <w:name w:val="General"/>
          <w:gallery w:val="placeholder"/>
        </w:category>
        <w:types>
          <w:type w:val="bbPlcHdr"/>
        </w:types>
        <w:behaviors>
          <w:behavior w:val="content"/>
        </w:behaviors>
        <w:guid w:val="{62DF0FD4-56B4-4087-9040-6984CEAEAF72}"/>
      </w:docPartPr>
      <w:docPartBody>
        <w:p w:rsidR="00EE5283" w:rsidRDefault="00F26AA0">
          <w:pPr>
            <w:pStyle w:val="8AACCB2A88CB4880909A68B3B825B1AF"/>
          </w:pPr>
          <w:r>
            <w:rPr>
              <w:rStyle w:val="PlaceholderText"/>
            </w:rPr>
            <w:t>[First name]</w:t>
          </w:r>
        </w:p>
      </w:docPartBody>
    </w:docPart>
    <w:docPart>
      <w:docPartPr>
        <w:name w:val="E88F4677C2334366AF6E0854098757D5"/>
        <w:category>
          <w:name w:val="General"/>
          <w:gallery w:val="placeholder"/>
        </w:category>
        <w:types>
          <w:type w:val="bbPlcHdr"/>
        </w:types>
        <w:behaviors>
          <w:behavior w:val="content"/>
        </w:behaviors>
        <w:guid w:val="{CF42C339-4009-4F67-811D-DA305F5379DD}"/>
      </w:docPartPr>
      <w:docPartBody>
        <w:p w:rsidR="00EE5283" w:rsidRDefault="00F26AA0">
          <w:pPr>
            <w:pStyle w:val="E88F4677C2334366AF6E0854098757D5"/>
          </w:pPr>
          <w:r>
            <w:rPr>
              <w:rStyle w:val="PlaceholderText"/>
            </w:rPr>
            <w:t>[Middle name]</w:t>
          </w:r>
        </w:p>
      </w:docPartBody>
    </w:docPart>
    <w:docPart>
      <w:docPartPr>
        <w:name w:val="8B72141DBB2C402DAC976C5559FB2796"/>
        <w:category>
          <w:name w:val="General"/>
          <w:gallery w:val="placeholder"/>
        </w:category>
        <w:types>
          <w:type w:val="bbPlcHdr"/>
        </w:types>
        <w:behaviors>
          <w:behavior w:val="content"/>
        </w:behaviors>
        <w:guid w:val="{CE66F4C9-9449-4C9B-AA46-CE7F8D16E815}"/>
      </w:docPartPr>
      <w:docPartBody>
        <w:p w:rsidR="00EE5283" w:rsidRDefault="00F26AA0">
          <w:pPr>
            <w:pStyle w:val="8B72141DBB2C402DAC976C5559FB2796"/>
          </w:pPr>
          <w:r>
            <w:rPr>
              <w:rStyle w:val="PlaceholderText"/>
            </w:rPr>
            <w:t>[Last name]</w:t>
          </w:r>
        </w:p>
      </w:docPartBody>
    </w:docPart>
    <w:docPart>
      <w:docPartPr>
        <w:name w:val="596BDBCC663448C2AD1411E1B2B461B5"/>
        <w:category>
          <w:name w:val="General"/>
          <w:gallery w:val="placeholder"/>
        </w:category>
        <w:types>
          <w:type w:val="bbPlcHdr"/>
        </w:types>
        <w:behaviors>
          <w:behavior w:val="content"/>
        </w:behaviors>
        <w:guid w:val="{34CCDF10-7969-42CD-9F36-0FE4C63295ED}"/>
      </w:docPartPr>
      <w:docPartBody>
        <w:p w:rsidR="00EE5283" w:rsidRDefault="00F26AA0">
          <w:pPr>
            <w:pStyle w:val="596BDBCC663448C2AD1411E1B2B461B5"/>
          </w:pPr>
          <w:r>
            <w:rPr>
              <w:rStyle w:val="PlaceholderText"/>
            </w:rPr>
            <w:t>[Enter your biography]</w:t>
          </w:r>
        </w:p>
      </w:docPartBody>
    </w:docPart>
    <w:docPart>
      <w:docPartPr>
        <w:name w:val="16AFB4DD10574CEDADA0193264AE82B6"/>
        <w:category>
          <w:name w:val="General"/>
          <w:gallery w:val="placeholder"/>
        </w:category>
        <w:types>
          <w:type w:val="bbPlcHdr"/>
        </w:types>
        <w:behaviors>
          <w:behavior w:val="content"/>
        </w:behaviors>
        <w:guid w:val="{4C760744-5730-4F65-A92F-EEF269D6185F}"/>
      </w:docPartPr>
      <w:docPartBody>
        <w:p w:rsidR="00EE5283" w:rsidRDefault="00F26AA0">
          <w:pPr>
            <w:pStyle w:val="16AFB4DD10574CEDADA0193264AE82B6"/>
          </w:pPr>
          <w:r>
            <w:rPr>
              <w:rStyle w:val="PlaceholderText"/>
            </w:rPr>
            <w:t>[Enter the institution with which you are affiliated]</w:t>
          </w:r>
        </w:p>
      </w:docPartBody>
    </w:docPart>
    <w:docPart>
      <w:docPartPr>
        <w:name w:val="7F2B90DE32AB40B2A2B56CE21F1D6C19"/>
        <w:category>
          <w:name w:val="General"/>
          <w:gallery w:val="placeholder"/>
        </w:category>
        <w:types>
          <w:type w:val="bbPlcHdr"/>
        </w:types>
        <w:behaviors>
          <w:behavior w:val="content"/>
        </w:behaviors>
        <w:guid w:val="{A7BC3C66-EA06-432F-95DB-D4E0FB433E75}"/>
      </w:docPartPr>
      <w:docPartBody>
        <w:p w:rsidR="00EE5283" w:rsidRDefault="00F26AA0">
          <w:pPr>
            <w:pStyle w:val="7F2B90DE32AB40B2A2B56CE21F1D6C19"/>
          </w:pPr>
          <w:r w:rsidRPr="00EF74F7">
            <w:rPr>
              <w:b/>
              <w:color w:val="808080" w:themeColor="background1" w:themeShade="80"/>
            </w:rPr>
            <w:t>[Enter the headword for your article]</w:t>
          </w:r>
        </w:p>
      </w:docPartBody>
    </w:docPart>
    <w:docPart>
      <w:docPartPr>
        <w:name w:val="50C1F47BEDAE45FAB7F89F368B383D79"/>
        <w:category>
          <w:name w:val="General"/>
          <w:gallery w:val="placeholder"/>
        </w:category>
        <w:types>
          <w:type w:val="bbPlcHdr"/>
        </w:types>
        <w:behaviors>
          <w:behavior w:val="content"/>
        </w:behaviors>
        <w:guid w:val="{C3B44CB0-E2DA-4ACB-98D5-8247731891C7}"/>
      </w:docPartPr>
      <w:docPartBody>
        <w:p w:rsidR="00EE5283" w:rsidRDefault="00F26AA0">
          <w:pPr>
            <w:pStyle w:val="50C1F47BEDAE45FAB7F89F368B383D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ADDB47E9D43448155AEB34FC9F0AC"/>
        <w:category>
          <w:name w:val="General"/>
          <w:gallery w:val="placeholder"/>
        </w:category>
        <w:types>
          <w:type w:val="bbPlcHdr"/>
        </w:types>
        <w:behaviors>
          <w:behavior w:val="content"/>
        </w:behaviors>
        <w:guid w:val="{DEDEC0A2-344A-4597-9F20-E609D318CB36}"/>
      </w:docPartPr>
      <w:docPartBody>
        <w:p w:rsidR="00EE5283" w:rsidRDefault="00F26AA0">
          <w:pPr>
            <w:pStyle w:val="A97ADDB47E9D43448155AEB34FC9F0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AD857F62FA4E80B8D14556602C4169"/>
        <w:category>
          <w:name w:val="General"/>
          <w:gallery w:val="placeholder"/>
        </w:category>
        <w:types>
          <w:type w:val="bbPlcHdr"/>
        </w:types>
        <w:behaviors>
          <w:behavior w:val="content"/>
        </w:behaviors>
        <w:guid w:val="{36EFC601-B459-4806-A2A6-E979B3F0F4E7}"/>
      </w:docPartPr>
      <w:docPartBody>
        <w:p w:rsidR="00EE5283" w:rsidRDefault="00F26AA0">
          <w:pPr>
            <w:pStyle w:val="C4AD857F62FA4E80B8D14556602C41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A0807CE63F4892987009661FA31EF5"/>
        <w:category>
          <w:name w:val="General"/>
          <w:gallery w:val="placeholder"/>
        </w:category>
        <w:types>
          <w:type w:val="bbPlcHdr"/>
        </w:types>
        <w:behaviors>
          <w:behavior w:val="content"/>
        </w:behaviors>
        <w:guid w:val="{86292196-D77C-4798-95EC-8DE700198F20}"/>
      </w:docPartPr>
      <w:docPartBody>
        <w:p w:rsidR="00EE5283" w:rsidRDefault="00F26AA0">
          <w:pPr>
            <w:pStyle w:val="2AA0807CE63F4892987009661FA31EF5"/>
          </w:pPr>
          <w:r>
            <w:rPr>
              <w:rStyle w:val="PlaceholderText"/>
            </w:rPr>
            <w:t>[Enter citations for further reading here]</w:t>
          </w:r>
        </w:p>
      </w:docPartBody>
    </w:docPart>
    <w:docPart>
      <w:docPartPr>
        <w:name w:val="F9ED97451D84BD4B9FAF629202FD3C4A"/>
        <w:category>
          <w:name w:val="General"/>
          <w:gallery w:val="placeholder"/>
        </w:category>
        <w:types>
          <w:type w:val="bbPlcHdr"/>
        </w:types>
        <w:behaviors>
          <w:behavior w:val="content"/>
        </w:behaviors>
        <w:guid w:val="{AEC4D178-069F-724A-9548-8A2FCAAAD40D}"/>
      </w:docPartPr>
      <w:docPartBody>
        <w:p w:rsidR="00000000" w:rsidRDefault="00EE5283" w:rsidP="00EE5283">
          <w:pPr>
            <w:pStyle w:val="F9ED97451D84BD4B9FAF629202FD3C4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AA0"/>
    <w:rsid w:val="00EE5283"/>
    <w:rsid w:val="00F26A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283"/>
    <w:rPr>
      <w:color w:val="808080"/>
    </w:rPr>
  </w:style>
  <w:style w:type="paragraph" w:customStyle="1" w:styleId="68E2D50A5AA44527ABC6C6320EBE8C7F">
    <w:name w:val="68E2D50A5AA44527ABC6C6320EBE8C7F"/>
  </w:style>
  <w:style w:type="paragraph" w:customStyle="1" w:styleId="8AACCB2A88CB4880909A68B3B825B1AF">
    <w:name w:val="8AACCB2A88CB4880909A68B3B825B1AF"/>
  </w:style>
  <w:style w:type="paragraph" w:customStyle="1" w:styleId="E88F4677C2334366AF6E0854098757D5">
    <w:name w:val="E88F4677C2334366AF6E0854098757D5"/>
  </w:style>
  <w:style w:type="paragraph" w:customStyle="1" w:styleId="8B72141DBB2C402DAC976C5559FB2796">
    <w:name w:val="8B72141DBB2C402DAC976C5559FB2796"/>
  </w:style>
  <w:style w:type="paragraph" w:customStyle="1" w:styleId="596BDBCC663448C2AD1411E1B2B461B5">
    <w:name w:val="596BDBCC663448C2AD1411E1B2B461B5"/>
  </w:style>
  <w:style w:type="paragraph" w:customStyle="1" w:styleId="16AFB4DD10574CEDADA0193264AE82B6">
    <w:name w:val="16AFB4DD10574CEDADA0193264AE82B6"/>
  </w:style>
  <w:style w:type="paragraph" w:customStyle="1" w:styleId="7F2B90DE32AB40B2A2B56CE21F1D6C19">
    <w:name w:val="7F2B90DE32AB40B2A2B56CE21F1D6C19"/>
  </w:style>
  <w:style w:type="paragraph" w:customStyle="1" w:styleId="50C1F47BEDAE45FAB7F89F368B383D79">
    <w:name w:val="50C1F47BEDAE45FAB7F89F368B383D79"/>
  </w:style>
  <w:style w:type="paragraph" w:customStyle="1" w:styleId="A97ADDB47E9D43448155AEB34FC9F0AC">
    <w:name w:val="A97ADDB47E9D43448155AEB34FC9F0AC"/>
  </w:style>
  <w:style w:type="paragraph" w:customStyle="1" w:styleId="C4AD857F62FA4E80B8D14556602C4169">
    <w:name w:val="C4AD857F62FA4E80B8D14556602C4169"/>
  </w:style>
  <w:style w:type="paragraph" w:customStyle="1" w:styleId="2AA0807CE63F4892987009661FA31EF5">
    <w:name w:val="2AA0807CE63F4892987009661FA31EF5"/>
  </w:style>
  <w:style w:type="paragraph" w:customStyle="1" w:styleId="F9ED97451D84BD4B9FAF629202FD3C4A">
    <w:name w:val="F9ED97451D84BD4B9FAF629202FD3C4A"/>
    <w:rsid w:val="00EE528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283"/>
    <w:rPr>
      <w:color w:val="808080"/>
    </w:rPr>
  </w:style>
  <w:style w:type="paragraph" w:customStyle="1" w:styleId="68E2D50A5AA44527ABC6C6320EBE8C7F">
    <w:name w:val="68E2D50A5AA44527ABC6C6320EBE8C7F"/>
  </w:style>
  <w:style w:type="paragraph" w:customStyle="1" w:styleId="8AACCB2A88CB4880909A68B3B825B1AF">
    <w:name w:val="8AACCB2A88CB4880909A68B3B825B1AF"/>
  </w:style>
  <w:style w:type="paragraph" w:customStyle="1" w:styleId="E88F4677C2334366AF6E0854098757D5">
    <w:name w:val="E88F4677C2334366AF6E0854098757D5"/>
  </w:style>
  <w:style w:type="paragraph" w:customStyle="1" w:styleId="8B72141DBB2C402DAC976C5559FB2796">
    <w:name w:val="8B72141DBB2C402DAC976C5559FB2796"/>
  </w:style>
  <w:style w:type="paragraph" w:customStyle="1" w:styleId="596BDBCC663448C2AD1411E1B2B461B5">
    <w:name w:val="596BDBCC663448C2AD1411E1B2B461B5"/>
  </w:style>
  <w:style w:type="paragraph" w:customStyle="1" w:styleId="16AFB4DD10574CEDADA0193264AE82B6">
    <w:name w:val="16AFB4DD10574CEDADA0193264AE82B6"/>
  </w:style>
  <w:style w:type="paragraph" w:customStyle="1" w:styleId="7F2B90DE32AB40B2A2B56CE21F1D6C19">
    <w:name w:val="7F2B90DE32AB40B2A2B56CE21F1D6C19"/>
  </w:style>
  <w:style w:type="paragraph" w:customStyle="1" w:styleId="50C1F47BEDAE45FAB7F89F368B383D79">
    <w:name w:val="50C1F47BEDAE45FAB7F89F368B383D79"/>
  </w:style>
  <w:style w:type="paragraph" w:customStyle="1" w:styleId="A97ADDB47E9D43448155AEB34FC9F0AC">
    <w:name w:val="A97ADDB47E9D43448155AEB34FC9F0AC"/>
  </w:style>
  <w:style w:type="paragraph" w:customStyle="1" w:styleId="C4AD857F62FA4E80B8D14556602C4169">
    <w:name w:val="C4AD857F62FA4E80B8D14556602C4169"/>
  </w:style>
  <w:style w:type="paragraph" w:customStyle="1" w:styleId="2AA0807CE63F4892987009661FA31EF5">
    <w:name w:val="2AA0807CE63F4892987009661FA31EF5"/>
  </w:style>
  <w:style w:type="paragraph" w:customStyle="1" w:styleId="F9ED97451D84BD4B9FAF629202FD3C4A">
    <w:name w:val="F9ED97451D84BD4B9FAF629202FD3C4A"/>
    <w:rsid w:val="00EE528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Abu82</b:Tag>
    <b:SourceType>Book</b:SourceType>
    <b:Guid>{E239E7BF-8B7D-42C2-8DF0-6F43A8F4C4F4}</b:Guid>
    <b:Author>
      <b:Author>
        <b:NameList>
          <b:Person>
            <b:Last>Ab¬ū Ghāzī</b:Last>
            <b:First>B.</b:First>
          </b:Person>
        </b:NameList>
      </b:Author>
    </b:Author>
    <b:Title>Yūsuf Kāmil</b:Title>
    <b:Year>1982</b:Year>
    <b:City>Cairo</b:City>
    <b:Publisher>General Egyptian Book Organization </b:Publisher>
    <b:Medium>Print</b:Medium>
    <b:RefOrder>1</b:RefOrder>
  </b:Source>
  <b:Source>
    <b:Tag>Aza61</b:Tag>
    <b:SourceType>Book</b:SourceType>
    <b:Guid>{D354B414-D142-4C13-BA8D-54E4AC5210B6}</b:Guid>
    <b:Author>
      <b:Author>
        <b:NameList>
          <b:Person>
            <b:Last>Azar</b:Last>
            <b:First>A.</b:First>
          </b:Person>
        </b:NameList>
      </b:Author>
    </b:Author>
    <b:Title>La peinture moderne en Égypte</b:Title>
    <b:Year>1961</b:Year>
    <b:City>Cairo</b:City>
    <b:Publisher>Éditions Nouvelles</b:Publisher>
    <b:Medium>Print</b:Medium>
    <b:RefOrder>2</b:RefOrder>
  </b:Source>
  <b:Source>
    <b:Tag>Kar05</b:Tag>
    <b:SourceType>Book</b:SourceType>
    <b:Guid>{B759F695-54D3-4F60-85EA-8E20D399F4DE}</b:Guid>
    <b:Author>
      <b:Author>
        <b:NameList>
          <b:Person>
            <b:Last>Karnouk</b:Last>
            <b:First>L.</b:First>
          </b:Person>
        </b:NameList>
      </b:Author>
    </b:Author>
    <b:Title>Modern Egyptian Art (1910-2003)</b:Title>
    <b:Year>2005</b:Year>
    <b:City>Cairo</b:City>
    <b:Publisher>The American University in Cairo Press</b:Publisher>
    <b:Medium>Print</b:Medium>
    <b:RefOrder>3</b:RefOrder>
  </b:Source>
</b:Sources>
</file>

<file path=customXml/itemProps1.xml><?xml version="1.0" encoding="utf-8"?>
<ds:datastoreItem xmlns:ds="http://schemas.openxmlformats.org/officeDocument/2006/customXml" ds:itemID="{70FCA92C-EEAF-B74A-A7DB-2DBDAABB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7</TotalTime>
  <Pages>1</Pages>
  <Words>329</Words>
  <Characters>1881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2</cp:revision>
  <dcterms:created xsi:type="dcterms:W3CDTF">2014-08-31T23:45:00Z</dcterms:created>
  <dcterms:modified xsi:type="dcterms:W3CDTF">2014-09-15T15:35:00Z</dcterms:modified>
</cp:coreProperties>
</file>