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F7D42" w14:paraId="6C16D41D" w14:textId="77777777" w:rsidTr="00922950">
        <w:tc>
          <w:tcPr>
            <w:tcW w:w="491" w:type="dxa"/>
            <w:vMerge w:val="restart"/>
            <w:shd w:val="clear" w:color="auto" w:fill="A6A6A6" w:themeFill="background1" w:themeFillShade="A6"/>
            <w:textDirection w:val="btLr"/>
          </w:tcPr>
          <w:p w14:paraId="6517EE6E" w14:textId="77777777" w:rsidR="00B574C9" w:rsidRPr="00CF7D42" w:rsidRDefault="00B574C9" w:rsidP="00CC586D">
            <w:pPr>
              <w:jc w:val="center"/>
              <w:rPr>
                <w:b/>
                <w:color w:val="FFFFFF" w:themeColor="background1"/>
              </w:rPr>
            </w:pPr>
            <w:r w:rsidRPr="00CF7D42">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14:paraId="6222D90F" w14:textId="77777777" w:rsidR="00B574C9" w:rsidRPr="00CF7D42" w:rsidRDefault="00B574C9" w:rsidP="00CC586D">
                <w:pPr>
                  <w:jc w:val="center"/>
                  <w:rPr>
                    <w:b/>
                    <w:color w:val="FFFFFF" w:themeColor="background1"/>
                  </w:rPr>
                </w:pPr>
                <w:r w:rsidRPr="00CF7D42">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14:paraId="6DEE1240" w14:textId="77777777" w:rsidR="00B574C9" w:rsidRPr="00CF7D42" w:rsidRDefault="00D814A9" w:rsidP="00D814A9">
                <w:r w:rsidRPr="00CF7D42">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14:paraId="613F207A" w14:textId="77777777" w:rsidR="00B574C9" w:rsidRPr="00CF7D42" w:rsidRDefault="00B574C9" w:rsidP="00922950">
                <w:r w:rsidRPr="00CF7D42">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14:paraId="4DCDD2A5" w14:textId="77777777" w:rsidR="00B574C9" w:rsidRPr="00CF7D42" w:rsidRDefault="00D814A9" w:rsidP="00D814A9">
                <w:r w:rsidRPr="00CF7D42">
                  <w:t>Otto</w:t>
                </w:r>
              </w:p>
            </w:tc>
          </w:sdtContent>
        </w:sdt>
      </w:tr>
      <w:tr w:rsidR="00B574C9" w:rsidRPr="00CF7D42" w14:paraId="524A4638" w14:textId="77777777" w:rsidTr="001A6A06">
        <w:trPr>
          <w:trHeight w:val="986"/>
        </w:trPr>
        <w:tc>
          <w:tcPr>
            <w:tcW w:w="491" w:type="dxa"/>
            <w:vMerge/>
            <w:shd w:val="clear" w:color="auto" w:fill="A6A6A6" w:themeFill="background1" w:themeFillShade="A6"/>
          </w:tcPr>
          <w:p w14:paraId="42D44403" w14:textId="77777777" w:rsidR="00B574C9" w:rsidRPr="00CF7D42"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14:paraId="6441FB15" w14:textId="77777777" w:rsidR="00B574C9" w:rsidRPr="00CF7D42" w:rsidRDefault="00B574C9" w:rsidP="00922950">
                <w:r w:rsidRPr="00CF7D42">
                  <w:rPr>
                    <w:rStyle w:val="PlaceholderText"/>
                  </w:rPr>
                  <w:t>[Enter your biography]</w:t>
                </w:r>
              </w:p>
            </w:tc>
          </w:sdtContent>
        </w:sdt>
      </w:tr>
      <w:tr w:rsidR="00B574C9" w:rsidRPr="00CF7D42" w14:paraId="68553438" w14:textId="77777777" w:rsidTr="001A6A06">
        <w:trPr>
          <w:trHeight w:val="986"/>
        </w:trPr>
        <w:tc>
          <w:tcPr>
            <w:tcW w:w="491" w:type="dxa"/>
            <w:vMerge/>
            <w:shd w:val="clear" w:color="auto" w:fill="A6A6A6" w:themeFill="background1" w:themeFillShade="A6"/>
          </w:tcPr>
          <w:p w14:paraId="0674BA46" w14:textId="77777777" w:rsidR="00B574C9" w:rsidRPr="00CF7D42" w:rsidRDefault="00B574C9" w:rsidP="00CF1542">
            <w:pPr>
              <w:jc w:val="center"/>
              <w:rPr>
                <w:b/>
                <w:color w:val="FFFFFF" w:themeColor="background1"/>
              </w:rPr>
            </w:pPr>
          </w:p>
        </w:tc>
        <w:sdt>
          <w:sdtPr>
            <w:alias w:val="Affiliation"/>
            <w:tag w:val="affiliation"/>
            <w:id w:val="2012937915"/>
            <w:placeholder>
              <w:docPart w:val="A46F2B5054704C01AB23496933480FA4"/>
            </w:placeholder>
            <w:text/>
          </w:sdtPr>
          <w:sdtEndPr/>
          <w:sdtContent>
            <w:tc>
              <w:tcPr>
                <w:tcW w:w="8525" w:type="dxa"/>
                <w:gridSpan w:val="4"/>
              </w:tcPr>
              <w:p w14:paraId="471AC06F" w14:textId="0FD34884" w:rsidR="00B574C9" w:rsidRPr="00CF7D42" w:rsidRDefault="00CF7D42" w:rsidP="00CF7D42">
                <w:r>
                  <w:t>University at Buffalo</w:t>
                </w:r>
                <w:r w:rsidR="006D7A5A">
                  <w:t>, The State University of New York</w:t>
                </w:r>
              </w:p>
            </w:tc>
          </w:sdtContent>
        </w:sdt>
      </w:tr>
    </w:tbl>
    <w:p w14:paraId="27C136A4" w14:textId="77777777" w:rsidR="003D3579" w:rsidRPr="00CF7D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7D42" w14:paraId="27DD02EE" w14:textId="77777777" w:rsidTr="00244BB0">
        <w:tc>
          <w:tcPr>
            <w:tcW w:w="9016" w:type="dxa"/>
            <w:shd w:val="clear" w:color="auto" w:fill="A6A6A6" w:themeFill="background1" w:themeFillShade="A6"/>
            <w:tcMar>
              <w:top w:w="113" w:type="dxa"/>
              <w:bottom w:w="113" w:type="dxa"/>
            </w:tcMar>
          </w:tcPr>
          <w:p w14:paraId="3A59F371" w14:textId="77777777" w:rsidR="00244BB0" w:rsidRPr="00CF7D42" w:rsidRDefault="00244BB0" w:rsidP="00244BB0">
            <w:pPr>
              <w:jc w:val="center"/>
              <w:rPr>
                <w:b/>
                <w:color w:val="FFFFFF" w:themeColor="background1"/>
              </w:rPr>
            </w:pPr>
            <w:r w:rsidRPr="00CF7D42">
              <w:rPr>
                <w:b/>
                <w:color w:val="FFFFFF" w:themeColor="background1"/>
              </w:rPr>
              <w:t>Your article</w:t>
            </w:r>
          </w:p>
        </w:tc>
      </w:tr>
      <w:tr w:rsidR="003F0D73" w:rsidRPr="00CF7D42" w14:paraId="20A7CBCF" w14:textId="77777777" w:rsidTr="003F0D73">
        <w:sdt>
          <w:sdtPr>
            <w:alias w:val="Article headword"/>
            <w:tag w:val="articleHeadword"/>
            <w:id w:val="-361440020"/>
            <w:placeholder>
              <w:docPart w:val="B9AE4B27B0BA40479EAA67015F82923F"/>
            </w:placeholder>
            <w:text/>
          </w:sdtPr>
          <w:sdtEndPr/>
          <w:sdtContent>
            <w:tc>
              <w:tcPr>
                <w:tcW w:w="9016" w:type="dxa"/>
                <w:tcMar>
                  <w:top w:w="113" w:type="dxa"/>
                  <w:bottom w:w="113" w:type="dxa"/>
                </w:tcMar>
              </w:tcPr>
              <w:p w14:paraId="64C625DF" w14:textId="022CDA54" w:rsidR="003F0D73" w:rsidRPr="00CF7D42" w:rsidRDefault="00C038D9" w:rsidP="003F0D73">
                <w:pPr>
                  <w:rPr>
                    <w:b/>
                  </w:rPr>
                </w:pPr>
                <w:r w:rsidRPr="00C038D9">
                  <w:t>Brandt, Marianne (1893-</w:t>
                </w:r>
                <w:r w:rsidR="00D814A9" w:rsidRPr="00C038D9">
                  <w:t>1983)</w:t>
                </w:r>
              </w:p>
            </w:tc>
          </w:sdtContent>
        </w:sdt>
      </w:tr>
      <w:tr w:rsidR="00464699" w:rsidRPr="00CF7D42" w14:paraId="71017900" w14:textId="77777777"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14:paraId="604277F9" w14:textId="77777777" w:rsidR="00464699" w:rsidRPr="00CF7D42" w:rsidRDefault="00464699" w:rsidP="00464699">
                <w:r w:rsidRPr="00CF7D42">
                  <w:rPr>
                    <w:rStyle w:val="PlaceholderText"/>
                    <w:b/>
                  </w:rPr>
                  <w:t xml:space="preserve">[Enter any </w:t>
                </w:r>
                <w:r w:rsidRPr="00CF7D42">
                  <w:rPr>
                    <w:rStyle w:val="PlaceholderText"/>
                    <w:b/>
                    <w:i/>
                  </w:rPr>
                  <w:t>variant forms</w:t>
                </w:r>
                <w:r w:rsidRPr="00CF7D42">
                  <w:rPr>
                    <w:rStyle w:val="PlaceholderText"/>
                    <w:b/>
                  </w:rPr>
                  <w:t xml:space="preserve"> of your headword – OPTIONAL]</w:t>
                </w:r>
              </w:p>
            </w:tc>
          </w:sdtContent>
        </w:sdt>
      </w:tr>
      <w:tr w:rsidR="00E85A05" w:rsidRPr="00CF7D42" w14:paraId="1364DB49" w14:textId="77777777"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14:paraId="274E9306" w14:textId="77777777" w:rsidR="009A00F3" w:rsidRDefault="00D814A9" w:rsidP="00D814A9">
                <w:r w:rsidRPr="00CF7D42">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sidRPr="00CF7D42">
                  <w:t>œuvre</w:t>
                </w:r>
                <w:proofErr w:type="spellEnd"/>
                <w:r w:rsidRPr="00CF7D42">
                  <w:t xml:space="preserve"> and her influence on the Bauhaus still remain little studied.</w:t>
                </w:r>
                <w:r w:rsidR="00C038D9">
                  <w:t xml:space="preserve"> </w:t>
                </w:r>
              </w:p>
              <w:p w14:paraId="0485AAD9" w14:textId="77777777" w:rsidR="009A00F3" w:rsidRDefault="009A00F3" w:rsidP="00D814A9"/>
              <w:p w14:paraId="71C0FADD" w14:textId="16F7F6F0" w:rsidR="00E85A05" w:rsidRPr="00CF7D42" w:rsidRDefault="00C038D9" w:rsidP="009A00F3">
                <w:r w:rsidRPr="00CF7D42">
                  <w:t xml:space="preserve">Born Marianne </w:t>
                </w:r>
                <w:proofErr w:type="spellStart"/>
                <w:r w:rsidRPr="00CF7D42">
                  <w:t>Liebe</w:t>
                </w:r>
                <w:proofErr w:type="spellEnd"/>
                <w:r w:rsidRPr="00CF7D42">
                  <w:t xml:space="preserve"> to an upper-middle class family in the industrial city of Chemnitz, she received her diploma as a painter in 1918 from Weimar’s Grand D</w:t>
                </w:r>
                <w:r>
                  <w:t>ucal Saxon College of Fine Art [</w:t>
                </w:r>
                <w:proofErr w:type="spellStart"/>
                <w:r w:rsidRPr="00CF7D42">
                  <w:rPr>
                    <w:i/>
                    <w:lang w:val="de-DE"/>
                  </w:rPr>
                  <w:t>Grossherzogliche</w:t>
                </w:r>
                <w:proofErr w:type="spellEnd"/>
                <w:r w:rsidRPr="00CF7D42">
                  <w:rPr>
                    <w:i/>
                    <w:lang w:val="de-DE"/>
                  </w:rPr>
                  <w:t>-Sächsische Hochschule für Bildende Kunst</w:t>
                </w:r>
                <w:r>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t>haus Exhibition [</w:t>
                </w:r>
                <w:proofErr w:type="spellStart"/>
                <w:r w:rsidRPr="00CF7D42">
                  <w:rPr>
                    <w:i/>
                  </w:rPr>
                  <w:t>Staatliches</w:t>
                </w:r>
                <w:proofErr w:type="spellEnd"/>
                <w:r w:rsidRPr="00CF7D42">
                  <w:rPr>
                    <w:i/>
                  </w:rPr>
                  <w:t xml:space="preserve"> Bauhaus </w:t>
                </w:r>
                <w:proofErr w:type="spellStart"/>
                <w:r w:rsidRPr="00CF7D42">
                  <w:rPr>
                    <w:i/>
                  </w:rPr>
                  <w:t>Ausstellung</w:t>
                </w:r>
                <w:proofErr w:type="spellEnd"/>
                <w:r>
                  <w:t>]</w:t>
                </w:r>
                <w:r w:rsidRPr="00CF7D42">
                  <w:t xml:space="preserve"> and was inspired to begin her studies anew at the Bauhaus. Brandt co</w:t>
                </w:r>
                <w:r>
                  <w:t>mpleted the Preliminary Course [</w:t>
                </w:r>
                <w:proofErr w:type="spellStart"/>
                <w:r w:rsidRPr="00CF7D42">
                  <w:rPr>
                    <w:i/>
                  </w:rPr>
                  <w:t>Vorkurs</w:t>
                </w:r>
                <w:proofErr w:type="spellEnd"/>
                <w:r>
                  <w:t>]</w:t>
                </w:r>
                <w:r w:rsidRPr="00CF7D42">
                  <w:t xml:space="preserve"> under the direction of Josef Albers and </w:t>
                </w:r>
                <w:proofErr w:type="spellStart"/>
                <w:r w:rsidRPr="00CF7D42">
                  <w:t>László</w:t>
                </w:r>
                <w:proofErr w:type="spellEnd"/>
                <w:r w:rsidRPr="00CF7D42">
                  <w:t xml:space="preserve">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w:t>
                </w:r>
              </w:p>
            </w:tc>
          </w:sdtContent>
        </w:sdt>
      </w:tr>
      <w:tr w:rsidR="003F0D73" w:rsidRPr="00CF7D42" w14:paraId="3AD1B2B3" w14:textId="77777777"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14:paraId="1F3D41AF" w14:textId="77777777" w:rsidR="00D814A9" w:rsidRPr="00CF7D42" w:rsidRDefault="00D814A9" w:rsidP="00D814A9">
                <w:r w:rsidRPr="00CF7D42">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sidRPr="00CF7D42">
                  <w:t>œuvre</w:t>
                </w:r>
                <w:proofErr w:type="spellEnd"/>
                <w:r w:rsidRPr="00CF7D42">
                  <w:t xml:space="preserve"> and her influence on the Bauhaus still remain little studied.</w:t>
                </w:r>
              </w:p>
              <w:p w14:paraId="4DC287E6" w14:textId="77777777" w:rsidR="00605BDE" w:rsidRDefault="00605BDE" w:rsidP="00605BDE"/>
              <w:p w14:paraId="0C0D98F7" w14:textId="0CAC0433" w:rsidR="00D814A9" w:rsidRPr="00CF7D42" w:rsidRDefault="00D814A9" w:rsidP="00605BDE">
                <w:r w:rsidRPr="00CF7D42">
                  <w:t xml:space="preserve">Born Marianne </w:t>
                </w:r>
                <w:proofErr w:type="spellStart"/>
                <w:r w:rsidRPr="00CF7D42">
                  <w:t>Liebe</w:t>
                </w:r>
                <w:proofErr w:type="spellEnd"/>
                <w:r w:rsidRPr="00CF7D42">
                  <w:t xml:space="preserve"> to an upper-middle class family in the industrial city of Chemnitz, she received her diploma as a painter in 1918 from Weimar’s Grand D</w:t>
                </w:r>
                <w:r w:rsidR="00605BDE">
                  <w:t>ucal Saxon College of Fine Art [</w:t>
                </w:r>
                <w:proofErr w:type="spellStart"/>
                <w:r w:rsidRPr="00CF7D42">
                  <w:rPr>
                    <w:i/>
                    <w:lang w:val="de-DE"/>
                  </w:rPr>
                  <w:t>Grossherzogliche</w:t>
                </w:r>
                <w:proofErr w:type="spellEnd"/>
                <w:r w:rsidRPr="00CF7D42">
                  <w:rPr>
                    <w:i/>
                    <w:lang w:val="de-DE"/>
                  </w:rPr>
                  <w:t>-Sächsische Hochschule für Bildende Kunst</w:t>
                </w:r>
                <w:r w:rsidR="00605BDE">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rsidR="00605BDE">
                  <w:t>haus Exhibition [</w:t>
                </w:r>
                <w:proofErr w:type="spellStart"/>
                <w:r w:rsidRPr="00CF7D42">
                  <w:rPr>
                    <w:i/>
                  </w:rPr>
                  <w:t>Staatliches</w:t>
                </w:r>
                <w:proofErr w:type="spellEnd"/>
                <w:r w:rsidRPr="00CF7D42">
                  <w:rPr>
                    <w:i/>
                  </w:rPr>
                  <w:t xml:space="preserve"> Bauhaus </w:t>
                </w:r>
                <w:proofErr w:type="spellStart"/>
                <w:r w:rsidRPr="00CF7D42">
                  <w:rPr>
                    <w:i/>
                  </w:rPr>
                  <w:t>Ausstellung</w:t>
                </w:r>
                <w:proofErr w:type="spellEnd"/>
                <w:r w:rsidR="00605BDE">
                  <w:t>]</w:t>
                </w:r>
                <w:r w:rsidRPr="00CF7D42">
                  <w:t xml:space="preserve"> and was inspired to begin her studies anew at the Bauhaus. Brandt co</w:t>
                </w:r>
                <w:r w:rsidR="00605BDE">
                  <w:t>mpleted the Preliminary Course [</w:t>
                </w:r>
                <w:proofErr w:type="spellStart"/>
                <w:r w:rsidRPr="00CF7D42">
                  <w:rPr>
                    <w:i/>
                  </w:rPr>
                  <w:t>Vorkurs</w:t>
                </w:r>
                <w:proofErr w:type="spellEnd"/>
                <w:r w:rsidR="00605BDE">
                  <w:t>]</w:t>
                </w:r>
                <w:r w:rsidRPr="00CF7D42">
                  <w:t xml:space="preserve"> under the direction of Josef Albers and </w:t>
                </w:r>
                <w:proofErr w:type="spellStart"/>
                <w:r w:rsidRPr="00CF7D42">
                  <w:t>László</w:t>
                </w:r>
                <w:proofErr w:type="spellEnd"/>
                <w:r w:rsidRPr="00CF7D42">
                  <w:t xml:space="preserve">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605BDE">
                  <w:t>‘</w:t>
                </w:r>
                <w:r w:rsidRPr="00CF7D42">
                  <w:t>Art and Technology, a New Unity,</w:t>
                </w:r>
                <w:r w:rsidR="00605BDE">
                  <w:t>’</w:t>
                </w:r>
                <w:r w:rsidRPr="00CF7D42">
                  <w:t xml:space="preserve"> in Walter Gropius’s words. The esteem in which Gropius held Brandt’s work is evidenced by the selection of her lighting fixtures in much of the school’s </w:t>
                </w:r>
                <w:r w:rsidRPr="00CF7D42">
                  <w:lastRenderedPageBreak/>
                  <w:t>second home, the Gropius-designed Bauhaus Dessau, to which it moved in 1926.</w:t>
                </w:r>
              </w:p>
              <w:p w14:paraId="55BD1024" w14:textId="77777777" w:rsidR="00605BDE" w:rsidRDefault="00605BDE" w:rsidP="00605BDE"/>
              <w:p w14:paraId="00B1ECAA" w14:textId="3BDB61AE" w:rsidR="00D814A9" w:rsidRPr="00CF7D42" w:rsidRDefault="00D814A9" w:rsidP="00605BDE">
                <w:r w:rsidRPr="00CF7D42">
                  <w:t xml:space="preserve">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w:t>
                </w:r>
                <w:r w:rsidR="00605BDE" w:rsidRPr="00CF7D42">
                  <w:t>yearlong</w:t>
                </w:r>
                <w:r w:rsidRPr="00CF7D42">
                  <w:t xml:space="preserve"> sabbatica</w:t>
                </w:r>
                <w:r w:rsidR="00605BDE">
                  <w:t>l from the Bauhaus in Paris between</w:t>
                </w:r>
                <w:r w:rsidRPr="00CF7D42">
                  <w:t xml:space="preserve"> 1926</w:t>
                </w:r>
                <w:r w:rsidRPr="00CF7D42">
                  <w:rPr>
                    <w:rStyle w:val="st"/>
                    <w:rFonts w:cs="Arial"/>
                    <w:color w:val="222222"/>
                  </w:rPr>
                  <w:t>–</w:t>
                </w:r>
                <w:r w:rsidRPr="00CF7D42">
                  <w:t>27.</w:t>
                </w:r>
              </w:p>
              <w:p w14:paraId="0C0D9CF4" w14:textId="77777777" w:rsidR="00605BDE" w:rsidRDefault="00605BDE" w:rsidP="00605BDE"/>
              <w:p w14:paraId="44D0DA53" w14:textId="7C56D1D6" w:rsidR="00D814A9" w:rsidRPr="00CF7D42" w:rsidRDefault="00D814A9" w:rsidP="00605BDE">
                <w:r w:rsidRPr="00CF7D42">
                  <w:t>Over the span of her association with the Metal Workshop, Brandt rose quickly through its ranks. S</w:t>
                </w:r>
                <w:r w:rsidR="00605BDE">
                  <w:t>he became the shop’s assistant [</w:t>
                </w:r>
                <w:proofErr w:type="spellStart"/>
                <w:r w:rsidRPr="00CF7D42">
                  <w:rPr>
                    <w:i/>
                  </w:rPr>
                  <w:t>Mitarbeiter</w:t>
                </w:r>
                <w:proofErr w:type="spellEnd"/>
                <w:r w:rsidR="00605BDE">
                  <w:t>]</w:t>
                </w:r>
                <w:r w:rsidRPr="00CF7D42">
                  <w:t xml:space="preserve"> in 1927, and, when Moholy-Nagy left the Bauhaus in 1928, Brandt became acting director. She negotiated numerous contracts for the production of her and others’ lamp designs with the Berlin firm of </w:t>
                </w:r>
                <w:proofErr w:type="spellStart"/>
                <w:r w:rsidRPr="00CF7D42">
                  <w:t>Schwinzer</w:t>
                </w:r>
                <w:proofErr w:type="spellEnd"/>
                <w:r w:rsidRPr="00CF7D42">
                  <w:t xml:space="preserve"> &amp; </w:t>
                </w:r>
                <w:proofErr w:type="spellStart"/>
                <w:r w:rsidRPr="00CF7D42">
                  <w:t>Gräff</w:t>
                </w:r>
                <w:proofErr w:type="spellEnd"/>
                <w:r w:rsidRPr="00CF7D42">
                  <w:t xml:space="preserve"> and Leipzig’s </w:t>
                </w:r>
                <w:proofErr w:type="spellStart"/>
                <w:r w:rsidRPr="00CF7D42">
                  <w:t>Körting</w:t>
                </w:r>
                <w:proofErr w:type="spellEnd"/>
                <w:r w:rsidRPr="00CF7D42">
                  <w:t xml:space="preserve"> &amp; </w:t>
                </w:r>
                <w:proofErr w:type="spellStart"/>
                <w:r w:rsidRPr="00CF7D42">
                  <w:t>Mathiesen</w:t>
                </w:r>
                <w:proofErr w:type="spellEnd"/>
                <w:r w:rsidRPr="00CF7D42">
                  <w:t>. Brandt was the only woman to receive her diploma from the Metal Workshop, which she did upon leaving the Bauhaus in the summer of 1929.</w:t>
                </w:r>
              </w:p>
              <w:p w14:paraId="2B0D70BF" w14:textId="77777777" w:rsidR="0041201A" w:rsidRDefault="0041201A" w:rsidP="0041201A"/>
              <w:p w14:paraId="1B546E35" w14:textId="77777777" w:rsidR="00D814A9" w:rsidRPr="00CF7D42" w:rsidRDefault="00D814A9" w:rsidP="0041201A">
                <w:r w:rsidRPr="00CF7D42">
                  <w:t xml:space="preserve">After half a year working in Gropius’s Berlin office, Brandt became head of design for the division of household goods at the </w:t>
                </w:r>
                <w:proofErr w:type="spellStart"/>
                <w:r w:rsidRPr="00CF7D42">
                  <w:t>Ruppelwerk</w:t>
                </w:r>
                <w:proofErr w:type="spellEnd"/>
                <w:r w:rsidRPr="00CF7D42">
                  <w:t xml:space="preserve"> in Gotha. She overhauled their entire product line, yet she would later express frustration at how little creative freedom she had in this work. </w:t>
                </w:r>
                <w:proofErr w:type="spellStart"/>
                <w:r w:rsidRPr="00CF7D42">
                  <w:t>Ruppel’s</w:t>
                </w:r>
                <w:proofErr w:type="spellEnd"/>
                <w:r w:rsidRPr="00CF7D42">
                  <w:t xml:space="preserve"> fortunes worsened through the </w:t>
                </w:r>
                <w:proofErr w:type="spellStart"/>
                <w:r w:rsidRPr="00CF7D42">
                  <w:t>ongoing</w:t>
                </w:r>
                <w:proofErr w:type="spellEnd"/>
                <w:r w:rsidRPr="00CF7D42">
                  <w:t xml:space="preserve"> financial crisis, and 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w:t>
                </w:r>
                <w:proofErr w:type="spellStart"/>
                <w:r w:rsidRPr="00CF7D42">
                  <w:t>Bauhäusler</w:t>
                </w:r>
                <w:proofErr w:type="spellEnd"/>
                <w:r w:rsidRPr="00CF7D42">
                  <w:t xml:space="preserve"> that she was, she completed much of the construction herself.</w:t>
                </w:r>
              </w:p>
              <w:p w14:paraId="789A28D8" w14:textId="77777777" w:rsidR="0041201A" w:rsidRDefault="0041201A" w:rsidP="0041201A"/>
              <w:p w14:paraId="18922CE9" w14:textId="6982706C" w:rsidR="003F0D73" w:rsidRPr="00CF7D42" w:rsidRDefault="00D814A9" w:rsidP="00C27FAB">
                <w:r w:rsidRPr="00CF7D42">
                  <w:t xml:space="preserve">As in the Nazi period, Brandt’s life in East Germany was not easy, but through her teaching she was an important conduit of </w:t>
                </w:r>
                <w:r w:rsidR="0041201A">
                  <w:t>Bauhaus ideas and philosophy. From</w:t>
                </w:r>
                <w:r w:rsidRPr="00CF7D42">
                  <w:t xml:space="preserve"> 1949</w:t>
                </w:r>
                <w:r w:rsidRPr="00CF7D42">
                  <w:rPr>
                    <w:rStyle w:val="st"/>
                    <w:rFonts w:cs="Arial"/>
                    <w:color w:val="222222"/>
                  </w:rPr>
                  <w:t>–</w:t>
                </w:r>
                <w:r w:rsidRPr="00CF7D42">
                  <w:t>51, she taught at the Dresden College of Arts and Craft</w:t>
                </w:r>
                <w:r w:rsidR="00011161">
                  <w:t>s</w:t>
                </w:r>
                <w:r w:rsidRPr="00CF7D42">
                  <w:t xml:space="preserve"> (</w:t>
                </w:r>
                <w:proofErr w:type="spellStart"/>
                <w:r w:rsidRPr="00CF7D42">
                  <w:rPr>
                    <w:i/>
                  </w:rPr>
                  <w:t>Hochschule</w:t>
                </w:r>
                <w:proofErr w:type="spellEnd"/>
                <w:r w:rsidRPr="00CF7D42">
                  <w:rPr>
                    <w:i/>
                  </w:rPr>
                  <w:t xml:space="preserve"> </w:t>
                </w:r>
                <w:proofErr w:type="spellStart"/>
                <w:r w:rsidRPr="00CF7D42">
                  <w:rPr>
                    <w:i/>
                  </w:rPr>
                  <w:t>für</w:t>
                </w:r>
                <w:proofErr w:type="spellEnd"/>
                <w:r w:rsidRPr="00CF7D42">
                  <w:rPr>
                    <w:i/>
                  </w:rPr>
                  <w:t xml:space="preserve"> </w:t>
                </w:r>
                <w:proofErr w:type="spellStart"/>
                <w:r w:rsidRPr="00CF7D42">
                  <w:rPr>
                    <w:i/>
                  </w:rPr>
                  <w:t>Werkkunst</w:t>
                </w:r>
                <w:proofErr w:type="spellEnd"/>
                <w:r w:rsidRPr="00CF7D42">
                  <w:t xml:space="preserve">) under the direction of Mart </w:t>
                </w:r>
                <w:proofErr w:type="spellStart"/>
                <w:r w:rsidRPr="00CF7D42">
                  <w:t>Stam</w:t>
                </w:r>
                <w:proofErr w:type="spellEnd"/>
                <w:r w:rsidRPr="00CF7D42">
                  <w:t>, and spent the next three years in Berlin-</w:t>
                </w:r>
                <w:proofErr w:type="spellStart"/>
                <w:r w:rsidRPr="00CF7D42">
                  <w:t>Weißensee</w:t>
                </w:r>
                <w:proofErr w:type="spellEnd"/>
                <w:r w:rsidRPr="00CF7D42">
                  <w:t xml:space="preserve"> as an industrial designer at the College for Applied Arts (</w:t>
                </w:r>
                <w:proofErr w:type="spellStart"/>
                <w:r w:rsidRPr="00CF7D42">
                  <w:rPr>
                    <w:i/>
                  </w:rPr>
                  <w:t>Hochschule</w:t>
                </w:r>
                <w:proofErr w:type="spellEnd"/>
                <w:r w:rsidRPr="00CF7D42">
                  <w:rPr>
                    <w:i/>
                  </w:rPr>
                  <w:t xml:space="preserve"> </w:t>
                </w:r>
                <w:proofErr w:type="spellStart"/>
                <w:r w:rsidRPr="00CF7D42">
                  <w:rPr>
                    <w:i/>
                  </w:rPr>
                  <w:t>für</w:t>
                </w:r>
                <w:proofErr w:type="spellEnd"/>
                <w:r w:rsidRPr="00CF7D42">
                  <w:rPr>
                    <w:i/>
                  </w:rPr>
                  <w:t xml:space="preserve"> </w:t>
                </w:r>
                <w:proofErr w:type="spellStart"/>
                <w:r w:rsidRPr="00CF7D42">
                  <w:rPr>
                    <w:i/>
                  </w:rPr>
                  <w:t>angewandte</w:t>
                </w:r>
                <w:proofErr w:type="spellEnd"/>
                <w:r w:rsidRPr="00CF7D42">
                  <w:rPr>
                    <w:i/>
                  </w:rPr>
                  <w:t xml:space="preserve"> </w:t>
                </w:r>
                <w:proofErr w:type="spellStart"/>
                <w:r w:rsidRPr="00CF7D42">
                  <w:rPr>
                    <w:i/>
                  </w:rPr>
                  <w:t>Kunst</w:t>
                </w:r>
                <w:proofErr w:type="spellEnd"/>
                <w:r w:rsidRPr="00CF7D42">
                  <w:t xml:space="preserve">). She </w:t>
                </w:r>
                <w:r w:rsidR="00011161" w:rsidRPr="00CF7D42">
                  <w:t>travelled</w:t>
                </w:r>
                <w:r w:rsidRPr="00CF7D42">
                  <w:t xml:space="preserve"> to Beijing and Shanghai with her exhibition </w:t>
                </w:r>
                <w:r w:rsidR="00605BDE">
                  <w:t>‘</w:t>
                </w:r>
                <w:r w:rsidRPr="00CF7D42">
                  <w:t>German Applied Arts of the GDR</w:t>
                </w:r>
                <w:r w:rsidR="00605BDE">
                  <w:t>’</w:t>
                </w:r>
                <w:r w:rsidRPr="00CF7D42">
                  <w:t xml:space="preserve"> in 1954. Brandt lived the rest of her life in or near Chemnitz (then Karl-Marx </w:t>
                </w:r>
                <w:proofErr w:type="spellStart"/>
                <w:r w:rsidRPr="00CF7D42">
                  <w:t>Stadt</w:t>
                </w:r>
                <w:proofErr w:type="spellEnd"/>
                <w:r w:rsidRPr="00CF7D42">
                  <w:t xml:space="preserve">). As the East German regime slowly began to recognize the significance of the Bauhaus, Brandt’s work likewise began to be a source of interest and the subject of a few group exhibitions. Today, a number of </w:t>
                </w:r>
                <w:r w:rsidR="00011161">
                  <w:t>Brandt’s metal designs are</w:t>
                </w:r>
                <w:r w:rsidRPr="00CF7D42">
                  <w:t xml:space="preserve"> in production</w:t>
                </w:r>
                <w:r w:rsidR="00011161">
                  <w:t xml:space="preserve"> once again</w:t>
                </w:r>
                <w:r w:rsidRPr="00CF7D42">
                  <w:t>, and her original designs and photomontages are prized possessions in</w:t>
                </w:r>
                <w:r w:rsidR="00011161">
                  <w:t xml:space="preserve"> many</w:t>
                </w:r>
                <w:r w:rsidRPr="00CF7D42">
                  <w:t xml:space="preserve"> major collections of modern art.</w:t>
                </w:r>
              </w:p>
            </w:tc>
          </w:sdtContent>
        </w:sdt>
      </w:tr>
      <w:tr w:rsidR="003235A7" w:rsidRPr="00CF7D42" w14:paraId="720138B6" w14:textId="77777777" w:rsidTr="003235A7">
        <w:tc>
          <w:tcPr>
            <w:tcW w:w="9016" w:type="dxa"/>
          </w:tcPr>
          <w:p w14:paraId="19C13E84" w14:textId="77777777" w:rsidR="003235A7" w:rsidRPr="00CF7D42" w:rsidRDefault="003235A7" w:rsidP="008A5B87">
            <w:r w:rsidRPr="00CF7D42">
              <w:rPr>
                <w:u w:val="single"/>
              </w:rPr>
              <w:lastRenderedPageBreak/>
              <w:t>Further reading</w:t>
            </w:r>
            <w:r w:rsidRPr="00CF7D42">
              <w:t>:</w:t>
            </w:r>
          </w:p>
          <w:sdt>
            <w:sdtPr>
              <w:alias w:val="Further reading"/>
              <w:tag w:val="furtherReading"/>
              <w:id w:val="-1516217107"/>
            </w:sdtPr>
            <w:sdtEndPr/>
            <w:sdtContent>
              <w:p w14:paraId="74F6C780" w14:textId="77777777" w:rsidR="00C038D9" w:rsidRDefault="00C038D9" w:rsidP="00504264"/>
              <w:p w14:paraId="2858DCB1" w14:textId="3A50695E" w:rsidR="00504264" w:rsidRPr="00CF7D42" w:rsidRDefault="006D7A5A" w:rsidP="00504264">
                <w:sdt>
                  <w:sdtPr>
                    <w:id w:val="-896358371"/>
                    <w:citation/>
                  </w:sdtPr>
                  <w:sdtEndPr/>
                  <w:sdtContent>
                    <w:r w:rsidR="00504264" w:rsidRPr="00CF7D42">
                      <w:fldChar w:fldCharType="begin"/>
                    </w:r>
                    <w:r w:rsidR="00504264" w:rsidRPr="00CF7D42">
                      <w:rPr>
                        <w:lang w:val="en-CA"/>
                      </w:rPr>
                      <w:instrText xml:space="preserve"> CITATION Mar92 \l 4105 </w:instrText>
                    </w:r>
                    <w:r w:rsidR="00504264" w:rsidRPr="00CF7D42">
                      <w:fldChar w:fldCharType="separate"/>
                    </w:r>
                    <w:r w:rsidR="00504264">
                      <w:rPr>
                        <w:noProof/>
                        <w:lang w:val="en-CA"/>
                      </w:rPr>
                      <w:t xml:space="preserve"> </w:t>
                    </w:r>
                    <w:r w:rsidR="00504264" w:rsidRPr="00504264">
                      <w:rPr>
                        <w:noProof/>
                        <w:lang w:val="en-CA"/>
                      </w:rPr>
                      <w:t>(Brandt)</w:t>
                    </w:r>
                    <w:r w:rsidR="00504264" w:rsidRPr="00CF7D42">
                      <w:fldChar w:fldCharType="end"/>
                    </w:r>
                  </w:sdtContent>
                </w:sdt>
              </w:p>
              <w:p w14:paraId="4C1FC07E" w14:textId="77777777" w:rsidR="00504264" w:rsidRDefault="00504264" w:rsidP="00504264">
                <w:pPr>
                  <w:ind w:left="720" w:hanging="720"/>
                </w:pPr>
              </w:p>
              <w:p w14:paraId="74174C96" w14:textId="77777777" w:rsidR="00504264" w:rsidRPr="00CF7D42" w:rsidRDefault="006D7A5A" w:rsidP="00504264">
                <w:pPr>
                  <w:ind w:left="720" w:hanging="720"/>
                </w:pPr>
                <w:sdt>
                  <w:sdtPr>
                    <w:id w:val="-1695214332"/>
                    <w:citation/>
                  </w:sdtPr>
                  <w:sdtEndPr/>
                  <w:sdtContent>
                    <w:r w:rsidR="00504264" w:rsidRPr="00CF7D42">
                      <w:fldChar w:fldCharType="begin"/>
                    </w:r>
                    <w:r w:rsidR="00504264" w:rsidRPr="00CF7D42">
                      <w:rPr>
                        <w:lang w:val="en-CA"/>
                      </w:rPr>
                      <w:instrText xml:space="preserve"> CITATION Dro09 \l 4105 </w:instrText>
                    </w:r>
                    <w:r w:rsidR="00504264" w:rsidRPr="00CF7D42">
                      <w:fldChar w:fldCharType="separate"/>
                    </w:r>
                    <w:r w:rsidR="00504264" w:rsidRPr="00504264">
                      <w:rPr>
                        <w:noProof/>
                        <w:lang w:val="en-CA"/>
                      </w:rPr>
                      <w:t>(Droste)</w:t>
                    </w:r>
                    <w:r w:rsidR="00504264" w:rsidRPr="00CF7D42">
                      <w:fldChar w:fldCharType="end"/>
                    </w:r>
                  </w:sdtContent>
                </w:sdt>
              </w:p>
              <w:p w14:paraId="792872C5" w14:textId="77777777" w:rsidR="00504264" w:rsidRDefault="00504264" w:rsidP="00504264"/>
              <w:p w14:paraId="3CE211F9" w14:textId="77777777" w:rsidR="00504264" w:rsidRPr="00CF7D42" w:rsidRDefault="006D7A5A" w:rsidP="00504264">
                <w:sdt>
                  <w:sdtPr>
                    <w:id w:val="1528362256"/>
                    <w:citation/>
                  </w:sdtPr>
                  <w:sdtEndPr/>
                  <w:sdtContent>
                    <w:r w:rsidR="00504264" w:rsidRPr="00CF7D42">
                      <w:fldChar w:fldCharType="begin"/>
                    </w:r>
                    <w:r w:rsidR="00504264" w:rsidRPr="00CF7D42">
                      <w:rPr>
                        <w:lang w:val="en-CA"/>
                      </w:rPr>
                      <w:instrText xml:space="preserve"> CITATION Mül09 \l 4105 </w:instrText>
                    </w:r>
                    <w:r w:rsidR="00504264" w:rsidRPr="00CF7D42">
                      <w:fldChar w:fldCharType="separate"/>
                    </w:r>
                    <w:r w:rsidR="00504264" w:rsidRPr="00504264">
                      <w:rPr>
                        <w:noProof/>
                        <w:lang w:val="en-CA"/>
                      </w:rPr>
                      <w:t>(Müller)</w:t>
                    </w:r>
                    <w:r w:rsidR="00504264" w:rsidRPr="00CF7D42">
                      <w:fldChar w:fldCharType="end"/>
                    </w:r>
                  </w:sdtContent>
                </w:sdt>
              </w:p>
              <w:p w14:paraId="1FC7D6F8" w14:textId="77777777" w:rsidR="00504264" w:rsidRDefault="00504264" w:rsidP="00504264"/>
              <w:p w14:paraId="47D8647C" w14:textId="77777777" w:rsidR="00504264" w:rsidRPr="00CF7D42" w:rsidRDefault="006D7A5A" w:rsidP="00504264">
                <w:sdt>
                  <w:sdtPr>
                    <w:id w:val="-1597713231"/>
                    <w:citation/>
                  </w:sdtPr>
                  <w:sdtEndPr/>
                  <w:sdtContent>
                    <w:r w:rsidR="00504264" w:rsidRPr="00CF7D42">
                      <w:fldChar w:fldCharType="begin"/>
                    </w:r>
                    <w:r w:rsidR="00504264" w:rsidRPr="00CF7D42">
                      <w:rPr>
                        <w:lang w:val="en-CA"/>
                      </w:rPr>
                      <w:instrText xml:space="preserve"> CITATION Eli05 \l 4105 </w:instrText>
                    </w:r>
                    <w:r w:rsidR="00504264" w:rsidRPr="00CF7D42">
                      <w:fldChar w:fldCharType="separate"/>
                    </w:r>
                    <w:r w:rsidR="00504264" w:rsidRPr="00504264">
                      <w:rPr>
                        <w:noProof/>
                        <w:lang w:val="en-CA"/>
                      </w:rPr>
                      <w:t>(Otto, Tempo, Tempo! The Bauhaus Photomontages of Marianne Brandt)</w:t>
                    </w:r>
                    <w:r w:rsidR="00504264" w:rsidRPr="00CF7D42">
                      <w:fldChar w:fldCharType="end"/>
                    </w:r>
                  </w:sdtContent>
                </w:sdt>
              </w:p>
              <w:p w14:paraId="508EB50B" w14:textId="77777777" w:rsidR="00504264" w:rsidRDefault="00504264" w:rsidP="00504264"/>
              <w:p w14:paraId="5393B985" w14:textId="77777777" w:rsidR="00504264" w:rsidRPr="00CF7D42" w:rsidRDefault="006D7A5A" w:rsidP="00504264">
                <w:sdt>
                  <w:sdtPr>
                    <w:id w:val="-1841995490"/>
                    <w:citation/>
                  </w:sdtPr>
                  <w:sdtEndPr/>
                  <w:sdtContent>
                    <w:r w:rsidR="00504264" w:rsidRPr="00CF7D42">
                      <w:fldChar w:fldCharType="begin"/>
                    </w:r>
                    <w:r w:rsidR="00504264" w:rsidRPr="00CF7D42">
                      <w:rPr>
                        <w:lang w:val="en-CA"/>
                      </w:rPr>
                      <w:instrText xml:space="preserve"> CITATION Eli09 \l 4105 </w:instrText>
                    </w:r>
                    <w:r w:rsidR="00504264" w:rsidRPr="00CF7D42">
                      <w:fldChar w:fldCharType="separate"/>
                    </w:r>
                    <w:r w:rsidR="00504264" w:rsidRPr="00504264">
                      <w:rPr>
                        <w:noProof/>
                        <w:lang w:val="en-CA"/>
                      </w:rPr>
                      <w:t>(Otto, ’A Schooling of the Senses’: Post Dada Visual Experiments in the Bauhaus Photomontages of László Moholy-Nagy and Marianne Brandt)</w:t>
                    </w:r>
                    <w:r w:rsidR="00504264" w:rsidRPr="00CF7D42">
                      <w:fldChar w:fldCharType="end"/>
                    </w:r>
                  </w:sdtContent>
                </w:sdt>
              </w:p>
              <w:p w14:paraId="0DC455BE" w14:textId="77777777" w:rsidR="00504264" w:rsidRDefault="00504264" w:rsidP="00504264"/>
              <w:p w14:paraId="6541004D" w14:textId="77777777" w:rsidR="00504264" w:rsidRPr="00CF7D42" w:rsidRDefault="006D7A5A" w:rsidP="00504264">
                <w:sdt>
                  <w:sdtPr>
                    <w:id w:val="650723160"/>
                    <w:citation/>
                  </w:sdtPr>
                  <w:sdtEndPr/>
                  <w:sdtContent>
                    <w:r w:rsidR="00504264" w:rsidRPr="00CF7D42">
                      <w:fldChar w:fldCharType="begin"/>
                    </w:r>
                    <w:r w:rsidR="00504264" w:rsidRPr="00CF7D42">
                      <w:rPr>
                        <w:lang w:val="en-CA"/>
                      </w:rPr>
                      <w:instrText xml:space="preserve"> CITATION Kla92 \l 4105 </w:instrText>
                    </w:r>
                    <w:r w:rsidR="00504264" w:rsidRPr="00CF7D42">
                      <w:fldChar w:fldCharType="separate"/>
                    </w:r>
                    <w:r w:rsidR="00504264" w:rsidRPr="00504264">
                      <w:rPr>
                        <w:noProof/>
                        <w:lang w:val="en-CA"/>
                      </w:rPr>
                      <w:t>(Weber)</w:t>
                    </w:r>
                    <w:r w:rsidR="00504264" w:rsidRPr="00CF7D42">
                      <w:fldChar w:fldCharType="end"/>
                    </w:r>
                  </w:sdtContent>
                </w:sdt>
              </w:p>
              <w:p w14:paraId="401A1F55" w14:textId="77777777" w:rsidR="00504264" w:rsidRDefault="00504264" w:rsidP="00504264"/>
              <w:p w14:paraId="09B573C6" w14:textId="77777777" w:rsidR="00504264" w:rsidRPr="00CF7D42" w:rsidRDefault="006D7A5A" w:rsidP="00504264">
                <w:sdt>
                  <w:sdtPr>
                    <w:id w:val="-723677093"/>
                    <w:citation/>
                  </w:sdtPr>
                  <w:sdtEndPr/>
                  <w:sdtContent>
                    <w:r w:rsidR="00504264" w:rsidRPr="00CF7D42">
                      <w:fldChar w:fldCharType="begin"/>
                    </w:r>
                    <w:r w:rsidR="00504264" w:rsidRPr="00CF7D42">
                      <w:rPr>
                        <w:lang w:val="en-CA"/>
                      </w:rPr>
                      <w:instrText xml:space="preserve"> CITATION Wei95 \l 4105 </w:instrText>
                    </w:r>
                    <w:r w:rsidR="00504264" w:rsidRPr="00CF7D42">
                      <w:fldChar w:fldCharType="separate"/>
                    </w:r>
                    <w:r w:rsidR="00504264" w:rsidRPr="00504264">
                      <w:rPr>
                        <w:noProof/>
                        <w:lang w:val="en-CA"/>
                      </w:rPr>
                      <w:t>(Weise)</w:t>
                    </w:r>
                    <w:r w:rsidR="00504264" w:rsidRPr="00CF7D42">
                      <w:fldChar w:fldCharType="end"/>
                    </w:r>
                  </w:sdtContent>
                </w:sdt>
              </w:p>
              <w:p w14:paraId="4530DA64" w14:textId="77777777" w:rsidR="00504264" w:rsidRDefault="00504264" w:rsidP="00504264"/>
              <w:p w14:paraId="112738B1" w14:textId="77777777" w:rsidR="00504264" w:rsidRPr="00CF7D42" w:rsidRDefault="006D7A5A" w:rsidP="00504264">
                <w:sdt>
                  <w:sdtPr>
                    <w:id w:val="-809245830"/>
                    <w:citation/>
                  </w:sdtPr>
                  <w:sdtEndPr/>
                  <w:sdtContent>
                    <w:r w:rsidR="00504264" w:rsidRPr="00CF7D42">
                      <w:fldChar w:fldCharType="begin"/>
                    </w:r>
                    <w:r w:rsidR="00504264" w:rsidRPr="00CF7D42">
                      <w:rPr>
                        <w:lang w:val="en-CA"/>
                      </w:rPr>
                      <w:instrText xml:space="preserve"> CITATION Wit09 \l 4105 </w:instrText>
                    </w:r>
                    <w:r w:rsidR="00504264" w:rsidRPr="00CF7D42">
                      <w:fldChar w:fldCharType="separate"/>
                    </w:r>
                    <w:r w:rsidR="00504264" w:rsidRPr="00504264">
                      <w:rPr>
                        <w:noProof/>
                        <w:lang w:val="en-CA"/>
                      </w:rPr>
                      <w:t>(Witkovsky)</w:t>
                    </w:r>
                    <w:r w:rsidR="00504264" w:rsidRPr="00CF7D42">
                      <w:fldChar w:fldCharType="end"/>
                    </w:r>
                  </w:sdtContent>
                </w:sdt>
              </w:p>
              <w:p w14:paraId="7E371859" w14:textId="77777777" w:rsidR="00504264" w:rsidRDefault="00504264" w:rsidP="00504264"/>
              <w:p w14:paraId="25881E5A" w14:textId="22CDEC09" w:rsidR="003235A7" w:rsidRPr="00CF7D42" w:rsidRDefault="006D7A5A" w:rsidP="00FB11DE">
                <w:sdt>
                  <w:sdtPr>
                    <w:id w:val="966391871"/>
                    <w:citation/>
                  </w:sdtPr>
                  <w:sdtEndPr/>
                  <w:sdtContent>
                    <w:r w:rsidR="00504264" w:rsidRPr="00CF7D42">
                      <w:fldChar w:fldCharType="begin"/>
                    </w:r>
                    <w:r w:rsidR="00504264" w:rsidRPr="00CF7D42">
                      <w:rPr>
                        <w:lang w:val="en-CA"/>
                      </w:rPr>
                      <w:instrText xml:space="preserve"> CITATION Eli03 \l 4105 </w:instrText>
                    </w:r>
                    <w:r w:rsidR="00504264" w:rsidRPr="00CF7D42">
                      <w:fldChar w:fldCharType="separate"/>
                    </w:r>
                    <w:r w:rsidR="00504264" w:rsidRPr="00504264">
                      <w:rPr>
                        <w:noProof/>
                        <w:lang w:val="en-CA"/>
                      </w:rPr>
                      <w:t>(Wynhoff)</w:t>
                    </w:r>
                    <w:r w:rsidR="00504264" w:rsidRPr="00CF7D42">
                      <w:fldChar w:fldCharType="end"/>
                    </w:r>
                  </w:sdtContent>
                </w:sdt>
              </w:p>
            </w:sdtContent>
          </w:sdt>
        </w:tc>
      </w:tr>
    </w:tbl>
    <w:p w14:paraId="33E98C0A" w14:textId="77777777" w:rsidR="00C27FAB" w:rsidRPr="00CF7D42" w:rsidRDefault="00C27FAB" w:rsidP="00B33145"/>
    <w:sectPr w:rsidR="00C27FAB" w:rsidRPr="00CF7D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CD11D" w14:textId="77777777" w:rsidR="00AB0302" w:rsidRDefault="00AB0302" w:rsidP="007A0D55">
      <w:pPr>
        <w:spacing w:after="0" w:line="240" w:lineRule="auto"/>
      </w:pPr>
      <w:r>
        <w:separator/>
      </w:r>
    </w:p>
  </w:endnote>
  <w:endnote w:type="continuationSeparator" w:id="0">
    <w:p w14:paraId="6F196732" w14:textId="77777777"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E2118" w14:textId="77777777" w:rsidR="00AB0302" w:rsidRDefault="00AB0302" w:rsidP="007A0D55">
      <w:pPr>
        <w:spacing w:after="0" w:line="240" w:lineRule="auto"/>
      </w:pPr>
      <w:r>
        <w:separator/>
      </w:r>
    </w:p>
  </w:footnote>
  <w:footnote w:type="continuationSeparator" w:id="0">
    <w:p w14:paraId="7C8D5B9D" w14:textId="77777777"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8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F667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111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1201A"/>
    <w:rsid w:val="00462DBE"/>
    <w:rsid w:val="00464699"/>
    <w:rsid w:val="00483379"/>
    <w:rsid w:val="00487BC5"/>
    <w:rsid w:val="00496888"/>
    <w:rsid w:val="004A7476"/>
    <w:rsid w:val="004E5896"/>
    <w:rsid w:val="00504264"/>
    <w:rsid w:val="00513EE6"/>
    <w:rsid w:val="00534F8F"/>
    <w:rsid w:val="00590035"/>
    <w:rsid w:val="005B177E"/>
    <w:rsid w:val="005B3921"/>
    <w:rsid w:val="005F26D7"/>
    <w:rsid w:val="005F5450"/>
    <w:rsid w:val="00605BDE"/>
    <w:rsid w:val="006D0412"/>
    <w:rsid w:val="006D7A5A"/>
    <w:rsid w:val="007411B9"/>
    <w:rsid w:val="00780D95"/>
    <w:rsid w:val="00780DC7"/>
    <w:rsid w:val="007A0D55"/>
    <w:rsid w:val="007B3377"/>
    <w:rsid w:val="007E5F44"/>
    <w:rsid w:val="00821DE3"/>
    <w:rsid w:val="00846CE1"/>
    <w:rsid w:val="008A5B87"/>
    <w:rsid w:val="00922950"/>
    <w:rsid w:val="00990287"/>
    <w:rsid w:val="009A00F3"/>
    <w:rsid w:val="009A7264"/>
    <w:rsid w:val="009D1606"/>
    <w:rsid w:val="009E18A1"/>
    <w:rsid w:val="009E73D7"/>
    <w:rsid w:val="00A27D2C"/>
    <w:rsid w:val="00A76FD9"/>
    <w:rsid w:val="00AB0302"/>
    <w:rsid w:val="00AB436D"/>
    <w:rsid w:val="00AD2F24"/>
    <w:rsid w:val="00AD4844"/>
    <w:rsid w:val="00B219AE"/>
    <w:rsid w:val="00B33145"/>
    <w:rsid w:val="00B574C9"/>
    <w:rsid w:val="00BC39C9"/>
    <w:rsid w:val="00BE5BF7"/>
    <w:rsid w:val="00BF40E1"/>
    <w:rsid w:val="00C038D9"/>
    <w:rsid w:val="00C27FAB"/>
    <w:rsid w:val="00C358D4"/>
    <w:rsid w:val="00C6296B"/>
    <w:rsid w:val="00CC586D"/>
    <w:rsid w:val="00CF1542"/>
    <w:rsid w:val="00CF3EC5"/>
    <w:rsid w:val="00CF7D42"/>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B67FC9"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B67FC9"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B67FC9"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B67FC9" w:rsidRDefault="0067483F">
          <w:pPr>
            <w:pStyle w:val="5D31DB74B2BE40ECB51F99597678EF7A"/>
          </w:pPr>
          <w:r>
            <w:rPr>
              <w:rStyle w:val="PlaceholderText"/>
            </w:rPr>
            <w:t>[Last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B67FC9"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B67FC9"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B67FC9"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B67FC9"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B67FC9"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B67FC9"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 w:val="00B67F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8B3B8FFE-1EC4-C349-8033-CC0B99E9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37</TotalTime>
  <Pages>3</Pages>
  <Words>965</Words>
  <Characters>5506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2014-05-02T18:51:00Z</dcterms:created>
  <dcterms:modified xsi:type="dcterms:W3CDTF">2014-10-23T21:18:00Z</dcterms:modified>
</cp:coreProperties>
</file>