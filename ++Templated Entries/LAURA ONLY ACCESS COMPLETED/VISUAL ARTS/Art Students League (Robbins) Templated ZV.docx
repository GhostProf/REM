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847C7A1" w14:textId="77777777" w:rsidTr="00922950">
        <w:tc>
          <w:tcPr>
            <w:tcW w:w="491" w:type="dxa"/>
            <w:vMerge w:val="restart"/>
            <w:shd w:val="clear" w:color="auto" w:fill="A6A6A6" w:themeFill="background1" w:themeFillShade="A6"/>
            <w:textDirection w:val="btLr"/>
          </w:tcPr>
          <w:p w14:paraId="74AF3DE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3134EF428F4E38BF8C8402B621B48A"/>
            </w:placeholder>
            <w:showingPlcHdr/>
            <w:dropDownList>
              <w:listItem w:displayText="Dr." w:value="Dr."/>
              <w:listItem w:displayText="Prof." w:value="Prof."/>
            </w:dropDownList>
          </w:sdtPr>
          <w:sdtEndPr/>
          <w:sdtContent>
            <w:tc>
              <w:tcPr>
                <w:tcW w:w="1259" w:type="dxa"/>
              </w:tcPr>
              <w:p w14:paraId="01E62E4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CD560D488CC47A58A961114296799CE"/>
            </w:placeholder>
            <w:text/>
          </w:sdtPr>
          <w:sdtEndPr/>
          <w:sdtContent>
            <w:tc>
              <w:tcPr>
                <w:tcW w:w="2073" w:type="dxa"/>
              </w:tcPr>
              <w:p w14:paraId="7689C9D5" w14:textId="77777777" w:rsidR="00B574C9" w:rsidRDefault="00F055F8" w:rsidP="00F055F8">
                <w:r>
                  <w:t>Christa</w:t>
                </w:r>
              </w:p>
            </w:tc>
          </w:sdtContent>
        </w:sdt>
        <w:sdt>
          <w:sdtPr>
            <w:alias w:val="Middle name"/>
            <w:tag w:val="authorMiddleName"/>
            <w:id w:val="-2076034781"/>
            <w:placeholder>
              <w:docPart w:val="E895E71CBC474ACCA46446C8E8621684"/>
            </w:placeholder>
            <w:text/>
          </w:sdtPr>
          <w:sdtEndPr/>
          <w:sdtContent>
            <w:tc>
              <w:tcPr>
                <w:tcW w:w="2551" w:type="dxa"/>
              </w:tcPr>
              <w:p w14:paraId="1F10D623" w14:textId="77777777" w:rsidR="00B574C9" w:rsidRDefault="00F055F8" w:rsidP="00F055F8">
                <w:r>
                  <w:t>Noel</w:t>
                </w:r>
              </w:p>
            </w:tc>
          </w:sdtContent>
        </w:sdt>
        <w:sdt>
          <w:sdtPr>
            <w:alias w:val="Last name"/>
            <w:tag w:val="authorLastName"/>
            <w:id w:val="-1088529830"/>
            <w:placeholder>
              <w:docPart w:val="14E91CA866674D059F809E9ABA1A06C7"/>
            </w:placeholder>
            <w:text/>
          </w:sdtPr>
          <w:sdtEndPr/>
          <w:sdtContent>
            <w:tc>
              <w:tcPr>
                <w:tcW w:w="2642" w:type="dxa"/>
              </w:tcPr>
              <w:p w14:paraId="63F3BA87" w14:textId="77777777" w:rsidR="00B574C9" w:rsidRDefault="00F055F8" w:rsidP="00F055F8">
                <w:r>
                  <w:t>Robbins</w:t>
                </w:r>
              </w:p>
            </w:tc>
          </w:sdtContent>
        </w:sdt>
      </w:tr>
      <w:tr w:rsidR="00B574C9" w14:paraId="0F7EF6A0" w14:textId="77777777" w:rsidTr="001A6A06">
        <w:trPr>
          <w:trHeight w:val="986"/>
        </w:trPr>
        <w:tc>
          <w:tcPr>
            <w:tcW w:w="491" w:type="dxa"/>
            <w:vMerge/>
            <w:shd w:val="clear" w:color="auto" w:fill="A6A6A6" w:themeFill="background1" w:themeFillShade="A6"/>
          </w:tcPr>
          <w:p w14:paraId="14C22543" w14:textId="77777777" w:rsidR="00B574C9" w:rsidRPr="001A6A06" w:rsidRDefault="00B574C9" w:rsidP="00CF1542">
            <w:pPr>
              <w:jc w:val="center"/>
              <w:rPr>
                <w:b/>
                <w:color w:val="FFFFFF" w:themeColor="background1"/>
              </w:rPr>
            </w:pPr>
          </w:p>
        </w:tc>
        <w:sdt>
          <w:sdtPr>
            <w:alias w:val="Biography"/>
            <w:tag w:val="authorBiography"/>
            <w:id w:val="938807824"/>
            <w:placeholder>
              <w:docPart w:val="1C337E83CE8C4A97B0F704B8CD7DA325"/>
            </w:placeholder>
            <w:showingPlcHdr/>
          </w:sdtPr>
          <w:sdtEndPr/>
          <w:sdtContent>
            <w:tc>
              <w:tcPr>
                <w:tcW w:w="8525" w:type="dxa"/>
                <w:gridSpan w:val="4"/>
              </w:tcPr>
              <w:p w14:paraId="771C3089" w14:textId="77777777" w:rsidR="00B574C9" w:rsidRDefault="00B574C9" w:rsidP="00922950">
                <w:r>
                  <w:rPr>
                    <w:rStyle w:val="PlaceholderText"/>
                  </w:rPr>
                  <w:t>[Enter your biography]</w:t>
                </w:r>
              </w:p>
            </w:tc>
          </w:sdtContent>
        </w:sdt>
      </w:tr>
      <w:tr w:rsidR="00B574C9" w14:paraId="168661B5" w14:textId="77777777" w:rsidTr="001A6A06">
        <w:trPr>
          <w:trHeight w:val="986"/>
        </w:trPr>
        <w:tc>
          <w:tcPr>
            <w:tcW w:w="491" w:type="dxa"/>
            <w:vMerge/>
            <w:shd w:val="clear" w:color="auto" w:fill="A6A6A6" w:themeFill="background1" w:themeFillShade="A6"/>
          </w:tcPr>
          <w:p w14:paraId="14C81F89" w14:textId="77777777" w:rsidR="00B574C9" w:rsidRPr="001A6A06" w:rsidRDefault="00B574C9" w:rsidP="00CF1542">
            <w:pPr>
              <w:jc w:val="center"/>
              <w:rPr>
                <w:b/>
                <w:color w:val="FFFFFF" w:themeColor="background1"/>
              </w:rPr>
            </w:pPr>
          </w:p>
        </w:tc>
        <w:sdt>
          <w:sdtPr>
            <w:alias w:val="Affiliation"/>
            <w:tag w:val="affiliation"/>
            <w:id w:val="2012937915"/>
            <w:placeholder>
              <w:docPart w:val="796BF72FDB2E47A4AC3D48F68B39678F"/>
            </w:placeholder>
            <w:text/>
          </w:sdtPr>
          <w:sdtEndPr/>
          <w:sdtContent>
            <w:tc>
              <w:tcPr>
                <w:tcW w:w="8525" w:type="dxa"/>
                <w:gridSpan w:val="4"/>
              </w:tcPr>
              <w:p w14:paraId="5C6E8237" w14:textId="794B84FA" w:rsidR="00B574C9" w:rsidRDefault="007310B8" w:rsidP="007310B8">
                <w:r>
                  <w:t>California Institute of Technology</w:t>
                </w:r>
              </w:p>
            </w:tc>
          </w:sdtContent>
        </w:sdt>
      </w:tr>
    </w:tbl>
    <w:p w14:paraId="3C5F1B8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A014FB0" w14:textId="77777777" w:rsidTr="00244BB0">
        <w:tc>
          <w:tcPr>
            <w:tcW w:w="9016" w:type="dxa"/>
            <w:shd w:val="clear" w:color="auto" w:fill="A6A6A6" w:themeFill="background1" w:themeFillShade="A6"/>
            <w:tcMar>
              <w:top w:w="113" w:type="dxa"/>
              <w:bottom w:w="113" w:type="dxa"/>
            </w:tcMar>
          </w:tcPr>
          <w:p w14:paraId="27B0859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375496" w14:textId="77777777" w:rsidTr="003F0D73">
        <w:sdt>
          <w:sdtPr>
            <w:alias w:val="Article headword"/>
            <w:tag w:val="articleHeadword"/>
            <w:id w:val="-361440020"/>
            <w:placeholder>
              <w:docPart w:val="33DBDF850B154AFFA9615A1FC840B270"/>
            </w:placeholder>
            <w:text/>
          </w:sdtPr>
          <w:sdtEndPr/>
          <w:sdtContent>
            <w:tc>
              <w:tcPr>
                <w:tcW w:w="9016" w:type="dxa"/>
                <w:tcMar>
                  <w:top w:w="113" w:type="dxa"/>
                  <w:bottom w:w="113" w:type="dxa"/>
                </w:tcMar>
              </w:tcPr>
              <w:p w14:paraId="5F5AF35E" w14:textId="77777777" w:rsidR="003F0D73" w:rsidRPr="00FB589A" w:rsidRDefault="00F055F8" w:rsidP="00F055F8">
                <w:pPr>
                  <w:rPr>
                    <w:b/>
                  </w:rPr>
                </w:pPr>
                <w:r w:rsidRPr="007310B8">
                  <w:t>Arts Students League of New York</w:t>
                </w:r>
              </w:p>
            </w:tc>
          </w:sdtContent>
        </w:sdt>
      </w:tr>
      <w:tr w:rsidR="00464699" w14:paraId="5A2FE554" w14:textId="77777777" w:rsidTr="007821B0">
        <w:sdt>
          <w:sdtPr>
            <w:alias w:val="Variant headwords"/>
            <w:tag w:val="variantHeadwords"/>
            <w:id w:val="173464402"/>
            <w:placeholder>
              <w:docPart w:val="80FCC09A499E463DB89E9B50E841DC88"/>
            </w:placeholder>
            <w:showingPlcHdr/>
          </w:sdtPr>
          <w:sdtEndPr/>
          <w:sdtContent>
            <w:tc>
              <w:tcPr>
                <w:tcW w:w="9016" w:type="dxa"/>
                <w:tcMar>
                  <w:top w:w="113" w:type="dxa"/>
                  <w:bottom w:w="113" w:type="dxa"/>
                </w:tcMar>
              </w:tcPr>
              <w:p w14:paraId="48B4C68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3D44D01" w14:textId="77777777" w:rsidTr="003F0D73">
        <w:sdt>
          <w:sdtPr>
            <w:alias w:val="Abstract"/>
            <w:tag w:val="abstract"/>
            <w:id w:val="-635871867"/>
            <w:placeholder>
              <w:docPart w:val="56F515F5D97348D884136170A5F2622F"/>
            </w:placeholder>
          </w:sdtPr>
          <w:sdtEndPr/>
          <w:sdtContent>
            <w:sdt>
              <w:sdtPr>
                <w:alias w:val="Article text"/>
                <w:tag w:val="articleText"/>
                <w:id w:val="1934632162"/>
                <w:placeholder>
                  <w:docPart w:val="35870298B5BAE64AABF2FAEACF2694F9"/>
                </w:placeholder>
              </w:sdtPr>
              <w:sdtEndPr/>
              <w:sdtContent>
                <w:tc>
                  <w:tcPr>
                    <w:tcW w:w="9016" w:type="dxa"/>
                    <w:tcMar>
                      <w:top w:w="113" w:type="dxa"/>
                      <w:bottom w:w="113" w:type="dxa"/>
                    </w:tcMar>
                  </w:tcPr>
                  <w:p w14:paraId="1EC783DF" w14:textId="77777777" w:rsidR="00EE401B" w:rsidRDefault="00EE401B" w:rsidP="00EE401B">
                    <w:r w:rsidRPr="00F055F8">
                      <w:t>The Art Students League (ASL) is a Manhat</w:t>
                    </w:r>
                    <w:r>
                      <w:t>tan art school, founded in 1875</w:t>
                    </w:r>
                    <w:r w:rsidRPr="00F055F8">
                      <w:t xml:space="preserve"> </w:t>
                    </w:r>
                    <w:r>
                      <w:t>‘</w:t>
                    </w:r>
                    <w:r w:rsidRPr="00F055F8">
                      <w:t>by artist</w:t>
                    </w:r>
                    <w:r>
                      <w:t>s</w:t>
                    </w:r>
                    <w:r w:rsidRPr="00F055F8">
                      <w:t xml:space="preserve"> and for artists.</w:t>
                    </w:r>
                    <w:r>
                      <w:t>’</w:t>
                    </w:r>
                    <w:r w:rsidRPr="00F055F8">
                      <w:t xml:space="preserve"> ASL was founded when the National Academy of Design (NAD) announced that it would temporarily suspend its studio classes. </w:t>
                    </w:r>
                    <w:r>
                      <w:t>A group of ASL students used</w:t>
                    </w:r>
                    <w:r w:rsidRPr="00F055F8">
                      <w:t xml:space="preserve"> this opportunity to break out of the orbit of the conservative academy</w:t>
                    </w:r>
                    <w:r>
                      <w:t>,</w:t>
                    </w:r>
                    <w:r w:rsidRPr="00F055F8">
                      <w:t xml:space="preserve"> </w:t>
                    </w:r>
                    <w:r>
                      <w:t xml:space="preserve">and </w:t>
                    </w:r>
                    <w:r w:rsidRPr="00F055F8">
                      <w:t xml:space="preserve">with the help of former NAD instructor </w:t>
                    </w:r>
                    <w:proofErr w:type="spellStart"/>
                    <w:r w:rsidRPr="00F055F8">
                      <w:t>Lemuel</w:t>
                    </w:r>
                    <w:proofErr w:type="spellEnd"/>
                    <w:r w:rsidRPr="00F055F8">
                      <w:t xml:space="preserve"> </w:t>
                    </w:r>
                    <w:proofErr w:type="spellStart"/>
                    <w:r w:rsidRPr="00F055F8">
                      <w:t>Wilmarth</w:t>
                    </w:r>
                    <w:proofErr w:type="spellEnd"/>
                    <w:r w:rsidRPr="00F055F8">
                      <w:t xml:space="preserve"> (who became the school’s </w:t>
                    </w:r>
                    <w:r>
                      <w:t>first instructor and president), they</w:t>
                    </w:r>
                    <w:r w:rsidRPr="00F055F8">
                      <w:t xml:space="preserve"> announced the founding of a new school. </w:t>
                    </w:r>
                  </w:p>
                  <w:p w14:paraId="671AD422" w14:textId="77777777" w:rsidR="00EE401B" w:rsidRDefault="00EE401B" w:rsidP="00EE401B"/>
                  <w:p w14:paraId="7A7DB6A2" w14:textId="0B48F931" w:rsidR="00E85A05" w:rsidRDefault="00EE401B" w:rsidP="00EE401B">
                    <w:r w:rsidRPr="00F055F8">
                      <w:t>ASL’s primary mission is to promote and enable the creative objectives of the artists in attendance; as such the format of the schools is an atelier</w:t>
                    </w:r>
                    <w:r>
                      <w:t xml:space="preserve"> system –</w:t>
                    </w:r>
                    <w:r w:rsidRPr="00F055F8">
                      <w:t xml:space="preserve"> a collection of semi-autonomous studios</w:t>
                    </w:r>
                    <w:r>
                      <w:t>,</w:t>
                    </w:r>
                    <w:r w:rsidRPr="00F055F8">
                      <w:t xml:space="preserve"> the focus of which is determined by a professional artist who runs the studio and </w:t>
                    </w:r>
                    <w:r>
                      <w:t xml:space="preserve">leads the </w:t>
                    </w:r>
                    <w:r w:rsidRPr="00F055F8">
                      <w:t>instruction. Many of America’s best-known modern artists from the nineteenth and twentieth centuries had a role</w:t>
                    </w:r>
                    <w:r>
                      <w:t xml:space="preserve"> to play in the League, including </w:t>
                    </w:r>
                    <w:proofErr w:type="spellStart"/>
                    <w:r w:rsidRPr="00F055F8">
                      <w:t>Romare</w:t>
                    </w:r>
                    <w:proofErr w:type="spellEnd"/>
                    <w:r w:rsidRPr="00F055F8">
                      <w:t xml:space="preserve"> Bearden, George Bellows, Thomas Hart Benton, William Merritt Chase, Thomas Eakins, Helen Frankenthaler, Hans Hofmann, Donald Judd, Lee Krasner, Jackson Pollock, Robert Rauschenberg and Mark Rothko. The ASL continues to rank among the bes</w:t>
                    </w:r>
                    <w:r>
                      <w:t>t art schools in the U.S. and</w:t>
                    </w:r>
                    <w:r w:rsidRPr="00F055F8">
                      <w:t xml:space="preserve"> promote openness in terms of student admissions and artistic experimentation.</w:t>
                    </w:r>
                  </w:p>
                </w:tc>
              </w:sdtContent>
            </w:sdt>
            <w:bookmarkStart w:id="0" w:name="_GoBack" w:displacedByCustomXml="next"/>
            <w:bookmarkEnd w:id="0" w:displacedByCustomXml="next"/>
          </w:sdtContent>
        </w:sdt>
      </w:tr>
      <w:tr w:rsidR="003F0D73" w14:paraId="250E0416" w14:textId="77777777" w:rsidTr="003F0D73">
        <w:sdt>
          <w:sdtPr>
            <w:alias w:val="Article text"/>
            <w:tag w:val="articleText"/>
            <w:id w:val="634067588"/>
            <w:placeholder>
              <w:docPart w:val="42DBCB6ECE0C4C119707046A1A8C78B9"/>
            </w:placeholder>
          </w:sdtPr>
          <w:sdtEndPr/>
          <w:sdtContent>
            <w:tc>
              <w:tcPr>
                <w:tcW w:w="9016" w:type="dxa"/>
                <w:tcMar>
                  <w:top w:w="113" w:type="dxa"/>
                  <w:bottom w:w="113" w:type="dxa"/>
                </w:tcMar>
              </w:tcPr>
              <w:p w14:paraId="429AE56C" w14:textId="77777777" w:rsidR="00F055F8" w:rsidRDefault="00F055F8" w:rsidP="00F055F8">
                <w:r w:rsidRPr="00F055F8">
                  <w:t>The Art Students League (ASL) is a Manhat</w:t>
                </w:r>
                <w:r>
                  <w:t>tan art school, founded in 1875</w:t>
                </w:r>
                <w:r w:rsidRPr="00F055F8">
                  <w:t xml:space="preserve"> </w:t>
                </w:r>
                <w:r w:rsidR="00974A47">
                  <w:t>‘</w:t>
                </w:r>
                <w:r w:rsidRPr="00F055F8">
                  <w:t>by artist</w:t>
                </w:r>
                <w:r>
                  <w:t>s</w:t>
                </w:r>
                <w:r w:rsidRPr="00F055F8">
                  <w:t xml:space="preserve"> and for artists.</w:t>
                </w:r>
                <w:r w:rsidR="00974A47">
                  <w:t>’</w:t>
                </w:r>
                <w:r w:rsidRPr="00F055F8">
                  <w:t xml:space="preserve"> ASL was founded when the National Academy of Design (NAD) announced that it would temporarily suspend its studio classes. </w:t>
                </w:r>
                <w:r>
                  <w:t>A group of ASL students used</w:t>
                </w:r>
                <w:r w:rsidRPr="00F055F8">
                  <w:t xml:space="preserve"> this opportunity to break out of the orbit of the conservative academy</w:t>
                </w:r>
                <w:r>
                  <w:t>,</w:t>
                </w:r>
                <w:r w:rsidRPr="00F055F8">
                  <w:t xml:space="preserve"> </w:t>
                </w:r>
                <w:r>
                  <w:t xml:space="preserve">and </w:t>
                </w:r>
                <w:r w:rsidRPr="00F055F8">
                  <w:t xml:space="preserve">with the help of former NAD instructor </w:t>
                </w:r>
                <w:proofErr w:type="spellStart"/>
                <w:r w:rsidRPr="00F055F8">
                  <w:t>Lemuel</w:t>
                </w:r>
                <w:proofErr w:type="spellEnd"/>
                <w:r w:rsidRPr="00F055F8">
                  <w:t xml:space="preserve"> </w:t>
                </w:r>
                <w:proofErr w:type="spellStart"/>
                <w:r w:rsidRPr="00F055F8">
                  <w:t>Wilmarth</w:t>
                </w:r>
                <w:proofErr w:type="spellEnd"/>
                <w:r w:rsidRPr="00F055F8">
                  <w:t xml:space="preserve"> (who became the school’s </w:t>
                </w:r>
                <w:r>
                  <w:t>first instructor and president), they</w:t>
                </w:r>
                <w:r w:rsidRPr="00F055F8">
                  <w:t xml:space="preserve"> announced the founding of a new school. </w:t>
                </w:r>
              </w:p>
              <w:p w14:paraId="4B6033B4" w14:textId="77777777" w:rsidR="00F055F8" w:rsidRDefault="00F055F8" w:rsidP="00F055F8"/>
              <w:p w14:paraId="44AC6791" w14:textId="77777777" w:rsidR="003F0D73" w:rsidRPr="00974A47" w:rsidRDefault="00F055F8" w:rsidP="00C27FAB">
                <w:pPr>
                  <w:rPr>
                    <w:rFonts w:ascii="Times New Roman" w:hAnsi="Times New Roman" w:cs="Times New Roman"/>
                  </w:rPr>
                </w:pPr>
                <w:r w:rsidRPr="00F055F8">
                  <w:t>ASL’s primary mission is to promote and enable the creative objectives of the artists in attendance; as such the format of the schools is an atelier</w:t>
                </w:r>
                <w:r>
                  <w:t xml:space="preserve"> system –</w:t>
                </w:r>
                <w:r w:rsidRPr="00F055F8">
                  <w:t xml:space="preserve"> a collection of semi-autonomous studios</w:t>
                </w:r>
                <w:r>
                  <w:t>,</w:t>
                </w:r>
                <w:r w:rsidRPr="00F055F8">
                  <w:t xml:space="preserve"> the focus of which is determined by a professional artist who runs the studio and </w:t>
                </w:r>
                <w:r>
                  <w:t xml:space="preserve">leads the </w:t>
                </w:r>
                <w:r w:rsidRPr="00F055F8">
                  <w:t>instruction. Many of America’s best-known modern artists from the nineteenth and twentieth centuries had a role</w:t>
                </w:r>
                <w:r>
                  <w:t xml:space="preserve"> to play in the League, including </w:t>
                </w:r>
                <w:proofErr w:type="spellStart"/>
                <w:r w:rsidRPr="00F055F8">
                  <w:t>Romare</w:t>
                </w:r>
                <w:proofErr w:type="spellEnd"/>
                <w:r w:rsidRPr="00F055F8">
                  <w:t xml:space="preserve"> Bearden, George Bellows, Thomas Hart Benton, William Merritt Chase, Thomas Eakins, Helen Frankenthaler, Hans Hofmann, Donald Judd, Lee Krasner, Jackson Pollock, Robert Rauschenberg and Mark Rothko. The ASL continues to rank among the bes</w:t>
                </w:r>
                <w:r>
                  <w:t>t art schools in the U.S. and</w:t>
                </w:r>
                <w:r w:rsidRPr="00F055F8">
                  <w:t xml:space="preserve"> promote openness in terms of student admissions and artistic experimentation.</w:t>
                </w:r>
              </w:p>
            </w:tc>
          </w:sdtContent>
        </w:sdt>
      </w:tr>
      <w:tr w:rsidR="003235A7" w14:paraId="630C6380" w14:textId="77777777" w:rsidTr="003235A7">
        <w:tc>
          <w:tcPr>
            <w:tcW w:w="9016" w:type="dxa"/>
          </w:tcPr>
          <w:p w14:paraId="25BF94BD" w14:textId="77777777" w:rsidR="003235A7" w:rsidRDefault="003235A7" w:rsidP="008A5B87">
            <w:r w:rsidRPr="0015114C">
              <w:rPr>
                <w:u w:val="single"/>
              </w:rPr>
              <w:t>Further reading</w:t>
            </w:r>
            <w:r>
              <w:t>:</w:t>
            </w:r>
          </w:p>
          <w:sdt>
            <w:sdtPr>
              <w:alias w:val="Further reading"/>
              <w:tag w:val="furtherReading"/>
              <w:id w:val="-1516217107"/>
              <w:placeholder>
                <w:docPart w:val="8684BC41CA0F41C5B36A81576D04FD5D"/>
              </w:placeholder>
            </w:sdtPr>
            <w:sdtEndPr/>
            <w:sdtContent>
              <w:p w14:paraId="5228A762" w14:textId="77777777" w:rsidR="00387CCF" w:rsidRDefault="00387CCF" w:rsidP="00F055F8"/>
              <w:p w14:paraId="41B9DAD8" w14:textId="7CAA4D04" w:rsidR="00F055F8" w:rsidRDefault="00EE401B" w:rsidP="00F055F8">
                <w:sdt>
                  <w:sdtPr>
                    <w:id w:val="223437091"/>
                    <w:citation/>
                  </w:sdtPr>
                  <w:sdtEndPr/>
                  <w:sdtContent>
                    <w:r w:rsidR="00AE07BB">
                      <w:fldChar w:fldCharType="begin"/>
                    </w:r>
                    <w:r w:rsidR="00F055F8">
                      <w:rPr>
                        <w:lang w:val="en-CA"/>
                      </w:rPr>
                      <w:instrText xml:space="preserve"> CITATION htt \l 4105 </w:instrText>
                    </w:r>
                    <w:r w:rsidR="00AE07BB">
                      <w:fldChar w:fldCharType="separate"/>
                    </w:r>
                    <w:r w:rsidR="00F055F8">
                      <w:rPr>
                        <w:noProof/>
                        <w:lang w:val="en-CA"/>
                      </w:rPr>
                      <w:t xml:space="preserve"> </w:t>
                    </w:r>
                    <w:r w:rsidR="00F055F8" w:rsidRPr="00F055F8">
                      <w:rPr>
                        <w:noProof/>
                        <w:lang w:val="en-CA"/>
                      </w:rPr>
                      <w:t>(http://theartstudentsleague.org/)</w:t>
                    </w:r>
                    <w:r w:rsidR="00AE07BB">
                      <w:fldChar w:fldCharType="end"/>
                    </w:r>
                  </w:sdtContent>
                </w:sdt>
              </w:p>
              <w:p w14:paraId="120D758D" w14:textId="77777777" w:rsidR="00F055F8" w:rsidRDefault="00F055F8" w:rsidP="00F055F8"/>
              <w:p w14:paraId="296356F9" w14:textId="77777777" w:rsidR="003235A7" w:rsidRDefault="00EE401B" w:rsidP="00F055F8">
                <w:sdt>
                  <w:sdtPr>
                    <w:id w:val="223437093"/>
                    <w:citation/>
                  </w:sdtPr>
                  <w:sdtEndPr/>
                  <w:sdtContent>
                    <w:r w:rsidR="00AE07BB">
                      <w:fldChar w:fldCharType="begin"/>
                    </w:r>
                    <w:r w:rsidR="00F055F8">
                      <w:rPr>
                        <w:lang w:val="en-CA"/>
                      </w:rPr>
                      <w:instrText xml:space="preserve"> CITATION Ste991 \l 4105 </w:instrText>
                    </w:r>
                    <w:r w:rsidR="00AE07BB">
                      <w:fldChar w:fldCharType="separate"/>
                    </w:r>
                    <w:r w:rsidR="00F055F8" w:rsidRPr="00F055F8">
                      <w:rPr>
                        <w:noProof/>
                        <w:lang w:val="en-CA"/>
                      </w:rPr>
                      <w:t>(Steiner)</w:t>
                    </w:r>
                    <w:r w:rsidR="00AE07BB">
                      <w:fldChar w:fldCharType="end"/>
                    </w:r>
                  </w:sdtContent>
                </w:sdt>
              </w:p>
            </w:sdtContent>
          </w:sdt>
        </w:tc>
      </w:tr>
    </w:tbl>
    <w:p w14:paraId="6D52058E" w14:textId="77777777" w:rsidR="00C27FAB" w:rsidRPr="00F36937" w:rsidRDefault="00C27FAB" w:rsidP="00B33145"/>
    <w:sectPr w:rsidR="00C27FAB" w:rsidRPr="00F36937" w:rsidSect="0051009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5A7E0" w14:textId="77777777" w:rsidR="00826904" w:rsidRDefault="00826904" w:rsidP="007A0D55">
      <w:pPr>
        <w:spacing w:after="0" w:line="240" w:lineRule="auto"/>
      </w:pPr>
      <w:r>
        <w:separator/>
      </w:r>
    </w:p>
  </w:endnote>
  <w:endnote w:type="continuationSeparator" w:id="0">
    <w:p w14:paraId="5F12236F" w14:textId="77777777" w:rsidR="00826904" w:rsidRDefault="0082690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C138A" w14:textId="77777777" w:rsidR="00826904" w:rsidRDefault="00826904" w:rsidP="007A0D55">
      <w:pPr>
        <w:spacing w:after="0" w:line="240" w:lineRule="auto"/>
      </w:pPr>
      <w:r>
        <w:separator/>
      </w:r>
    </w:p>
  </w:footnote>
  <w:footnote w:type="continuationSeparator" w:id="0">
    <w:p w14:paraId="22B91114" w14:textId="77777777" w:rsidR="00826904" w:rsidRDefault="0082690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862B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E5F08C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A437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7CCF"/>
    <w:rsid w:val="003D3579"/>
    <w:rsid w:val="003E2795"/>
    <w:rsid w:val="003F0D73"/>
    <w:rsid w:val="00462DBE"/>
    <w:rsid w:val="00464699"/>
    <w:rsid w:val="00483379"/>
    <w:rsid w:val="00487BC5"/>
    <w:rsid w:val="00496888"/>
    <w:rsid w:val="004A7476"/>
    <w:rsid w:val="004E5896"/>
    <w:rsid w:val="00510099"/>
    <w:rsid w:val="00513EE6"/>
    <w:rsid w:val="00534F8F"/>
    <w:rsid w:val="00590035"/>
    <w:rsid w:val="005A437C"/>
    <w:rsid w:val="005B177E"/>
    <w:rsid w:val="005B3921"/>
    <w:rsid w:val="005F26D7"/>
    <w:rsid w:val="005F5450"/>
    <w:rsid w:val="006D0412"/>
    <w:rsid w:val="007310B8"/>
    <w:rsid w:val="007411B9"/>
    <w:rsid w:val="00780D95"/>
    <w:rsid w:val="00780DC7"/>
    <w:rsid w:val="007A0D55"/>
    <w:rsid w:val="007B3377"/>
    <w:rsid w:val="007E5F44"/>
    <w:rsid w:val="00821DE3"/>
    <w:rsid w:val="00826904"/>
    <w:rsid w:val="00846CE1"/>
    <w:rsid w:val="008A5B87"/>
    <w:rsid w:val="00922950"/>
    <w:rsid w:val="00974A47"/>
    <w:rsid w:val="009A7264"/>
    <w:rsid w:val="009D1606"/>
    <w:rsid w:val="009E18A1"/>
    <w:rsid w:val="009E73D7"/>
    <w:rsid w:val="00A27D2C"/>
    <w:rsid w:val="00A76FD9"/>
    <w:rsid w:val="00AB436D"/>
    <w:rsid w:val="00AD2F24"/>
    <w:rsid w:val="00AD4844"/>
    <w:rsid w:val="00AE07BB"/>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401B"/>
    <w:rsid w:val="00EF74F7"/>
    <w:rsid w:val="00F055F8"/>
    <w:rsid w:val="00F36937"/>
    <w:rsid w:val="00F60F53"/>
    <w:rsid w:val="00FA1925"/>
    <w:rsid w:val="00FB11DE"/>
    <w:rsid w:val="00FB589A"/>
    <w:rsid w:val="00FB7317"/>
    <w:rsid w:val="00FE288F"/>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661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05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5F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3134EF428F4E38BF8C8402B621B48A"/>
        <w:category>
          <w:name w:val="General"/>
          <w:gallery w:val="placeholder"/>
        </w:category>
        <w:types>
          <w:type w:val="bbPlcHdr"/>
        </w:types>
        <w:behaviors>
          <w:behavior w:val="content"/>
        </w:behaviors>
        <w:guid w:val="{B2D3ED68-4068-4F94-AE08-41BE8C357163}"/>
      </w:docPartPr>
      <w:docPartBody>
        <w:p w:rsidR="009F706D" w:rsidRDefault="0032797A">
          <w:pPr>
            <w:pStyle w:val="623134EF428F4E38BF8C8402B621B48A"/>
          </w:pPr>
          <w:r w:rsidRPr="00CC586D">
            <w:rPr>
              <w:rStyle w:val="PlaceholderText"/>
              <w:b/>
              <w:color w:val="FFFFFF" w:themeColor="background1"/>
            </w:rPr>
            <w:t>[Salutation]</w:t>
          </w:r>
        </w:p>
      </w:docPartBody>
    </w:docPart>
    <w:docPart>
      <w:docPartPr>
        <w:name w:val="5CD560D488CC47A58A961114296799CE"/>
        <w:category>
          <w:name w:val="General"/>
          <w:gallery w:val="placeholder"/>
        </w:category>
        <w:types>
          <w:type w:val="bbPlcHdr"/>
        </w:types>
        <w:behaviors>
          <w:behavior w:val="content"/>
        </w:behaviors>
        <w:guid w:val="{03246EFC-FD1E-4637-A58E-ACF51FE68F71}"/>
      </w:docPartPr>
      <w:docPartBody>
        <w:p w:rsidR="009F706D" w:rsidRDefault="0032797A">
          <w:pPr>
            <w:pStyle w:val="5CD560D488CC47A58A961114296799CE"/>
          </w:pPr>
          <w:r>
            <w:rPr>
              <w:rStyle w:val="PlaceholderText"/>
            </w:rPr>
            <w:t>[First name]</w:t>
          </w:r>
        </w:p>
      </w:docPartBody>
    </w:docPart>
    <w:docPart>
      <w:docPartPr>
        <w:name w:val="E895E71CBC474ACCA46446C8E8621684"/>
        <w:category>
          <w:name w:val="General"/>
          <w:gallery w:val="placeholder"/>
        </w:category>
        <w:types>
          <w:type w:val="bbPlcHdr"/>
        </w:types>
        <w:behaviors>
          <w:behavior w:val="content"/>
        </w:behaviors>
        <w:guid w:val="{CDA79CBD-E7F5-4D85-BC11-49C5B6C6F808}"/>
      </w:docPartPr>
      <w:docPartBody>
        <w:p w:rsidR="009F706D" w:rsidRDefault="0032797A">
          <w:pPr>
            <w:pStyle w:val="E895E71CBC474ACCA46446C8E8621684"/>
          </w:pPr>
          <w:r>
            <w:rPr>
              <w:rStyle w:val="PlaceholderText"/>
            </w:rPr>
            <w:t>[Middle name]</w:t>
          </w:r>
        </w:p>
      </w:docPartBody>
    </w:docPart>
    <w:docPart>
      <w:docPartPr>
        <w:name w:val="14E91CA866674D059F809E9ABA1A06C7"/>
        <w:category>
          <w:name w:val="General"/>
          <w:gallery w:val="placeholder"/>
        </w:category>
        <w:types>
          <w:type w:val="bbPlcHdr"/>
        </w:types>
        <w:behaviors>
          <w:behavior w:val="content"/>
        </w:behaviors>
        <w:guid w:val="{E23BEC52-BAB4-4F92-9E1E-E2FB3AA84EE7}"/>
      </w:docPartPr>
      <w:docPartBody>
        <w:p w:rsidR="009F706D" w:rsidRDefault="0032797A">
          <w:pPr>
            <w:pStyle w:val="14E91CA866674D059F809E9ABA1A06C7"/>
          </w:pPr>
          <w:r>
            <w:rPr>
              <w:rStyle w:val="PlaceholderText"/>
            </w:rPr>
            <w:t>[Last name]</w:t>
          </w:r>
        </w:p>
      </w:docPartBody>
    </w:docPart>
    <w:docPart>
      <w:docPartPr>
        <w:name w:val="1C337E83CE8C4A97B0F704B8CD7DA325"/>
        <w:category>
          <w:name w:val="General"/>
          <w:gallery w:val="placeholder"/>
        </w:category>
        <w:types>
          <w:type w:val="bbPlcHdr"/>
        </w:types>
        <w:behaviors>
          <w:behavior w:val="content"/>
        </w:behaviors>
        <w:guid w:val="{D6CA40A3-4A9A-43E7-A184-A4DBA6FA2EF7}"/>
      </w:docPartPr>
      <w:docPartBody>
        <w:p w:rsidR="009F706D" w:rsidRDefault="0032797A">
          <w:pPr>
            <w:pStyle w:val="1C337E83CE8C4A97B0F704B8CD7DA325"/>
          </w:pPr>
          <w:r>
            <w:rPr>
              <w:rStyle w:val="PlaceholderText"/>
            </w:rPr>
            <w:t>[Enter your biography]</w:t>
          </w:r>
        </w:p>
      </w:docPartBody>
    </w:docPart>
    <w:docPart>
      <w:docPartPr>
        <w:name w:val="796BF72FDB2E47A4AC3D48F68B39678F"/>
        <w:category>
          <w:name w:val="General"/>
          <w:gallery w:val="placeholder"/>
        </w:category>
        <w:types>
          <w:type w:val="bbPlcHdr"/>
        </w:types>
        <w:behaviors>
          <w:behavior w:val="content"/>
        </w:behaviors>
        <w:guid w:val="{16292D33-00CF-4811-A320-85C720C870C1}"/>
      </w:docPartPr>
      <w:docPartBody>
        <w:p w:rsidR="009F706D" w:rsidRDefault="0032797A">
          <w:pPr>
            <w:pStyle w:val="796BF72FDB2E47A4AC3D48F68B39678F"/>
          </w:pPr>
          <w:r>
            <w:rPr>
              <w:rStyle w:val="PlaceholderText"/>
            </w:rPr>
            <w:t>[Enter the institution with which you are affiliated]</w:t>
          </w:r>
        </w:p>
      </w:docPartBody>
    </w:docPart>
    <w:docPart>
      <w:docPartPr>
        <w:name w:val="33DBDF850B154AFFA9615A1FC840B270"/>
        <w:category>
          <w:name w:val="General"/>
          <w:gallery w:val="placeholder"/>
        </w:category>
        <w:types>
          <w:type w:val="bbPlcHdr"/>
        </w:types>
        <w:behaviors>
          <w:behavior w:val="content"/>
        </w:behaviors>
        <w:guid w:val="{AB76673A-2A45-4D8E-B3E5-B388E74BB042}"/>
      </w:docPartPr>
      <w:docPartBody>
        <w:p w:rsidR="009F706D" w:rsidRDefault="0032797A">
          <w:pPr>
            <w:pStyle w:val="33DBDF850B154AFFA9615A1FC840B270"/>
          </w:pPr>
          <w:r w:rsidRPr="00EF74F7">
            <w:rPr>
              <w:b/>
              <w:color w:val="808080" w:themeColor="background1" w:themeShade="80"/>
            </w:rPr>
            <w:t>[Enter the headword for your article]</w:t>
          </w:r>
        </w:p>
      </w:docPartBody>
    </w:docPart>
    <w:docPart>
      <w:docPartPr>
        <w:name w:val="80FCC09A499E463DB89E9B50E841DC88"/>
        <w:category>
          <w:name w:val="General"/>
          <w:gallery w:val="placeholder"/>
        </w:category>
        <w:types>
          <w:type w:val="bbPlcHdr"/>
        </w:types>
        <w:behaviors>
          <w:behavior w:val="content"/>
        </w:behaviors>
        <w:guid w:val="{22F60590-3294-4ACA-8540-6371800E2CA1}"/>
      </w:docPartPr>
      <w:docPartBody>
        <w:p w:rsidR="009F706D" w:rsidRDefault="0032797A">
          <w:pPr>
            <w:pStyle w:val="80FCC09A499E463DB89E9B50E841DC8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F515F5D97348D884136170A5F2622F"/>
        <w:category>
          <w:name w:val="General"/>
          <w:gallery w:val="placeholder"/>
        </w:category>
        <w:types>
          <w:type w:val="bbPlcHdr"/>
        </w:types>
        <w:behaviors>
          <w:behavior w:val="content"/>
        </w:behaviors>
        <w:guid w:val="{0A030038-A668-4143-A665-2F136A9CA75B}"/>
      </w:docPartPr>
      <w:docPartBody>
        <w:p w:rsidR="009F706D" w:rsidRDefault="0032797A">
          <w:pPr>
            <w:pStyle w:val="56F515F5D97348D884136170A5F262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2DBCB6ECE0C4C119707046A1A8C78B9"/>
        <w:category>
          <w:name w:val="General"/>
          <w:gallery w:val="placeholder"/>
        </w:category>
        <w:types>
          <w:type w:val="bbPlcHdr"/>
        </w:types>
        <w:behaviors>
          <w:behavior w:val="content"/>
        </w:behaviors>
        <w:guid w:val="{F94E8F28-8235-4853-A567-F88FC0448E30}"/>
      </w:docPartPr>
      <w:docPartBody>
        <w:p w:rsidR="009F706D" w:rsidRDefault="0032797A">
          <w:pPr>
            <w:pStyle w:val="42DBCB6ECE0C4C119707046A1A8C78B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84BC41CA0F41C5B36A81576D04FD5D"/>
        <w:category>
          <w:name w:val="General"/>
          <w:gallery w:val="placeholder"/>
        </w:category>
        <w:types>
          <w:type w:val="bbPlcHdr"/>
        </w:types>
        <w:behaviors>
          <w:behavior w:val="content"/>
        </w:behaviors>
        <w:guid w:val="{F07A104A-82C1-4A71-AF3F-1B6E7A9B7636}"/>
      </w:docPartPr>
      <w:docPartBody>
        <w:p w:rsidR="009F706D" w:rsidRDefault="0032797A">
          <w:pPr>
            <w:pStyle w:val="8684BC41CA0F41C5B36A81576D04FD5D"/>
          </w:pPr>
          <w:r>
            <w:rPr>
              <w:rStyle w:val="PlaceholderText"/>
            </w:rPr>
            <w:t>[Enter citations for further reading here]</w:t>
          </w:r>
        </w:p>
      </w:docPartBody>
    </w:docPart>
    <w:docPart>
      <w:docPartPr>
        <w:name w:val="35870298B5BAE64AABF2FAEACF2694F9"/>
        <w:category>
          <w:name w:val="General"/>
          <w:gallery w:val="placeholder"/>
        </w:category>
        <w:types>
          <w:type w:val="bbPlcHdr"/>
        </w:types>
        <w:behaviors>
          <w:behavior w:val="content"/>
        </w:behaviors>
        <w:guid w:val="{C177F8FB-629F-654B-AD76-DF1AF74C8A3A}"/>
      </w:docPartPr>
      <w:docPartBody>
        <w:p w:rsidR="00000000" w:rsidRDefault="00AD76D7" w:rsidP="00AD76D7">
          <w:pPr>
            <w:pStyle w:val="35870298B5BAE64AABF2FAEACF2694F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32797A"/>
    <w:rsid w:val="0032797A"/>
    <w:rsid w:val="009F706D"/>
    <w:rsid w:val="00AD76D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0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76D7"/>
    <w:rPr>
      <w:color w:val="808080"/>
    </w:rPr>
  </w:style>
  <w:style w:type="paragraph" w:customStyle="1" w:styleId="623134EF428F4E38BF8C8402B621B48A">
    <w:name w:val="623134EF428F4E38BF8C8402B621B48A"/>
    <w:rsid w:val="009F706D"/>
  </w:style>
  <w:style w:type="paragraph" w:customStyle="1" w:styleId="5CD560D488CC47A58A961114296799CE">
    <w:name w:val="5CD560D488CC47A58A961114296799CE"/>
    <w:rsid w:val="009F706D"/>
  </w:style>
  <w:style w:type="paragraph" w:customStyle="1" w:styleId="E895E71CBC474ACCA46446C8E8621684">
    <w:name w:val="E895E71CBC474ACCA46446C8E8621684"/>
    <w:rsid w:val="009F706D"/>
  </w:style>
  <w:style w:type="paragraph" w:customStyle="1" w:styleId="14E91CA866674D059F809E9ABA1A06C7">
    <w:name w:val="14E91CA866674D059F809E9ABA1A06C7"/>
    <w:rsid w:val="009F706D"/>
  </w:style>
  <w:style w:type="paragraph" w:customStyle="1" w:styleId="1C337E83CE8C4A97B0F704B8CD7DA325">
    <w:name w:val="1C337E83CE8C4A97B0F704B8CD7DA325"/>
    <w:rsid w:val="009F706D"/>
  </w:style>
  <w:style w:type="paragraph" w:customStyle="1" w:styleId="796BF72FDB2E47A4AC3D48F68B39678F">
    <w:name w:val="796BF72FDB2E47A4AC3D48F68B39678F"/>
    <w:rsid w:val="009F706D"/>
  </w:style>
  <w:style w:type="paragraph" w:customStyle="1" w:styleId="33DBDF850B154AFFA9615A1FC840B270">
    <w:name w:val="33DBDF850B154AFFA9615A1FC840B270"/>
    <w:rsid w:val="009F706D"/>
  </w:style>
  <w:style w:type="paragraph" w:customStyle="1" w:styleId="80FCC09A499E463DB89E9B50E841DC88">
    <w:name w:val="80FCC09A499E463DB89E9B50E841DC88"/>
    <w:rsid w:val="009F706D"/>
  </w:style>
  <w:style w:type="paragraph" w:customStyle="1" w:styleId="56F515F5D97348D884136170A5F2622F">
    <w:name w:val="56F515F5D97348D884136170A5F2622F"/>
    <w:rsid w:val="009F706D"/>
  </w:style>
  <w:style w:type="paragraph" w:customStyle="1" w:styleId="42DBCB6ECE0C4C119707046A1A8C78B9">
    <w:name w:val="42DBCB6ECE0C4C119707046A1A8C78B9"/>
    <w:rsid w:val="009F706D"/>
  </w:style>
  <w:style w:type="paragraph" w:customStyle="1" w:styleId="8684BC41CA0F41C5B36A81576D04FD5D">
    <w:name w:val="8684BC41CA0F41C5B36A81576D04FD5D"/>
    <w:rsid w:val="009F706D"/>
  </w:style>
  <w:style w:type="paragraph" w:customStyle="1" w:styleId="35870298B5BAE64AABF2FAEACF2694F9">
    <w:name w:val="35870298B5BAE64AABF2FAEACF2694F9"/>
    <w:rsid w:val="00AD76D7"/>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htt</b:Tag>
    <b:SourceType>InternetSite</b:SourceType>
    <b:Guid>{8CDD844A-9389-4D42-885F-C0880B88EBF9}</b:Guid>
    <b:LCID>uz-Cyrl-UZ</b:LCID>
    <b:Title>http://theartstudentsleague.org/</b:Title>
    <b:Medium>Web</b:Medium>
    <b:RefOrder>1</b:RefOrder>
  </b:Source>
  <b:Source>
    <b:Tag>Ste991</b:Tag>
    <b:SourceType>Book</b:SourceType>
    <b:Guid>{3E838248-B9B1-4A2C-BEA6-D2369EA1B733}</b:Guid>
    <b:LCID>uz-Cyrl-UZ</b:LCID>
    <b:Author>
      <b:Author>
        <b:NameList>
          <b:Person>
            <b:Last>Steiner</b:Last>
            <b:First>R.</b:First>
          </b:Person>
        </b:NameList>
      </b:Author>
    </b:Author>
    <b:Title>The Art Students League of New York: A History</b:Title>
    <b:Year>1999</b:Year>
    <b:Medium>Print</b:Medium>
    <b:City>New York</b:City>
    <b:Publisher>CSS Publications</b:Publisher>
    <b:RefOrder>2</b:RefOrder>
  </b:Source>
</b:Sources>
</file>

<file path=customXml/itemProps1.xml><?xml version="1.0" encoding="utf-8"?>
<ds:datastoreItem xmlns:ds="http://schemas.openxmlformats.org/officeDocument/2006/customXml" ds:itemID="{965FE2CC-66EE-184C-A8CF-3F8060F3A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11</TotalTime>
  <Pages>2</Pages>
  <Words>446</Words>
  <Characters>2471</Characters>
  <Application>Microsoft Macintosh Word</Application>
  <DocSecurity>0</DocSecurity>
  <Lines>41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6</cp:revision>
  <dcterms:created xsi:type="dcterms:W3CDTF">2014-06-25T23:22:00Z</dcterms:created>
  <dcterms:modified xsi:type="dcterms:W3CDTF">2014-08-31T16:26:00Z</dcterms:modified>
</cp:coreProperties>
</file>