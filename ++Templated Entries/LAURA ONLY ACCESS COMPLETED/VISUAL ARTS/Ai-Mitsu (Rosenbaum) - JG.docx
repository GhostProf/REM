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C957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01A712" w14:textId="77777777" w:rsidR="00B574C9" w:rsidRPr="00CC586D" w:rsidRDefault="00B574C9" w:rsidP="005E4585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735833" w14:textId="77777777" w:rsidR="00B574C9" w:rsidRPr="00CC586D" w:rsidRDefault="00B574C9" w:rsidP="005E458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14:paraId="040B5D58" w14:textId="77777777" w:rsidR="00B574C9" w:rsidRDefault="002B6BA7" w:rsidP="005E4585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08B104" w14:textId="77777777" w:rsidR="00B574C9" w:rsidRDefault="00B574C9" w:rsidP="005E458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EndPr/>
          <w:sdtContent>
            <w:tc>
              <w:tcPr>
                <w:tcW w:w="2642" w:type="dxa"/>
              </w:tcPr>
              <w:p w14:paraId="3F7BBB33" w14:textId="77777777" w:rsidR="00B574C9" w:rsidRDefault="002B6BA7" w:rsidP="005E4585">
                <w:r>
                  <w:t>Rosenbaum</w:t>
                </w:r>
              </w:p>
            </w:tc>
          </w:sdtContent>
        </w:sdt>
      </w:tr>
      <w:tr w:rsidR="00B574C9" w14:paraId="32E143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36C632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5E4746" w14:textId="77777777" w:rsidR="00B574C9" w:rsidRDefault="00B574C9" w:rsidP="005E458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C42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F448CE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99B511" w14:textId="77777777" w:rsidR="00B574C9" w:rsidRDefault="005E4585" w:rsidP="005E4585">
                <w:r>
                  <w:t>The University of Sydney</w:t>
                </w:r>
              </w:p>
            </w:tc>
          </w:sdtContent>
        </w:sdt>
      </w:tr>
    </w:tbl>
    <w:p w14:paraId="3B83F157" w14:textId="77777777" w:rsidR="003D3579" w:rsidRDefault="003D3579" w:rsidP="005E458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D396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CE710B" w14:textId="77777777" w:rsidR="00244BB0" w:rsidRPr="00244BB0" w:rsidRDefault="00244BB0" w:rsidP="005E45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66FF73" w14:textId="77777777" w:rsidTr="003F0D73">
        <w:sdt>
          <w:sdt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304F81" w14:textId="77777777" w:rsidR="003F0D73" w:rsidRPr="00FB589A" w:rsidRDefault="002B6BA7" w:rsidP="005E4585">
                <w:pPr>
                  <w:rPr>
                    <w:b/>
                  </w:rPr>
                </w:pPr>
                <w:r w:rsidRPr="00EB2252">
                  <w:t>Ai-Mitsu (</w:t>
                </w:r>
                <w:r w:rsidRPr="00EB2252">
                  <w:rPr>
                    <w:rFonts w:hint="eastAsia"/>
                  </w:rPr>
                  <w:t>靉光</w:t>
                </w:r>
                <w:r w:rsidRPr="00EB2252">
                  <w:t>, 1907-1946)</w:t>
                </w:r>
              </w:p>
            </w:tc>
          </w:sdtContent>
        </w:sdt>
      </w:tr>
      <w:tr w:rsidR="00464699" w14:paraId="7CBBDDCB" w14:textId="77777777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2B4B9" w14:textId="77777777" w:rsidR="00464699" w:rsidRDefault="00464699" w:rsidP="005E458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0FFC37" w14:textId="77777777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sdt>
              <w:sdtPr>
                <w:alias w:val="Abstract"/>
                <w:tag w:val="abstract"/>
                <w:id w:val="-716043259"/>
                <w:placeholder>
                  <w:docPart w:val="8DA715D80484CF4D8ED0C01DCF935DC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E38A49D" w14:textId="3844B126" w:rsidR="00E85A05" w:rsidRPr="002B6BA7" w:rsidRDefault="00B34465" w:rsidP="0068632E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5239BA08" w14:textId="77777777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4BBA5F" w14:textId="77777777" w:rsidR="003F0D73" w:rsidRDefault="00722694" w:rsidP="005E4585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14:paraId="19B9A6E4" w14:textId="77777777" w:rsidTr="003235A7">
        <w:tc>
          <w:tcPr>
            <w:tcW w:w="9016" w:type="dxa"/>
          </w:tcPr>
          <w:p w14:paraId="0BA2B7ED" w14:textId="77777777" w:rsidR="003235A7" w:rsidRDefault="003235A7" w:rsidP="005E4585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p w14:paraId="61B299C6" w14:textId="77777777" w:rsidR="00EB2252" w:rsidRDefault="00EB2252" w:rsidP="005E4585"/>
              <w:p w14:paraId="7C76AB9A" w14:textId="1BC23A2B" w:rsidR="00815CC7" w:rsidRDefault="00B34465" w:rsidP="005E4585">
                <w:sdt>
                  <w:sdtPr>
                    <w:id w:val="-964652738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Cul13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(Culver)</w:t>
                    </w:r>
                    <w:r w:rsidR="002F040F">
                      <w:fldChar w:fldCharType="end"/>
                    </w:r>
                  </w:sdtContent>
                </w:sdt>
              </w:p>
              <w:p w14:paraId="6FA22F19" w14:textId="77777777" w:rsidR="002F040F" w:rsidRDefault="002F040F" w:rsidP="005E4585"/>
              <w:p w14:paraId="3BF5D189" w14:textId="77777777" w:rsidR="002F040F" w:rsidRDefault="00B34465" w:rsidP="005E4585">
                <w:sdt>
                  <w:sdtPr>
                    <w:id w:val="-1148971946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Ric10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(Richardson)</w:t>
                    </w:r>
                    <w:r w:rsidR="002F040F">
                      <w:fldChar w:fldCharType="end"/>
                    </w:r>
                  </w:sdtContent>
                </w:sdt>
              </w:p>
              <w:p w14:paraId="60744D8F" w14:textId="77777777" w:rsidR="002F040F" w:rsidRDefault="002F040F" w:rsidP="005E4585"/>
              <w:p w14:paraId="68D04A27" w14:textId="77777777" w:rsidR="003235A7" w:rsidRDefault="00B34465" w:rsidP="005E4585">
                <w:sdt>
                  <w:sdtPr>
                    <w:id w:val="-1589610945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Win97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(Winther-Tamaki)</w:t>
                    </w:r>
                    <w:r w:rsidR="002F040F">
                      <w:fldChar w:fldCharType="end"/>
                    </w:r>
                  </w:sdtContent>
                </w:sdt>
              </w:p>
            </w:sdtContent>
          </w:sdt>
        </w:tc>
      </w:tr>
    </w:tbl>
    <w:p w14:paraId="024441D0" w14:textId="77777777" w:rsidR="00C27FAB" w:rsidRPr="00F36937" w:rsidRDefault="00C27FAB" w:rsidP="005E4585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C3FCC" w14:textId="77777777"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14:paraId="551B7D50" w14:textId="77777777"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D78E5" w14:textId="77777777"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14:paraId="02F70A53" w14:textId="77777777"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20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36EF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585"/>
    <w:rsid w:val="005F26D7"/>
    <w:rsid w:val="005F5450"/>
    <w:rsid w:val="0068632E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446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252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43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892FF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892FF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892FF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892FF0" w:rsidRDefault="00854B7F">
          <w:pPr>
            <w:pStyle w:val="A0EACCCF66AA48EA96323A332890D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892FF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892FF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892FF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892FF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892FF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892FF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892FF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892FF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A715D80484CF4D8ED0C01DCF935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CE168-2476-7941-8C00-376A612B646A}"/>
      </w:docPartPr>
      <w:docPartBody>
        <w:p w:rsidR="00000000" w:rsidRDefault="00ED18BF" w:rsidP="00ED18BF">
          <w:pPr>
            <w:pStyle w:val="8DA715D80484CF4D8ED0C01DCF935D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  <w:rsid w:val="00892FF0"/>
    <w:rsid w:val="00E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8BF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  <w:style w:type="paragraph" w:customStyle="1" w:styleId="8DA715D80484CF4D8ED0C01DCF935DCC">
    <w:name w:val="8DA715D80484CF4D8ED0C01DCF935DCC"/>
    <w:rsid w:val="00ED18B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8BF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  <w:style w:type="paragraph" w:customStyle="1" w:styleId="8DA715D80484CF4D8ED0C01DCF935DCC">
    <w:name w:val="8DA715D80484CF4D8ED0C01DCF935DCC"/>
    <w:rsid w:val="00ED18B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52FD929A-97F6-B14B-BF46-1A8DB1A9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21</TotalTime>
  <Pages>1</Pages>
  <Words>380</Words>
  <Characters>2106</Characters>
  <Application>Microsoft Macintosh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2014-07-21T01:06:00Z</dcterms:created>
  <dcterms:modified xsi:type="dcterms:W3CDTF">2014-08-31T15:45:00Z</dcterms:modified>
</cp:coreProperties>
</file>