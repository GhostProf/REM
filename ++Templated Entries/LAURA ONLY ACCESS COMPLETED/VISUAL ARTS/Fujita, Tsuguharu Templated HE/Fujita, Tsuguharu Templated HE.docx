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E6722F" w14:textId="77777777" w:rsidTr="00922950">
        <w:tc>
          <w:tcPr>
            <w:tcW w:w="491" w:type="dxa"/>
            <w:vMerge w:val="restart"/>
            <w:shd w:val="clear" w:color="auto" w:fill="A6A6A6" w:themeFill="background1" w:themeFillShade="A6"/>
            <w:textDirection w:val="btLr"/>
          </w:tcPr>
          <w:p w14:paraId="5E2B377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6877B8A6B62584EA187DC59051B75A8"/>
            </w:placeholder>
            <w:showingPlcHdr/>
            <w:dropDownList>
              <w:listItem w:displayText="Dr." w:value="Dr."/>
              <w:listItem w:displayText="Prof." w:value="Prof."/>
            </w:dropDownList>
          </w:sdtPr>
          <w:sdtEndPr/>
          <w:sdtContent>
            <w:tc>
              <w:tcPr>
                <w:tcW w:w="1259" w:type="dxa"/>
              </w:tcPr>
              <w:p w14:paraId="3AFB1A0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4866EBB13C794FBEAE7852B1C7EDA2"/>
            </w:placeholder>
            <w:text/>
          </w:sdtPr>
          <w:sdtEndPr/>
          <w:sdtContent>
            <w:tc>
              <w:tcPr>
                <w:tcW w:w="2073" w:type="dxa"/>
              </w:tcPr>
              <w:p w14:paraId="4E237EC6" w14:textId="77777777" w:rsidR="00B574C9" w:rsidRDefault="0090700C" w:rsidP="0090700C">
                <w:r>
                  <w:t>John</w:t>
                </w:r>
              </w:p>
            </w:tc>
          </w:sdtContent>
        </w:sdt>
        <w:sdt>
          <w:sdtPr>
            <w:alias w:val="Middle name"/>
            <w:tag w:val="authorMiddleName"/>
            <w:id w:val="-2076034781"/>
            <w:placeholder>
              <w:docPart w:val="6C56F5BC47CC0C48964829C6BC851809"/>
            </w:placeholder>
            <w:showingPlcHdr/>
            <w:text/>
          </w:sdtPr>
          <w:sdtEndPr/>
          <w:sdtContent>
            <w:tc>
              <w:tcPr>
                <w:tcW w:w="2551" w:type="dxa"/>
              </w:tcPr>
              <w:p w14:paraId="42C35D27" w14:textId="77777777" w:rsidR="00B574C9" w:rsidRDefault="00B574C9" w:rsidP="00922950">
                <w:r>
                  <w:rPr>
                    <w:rStyle w:val="PlaceholderText"/>
                  </w:rPr>
                  <w:t>[Middle name]</w:t>
                </w:r>
              </w:p>
            </w:tc>
          </w:sdtContent>
        </w:sdt>
        <w:sdt>
          <w:sdtPr>
            <w:alias w:val="Last name"/>
            <w:tag w:val="authorLastName"/>
            <w:id w:val="-1088529830"/>
            <w:placeholder>
              <w:docPart w:val="C22823F9622FA24DA9CD24CBFC4D7D72"/>
            </w:placeholder>
            <w:text/>
          </w:sdtPr>
          <w:sdtEndPr/>
          <w:sdtContent>
            <w:tc>
              <w:tcPr>
                <w:tcW w:w="2642" w:type="dxa"/>
              </w:tcPr>
              <w:p w14:paraId="5BD9783C" w14:textId="77777777" w:rsidR="00B574C9" w:rsidRDefault="0090700C" w:rsidP="0090700C">
                <w:r>
                  <w:t>Szostak</w:t>
                </w:r>
              </w:p>
            </w:tc>
          </w:sdtContent>
        </w:sdt>
      </w:tr>
      <w:tr w:rsidR="00B574C9" w14:paraId="396068AE" w14:textId="77777777" w:rsidTr="001A6A06">
        <w:trPr>
          <w:trHeight w:val="986"/>
        </w:trPr>
        <w:tc>
          <w:tcPr>
            <w:tcW w:w="491" w:type="dxa"/>
            <w:vMerge/>
            <w:shd w:val="clear" w:color="auto" w:fill="A6A6A6" w:themeFill="background1" w:themeFillShade="A6"/>
          </w:tcPr>
          <w:p w14:paraId="63B74D7D" w14:textId="77777777" w:rsidR="00B574C9" w:rsidRPr="001A6A06" w:rsidRDefault="00B574C9" w:rsidP="00CF1542">
            <w:pPr>
              <w:jc w:val="center"/>
              <w:rPr>
                <w:b/>
                <w:color w:val="FFFFFF" w:themeColor="background1"/>
              </w:rPr>
            </w:pPr>
          </w:p>
        </w:tc>
        <w:sdt>
          <w:sdtPr>
            <w:alias w:val="Biography"/>
            <w:tag w:val="authorBiography"/>
            <w:id w:val="938807824"/>
            <w:placeholder>
              <w:docPart w:val="0EE060EC71E1E342AE0F0C7E06DBBBD8"/>
            </w:placeholder>
            <w:showingPlcHdr/>
          </w:sdtPr>
          <w:sdtEndPr/>
          <w:sdtContent>
            <w:tc>
              <w:tcPr>
                <w:tcW w:w="8525" w:type="dxa"/>
                <w:gridSpan w:val="4"/>
              </w:tcPr>
              <w:p w14:paraId="0A249B24" w14:textId="77777777" w:rsidR="00B574C9" w:rsidRDefault="00B574C9" w:rsidP="00922950">
                <w:r>
                  <w:rPr>
                    <w:rStyle w:val="PlaceholderText"/>
                  </w:rPr>
                  <w:t>[Enter your biography]</w:t>
                </w:r>
              </w:p>
            </w:tc>
          </w:sdtContent>
        </w:sdt>
      </w:tr>
      <w:tr w:rsidR="00B574C9" w14:paraId="7978E469" w14:textId="77777777" w:rsidTr="001A6A06">
        <w:trPr>
          <w:trHeight w:val="986"/>
        </w:trPr>
        <w:tc>
          <w:tcPr>
            <w:tcW w:w="491" w:type="dxa"/>
            <w:vMerge/>
            <w:shd w:val="clear" w:color="auto" w:fill="A6A6A6" w:themeFill="background1" w:themeFillShade="A6"/>
          </w:tcPr>
          <w:p w14:paraId="429CA251" w14:textId="77777777" w:rsidR="00B574C9" w:rsidRPr="001A6A06" w:rsidRDefault="00B574C9" w:rsidP="00CF1542">
            <w:pPr>
              <w:jc w:val="center"/>
              <w:rPr>
                <w:b/>
                <w:color w:val="FFFFFF" w:themeColor="background1"/>
              </w:rPr>
            </w:pPr>
          </w:p>
        </w:tc>
        <w:sdt>
          <w:sdtPr>
            <w:alias w:val="Affiliation"/>
            <w:tag w:val="affiliation"/>
            <w:id w:val="2012937915"/>
            <w:placeholder>
              <w:docPart w:val="62676174D691BB4FACFE723879D17556"/>
            </w:placeholder>
            <w:text/>
          </w:sdtPr>
          <w:sdtEndPr/>
          <w:sdtContent>
            <w:tc>
              <w:tcPr>
                <w:tcW w:w="8525" w:type="dxa"/>
                <w:gridSpan w:val="4"/>
              </w:tcPr>
              <w:p w14:paraId="0E0BE5BB" w14:textId="6B4BD613" w:rsidR="00B574C9" w:rsidRDefault="009B2DED" w:rsidP="009B2DED">
                <w:r>
                  <w:t>John Szostak</w:t>
                </w:r>
              </w:p>
            </w:tc>
          </w:sdtContent>
        </w:sdt>
      </w:tr>
    </w:tbl>
    <w:p w14:paraId="2DDF9A2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63872C" w14:textId="77777777" w:rsidTr="00244BB0">
        <w:tc>
          <w:tcPr>
            <w:tcW w:w="9016" w:type="dxa"/>
            <w:shd w:val="clear" w:color="auto" w:fill="A6A6A6" w:themeFill="background1" w:themeFillShade="A6"/>
            <w:tcMar>
              <w:top w:w="113" w:type="dxa"/>
              <w:bottom w:w="113" w:type="dxa"/>
            </w:tcMar>
          </w:tcPr>
          <w:p w14:paraId="762A073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1798BD9" w14:textId="77777777" w:rsidTr="003F0D73">
        <w:sdt>
          <w:sdtPr>
            <w:alias w:val="Article headword"/>
            <w:tag w:val="articleHeadword"/>
            <w:id w:val="-361440020"/>
            <w:placeholder>
              <w:docPart w:val="4599F9941B6D1A4BA3ABCA43196B454B"/>
            </w:placeholder>
            <w:text/>
          </w:sdtPr>
          <w:sdtEndPr/>
          <w:sdtContent>
            <w:tc>
              <w:tcPr>
                <w:tcW w:w="9016" w:type="dxa"/>
                <w:tcMar>
                  <w:top w:w="113" w:type="dxa"/>
                  <w:bottom w:w="113" w:type="dxa"/>
                </w:tcMar>
              </w:tcPr>
              <w:p w14:paraId="164573D6" w14:textId="77777777" w:rsidR="003F0D73" w:rsidRPr="00FB589A" w:rsidRDefault="003D5B54" w:rsidP="003F0D73">
                <w:pPr>
                  <w:rPr>
                    <w:b/>
                  </w:rPr>
                </w:pPr>
                <w:r w:rsidRPr="007E011F">
                  <w:t>Fujita, Tsuguharu (</w:t>
                </w:r>
                <w:r w:rsidRPr="007E011F">
                  <w:rPr>
                    <w:rFonts w:hint="eastAsia"/>
                  </w:rPr>
                  <w:t>藤田嗣治</w:t>
                </w:r>
                <w:r w:rsidRPr="007E011F">
                  <w:t>) (1886-1968)</w:t>
                </w:r>
              </w:p>
            </w:tc>
          </w:sdtContent>
        </w:sdt>
      </w:tr>
      <w:tr w:rsidR="00464699" w14:paraId="4930EB64" w14:textId="77777777" w:rsidTr="0009164D">
        <w:sdt>
          <w:sdtPr>
            <w:alias w:val="Variant headwords"/>
            <w:tag w:val="variantHeadwords"/>
            <w:id w:val="173464402"/>
            <w:placeholder>
              <w:docPart w:val="3ADE330574D5E641AA1C1FD5719039BD"/>
            </w:placeholder>
          </w:sdtPr>
          <w:sdtEndPr/>
          <w:sdtContent>
            <w:tc>
              <w:tcPr>
                <w:tcW w:w="9016" w:type="dxa"/>
                <w:tcMar>
                  <w:top w:w="113" w:type="dxa"/>
                  <w:bottom w:w="113" w:type="dxa"/>
                </w:tcMar>
              </w:tcPr>
              <w:p w14:paraId="2EF6B2AA" w14:textId="47427E79" w:rsidR="00464699" w:rsidRDefault="003D5B54" w:rsidP="00464699">
                <w:r w:rsidRPr="00E63854">
                  <w:t>Fuj</w:t>
                </w:r>
                <w:r w:rsidR="009B2DED">
                  <w:t>ita, Tsuguji;</w:t>
                </w:r>
                <w:r>
                  <w:t xml:space="preserve"> Léonard, Foujita</w:t>
                </w:r>
              </w:p>
            </w:tc>
          </w:sdtContent>
        </w:sdt>
      </w:tr>
      <w:tr w:rsidR="00E85A05" w14:paraId="7F8F57C1" w14:textId="77777777" w:rsidTr="003F0D73">
        <w:sdt>
          <w:sdtPr>
            <w:alias w:val="Abstract"/>
            <w:tag w:val="abstract"/>
            <w:id w:val="-635871867"/>
            <w:placeholder>
              <w:docPart w:val="1FB38F1315ACB744ADA13EC470931809"/>
            </w:placeholder>
          </w:sdtPr>
          <w:sdtEndPr/>
          <w:sdtContent>
            <w:tc>
              <w:tcPr>
                <w:tcW w:w="9016" w:type="dxa"/>
                <w:tcMar>
                  <w:top w:w="113" w:type="dxa"/>
                  <w:bottom w:w="113" w:type="dxa"/>
                </w:tcMar>
              </w:tcPr>
              <w:p w14:paraId="74C3332E" w14:textId="7B43B67A" w:rsidR="00E85A05" w:rsidRDefault="007E011F" w:rsidP="00E85A05">
                <w:r w:rsidRPr="00E63854">
                  <w:t>Fujita Tsuguharu</w:t>
                </w:r>
                <w:r>
                  <w:t xml:space="preserve"> </w:t>
                </w:r>
                <w:r w:rsidRPr="00E63854">
                  <w:t>was a Japanese oil painter who spe</w:t>
                </w:r>
                <w:r>
                  <w:t>nt most of his career in France</w:t>
                </w:r>
                <w:r w:rsidRPr="00E63854">
                  <w:t xml:space="preserve">. </w:t>
                </w:r>
                <w:r>
                  <w:t>He is known in the West</w:t>
                </w:r>
                <w:r w:rsidRPr="00E63854">
                  <w:t xml:space="preserve"> for female nudes</w:t>
                </w:r>
                <w:r w:rsidRPr="001647F7">
                  <w:t xml:space="preserve"> </w:t>
                </w:r>
                <w:r>
                  <w:t>and portraits painted in the 1920s with a distinctive pearl-white</w:t>
                </w:r>
                <w:r w:rsidRPr="00E63854">
                  <w:t xml:space="preserve"> </w:t>
                </w:r>
                <w:r>
                  <w:t>pigment</w:t>
                </w:r>
                <w:r w:rsidRPr="00E63854">
                  <w:t xml:space="preserve">, </w:t>
                </w:r>
                <w:r>
                  <w:t xml:space="preserve">executed in a style that melds French modernism with the linear aesthetics of traditional Japanese prints. These paintings, which frequently featured cats, won him both critical and popular acclaim, earned him membership in the </w:t>
                </w:r>
                <w:r w:rsidRPr="00E63854">
                  <w:t>Salon d’Automne</w:t>
                </w:r>
                <w:r>
                  <w:t>, and made him a mainstay of the Montparnasse artist community. He is the sole Japanese painter associated with the École de Paris. Fujita returned to Japan in 1933, where he exerted substantial influence on contemporary painting as a member of the Second Section Society (Nikakai). During the Pacific War, Fujita created many large-scale works for the Japanese military as an official war artist, activities that continue to affect his reputation in Japan today. Difficulties adjusting to the post-war cultural landscape of Japan led Fujita to return to France in 1950, where he revitalized his career. He became a French citizen in 1955, and was awarded the Legion of Hono</w:t>
                </w:r>
                <w:r w:rsidR="00A20639">
                  <w:t>u</w:t>
                </w:r>
                <w:r>
                  <w:t xml:space="preserve">r in 1957. </w:t>
                </w:r>
              </w:p>
            </w:tc>
          </w:sdtContent>
        </w:sdt>
      </w:tr>
      <w:tr w:rsidR="003F0D73" w14:paraId="61184C80" w14:textId="77777777" w:rsidTr="003F0D73">
        <w:sdt>
          <w:sdtPr>
            <w:alias w:val="Article text"/>
            <w:tag w:val="articleText"/>
            <w:id w:val="634067588"/>
            <w:placeholder>
              <w:docPart w:val="ABE5BDAC4D1FD34EA8D26B210584517B"/>
            </w:placeholder>
          </w:sdtPr>
          <w:sdtEndPr/>
          <w:sdtContent>
            <w:tc>
              <w:tcPr>
                <w:tcW w:w="9016" w:type="dxa"/>
                <w:tcMar>
                  <w:top w:w="113" w:type="dxa"/>
                  <w:bottom w:w="113" w:type="dxa"/>
                </w:tcMar>
              </w:tcPr>
              <w:p w14:paraId="3926849E" w14:textId="6FBC6459" w:rsidR="003D5B54" w:rsidRDefault="003D5B54" w:rsidP="003D5B54">
                <w:r w:rsidRPr="00E63854">
                  <w:t>Fujita Tsuguharu</w:t>
                </w:r>
                <w:r>
                  <w:t xml:space="preserve"> </w:t>
                </w:r>
                <w:r w:rsidRPr="00E63854">
                  <w:t>was a Japanese oil painter who spe</w:t>
                </w:r>
                <w:r>
                  <w:t>nt most of his career in France</w:t>
                </w:r>
                <w:r w:rsidRPr="00E63854">
                  <w:t xml:space="preserve">. </w:t>
                </w:r>
                <w:r>
                  <w:t>He is known in the West</w:t>
                </w:r>
                <w:r w:rsidRPr="00E63854">
                  <w:t xml:space="preserve"> for female nudes</w:t>
                </w:r>
                <w:r w:rsidRPr="001647F7">
                  <w:t xml:space="preserve"> </w:t>
                </w:r>
                <w:r>
                  <w:t>and portraits painted in the 1920s with a distinctive pearl-white</w:t>
                </w:r>
                <w:r w:rsidRPr="00E63854">
                  <w:t xml:space="preserve"> </w:t>
                </w:r>
                <w:r>
                  <w:t>pigment</w:t>
                </w:r>
                <w:r w:rsidRPr="00E63854">
                  <w:t xml:space="preserve">, </w:t>
                </w:r>
                <w:r>
                  <w:t xml:space="preserve">executed in a style that melds French modernism with the linear aesthetics of traditional Japanese prints. These paintings, which frequently featured cats, won him both critical and popular acclaim, earned him membership in the </w:t>
                </w:r>
                <w:r w:rsidRPr="00E63854">
                  <w:t>Salon d’Automne</w:t>
                </w:r>
                <w:r>
                  <w:t>, and made him a mainstay of the Montparnasse artist community. He is the sole Japanese painter associated with the École de Paris. Fujita returned to Japan in 1933, where he exerted substantial influence on contemporary painting as a member of the Second Section Society (Nikakai). During the Pacific War, Fujita created many large-scale works for the Japanese military as an official war artist, activities that continue to affect his reputation in Japan today. Difficulties adjusting to the post-war cultural landscape of Japan led Fujita to return to France in 1950, where he</w:t>
                </w:r>
                <w:r w:rsidR="009B2DED">
                  <w:t xml:space="preserve"> revitalized his career. He beca</w:t>
                </w:r>
                <w:r>
                  <w:t>me a French citizen in 1955, and was awarded the Legion of Hono</w:t>
                </w:r>
                <w:r w:rsidR="00A20639">
                  <w:t>u</w:t>
                </w:r>
                <w:r>
                  <w:t xml:space="preserve">r in 1957. </w:t>
                </w:r>
              </w:p>
              <w:p w14:paraId="15BA84D5" w14:textId="77777777" w:rsidR="003D5B54" w:rsidRDefault="003D5B54" w:rsidP="003D5B54"/>
              <w:p w14:paraId="2F869448" w14:textId="07791A79" w:rsidR="003D5B54" w:rsidRDefault="003D5B54" w:rsidP="003D5B54">
                <w:r>
                  <w:t>Born in Tokyo</w:t>
                </w:r>
                <w:r w:rsidRPr="00E63854">
                  <w:t xml:space="preserve">, </w:t>
                </w:r>
                <w:r>
                  <w:t xml:space="preserve">Fujita </w:t>
                </w:r>
                <w:r w:rsidRPr="00E63854">
                  <w:t xml:space="preserve">graduated in 1910 from the Tokyo School of Fine Arts. </w:t>
                </w:r>
                <w:r>
                  <w:t>He</w:t>
                </w:r>
                <w:r w:rsidRPr="00E63854">
                  <w:t xml:space="preserve"> moved to Paris</w:t>
                </w:r>
                <w:r>
                  <w:t xml:space="preserve"> in 1913</w:t>
                </w:r>
                <w:r w:rsidRPr="00E63854">
                  <w:t xml:space="preserve">, </w:t>
                </w:r>
                <w:r>
                  <w:t xml:space="preserve">where he </w:t>
                </w:r>
                <w:r w:rsidRPr="00E63854">
                  <w:t xml:space="preserve">came </w:t>
                </w:r>
                <w:r>
                  <w:t xml:space="preserve">to know Picasso, Modigliani, and </w:t>
                </w:r>
                <w:r w:rsidRPr="00E63854">
                  <w:t xml:space="preserve">Soutine. </w:t>
                </w:r>
                <w:r>
                  <w:t xml:space="preserve">After achieving minor success in the 1910s with Cubist-style landscapes, in 1919 he adopted a nearly monochromic, linear style of figure painting, an example of which is </w:t>
                </w:r>
                <w:r>
                  <w:rPr>
                    <w:i/>
                  </w:rPr>
                  <w:t xml:space="preserve">Nude Reclining Amidst Toile </w:t>
                </w:r>
                <w:r w:rsidR="00FD769B">
                  <w:rPr>
                    <w:i/>
                  </w:rPr>
                  <w:t>Fabric</w:t>
                </w:r>
                <w:r w:rsidRPr="003D5B54">
                  <w:t>,</w:t>
                </w:r>
                <w:r>
                  <w:rPr>
                    <w:i/>
                  </w:rPr>
                  <w:t xml:space="preserve"> </w:t>
                </w:r>
                <w:r>
                  <w:rPr>
                    <w:rFonts w:cs="MS Mincho"/>
                    <w:lang w:eastAsia="ja-JP"/>
                  </w:rPr>
                  <w:t xml:space="preserve">his debut work at the </w:t>
                </w:r>
                <w:r w:rsidRPr="00E63854">
                  <w:t>Salon d’Automne</w:t>
                </w:r>
                <w:r>
                  <w:t xml:space="preserve">. The painting, which offers nods to both Manet’s </w:t>
                </w:r>
                <w:r>
                  <w:rPr>
                    <w:i/>
                  </w:rPr>
                  <w:t xml:space="preserve">Olympia </w:t>
                </w:r>
                <w:r>
                  <w:t>(1863) and Japanese print artists such as Utamaro, is one of many white-on-white nude studies Fujita created in the 1920s. Fujita experimented by combing lead-white oil paint, talc, kaoline, and Japanese ground seashell pigments to create the flat, milk-white tones for his models’ skin, and to supply a surface suitable for the fine black ink outlines he used to define forms.</w:t>
                </w:r>
              </w:p>
              <w:p w14:paraId="58F34AC6" w14:textId="77777777" w:rsidR="003D5B54" w:rsidRDefault="003D5B54" w:rsidP="003D5B54"/>
              <w:p w14:paraId="2A02C439" w14:textId="77777777" w:rsidR="00954CBC" w:rsidRDefault="00954CBC" w:rsidP="00954CBC">
                <w:pPr>
                  <w:keepNext/>
                </w:pPr>
                <w:r>
                  <w:t xml:space="preserve">File: </w:t>
                </w:r>
                <w:r w:rsidRPr="00954CBC">
                  <w:t>Fujita_Nude_Reclining_Amidst_Toile_Fabric.jpg</w:t>
                </w:r>
              </w:p>
              <w:p w14:paraId="472E8A16" w14:textId="7A0A22B9" w:rsidR="00954CBC" w:rsidRDefault="00954CBC" w:rsidP="00954CBC">
                <w:pPr>
                  <w:pStyle w:val="Caption"/>
                </w:pPr>
                <w:r>
                  <w:t xml:space="preserve">Figure </w:t>
                </w:r>
                <w:fldSimple w:instr=" SEQ Figure \* ARABIC ">
                  <w:r>
                    <w:rPr>
                      <w:noProof/>
                    </w:rPr>
                    <w:t>1</w:t>
                  </w:r>
                </w:fldSimple>
                <w:r>
                  <w:t xml:space="preserve">: Fujita Tsuguharu, </w:t>
                </w:r>
                <w:r w:rsidRPr="00954CBC">
                  <w:rPr>
                    <w:i/>
                  </w:rPr>
                  <w:t>Nude Reclining Amidst Toile Fabric</w:t>
                </w:r>
                <w:r>
                  <w:t xml:space="preserve"> (</w:t>
                </w:r>
                <w:r w:rsidRPr="00954CBC">
                  <w:rPr>
                    <w:i/>
                  </w:rPr>
                  <w:t xml:space="preserve">Nu couché </w:t>
                </w:r>
                <w:r w:rsidRPr="00954CBC">
                  <w:rPr>
                    <w:rFonts w:ascii="Calibri" w:hAnsi="Calibri"/>
                    <w:i/>
                  </w:rPr>
                  <w:t>à</w:t>
                </w:r>
                <w:r w:rsidRPr="00954CBC">
                  <w:rPr>
                    <w:i/>
                  </w:rPr>
                  <w:t xml:space="preserve"> la toile de Jouy</w:t>
                </w:r>
                <w:r>
                  <w:t>) (1922). Oil on canvas. Musée d'Art Moderne de la Ville de Paris, France.</w:t>
                </w:r>
              </w:p>
              <w:p w14:paraId="73B425BA" w14:textId="634C0D1E" w:rsidR="003F0D73" w:rsidRDefault="003D5B54" w:rsidP="00C27FAB">
                <w:r>
                  <w:t xml:space="preserve">Fujita left France in 1931 and returned to Japan, touring and exhibiting in Latin America and the USA along the way. Once home, he regularly exhibited with the Nikakai. When the Pacific War began, Fujita was commissioned by the Japanese military to create paintings in support of the war effort. After the war, several prominent Japanese artists and critics censured Fujita for being a willing propagandist, while supporters responded by arguing his wartime paintings emphasized the horrors of war. After his return to France, he resumed the fine-outlined figure paintings and portraits that earned him celebrity status </w:t>
                </w:r>
                <w:r w:rsidR="009B2DED">
                  <w:t>decades earlier. In 1955 he converted to</w:t>
                </w:r>
                <w:r>
                  <w:t xml:space="preserve"> Catholic</w:t>
                </w:r>
                <w:r w:rsidR="009B2DED">
                  <w:t>ism</w:t>
                </w:r>
                <w:r>
                  <w:t xml:space="preserve"> and spent the last decade of his life exploring religious themes. His last major work consists of murals for </w:t>
                </w:r>
                <w:r w:rsidR="003D1057">
                  <w:t xml:space="preserve">the chapel he built in 1966, </w:t>
                </w:r>
                <w:r>
                  <w:t>Notre-Dame de la Paix, where his body was interred after his death.</w:t>
                </w:r>
              </w:p>
            </w:tc>
          </w:sdtContent>
        </w:sdt>
      </w:tr>
      <w:tr w:rsidR="003235A7" w14:paraId="368277D7" w14:textId="77777777" w:rsidTr="003235A7">
        <w:tc>
          <w:tcPr>
            <w:tcW w:w="9016" w:type="dxa"/>
          </w:tcPr>
          <w:p w14:paraId="7C3BB51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5337D6A42CAA2438F99053B84DF159C"/>
              </w:placeholder>
            </w:sdtPr>
            <w:sdtEndPr/>
            <w:sdtContent>
              <w:p w14:paraId="0D1A669C" w14:textId="77777777" w:rsidR="001D5A39" w:rsidRDefault="001D5A39" w:rsidP="0009164D"/>
              <w:bookmarkStart w:id="0" w:name="_GoBack"/>
              <w:bookmarkEnd w:id="0"/>
              <w:p w14:paraId="19A05250" w14:textId="48DF1AA8" w:rsidR="003235A7" w:rsidRDefault="001D5A39" w:rsidP="0009164D">
                <w:sdt>
                  <w:sdtPr>
                    <w:id w:val="1739128606"/>
                    <w:citation/>
                  </w:sdtPr>
                  <w:sdtEndPr/>
                  <w:sdtContent>
                    <w:r w:rsidR="0009164D">
                      <w:fldChar w:fldCharType="begin"/>
                    </w:r>
                    <w:r w:rsidR="0009164D">
                      <w:rPr>
                        <w:lang w:val="en-US"/>
                      </w:rPr>
                      <w:instrText xml:space="preserve"> CITATION Bir06 \l 1033 </w:instrText>
                    </w:r>
                    <w:r w:rsidR="0009164D">
                      <w:fldChar w:fldCharType="separate"/>
                    </w:r>
                    <w:r w:rsidR="0009164D">
                      <w:rPr>
                        <w:noProof/>
                        <w:lang w:val="en-US"/>
                      </w:rPr>
                      <w:t xml:space="preserve"> </w:t>
                    </w:r>
                    <w:r w:rsidR="0009164D" w:rsidRPr="0009164D">
                      <w:rPr>
                        <w:noProof/>
                        <w:lang w:val="en-US"/>
                      </w:rPr>
                      <w:t>(Birnbaum)</w:t>
                    </w:r>
                    <w:r w:rsidR="0009164D">
                      <w:fldChar w:fldCharType="end"/>
                    </w:r>
                  </w:sdtContent>
                </w:sdt>
                <w:r w:rsidR="0009164D">
                  <w:br/>
                </w:r>
                <w:r w:rsidR="0009164D">
                  <w:br/>
                </w:r>
                <w:sdt>
                  <w:sdtPr>
                    <w:id w:val="-966351800"/>
                    <w:citation/>
                  </w:sdtPr>
                  <w:sdtEndPr/>
                  <w:sdtContent>
                    <w:r w:rsidR="0009164D">
                      <w:fldChar w:fldCharType="begin"/>
                    </w:r>
                    <w:r w:rsidR="0009164D">
                      <w:rPr>
                        <w:lang w:val="en-US"/>
                      </w:rPr>
                      <w:instrText xml:space="preserve"> CITATION Miy06 \l 1033 </w:instrText>
                    </w:r>
                    <w:r w:rsidR="0009164D">
                      <w:fldChar w:fldCharType="separate"/>
                    </w:r>
                    <w:r w:rsidR="0009164D" w:rsidRPr="0009164D">
                      <w:rPr>
                        <w:noProof/>
                        <w:lang w:val="en-US"/>
                      </w:rPr>
                      <w:t>(Miyata)</w:t>
                    </w:r>
                    <w:r w:rsidR="0009164D">
                      <w:fldChar w:fldCharType="end"/>
                    </w:r>
                  </w:sdtContent>
                </w:sdt>
              </w:p>
            </w:sdtContent>
          </w:sdt>
        </w:tc>
      </w:tr>
    </w:tbl>
    <w:p w14:paraId="463C567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81A29" w14:textId="77777777" w:rsidR="0009164D" w:rsidRDefault="0009164D" w:rsidP="007A0D55">
      <w:pPr>
        <w:spacing w:after="0" w:line="240" w:lineRule="auto"/>
      </w:pPr>
      <w:r>
        <w:separator/>
      </w:r>
    </w:p>
  </w:endnote>
  <w:endnote w:type="continuationSeparator" w:id="0">
    <w:p w14:paraId="3067F47E" w14:textId="77777777" w:rsidR="0009164D" w:rsidRDefault="0009164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DC12A" w14:textId="77777777" w:rsidR="0009164D" w:rsidRDefault="0009164D" w:rsidP="007A0D55">
      <w:pPr>
        <w:spacing w:after="0" w:line="240" w:lineRule="auto"/>
      </w:pPr>
      <w:r>
        <w:separator/>
      </w:r>
    </w:p>
  </w:footnote>
  <w:footnote w:type="continuationSeparator" w:id="0">
    <w:p w14:paraId="37C99614" w14:textId="77777777" w:rsidR="0009164D" w:rsidRDefault="0009164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00737" w14:textId="77777777" w:rsidR="0009164D" w:rsidRDefault="0009164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891B7E1" w14:textId="77777777" w:rsidR="0009164D" w:rsidRDefault="000916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00C"/>
    <w:rsid w:val="00032559"/>
    <w:rsid w:val="00052040"/>
    <w:rsid w:val="0009164D"/>
    <w:rsid w:val="000B25AE"/>
    <w:rsid w:val="000B55AB"/>
    <w:rsid w:val="000D24DC"/>
    <w:rsid w:val="00101B2E"/>
    <w:rsid w:val="00116FA0"/>
    <w:rsid w:val="0015114C"/>
    <w:rsid w:val="001A21F3"/>
    <w:rsid w:val="001A2537"/>
    <w:rsid w:val="001A6A06"/>
    <w:rsid w:val="001D5A39"/>
    <w:rsid w:val="00210C03"/>
    <w:rsid w:val="002162E2"/>
    <w:rsid w:val="00225C5A"/>
    <w:rsid w:val="00230B10"/>
    <w:rsid w:val="00234353"/>
    <w:rsid w:val="00244BB0"/>
    <w:rsid w:val="002A0A0D"/>
    <w:rsid w:val="002B0B37"/>
    <w:rsid w:val="0030662D"/>
    <w:rsid w:val="003235A7"/>
    <w:rsid w:val="003677B6"/>
    <w:rsid w:val="003D1057"/>
    <w:rsid w:val="003D3579"/>
    <w:rsid w:val="003D5B54"/>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011F"/>
    <w:rsid w:val="007E5F44"/>
    <w:rsid w:val="00821DE3"/>
    <w:rsid w:val="00846CE1"/>
    <w:rsid w:val="008A5B87"/>
    <w:rsid w:val="0090700C"/>
    <w:rsid w:val="00922950"/>
    <w:rsid w:val="00954CBC"/>
    <w:rsid w:val="009A7264"/>
    <w:rsid w:val="009B2DED"/>
    <w:rsid w:val="009D1606"/>
    <w:rsid w:val="009E18A1"/>
    <w:rsid w:val="009E73D7"/>
    <w:rsid w:val="00A20639"/>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769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89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70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700C"/>
    <w:rPr>
      <w:rFonts w:ascii="Lucida Grande" w:hAnsi="Lucida Grande" w:cs="Lucida Grande"/>
      <w:sz w:val="18"/>
      <w:szCs w:val="18"/>
    </w:rPr>
  </w:style>
  <w:style w:type="paragraph" w:styleId="Caption">
    <w:name w:val="caption"/>
    <w:basedOn w:val="Normal"/>
    <w:next w:val="Normal"/>
    <w:uiPriority w:val="35"/>
    <w:semiHidden/>
    <w:qFormat/>
    <w:rsid w:val="00954CB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70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700C"/>
    <w:rPr>
      <w:rFonts w:ascii="Lucida Grande" w:hAnsi="Lucida Grande" w:cs="Lucida Grande"/>
      <w:sz w:val="18"/>
      <w:szCs w:val="18"/>
    </w:rPr>
  </w:style>
  <w:style w:type="paragraph" w:styleId="Caption">
    <w:name w:val="caption"/>
    <w:basedOn w:val="Normal"/>
    <w:next w:val="Normal"/>
    <w:uiPriority w:val="35"/>
    <w:semiHidden/>
    <w:qFormat/>
    <w:rsid w:val="00954CB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877B8A6B62584EA187DC59051B75A8"/>
        <w:category>
          <w:name w:val="General"/>
          <w:gallery w:val="placeholder"/>
        </w:category>
        <w:types>
          <w:type w:val="bbPlcHdr"/>
        </w:types>
        <w:behaviors>
          <w:behavior w:val="content"/>
        </w:behaviors>
        <w:guid w:val="{D70E7D82-7FEE-4C43-BADA-7E9743F4F150}"/>
      </w:docPartPr>
      <w:docPartBody>
        <w:p w:rsidR="003359F2" w:rsidRDefault="003359F2">
          <w:pPr>
            <w:pStyle w:val="26877B8A6B62584EA187DC59051B75A8"/>
          </w:pPr>
          <w:r w:rsidRPr="00CC586D">
            <w:rPr>
              <w:rStyle w:val="PlaceholderText"/>
              <w:b/>
              <w:color w:val="FFFFFF" w:themeColor="background1"/>
            </w:rPr>
            <w:t>[Salutation]</w:t>
          </w:r>
        </w:p>
      </w:docPartBody>
    </w:docPart>
    <w:docPart>
      <w:docPartPr>
        <w:name w:val="784866EBB13C794FBEAE7852B1C7EDA2"/>
        <w:category>
          <w:name w:val="General"/>
          <w:gallery w:val="placeholder"/>
        </w:category>
        <w:types>
          <w:type w:val="bbPlcHdr"/>
        </w:types>
        <w:behaviors>
          <w:behavior w:val="content"/>
        </w:behaviors>
        <w:guid w:val="{5F79F341-B22A-7F4C-B20E-818D7BCBB9C5}"/>
      </w:docPartPr>
      <w:docPartBody>
        <w:p w:rsidR="003359F2" w:rsidRDefault="003359F2">
          <w:pPr>
            <w:pStyle w:val="784866EBB13C794FBEAE7852B1C7EDA2"/>
          </w:pPr>
          <w:r>
            <w:rPr>
              <w:rStyle w:val="PlaceholderText"/>
            </w:rPr>
            <w:t>[First name]</w:t>
          </w:r>
        </w:p>
      </w:docPartBody>
    </w:docPart>
    <w:docPart>
      <w:docPartPr>
        <w:name w:val="6C56F5BC47CC0C48964829C6BC851809"/>
        <w:category>
          <w:name w:val="General"/>
          <w:gallery w:val="placeholder"/>
        </w:category>
        <w:types>
          <w:type w:val="bbPlcHdr"/>
        </w:types>
        <w:behaviors>
          <w:behavior w:val="content"/>
        </w:behaviors>
        <w:guid w:val="{FC42ED5B-2A84-0847-8622-AF52686FAD74}"/>
      </w:docPartPr>
      <w:docPartBody>
        <w:p w:rsidR="003359F2" w:rsidRDefault="003359F2">
          <w:pPr>
            <w:pStyle w:val="6C56F5BC47CC0C48964829C6BC851809"/>
          </w:pPr>
          <w:r>
            <w:rPr>
              <w:rStyle w:val="PlaceholderText"/>
            </w:rPr>
            <w:t>[Middle name]</w:t>
          </w:r>
        </w:p>
      </w:docPartBody>
    </w:docPart>
    <w:docPart>
      <w:docPartPr>
        <w:name w:val="C22823F9622FA24DA9CD24CBFC4D7D72"/>
        <w:category>
          <w:name w:val="General"/>
          <w:gallery w:val="placeholder"/>
        </w:category>
        <w:types>
          <w:type w:val="bbPlcHdr"/>
        </w:types>
        <w:behaviors>
          <w:behavior w:val="content"/>
        </w:behaviors>
        <w:guid w:val="{6BD72FB2-CF44-9148-9B34-F536EA8A86E8}"/>
      </w:docPartPr>
      <w:docPartBody>
        <w:p w:rsidR="003359F2" w:rsidRDefault="003359F2">
          <w:pPr>
            <w:pStyle w:val="C22823F9622FA24DA9CD24CBFC4D7D72"/>
          </w:pPr>
          <w:r>
            <w:rPr>
              <w:rStyle w:val="PlaceholderText"/>
            </w:rPr>
            <w:t>[Last name]</w:t>
          </w:r>
        </w:p>
      </w:docPartBody>
    </w:docPart>
    <w:docPart>
      <w:docPartPr>
        <w:name w:val="0EE060EC71E1E342AE0F0C7E06DBBBD8"/>
        <w:category>
          <w:name w:val="General"/>
          <w:gallery w:val="placeholder"/>
        </w:category>
        <w:types>
          <w:type w:val="bbPlcHdr"/>
        </w:types>
        <w:behaviors>
          <w:behavior w:val="content"/>
        </w:behaviors>
        <w:guid w:val="{4255EB19-50CB-A340-8898-751ACF153167}"/>
      </w:docPartPr>
      <w:docPartBody>
        <w:p w:rsidR="003359F2" w:rsidRDefault="003359F2">
          <w:pPr>
            <w:pStyle w:val="0EE060EC71E1E342AE0F0C7E06DBBBD8"/>
          </w:pPr>
          <w:r>
            <w:rPr>
              <w:rStyle w:val="PlaceholderText"/>
            </w:rPr>
            <w:t>[Enter your biography]</w:t>
          </w:r>
        </w:p>
      </w:docPartBody>
    </w:docPart>
    <w:docPart>
      <w:docPartPr>
        <w:name w:val="62676174D691BB4FACFE723879D17556"/>
        <w:category>
          <w:name w:val="General"/>
          <w:gallery w:val="placeholder"/>
        </w:category>
        <w:types>
          <w:type w:val="bbPlcHdr"/>
        </w:types>
        <w:behaviors>
          <w:behavior w:val="content"/>
        </w:behaviors>
        <w:guid w:val="{EC012DA2-D911-E241-A317-A847D3FF095A}"/>
      </w:docPartPr>
      <w:docPartBody>
        <w:p w:rsidR="003359F2" w:rsidRDefault="003359F2">
          <w:pPr>
            <w:pStyle w:val="62676174D691BB4FACFE723879D17556"/>
          </w:pPr>
          <w:r>
            <w:rPr>
              <w:rStyle w:val="PlaceholderText"/>
            </w:rPr>
            <w:t>[Enter the institution with which you are affiliated]</w:t>
          </w:r>
        </w:p>
      </w:docPartBody>
    </w:docPart>
    <w:docPart>
      <w:docPartPr>
        <w:name w:val="4599F9941B6D1A4BA3ABCA43196B454B"/>
        <w:category>
          <w:name w:val="General"/>
          <w:gallery w:val="placeholder"/>
        </w:category>
        <w:types>
          <w:type w:val="bbPlcHdr"/>
        </w:types>
        <w:behaviors>
          <w:behavior w:val="content"/>
        </w:behaviors>
        <w:guid w:val="{04572D87-803B-564F-8F92-1BE01ACC2A35}"/>
      </w:docPartPr>
      <w:docPartBody>
        <w:p w:rsidR="003359F2" w:rsidRDefault="003359F2">
          <w:pPr>
            <w:pStyle w:val="4599F9941B6D1A4BA3ABCA43196B454B"/>
          </w:pPr>
          <w:r w:rsidRPr="00EF74F7">
            <w:rPr>
              <w:b/>
              <w:color w:val="808080" w:themeColor="background1" w:themeShade="80"/>
            </w:rPr>
            <w:t>[Enter the headword for your article]</w:t>
          </w:r>
        </w:p>
      </w:docPartBody>
    </w:docPart>
    <w:docPart>
      <w:docPartPr>
        <w:name w:val="3ADE330574D5E641AA1C1FD5719039BD"/>
        <w:category>
          <w:name w:val="General"/>
          <w:gallery w:val="placeholder"/>
        </w:category>
        <w:types>
          <w:type w:val="bbPlcHdr"/>
        </w:types>
        <w:behaviors>
          <w:behavior w:val="content"/>
        </w:behaviors>
        <w:guid w:val="{D41ABEA0-4DFE-7540-B2EF-4D4AF6060BB0}"/>
      </w:docPartPr>
      <w:docPartBody>
        <w:p w:rsidR="003359F2" w:rsidRDefault="003359F2">
          <w:pPr>
            <w:pStyle w:val="3ADE330574D5E641AA1C1FD5719039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FB38F1315ACB744ADA13EC470931809"/>
        <w:category>
          <w:name w:val="General"/>
          <w:gallery w:val="placeholder"/>
        </w:category>
        <w:types>
          <w:type w:val="bbPlcHdr"/>
        </w:types>
        <w:behaviors>
          <w:behavior w:val="content"/>
        </w:behaviors>
        <w:guid w:val="{51384322-51D9-B743-B13B-4315D946519B}"/>
      </w:docPartPr>
      <w:docPartBody>
        <w:p w:rsidR="003359F2" w:rsidRDefault="003359F2">
          <w:pPr>
            <w:pStyle w:val="1FB38F1315ACB744ADA13EC47093180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E5BDAC4D1FD34EA8D26B210584517B"/>
        <w:category>
          <w:name w:val="General"/>
          <w:gallery w:val="placeholder"/>
        </w:category>
        <w:types>
          <w:type w:val="bbPlcHdr"/>
        </w:types>
        <w:behaviors>
          <w:behavior w:val="content"/>
        </w:behaviors>
        <w:guid w:val="{9F76D1DF-159E-C34F-99C7-FC3D0F2DAA7D}"/>
      </w:docPartPr>
      <w:docPartBody>
        <w:p w:rsidR="003359F2" w:rsidRDefault="003359F2">
          <w:pPr>
            <w:pStyle w:val="ABE5BDAC4D1FD34EA8D26B21058451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337D6A42CAA2438F99053B84DF159C"/>
        <w:category>
          <w:name w:val="General"/>
          <w:gallery w:val="placeholder"/>
        </w:category>
        <w:types>
          <w:type w:val="bbPlcHdr"/>
        </w:types>
        <w:behaviors>
          <w:behavior w:val="content"/>
        </w:behaviors>
        <w:guid w:val="{4D5CCA91-957B-5545-9464-41BC737EF10D}"/>
      </w:docPartPr>
      <w:docPartBody>
        <w:p w:rsidR="003359F2" w:rsidRDefault="003359F2">
          <w:pPr>
            <w:pStyle w:val="B5337D6A42CAA2438F99053B84DF159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9F2"/>
    <w:rsid w:val="00335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877B8A6B62584EA187DC59051B75A8">
    <w:name w:val="26877B8A6B62584EA187DC59051B75A8"/>
  </w:style>
  <w:style w:type="paragraph" w:customStyle="1" w:styleId="784866EBB13C794FBEAE7852B1C7EDA2">
    <w:name w:val="784866EBB13C794FBEAE7852B1C7EDA2"/>
  </w:style>
  <w:style w:type="paragraph" w:customStyle="1" w:styleId="6C56F5BC47CC0C48964829C6BC851809">
    <w:name w:val="6C56F5BC47CC0C48964829C6BC851809"/>
  </w:style>
  <w:style w:type="paragraph" w:customStyle="1" w:styleId="C22823F9622FA24DA9CD24CBFC4D7D72">
    <w:name w:val="C22823F9622FA24DA9CD24CBFC4D7D72"/>
  </w:style>
  <w:style w:type="paragraph" w:customStyle="1" w:styleId="0EE060EC71E1E342AE0F0C7E06DBBBD8">
    <w:name w:val="0EE060EC71E1E342AE0F0C7E06DBBBD8"/>
  </w:style>
  <w:style w:type="paragraph" w:customStyle="1" w:styleId="62676174D691BB4FACFE723879D17556">
    <w:name w:val="62676174D691BB4FACFE723879D17556"/>
  </w:style>
  <w:style w:type="paragraph" w:customStyle="1" w:styleId="4599F9941B6D1A4BA3ABCA43196B454B">
    <w:name w:val="4599F9941B6D1A4BA3ABCA43196B454B"/>
  </w:style>
  <w:style w:type="paragraph" w:customStyle="1" w:styleId="3ADE330574D5E641AA1C1FD5719039BD">
    <w:name w:val="3ADE330574D5E641AA1C1FD5719039BD"/>
  </w:style>
  <w:style w:type="paragraph" w:customStyle="1" w:styleId="1FB38F1315ACB744ADA13EC470931809">
    <w:name w:val="1FB38F1315ACB744ADA13EC470931809"/>
  </w:style>
  <w:style w:type="paragraph" w:customStyle="1" w:styleId="ABE5BDAC4D1FD34EA8D26B210584517B">
    <w:name w:val="ABE5BDAC4D1FD34EA8D26B210584517B"/>
  </w:style>
  <w:style w:type="paragraph" w:customStyle="1" w:styleId="B5337D6A42CAA2438F99053B84DF159C">
    <w:name w:val="B5337D6A42CAA2438F99053B84DF15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877B8A6B62584EA187DC59051B75A8">
    <w:name w:val="26877B8A6B62584EA187DC59051B75A8"/>
  </w:style>
  <w:style w:type="paragraph" w:customStyle="1" w:styleId="784866EBB13C794FBEAE7852B1C7EDA2">
    <w:name w:val="784866EBB13C794FBEAE7852B1C7EDA2"/>
  </w:style>
  <w:style w:type="paragraph" w:customStyle="1" w:styleId="6C56F5BC47CC0C48964829C6BC851809">
    <w:name w:val="6C56F5BC47CC0C48964829C6BC851809"/>
  </w:style>
  <w:style w:type="paragraph" w:customStyle="1" w:styleId="C22823F9622FA24DA9CD24CBFC4D7D72">
    <w:name w:val="C22823F9622FA24DA9CD24CBFC4D7D72"/>
  </w:style>
  <w:style w:type="paragraph" w:customStyle="1" w:styleId="0EE060EC71E1E342AE0F0C7E06DBBBD8">
    <w:name w:val="0EE060EC71E1E342AE0F0C7E06DBBBD8"/>
  </w:style>
  <w:style w:type="paragraph" w:customStyle="1" w:styleId="62676174D691BB4FACFE723879D17556">
    <w:name w:val="62676174D691BB4FACFE723879D17556"/>
  </w:style>
  <w:style w:type="paragraph" w:customStyle="1" w:styleId="4599F9941B6D1A4BA3ABCA43196B454B">
    <w:name w:val="4599F9941B6D1A4BA3ABCA43196B454B"/>
  </w:style>
  <w:style w:type="paragraph" w:customStyle="1" w:styleId="3ADE330574D5E641AA1C1FD5719039BD">
    <w:name w:val="3ADE330574D5E641AA1C1FD5719039BD"/>
  </w:style>
  <w:style w:type="paragraph" w:customStyle="1" w:styleId="1FB38F1315ACB744ADA13EC470931809">
    <w:name w:val="1FB38F1315ACB744ADA13EC470931809"/>
  </w:style>
  <w:style w:type="paragraph" w:customStyle="1" w:styleId="ABE5BDAC4D1FD34EA8D26B210584517B">
    <w:name w:val="ABE5BDAC4D1FD34EA8D26B210584517B"/>
  </w:style>
  <w:style w:type="paragraph" w:customStyle="1" w:styleId="B5337D6A42CAA2438F99053B84DF159C">
    <w:name w:val="B5337D6A42CAA2438F99053B84DF15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Bir06</b:Tag>
    <b:SourceType>Book</b:SourceType>
    <b:Guid>{2BDB0050-35DF-204C-A89C-B776982E4C12}</b:Guid>
    <b:Author>
      <b:Author>
        <b:NameList>
          <b:Person>
            <b:Last>Birnbaum</b:Last>
            <b:First>Phyllis</b:First>
          </b:Person>
        </b:NameList>
      </b:Author>
    </b:Author>
    <b:Title>Glory in a Line: A Life Foujita, the Artist Caught Between East and West</b:Title>
    <b:Publisher>Faber and Faber</b:Publisher>
    <b:City>New York</b:City>
    <b:Year>2006</b:Year>
    <b:RefOrder>1</b:RefOrder>
  </b:Source>
  <b:Source>
    <b:Tag>Miy06</b:Tag>
    <b:SourceType>BookSection</b:SourceType>
    <b:Guid>{DF1A8B8B-6FA2-F04C-9CAE-B81F74276B31}</b:Guid>
    <b:Title>Fujita Tsuguharu no jinuri: Nokosareta gafu to bôdo (Fujita Tsuguharu's Underpainting: Surviving Canvases and Boards)</b:Title>
    <b:City>Tokyo</b:City>
    <b:Publisher>NHK</b:Publisher>
    <b:Year>2006</b:Year>
    <b:Pages>153-155</b:Pages>
    <b:Author>
      <b:Author>
        <b:NameList>
          <b:Person>
            <b:Last>Miyata</b:Last>
            <b:First>Junichi</b:First>
          </b:Person>
        </b:NameList>
      </b:Author>
    </b:Author>
    <b:BookTitle>Tanjô 120nen: Fujita Tsuguharu ten (Fujita Tsuguharu Exhibition: 120th Anniversary of his Birth)</b:BookTitle>
    <b:RefOrder>2</b:RefOrder>
  </b:Source>
</b:Sources>
</file>

<file path=customXml/itemProps1.xml><?xml version="1.0" encoding="utf-8"?>
<ds:datastoreItem xmlns:ds="http://schemas.openxmlformats.org/officeDocument/2006/customXml" ds:itemID="{0B17ECE9-2E0A-0E47-98FA-669472A32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675</Words>
  <Characters>3851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10</cp:revision>
  <dcterms:created xsi:type="dcterms:W3CDTF">2014-07-27T05:44:00Z</dcterms:created>
  <dcterms:modified xsi:type="dcterms:W3CDTF">2014-08-27T01:19:00Z</dcterms:modified>
</cp:coreProperties>
</file>