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B5116" w14:textId="77777777">
        <w:tc>
          <w:tcPr>
            <w:tcW w:w="491" w:type="dxa"/>
            <w:vMerge w:val="restart"/>
            <w:shd w:val="clear" w:color="auto" w:fill="A6A6A6" w:themeFill="background1" w:themeFillShade="A6"/>
            <w:textDirection w:val="btLr"/>
          </w:tcPr>
          <w:p w14:paraId="5CB8D088" w14:textId="77777777"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EndPr/>
          <w:sdtContent>
            <w:tc>
              <w:tcPr>
                <w:tcW w:w="1259" w:type="dxa"/>
              </w:tcPr>
              <w:p w14:paraId="3924CBD8" w14:textId="77777777"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EndPr/>
          <w:sdtContent>
            <w:tc>
              <w:tcPr>
                <w:tcW w:w="2073" w:type="dxa"/>
              </w:tcPr>
              <w:p w14:paraId="53AD0086" w14:textId="77777777" w:rsidR="00B574C9" w:rsidRDefault="00350CA4" w:rsidP="00350CA4">
                <w:r>
                  <w:t>Sarah</w:t>
                </w:r>
              </w:p>
            </w:tc>
          </w:sdtContent>
        </w:sdt>
        <w:sdt>
          <w:sdtPr>
            <w:alias w:val="Middle name"/>
            <w:tag w:val="authorMiddleName"/>
            <w:id w:val="-2076034781"/>
            <w:placeholder>
              <w:docPart w:val="A571C2872DACE04C90D595130E64838A"/>
            </w:placeholder>
            <w:text/>
          </w:sdtPr>
          <w:sdtEndPr/>
          <w:sdtContent>
            <w:tc>
              <w:tcPr>
                <w:tcW w:w="2551" w:type="dxa"/>
              </w:tcPr>
              <w:p w14:paraId="2EF9F377" w14:textId="77777777" w:rsidR="00B574C9" w:rsidRDefault="00350CA4" w:rsidP="00350CA4">
                <w:r>
                  <w:t>M.</w:t>
                </w:r>
              </w:p>
            </w:tc>
          </w:sdtContent>
        </w:sdt>
        <w:sdt>
          <w:sdtPr>
            <w:alias w:val="Last name"/>
            <w:tag w:val="authorLastName"/>
            <w:id w:val="-1088529830"/>
            <w:placeholder>
              <w:docPart w:val="5E5E994045999740A4FE62D158AA0421"/>
            </w:placeholder>
            <w:text/>
          </w:sdtPr>
          <w:sdtEndPr/>
          <w:sdtContent>
            <w:tc>
              <w:tcPr>
                <w:tcW w:w="2642" w:type="dxa"/>
              </w:tcPr>
              <w:p w14:paraId="45FDED74" w14:textId="77777777" w:rsidR="00B574C9" w:rsidRDefault="00350CA4" w:rsidP="00350CA4">
                <w:r>
                  <w:t>Miller</w:t>
                </w:r>
              </w:p>
            </w:tc>
          </w:sdtContent>
        </w:sdt>
      </w:tr>
      <w:tr w:rsidR="00B574C9" w14:paraId="73AAB1F5" w14:textId="77777777">
        <w:trPr>
          <w:trHeight w:val="986"/>
        </w:trPr>
        <w:tc>
          <w:tcPr>
            <w:tcW w:w="491" w:type="dxa"/>
            <w:vMerge/>
            <w:shd w:val="clear" w:color="auto" w:fill="A6A6A6" w:themeFill="background1" w:themeFillShade="A6"/>
          </w:tcPr>
          <w:p w14:paraId="30B27995" w14:textId="77777777" w:rsidR="00B574C9" w:rsidRPr="001A6A06" w:rsidRDefault="00951C4A" w:rsidP="00CF1542">
            <w:pPr>
              <w:jc w:val="center"/>
              <w:rPr>
                <w:b/>
                <w:color w:val="FFFFFF" w:themeColor="background1"/>
              </w:rPr>
            </w:pPr>
          </w:p>
        </w:tc>
        <w:sdt>
          <w:sdtPr>
            <w:alias w:val="Biography"/>
            <w:tag w:val="authorBiography"/>
            <w:id w:val="938807824"/>
            <w:placeholder>
              <w:docPart w:val="A7E2EACB4F8889448639961E2819C10A"/>
            </w:placeholder>
            <w:showingPlcHdr/>
          </w:sdtPr>
          <w:sdtEndPr/>
          <w:sdtContent>
            <w:tc>
              <w:tcPr>
                <w:tcW w:w="8525" w:type="dxa"/>
                <w:gridSpan w:val="4"/>
              </w:tcPr>
              <w:p w14:paraId="49EF12A2" w14:textId="77777777" w:rsidR="00B574C9" w:rsidRDefault="006265AA" w:rsidP="00922950">
                <w:r>
                  <w:rPr>
                    <w:rStyle w:val="PlaceholderText"/>
                  </w:rPr>
                  <w:t>[Enter your biography]</w:t>
                </w:r>
              </w:p>
            </w:tc>
          </w:sdtContent>
        </w:sdt>
      </w:tr>
      <w:tr w:rsidR="00B574C9" w14:paraId="29AD1CAC" w14:textId="77777777">
        <w:trPr>
          <w:trHeight w:val="986"/>
        </w:trPr>
        <w:tc>
          <w:tcPr>
            <w:tcW w:w="491" w:type="dxa"/>
            <w:vMerge/>
            <w:shd w:val="clear" w:color="auto" w:fill="A6A6A6" w:themeFill="background1" w:themeFillShade="A6"/>
          </w:tcPr>
          <w:p w14:paraId="7679ED6D" w14:textId="77777777" w:rsidR="00B574C9" w:rsidRPr="001A6A06" w:rsidRDefault="00951C4A" w:rsidP="00CF1542">
            <w:pPr>
              <w:jc w:val="center"/>
              <w:rPr>
                <w:b/>
                <w:color w:val="FFFFFF" w:themeColor="background1"/>
              </w:rPr>
            </w:pPr>
          </w:p>
        </w:tc>
        <w:sdt>
          <w:sdtPr>
            <w:alias w:val="Affiliation"/>
            <w:tag w:val="affiliation"/>
            <w:id w:val="2012937915"/>
            <w:placeholder>
              <w:docPart w:val="7416CA62092D8941BF8CF0E8AB3DCA2B"/>
            </w:placeholder>
            <w:text/>
          </w:sdtPr>
          <w:sdtContent>
            <w:tc>
              <w:tcPr>
                <w:tcW w:w="8525" w:type="dxa"/>
                <w:gridSpan w:val="4"/>
              </w:tcPr>
              <w:p w14:paraId="3E965E51" w14:textId="16E26EFE" w:rsidR="00B574C9" w:rsidRDefault="00951C4A" w:rsidP="00951C4A">
                <w:r>
                  <w:t xml:space="preserve">Independent Scholar </w:t>
                </w:r>
              </w:p>
            </w:tc>
          </w:sdtContent>
        </w:sdt>
      </w:tr>
    </w:tbl>
    <w:p w14:paraId="7131C4C1" w14:textId="77777777" w:rsidR="003D3579" w:rsidRDefault="00951C4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EC7A2A" w14:textId="77777777">
        <w:tc>
          <w:tcPr>
            <w:tcW w:w="9016" w:type="dxa"/>
            <w:shd w:val="clear" w:color="auto" w:fill="A6A6A6" w:themeFill="background1" w:themeFillShade="A6"/>
            <w:tcMar>
              <w:top w:w="113" w:type="dxa"/>
              <w:bottom w:w="113" w:type="dxa"/>
            </w:tcMar>
          </w:tcPr>
          <w:p w14:paraId="1D560AE3" w14:textId="77777777" w:rsidR="00244BB0" w:rsidRPr="00244BB0" w:rsidRDefault="006265AA" w:rsidP="00244BB0">
            <w:pPr>
              <w:jc w:val="center"/>
              <w:rPr>
                <w:b/>
                <w:color w:val="FFFFFF" w:themeColor="background1"/>
              </w:rPr>
            </w:pPr>
            <w:r>
              <w:rPr>
                <w:b/>
                <w:color w:val="FFFFFF" w:themeColor="background1"/>
              </w:rPr>
              <w:t>Your article</w:t>
            </w:r>
          </w:p>
        </w:tc>
      </w:tr>
      <w:tr w:rsidR="003F0D73" w14:paraId="5FE2F514" w14:textId="77777777">
        <w:tc>
          <w:tcPr>
            <w:tcW w:w="9016" w:type="dxa"/>
            <w:tcMar>
              <w:top w:w="113" w:type="dxa"/>
              <w:bottom w:w="113" w:type="dxa"/>
            </w:tcMar>
          </w:tcPr>
          <w:p w14:paraId="73174C9C" w14:textId="32902E8F" w:rsidR="003F0D73" w:rsidRPr="00FB589A" w:rsidRDefault="00951C4A" w:rsidP="00951C4A">
            <w:r>
              <w:t>Abbott, Berenice (1898-1991)</w:t>
            </w:r>
          </w:p>
        </w:tc>
      </w:tr>
      <w:tr w:rsidR="00464699" w14:paraId="724653FD" w14:textId="77777777">
        <w:sdt>
          <w:sdtPr>
            <w:alias w:val="Variant headwords"/>
            <w:tag w:val="variantHeadwords"/>
            <w:id w:val="173464402"/>
            <w:placeholder>
              <w:docPart w:val="3C26BB8F8D84A14DAF61582990A47685"/>
            </w:placeholder>
            <w:showingPlcHdr/>
          </w:sdtPr>
          <w:sdtEndPr/>
          <w:sdtContent>
            <w:tc>
              <w:tcPr>
                <w:tcW w:w="9016" w:type="dxa"/>
                <w:tcMar>
                  <w:top w:w="113" w:type="dxa"/>
                  <w:bottom w:w="113" w:type="dxa"/>
                </w:tcMar>
              </w:tcPr>
              <w:p w14:paraId="20E0FC93" w14:textId="77777777"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57B37A" w14:textId="77777777">
        <w:sdt>
          <w:sdtPr>
            <w:alias w:val="Abstract"/>
            <w:tag w:val="abstract"/>
            <w:id w:val="-635871867"/>
            <w:placeholder>
              <w:docPart w:val="A37A5562A8D4314991F6D7D57CE58649"/>
            </w:placeholder>
          </w:sdtPr>
          <w:sdtEndPr/>
          <w:sdtContent>
            <w:tc>
              <w:tcPr>
                <w:tcW w:w="9016" w:type="dxa"/>
                <w:tcMar>
                  <w:top w:w="113" w:type="dxa"/>
                  <w:bottom w:w="113" w:type="dxa"/>
                </w:tcMar>
              </w:tcPr>
              <w:p w14:paraId="0F1100C8" w14:textId="4EA1DC60" w:rsidR="00E85A05" w:rsidRDefault="0027597A" w:rsidP="0027597A">
                <w:r>
                  <w:t>Ber</w:t>
                </w:r>
                <w:r w:rsidR="00951C4A">
                  <w:t>e</w:t>
                </w:r>
                <w:r>
                  <w:t>nice Abbott was a p</w:t>
                </w:r>
                <w:r w:rsidR="00350CA4">
                  <w:t>hotographer, theorist, teacher, and inventor</w:t>
                </w:r>
                <w:r>
                  <w:t xml:space="preserve"> who</w:t>
                </w:r>
                <w:r w:rsidR="00350CA4">
                  <w:t xml:space="preserve"> first learned photography as Man Ray’s stu</w:t>
                </w:r>
                <w:r w:rsidR="00AE2950">
                  <w:t>dio assistant in Paris. I</w:t>
                </w:r>
                <w:r w:rsidR="00350CA4">
                  <w:t>n 1926, she established an independent portraiture studio</w:t>
                </w:r>
                <w:r w:rsidR="00AE2950">
                  <w:t xml:space="preserve"> in Paris</w:t>
                </w:r>
                <w:r w:rsidR="00350CA4">
                  <w:t>,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tc>
          </w:sdtContent>
        </w:sdt>
      </w:tr>
      <w:tr w:rsidR="003F0D73" w14:paraId="503FFCBC" w14:textId="77777777">
        <w:sdt>
          <w:sdtPr>
            <w:alias w:val="Article text"/>
            <w:tag w:val="articleText"/>
            <w:id w:val="634067588"/>
            <w:placeholder>
              <w:docPart w:val="69684AA4EF8A094DB7A1108555ECA511"/>
            </w:placeholder>
          </w:sdtPr>
          <w:sdtEndPr/>
          <w:sdtContent>
            <w:tc>
              <w:tcPr>
                <w:tcW w:w="9016" w:type="dxa"/>
                <w:tcMar>
                  <w:top w:w="113" w:type="dxa"/>
                  <w:bottom w:w="113" w:type="dxa"/>
                </w:tcMar>
              </w:tcPr>
              <w:p w14:paraId="318D195A" w14:textId="3D426D20" w:rsidR="00350CA4" w:rsidRDefault="00951C4A" w:rsidP="00350CA4">
                <w:sdt>
                  <w:sdtPr>
                    <w:alias w:val="Abstract"/>
                    <w:tag w:val="abstract"/>
                    <w:id w:val="1963609363"/>
                    <w:placeholder>
                      <w:docPart w:val="4089E00DB119A1489DCD89E84D9B333E"/>
                    </w:placeholder>
                  </w:sdtPr>
                  <w:sdtEndPr/>
                  <w:sdtContent>
                    <w:r>
                      <w:t>Berenice</w:t>
                    </w:r>
                    <w:r w:rsidR="00AE2950">
                      <w:t xml:space="preserve"> Abbott was a photographer, theorist, teacher, and inventor who first learned photography as Man Ray’s studio assistant in Paris. In 1926, she established an independent portraiture studio in Paris,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sdtContent>
                </w:sdt>
              </w:p>
              <w:p w14:paraId="0D1256DC" w14:textId="77777777" w:rsidR="00350CA4" w:rsidRDefault="00350CA4" w:rsidP="00350CA4"/>
              <w:p w14:paraId="139ADC23" w14:textId="25415FE7" w:rsidR="00350CA4" w:rsidRDefault="00D9298B" w:rsidP="00350CA4">
                <w:r>
                  <w:t>Returning to the United States</w:t>
                </w:r>
                <w:r w:rsidR="00350CA4">
                  <w:t xml:space="preserve"> in 1929, Abbott embarked on a study of New York City titled </w:t>
                </w:r>
                <w:r w:rsidR="00350CA4" w:rsidRPr="00B6065B">
                  <w:rPr>
                    <w:i/>
                  </w:rPr>
                  <w:t>Changing New York</w:t>
                </w:r>
                <w:r w:rsidR="00350CA4">
                  <w:t xml:space="preserve"> (supported by the Federal Art Project 1935-1939), while developing unique theories of documentary photography and realism predicated on “communicative interaction” </w:t>
                </w:r>
                <w:sdt>
                  <w:sdtPr>
                    <w:id w:val="5705240"/>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r w:rsidR="00350CA4">
                  <w:t>. She taught photography at the New School for Social Research and was active in the Photo League</w:t>
                </w:r>
                <w:r w:rsidR="00AE2950">
                  <w:t>, which was comprised of a number of New York photographers who had similar political, social</w:t>
                </w:r>
                <w:r w:rsidR="00CC0B17">
                  <w:t>,</w:t>
                </w:r>
                <w:r w:rsidR="00AE2950">
                  <w:t xml:space="preserve"> and aesthetic interests</w:t>
                </w:r>
                <w:r w:rsidR="00350CA4">
                  <w:t xml:space="preserve">. Often collaborating with Elizabeth McCausland, she authored pioneering essays about the history and theory of photography including the pedagogical text, </w:t>
                </w:r>
                <w:r w:rsidR="00350CA4">
                  <w:rPr>
                    <w:i/>
                  </w:rPr>
                  <w:t>A Guide to Better Photography</w:t>
                </w:r>
                <w:r w:rsidR="00350CA4">
                  <w:t xml:space="preserve"> (1941).</w:t>
                </w:r>
              </w:p>
              <w:p w14:paraId="36FBF69E" w14:textId="77777777" w:rsidR="00350CA4" w:rsidRDefault="00350CA4" w:rsidP="00350CA4"/>
              <w:p w14:paraId="1DDA06B5" w14:textId="0E7F01A4" w:rsidR="003F0D73" w:rsidRDefault="00350CA4" w:rsidP="00C27FAB">
                <w:r>
                  <w:t xml:space="preserve">In the mid-1940s Abbott </w:t>
                </w:r>
                <w:r w:rsidR="00CC0B17">
                  <w:t>shifted her focus towards</w:t>
                </w:r>
                <w:r>
                  <w:t xml:space="preserve">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tc>
          </w:sdtContent>
        </w:sdt>
      </w:tr>
      <w:tr w:rsidR="003235A7" w14:paraId="02A6BE3E" w14:textId="77777777">
        <w:tc>
          <w:tcPr>
            <w:tcW w:w="9016" w:type="dxa"/>
          </w:tcPr>
          <w:p w14:paraId="41CF8DDD" w14:textId="77777777" w:rsidR="003235A7" w:rsidRDefault="006265AA" w:rsidP="008A5B87">
            <w:r w:rsidRPr="0015114C">
              <w:rPr>
                <w:u w:val="single"/>
              </w:rPr>
              <w:t>Further reading</w:t>
            </w:r>
            <w:r>
              <w:t>:</w:t>
            </w:r>
          </w:p>
          <w:sdt>
            <w:sdtPr>
              <w:alias w:val="Further reading"/>
              <w:tag w:val="furtherReading"/>
              <w:id w:val="-1516217107"/>
            </w:sdtPr>
            <w:sdtEndPr/>
            <w:sdtContent>
              <w:p w14:paraId="38613E2A" w14:textId="77777777" w:rsidR="00951C4A" w:rsidRDefault="00951C4A" w:rsidP="00350CA4"/>
              <w:bookmarkStart w:id="0" w:name="_GoBack"/>
              <w:bookmarkEnd w:id="0"/>
              <w:p w14:paraId="528241C2" w14:textId="059AAD6C" w:rsidR="00350CA4" w:rsidRDefault="00951C4A" w:rsidP="00350CA4">
                <w:sdt>
                  <w:sdtPr>
                    <w:id w:val="5705241"/>
                    <w:citation/>
                  </w:sdtPr>
                  <w:sdtEndPr/>
                  <w:sdtContent>
                    <w:r w:rsidR="003767A1">
                      <w:fldChar w:fldCharType="begin"/>
                    </w:r>
                    <w:r w:rsidR="00350CA4">
                      <w:rPr>
                        <w:lang w:val="en-US"/>
                      </w:rPr>
                      <w:instrText xml:space="preserve"> CITATION Abb39 \l 1033 </w:instrText>
                    </w:r>
                    <w:r w:rsidR="003767A1">
                      <w:fldChar w:fldCharType="separate"/>
                    </w:r>
                    <w:r w:rsidR="00F54B36">
                      <w:rPr>
                        <w:noProof/>
                        <w:lang w:val="en-US"/>
                      </w:rPr>
                      <w:t xml:space="preserve"> </w:t>
                    </w:r>
                    <w:r w:rsidR="00F54B36" w:rsidRPr="00F54B36">
                      <w:rPr>
                        <w:noProof/>
                        <w:lang w:val="en-US"/>
                      </w:rPr>
                      <w:t>(Abbott and McCausland)</w:t>
                    </w:r>
                    <w:r w:rsidR="003767A1">
                      <w:fldChar w:fldCharType="end"/>
                    </w:r>
                  </w:sdtContent>
                </w:sdt>
              </w:p>
              <w:p w14:paraId="6A218D96" w14:textId="77777777" w:rsidR="00350CA4" w:rsidRDefault="00350CA4" w:rsidP="00350CA4"/>
              <w:p w14:paraId="244192BA" w14:textId="77777777" w:rsidR="003235A7" w:rsidRDefault="00951C4A" w:rsidP="00350CA4">
                <w:sdt>
                  <w:sdtPr>
                    <w:id w:val="5705245"/>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p>
            </w:sdtContent>
          </w:sdt>
        </w:tc>
      </w:tr>
    </w:tbl>
    <w:p w14:paraId="51DD0DBD" w14:textId="77777777" w:rsidR="00C27FAB" w:rsidRPr="00F36937" w:rsidRDefault="00951C4A" w:rsidP="00B33145"/>
    <w:sectPr w:rsidR="00C27FAB" w:rsidRPr="00F36937" w:rsidSect="00BB78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AD117" w14:textId="77777777" w:rsidR="00350CA4" w:rsidRDefault="00350CA4" w:rsidP="007A0D55">
      <w:pPr>
        <w:spacing w:after="0" w:line="240" w:lineRule="auto"/>
      </w:pPr>
      <w:r>
        <w:separator/>
      </w:r>
    </w:p>
  </w:endnote>
  <w:endnote w:type="continuationSeparator" w:id="0">
    <w:p w14:paraId="35E86D8F" w14:textId="77777777" w:rsidR="00350CA4" w:rsidRDefault="00350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4F4DD" w14:textId="77777777" w:rsidR="00350CA4" w:rsidRDefault="00350CA4" w:rsidP="007A0D55">
      <w:pPr>
        <w:spacing w:after="0" w:line="240" w:lineRule="auto"/>
      </w:pPr>
      <w:r>
        <w:separator/>
      </w:r>
    </w:p>
  </w:footnote>
  <w:footnote w:type="continuationSeparator" w:id="0">
    <w:p w14:paraId="16D18242" w14:textId="77777777" w:rsidR="00350CA4" w:rsidRDefault="00350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FCE13" w14:textId="77777777"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1318CF0" w14:textId="77777777" w:rsidR="007A0D55" w:rsidRDefault="00951C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5AA"/>
    <w:rsid w:val="0027597A"/>
    <w:rsid w:val="00350CA4"/>
    <w:rsid w:val="003767A1"/>
    <w:rsid w:val="006265AA"/>
    <w:rsid w:val="00674352"/>
    <w:rsid w:val="00951C4A"/>
    <w:rsid w:val="00AE2950"/>
    <w:rsid w:val="00C70176"/>
    <w:rsid w:val="00CC0B17"/>
    <w:rsid w:val="00D9298B"/>
    <w:rsid w:val="00F54B36"/>
    <w:rsid w:val="00FB44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[Enter the institution with which you are affiliated]</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89E00DB119A1489DCD89E84D9B333E"/>
        <w:category>
          <w:name w:val="General"/>
          <w:gallery w:val="placeholder"/>
        </w:category>
        <w:types>
          <w:type w:val="bbPlcHdr"/>
        </w:types>
        <w:behaviors>
          <w:behavior w:val="content"/>
        </w:behaviors>
        <w:guid w:val="{E3631C1C-7EB7-F54B-BD15-0B07BE0A166C}"/>
      </w:docPartPr>
      <w:docPartBody>
        <w:p w:rsidR="005A55D5" w:rsidRDefault="001C66E7" w:rsidP="001C66E7">
          <w:pPr>
            <w:pStyle w:val="4089E00DB119A1489DCD89E84D9B33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C14E5"/>
    <w:rsid w:val="001C66E7"/>
    <w:rsid w:val="005A55D5"/>
    <w:rsid w:val="007C14E5"/>
    <w:rsid w:val="00F61C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6E7"/>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 w:type="paragraph" w:customStyle="1" w:styleId="4089E00DB119A1489DCD89E84D9B333E">
    <w:name w:val="4089E00DB119A1489DCD89E84D9B333E"/>
    <w:rsid w:val="001C66E7"/>
    <w:rPr>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uz-Cyrl-UZ</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uz-Cyrl-UZ</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0CED07D6-ACA8-7F49-B8F6-2297B48C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1</Pages>
  <Words>361</Words>
  <Characters>2064</Characters>
  <Application>Microsoft Macintosh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2014-02-14T23:05:00Z</dcterms:created>
  <dcterms:modified xsi:type="dcterms:W3CDTF">2014-08-25T16:52:00Z</dcterms:modified>
</cp:coreProperties>
</file>