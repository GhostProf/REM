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01D9F" w14:paraId="40160C5D" w14:textId="77777777" w:rsidTr="00922950">
        <w:tc>
          <w:tcPr>
            <w:tcW w:w="491" w:type="dxa"/>
            <w:vMerge w:val="restart"/>
            <w:shd w:val="clear" w:color="auto" w:fill="A6A6A6" w:themeFill="background1" w:themeFillShade="A6"/>
            <w:textDirection w:val="btLr"/>
          </w:tcPr>
          <w:p w14:paraId="3070EDF3" w14:textId="77777777" w:rsidR="00B574C9" w:rsidRPr="00B01D9F" w:rsidRDefault="00B574C9" w:rsidP="00B01D9F">
            <w:pPr>
              <w:jc w:val="center"/>
              <w:rPr>
                <w:b/>
                <w:color w:val="FFFFFF" w:themeColor="background1"/>
              </w:rPr>
            </w:pPr>
            <w:r w:rsidRPr="00B01D9F">
              <w:rPr>
                <w:b/>
                <w:color w:val="FFFFFF" w:themeColor="background1"/>
              </w:rPr>
              <w:t>About you</w:t>
            </w:r>
          </w:p>
        </w:tc>
        <w:sdt>
          <w:sdtPr>
            <w:rPr>
              <w:b/>
              <w:color w:val="FFFFFF" w:themeColor="background1"/>
            </w:rPr>
            <w:alias w:val="Salutation"/>
            <w:tag w:val="salutation"/>
            <w:id w:val="-1659997262"/>
            <w:placeholder>
              <w:docPart w:val="70DD9438CE20574D9353A627E47E9317"/>
            </w:placeholder>
            <w:showingPlcHdr/>
            <w:dropDownList>
              <w:listItem w:displayText="Dr." w:value="Dr."/>
              <w:listItem w:displayText="Prof." w:value="Prof."/>
            </w:dropDownList>
          </w:sdtPr>
          <w:sdtContent>
            <w:tc>
              <w:tcPr>
                <w:tcW w:w="1259" w:type="dxa"/>
              </w:tcPr>
              <w:p w14:paraId="77654BBB" w14:textId="77777777" w:rsidR="00B574C9" w:rsidRPr="00B01D9F" w:rsidRDefault="00B574C9" w:rsidP="00B01D9F">
                <w:pPr>
                  <w:jc w:val="center"/>
                  <w:rPr>
                    <w:b/>
                    <w:color w:val="FFFFFF" w:themeColor="background1"/>
                  </w:rPr>
                </w:pPr>
                <w:r w:rsidRPr="00B01D9F">
                  <w:rPr>
                    <w:rStyle w:val="PlaceholderText"/>
                    <w:b/>
                    <w:color w:val="FFFFFF" w:themeColor="background1"/>
                  </w:rPr>
                  <w:t>[Salutation]</w:t>
                </w:r>
              </w:p>
            </w:tc>
          </w:sdtContent>
        </w:sdt>
        <w:sdt>
          <w:sdtPr>
            <w:alias w:val="First name"/>
            <w:tag w:val="authorFirstName"/>
            <w:id w:val="581645879"/>
            <w:placeholder>
              <w:docPart w:val="B33C99289555564A9D5403291FB61AAF"/>
            </w:placeholder>
            <w:text/>
          </w:sdtPr>
          <w:sdtContent>
            <w:tc>
              <w:tcPr>
                <w:tcW w:w="2073" w:type="dxa"/>
              </w:tcPr>
              <w:p w14:paraId="04173794" w14:textId="77777777" w:rsidR="00B574C9" w:rsidRPr="00B01D9F" w:rsidRDefault="00E0625D" w:rsidP="00B01D9F">
                <w:r w:rsidRPr="00B01D9F">
                  <w:t>Lynn</w:t>
                </w:r>
              </w:p>
            </w:tc>
          </w:sdtContent>
        </w:sdt>
        <w:sdt>
          <w:sdtPr>
            <w:alias w:val="Middle name"/>
            <w:tag w:val="authorMiddleName"/>
            <w:id w:val="-2076034781"/>
            <w:placeholder>
              <w:docPart w:val="B0A1CD5B7EDEB442B97CA39EA2F6704F"/>
            </w:placeholder>
            <w:showingPlcHdr/>
            <w:text/>
          </w:sdtPr>
          <w:sdtContent>
            <w:tc>
              <w:tcPr>
                <w:tcW w:w="2551" w:type="dxa"/>
              </w:tcPr>
              <w:p w14:paraId="09BBD8F3" w14:textId="77777777" w:rsidR="00B574C9" w:rsidRPr="00B01D9F" w:rsidRDefault="00B574C9" w:rsidP="00B01D9F">
                <w:r w:rsidRPr="00B01D9F">
                  <w:rPr>
                    <w:rStyle w:val="PlaceholderText"/>
                  </w:rPr>
                  <w:t>[Middle name]</w:t>
                </w:r>
              </w:p>
            </w:tc>
          </w:sdtContent>
        </w:sdt>
        <w:sdt>
          <w:sdtPr>
            <w:alias w:val="Last name"/>
            <w:tag w:val="authorLastName"/>
            <w:id w:val="-1088529830"/>
            <w:placeholder>
              <w:docPart w:val="83D09A4E80BCA247AB0BF767332BB339"/>
            </w:placeholder>
            <w:text/>
          </w:sdtPr>
          <w:sdtContent>
            <w:tc>
              <w:tcPr>
                <w:tcW w:w="2642" w:type="dxa"/>
              </w:tcPr>
              <w:p w14:paraId="067E8DE4" w14:textId="77777777" w:rsidR="00B574C9" w:rsidRPr="00B01D9F" w:rsidRDefault="00E0625D" w:rsidP="00B01D9F">
                <w:proofErr w:type="spellStart"/>
                <w:r w:rsidRPr="00B01D9F">
                  <w:t>Kellmanson</w:t>
                </w:r>
                <w:proofErr w:type="spellEnd"/>
                <w:r w:rsidRPr="00B01D9F">
                  <w:t xml:space="preserve"> Matheny</w:t>
                </w:r>
              </w:p>
            </w:tc>
          </w:sdtContent>
        </w:sdt>
      </w:tr>
      <w:tr w:rsidR="00B574C9" w:rsidRPr="00B01D9F" w14:paraId="5494E285" w14:textId="77777777" w:rsidTr="001A6A06">
        <w:trPr>
          <w:trHeight w:val="986"/>
        </w:trPr>
        <w:tc>
          <w:tcPr>
            <w:tcW w:w="491" w:type="dxa"/>
            <w:vMerge/>
            <w:shd w:val="clear" w:color="auto" w:fill="A6A6A6" w:themeFill="background1" w:themeFillShade="A6"/>
          </w:tcPr>
          <w:p w14:paraId="28E52FE4" w14:textId="77777777" w:rsidR="00B574C9" w:rsidRPr="00B01D9F" w:rsidRDefault="00B574C9" w:rsidP="00B01D9F">
            <w:pPr>
              <w:jc w:val="center"/>
              <w:rPr>
                <w:b/>
                <w:color w:val="FFFFFF" w:themeColor="background1"/>
              </w:rPr>
            </w:pPr>
          </w:p>
        </w:tc>
        <w:sdt>
          <w:sdtPr>
            <w:alias w:val="Biography"/>
            <w:tag w:val="authorBiography"/>
            <w:id w:val="938807824"/>
            <w:placeholder>
              <w:docPart w:val="73311105DD0AA549B6D9627FF1C25DC6"/>
            </w:placeholder>
            <w:showingPlcHdr/>
          </w:sdtPr>
          <w:sdtContent>
            <w:tc>
              <w:tcPr>
                <w:tcW w:w="8525" w:type="dxa"/>
                <w:gridSpan w:val="4"/>
              </w:tcPr>
              <w:p w14:paraId="7B6B0B13" w14:textId="77777777" w:rsidR="00B574C9" w:rsidRPr="00B01D9F" w:rsidRDefault="00B574C9" w:rsidP="00B01D9F">
                <w:r w:rsidRPr="00B01D9F">
                  <w:rPr>
                    <w:rStyle w:val="PlaceholderText"/>
                  </w:rPr>
                  <w:t>[Enter your biography]</w:t>
                </w:r>
              </w:p>
            </w:tc>
          </w:sdtContent>
        </w:sdt>
      </w:tr>
      <w:tr w:rsidR="00B574C9" w:rsidRPr="00B01D9F" w14:paraId="4F27EC3E" w14:textId="77777777" w:rsidTr="001A6A06">
        <w:trPr>
          <w:trHeight w:val="986"/>
        </w:trPr>
        <w:tc>
          <w:tcPr>
            <w:tcW w:w="491" w:type="dxa"/>
            <w:vMerge/>
            <w:shd w:val="clear" w:color="auto" w:fill="A6A6A6" w:themeFill="background1" w:themeFillShade="A6"/>
          </w:tcPr>
          <w:p w14:paraId="6EC2E3A7" w14:textId="77777777" w:rsidR="00B574C9" w:rsidRPr="00B01D9F" w:rsidRDefault="00B574C9" w:rsidP="00B01D9F">
            <w:pPr>
              <w:jc w:val="center"/>
              <w:rPr>
                <w:b/>
                <w:color w:val="FFFFFF" w:themeColor="background1"/>
              </w:rPr>
            </w:pPr>
          </w:p>
        </w:tc>
        <w:sdt>
          <w:sdtPr>
            <w:alias w:val="Affiliation"/>
            <w:tag w:val="affiliation"/>
            <w:id w:val="2012937915"/>
            <w:placeholder>
              <w:docPart w:val="E850EB19617F4D4F9F7B608470BB9724"/>
            </w:placeholder>
            <w:text/>
          </w:sdtPr>
          <w:sdtContent>
            <w:tc>
              <w:tcPr>
                <w:tcW w:w="8525" w:type="dxa"/>
                <w:gridSpan w:val="4"/>
              </w:tcPr>
              <w:p w14:paraId="45A4679E" w14:textId="77777777" w:rsidR="00B574C9" w:rsidRPr="00B01D9F" w:rsidRDefault="00E0625D" w:rsidP="00B01D9F">
                <w:r w:rsidRPr="00B01D9F">
                  <w:t>National Gallery of Art, Washington, DC</w:t>
                </w:r>
              </w:p>
            </w:tc>
          </w:sdtContent>
        </w:sdt>
      </w:tr>
    </w:tbl>
    <w:p w14:paraId="499EEA2E" w14:textId="77777777" w:rsidR="003D3579" w:rsidRPr="00B01D9F" w:rsidRDefault="003D3579" w:rsidP="00B01D9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01D9F" w14:paraId="13A28E93" w14:textId="77777777" w:rsidTr="00244BB0">
        <w:tc>
          <w:tcPr>
            <w:tcW w:w="9016" w:type="dxa"/>
            <w:shd w:val="clear" w:color="auto" w:fill="A6A6A6" w:themeFill="background1" w:themeFillShade="A6"/>
            <w:tcMar>
              <w:top w:w="113" w:type="dxa"/>
              <w:bottom w:w="113" w:type="dxa"/>
            </w:tcMar>
          </w:tcPr>
          <w:p w14:paraId="708AB083" w14:textId="77777777" w:rsidR="00244BB0" w:rsidRPr="00B01D9F" w:rsidRDefault="00244BB0" w:rsidP="00B01D9F">
            <w:pPr>
              <w:jc w:val="center"/>
              <w:rPr>
                <w:b/>
                <w:color w:val="FFFFFF" w:themeColor="background1"/>
              </w:rPr>
            </w:pPr>
            <w:r w:rsidRPr="00B01D9F">
              <w:rPr>
                <w:b/>
                <w:color w:val="FFFFFF" w:themeColor="background1"/>
              </w:rPr>
              <w:t>Your article</w:t>
            </w:r>
          </w:p>
        </w:tc>
      </w:tr>
      <w:tr w:rsidR="003F0D73" w:rsidRPr="00B01D9F" w14:paraId="7DBD1AF5" w14:textId="77777777" w:rsidTr="003F0D73">
        <w:sdt>
          <w:sdtPr>
            <w:rPr>
              <w:b/>
            </w:rPr>
            <w:alias w:val="Article headword"/>
            <w:tag w:val="articleHeadword"/>
            <w:id w:val="-361440020"/>
            <w:placeholder>
              <w:docPart w:val="1765AF217AF37042A402698EE1B665CB"/>
            </w:placeholder>
            <w:text/>
          </w:sdtPr>
          <w:sdtContent>
            <w:tc>
              <w:tcPr>
                <w:tcW w:w="9016" w:type="dxa"/>
                <w:tcMar>
                  <w:top w:w="113" w:type="dxa"/>
                  <w:bottom w:w="113" w:type="dxa"/>
                </w:tcMar>
              </w:tcPr>
              <w:p w14:paraId="5E444FFA" w14:textId="77777777" w:rsidR="003F0D73" w:rsidRPr="00B01D9F" w:rsidRDefault="00E0625D" w:rsidP="00B01D9F">
                <w:pPr>
                  <w:rPr>
                    <w:b/>
                  </w:rPr>
                </w:pPr>
                <w:r w:rsidRPr="00B01D9F">
                  <w:rPr>
                    <w:b/>
                  </w:rPr>
                  <w:t xml:space="preserve">Raoul </w:t>
                </w:r>
                <w:proofErr w:type="spellStart"/>
                <w:r w:rsidRPr="00B01D9F">
                  <w:rPr>
                    <w:b/>
                  </w:rPr>
                  <w:t>Hausmann</w:t>
                </w:r>
                <w:proofErr w:type="spellEnd"/>
                <w:r w:rsidRPr="00B01D9F">
                  <w:rPr>
                    <w:b/>
                  </w:rPr>
                  <w:t xml:space="preserve"> (1886-1971)</w:t>
                </w:r>
              </w:p>
            </w:tc>
          </w:sdtContent>
        </w:sdt>
      </w:tr>
      <w:tr w:rsidR="00464699" w:rsidRPr="00B01D9F" w14:paraId="1A91D5A4" w14:textId="77777777" w:rsidTr="009A7632">
        <w:sdt>
          <w:sdtPr>
            <w:alias w:val="Variant headwords"/>
            <w:tag w:val="variantHeadwords"/>
            <w:id w:val="173464402"/>
            <w:placeholder>
              <w:docPart w:val="52CD33662988E4468FA0DB553FA8891E"/>
            </w:placeholder>
            <w:showingPlcHdr/>
          </w:sdtPr>
          <w:sdtContent>
            <w:tc>
              <w:tcPr>
                <w:tcW w:w="9016" w:type="dxa"/>
                <w:tcMar>
                  <w:top w:w="113" w:type="dxa"/>
                  <w:bottom w:w="113" w:type="dxa"/>
                </w:tcMar>
              </w:tcPr>
              <w:p w14:paraId="5AC033D8" w14:textId="77777777" w:rsidR="00464699" w:rsidRPr="00B01D9F" w:rsidRDefault="00464699" w:rsidP="00B01D9F">
                <w:r w:rsidRPr="00B01D9F">
                  <w:rPr>
                    <w:rStyle w:val="PlaceholderText"/>
                    <w:b/>
                  </w:rPr>
                  <w:t xml:space="preserve">[Enter any </w:t>
                </w:r>
                <w:r w:rsidRPr="00B01D9F">
                  <w:rPr>
                    <w:rStyle w:val="PlaceholderText"/>
                    <w:b/>
                    <w:i/>
                  </w:rPr>
                  <w:t>variant forms</w:t>
                </w:r>
                <w:r w:rsidRPr="00B01D9F">
                  <w:rPr>
                    <w:rStyle w:val="PlaceholderText"/>
                    <w:b/>
                  </w:rPr>
                  <w:t xml:space="preserve"> of your headword – OPTIONAL]</w:t>
                </w:r>
              </w:p>
            </w:tc>
          </w:sdtContent>
        </w:sdt>
      </w:tr>
      <w:tr w:rsidR="00E85A05" w:rsidRPr="00B01D9F" w14:paraId="71695851" w14:textId="77777777" w:rsidTr="003F0D73">
        <w:sdt>
          <w:sdtPr>
            <w:alias w:val="Abstract"/>
            <w:tag w:val="abstract"/>
            <w:id w:val="-635871867"/>
            <w:placeholder>
              <w:docPart w:val="26E41D205EEF484896BFFB1FD17EFCAC"/>
            </w:placeholder>
          </w:sdtPr>
          <w:sdtContent>
            <w:tc>
              <w:tcPr>
                <w:tcW w:w="9016" w:type="dxa"/>
                <w:tcMar>
                  <w:top w:w="113" w:type="dxa"/>
                  <w:bottom w:w="113" w:type="dxa"/>
                </w:tcMar>
              </w:tcPr>
              <w:p w14:paraId="67BDA4D4" w14:textId="77777777" w:rsidR="00E85A05" w:rsidRPr="00B01D9F" w:rsidRDefault="00003D0E" w:rsidP="00B01D9F">
                <w:r w:rsidRPr="00B01D9F">
                  <w:t xml:space="preserve">Raoul </w:t>
                </w:r>
                <w:proofErr w:type="spellStart"/>
                <w:r w:rsidRPr="00B01D9F">
                  <w:t>Hausmann</w:t>
                </w:r>
                <w:proofErr w:type="spellEnd"/>
                <w:r w:rsidRPr="00B01D9F">
                  <w:t>, the ‘</w:t>
                </w:r>
                <w:proofErr w:type="spellStart"/>
                <w:r w:rsidRPr="00B01D9F">
                  <w:t>Dadasoph</w:t>
                </w:r>
                <w:proofErr w:type="spellEnd"/>
                <w:r w:rsidRPr="00B01D9F">
                  <w:t xml:space="preserve">,’ was an active participant in the Dada movement in Berlin, authoring key manifestoes, co-founding Club Dada, editing journals, and co-organizing the First International Dada Fair. He declared that Dada was ‘the only legitimate means of visual communication’ and argued that ‘everyone who liberates his innermost tendency is Dadaist.’ Arguably </w:t>
                </w:r>
                <w:proofErr w:type="spellStart"/>
                <w:r w:rsidRPr="00B01D9F">
                  <w:t>Hausmann’s</w:t>
                </w:r>
                <w:proofErr w:type="spellEnd"/>
                <w:r w:rsidRPr="00B01D9F">
                  <w:t xml:space="preserve"> most lasting impact on modernism is his development of the medium of photomontage. </w:t>
                </w:r>
                <w:proofErr w:type="spellStart"/>
                <w:r w:rsidRPr="00B01D9F">
                  <w:t>Hausmann</w:t>
                </w:r>
                <w:proofErr w:type="spellEnd"/>
                <w:r w:rsidRPr="00B01D9F">
                  <w:t xml:space="preserve"> saw the cutting and pasting of photographs as a movement away from the traditional materials of art and role of the artist. Pictures culled from mass cultural sources became the raw material for biting social critiques. By re-purposing images from popular culture, </w:t>
                </w:r>
                <w:proofErr w:type="spellStart"/>
                <w:r w:rsidRPr="00B01D9F">
                  <w:t>Hausmann</w:t>
                </w:r>
                <w:proofErr w:type="spellEnd"/>
                <w:r w:rsidRPr="00B01D9F">
                  <w:t xml:space="preserve"> exposed their artificiality and challenged viewers’ assumption that photographs — and the ideologies behind them — are truthful.</w:t>
                </w:r>
              </w:p>
            </w:tc>
          </w:sdtContent>
        </w:sdt>
      </w:tr>
      <w:tr w:rsidR="003F0D73" w:rsidRPr="00B01D9F" w14:paraId="7E620F62" w14:textId="77777777" w:rsidTr="003F0D73">
        <w:sdt>
          <w:sdtPr>
            <w:alias w:val="Article text"/>
            <w:tag w:val="articleText"/>
            <w:id w:val="634067588"/>
            <w:placeholder>
              <w:docPart w:val="A32311F32D937A4DAA863341A26CB8E3"/>
            </w:placeholder>
          </w:sdtPr>
          <w:sdtContent>
            <w:tc>
              <w:tcPr>
                <w:tcW w:w="9016" w:type="dxa"/>
                <w:tcMar>
                  <w:top w:w="113" w:type="dxa"/>
                  <w:bottom w:w="113" w:type="dxa"/>
                </w:tcMar>
              </w:tcPr>
              <w:p w14:paraId="716E0C91" w14:textId="77777777" w:rsidR="00003D0E" w:rsidRPr="00B01D9F" w:rsidRDefault="00003D0E" w:rsidP="00B01D9F">
                <w:r w:rsidRPr="00B01D9F">
                  <w:t xml:space="preserve">Raoul </w:t>
                </w:r>
                <w:proofErr w:type="spellStart"/>
                <w:r w:rsidRPr="00B01D9F">
                  <w:t>Hausmann</w:t>
                </w:r>
                <w:proofErr w:type="spellEnd"/>
                <w:r w:rsidRPr="00B01D9F">
                  <w:t>, the ‘</w:t>
                </w:r>
                <w:proofErr w:type="spellStart"/>
                <w:r w:rsidRPr="00B01D9F">
                  <w:t>Dadasoph</w:t>
                </w:r>
                <w:proofErr w:type="spellEnd"/>
                <w:r w:rsidRPr="00B01D9F">
                  <w:t xml:space="preserve">,’ was an active participant in the Dada movement in Berlin, authoring key manifestoes, co-founding Club Dada, editing journals, and co-organizing the First International Dada Fair. He declared that Dada was ‘the only legitimate means of visual communication’ and argued that ‘everyone who liberates his innermost tendency is Dadaist.’ For </w:t>
                </w:r>
                <w:proofErr w:type="spellStart"/>
                <w:r w:rsidRPr="00B01D9F">
                  <w:t>Hausmann</w:t>
                </w:r>
                <w:proofErr w:type="spellEnd"/>
                <w:r w:rsidRPr="00B01D9F">
                  <w:t xml:space="preserve">, an artist could not engage with and critique the chaos and violence of World War I within the confines of academic traditions. Artists instead needed to search for new materials as a means for negotiating modernity and its relationship with the past. To confront a shattered world, one had to break some rules. Arguably </w:t>
                </w:r>
                <w:proofErr w:type="spellStart"/>
                <w:r w:rsidRPr="00B01D9F">
                  <w:t>Hausmann’s</w:t>
                </w:r>
                <w:proofErr w:type="spellEnd"/>
                <w:r w:rsidRPr="00B01D9F">
                  <w:t xml:space="preserve"> most lasting impact on modernism is his development of the medium of photomontage. Though his claims to have ‘conceived the idea of photomontage […] like a stroke of lightning’</w:t>
                </w:r>
                <w:r w:rsidRPr="00B01D9F">
                  <w:rPr>
                    <w:rStyle w:val="EndnoteReference"/>
                  </w:rPr>
                  <w:endnoteReference w:id="1"/>
                </w:r>
                <w:r w:rsidRPr="00B01D9F">
                  <w:t xml:space="preserve"> are overstated (the technique dates to the nineteenth century), his role in its development during the twentieth century is nonetheless significant. </w:t>
                </w:r>
                <w:proofErr w:type="spellStart"/>
                <w:r w:rsidRPr="00B01D9F">
                  <w:t>Hausmann</w:t>
                </w:r>
                <w:proofErr w:type="spellEnd"/>
                <w:r w:rsidRPr="00B01D9F">
                  <w:t xml:space="preserve"> saw the cutting and pasting of photographs as a movement away from the traditional materials of art and role of the artist. Pictures culled from mass cultural sources became the raw material for biting social critiques. By re-purposing images from popular culture, </w:t>
                </w:r>
                <w:proofErr w:type="spellStart"/>
                <w:r w:rsidRPr="00B01D9F">
                  <w:t>Hausmann</w:t>
                </w:r>
                <w:proofErr w:type="spellEnd"/>
                <w:r w:rsidRPr="00B01D9F">
                  <w:t xml:space="preserve"> exposed their artificiality and challenged viewers’ assumption that photographs — and the ideologies behind them — are truthful.</w:t>
                </w:r>
              </w:p>
              <w:p w14:paraId="25E4FB4E" w14:textId="77777777" w:rsidR="00003D0E" w:rsidRPr="00B01D9F" w:rsidRDefault="00003D0E" w:rsidP="00B01D9F"/>
              <w:p w14:paraId="5C89B713" w14:textId="77777777" w:rsidR="00003D0E" w:rsidRPr="00B01D9F" w:rsidRDefault="00003D0E" w:rsidP="00B01D9F">
                <w:proofErr w:type="spellStart"/>
                <w:r w:rsidRPr="00B01D9F">
                  <w:t>Hausmann</w:t>
                </w:r>
                <w:proofErr w:type="spellEnd"/>
                <w:r w:rsidRPr="00B01D9F">
                  <w:t xml:space="preserve"> was born in Vienna and moved to Berlin with his family in 1900. His earliest artistic training came from his father, an academic painter, followed by formal art school studies. </w:t>
                </w:r>
              </w:p>
              <w:p w14:paraId="2A4148A4" w14:textId="77777777" w:rsidR="00003D0E" w:rsidRPr="00B01D9F" w:rsidRDefault="00003D0E" w:rsidP="00B01D9F">
                <w:proofErr w:type="spellStart"/>
                <w:r w:rsidRPr="00B01D9F">
                  <w:t>Hausmann</w:t>
                </w:r>
                <w:proofErr w:type="spellEnd"/>
                <w:r w:rsidRPr="00B01D9F">
                  <w:t xml:space="preserve">, along with Richard </w:t>
                </w:r>
                <w:proofErr w:type="spellStart"/>
                <w:r w:rsidRPr="00B01D9F">
                  <w:t>Huelsenbeck</w:t>
                </w:r>
                <w:proofErr w:type="spellEnd"/>
                <w:r w:rsidRPr="00B01D9F">
                  <w:t xml:space="preserve"> and others, was among the founders of Club Dada in Berlin, which held its first evening in April 1918. By this time, he had rejected traditional painting, arguing for an expansion of the role of an artist and artistic materials. He read from his manifesto, </w:t>
                </w:r>
                <w:r w:rsidRPr="00B01D9F">
                  <w:rPr>
                    <w:i/>
                  </w:rPr>
                  <w:t>The New Material in Painting</w:t>
                </w:r>
                <w:r w:rsidRPr="00B01D9F">
                  <w:t>, declaring, ‘You will come to see your true condition in Dada: wonderful constellations in real materials, wire, glass, cardboard, cloth […] but here for the first time there is no repression, no anxiety...’</w:t>
                </w:r>
              </w:p>
              <w:p w14:paraId="258C9545" w14:textId="77777777" w:rsidR="00003D0E" w:rsidRPr="00B01D9F" w:rsidRDefault="00003D0E" w:rsidP="00B01D9F"/>
              <w:p w14:paraId="1D473BCE" w14:textId="77777777" w:rsidR="00003D0E" w:rsidRPr="00B01D9F" w:rsidRDefault="00003D0E" w:rsidP="00B01D9F">
                <w:r w:rsidRPr="00B01D9F">
                  <w:t xml:space="preserve">Later that year, </w:t>
                </w:r>
                <w:proofErr w:type="spellStart"/>
                <w:r w:rsidRPr="00B01D9F">
                  <w:t>Hausmann</w:t>
                </w:r>
                <w:proofErr w:type="spellEnd"/>
                <w:r w:rsidRPr="00B01D9F">
                  <w:t xml:space="preserve"> </w:t>
                </w:r>
                <w:proofErr w:type="spellStart"/>
                <w:r w:rsidRPr="00B01D9F">
                  <w:t>traveled</w:t>
                </w:r>
                <w:proofErr w:type="spellEnd"/>
                <w:r w:rsidRPr="00B01D9F">
                  <w:t xml:space="preserve"> with fellow Berlin Dadaist Hannah </w:t>
                </w:r>
                <w:proofErr w:type="spellStart"/>
                <w:r w:rsidRPr="00B01D9F">
                  <w:t>Höch</w:t>
                </w:r>
                <w:proofErr w:type="spellEnd"/>
                <w:r w:rsidRPr="00B01D9F">
                  <w:t xml:space="preserve"> — the two had a long-term affair — on a seaside holiday, where he claimed photomontage was born. Looking back years later, he explained that the idea that ‘one could […] make </w:t>
                </w:r>
                <w:r w:rsidRPr="00B01D9F">
                  <w:rPr>
                    <w:i/>
                  </w:rPr>
                  <w:t>pictures,</w:t>
                </w:r>
                <w:r w:rsidRPr="00B01D9F">
                  <w:t xml:space="preserve"> assembled entirely from cut-up photographs’ came from seeing military portraits through the villagers’ windows. Families would personalize souvenir lithographs by cutting and pasting a portrait of their beloved service member atop the head of an anonymous soldier, which inspired </w:t>
                </w:r>
                <w:proofErr w:type="spellStart"/>
                <w:r w:rsidRPr="00B01D9F">
                  <w:t>Hausmann’s</w:t>
                </w:r>
                <w:proofErr w:type="spellEnd"/>
                <w:r w:rsidRPr="00B01D9F">
                  <w:t xml:space="preserve"> own cutting and pasting.</w:t>
                </w:r>
              </w:p>
              <w:p w14:paraId="50CE091B" w14:textId="77777777" w:rsidR="00003D0E" w:rsidRPr="00B01D9F" w:rsidRDefault="00003D0E" w:rsidP="00B01D9F"/>
              <w:p w14:paraId="0B401E4A" w14:textId="77777777" w:rsidR="00003D0E" w:rsidRPr="00B01D9F" w:rsidRDefault="00003D0E" w:rsidP="00B01D9F">
                <w:proofErr w:type="spellStart"/>
                <w:r w:rsidRPr="00B01D9F">
                  <w:t>Hausmann’s</w:t>
                </w:r>
                <w:proofErr w:type="spellEnd"/>
                <w:r w:rsidRPr="00B01D9F">
                  <w:t xml:space="preserve"> art was not limited to photomontage. During the Dada years he experimented widely, creating poster poems, sound poems, multi-media assemblages, performances, and even designing </w:t>
                </w:r>
                <w:proofErr w:type="gramStart"/>
                <w:r w:rsidRPr="00B01D9F">
                  <w:t>a</w:t>
                </w:r>
                <w:proofErr w:type="gramEnd"/>
                <w:r w:rsidRPr="00B01D9F">
                  <w:t xml:space="preserve"> (never realized) </w:t>
                </w:r>
                <w:proofErr w:type="spellStart"/>
                <w:r w:rsidRPr="00B01D9F">
                  <w:t>Optophone</w:t>
                </w:r>
                <w:proofErr w:type="spellEnd"/>
                <w:r w:rsidRPr="00B01D9F">
                  <w:t xml:space="preserve"> — a sort of image-instrument intended to translate light into sound and sound into image.</w:t>
                </w:r>
              </w:p>
              <w:p w14:paraId="35D6A951" w14:textId="77777777" w:rsidR="00003D0E" w:rsidRPr="00B01D9F" w:rsidRDefault="00003D0E" w:rsidP="00B01D9F"/>
              <w:p w14:paraId="072A5741" w14:textId="77777777" w:rsidR="003F0D73" w:rsidRPr="00B01D9F" w:rsidRDefault="00003D0E" w:rsidP="00B01D9F">
                <w:r w:rsidRPr="00B01D9F">
                  <w:t xml:space="preserve">In 1933 </w:t>
                </w:r>
                <w:proofErr w:type="spellStart"/>
                <w:r w:rsidRPr="00B01D9F">
                  <w:t>Hausmann</w:t>
                </w:r>
                <w:proofErr w:type="spellEnd"/>
                <w:r w:rsidRPr="00B01D9F">
                  <w:t xml:space="preserve"> left Germany for Ibiza, where his work turned to photographs of the architecture and people little evidence of modernity — recalling his 1922 statement that ‘The task of the future is that of achieving a new primeval condition.’ He eventually settled in France and returned late in life to oil painting as well as collage and photomontage. He died in Limoges in 1971.</w:t>
                </w:r>
              </w:p>
            </w:tc>
          </w:sdtContent>
        </w:sdt>
      </w:tr>
      <w:tr w:rsidR="003235A7" w:rsidRPr="00B01D9F" w14:paraId="03A1F8B7" w14:textId="77777777" w:rsidTr="003235A7">
        <w:tc>
          <w:tcPr>
            <w:tcW w:w="9016" w:type="dxa"/>
          </w:tcPr>
          <w:p w14:paraId="12F51A57" w14:textId="77777777" w:rsidR="003235A7" w:rsidRPr="00B01D9F" w:rsidRDefault="003235A7" w:rsidP="00B01D9F">
            <w:r w:rsidRPr="00B01D9F">
              <w:rPr>
                <w:u w:val="single"/>
              </w:rPr>
              <w:lastRenderedPageBreak/>
              <w:t>Further reading</w:t>
            </w:r>
            <w:r w:rsidRPr="00B01D9F">
              <w:t>:</w:t>
            </w:r>
          </w:p>
          <w:sdt>
            <w:sdtPr>
              <w:alias w:val="Further reading"/>
              <w:tag w:val="furtherReading"/>
              <w:id w:val="-1516217107"/>
              <w:placeholder>
                <w:docPart w:val="936E398915DB4248902FCD3449963987"/>
              </w:placeholder>
            </w:sdtPr>
            <w:sdtContent>
              <w:p w14:paraId="5F08540F" w14:textId="4EBF86E4" w:rsidR="00B01D9F" w:rsidRDefault="009A7632" w:rsidP="00B01D9F">
                <w:sdt>
                  <w:sdtPr>
                    <w:id w:val="1308977664"/>
                    <w:citation/>
                  </w:sdtPr>
                  <w:sdtContent>
                    <w:r>
                      <w:fldChar w:fldCharType="begin"/>
                    </w:r>
                    <w:r>
                      <w:rPr>
                        <w:lang w:val="en-US"/>
                      </w:rPr>
                      <w:instrText xml:space="preserve"> CITATION Ben87 \l 1033 </w:instrText>
                    </w:r>
                    <w:r>
                      <w:fldChar w:fldCharType="separate"/>
                    </w:r>
                    <w:r>
                      <w:rPr>
                        <w:noProof/>
                        <w:lang w:val="en-US"/>
                      </w:rPr>
                      <w:t xml:space="preserve"> (Benson)</w:t>
                    </w:r>
                    <w:r>
                      <w:fldChar w:fldCharType="end"/>
                    </w:r>
                  </w:sdtContent>
                </w:sdt>
              </w:p>
              <w:p w14:paraId="64793767" w14:textId="77777777" w:rsidR="00BA43B9" w:rsidRDefault="00BA43B9" w:rsidP="00B01D9F">
                <w:bookmarkStart w:id="0" w:name="_GoBack"/>
                <w:bookmarkEnd w:id="0"/>
              </w:p>
              <w:p w14:paraId="5D8DA408" w14:textId="4E41C59E" w:rsidR="00B01D9F" w:rsidRDefault="009A7632" w:rsidP="00B01D9F">
                <w:sdt>
                  <w:sdtPr>
                    <w:id w:val="-1453697495"/>
                    <w:citation/>
                  </w:sdtPr>
                  <w:sdtContent>
                    <w:r>
                      <w:fldChar w:fldCharType="begin"/>
                    </w:r>
                    <w:r>
                      <w:rPr>
                        <w:lang w:val="en-US"/>
                      </w:rPr>
                      <w:instrText xml:space="preserve"> CITATION Ber77 \l 1033 </w:instrText>
                    </w:r>
                    <w:r>
                      <w:fldChar w:fldCharType="separate"/>
                    </w:r>
                    <w:r>
                      <w:rPr>
                        <w:noProof/>
                        <w:lang w:val="en-US"/>
                      </w:rPr>
                      <w:t>(Bergius)</w:t>
                    </w:r>
                    <w:r>
                      <w:fldChar w:fldCharType="end"/>
                    </w:r>
                  </w:sdtContent>
                </w:sdt>
              </w:p>
              <w:p w14:paraId="194F5605" w14:textId="77777777" w:rsidR="00BA43B9" w:rsidRDefault="00BA43B9" w:rsidP="00B01D9F"/>
              <w:p w14:paraId="1DDAA5EB" w14:textId="0F984C7C" w:rsidR="00B01D9F" w:rsidRDefault="009A7632" w:rsidP="00B01D9F">
                <w:sdt>
                  <w:sdtPr>
                    <w:id w:val="561141023"/>
                    <w:citation/>
                  </w:sdtPr>
                  <w:sdtContent>
                    <w:r>
                      <w:fldChar w:fldCharType="begin"/>
                    </w:r>
                    <w:r>
                      <w:rPr>
                        <w:lang w:val="en-US"/>
                      </w:rPr>
                      <w:instrText xml:space="preserve"> CITATION Doh05 \l 1033 </w:instrText>
                    </w:r>
                    <w:r>
                      <w:fldChar w:fldCharType="separate"/>
                    </w:r>
                    <w:r>
                      <w:rPr>
                        <w:noProof/>
                        <w:lang w:val="en-US"/>
                      </w:rPr>
                      <w:t>(Doherty)</w:t>
                    </w:r>
                    <w:r>
                      <w:fldChar w:fldCharType="end"/>
                    </w:r>
                  </w:sdtContent>
                </w:sdt>
              </w:p>
              <w:p w14:paraId="13A3AB00" w14:textId="77777777" w:rsidR="00BA43B9" w:rsidRDefault="00BA43B9" w:rsidP="00B01D9F"/>
              <w:p w14:paraId="681BE822" w14:textId="62FA548C" w:rsidR="00B01D9F" w:rsidRDefault="009A7632" w:rsidP="00B01D9F">
                <w:sdt>
                  <w:sdtPr>
                    <w:id w:val="157891606"/>
                    <w:citation/>
                  </w:sdtPr>
                  <w:sdtContent>
                    <w:r>
                      <w:fldChar w:fldCharType="begin"/>
                    </w:r>
                    <w:r>
                      <w:rPr>
                        <w:lang w:val="en-US"/>
                      </w:rPr>
                      <w:instrText xml:space="preserve"> CITATION Hue93 \l 1033 </w:instrText>
                    </w:r>
                    <w:r>
                      <w:fldChar w:fldCharType="separate"/>
                    </w:r>
                    <w:r>
                      <w:rPr>
                        <w:noProof/>
                        <w:lang w:val="en-US"/>
                      </w:rPr>
                      <w:t>(Huelsenbeck)</w:t>
                    </w:r>
                    <w:r>
                      <w:fldChar w:fldCharType="end"/>
                    </w:r>
                  </w:sdtContent>
                </w:sdt>
              </w:p>
              <w:p w14:paraId="08E3E6C9" w14:textId="77777777" w:rsidR="00BA43B9" w:rsidRDefault="00BA43B9" w:rsidP="00B01D9F"/>
              <w:p w14:paraId="60003945" w14:textId="1D735716" w:rsidR="003235A7" w:rsidRPr="00B01D9F" w:rsidRDefault="009A7632" w:rsidP="00B01D9F">
                <w:sdt>
                  <w:sdtPr>
                    <w:id w:val="-991092703"/>
                    <w:citation/>
                  </w:sdtPr>
                  <w:sdtContent>
                    <w:r>
                      <w:fldChar w:fldCharType="begin"/>
                    </w:r>
                    <w:r>
                      <w:rPr>
                        <w:lang w:val="en-US"/>
                      </w:rPr>
                      <w:instrText xml:space="preserve"> CITATION Züc94 \l 1033 </w:instrText>
                    </w:r>
                    <w:r>
                      <w:fldChar w:fldCharType="separate"/>
                    </w:r>
                    <w:r>
                      <w:rPr>
                        <w:noProof/>
                        <w:lang w:val="en-US"/>
                      </w:rPr>
                      <w:t>(Züchner)</w:t>
                    </w:r>
                    <w:r>
                      <w:fldChar w:fldCharType="end"/>
                    </w:r>
                  </w:sdtContent>
                </w:sdt>
              </w:p>
            </w:sdtContent>
          </w:sdt>
        </w:tc>
      </w:tr>
    </w:tbl>
    <w:p w14:paraId="77CF467D" w14:textId="77777777" w:rsidR="00C27FAB" w:rsidRPr="00B01D9F" w:rsidRDefault="00C27FAB" w:rsidP="00B01D9F">
      <w:pPr>
        <w:spacing w:after="0" w:line="240" w:lineRule="auto"/>
      </w:pPr>
    </w:p>
    <w:sectPr w:rsidR="00C27FAB" w:rsidRPr="00B01D9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5226A" w14:textId="77777777" w:rsidR="009A7632" w:rsidRDefault="009A7632" w:rsidP="007A0D55">
      <w:pPr>
        <w:spacing w:after="0" w:line="240" w:lineRule="auto"/>
      </w:pPr>
      <w:r>
        <w:separator/>
      </w:r>
    </w:p>
  </w:endnote>
  <w:endnote w:type="continuationSeparator" w:id="0">
    <w:p w14:paraId="402E0AFE" w14:textId="77777777" w:rsidR="009A7632" w:rsidRDefault="009A7632" w:rsidP="007A0D55">
      <w:pPr>
        <w:spacing w:after="0" w:line="240" w:lineRule="auto"/>
      </w:pPr>
      <w:r>
        <w:continuationSeparator/>
      </w:r>
    </w:p>
  </w:endnote>
  <w:endnote w:id="1">
    <w:p w14:paraId="6FA249B2" w14:textId="77777777" w:rsidR="009A7632" w:rsidRDefault="009A7632" w:rsidP="00003D0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02A96" w14:textId="77777777" w:rsidR="009A7632" w:rsidRDefault="009A7632" w:rsidP="007A0D55">
      <w:pPr>
        <w:spacing w:after="0" w:line="240" w:lineRule="auto"/>
      </w:pPr>
      <w:r>
        <w:separator/>
      </w:r>
    </w:p>
  </w:footnote>
  <w:footnote w:type="continuationSeparator" w:id="0">
    <w:p w14:paraId="2BB482B9" w14:textId="77777777" w:rsidR="009A7632" w:rsidRDefault="009A76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A9958" w14:textId="77777777" w:rsidR="009A7632" w:rsidRDefault="009A76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49C0D3" w14:textId="77777777" w:rsidR="009A7632" w:rsidRDefault="009A76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5D"/>
    <w:rsid w:val="00003D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A7632"/>
    <w:rsid w:val="009D1606"/>
    <w:rsid w:val="009E18A1"/>
    <w:rsid w:val="009E73D7"/>
    <w:rsid w:val="00A27D2C"/>
    <w:rsid w:val="00A76FD9"/>
    <w:rsid w:val="00AB436D"/>
    <w:rsid w:val="00AD2F24"/>
    <w:rsid w:val="00AD4844"/>
    <w:rsid w:val="00B01D9F"/>
    <w:rsid w:val="00B219AE"/>
    <w:rsid w:val="00B33145"/>
    <w:rsid w:val="00B574C9"/>
    <w:rsid w:val="00BA43B9"/>
    <w:rsid w:val="00BC39C9"/>
    <w:rsid w:val="00BE5BF7"/>
    <w:rsid w:val="00BF40E1"/>
    <w:rsid w:val="00C27FAB"/>
    <w:rsid w:val="00C358D4"/>
    <w:rsid w:val="00C6296B"/>
    <w:rsid w:val="00CC586D"/>
    <w:rsid w:val="00CF1542"/>
    <w:rsid w:val="00CF3EC5"/>
    <w:rsid w:val="00D656DA"/>
    <w:rsid w:val="00D83300"/>
    <w:rsid w:val="00DC6B48"/>
    <w:rsid w:val="00DF01B0"/>
    <w:rsid w:val="00E0625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6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6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25D"/>
    <w:rPr>
      <w:rFonts w:ascii="Lucida Grande" w:hAnsi="Lucida Grande" w:cs="Lucida Grande"/>
      <w:sz w:val="18"/>
      <w:szCs w:val="18"/>
    </w:rPr>
  </w:style>
  <w:style w:type="paragraph" w:styleId="EndnoteText">
    <w:name w:val="endnote text"/>
    <w:basedOn w:val="Normal"/>
    <w:link w:val="EndnoteTextChar"/>
    <w:uiPriority w:val="99"/>
    <w:semiHidden/>
    <w:unhideWhenUsed/>
    <w:rsid w:val="00003D0E"/>
    <w:pPr>
      <w:spacing w:after="200" w:line="276"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semiHidden/>
    <w:rsid w:val="00003D0E"/>
    <w:rPr>
      <w:rFonts w:ascii="Calibri" w:eastAsia="Calibri" w:hAnsi="Calibri" w:cs="Times New Roman"/>
      <w:sz w:val="20"/>
      <w:szCs w:val="20"/>
      <w:lang w:val="en-US"/>
    </w:rPr>
  </w:style>
  <w:style w:type="character" w:styleId="EndnoteReference">
    <w:name w:val="endnote reference"/>
    <w:uiPriority w:val="99"/>
    <w:semiHidden/>
    <w:unhideWhenUsed/>
    <w:rsid w:val="00003D0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62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25D"/>
    <w:rPr>
      <w:rFonts w:ascii="Lucida Grande" w:hAnsi="Lucida Grande" w:cs="Lucida Grande"/>
      <w:sz w:val="18"/>
      <w:szCs w:val="18"/>
    </w:rPr>
  </w:style>
  <w:style w:type="paragraph" w:styleId="EndnoteText">
    <w:name w:val="endnote text"/>
    <w:basedOn w:val="Normal"/>
    <w:link w:val="EndnoteTextChar"/>
    <w:uiPriority w:val="99"/>
    <w:semiHidden/>
    <w:unhideWhenUsed/>
    <w:rsid w:val="00003D0E"/>
    <w:pPr>
      <w:spacing w:after="200" w:line="276"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semiHidden/>
    <w:rsid w:val="00003D0E"/>
    <w:rPr>
      <w:rFonts w:ascii="Calibri" w:eastAsia="Calibri" w:hAnsi="Calibri" w:cs="Times New Roman"/>
      <w:sz w:val="20"/>
      <w:szCs w:val="20"/>
      <w:lang w:val="en-US"/>
    </w:rPr>
  </w:style>
  <w:style w:type="character" w:styleId="EndnoteReference">
    <w:name w:val="endnote reference"/>
    <w:uiPriority w:val="99"/>
    <w:semiHidden/>
    <w:unhideWhenUsed/>
    <w:rsid w:val="00003D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DD9438CE20574D9353A627E47E9317"/>
        <w:category>
          <w:name w:val="General"/>
          <w:gallery w:val="placeholder"/>
        </w:category>
        <w:types>
          <w:type w:val="bbPlcHdr"/>
        </w:types>
        <w:behaviors>
          <w:behavior w:val="content"/>
        </w:behaviors>
        <w:guid w:val="{3738A605-3C5F-8D4B-ACAF-9BD6138F2FA1}"/>
      </w:docPartPr>
      <w:docPartBody>
        <w:p w:rsidR="00000000" w:rsidRDefault="004E117A">
          <w:pPr>
            <w:pStyle w:val="70DD9438CE20574D9353A627E47E9317"/>
          </w:pPr>
          <w:r w:rsidRPr="00CC586D">
            <w:rPr>
              <w:rStyle w:val="PlaceholderText"/>
              <w:b/>
              <w:color w:val="FFFFFF" w:themeColor="background1"/>
            </w:rPr>
            <w:t>[Salutation]</w:t>
          </w:r>
        </w:p>
      </w:docPartBody>
    </w:docPart>
    <w:docPart>
      <w:docPartPr>
        <w:name w:val="B33C99289555564A9D5403291FB61AAF"/>
        <w:category>
          <w:name w:val="General"/>
          <w:gallery w:val="placeholder"/>
        </w:category>
        <w:types>
          <w:type w:val="bbPlcHdr"/>
        </w:types>
        <w:behaviors>
          <w:behavior w:val="content"/>
        </w:behaviors>
        <w:guid w:val="{44781FA6-1550-A640-9C76-AA784E3A438A}"/>
      </w:docPartPr>
      <w:docPartBody>
        <w:p w:rsidR="00000000" w:rsidRDefault="004E117A">
          <w:pPr>
            <w:pStyle w:val="B33C99289555564A9D5403291FB61AAF"/>
          </w:pPr>
          <w:r>
            <w:rPr>
              <w:rStyle w:val="PlaceholderText"/>
            </w:rPr>
            <w:t>[First name]</w:t>
          </w:r>
        </w:p>
      </w:docPartBody>
    </w:docPart>
    <w:docPart>
      <w:docPartPr>
        <w:name w:val="B0A1CD5B7EDEB442B97CA39EA2F6704F"/>
        <w:category>
          <w:name w:val="General"/>
          <w:gallery w:val="placeholder"/>
        </w:category>
        <w:types>
          <w:type w:val="bbPlcHdr"/>
        </w:types>
        <w:behaviors>
          <w:behavior w:val="content"/>
        </w:behaviors>
        <w:guid w:val="{41871765-ACA5-144E-992E-0C2D9AD1F0DF}"/>
      </w:docPartPr>
      <w:docPartBody>
        <w:p w:rsidR="00000000" w:rsidRDefault="004E117A">
          <w:pPr>
            <w:pStyle w:val="B0A1CD5B7EDEB442B97CA39EA2F6704F"/>
          </w:pPr>
          <w:r>
            <w:rPr>
              <w:rStyle w:val="PlaceholderText"/>
            </w:rPr>
            <w:t>[Middle name]</w:t>
          </w:r>
        </w:p>
      </w:docPartBody>
    </w:docPart>
    <w:docPart>
      <w:docPartPr>
        <w:name w:val="83D09A4E80BCA247AB0BF767332BB339"/>
        <w:category>
          <w:name w:val="General"/>
          <w:gallery w:val="placeholder"/>
        </w:category>
        <w:types>
          <w:type w:val="bbPlcHdr"/>
        </w:types>
        <w:behaviors>
          <w:behavior w:val="content"/>
        </w:behaviors>
        <w:guid w:val="{837D6F65-D6DF-0448-BBE9-B35BB1B2765C}"/>
      </w:docPartPr>
      <w:docPartBody>
        <w:p w:rsidR="00000000" w:rsidRDefault="004E117A">
          <w:pPr>
            <w:pStyle w:val="83D09A4E80BCA247AB0BF767332BB339"/>
          </w:pPr>
          <w:r>
            <w:rPr>
              <w:rStyle w:val="PlaceholderText"/>
            </w:rPr>
            <w:t>[Last name]</w:t>
          </w:r>
        </w:p>
      </w:docPartBody>
    </w:docPart>
    <w:docPart>
      <w:docPartPr>
        <w:name w:val="73311105DD0AA549B6D9627FF1C25DC6"/>
        <w:category>
          <w:name w:val="General"/>
          <w:gallery w:val="placeholder"/>
        </w:category>
        <w:types>
          <w:type w:val="bbPlcHdr"/>
        </w:types>
        <w:behaviors>
          <w:behavior w:val="content"/>
        </w:behaviors>
        <w:guid w:val="{557DE3DC-A172-8D44-A98B-54DA8D53D654}"/>
      </w:docPartPr>
      <w:docPartBody>
        <w:p w:rsidR="00000000" w:rsidRDefault="004E117A">
          <w:pPr>
            <w:pStyle w:val="73311105DD0AA549B6D9627FF1C25DC6"/>
          </w:pPr>
          <w:r>
            <w:rPr>
              <w:rStyle w:val="PlaceholderText"/>
            </w:rPr>
            <w:t>[Enter your biography]</w:t>
          </w:r>
        </w:p>
      </w:docPartBody>
    </w:docPart>
    <w:docPart>
      <w:docPartPr>
        <w:name w:val="E850EB19617F4D4F9F7B608470BB9724"/>
        <w:category>
          <w:name w:val="General"/>
          <w:gallery w:val="placeholder"/>
        </w:category>
        <w:types>
          <w:type w:val="bbPlcHdr"/>
        </w:types>
        <w:behaviors>
          <w:behavior w:val="content"/>
        </w:behaviors>
        <w:guid w:val="{2A2C3C2B-32D9-C54D-BC61-D31559AFD9F4}"/>
      </w:docPartPr>
      <w:docPartBody>
        <w:p w:rsidR="00000000" w:rsidRDefault="004E117A">
          <w:pPr>
            <w:pStyle w:val="E850EB19617F4D4F9F7B608470BB9724"/>
          </w:pPr>
          <w:r>
            <w:rPr>
              <w:rStyle w:val="PlaceholderText"/>
            </w:rPr>
            <w:t>[Enter the institution with which you are affiliated]</w:t>
          </w:r>
        </w:p>
      </w:docPartBody>
    </w:docPart>
    <w:docPart>
      <w:docPartPr>
        <w:name w:val="1765AF217AF37042A402698EE1B665CB"/>
        <w:category>
          <w:name w:val="General"/>
          <w:gallery w:val="placeholder"/>
        </w:category>
        <w:types>
          <w:type w:val="bbPlcHdr"/>
        </w:types>
        <w:behaviors>
          <w:behavior w:val="content"/>
        </w:behaviors>
        <w:guid w:val="{5C2AB519-345F-5E49-A893-13120C683195}"/>
      </w:docPartPr>
      <w:docPartBody>
        <w:p w:rsidR="00000000" w:rsidRDefault="004E117A">
          <w:pPr>
            <w:pStyle w:val="1765AF217AF37042A402698EE1B665CB"/>
          </w:pPr>
          <w:r w:rsidRPr="00EF74F7">
            <w:rPr>
              <w:b/>
              <w:color w:val="808080" w:themeColor="background1" w:themeShade="80"/>
            </w:rPr>
            <w:t>[Enter the headword for your article]</w:t>
          </w:r>
        </w:p>
      </w:docPartBody>
    </w:docPart>
    <w:docPart>
      <w:docPartPr>
        <w:name w:val="52CD33662988E4468FA0DB553FA8891E"/>
        <w:category>
          <w:name w:val="General"/>
          <w:gallery w:val="placeholder"/>
        </w:category>
        <w:types>
          <w:type w:val="bbPlcHdr"/>
        </w:types>
        <w:behaviors>
          <w:behavior w:val="content"/>
        </w:behaviors>
        <w:guid w:val="{9B2B97DB-7176-1748-8790-44B47FDFEFED}"/>
      </w:docPartPr>
      <w:docPartBody>
        <w:p w:rsidR="00000000" w:rsidRDefault="004E117A">
          <w:pPr>
            <w:pStyle w:val="52CD33662988E4468FA0DB553FA889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E41D205EEF484896BFFB1FD17EFCAC"/>
        <w:category>
          <w:name w:val="General"/>
          <w:gallery w:val="placeholder"/>
        </w:category>
        <w:types>
          <w:type w:val="bbPlcHdr"/>
        </w:types>
        <w:behaviors>
          <w:behavior w:val="content"/>
        </w:behaviors>
        <w:guid w:val="{BBBF765D-BC37-EE40-8FA0-58CECF6CD612}"/>
      </w:docPartPr>
      <w:docPartBody>
        <w:p w:rsidR="00000000" w:rsidRDefault="004E117A">
          <w:pPr>
            <w:pStyle w:val="26E41D205EEF484896BFFB1FD17EFC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2311F32D937A4DAA863341A26CB8E3"/>
        <w:category>
          <w:name w:val="General"/>
          <w:gallery w:val="placeholder"/>
        </w:category>
        <w:types>
          <w:type w:val="bbPlcHdr"/>
        </w:types>
        <w:behaviors>
          <w:behavior w:val="content"/>
        </w:behaviors>
        <w:guid w:val="{C756CA85-EFC5-5A48-A467-21E39D6AD042}"/>
      </w:docPartPr>
      <w:docPartBody>
        <w:p w:rsidR="00000000" w:rsidRDefault="004E117A">
          <w:pPr>
            <w:pStyle w:val="A32311F32D937A4DAA863341A26CB8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6E398915DB4248902FCD3449963987"/>
        <w:category>
          <w:name w:val="General"/>
          <w:gallery w:val="placeholder"/>
        </w:category>
        <w:types>
          <w:type w:val="bbPlcHdr"/>
        </w:types>
        <w:behaviors>
          <w:behavior w:val="content"/>
        </w:behaviors>
        <w:guid w:val="{8F629A53-5A36-4541-BAC4-66810D93D890}"/>
      </w:docPartPr>
      <w:docPartBody>
        <w:p w:rsidR="00000000" w:rsidRDefault="004E117A">
          <w:pPr>
            <w:pStyle w:val="936E398915DB4248902FCD34499639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DD9438CE20574D9353A627E47E9317">
    <w:name w:val="70DD9438CE20574D9353A627E47E9317"/>
  </w:style>
  <w:style w:type="paragraph" w:customStyle="1" w:styleId="B33C99289555564A9D5403291FB61AAF">
    <w:name w:val="B33C99289555564A9D5403291FB61AAF"/>
  </w:style>
  <w:style w:type="paragraph" w:customStyle="1" w:styleId="B0A1CD5B7EDEB442B97CA39EA2F6704F">
    <w:name w:val="B0A1CD5B7EDEB442B97CA39EA2F6704F"/>
  </w:style>
  <w:style w:type="paragraph" w:customStyle="1" w:styleId="83D09A4E80BCA247AB0BF767332BB339">
    <w:name w:val="83D09A4E80BCA247AB0BF767332BB339"/>
  </w:style>
  <w:style w:type="paragraph" w:customStyle="1" w:styleId="73311105DD0AA549B6D9627FF1C25DC6">
    <w:name w:val="73311105DD0AA549B6D9627FF1C25DC6"/>
  </w:style>
  <w:style w:type="paragraph" w:customStyle="1" w:styleId="E850EB19617F4D4F9F7B608470BB9724">
    <w:name w:val="E850EB19617F4D4F9F7B608470BB9724"/>
  </w:style>
  <w:style w:type="paragraph" w:customStyle="1" w:styleId="1765AF217AF37042A402698EE1B665CB">
    <w:name w:val="1765AF217AF37042A402698EE1B665CB"/>
  </w:style>
  <w:style w:type="paragraph" w:customStyle="1" w:styleId="52CD33662988E4468FA0DB553FA8891E">
    <w:name w:val="52CD33662988E4468FA0DB553FA8891E"/>
  </w:style>
  <w:style w:type="paragraph" w:customStyle="1" w:styleId="26E41D205EEF484896BFFB1FD17EFCAC">
    <w:name w:val="26E41D205EEF484896BFFB1FD17EFCAC"/>
  </w:style>
  <w:style w:type="paragraph" w:customStyle="1" w:styleId="A32311F32D937A4DAA863341A26CB8E3">
    <w:name w:val="A32311F32D937A4DAA863341A26CB8E3"/>
  </w:style>
  <w:style w:type="paragraph" w:customStyle="1" w:styleId="936E398915DB4248902FCD3449963987">
    <w:name w:val="936E398915DB4248902FCD34499639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DD9438CE20574D9353A627E47E9317">
    <w:name w:val="70DD9438CE20574D9353A627E47E9317"/>
  </w:style>
  <w:style w:type="paragraph" w:customStyle="1" w:styleId="B33C99289555564A9D5403291FB61AAF">
    <w:name w:val="B33C99289555564A9D5403291FB61AAF"/>
  </w:style>
  <w:style w:type="paragraph" w:customStyle="1" w:styleId="B0A1CD5B7EDEB442B97CA39EA2F6704F">
    <w:name w:val="B0A1CD5B7EDEB442B97CA39EA2F6704F"/>
  </w:style>
  <w:style w:type="paragraph" w:customStyle="1" w:styleId="83D09A4E80BCA247AB0BF767332BB339">
    <w:name w:val="83D09A4E80BCA247AB0BF767332BB339"/>
  </w:style>
  <w:style w:type="paragraph" w:customStyle="1" w:styleId="73311105DD0AA549B6D9627FF1C25DC6">
    <w:name w:val="73311105DD0AA549B6D9627FF1C25DC6"/>
  </w:style>
  <w:style w:type="paragraph" w:customStyle="1" w:styleId="E850EB19617F4D4F9F7B608470BB9724">
    <w:name w:val="E850EB19617F4D4F9F7B608470BB9724"/>
  </w:style>
  <w:style w:type="paragraph" w:customStyle="1" w:styleId="1765AF217AF37042A402698EE1B665CB">
    <w:name w:val="1765AF217AF37042A402698EE1B665CB"/>
  </w:style>
  <w:style w:type="paragraph" w:customStyle="1" w:styleId="52CD33662988E4468FA0DB553FA8891E">
    <w:name w:val="52CD33662988E4468FA0DB553FA8891E"/>
  </w:style>
  <w:style w:type="paragraph" w:customStyle="1" w:styleId="26E41D205EEF484896BFFB1FD17EFCAC">
    <w:name w:val="26E41D205EEF484896BFFB1FD17EFCAC"/>
  </w:style>
  <w:style w:type="paragraph" w:customStyle="1" w:styleId="A32311F32D937A4DAA863341A26CB8E3">
    <w:name w:val="A32311F32D937A4DAA863341A26CB8E3"/>
  </w:style>
  <w:style w:type="paragraph" w:customStyle="1" w:styleId="936E398915DB4248902FCD3449963987">
    <w:name w:val="936E398915DB4248902FCD3449963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Ben87</b:Tag>
    <b:SourceType>Book</b:SourceType>
    <b:Guid>{FCDBCCE6-4B94-9F48-9635-47E7DF2A0C9B}</b:Guid>
    <b:Author>
      <b:Author>
        <b:NameList>
          <b:Person>
            <b:Last>Benson</b:Last>
            <b:First>Timothy</b:First>
            <b:Middle>O.</b:Middle>
          </b:Person>
        </b:NameList>
      </b:Author>
    </b:Author>
    <b:Title>Raoul Hausmann and Berlin Dada</b:Title>
    <b:City>Ann Arbor</b:City>
    <b:StateProvince>MI</b:StateProvince>
    <b:Publisher>UMI Research Press</b:Publisher>
    <b:Year>1987</b:Year>
    <b:RefOrder>1</b:RefOrder>
  </b:Source>
  <b:Source>
    <b:Tag>Ber77</b:Tag>
    <b:SourceType>Book</b:SourceType>
    <b:Guid>{D486ABFE-A81B-0842-BBA0-1C5A47D08793}</b:Guid>
    <b:Author>
      <b:Author>
        <b:NameList>
          <b:Person>
            <b:Last>Bergius</b:Last>
            <b:First>Hanne</b:First>
          </b:Person>
        </b:NameList>
      </b:Author>
    </b:Author>
    <b:Title>Dada Berlin: Texte, Manifeste, Aktionen</b:Title>
    <b:City>Stuttgart</b:City>
    <b:Publisher>Philipp Reclam GmbH &amp; Co.</b:Publisher>
    <b:Year>1977</b:Year>
    <b:RefOrder>2</b:RefOrder>
  </b:Source>
  <b:Source>
    <b:Tag>Doh05</b:Tag>
    <b:SourceType>BookSection</b:SourceType>
    <b:Guid>{3791DF37-5083-FD46-B124-8765FCC91A7B}</b:Guid>
    <b:Author>
      <b:Author>
        <b:NameList>
          <b:Person>
            <b:Last>Doherty</b:Last>
            <b:First>Brigid</b:First>
          </b:Person>
        </b:NameList>
      </b:Author>
      <b:BookAuthor>
        <b:NameList>
          <b:Person>
            <b:Last>Dickerman</b:Last>
            <b:First>Leah</b:First>
            <b:Middle>et. al.</b:Middle>
          </b:Person>
        </b:NameList>
      </b:BookAuthor>
    </b:Author>
    <b:Title>Berlin</b:Title>
    <b:City>Washington</b:City>
    <b:StateProvince>DC</b:StateProvince>
    <b:Publisher>National Gallery of Art</b:Publisher>
    <b:Year>2005</b:Year>
    <b:Pages>87-112</b:Pages>
    <b:BookTitle>Dada</b:BookTitle>
    <b:RefOrder>3</b:RefOrder>
  </b:Source>
  <b:Source>
    <b:Tag>Hue93</b:Tag>
    <b:SourceType>Book</b:SourceType>
    <b:Guid>{4C3961E0-8DC3-0D4C-903C-0CF1771C2EC5}</b:Guid>
    <b:Author>
      <b:Author>
        <b:NameList>
          <b:Person>
            <b:Last>Huelsenbeck</b:Last>
            <b:First>Richard,</b:First>
            <b:Middle>ed.</b:Middle>
          </b:Person>
        </b:NameList>
      </b:Author>
    </b:Author>
    <b:Title>Dada Almanac</b:Title>
    <b:City>London</b:City>
    <b:Publisher>Atlas Press</b:Publisher>
    <b:Year>1993</b:Year>
    <b:RefOrder>4</b:RefOrder>
  </b:Source>
  <b:Source>
    <b:Tag>Züc94</b:Tag>
    <b:SourceType>Book</b:SourceType>
    <b:Guid>{DFBCC0CE-47A2-6B48-BBE8-E6C78EDD4879}</b:Guid>
    <b:Author>
      <b:Author>
        <b:NameList>
          <b:Person>
            <b:Last>Züchner</b:Last>
            <b:First>Eva,</b:First>
            <b:Middle>et. al.</b:Middle>
          </b:Person>
        </b:NameList>
      </b:Author>
    </b:Author>
    <b:Title>Raoul Hausmann</b:Title>
    <b:City>Saint-Etienne</b:City>
    <b:Publisher>Musée d’Art Moderne</b:Publisher>
    <b:Year>1994</b:Year>
    <b:RefOrder>5</b:RefOrder>
  </b:Source>
</b:Sources>
</file>

<file path=customXml/itemProps1.xml><?xml version="1.0" encoding="utf-8"?>
<ds:datastoreItem xmlns:ds="http://schemas.openxmlformats.org/officeDocument/2006/customXml" ds:itemID="{1A970F1F-25BD-5F4E-993E-F477AE119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715</Words>
  <Characters>4080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2014-08-07T02:20:00Z</dcterms:created>
  <dcterms:modified xsi:type="dcterms:W3CDTF">2014-08-07T02:51:00Z</dcterms:modified>
</cp:coreProperties>
</file>