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7E982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5DA5A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09AD1CEAA924DAD90CC0D096CC72EC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AA277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8CB0A6191C64496872A140205C74680"/>
            </w:placeholder>
            <w:text/>
          </w:sdtPr>
          <w:sdtEndPr/>
          <w:sdtContent>
            <w:tc>
              <w:tcPr>
                <w:tcW w:w="2073" w:type="dxa"/>
              </w:tcPr>
              <w:p w14:paraId="41B96BBB" w14:textId="77777777" w:rsidR="00B574C9" w:rsidRDefault="00A818DC" w:rsidP="00A818DC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D507943F004CF1AA4EAB2CF84D6CEC"/>
            </w:placeholder>
            <w:text/>
          </w:sdtPr>
          <w:sdtEndPr/>
          <w:sdtContent>
            <w:tc>
              <w:tcPr>
                <w:tcW w:w="2551" w:type="dxa"/>
              </w:tcPr>
              <w:p w14:paraId="0166BACE" w14:textId="77777777" w:rsidR="00B574C9" w:rsidRDefault="00A818DC" w:rsidP="00A818DC">
                <w:r>
                  <w:t xml:space="preserve">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5BD2D30A5145C4BC8DFE1968CDAED1"/>
            </w:placeholder>
            <w:text/>
          </w:sdtPr>
          <w:sdtEndPr/>
          <w:sdtContent>
            <w:tc>
              <w:tcPr>
                <w:tcW w:w="2642" w:type="dxa"/>
              </w:tcPr>
              <w:p w14:paraId="5D192A74" w14:textId="77777777" w:rsidR="00B574C9" w:rsidRDefault="00A818DC" w:rsidP="00A818DC">
                <w:r>
                  <w:t>Powers</w:t>
                </w:r>
              </w:p>
            </w:tc>
          </w:sdtContent>
        </w:sdt>
      </w:tr>
      <w:tr w:rsidR="00B574C9" w14:paraId="791169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9F16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1E25EFBAB54AF3859630CA9F93283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22EE0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AA48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D90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06817AFB4840E9A6A5C01FEEE97B8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654239" w14:textId="77777777" w:rsidR="00B574C9" w:rsidRDefault="00B81C22" w:rsidP="00B81C22">
                <w:r>
                  <w:t>Cornell University</w:t>
                </w:r>
              </w:p>
            </w:tc>
          </w:sdtContent>
        </w:sdt>
      </w:tr>
    </w:tbl>
    <w:p w14:paraId="41A438F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3968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294B4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B08AD67" w14:textId="77777777" w:rsidTr="003F0D73">
        <w:sdt>
          <w:sdtPr>
            <w:alias w:val="Article headword"/>
            <w:tag w:val="articleHeadword"/>
            <w:id w:val="-361440020"/>
            <w:placeholder>
              <w:docPart w:val="BE6C6E7F69954414884C4B7B2F22FC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5BF667" w14:textId="77777777" w:rsidR="003F0D73" w:rsidRPr="00FB589A" w:rsidRDefault="00B35583" w:rsidP="00B35583">
                <w:r w:rsidRPr="00B35583">
                  <w:t>Casablanca School</w:t>
                </w:r>
              </w:p>
            </w:tc>
          </w:sdtContent>
        </w:sdt>
      </w:tr>
      <w:tr w:rsidR="00464699" w14:paraId="69E784BA" w14:textId="77777777" w:rsidTr="007821B0">
        <w:sdt>
          <w:sdtPr>
            <w:alias w:val="Variant headwords"/>
            <w:tag w:val="variantHeadwords"/>
            <w:id w:val="173464402"/>
            <w:placeholder>
              <w:docPart w:val="C43A2D4D2D914C07BDFD9F6B13A4E5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F1160C" w14:textId="77777777" w:rsidR="00464699" w:rsidRDefault="00B35583" w:rsidP="00B35583">
                <w:proofErr w:type="spell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</w:t>
                </w:r>
              </w:p>
            </w:tc>
          </w:sdtContent>
        </w:sdt>
      </w:tr>
      <w:tr w:rsidR="00E85A05" w14:paraId="167565D7" w14:textId="77777777" w:rsidTr="003F0D73">
        <w:sdt>
          <w:sdtPr>
            <w:alias w:val="Abstract"/>
            <w:tag w:val="abstract"/>
            <w:id w:val="-635871867"/>
            <w:placeholder>
              <w:docPart w:val="7165198776BD473DBFA622117FB15F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DBC083" w14:textId="77777777" w:rsidR="00E85A05" w:rsidRDefault="00B35583" w:rsidP="00B35583">
                <w:r w:rsidRPr="002F093C">
                  <w:t xml:space="preserve">The </w:t>
                </w:r>
                <w:proofErr w:type="spell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 was founded in 1950 by the French</w:t>
                </w:r>
                <w:r>
                  <w:t>,</w:t>
                </w:r>
                <w:r w:rsidRPr="002F093C">
                  <w:t xml:space="preserve"> during the protectorate era in Morocco (1912-1956). It has stayed open constantly since its opening, and is a municipal school, unlike the art school in </w:t>
                </w:r>
                <w:proofErr w:type="spellStart"/>
                <w:r w:rsidRPr="002F093C">
                  <w:t>Tétouan</w:t>
                </w:r>
                <w:proofErr w:type="spellEnd"/>
                <w:r w:rsidRPr="002F093C">
                  <w:t xml:space="preserve">, Morocco. The first Moroccan director of the school was Maurice </w:t>
                </w:r>
                <w:proofErr w:type="spellStart"/>
                <w:r w:rsidRPr="002F093C">
                  <w:t>Arama</w:t>
                </w:r>
                <w:proofErr w:type="spellEnd"/>
                <w:r w:rsidRPr="002F093C">
                  <w:t xml:space="preserve"> (1960-1962), who was succeeded by </w:t>
                </w:r>
                <w:proofErr w:type="spellStart"/>
                <w:r w:rsidRPr="002F093C">
                  <w:t>Farid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 (1962-1974). Under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, the school was a significant </w:t>
                </w:r>
                <w:r>
                  <w:t>landmark</w:t>
                </w:r>
                <w:r w:rsidRPr="002F093C">
                  <w:t xml:space="preserve"> in the history of Moroccan modernism. As well as a new modernist style in their personal work, </w:t>
                </w:r>
                <w:r>
                  <w:t xml:space="preserve">member of </w:t>
                </w:r>
                <w:r w:rsidRPr="002F093C">
                  <w:t xml:space="preserve">the </w:t>
                </w:r>
                <w:r>
                  <w:t>faculty</w:t>
                </w:r>
                <w:r w:rsidRPr="002F093C">
                  <w:t xml:space="preserve"> </w:t>
                </w:r>
                <w:r>
                  <w:t>were</w:t>
                </w:r>
                <w:r w:rsidRPr="002F093C">
                  <w:t xml:space="preserve"> known for a</w:t>
                </w:r>
                <w:r>
                  <w:t>dvancing a</w:t>
                </w:r>
                <w:r w:rsidRPr="002F093C">
                  <w:t xml:space="preserve"> pedagogy that focused on rooting mod</w:t>
                </w:r>
                <w:r>
                  <w:t xml:space="preserve">ernism in local visual culture. The school turned </w:t>
                </w:r>
                <w:r w:rsidRPr="002F093C">
                  <w:t>away from the inherited French model of easel paintings and still-</w:t>
                </w:r>
                <w:proofErr w:type="spellStart"/>
                <w:r w:rsidRPr="002F093C">
                  <w:t>lifes</w:t>
                </w:r>
                <w:proofErr w:type="spellEnd"/>
                <w:r w:rsidRPr="002F093C">
                  <w:t xml:space="preserve">, </w:t>
                </w:r>
                <w:r>
                  <w:t xml:space="preserve">and </w:t>
                </w:r>
                <w:r w:rsidRPr="002F093C">
                  <w:t>instead highlighting Moroccan visual culture and architecture. Faculty taught students in multiple media, including painting, sculpture, and ceramics, as well as in graphic design. Each year, for a final project, the students would work together on an urban space that would stay open for three months for public visits.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For example, in the final year project for 1968, rather than a typical art school showcase, as the faculty described it, the students were asked to treat the architecture of the gallery in such a way as to highlight the broader materials, plasticity, and space of the gallery itself, trying to integrate and synthetize arts of multiple disciplines and techniques. </w:t>
                </w:r>
              </w:p>
            </w:tc>
          </w:sdtContent>
        </w:sdt>
      </w:tr>
      <w:tr w:rsidR="003F0D73" w14:paraId="1B9BB31A" w14:textId="77777777" w:rsidTr="003F0D73">
        <w:sdt>
          <w:sdtPr>
            <w:alias w:val="Article text"/>
            <w:tag w:val="articleText"/>
            <w:id w:val="634067588"/>
            <w:placeholder>
              <w:docPart w:val="E3244DB78A004E29A93ABF25FE347A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D0B383" w14:textId="77777777" w:rsidR="00B35583" w:rsidRPr="002F093C" w:rsidRDefault="00B35583" w:rsidP="00B35583">
                <w:r w:rsidRPr="002F093C">
                  <w:t xml:space="preserve">The </w:t>
                </w:r>
                <w:proofErr w:type="spellStart"/>
                <w:proofErr w:type="gram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 was founded in 1950 by the French</w:t>
                </w:r>
                <w:proofErr w:type="gramEnd"/>
                <w:r>
                  <w:t>,</w:t>
                </w:r>
                <w:r w:rsidRPr="002F093C">
                  <w:t xml:space="preserve"> during the protectorate era in Morocco (1912-1956). It has stayed open constantly since its opening, and is a municipal school, unlike the art school in </w:t>
                </w:r>
                <w:proofErr w:type="spellStart"/>
                <w:r w:rsidRPr="002F093C">
                  <w:t>Tétouan</w:t>
                </w:r>
                <w:proofErr w:type="spellEnd"/>
                <w:r w:rsidRPr="002F093C">
                  <w:t xml:space="preserve">, Morocco. The first Moroccan director of the school was Maurice </w:t>
                </w:r>
                <w:proofErr w:type="spellStart"/>
                <w:r w:rsidRPr="002F093C">
                  <w:t>Arama</w:t>
                </w:r>
                <w:proofErr w:type="spellEnd"/>
                <w:r w:rsidRPr="002F093C">
                  <w:t xml:space="preserve"> (1960-1962), who was succeeded by </w:t>
                </w:r>
                <w:proofErr w:type="spellStart"/>
                <w:r w:rsidRPr="002F093C">
                  <w:t>Farid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 (1962-1974). Under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, the school was a significant </w:t>
                </w:r>
                <w:r>
                  <w:t>landmark</w:t>
                </w:r>
                <w:r w:rsidRPr="002F093C">
                  <w:t xml:space="preserve"> in the history of Moroccan modernism. As well as a new modernist style in their personal work, </w:t>
                </w:r>
                <w:r>
                  <w:t xml:space="preserve">member of </w:t>
                </w:r>
                <w:r w:rsidRPr="002F093C">
                  <w:t xml:space="preserve">the </w:t>
                </w:r>
                <w:r>
                  <w:t>faculty</w:t>
                </w:r>
                <w:r w:rsidRPr="002F093C">
                  <w:t xml:space="preserve"> </w:t>
                </w:r>
                <w:r>
                  <w:t>were</w:t>
                </w:r>
                <w:r w:rsidRPr="002F093C">
                  <w:t xml:space="preserve"> known for a</w:t>
                </w:r>
                <w:r>
                  <w:t>dvancing a</w:t>
                </w:r>
                <w:r w:rsidRPr="002F093C">
                  <w:t xml:space="preserve"> pedagogy that focused on rooting mod</w:t>
                </w:r>
                <w:r>
                  <w:t xml:space="preserve">ernism in local visual culture. The school turned </w:t>
                </w:r>
                <w:r w:rsidRPr="002F093C">
                  <w:t>away from the inherited French model of easel paintings and still-</w:t>
                </w:r>
                <w:proofErr w:type="spellStart"/>
                <w:r w:rsidRPr="002F093C">
                  <w:t>lifes</w:t>
                </w:r>
                <w:proofErr w:type="spellEnd"/>
                <w:r w:rsidRPr="002F093C">
                  <w:t xml:space="preserve">, </w:t>
                </w:r>
                <w:r>
                  <w:t xml:space="preserve">and </w:t>
                </w:r>
                <w:r w:rsidRPr="002F093C">
                  <w:t>instead highlighting Moroccan visual culture and architecture. Faculty taught students in multiple media, including painting, sculpture, and ceramics, as well as in graphic design. Each year, for a final project, the students would work together on an urban space that would stay open for three months for public visits.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For example, in the final year project for 1968, rather than a typical art school showcase, as the faculty described it, the students were asked to treat the architecture of the gallery in such a way as to highlight the broader materials, plasticity, and space of the gallery itself, trying to integrate and synthetize arts of multiple disciplines and techniques. </w:t>
                </w:r>
              </w:p>
              <w:p w14:paraId="51836A3A" w14:textId="77777777" w:rsidR="00B35583" w:rsidRPr="002F093C" w:rsidRDefault="00B35583" w:rsidP="00B35583"/>
              <w:p w14:paraId="398F1168" w14:textId="53660DAE" w:rsidR="00B35583" w:rsidRPr="002F093C" w:rsidRDefault="00B35583" w:rsidP="00B35583">
                <w:r w:rsidRPr="002F093C">
                  <w:t xml:space="preserve">The pedagogy of the art school was closely linked to the artists’ broader activities. With artists Mohammed </w:t>
                </w:r>
                <w:proofErr w:type="spellStart"/>
                <w:r w:rsidRPr="002F093C">
                  <w:t>Melehi</w:t>
                </w:r>
                <w:proofErr w:type="spellEnd"/>
                <w:r w:rsidRPr="002F093C">
                  <w:t xml:space="preserve"> and Mohammed </w:t>
                </w:r>
                <w:proofErr w:type="spellStart"/>
                <w:r w:rsidRPr="002F093C">
                  <w:t>Chebaa</w:t>
                </w:r>
                <w:proofErr w:type="spellEnd"/>
                <w:r w:rsidRPr="002F093C">
                  <w:t xml:space="preserve"> (both of whom taught at the school), </w:t>
                </w:r>
                <w:proofErr w:type="spellStart"/>
                <w:r w:rsidRPr="002F093C">
                  <w:t>Belka</w:t>
                </w:r>
                <w:r>
                  <w:t>hia</w:t>
                </w:r>
                <w:proofErr w:type="spellEnd"/>
                <w:r>
                  <w:t xml:space="preserve"> formed the Casablanca group, which </w:t>
                </w:r>
                <w:r w:rsidRPr="002F093C">
                  <w:t>first showed together in Rabat in 1966. In 1969, these artists</w:t>
                </w:r>
                <w:r w:rsidR="00206471">
                  <w:t xml:space="preserve"> </w:t>
                </w:r>
                <w:r w:rsidR="00206471">
                  <w:lastRenderedPageBreak/>
                  <w:t xml:space="preserve">— </w:t>
                </w:r>
                <w:r w:rsidRPr="002F093C">
                  <w:t>along with three ot</w:t>
                </w:r>
                <w:r>
                  <w:t xml:space="preserve">her professors from the school, </w:t>
                </w:r>
                <w:r w:rsidRPr="002F093C">
                  <w:t xml:space="preserve">Mohammed </w:t>
                </w:r>
                <w:proofErr w:type="spellStart"/>
                <w:r w:rsidRPr="002F093C">
                  <w:t>Ataalah</w:t>
                </w:r>
                <w:proofErr w:type="spellEnd"/>
                <w:r w:rsidRPr="002F093C">
                  <w:t>, Must</w:t>
                </w:r>
                <w:r>
                  <w:t xml:space="preserve">apha </w:t>
                </w:r>
                <w:proofErr w:type="spellStart"/>
                <w:r>
                  <w:t>Hafid</w:t>
                </w:r>
                <w:proofErr w:type="spellEnd"/>
                <w:r>
                  <w:t xml:space="preserve">, and Mohammed </w:t>
                </w:r>
                <w:proofErr w:type="spellStart"/>
                <w:r>
                  <w:t>Hamidi</w:t>
                </w:r>
                <w:proofErr w:type="spellEnd"/>
                <w:r w:rsidR="00206471">
                  <w:t xml:space="preserve"> — </w:t>
                </w:r>
                <w:r>
                  <w:t xml:space="preserve">held the </w:t>
                </w:r>
                <w:r w:rsidRPr="00F123E8">
                  <w:rPr>
                    <w:i/>
                  </w:rPr>
                  <w:t xml:space="preserve">exposition </w:t>
                </w:r>
                <w:proofErr w:type="spellStart"/>
                <w:r w:rsidRPr="00F123E8">
                  <w:rPr>
                    <w:i/>
                  </w:rPr>
                  <w:t>manifeste</w:t>
                </w:r>
                <w:proofErr w:type="spellEnd"/>
                <w:r w:rsidRPr="002F093C">
                  <w:t xml:space="preserve"> in </w:t>
                </w:r>
                <w:proofErr w:type="spellStart"/>
                <w:r w:rsidRPr="002F093C">
                  <w:t>Djemaa</w:t>
                </w:r>
                <w:proofErr w:type="spellEnd"/>
                <w:r w:rsidRPr="002F093C">
                  <w:t xml:space="preserve"> al-</w:t>
                </w:r>
                <w:proofErr w:type="spellStart"/>
                <w:r w:rsidRPr="002F093C">
                  <w:t>Fna</w:t>
                </w:r>
                <w:proofErr w:type="spellEnd"/>
                <w:r w:rsidRPr="002F093C">
                  <w:t xml:space="preserve"> in Marrakech, an open-air exhibition that sought direct contact with a larger public outside of official arts spaces. Later that same year, a similar exhibition was held in the Place du 16 </w:t>
                </w:r>
                <w:proofErr w:type="spellStart"/>
                <w:r w:rsidRPr="002F093C">
                  <w:t>Novembre</w:t>
                </w:r>
                <w:proofErr w:type="spellEnd"/>
                <w:r w:rsidRPr="002F093C">
                  <w:t xml:space="preserve"> in Casablanca.</w:t>
                </w:r>
              </w:p>
              <w:p w14:paraId="409B908F" w14:textId="77777777" w:rsidR="00B35583" w:rsidRPr="002F093C" w:rsidRDefault="00B35583" w:rsidP="00B35583"/>
              <w:p w14:paraId="2B058642" w14:textId="77777777" w:rsidR="00B35583" w:rsidRPr="002F093C" w:rsidRDefault="00B35583" w:rsidP="00B35583">
                <w:r w:rsidRPr="002F093C">
                  <w:t xml:space="preserve">During </w:t>
                </w:r>
                <w:proofErr w:type="spellStart"/>
                <w:r w:rsidRPr="002F093C">
                  <w:t>Belkahia’s</w:t>
                </w:r>
                <w:proofErr w:type="spellEnd"/>
                <w:r w:rsidRPr="002F093C">
                  <w:t xml:space="preserve"> tenure at the school, visual arts faculty included Mohammed </w:t>
                </w:r>
                <w:proofErr w:type="spellStart"/>
                <w:r w:rsidRPr="002F093C">
                  <w:t>Melehi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Chebaa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Hamidi</w:t>
                </w:r>
                <w:proofErr w:type="spellEnd"/>
                <w:r w:rsidRPr="002F093C">
                  <w:t xml:space="preserve">, Mustapha </w:t>
                </w:r>
                <w:proofErr w:type="spellStart"/>
                <w:r w:rsidRPr="002F093C">
                  <w:t>Hafid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Ataalah</w:t>
                </w:r>
                <w:proofErr w:type="spellEnd"/>
                <w:r w:rsidRPr="002F093C">
                  <w:t xml:space="preserve">, and Andre </w:t>
                </w:r>
                <w:proofErr w:type="spellStart"/>
                <w:r w:rsidRPr="002F093C">
                  <w:t>Elbaz</w:t>
                </w:r>
                <w:proofErr w:type="spellEnd"/>
                <w:r w:rsidRPr="002F093C">
                  <w:t xml:space="preserve">. Art history faculty included Bert Flint and Toni </w:t>
                </w:r>
                <w:proofErr w:type="spellStart"/>
                <w:r w:rsidRPr="002F093C">
                  <w:t>Maraini</w:t>
                </w:r>
                <w:proofErr w:type="spellEnd"/>
                <w:r>
                  <w:t xml:space="preserve">, and </w:t>
                </w:r>
                <w:r w:rsidRPr="002F093C">
                  <w:t xml:space="preserve">focused on both the history of international modernism </w:t>
                </w:r>
                <w:r>
                  <w:t>and</w:t>
                </w:r>
                <w:r w:rsidRPr="002F093C">
                  <w:t xml:space="preserve"> th</w:t>
                </w:r>
                <w:r>
                  <w:t xml:space="preserve">e history of art in Morocco. </w:t>
                </w:r>
                <w:r w:rsidRPr="002F093C">
                  <w:t xml:space="preserve">The school was also closely linked to the cultural journal </w:t>
                </w:r>
                <w:proofErr w:type="spellStart"/>
                <w:r w:rsidRPr="002F093C">
                  <w:rPr>
                    <w:i/>
                  </w:rPr>
                  <w:t>Souffles</w:t>
                </w:r>
                <w:proofErr w:type="spellEnd"/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(edited by </w:t>
                </w:r>
                <w:proofErr w:type="spellStart"/>
                <w:r w:rsidRPr="002F093C">
                  <w:t>Abdellatif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Laabi</w:t>
                </w:r>
                <w:proofErr w:type="spellEnd"/>
                <w:r w:rsidRPr="002F093C">
                  <w:t>)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>in the first years of its existence</w:t>
                </w:r>
                <w:r>
                  <w:t>,</w:t>
                </w:r>
                <w:r w:rsidRPr="002F093C">
                  <w:t xml:space="preserve"> and had relationships with other cultural institutions in Casablanca, such as the municipal theatre directed by </w:t>
                </w:r>
                <w:proofErr w:type="spellStart"/>
                <w:r w:rsidRPr="002F093C">
                  <w:t>Tayeb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Saddiki</w:t>
                </w:r>
                <w:proofErr w:type="spellEnd"/>
                <w:r w:rsidRPr="002F093C">
                  <w:t>.</w:t>
                </w:r>
              </w:p>
              <w:p w14:paraId="0DFC5052" w14:textId="77777777" w:rsidR="00B35583" w:rsidRPr="002F093C" w:rsidRDefault="00B35583" w:rsidP="00B35583"/>
              <w:p w14:paraId="23A21210" w14:textId="7A778436" w:rsidR="003F0D73" w:rsidRDefault="00B35583" w:rsidP="00B35583">
                <w:r w:rsidRPr="002F093C">
                  <w:t>Students at the school gained entry for three years based on a competitio</w:t>
                </w:r>
                <w:r w:rsidR="00206471">
                  <w:t>n (a ‘</w:t>
                </w:r>
                <w:proofErr w:type="spellStart"/>
                <w:r w:rsidRPr="002F093C">
                  <w:t>concours</w:t>
                </w:r>
                <w:proofErr w:type="spellEnd"/>
                <w:r w:rsidR="00206471">
                  <w:t>’</w:t>
                </w:r>
                <w:r w:rsidRPr="002F093C">
                  <w:t>) to show aptitude in arti</w:t>
                </w:r>
                <w:r>
                  <w:t>stic disciplines. There were no</w:t>
                </w:r>
                <w:r w:rsidRPr="002F093C">
                  <w:t xml:space="preserve"> scholarships, although entry fees were low and the school provided students with all artistic materials. Students were required to be at least 15 years old, and </w:t>
                </w:r>
                <w:r>
                  <w:t xml:space="preserve">to </w:t>
                </w:r>
                <w:r w:rsidRPr="002F093C">
                  <w:t>h</w:t>
                </w:r>
                <w:r>
                  <w:t>ave reached the fourth year of</w:t>
                </w:r>
                <w:r w:rsidRPr="002F093C">
                  <w:t xml:space="preserve"> secondary school in either a high school or technical school. The school at t</w:t>
                </w:r>
                <w:r>
                  <w:t>his time was small, and in 1969</w:t>
                </w:r>
                <w:r w:rsidRPr="002F093C">
                  <w:t xml:space="preserve"> there were 40 students, </w:t>
                </w:r>
                <w:r>
                  <w:t>including</w:t>
                </w:r>
                <w:r w:rsidRPr="002F093C">
                  <w:t xml:space="preserve"> 9 female students. </w:t>
                </w:r>
              </w:p>
            </w:tc>
          </w:sdtContent>
        </w:sdt>
      </w:tr>
      <w:tr w:rsidR="003235A7" w14:paraId="63688949" w14:textId="77777777" w:rsidTr="003235A7">
        <w:tc>
          <w:tcPr>
            <w:tcW w:w="9016" w:type="dxa"/>
          </w:tcPr>
          <w:p w14:paraId="3F32A44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A5FABC9102F4C1C9D6CA84CAD3AAD59"/>
              </w:placeholder>
            </w:sdtPr>
            <w:sdtEndPr/>
            <w:sdtContent>
              <w:p w14:paraId="14D4AAE9" w14:textId="77777777" w:rsidR="00B35583" w:rsidRDefault="00B35583" w:rsidP="00B35583"/>
              <w:p w14:paraId="3DAD56D4" w14:textId="77777777" w:rsidR="00B35583" w:rsidRDefault="00206471" w:rsidP="00B35583">
                <w:sdt>
                  <w:sdtPr>
                    <w:id w:val="731576621"/>
                    <w:citation/>
                  </w:sdtPr>
                  <w:sdtEndPr/>
                  <w:sdtContent>
                    <w:r w:rsidR="00B35583">
                      <w:fldChar w:fldCharType="begin"/>
                    </w:r>
                    <w:r w:rsidR="00B35583">
                      <w:rPr>
                        <w:lang w:val="en-US"/>
                      </w:rPr>
                      <w:instrText xml:space="preserve"> CITATION Ata69 \l 1033 </w:instrText>
                    </w:r>
                    <w:r w:rsidR="00B35583">
                      <w:fldChar w:fldCharType="separate"/>
                    </w:r>
                    <w:r w:rsidR="00B35583">
                      <w:rPr>
                        <w:noProof/>
                        <w:lang w:val="en-US"/>
                      </w:rPr>
                      <w:t>(Ataalah, Belkahia and Chebaa)</w:t>
                    </w:r>
                    <w:r w:rsidR="00B35583">
                      <w:fldChar w:fldCharType="end"/>
                    </w:r>
                  </w:sdtContent>
                </w:sdt>
              </w:p>
              <w:p w14:paraId="3DE8E6F8" w14:textId="77777777" w:rsidR="00B35583" w:rsidRDefault="00B35583" w:rsidP="00B35583"/>
              <w:p w14:paraId="2AF19DC6" w14:textId="77777777" w:rsidR="00B35583" w:rsidRDefault="00206471" w:rsidP="00B35583">
                <w:sdt>
                  <w:sdtPr>
                    <w:id w:val="1165830407"/>
                    <w:citation/>
                  </w:sdtPr>
                  <w:sdtEndPr/>
                  <w:sdtContent>
                    <w:r w:rsidR="00B35583">
                      <w:fldChar w:fldCharType="begin"/>
                    </w:r>
                    <w:r w:rsidR="00B35583">
                      <w:rPr>
                        <w:lang w:val="en-US"/>
                      </w:rPr>
                      <w:instrText xml:space="preserve"> CITATION Bel65 \l 1033 </w:instrText>
                    </w:r>
                    <w:r w:rsidR="00B35583">
                      <w:fldChar w:fldCharType="separate"/>
                    </w:r>
                    <w:r w:rsidR="00B35583">
                      <w:rPr>
                        <w:noProof/>
                        <w:lang w:val="en-US"/>
                      </w:rPr>
                      <w:t>(Belkahia)</w:t>
                    </w:r>
                    <w:r w:rsidR="00B35583">
                      <w:fldChar w:fldCharType="end"/>
                    </w:r>
                  </w:sdtContent>
                </w:sdt>
              </w:p>
              <w:p w14:paraId="123E7B11" w14:textId="77777777" w:rsidR="00B35583" w:rsidRDefault="00B35583" w:rsidP="00B35583"/>
              <w:p w14:paraId="0203EF41" w14:textId="77777777" w:rsidR="00B35583" w:rsidRDefault="00206471" w:rsidP="00B35583">
                <w:sdt>
                  <w:sdtPr>
                    <w:id w:val="1708533244"/>
                    <w:citation/>
                  </w:sdtPr>
                  <w:sdtEndPr/>
                  <w:sdtContent>
                    <w:r w:rsidR="00B35583">
                      <w:fldChar w:fldCharType="begin"/>
                    </w:r>
                    <w:r w:rsidR="00932BC1">
                      <w:rPr>
                        <w:lang w:val="en-US"/>
                      </w:rPr>
                      <w:instrText xml:space="preserve">CITATION Ent69 \l 1033 </w:instrText>
                    </w:r>
                    <w:r w:rsidR="00B35583">
                      <w:fldChar w:fldCharType="separate"/>
                    </w:r>
                    <w:r w:rsidR="00932BC1">
                      <w:rPr>
                        <w:noProof/>
                        <w:lang w:val="en-US"/>
                      </w:rPr>
                      <w:t>(Entretien avec … un apprenti-peintre de l’Ecole des Beaux-Arts de Casablanca)</w:t>
                    </w:r>
                    <w:r w:rsidR="00B35583">
                      <w:fldChar w:fldCharType="end"/>
                    </w:r>
                  </w:sdtContent>
                </w:sdt>
              </w:p>
              <w:p w14:paraId="6BFE4D4E" w14:textId="77777777" w:rsidR="00932BC1" w:rsidRDefault="00932BC1" w:rsidP="00B35583"/>
              <w:p w14:paraId="15E88820" w14:textId="77777777" w:rsidR="00932BC1" w:rsidRDefault="00206471" w:rsidP="00B35583">
                <w:sdt>
                  <w:sdtPr>
                    <w:id w:val="915681112"/>
                    <w:citation/>
                  </w:sdtPr>
                  <w:sdtEndPr/>
                  <w:sdtContent>
                    <w:r w:rsidR="00932BC1">
                      <w:fldChar w:fldCharType="begin"/>
                    </w:r>
                    <w:r w:rsidR="00932BC1">
                      <w:rPr>
                        <w:lang w:val="en-US"/>
                      </w:rPr>
                      <w:instrText xml:space="preserve"> CITATION Elè68 \l 1033 </w:instrText>
                    </w:r>
                    <w:r w:rsidR="00932BC1">
                      <w:fldChar w:fldCharType="separate"/>
                    </w:r>
                    <w:r w:rsidR="00932BC1">
                      <w:rPr>
                        <w:noProof/>
                        <w:lang w:val="en-US"/>
                      </w:rPr>
                      <w:t>(Elèves de l’école des beaux-arts de Casablanca: exposition annuelle juin 1968)</w:t>
                    </w:r>
                    <w:r w:rsidR="00932BC1">
                      <w:fldChar w:fldCharType="end"/>
                    </w:r>
                  </w:sdtContent>
                </w:sdt>
              </w:p>
              <w:p w14:paraId="14BAF57D" w14:textId="77777777" w:rsidR="003235A7" w:rsidRDefault="00206471" w:rsidP="00B35583"/>
            </w:sdtContent>
          </w:sdt>
        </w:tc>
      </w:tr>
    </w:tbl>
    <w:p w14:paraId="3C679D4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E43AB" w14:textId="77777777" w:rsidR="00AB193B" w:rsidRDefault="00AB193B" w:rsidP="007A0D55">
      <w:pPr>
        <w:spacing w:after="0" w:line="240" w:lineRule="auto"/>
      </w:pPr>
      <w:r>
        <w:separator/>
      </w:r>
    </w:p>
  </w:endnote>
  <w:endnote w:type="continuationSeparator" w:id="0">
    <w:p w14:paraId="3DB0CF05" w14:textId="77777777" w:rsidR="00AB193B" w:rsidRDefault="00AB19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A3609" w14:textId="77777777" w:rsidR="00AB193B" w:rsidRDefault="00AB193B" w:rsidP="007A0D55">
      <w:pPr>
        <w:spacing w:after="0" w:line="240" w:lineRule="auto"/>
      </w:pPr>
      <w:r>
        <w:separator/>
      </w:r>
    </w:p>
  </w:footnote>
  <w:footnote w:type="continuationSeparator" w:id="0">
    <w:p w14:paraId="4A792E30" w14:textId="77777777" w:rsidR="00AB193B" w:rsidRDefault="00AB19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C250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762D8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647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BC1"/>
    <w:rsid w:val="009A7264"/>
    <w:rsid w:val="009D1606"/>
    <w:rsid w:val="009E18A1"/>
    <w:rsid w:val="009E73D7"/>
    <w:rsid w:val="00A27D2C"/>
    <w:rsid w:val="00A76FD9"/>
    <w:rsid w:val="00A818DC"/>
    <w:rsid w:val="00AB193B"/>
    <w:rsid w:val="00AB436D"/>
    <w:rsid w:val="00AD2F24"/>
    <w:rsid w:val="00AD4844"/>
    <w:rsid w:val="00B219AE"/>
    <w:rsid w:val="00B33145"/>
    <w:rsid w:val="00B35583"/>
    <w:rsid w:val="00B574C9"/>
    <w:rsid w:val="00B81C22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D7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558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558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AD1CEAA924DAD90CC0D096CC7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086D-204E-43FC-9F27-33354F6F1B29}"/>
      </w:docPartPr>
      <w:docPartBody>
        <w:p w:rsidR="005418FF" w:rsidRDefault="000B3D46">
          <w:pPr>
            <w:pStyle w:val="E09AD1CEAA924DAD90CC0D096CC72EC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8CB0A6191C64496872A140205C7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EB8A-8BB7-4879-B7C5-BDCDB0D9E6B1}"/>
      </w:docPartPr>
      <w:docPartBody>
        <w:p w:rsidR="005418FF" w:rsidRDefault="000B3D46">
          <w:pPr>
            <w:pStyle w:val="48CB0A6191C64496872A140205C746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D507943F004CF1AA4EAB2CF84D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0F675-A166-40C0-993A-4CA022C75D4B}"/>
      </w:docPartPr>
      <w:docPartBody>
        <w:p w:rsidR="005418FF" w:rsidRDefault="000B3D46">
          <w:pPr>
            <w:pStyle w:val="C8D507943F004CF1AA4EAB2CF84D6C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5BD2D30A5145C4BC8DFE1968CD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4983-7761-4AE2-AC9D-226BD69BA7A4}"/>
      </w:docPartPr>
      <w:docPartBody>
        <w:p w:rsidR="005418FF" w:rsidRDefault="000B3D46">
          <w:pPr>
            <w:pStyle w:val="735BD2D30A5145C4BC8DFE1968CDAE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1E25EFBAB54AF3859630CA9F93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BFC8-FA41-43D4-9FA1-43D66A8AB417}"/>
      </w:docPartPr>
      <w:docPartBody>
        <w:p w:rsidR="005418FF" w:rsidRDefault="000B3D46">
          <w:pPr>
            <w:pStyle w:val="EB1E25EFBAB54AF3859630CA9F93283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06817AFB4840E9A6A5C01FEEE9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EA71D-F5F9-42B3-A268-CB21C9E8A53E}"/>
      </w:docPartPr>
      <w:docPartBody>
        <w:p w:rsidR="005418FF" w:rsidRDefault="000B3D46">
          <w:pPr>
            <w:pStyle w:val="EC06817AFB4840E9A6A5C01FEEE97B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6C6E7F69954414884C4B7B2F22F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A7BD5-C76F-4D1A-8963-6C9601EA123D}"/>
      </w:docPartPr>
      <w:docPartBody>
        <w:p w:rsidR="005418FF" w:rsidRDefault="000B3D46">
          <w:pPr>
            <w:pStyle w:val="BE6C6E7F69954414884C4B7B2F22FC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3A2D4D2D914C07BDFD9F6B13A4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EF17-EF79-47A7-AE43-02B5FB74E103}"/>
      </w:docPartPr>
      <w:docPartBody>
        <w:p w:rsidR="005418FF" w:rsidRDefault="000B3D46">
          <w:pPr>
            <w:pStyle w:val="C43A2D4D2D914C07BDFD9F6B13A4E53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65198776BD473DBFA622117FB1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9BB1-D6C1-4B30-97AC-ECB732D4A39D}"/>
      </w:docPartPr>
      <w:docPartBody>
        <w:p w:rsidR="005418FF" w:rsidRDefault="000B3D46">
          <w:pPr>
            <w:pStyle w:val="7165198776BD473DBFA622117FB15F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244DB78A004E29A93ABF25FE34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F1EDF-BDE7-4CF6-954E-F72A4C81DBA8}"/>
      </w:docPartPr>
      <w:docPartBody>
        <w:p w:rsidR="005418FF" w:rsidRDefault="000B3D46">
          <w:pPr>
            <w:pStyle w:val="E3244DB78A004E29A93ABF25FE347A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A5FABC9102F4C1C9D6CA84CAD3A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95937-03B2-43F1-97FC-F68A7B2BAA2B}"/>
      </w:docPartPr>
      <w:docPartBody>
        <w:p w:rsidR="005418FF" w:rsidRDefault="000B3D46">
          <w:pPr>
            <w:pStyle w:val="8A5FABC9102F4C1C9D6CA84CAD3AAD5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46"/>
    <w:rsid w:val="000B3D46"/>
    <w:rsid w:val="005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9AD1CEAA924DAD90CC0D096CC72EC3">
    <w:name w:val="E09AD1CEAA924DAD90CC0D096CC72EC3"/>
  </w:style>
  <w:style w:type="paragraph" w:customStyle="1" w:styleId="48CB0A6191C64496872A140205C74680">
    <w:name w:val="48CB0A6191C64496872A140205C74680"/>
  </w:style>
  <w:style w:type="paragraph" w:customStyle="1" w:styleId="C8D507943F004CF1AA4EAB2CF84D6CEC">
    <w:name w:val="C8D507943F004CF1AA4EAB2CF84D6CEC"/>
  </w:style>
  <w:style w:type="paragraph" w:customStyle="1" w:styleId="735BD2D30A5145C4BC8DFE1968CDAED1">
    <w:name w:val="735BD2D30A5145C4BC8DFE1968CDAED1"/>
  </w:style>
  <w:style w:type="paragraph" w:customStyle="1" w:styleId="EB1E25EFBAB54AF3859630CA9F932830">
    <w:name w:val="EB1E25EFBAB54AF3859630CA9F932830"/>
  </w:style>
  <w:style w:type="paragraph" w:customStyle="1" w:styleId="EC06817AFB4840E9A6A5C01FEEE97B83">
    <w:name w:val="EC06817AFB4840E9A6A5C01FEEE97B83"/>
  </w:style>
  <w:style w:type="paragraph" w:customStyle="1" w:styleId="BE6C6E7F69954414884C4B7B2F22FC57">
    <w:name w:val="BE6C6E7F69954414884C4B7B2F22FC57"/>
  </w:style>
  <w:style w:type="paragraph" w:customStyle="1" w:styleId="C43A2D4D2D914C07BDFD9F6B13A4E536">
    <w:name w:val="C43A2D4D2D914C07BDFD9F6B13A4E536"/>
  </w:style>
  <w:style w:type="paragraph" w:customStyle="1" w:styleId="7165198776BD473DBFA622117FB15F91">
    <w:name w:val="7165198776BD473DBFA622117FB15F91"/>
  </w:style>
  <w:style w:type="paragraph" w:customStyle="1" w:styleId="E3244DB78A004E29A93ABF25FE347A3A">
    <w:name w:val="E3244DB78A004E29A93ABF25FE347A3A"/>
  </w:style>
  <w:style w:type="paragraph" w:customStyle="1" w:styleId="8A5FABC9102F4C1C9D6CA84CAD3AAD59">
    <w:name w:val="8A5FABC9102F4C1C9D6CA84CAD3AAD5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9AD1CEAA924DAD90CC0D096CC72EC3">
    <w:name w:val="E09AD1CEAA924DAD90CC0D096CC72EC3"/>
  </w:style>
  <w:style w:type="paragraph" w:customStyle="1" w:styleId="48CB0A6191C64496872A140205C74680">
    <w:name w:val="48CB0A6191C64496872A140205C74680"/>
  </w:style>
  <w:style w:type="paragraph" w:customStyle="1" w:styleId="C8D507943F004CF1AA4EAB2CF84D6CEC">
    <w:name w:val="C8D507943F004CF1AA4EAB2CF84D6CEC"/>
  </w:style>
  <w:style w:type="paragraph" w:customStyle="1" w:styleId="735BD2D30A5145C4BC8DFE1968CDAED1">
    <w:name w:val="735BD2D30A5145C4BC8DFE1968CDAED1"/>
  </w:style>
  <w:style w:type="paragraph" w:customStyle="1" w:styleId="EB1E25EFBAB54AF3859630CA9F932830">
    <w:name w:val="EB1E25EFBAB54AF3859630CA9F932830"/>
  </w:style>
  <w:style w:type="paragraph" w:customStyle="1" w:styleId="EC06817AFB4840E9A6A5C01FEEE97B83">
    <w:name w:val="EC06817AFB4840E9A6A5C01FEEE97B83"/>
  </w:style>
  <w:style w:type="paragraph" w:customStyle="1" w:styleId="BE6C6E7F69954414884C4B7B2F22FC57">
    <w:name w:val="BE6C6E7F69954414884C4B7B2F22FC57"/>
  </w:style>
  <w:style w:type="paragraph" w:customStyle="1" w:styleId="C43A2D4D2D914C07BDFD9F6B13A4E536">
    <w:name w:val="C43A2D4D2D914C07BDFD9F6B13A4E536"/>
  </w:style>
  <w:style w:type="paragraph" w:customStyle="1" w:styleId="7165198776BD473DBFA622117FB15F91">
    <w:name w:val="7165198776BD473DBFA622117FB15F91"/>
  </w:style>
  <w:style w:type="paragraph" w:customStyle="1" w:styleId="E3244DB78A004E29A93ABF25FE347A3A">
    <w:name w:val="E3244DB78A004E29A93ABF25FE347A3A"/>
  </w:style>
  <w:style w:type="paragraph" w:customStyle="1" w:styleId="8A5FABC9102F4C1C9D6CA84CAD3AAD59">
    <w:name w:val="8A5FABC9102F4C1C9D6CA84CAD3AA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Ata69</b:Tag>
    <b:SourceType>JournalArticle</b:SourceType>
    <b:Guid>{7D52E84D-4728-4A2E-B930-2211F5A86312}</b:Guid>
    <b:Title>action plastique: exposition jamaâ lfna. marrakech.</b:Title>
    <b:Year>1969</b:Year>
    <b:JournalName>Souffles</b:JournalName>
    <b:Pages>13-14; 45-46</b:Pages>
    <b:Comments>This is the artists’ original statement on their exhibition in Djemaa al Fna in 1969.</b:Comments>
    <b:Author>
      <b:Author>
        <b:NameList>
          <b:Person>
            <b:Last>Ataalah</b:Last>
            <b:First>M.</b:First>
          </b:Person>
          <b:Person>
            <b:Last>Belkahia</b:Last>
            <b:First>F.</b:First>
          </b:Person>
          <b:Person>
            <b:Last>Chebaa</b:Last>
            <b:First>M.</b:First>
          </b:Person>
          <b:Person>
            <b:Last>Hafid</b:Last>
            <b:First>M.</b:First>
          </b:Person>
          <b:Person>
            <b:Last>Hamidi</b:Last>
            <b:First>M.</b:First>
          </b:Person>
          <b:Person>
            <b:Last>Melehi</b:Last>
            <b:First>M.</b:First>
          </b:Person>
        </b:NameList>
      </b:Author>
    </b:Author>
    <b:RefOrder>1</b:RefOrder>
  </b:Source>
  <b:Source>
    <b:Tag>Bel65</b:Tag>
    <b:SourceType>Book</b:SourceType>
    <b:Guid>{9304FB93-39A8-46D9-8634-A1B26D538460}</b:Guid>
    <b:Title>Ecole des Beaux Arts, Casablanca Maroc</b:Title>
    <b:Year>1965</b:Year>
    <b:Author>
      <b:Author>
        <b:NameList>
          <b:Person>
            <b:Last>Belkahia</b:Last>
            <b:First>F.</b:First>
          </b:Person>
        </b:NameList>
      </b:Author>
    </b:Author>
    <b:City>Casablanca</b:City>
    <b:Publisher>Ecole des Beaux Arts</b:Publisher>
    <b:Comments>This is a short booklet published to showcase the activities of the school from 1962 to 1965.</b:Comments>
    <b:RefOrder>2</b:RefOrder>
  </b:Source>
  <b:Source>
    <b:Tag>Ent69</b:Tag>
    <b:SourceType>JournalArticle</b:SourceType>
    <b:Guid>{929D138F-2043-40ED-AAB1-7ACA4CF1B739}</b:Guid>
    <b:Title>Entretien avec … un apprenti-peintre de l’Ecole des Beaux-Arts de Casablanca</b:Title>
    <b:Year>1969</b:Year>
    <b:Publisher>L’Opinion</b:Publisher>
    <b:Volume>1346</b:Volume>
    <b:Comments>This is a brief interview with a student at the school that describes the specifics of classes and facilities.</b:Comments>
    <b:Issue>4</b:Issue>
    <b:RefOrder>3</b:RefOrder>
  </b:Source>
  <b:Source>
    <b:Tag>Elè68</b:Tag>
    <b:SourceType>JournalArticle</b:SourceType>
    <b:Guid>{961B84F8-1EA1-48AC-A4A7-4016B4985D28}</b:Guid>
    <b:Title>Elèves de l’école des beaux-arts de Casablanca: exposition annuelle juin 1968</b:Title>
    <b:JournalName>Souffles</b:JournalName>
    <b:Year>1968</b:Year>
    <b:Day>10-11</b:Day>
    <b:Volume>57</b:Volume>
    <b:Comments>This includes information on the 1968 annual exhibition, as well as descriptions by the faculty of their pedagogy.</b:Comments>
    <b:RefOrder>4</b:RefOrder>
  </b:Source>
</b:Sources>
</file>

<file path=customXml/itemProps1.xml><?xml version="1.0" encoding="utf-8"?>
<ds:datastoreItem xmlns:ds="http://schemas.openxmlformats.org/officeDocument/2006/customXml" ds:itemID="{F8FED0E0-435E-4F4C-BCB7-1EB720FC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18</TotalTime>
  <Pages>2</Pages>
  <Words>759</Words>
  <Characters>4330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2014-08-19T20:01:00Z</dcterms:created>
  <dcterms:modified xsi:type="dcterms:W3CDTF">2014-09-08T15:50:00Z</dcterms:modified>
</cp:coreProperties>
</file>