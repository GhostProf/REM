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35A76526" w:rsidR="00B574C9" w:rsidRDefault="004A71A7" w:rsidP="009C4D6A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32E7EE5E" w:rsidR="003F0D73" w:rsidRPr="00FB589A" w:rsidRDefault="006E5C00" w:rsidP="007D1CB9">
                <w:r w:rsidRPr="006E5C00">
                  <w:t xml:space="preserve">Abdel </w:t>
                </w:r>
                <w:proofErr w:type="spellStart"/>
                <w:r w:rsidRPr="006E5C00">
                  <w:t>Aleem</w:t>
                </w:r>
                <w:proofErr w:type="spellEnd"/>
                <w:r w:rsidRPr="006E5C00">
                  <w:t>, Mariam (1930-</w:t>
                </w:r>
                <w:r w:rsidR="007D1CB9" w:rsidRPr="006E5C00">
                  <w:t>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sdt>
              <w:sdtPr>
                <w:alias w:val="Article text"/>
                <w:tag w:val="articleText"/>
                <w:id w:val="-491722226"/>
                <w:placeholder>
                  <w:docPart w:val="892D42DFF034E44391271A0DEC36F05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56DD79E" w14:textId="4A4BBAFC" w:rsidR="00E85A05" w:rsidRDefault="00457779" w:rsidP="00AA096C">
                    <w:r>
                      <w:t xml:space="preserve">Mariam Abdel </w:t>
                    </w:r>
                    <w:proofErr w:type="spellStart"/>
                    <w:r>
                      <w:t>Aleem</w:t>
                    </w:r>
                    <w:proofErr w:type="spellEnd"/>
                    <w:r>
                      <w:t xml:space="preserve"> was a graphic artist </w:t>
                    </w:r>
                    <w:r w:rsidRPr="00291FC2">
                      <w:t>known for</w:t>
                    </w:r>
                    <w:r>
                      <w:t xml:space="preserve"> her</w:t>
                    </w:r>
                    <w:r w:rsidRPr="00291FC2">
                      <w:t xml:space="preserve"> printed works and engravings</w:t>
                    </w:r>
                    <w:r>
                      <w:t xml:space="preserve"> that</w:t>
                    </w:r>
                    <w:r w:rsidRPr="00291FC2">
                      <w:t xml:space="preserve"> stitched together </w:t>
                    </w:r>
                    <w:r>
                      <w:t>symbols</w:t>
                    </w:r>
                    <w:r w:rsidRPr="00291FC2">
                      <w:t xml:space="preserve"> from ancient and contemporary Egypt into abs</w:t>
                    </w:r>
                    <w:r>
                      <w:t xml:space="preserve">tracted compositions. Abdel </w:t>
                    </w:r>
                    <w:proofErr w:type="spellStart"/>
                    <w:r>
                      <w:t>Aleem</w:t>
                    </w:r>
                    <w:proofErr w:type="spellEnd"/>
                    <w:r>
                      <w:t xml:space="preserve"> graduated from the</w:t>
                    </w:r>
                    <w:r w:rsidRPr="00291FC2">
                      <w:t xml:space="preserve"> Higher Institute of Art Education in Cairo</w:t>
                    </w:r>
                    <w:r>
                      <w:t xml:space="preserve"> with</w:t>
                    </w:r>
                    <w:r w:rsidRPr="00291FC2">
                      <w:t xml:space="preserve"> a bac</w:t>
                    </w:r>
                    <w:r>
                      <w:t>helor’s degree in 1954. In the years following, she studied</w:t>
                    </w:r>
                    <w:r w:rsidRPr="00291FC2">
                      <w:t xml:space="preserve"> graphic arts at the University of Southern California and received </w:t>
                    </w:r>
                    <w:r>
                      <w:t>a master’s degree in Fine A</w:t>
                    </w:r>
                    <w:r w:rsidRPr="00291FC2">
                      <w:t xml:space="preserve">rts in 1957. While in the United States, Abel </w:t>
                    </w:r>
                    <w:proofErr w:type="spellStart"/>
                    <w:r w:rsidRPr="00291FC2">
                      <w:t>Aleem</w:t>
                    </w:r>
                    <w:proofErr w:type="spellEnd"/>
                    <w:r w:rsidRPr="00291FC2">
                      <w:t xml:space="preserve"> also </w:t>
                    </w:r>
                    <w:r>
                      <w:t xml:space="preserve">studied </w:t>
                    </w:r>
                    <w:r w:rsidRPr="00291FC2">
                      <w:t>at t</w:t>
                    </w:r>
                    <w:r>
                      <w:t>he Pratt Institute in New York. She taught printmaking as a member of</w:t>
                    </w:r>
                    <w:r w:rsidRPr="00291FC2">
                      <w:t xml:space="preserve"> Alexandria Un</w:t>
                    </w:r>
                    <w:bookmarkStart w:id="0" w:name="_GoBack"/>
                    <w:bookmarkEnd w:id="0"/>
                    <w:r w:rsidRPr="00291FC2">
                      <w:t>iversity’s Faculty of Fine</w:t>
                    </w:r>
                    <w:r>
                      <w:t xml:space="preserve"> Arts from its founding in 1958, and</w:t>
                    </w:r>
                    <w:r w:rsidRPr="00291FC2">
                      <w:t xml:space="preserve"> was appointed director of the Faculty in 1981</w:t>
                    </w:r>
                    <w:r>
                      <w:t xml:space="preserve">. Abdel </w:t>
                    </w:r>
                    <w:proofErr w:type="spellStart"/>
                    <w:r>
                      <w:t>Aleem</w:t>
                    </w:r>
                    <w:proofErr w:type="spellEnd"/>
                    <w:r w:rsidRPr="00291FC2">
                      <w:t xml:space="preserve"> </w:t>
                    </w:r>
                    <w:r>
                      <w:t xml:space="preserve">frequently represented Egypt at international biennials including </w:t>
                    </w:r>
                    <w:r w:rsidRPr="00291FC2">
                      <w:t xml:space="preserve">the </w:t>
                    </w:r>
                    <w:r>
                      <w:t xml:space="preserve">Venice Biennale, </w:t>
                    </w:r>
                    <w:r w:rsidRPr="00291FC2">
                      <w:t>the</w:t>
                    </w:r>
                    <w:r>
                      <w:t xml:space="preserve"> Sao Paulo Biennial, </w:t>
                    </w:r>
                    <w:r w:rsidRPr="00291FC2">
                      <w:t>and t</w:t>
                    </w:r>
                    <w:r>
                      <w:t>he Graphics Biennial in Norway.</w:t>
                    </w:r>
                  </w:p>
                </w:tc>
              </w:sdtContent>
            </w:sdt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477E5057" w:rsidR="003F0D73" w:rsidRDefault="007D1CB9" w:rsidP="00AA096C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 w:rsidR="00AA096C">
                  <w:t>helor’s degree in 1954. In the years following, s</w:t>
                </w:r>
                <w:r>
                  <w:t>he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 xml:space="preserve">rts in 1957. While in the United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5685B93E" w14:textId="77777777" w:rsidR="006E5C00" w:rsidRDefault="006E5C00" w:rsidP="007D1CB9"/>
              <w:p w14:paraId="7F6FF9A3" w14:textId="63206D37" w:rsidR="007D1CB9" w:rsidRDefault="00457779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457779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7779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6E5C00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7521F"/>
    <w:rsid w:val="009A7264"/>
    <w:rsid w:val="009C4D6A"/>
    <w:rsid w:val="009D1606"/>
    <w:rsid w:val="009E18A1"/>
    <w:rsid w:val="009E73D7"/>
    <w:rsid w:val="00A27D2C"/>
    <w:rsid w:val="00A76FD9"/>
    <w:rsid w:val="00AA096C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92D42DFF034E44391271A0DEC36F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63EE4-4143-6146-A9AF-DF6EDEE3A9B9}"/>
      </w:docPartPr>
      <w:docPartBody>
        <w:p w:rsidR="00000000" w:rsidRDefault="0097304E" w:rsidP="0097304E">
          <w:pPr>
            <w:pStyle w:val="892D42DFF034E44391271A0DEC36F05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97304E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04E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892D42DFF034E44391271A0DEC36F058">
    <w:name w:val="892D42DFF034E44391271A0DEC36F058"/>
    <w:rsid w:val="0097304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04E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892D42DFF034E44391271A0DEC36F058">
    <w:name w:val="892D42DFF034E44391271A0DEC36F058"/>
    <w:rsid w:val="0097304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C22FDCBA-132F-9341-AEE5-F0DAB6611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10</TotalTime>
  <Pages>1</Pages>
  <Words>312</Words>
  <Characters>1730</Characters>
  <Application>Microsoft Macintosh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2014-06-25T19:45:00Z</dcterms:created>
  <dcterms:modified xsi:type="dcterms:W3CDTF">2014-08-31T15:27:00Z</dcterms:modified>
</cp:coreProperties>
</file>