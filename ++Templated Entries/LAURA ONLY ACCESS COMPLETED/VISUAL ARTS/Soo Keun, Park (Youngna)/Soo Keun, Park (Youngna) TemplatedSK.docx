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E851C5" w14:paraId="3EFDF7E5" w14:textId="77777777" w:rsidTr="00922950">
        <w:tc>
          <w:tcPr>
            <w:tcW w:w="491" w:type="dxa"/>
            <w:vMerge w:val="restart"/>
            <w:shd w:val="clear" w:color="auto" w:fill="A6A6A6" w:themeFill="background1" w:themeFillShade="A6"/>
            <w:textDirection w:val="btLr"/>
          </w:tcPr>
          <w:p w14:paraId="4454A0D4" w14:textId="77777777" w:rsidR="00B574C9" w:rsidRPr="00E851C5" w:rsidRDefault="00B574C9" w:rsidP="00CC586D">
            <w:pPr>
              <w:jc w:val="center"/>
              <w:rPr>
                <w:b/>
                <w:color w:val="FFFFFF" w:themeColor="background1"/>
              </w:rPr>
            </w:pPr>
            <w:r w:rsidRPr="00E851C5">
              <w:rPr>
                <w:b/>
                <w:color w:val="FFFFFF" w:themeColor="background1"/>
              </w:rPr>
              <w:t>About you</w:t>
            </w:r>
          </w:p>
        </w:tc>
        <w:sdt>
          <w:sdtPr>
            <w:rPr>
              <w:b/>
              <w:color w:val="FFFFFF" w:themeColor="background1"/>
            </w:rPr>
            <w:alias w:val="Salutation"/>
            <w:tag w:val="salutation"/>
            <w:id w:val="-1659997262"/>
            <w:placeholder>
              <w:docPart w:val="36505DA42A714737825C8703E54778CC"/>
            </w:placeholder>
            <w:showingPlcHdr/>
            <w:dropDownList>
              <w:listItem w:displayText="Dr." w:value="Dr."/>
              <w:listItem w:displayText="Prof." w:value="Prof."/>
            </w:dropDownList>
          </w:sdtPr>
          <w:sdtEndPr/>
          <w:sdtContent>
            <w:tc>
              <w:tcPr>
                <w:tcW w:w="1259" w:type="dxa"/>
              </w:tcPr>
              <w:p w14:paraId="7DAAC36C" w14:textId="77777777" w:rsidR="00B574C9" w:rsidRPr="00E851C5" w:rsidRDefault="00B574C9" w:rsidP="00CC586D">
                <w:pPr>
                  <w:jc w:val="center"/>
                  <w:rPr>
                    <w:b/>
                    <w:color w:val="FFFFFF" w:themeColor="background1"/>
                  </w:rPr>
                </w:pPr>
                <w:r w:rsidRPr="00E851C5">
                  <w:rPr>
                    <w:rStyle w:val="PlaceholderText"/>
                    <w:b/>
                    <w:color w:val="FFFFFF" w:themeColor="background1"/>
                  </w:rPr>
                  <w:t>[Salutation]</w:t>
                </w:r>
              </w:p>
            </w:tc>
          </w:sdtContent>
        </w:sdt>
        <w:sdt>
          <w:sdtPr>
            <w:rPr>
              <w:rFonts w:cs="Times New Roman"/>
            </w:rPr>
            <w:alias w:val="First name"/>
            <w:tag w:val="authorFirstName"/>
            <w:id w:val="581645879"/>
            <w:placeholder>
              <w:docPart w:val="DE1C88B32C174BD6877AB5BB37E257D8"/>
            </w:placeholder>
            <w:text/>
          </w:sdtPr>
          <w:sdtEndPr/>
          <w:sdtContent>
            <w:tc>
              <w:tcPr>
                <w:tcW w:w="2073" w:type="dxa"/>
              </w:tcPr>
              <w:p w14:paraId="1B180158" w14:textId="77777777" w:rsidR="00B574C9" w:rsidRPr="00E851C5" w:rsidRDefault="00E851C5" w:rsidP="00E851C5">
                <w:r w:rsidRPr="00E851C5">
                  <w:rPr>
                    <w:rFonts w:cs="Times New Roman"/>
                  </w:rPr>
                  <w:t>Kim</w:t>
                </w:r>
              </w:p>
            </w:tc>
          </w:sdtContent>
        </w:sdt>
        <w:sdt>
          <w:sdtPr>
            <w:rPr>
              <w:rFonts w:cs="Times New Roman"/>
              <w:b/>
            </w:rPr>
            <w:alias w:val="Middle name"/>
            <w:tag w:val="authorMiddleName"/>
            <w:id w:val="-2076034781"/>
            <w:placeholder>
              <w:docPart w:val="D5EF1C9EF896422FBD14FA5C3E46C454"/>
            </w:placeholder>
            <w:showingPlcHdr/>
            <w:text/>
          </w:sdtPr>
          <w:sdtEndPr/>
          <w:sdtContent>
            <w:tc>
              <w:tcPr>
                <w:tcW w:w="2551" w:type="dxa"/>
              </w:tcPr>
              <w:p w14:paraId="02F8513C" w14:textId="77777777" w:rsidR="00B574C9" w:rsidRPr="00E851C5" w:rsidRDefault="00D66D1B" w:rsidP="00D66D1B">
                <w:r w:rsidRPr="00E851C5">
                  <w:rPr>
                    <w:rStyle w:val="PlaceholderText"/>
                  </w:rPr>
                  <w:t>[Middle name]</w:t>
                </w:r>
              </w:p>
            </w:tc>
          </w:sdtContent>
        </w:sdt>
        <w:sdt>
          <w:sdtPr>
            <w:rPr>
              <w:rFonts w:cs="Times New Roman"/>
            </w:rPr>
            <w:alias w:val="Last name"/>
            <w:tag w:val="authorLastName"/>
            <w:id w:val="-1088529830"/>
            <w:placeholder>
              <w:docPart w:val="A986FD3E6EC147E0A0B6FA386A6D5AAB"/>
            </w:placeholder>
            <w:text/>
          </w:sdtPr>
          <w:sdtEndPr/>
          <w:sdtContent>
            <w:tc>
              <w:tcPr>
                <w:tcW w:w="2642" w:type="dxa"/>
              </w:tcPr>
              <w:p w14:paraId="0B510A1F" w14:textId="77777777" w:rsidR="00B574C9" w:rsidRPr="00E851C5" w:rsidRDefault="00E851C5" w:rsidP="00E851C5">
                <w:proofErr w:type="spellStart"/>
                <w:r w:rsidRPr="00E851C5">
                  <w:rPr>
                    <w:rFonts w:cs="Times New Roman"/>
                  </w:rPr>
                  <w:t>Youngna</w:t>
                </w:r>
                <w:proofErr w:type="spellEnd"/>
              </w:p>
            </w:tc>
          </w:sdtContent>
        </w:sdt>
      </w:tr>
      <w:tr w:rsidR="00B574C9" w:rsidRPr="00E851C5" w14:paraId="3620FCD5" w14:textId="77777777" w:rsidTr="001A6A06">
        <w:trPr>
          <w:trHeight w:val="986"/>
        </w:trPr>
        <w:tc>
          <w:tcPr>
            <w:tcW w:w="491" w:type="dxa"/>
            <w:vMerge/>
            <w:shd w:val="clear" w:color="auto" w:fill="A6A6A6" w:themeFill="background1" w:themeFillShade="A6"/>
          </w:tcPr>
          <w:p w14:paraId="301BD23E" w14:textId="77777777" w:rsidR="00B574C9" w:rsidRPr="00E851C5" w:rsidRDefault="00B574C9" w:rsidP="00CF1542">
            <w:pPr>
              <w:jc w:val="center"/>
              <w:rPr>
                <w:b/>
                <w:color w:val="FFFFFF" w:themeColor="background1"/>
              </w:rPr>
            </w:pPr>
          </w:p>
        </w:tc>
        <w:sdt>
          <w:sdtPr>
            <w:alias w:val="Biography"/>
            <w:tag w:val="authorBiography"/>
            <w:id w:val="938807824"/>
            <w:placeholder>
              <w:docPart w:val="038AF7A85C5844E981F84BAB1A9D7F5D"/>
            </w:placeholder>
            <w:showingPlcHdr/>
          </w:sdtPr>
          <w:sdtEndPr/>
          <w:sdtContent>
            <w:tc>
              <w:tcPr>
                <w:tcW w:w="8525" w:type="dxa"/>
                <w:gridSpan w:val="4"/>
              </w:tcPr>
              <w:p w14:paraId="365D58B6" w14:textId="77777777" w:rsidR="00B574C9" w:rsidRPr="00E851C5" w:rsidRDefault="00B574C9" w:rsidP="00922950">
                <w:r w:rsidRPr="00E851C5">
                  <w:rPr>
                    <w:rStyle w:val="PlaceholderText"/>
                  </w:rPr>
                  <w:t>[Enter your biography]</w:t>
                </w:r>
              </w:p>
            </w:tc>
          </w:sdtContent>
        </w:sdt>
      </w:tr>
      <w:tr w:rsidR="00B574C9" w:rsidRPr="00E851C5" w14:paraId="508FB1FC" w14:textId="77777777" w:rsidTr="001A6A06">
        <w:trPr>
          <w:trHeight w:val="986"/>
        </w:trPr>
        <w:tc>
          <w:tcPr>
            <w:tcW w:w="491" w:type="dxa"/>
            <w:vMerge/>
            <w:shd w:val="clear" w:color="auto" w:fill="A6A6A6" w:themeFill="background1" w:themeFillShade="A6"/>
          </w:tcPr>
          <w:p w14:paraId="2A90527E" w14:textId="77777777" w:rsidR="00B574C9" w:rsidRPr="00E851C5" w:rsidRDefault="00B574C9" w:rsidP="00CF1542">
            <w:pPr>
              <w:jc w:val="center"/>
              <w:rPr>
                <w:b/>
                <w:color w:val="FFFFFF" w:themeColor="background1"/>
              </w:rPr>
            </w:pPr>
          </w:p>
        </w:tc>
        <w:sdt>
          <w:sdtPr>
            <w:alias w:val="Affiliation"/>
            <w:tag w:val="affiliation"/>
            <w:id w:val="2012937915"/>
            <w:placeholder>
              <w:docPart w:val="BC359DE963E544FC977FF6723B67D710"/>
            </w:placeholder>
            <w:text/>
          </w:sdtPr>
          <w:sdtEndPr/>
          <w:sdtContent>
            <w:tc>
              <w:tcPr>
                <w:tcW w:w="8525" w:type="dxa"/>
                <w:gridSpan w:val="4"/>
              </w:tcPr>
              <w:p w14:paraId="7DB980D0" w14:textId="77777777" w:rsidR="00B574C9" w:rsidRPr="00E851C5" w:rsidRDefault="00E851C5" w:rsidP="00E851C5">
                <w:proofErr w:type="spellStart"/>
                <w:r>
                  <w:t>Soeul</w:t>
                </w:r>
                <w:proofErr w:type="spellEnd"/>
                <w:r>
                  <w:t xml:space="preserve"> National University </w:t>
                </w:r>
              </w:p>
            </w:tc>
          </w:sdtContent>
        </w:sdt>
      </w:tr>
    </w:tbl>
    <w:p w14:paraId="33ABE54B" w14:textId="77777777" w:rsidR="003D3579" w:rsidRPr="00E851C5"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E851C5" w14:paraId="58038B0A" w14:textId="77777777" w:rsidTr="00244BB0">
        <w:tc>
          <w:tcPr>
            <w:tcW w:w="9016" w:type="dxa"/>
            <w:shd w:val="clear" w:color="auto" w:fill="A6A6A6" w:themeFill="background1" w:themeFillShade="A6"/>
            <w:tcMar>
              <w:top w:w="113" w:type="dxa"/>
              <w:bottom w:w="113" w:type="dxa"/>
            </w:tcMar>
          </w:tcPr>
          <w:p w14:paraId="6488326E" w14:textId="77777777" w:rsidR="00244BB0" w:rsidRPr="00E851C5" w:rsidRDefault="00244BB0" w:rsidP="00244BB0">
            <w:pPr>
              <w:jc w:val="center"/>
              <w:rPr>
                <w:b/>
                <w:color w:val="FFFFFF" w:themeColor="background1"/>
              </w:rPr>
            </w:pPr>
            <w:r w:rsidRPr="00E851C5">
              <w:rPr>
                <w:b/>
                <w:color w:val="FFFFFF" w:themeColor="background1"/>
              </w:rPr>
              <w:t>Your article</w:t>
            </w:r>
          </w:p>
        </w:tc>
      </w:tr>
      <w:tr w:rsidR="003F0D73" w:rsidRPr="00E851C5" w14:paraId="7E23496D" w14:textId="77777777" w:rsidTr="003F0D73">
        <w:tc>
          <w:tcPr>
            <w:tcW w:w="9016" w:type="dxa"/>
            <w:tcMar>
              <w:top w:w="113" w:type="dxa"/>
              <w:bottom w:w="113" w:type="dxa"/>
            </w:tcMar>
          </w:tcPr>
          <w:p w14:paraId="1AF9D9C0" w14:textId="77777777" w:rsidR="003F0D73" w:rsidRPr="00E851C5" w:rsidRDefault="00AD5CB7" w:rsidP="00E851C5">
            <w:sdt>
              <w:sdtPr>
                <w:rPr>
                  <w:color w:val="000000"/>
                </w:rPr>
                <w:alias w:val="Article headword"/>
                <w:tag w:val="articleHeadword"/>
                <w:id w:val="-361440020"/>
                <w:placeholder>
                  <w:docPart w:val="902777F917824CA89984B1F66B472419"/>
                </w:placeholder>
                <w:text/>
              </w:sdtPr>
              <w:sdtEndPr/>
              <w:sdtContent>
                <w:proofErr w:type="spellStart"/>
                <w:r w:rsidR="00E851C5" w:rsidRPr="00E851C5">
                  <w:rPr>
                    <w:color w:val="000000"/>
                  </w:rPr>
                  <w:t>Soo</w:t>
                </w:r>
                <w:proofErr w:type="spellEnd"/>
                <w:r w:rsidR="00E851C5" w:rsidRPr="00E851C5">
                  <w:rPr>
                    <w:color w:val="000000"/>
                  </w:rPr>
                  <w:t xml:space="preserve"> </w:t>
                </w:r>
                <w:proofErr w:type="spellStart"/>
                <w:r w:rsidR="00E851C5" w:rsidRPr="00E851C5">
                  <w:rPr>
                    <w:color w:val="000000"/>
                  </w:rPr>
                  <w:t>Keun</w:t>
                </w:r>
                <w:proofErr w:type="spellEnd"/>
              </w:sdtContent>
            </w:sdt>
            <w:r w:rsidR="00E851C5" w:rsidRPr="00E851C5">
              <w:rPr>
                <w:color w:val="000000"/>
              </w:rPr>
              <w:t xml:space="preserve">, Park </w:t>
            </w:r>
            <w:r w:rsidR="00062232">
              <w:t>[</w:t>
            </w:r>
            <w:sdt>
              <w:sdtPr>
                <w:alias w:val="Variant headwords"/>
                <w:tag w:val="variantHeadwords"/>
                <w:id w:val="173464402"/>
                <w:placeholder>
                  <w:docPart w:val="BAF3340924E1FD47B445BD9A17CBBA6E"/>
                </w:placeholder>
              </w:sdtPr>
              <w:sdtContent>
                <w:r w:rsidR="00062232" w:rsidRPr="00E851C5">
                  <w:rPr>
                    <w:rFonts w:eastAsia="바탕" w:cs="Times New Roman"/>
                    <w:color w:val="000000"/>
                  </w:rPr>
                  <w:t>박수근</w:t>
                </w:r>
              </w:sdtContent>
            </w:sdt>
            <w:r w:rsidR="00062232">
              <w:t>]</w:t>
            </w:r>
            <w:r w:rsidR="00062232" w:rsidRPr="00E851C5">
              <w:rPr>
                <w:color w:val="000000"/>
              </w:rPr>
              <w:t xml:space="preserve"> </w:t>
            </w:r>
            <w:r w:rsidR="00062232">
              <w:rPr>
                <w:color w:val="000000"/>
              </w:rPr>
              <w:t>(1914-</w:t>
            </w:r>
            <w:r w:rsidR="00E851C5" w:rsidRPr="00E851C5">
              <w:rPr>
                <w:color w:val="000000"/>
              </w:rPr>
              <w:t>1965)</w:t>
            </w:r>
          </w:p>
        </w:tc>
      </w:tr>
      <w:tr w:rsidR="00464699" w:rsidRPr="00E851C5" w14:paraId="5DF9518F" w14:textId="77777777" w:rsidTr="007821B0">
        <w:tc>
          <w:tcPr>
            <w:tcW w:w="9016" w:type="dxa"/>
            <w:tcMar>
              <w:top w:w="113" w:type="dxa"/>
              <w:bottom w:w="113" w:type="dxa"/>
            </w:tcMar>
          </w:tcPr>
          <w:p w14:paraId="2AC4E105" w14:textId="77777777" w:rsidR="00464699" w:rsidRPr="00E851C5" w:rsidRDefault="00464699" w:rsidP="00464699"/>
        </w:tc>
      </w:tr>
      <w:tr w:rsidR="00E85A05" w:rsidRPr="00E851C5" w14:paraId="58377E37" w14:textId="77777777" w:rsidTr="003F0D73">
        <w:sdt>
          <w:sdtPr>
            <w:alias w:val="Abstract"/>
            <w:tag w:val="abstract"/>
            <w:id w:val="-635871867"/>
            <w:placeholder>
              <w:docPart w:val="E5703BCBD43C4DE7BDD80CABB6A3FD22"/>
            </w:placeholder>
          </w:sdtPr>
          <w:sdtEndPr/>
          <w:sdtContent>
            <w:tc>
              <w:tcPr>
                <w:tcW w:w="9016" w:type="dxa"/>
                <w:tcMar>
                  <w:top w:w="113" w:type="dxa"/>
                  <w:bottom w:w="113" w:type="dxa"/>
                </w:tcMar>
              </w:tcPr>
              <w:p w14:paraId="40BAC57F" w14:textId="77777777" w:rsidR="00E85A05" w:rsidRPr="00E851C5" w:rsidRDefault="00E851C5" w:rsidP="00E851C5">
                <w:r w:rsidRPr="00E851C5">
                  <w:rPr>
                    <w:rFonts w:eastAsia="바탕" w:cs="Times New Roman"/>
                    <w:color w:val="000000"/>
                  </w:rPr>
                  <w:t xml:space="preserve">Park </w:t>
                </w:r>
                <w:proofErr w:type="spellStart"/>
                <w:r w:rsidRPr="00E851C5">
                  <w:rPr>
                    <w:rFonts w:eastAsia="바탕" w:cs="Times New Roman"/>
                    <w:color w:val="000000"/>
                  </w:rPr>
                  <w:t>Soo-Keun</w:t>
                </w:r>
                <w:proofErr w:type="spellEnd"/>
                <w:r w:rsidRPr="00E851C5">
                  <w:rPr>
                    <w:rFonts w:eastAsia="바탕" w:cs="Times New Roman"/>
                    <w:color w:val="000000"/>
                  </w:rPr>
                  <w:t xml:space="preserve"> is one of the most popular Korean painters of modern times. A self-taught artist, he graduated with only an elementary school education and received no regular art classes. However, from an early age, he wanted to become an artist like Jean Francois-Millet whose paintings he saw in art books. The artist is known to have said, "I have a very ordinary philosophy on art that is an artist should paint the goodness and truthfulness in people. So the people I paint are </w:t>
                </w:r>
                <w:r w:rsidRPr="00E851C5">
                  <w:rPr>
                    <w:rFonts w:eastAsia="바탕" w:cs="Times New Roman"/>
                  </w:rPr>
                  <w:t>of humble origins</w:t>
                </w:r>
                <w:r w:rsidRPr="00E851C5">
                  <w:rPr>
                    <w:rFonts w:eastAsia="바탕" w:cs="Times New Roman"/>
                    <w:color w:val="000000"/>
                  </w:rPr>
                  <w:t xml:space="preserve"> rather than diverse and complex. My </w:t>
                </w:r>
                <w:proofErr w:type="spellStart"/>
                <w:r w:rsidRPr="00E851C5">
                  <w:rPr>
                    <w:rFonts w:eastAsia="바탕" w:cs="Times New Roman"/>
                    <w:color w:val="000000"/>
                  </w:rPr>
                  <w:t>favorite</w:t>
                </w:r>
                <w:proofErr w:type="spellEnd"/>
                <w:r w:rsidRPr="00E851C5">
                  <w:rPr>
                    <w:rFonts w:eastAsia="바탕" w:cs="Times New Roman"/>
                    <w:color w:val="000000"/>
                  </w:rPr>
                  <w:t xml:space="preserve"> subjects are grandfathers, grandmothers, and young children, the ordinary people we find in our households." Indeed, his paintings are as honest and candid as are his words. He experimented with various techniques to develop his own texture. He would cover his drawing board with canvas and then apply heavy layers of white, brown and black. Taking influence from Buddhist pagodas and statues, he would paint people on top of this thickly built texture with the effect of making them look as if they were painted on rock. His figures thus grew gradually flatter, buried in the thick texture he had crafted as the composition became more condensed.   </w:t>
                </w:r>
              </w:p>
            </w:tc>
          </w:sdtContent>
        </w:sdt>
      </w:tr>
      <w:tr w:rsidR="003F0D73" w:rsidRPr="00E851C5" w14:paraId="35271461" w14:textId="77777777" w:rsidTr="003F0D73">
        <w:sdt>
          <w:sdtPr>
            <w:rPr>
              <w:rFonts w:asciiTheme="minorHAnsi" w:hAnsiTheme="minorHAnsi"/>
              <w:sz w:val="22"/>
              <w:szCs w:val="22"/>
            </w:rPr>
            <w:alias w:val="Article text"/>
            <w:tag w:val="articleText"/>
            <w:id w:val="634067588"/>
            <w:placeholder>
              <w:docPart w:val="F4375E815E524E15ACAFEDAB856F60B8"/>
            </w:placeholder>
          </w:sdtPr>
          <w:sdtEndPr/>
          <w:sdtContent>
            <w:tc>
              <w:tcPr>
                <w:tcW w:w="9016" w:type="dxa"/>
                <w:tcMar>
                  <w:top w:w="113" w:type="dxa"/>
                  <w:bottom w:w="113" w:type="dxa"/>
                </w:tcMar>
              </w:tcPr>
              <w:p w14:paraId="63F1DF17" w14:textId="77777777" w:rsidR="00E851C5" w:rsidRPr="00E851C5" w:rsidRDefault="00E851C5" w:rsidP="00AD5CB7">
                <w:pPr>
                  <w:pStyle w:val="NormalWeb"/>
                  <w:spacing w:before="0" w:beforeAutospacing="0" w:after="240" w:afterAutospacing="0"/>
                  <w:rPr>
                    <w:rFonts w:asciiTheme="minorHAnsi" w:eastAsia="바탕" w:hAnsiTheme="minorHAnsi" w:cs="Times New Roman"/>
                    <w:color w:val="000000"/>
                    <w:sz w:val="22"/>
                    <w:szCs w:val="22"/>
                  </w:rPr>
                </w:pPr>
                <w:r w:rsidRPr="00E851C5">
                  <w:rPr>
                    <w:rFonts w:asciiTheme="minorHAnsi" w:eastAsia="바탕" w:hAnsiTheme="minorHAnsi" w:cs="Times New Roman"/>
                    <w:color w:val="000000"/>
                    <w:sz w:val="22"/>
                    <w:szCs w:val="22"/>
                  </w:rPr>
                  <w:t xml:space="preserve">Park </w:t>
                </w:r>
                <w:proofErr w:type="spellStart"/>
                <w:r w:rsidRPr="00E851C5">
                  <w:rPr>
                    <w:rFonts w:asciiTheme="minorHAnsi" w:eastAsia="바탕" w:hAnsiTheme="minorHAnsi" w:cs="Times New Roman"/>
                    <w:color w:val="000000"/>
                    <w:sz w:val="22"/>
                    <w:szCs w:val="22"/>
                  </w:rPr>
                  <w:t>Soo-Keun</w:t>
                </w:r>
                <w:proofErr w:type="spellEnd"/>
                <w:r w:rsidRPr="00E851C5">
                  <w:rPr>
                    <w:rFonts w:asciiTheme="minorHAnsi" w:eastAsia="바탕" w:hAnsiTheme="minorHAnsi" w:cs="Times New Roman"/>
                    <w:color w:val="000000"/>
                    <w:sz w:val="22"/>
                    <w:szCs w:val="22"/>
                  </w:rPr>
                  <w:t xml:space="preserve"> is one of the most popular Korean painters of modern times. A self-taught artist, he graduated with only an elementary school education and received no regular art classes. However, from an early age, he wanted to become an artist like Jean Francois-Millet whose paintings he saw in art books. The artist is known to have said, "I have a very ordinary philosophy on art that is an artist should paint the goodness and truthfulness in people. So the people I paint are </w:t>
                </w:r>
                <w:r w:rsidRPr="00E851C5">
                  <w:rPr>
                    <w:rFonts w:asciiTheme="minorHAnsi" w:eastAsia="바탕" w:hAnsiTheme="minorHAnsi" w:cs="Times New Roman"/>
                    <w:sz w:val="22"/>
                    <w:szCs w:val="22"/>
                  </w:rPr>
                  <w:t>of humble origins</w:t>
                </w:r>
                <w:r w:rsidRPr="00E851C5">
                  <w:rPr>
                    <w:rFonts w:asciiTheme="minorHAnsi" w:eastAsia="바탕" w:hAnsiTheme="minorHAnsi" w:cs="Times New Roman"/>
                    <w:color w:val="000000"/>
                    <w:sz w:val="22"/>
                    <w:szCs w:val="22"/>
                  </w:rPr>
                  <w:t xml:space="preserve"> rather than diverse and complex. My favorite subjects are grandfathers, grandmothers, and young children, the ordinary people we find in our households." Indeed, his paintings are as honest and candid as are his words. He experimented with various techniques to develop his own texture. He would cover his drawing board with canvas and then apply heavy layers of white, brown and black. Taking influence from Buddhist pagodas and statues, he would paint people on top of this thickly built texture with the effect of making them look as if they were painted on rock. His figures thus grew gradually flatter, buried in the thick texture he had crafted as the composition became more condensed.      </w:t>
                </w:r>
              </w:p>
              <w:p w14:paraId="510870C3" w14:textId="25A6F183" w:rsidR="00E851C5" w:rsidRPr="00E851C5" w:rsidRDefault="00E851C5" w:rsidP="00E851C5">
                <w:pPr>
                  <w:pStyle w:val="NormalWeb"/>
                  <w:spacing w:before="0" w:beforeAutospacing="0" w:after="240" w:afterAutospacing="0"/>
                  <w:rPr>
                    <w:rFonts w:asciiTheme="minorHAnsi" w:eastAsia="바탕" w:hAnsiTheme="minorHAnsi" w:cs="Times New Roman"/>
                    <w:color w:val="000000"/>
                    <w:sz w:val="22"/>
                    <w:szCs w:val="22"/>
                  </w:rPr>
                </w:pPr>
                <w:r w:rsidRPr="00E851C5">
                  <w:rPr>
                    <w:rFonts w:asciiTheme="minorHAnsi" w:eastAsia="바탕" w:hAnsiTheme="minorHAnsi" w:cs="Times New Roman"/>
                    <w:color w:val="000000"/>
                    <w:sz w:val="22"/>
                    <w:szCs w:val="22"/>
                  </w:rPr>
                  <w:t xml:space="preserve">Prior to liberation from Japanese colonial rule Park’s work mostly favored farmers as his subjects, but after the Korean War, his interest shifted to the urban working class and the petit bourgeois. The city of Seoul in the post-war years captivated the artist in Park. Jobless men gathered in small groups on street sides and exchanged small talk as they had little else to do. The war also brought a big change in the role of women, who broke out of their traditional domain in the home and began working, often occupying the streets that had previously been considered as masculine </w:t>
                </w:r>
                <w:r w:rsidRPr="00E851C5">
                  <w:rPr>
                    <w:rFonts w:asciiTheme="minorHAnsi" w:eastAsia="바탕" w:hAnsiTheme="minorHAnsi" w:cs="Times New Roman"/>
                    <w:color w:val="000000"/>
                    <w:sz w:val="22"/>
                    <w:szCs w:val="22"/>
                  </w:rPr>
                  <w:lastRenderedPageBreak/>
                  <w:t xml:space="preserve">territory. </w:t>
                </w:r>
              </w:p>
              <w:p w14:paraId="4BDAC8E6" w14:textId="77777777" w:rsidR="00E851C5" w:rsidRPr="00E851C5" w:rsidRDefault="00E851C5" w:rsidP="00E851C5">
                <w:pPr>
                  <w:pStyle w:val="NormalWeb"/>
                  <w:spacing w:before="0" w:beforeAutospacing="0" w:after="240" w:afterAutospacing="0"/>
                  <w:rPr>
                    <w:rFonts w:asciiTheme="minorHAnsi" w:eastAsia="바탕" w:hAnsiTheme="minorHAnsi" w:cs="Times New Roman"/>
                    <w:color w:val="000000"/>
                    <w:sz w:val="22"/>
                    <w:szCs w:val="22"/>
                  </w:rPr>
                </w:pPr>
                <w:r w:rsidRPr="00E851C5">
                  <w:rPr>
                    <w:rFonts w:asciiTheme="minorHAnsi" w:eastAsia="바탕" w:hAnsiTheme="minorHAnsi" w:cs="Times New Roman"/>
                    <w:color w:val="000000"/>
                    <w:sz w:val="22"/>
                    <w:szCs w:val="22"/>
                  </w:rPr>
                  <w:t xml:space="preserve">From the 1950s until his death in 1965, </w:t>
                </w:r>
                <w:proofErr w:type="spellStart"/>
                <w:r w:rsidRPr="00E851C5">
                  <w:rPr>
                    <w:rFonts w:asciiTheme="minorHAnsi" w:eastAsia="바탕" w:hAnsiTheme="minorHAnsi" w:cs="Times New Roman"/>
                    <w:color w:val="000000"/>
                    <w:sz w:val="22"/>
                    <w:szCs w:val="22"/>
                  </w:rPr>
                  <w:t>Soo-Keun</w:t>
                </w:r>
                <w:proofErr w:type="spellEnd"/>
                <w:r w:rsidRPr="00E851C5">
                  <w:rPr>
                    <w:rFonts w:asciiTheme="minorHAnsi" w:eastAsia="바탕" w:hAnsiTheme="minorHAnsi" w:cs="Times New Roman"/>
                    <w:color w:val="000000"/>
                    <w:sz w:val="22"/>
                    <w:szCs w:val="22"/>
                  </w:rPr>
                  <w:t xml:space="preserve"> Park produced a body of works that can be generally classified into three groups according to subject. The first group features houses alone or next to a small street. Then, there are paintings of women, on their way somewhere with a bundle over their head, peddling small goods by the street or at the market, or washing clothes by the stream. Finally, there are the leafless trees amongst which women walk. </w:t>
                </w:r>
              </w:p>
              <w:p w14:paraId="2359F427" w14:textId="77777777" w:rsidR="00E851C5" w:rsidRDefault="00E851C5" w:rsidP="00AD5CB7">
                <w:pPr>
                  <w:pStyle w:val="NormalWeb"/>
                  <w:keepNext/>
                  <w:spacing w:before="0" w:beforeAutospacing="0" w:after="0" w:afterAutospacing="0"/>
                </w:pPr>
                <w:r w:rsidRPr="00E851C5">
                  <w:rPr>
                    <w:rFonts w:asciiTheme="minorHAnsi" w:eastAsia="바탕" w:hAnsiTheme="minorHAnsi" w:cs="Times New Roman"/>
                    <w:color w:val="000000"/>
                    <w:sz w:val="22"/>
                    <w:szCs w:val="22"/>
                  </w:rPr>
                  <w:t xml:space="preserve">Things took a favorable turn from 1959 when Park’s paintings began to be sold in small numbers at Bando Gallery located inside the Bando Hotel (currently known as </w:t>
                </w:r>
                <w:proofErr w:type="spellStart"/>
                <w:r w:rsidRPr="00E851C5">
                  <w:rPr>
                    <w:rFonts w:asciiTheme="minorHAnsi" w:eastAsia="바탕" w:hAnsiTheme="minorHAnsi" w:cs="Times New Roman"/>
                    <w:color w:val="000000"/>
                    <w:sz w:val="22"/>
                    <w:szCs w:val="22"/>
                  </w:rPr>
                  <w:t>Lotte</w:t>
                </w:r>
                <w:proofErr w:type="spellEnd"/>
                <w:r w:rsidRPr="00E851C5">
                  <w:rPr>
                    <w:rFonts w:asciiTheme="minorHAnsi" w:eastAsia="바탕" w:hAnsiTheme="minorHAnsi" w:cs="Times New Roman"/>
                    <w:color w:val="000000"/>
                    <w:sz w:val="22"/>
                    <w:szCs w:val="22"/>
                  </w:rPr>
                  <w:t xml:space="preserve"> Hotel). The clientele was mostly American soldiers an</w:t>
                </w:r>
                <w:bookmarkStart w:id="0" w:name="_GoBack"/>
                <w:bookmarkEnd w:id="0"/>
                <w:r w:rsidRPr="00E851C5">
                  <w:rPr>
                    <w:rFonts w:asciiTheme="minorHAnsi" w:eastAsia="바탕" w:hAnsiTheme="minorHAnsi" w:cs="Times New Roman"/>
                    <w:color w:val="000000"/>
                    <w:sz w:val="22"/>
                    <w:szCs w:val="22"/>
                  </w:rPr>
                  <w:t>d civilians who either visited or stayed at the hotel. This helped the cash-strapped artist to devote himself more freely to his artistic endeavors until he died in 1965, of stomach cancer. </w:t>
                </w:r>
                <w:r>
                  <w:rPr>
                    <w:rFonts w:asciiTheme="minorHAnsi" w:eastAsia="바탕" w:hAnsiTheme="minorHAnsi" w:cs="Times New Roman"/>
                    <w:color w:val="000000"/>
                    <w:sz w:val="22"/>
                    <w:szCs w:val="22"/>
                  </w:rPr>
                  <w:br/>
                </w:r>
                <w:r>
                  <w:rPr>
                    <w:rFonts w:asciiTheme="minorHAnsi" w:eastAsia="바탕" w:hAnsiTheme="minorHAnsi" w:cs="Times New Roman"/>
                    <w:color w:val="000000"/>
                    <w:sz w:val="22"/>
                    <w:szCs w:val="22"/>
                  </w:rPr>
                  <w:br/>
                </w:r>
                <w:r>
                  <w:rPr>
                    <w:rFonts w:asciiTheme="minorHAnsi" w:hAnsiTheme="minorHAnsi"/>
                    <w:sz w:val="22"/>
                    <w:szCs w:val="22"/>
                  </w:rPr>
                  <w:t>File: bull.jpg</w:t>
                </w:r>
              </w:p>
              <w:p w14:paraId="4CF8326A" w14:textId="77777777" w:rsidR="00E851C5" w:rsidRDefault="00E851C5" w:rsidP="00E851C5">
                <w:pPr>
                  <w:pStyle w:val="Caption"/>
                  <w:spacing w:after="0"/>
                </w:pPr>
                <w:r>
                  <w:t xml:space="preserve">Figure </w:t>
                </w:r>
                <w:r w:rsidR="00AD5CB7">
                  <w:fldChar w:fldCharType="begin"/>
                </w:r>
                <w:r w:rsidR="00AD5CB7">
                  <w:instrText xml:space="preserve"> SEQ Figure \* ARABIC </w:instrText>
                </w:r>
                <w:r w:rsidR="00AD5CB7">
                  <w:fldChar w:fldCharType="separate"/>
                </w:r>
                <w:r>
                  <w:rPr>
                    <w:noProof/>
                  </w:rPr>
                  <w:t>1</w:t>
                </w:r>
                <w:r w:rsidR="00AD5CB7">
                  <w:rPr>
                    <w:noProof/>
                  </w:rPr>
                  <w:fldChar w:fldCharType="end"/>
                </w:r>
                <w:r>
                  <w:t xml:space="preserve"> </w:t>
                </w:r>
                <w:r w:rsidRPr="0051003F">
                  <w:rPr>
                    <w:i/>
                  </w:rPr>
                  <w:t>Children and a Bull</w:t>
                </w:r>
                <w:r w:rsidRPr="0051003F">
                  <w:t>, 1962, oil on canvas, 116.8 x 72 cm</w:t>
                </w:r>
              </w:p>
              <w:p w14:paraId="68B2F9D3" w14:textId="77777777" w:rsidR="003F0D73" w:rsidRPr="00E851C5" w:rsidRDefault="00E851C5" w:rsidP="00E851C5">
                <w:pPr>
                  <w:pStyle w:val="NormalWeb"/>
                  <w:spacing w:before="0" w:beforeAutospacing="0" w:after="0" w:afterAutospacing="0"/>
                  <w:rPr>
                    <w:rFonts w:asciiTheme="minorHAnsi" w:hAnsiTheme="minorHAnsi"/>
                    <w:sz w:val="22"/>
                    <w:szCs w:val="22"/>
                    <w:lang w:val="fr-CA"/>
                  </w:rPr>
                </w:pPr>
                <w:r w:rsidRPr="00E851C5">
                  <w:rPr>
                    <w:rFonts w:asciiTheme="minorHAnsi" w:hAnsiTheme="minorHAnsi"/>
                    <w:sz w:val="22"/>
                    <w:szCs w:val="22"/>
                    <w:lang w:val="fr-CA"/>
                  </w:rPr>
                  <w:t>Source:</w:t>
                </w:r>
                <w:r w:rsidRPr="00E851C5">
                  <w:rPr>
                    <w:lang w:val="fr-CA"/>
                  </w:rPr>
                  <w:t xml:space="preserve"> </w:t>
                </w:r>
                <w:r w:rsidRPr="00E851C5">
                  <w:rPr>
                    <w:rFonts w:asciiTheme="minorHAnsi" w:hAnsiTheme="minorHAnsi"/>
                    <w:sz w:val="22"/>
                    <w:szCs w:val="22"/>
                    <w:lang w:val="fr-CA"/>
                  </w:rPr>
                  <w:t>http://leeum.samsungfoundation.org/html_eng/exhibition/exhibition_view.asp</w:t>
                </w:r>
              </w:p>
            </w:tc>
          </w:sdtContent>
        </w:sdt>
      </w:tr>
      <w:tr w:rsidR="003235A7" w:rsidRPr="00E851C5" w14:paraId="5D7E8513" w14:textId="77777777" w:rsidTr="003235A7">
        <w:tc>
          <w:tcPr>
            <w:tcW w:w="9016" w:type="dxa"/>
          </w:tcPr>
          <w:p w14:paraId="3745A953" w14:textId="77777777" w:rsidR="003235A7" w:rsidRPr="00E851C5" w:rsidRDefault="003235A7" w:rsidP="008A5B87">
            <w:r w:rsidRPr="00E851C5">
              <w:rPr>
                <w:u w:val="single"/>
              </w:rPr>
              <w:lastRenderedPageBreak/>
              <w:t>Further reading</w:t>
            </w:r>
            <w:r w:rsidRPr="00E851C5">
              <w:t>:</w:t>
            </w:r>
          </w:p>
          <w:sdt>
            <w:sdtPr>
              <w:rPr>
                <w:rFonts w:asciiTheme="minorHAnsi" w:hAnsiTheme="minorHAnsi"/>
                <w:sz w:val="22"/>
                <w:szCs w:val="22"/>
              </w:rPr>
              <w:alias w:val="Further reading"/>
              <w:tag w:val="furtherReading"/>
              <w:id w:val="-1516217107"/>
              <w:placeholder>
                <w:docPart w:val="EBFEC691E91F4FA1BF096DDB5CE213B5"/>
              </w:placeholder>
            </w:sdtPr>
            <w:sdtEndPr/>
            <w:sdtContent>
              <w:p w14:paraId="067DB810" w14:textId="77777777" w:rsidR="00E851C5" w:rsidRDefault="00AD5CB7" w:rsidP="00AD5CB7">
                <w:pPr>
                  <w:pStyle w:val="NormalWeb"/>
                  <w:spacing w:before="0" w:beforeAutospacing="0" w:after="0" w:afterAutospacing="0"/>
                  <w:jc w:val="both"/>
                  <w:rPr>
                    <w:rFonts w:asciiTheme="minorHAnsi" w:hAnsiTheme="minorHAnsi"/>
                    <w:sz w:val="22"/>
                    <w:szCs w:val="22"/>
                  </w:rPr>
                </w:pPr>
                <w:sdt>
                  <w:sdtPr>
                    <w:rPr>
                      <w:rFonts w:asciiTheme="minorHAnsi" w:hAnsiTheme="minorHAnsi"/>
                      <w:sz w:val="22"/>
                      <w:szCs w:val="22"/>
                    </w:rPr>
                    <w:id w:val="2107925375"/>
                    <w:citation/>
                  </w:sdtPr>
                  <w:sdtEndPr/>
                  <w:sdtContent>
                    <w:r w:rsidR="00E851C5" w:rsidRPr="00E851C5">
                      <w:rPr>
                        <w:rFonts w:asciiTheme="minorHAnsi" w:hAnsiTheme="minorHAnsi"/>
                        <w:sz w:val="22"/>
                        <w:szCs w:val="22"/>
                      </w:rPr>
                      <w:fldChar w:fldCharType="begin"/>
                    </w:r>
                    <w:r w:rsidR="00E851C5" w:rsidRPr="00E851C5">
                      <w:rPr>
                        <w:rFonts w:asciiTheme="minorHAnsi" w:eastAsia="바탕" w:hAnsiTheme="minorHAnsi" w:cs="Times New Roman"/>
                        <w:color w:val="000000"/>
                        <w:sz w:val="22"/>
                        <w:szCs w:val="22"/>
                        <w:lang w:val="en-CA"/>
                      </w:rPr>
                      <w:instrText xml:space="preserve"> CITATION Gal10 \l 4105 </w:instrText>
                    </w:r>
                    <w:r w:rsidR="00E851C5" w:rsidRPr="00E851C5">
                      <w:rPr>
                        <w:rFonts w:asciiTheme="minorHAnsi" w:hAnsiTheme="minorHAnsi"/>
                        <w:sz w:val="22"/>
                        <w:szCs w:val="22"/>
                      </w:rPr>
                      <w:fldChar w:fldCharType="separate"/>
                    </w:r>
                    <w:r w:rsidR="00E851C5" w:rsidRPr="00E851C5">
                      <w:rPr>
                        <w:rFonts w:asciiTheme="minorHAnsi" w:eastAsia="바탕" w:hAnsiTheme="minorHAnsi" w:cs="Times New Roman"/>
                        <w:noProof/>
                        <w:color w:val="000000"/>
                        <w:sz w:val="22"/>
                        <w:szCs w:val="22"/>
                        <w:lang w:val="en-CA"/>
                      </w:rPr>
                      <w:t xml:space="preserve"> (Gallery Hyundai)</w:t>
                    </w:r>
                    <w:r w:rsidR="00E851C5" w:rsidRPr="00E851C5">
                      <w:rPr>
                        <w:rFonts w:asciiTheme="minorHAnsi" w:hAnsiTheme="minorHAnsi"/>
                        <w:sz w:val="22"/>
                        <w:szCs w:val="22"/>
                      </w:rPr>
                      <w:fldChar w:fldCharType="end"/>
                    </w:r>
                  </w:sdtContent>
                </w:sdt>
              </w:p>
              <w:p w14:paraId="5E4134CF" w14:textId="77777777" w:rsidR="00AD5CB7" w:rsidRPr="00E851C5" w:rsidRDefault="00AD5CB7" w:rsidP="00AD5CB7">
                <w:pPr>
                  <w:pStyle w:val="NormalWeb"/>
                  <w:spacing w:before="0" w:beforeAutospacing="0" w:after="0" w:afterAutospacing="0"/>
                  <w:jc w:val="both"/>
                  <w:rPr>
                    <w:rFonts w:asciiTheme="minorHAnsi" w:eastAsia="바탕" w:hAnsiTheme="minorHAnsi" w:cs="Times New Roman"/>
                    <w:b/>
                    <w:color w:val="000000"/>
                    <w:sz w:val="22"/>
                    <w:szCs w:val="22"/>
                  </w:rPr>
                </w:pPr>
              </w:p>
              <w:p w14:paraId="200AE84D" w14:textId="77777777" w:rsidR="003235A7" w:rsidRPr="00E851C5" w:rsidRDefault="00AD5CB7" w:rsidP="00AD5CB7">
                <w:pPr>
                  <w:pStyle w:val="NormalWeb"/>
                  <w:spacing w:before="0" w:beforeAutospacing="0" w:after="0" w:afterAutospacing="0"/>
                  <w:jc w:val="both"/>
                  <w:rPr>
                    <w:rFonts w:asciiTheme="minorHAnsi" w:hAnsiTheme="minorHAnsi"/>
                    <w:sz w:val="22"/>
                    <w:szCs w:val="22"/>
                  </w:rPr>
                </w:pPr>
                <w:sdt>
                  <w:sdtPr>
                    <w:rPr>
                      <w:rFonts w:asciiTheme="minorHAnsi" w:hAnsiTheme="minorHAnsi"/>
                      <w:sz w:val="22"/>
                      <w:szCs w:val="22"/>
                    </w:rPr>
                    <w:id w:val="-56100987"/>
                    <w:citation/>
                  </w:sdtPr>
                  <w:sdtEndPr/>
                  <w:sdtContent>
                    <w:r w:rsidR="00E851C5" w:rsidRPr="00E851C5">
                      <w:rPr>
                        <w:rFonts w:asciiTheme="minorHAnsi" w:hAnsiTheme="minorHAnsi"/>
                        <w:sz w:val="22"/>
                        <w:szCs w:val="22"/>
                      </w:rPr>
                      <w:fldChar w:fldCharType="begin"/>
                    </w:r>
                    <w:r w:rsidR="00E851C5" w:rsidRPr="00E851C5">
                      <w:rPr>
                        <w:rFonts w:asciiTheme="minorHAnsi" w:eastAsia="바탕" w:hAnsiTheme="minorHAnsi" w:cs="Times New Roman"/>
                        <w:color w:val="000000"/>
                        <w:sz w:val="22"/>
                        <w:szCs w:val="22"/>
                        <w:lang w:val="en-CA"/>
                      </w:rPr>
                      <w:instrText xml:space="preserve"> CITATION Kim05 \l 4105 </w:instrText>
                    </w:r>
                    <w:r w:rsidR="00E851C5" w:rsidRPr="00E851C5">
                      <w:rPr>
                        <w:rFonts w:asciiTheme="minorHAnsi" w:hAnsiTheme="minorHAnsi"/>
                        <w:sz w:val="22"/>
                        <w:szCs w:val="22"/>
                      </w:rPr>
                      <w:fldChar w:fldCharType="separate"/>
                    </w:r>
                    <w:r w:rsidR="00E851C5" w:rsidRPr="00E851C5">
                      <w:rPr>
                        <w:rFonts w:asciiTheme="minorHAnsi" w:eastAsia="바탕" w:hAnsiTheme="minorHAnsi" w:cs="Times New Roman"/>
                        <w:noProof/>
                        <w:color w:val="000000"/>
                        <w:sz w:val="22"/>
                        <w:szCs w:val="22"/>
                        <w:lang w:val="en-CA"/>
                      </w:rPr>
                      <w:t>(Youngna)</w:t>
                    </w:r>
                    <w:r w:rsidR="00E851C5" w:rsidRPr="00E851C5">
                      <w:rPr>
                        <w:rFonts w:asciiTheme="minorHAnsi" w:hAnsiTheme="minorHAnsi"/>
                        <w:sz w:val="22"/>
                        <w:szCs w:val="22"/>
                      </w:rPr>
                      <w:fldChar w:fldCharType="end"/>
                    </w:r>
                  </w:sdtContent>
                </w:sdt>
              </w:p>
            </w:sdtContent>
          </w:sdt>
        </w:tc>
      </w:tr>
    </w:tbl>
    <w:p w14:paraId="59C3FF18" w14:textId="77777777" w:rsidR="00C27FAB" w:rsidRPr="00E851C5" w:rsidRDefault="00C27FAB" w:rsidP="00B33145"/>
    <w:sectPr w:rsidR="00C27FAB" w:rsidRPr="00E851C5">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F2BFC8" w14:textId="77777777" w:rsidR="00C0494B" w:rsidRDefault="00C0494B" w:rsidP="007A0D55">
      <w:pPr>
        <w:spacing w:after="0" w:line="240" w:lineRule="auto"/>
      </w:pPr>
      <w:r>
        <w:separator/>
      </w:r>
    </w:p>
  </w:endnote>
  <w:endnote w:type="continuationSeparator" w:id="0">
    <w:p w14:paraId="41A6A6A6" w14:textId="77777777" w:rsidR="00C0494B" w:rsidRDefault="00C0494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굴림">
    <w:charset w:val="4F"/>
    <w:family w:val="auto"/>
    <w:pitch w:val="variable"/>
    <w:sig w:usb0="B00002AF" w:usb1="69D77CFB" w:usb2="00000030" w:usb3="00000000" w:csb0="0008009F" w:csb1="00000000"/>
  </w:font>
  <w:font w:name="바탕">
    <w:charset w:val="4F"/>
    <w:family w:val="auto"/>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1E29B6" w14:textId="77777777" w:rsidR="00C0494B" w:rsidRDefault="00C0494B" w:rsidP="007A0D55">
      <w:pPr>
        <w:spacing w:after="0" w:line="240" w:lineRule="auto"/>
      </w:pPr>
      <w:r>
        <w:separator/>
      </w:r>
    </w:p>
  </w:footnote>
  <w:footnote w:type="continuationSeparator" w:id="0">
    <w:p w14:paraId="6B0C51BD" w14:textId="77777777" w:rsidR="00C0494B" w:rsidRDefault="00C0494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1C4A59"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25CE24C"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1C5"/>
    <w:rsid w:val="00032559"/>
    <w:rsid w:val="00052040"/>
    <w:rsid w:val="00062232"/>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77694"/>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AD5CB7"/>
    <w:rsid w:val="00B219AE"/>
    <w:rsid w:val="00B33145"/>
    <w:rsid w:val="00B574C9"/>
    <w:rsid w:val="00BC39C9"/>
    <w:rsid w:val="00BE5BF7"/>
    <w:rsid w:val="00BF40E1"/>
    <w:rsid w:val="00C0494B"/>
    <w:rsid w:val="00C27FAB"/>
    <w:rsid w:val="00C358D4"/>
    <w:rsid w:val="00C6296B"/>
    <w:rsid w:val="00CB206E"/>
    <w:rsid w:val="00CC586D"/>
    <w:rsid w:val="00CF1542"/>
    <w:rsid w:val="00CF3EC5"/>
    <w:rsid w:val="00D656DA"/>
    <w:rsid w:val="00D66D1B"/>
    <w:rsid w:val="00D83300"/>
    <w:rsid w:val="00DC6B48"/>
    <w:rsid w:val="00DF01B0"/>
    <w:rsid w:val="00E851C5"/>
    <w:rsid w:val="00E85A05"/>
    <w:rsid w:val="00E95829"/>
    <w:rsid w:val="00EA606C"/>
    <w:rsid w:val="00EB0C8C"/>
    <w:rsid w:val="00EB51FD"/>
    <w:rsid w:val="00EB77DB"/>
    <w:rsid w:val="00ED139F"/>
    <w:rsid w:val="00ED587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174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B20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06E"/>
    <w:rPr>
      <w:rFonts w:ascii="Tahoma" w:hAnsi="Tahoma" w:cs="Tahoma"/>
      <w:sz w:val="16"/>
      <w:szCs w:val="16"/>
    </w:rPr>
  </w:style>
  <w:style w:type="paragraph" w:styleId="NormalWeb">
    <w:name w:val="Normal (Web)"/>
    <w:basedOn w:val="Normal"/>
    <w:rsid w:val="00E851C5"/>
    <w:pPr>
      <w:spacing w:before="100" w:beforeAutospacing="1" w:after="100" w:afterAutospacing="1" w:line="240" w:lineRule="auto"/>
    </w:pPr>
    <w:rPr>
      <w:rFonts w:ascii="굴림" w:eastAsia="굴림" w:hAnsi="굴림" w:cs="굴림"/>
      <w:sz w:val="24"/>
      <w:szCs w:val="24"/>
      <w:lang w:val="en-US" w:eastAsia="ko-KR"/>
    </w:rPr>
  </w:style>
  <w:style w:type="paragraph" w:styleId="Caption">
    <w:name w:val="caption"/>
    <w:basedOn w:val="Normal"/>
    <w:next w:val="Normal"/>
    <w:uiPriority w:val="35"/>
    <w:semiHidden/>
    <w:qFormat/>
    <w:rsid w:val="00E851C5"/>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B20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06E"/>
    <w:rPr>
      <w:rFonts w:ascii="Tahoma" w:hAnsi="Tahoma" w:cs="Tahoma"/>
      <w:sz w:val="16"/>
      <w:szCs w:val="16"/>
    </w:rPr>
  </w:style>
  <w:style w:type="paragraph" w:styleId="NormalWeb">
    <w:name w:val="Normal (Web)"/>
    <w:basedOn w:val="Normal"/>
    <w:rsid w:val="00E851C5"/>
    <w:pPr>
      <w:spacing w:before="100" w:beforeAutospacing="1" w:after="100" w:afterAutospacing="1" w:line="240" w:lineRule="auto"/>
    </w:pPr>
    <w:rPr>
      <w:rFonts w:ascii="굴림" w:eastAsia="굴림" w:hAnsi="굴림" w:cs="굴림"/>
      <w:sz w:val="24"/>
      <w:szCs w:val="24"/>
      <w:lang w:val="en-US" w:eastAsia="ko-KR"/>
    </w:rPr>
  </w:style>
  <w:style w:type="paragraph" w:styleId="Caption">
    <w:name w:val="caption"/>
    <w:basedOn w:val="Normal"/>
    <w:next w:val="Normal"/>
    <w:uiPriority w:val="35"/>
    <w:semiHidden/>
    <w:qFormat/>
    <w:rsid w:val="00E851C5"/>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a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6505DA42A714737825C8703E54778CC"/>
        <w:category>
          <w:name w:val="General"/>
          <w:gallery w:val="placeholder"/>
        </w:category>
        <w:types>
          <w:type w:val="bbPlcHdr"/>
        </w:types>
        <w:behaviors>
          <w:behavior w:val="content"/>
        </w:behaviors>
        <w:guid w:val="{4F76A2DD-7A46-4234-9D88-BDFC5FF12082}"/>
      </w:docPartPr>
      <w:docPartBody>
        <w:p w:rsidR="00D8157E" w:rsidRDefault="00B84122">
          <w:pPr>
            <w:pStyle w:val="36505DA42A714737825C8703E54778CC"/>
          </w:pPr>
          <w:r w:rsidRPr="00CC586D">
            <w:rPr>
              <w:rStyle w:val="PlaceholderText"/>
              <w:b/>
              <w:color w:val="FFFFFF" w:themeColor="background1"/>
            </w:rPr>
            <w:t>[Salutation]</w:t>
          </w:r>
        </w:p>
      </w:docPartBody>
    </w:docPart>
    <w:docPart>
      <w:docPartPr>
        <w:name w:val="DE1C88B32C174BD6877AB5BB37E257D8"/>
        <w:category>
          <w:name w:val="General"/>
          <w:gallery w:val="placeholder"/>
        </w:category>
        <w:types>
          <w:type w:val="bbPlcHdr"/>
        </w:types>
        <w:behaviors>
          <w:behavior w:val="content"/>
        </w:behaviors>
        <w:guid w:val="{CBD4C2E2-7204-45BA-B2AA-B58B5E6FAEC8}"/>
      </w:docPartPr>
      <w:docPartBody>
        <w:p w:rsidR="00D8157E" w:rsidRDefault="00B84122">
          <w:pPr>
            <w:pStyle w:val="DE1C88B32C174BD6877AB5BB37E257D8"/>
          </w:pPr>
          <w:r>
            <w:rPr>
              <w:rStyle w:val="PlaceholderText"/>
            </w:rPr>
            <w:t>[First name]</w:t>
          </w:r>
        </w:p>
      </w:docPartBody>
    </w:docPart>
    <w:docPart>
      <w:docPartPr>
        <w:name w:val="D5EF1C9EF896422FBD14FA5C3E46C454"/>
        <w:category>
          <w:name w:val="General"/>
          <w:gallery w:val="placeholder"/>
        </w:category>
        <w:types>
          <w:type w:val="bbPlcHdr"/>
        </w:types>
        <w:behaviors>
          <w:behavior w:val="content"/>
        </w:behaviors>
        <w:guid w:val="{5C1EBD57-DC54-4C25-8E05-F2AB5A2D37D1}"/>
      </w:docPartPr>
      <w:docPartBody>
        <w:p w:rsidR="00D8157E" w:rsidRDefault="00B84122">
          <w:pPr>
            <w:pStyle w:val="D5EF1C9EF896422FBD14FA5C3E46C454"/>
          </w:pPr>
          <w:r>
            <w:rPr>
              <w:rStyle w:val="PlaceholderText"/>
            </w:rPr>
            <w:t>[Middle name]</w:t>
          </w:r>
        </w:p>
      </w:docPartBody>
    </w:docPart>
    <w:docPart>
      <w:docPartPr>
        <w:name w:val="A986FD3E6EC147E0A0B6FA386A6D5AAB"/>
        <w:category>
          <w:name w:val="General"/>
          <w:gallery w:val="placeholder"/>
        </w:category>
        <w:types>
          <w:type w:val="bbPlcHdr"/>
        </w:types>
        <w:behaviors>
          <w:behavior w:val="content"/>
        </w:behaviors>
        <w:guid w:val="{BE3593F8-1726-4880-AE22-8E8348C32193}"/>
      </w:docPartPr>
      <w:docPartBody>
        <w:p w:rsidR="00D8157E" w:rsidRDefault="00B84122">
          <w:pPr>
            <w:pStyle w:val="A986FD3E6EC147E0A0B6FA386A6D5AAB"/>
          </w:pPr>
          <w:r>
            <w:rPr>
              <w:rStyle w:val="PlaceholderText"/>
            </w:rPr>
            <w:t>[Last name]</w:t>
          </w:r>
        </w:p>
      </w:docPartBody>
    </w:docPart>
    <w:docPart>
      <w:docPartPr>
        <w:name w:val="038AF7A85C5844E981F84BAB1A9D7F5D"/>
        <w:category>
          <w:name w:val="General"/>
          <w:gallery w:val="placeholder"/>
        </w:category>
        <w:types>
          <w:type w:val="bbPlcHdr"/>
        </w:types>
        <w:behaviors>
          <w:behavior w:val="content"/>
        </w:behaviors>
        <w:guid w:val="{84551780-79A1-42F6-B8DB-1761B8075242}"/>
      </w:docPartPr>
      <w:docPartBody>
        <w:p w:rsidR="00D8157E" w:rsidRDefault="00B84122">
          <w:pPr>
            <w:pStyle w:val="038AF7A85C5844E981F84BAB1A9D7F5D"/>
          </w:pPr>
          <w:r>
            <w:rPr>
              <w:rStyle w:val="PlaceholderText"/>
            </w:rPr>
            <w:t>[Enter your biography]</w:t>
          </w:r>
        </w:p>
      </w:docPartBody>
    </w:docPart>
    <w:docPart>
      <w:docPartPr>
        <w:name w:val="BC359DE963E544FC977FF6723B67D710"/>
        <w:category>
          <w:name w:val="General"/>
          <w:gallery w:val="placeholder"/>
        </w:category>
        <w:types>
          <w:type w:val="bbPlcHdr"/>
        </w:types>
        <w:behaviors>
          <w:behavior w:val="content"/>
        </w:behaviors>
        <w:guid w:val="{7F6DCD07-701A-4287-B5F7-620E5909299C}"/>
      </w:docPartPr>
      <w:docPartBody>
        <w:p w:rsidR="00D8157E" w:rsidRDefault="00B84122">
          <w:pPr>
            <w:pStyle w:val="BC359DE963E544FC977FF6723B67D710"/>
          </w:pPr>
          <w:r>
            <w:rPr>
              <w:rStyle w:val="PlaceholderText"/>
            </w:rPr>
            <w:t>[Enter the institution with which you are affiliated]</w:t>
          </w:r>
        </w:p>
      </w:docPartBody>
    </w:docPart>
    <w:docPart>
      <w:docPartPr>
        <w:name w:val="902777F917824CA89984B1F66B472419"/>
        <w:category>
          <w:name w:val="General"/>
          <w:gallery w:val="placeholder"/>
        </w:category>
        <w:types>
          <w:type w:val="bbPlcHdr"/>
        </w:types>
        <w:behaviors>
          <w:behavior w:val="content"/>
        </w:behaviors>
        <w:guid w:val="{52C3C211-E2E6-4FFE-A274-39E9857EE5E8}"/>
      </w:docPartPr>
      <w:docPartBody>
        <w:p w:rsidR="00D8157E" w:rsidRDefault="00B84122">
          <w:pPr>
            <w:pStyle w:val="902777F917824CA89984B1F66B472419"/>
          </w:pPr>
          <w:r w:rsidRPr="00EF74F7">
            <w:rPr>
              <w:b/>
              <w:color w:val="808080" w:themeColor="background1" w:themeShade="80"/>
            </w:rPr>
            <w:t>[Enter the headword for your article]</w:t>
          </w:r>
        </w:p>
      </w:docPartBody>
    </w:docPart>
    <w:docPart>
      <w:docPartPr>
        <w:name w:val="E5703BCBD43C4DE7BDD80CABB6A3FD22"/>
        <w:category>
          <w:name w:val="General"/>
          <w:gallery w:val="placeholder"/>
        </w:category>
        <w:types>
          <w:type w:val="bbPlcHdr"/>
        </w:types>
        <w:behaviors>
          <w:behavior w:val="content"/>
        </w:behaviors>
        <w:guid w:val="{313D972E-FC4F-4C8B-8EB0-01E8521AFB93}"/>
      </w:docPartPr>
      <w:docPartBody>
        <w:p w:rsidR="00D8157E" w:rsidRDefault="00B84122">
          <w:pPr>
            <w:pStyle w:val="E5703BCBD43C4DE7BDD80CABB6A3FD2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4375E815E524E15ACAFEDAB856F60B8"/>
        <w:category>
          <w:name w:val="General"/>
          <w:gallery w:val="placeholder"/>
        </w:category>
        <w:types>
          <w:type w:val="bbPlcHdr"/>
        </w:types>
        <w:behaviors>
          <w:behavior w:val="content"/>
        </w:behaviors>
        <w:guid w:val="{CA61737B-C531-457D-ADA8-324424C11110}"/>
      </w:docPartPr>
      <w:docPartBody>
        <w:p w:rsidR="00D8157E" w:rsidRDefault="00B84122">
          <w:pPr>
            <w:pStyle w:val="F4375E815E524E15ACAFEDAB856F60B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BFEC691E91F4FA1BF096DDB5CE213B5"/>
        <w:category>
          <w:name w:val="General"/>
          <w:gallery w:val="placeholder"/>
        </w:category>
        <w:types>
          <w:type w:val="bbPlcHdr"/>
        </w:types>
        <w:behaviors>
          <w:behavior w:val="content"/>
        </w:behaviors>
        <w:guid w:val="{C6619A6F-42DB-4D0F-B3A2-ABA37D1C3B5A}"/>
      </w:docPartPr>
      <w:docPartBody>
        <w:p w:rsidR="00D8157E" w:rsidRDefault="00B84122">
          <w:pPr>
            <w:pStyle w:val="EBFEC691E91F4FA1BF096DDB5CE213B5"/>
          </w:pPr>
          <w:r>
            <w:rPr>
              <w:rStyle w:val="PlaceholderText"/>
            </w:rPr>
            <w:t>[Enter citations for further reading here]</w:t>
          </w:r>
        </w:p>
      </w:docPartBody>
    </w:docPart>
    <w:docPart>
      <w:docPartPr>
        <w:name w:val="BAF3340924E1FD47B445BD9A17CBBA6E"/>
        <w:category>
          <w:name w:val="General"/>
          <w:gallery w:val="placeholder"/>
        </w:category>
        <w:types>
          <w:type w:val="bbPlcHdr"/>
        </w:types>
        <w:behaviors>
          <w:behavior w:val="content"/>
        </w:behaviors>
        <w:guid w:val="{AE092607-2E93-C147-9724-CF95929903CB}"/>
      </w:docPartPr>
      <w:docPartBody>
        <w:p w:rsidR="00000000" w:rsidRDefault="00D8157E" w:rsidP="00D8157E">
          <w:pPr>
            <w:pStyle w:val="BAF3340924E1FD47B445BD9A17CBBA6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굴림">
    <w:charset w:val="4F"/>
    <w:family w:val="auto"/>
    <w:pitch w:val="variable"/>
    <w:sig w:usb0="B00002AF" w:usb1="69D77CFB" w:usb2="00000030" w:usb3="00000000" w:csb0="0008009F" w:csb1="00000000"/>
  </w:font>
  <w:font w:name="바탕">
    <w:charset w:val="4F"/>
    <w:family w:val="auto"/>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122"/>
    <w:rsid w:val="00B84122"/>
    <w:rsid w:val="00D8157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8157E"/>
    <w:rPr>
      <w:color w:val="808080"/>
    </w:rPr>
  </w:style>
  <w:style w:type="paragraph" w:customStyle="1" w:styleId="36505DA42A714737825C8703E54778CC">
    <w:name w:val="36505DA42A714737825C8703E54778CC"/>
  </w:style>
  <w:style w:type="paragraph" w:customStyle="1" w:styleId="DE1C88B32C174BD6877AB5BB37E257D8">
    <w:name w:val="DE1C88B32C174BD6877AB5BB37E257D8"/>
  </w:style>
  <w:style w:type="paragraph" w:customStyle="1" w:styleId="D5EF1C9EF896422FBD14FA5C3E46C454">
    <w:name w:val="D5EF1C9EF896422FBD14FA5C3E46C454"/>
  </w:style>
  <w:style w:type="paragraph" w:customStyle="1" w:styleId="A986FD3E6EC147E0A0B6FA386A6D5AAB">
    <w:name w:val="A986FD3E6EC147E0A0B6FA386A6D5AAB"/>
  </w:style>
  <w:style w:type="paragraph" w:customStyle="1" w:styleId="038AF7A85C5844E981F84BAB1A9D7F5D">
    <w:name w:val="038AF7A85C5844E981F84BAB1A9D7F5D"/>
  </w:style>
  <w:style w:type="paragraph" w:customStyle="1" w:styleId="BC359DE963E544FC977FF6723B67D710">
    <w:name w:val="BC359DE963E544FC977FF6723B67D710"/>
  </w:style>
  <w:style w:type="paragraph" w:customStyle="1" w:styleId="902777F917824CA89984B1F66B472419">
    <w:name w:val="902777F917824CA89984B1F66B472419"/>
  </w:style>
  <w:style w:type="paragraph" w:customStyle="1" w:styleId="20F225C094FB4AE2972072A132E730E1">
    <w:name w:val="20F225C094FB4AE2972072A132E730E1"/>
  </w:style>
  <w:style w:type="paragraph" w:customStyle="1" w:styleId="E5703BCBD43C4DE7BDD80CABB6A3FD22">
    <w:name w:val="E5703BCBD43C4DE7BDD80CABB6A3FD22"/>
  </w:style>
  <w:style w:type="paragraph" w:customStyle="1" w:styleId="F4375E815E524E15ACAFEDAB856F60B8">
    <w:name w:val="F4375E815E524E15ACAFEDAB856F60B8"/>
  </w:style>
  <w:style w:type="paragraph" w:customStyle="1" w:styleId="EBFEC691E91F4FA1BF096DDB5CE213B5">
    <w:name w:val="EBFEC691E91F4FA1BF096DDB5CE213B5"/>
  </w:style>
  <w:style w:type="paragraph" w:customStyle="1" w:styleId="BAF3340924E1FD47B445BD9A17CBBA6E">
    <w:name w:val="BAF3340924E1FD47B445BD9A17CBBA6E"/>
    <w:rsid w:val="00D8157E"/>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8157E"/>
    <w:rPr>
      <w:color w:val="808080"/>
    </w:rPr>
  </w:style>
  <w:style w:type="paragraph" w:customStyle="1" w:styleId="36505DA42A714737825C8703E54778CC">
    <w:name w:val="36505DA42A714737825C8703E54778CC"/>
  </w:style>
  <w:style w:type="paragraph" w:customStyle="1" w:styleId="DE1C88B32C174BD6877AB5BB37E257D8">
    <w:name w:val="DE1C88B32C174BD6877AB5BB37E257D8"/>
  </w:style>
  <w:style w:type="paragraph" w:customStyle="1" w:styleId="D5EF1C9EF896422FBD14FA5C3E46C454">
    <w:name w:val="D5EF1C9EF896422FBD14FA5C3E46C454"/>
  </w:style>
  <w:style w:type="paragraph" w:customStyle="1" w:styleId="A986FD3E6EC147E0A0B6FA386A6D5AAB">
    <w:name w:val="A986FD3E6EC147E0A0B6FA386A6D5AAB"/>
  </w:style>
  <w:style w:type="paragraph" w:customStyle="1" w:styleId="038AF7A85C5844E981F84BAB1A9D7F5D">
    <w:name w:val="038AF7A85C5844E981F84BAB1A9D7F5D"/>
  </w:style>
  <w:style w:type="paragraph" w:customStyle="1" w:styleId="BC359DE963E544FC977FF6723B67D710">
    <w:name w:val="BC359DE963E544FC977FF6723B67D710"/>
  </w:style>
  <w:style w:type="paragraph" w:customStyle="1" w:styleId="902777F917824CA89984B1F66B472419">
    <w:name w:val="902777F917824CA89984B1F66B472419"/>
  </w:style>
  <w:style w:type="paragraph" w:customStyle="1" w:styleId="20F225C094FB4AE2972072A132E730E1">
    <w:name w:val="20F225C094FB4AE2972072A132E730E1"/>
  </w:style>
  <w:style w:type="paragraph" w:customStyle="1" w:styleId="E5703BCBD43C4DE7BDD80CABB6A3FD22">
    <w:name w:val="E5703BCBD43C4DE7BDD80CABB6A3FD22"/>
  </w:style>
  <w:style w:type="paragraph" w:customStyle="1" w:styleId="F4375E815E524E15ACAFEDAB856F60B8">
    <w:name w:val="F4375E815E524E15ACAFEDAB856F60B8"/>
  </w:style>
  <w:style w:type="paragraph" w:customStyle="1" w:styleId="EBFEC691E91F4FA1BF096DDB5CE213B5">
    <w:name w:val="EBFEC691E91F4FA1BF096DDB5CE213B5"/>
  </w:style>
  <w:style w:type="paragraph" w:customStyle="1" w:styleId="BAF3340924E1FD47B445BD9A17CBBA6E">
    <w:name w:val="BAF3340924E1FD47B445BD9A17CBBA6E"/>
    <w:rsid w:val="00D8157E"/>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Gal10</b:Tag>
    <b:SourceType>Book</b:SourceType>
    <b:Guid>{1E5304B6-C4E3-4E74-B54D-C6847696FA55}</b:Guid>
    <b:Author>
      <b:Author>
        <b:Corporate>Gallery Hyundai</b:Corporate>
      </b:Author>
    </b:Author>
    <b:Title>Park Soo Keun 1914-1965</b:Title>
    <b:Year>2010</b:Year>
    <b:City>Seoul </b:City>
    <b:Publisher>Maroniebooks</b:Publisher>
    <b:RefOrder>1</b:RefOrder>
  </b:Source>
  <b:Source>
    <b:Tag>Kim05</b:Tag>
    <b:SourceType>Book</b:SourceType>
    <b:Guid>{8C9AC0B0-54E6-4E7B-AF5F-DB5D2528507F}</b:Guid>
    <b:Author>
      <b:Author>
        <b:NameList>
          <b:Person>
            <b:Last>Youngna</b:Last>
            <b:First>Kim</b:First>
          </b:Person>
        </b:NameList>
      </b:Author>
    </b:Author>
    <b:Title>Modern and Contemporary Art in Korea</b:Title>
    <b:Year>2005</b:Year>
    <b:City>New Jersey</b:City>
    <b:Publisher>Hollym Publishing Corp</b:Publisher>
    <b:RefOrder>2</b:RefOrder>
  </b:Source>
</b:Sources>
</file>

<file path=customXml/itemProps1.xml><?xml version="1.0" encoding="utf-8"?>
<ds:datastoreItem xmlns:ds="http://schemas.openxmlformats.org/officeDocument/2006/customXml" ds:itemID="{AFCB10A9-7C15-ED4E-A992-0C4B9CA6C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\Users\Stefan\Desktop\Routledge Enyclopedia of Modernism Word Template.dotx</Template>
  <TotalTime>1</TotalTime>
  <Pages>2</Pages>
  <Words>647</Words>
  <Characters>3692</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Simon Fraser University</Company>
  <LinksUpToDate>false</LinksUpToDate>
  <CharactersWithSpaces>4331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Laura Dosky</cp:lastModifiedBy>
  <cp:revision>4</cp:revision>
  <dcterms:created xsi:type="dcterms:W3CDTF">2015-06-24T20:28:00Z</dcterms:created>
  <dcterms:modified xsi:type="dcterms:W3CDTF">2015-06-27T17:38:00Z</dcterms:modified>
</cp:coreProperties>
</file>