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1DEED0" w14:textId="77777777" w:rsidTr="00922950">
        <w:tc>
          <w:tcPr>
            <w:tcW w:w="491" w:type="dxa"/>
            <w:vMerge w:val="restart"/>
            <w:shd w:val="clear" w:color="auto" w:fill="A6A6A6" w:themeFill="background1" w:themeFillShade="A6"/>
            <w:textDirection w:val="btLr"/>
          </w:tcPr>
          <w:p w14:paraId="725D0A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7539F53540485088E169EC6A39AF6E"/>
            </w:placeholder>
            <w:showingPlcHdr/>
            <w:dropDownList>
              <w:listItem w:displayText="Dr." w:value="Dr."/>
              <w:listItem w:displayText="Prof." w:value="Prof."/>
            </w:dropDownList>
          </w:sdtPr>
          <w:sdtContent>
            <w:tc>
              <w:tcPr>
                <w:tcW w:w="1259" w:type="dxa"/>
              </w:tcPr>
              <w:p w14:paraId="7672361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134586E61D14C92A8E4028B584368AD"/>
            </w:placeholder>
            <w:text/>
          </w:sdtPr>
          <w:sdtContent>
            <w:tc>
              <w:tcPr>
                <w:tcW w:w="2073" w:type="dxa"/>
              </w:tcPr>
              <w:p w14:paraId="16934378" w14:textId="77777777" w:rsidR="00B574C9" w:rsidRDefault="00537280" w:rsidP="00537280">
                <w:r>
                  <w:t>Edward</w:t>
                </w:r>
              </w:p>
            </w:tc>
          </w:sdtContent>
        </w:sdt>
        <w:sdt>
          <w:sdtPr>
            <w:alias w:val="Middle name"/>
            <w:tag w:val="authorMiddleName"/>
            <w:id w:val="-2076034781"/>
            <w:placeholder>
              <w:docPart w:val="49756C429EFD423CBA65267A9A95E49A"/>
            </w:placeholder>
            <w:showingPlcHdr/>
            <w:text/>
          </w:sdtPr>
          <w:sdtContent>
            <w:tc>
              <w:tcPr>
                <w:tcW w:w="2551" w:type="dxa"/>
              </w:tcPr>
              <w:p w14:paraId="2A8FFDFB" w14:textId="77777777" w:rsidR="00B574C9" w:rsidRDefault="00B574C9" w:rsidP="00922950">
                <w:r>
                  <w:rPr>
                    <w:rStyle w:val="PlaceholderText"/>
                  </w:rPr>
                  <w:t>[Middle name]</w:t>
                </w:r>
              </w:p>
            </w:tc>
          </w:sdtContent>
        </w:sdt>
        <w:sdt>
          <w:sdtPr>
            <w:alias w:val="Last name"/>
            <w:tag w:val="authorLastName"/>
            <w:id w:val="-1088529830"/>
            <w:placeholder>
              <w:docPart w:val="4B03D60577BD45969CDE2212F3CBBE22"/>
            </w:placeholder>
            <w:text/>
          </w:sdtPr>
          <w:sdtContent>
            <w:tc>
              <w:tcPr>
                <w:tcW w:w="2642" w:type="dxa"/>
              </w:tcPr>
              <w:p w14:paraId="710F402D" w14:textId="77777777" w:rsidR="00B574C9" w:rsidRDefault="00537280" w:rsidP="00537280">
                <w:r>
                  <w:t>Welch</w:t>
                </w:r>
              </w:p>
            </w:tc>
          </w:sdtContent>
        </w:sdt>
      </w:tr>
      <w:tr w:rsidR="00B574C9" w14:paraId="1E87DB89" w14:textId="77777777" w:rsidTr="001A6A06">
        <w:trPr>
          <w:trHeight w:val="986"/>
        </w:trPr>
        <w:tc>
          <w:tcPr>
            <w:tcW w:w="491" w:type="dxa"/>
            <w:vMerge/>
            <w:shd w:val="clear" w:color="auto" w:fill="A6A6A6" w:themeFill="background1" w:themeFillShade="A6"/>
          </w:tcPr>
          <w:p w14:paraId="245F9421" w14:textId="77777777" w:rsidR="00B574C9" w:rsidRPr="001A6A06" w:rsidRDefault="00B574C9" w:rsidP="00CF1542">
            <w:pPr>
              <w:jc w:val="center"/>
              <w:rPr>
                <w:b/>
                <w:color w:val="FFFFFF" w:themeColor="background1"/>
              </w:rPr>
            </w:pPr>
          </w:p>
        </w:tc>
        <w:sdt>
          <w:sdtPr>
            <w:alias w:val="Biography"/>
            <w:tag w:val="authorBiography"/>
            <w:id w:val="938807824"/>
            <w:placeholder>
              <w:docPart w:val="7545BEA8C3C54CD998B2227FAF10D035"/>
            </w:placeholder>
            <w:showingPlcHdr/>
          </w:sdtPr>
          <w:sdtContent>
            <w:tc>
              <w:tcPr>
                <w:tcW w:w="8525" w:type="dxa"/>
                <w:gridSpan w:val="4"/>
              </w:tcPr>
              <w:p w14:paraId="01C2857E" w14:textId="77777777" w:rsidR="00B574C9" w:rsidRDefault="00B574C9" w:rsidP="00922950">
                <w:r>
                  <w:rPr>
                    <w:rStyle w:val="PlaceholderText"/>
                  </w:rPr>
                  <w:t>[Enter your biography]</w:t>
                </w:r>
              </w:p>
            </w:tc>
          </w:sdtContent>
        </w:sdt>
      </w:tr>
      <w:tr w:rsidR="00B574C9" w14:paraId="0D486628" w14:textId="77777777" w:rsidTr="001A6A06">
        <w:trPr>
          <w:trHeight w:val="986"/>
        </w:trPr>
        <w:tc>
          <w:tcPr>
            <w:tcW w:w="491" w:type="dxa"/>
            <w:vMerge/>
            <w:shd w:val="clear" w:color="auto" w:fill="A6A6A6" w:themeFill="background1" w:themeFillShade="A6"/>
          </w:tcPr>
          <w:p w14:paraId="5CFDE96B" w14:textId="77777777" w:rsidR="00B574C9" w:rsidRPr="001A6A06" w:rsidRDefault="00B574C9" w:rsidP="00CF1542">
            <w:pPr>
              <w:jc w:val="center"/>
              <w:rPr>
                <w:b/>
                <w:color w:val="FFFFFF" w:themeColor="background1"/>
              </w:rPr>
            </w:pPr>
          </w:p>
        </w:tc>
        <w:sdt>
          <w:sdtPr>
            <w:alias w:val="Affiliation"/>
            <w:tag w:val="affiliation"/>
            <w:id w:val="2012937915"/>
            <w:placeholder>
              <w:docPart w:val="9715FC549D4347CB992A0861ADB46A9F"/>
            </w:placeholder>
            <w:text/>
          </w:sdtPr>
          <w:sdtContent>
            <w:tc>
              <w:tcPr>
                <w:tcW w:w="8525" w:type="dxa"/>
                <w:gridSpan w:val="4"/>
              </w:tcPr>
              <w:p w14:paraId="13F085C4" w14:textId="77777777" w:rsidR="00B574C9" w:rsidRDefault="00100740" w:rsidP="00100740">
                <w:r>
                  <w:t>University of Aberdeen</w:t>
                </w:r>
              </w:p>
            </w:tc>
          </w:sdtContent>
        </w:sdt>
      </w:tr>
    </w:tbl>
    <w:p w14:paraId="2D83B7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B774B0" w14:textId="77777777" w:rsidTr="00244BB0">
        <w:tc>
          <w:tcPr>
            <w:tcW w:w="9016" w:type="dxa"/>
            <w:shd w:val="clear" w:color="auto" w:fill="A6A6A6" w:themeFill="background1" w:themeFillShade="A6"/>
            <w:tcMar>
              <w:top w:w="113" w:type="dxa"/>
              <w:bottom w:w="113" w:type="dxa"/>
            </w:tcMar>
          </w:tcPr>
          <w:p w14:paraId="3127ECE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06A502" w14:textId="77777777" w:rsidTr="003F0D73">
        <w:sdt>
          <w:sdtPr>
            <w:alias w:val="Article headword"/>
            <w:tag w:val="articleHeadword"/>
            <w:id w:val="-361440020"/>
            <w:placeholder>
              <w:docPart w:val="D84CEB95DC354EA09BECBE74C7100B1F"/>
            </w:placeholder>
            <w:text/>
          </w:sdtPr>
          <w:sdtContent>
            <w:tc>
              <w:tcPr>
                <w:tcW w:w="9016" w:type="dxa"/>
                <w:tcMar>
                  <w:top w:w="113" w:type="dxa"/>
                  <w:bottom w:w="113" w:type="dxa"/>
                </w:tcMar>
              </w:tcPr>
              <w:p w14:paraId="100474EF" w14:textId="77777777" w:rsidR="003F0D73" w:rsidRPr="00FB589A" w:rsidRDefault="00100740" w:rsidP="00537280">
                <w:pPr>
                  <w:rPr>
                    <w:b/>
                  </w:rPr>
                </w:pPr>
                <w:proofErr w:type="spellStart"/>
                <w:r>
                  <w:t>Brassaï</w:t>
                </w:r>
                <w:proofErr w:type="spellEnd"/>
                <w:r w:rsidR="00537280" w:rsidRPr="00537280">
                  <w:t xml:space="preserve"> (1899-1984)</w:t>
                </w:r>
              </w:p>
            </w:tc>
          </w:sdtContent>
        </w:sdt>
      </w:tr>
      <w:tr w:rsidR="00464699" w14:paraId="29A85725" w14:textId="77777777" w:rsidTr="00100740">
        <w:sdt>
          <w:sdtPr>
            <w:alias w:val="Variant headwords"/>
            <w:tag w:val="variantHeadwords"/>
            <w:id w:val="173464402"/>
            <w:placeholder>
              <w:docPart w:val="48E88DA69A3A47189751FFA817BF024B"/>
            </w:placeholder>
          </w:sdtPr>
          <w:sdtContent>
            <w:tc>
              <w:tcPr>
                <w:tcW w:w="9016" w:type="dxa"/>
                <w:tcMar>
                  <w:top w:w="113" w:type="dxa"/>
                  <w:bottom w:w="113" w:type="dxa"/>
                </w:tcMar>
              </w:tcPr>
              <w:p w14:paraId="17F4E956" w14:textId="77777777" w:rsidR="00464699" w:rsidRPr="00537280" w:rsidRDefault="00537280" w:rsidP="00537280">
                <w:pPr>
                  <w:rPr>
                    <w:lang w:val="en-US"/>
                  </w:rPr>
                </w:pPr>
                <w:proofErr w:type="spellStart"/>
                <w:r w:rsidRPr="00186A60">
                  <w:rPr>
                    <w:lang w:val="en-US"/>
                  </w:rPr>
                  <w:t>Gyula</w:t>
                </w:r>
                <w:proofErr w:type="spellEnd"/>
                <w:r w:rsidRPr="00186A60">
                  <w:rPr>
                    <w:lang w:val="en-US"/>
                  </w:rPr>
                  <w:t xml:space="preserve"> </w:t>
                </w:r>
                <w:proofErr w:type="spellStart"/>
                <w:r w:rsidRPr="00186A60">
                  <w:rPr>
                    <w:lang w:val="en-US"/>
                  </w:rPr>
                  <w:t>Halász</w:t>
                </w:r>
                <w:proofErr w:type="spellEnd"/>
              </w:p>
            </w:tc>
          </w:sdtContent>
        </w:sdt>
      </w:tr>
      <w:tr w:rsidR="00E85A05" w14:paraId="0DF5AC54" w14:textId="77777777" w:rsidTr="003F0D73">
        <w:sdt>
          <w:sdtPr>
            <w:alias w:val="Abstract"/>
            <w:tag w:val="abstract"/>
            <w:id w:val="-635871867"/>
            <w:placeholder>
              <w:docPart w:val="C99FCA607ED94DC8845B8B1F498B18CA"/>
            </w:placeholder>
          </w:sdtPr>
          <w:sdtContent>
            <w:tc>
              <w:tcPr>
                <w:tcW w:w="9016" w:type="dxa"/>
                <w:tcMar>
                  <w:top w:w="113" w:type="dxa"/>
                  <w:bottom w:w="113" w:type="dxa"/>
                </w:tcMar>
              </w:tcPr>
              <w:p w14:paraId="3A23E42F" w14:textId="77777777" w:rsidR="00E85A05" w:rsidRDefault="00100740" w:rsidP="00537280">
                <w:proofErr w:type="spellStart"/>
                <w:r w:rsidRPr="00100740">
                  <w:rPr>
                    <w:lang w:val="en-US"/>
                  </w:rPr>
                  <w:t>Brassaï</w:t>
                </w:r>
                <w:proofErr w:type="spellEnd"/>
                <w:r>
                  <w:rPr>
                    <w:lang w:val="en-US"/>
                  </w:rPr>
                  <w:t xml:space="preserve"> </w:t>
                </w:r>
                <w:r w:rsidR="00537280">
                  <w:rPr>
                    <w:lang w:val="en-US"/>
                  </w:rPr>
                  <w:t xml:space="preserve">was a Hungarian photographer known for his depiction of life in interwar Paris. His family </w:t>
                </w:r>
                <w:proofErr w:type="gramStart"/>
                <w:r w:rsidR="00537280">
                  <w:rPr>
                    <w:lang w:val="en-US"/>
                  </w:rPr>
                  <w:t>emigrated</w:t>
                </w:r>
                <w:proofErr w:type="gramEnd"/>
                <w:r w:rsidR="00537280">
                  <w:rPr>
                    <w:lang w:val="en-US"/>
                  </w:rPr>
                  <w:t xml:space="preserve"> to Paris when he was three years old to join his father, who was teaching at the Sorbonne. He studied painting and sculpture in</w:t>
                </w:r>
                <w:bookmarkStart w:id="0" w:name="_GoBack"/>
                <w:bookmarkEnd w:id="0"/>
                <w:r w:rsidR="00537280">
                  <w:rPr>
                    <w:lang w:val="en-US"/>
                  </w:rPr>
                  <w:t xml:space="preserve"> Budapest before returning to Paris in the early 1920s. He adopted the name </w:t>
                </w:r>
                <w:proofErr w:type="spellStart"/>
                <w:r w:rsidR="00537280">
                  <w:rPr>
                    <w:lang w:val="en-US"/>
                  </w:rPr>
                  <w:t>Brassaï</w:t>
                </w:r>
                <w:proofErr w:type="spellEnd"/>
                <w:r w:rsidR="00537280">
                  <w:rPr>
                    <w:lang w:val="en-US"/>
                  </w:rPr>
                  <w:t xml:space="preserve"> (meaning ‘from </w:t>
                </w:r>
                <w:proofErr w:type="spellStart"/>
                <w:r w:rsidR="00537280">
                  <w:rPr>
                    <w:lang w:val="en-US"/>
                  </w:rPr>
                  <w:t>Brassó</w:t>
                </w:r>
                <w:proofErr w:type="spellEnd"/>
                <w:r w:rsidR="00537280">
                  <w:rPr>
                    <w:lang w:val="en-US"/>
                  </w:rPr>
                  <w:t xml:space="preserve">’) in 1923. Working initially as a journalist, he roamed widely over the city, particularly at night. He was drawn to photography as a means of capturing urban life, guided by his fellow Hungarian, André </w:t>
                </w:r>
                <w:proofErr w:type="spellStart"/>
                <w:r w:rsidR="00537280">
                  <w:rPr>
                    <w:lang w:val="en-US"/>
                  </w:rPr>
                  <w:t>Kertész</w:t>
                </w:r>
                <w:proofErr w:type="spellEnd"/>
                <w:r w:rsidR="00537280">
                  <w:rPr>
                    <w:lang w:val="en-US"/>
                  </w:rPr>
                  <w:t>. His images of nocturnal Paris, and his fascination with its more marginal locations and inhabitants, helped to shape perceptions of the city as a place of louche sexuality and moral ambiguity. His streetscapes exploit light, dark, shadow and fog to create unsettling visions of the urban environment, echoing the Surrealists’ interest in the city as a location of the irrational and the uncanny. His work also depicts what he called the ‘secret’ Paris of nightclubs, brothels, abattoirs and sewers. He photographed some of the major figures of the European avant-garde, many of whom lived in Paris, including Alberto Giacometti and Pablo Picasso.</w:t>
                </w:r>
              </w:p>
            </w:tc>
          </w:sdtContent>
        </w:sdt>
      </w:tr>
      <w:tr w:rsidR="003F0D73" w14:paraId="5FA800F8" w14:textId="77777777" w:rsidTr="003F0D73">
        <w:sdt>
          <w:sdtPr>
            <w:alias w:val="Article text"/>
            <w:tag w:val="articleText"/>
            <w:id w:val="634067588"/>
            <w:placeholder>
              <w:docPart w:val="0DF80AC1D3AC47C798B50777F8912741"/>
            </w:placeholder>
          </w:sdtPr>
          <w:sdtContent>
            <w:sdt>
              <w:sdtPr>
                <w:alias w:val="Abstract"/>
                <w:tag w:val="abstract"/>
                <w:id w:val="-1676643524"/>
                <w:placeholder>
                  <w:docPart w:val="EE07504E57A04C4F9D461A18E47C7D9C"/>
                </w:placeholder>
              </w:sdtPr>
              <w:sdtContent>
                <w:tc>
                  <w:tcPr>
                    <w:tcW w:w="9016" w:type="dxa"/>
                    <w:tcMar>
                      <w:top w:w="113" w:type="dxa"/>
                      <w:bottom w:w="113" w:type="dxa"/>
                    </w:tcMar>
                  </w:tcPr>
                  <w:p w14:paraId="24E0D069" w14:textId="77777777" w:rsidR="003F0D73" w:rsidRDefault="00100740" w:rsidP="00537280">
                    <w:proofErr w:type="spellStart"/>
                    <w:r w:rsidRPr="00100740">
                      <w:rPr>
                        <w:lang w:val="en-US"/>
                      </w:rPr>
                      <w:t>Brassaï</w:t>
                    </w:r>
                    <w:proofErr w:type="spellEnd"/>
                    <w:r>
                      <w:rPr>
                        <w:lang w:val="en-US"/>
                      </w:rPr>
                      <w:t xml:space="preserve"> was a Hungarian photographer known for his depiction of life in interwar Paris. His family </w:t>
                    </w:r>
                    <w:proofErr w:type="gramStart"/>
                    <w:r>
                      <w:rPr>
                        <w:lang w:val="en-US"/>
                      </w:rPr>
                      <w:t>emigrated</w:t>
                    </w:r>
                    <w:proofErr w:type="gramEnd"/>
                    <w:r>
                      <w:rPr>
                        <w:lang w:val="en-US"/>
                      </w:rPr>
                      <w:t xml:space="preserve"> to Paris when he was three years old to join his father, who was teaching at the Sorbonne. He studied painting and sculpture in Budapest before returning to Paris in the early 1920s. He adopted the name </w:t>
                    </w:r>
                    <w:proofErr w:type="spellStart"/>
                    <w:r>
                      <w:rPr>
                        <w:lang w:val="en-US"/>
                      </w:rPr>
                      <w:t>Brassaï</w:t>
                    </w:r>
                    <w:proofErr w:type="spellEnd"/>
                    <w:r>
                      <w:rPr>
                        <w:lang w:val="en-US"/>
                      </w:rPr>
                      <w:t xml:space="preserve"> (meaning ‘from </w:t>
                    </w:r>
                    <w:proofErr w:type="spellStart"/>
                    <w:r>
                      <w:rPr>
                        <w:lang w:val="en-US"/>
                      </w:rPr>
                      <w:t>Brassó</w:t>
                    </w:r>
                    <w:proofErr w:type="spellEnd"/>
                    <w:r>
                      <w:rPr>
                        <w:lang w:val="en-US"/>
                      </w:rPr>
                      <w:t xml:space="preserve">’) in 1923. Working initially as a journalist, he roamed widely over the city, particularly at night. He was drawn to photography as a means of capturing urban life, guided by his fellow Hungarian, André </w:t>
                    </w:r>
                    <w:proofErr w:type="spellStart"/>
                    <w:r>
                      <w:rPr>
                        <w:lang w:val="en-US"/>
                      </w:rPr>
                      <w:t>Kertész</w:t>
                    </w:r>
                    <w:proofErr w:type="spellEnd"/>
                    <w:r>
                      <w:rPr>
                        <w:lang w:val="en-US"/>
                      </w:rPr>
                      <w:t>. His images of nocturnal Paris, and his fascination with its more marginal locations and inhabitants, helped to shape perceptions of the city as a place of louche sexuality and moral ambiguity. His streetscapes exploit light, dark, shadow and fog to create unsettling visions of the urban environment, echoing the Surrealists’ interest in the city as a location of the irrational and the uncanny. His work also depicts what he called the ‘secret’ Paris of nightclubs, brothels, abattoirs and sewers. He photographed some of the major figures of the European avant-garde, many of whom lived in Paris, including Alberto Giacometti and Pablo Picasso.</w:t>
                    </w:r>
                  </w:p>
                </w:tc>
              </w:sdtContent>
            </w:sdt>
          </w:sdtContent>
        </w:sdt>
      </w:tr>
      <w:tr w:rsidR="003235A7" w14:paraId="5096EB00" w14:textId="77777777" w:rsidTr="003235A7">
        <w:tc>
          <w:tcPr>
            <w:tcW w:w="9016" w:type="dxa"/>
          </w:tcPr>
          <w:p w14:paraId="4B3A061B" w14:textId="77777777" w:rsidR="003235A7" w:rsidRDefault="003235A7" w:rsidP="008A5B87">
            <w:r w:rsidRPr="0015114C">
              <w:rPr>
                <w:u w:val="single"/>
              </w:rPr>
              <w:t>Further reading</w:t>
            </w:r>
            <w:r>
              <w:t>:</w:t>
            </w:r>
          </w:p>
          <w:sdt>
            <w:sdtPr>
              <w:alias w:val="Further reading"/>
              <w:tag w:val="furtherReading"/>
              <w:id w:val="-1516217107"/>
              <w:placeholder>
                <w:docPart w:val="E10CB5699FEF4AD58A98480909447533"/>
              </w:placeholder>
            </w:sdtPr>
            <w:sdtContent>
              <w:p w14:paraId="0C0915C0" w14:textId="77777777" w:rsidR="00CF29AB" w:rsidRDefault="00CF29AB" w:rsidP="00CF29AB"/>
              <w:p w14:paraId="5394155B" w14:textId="77777777" w:rsidR="00CF29AB" w:rsidRDefault="00100740" w:rsidP="00CF29AB">
                <w:sdt>
                  <w:sdtPr>
                    <w:id w:val="-1044751390"/>
                    <w:citation/>
                  </w:sdtPr>
                  <w:sdtContent>
                    <w:r w:rsidR="00CF29AB">
                      <w:fldChar w:fldCharType="begin"/>
                    </w:r>
                    <w:r w:rsidR="00CF29AB">
                      <w:rPr>
                        <w:lang w:val="en-US"/>
                      </w:rPr>
                      <w:instrText xml:space="preserve"> CITATION Aub13 \l 1033 </w:instrText>
                    </w:r>
                    <w:r w:rsidR="00CF29AB">
                      <w:fldChar w:fldCharType="separate"/>
                    </w:r>
                    <w:r w:rsidR="00CF29AB">
                      <w:rPr>
                        <w:noProof/>
                        <w:lang w:val="en-US"/>
                      </w:rPr>
                      <w:t>(Aubenas and Bajac)</w:t>
                    </w:r>
                    <w:r w:rsidR="00CF29AB">
                      <w:fldChar w:fldCharType="end"/>
                    </w:r>
                  </w:sdtContent>
                </w:sdt>
              </w:p>
              <w:p w14:paraId="73041D25" w14:textId="77777777" w:rsidR="00CF29AB" w:rsidRDefault="00CF29AB" w:rsidP="00CF29AB"/>
              <w:p w14:paraId="7FDF1384" w14:textId="77777777" w:rsidR="00CF29AB" w:rsidRDefault="00100740" w:rsidP="00CF29AB">
                <w:sdt>
                  <w:sdtPr>
                    <w:id w:val="-486704083"/>
                    <w:citation/>
                  </w:sdtPr>
                  <w:sdtContent>
                    <w:r w:rsidR="00CF29AB">
                      <w:fldChar w:fldCharType="begin"/>
                    </w:r>
                    <w:r w:rsidR="00CF29AB">
                      <w:rPr>
                        <w:lang w:val="en-US"/>
                      </w:rPr>
                      <w:instrText xml:space="preserve"> CITATION Bra11 \l 1033 </w:instrText>
                    </w:r>
                    <w:r w:rsidR="00CF29AB">
                      <w:fldChar w:fldCharType="separate"/>
                    </w:r>
                    <w:r w:rsidR="00CF29AB">
                      <w:rPr>
                        <w:noProof/>
                        <w:lang w:val="en-US"/>
                      </w:rPr>
                      <w:t>(Brassaï, Paris By Night)</w:t>
                    </w:r>
                    <w:r w:rsidR="00CF29AB">
                      <w:fldChar w:fldCharType="end"/>
                    </w:r>
                  </w:sdtContent>
                </w:sdt>
              </w:p>
              <w:p w14:paraId="2BFCB18E" w14:textId="77777777" w:rsidR="00CF29AB" w:rsidRDefault="00CF29AB" w:rsidP="00CF29AB"/>
              <w:p w14:paraId="18345F24" w14:textId="77777777" w:rsidR="00CF29AB" w:rsidRDefault="00100740" w:rsidP="00CF29AB">
                <w:sdt>
                  <w:sdtPr>
                    <w:id w:val="-2047585848"/>
                    <w:citation/>
                  </w:sdtPr>
                  <w:sdtContent>
                    <w:r w:rsidR="00CF29AB">
                      <w:fldChar w:fldCharType="begin"/>
                    </w:r>
                    <w:r w:rsidR="00CF29AB">
                      <w:rPr>
                        <w:lang w:val="en-US"/>
                      </w:rPr>
                      <w:instrText xml:space="preserve"> CITATION Poi05 \l 1033 </w:instrText>
                    </w:r>
                    <w:r w:rsidR="00CF29AB">
                      <w:fldChar w:fldCharType="separate"/>
                    </w:r>
                    <w:r w:rsidR="00CF29AB">
                      <w:rPr>
                        <w:noProof/>
                        <w:lang w:val="en-US"/>
                      </w:rPr>
                      <w:t>(Poirier)</w:t>
                    </w:r>
                    <w:r w:rsidR="00CF29AB">
                      <w:fldChar w:fldCharType="end"/>
                    </w:r>
                  </w:sdtContent>
                </w:sdt>
              </w:p>
              <w:p w14:paraId="2C32B7A7" w14:textId="77777777" w:rsidR="00100740" w:rsidRDefault="00100740" w:rsidP="00CF29AB"/>
              <w:p w14:paraId="30BC57C3" w14:textId="77777777" w:rsidR="00CF29AB" w:rsidRDefault="00100740" w:rsidP="00CF29AB">
                <w:sdt>
                  <w:sdtPr>
                    <w:id w:val="805590212"/>
                    <w:citation/>
                  </w:sdtPr>
                  <w:sdtContent>
                    <w:r w:rsidR="00CF29AB">
                      <w:fldChar w:fldCharType="begin"/>
                    </w:r>
                    <w:r w:rsidR="00CF29AB">
                      <w:rPr>
                        <w:lang w:val="en-US"/>
                      </w:rPr>
                      <w:instrText xml:space="preserve"> CITATION Sco07 \l 1033 </w:instrText>
                    </w:r>
                    <w:r w:rsidR="00CF29AB">
                      <w:fldChar w:fldCharType="separate"/>
                    </w:r>
                    <w:r w:rsidR="00CF29AB">
                      <w:rPr>
                        <w:noProof/>
                        <w:lang w:val="en-US"/>
                      </w:rPr>
                      <w:t>(Scott)</w:t>
                    </w:r>
                    <w:r w:rsidR="00CF29AB">
                      <w:fldChar w:fldCharType="end"/>
                    </w:r>
                  </w:sdtContent>
                </w:sdt>
              </w:p>
              <w:p w14:paraId="447FA25D" w14:textId="77777777" w:rsidR="00CF29AB" w:rsidRDefault="00CF29AB" w:rsidP="00CF29AB"/>
              <w:p w14:paraId="6F84B169" w14:textId="77777777" w:rsidR="003235A7" w:rsidRDefault="00100740" w:rsidP="00CF29AB">
                <w:sdt>
                  <w:sdtPr>
                    <w:id w:val="-1745333624"/>
                    <w:citation/>
                  </w:sdtPr>
                  <w:sdtContent>
                    <w:r w:rsidR="00CF29AB">
                      <w:fldChar w:fldCharType="begin"/>
                    </w:r>
                    <w:r w:rsidR="00CF29AB">
                      <w:rPr>
                        <w:lang w:val="en-US"/>
                      </w:rPr>
                      <w:instrText xml:space="preserve"> CITATION Wal021 \l 1033 </w:instrText>
                    </w:r>
                    <w:r w:rsidR="00CF29AB">
                      <w:fldChar w:fldCharType="separate"/>
                    </w:r>
                    <w:r w:rsidR="00CF29AB">
                      <w:rPr>
                        <w:noProof/>
                        <w:lang w:val="en-US"/>
                      </w:rPr>
                      <w:t>(Walker)</w:t>
                    </w:r>
                    <w:r w:rsidR="00CF29AB">
                      <w:fldChar w:fldCharType="end"/>
                    </w:r>
                  </w:sdtContent>
                </w:sdt>
              </w:p>
            </w:sdtContent>
          </w:sdt>
        </w:tc>
      </w:tr>
    </w:tbl>
    <w:p w14:paraId="48C2418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0C931" w14:textId="77777777" w:rsidR="00100740" w:rsidRDefault="00100740" w:rsidP="007A0D55">
      <w:pPr>
        <w:spacing w:after="0" w:line="240" w:lineRule="auto"/>
      </w:pPr>
      <w:r>
        <w:separator/>
      </w:r>
    </w:p>
  </w:endnote>
  <w:endnote w:type="continuationSeparator" w:id="0">
    <w:p w14:paraId="1F038B20" w14:textId="77777777" w:rsidR="00100740" w:rsidRDefault="001007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8D2C6" w14:textId="77777777" w:rsidR="00100740" w:rsidRDefault="00100740" w:rsidP="007A0D55">
      <w:pPr>
        <w:spacing w:after="0" w:line="240" w:lineRule="auto"/>
      </w:pPr>
      <w:r>
        <w:separator/>
      </w:r>
    </w:p>
  </w:footnote>
  <w:footnote w:type="continuationSeparator" w:id="0">
    <w:p w14:paraId="6A29A751" w14:textId="77777777" w:rsidR="00100740" w:rsidRDefault="001007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964CE" w14:textId="77777777" w:rsidR="00100740" w:rsidRDefault="0010074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42D04BC" w14:textId="77777777" w:rsidR="00100740" w:rsidRDefault="001007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280"/>
    <w:rsid w:val="00032559"/>
    <w:rsid w:val="00052040"/>
    <w:rsid w:val="000B25AE"/>
    <w:rsid w:val="000B55AB"/>
    <w:rsid w:val="000D24DC"/>
    <w:rsid w:val="00100740"/>
    <w:rsid w:val="00101983"/>
    <w:rsid w:val="00101B2E"/>
    <w:rsid w:val="00116FA0"/>
    <w:rsid w:val="0014468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3728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29AB"/>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C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7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28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7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2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7539F53540485088E169EC6A39AF6E"/>
        <w:category>
          <w:name w:val="General"/>
          <w:gallery w:val="placeholder"/>
        </w:category>
        <w:types>
          <w:type w:val="bbPlcHdr"/>
        </w:types>
        <w:behaviors>
          <w:behavior w:val="content"/>
        </w:behaviors>
        <w:guid w:val="{9C5DFFD9-52CC-44AC-B124-746B16857F0E}"/>
      </w:docPartPr>
      <w:docPartBody>
        <w:p w:rsidR="00B621DF" w:rsidRDefault="001D4E83">
          <w:pPr>
            <w:pStyle w:val="687539F53540485088E169EC6A39AF6E"/>
          </w:pPr>
          <w:r w:rsidRPr="00CC586D">
            <w:rPr>
              <w:rStyle w:val="PlaceholderText"/>
              <w:b/>
              <w:color w:val="FFFFFF" w:themeColor="background1"/>
            </w:rPr>
            <w:t>[Salutation]</w:t>
          </w:r>
        </w:p>
      </w:docPartBody>
    </w:docPart>
    <w:docPart>
      <w:docPartPr>
        <w:name w:val="9134586E61D14C92A8E4028B584368AD"/>
        <w:category>
          <w:name w:val="General"/>
          <w:gallery w:val="placeholder"/>
        </w:category>
        <w:types>
          <w:type w:val="bbPlcHdr"/>
        </w:types>
        <w:behaviors>
          <w:behavior w:val="content"/>
        </w:behaviors>
        <w:guid w:val="{973B136F-65A1-4BA2-BEE2-2DC392A273DD}"/>
      </w:docPartPr>
      <w:docPartBody>
        <w:p w:rsidR="00B621DF" w:rsidRDefault="001D4E83">
          <w:pPr>
            <w:pStyle w:val="9134586E61D14C92A8E4028B584368AD"/>
          </w:pPr>
          <w:r>
            <w:rPr>
              <w:rStyle w:val="PlaceholderText"/>
            </w:rPr>
            <w:t>[First name]</w:t>
          </w:r>
        </w:p>
      </w:docPartBody>
    </w:docPart>
    <w:docPart>
      <w:docPartPr>
        <w:name w:val="49756C429EFD423CBA65267A9A95E49A"/>
        <w:category>
          <w:name w:val="General"/>
          <w:gallery w:val="placeholder"/>
        </w:category>
        <w:types>
          <w:type w:val="bbPlcHdr"/>
        </w:types>
        <w:behaviors>
          <w:behavior w:val="content"/>
        </w:behaviors>
        <w:guid w:val="{30D20A6D-D213-4C6A-AE81-4E4E9C5CF3AE}"/>
      </w:docPartPr>
      <w:docPartBody>
        <w:p w:rsidR="00B621DF" w:rsidRDefault="001D4E83">
          <w:pPr>
            <w:pStyle w:val="49756C429EFD423CBA65267A9A95E49A"/>
          </w:pPr>
          <w:r>
            <w:rPr>
              <w:rStyle w:val="PlaceholderText"/>
            </w:rPr>
            <w:t>[Middle name]</w:t>
          </w:r>
        </w:p>
      </w:docPartBody>
    </w:docPart>
    <w:docPart>
      <w:docPartPr>
        <w:name w:val="4B03D60577BD45969CDE2212F3CBBE22"/>
        <w:category>
          <w:name w:val="General"/>
          <w:gallery w:val="placeholder"/>
        </w:category>
        <w:types>
          <w:type w:val="bbPlcHdr"/>
        </w:types>
        <w:behaviors>
          <w:behavior w:val="content"/>
        </w:behaviors>
        <w:guid w:val="{9C29C802-4751-42DF-9527-1D865868ADDC}"/>
      </w:docPartPr>
      <w:docPartBody>
        <w:p w:rsidR="00B621DF" w:rsidRDefault="001D4E83">
          <w:pPr>
            <w:pStyle w:val="4B03D60577BD45969CDE2212F3CBBE22"/>
          </w:pPr>
          <w:r>
            <w:rPr>
              <w:rStyle w:val="PlaceholderText"/>
            </w:rPr>
            <w:t>[Last name]</w:t>
          </w:r>
        </w:p>
      </w:docPartBody>
    </w:docPart>
    <w:docPart>
      <w:docPartPr>
        <w:name w:val="7545BEA8C3C54CD998B2227FAF10D035"/>
        <w:category>
          <w:name w:val="General"/>
          <w:gallery w:val="placeholder"/>
        </w:category>
        <w:types>
          <w:type w:val="bbPlcHdr"/>
        </w:types>
        <w:behaviors>
          <w:behavior w:val="content"/>
        </w:behaviors>
        <w:guid w:val="{41E7F965-4774-4E29-B1BD-9857136BF55A}"/>
      </w:docPartPr>
      <w:docPartBody>
        <w:p w:rsidR="00B621DF" w:rsidRDefault="001D4E83">
          <w:pPr>
            <w:pStyle w:val="7545BEA8C3C54CD998B2227FAF10D035"/>
          </w:pPr>
          <w:r>
            <w:rPr>
              <w:rStyle w:val="PlaceholderText"/>
            </w:rPr>
            <w:t>[Enter your biography]</w:t>
          </w:r>
        </w:p>
      </w:docPartBody>
    </w:docPart>
    <w:docPart>
      <w:docPartPr>
        <w:name w:val="9715FC549D4347CB992A0861ADB46A9F"/>
        <w:category>
          <w:name w:val="General"/>
          <w:gallery w:val="placeholder"/>
        </w:category>
        <w:types>
          <w:type w:val="bbPlcHdr"/>
        </w:types>
        <w:behaviors>
          <w:behavior w:val="content"/>
        </w:behaviors>
        <w:guid w:val="{9F45245A-F1A0-415B-9BFD-05CA358C77E8}"/>
      </w:docPartPr>
      <w:docPartBody>
        <w:p w:rsidR="00B621DF" w:rsidRDefault="001D4E83">
          <w:pPr>
            <w:pStyle w:val="9715FC549D4347CB992A0861ADB46A9F"/>
          </w:pPr>
          <w:r>
            <w:rPr>
              <w:rStyle w:val="PlaceholderText"/>
            </w:rPr>
            <w:t>[Enter the institution with which you are affiliated]</w:t>
          </w:r>
        </w:p>
      </w:docPartBody>
    </w:docPart>
    <w:docPart>
      <w:docPartPr>
        <w:name w:val="D84CEB95DC354EA09BECBE74C7100B1F"/>
        <w:category>
          <w:name w:val="General"/>
          <w:gallery w:val="placeholder"/>
        </w:category>
        <w:types>
          <w:type w:val="bbPlcHdr"/>
        </w:types>
        <w:behaviors>
          <w:behavior w:val="content"/>
        </w:behaviors>
        <w:guid w:val="{86141156-73EE-4112-9C18-74DE04DC8ED1}"/>
      </w:docPartPr>
      <w:docPartBody>
        <w:p w:rsidR="00B621DF" w:rsidRDefault="001D4E83">
          <w:pPr>
            <w:pStyle w:val="D84CEB95DC354EA09BECBE74C7100B1F"/>
          </w:pPr>
          <w:r w:rsidRPr="00EF74F7">
            <w:rPr>
              <w:b/>
              <w:color w:val="808080" w:themeColor="background1" w:themeShade="80"/>
            </w:rPr>
            <w:t>[Enter the headword for your article]</w:t>
          </w:r>
        </w:p>
      </w:docPartBody>
    </w:docPart>
    <w:docPart>
      <w:docPartPr>
        <w:name w:val="48E88DA69A3A47189751FFA817BF024B"/>
        <w:category>
          <w:name w:val="General"/>
          <w:gallery w:val="placeholder"/>
        </w:category>
        <w:types>
          <w:type w:val="bbPlcHdr"/>
        </w:types>
        <w:behaviors>
          <w:behavior w:val="content"/>
        </w:behaviors>
        <w:guid w:val="{32AD1F8E-E615-4E61-B362-47B353317FD0}"/>
      </w:docPartPr>
      <w:docPartBody>
        <w:p w:rsidR="00B621DF" w:rsidRDefault="001D4E83">
          <w:pPr>
            <w:pStyle w:val="48E88DA69A3A47189751FFA817BF024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9FCA607ED94DC8845B8B1F498B18CA"/>
        <w:category>
          <w:name w:val="General"/>
          <w:gallery w:val="placeholder"/>
        </w:category>
        <w:types>
          <w:type w:val="bbPlcHdr"/>
        </w:types>
        <w:behaviors>
          <w:behavior w:val="content"/>
        </w:behaviors>
        <w:guid w:val="{AA6FEC42-E549-495F-87E0-1884F4EDEC09}"/>
      </w:docPartPr>
      <w:docPartBody>
        <w:p w:rsidR="00B621DF" w:rsidRDefault="001D4E83">
          <w:pPr>
            <w:pStyle w:val="C99FCA607ED94DC8845B8B1F498B18C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F80AC1D3AC47C798B50777F8912741"/>
        <w:category>
          <w:name w:val="General"/>
          <w:gallery w:val="placeholder"/>
        </w:category>
        <w:types>
          <w:type w:val="bbPlcHdr"/>
        </w:types>
        <w:behaviors>
          <w:behavior w:val="content"/>
        </w:behaviors>
        <w:guid w:val="{9BC9C565-7A81-4B85-B50A-7C860F1E3E4E}"/>
      </w:docPartPr>
      <w:docPartBody>
        <w:p w:rsidR="00B621DF" w:rsidRDefault="001D4E83">
          <w:pPr>
            <w:pStyle w:val="0DF80AC1D3AC47C798B50777F89127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0CB5699FEF4AD58A98480909447533"/>
        <w:category>
          <w:name w:val="General"/>
          <w:gallery w:val="placeholder"/>
        </w:category>
        <w:types>
          <w:type w:val="bbPlcHdr"/>
        </w:types>
        <w:behaviors>
          <w:behavior w:val="content"/>
        </w:behaviors>
        <w:guid w:val="{E726BF7E-CE56-4713-BE5A-37099F9992A8}"/>
      </w:docPartPr>
      <w:docPartBody>
        <w:p w:rsidR="00B621DF" w:rsidRDefault="001D4E83">
          <w:pPr>
            <w:pStyle w:val="E10CB5699FEF4AD58A98480909447533"/>
          </w:pPr>
          <w:r>
            <w:rPr>
              <w:rStyle w:val="PlaceholderText"/>
            </w:rPr>
            <w:t>[Enter citations for further reading here]</w:t>
          </w:r>
        </w:p>
      </w:docPartBody>
    </w:docPart>
    <w:docPart>
      <w:docPartPr>
        <w:name w:val="EE07504E57A04C4F9D461A18E47C7D9C"/>
        <w:category>
          <w:name w:val="General"/>
          <w:gallery w:val="placeholder"/>
        </w:category>
        <w:types>
          <w:type w:val="bbPlcHdr"/>
        </w:types>
        <w:behaviors>
          <w:behavior w:val="content"/>
        </w:behaviors>
        <w:guid w:val="{167FA4FE-F29E-CF44-93B7-61271422F825}"/>
      </w:docPartPr>
      <w:docPartBody>
        <w:p w:rsidR="00B621DF" w:rsidRDefault="00B621DF" w:rsidP="00B621DF">
          <w:pPr>
            <w:pStyle w:val="EE07504E57A04C4F9D461A18E47C7D9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83"/>
    <w:rsid w:val="001D4E83"/>
    <w:rsid w:val="00B621D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21DF"/>
    <w:rPr>
      <w:color w:val="808080"/>
    </w:rPr>
  </w:style>
  <w:style w:type="paragraph" w:customStyle="1" w:styleId="687539F53540485088E169EC6A39AF6E">
    <w:name w:val="687539F53540485088E169EC6A39AF6E"/>
  </w:style>
  <w:style w:type="paragraph" w:customStyle="1" w:styleId="9134586E61D14C92A8E4028B584368AD">
    <w:name w:val="9134586E61D14C92A8E4028B584368AD"/>
  </w:style>
  <w:style w:type="paragraph" w:customStyle="1" w:styleId="49756C429EFD423CBA65267A9A95E49A">
    <w:name w:val="49756C429EFD423CBA65267A9A95E49A"/>
  </w:style>
  <w:style w:type="paragraph" w:customStyle="1" w:styleId="4B03D60577BD45969CDE2212F3CBBE22">
    <w:name w:val="4B03D60577BD45969CDE2212F3CBBE22"/>
  </w:style>
  <w:style w:type="paragraph" w:customStyle="1" w:styleId="7545BEA8C3C54CD998B2227FAF10D035">
    <w:name w:val="7545BEA8C3C54CD998B2227FAF10D035"/>
  </w:style>
  <w:style w:type="paragraph" w:customStyle="1" w:styleId="9715FC549D4347CB992A0861ADB46A9F">
    <w:name w:val="9715FC549D4347CB992A0861ADB46A9F"/>
  </w:style>
  <w:style w:type="paragraph" w:customStyle="1" w:styleId="D84CEB95DC354EA09BECBE74C7100B1F">
    <w:name w:val="D84CEB95DC354EA09BECBE74C7100B1F"/>
  </w:style>
  <w:style w:type="paragraph" w:customStyle="1" w:styleId="48E88DA69A3A47189751FFA817BF024B">
    <w:name w:val="48E88DA69A3A47189751FFA817BF024B"/>
  </w:style>
  <w:style w:type="paragraph" w:customStyle="1" w:styleId="C99FCA607ED94DC8845B8B1F498B18CA">
    <w:name w:val="C99FCA607ED94DC8845B8B1F498B18CA"/>
  </w:style>
  <w:style w:type="paragraph" w:customStyle="1" w:styleId="0DF80AC1D3AC47C798B50777F8912741">
    <w:name w:val="0DF80AC1D3AC47C798B50777F8912741"/>
  </w:style>
  <w:style w:type="paragraph" w:customStyle="1" w:styleId="E10CB5699FEF4AD58A98480909447533">
    <w:name w:val="E10CB5699FEF4AD58A98480909447533"/>
  </w:style>
  <w:style w:type="paragraph" w:customStyle="1" w:styleId="EE07504E57A04C4F9D461A18E47C7D9C">
    <w:name w:val="EE07504E57A04C4F9D461A18E47C7D9C"/>
    <w:rsid w:val="00B621DF"/>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21DF"/>
    <w:rPr>
      <w:color w:val="808080"/>
    </w:rPr>
  </w:style>
  <w:style w:type="paragraph" w:customStyle="1" w:styleId="687539F53540485088E169EC6A39AF6E">
    <w:name w:val="687539F53540485088E169EC6A39AF6E"/>
  </w:style>
  <w:style w:type="paragraph" w:customStyle="1" w:styleId="9134586E61D14C92A8E4028B584368AD">
    <w:name w:val="9134586E61D14C92A8E4028B584368AD"/>
  </w:style>
  <w:style w:type="paragraph" w:customStyle="1" w:styleId="49756C429EFD423CBA65267A9A95E49A">
    <w:name w:val="49756C429EFD423CBA65267A9A95E49A"/>
  </w:style>
  <w:style w:type="paragraph" w:customStyle="1" w:styleId="4B03D60577BD45969CDE2212F3CBBE22">
    <w:name w:val="4B03D60577BD45969CDE2212F3CBBE22"/>
  </w:style>
  <w:style w:type="paragraph" w:customStyle="1" w:styleId="7545BEA8C3C54CD998B2227FAF10D035">
    <w:name w:val="7545BEA8C3C54CD998B2227FAF10D035"/>
  </w:style>
  <w:style w:type="paragraph" w:customStyle="1" w:styleId="9715FC549D4347CB992A0861ADB46A9F">
    <w:name w:val="9715FC549D4347CB992A0861ADB46A9F"/>
  </w:style>
  <w:style w:type="paragraph" w:customStyle="1" w:styleId="D84CEB95DC354EA09BECBE74C7100B1F">
    <w:name w:val="D84CEB95DC354EA09BECBE74C7100B1F"/>
  </w:style>
  <w:style w:type="paragraph" w:customStyle="1" w:styleId="48E88DA69A3A47189751FFA817BF024B">
    <w:name w:val="48E88DA69A3A47189751FFA817BF024B"/>
  </w:style>
  <w:style w:type="paragraph" w:customStyle="1" w:styleId="C99FCA607ED94DC8845B8B1F498B18CA">
    <w:name w:val="C99FCA607ED94DC8845B8B1F498B18CA"/>
  </w:style>
  <w:style w:type="paragraph" w:customStyle="1" w:styleId="0DF80AC1D3AC47C798B50777F8912741">
    <w:name w:val="0DF80AC1D3AC47C798B50777F8912741"/>
  </w:style>
  <w:style w:type="paragraph" w:customStyle="1" w:styleId="E10CB5699FEF4AD58A98480909447533">
    <w:name w:val="E10CB5699FEF4AD58A98480909447533"/>
  </w:style>
  <w:style w:type="paragraph" w:customStyle="1" w:styleId="EE07504E57A04C4F9D461A18E47C7D9C">
    <w:name w:val="EE07504E57A04C4F9D461A18E47C7D9C"/>
    <w:rsid w:val="00B621DF"/>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Aub13</b:Tag>
    <b:SourceType>Book</b:SourceType>
    <b:Guid>{805D2AD9-CB8C-4A32-92A2-0D46861C50A7}</b:Guid>
    <b:Author>
      <b:Author>
        <b:NameList>
          <b:Person>
            <b:Last>Aubenas</b:Last>
            <b:First>S</b:First>
          </b:Person>
          <b:Person>
            <b:Last>Bajac</b:Last>
            <b:First>Q</b:First>
          </b:Person>
        </b:NameList>
      </b:Author>
    </b:Author>
    <b:Title>Brassaï</b:Title>
    <b:Year>2013</b:Year>
    <b:City>Paris; London</b:City>
    <b:Publisher>Nocturne; Thames and Hudson</b:Publisher>
    <b:RefOrder>1</b:RefOrder>
  </b:Source>
  <b:Source>
    <b:Tag>Bra11</b:Tag>
    <b:SourceType>Book</b:SourceType>
    <b:Guid>{D59CB0FE-3051-4176-BC6B-F7822936B81F}</b:Guid>
    <b:Title>Brassaï, Paris By Night</b:Title>
    <b:Year>2011</b:Year>
    <b:City>Paris</b:City>
    <b:Publisher>Flammarion</b:Publisher>
    <b:RefOrder>2</b:RefOrder>
  </b:Source>
  <b:Source>
    <b:Tag>Poi05</b:Tag>
    <b:SourceType>Book</b:SourceType>
    <b:Guid>{68941412-C6A5-410E-BB2C-B546DCB72E52}</b:Guid>
    <b:Author>
      <b:Author>
        <b:NameList>
          <b:Person>
            <b:Last>Poirier</b:Last>
            <b:First>D</b:First>
          </b:Person>
        </b:NameList>
      </b:Author>
    </b:Author>
    <b:Title>Brassaï: An Illustrated Biography</b:Title>
    <b:Year>2005</b:Year>
    <b:City>Paris</b:City>
    <b:Publisher>Flammarion</b:Publisher>
    <b:RefOrder>3</b:RefOrder>
  </b:Source>
  <b:Source>
    <b:Tag>Sco07</b:Tag>
    <b:SourceType>Book</b:SourceType>
    <b:Guid>{80186B9B-9419-4703-920C-7BD89287A270}</b:Guid>
    <b:Author>
      <b:Author>
        <b:NameList>
          <b:Person>
            <b:Last>Scott</b:Last>
            <b:First>C</b:First>
          </b:Person>
        </b:NameList>
      </b:Author>
    </b:Author>
    <b:Title>Street Photography: From Atget to Cartier-Bresson</b:Title>
    <b:Year>2007</b:Year>
    <b:City>London</b:City>
    <b:Publisher>I. B. Tauris</b:Publisher>
    <b:RefOrder>4</b:RefOrder>
  </b:Source>
  <b:Source>
    <b:Tag>Wal021</b:Tag>
    <b:SourceType>Book</b:SourceType>
    <b:Guid>{2DF38329-8FE2-478C-9E87-CF59E93D9004}</b:Guid>
    <b:Author>
      <b:Author>
        <b:NameList>
          <b:Person>
            <b:Last>Walker</b:Last>
            <b:First>I</b:First>
          </b:Person>
        </b:NameList>
      </b:Author>
    </b:Author>
    <b:Title>City Gorged With Dreams: Surrealism and Documentary Photography in Interwar Paris</b:Title>
    <b:Year>2002</b:Year>
    <b:City>Manchester </b:City>
    <b:Publisher>Manchester UP</b:Publisher>
    <b:RefOrder>5</b:RefOrder>
  </b:Source>
</b:Sources>
</file>

<file path=customXml/itemProps1.xml><?xml version="1.0" encoding="utf-8"?>
<ds:datastoreItem xmlns:ds="http://schemas.openxmlformats.org/officeDocument/2006/customXml" ds:itemID="{1E333359-D7FE-C242-9B63-681E7110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2</Pages>
  <Words>421</Words>
  <Characters>2401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2014-09-06T00:41:00Z</dcterms:created>
  <dcterms:modified xsi:type="dcterms:W3CDTF">2014-09-06T03:35:00Z</dcterms:modified>
</cp:coreProperties>
</file>