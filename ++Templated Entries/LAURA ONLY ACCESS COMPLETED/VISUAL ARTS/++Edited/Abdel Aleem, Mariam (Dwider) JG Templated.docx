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633A2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F4305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BCEA8609E0493E8A8132A4B28A1B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EE8B4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E377F1C66B4F26BB7A543AE33F931A"/>
            </w:placeholder>
            <w:text/>
          </w:sdtPr>
          <w:sdtEndPr/>
          <w:sdtContent>
            <w:tc>
              <w:tcPr>
                <w:tcW w:w="2073" w:type="dxa"/>
              </w:tcPr>
              <w:p w14:paraId="17634785" w14:textId="77777777" w:rsidR="00B574C9" w:rsidRDefault="007D1CB9" w:rsidP="007D1CB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2A5131D3014AB8AA99659D35A526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BB696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D3518FD907640DAA32FDD96880EE59A"/>
            </w:placeholder>
            <w:text/>
          </w:sdtPr>
          <w:sdtEndPr/>
          <w:sdtContent>
            <w:tc>
              <w:tcPr>
                <w:tcW w:w="2642" w:type="dxa"/>
              </w:tcPr>
              <w:p w14:paraId="6EC81F3C" w14:textId="77777777" w:rsidR="00B574C9" w:rsidRDefault="007D1CB9" w:rsidP="007D1CB9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0FC4FE2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BDA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6F5AC5786E4496BA4804B1B34762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4B7F1D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F413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56D1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DD9EAACD4543748295602585A444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4A15986" w14:textId="35A76526" w:rsidR="00B574C9" w:rsidRDefault="004A71A7" w:rsidP="009C4D6A">
                <w:r>
                  <w:t>University of North Texas</w:t>
                </w:r>
              </w:p>
            </w:tc>
          </w:sdtContent>
        </w:sdt>
      </w:tr>
    </w:tbl>
    <w:p w14:paraId="7A910A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0B62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48F5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D390A0" w14:textId="77777777" w:rsidTr="003F0D73">
        <w:sdt>
          <w:sdtPr>
            <w:alias w:val="Article headword"/>
            <w:tag w:val="articleHeadword"/>
            <w:id w:val="-361440020"/>
            <w:placeholder>
              <w:docPart w:val="845ED7EEDCDB484C933F32C9AF2AC8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CB5048" w14:textId="32E7EE5E" w:rsidR="003F0D73" w:rsidRPr="00FB589A" w:rsidRDefault="006E5C00" w:rsidP="007D1CB9">
                <w:r w:rsidRPr="006E5C00">
                  <w:t xml:space="preserve">Abdel </w:t>
                </w:r>
                <w:proofErr w:type="spellStart"/>
                <w:r w:rsidRPr="006E5C00">
                  <w:t>Aleem</w:t>
                </w:r>
                <w:proofErr w:type="spellEnd"/>
                <w:r w:rsidRPr="006E5C00">
                  <w:t>, Mariam (1930-</w:t>
                </w:r>
                <w:r w:rsidR="007D1CB9" w:rsidRPr="006E5C00">
                  <w:t>2010)</w:t>
                </w:r>
              </w:p>
            </w:tc>
          </w:sdtContent>
        </w:sdt>
      </w:tr>
      <w:tr w:rsidR="00464699" w14:paraId="085DE6D9" w14:textId="77777777" w:rsidTr="00C405D8">
        <w:sdt>
          <w:sdtPr>
            <w:alias w:val="Variant headwords"/>
            <w:tag w:val="variantHeadwords"/>
            <w:id w:val="173464402"/>
            <w:placeholder>
              <w:docPart w:val="BE99F13B24D748009F674D7DF20220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04C5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1F5987F" w14:textId="77777777" w:rsidTr="003F0D73">
        <w:sdt>
          <w:sdtPr>
            <w:alias w:val="Abstract"/>
            <w:tag w:val="abstract"/>
            <w:id w:val="-635871867"/>
            <w:placeholder>
              <w:docPart w:val="AAAF1B5ECD954671AE94350161841226"/>
            </w:placeholder>
          </w:sdtPr>
          <w:sdtEndPr/>
          <w:sdtContent>
            <w:sdt>
              <w:sdtPr>
                <w:alias w:val="Article text"/>
                <w:tag w:val="articleText"/>
                <w:id w:val="523450829"/>
                <w:placeholder>
                  <w:docPart w:val="3B92FAC7E77C7243B3A1BE893640CA0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56DD79E" w14:textId="67D66E85" w:rsidR="00E85A05" w:rsidRDefault="00757087" w:rsidP="00AA096C">
                    <w:r w:rsidRPr="009C6E0D">
                      <w:t xml:space="preserve">Mariam Abdel </w:t>
                    </w:r>
                    <w:proofErr w:type="spellStart"/>
                    <w:r w:rsidRPr="009C6E0D">
                      <w:t>Aleem</w:t>
                    </w:r>
                    <w:proofErr w:type="spellEnd"/>
                    <w:r w:rsidRPr="009C6E0D">
                      <w:t xml:space="preserve"> was a</w:t>
                    </w:r>
                    <w:r>
                      <w:t xml:space="preserve"> prominent Egyptian</w:t>
                    </w:r>
                    <w:r w:rsidRPr="009C6E0D">
                      <w:t xml:space="preserve"> graphic artist known for her</w:t>
                    </w:r>
                    <w:r>
                      <w:t xml:space="preserve"> printed works and engraving that stitched</w:t>
                    </w:r>
                    <w:r w:rsidRPr="009C6E0D">
                      <w:t xml:space="preserve"> together symbols from ancient and contemporary Egypt </w:t>
                    </w:r>
                    <w:r>
                      <w:t xml:space="preserve">to create </w:t>
                    </w:r>
                    <w:r w:rsidRPr="009C6E0D">
                      <w:t xml:space="preserve">abstracted compositions. </w:t>
                    </w:r>
                    <w:r>
                      <w:rPr>
                        <w:rFonts w:eastAsia="ＭＳ 明朝" w:cs="Times New Roman"/>
                        <w:lang w:val="en-US"/>
                      </w:rPr>
                      <w:t>These compositions</w:t>
                    </w:r>
                    <w:r w:rsidRPr="009C6E0D">
                      <w:rPr>
                        <w:rFonts w:eastAsia="ＭＳ 明朝" w:cs="Times New Roman"/>
                        <w:lang w:val="en-US"/>
                      </w:rPr>
                      <w:t xml:space="preserve"> often incorporated Arabic text and featured both hand written calligraphy and appropriated or collaged text.</w:t>
                    </w:r>
                    <w:r w:rsidRPr="009C6E0D">
                      <w:t xml:space="preserve"> In addition to her printed works, Abdel </w:t>
                    </w:r>
                    <w:proofErr w:type="spellStart"/>
                    <w:r w:rsidRPr="009C6E0D">
                      <w:t>Aleem</w:t>
                    </w:r>
                    <w:proofErr w:type="spellEnd"/>
                    <w:r w:rsidRPr="009C6E0D">
                      <w:t xml:space="preserve"> also produced paintings that focused on representations</w:t>
                    </w:r>
                    <w:r>
                      <w:t xml:space="preserve"> of Egyptian folk culture</w:t>
                    </w:r>
                    <w:r w:rsidRPr="009C6E0D">
                      <w:t xml:space="preserve">. Abdel </w:t>
                    </w:r>
                    <w:proofErr w:type="spellStart"/>
                    <w:r w:rsidRPr="009C6E0D">
                      <w:t>Aleem</w:t>
                    </w:r>
                    <w:proofErr w:type="spellEnd"/>
                    <w:r w:rsidRPr="009C6E0D">
                      <w:t xml:space="preserve"> graduated from the High</w:t>
                    </w:r>
                    <w:bookmarkStart w:id="0" w:name="_GoBack"/>
                    <w:bookmarkEnd w:id="0"/>
                    <w:r w:rsidRPr="009C6E0D">
                      <w:t xml:space="preserve">er Institute of Art Education in Cairo with a bachelor’s degree in 1954. In the years following, she studied graphic arts at the University of Southern California and received a master’s degree in Fine Arts in 1957. While in the United States, Abel </w:t>
                    </w:r>
                    <w:proofErr w:type="spellStart"/>
                    <w:r w:rsidRPr="009C6E0D">
                      <w:t>Aleem</w:t>
                    </w:r>
                    <w:proofErr w:type="spellEnd"/>
                    <w:r w:rsidRPr="009C6E0D">
                      <w:t xml:space="preserve"> also studied at the Pratt Institute in New York. She taught printmaking as a member of Alexandria University’s Faculty of Fine Arts from its founding in 1958, and was appointed director of the Faculty in 1981. </w:t>
                    </w:r>
                    <w:r w:rsidRPr="00EB5FE3">
                      <w:rPr>
                        <w:lang w:val="en-US"/>
                      </w:rPr>
                      <w:t xml:space="preserve">Mariam Abdel </w:t>
                    </w:r>
                    <w:proofErr w:type="spellStart"/>
                    <w:r w:rsidRPr="00EB5FE3">
                      <w:rPr>
                        <w:lang w:val="en-US"/>
                      </w:rPr>
                      <w:t>Aleem</w:t>
                    </w:r>
                    <w:proofErr w:type="spellEnd"/>
                    <w:r w:rsidRPr="00EB5FE3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also </w:t>
                    </w:r>
                    <w:r w:rsidRPr="00EB5FE3">
                      <w:rPr>
                        <w:lang w:val="en-US"/>
                      </w:rPr>
                      <w:t>served as a founding member of both the Association of Fine Artists in Alexandria and the</w:t>
                    </w:r>
                    <w:r>
                      <w:rPr>
                        <w:lang w:val="en-US"/>
                      </w:rPr>
                      <w:t xml:space="preserve"> Egyptian</w:t>
                    </w:r>
                    <w:r w:rsidRPr="00EB5FE3">
                      <w:rPr>
                        <w:lang w:val="en-US"/>
                      </w:rPr>
                      <w:t xml:space="preserve"> Art of Engraving Society. </w:t>
                    </w:r>
                    <w:r>
                      <w:t>She</w:t>
                    </w:r>
                    <w:r w:rsidRPr="009C6E0D">
                      <w:t xml:space="preserve"> frequently represented Egypt at international biennials including the Venice Biennale, the Sao Paulo Biennial, and the Graphics Biennial in Norway.</w:t>
                    </w:r>
                  </w:p>
                </w:tc>
              </w:sdtContent>
            </w:sdt>
          </w:sdtContent>
        </w:sdt>
      </w:tr>
      <w:tr w:rsidR="003F0D73" w14:paraId="253931FC" w14:textId="77777777" w:rsidTr="003F0D73">
        <w:sdt>
          <w:sdtPr>
            <w:alias w:val="Article text"/>
            <w:tag w:val="articleText"/>
            <w:id w:val="634067588"/>
            <w:placeholder>
              <w:docPart w:val="A342D2D1E9234C6D91B66AC39ADCD5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E820A5" w14:textId="2191FF79" w:rsidR="003F0D73" w:rsidRDefault="007D1CB9" w:rsidP="00757087">
                <w:r w:rsidRPr="009C6E0D">
                  <w:t xml:space="preserve">Mariam Abdel </w:t>
                </w:r>
                <w:proofErr w:type="spellStart"/>
                <w:r w:rsidRPr="009C6E0D">
                  <w:t>Aleem</w:t>
                </w:r>
                <w:proofErr w:type="spellEnd"/>
                <w:r w:rsidRPr="009C6E0D">
                  <w:t xml:space="preserve"> was a</w:t>
                </w:r>
                <w:r w:rsidR="00C405D8">
                  <w:t xml:space="preserve"> prominent Egyptian</w:t>
                </w:r>
                <w:r w:rsidRPr="009C6E0D">
                  <w:t xml:space="preserve"> graphic artist known for</w:t>
                </w:r>
                <w:r w:rsidR="00BF1B8D" w:rsidRPr="009C6E0D">
                  <w:t xml:space="preserve"> her</w:t>
                </w:r>
                <w:r w:rsidR="00EB5FE3">
                  <w:t xml:space="preserve"> printed works and engraving that stitched</w:t>
                </w:r>
                <w:r w:rsidRPr="009C6E0D">
                  <w:t xml:space="preserve"> together symbols from ancient and contemporary Egypt </w:t>
                </w:r>
                <w:r w:rsidR="00EB5FE3">
                  <w:t xml:space="preserve">to create </w:t>
                </w:r>
                <w:r w:rsidRPr="009C6E0D">
                  <w:t>abstracted compositions.</w:t>
                </w:r>
                <w:r w:rsidR="009C6E0D" w:rsidRPr="009C6E0D">
                  <w:t xml:space="preserve"> </w:t>
                </w:r>
                <w:r w:rsidR="00EB5FE3">
                  <w:rPr>
                    <w:rFonts w:eastAsia="ＭＳ 明朝" w:cs="Times New Roman"/>
                    <w:lang w:val="en-US"/>
                  </w:rPr>
                  <w:t>These compositions</w:t>
                </w:r>
                <w:r w:rsidR="009C6E0D" w:rsidRPr="009C6E0D">
                  <w:rPr>
                    <w:rFonts w:eastAsia="ＭＳ 明朝" w:cs="Times New Roman"/>
                    <w:lang w:val="en-US"/>
                  </w:rPr>
                  <w:t xml:space="preserve"> often incorporated Arabic text and featured both hand written calligraphy and appropriated or collaged text.</w:t>
                </w:r>
                <w:r w:rsidRPr="009C6E0D">
                  <w:t xml:space="preserve"> </w:t>
                </w:r>
                <w:r w:rsidR="009C6E0D" w:rsidRPr="009C6E0D">
                  <w:t xml:space="preserve">In addition to her printed works, Abdel </w:t>
                </w:r>
                <w:proofErr w:type="spellStart"/>
                <w:r w:rsidR="009C6E0D" w:rsidRPr="009C6E0D">
                  <w:t>Aleem</w:t>
                </w:r>
                <w:proofErr w:type="spellEnd"/>
                <w:r w:rsidR="009C6E0D" w:rsidRPr="009C6E0D">
                  <w:t xml:space="preserve"> also produced paintings that focused on representations</w:t>
                </w:r>
                <w:r w:rsidR="00EB5FE3">
                  <w:t xml:space="preserve"> of Egyptian folk culture</w:t>
                </w:r>
                <w:r w:rsidR="009C6E0D" w:rsidRPr="009C6E0D">
                  <w:t xml:space="preserve">. </w:t>
                </w:r>
                <w:r w:rsidRPr="009C6E0D">
                  <w:t xml:space="preserve">Abdel </w:t>
                </w:r>
                <w:proofErr w:type="spellStart"/>
                <w:r w:rsidRPr="009C6E0D">
                  <w:t>Aleem</w:t>
                </w:r>
                <w:proofErr w:type="spellEnd"/>
                <w:r w:rsidRPr="009C6E0D">
                  <w:t xml:space="preserve"> graduated from the Higher Institute of Art Education in Cairo with a bac</w:t>
                </w:r>
                <w:r w:rsidR="00AA096C" w:rsidRPr="009C6E0D">
                  <w:t>helor’s degree in 1954. In the years following, s</w:t>
                </w:r>
                <w:r w:rsidRPr="009C6E0D">
                  <w:t xml:space="preserve">he studied graphic arts at the University of Southern California and received a master’s degree in Fine Arts in 1957. While in the United States, Abel </w:t>
                </w:r>
                <w:proofErr w:type="spellStart"/>
                <w:r w:rsidRPr="009C6E0D">
                  <w:t>Aleem</w:t>
                </w:r>
                <w:proofErr w:type="spellEnd"/>
                <w:r w:rsidRPr="009C6E0D">
                  <w:t xml:space="preserve"> also studied at the Pratt Institute in New York. She</w:t>
                </w:r>
                <w:r w:rsidR="004A71A7" w:rsidRPr="009C6E0D">
                  <w:t xml:space="preserve"> taught printmaking as a member of</w:t>
                </w:r>
                <w:r w:rsidRPr="009C6E0D">
                  <w:t xml:space="preserve"> Alexandria University’s Faculty of Fine Arts from its founding in 1958</w:t>
                </w:r>
                <w:r w:rsidR="004A71A7" w:rsidRPr="009C6E0D">
                  <w:t>,</w:t>
                </w:r>
                <w:r w:rsidRPr="009C6E0D">
                  <w:t xml:space="preserve"> and was appointed director of the Faculty in 1981. </w:t>
                </w:r>
                <w:r w:rsidR="00EB5FE3" w:rsidRPr="00EB5FE3">
                  <w:rPr>
                    <w:lang w:val="en-US"/>
                  </w:rPr>
                  <w:t xml:space="preserve">Mariam Abdel </w:t>
                </w:r>
                <w:proofErr w:type="spellStart"/>
                <w:r w:rsidR="00EB5FE3" w:rsidRPr="00EB5FE3">
                  <w:rPr>
                    <w:lang w:val="en-US"/>
                  </w:rPr>
                  <w:t>Aleem</w:t>
                </w:r>
                <w:proofErr w:type="spellEnd"/>
                <w:r w:rsidR="00EB5FE3" w:rsidRPr="00EB5FE3">
                  <w:rPr>
                    <w:lang w:val="en-US"/>
                  </w:rPr>
                  <w:t xml:space="preserve"> </w:t>
                </w:r>
                <w:r w:rsidR="00EB5FE3">
                  <w:rPr>
                    <w:lang w:val="en-US"/>
                  </w:rPr>
                  <w:t xml:space="preserve">also </w:t>
                </w:r>
                <w:r w:rsidR="00EB5FE3" w:rsidRPr="00EB5FE3">
                  <w:rPr>
                    <w:lang w:val="en-US"/>
                  </w:rPr>
                  <w:t>served as a founding member of both the Association of Fine Artists in Alexandria and the</w:t>
                </w:r>
                <w:r w:rsidR="00EB5FE3">
                  <w:rPr>
                    <w:lang w:val="en-US"/>
                  </w:rPr>
                  <w:t xml:space="preserve"> Egyptian</w:t>
                </w:r>
                <w:r w:rsidR="00EB5FE3" w:rsidRPr="00EB5FE3">
                  <w:rPr>
                    <w:lang w:val="en-US"/>
                  </w:rPr>
                  <w:t xml:space="preserve"> Art of Engraving Society. </w:t>
                </w:r>
                <w:r w:rsidR="00757087">
                  <w:t>She</w:t>
                </w:r>
                <w:r w:rsidRPr="009C6E0D">
                  <w:t xml:space="preserve"> frequently represented Egypt at international bienn</w:t>
                </w:r>
                <w:r w:rsidR="004A71A7" w:rsidRPr="009C6E0D">
                  <w:t>ial</w:t>
                </w:r>
                <w:r w:rsidRPr="009C6E0D">
                  <w:t>s including the Venice Biennale, the Sao Paulo Biennial, and the Graphics Biennial in Norway.</w:t>
                </w:r>
              </w:p>
            </w:tc>
          </w:sdtContent>
        </w:sdt>
      </w:tr>
      <w:tr w:rsidR="003235A7" w14:paraId="057472F2" w14:textId="77777777" w:rsidTr="003235A7">
        <w:tc>
          <w:tcPr>
            <w:tcW w:w="9016" w:type="dxa"/>
          </w:tcPr>
          <w:p w14:paraId="1E3F546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73FD6C65F4BDD9989CFF1A70C8CA3"/>
              </w:placeholder>
            </w:sdtPr>
            <w:sdtEndPr/>
            <w:sdtContent>
              <w:p w14:paraId="5685B93E" w14:textId="77777777" w:rsidR="006E5C00" w:rsidRDefault="006E5C00" w:rsidP="007D1CB9"/>
              <w:p w14:paraId="7F6FF9A3" w14:textId="63206D37" w:rsidR="007D1CB9" w:rsidRDefault="008C2E51" w:rsidP="007D1CB9">
                <w:sdt>
                  <w:sdtPr>
                    <w:id w:val="-1745569538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Mik94 \l 1033 </w:instrText>
                    </w:r>
                    <w:r w:rsidR="007D1CB9">
                      <w:fldChar w:fldCharType="separate"/>
                    </w:r>
                    <w:r w:rsidR="00026919" w:rsidRPr="00026919">
                      <w:rPr>
                        <w:noProof/>
                        <w:lang w:val="en-US"/>
                      </w:rPr>
                      <w:t>(Mikdadi Nashashibi)</w:t>
                    </w:r>
                    <w:r w:rsidR="007D1CB9">
                      <w:fldChar w:fldCharType="end"/>
                    </w:r>
                  </w:sdtContent>
                </w:sdt>
              </w:p>
              <w:p w14:paraId="05C8DC21" w14:textId="77777777" w:rsidR="007D1CB9" w:rsidRPr="00291FC2" w:rsidRDefault="007D1CB9" w:rsidP="007D1CB9"/>
              <w:p w14:paraId="05B17F7C" w14:textId="77777777" w:rsidR="003235A7" w:rsidRDefault="008C2E51" w:rsidP="00FB11DE">
                <w:sdt>
                  <w:sdtPr>
                    <w:id w:val="2104454679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Mar13 \l 1033 </w:instrText>
                    </w:r>
                    <w:r w:rsidR="007D1CB9">
                      <w:fldChar w:fldCharType="separate"/>
                    </w:r>
                    <w:r w:rsidR="00026919" w:rsidRPr="00026919">
                      <w:rPr>
                        <w:noProof/>
                        <w:lang w:val="en-US"/>
                      </w:rPr>
                      <w:t>(Mariam Mohamed Abdel-Aleem)</w:t>
                    </w:r>
                    <w:r w:rsidR="007D1CB9">
                      <w:fldChar w:fldCharType="end"/>
                    </w:r>
                  </w:sdtContent>
                </w:sdt>
              </w:p>
            </w:sdtContent>
          </w:sdt>
        </w:tc>
      </w:tr>
    </w:tbl>
    <w:p w14:paraId="5F6A58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2B7A0" w14:textId="77777777" w:rsidR="00C405D8" w:rsidRDefault="00C405D8" w:rsidP="007A0D55">
      <w:pPr>
        <w:spacing w:after="0" w:line="240" w:lineRule="auto"/>
      </w:pPr>
      <w:r>
        <w:separator/>
      </w:r>
    </w:p>
  </w:endnote>
  <w:endnote w:type="continuationSeparator" w:id="0">
    <w:p w14:paraId="1E7E51AF" w14:textId="77777777" w:rsidR="00C405D8" w:rsidRDefault="00C405D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3DA44" w14:textId="77777777" w:rsidR="00C405D8" w:rsidRDefault="00C405D8" w:rsidP="007A0D55">
      <w:pPr>
        <w:spacing w:after="0" w:line="240" w:lineRule="auto"/>
      </w:pPr>
      <w:r>
        <w:separator/>
      </w:r>
    </w:p>
  </w:footnote>
  <w:footnote w:type="continuationSeparator" w:id="0">
    <w:p w14:paraId="3F964AA1" w14:textId="77777777" w:rsidR="00C405D8" w:rsidRDefault="00C405D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4C225" w14:textId="77777777" w:rsidR="00C405D8" w:rsidRDefault="00C405D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3F8F610" w14:textId="77777777" w:rsidR="00C405D8" w:rsidRDefault="00C405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9"/>
    <w:rsid w:val="00026919"/>
    <w:rsid w:val="00032559"/>
    <w:rsid w:val="00052040"/>
    <w:rsid w:val="000B25AE"/>
    <w:rsid w:val="000B55AB"/>
    <w:rsid w:val="000D24DC"/>
    <w:rsid w:val="00101B2E"/>
    <w:rsid w:val="00116FA0"/>
    <w:rsid w:val="001242C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56E0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1A7"/>
    <w:rsid w:val="004A7476"/>
    <w:rsid w:val="004E5896"/>
    <w:rsid w:val="00513EE6"/>
    <w:rsid w:val="00534F8F"/>
    <w:rsid w:val="00590035"/>
    <w:rsid w:val="0059263C"/>
    <w:rsid w:val="005B177E"/>
    <w:rsid w:val="005B3921"/>
    <w:rsid w:val="005F26D7"/>
    <w:rsid w:val="005F5450"/>
    <w:rsid w:val="006D0412"/>
    <w:rsid w:val="006E5C00"/>
    <w:rsid w:val="007411B9"/>
    <w:rsid w:val="00757087"/>
    <w:rsid w:val="00780D95"/>
    <w:rsid w:val="00780DC7"/>
    <w:rsid w:val="00792B91"/>
    <w:rsid w:val="007A0D55"/>
    <w:rsid w:val="007B3377"/>
    <w:rsid w:val="007D1CB9"/>
    <w:rsid w:val="007E5F44"/>
    <w:rsid w:val="00821DE3"/>
    <w:rsid w:val="00846CE1"/>
    <w:rsid w:val="008A5B87"/>
    <w:rsid w:val="008C2E51"/>
    <w:rsid w:val="00922950"/>
    <w:rsid w:val="0097521F"/>
    <w:rsid w:val="009A7264"/>
    <w:rsid w:val="009C4D6A"/>
    <w:rsid w:val="009C6E0D"/>
    <w:rsid w:val="009D1606"/>
    <w:rsid w:val="009E18A1"/>
    <w:rsid w:val="009E73D7"/>
    <w:rsid w:val="00A27D2C"/>
    <w:rsid w:val="00A76FD9"/>
    <w:rsid w:val="00AA096C"/>
    <w:rsid w:val="00AB436D"/>
    <w:rsid w:val="00AD2F24"/>
    <w:rsid w:val="00AD4844"/>
    <w:rsid w:val="00B219AE"/>
    <w:rsid w:val="00B33145"/>
    <w:rsid w:val="00B574C9"/>
    <w:rsid w:val="00BC39C9"/>
    <w:rsid w:val="00BE5BF7"/>
    <w:rsid w:val="00BF1B8D"/>
    <w:rsid w:val="00BF40E1"/>
    <w:rsid w:val="00C27FAB"/>
    <w:rsid w:val="00C358D4"/>
    <w:rsid w:val="00C405D8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5FE3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85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BCEA8609E0493E8A8132A4B28A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81E5-192D-4D51-AFDA-7FBEEB94943C}"/>
      </w:docPartPr>
      <w:docPartBody>
        <w:p w:rsidR="00B92F34" w:rsidRDefault="00E448DC">
          <w:pPr>
            <w:pStyle w:val="9FBCEA8609E0493E8A8132A4B28A1B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E377F1C66B4F26BB7A543AE33F9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E592-382B-406E-B7C7-62665023538E}"/>
      </w:docPartPr>
      <w:docPartBody>
        <w:p w:rsidR="00B92F34" w:rsidRDefault="00E448DC">
          <w:pPr>
            <w:pStyle w:val="A6E377F1C66B4F26BB7A543AE33F93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2A5131D3014AB8AA99659D35A5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CC30-06A1-4CF2-9210-7832015C9313}"/>
      </w:docPartPr>
      <w:docPartBody>
        <w:p w:rsidR="00B92F34" w:rsidRDefault="00E448DC">
          <w:pPr>
            <w:pStyle w:val="1B2A5131D3014AB8AA99659D35A526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3518FD907640DAA32FDD96880E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5780-73CC-4670-B694-3294FFEE861D}"/>
      </w:docPartPr>
      <w:docPartBody>
        <w:p w:rsidR="00B92F34" w:rsidRDefault="00E448DC">
          <w:pPr>
            <w:pStyle w:val="CD3518FD907640DAA32FDD96880EE5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6F5AC5786E4496BA4804B1B347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B4F5-B046-4C4B-8B7A-15F01B5FA426}"/>
      </w:docPartPr>
      <w:docPartBody>
        <w:p w:rsidR="00B92F34" w:rsidRDefault="00E448DC">
          <w:pPr>
            <w:pStyle w:val="F56F5AC5786E4496BA4804B1B34762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DD9EAACD4543748295602585A4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4EC3-15CB-49E1-9B4E-17B295551FD3}"/>
      </w:docPartPr>
      <w:docPartBody>
        <w:p w:rsidR="00B92F34" w:rsidRDefault="00E448DC">
          <w:pPr>
            <w:pStyle w:val="22DD9EAACD4543748295602585A444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ED7EEDCDB484C933F32C9AF2A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0820-C170-4239-BAEC-6B7B8EB3E5C7}"/>
      </w:docPartPr>
      <w:docPartBody>
        <w:p w:rsidR="00B92F34" w:rsidRDefault="00E448DC">
          <w:pPr>
            <w:pStyle w:val="845ED7EEDCDB484C933F32C9AF2AC8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99F13B24D748009F674D7DF2022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F65A-E083-4228-9E70-9812AFA8BA55}"/>
      </w:docPartPr>
      <w:docPartBody>
        <w:p w:rsidR="00B92F34" w:rsidRDefault="00E448DC">
          <w:pPr>
            <w:pStyle w:val="BE99F13B24D748009F674D7DF20220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AAF1B5ECD954671AE9435016184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50F8-27D3-47D8-B8F6-B173AA42FB4C}"/>
      </w:docPartPr>
      <w:docPartBody>
        <w:p w:rsidR="00B92F34" w:rsidRDefault="00E448DC">
          <w:pPr>
            <w:pStyle w:val="AAAF1B5ECD954671AE943501618412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42D2D1E9234C6D91B66AC39ADC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E622-425E-4974-8BDE-C0F19653C32F}"/>
      </w:docPartPr>
      <w:docPartBody>
        <w:p w:rsidR="00B92F34" w:rsidRDefault="00E448DC">
          <w:pPr>
            <w:pStyle w:val="A342D2D1E9234C6D91B66AC39ADCD5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73FD6C65F4BDD9989CFF1A70C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8E14-EB62-4ABE-88E0-386C736896B1}"/>
      </w:docPartPr>
      <w:docPartBody>
        <w:p w:rsidR="00B92F34" w:rsidRDefault="00E448DC">
          <w:pPr>
            <w:pStyle w:val="9CB73FD6C65F4BDD9989CFF1A70C8CA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B92FAC7E77C7243B3A1BE893640C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DC695-AE4E-BC46-8AEF-1AEDAE21EB8E}"/>
      </w:docPartPr>
      <w:docPartBody>
        <w:p w:rsidR="00000000" w:rsidRDefault="002D2B0A" w:rsidP="002D2B0A">
          <w:pPr>
            <w:pStyle w:val="3B92FAC7E77C7243B3A1BE893640CA0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DC"/>
    <w:rsid w:val="002D2B0A"/>
    <w:rsid w:val="00B92F34"/>
    <w:rsid w:val="00DE0600"/>
    <w:rsid w:val="00E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B0A"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  <w:style w:type="paragraph" w:customStyle="1" w:styleId="3B92FAC7E77C7243B3A1BE893640CA0C">
    <w:name w:val="3B92FAC7E77C7243B3A1BE893640CA0C"/>
    <w:rsid w:val="002D2B0A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B0A"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  <w:style w:type="paragraph" w:customStyle="1" w:styleId="3B92FAC7E77C7243B3A1BE893640CA0C">
    <w:name w:val="3B92FAC7E77C7243B3A1BE893640CA0C"/>
    <w:rsid w:val="002D2B0A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Mik94</b:Tag>
    <b:SourceType>Book</b:SourceType>
    <b:Guid>{0E5CA2AD-B075-40BB-A6A2-6408D4E19A54}</b:Guid>
    <b:Author>
      <b:Author>
        <b:NameList>
          <b:Person>
            <b:Last>Mikdadi Nashashibi</b:Last>
            <b:First>Salwa</b:First>
          </b:Person>
        </b:NameList>
      </b:Author>
    </b:Author>
    <b:Title>Forces of Change: Artists of the Arab World</b:Title>
    <b:Year>1994</b:Year>
    <b:City>Washington</b:City>
    <b:Publisher>The National Museum of Women in the Arts</b:Publisher>
    <b:StateProvince>DC</b:StateProvince>
    <b:Comments>This exhibition catalog includes a brief biography along with a selected list of Abdel Aleem’s exhibitions.</b:Comments>
    <b:RefOrder>1</b:RefOrder>
  </b:Source>
  <b:Source>
    <b:Tag>Mar13</b:Tag>
    <b:SourceType>InternetSite</b:SourceType>
    <b:Guid>{78A49F63-D804-4CD7-AC87-11CFAB95657C}</b:Guid>
    <b:Title>Mariam Mohamed Abdel-Aleem</b:Title>
    <b:YearAccessed>2013</b:YearAccessed>
    <b:MonthAccessed>October</b:MonthAccessed>
    <b:DayAccessed>30</b:DayAccessed>
    <b:InternetSiteTitle>Ministry of Culture: Sector of Fine Arts</b:InternetSiteTitle>
    <b:URL>http://www.fineart.gov.eg/eng/cv/cv.asp?IDS=320</b:URL>
    <b:Comments>A thorough curriculum vitae compiled by the Egyptian Ministry of Culture</b:Comments>
    <b:RefOrder>2</b:RefOrder>
  </b:Source>
</b:Sources>
</file>

<file path=customXml/itemProps1.xml><?xml version="1.0" encoding="utf-8"?>
<ds:datastoreItem xmlns:ds="http://schemas.openxmlformats.org/officeDocument/2006/customXml" ds:itemID="{F53096C2-33E3-814C-B040-FBB519DE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</TotalTime>
  <Pages>1</Pages>
  <Words>430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2</cp:revision>
  <dcterms:created xsi:type="dcterms:W3CDTF">2014-09-05T19:17:00Z</dcterms:created>
  <dcterms:modified xsi:type="dcterms:W3CDTF">2014-09-05T19:17:00Z</dcterms:modified>
</cp:coreProperties>
</file>