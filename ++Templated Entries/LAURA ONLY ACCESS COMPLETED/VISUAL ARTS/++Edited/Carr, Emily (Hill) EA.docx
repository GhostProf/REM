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6C08D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6C08D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465BBE6" w:rsidR="00B574C9" w:rsidRPr="00C55FAE" w:rsidRDefault="00D76D60" w:rsidP="006C08DB">
                <w:pPr>
                  <w:rPr>
                    <w:color w:val="000000" w:themeColor="text1"/>
                    <w:sz w:val="24"/>
                    <w:szCs w:val="24"/>
                  </w:rPr>
                </w:pPr>
                <w:r w:rsidRPr="00D76D60">
                  <w:t>Catrina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6C08D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25E759A" w:rsidR="00B574C9" w:rsidRPr="00C55FAE" w:rsidRDefault="00D76D60" w:rsidP="006C08DB">
                <w:pPr>
                  <w:rPr>
                    <w:color w:val="000000" w:themeColor="text1"/>
                    <w:sz w:val="24"/>
                    <w:szCs w:val="24"/>
                  </w:rPr>
                </w:pPr>
                <w:r w:rsidRPr="00D76D60">
                  <w:t>Hill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6C08DB">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6C08DB">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6C08DB">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3F318F4B" w14:textId="127A6FFB" w:rsidR="00D76D60" w:rsidRPr="005B5B94" w:rsidRDefault="00D76D60" w:rsidP="006C08DB">
                <w:r w:rsidRPr="005B5B94">
                  <w:t>Peabody Essex Museum</w:t>
                </w:r>
              </w:p>
              <w:p w14:paraId="5EF9F4FF" w14:textId="7D9CD55C" w:rsidR="00B574C9" w:rsidRDefault="00B574C9" w:rsidP="006C08DB"/>
            </w:tc>
          </w:sdtContent>
        </w:sdt>
      </w:tr>
    </w:tbl>
    <w:p w14:paraId="382B8119" w14:textId="77777777" w:rsidR="003D3579" w:rsidRDefault="003D3579" w:rsidP="006C08D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6C08DB">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0DA4BBC" w:rsidR="003F0D73" w:rsidRPr="00FB589A" w:rsidRDefault="00D76D60" w:rsidP="006C08DB">
                <w:pPr>
                  <w:rPr>
                    <w:b/>
                  </w:rPr>
                </w:pPr>
                <w:r w:rsidRPr="00D94355">
                  <w:t xml:space="preserve">Carr, </w:t>
                </w:r>
                <w:r w:rsidR="00D94355" w:rsidRPr="00D94355">
                  <w:t>Emily (1871-</w:t>
                </w:r>
                <w:r w:rsidRPr="00D94355">
                  <w:t>1945)</w:t>
                </w:r>
                <w:r w:rsidRPr="00D94355">
                  <w:tab/>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6C08DB">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492680887"/>
            <w:placeholder>
              <w:docPart w:val="D29AF10AF45FDE4E955931E0BBB465A0"/>
            </w:placeholder>
          </w:sdtPr>
          <w:sdtEndPr/>
          <w:sdtContent>
            <w:sdt>
              <w:sdtPr>
                <w:alias w:val="Abstract"/>
                <w:tag w:val="abstract"/>
                <w:id w:val="-71441268"/>
                <w:placeholder>
                  <w:docPart w:val="7EF5C01A37498543B15A3427B04B4D3A"/>
                </w:placeholder>
              </w:sdtPr>
              <w:sdtEndPr/>
              <w:sdtContent>
                <w:tc>
                  <w:tcPr>
                    <w:tcW w:w="9016" w:type="dxa"/>
                    <w:tcMar>
                      <w:top w:w="113" w:type="dxa"/>
                      <w:bottom w:w="113" w:type="dxa"/>
                    </w:tcMar>
                  </w:tcPr>
                  <w:p w14:paraId="1BAFAA01" w14:textId="1DE9DC5F" w:rsidR="00E85A05" w:rsidRDefault="00D94355" w:rsidP="006C08DB">
                    <w:r w:rsidRPr="00D76D60">
                      <w:t>Canadian painter Emily Carr was born in Victoria, British Columbia, on December 13, 1871, the second youngest of nine children in a middle-class English family. Western Canada in the nineteenth century offered few opportunities for engagement with art, so Carr spent several years abroad learning her craft in San Francisco, Paris</w:t>
                    </w:r>
                    <w:r>
                      <w:t>,</w:t>
                    </w:r>
                    <w:r w:rsidRPr="00D76D60">
                      <w:t xml:space="preserve"> and London. In 1927, Carr was invited to partic</w:t>
                    </w:r>
                    <w:r>
                      <w:t>ipate in a major exhibition of west c</w:t>
                    </w:r>
                    <w:r w:rsidRPr="00D76D60">
                      <w:t>oast art at the National Gallery of Canada in Ottawa. There she met other Canadian artists</w:t>
                    </w:r>
                    <w:r>
                      <w:t>,</w:t>
                    </w:r>
                    <w:r w:rsidRPr="00D76D60">
                      <w:t xml:space="preserve"> including the influential Group of Seven. Carr’s early work was influenced by European Modernism, specifically Post-Impressionism and Expressionism, and is characterized by vibrant colo</w:t>
                    </w:r>
                    <w:r>
                      <w:t>ur and active brushstrokes.</w:t>
                    </w:r>
                    <w:r w:rsidRPr="00D76D60">
                      <w:t xml:space="preserve"> Between 1899 and 1933, Carr visited a number of remote villages from Vancouver Island to Alaska. Landscapes, monumental sculpture, and Indigenous people she encountered during her travels dominate her later work. Emily Carr died on March 2, 1945</w:t>
                    </w:r>
                    <w:r>
                      <w:t>,</w:t>
                    </w:r>
                    <w:r w:rsidRPr="00D76D60">
                      <w:t xml:space="preserve"> after suffering a heart </w:t>
                    </w:r>
                    <w:r>
                      <w:t>attack</w:t>
                    </w:r>
                    <w:r w:rsidRPr="00D76D60">
                      <w:t xml:space="preserve"> in Victoria, British Columbia. </w:t>
                    </w:r>
                  </w:p>
                </w:tc>
              </w:sdtContent>
            </w:sdt>
          </w:sdtContent>
        </w:sdt>
      </w:tr>
      <w:tr w:rsidR="003F0D73" w14:paraId="63D8B75E" w14:textId="77777777" w:rsidTr="003F0D73">
        <w:sdt>
          <w:sdtPr>
            <w:alias w:val="Abstract"/>
            <w:tag w:val="abstract"/>
            <w:id w:val="-635871867"/>
            <w:placeholder>
              <w:docPart w:val="5AB2BBB20646FE41BF845EEC4D11FF5A"/>
            </w:placeholder>
          </w:sdtPr>
          <w:sdtEndPr/>
          <w:sdtContent>
            <w:tc>
              <w:tcPr>
                <w:tcW w:w="9016" w:type="dxa"/>
                <w:tcMar>
                  <w:top w:w="113" w:type="dxa"/>
                  <w:bottom w:w="113" w:type="dxa"/>
                </w:tcMar>
              </w:tcPr>
              <w:p w14:paraId="1ED4C6BB" w14:textId="1A34299A" w:rsidR="00000B0D" w:rsidRPr="00000B0D" w:rsidRDefault="00D76D60" w:rsidP="006C08DB">
                <w:pPr>
                  <w:tabs>
                    <w:tab w:val="left" w:pos="720"/>
                    <w:tab w:val="left" w:pos="1440"/>
                    <w:tab w:val="left" w:pos="2160"/>
                  </w:tabs>
                  <w:ind w:left="-72"/>
                </w:pPr>
                <w:r w:rsidRPr="00D76D60">
                  <w:t>Canadian painter Emily Carr was born in Victoria, British Columbia, on December 13, 1871, the second youngest of nine children in a middle-class English family. Western Canada in the nineteenth century offered few opportunities for engagement with art, so Carr spent several years abroad learning her craft in San Francisco, Paris</w:t>
                </w:r>
                <w:r w:rsidR="000C14FB">
                  <w:t>,</w:t>
                </w:r>
                <w:r w:rsidRPr="00D76D60">
                  <w:t xml:space="preserve"> and London. In 1927, Carr was invited to partic</w:t>
                </w:r>
                <w:r w:rsidR="00D7709D">
                  <w:t>ipate in a major exhibition of west c</w:t>
                </w:r>
                <w:r w:rsidRPr="00D76D60">
                  <w:t>oast art at the National Gallery of Canada in Ottawa. There she met other Canadian artists</w:t>
                </w:r>
                <w:r w:rsidR="00D7709D">
                  <w:t>,</w:t>
                </w:r>
                <w:r w:rsidRPr="00D76D60">
                  <w:t xml:space="preserve"> including the influential Group of Seven. Carr’s early work was influenced by European Modernism, specifically Post-Impressionism and Expressionism, and is characterized by vibrant colo</w:t>
                </w:r>
                <w:r w:rsidR="006C08DB">
                  <w:t>ur and active brushstrokes.</w:t>
                </w:r>
                <w:r w:rsidRPr="00D76D60">
                  <w:t xml:space="preserve"> Between 1899 and 1933, Carr visited a number of remote villages from Vancouver Island to Alaska. </w:t>
                </w:r>
                <w:r w:rsidR="006C08DB" w:rsidRPr="00D76D60">
                  <w:t>Landscapes, monumental sculpture, and Indigenous people she encountered during her travels dominate her later work</w:t>
                </w:r>
                <w:r w:rsidRPr="00D76D60">
                  <w:t>. Emily Carr died on March 2, 1945</w:t>
                </w:r>
                <w:r w:rsidR="00D7709D">
                  <w:t>,</w:t>
                </w:r>
                <w:r w:rsidRPr="00D76D60">
                  <w:t xml:space="preserve"> after suffering a heart </w:t>
                </w:r>
                <w:r w:rsidR="00D7709D">
                  <w:t>attack</w:t>
                </w:r>
                <w:r w:rsidRPr="00D76D60">
                  <w:t xml:space="preserve"> in Victoria, British Columbia. </w:t>
                </w:r>
              </w:p>
            </w:tc>
          </w:sdtContent>
        </w:sdt>
      </w:tr>
      <w:tr w:rsidR="003235A7" w14:paraId="323C43D7" w14:textId="77777777" w:rsidTr="003235A7">
        <w:tc>
          <w:tcPr>
            <w:tcW w:w="9016" w:type="dxa"/>
          </w:tcPr>
          <w:p w14:paraId="2276D945" w14:textId="357BA04B" w:rsidR="003235A7" w:rsidRDefault="003235A7" w:rsidP="006C08DB">
            <w:r w:rsidRPr="0015114C">
              <w:rPr>
                <w:u w:val="single"/>
              </w:rPr>
              <w:t>Further reading</w:t>
            </w:r>
            <w:r>
              <w:t>:</w:t>
            </w:r>
          </w:p>
          <w:p w14:paraId="35894DCE" w14:textId="77777777" w:rsidR="00D94355" w:rsidRDefault="00D94355" w:rsidP="006C08DB"/>
          <w:bookmarkStart w:id="0" w:name="_GoBack"/>
          <w:bookmarkEnd w:id="0"/>
          <w:p w14:paraId="72F67AF9" w14:textId="33779812" w:rsidR="00D76D60" w:rsidRPr="002A756B" w:rsidRDefault="00D94355" w:rsidP="006C08DB">
            <w:sdt>
              <w:sdtPr>
                <w:id w:val="330575124"/>
                <w:citation/>
              </w:sdtPr>
              <w:sdtEndPr/>
              <w:sdtContent>
                <w:r w:rsidR="00D76D60">
                  <w:fldChar w:fldCharType="begin"/>
                </w:r>
                <w:r w:rsidR="00D76D60">
                  <w:rPr>
                    <w:lang w:val="en-US"/>
                  </w:rPr>
                  <w:instrText xml:space="preserve"> CITATION Hug10 \l 1033 </w:instrText>
                </w:r>
                <w:r w:rsidR="00D76D60">
                  <w:fldChar w:fldCharType="separate"/>
                </w:r>
                <w:r w:rsidR="00D76D60" w:rsidRPr="00D76D60">
                  <w:rPr>
                    <w:noProof/>
                    <w:lang w:val="en-US"/>
                  </w:rPr>
                  <w:t>(Hughes)</w:t>
                </w:r>
                <w:r w:rsidR="00D76D60">
                  <w:fldChar w:fldCharType="end"/>
                </w:r>
              </w:sdtContent>
            </w:sdt>
          </w:p>
          <w:p w14:paraId="137C29AE" w14:textId="77777777" w:rsidR="006C08DB" w:rsidRDefault="006C08DB" w:rsidP="006C08DB"/>
          <w:p w14:paraId="63759E06" w14:textId="3E81DBD0" w:rsidR="002A756B" w:rsidRPr="00D76D60" w:rsidRDefault="00D94355" w:rsidP="006C08DB">
            <w:sdt>
              <w:sdtPr>
                <w:id w:val="39559396"/>
                <w:citation/>
              </w:sdtPr>
              <w:sdtEndPr/>
              <w:sdtContent>
                <w:r w:rsidR="00D76D60">
                  <w:fldChar w:fldCharType="begin"/>
                </w:r>
                <w:r w:rsidR="00D76D60">
                  <w:rPr>
                    <w:lang w:val="en-US"/>
                  </w:rPr>
                  <w:instrText xml:space="preserve"> CITATION Sha88 \l 1033 </w:instrText>
                </w:r>
                <w:r w:rsidR="00D76D60">
                  <w:fldChar w:fldCharType="separate"/>
                </w:r>
                <w:r w:rsidR="00D76D60" w:rsidRPr="00D76D60">
                  <w:rPr>
                    <w:noProof/>
                    <w:lang w:val="en-US"/>
                  </w:rPr>
                  <w:t>(Shadbolt)</w:t>
                </w:r>
                <w:r w:rsidR="00D76D60">
                  <w:fldChar w:fldCharType="end"/>
                </w:r>
              </w:sdtContent>
            </w:sdt>
          </w:p>
        </w:tc>
      </w:tr>
    </w:tbl>
    <w:p w14:paraId="4D036C04" w14:textId="77777777" w:rsidR="00C27FAB" w:rsidRPr="00F36937" w:rsidRDefault="00C27FAB" w:rsidP="006C08DB">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B5BD2"/>
    <w:rsid w:val="000C14FB"/>
    <w:rsid w:val="000D24DC"/>
    <w:rsid w:val="000F721C"/>
    <w:rsid w:val="00101B2E"/>
    <w:rsid w:val="00116FA0"/>
    <w:rsid w:val="0015114C"/>
    <w:rsid w:val="00183A77"/>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C08DB"/>
    <w:rsid w:val="006D0412"/>
    <w:rsid w:val="007411B9"/>
    <w:rsid w:val="00780D95"/>
    <w:rsid w:val="00780DC7"/>
    <w:rsid w:val="007A0D55"/>
    <w:rsid w:val="007B3377"/>
    <w:rsid w:val="007E5F44"/>
    <w:rsid w:val="00802B84"/>
    <w:rsid w:val="00821DE3"/>
    <w:rsid w:val="00846CE1"/>
    <w:rsid w:val="00853C4A"/>
    <w:rsid w:val="00897586"/>
    <w:rsid w:val="008A3713"/>
    <w:rsid w:val="008A5B87"/>
    <w:rsid w:val="009107E1"/>
    <w:rsid w:val="00922950"/>
    <w:rsid w:val="009A7264"/>
    <w:rsid w:val="009D1606"/>
    <w:rsid w:val="009E18A1"/>
    <w:rsid w:val="009E73D7"/>
    <w:rsid w:val="00A11738"/>
    <w:rsid w:val="00A27D2C"/>
    <w:rsid w:val="00A76FD9"/>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F1542"/>
    <w:rsid w:val="00CF3EC5"/>
    <w:rsid w:val="00D036FF"/>
    <w:rsid w:val="00D656DA"/>
    <w:rsid w:val="00D76D60"/>
    <w:rsid w:val="00D7709D"/>
    <w:rsid w:val="00D83300"/>
    <w:rsid w:val="00D94355"/>
    <w:rsid w:val="00DC6B48"/>
    <w:rsid w:val="00DF01B0"/>
    <w:rsid w:val="00E76A27"/>
    <w:rsid w:val="00E85A05"/>
    <w:rsid w:val="00E95829"/>
    <w:rsid w:val="00EA606C"/>
    <w:rsid w:val="00EB0C8C"/>
    <w:rsid w:val="00EB2364"/>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link w:val="NoSpacingChar"/>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NoSpacingChar">
    <w:name w:val="No Spacing Char"/>
    <w:link w:val="NoSpacing"/>
    <w:uiPriority w:val="1"/>
    <w:rsid w:val="00D76D60"/>
    <w:rPr>
      <w:lang w:val="en-US"/>
    </w:rPr>
  </w:style>
  <w:style w:type="character" w:customStyle="1" w:styleId="exact">
    <w:name w:val="exact"/>
    <w:basedOn w:val="DefaultParagraphFont"/>
    <w:rsid w:val="00D76D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link w:val="NoSpacingChar"/>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NoSpacingChar">
    <w:name w:val="No Spacing Char"/>
    <w:link w:val="NoSpacing"/>
    <w:uiPriority w:val="1"/>
    <w:rsid w:val="00D76D60"/>
    <w:rPr>
      <w:lang w:val="en-US"/>
    </w:rPr>
  </w:style>
  <w:style w:type="character" w:customStyle="1" w:styleId="exact">
    <w:name w:val="exact"/>
    <w:basedOn w:val="DefaultParagraphFont"/>
    <w:rsid w:val="00D7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B2BBB20646FE41BF845EEC4D11FF5A"/>
        <w:category>
          <w:name w:val="General"/>
          <w:gallery w:val="placeholder"/>
        </w:category>
        <w:types>
          <w:type w:val="bbPlcHdr"/>
        </w:types>
        <w:behaviors>
          <w:behavior w:val="content"/>
        </w:behaviors>
        <w:guid w:val="{375CA370-70D0-6747-93E5-475BFD06A025}"/>
      </w:docPartPr>
      <w:docPartBody>
        <w:p w:rsidR="005A55F9" w:rsidRDefault="00855982" w:rsidP="00855982">
          <w:pPr>
            <w:pStyle w:val="5AB2BBB20646FE41BF845EEC4D11FF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9AF10AF45FDE4E955931E0BBB465A0"/>
        <w:category>
          <w:name w:val="General"/>
          <w:gallery w:val="placeholder"/>
        </w:category>
        <w:types>
          <w:type w:val="bbPlcHdr"/>
        </w:types>
        <w:behaviors>
          <w:behavior w:val="content"/>
        </w:behaviors>
        <w:guid w:val="{49E4491A-8F0A-3745-A5FE-2ED46631613F}"/>
      </w:docPartPr>
      <w:docPartBody>
        <w:p w:rsidR="00DC79EB" w:rsidRDefault="005A55F9" w:rsidP="005A55F9">
          <w:pPr>
            <w:pStyle w:val="D29AF10AF45FDE4E955931E0BBB465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F5C01A37498543B15A3427B04B4D3A"/>
        <w:category>
          <w:name w:val="General"/>
          <w:gallery w:val="placeholder"/>
        </w:category>
        <w:types>
          <w:type w:val="bbPlcHdr"/>
        </w:types>
        <w:behaviors>
          <w:behavior w:val="content"/>
        </w:behaviors>
        <w:guid w:val="{3DF2D16C-4056-8E49-94F6-C8C4A47ADFE5}"/>
      </w:docPartPr>
      <w:docPartBody>
        <w:p w:rsidR="00000000" w:rsidRDefault="00F64A64" w:rsidP="00F64A64">
          <w:pPr>
            <w:pStyle w:val="7EF5C01A37498543B15A3427B04B4D3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A55F9"/>
    <w:rsid w:val="00855982"/>
    <w:rsid w:val="00985B12"/>
    <w:rsid w:val="00DC79EB"/>
    <w:rsid w:val="00F64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A64"/>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5AB2BBB20646FE41BF845EEC4D11FF5A">
    <w:name w:val="5AB2BBB20646FE41BF845EEC4D11FF5A"/>
    <w:rsid w:val="00855982"/>
  </w:style>
  <w:style w:type="paragraph" w:customStyle="1" w:styleId="D29AF10AF45FDE4E955931E0BBB465A0">
    <w:name w:val="D29AF10AF45FDE4E955931E0BBB465A0"/>
    <w:rsid w:val="005A55F9"/>
  </w:style>
  <w:style w:type="paragraph" w:customStyle="1" w:styleId="7EF5C01A37498543B15A3427B04B4D3A">
    <w:name w:val="7EF5C01A37498543B15A3427B04B4D3A"/>
    <w:rsid w:val="00F64A6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A64"/>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5AB2BBB20646FE41BF845EEC4D11FF5A">
    <w:name w:val="5AB2BBB20646FE41BF845EEC4D11FF5A"/>
    <w:rsid w:val="00855982"/>
  </w:style>
  <w:style w:type="paragraph" w:customStyle="1" w:styleId="D29AF10AF45FDE4E955931E0BBB465A0">
    <w:name w:val="D29AF10AF45FDE4E955931E0BBB465A0"/>
    <w:rsid w:val="005A55F9"/>
  </w:style>
  <w:style w:type="paragraph" w:customStyle="1" w:styleId="7EF5C01A37498543B15A3427B04B4D3A">
    <w:name w:val="7EF5C01A37498543B15A3427B04B4D3A"/>
    <w:rsid w:val="00F64A6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Hug10</b:Tag>
    <b:SourceType>Book</b:SourceType>
    <b:Guid>{7187D00B-167C-B244-8E0B-095F671611E3}</b:Guid>
    <b:Author>
      <b:Author>
        <b:NameList>
          <b:Person>
            <b:Last>Hughes</b:Last>
            <b:First>M.</b:First>
            <b:Middle>and Mason, K.</b:Middle>
          </b:Person>
        </b:NameList>
      </b:Author>
    </b:Author>
    <b:Title>Emily Carr: On the Edge of Nowhere</b:Title>
    <b:City>Victoria</b:City>
    <b:StateProvince>BC</b:StateProvince>
    <b:CountryRegion>Canada</b:CountryRegion>
    <b:Publisher>Art Gallery of Greater Victoria</b:Publisher>
    <b:Year>2010</b:Year>
    <b:RefOrder>1</b:RefOrder>
  </b:Source>
  <b:Source>
    <b:Tag>Sha88</b:Tag>
    <b:SourceType>Book</b:SourceType>
    <b:Guid>{33627A6F-AB26-A845-89B0-9ECA633AEF1A}</b:Guid>
    <b:Author>
      <b:Author>
        <b:NameList>
          <b:Person>
            <b:Last>Shadbolt</b:Last>
            <b:First>D.</b:First>
          </b:Person>
        </b:NameList>
      </b:Author>
    </b:Author>
    <b:Title>The Art of Emily Carr</b:Title>
    <b:City>Seattle</b:City>
    <b:Publisher>U of Washington P</b:Publisher>
    <b:Year>1988</b:Year>
    <b:RefOrder>2</b:RefOrder>
  </b:Source>
</b:Sources>
</file>

<file path=customXml/itemProps1.xml><?xml version="1.0" encoding="utf-8"?>
<ds:datastoreItem xmlns:ds="http://schemas.openxmlformats.org/officeDocument/2006/customXml" ds:itemID="{F18D48F3-8D8C-5243-9BA8-0C70B979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1</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12</cp:revision>
  <dcterms:created xsi:type="dcterms:W3CDTF">2014-06-13T01:28:00Z</dcterms:created>
  <dcterms:modified xsi:type="dcterms:W3CDTF">2014-08-27T01:11:00Z</dcterms:modified>
</cp:coreProperties>
</file>