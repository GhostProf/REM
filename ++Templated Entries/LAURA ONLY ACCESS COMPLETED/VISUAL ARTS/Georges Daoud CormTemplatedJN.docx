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EC478E" w14:textId="77777777" w:rsidTr="00922950">
        <w:tc>
          <w:tcPr>
            <w:tcW w:w="491" w:type="dxa"/>
            <w:vMerge w:val="restart"/>
            <w:shd w:val="clear" w:color="auto" w:fill="A6A6A6" w:themeFill="background1" w:themeFillShade="A6"/>
            <w:textDirection w:val="btLr"/>
          </w:tcPr>
          <w:p w14:paraId="02056EA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898CCE432C6409EBE5B55B6BF0136"/>
            </w:placeholder>
            <w:showingPlcHdr/>
            <w:dropDownList>
              <w:listItem w:displayText="Dr." w:value="Dr."/>
              <w:listItem w:displayText="Prof." w:value="Prof."/>
            </w:dropDownList>
          </w:sdtPr>
          <w:sdtEndPr/>
          <w:sdtContent>
            <w:tc>
              <w:tcPr>
                <w:tcW w:w="1259" w:type="dxa"/>
              </w:tcPr>
              <w:p w14:paraId="257325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6BE5FC3F97C7488CD25FD5C72AA8E0"/>
            </w:placeholder>
            <w:text/>
          </w:sdtPr>
          <w:sdtEndPr/>
          <w:sdtContent>
            <w:tc>
              <w:tcPr>
                <w:tcW w:w="2073" w:type="dxa"/>
              </w:tcPr>
              <w:p w14:paraId="4D74A276" w14:textId="77777777" w:rsidR="00B574C9" w:rsidRDefault="00071F69" w:rsidP="00071F69">
                <w:r>
                  <w:t>Sarah</w:t>
                </w:r>
              </w:p>
            </w:tc>
          </w:sdtContent>
        </w:sdt>
        <w:sdt>
          <w:sdtPr>
            <w:alias w:val="Middle name"/>
            <w:tag w:val="authorMiddleName"/>
            <w:id w:val="-2076034781"/>
            <w:placeholder>
              <w:docPart w:val="8F6FEE0CC369EA448BC366D06FFC4E68"/>
            </w:placeholder>
            <w:text/>
          </w:sdtPr>
          <w:sdtEndPr/>
          <w:sdtContent>
            <w:tc>
              <w:tcPr>
                <w:tcW w:w="2551" w:type="dxa"/>
              </w:tcPr>
              <w:p w14:paraId="0E896C9A" w14:textId="166AF9C1" w:rsidR="00B574C9" w:rsidRDefault="00FB6D0E" w:rsidP="00FB6D0E">
                <w:r>
                  <w:t>Ann</w:t>
                </w:r>
              </w:p>
            </w:tc>
          </w:sdtContent>
        </w:sdt>
        <w:sdt>
          <w:sdtPr>
            <w:alias w:val="Last name"/>
            <w:tag w:val="authorLastName"/>
            <w:id w:val="-1088529830"/>
            <w:placeholder>
              <w:docPart w:val="527403BFF8177A48B2A3E813B2438B93"/>
            </w:placeholder>
            <w:text/>
          </w:sdtPr>
          <w:sdtEndPr/>
          <w:sdtContent>
            <w:tc>
              <w:tcPr>
                <w:tcW w:w="2642" w:type="dxa"/>
              </w:tcPr>
              <w:p w14:paraId="4917FA5B" w14:textId="77777777" w:rsidR="00B574C9" w:rsidRDefault="00071F69" w:rsidP="00071F69">
                <w:r>
                  <w:t>Rogers</w:t>
                </w:r>
              </w:p>
            </w:tc>
          </w:sdtContent>
        </w:sdt>
      </w:tr>
      <w:tr w:rsidR="00B574C9" w14:paraId="17C9C24D" w14:textId="77777777" w:rsidTr="001A6A06">
        <w:trPr>
          <w:trHeight w:val="986"/>
        </w:trPr>
        <w:tc>
          <w:tcPr>
            <w:tcW w:w="491" w:type="dxa"/>
            <w:vMerge/>
            <w:shd w:val="clear" w:color="auto" w:fill="A6A6A6" w:themeFill="background1" w:themeFillShade="A6"/>
          </w:tcPr>
          <w:p w14:paraId="7E81EBE6" w14:textId="77777777" w:rsidR="00B574C9" w:rsidRPr="001A6A06" w:rsidRDefault="00B574C9" w:rsidP="00CF1542">
            <w:pPr>
              <w:jc w:val="center"/>
              <w:rPr>
                <w:b/>
                <w:color w:val="FFFFFF" w:themeColor="background1"/>
              </w:rPr>
            </w:pPr>
          </w:p>
        </w:tc>
        <w:sdt>
          <w:sdtPr>
            <w:alias w:val="Biography"/>
            <w:tag w:val="authorBiography"/>
            <w:id w:val="938807824"/>
            <w:placeholder>
              <w:docPart w:val="7664475FDA46A9418A5DD795D18E2370"/>
            </w:placeholder>
            <w:showingPlcHdr/>
          </w:sdtPr>
          <w:sdtEndPr/>
          <w:sdtContent>
            <w:tc>
              <w:tcPr>
                <w:tcW w:w="8525" w:type="dxa"/>
                <w:gridSpan w:val="4"/>
              </w:tcPr>
              <w:p w14:paraId="5943C42C" w14:textId="77777777" w:rsidR="00B574C9" w:rsidRDefault="00B574C9" w:rsidP="00922950">
                <w:r>
                  <w:rPr>
                    <w:rStyle w:val="PlaceholderText"/>
                  </w:rPr>
                  <w:t>[Enter your biography]</w:t>
                </w:r>
              </w:p>
            </w:tc>
          </w:sdtContent>
        </w:sdt>
      </w:tr>
      <w:tr w:rsidR="00B574C9" w14:paraId="4CDA5DC6" w14:textId="77777777" w:rsidTr="001A6A06">
        <w:trPr>
          <w:trHeight w:val="986"/>
        </w:trPr>
        <w:tc>
          <w:tcPr>
            <w:tcW w:w="491" w:type="dxa"/>
            <w:vMerge/>
            <w:shd w:val="clear" w:color="auto" w:fill="A6A6A6" w:themeFill="background1" w:themeFillShade="A6"/>
          </w:tcPr>
          <w:p w14:paraId="322FB02E" w14:textId="77777777" w:rsidR="00B574C9" w:rsidRPr="001A6A06" w:rsidRDefault="00B574C9" w:rsidP="00CF1542">
            <w:pPr>
              <w:jc w:val="center"/>
              <w:rPr>
                <w:b/>
                <w:color w:val="FFFFFF" w:themeColor="background1"/>
              </w:rPr>
            </w:pPr>
          </w:p>
        </w:tc>
        <w:sdt>
          <w:sdtPr>
            <w:alias w:val="Affiliation"/>
            <w:tag w:val="affiliation"/>
            <w:id w:val="2012937915"/>
            <w:placeholder>
              <w:docPart w:val="85ACAC66485AC04F88E86CD3CA68C761"/>
            </w:placeholder>
            <w:text/>
          </w:sdtPr>
          <w:sdtEndPr/>
          <w:sdtContent>
            <w:tc>
              <w:tcPr>
                <w:tcW w:w="8525" w:type="dxa"/>
                <w:gridSpan w:val="4"/>
              </w:tcPr>
              <w:p w14:paraId="6A86B4FE" w14:textId="05CDA712" w:rsidR="00B574C9" w:rsidRDefault="00FB6D0E" w:rsidP="00FB6D0E">
                <w:r>
                  <w:t>Independent Scholar</w:t>
                </w:r>
              </w:p>
            </w:tc>
          </w:sdtContent>
        </w:sdt>
      </w:tr>
    </w:tbl>
    <w:p w14:paraId="704C45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ABE4B2" w14:textId="77777777" w:rsidTr="00244BB0">
        <w:tc>
          <w:tcPr>
            <w:tcW w:w="9016" w:type="dxa"/>
            <w:shd w:val="clear" w:color="auto" w:fill="A6A6A6" w:themeFill="background1" w:themeFillShade="A6"/>
            <w:tcMar>
              <w:top w:w="113" w:type="dxa"/>
              <w:bottom w:w="113" w:type="dxa"/>
            </w:tcMar>
          </w:tcPr>
          <w:p w14:paraId="3906B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30514" w14:textId="77777777" w:rsidTr="003F0D73">
        <w:sdt>
          <w:sdtPr>
            <w:alias w:val="Article headword"/>
            <w:tag w:val="articleHeadword"/>
            <w:id w:val="-361440020"/>
            <w:placeholder>
              <w:docPart w:val="7CC0BD7D200CF14F8A16D024C565CFFA"/>
            </w:placeholder>
            <w:text/>
          </w:sdtPr>
          <w:sdtEndPr/>
          <w:sdtContent>
            <w:tc>
              <w:tcPr>
                <w:tcW w:w="9016" w:type="dxa"/>
                <w:tcMar>
                  <w:top w:w="113" w:type="dxa"/>
                  <w:bottom w:w="113" w:type="dxa"/>
                </w:tcMar>
              </w:tcPr>
              <w:p w14:paraId="2771533D" w14:textId="77777777" w:rsidR="003F0D73" w:rsidRPr="00FB589A" w:rsidRDefault="00071F69" w:rsidP="00071F69">
                <w:r w:rsidRPr="00596044">
                  <w:rPr>
                    <w:lang w:val="en-US"/>
                  </w:rPr>
                  <w:t>Georges</w:t>
                </w:r>
                <w:r w:rsidR="00132604">
                  <w:rPr>
                    <w:lang w:val="en-US"/>
                  </w:rPr>
                  <w:t xml:space="preserve"> </w:t>
                </w:r>
                <w:proofErr w:type="spellStart"/>
                <w:r w:rsidR="00132604">
                  <w:rPr>
                    <w:lang w:val="en-US"/>
                  </w:rPr>
                  <w:t>Daoud</w:t>
                </w:r>
                <w:proofErr w:type="spellEnd"/>
                <w:r w:rsidR="00132604">
                  <w:rPr>
                    <w:lang w:val="en-US"/>
                  </w:rPr>
                  <w:t xml:space="preserve"> Corm (1896-1971)</w:t>
                </w:r>
              </w:p>
            </w:tc>
          </w:sdtContent>
        </w:sdt>
      </w:tr>
      <w:tr w:rsidR="00464699" w14:paraId="0E816474" w14:textId="77777777" w:rsidTr="008C5719">
        <w:sdt>
          <w:sdtPr>
            <w:alias w:val="Variant headwords"/>
            <w:tag w:val="variantHeadwords"/>
            <w:id w:val="173464402"/>
            <w:placeholder>
              <w:docPart w:val="EEBEF3F01FDA0A4A8FCB608DD91F6541"/>
            </w:placeholder>
            <w:showingPlcHdr/>
          </w:sdtPr>
          <w:sdtEndPr/>
          <w:sdtContent>
            <w:tc>
              <w:tcPr>
                <w:tcW w:w="9016" w:type="dxa"/>
                <w:tcMar>
                  <w:top w:w="113" w:type="dxa"/>
                  <w:bottom w:w="113" w:type="dxa"/>
                </w:tcMar>
              </w:tcPr>
              <w:p w14:paraId="4036B9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B22081" w14:textId="77777777" w:rsidTr="003F0D73">
        <w:sdt>
          <w:sdtPr>
            <w:alias w:val="Abstract"/>
            <w:tag w:val="abstract"/>
            <w:id w:val="-635871867"/>
            <w:placeholder>
              <w:docPart w:val="2CA1282801E6EF48AD805597B19598F1"/>
            </w:placeholder>
          </w:sdtPr>
          <w:sdtEndPr/>
          <w:sdtContent>
            <w:sdt>
              <w:sdtPr>
                <w:alias w:val="Article text"/>
                <w:tag w:val="articleText"/>
                <w:id w:val="-449856995"/>
                <w:placeholder>
                  <w:docPart w:val="6EC7ECE905BBDD4AA7C8E02331470562"/>
                </w:placeholder>
              </w:sdtPr>
              <w:sdtEndPr/>
              <w:sdtContent>
                <w:tc>
                  <w:tcPr>
                    <w:tcW w:w="9016" w:type="dxa"/>
                    <w:tcMar>
                      <w:top w:w="113" w:type="dxa"/>
                      <w:bottom w:w="113" w:type="dxa"/>
                    </w:tcMar>
                  </w:tcPr>
                  <w:p w14:paraId="14F77E39" w14:textId="7929EEDD" w:rsidR="00E85A05" w:rsidRDefault="00132604" w:rsidP="00E164E9">
                    <w:r w:rsidRPr="00071F69">
                      <w:t xml:space="preserve">George </w:t>
                    </w:r>
                    <w:proofErr w:type="spellStart"/>
                    <w:r w:rsidRPr="00071F69">
                      <w:t>Daoud</w:t>
                    </w:r>
                    <w:proofErr w:type="spellEnd"/>
                    <w:r w:rsidRPr="00071F69">
                      <w:t xml:space="preserve"> Corm was a painter and francophone poet dedicated to Christian ethics</w:t>
                    </w:r>
                    <w:r>
                      <w:t xml:space="preserve"> and</w:t>
                    </w:r>
                    <w:r w:rsidRPr="00071F69">
                      <w:t xml:space="preserve"> the classical tr</w:t>
                    </w:r>
                    <w:r>
                      <w:t>adition of European Humanism</w:t>
                    </w:r>
                    <w:r w:rsidRPr="00071F69">
                      <w:t xml:space="preserve">. He attended the </w:t>
                    </w:r>
                    <w:proofErr w:type="spellStart"/>
                    <w:r w:rsidRPr="00E164E9">
                      <w:rPr>
                        <w:i/>
                      </w:rPr>
                      <w:t>Ecole</w:t>
                    </w:r>
                    <w:proofErr w:type="spellEnd"/>
                    <w:r w:rsidRPr="00E164E9">
                      <w:rPr>
                        <w:i/>
                      </w:rPr>
                      <w:t xml:space="preserve"> </w:t>
                    </w:r>
                    <w:proofErr w:type="spellStart"/>
                    <w:r w:rsidRPr="00E164E9">
                      <w:rPr>
                        <w:i/>
                      </w:rPr>
                      <w:t>Nationale</w:t>
                    </w:r>
                    <w:proofErr w:type="spellEnd"/>
                    <w:r w:rsidRPr="00E164E9">
                      <w:rPr>
                        <w:i/>
                      </w:rPr>
                      <w:t xml:space="preserve"> </w:t>
                    </w:r>
                    <w:proofErr w:type="spellStart"/>
                    <w:r w:rsidRPr="00E164E9">
                      <w:rPr>
                        <w:i/>
                      </w:rPr>
                      <w:t>Superieure</w:t>
                    </w:r>
                    <w:proofErr w:type="spellEnd"/>
                    <w:r w:rsidRPr="00E164E9">
                      <w:rPr>
                        <w:i/>
                      </w:rPr>
                      <w:t xml:space="preserv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formal language represents a transition from the conventions of the previous generation</w:t>
                    </w:r>
                    <w:r w:rsidR="00E164E9">
                      <w:t xml:space="preserve"> of Lebanese artists,</w:t>
                    </w:r>
                    <w:r w:rsidRPr="00071F69">
                      <w:t xml:space="preserve"> as </w:t>
                    </w:r>
                    <w:r w:rsidR="00E164E9">
                      <w:t xml:space="preserve">evidenced </w:t>
                    </w:r>
                    <w:r w:rsidRPr="00071F69">
                      <w:t>in his use of a lighter palette and looser brushwork. Corm’s oeuvre also includes a substantial number of nudes, the hallmark of Euro</w:t>
                    </w:r>
                    <w:r w:rsidR="00E164E9">
                      <w:t>pean academic conventions and</w:t>
                    </w:r>
                    <w:r w:rsidRPr="00071F69">
                      <w:t xml:space="preserve"> this generation of Lebanese artists. In 1966, he published his most well known written work, </w:t>
                    </w:r>
                    <w:r>
                      <w:t>‘</w:t>
                    </w:r>
                    <w:proofErr w:type="spellStart"/>
                    <w:r w:rsidRPr="00132604">
                      <w:t>Essai</w:t>
                    </w:r>
                    <w:proofErr w:type="spellEnd"/>
                    <w:r w:rsidRPr="00132604">
                      <w:t xml:space="preserve"> </w:t>
                    </w:r>
                    <w:proofErr w:type="spellStart"/>
                    <w:r w:rsidRPr="00132604">
                      <w:t>sur</w:t>
                    </w:r>
                    <w:proofErr w:type="spellEnd"/>
                    <w:r w:rsidRPr="00132604">
                      <w:t xml:space="preserve"> </w:t>
                    </w:r>
                    <w:proofErr w:type="spellStart"/>
                    <w:r w:rsidRPr="00132604">
                      <w:t>l’art</w:t>
                    </w:r>
                    <w:proofErr w:type="spellEnd"/>
                    <w:r w:rsidRPr="00132604">
                      <w:t xml:space="preserve"> et la civilization de </w:t>
                    </w:r>
                    <w:proofErr w:type="spellStart"/>
                    <w:r w:rsidRPr="00132604">
                      <w:t>ce</w:t>
                    </w:r>
                    <w:proofErr w:type="spellEnd"/>
                    <w:r w:rsidRPr="00132604">
                      <w:t xml:space="preserve"> temps</w:t>
                    </w:r>
                    <w:r w:rsidR="00E164E9">
                      <w:t>,</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sdtContent>
        </w:sdt>
      </w:tr>
      <w:tr w:rsidR="003F0D73" w14:paraId="09B9E373" w14:textId="77777777" w:rsidTr="003F0D73">
        <w:sdt>
          <w:sdtPr>
            <w:alias w:val="Article text"/>
            <w:tag w:val="articleText"/>
            <w:id w:val="634067588"/>
            <w:placeholder>
              <w:docPart w:val="A06797536B3E144F9758C94C904088C7"/>
            </w:placeholder>
          </w:sdtPr>
          <w:sdtEndPr/>
          <w:sdtContent>
            <w:sdt>
              <w:sdtPr>
                <w:alias w:val="Article text"/>
                <w:tag w:val="articleText"/>
                <w:id w:val="2062738026"/>
                <w:placeholder>
                  <w:docPart w:val="B02516BBD4C36543925AA9D0CDB291B7"/>
                </w:placeholder>
              </w:sdtPr>
              <w:sdtEndPr/>
              <w:sdtContent>
                <w:tc>
                  <w:tcPr>
                    <w:tcW w:w="9016" w:type="dxa"/>
                    <w:tcMar>
                      <w:top w:w="113" w:type="dxa"/>
                      <w:bottom w:w="113" w:type="dxa"/>
                    </w:tcMar>
                  </w:tcPr>
                  <w:p w14:paraId="4D95DFDC" w14:textId="399D3B10" w:rsidR="003F0D73" w:rsidRDefault="00E164E9" w:rsidP="00132604">
                    <w:r w:rsidRPr="00071F69">
                      <w:t xml:space="preserve">George </w:t>
                    </w:r>
                    <w:proofErr w:type="spellStart"/>
                    <w:r w:rsidRPr="00071F69">
                      <w:t>Daoud</w:t>
                    </w:r>
                    <w:proofErr w:type="spellEnd"/>
                    <w:r w:rsidRPr="00071F69">
                      <w:t xml:space="preserve"> Corm was a painter and francophone poet dedicated to Christian ethics</w:t>
                    </w:r>
                    <w:r>
                      <w:t xml:space="preserve"> and</w:t>
                    </w:r>
                    <w:r w:rsidRPr="00071F69">
                      <w:t xml:space="preserve"> the classical tr</w:t>
                    </w:r>
                    <w:r>
                      <w:t>adition of European Humanism</w:t>
                    </w:r>
                    <w:r w:rsidRPr="00071F69">
                      <w:t xml:space="preserve">. He attended the </w:t>
                    </w:r>
                    <w:proofErr w:type="spellStart"/>
                    <w:r w:rsidRPr="00E164E9">
                      <w:rPr>
                        <w:i/>
                      </w:rPr>
                      <w:t>Ecole</w:t>
                    </w:r>
                    <w:proofErr w:type="spellEnd"/>
                    <w:r w:rsidRPr="00E164E9">
                      <w:rPr>
                        <w:i/>
                      </w:rPr>
                      <w:t xml:space="preserve"> </w:t>
                    </w:r>
                    <w:proofErr w:type="spellStart"/>
                    <w:r w:rsidRPr="00E164E9">
                      <w:rPr>
                        <w:i/>
                      </w:rPr>
                      <w:t>Nationale</w:t>
                    </w:r>
                    <w:proofErr w:type="spellEnd"/>
                    <w:r w:rsidRPr="00E164E9">
                      <w:rPr>
                        <w:i/>
                      </w:rPr>
                      <w:t xml:space="preserve"> </w:t>
                    </w:r>
                    <w:proofErr w:type="spellStart"/>
                    <w:r w:rsidRPr="00E164E9">
                      <w:rPr>
                        <w:i/>
                      </w:rPr>
                      <w:t>Superieure</w:t>
                    </w:r>
                    <w:proofErr w:type="spellEnd"/>
                    <w:r w:rsidRPr="00E164E9">
                      <w:rPr>
                        <w:i/>
                      </w:rPr>
                      <w:t xml:space="preserv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formal language represents a transition from the conventions of the previous generation</w:t>
                    </w:r>
                    <w:r>
                      <w:t xml:space="preserve"> of Lebanese artists,</w:t>
                    </w:r>
                    <w:r w:rsidRPr="00071F69">
                      <w:t xml:space="preserve"> as </w:t>
                    </w:r>
                    <w:r>
                      <w:t xml:space="preserve">evidenced </w:t>
                    </w:r>
                    <w:r w:rsidRPr="00071F69">
                      <w:t>in his use of a lighter palette and looser brushwork. Corm’s oeuvre also includes a substantial number of nudes, the hallmark of Euro</w:t>
                    </w:r>
                    <w:r>
                      <w:t>pean academic conventions and</w:t>
                    </w:r>
                    <w:r w:rsidRPr="00071F69">
                      <w:t xml:space="preserve"> this generation of Lebanese artists. In 1966, he published his most well known written work, </w:t>
                    </w:r>
                    <w:r>
                      <w:t>‘</w:t>
                    </w:r>
                    <w:proofErr w:type="spellStart"/>
                    <w:r w:rsidRPr="00132604">
                      <w:t>Essai</w:t>
                    </w:r>
                    <w:proofErr w:type="spellEnd"/>
                    <w:r w:rsidRPr="00132604">
                      <w:t xml:space="preserve"> </w:t>
                    </w:r>
                    <w:proofErr w:type="spellStart"/>
                    <w:r w:rsidRPr="00132604">
                      <w:t>sur</w:t>
                    </w:r>
                    <w:proofErr w:type="spellEnd"/>
                    <w:r w:rsidRPr="00132604">
                      <w:t xml:space="preserve"> </w:t>
                    </w:r>
                    <w:proofErr w:type="spellStart"/>
                    <w:r w:rsidRPr="00132604">
                      <w:t>l’art</w:t>
                    </w:r>
                    <w:proofErr w:type="spellEnd"/>
                    <w:r w:rsidRPr="00132604">
                      <w:t xml:space="preserve"> et la civilization de </w:t>
                    </w:r>
                    <w:proofErr w:type="spellStart"/>
                    <w:r w:rsidRPr="00132604">
                      <w:t>ce</w:t>
                    </w:r>
                    <w:proofErr w:type="spellEnd"/>
                    <w:r w:rsidRPr="00132604">
                      <w:t xml:space="preserve"> temps</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sdtContent>
        </w:sdt>
      </w:tr>
      <w:tr w:rsidR="003235A7" w14:paraId="500E1EB8" w14:textId="77777777" w:rsidTr="003235A7">
        <w:tc>
          <w:tcPr>
            <w:tcW w:w="9016" w:type="dxa"/>
          </w:tcPr>
          <w:p w14:paraId="3B57752A" w14:textId="77777777" w:rsidR="003235A7" w:rsidRDefault="003235A7" w:rsidP="008A5B87">
            <w:r w:rsidRPr="0015114C">
              <w:rPr>
                <w:u w:val="single"/>
              </w:rPr>
              <w:t>Further reading</w:t>
            </w:r>
            <w:r>
              <w:t>:</w:t>
            </w:r>
          </w:p>
          <w:sdt>
            <w:sdtPr>
              <w:alias w:val="Further reading"/>
              <w:tag w:val="furtherReading"/>
              <w:id w:val="-1516217107"/>
              <w:placeholder>
                <w:docPart w:val="718A2FE425592F408AA131130FEEA952"/>
              </w:placeholder>
            </w:sdtPr>
            <w:sdtEndPr/>
            <w:sdtContent>
              <w:p w14:paraId="2536A38D" w14:textId="77777777" w:rsidR="00071F69" w:rsidRDefault="00FB6D0E" w:rsidP="008F36F8">
                <w:sdt>
                  <w:sdtPr>
                    <w:id w:val="187115653"/>
                    <w:citation/>
                  </w:sdtPr>
                  <w:sdtEndPr/>
                  <w:sdtContent>
                    <w:r w:rsidR="008F36F8">
                      <w:fldChar w:fldCharType="begin"/>
                    </w:r>
                    <w:r w:rsidR="008F36F8">
                      <w:rPr>
                        <w:lang w:val="en-US"/>
                      </w:rPr>
                      <w:instrText xml:space="preserve"> CITATION Bar892 \l 1033 </w:instrText>
                    </w:r>
                    <w:r w:rsidR="008F36F8">
                      <w:fldChar w:fldCharType="separate"/>
                    </w:r>
                    <w:r w:rsidR="008F36F8">
                      <w:rPr>
                        <w:noProof/>
                        <w:lang w:val="en-US"/>
                      </w:rPr>
                      <w:t xml:space="preserve"> </w:t>
                    </w:r>
                    <w:r w:rsidR="008F36F8" w:rsidRPr="008F36F8">
                      <w:rPr>
                        <w:noProof/>
                        <w:lang w:val="en-US"/>
                      </w:rPr>
                      <w:t>(Barbican Center)</w:t>
                    </w:r>
                    <w:r w:rsidR="008F36F8">
                      <w:fldChar w:fldCharType="end"/>
                    </w:r>
                  </w:sdtContent>
                </w:sdt>
              </w:p>
              <w:p w14:paraId="3D8F004E" w14:textId="77777777" w:rsidR="00FB6D0E" w:rsidRDefault="00FB6D0E" w:rsidP="008F36F8"/>
              <w:p w14:paraId="3C2D2327" w14:textId="77777777" w:rsidR="008F36F8" w:rsidRDefault="00FB6D0E" w:rsidP="008F36F8">
                <w:sdt>
                  <w:sdtPr>
                    <w:id w:val="324326187"/>
                    <w:citation/>
                  </w:sdtPr>
                  <w:sdtEndPr/>
                  <w:sdtContent>
                    <w:r w:rsidR="008F36F8">
                      <w:fldChar w:fldCharType="begin"/>
                    </w:r>
                    <w:r w:rsidR="008F36F8">
                      <w:rPr>
                        <w:lang w:val="en-US"/>
                      </w:rPr>
                      <w:instrText xml:space="preserve"> CITATION Cha82 \l 1033 </w:instrText>
                    </w:r>
                    <w:r w:rsidR="008F36F8">
                      <w:fldChar w:fldCharType="separate"/>
                    </w:r>
                    <w:r w:rsidR="008F36F8">
                      <w:rPr>
                        <w:noProof/>
                        <w:lang w:val="en-US"/>
                      </w:rPr>
                      <w:t>(Chahine)</w:t>
                    </w:r>
                    <w:r w:rsidR="008F36F8">
                      <w:fldChar w:fldCharType="end"/>
                    </w:r>
                  </w:sdtContent>
                </w:sdt>
              </w:p>
              <w:p w14:paraId="2E5E33AE" w14:textId="77777777" w:rsidR="00FB6D0E" w:rsidRDefault="00FB6D0E" w:rsidP="008F36F8"/>
              <w:p w14:paraId="2AAA5B39" w14:textId="77777777" w:rsidR="008F36F8" w:rsidRDefault="00FB6D0E" w:rsidP="008F36F8">
                <w:sdt>
                  <w:sdtPr>
                    <w:id w:val="376980307"/>
                    <w:citation/>
                  </w:sdtPr>
                  <w:sdtEndPr/>
                  <w:sdtContent>
                    <w:r w:rsidR="008F36F8">
                      <w:fldChar w:fldCharType="begin"/>
                    </w:r>
                    <w:r w:rsidR="008F36F8">
                      <w:rPr>
                        <w:lang w:val="en-US"/>
                      </w:rPr>
                      <w:instrText xml:space="preserve"> CITATION Cor66 \l 1033 </w:instrText>
                    </w:r>
                    <w:r w:rsidR="008F36F8">
                      <w:fldChar w:fldCharType="separate"/>
                    </w:r>
                    <w:r w:rsidR="008F36F8" w:rsidRPr="008F36F8">
                      <w:rPr>
                        <w:noProof/>
                        <w:lang w:val="en-US"/>
                      </w:rPr>
                      <w:t>(G. D. Corm)</w:t>
                    </w:r>
                    <w:r w:rsidR="008F36F8">
                      <w:fldChar w:fldCharType="end"/>
                    </w:r>
                  </w:sdtContent>
                </w:sdt>
              </w:p>
              <w:p w14:paraId="45776235" w14:textId="77777777" w:rsidR="00FB6D0E" w:rsidRDefault="00FB6D0E" w:rsidP="008F36F8"/>
              <w:p w14:paraId="647A5B31" w14:textId="77777777" w:rsidR="008F36F8" w:rsidRDefault="00FB6D0E" w:rsidP="008F36F8">
                <w:sdt>
                  <w:sdtPr>
                    <w:id w:val="1928692004"/>
                    <w:citation/>
                  </w:sdtPr>
                  <w:sdtEndPr/>
                  <w:sdtContent>
                    <w:r w:rsidR="008F36F8">
                      <w:fldChar w:fldCharType="begin"/>
                    </w:r>
                    <w:r w:rsidR="008F36F8">
                      <w:rPr>
                        <w:lang w:val="en-US"/>
                      </w:rPr>
                      <w:instrText xml:space="preserve"> CITATION Cor81 \l 1033 </w:instrText>
                    </w:r>
                    <w:r w:rsidR="008F36F8">
                      <w:fldChar w:fldCharType="separate"/>
                    </w:r>
                    <w:r w:rsidR="008F36F8" w:rsidRPr="008F36F8">
                      <w:rPr>
                        <w:noProof/>
                        <w:lang w:val="en-US"/>
                      </w:rPr>
                      <w:t>(G. G. Corm)</w:t>
                    </w:r>
                    <w:r w:rsidR="008F36F8">
                      <w:fldChar w:fldCharType="end"/>
                    </w:r>
                  </w:sdtContent>
                </w:sdt>
              </w:p>
              <w:p w14:paraId="427FB9FE" w14:textId="77777777" w:rsidR="00FB6D0E" w:rsidRDefault="00FB6D0E" w:rsidP="008F36F8"/>
              <w:p w14:paraId="45095D90" w14:textId="77777777" w:rsidR="008F36F8" w:rsidRDefault="00FB6D0E" w:rsidP="008F36F8">
                <w:sdt>
                  <w:sdtPr>
                    <w:id w:val="825786910"/>
                    <w:citation/>
                  </w:sdtPr>
                  <w:sdtEndPr/>
                  <w:sdtContent>
                    <w:r w:rsidR="008F36F8">
                      <w:fldChar w:fldCharType="begin"/>
                    </w:r>
                    <w:r w:rsidR="008F36F8">
                      <w:rPr>
                        <w:lang w:val="en-US"/>
                      </w:rPr>
                      <w:instrText xml:space="preserve"> CITATION Esa14 \l 1033 </w:instrText>
                    </w:r>
                    <w:r w:rsidR="008F36F8">
                      <w:fldChar w:fldCharType="separate"/>
                    </w:r>
                    <w:r w:rsidR="008F36F8" w:rsidRPr="008F36F8">
                      <w:rPr>
                        <w:noProof/>
                        <w:lang w:val="en-US"/>
                      </w:rPr>
                      <w:t>(Esanu)</w:t>
                    </w:r>
                    <w:r w:rsidR="008F36F8">
                      <w:fldChar w:fldCharType="end"/>
                    </w:r>
                  </w:sdtContent>
                </w:sdt>
              </w:p>
              <w:p w14:paraId="0D82463E" w14:textId="77777777" w:rsidR="00FB6D0E" w:rsidRDefault="00FB6D0E" w:rsidP="008F36F8"/>
              <w:p w14:paraId="13573355" w14:textId="77777777" w:rsidR="008F36F8" w:rsidRDefault="00FB6D0E" w:rsidP="008F36F8">
                <w:sdt>
                  <w:sdtPr>
                    <w:id w:val="-651359983"/>
                    <w:citation/>
                  </w:sdtPr>
                  <w:sdtEndPr/>
                  <w:sdtContent>
                    <w:r w:rsidR="008F36F8">
                      <w:fldChar w:fldCharType="begin"/>
                    </w:r>
                    <w:r w:rsidR="008F36F8">
                      <w:rPr>
                        <w:lang w:val="en-US"/>
                      </w:rPr>
                      <w:instrText xml:space="preserve"> CITATION Fan982 \l 1033 </w:instrText>
                    </w:r>
                    <w:r w:rsidR="008F36F8">
                      <w:fldChar w:fldCharType="separate"/>
                    </w:r>
                    <w:r w:rsidR="008F36F8" w:rsidRPr="008F36F8">
                      <w:rPr>
                        <w:noProof/>
                        <w:lang w:val="en-US"/>
                      </w:rPr>
                      <w:t>(Fani)</w:t>
                    </w:r>
                    <w:r w:rsidR="008F36F8">
                      <w:fldChar w:fldCharType="end"/>
                    </w:r>
                  </w:sdtContent>
                </w:sdt>
              </w:p>
              <w:p w14:paraId="514CC8BB" w14:textId="77777777" w:rsidR="00FB6D0E" w:rsidRDefault="00FB6D0E" w:rsidP="008F36F8"/>
              <w:p w14:paraId="13590B70" w14:textId="77777777" w:rsidR="008F36F8" w:rsidRDefault="00FB6D0E" w:rsidP="008F36F8">
                <w:sdt>
                  <w:sdtPr>
                    <w:id w:val="-1788411842"/>
                    <w:citation/>
                  </w:sdtPr>
                  <w:sdtEndPr/>
                  <w:sdtContent>
                    <w:r w:rsidR="008F36F8">
                      <w:fldChar w:fldCharType="begin"/>
                    </w:r>
                    <w:r w:rsidR="008F36F8">
                      <w:rPr>
                        <w:lang w:val="en-US"/>
                      </w:rPr>
                      <w:instrText xml:space="preserve"> CITATION Nae96 \l 1033 </w:instrText>
                    </w:r>
                    <w:r w:rsidR="008F36F8">
                      <w:fldChar w:fldCharType="separate"/>
                    </w:r>
                    <w:r w:rsidR="008F36F8" w:rsidRPr="008F36F8">
                      <w:rPr>
                        <w:noProof/>
                        <w:lang w:val="en-US"/>
                      </w:rPr>
                      <w:t>(Naef)</w:t>
                    </w:r>
                    <w:r w:rsidR="008F36F8">
                      <w:fldChar w:fldCharType="end"/>
                    </w:r>
                  </w:sdtContent>
                </w:sdt>
              </w:p>
              <w:p w14:paraId="1FBA204F" w14:textId="77777777" w:rsidR="00FB6D0E" w:rsidRDefault="00FB6D0E" w:rsidP="008F36F8"/>
              <w:p w14:paraId="7AE8CD04" w14:textId="533C7E88" w:rsidR="003235A7" w:rsidRDefault="00FB6D0E" w:rsidP="00FB11DE">
                <w:sdt>
                  <w:sdtPr>
                    <w:id w:val="-749576856"/>
                    <w:citation/>
                  </w:sdtPr>
                  <w:sdtEndPr/>
                  <w:sdtContent>
                    <w:r w:rsidR="008F36F8">
                      <w:fldChar w:fldCharType="begin"/>
                    </w:r>
                    <w:r w:rsidR="008F36F8">
                      <w:rPr>
                        <w:lang w:val="en-US"/>
                      </w:rPr>
                      <w:instrText xml:space="preserve"> CITATION One \l 1033 </w:instrText>
                    </w:r>
                    <w:r w:rsidR="008F36F8">
                      <w:fldChar w:fldCharType="separate"/>
                    </w:r>
                    <w:r w:rsidR="008F36F8" w:rsidRPr="008F36F8">
                      <w:rPr>
                        <w:noProof/>
                        <w:lang w:val="en-US"/>
                      </w:rPr>
                      <w:t>(One Fine Art)</w:t>
                    </w:r>
                    <w:r w:rsidR="008F36F8">
                      <w:fldChar w:fldCharType="end"/>
                    </w:r>
                  </w:sdtContent>
                </w:sdt>
              </w:p>
              <w:bookmarkStart w:id="0" w:name="_GoBack" w:displacedByCustomXml="next"/>
              <w:bookmarkEnd w:id="0" w:displacedByCustomXml="next"/>
            </w:sdtContent>
          </w:sdt>
        </w:tc>
      </w:tr>
    </w:tbl>
    <w:p w14:paraId="48BD53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03384" w14:textId="77777777" w:rsidR="00BB2990" w:rsidRDefault="00BB2990" w:rsidP="007A0D55">
      <w:pPr>
        <w:spacing w:after="0" w:line="240" w:lineRule="auto"/>
      </w:pPr>
      <w:r>
        <w:separator/>
      </w:r>
    </w:p>
  </w:endnote>
  <w:endnote w:type="continuationSeparator" w:id="0">
    <w:p w14:paraId="4D76C588" w14:textId="77777777" w:rsidR="00BB2990" w:rsidRDefault="00BB2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D32E" w14:textId="77777777" w:rsidR="00BB2990" w:rsidRDefault="00BB2990" w:rsidP="007A0D55">
      <w:pPr>
        <w:spacing w:after="0" w:line="240" w:lineRule="auto"/>
      </w:pPr>
      <w:r>
        <w:separator/>
      </w:r>
    </w:p>
  </w:footnote>
  <w:footnote w:type="continuationSeparator" w:id="0">
    <w:p w14:paraId="397A9443" w14:textId="77777777" w:rsidR="00BB2990" w:rsidRDefault="00BB2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63BB" w14:textId="77777777" w:rsidR="00BB2990" w:rsidRDefault="00BB29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E3E1B7" w14:textId="77777777" w:rsidR="00BB2990" w:rsidRDefault="00BB2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69"/>
    <w:rsid w:val="00032559"/>
    <w:rsid w:val="00052040"/>
    <w:rsid w:val="00071F69"/>
    <w:rsid w:val="000B25AE"/>
    <w:rsid w:val="000B55AB"/>
    <w:rsid w:val="000D24DC"/>
    <w:rsid w:val="00101B2E"/>
    <w:rsid w:val="00116FA0"/>
    <w:rsid w:val="0013260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719"/>
    <w:rsid w:val="008F36F8"/>
    <w:rsid w:val="00922950"/>
    <w:rsid w:val="009A7264"/>
    <w:rsid w:val="009D1606"/>
    <w:rsid w:val="009E18A1"/>
    <w:rsid w:val="009E73D7"/>
    <w:rsid w:val="00A27D2C"/>
    <w:rsid w:val="00A76FD9"/>
    <w:rsid w:val="00AB436D"/>
    <w:rsid w:val="00AD2F24"/>
    <w:rsid w:val="00AD4844"/>
    <w:rsid w:val="00B219AE"/>
    <w:rsid w:val="00B33145"/>
    <w:rsid w:val="00B574C9"/>
    <w:rsid w:val="00BB2990"/>
    <w:rsid w:val="00BC39C9"/>
    <w:rsid w:val="00BE5BF7"/>
    <w:rsid w:val="00BF40E1"/>
    <w:rsid w:val="00C27FAB"/>
    <w:rsid w:val="00C358D4"/>
    <w:rsid w:val="00C6296B"/>
    <w:rsid w:val="00CC586D"/>
    <w:rsid w:val="00CF1542"/>
    <w:rsid w:val="00CF3EC5"/>
    <w:rsid w:val="00D656DA"/>
    <w:rsid w:val="00D83300"/>
    <w:rsid w:val="00DC6B48"/>
    <w:rsid w:val="00DF01B0"/>
    <w:rsid w:val="00E164E9"/>
    <w:rsid w:val="00E85A05"/>
    <w:rsid w:val="00E95829"/>
    <w:rsid w:val="00EA606C"/>
    <w:rsid w:val="00EB0C8C"/>
    <w:rsid w:val="00EB51FD"/>
    <w:rsid w:val="00EB77DB"/>
    <w:rsid w:val="00ED139F"/>
    <w:rsid w:val="00EF74F7"/>
    <w:rsid w:val="00F36937"/>
    <w:rsid w:val="00F60F53"/>
    <w:rsid w:val="00FA1925"/>
    <w:rsid w:val="00FB11DE"/>
    <w:rsid w:val="00FB589A"/>
    <w:rsid w:val="00FB6D0E"/>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898CCE432C6409EBE5B55B6BF0136"/>
        <w:category>
          <w:name w:val="General"/>
          <w:gallery w:val="placeholder"/>
        </w:category>
        <w:types>
          <w:type w:val="bbPlcHdr"/>
        </w:types>
        <w:behaviors>
          <w:behavior w:val="content"/>
        </w:behaviors>
        <w:guid w:val="{2357F26B-4462-5441-BCE0-B63523CC01E5}"/>
      </w:docPartPr>
      <w:docPartBody>
        <w:p w:rsidR="00D52118" w:rsidRDefault="00D52118">
          <w:pPr>
            <w:pStyle w:val="EDF898CCE432C6409EBE5B55B6BF0136"/>
          </w:pPr>
          <w:r w:rsidRPr="00CC586D">
            <w:rPr>
              <w:rStyle w:val="PlaceholderText"/>
              <w:b/>
              <w:color w:val="FFFFFF" w:themeColor="background1"/>
            </w:rPr>
            <w:t>[Salutation]</w:t>
          </w:r>
        </w:p>
      </w:docPartBody>
    </w:docPart>
    <w:docPart>
      <w:docPartPr>
        <w:name w:val="306BE5FC3F97C7488CD25FD5C72AA8E0"/>
        <w:category>
          <w:name w:val="General"/>
          <w:gallery w:val="placeholder"/>
        </w:category>
        <w:types>
          <w:type w:val="bbPlcHdr"/>
        </w:types>
        <w:behaviors>
          <w:behavior w:val="content"/>
        </w:behaviors>
        <w:guid w:val="{45527D4A-ED35-D349-8619-2025A4482C42}"/>
      </w:docPartPr>
      <w:docPartBody>
        <w:p w:rsidR="00D52118" w:rsidRDefault="00D52118">
          <w:pPr>
            <w:pStyle w:val="306BE5FC3F97C7488CD25FD5C72AA8E0"/>
          </w:pPr>
          <w:r>
            <w:rPr>
              <w:rStyle w:val="PlaceholderText"/>
            </w:rPr>
            <w:t>[First name]</w:t>
          </w:r>
        </w:p>
      </w:docPartBody>
    </w:docPart>
    <w:docPart>
      <w:docPartPr>
        <w:name w:val="8F6FEE0CC369EA448BC366D06FFC4E68"/>
        <w:category>
          <w:name w:val="General"/>
          <w:gallery w:val="placeholder"/>
        </w:category>
        <w:types>
          <w:type w:val="bbPlcHdr"/>
        </w:types>
        <w:behaviors>
          <w:behavior w:val="content"/>
        </w:behaviors>
        <w:guid w:val="{B25DDF75-8512-214A-842E-8F6BDBF806F9}"/>
      </w:docPartPr>
      <w:docPartBody>
        <w:p w:rsidR="00D52118" w:rsidRDefault="00D52118">
          <w:pPr>
            <w:pStyle w:val="8F6FEE0CC369EA448BC366D06FFC4E68"/>
          </w:pPr>
          <w:r>
            <w:rPr>
              <w:rStyle w:val="PlaceholderText"/>
            </w:rPr>
            <w:t>[Middle name]</w:t>
          </w:r>
        </w:p>
      </w:docPartBody>
    </w:docPart>
    <w:docPart>
      <w:docPartPr>
        <w:name w:val="527403BFF8177A48B2A3E813B2438B93"/>
        <w:category>
          <w:name w:val="General"/>
          <w:gallery w:val="placeholder"/>
        </w:category>
        <w:types>
          <w:type w:val="bbPlcHdr"/>
        </w:types>
        <w:behaviors>
          <w:behavior w:val="content"/>
        </w:behaviors>
        <w:guid w:val="{D5C3811D-23DC-454A-83E2-56E06CD24D39}"/>
      </w:docPartPr>
      <w:docPartBody>
        <w:p w:rsidR="00D52118" w:rsidRDefault="00D52118">
          <w:pPr>
            <w:pStyle w:val="527403BFF8177A48B2A3E813B2438B93"/>
          </w:pPr>
          <w:r>
            <w:rPr>
              <w:rStyle w:val="PlaceholderText"/>
            </w:rPr>
            <w:t>[Last name]</w:t>
          </w:r>
        </w:p>
      </w:docPartBody>
    </w:docPart>
    <w:docPart>
      <w:docPartPr>
        <w:name w:val="7664475FDA46A9418A5DD795D18E2370"/>
        <w:category>
          <w:name w:val="General"/>
          <w:gallery w:val="placeholder"/>
        </w:category>
        <w:types>
          <w:type w:val="bbPlcHdr"/>
        </w:types>
        <w:behaviors>
          <w:behavior w:val="content"/>
        </w:behaviors>
        <w:guid w:val="{CF01F893-8050-8A4C-A945-3F407D20AE48}"/>
      </w:docPartPr>
      <w:docPartBody>
        <w:p w:rsidR="00D52118" w:rsidRDefault="00D52118">
          <w:pPr>
            <w:pStyle w:val="7664475FDA46A9418A5DD795D18E2370"/>
          </w:pPr>
          <w:r>
            <w:rPr>
              <w:rStyle w:val="PlaceholderText"/>
            </w:rPr>
            <w:t>[Enter your biography]</w:t>
          </w:r>
        </w:p>
      </w:docPartBody>
    </w:docPart>
    <w:docPart>
      <w:docPartPr>
        <w:name w:val="85ACAC66485AC04F88E86CD3CA68C761"/>
        <w:category>
          <w:name w:val="General"/>
          <w:gallery w:val="placeholder"/>
        </w:category>
        <w:types>
          <w:type w:val="bbPlcHdr"/>
        </w:types>
        <w:behaviors>
          <w:behavior w:val="content"/>
        </w:behaviors>
        <w:guid w:val="{A7FBD329-80EC-0245-A348-65E8CC568544}"/>
      </w:docPartPr>
      <w:docPartBody>
        <w:p w:rsidR="00D52118" w:rsidRDefault="00D52118">
          <w:pPr>
            <w:pStyle w:val="85ACAC66485AC04F88E86CD3CA68C761"/>
          </w:pPr>
          <w:r>
            <w:rPr>
              <w:rStyle w:val="PlaceholderText"/>
            </w:rPr>
            <w:t>[Enter the institution with which you are affiliated]</w:t>
          </w:r>
        </w:p>
      </w:docPartBody>
    </w:docPart>
    <w:docPart>
      <w:docPartPr>
        <w:name w:val="7CC0BD7D200CF14F8A16D024C565CFFA"/>
        <w:category>
          <w:name w:val="General"/>
          <w:gallery w:val="placeholder"/>
        </w:category>
        <w:types>
          <w:type w:val="bbPlcHdr"/>
        </w:types>
        <w:behaviors>
          <w:behavior w:val="content"/>
        </w:behaviors>
        <w:guid w:val="{63782788-218D-3847-8F89-350182FA6703}"/>
      </w:docPartPr>
      <w:docPartBody>
        <w:p w:rsidR="00D52118" w:rsidRDefault="00D52118">
          <w:pPr>
            <w:pStyle w:val="7CC0BD7D200CF14F8A16D024C565CFFA"/>
          </w:pPr>
          <w:r w:rsidRPr="00EF74F7">
            <w:rPr>
              <w:b/>
              <w:color w:val="808080" w:themeColor="background1" w:themeShade="80"/>
            </w:rPr>
            <w:t>[Enter the headword for your article]</w:t>
          </w:r>
        </w:p>
      </w:docPartBody>
    </w:docPart>
    <w:docPart>
      <w:docPartPr>
        <w:name w:val="EEBEF3F01FDA0A4A8FCB608DD91F6541"/>
        <w:category>
          <w:name w:val="General"/>
          <w:gallery w:val="placeholder"/>
        </w:category>
        <w:types>
          <w:type w:val="bbPlcHdr"/>
        </w:types>
        <w:behaviors>
          <w:behavior w:val="content"/>
        </w:behaviors>
        <w:guid w:val="{65DF90EF-16CB-9347-B33B-191570690D59}"/>
      </w:docPartPr>
      <w:docPartBody>
        <w:p w:rsidR="00D52118" w:rsidRDefault="00D52118">
          <w:pPr>
            <w:pStyle w:val="EEBEF3F01FDA0A4A8FCB608DD91F65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A1282801E6EF48AD805597B19598F1"/>
        <w:category>
          <w:name w:val="General"/>
          <w:gallery w:val="placeholder"/>
        </w:category>
        <w:types>
          <w:type w:val="bbPlcHdr"/>
        </w:types>
        <w:behaviors>
          <w:behavior w:val="content"/>
        </w:behaviors>
        <w:guid w:val="{5AADA586-4F05-CD4F-AFD2-3B5B58572F47}"/>
      </w:docPartPr>
      <w:docPartBody>
        <w:p w:rsidR="00D52118" w:rsidRDefault="00D52118">
          <w:pPr>
            <w:pStyle w:val="2CA1282801E6EF48AD805597B19598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797536B3E144F9758C94C904088C7"/>
        <w:category>
          <w:name w:val="General"/>
          <w:gallery w:val="placeholder"/>
        </w:category>
        <w:types>
          <w:type w:val="bbPlcHdr"/>
        </w:types>
        <w:behaviors>
          <w:behavior w:val="content"/>
        </w:behaviors>
        <w:guid w:val="{7872FCF3-DE39-084A-B4BB-83303EC5B276}"/>
      </w:docPartPr>
      <w:docPartBody>
        <w:p w:rsidR="00D52118" w:rsidRDefault="00D52118">
          <w:pPr>
            <w:pStyle w:val="A06797536B3E144F9758C94C904088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8A2FE425592F408AA131130FEEA952"/>
        <w:category>
          <w:name w:val="General"/>
          <w:gallery w:val="placeholder"/>
        </w:category>
        <w:types>
          <w:type w:val="bbPlcHdr"/>
        </w:types>
        <w:behaviors>
          <w:behavior w:val="content"/>
        </w:behaviors>
        <w:guid w:val="{E02C3182-4E15-454D-A68C-C09D209D1229}"/>
      </w:docPartPr>
      <w:docPartBody>
        <w:p w:rsidR="00D52118" w:rsidRDefault="00D52118">
          <w:pPr>
            <w:pStyle w:val="718A2FE425592F408AA131130FEEA952"/>
          </w:pPr>
          <w:r>
            <w:rPr>
              <w:rStyle w:val="PlaceholderText"/>
            </w:rPr>
            <w:t>[Enter citations for further reading here]</w:t>
          </w:r>
        </w:p>
      </w:docPartBody>
    </w:docPart>
    <w:docPart>
      <w:docPartPr>
        <w:name w:val="6EC7ECE905BBDD4AA7C8E02331470562"/>
        <w:category>
          <w:name w:val="General"/>
          <w:gallery w:val="placeholder"/>
        </w:category>
        <w:types>
          <w:type w:val="bbPlcHdr"/>
        </w:types>
        <w:behaviors>
          <w:behavior w:val="content"/>
        </w:behaviors>
        <w:guid w:val="{5F08AE04-590D-2D46-92C4-9A54942D3DC0}"/>
      </w:docPartPr>
      <w:docPartBody>
        <w:p w:rsidR="00960763" w:rsidRDefault="00D52118" w:rsidP="00D52118">
          <w:pPr>
            <w:pStyle w:val="6EC7ECE905BBDD4AA7C8E023314705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2516BBD4C36543925AA9D0CDB291B7"/>
        <w:category>
          <w:name w:val="General"/>
          <w:gallery w:val="placeholder"/>
        </w:category>
        <w:types>
          <w:type w:val="bbPlcHdr"/>
        </w:types>
        <w:behaviors>
          <w:behavior w:val="content"/>
        </w:behaviors>
        <w:guid w:val="{46446A33-8F28-244D-98F9-E00A4DAA6EA6}"/>
      </w:docPartPr>
      <w:docPartBody>
        <w:p w:rsidR="00E16BD5" w:rsidRDefault="00960763" w:rsidP="00960763">
          <w:pPr>
            <w:pStyle w:val="B02516BBD4C36543925AA9D0CDB291B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18"/>
    <w:rsid w:val="00960763"/>
    <w:rsid w:val="00D52118"/>
    <w:rsid w:val="00E16B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Bar892</b:Tag>
    <b:SourceType>Book</b:SourceType>
    <b:Guid>{9ABC0176-ACB3-2E47-86C8-A2994B6E2FFD}</b:Guid>
    <b:Author>
      <b:Author>
        <b:Corporate>Barbican Center</b:Corporate>
      </b:Author>
    </b:Author>
    <b:Title>Lebanon: The Artist's View ; 200 Years of Lebanese Painting</b:Title>
    <b:Year>1989</b:Year>
    <b:City>London</b:City>
    <b:Publisher>Quartet</b:Publisher>
    <b:Pages>105-106</b:Pages>
    <b:RefOrder>1</b:RefOrder>
  </b:Source>
  <b:Source>
    <b:Tag>Cha82</b:Tag>
    <b:SourceType>Book</b:SourceType>
    <b:Guid>{F38F4F28-60CD-FF45-B454-A265DC67F1A3}</b:Guid>
    <b:Title>Cent Ans D'art Plastique Au Liban, 1880-1980= One Hundred Years of Plastic Arts in Lebanon, 1880-1980</b:Title>
    <b:City>Beyrouth</b:City>
    <b:Publisher>R.A. Chahine</b:Publisher>
    <b:Year>1982</b:Year>
    <b:Author>
      <b:Author>
        <b:NameList>
          <b:Person>
            <b:Last>Chahine</b:Last>
            <b:Middle>A.</b:Middle>
            <b:First>Richard</b:First>
          </b:Person>
        </b:NameList>
      </b:Author>
    </b:Author>
    <b:RefOrder>2</b:RefOrder>
  </b:Source>
  <b:Source>
    <b:Tag>Cor66</b:Tag>
    <b:SourceType>Book</b:SourceType>
    <b:Guid>{FEB25526-B0B8-CE4B-BBBD-C5C44359ECAD}</b:Guid>
    <b:Title>Essai Sur L'art et La Civilisation de ce Temps</b:Title>
    <b:City>Beirut</b:City>
    <b:Year>1966</b:Year>
    <b:Author>
      <b:Author>
        <b:NameList>
          <b:Person>
            <b:Last>Corm</b:Last>
            <b:Middle>D</b:Middle>
            <b:First>Georges</b:First>
          </b:Person>
        </b:NameList>
      </b:Author>
    </b:Author>
    <b:RefOrder>3</b:RefOrder>
  </b:Source>
  <b:Source>
    <b:Tag>Esa14</b:Tag>
    <b:SourceType>InternetSite</b:SourceType>
    <b:Guid>{9F36FC53-70B0-0044-BB0A-51DE88530874}</b:Guid>
    <b:Title>American University of Beirut</b:Title>
    <b:InternetSiteTitle>Curatorial Statement for 'Lebanese Painterly Humanism: Georges D. Corm'</b:InternetSiteTitle>
    <b:URL>http://www.aub.edu.lb/art_galleries/current/Pages/humanism.aspx</b:URL>
    <b:YearAccessed>2014</b:YearAccessed>
    <b:MonthAccessed>01</b:MonthAccessed>
    <b:DayAccessed>08</b:DayAccessed>
    <b:Author>
      <b:Author>
        <b:NameList>
          <b:Person>
            <b:Last>Esanu</b:Last>
            <b:First>Octavian</b:First>
          </b:Person>
        </b:NameList>
      </b:Author>
    </b:Author>
    <b:RefOrder>5</b:RefOrder>
  </b:Source>
  <b:Source>
    <b:Tag>Fan982</b:Tag>
    <b:SourceType>Book</b:SourceType>
    <b:Guid>{C5F635F8-3982-3743-A63E-C4585A1D6087}</b:Guid>
    <b:Title>Dictionnaire de la Peinture au Liban</b:Title>
    <b:Year>1998</b:Year>
    <b:Author>
      <b:Author>
        <b:NameList>
          <b:Person>
            <b:Last>Fani</b:Last>
            <b:First>Michel</b:First>
          </b:Person>
        </b:NameList>
      </b:Author>
    </b:Author>
    <b:City>Paris</b:City>
    <b:Publisher>Escalier</b:Publisher>
    <b:Pages>81-83</b:Pages>
    <b:RefOrder>6</b:RefOrder>
  </b:Source>
  <b:Source>
    <b:Tag>One</b:Tag>
    <b:SourceType>InternetSite</b:SourceType>
    <b:Guid>{2116F89A-C65F-B04E-919C-23F5D5307793}</b:Guid>
    <b:Title>Georges David Corm</b:Title>
    <b:Author>
      <b:Author>
        <b:Corporate>One Fine Art</b:Corporate>
      </b:Author>
    </b:Author>
    <b:InternetSiteTitle>One Fine Art</b:InternetSiteTitle>
    <b:URL>http://www.onefineart.com/en/artists/georgesdcorm/index_en.shtml</b:URL>
    <b:YearAccessed>2014</b:YearAccessed>
    <b:MonthAccessed>01</b:MonthAccessed>
    <b:DayAccessed>02</b:DayAccessed>
    <b:RefOrder>8</b:RefOrder>
  </b:Source>
  <b:Source>
    <b:Tag>Cor81</b:Tag>
    <b:SourceType>Book</b:SourceType>
    <b:Guid>{509C2659-3193-3D4C-B760-63D190B66373}</b:Guid>
    <b:Title>Georged Daoud Corm, Peintre et Portraitiste Libanais, 1893-1971</b:Title>
    <b:Year>1981</b:Year>
    <b:City>Beirut</b:City>
    <b:Author>
      <b:Editor>
        <b:NameList>
          <b:Person>
            <b:Last>Corm</b:Last>
            <b:Middle>G.</b:Middle>
            <b:First>Goerges</b:First>
          </b:Person>
        </b:NameList>
      </b:Editor>
    </b:Author>
    <b:RefOrder>4</b:RefOrder>
  </b:Source>
  <b:Source>
    <b:Tag>Nae96</b:Tag>
    <b:SourceType>Book</b:SourceType>
    <b:Guid>{0D1C15C1-88E8-C545-A930-4D9E0D42B57C}</b:Guid>
    <b:Title>A La Recherche D'une Modernité Arabe: L'évolution Des Arts Plastiques En Egypte, Au Liban Et En Irak</b:Title>
    <b:City>Genève</b:City>
    <b:Publisher>Slatkine</b:Publisher>
    <b:Year>1996</b:Year>
    <b:Author>
      <b:Author>
        <b:NameList>
          <b:Person>
            <b:Last>Naef</b:Last>
            <b:First>Silvia</b:First>
          </b:Person>
        </b:NameList>
      </b:Author>
    </b:Author>
    <b:RefOrder>7</b:RefOrder>
  </b:Source>
</b:Sources>
</file>

<file path=customXml/itemProps1.xml><?xml version="1.0" encoding="utf-8"?>
<ds:datastoreItem xmlns:ds="http://schemas.openxmlformats.org/officeDocument/2006/customXml" ds:itemID="{759C7099-3B66-9E42-ABD8-95969BB5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519</Words>
  <Characters>2959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2015-02-12T21:45:00Z</dcterms:created>
  <dcterms:modified xsi:type="dcterms:W3CDTF">2015-03-15T23:55:00Z</dcterms:modified>
</cp:coreProperties>
</file>