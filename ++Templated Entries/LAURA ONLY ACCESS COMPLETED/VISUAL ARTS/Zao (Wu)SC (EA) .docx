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15"/>
        <w:gridCol w:w="1394"/>
        <w:gridCol w:w="2073"/>
        <w:gridCol w:w="2551"/>
        <w:gridCol w:w="2642"/>
      </w:tblGrid>
      <w:tr w:rsidR="00B574C9" w:rsidRPr="00956332" w14:paraId="50F4005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18C6AF" w14:textId="77777777" w:rsidR="00B574C9" w:rsidRPr="00956332" w:rsidRDefault="00B574C9" w:rsidP="00CC586D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56332">
              <w:rPr>
                <w:b/>
                <w:color w:val="FFFFFF" w:themeColor="background1"/>
                <w:sz w:val="24"/>
                <w:szCs w:val="24"/>
              </w:rPr>
              <w:t>About you</w:t>
            </w:r>
          </w:p>
        </w:tc>
        <w:sdt>
          <w:sdtPr>
            <w:rPr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5C019186EFD91849A194BAD762125F0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48B30B1" w14:textId="77777777" w:rsidR="00B574C9" w:rsidRPr="00956332" w:rsidRDefault="00B574C9" w:rsidP="00CC586D">
                <w:pPr>
                  <w:jc w:val="center"/>
                  <w:rPr>
                    <w:b/>
                    <w:color w:val="FFFFFF" w:themeColor="background1"/>
                    <w:sz w:val="24"/>
                    <w:szCs w:val="24"/>
                  </w:rPr>
                </w:pPr>
                <w:r w:rsidRPr="00956332">
                  <w:rPr>
                    <w:rStyle w:val="PlaceholderText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649CA48A6E2E4AB4EA67127FB4BE4A"/>
            </w:placeholder>
            <w:text/>
          </w:sdtPr>
          <w:sdtEndPr/>
          <w:sdtContent>
            <w:tc>
              <w:tcPr>
                <w:tcW w:w="2073" w:type="dxa"/>
              </w:tcPr>
              <w:p w14:paraId="1AD7DFBA" w14:textId="77777777" w:rsidR="00B574C9" w:rsidRPr="00956332" w:rsidRDefault="00C00726" w:rsidP="00C00726">
                <w:pPr>
                  <w:rPr>
                    <w:sz w:val="24"/>
                    <w:szCs w:val="24"/>
                  </w:rPr>
                </w:pPr>
                <w:r w:rsidRPr="001403A2">
                  <w:t>Yao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56261CF43D53674881C4B09BCBAFCB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6AEABEC" w14:textId="77777777" w:rsidR="00B574C9" w:rsidRPr="00956332" w:rsidRDefault="00B574C9" w:rsidP="00922950">
                <w:pPr>
                  <w:rPr>
                    <w:sz w:val="24"/>
                    <w:szCs w:val="24"/>
                  </w:rPr>
                </w:pPr>
                <w:r w:rsidRPr="00956332">
                  <w:rPr>
                    <w:rStyle w:val="PlaceholderText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8AED6C7F0F87748831E4D557B6A7E6C"/>
            </w:placeholder>
            <w:text/>
          </w:sdtPr>
          <w:sdtEndPr/>
          <w:sdtContent>
            <w:tc>
              <w:tcPr>
                <w:tcW w:w="2642" w:type="dxa"/>
              </w:tcPr>
              <w:p w14:paraId="56067644" w14:textId="77777777" w:rsidR="00B574C9" w:rsidRPr="00956332" w:rsidRDefault="00C00726" w:rsidP="00C00726">
                <w:pPr>
                  <w:rPr>
                    <w:sz w:val="24"/>
                    <w:szCs w:val="24"/>
                  </w:rPr>
                </w:pPr>
                <w:r w:rsidRPr="001403A2">
                  <w:t>Wu</w:t>
                </w:r>
              </w:p>
            </w:tc>
          </w:sdtContent>
        </w:sdt>
      </w:tr>
      <w:tr w:rsidR="00B574C9" w:rsidRPr="00956332" w14:paraId="3FF9FEC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BF050B" w14:textId="77777777" w:rsidR="00B574C9" w:rsidRPr="00956332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rPr>
              <w:sz w:val="24"/>
              <w:szCs w:val="24"/>
            </w:rPr>
            <w:alias w:val="Biography"/>
            <w:tag w:val="authorBiography"/>
            <w:id w:val="938807824"/>
            <w:placeholder>
              <w:docPart w:val="C2F0BF326CAA1C47B17701A52DEADAD8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A314A3E" w14:textId="77777777" w:rsidR="00B574C9" w:rsidRPr="00956332" w:rsidRDefault="00B574C9" w:rsidP="00922950">
                <w:pPr>
                  <w:rPr>
                    <w:sz w:val="24"/>
                    <w:szCs w:val="24"/>
                  </w:rPr>
                </w:pPr>
                <w:r w:rsidRPr="00956332">
                  <w:rPr>
                    <w:rStyle w:val="PlaceholderText"/>
                    <w:sz w:val="24"/>
                    <w:szCs w:val="24"/>
                  </w:rPr>
                  <w:t>[Enter your biography]</w:t>
                </w:r>
              </w:p>
            </w:tc>
          </w:sdtContent>
        </w:sdt>
      </w:tr>
      <w:tr w:rsidR="00B574C9" w:rsidRPr="00956332" w14:paraId="38935EF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B09C84" w14:textId="77777777" w:rsidR="00B574C9" w:rsidRPr="00956332" w:rsidRDefault="00B574C9" w:rsidP="00CF154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FB9824942C1F845BF33604A75ADFA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6716DF0" w14:textId="00F5BA24" w:rsidR="00B574C9" w:rsidRPr="00956332" w:rsidRDefault="00EA4262" w:rsidP="00EA4262">
                <w:pPr>
                  <w:rPr>
                    <w:sz w:val="24"/>
                    <w:szCs w:val="24"/>
                  </w:rPr>
                </w:pPr>
                <w:r w:rsidRPr="00EA4262">
                  <w:t>Stanford University</w:t>
                </w:r>
              </w:p>
            </w:tc>
          </w:sdtContent>
        </w:sdt>
      </w:tr>
    </w:tbl>
    <w:p w14:paraId="08ADF35C" w14:textId="77777777" w:rsidR="003D3579" w:rsidRPr="00956332" w:rsidRDefault="003D3579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956332" w14:paraId="6B8A67B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45DBF8E" w14:textId="77777777" w:rsidR="00244BB0" w:rsidRPr="00956332" w:rsidRDefault="00244BB0" w:rsidP="00244BB0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956332">
              <w:rPr>
                <w:b/>
                <w:color w:val="FFFFFF" w:themeColor="background1"/>
                <w:sz w:val="24"/>
                <w:szCs w:val="24"/>
              </w:rPr>
              <w:t>Your article</w:t>
            </w:r>
          </w:p>
        </w:tc>
      </w:tr>
      <w:tr w:rsidR="003F0D73" w:rsidRPr="00956332" w14:paraId="7C559367" w14:textId="77777777" w:rsidTr="003F0D73">
        <w:sdt>
          <w:sdtPr>
            <w:alias w:val="Article headword"/>
            <w:tag w:val="articleHeadword"/>
            <w:id w:val="-361440020"/>
            <w:placeholder>
              <w:docPart w:val="29E00572ED2E334DACF62AFF53271B5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7BA2CCD" w14:textId="77777777" w:rsidR="003F0D73" w:rsidRPr="00956332" w:rsidRDefault="00C00726" w:rsidP="00C00726">
                <w:pPr>
                  <w:rPr>
                    <w:b/>
                    <w:sz w:val="24"/>
                    <w:szCs w:val="24"/>
                  </w:rPr>
                </w:pPr>
                <w:proofErr w:type="spellStart"/>
                <w:r w:rsidRPr="00EA4262">
                  <w:t>Zao</w:t>
                </w:r>
                <w:proofErr w:type="spellEnd"/>
                <w:r w:rsidRPr="00EA4262">
                  <w:t xml:space="preserve"> </w:t>
                </w:r>
                <w:proofErr w:type="spellStart"/>
                <w:r w:rsidRPr="00EA4262">
                  <w:t>Wou-ki</w:t>
                </w:r>
                <w:proofErr w:type="spellEnd"/>
              </w:p>
            </w:tc>
          </w:sdtContent>
        </w:sdt>
      </w:tr>
      <w:tr w:rsidR="00464699" w:rsidRPr="00956332" w14:paraId="27767A67" w14:textId="77777777" w:rsidTr="007821B0">
        <w:sdt>
          <w:sdtPr>
            <w:rPr>
              <w:sz w:val="24"/>
              <w:szCs w:val="24"/>
            </w:rPr>
            <w:alias w:val="Variant headwords"/>
            <w:tag w:val="variantHeadwords"/>
            <w:id w:val="173464402"/>
            <w:placeholder>
              <w:docPart w:val="8E758120A7E5F54580AED7A5847D8DD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A04DBF0" w14:textId="77777777" w:rsidR="00464699" w:rsidRPr="00956332" w:rsidRDefault="00464699" w:rsidP="00464699">
                <w:pPr>
                  <w:rPr>
                    <w:sz w:val="24"/>
                    <w:szCs w:val="24"/>
                  </w:rPr>
                </w:pPr>
                <w:r w:rsidRPr="00956332">
                  <w:rPr>
                    <w:rStyle w:val="PlaceholderText"/>
                    <w:b/>
                    <w:sz w:val="24"/>
                    <w:szCs w:val="24"/>
                  </w:rPr>
                  <w:t xml:space="preserve">[Enter any </w:t>
                </w:r>
                <w:r w:rsidRPr="00956332">
                  <w:rPr>
                    <w:rStyle w:val="PlaceholderText"/>
                    <w:b/>
                    <w:i/>
                    <w:sz w:val="24"/>
                    <w:szCs w:val="24"/>
                  </w:rPr>
                  <w:t>variant forms</w:t>
                </w:r>
                <w:r w:rsidRPr="00956332">
                  <w:rPr>
                    <w:rStyle w:val="PlaceholderText"/>
                    <w:b/>
                    <w:sz w:val="24"/>
                    <w:szCs w:val="24"/>
                  </w:rPr>
                  <w:t xml:space="preserve"> of your headword – OPTIONAL]</w:t>
                </w:r>
              </w:p>
            </w:tc>
          </w:sdtContent>
        </w:sdt>
      </w:tr>
      <w:tr w:rsidR="00E85A05" w:rsidRPr="00956332" w14:paraId="1FB896C2" w14:textId="77777777" w:rsidTr="003F0D73">
        <w:sdt>
          <w:sdtPr>
            <w:rPr>
              <w:sz w:val="24"/>
              <w:szCs w:val="24"/>
            </w:rPr>
            <w:alias w:val="Abstract"/>
            <w:tag w:val="abstract"/>
            <w:id w:val="-635871867"/>
            <w:placeholder>
              <w:docPart w:val="9FAF0DE239BC2B4E9B12B18194EE1623"/>
            </w:placeholder>
          </w:sdtPr>
          <w:sdtEndPr/>
          <w:sdtContent>
            <w:sdt>
              <w:sdtPr>
                <w:rPr>
                  <w:sz w:val="24"/>
                  <w:szCs w:val="24"/>
                </w:rPr>
                <w:alias w:val="Article text"/>
                <w:tag w:val="articleText"/>
                <w:id w:val="-1172643723"/>
                <w:placeholder>
                  <w:docPart w:val="F42D16A19408D7468B0B72F02C752D4A"/>
                </w:placeholder>
              </w:sdtPr>
              <w:sdtEndPr>
                <w:rPr>
                  <w:sz w:val="22"/>
                  <w:szCs w:val="22"/>
                </w:rPr>
              </w:sdtEnd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74290C5" w14:textId="28282BD6" w:rsidR="00E85A05" w:rsidRPr="00956332" w:rsidRDefault="00EA4262" w:rsidP="00E85A05">
                    <w:pPr>
                      <w:rPr>
                        <w:sz w:val="24"/>
                        <w:szCs w:val="24"/>
                      </w:rPr>
                    </w:pPr>
                    <w:proofErr w:type="spellStart"/>
                    <w:r w:rsidRPr="00956332">
                      <w:t>Zao</w:t>
                    </w:r>
                    <w:proofErr w:type="spellEnd"/>
                    <w:r w:rsidRPr="00956332">
                      <w:t xml:space="preserve"> </w:t>
                    </w:r>
                    <w:proofErr w:type="spellStart"/>
                    <w:r w:rsidRPr="00956332">
                      <w:t>Wou-ki</w:t>
                    </w:r>
                    <w:proofErr w:type="spellEnd"/>
                    <w:r w:rsidRPr="00956332">
                      <w:t xml:space="preserve"> was a French artist of Chinese birth active in the lat</w:t>
                    </w:r>
                    <w:r>
                      <w:t>t</w:t>
                    </w:r>
                    <w:r w:rsidRPr="00956332">
                      <w:t>er half of the twentieth century. His paintings were stylistically a</w:t>
                    </w:r>
                    <w:bookmarkStart w:id="0" w:name="_GoBack"/>
                    <w:bookmarkEnd w:id="0"/>
                    <w:r w:rsidRPr="00956332">
                      <w:t xml:space="preserve">kin to those of the Abstract Expressionists, while paying homage to Chinese ideographic tradition. Born into a cultured family, </w:t>
                    </w:r>
                    <w:proofErr w:type="spellStart"/>
                    <w:r w:rsidRPr="00956332">
                      <w:t>Zao</w:t>
                    </w:r>
                    <w:proofErr w:type="spellEnd"/>
                    <w:r w:rsidRPr="00956332">
                      <w:t xml:space="preserve"> enrolled in the National Hangzhou Art Academy in 1935 where he </w:t>
                    </w:r>
                    <w:r w:rsidRPr="00956332">
                      <w:rPr>
                        <w:lang w:val="en-AU" w:eastAsia="zh-CN"/>
                      </w:rPr>
                      <w:t>was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 appointed </w:t>
                    </w:r>
                    <w:r w:rsidRPr="00956332">
                      <w:rPr>
                        <w:lang w:val="en-AU" w:eastAsia="zh-CN"/>
                      </w:rPr>
                      <w:t xml:space="preserve">an 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instructor in 1941 on the recommendation of his teacher, </w:t>
                    </w:r>
                    <w:r>
                      <w:t xml:space="preserve">Lin </w:t>
                    </w:r>
                    <w:proofErr w:type="spellStart"/>
                    <w:r>
                      <w:t>Fengmian</w:t>
                    </w:r>
                    <w:proofErr w:type="spellEnd"/>
                    <w:r>
                      <w:t xml:space="preserve"> (</w:t>
                    </w:r>
                    <w:r w:rsidRPr="00956332">
                      <w:rPr>
                        <w:rFonts w:hint="eastAsia"/>
                        <w:lang w:eastAsia="zh-TW"/>
                      </w:rPr>
                      <w:t>林風眠</w:t>
                    </w:r>
                    <w:r w:rsidRPr="00956332">
                      <w:t xml:space="preserve">, 1900-1991). </w:t>
                    </w:r>
                    <w:proofErr w:type="spellStart"/>
                    <w:r w:rsidRPr="00956332">
                      <w:rPr>
                        <w:rFonts w:hint="eastAsia"/>
                        <w:lang w:eastAsia="zh-CN"/>
                      </w:rPr>
                      <w:t>Zao</w:t>
                    </w:r>
                    <w:proofErr w:type="spellEnd"/>
                    <w:r w:rsidRPr="00956332">
                      <w:rPr>
                        <w:rFonts w:hint="eastAsia"/>
                        <w:lang w:eastAsia="zh-CN"/>
                      </w:rPr>
                      <w:t xml:space="preserve"> settled in Paris in 1948, and soon established himself in the French art world. </w:t>
                    </w:r>
                    <w:r w:rsidRPr="00956332">
                      <w:rPr>
                        <w:lang w:eastAsia="zh-CN"/>
                      </w:rPr>
                      <w:t>H</w:t>
                    </w:r>
                    <w:r w:rsidRPr="00956332">
                      <w:rPr>
                        <w:rFonts w:hint="eastAsia"/>
                        <w:lang w:eastAsia="zh-CN"/>
                      </w:rPr>
                      <w:t>e</w:t>
                    </w:r>
                    <w:r w:rsidRPr="00956332">
                      <w:rPr>
                        <w:lang w:val="en-AU" w:eastAsia="zh-CN"/>
                      </w:rPr>
                      <w:t>re, he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 was able to develop a synthesis of Western lyrical abstraction and Chinese poetic landscape. </w:t>
                    </w:r>
                    <w:r w:rsidRPr="00956332">
                      <w:rPr>
                        <w:lang w:eastAsia="zh-CN"/>
                      </w:rPr>
                      <w:t>T</w:t>
                    </w:r>
                    <w:r w:rsidRPr="00956332">
                      <w:rPr>
                        <w:rFonts w:hint="eastAsia"/>
                        <w:lang w:eastAsia="zh-CN"/>
                      </w:rPr>
                      <w:t>hrough gestural brushwork and colour washes, his oil canvases suggest light, space</w:t>
                    </w:r>
                    <w:r>
                      <w:rPr>
                        <w:lang w:val="en-US" w:eastAsia="zh-CN"/>
                      </w:rPr>
                      <w:t>,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 and movement, without recourse to </w:t>
                    </w:r>
                    <w:r>
                      <w:rPr>
                        <w:lang w:val="en-US" w:eastAsia="zh-CN"/>
                      </w:rPr>
                      <w:t xml:space="preserve">the 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legible imagery of nature. </w:t>
                    </w:r>
                    <w:r w:rsidRPr="00956332">
                      <w:rPr>
                        <w:lang w:eastAsia="zh-CN"/>
                      </w:rPr>
                      <w:t>H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is prints, often </w:t>
                    </w:r>
                    <w:r w:rsidRPr="00956332">
                      <w:rPr>
                        <w:lang w:val="en-AU" w:eastAsia="zh-CN"/>
                      </w:rPr>
                      <w:t>re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produced as </w:t>
                    </w:r>
                    <w:r w:rsidRPr="00956332">
                      <w:rPr>
                        <w:lang w:eastAsia="zh-CN"/>
                      </w:rPr>
                      <w:t xml:space="preserve">book </w:t>
                    </w:r>
                    <w:r w:rsidRPr="00956332">
                      <w:rPr>
                        <w:rFonts w:hint="eastAsia"/>
                        <w:lang w:eastAsia="zh-CN"/>
                      </w:rPr>
                      <w:t xml:space="preserve">illustrations, bear similar rich qualities and have further enhanced his reputation. </w:t>
                    </w:r>
                    <w:proofErr w:type="spellStart"/>
                    <w:r w:rsidRPr="00956332">
                      <w:rPr>
                        <w:rFonts w:hint="eastAsia"/>
                        <w:lang w:eastAsia="zh-CN"/>
                      </w:rPr>
                      <w:t>Zao</w:t>
                    </w:r>
                    <w:proofErr w:type="spellEnd"/>
                    <w:r w:rsidRPr="00956332">
                      <w:rPr>
                        <w:rFonts w:hint="eastAsia"/>
                        <w:lang w:eastAsia="zh-CN"/>
                      </w:rPr>
                      <w:t xml:space="preserve"> </w:t>
                    </w:r>
                    <w:r w:rsidRPr="00956332">
                      <w:rPr>
                        <w:lang w:eastAsia="zh-CN"/>
                      </w:rPr>
                      <w:t xml:space="preserve">made public appearances on his visits to China in the 1980s </w:t>
                    </w:r>
                    <w:r w:rsidRPr="00956332">
                      <w:rPr>
                        <w:rFonts w:hint="eastAsia"/>
                        <w:lang w:eastAsia="zh-CN"/>
                      </w:rPr>
                      <w:t>and inspired young artists to experiment with abstraction.</w:t>
                    </w:r>
                    <w:r w:rsidRPr="00956332">
                      <w:rPr>
                        <w:lang w:eastAsia="zh-CN"/>
                      </w:rPr>
                      <w:t xml:space="preserve"> Naturalized as a French citizen in 1964, </w:t>
                    </w:r>
                    <w:proofErr w:type="spellStart"/>
                    <w:r w:rsidRPr="00956332">
                      <w:rPr>
                        <w:lang w:eastAsia="zh-CN"/>
                      </w:rPr>
                      <w:t>Zao</w:t>
                    </w:r>
                    <w:proofErr w:type="spellEnd"/>
                    <w:r w:rsidRPr="00956332">
                      <w:rPr>
                        <w:lang w:eastAsia="zh-CN"/>
                      </w:rPr>
                      <w:t xml:space="preserve"> was elected a member of the </w:t>
                    </w:r>
                    <w:proofErr w:type="spellStart"/>
                    <w:r w:rsidRPr="00956332">
                      <w:rPr>
                        <w:rFonts w:hint="eastAsia"/>
                        <w:lang w:eastAsia="zh-CN"/>
                      </w:rPr>
                      <w:t>Acad</w:t>
                    </w:r>
                    <w:r w:rsidRPr="00956332">
                      <w:rPr>
                        <w:lang w:eastAsia="zh-CN"/>
                      </w:rPr>
                      <w:t>émie</w:t>
                    </w:r>
                    <w:proofErr w:type="spellEnd"/>
                    <w:r w:rsidRPr="00956332">
                      <w:rPr>
                        <w:lang w:eastAsia="zh-CN"/>
                      </w:rPr>
                      <w:t xml:space="preserve"> des Beaux-Arts in 2002.</w:t>
                    </w:r>
                  </w:p>
                </w:tc>
              </w:sdtContent>
            </w:sdt>
          </w:sdtContent>
        </w:sdt>
      </w:tr>
      <w:tr w:rsidR="003F0D73" w:rsidRPr="00956332" w14:paraId="7376D5EB" w14:textId="77777777" w:rsidTr="003F0D73">
        <w:sdt>
          <w:sdtPr>
            <w:alias w:val="Article text"/>
            <w:tag w:val="articleText"/>
            <w:id w:val="634067588"/>
            <w:placeholder>
              <w:docPart w:val="66E2A22D0371EF4B9EB362D3B97AA1B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6FF780" w14:textId="6BB651C7" w:rsidR="003F0D73" w:rsidRPr="00956332" w:rsidRDefault="00C00726" w:rsidP="001403A2">
                <w:pPr>
                  <w:rPr>
                    <w:lang w:eastAsia="zh-CN"/>
                  </w:rPr>
                </w:pPr>
                <w:proofErr w:type="spellStart"/>
                <w:r w:rsidRPr="00956332">
                  <w:t>Zao</w:t>
                </w:r>
                <w:proofErr w:type="spellEnd"/>
                <w:r w:rsidRPr="00956332">
                  <w:t xml:space="preserve"> </w:t>
                </w:r>
                <w:proofErr w:type="spellStart"/>
                <w:r w:rsidRPr="00956332">
                  <w:t>Wou-ki</w:t>
                </w:r>
                <w:proofErr w:type="spellEnd"/>
                <w:r w:rsidRPr="00956332">
                  <w:t xml:space="preserve"> was a French artist of Chinese birth active in the lat</w:t>
                </w:r>
                <w:r w:rsidR="00EA4262">
                  <w:t>t</w:t>
                </w:r>
                <w:r w:rsidRPr="00956332">
                  <w:t xml:space="preserve">er half of the twentieth century. His paintings were stylistically akin to those of the Abstract Expressionists, while paying homage to Chinese ideographic tradition. Born into a cultured family, </w:t>
                </w:r>
                <w:proofErr w:type="spellStart"/>
                <w:r w:rsidRPr="00956332">
                  <w:t>Zao</w:t>
                </w:r>
                <w:proofErr w:type="spellEnd"/>
                <w:r w:rsidRPr="00956332">
                  <w:t xml:space="preserve"> enrolled in the National Hangzhou Art Academy in 1935 where he </w:t>
                </w:r>
                <w:r w:rsidRPr="00956332">
                  <w:rPr>
                    <w:lang w:val="en-AU" w:eastAsia="zh-CN"/>
                  </w:rPr>
                  <w:t>was</w:t>
                </w:r>
                <w:r w:rsidRPr="00956332">
                  <w:rPr>
                    <w:rFonts w:hint="eastAsia"/>
                    <w:lang w:eastAsia="zh-CN"/>
                  </w:rPr>
                  <w:t xml:space="preserve"> appointed </w:t>
                </w:r>
                <w:r w:rsidRPr="00956332">
                  <w:rPr>
                    <w:lang w:val="en-AU" w:eastAsia="zh-CN"/>
                  </w:rPr>
                  <w:t xml:space="preserve">an </w:t>
                </w:r>
                <w:r w:rsidRPr="00956332">
                  <w:rPr>
                    <w:rFonts w:hint="eastAsia"/>
                    <w:lang w:eastAsia="zh-CN"/>
                  </w:rPr>
                  <w:t xml:space="preserve">instructor in 1941 on the recommendation of his teacher, </w:t>
                </w:r>
                <w:r w:rsidR="00EA4262">
                  <w:t xml:space="preserve">Lin </w:t>
                </w:r>
                <w:proofErr w:type="spellStart"/>
                <w:r w:rsidR="00EA4262">
                  <w:t>Fengmian</w:t>
                </w:r>
                <w:proofErr w:type="spellEnd"/>
                <w:r w:rsidR="00EA4262">
                  <w:t xml:space="preserve"> (</w:t>
                </w:r>
                <w:r w:rsidRPr="00956332">
                  <w:rPr>
                    <w:rFonts w:hint="eastAsia"/>
                    <w:lang w:eastAsia="zh-TW"/>
                  </w:rPr>
                  <w:t>林風眠</w:t>
                </w:r>
                <w:r w:rsidRPr="00956332">
                  <w:t xml:space="preserve">, 1900-1991). </w:t>
                </w:r>
                <w:proofErr w:type="spellStart"/>
                <w:r w:rsidRPr="00956332">
                  <w:rPr>
                    <w:rFonts w:hint="eastAsia"/>
                    <w:lang w:eastAsia="zh-CN"/>
                  </w:rPr>
                  <w:t>Zao</w:t>
                </w:r>
                <w:proofErr w:type="spellEnd"/>
                <w:r w:rsidRPr="00956332">
                  <w:rPr>
                    <w:rFonts w:hint="eastAsia"/>
                    <w:lang w:eastAsia="zh-CN"/>
                  </w:rPr>
                  <w:t xml:space="preserve"> settled in Paris in 1948, and soon established himself in the French art world. </w:t>
                </w:r>
                <w:r w:rsidRPr="00956332">
                  <w:rPr>
                    <w:lang w:eastAsia="zh-CN"/>
                  </w:rPr>
                  <w:t>H</w:t>
                </w:r>
                <w:r w:rsidRPr="00956332">
                  <w:rPr>
                    <w:rFonts w:hint="eastAsia"/>
                    <w:lang w:eastAsia="zh-CN"/>
                  </w:rPr>
                  <w:t>e</w:t>
                </w:r>
                <w:r w:rsidRPr="00956332">
                  <w:rPr>
                    <w:lang w:val="en-AU" w:eastAsia="zh-CN"/>
                  </w:rPr>
                  <w:t>re, he</w:t>
                </w:r>
                <w:r w:rsidRPr="00956332">
                  <w:rPr>
                    <w:rFonts w:hint="eastAsia"/>
                    <w:lang w:eastAsia="zh-CN"/>
                  </w:rPr>
                  <w:t xml:space="preserve"> was able to develop a synthesis of Western lyrical abstraction and Chinese poetic landscape. </w:t>
                </w:r>
                <w:r w:rsidRPr="00956332">
                  <w:rPr>
                    <w:lang w:eastAsia="zh-CN"/>
                  </w:rPr>
                  <w:t>T</w:t>
                </w:r>
                <w:r w:rsidRPr="00956332">
                  <w:rPr>
                    <w:rFonts w:hint="eastAsia"/>
                    <w:lang w:eastAsia="zh-CN"/>
                  </w:rPr>
                  <w:t>hrough gestural brushwork and colour washes, his oil canvases suggest light, space</w:t>
                </w:r>
                <w:r w:rsidR="00225841">
                  <w:rPr>
                    <w:lang w:val="en-US" w:eastAsia="zh-CN"/>
                  </w:rPr>
                  <w:t>,</w:t>
                </w:r>
                <w:r w:rsidRPr="00956332">
                  <w:rPr>
                    <w:rFonts w:hint="eastAsia"/>
                    <w:lang w:eastAsia="zh-CN"/>
                  </w:rPr>
                  <w:t xml:space="preserve"> and movement, without recourse to </w:t>
                </w:r>
                <w:r w:rsidR="00B81D3B">
                  <w:rPr>
                    <w:lang w:val="en-US" w:eastAsia="zh-CN"/>
                  </w:rPr>
                  <w:t xml:space="preserve">the </w:t>
                </w:r>
                <w:r w:rsidRPr="00956332">
                  <w:rPr>
                    <w:rFonts w:hint="eastAsia"/>
                    <w:lang w:eastAsia="zh-CN"/>
                  </w:rPr>
                  <w:t xml:space="preserve">legible imagery of nature. </w:t>
                </w:r>
                <w:r w:rsidRPr="00956332">
                  <w:rPr>
                    <w:lang w:eastAsia="zh-CN"/>
                  </w:rPr>
                  <w:t>H</w:t>
                </w:r>
                <w:r w:rsidRPr="00956332">
                  <w:rPr>
                    <w:rFonts w:hint="eastAsia"/>
                    <w:lang w:eastAsia="zh-CN"/>
                  </w:rPr>
                  <w:t xml:space="preserve">is prints, often </w:t>
                </w:r>
                <w:r w:rsidRPr="00956332">
                  <w:rPr>
                    <w:lang w:val="en-AU" w:eastAsia="zh-CN"/>
                  </w:rPr>
                  <w:t>re</w:t>
                </w:r>
                <w:r w:rsidRPr="00956332">
                  <w:rPr>
                    <w:rFonts w:hint="eastAsia"/>
                    <w:lang w:eastAsia="zh-CN"/>
                  </w:rPr>
                  <w:t xml:space="preserve">produced as </w:t>
                </w:r>
                <w:r w:rsidRPr="00956332">
                  <w:rPr>
                    <w:lang w:eastAsia="zh-CN"/>
                  </w:rPr>
                  <w:t xml:space="preserve">book </w:t>
                </w:r>
                <w:r w:rsidRPr="00956332">
                  <w:rPr>
                    <w:rFonts w:hint="eastAsia"/>
                    <w:lang w:eastAsia="zh-CN"/>
                  </w:rPr>
                  <w:t xml:space="preserve">illustrations, bear similar rich qualities and have further enhanced his reputation. </w:t>
                </w:r>
                <w:proofErr w:type="spellStart"/>
                <w:r w:rsidRPr="00956332">
                  <w:rPr>
                    <w:rFonts w:hint="eastAsia"/>
                    <w:lang w:eastAsia="zh-CN"/>
                  </w:rPr>
                  <w:t>Zao</w:t>
                </w:r>
                <w:proofErr w:type="spellEnd"/>
                <w:r w:rsidRPr="00956332">
                  <w:rPr>
                    <w:rFonts w:hint="eastAsia"/>
                    <w:lang w:eastAsia="zh-CN"/>
                  </w:rPr>
                  <w:t xml:space="preserve"> </w:t>
                </w:r>
                <w:r w:rsidRPr="00956332">
                  <w:rPr>
                    <w:lang w:eastAsia="zh-CN"/>
                  </w:rPr>
                  <w:t xml:space="preserve">made public appearances on his visits to China in the 1980s </w:t>
                </w:r>
                <w:r w:rsidRPr="00956332">
                  <w:rPr>
                    <w:rFonts w:hint="eastAsia"/>
                    <w:lang w:eastAsia="zh-CN"/>
                  </w:rPr>
                  <w:t>and inspired young artists to experiment with abstraction.</w:t>
                </w:r>
                <w:r w:rsidRPr="00956332">
                  <w:rPr>
                    <w:lang w:eastAsia="zh-CN"/>
                  </w:rPr>
                  <w:t xml:space="preserve"> Naturalized as a French citizen in 1964, </w:t>
                </w:r>
                <w:proofErr w:type="spellStart"/>
                <w:r w:rsidRPr="00956332">
                  <w:rPr>
                    <w:lang w:eastAsia="zh-CN"/>
                  </w:rPr>
                  <w:t>Zao</w:t>
                </w:r>
                <w:proofErr w:type="spellEnd"/>
                <w:r w:rsidRPr="00956332">
                  <w:rPr>
                    <w:lang w:eastAsia="zh-CN"/>
                  </w:rPr>
                  <w:t xml:space="preserve"> was elected a member of the </w:t>
                </w:r>
                <w:proofErr w:type="spellStart"/>
                <w:r w:rsidRPr="00956332">
                  <w:rPr>
                    <w:rFonts w:hint="eastAsia"/>
                    <w:lang w:eastAsia="zh-CN"/>
                  </w:rPr>
                  <w:t>Acad</w:t>
                </w:r>
                <w:r w:rsidRPr="00956332">
                  <w:rPr>
                    <w:lang w:eastAsia="zh-CN"/>
                  </w:rPr>
                  <w:t>émie</w:t>
                </w:r>
                <w:proofErr w:type="spellEnd"/>
                <w:r w:rsidRPr="00956332">
                  <w:rPr>
                    <w:lang w:eastAsia="zh-CN"/>
                  </w:rPr>
                  <w:t xml:space="preserve"> des Beaux-Arts in 2002.</w:t>
                </w:r>
              </w:p>
            </w:tc>
          </w:sdtContent>
        </w:sdt>
      </w:tr>
      <w:tr w:rsidR="003235A7" w:rsidRPr="00956332" w14:paraId="1A831A25" w14:textId="77777777" w:rsidTr="003235A7">
        <w:tc>
          <w:tcPr>
            <w:tcW w:w="9016" w:type="dxa"/>
          </w:tcPr>
          <w:p w14:paraId="30F99235" w14:textId="77777777" w:rsidR="003235A7" w:rsidRPr="00956332" w:rsidRDefault="003235A7" w:rsidP="008A5B87">
            <w:pPr>
              <w:rPr>
                <w:sz w:val="24"/>
                <w:szCs w:val="24"/>
              </w:rPr>
            </w:pPr>
            <w:r w:rsidRPr="00956332">
              <w:rPr>
                <w:sz w:val="24"/>
                <w:szCs w:val="24"/>
                <w:u w:val="single"/>
              </w:rPr>
              <w:t>Further reading</w:t>
            </w:r>
            <w:r w:rsidRPr="00956332">
              <w:rPr>
                <w:sz w:val="24"/>
                <w:szCs w:val="24"/>
              </w:rP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ADEEB4A942CD4FB80C3DF7B198023F"/>
              </w:placeholder>
            </w:sdtPr>
            <w:sdtEndPr/>
            <w:sdtContent>
              <w:p w14:paraId="4C6C2EB6" w14:textId="77777777" w:rsidR="00EA4262" w:rsidRDefault="00EA4262" w:rsidP="001403A2"/>
              <w:p w14:paraId="26C37654" w14:textId="6D48D9DA" w:rsidR="00C00726" w:rsidRPr="00BB1117" w:rsidRDefault="00EA4262" w:rsidP="001403A2">
                <w:sdt>
                  <w:sdtPr>
                    <w:id w:val="-1306848262"/>
                    <w:citation/>
                  </w:sdtPr>
                  <w:sdtEndPr/>
                  <w:sdtContent>
                    <w:r w:rsidR="00BB1117">
                      <w:fldChar w:fldCharType="begin"/>
                    </w:r>
                    <w:r w:rsidR="00BB1117">
                      <w:rPr>
                        <w:lang w:val="en-US"/>
                      </w:rPr>
                      <w:instrText xml:space="preserve"> CITATION deV09 \l 1033 </w:instrText>
                    </w:r>
                    <w:r w:rsidR="00BB1117">
                      <w:fldChar w:fldCharType="separate"/>
                    </w:r>
                    <w:r w:rsidR="001403A2">
                      <w:rPr>
                        <w:noProof/>
                        <w:lang w:val="en-US"/>
                      </w:rPr>
                      <w:t xml:space="preserve"> (de Villepin)</w:t>
                    </w:r>
                    <w:r w:rsidR="00BB1117">
                      <w:fldChar w:fldCharType="end"/>
                    </w:r>
                  </w:sdtContent>
                </w:sdt>
              </w:p>
              <w:p w14:paraId="1EDA62F4" w14:textId="77777777" w:rsidR="00EA4262" w:rsidRDefault="00EA4262" w:rsidP="001403A2"/>
              <w:p w14:paraId="7F93E17D" w14:textId="0267BE5D" w:rsidR="00C00726" w:rsidRPr="00956332" w:rsidRDefault="00EA4262" w:rsidP="001403A2">
                <w:sdt>
                  <w:sdtPr>
                    <w:id w:val="-2130688395"/>
                    <w:citation/>
                  </w:sdtPr>
                  <w:sdtEndPr/>
                  <w:sdtContent>
                    <w:r w:rsidR="00BB1117">
                      <w:fldChar w:fldCharType="begin"/>
                    </w:r>
                    <w:r w:rsidR="00BB1117">
                      <w:rPr>
                        <w:lang w:val="en-US"/>
                      </w:rPr>
                      <w:instrText xml:space="preserve"> CITATION Val94 \l 1033 </w:instrText>
                    </w:r>
                    <w:r w:rsidR="00BB1117">
                      <w:fldChar w:fldCharType="separate"/>
                    </w:r>
                    <w:r w:rsidR="001403A2">
                      <w:rPr>
                        <w:noProof/>
                        <w:lang w:val="en-US"/>
                      </w:rPr>
                      <w:t>(Vallier)</w:t>
                    </w:r>
                    <w:r w:rsidR="00BB1117">
                      <w:fldChar w:fldCharType="end"/>
                    </w:r>
                  </w:sdtContent>
                </w:sdt>
              </w:p>
              <w:p w14:paraId="3B12EDB4" w14:textId="77777777" w:rsidR="00EA4262" w:rsidRDefault="00EA4262" w:rsidP="001403A2"/>
              <w:p w14:paraId="620AB7C4" w14:textId="4A00774C" w:rsidR="00C00726" w:rsidRPr="00956332" w:rsidRDefault="00EA4262" w:rsidP="001403A2">
                <w:sdt>
                  <w:sdtPr>
                    <w:id w:val="747082815"/>
                    <w:citation/>
                  </w:sdtPr>
                  <w:sdtEndPr/>
                  <w:sdtContent>
                    <w:r w:rsidR="00BB1117">
                      <w:fldChar w:fldCharType="begin"/>
                    </w:r>
                    <w:r w:rsidR="00BB1117">
                      <w:rPr>
                        <w:lang w:val="en-US"/>
                      </w:rPr>
                      <w:instrText xml:space="preserve"> CITATION Frè07 \l 1033 </w:instrText>
                    </w:r>
                    <w:r w:rsidR="00BB1117">
                      <w:fldChar w:fldCharType="separate"/>
                    </w:r>
                    <w:r w:rsidR="001403A2">
                      <w:rPr>
                        <w:noProof/>
                        <w:lang w:val="en-US"/>
                      </w:rPr>
                      <w:t>(Frèches)</w:t>
                    </w:r>
                    <w:r w:rsidR="00BB1117">
                      <w:fldChar w:fldCharType="end"/>
                    </w:r>
                  </w:sdtContent>
                </w:sdt>
              </w:p>
              <w:p w14:paraId="6035DBAB" w14:textId="77777777" w:rsidR="00EA4262" w:rsidRDefault="00EA4262" w:rsidP="001403A2"/>
              <w:p w14:paraId="2A34BD9C" w14:textId="6610B3B0" w:rsidR="00C00726" w:rsidRPr="00956332" w:rsidRDefault="00EA4262" w:rsidP="001403A2">
                <w:sdt>
                  <w:sdtPr>
                    <w:id w:val="1182781383"/>
                    <w:citation/>
                  </w:sdtPr>
                  <w:sdtEndPr/>
                  <w:sdtContent>
                    <w:r w:rsidR="00BB1117">
                      <w:fldChar w:fldCharType="begin"/>
                    </w:r>
                    <w:r w:rsidR="00BB1117">
                      <w:rPr>
                        <w:lang w:val="en-US"/>
                      </w:rPr>
                      <w:instrText xml:space="preserve"> CITATION Ley79 \l 1033 </w:instrText>
                    </w:r>
                    <w:r w:rsidR="00BB1117">
                      <w:fldChar w:fldCharType="separate"/>
                    </w:r>
                    <w:r w:rsidR="001403A2">
                      <w:rPr>
                        <w:noProof/>
                        <w:lang w:val="en-US"/>
                      </w:rPr>
                      <w:t>(Leymarie)</w:t>
                    </w:r>
                    <w:r w:rsidR="00BB1117">
                      <w:fldChar w:fldCharType="end"/>
                    </w:r>
                  </w:sdtContent>
                </w:sdt>
              </w:p>
              <w:p w14:paraId="0D3921B1" w14:textId="77777777" w:rsidR="00EA4262" w:rsidRDefault="00EA4262" w:rsidP="001403A2"/>
              <w:p w14:paraId="6B89A4C5" w14:textId="23C666CF" w:rsidR="003235A7" w:rsidRPr="00956332" w:rsidRDefault="00EA4262" w:rsidP="001403A2">
                <w:sdt>
                  <w:sdtPr>
                    <w:id w:val="-107128914"/>
                    <w:citation/>
                  </w:sdtPr>
                  <w:sdtEndPr/>
                  <w:sdtContent>
                    <w:r w:rsidR="00BB1117">
                      <w:fldChar w:fldCharType="begin"/>
                    </w:r>
                    <w:r w:rsidR="00BB1117">
                      <w:rPr>
                        <w:lang w:val="en-US"/>
                      </w:rPr>
                      <w:instrText xml:space="preserve"> CITATION Roy59 \l 1033 </w:instrText>
                    </w:r>
                    <w:r w:rsidR="00BB1117">
                      <w:fldChar w:fldCharType="separate"/>
                    </w:r>
                    <w:r w:rsidR="001403A2">
                      <w:rPr>
                        <w:noProof/>
                        <w:lang w:val="en-US"/>
                      </w:rPr>
                      <w:t>(Roy)</w:t>
                    </w:r>
                    <w:r w:rsidR="00BB1117">
                      <w:fldChar w:fldCharType="end"/>
                    </w:r>
                  </w:sdtContent>
                </w:sdt>
              </w:p>
            </w:sdtContent>
          </w:sdt>
        </w:tc>
      </w:tr>
    </w:tbl>
    <w:p w14:paraId="328ECB98" w14:textId="77777777" w:rsidR="00C27FAB" w:rsidRPr="00956332" w:rsidRDefault="00C27FAB" w:rsidP="00B33145">
      <w:pPr>
        <w:rPr>
          <w:sz w:val="24"/>
          <w:szCs w:val="24"/>
        </w:rPr>
      </w:pPr>
    </w:p>
    <w:p w14:paraId="2B254B01" w14:textId="77777777" w:rsidR="00956332" w:rsidRDefault="00956332"/>
    <w:sectPr w:rsidR="0095633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3762E" w14:textId="77777777" w:rsidR="00956332" w:rsidRDefault="00956332" w:rsidP="007A0D55">
      <w:pPr>
        <w:spacing w:after="0" w:line="240" w:lineRule="auto"/>
      </w:pPr>
      <w:r>
        <w:separator/>
      </w:r>
    </w:p>
  </w:endnote>
  <w:endnote w:type="continuationSeparator" w:id="0">
    <w:p w14:paraId="76F0E03E" w14:textId="77777777" w:rsidR="00956332" w:rsidRDefault="009563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B3576" w14:textId="77777777" w:rsidR="00956332" w:rsidRDefault="00956332" w:rsidP="007A0D55">
      <w:pPr>
        <w:spacing w:after="0" w:line="240" w:lineRule="auto"/>
      </w:pPr>
      <w:r>
        <w:separator/>
      </w:r>
    </w:p>
  </w:footnote>
  <w:footnote w:type="continuationSeparator" w:id="0">
    <w:p w14:paraId="228CCAEB" w14:textId="77777777" w:rsidR="00956332" w:rsidRDefault="009563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8C97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726936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332"/>
    <w:rsid w:val="00032559"/>
    <w:rsid w:val="00052040"/>
    <w:rsid w:val="000B25AE"/>
    <w:rsid w:val="000B55AB"/>
    <w:rsid w:val="000D24DC"/>
    <w:rsid w:val="00101B2E"/>
    <w:rsid w:val="00116FA0"/>
    <w:rsid w:val="001403A2"/>
    <w:rsid w:val="0015114C"/>
    <w:rsid w:val="001A21F3"/>
    <w:rsid w:val="001A2537"/>
    <w:rsid w:val="001A6A06"/>
    <w:rsid w:val="00210C03"/>
    <w:rsid w:val="002162E2"/>
    <w:rsid w:val="00225841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56332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1D3B"/>
    <w:rsid w:val="00BB1117"/>
    <w:rsid w:val="00BC39C9"/>
    <w:rsid w:val="00BE5BF7"/>
    <w:rsid w:val="00BF40E1"/>
    <w:rsid w:val="00C0072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4262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BB6E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0072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0072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7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Zao(Wu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019186EFD91849A194BAD762125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55592-357E-224B-9F0B-B79F415415AA}"/>
      </w:docPartPr>
      <w:docPartBody>
        <w:p w:rsidR="00305E7F" w:rsidRDefault="00305E7F">
          <w:pPr>
            <w:pStyle w:val="5C019186EFD91849A194BAD762125F0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649CA48A6E2E4AB4EA67127FB4B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1C057-3FCA-104E-98D9-093B5408F3D1}"/>
      </w:docPartPr>
      <w:docPartBody>
        <w:p w:rsidR="00305E7F" w:rsidRDefault="00305E7F">
          <w:pPr>
            <w:pStyle w:val="7C649CA48A6E2E4AB4EA67127FB4BE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6261CF43D53674881C4B09BCBAFC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007B-DEBA-204A-8DBF-06F54FE6C350}"/>
      </w:docPartPr>
      <w:docPartBody>
        <w:p w:rsidR="00305E7F" w:rsidRDefault="00305E7F">
          <w:pPr>
            <w:pStyle w:val="56261CF43D53674881C4B09BCBAFCB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8AED6C7F0F87748831E4D557B6A7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830C7-1569-7D40-8437-76F0B7DADDA6}"/>
      </w:docPartPr>
      <w:docPartBody>
        <w:p w:rsidR="00305E7F" w:rsidRDefault="00305E7F">
          <w:pPr>
            <w:pStyle w:val="18AED6C7F0F87748831E4D557B6A7E6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2F0BF326CAA1C47B17701A52DEAD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B1D45-A6B5-3F44-8E24-AA1C64E610F7}"/>
      </w:docPartPr>
      <w:docPartBody>
        <w:p w:rsidR="00305E7F" w:rsidRDefault="00305E7F">
          <w:pPr>
            <w:pStyle w:val="C2F0BF326CAA1C47B17701A52DEADAD8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FB9824942C1F845BF33604A75ADF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3657A-FB5A-BA4D-885D-DEBA763E852A}"/>
      </w:docPartPr>
      <w:docPartBody>
        <w:p w:rsidR="00305E7F" w:rsidRDefault="00305E7F">
          <w:pPr>
            <w:pStyle w:val="0FB9824942C1F845BF33604A75ADFA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9E00572ED2E334DACF62AFF53271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6671D-115A-5840-B7B2-5BD3FEC92C75}"/>
      </w:docPartPr>
      <w:docPartBody>
        <w:p w:rsidR="00305E7F" w:rsidRDefault="00305E7F">
          <w:pPr>
            <w:pStyle w:val="29E00572ED2E334DACF62AFF53271B5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E758120A7E5F54580AED7A5847D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67F9E-C3E9-934B-9B01-253376185F3F}"/>
      </w:docPartPr>
      <w:docPartBody>
        <w:p w:rsidR="00305E7F" w:rsidRDefault="00305E7F">
          <w:pPr>
            <w:pStyle w:val="8E758120A7E5F54580AED7A5847D8DD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FAF0DE239BC2B4E9B12B18194EE1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5AB40-CB8E-4F40-B80B-4E2AC93BE51E}"/>
      </w:docPartPr>
      <w:docPartBody>
        <w:p w:rsidR="00305E7F" w:rsidRDefault="00305E7F">
          <w:pPr>
            <w:pStyle w:val="9FAF0DE239BC2B4E9B12B18194EE162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E2A22D0371EF4B9EB362D3B97AA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ACFB6-4482-F245-9531-7458B2F87BE6}"/>
      </w:docPartPr>
      <w:docPartBody>
        <w:p w:rsidR="00305E7F" w:rsidRDefault="00305E7F">
          <w:pPr>
            <w:pStyle w:val="66E2A22D0371EF4B9EB362D3B97AA1B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ADEEB4A942CD4FB80C3DF7B1980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6BCE9-A6F5-F743-BD91-DB0468502D16}"/>
      </w:docPartPr>
      <w:docPartBody>
        <w:p w:rsidR="00305E7F" w:rsidRDefault="00305E7F">
          <w:pPr>
            <w:pStyle w:val="D2ADEEB4A942CD4FB80C3DF7B198023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F42D16A19408D7468B0B72F02C752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733C5-1210-134F-9806-23662BE23D03}"/>
      </w:docPartPr>
      <w:docPartBody>
        <w:p w:rsidR="00000000" w:rsidRDefault="00E770AF" w:rsidP="00E770AF">
          <w:pPr>
            <w:pStyle w:val="F42D16A19408D7468B0B72F02C752D4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E7F"/>
    <w:rsid w:val="00305E7F"/>
    <w:rsid w:val="00E7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0AF"/>
    <w:rPr>
      <w:color w:val="808080"/>
    </w:rPr>
  </w:style>
  <w:style w:type="paragraph" w:customStyle="1" w:styleId="5C019186EFD91849A194BAD762125F03">
    <w:name w:val="5C019186EFD91849A194BAD762125F03"/>
  </w:style>
  <w:style w:type="paragraph" w:customStyle="1" w:styleId="7C649CA48A6E2E4AB4EA67127FB4BE4A">
    <w:name w:val="7C649CA48A6E2E4AB4EA67127FB4BE4A"/>
  </w:style>
  <w:style w:type="paragraph" w:customStyle="1" w:styleId="56261CF43D53674881C4B09BCBAFCB87">
    <w:name w:val="56261CF43D53674881C4B09BCBAFCB87"/>
  </w:style>
  <w:style w:type="paragraph" w:customStyle="1" w:styleId="18AED6C7F0F87748831E4D557B6A7E6C">
    <w:name w:val="18AED6C7F0F87748831E4D557B6A7E6C"/>
  </w:style>
  <w:style w:type="paragraph" w:customStyle="1" w:styleId="C2F0BF326CAA1C47B17701A52DEADAD8">
    <w:name w:val="C2F0BF326CAA1C47B17701A52DEADAD8"/>
  </w:style>
  <w:style w:type="paragraph" w:customStyle="1" w:styleId="0FB9824942C1F845BF33604A75ADFA3F">
    <w:name w:val="0FB9824942C1F845BF33604A75ADFA3F"/>
  </w:style>
  <w:style w:type="paragraph" w:customStyle="1" w:styleId="29E00572ED2E334DACF62AFF53271B57">
    <w:name w:val="29E00572ED2E334DACF62AFF53271B57"/>
  </w:style>
  <w:style w:type="paragraph" w:customStyle="1" w:styleId="8E758120A7E5F54580AED7A5847D8DDA">
    <w:name w:val="8E758120A7E5F54580AED7A5847D8DDA"/>
  </w:style>
  <w:style w:type="paragraph" w:customStyle="1" w:styleId="9FAF0DE239BC2B4E9B12B18194EE1623">
    <w:name w:val="9FAF0DE239BC2B4E9B12B18194EE1623"/>
  </w:style>
  <w:style w:type="paragraph" w:customStyle="1" w:styleId="66E2A22D0371EF4B9EB362D3B97AA1BC">
    <w:name w:val="66E2A22D0371EF4B9EB362D3B97AA1BC"/>
  </w:style>
  <w:style w:type="paragraph" w:customStyle="1" w:styleId="D2ADEEB4A942CD4FB80C3DF7B198023F">
    <w:name w:val="D2ADEEB4A942CD4FB80C3DF7B198023F"/>
  </w:style>
  <w:style w:type="paragraph" w:customStyle="1" w:styleId="F42D16A19408D7468B0B72F02C752D4A">
    <w:name w:val="F42D16A19408D7468B0B72F02C752D4A"/>
    <w:rsid w:val="00E770AF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0AF"/>
    <w:rPr>
      <w:color w:val="808080"/>
    </w:rPr>
  </w:style>
  <w:style w:type="paragraph" w:customStyle="1" w:styleId="5C019186EFD91849A194BAD762125F03">
    <w:name w:val="5C019186EFD91849A194BAD762125F03"/>
  </w:style>
  <w:style w:type="paragraph" w:customStyle="1" w:styleId="7C649CA48A6E2E4AB4EA67127FB4BE4A">
    <w:name w:val="7C649CA48A6E2E4AB4EA67127FB4BE4A"/>
  </w:style>
  <w:style w:type="paragraph" w:customStyle="1" w:styleId="56261CF43D53674881C4B09BCBAFCB87">
    <w:name w:val="56261CF43D53674881C4B09BCBAFCB87"/>
  </w:style>
  <w:style w:type="paragraph" w:customStyle="1" w:styleId="18AED6C7F0F87748831E4D557B6A7E6C">
    <w:name w:val="18AED6C7F0F87748831E4D557B6A7E6C"/>
  </w:style>
  <w:style w:type="paragraph" w:customStyle="1" w:styleId="C2F0BF326CAA1C47B17701A52DEADAD8">
    <w:name w:val="C2F0BF326CAA1C47B17701A52DEADAD8"/>
  </w:style>
  <w:style w:type="paragraph" w:customStyle="1" w:styleId="0FB9824942C1F845BF33604A75ADFA3F">
    <w:name w:val="0FB9824942C1F845BF33604A75ADFA3F"/>
  </w:style>
  <w:style w:type="paragraph" w:customStyle="1" w:styleId="29E00572ED2E334DACF62AFF53271B57">
    <w:name w:val="29E00572ED2E334DACF62AFF53271B57"/>
  </w:style>
  <w:style w:type="paragraph" w:customStyle="1" w:styleId="8E758120A7E5F54580AED7A5847D8DDA">
    <w:name w:val="8E758120A7E5F54580AED7A5847D8DDA"/>
  </w:style>
  <w:style w:type="paragraph" w:customStyle="1" w:styleId="9FAF0DE239BC2B4E9B12B18194EE1623">
    <w:name w:val="9FAF0DE239BC2B4E9B12B18194EE1623"/>
  </w:style>
  <w:style w:type="paragraph" w:customStyle="1" w:styleId="66E2A22D0371EF4B9EB362D3B97AA1BC">
    <w:name w:val="66E2A22D0371EF4B9EB362D3B97AA1BC"/>
  </w:style>
  <w:style w:type="paragraph" w:customStyle="1" w:styleId="D2ADEEB4A942CD4FB80C3DF7B198023F">
    <w:name w:val="D2ADEEB4A942CD4FB80C3DF7B198023F"/>
  </w:style>
  <w:style w:type="paragraph" w:customStyle="1" w:styleId="F42D16A19408D7468B0B72F02C752D4A">
    <w:name w:val="F42D16A19408D7468B0B72F02C752D4A"/>
    <w:rsid w:val="00E770AF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deV09</b:Tag>
    <b:SourceType>Book</b:SourceType>
    <b:Guid>{534AEF05-5FEC-4E40-9E32-04F474EABA8D}</b:Guid>
    <b:Author>
      <b:Author>
        <b:NameList>
          <b:Person>
            <b:Last>de Villepin</b:Last>
            <b:First>Dominique</b:First>
          </b:Person>
        </b:NameList>
      </b:Author>
      <b:Editor>
        <b:NameList>
          <b:Person>
            <b:Last>Hendgen</b:Last>
            <b:First>Françoise</b:First>
            <b:Middle>Marquet and Yann</b:Middle>
          </b:Person>
        </b:NameList>
      </b:Editor>
    </b:Author>
    <b:Title>Zao Wou-Ki 1935-2008 </b:Title>
    <b:City>Paris</b:City>
    <b:Publisher>Flammarion</b:Publisher>
    <b:Year>2009</b:Year>
    <b:RefOrder>1</b:RefOrder>
  </b:Source>
  <b:Source>
    <b:Tag>Val94</b:Tag>
    <b:SourceType>BookSection</b:SourceType>
    <b:Guid>{0D1AB9A2-876D-1243-A2E6-51E0A153CA12}</b:Guid>
    <b:Author>
      <b:Author>
        <b:NameList>
          <b:Person>
            <b:Last>Vallier</b:Last>
            <b:First>Dora</b:First>
          </b:Person>
        </b:NameList>
      </b:Author>
      <b:Editor>
        <b:NameList>
          <b:Person>
            <b:Last>Ågerup</b:Last>
            <b:First>Jørgen</b:First>
          </b:Person>
        </b:NameList>
      </b:Editor>
    </b:Author>
    <b:Title>Zao Wou-ki: The graphic work</b:Title>
    <b:City>Copenhagen</b:City>
    <b:Publisher>Edition Heede &amp; Moestrup</b:Publisher>
    <b:Year>1994</b:Year>
    <b:BookTitle>A Catalogue Raisonné 1937-1995</b:BookTitle>
    <b:RefOrder>2</b:RefOrder>
  </b:Source>
  <b:Source>
    <b:Tag>Frè07</b:Tag>
    <b:SourceType>Book</b:SourceType>
    <b:Guid>{3363B66D-8E47-544F-B10A-41BE378D05EC}</b:Guid>
    <b:Author>
      <b:Author>
        <b:NameList>
          <b:Person>
            <b:Last>Frèches</b:Last>
            <b:First>José</b:First>
          </b:Person>
        </b:NameList>
      </b:Author>
      <b:Translator>
        <b:NameList>
          <b:Person>
            <b:Last>Rees</b:Last>
            <b:First>Andrew</b:First>
            <b:Middle>Langdon-Davies and Richard Lewis</b:Middle>
          </b:Person>
        </b:NameList>
      </b:Translator>
    </b:Author>
    <b:Title>Zao Wou-Ki: Works, Writings, Interviews</b:Title>
    <b:City>Barcelona</b:City>
    <b:Publisher>Ediciones Polígrafa</b:Publisher>
    <b:Year>2007</b:Year>
    <b:RefOrder>3</b:RefOrder>
  </b:Source>
  <b:Source>
    <b:Tag>Ley79</b:Tag>
    <b:SourceType>Book</b:SourceType>
    <b:Guid>{0CB35CD4-435B-4943-9B3D-45A78A68E39C}</b:Guid>
    <b:Author>
      <b:Author>
        <b:NameList>
          <b:Person>
            <b:Last>Leymarie</b:Last>
            <b:First>Jean</b:First>
          </b:Person>
        </b:NameList>
      </b:Author>
      <b:Translator>
        <b:NameList>
          <b:Person>
            <b:Last>Lyons</b:Last>
            <b:First>Kenneth</b:First>
          </b:Person>
        </b:NameList>
      </b:Translator>
    </b:Author>
    <b:Title>Zao Wou-ki. Documentation: Françoise Marquet. </b:Title>
    <b:City>New York</b:City>
    <b:Publisher>Rizzoli International Publications</b:Publisher>
    <b:Year>1979</b:Year>
    <b:RefOrder>4</b:RefOrder>
  </b:Source>
  <b:Source>
    <b:Tag>Roy59</b:Tag>
    <b:SourceType>Book</b:SourceType>
    <b:Guid>{F394B15D-E9DD-9141-ACE1-4ABF218D6173}</b:Guid>
    <b:Author>
      <b:Author>
        <b:NameList>
          <b:Person>
            <b:Last>Roy</b:Last>
            <b:First>Claude</b:First>
          </b:Person>
        </b:NameList>
      </b:Author>
      <b:Translator>
        <b:NameList>
          <b:Person>
            <b:Last>Barisse</b:Last>
            <b:First>Rita</b:First>
          </b:Person>
        </b:NameList>
      </b:Translator>
    </b:Author>
    <b:Title>Zao Wou-ki</b:Title>
    <b:City>New York and London</b:City>
    <b:Publisher>Grove Press; Evergreen Books</b:Publisher>
    <b:Year>1959</b:Year>
    <b:RefOrder>5</b:RefOrder>
  </b:Source>
</b:Sources>
</file>

<file path=customXml/itemProps1.xml><?xml version="1.0" encoding="utf-8"?>
<ds:datastoreItem xmlns:ds="http://schemas.openxmlformats.org/officeDocument/2006/customXml" ds:itemID="{78895D9A-C3BA-314F-B39D-B972FAD8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Zao(Wu)SC.dotx</Template>
  <TotalTime>13</TotalTime>
  <Pages>2</Pages>
  <Words>397</Words>
  <Characters>2267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6</cp:revision>
  <dcterms:created xsi:type="dcterms:W3CDTF">2014-05-20T03:29:00Z</dcterms:created>
  <dcterms:modified xsi:type="dcterms:W3CDTF">2014-09-08T01:28:00Z</dcterms:modified>
</cp:coreProperties>
</file>