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DA53C9" w14:textId="77777777" w:rsidTr="00922950">
        <w:tc>
          <w:tcPr>
            <w:tcW w:w="491" w:type="dxa"/>
            <w:vMerge w:val="restart"/>
            <w:shd w:val="clear" w:color="auto" w:fill="A6A6A6" w:themeFill="background1" w:themeFillShade="A6"/>
            <w:textDirection w:val="btLr"/>
          </w:tcPr>
          <w:p w14:paraId="030C13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9F7B18026E428F8BBA022B584A1F6E"/>
            </w:placeholder>
            <w:showingPlcHdr/>
            <w:dropDownList>
              <w:listItem w:displayText="Dr." w:value="Dr."/>
              <w:listItem w:displayText="Prof." w:value="Prof."/>
            </w:dropDownList>
          </w:sdtPr>
          <w:sdtEndPr/>
          <w:sdtContent>
            <w:tc>
              <w:tcPr>
                <w:tcW w:w="1259" w:type="dxa"/>
              </w:tcPr>
              <w:p w14:paraId="014C33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DC05A035254BD3A59E29B42A0E2102"/>
            </w:placeholder>
            <w:text/>
          </w:sdtPr>
          <w:sdtEndPr/>
          <w:sdtContent>
            <w:tc>
              <w:tcPr>
                <w:tcW w:w="2073" w:type="dxa"/>
              </w:tcPr>
              <w:p w14:paraId="635A019F" w14:textId="77777777" w:rsidR="00B574C9" w:rsidRDefault="00987BAD" w:rsidP="00987BAD">
                <w:r>
                  <w:t>Herbert</w:t>
                </w:r>
              </w:p>
            </w:tc>
          </w:sdtContent>
        </w:sdt>
        <w:sdt>
          <w:sdtPr>
            <w:alias w:val="Middle name"/>
            <w:tag w:val="authorMiddleName"/>
            <w:id w:val="-2076034781"/>
            <w:placeholder>
              <w:docPart w:val="1CB10D0DF7984A2B832542AB3A1AD17C"/>
            </w:placeholder>
            <w:text/>
          </w:sdtPr>
          <w:sdtEndPr/>
          <w:sdtContent>
            <w:tc>
              <w:tcPr>
                <w:tcW w:w="2551" w:type="dxa"/>
              </w:tcPr>
              <w:p w14:paraId="0EFD1503" w14:textId="77777777" w:rsidR="00B574C9" w:rsidRDefault="00987BAD" w:rsidP="00987BAD">
                <w:r>
                  <w:t>W</w:t>
                </w:r>
              </w:p>
            </w:tc>
          </w:sdtContent>
        </w:sdt>
        <w:sdt>
          <w:sdtPr>
            <w:alias w:val="Last name"/>
            <w:tag w:val="authorLastName"/>
            <w:id w:val="-1088529830"/>
            <w:placeholder>
              <w:docPart w:val="064A4B61A0384B079E99757548EB5B3B"/>
            </w:placeholder>
            <w:text/>
          </w:sdtPr>
          <w:sdtEndPr/>
          <w:sdtContent>
            <w:tc>
              <w:tcPr>
                <w:tcW w:w="2642" w:type="dxa"/>
              </w:tcPr>
              <w:p w14:paraId="1E1BDC2C" w14:textId="77777777" w:rsidR="00B574C9" w:rsidRDefault="00987BAD" w:rsidP="00987BAD">
                <w:r>
                  <w:t>Hartel, Jr.</w:t>
                </w:r>
              </w:p>
            </w:tc>
          </w:sdtContent>
        </w:sdt>
      </w:tr>
      <w:tr w:rsidR="00B574C9" w14:paraId="53B4ED8D" w14:textId="77777777" w:rsidTr="001A6A06">
        <w:trPr>
          <w:trHeight w:val="986"/>
        </w:trPr>
        <w:tc>
          <w:tcPr>
            <w:tcW w:w="491" w:type="dxa"/>
            <w:vMerge/>
            <w:shd w:val="clear" w:color="auto" w:fill="A6A6A6" w:themeFill="background1" w:themeFillShade="A6"/>
          </w:tcPr>
          <w:p w14:paraId="2BCD0AA8" w14:textId="77777777" w:rsidR="00B574C9" w:rsidRPr="001A6A06" w:rsidRDefault="00B574C9" w:rsidP="00CF1542">
            <w:pPr>
              <w:jc w:val="center"/>
              <w:rPr>
                <w:b/>
                <w:color w:val="FFFFFF" w:themeColor="background1"/>
              </w:rPr>
            </w:pPr>
          </w:p>
        </w:tc>
        <w:sdt>
          <w:sdtPr>
            <w:alias w:val="Biography"/>
            <w:tag w:val="authorBiography"/>
            <w:id w:val="938807824"/>
            <w:placeholder>
              <w:docPart w:val="11076CE7A36D42C494B762DF502D6C8D"/>
            </w:placeholder>
            <w:showingPlcHdr/>
          </w:sdtPr>
          <w:sdtEndPr/>
          <w:sdtContent>
            <w:tc>
              <w:tcPr>
                <w:tcW w:w="8525" w:type="dxa"/>
                <w:gridSpan w:val="4"/>
              </w:tcPr>
              <w:p w14:paraId="741E9131" w14:textId="77777777" w:rsidR="00B574C9" w:rsidRDefault="00B574C9" w:rsidP="00922950">
                <w:r>
                  <w:rPr>
                    <w:rStyle w:val="PlaceholderText"/>
                  </w:rPr>
                  <w:t>[Enter your biography]</w:t>
                </w:r>
              </w:p>
            </w:tc>
          </w:sdtContent>
        </w:sdt>
      </w:tr>
      <w:tr w:rsidR="00B574C9" w14:paraId="64B0E0EF" w14:textId="77777777" w:rsidTr="001A6A06">
        <w:trPr>
          <w:trHeight w:val="986"/>
        </w:trPr>
        <w:tc>
          <w:tcPr>
            <w:tcW w:w="491" w:type="dxa"/>
            <w:vMerge/>
            <w:shd w:val="clear" w:color="auto" w:fill="A6A6A6" w:themeFill="background1" w:themeFillShade="A6"/>
          </w:tcPr>
          <w:p w14:paraId="5F0A11AA" w14:textId="77777777" w:rsidR="00B574C9" w:rsidRPr="001A6A06" w:rsidRDefault="00B574C9" w:rsidP="00CF1542">
            <w:pPr>
              <w:jc w:val="center"/>
              <w:rPr>
                <w:b/>
                <w:color w:val="FFFFFF" w:themeColor="background1"/>
              </w:rPr>
            </w:pPr>
          </w:p>
        </w:tc>
        <w:sdt>
          <w:sdtPr>
            <w:alias w:val="Affiliation"/>
            <w:tag w:val="affiliation"/>
            <w:id w:val="2012937915"/>
            <w:placeholder>
              <w:docPart w:val="F7043632816E4C2AB944A08BE173C241"/>
            </w:placeholder>
            <w:showingPlcHdr/>
            <w:text/>
          </w:sdtPr>
          <w:sdtEndPr/>
          <w:sdtContent>
            <w:tc>
              <w:tcPr>
                <w:tcW w:w="8525" w:type="dxa"/>
                <w:gridSpan w:val="4"/>
              </w:tcPr>
              <w:p w14:paraId="20547FA0" w14:textId="77777777" w:rsidR="00B574C9" w:rsidRDefault="00B574C9" w:rsidP="00B574C9">
                <w:r>
                  <w:rPr>
                    <w:rStyle w:val="PlaceholderText"/>
                  </w:rPr>
                  <w:t>[Enter the institution with which you are affiliated]</w:t>
                </w:r>
              </w:p>
            </w:tc>
          </w:sdtContent>
        </w:sdt>
      </w:tr>
    </w:tbl>
    <w:p w14:paraId="70B2196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683EAE2" w14:textId="77777777" w:rsidTr="00244BB0">
        <w:tc>
          <w:tcPr>
            <w:tcW w:w="9016" w:type="dxa"/>
            <w:shd w:val="clear" w:color="auto" w:fill="A6A6A6" w:themeFill="background1" w:themeFillShade="A6"/>
            <w:tcMar>
              <w:top w:w="113" w:type="dxa"/>
              <w:bottom w:w="113" w:type="dxa"/>
            </w:tcMar>
          </w:tcPr>
          <w:p w14:paraId="7B8633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486EF0" w14:textId="77777777" w:rsidTr="003F0D73">
        <w:sdt>
          <w:sdtPr>
            <w:alias w:val="Article headword"/>
            <w:tag w:val="articleHeadword"/>
            <w:id w:val="-361440020"/>
            <w:placeholder>
              <w:docPart w:val="63D716FB37CD4F87B5084C63B1F543C5"/>
            </w:placeholder>
            <w:text/>
          </w:sdtPr>
          <w:sdtEndPr/>
          <w:sdtContent>
            <w:tc>
              <w:tcPr>
                <w:tcW w:w="9016" w:type="dxa"/>
                <w:tcMar>
                  <w:top w:w="113" w:type="dxa"/>
                  <w:bottom w:w="113" w:type="dxa"/>
                </w:tcMar>
              </w:tcPr>
              <w:p w14:paraId="6DD6D8CF" w14:textId="77777777" w:rsidR="003F0D73" w:rsidRPr="00FB589A" w:rsidRDefault="00987BAD" w:rsidP="00987BAD">
                <w:pPr>
                  <w:rPr>
                    <w:b/>
                  </w:rPr>
                </w:pPr>
                <w:r w:rsidRPr="0001251F">
                  <w:t>Weber, Max (1881-1961)</w:t>
                </w:r>
              </w:p>
            </w:tc>
          </w:sdtContent>
        </w:sdt>
      </w:tr>
      <w:tr w:rsidR="00464699" w14:paraId="191CF897" w14:textId="77777777" w:rsidTr="007821B0">
        <w:sdt>
          <w:sdtPr>
            <w:alias w:val="Variant headwords"/>
            <w:tag w:val="variantHeadwords"/>
            <w:id w:val="173464402"/>
            <w:placeholder>
              <w:docPart w:val="C0F423E3C9614A15BE494AB6E1C932C4"/>
            </w:placeholder>
            <w:showingPlcHdr/>
          </w:sdtPr>
          <w:sdtEndPr/>
          <w:sdtContent>
            <w:tc>
              <w:tcPr>
                <w:tcW w:w="9016" w:type="dxa"/>
                <w:tcMar>
                  <w:top w:w="113" w:type="dxa"/>
                  <w:bottom w:w="113" w:type="dxa"/>
                </w:tcMar>
              </w:tcPr>
              <w:p w14:paraId="03D4E3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AD62FA" w14:textId="77777777" w:rsidTr="003F0D73">
        <w:sdt>
          <w:sdtPr>
            <w:alias w:val="Abstract"/>
            <w:tag w:val="abstract"/>
            <w:id w:val="-635871867"/>
            <w:placeholder>
              <w:docPart w:val="74823DF85A6F485893F51F0DA4206ACC"/>
            </w:placeholder>
          </w:sdtPr>
          <w:sdtEndPr/>
          <w:sdtContent>
            <w:sdt>
              <w:sdtPr>
                <w:alias w:val="Article text"/>
                <w:tag w:val="articleText"/>
                <w:id w:val="-1129696429"/>
                <w:placeholder>
                  <w:docPart w:val="7654D59B72B67C4E81224BD27442455E"/>
                </w:placeholder>
              </w:sdtPr>
              <w:sdtEndPr/>
              <w:sdtContent>
                <w:tc>
                  <w:tcPr>
                    <w:tcW w:w="9016" w:type="dxa"/>
                    <w:tcMar>
                      <w:top w:w="113" w:type="dxa"/>
                      <w:bottom w:w="113" w:type="dxa"/>
                    </w:tcMar>
                  </w:tcPr>
                  <w:p w14:paraId="07798343" w14:textId="23019A2B" w:rsidR="00E85A05" w:rsidRDefault="0001251F" w:rsidP="00E85A05">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emigrated to Brooklyn, New York when he was ten. Weber studied modernist painting in Paris from 1905 to 1908, during which time his style was influenced by Paul Cézanne and by Fauvism. Around 1910, soon after returning to New York City, his style became strongly Cubist. It was also around this time that Weber became interested in the theories of the fourth dimension. He was fascinated with the speed, lights, and motion of the modern American city, and found an artistic equivalent in the stylistic influences of Futurism. These combined influences led to Cubist-Futurist paintings about the modern American urban experience, such as </w:t>
                    </w:r>
                    <w:r>
                      <w:rPr>
                        <w:i/>
                      </w:rPr>
                      <w:t>Chinese Restaurant</w:t>
                    </w:r>
                    <w:r>
                      <w:t xml:space="preserve"> and </w:t>
                    </w:r>
                    <w:r>
                      <w:rPr>
                        <w:i/>
                      </w:rPr>
                      <w:t>New York at Night</w:t>
                    </w:r>
                    <w:r>
                      <w:t xml:space="preserve"> (both 1915). After World War I, Weber often explored more spiritual and religious themes and traditional subjects such as landscapes, still lifes and portraits. In the 1930s and later, his subjects were often everyday people and places, typical of Social Realism.</w:t>
                    </w:r>
                  </w:p>
                </w:tc>
              </w:sdtContent>
            </w:sdt>
          </w:sdtContent>
        </w:sdt>
      </w:tr>
      <w:tr w:rsidR="003F0D73" w14:paraId="0F759F4F" w14:textId="77777777" w:rsidTr="003F0D73">
        <w:sdt>
          <w:sdtPr>
            <w:alias w:val="Article text"/>
            <w:tag w:val="articleText"/>
            <w:id w:val="634067588"/>
            <w:placeholder>
              <w:docPart w:val="D04ACFADBC5D451997E951273AFE0F8C"/>
            </w:placeholder>
          </w:sdtPr>
          <w:sdtEndPr/>
          <w:sdtContent>
            <w:tc>
              <w:tcPr>
                <w:tcW w:w="9016" w:type="dxa"/>
                <w:tcMar>
                  <w:top w:w="113" w:type="dxa"/>
                  <w:bottom w:w="113" w:type="dxa"/>
                </w:tcMar>
              </w:tcPr>
              <w:p w14:paraId="25BAEF28" w14:textId="77777777" w:rsidR="003F0D73" w:rsidRDefault="00987BAD" w:rsidP="00987BAD">
                <w:r>
                  <w:t xml:space="preserve">Max Weber (1881-1961) was one of the most important early proponents of Cubism and Futurism in the United States and a major example of the impact of theories of the fourth dimension on modern art. He was born in 1881 in Russia to a Russian-Polish-Jewish family who emigrated to Brooklyn, New York when he was ten. Weber studied modernist painting in Paris from 1905 to 1908, during which time his style was influenced by Paul Cézanne and by Fauvism. Around 1910, soon after returning to New York City, his style became strongly Cubist. It was also around this time that Weber became interested in the theories of the fourth dimension. He was fascinated with the speed, lights, and motion of the modern American city, and found an artistic equivalent in the stylistic influences of Futurism. These combined influences led to Cubist-Futurist paintings about the modern American urban experience, such as </w:t>
                </w:r>
                <w:r>
                  <w:rPr>
                    <w:i/>
                  </w:rPr>
                  <w:t>Chinese Restaurant</w:t>
                </w:r>
                <w:r>
                  <w:t xml:space="preserve"> and </w:t>
                </w:r>
                <w:r>
                  <w:rPr>
                    <w:i/>
                  </w:rPr>
                  <w:t>New York at Night</w:t>
                </w:r>
                <w:r>
                  <w:t xml:space="preserve"> (both 1915). After World War I, Weber often explored more spiritual and religious themes and traditional subjects such as landscapes, still lifes and portraits. In the 1930s and later, his subjects were often everyday people and places, typical of Social Realism.</w:t>
                </w:r>
              </w:p>
            </w:tc>
          </w:sdtContent>
        </w:sdt>
      </w:tr>
      <w:tr w:rsidR="003235A7" w14:paraId="1DDC1BBC" w14:textId="77777777" w:rsidTr="003235A7">
        <w:tc>
          <w:tcPr>
            <w:tcW w:w="9016" w:type="dxa"/>
          </w:tcPr>
          <w:p w14:paraId="2E6D6202" w14:textId="77777777" w:rsidR="003235A7" w:rsidRDefault="003235A7" w:rsidP="008A5B87">
            <w:r w:rsidRPr="0015114C">
              <w:rPr>
                <w:u w:val="single"/>
              </w:rPr>
              <w:t>Further reading</w:t>
            </w:r>
            <w:r>
              <w:t>:</w:t>
            </w:r>
          </w:p>
          <w:sdt>
            <w:sdtPr>
              <w:alias w:val="Further reading"/>
              <w:tag w:val="furtherReading"/>
              <w:id w:val="-1516217107"/>
              <w:placeholder>
                <w:docPart w:val="5D8E73086A234CAC92661738B4DBE17D"/>
              </w:placeholder>
            </w:sdtPr>
            <w:sdtEndPr/>
            <w:sdtContent>
              <w:p w14:paraId="293DCE21" w14:textId="77777777" w:rsidR="0001251F" w:rsidRDefault="0001251F" w:rsidP="00987BAD"/>
              <w:bookmarkStart w:id="0" w:name="_GoBack"/>
              <w:bookmarkEnd w:id="0"/>
              <w:p w14:paraId="3555A511" w14:textId="43198551" w:rsidR="00987BAD" w:rsidRDefault="0001251F" w:rsidP="00987BAD">
                <w:sdt>
                  <w:sdtPr>
                    <w:id w:val="797263800"/>
                    <w:citation/>
                  </w:sdtPr>
                  <w:sdtEndPr/>
                  <w:sdtContent>
                    <w:r w:rsidR="00987BAD">
                      <w:fldChar w:fldCharType="begin"/>
                    </w:r>
                    <w:r w:rsidR="00987BAD">
                      <w:rPr>
                        <w:lang w:val="en-US"/>
                      </w:rPr>
                      <w:instrText xml:space="preserve"> CITATION Nor91 \l 1033 </w:instrText>
                    </w:r>
                    <w:r w:rsidR="00987BAD">
                      <w:fldChar w:fldCharType="separate"/>
                    </w:r>
                    <w:r w:rsidR="00987BAD">
                      <w:rPr>
                        <w:noProof/>
                        <w:lang w:val="en-US"/>
                      </w:rPr>
                      <w:t>(North)</w:t>
                    </w:r>
                    <w:r w:rsidR="00987BAD">
                      <w:fldChar w:fldCharType="end"/>
                    </w:r>
                  </w:sdtContent>
                </w:sdt>
              </w:p>
              <w:p w14:paraId="31AA5BD0" w14:textId="77777777" w:rsidR="00987BAD" w:rsidRDefault="00987BAD" w:rsidP="00987BAD"/>
              <w:p w14:paraId="28674C05" w14:textId="7E145DCA" w:rsidR="003235A7" w:rsidRDefault="0001251F" w:rsidP="00987BAD">
                <w:sdt>
                  <w:sdtPr>
                    <w:id w:val="1325239425"/>
                    <w:citation/>
                  </w:sdtPr>
                  <w:sdtEndPr/>
                  <w:sdtContent>
                    <w:r w:rsidR="00987BAD">
                      <w:fldChar w:fldCharType="begin"/>
                    </w:r>
                    <w:r w:rsidR="00987BAD">
                      <w:rPr>
                        <w:lang w:val="en-US"/>
                      </w:rPr>
                      <w:instrText xml:space="preserve"> CITATION Noren \l 1033 </w:instrText>
                    </w:r>
                    <w:r w:rsidR="00987BAD">
                      <w:fldChar w:fldCharType="separate"/>
                    </w:r>
                    <w:r w:rsidR="00987BAD">
                      <w:rPr>
                        <w:noProof/>
                        <w:lang w:val="en-US"/>
                      </w:rPr>
                      <w:t>(North, 1996)</w:t>
                    </w:r>
                    <w:r w:rsidR="00987BAD">
                      <w:fldChar w:fldCharType="end"/>
                    </w:r>
                  </w:sdtContent>
                </w:sdt>
              </w:p>
            </w:sdtContent>
          </w:sdt>
        </w:tc>
      </w:tr>
    </w:tbl>
    <w:p w14:paraId="2020AC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91035" w14:textId="77777777" w:rsidR="00151759" w:rsidRDefault="00151759" w:rsidP="007A0D55">
      <w:pPr>
        <w:spacing w:after="0" w:line="240" w:lineRule="auto"/>
      </w:pPr>
      <w:r>
        <w:separator/>
      </w:r>
    </w:p>
  </w:endnote>
  <w:endnote w:type="continuationSeparator" w:id="0">
    <w:p w14:paraId="14AA8CE8" w14:textId="77777777" w:rsidR="00151759" w:rsidRDefault="001517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4979D" w14:textId="77777777" w:rsidR="00151759" w:rsidRDefault="00151759" w:rsidP="007A0D55">
      <w:pPr>
        <w:spacing w:after="0" w:line="240" w:lineRule="auto"/>
      </w:pPr>
      <w:r>
        <w:separator/>
      </w:r>
    </w:p>
  </w:footnote>
  <w:footnote w:type="continuationSeparator" w:id="0">
    <w:p w14:paraId="6E4F9F2E" w14:textId="77777777" w:rsidR="00151759" w:rsidRDefault="001517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9C8D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6E9FC3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BAD"/>
    <w:rsid w:val="0001251F"/>
    <w:rsid w:val="00032559"/>
    <w:rsid w:val="00052040"/>
    <w:rsid w:val="000B25AE"/>
    <w:rsid w:val="000B55AB"/>
    <w:rsid w:val="000D24DC"/>
    <w:rsid w:val="00101B2E"/>
    <w:rsid w:val="00116FA0"/>
    <w:rsid w:val="0015114C"/>
    <w:rsid w:val="00151759"/>
    <w:rsid w:val="001A21F3"/>
    <w:rsid w:val="001A2537"/>
    <w:rsid w:val="001A6A06"/>
    <w:rsid w:val="00210C03"/>
    <w:rsid w:val="002162E2"/>
    <w:rsid w:val="00225C5A"/>
    <w:rsid w:val="00230B10"/>
    <w:rsid w:val="00234353"/>
    <w:rsid w:val="00244BB0"/>
    <w:rsid w:val="002A0A0D"/>
    <w:rsid w:val="002B0B37"/>
    <w:rsid w:val="0030662D"/>
    <w:rsid w:val="003235A7"/>
    <w:rsid w:val="00325DC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7BAD"/>
    <w:rsid w:val="009A7264"/>
    <w:rsid w:val="009D1606"/>
    <w:rsid w:val="009E18A1"/>
    <w:rsid w:val="009E73D7"/>
    <w:rsid w:val="00A072DC"/>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7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7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F7B18026E428F8BBA022B584A1F6E"/>
        <w:category>
          <w:name w:val="General"/>
          <w:gallery w:val="placeholder"/>
        </w:category>
        <w:types>
          <w:type w:val="bbPlcHdr"/>
        </w:types>
        <w:behaviors>
          <w:behavior w:val="content"/>
        </w:behaviors>
        <w:guid w:val="{104C4833-1694-448E-9D2C-FA2E79477C90}"/>
      </w:docPartPr>
      <w:docPartBody>
        <w:p w:rsidR="00871E30" w:rsidRDefault="006E4A1D">
          <w:pPr>
            <w:pStyle w:val="809F7B18026E428F8BBA022B584A1F6E"/>
          </w:pPr>
          <w:r w:rsidRPr="00CC586D">
            <w:rPr>
              <w:rStyle w:val="PlaceholderText"/>
              <w:b/>
              <w:color w:val="FFFFFF" w:themeColor="background1"/>
            </w:rPr>
            <w:t>[Salutation]</w:t>
          </w:r>
        </w:p>
      </w:docPartBody>
    </w:docPart>
    <w:docPart>
      <w:docPartPr>
        <w:name w:val="CDDC05A035254BD3A59E29B42A0E2102"/>
        <w:category>
          <w:name w:val="General"/>
          <w:gallery w:val="placeholder"/>
        </w:category>
        <w:types>
          <w:type w:val="bbPlcHdr"/>
        </w:types>
        <w:behaviors>
          <w:behavior w:val="content"/>
        </w:behaviors>
        <w:guid w:val="{733A9B0F-D84D-4CE4-8BB8-9C7B4AE13F6C}"/>
      </w:docPartPr>
      <w:docPartBody>
        <w:p w:rsidR="00871E30" w:rsidRDefault="006E4A1D">
          <w:pPr>
            <w:pStyle w:val="CDDC05A035254BD3A59E29B42A0E2102"/>
          </w:pPr>
          <w:r>
            <w:rPr>
              <w:rStyle w:val="PlaceholderText"/>
            </w:rPr>
            <w:t>[First name]</w:t>
          </w:r>
        </w:p>
      </w:docPartBody>
    </w:docPart>
    <w:docPart>
      <w:docPartPr>
        <w:name w:val="1CB10D0DF7984A2B832542AB3A1AD17C"/>
        <w:category>
          <w:name w:val="General"/>
          <w:gallery w:val="placeholder"/>
        </w:category>
        <w:types>
          <w:type w:val="bbPlcHdr"/>
        </w:types>
        <w:behaviors>
          <w:behavior w:val="content"/>
        </w:behaviors>
        <w:guid w:val="{94809313-B9AC-4A05-8227-B5A908E4D90C}"/>
      </w:docPartPr>
      <w:docPartBody>
        <w:p w:rsidR="00871E30" w:rsidRDefault="006E4A1D">
          <w:pPr>
            <w:pStyle w:val="1CB10D0DF7984A2B832542AB3A1AD17C"/>
          </w:pPr>
          <w:r>
            <w:rPr>
              <w:rStyle w:val="PlaceholderText"/>
            </w:rPr>
            <w:t>[Middle name]</w:t>
          </w:r>
        </w:p>
      </w:docPartBody>
    </w:docPart>
    <w:docPart>
      <w:docPartPr>
        <w:name w:val="064A4B61A0384B079E99757548EB5B3B"/>
        <w:category>
          <w:name w:val="General"/>
          <w:gallery w:val="placeholder"/>
        </w:category>
        <w:types>
          <w:type w:val="bbPlcHdr"/>
        </w:types>
        <w:behaviors>
          <w:behavior w:val="content"/>
        </w:behaviors>
        <w:guid w:val="{65F471F3-5B9F-49D5-A813-D6CC2B85B6BE}"/>
      </w:docPartPr>
      <w:docPartBody>
        <w:p w:rsidR="00871E30" w:rsidRDefault="006E4A1D">
          <w:pPr>
            <w:pStyle w:val="064A4B61A0384B079E99757548EB5B3B"/>
          </w:pPr>
          <w:r>
            <w:rPr>
              <w:rStyle w:val="PlaceholderText"/>
            </w:rPr>
            <w:t>[Last name]</w:t>
          </w:r>
        </w:p>
      </w:docPartBody>
    </w:docPart>
    <w:docPart>
      <w:docPartPr>
        <w:name w:val="11076CE7A36D42C494B762DF502D6C8D"/>
        <w:category>
          <w:name w:val="General"/>
          <w:gallery w:val="placeholder"/>
        </w:category>
        <w:types>
          <w:type w:val="bbPlcHdr"/>
        </w:types>
        <w:behaviors>
          <w:behavior w:val="content"/>
        </w:behaviors>
        <w:guid w:val="{7833A17B-0EDF-4854-BDF8-964C811AE039}"/>
      </w:docPartPr>
      <w:docPartBody>
        <w:p w:rsidR="00871E30" w:rsidRDefault="006E4A1D">
          <w:pPr>
            <w:pStyle w:val="11076CE7A36D42C494B762DF502D6C8D"/>
          </w:pPr>
          <w:r>
            <w:rPr>
              <w:rStyle w:val="PlaceholderText"/>
            </w:rPr>
            <w:t>[Enter your biography]</w:t>
          </w:r>
        </w:p>
      </w:docPartBody>
    </w:docPart>
    <w:docPart>
      <w:docPartPr>
        <w:name w:val="F7043632816E4C2AB944A08BE173C241"/>
        <w:category>
          <w:name w:val="General"/>
          <w:gallery w:val="placeholder"/>
        </w:category>
        <w:types>
          <w:type w:val="bbPlcHdr"/>
        </w:types>
        <w:behaviors>
          <w:behavior w:val="content"/>
        </w:behaviors>
        <w:guid w:val="{F5270E59-7FE1-46F1-A7C4-72261B820213}"/>
      </w:docPartPr>
      <w:docPartBody>
        <w:p w:rsidR="00871E30" w:rsidRDefault="006E4A1D">
          <w:pPr>
            <w:pStyle w:val="F7043632816E4C2AB944A08BE173C241"/>
          </w:pPr>
          <w:r>
            <w:rPr>
              <w:rStyle w:val="PlaceholderText"/>
            </w:rPr>
            <w:t>[Enter the institution with which you are affiliated]</w:t>
          </w:r>
        </w:p>
      </w:docPartBody>
    </w:docPart>
    <w:docPart>
      <w:docPartPr>
        <w:name w:val="63D716FB37CD4F87B5084C63B1F543C5"/>
        <w:category>
          <w:name w:val="General"/>
          <w:gallery w:val="placeholder"/>
        </w:category>
        <w:types>
          <w:type w:val="bbPlcHdr"/>
        </w:types>
        <w:behaviors>
          <w:behavior w:val="content"/>
        </w:behaviors>
        <w:guid w:val="{A355200C-2C17-454D-9568-337FDB89592B}"/>
      </w:docPartPr>
      <w:docPartBody>
        <w:p w:rsidR="00871E30" w:rsidRDefault="006E4A1D">
          <w:pPr>
            <w:pStyle w:val="63D716FB37CD4F87B5084C63B1F543C5"/>
          </w:pPr>
          <w:r w:rsidRPr="00EF74F7">
            <w:rPr>
              <w:b/>
              <w:color w:val="808080" w:themeColor="background1" w:themeShade="80"/>
            </w:rPr>
            <w:t>[Enter the headword for your article]</w:t>
          </w:r>
        </w:p>
      </w:docPartBody>
    </w:docPart>
    <w:docPart>
      <w:docPartPr>
        <w:name w:val="C0F423E3C9614A15BE494AB6E1C932C4"/>
        <w:category>
          <w:name w:val="General"/>
          <w:gallery w:val="placeholder"/>
        </w:category>
        <w:types>
          <w:type w:val="bbPlcHdr"/>
        </w:types>
        <w:behaviors>
          <w:behavior w:val="content"/>
        </w:behaviors>
        <w:guid w:val="{82A6B0E5-F278-4D93-8DBE-B742C005FDDF}"/>
      </w:docPartPr>
      <w:docPartBody>
        <w:p w:rsidR="00871E30" w:rsidRDefault="006E4A1D">
          <w:pPr>
            <w:pStyle w:val="C0F423E3C9614A15BE494AB6E1C932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823DF85A6F485893F51F0DA4206ACC"/>
        <w:category>
          <w:name w:val="General"/>
          <w:gallery w:val="placeholder"/>
        </w:category>
        <w:types>
          <w:type w:val="bbPlcHdr"/>
        </w:types>
        <w:behaviors>
          <w:behavior w:val="content"/>
        </w:behaviors>
        <w:guid w:val="{834A4C40-9583-43E0-AE4D-4A6B1F8DB30D}"/>
      </w:docPartPr>
      <w:docPartBody>
        <w:p w:rsidR="00871E30" w:rsidRDefault="006E4A1D">
          <w:pPr>
            <w:pStyle w:val="74823DF85A6F485893F51F0DA4206AC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4ACFADBC5D451997E951273AFE0F8C"/>
        <w:category>
          <w:name w:val="General"/>
          <w:gallery w:val="placeholder"/>
        </w:category>
        <w:types>
          <w:type w:val="bbPlcHdr"/>
        </w:types>
        <w:behaviors>
          <w:behavior w:val="content"/>
        </w:behaviors>
        <w:guid w:val="{4914ECC4-0E96-4D96-A752-7B0DCB876D06}"/>
      </w:docPartPr>
      <w:docPartBody>
        <w:p w:rsidR="00871E30" w:rsidRDefault="006E4A1D">
          <w:pPr>
            <w:pStyle w:val="D04ACFADBC5D451997E951273AFE0F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8E73086A234CAC92661738B4DBE17D"/>
        <w:category>
          <w:name w:val="General"/>
          <w:gallery w:val="placeholder"/>
        </w:category>
        <w:types>
          <w:type w:val="bbPlcHdr"/>
        </w:types>
        <w:behaviors>
          <w:behavior w:val="content"/>
        </w:behaviors>
        <w:guid w:val="{57DDA743-05F7-4BB4-ACDE-060731A2D630}"/>
      </w:docPartPr>
      <w:docPartBody>
        <w:p w:rsidR="00871E30" w:rsidRDefault="006E4A1D">
          <w:pPr>
            <w:pStyle w:val="5D8E73086A234CAC92661738B4DBE17D"/>
          </w:pPr>
          <w:r>
            <w:rPr>
              <w:rStyle w:val="PlaceholderText"/>
            </w:rPr>
            <w:t>[Enter citations for further reading here]</w:t>
          </w:r>
        </w:p>
      </w:docPartBody>
    </w:docPart>
    <w:docPart>
      <w:docPartPr>
        <w:name w:val="7654D59B72B67C4E81224BD27442455E"/>
        <w:category>
          <w:name w:val="General"/>
          <w:gallery w:val="placeholder"/>
        </w:category>
        <w:types>
          <w:type w:val="bbPlcHdr"/>
        </w:types>
        <w:behaviors>
          <w:behavior w:val="content"/>
        </w:behaviors>
        <w:guid w:val="{D26BBFCE-359D-A847-9276-7312242FDA44}"/>
      </w:docPartPr>
      <w:docPartBody>
        <w:p w:rsidR="00000000" w:rsidRDefault="001F2A26" w:rsidP="001F2A26">
          <w:pPr>
            <w:pStyle w:val="7654D59B72B67C4E81224BD27442455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A1D"/>
    <w:rsid w:val="001F2A26"/>
    <w:rsid w:val="006E4A1D"/>
    <w:rsid w:val="00871E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A26"/>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 w:type="paragraph" w:customStyle="1" w:styleId="7654D59B72B67C4E81224BD27442455E">
    <w:name w:val="7654D59B72B67C4E81224BD27442455E"/>
    <w:rsid w:val="001F2A2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2A26"/>
    <w:rPr>
      <w:color w:val="808080"/>
    </w:rPr>
  </w:style>
  <w:style w:type="paragraph" w:customStyle="1" w:styleId="809F7B18026E428F8BBA022B584A1F6E">
    <w:name w:val="809F7B18026E428F8BBA022B584A1F6E"/>
  </w:style>
  <w:style w:type="paragraph" w:customStyle="1" w:styleId="CDDC05A035254BD3A59E29B42A0E2102">
    <w:name w:val="CDDC05A035254BD3A59E29B42A0E2102"/>
  </w:style>
  <w:style w:type="paragraph" w:customStyle="1" w:styleId="1CB10D0DF7984A2B832542AB3A1AD17C">
    <w:name w:val="1CB10D0DF7984A2B832542AB3A1AD17C"/>
  </w:style>
  <w:style w:type="paragraph" w:customStyle="1" w:styleId="064A4B61A0384B079E99757548EB5B3B">
    <w:name w:val="064A4B61A0384B079E99757548EB5B3B"/>
  </w:style>
  <w:style w:type="paragraph" w:customStyle="1" w:styleId="11076CE7A36D42C494B762DF502D6C8D">
    <w:name w:val="11076CE7A36D42C494B762DF502D6C8D"/>
  </w:style>
  <w:style w:type="paragraph" w:customStyle="1" w:styleId="F7043632816E4C2AB944A08BE173C241">
    <w:name w:val="F7043632816E4C2AB944A08BE173C241"/>
  </w:style>
  <w:style w:type="paragraph" w:customStyle="1" w:styleId="63D716FB37CD4F87B5084C63B1F543C5">
    <w:name w:val="63D716FB37CD4F87B5084C63B1F543C5"/>
  </w:style>
  <w:style w:type="paragraph" w:customStyle="1" w:styleId="C0F423E3C9614A15BE494AB6E1C932C4">
    <w:name w:val="C0F423E3C9614A15BE494AB6E1C932C4"/>
  </w:style>
  <w:style w:type="paragraph" w:customStyle="1" w:styleId="74823DF85A6F485893F51F0DA4206ACC">
    <w:name w:val="74823DF85A6F485893F51F0DA4206ACC"/>
  </w:style>
  <w:style w:type="paragraph" w:customStyle="1" w:styleId="D04ACFADBC5D451997E951273AFE0F8C">
    <w:name w:val="D04ACFADBC5D451997E951273AFE0F8C"/>
  </w:style>
  <w:style w:type="paragraph" w:customStyle="1" w:styleId="5D8E73086A234CAC92661738B4DBE17D">
    <w:name w:val="5D8E73086A234CAC92661738B4DBE17D"/>
  </w:style>
  <w:style w:type="paragraph" w:customStyle="1" w:styleId="7654D59B72B67C4E81224BD27442455E">
    <w:name w:val="7654D59B72B67C4E81224BD27442455E"/>
    <w:rsid w:val="001F2A2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Nor91</b:Tag>
    <b:SourceType>Book</b:SourceType>
    <b:Guid>{A9E22F75-A69A-42F3-8AE2-5EF49E441190}</b:Guid>
    <b:Author>
      <b:Author>
        <b:NameList>
          <b:Person>
            <b:Last>North</b:Last>
            <b:First>P</b:First>
          </b:Person>
        </b:NameList>
      </b:Author>
    </b:Author>
    <b:Title>Max Weber: The Cubist Decade, 1910-1920</b:Title>
    <b:Year>1991</b:Year>
    <b:City>Atlanta</b:City>
    <b:Publisher>High Museum of Art</b:Publisher>
    <b:RefOrder>1</b:RefOrder>
  </b:Source>
  <b:Source>
    <b:Tag>Noren</b:Tag>
    <b:SourceType>Book</b:SourceType>
    <b:Guid>{11D2D106-592D-4417-9315-3687A0664735}</b:Guid>
    <b:Author>
      <b:Author>
        <b:NameList>
          <b:Person>
            <b:Last>North</b:Last>
            <b:First>P</b:First>
          </b:Person>
        </b:NameList>
      </b:Author>
    </b:Author>
    <b:Title>1996</b:Title>
    <b:Year>Max Weber’s Women</b:Year>
    <b:City>New York</b:City>
    <b:Publisher>Forum Gallery</b:Publisher>
    <b:RefOrder>2</b:RefOrder>
  </b:Source>
</b:Sources>
</file>

<file path=customXml/itemProps1.xml><?xml version="1.0" encoding="utf-8"?>
<ds:datastoreItem xmlns:ds="http://schemas.openxmlformats.org/officeDocument/2006/customXml" ds:itemID="{33BC98EE-DBE6-A14D-AC55-337D5FF3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TotalTime>
  <Pages>1</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2014-06-30T02:46:00Z</dcterms:created>
  <dcterms:modified xsi:type="dcterms:W3CDTF">2014-08-27T01:57:00Z</dcterms:modified>
</cp:coreProperties>
</file>