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E256CA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2BCB4D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E73279EBCAF894B927CE97C869EB27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C72A27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B310710DEEF7649BD9485CE1C1CC913"/>
            </w:placeholder>
            <w:text/>
          </w:sdtPr>
          <w:sdtEndPr/>
          <w:sdtContent>
            <w:tc>
              <w:tcPr>
                <w:tcW w:w="2073" w:type="dxa"/>
              </w:tcPr>
              <w:p w14:paraId="74CF09C4" w14:textId="77777777" w:rsidR="00B574C9" w:rsidRDefault="00EA6F15" w:rsidP="00EA6F15">
                <w:proofErr w:type="spellStart"/>
                <w:r>
                  <w:t>Jungsil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9EB3428AA9A7045B7049D2CAFCCDB77"/>
            </w:placeholder>
            <w:text/>
          </w:sdtPr>
          <w:sdtEndPr/>
          <w:sdtContent>
            <w:tc>
              <w:tcPr>
                <w:tcW w:w="2551" w:type="dxa"/>
              </w:tcPr>
              <w:p w14:paraId="45B69BF0" w14:textId="77777777" w:rsidR="00B574C9" w:rsidRDefault="00EA6F15" w:rsidP="00EA6F15">
                <w:r>
                  <w:t>Jenny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C303D5137F7404484A0F489A1252EFF"/>
            </w:placeholder>
            <w:text/>
          </w:sdtPr>
          <w:sdtEndPr/>
          <w:sdtContent>
            <w:tc>
              <w:tcPr>
                <w:tcW w:w="2642" w:type="dxa"/>
              </w:tcPr>
              <w:p w14:paraId="09892A38" w14:textId="77777777" w:rsidR="00B574C9" w:rsidRDefault="00EA6F15" w:rsidP="00EA6F15">
                <w:r>
                  <w:t>Lee</w:t>
                </w:r>
              </w:p>
            </w:tc>
          </w:sdtContent>
        </w:sdt>
      </w:tr>
      <w:tr w:rsidR="00B574C9" w14:paraId="46FF8F7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CC51E8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7483AD50BFB534B9B49E4088C104F9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12FEF6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C86ABE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52FB4A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F82920E1713C34B98EE598625153BB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2323E24" w14:textId="1A10F8F9" w:rsidR="00B574C9" w:rsidRDefault="00432DFA" w:rsidP="00432DFA">
                <w:r>
                  <w:t>University of Southern California Korean Studies Institute</w:t>
                </w:r>
              </w:p>
            </w:tc>
          </w:sdtContent>
        </w:sdt>
      </w:tr>
    </w:tbl>
    <w:p w14:paraId="557D283D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2C7087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D7D80E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C0B8BD0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10EEA13ACEE3F944B41129D5DD6B78B2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89CA24E" w14:textId="3B5C7608" w:rsidR="003F0D73" w:rsidRPr="00FB589A" w:rsidRDefault="00EA6F15" w:rsidP="003F0D73">
                <w:pPr>
                  <w:rPr>
                    <w:b/>
                  </w:rPr>
                </w:pPr>
                <w:r w:rsidRPr="00EA6F15">
                  <w:rPr>
                    <w:b/>
                  </w:rPr>
                  <w:t>Ku</w:t>
                </w:r>
                <w:r w:rsidR="00B93BDF">
                  <w:rPr>
                    <w:b/>
                    <w:lang w:eastAsia="ko-KR"/>
                  </w:rPr>
                  <w:t xml:space="preserve"> Pon</w:t>
                </w:r>
                <w:r w:rsidRPr="00EA6F15">
                  <w:rPr>
                    <w:b/>
                    <w:lang w:eastAsia="ko-KR"/>
                  </w:rPr>
                  <w:t>ung (</w:t>
                </w:r>
                <w:r w:rsidRPr="00EA6F15">
                  <w:rPr>
                    <w:rFonts w:ascii="바탕" w:eastAsia="바탕" w:hAnsi="바탕" w:cs="바탕" w:hint="eastAsia"/>
                    <w:b/>
                    <w:lang w:eastAsia="ko-KR"/>
                  </w:rPr>
                  <w:t>구본웅</w:t>
                </w:r>
                <w:r w:rsidRPr="00EA6F15">
                  <w:rPr>
                    <w:b/>
                    <w:lang w:eastAsia="ko-KR"/>
                  </w:rPr>
                  <w:t xml:space="preserve">, </w:t>
                </w:r>
                <w:r w:rsidRPr="00EA6F15">
                  <w:rPr>
                    <w:rFonts w:hint="eastAsia"/>
                    <w:b/>
                    <w:lang w:eastAsia="ko-KR"/>
                  </w:rPr>
                  <w:t>具本雄</w:t>
                </w:r>
                <w:r w:rsidRPr="00EA6F15">
                  <w:rPr>
                    <w:b/>
                  </w:rPr>
                  <w:t>)</w:t>
                </w:r>
                <w:r w:rsidRPr="00EA6F15">
                  <w:rPr>
                    <w:b/>
                    <w:lang w:eastAsia="ko-KR"/>
                  </w:rPr>
                  <w:t xml:space="preserve"> </w:t>
                </w:r>
                <w:r w:rsidRPr="00EA6F15">
                  <w:rPr>
                    <w:b/>
                  </w:rPr>
                  <w:t>(</w:t>
                </w:r>
                <w:r w:rsidRPr="00EA6F15">
                  <w:rPr>
                    <w:b/>
                    <w:lang w:eastAsia="ko-KR"/>
                  </w:rPr>
                  <w:t>1906-1953)</w:t>
                </w:r>
              </w:p>
            </w:tc>
          </w:sdtContent>
        </w:sdt>
      </w:tr>
      <w:tr w:rsidR="00464699" w14:paraId="51CF3D5E" w14:textId="77777777" w:rsidTr="00442AF7">
        <w:sdt>
          <w:sdtPr>
            <w:alias w:val="Variant headwords"/>
            <w:tag w:val="variantHeadwords"/>
            <w:id w:val="173464402"/>
            <w:placeholder>
              <w:docPart w:val="ED7D4F7A3F3827478EB4343BA5329C9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1FF7F9B" w14:textId="0E6137DB" w:rsidR="00464699" w:rsidRDefault="00EA6F15" w:rsidP="00EA6F15">
                <w:r>
                  <w:t xml:space="preserve">Ku </w:t>
                </w:r>
                <w:proofErr w:type="spellStart"/>
                <w:r>
                  <w:t>Pon</w:t>
                </w:r>
                <w:r w:rsidR="00B93BDF">
                  <w:t>-</w:t>
                </w:r>
                <w:r>
                  <w:t>ung</w:t>
                </w:r>
                <w:proofErr w:type="spellEnd"/>
              </w:p>
            </w:tc>
          </w:sdtContent>
        </w:sdt>
      </w:tr>
      <w:tr w:rsidR="00E85A05" w14:paraId="316C3CA3" w14:textId="77777777" w:rsidTr="003F0D73">
        <w:sdt>
          <w:sdtPr>
            <w:alias w:val="Abstract"/>
            <w:tag w:val="abstract"/>
            <w:id w:val="-635871867"/>
            <w:placeholder>
              <w:docPart w:val="FB0FC46A386F4545A2BCEBF8BC4F3BB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67213BF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7DBC6DE4" w14:textId="77777777" w:rsidTr="003F0D73">
        <w:sdt>
          <w:sdtPr>
            <w:alias w:val="Article text"/>
            <w:tag w:val="articleText"/>
            <w:id w:val="634067588"/>
            <w:placeholder>
              <w:docPart w:val="D40A6798C868F946B2F1A2850D5E44B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05F002D" w14:textId="0B01B8AE" w:rsidR="00EA6F15" w:rsidRDefault="00EA6F15" w:rsidP="00EA6F15">
                <w:pPr>
                  <w:rPr>
                    <w:lang w:val="en-US"/>
                  </w:rPr>
                </w:pPr>
                <w:r w:rsidRPr="00EA6F15">
                  <w:t xml:space="preserve">Ku Ponung </w:t>
                </w:r>
                <w:r w:rsidRPr="00EA6F15">
                  <w:rPr>
                    <w:rFonts w:hint="eastAsia"/>
                  </w:rPr>
                  <w:t xml:space="preserve">was a </w:t>
                </w:r>
                <w:r w:rsidRPr="00EA6F15">
                  <w:t>modern artist and critic active during the Japanese colonial period</w:t>
                </w:r>
                <w:r w:rsidRPr="00EA6F15">
                  <w:rPr>
                    <w:rFonts w:hint="eastAsia"/>
                  </w:rPr>
                  <w:t xml:space="preserve"> and the Korean War.</w:t>
                </w:r>
                <w:r w:rsidRPr="00EA6F15">
                  <w:t xml:space="preserve"> Due to his spine curvature and eccentric personality, Ku was likened to the French painter</w:t>
                </w:r>
                <w:r w:rsidRPr="00EA6F15">
                  <w:rPr>
                    <w:rFonts w:hint="eastAsia"/>
                  </w:rPr>
                  <w:t xml:space="preserve"> Henri de </w:t>
                </w:r>
                <w:r w:rsidRPr="00EA6F15">
                  <w:t>Toulouse</w:t>
                </w:r>
                <w:r w:rsidRPr="00EA6F15">
                  <w:rPr>
                    <w:rFonts w:hint="eastAsia"/>
                  </w:rPr>
                  <w:t>-</w:t>
                </w:r>
                <w:r w:rsidRPr="00EA6F15">
                  <w:t>Lautrec</w:t>
                </w:r>
                <w:r w:rsidRPr="00EA6F15">
                  <w:rPr>
                    <w:rFonts w:hint="eastAsia"/>
                  </w:rPr>
                  <w:t xml:space="preserve"> (1864-1901)</w:t>
                </w:r>
                <w:r w:rsidRPr="00EA6F15">
                  <w:t xml:space="preserve"> and</w:t>
                </w:r>
                <w:r>
                  <w:t xml:space="preserve"> </w:t>
                </w:r>
                <w:r w:rsidRPr="00EA6F15">
                  <w:t xml:space="preserve">called </w:t>
                </w:r>
                <w:r w:rsidR="009E4527">
                  <w:t>‘</w:t>
                </w:r>
                <w:r w:rsidRPr="00EA6F15">
                  <w:rPr>
                    <w:rFonts w:hint="eastAsia"/>
                  </w:rPr>
                  <w:t xml:space="preserve">The </w:t>
                </w:r>
                <w:r w:rsidRPr="00EA6F15">
                  <w:t>Seoul Lautrec</w:t>
                </w:r>
                <w:r w:rsidRPr="00EA6F15">
                  <w:rPr>
                    <w:rFonts w:hint="eastAsia"/>
                  </w:rPr>
                  <w:t>.</w:t>
                </w:r>
                <w:r w:rsidR="009E4527">
                  <w:t>’</w:t>
                </w:r>
                <w:r w:rsidRPr="00EA6F15">
                  <w:rPr>
                    <w:rFonts w:hint="eastAsia"/>
                  </w:rPr>
                  <w:t xml:space="preserve"> Ku</w:t>
                </w:r>
                <w:r w:rsidRPr="00EA6F15">
                  <w:t xml:space="preserve"> attended </w:t>
                </w:r>
                <w:r w:rsidRPr="00EA6F15">
                  <w:rPr>
                    <w:rFonts w:hint="eastAsia"/>
                  </w:rPr>
                  <w:t xml:space="preserve">the </w:t>
                </w:r>
                <w:proofErr w:type="spellStart"/>
                <w:r w:rsidRPr="00EA6F15">
                  <w:t>Taiheiyō</w:t>
                </w:r>
                <w:proofErr w:type="spellEnd"/>
                <w:r w:rsidRPr="00EA6F15">
                  <w:t xml:space="preserve"> School of Fine Arts in Tokyo, </w:t>
                </w:r>
                <w:r w:rsidRPr="00EA6F15">
                  <w:rPr>
                    <w:rFonts w:hint="eastAsia"/>
                  </w:rPr>
                  <w:t>where he was introduced to</w:t>
                </w:r>
                <w:r w:rsidRPr="00EA6F15">
                  <w:t xml:space="preserve"> Fauvism, Expressionism, Surrealism</w:t>
                </w:r>
                <w:r w:rsidRPr="00EA6F15">
                  <w:rPr>
                    <w:rFonts w:hint="eastAsia"/>
                  </w:rPr>
                  <w:t xml:space="preserve">, </w:t>
                </w:r>
                <w:r w:rsidRPr="00EA6F15">
                  <w:t>Cubism</w:t>
                </w:r>
                <w:r>
                  <w:t>,</w:t>
                </w:r>
                <w:r w:rsidRPr="00EA6F15">
                  <w:rPr>
                    <w:rFonts w:hint="eastAsia"/>
                  </w:rPr>
                  <w:t xml:space="preserve"> and other modern Western art styles</w:t>
                </w:r>
                <w:r w:rsidR="00442AF7">
                  <w:t>. He</w:t>
                </w:r>
                <w:r w:rsidRPr="00EA6F15">
                  <w:t xml:space="preserve"> later</w:t>
                </w:r>
                <w:r w:rsidRPr="00EA6F15">
                  <w:rPr>
                    <w:rFonts w:hint="eastAsia"/>
                  </w:rPr>
                  <w:t xml:space="preserve"> </w:t>
                </w:r>
                <w:r w:rsidR="00442AF7">
                  <w:t xml:space="preserve">pioneered </w:t>
                </w:r>
                <w:r w:rsidRPr="00EA6F15">
                  <w:t>t</w:t>
                </w:r>
                <w:r w:rsidR="00357062">
                  <w:rPr>
                    <w:rFonts w:hint="eastAsia"/>
                  </w:rPr>
                  <w:t>he</w:t>
                </w:r>
                <w:r w:rsidRPr="00EA6F15">
                  <w:t xml:space="preserve"> accept</w:t>
                </w:r>
                <w:r w:rsidRPr="00EA6F15">
                  <w:rPr>
                    <w:rFonts w:hint="eastAsia"/>
                  </w:rPr>
                  <w:t>ance</w:t>
                </w:r>
                <w:r w:rsidR="00442AF7">
                  <w:rPr>
                    <w:lang w:val="en-US"/>
                  </w:rPr>
                  <w:t xml:space="preserve"> of these styles</w:t>
                </w:r>
                <w:r w:rsidRPr="00EA6F15">
                  <w:rPr>
                    <w:rFonts w:hint="eastAsia"/>
                  </w:rPr>
                  <w:t xml:space="preserve"> in Korea</w:t>
                </w:r>
                <w:r w:rsidRPr="00EA6F15">
                  <w:t>.</w:t>
                </w:r>
                <w:r w:rsidRPr="00EA6F15">
                  <w:rPr>
                    <w:rFonts w:hint="eastAsia"/>
                  </w:rPr>
                  <w:t xml:space="preserve"> </w:t>
                </w:r>
              </w:p>
              <w:p w14:paraId="77967258" w14:textId="77777777" w:rsidR="00EA6F15" w:rsidRDefault="00EA6F15" w:rsidP="00EA6F15">
                <w:pPr>
                  <w:rPr>
                    <w:lang w:val="en-US"/>
                  </w:rPr>
                </w:pPr>
              </w:p>
              <w:p w14:paraId="61AD9C6B" w14:textId="2A49F5F6" w:rsidR="00EA6F15" w:rsidRDefault="00357062" w:rsidP="00EA6F15">
                <w:r>
                  <w:rPr>
                    <w:lang w:val="en-US"/>
                  </w:rPr>
                  <w:t>As an artist, Ku worked in several ways</w:t>
                </w:r>
                <w:r w:rsidR="00C0546A">
                  <w:rPr>
                    <w:lang w:val="en-US"/>
                  </w:rPr>
                  <w:t xml:space="preserve"> to enact resistance against the colonial government. </w:t>
                </w:r>
                <w:r>
                  <w:rPr>
                    <w:lang w:val="en-US"/>
                  </w:rPr>
                  <w:t>In</w:t>
                </w:r>
                <w:r w:rsidR="00C0546A">
                  <w:rPr>
                    <w:lang w:val="en-US"/>
                  </w:rPr>
                  <w:t xml:space="preserve"> </w:t>
                </w:r>
                <w:r w:rsidR="00EA6F15" w:rsidRPr="00EA6F15">
                  <w:rPr>
                    <w:rFonts w:hint="eastAsia"/>
                  </w:rPr>
                  <w:t>Tokyo</w:t>
                </w:r>
                <w:r w:rsidR="00EA6F15">
                  <w:rPr>
                    <w:lang w:val="en-US"/>
                  </w:rPr>
                  <w:t>,</w:t>
                </w:r>
                <w:r w:rsidR="00EA6F15" w:rsidRPr="00EA6F15">
                  <w:rPr>
                    <w:rFonts w:hint="eastAsia"/>
                  </w:rPr>
                  <w:t xml:space="preserve"> Ku's</w:t>
                </w:r>
                <w:r w:rsidR="00EA6F15" w:rsidRPr="00EA6F15">
                  <w:t xml:space="preserve"> paintings were </w:t>
                </w:r>
                <w:r w:rsidR="00442AF7">
                  <w:rPr>
                    <w:lang w:val="en-US"/>
                  </w:rPr>
                  <w:t>displayed</w:t>
                </w:r>
                <w:r w:rsidR="00EA6F15" w:rsidRPr="00EA6F15">
                  <w:rPr>
                    <w:rFonts w:hint="eastAsia"/>
                  </w:rPr>
                  <w:t xml:space="preserve"> in </w:t>
                </w:r>
                <w:r w:rsidR="00EA6F15" w:rsidRPr="00EA6F15">
                  <w:t>several</w:t>
                </w:r>
                <w:r w:rsidR="00B93BDF">
                  <w:t xml:space="preserve"> </w:t>
                </w:r>
                <w:r w:rsidR="00EA6F15" w:rsidRPr="00EA6F15">
                  <w:t xml:space="preserve">modern art </w:t>
                </w:r>
                <w:r w:rsidR="00442AF7">
                  <w:t>shows</w:t>
                </w:r>
                <w:r w:rsidR="00C0546A">
                  <w:t xml:space="preserve"> that were</w:t>
                </w:r>
                <w:r w:rsidR="00EA6F15" w:rsidRPr="00EA6F15">
                  <w:rPr>
                    <w:rFonts w:hint="eastAsia"/>
                  </w:rPr>
                  <w:t xml:space="preserve"> organized</w:t>
                </w:r>
                <w:r w:rsidR="00EA6F15" w:rsidRPr="00EA6F15">
                  <w:t xml:space="preserve"> by independent </w:t>
                </w:r>
                <w:r w:rsidR="00EA6F15" w:rsidRPr="00EA6F15">
                  <w:rPr>
                    <w:rFonts w:hint="eastAsia"/>
                  </w:rPr>
                  <w:t>groups</w:t>
                </w:r>
                <w:r w:rsidR="00442AF7">
                  <w:t xml:space="preserve"> and </w:t>
                </w:r>
                <w:r w:rsidR="00EA6F15" w:rsidRPr="00EA6F15">
                  <w:rPr>
                    <w:rFonts w:hint="eastAsia"/>
                  </w:rPr>
                  <w:t>held in opposition to</w:t>
                </w:r>
                <w:r w:rsidR="00EA6F15" w:rsidRPr="00EA6F15">
                  <w:t xml:space="preserve"> </w:t>
                </w:r>
                <w:r w:rsidR="00B93BDF">
                  <w:t xml:space="preserve">the </w:t>
                </w:r>
                <w:r w:rsidR="00EA6F15" w:rsidRPr="00EA6F15">
                  <w:t xml:space="preserve">state-sponsored exhibitions. In </w:t>
                </w:r>
                <w:r w:rsidR="00C0546A">
                  <w:t>Seoul,</w:t>
                </w:r>
                <w:r w:rsidR="00EA6F15" w:rsidRPr="00EA6F15">
                  <w:rPr>
                    <w:rFonts w:hint="eastAsia"/>
                  </w:rPr>
                  <w:t xml:space="preserve"> Ku </w:t>
                </w:r>
                <w:r w:rsidR="00EA6F15">
                  <w:t>organized</w:t>
                </w:r>
                <w:r w:rsidR="00EA6F15" w:rsidRPr="00EA6F15">
                  <w:rPr>
                    <w:rFonts w:hint="eastAsia"/>
                  </w:rPr>
                  <w:t xml:space="preserve"> </w:t>
                </w:r>
                <w:r w:rsidR="00EA6F15" w:rsidRPr="00EA6F15">
                  <w:t xml:space="preserve">solo exhibitions </w:t>
                </w:r>
                <w:r w:rsidR="00EA6F15" w:rsidRPr="00EA6F15">
                  <w:rPr>
                    <w:rFonts w:hint="eastAsia"/>
                  </w:rPr>
                  <w:t xml:space="preserve">of </w:t>
                </w:r>
                <w:r w:rsidR="00EA6F15" w:rsidRPr="00EA6F15">
                  <w:t>unconventionally expres</w:t>
                </w:r>
                <w:r w:rsidR="00C0546A">
                  <w:t>sionistic oil paintings</w:t>
                </w:r>
                <w:r w:rsidR="00EA6F15" w:rsidRPr="00EA6F15">
                  <w:rPr>
                    <w:rFonts w:hint="eastAsia"/>
                  </w:rPr>
                  <w:t xml:space="preserve">. </w:t>
                </w:r>
                <w:r w:rsidR="00C0546A">
                  <w:rPr>
                    <w:rFonts w:hint="eastAsia"/>
                  </w:rPr>
                  <w:t>Ku</w:t>
                </w:r>
                <w:r w:rsidR="00EA6F15" w:rsidRPr="00EA6F15">
                  <w:rPr>
                    <w:rFonts w:hint="eastAsia"/>
                  </w:rPr>
                  <w:t xml:space="preserve"> </w:t>
                </w:r>
                <w:r w:rsidR="00EA6F15">
                  <w:rPr>
                    <w:lang w:val="en-US"/>
                  </w:rPr>
                  <w:t xml:space="preserve">also </w:t>
                </w:r>
                <w:r w:rsidR="00EA6F15" w:rsidRPr="00EA6F15">
                  <w:rPr>
                    <w:rFonts w:hint="eastAsia"/>
                  </w:rPr>
                  <w:t>participated in non-governmental exhibitions in Korea</w:t>
                </w:r>
                <w:r w:rsidR="00E76B36">
                  <w:rPr>
                    <w:lang w:val="en-US"/>
                  </w:rPr>
                  <w:t>,</w:t>
                </w:r>
                <w:r w:rsidR="00EA6F15" w:rsidRPr="00EA6F15">
                  <w:rPr>
                    <w:rFonts w:hint="eastAsia"/>
                  </w:rPr>
                  <w:t xml:space="preserve"> and</w:t>
                </w:r>
                <w:r>
                  <w:rPr>
                    <w:lang w:val="en-US"/>
                  </w:rPr>
                  <w:t xml:space="preserve"> in 1934</w:t>
                </w:r>
                <w:r w:rsidR="00EA6F15" w:rsidRPr="00EA6F15">
                  <w:rPr>
                    <w:rFonts w:hint="eastAsia"/>
                  </w:rPr>
                  <w:t xml:space="preserve"> </w:t>
                </w:r>
                <w:r w:rsidR="00E76B36">
                  <w:rPr>
                    <w:lang w:val="en-US"/>
                  </w:rPr>
                  <w:t xml:space="preserve">he </w:t>
                </w:r>
                <w:r w:rsidR="00EA6F15" w:rsidRPr="00EA6F15">
                  <w:rPr>
                    <w:rFonts w:hint="eastAsia"/>
                  </w:rPr>
                  <w:t xml:space="preserve">established a group called </w:t>
                </w:r>
                <w:proofErr w:type="spellStart"/>
                <w:r w:rsidR="00EA6F15" w:rsidRPr="00EA6F15">
                  <w:t>Mogirhoe</w:t>
                </w:r>
                <w:proofErr w:type="spellEnd"/>
                <w:r w:rsidR="00EA6F15" w:rsidRPr="00EA6F15">
                  <w:t xml:space="preserve"> with other</w:t>
                </w:r>
                <w:r w:rsidR="00EA6F15" w:rsidRPr="00EA6F15">
                  <w:rPr>
                    <w:rFonts w:hint="eastAsia"/>
                  </w:rPr>
                  <w:t xml:space="preserve"> Korean</w:t>
                </w:r>
                <w:r w:rsidR="00442AF7">
                  <w:rPr>
                    <w:lang w:val="en-US"/>
                  </w:rPr>
                  <w:t>,</w:t>
                </w:r>
                <w:r w:rsidR="00EA6F15" w:rsidRPr="00EA6F15">
                  <w:rPr>
                    <w:rFonts w:hint="eastAsia"/>
                  </w:rPr>
                  <w:t xml:space="preserve"> </w:t>
                </w:r>
                <w:r w:rsidR="00EA6F15">
                  <w:rPr>
                    <w:rFonts w:hint="eastAsia"/>
                  </w:rPr>
                  <w:t>Western-style painters.</w:t>
                </w:r>
                <w:r w:rsidR="00EA6F15" w:rsidRPr="00EA6F15">
                  <w:rPr>
                    <w:rFonts w:hint="eastAsia"/>
                  </w:rPr>
                  <w:t xml:space="preserve"> </w:t>
                </w:r>
                <w:r w:rsidR="00442AF7">
                  <w:rPr>
                    <w:lang w:val="en-US"/>
                  </w:rPr>
                  <w:t>The</w:t>
                </w:r>
                <w:r w:rsidR="00C0546A">
                  <w:rPr>
                    <w:rFonts w:hint="eastAsia"/>
                  </w:rPr>
                  <w:t xml:space="preserve">se </w:t>
                </w:r>
                <w:r w:rsidR="00C0546A">
                  <w:rPr>
                    <w:lang w:val="en-US"/>
                  </w:rPr>
                  <w:t>artists’ shows</w:t>
                </w:r>
                <w:r w:rsidR="00442AF7">
                  <w:rPr>
                    <w:lang w:val="en-US"/>
                  </w:rPr>
                  <w:t xml:space="preserve"> </w:t>
                </w:r>
                <w:r w:rsidR="00EA6F15">
                  <w:t>opposed</w:t>
                </w:r>
                <w:r w:rsidR="00EA6F15" w:rsidRPr="00EA6F15">
                  <w:t xml:space="preserve"> </w:t>
                </w:r>
                <w:r w:rsidR="00EA6F15" w:rsidRPr="00EA6F15">
                  <w:rPr>
                    <w:rFonts w:hint="eastAsia"/>
                  </w:rPr>
                  <w:t xml:space="preserve">the </w:t>
                </w:r>
                <w:proofErr w:type="spellStart"/>
                <w:r w:rsidR="00EA6F15" w:rsidRPr="00EA6F15">
                  <w:t>Chosŏn</w:t>
                </w:r>
                <w:proofErr w:type="spellEnd"/>
                <w:r w:rsidR="00EA6F15" w:rsidRPr="00EA6F15">
                  <w:t xml:space="preserve"> Art Exhibition, </w:t>
                </w:r>
                <w:r w:rsidR="00C0546A">
                  <w:t xml:space="preserve">which was </w:t>
                </w:r>
                <w:r w:rsidR="00442AF7">
                  <w:t>an</w:t>
                </w:r>
                <w:r w:rsidR="00EA6F15" w:rsidRPr="00EA6F15">
                  <w:t xml:space="preserve"> annual juried show established by the colonial government in Seoul. </w:t>
                </w:r>
              </w:p>
              <w:p w14:paraId="5C5697DA" w14:textId="77777777" w:rsidR="00EA6F15" w:rsidRDefault="00EA6F15" w:rsidP="00EA6F15"/>
              <w:p w14:paraId="527F6E6F" w14:textId="2B5305D0" w:rsidR="003F0D73" w:rsidRDefault="00EA6F15" w:rsidP="00C27FAB">
                <w:r w:rsidRPr="00EA6F15">
                  <w:t xml:space="preserve">Many of </w:t>
                </w:r>
                <w:r w:rsidRPr="00EA6F15">
                  <w:rPr>
                    <w:rFonts w:hint="eastAsia"/>
                  </w:rPr>
                  <w:t>Ku'</w:t>
                </w:r>
                <w:r w:rsidRPr="00EA6F15">
                  <w:t xml:space="preserve">s </w:t>
                </w:r>
                <w:r w:rsidRPr="00EA6F15">
                  <w:rPr>
                    <w:rFonts w:hint="eastAsia"/>
                  </w:rPr>
                  <w:t xml:space="preserve">oil </w:t>
                </w:r>
                <w:r w:rsidRPr="00EA6F15">
                  <w:t xml:space="preserve">paintings were lost during the Korean War, but several portraits </w:t>
                </w:r>
                <w:r>
                  <w:t xml:space="preserve">and still </w:t>
                </w:r>
                <w:proofErr w:type="spellStart"/>
                <w:r>
                  <w:t>lifes</w:t>
                </w:r>
                <w:proofErr w:type="spellEnd"/>
                <w:r w:rsidRPr="00EA6F15">
                  <w:t xml:space="preserve"> </w:t>
                </w:r>
                <w:r w:rsidRPr="00EA6F15">
                  <w:rPr>
                    <w:rFonts w:hint="eastAsia"/>
                  </w:rPr>
                  <w:t xml:space="preserve">survive. </w:t>
                </w:r>
                <w:r w:rsidRPr="00EA6F15">
                  <w:t>Ku</w:t>
                </w:r>
                <w:r w:rsidRPr="00EA6F15">
                  <w:rPr>
                    <w:rFonts w:hint="eastAsia"/>
                  </w:rPr>
                  <w:t xml:space="preserve"> </w:t>
                </w:r>
                <w:r w:rsidRPr="00EA6F15">
                  <w:t xml:space="preserve">worked closely with </w:t>
                </w:r>
                <w:r w:rsidRPr="00EA6F15">
                  <w:rPr>
                    <w:rFonts w:hint="eastAsia"/>
                  </w:rPr>
                  <w:t xml:space="preserve">contemporaneous </w:t>
                </w:r>
                <w:r w:rsidRPr="00EA6F15">
                  <w:t>writers</w:t>
                </w:r>
                <w:r>
                  <w:t>,</w:t>
                </w:r>
                <w:r w:rsidRPr="00EA6F15">
                  <w:rPr>
                    <w:rFonts w:hint="eastAsia"/>
                  </w:rPr>
                  <w:t xml:space="preserve"> and h</w:t>
                </w:r>
                <w:r w:rsidR="00B85E4F">
                  <w:t>is friendship with the</w:t>
                </w:r>
                <w:r w:rsidRPr="00EA6F15">
                  <w:t xml:space="preserve"> modern poet Yi Sang is </w:t>
                </w:r>
                <w:r w:rsidR="00357062" w:rsidRPr="00EA6F15">
                  <w:t>well</w:t>
                </w:r>
                <w:r w:rsidR="00357062">
                  <w:t xml:space="preserve"> known</w:t>
                </w:r>
                <w:r w:rsidRPr="00EA6F15">
                  <w:t xml:space="preserve">. Ku also edited and published </w:t>
                </w:r>
                <w:r w:rsidRPr="00EA6F15">
                  <w:rPr>
                    <w:rFonts w:hint="eastAsia"/>
                  </w:rPr>
                  <w:t>the literary ma</w:t>
                </w:r>
                <w:r w:rsidRPr="00EA6F15">
                  <w:t xml:space="preserve">gazine </w:t>
                </w:r>
                <w:proofErr w:type="spellStart"/>
                <w:r w:rsidRPr="00B85E4F">
                  <w:rPr>
                    <w:i/>
                  </w:rPr>
                  <w:t>Ch'ŏngsaekchi</w:t>
                </w:r>
                <w:proofErr w:type="spellEnd"/>
                <w:r w:rsidRPr="00EA6F15">
                  <w:rPr>
                    <w:rFonts w:hint="eastAsia"/>
                  </w:rPr>
                  <w:t>.</w:t>
                </w:r>
                <w:r w:rsidRPr="00EA6F15">
                  <w:t xml:space="preserve"> </w:t>
                </w:r>
                <w:r w:rsidRPr="00EA6F15">
                  <w:rPr>
                    <w:rFonts w:hint="eastAsia"/>
                  </w:rPr>
                  <w:t xml:space="preserve">After the Liberation of Korea from Japan in 1945, </w:t>
                </w:r>
                <w:r w:rsidRPr="00EA6F15">
                  <w:t xml:space="preserve">Ku </w:t>
                </w:r>
                <w:r w:rsidR="00B85E4F">
                  <w:t>worked</w:t>
                </w:r>
                <w:r w:rsidRPr="00EA6F15">
                  <w:t xml:space="preserve"> to revitalize Korean art</w:t>
                </w:r>
                <w:r w:rsidR="00B85E4F">
                  <w:rPr>
                    <w:rFonts w:hint="eastAsia"/>
                  </w:rPr>
                  <w:t xml:space="preserve"> by</w:t>
                </w:r>
                <w:r w:rsidRPr="00EA6F15">
                  <w:rPr>
                    <w:rFonts w:hint="eastAsia"/>
                  </w:rPr>
                  <w:t xml:space="preserve"> </w:t>
                </w:r>
                <w:r w:rsidRPr="00EA6F15">
                  <w:t>experiment</w:t>
                </w:r>
                <w:r w:rsidRPr="00EA6F15">
                  <w:rPr>
                    <w:rFonts w:hint="eastAsia"/>
                  </w:rPr>
                  <w:t>ing</w:t>
                </w:r>
                <w:r w:rsidRPr="00EA6F15">
                  <w:t xml:space="preserve"> with various formats and media, including traditional ink painting and newspaper illustration</w:t>
                </w:r>
                <w:r w:rsidRPr="00EA6F15">
                  <w:rPr>
                    <w:rFonts w:hint="eastAsia"/>
                  </w:rPr>
                  <w:t xml:space="preserve">. </w:t>
                </w:r>
                <w:r w:rsidR="00357062">
                  <w:rPr>
                    <w:lang w:val="en-US"/>
                  </w:rPr>
                  <w:t>His</w:t>
                </w:r>
                <w:r w:rsidR="00146B98">
                  <w:rPr>
                    <w:lang w:val="en-US"/>
                  </w:rPr>
                  <w:t xml:space="preserve"> attempt at</w:t>
                </w:r>
                <w:r w:rsidR="00B85E4F">
                  <w:rPr>
                    <w:lang w:val="en-US"/>
                  </w:rPr>
                  <w:t xml:space="preserve"> </w:t>
                </w:r>
                <w:r w:rsidR="00357062">
                  <w:rPr>
                    <w:lang w:val="en-US"/>
                  </w:rPr>
                  <w:t xml:space="preserve">artistic </w:t>
                </w:r>
                <w:r w:rsidR="00B85E4F">
                  <w:rPr>
                    <w:lang w:val="en-US"/>
                  </w:rPr>
                  <w:t>revival</w:t>
                </w:r>
                <w:r w:rsidRPr="00EA6F15">
                  <w:rPr>
                    <w:rFonts w:hint="eastAsia"/>
                  </w:rPr>
                  <w:t xml:space="preserve"> </w:t>
                </w:r>
                <w:r w:rsidR="00B85E4F">
                  <w:rPr>
                    <w:lang w:val="en-US"/>
                  </w:rPr>
                  <w:t xml:space="preserve">continued even </w:t>
                </w:r>
                <w:r w:rsidRPr="00EA6F15">
                  <w:rPr>
                    <w:rFonts w:hint="eastAsia"/>
                  </w:rPr>
                  <w:t>during the turmoil of the</w:t>
                </w:r>
                <w:r w:rsidR="00357062">
                  <w:rPr>
                    <w:lang w:val="en-US"/>
                  </w:rPr>
                  <w:t xml:space="preserve"> </w:t>
                </w:r>
                <w:r w:rsidRPr="00EA6F15">
                  <w:rPr>
                    <w:rFonts w:hint="eastAsia"/>
                  </w:rPr>
                  <w:t>Korean War</w:t>
                </w:r>
                <w:r w:rsidRPr="00EA6F15">
                  <w:t xml:space="preserve">. </w:t>
                </w:r>
              </w:p>
            </w:tc>
          </w:sdtContent>
        </w:sdt>
      </w:tr>
      <w:tr w:rsidR="003235A7" w14:paraId="40C773E0" w14:textId="77777777" w:rsidTr="003235A7">
        <w:tc>
          <w:tcPr>
            <w:tcW w:w="9016" w:type="dxa"/>
          </w:tcPr>
          <w:p w14:paraId="40D0B9C4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6D75ED33" w14:textId="563B630C" w:rsidR="00FD732A" w:rsidRDefault="00432DFA" w:rsidP="008A5B87">
            <w:sdt>
              <w:sdtPr>
                <w:id w:val="-497042837"/>
                <w:citation/>
              </w:sdtPr>
              <w:sdtEndPr/>
              <w:sdtContent>
                <w:r w:rsidR="00FD732A">
                  <w:fldChar w:fldCharType="begin"/>
                </w:r>
                <w:r w:rsidR="00FD732A">
                  <w:rPr>
                    <w:lang w:val="en-US"/>
                  </w:rPr>
                  <w:instrText xml:space="preserve"> CITATION Jun \l 1033 </w:instrText>
                </w:r>
                <w:r w:rsidR="00FD732A">
                  <w:fldChar w:fldCharType="separate"/>
                </w:r>
                <w:r w:rsidR="00FD732A" w:rsidRPr="00FD732A">
                  <w:rPr>
                    <w:noProof/>
                    <w:lang w:val="en-US"/>
                  </w:rPr>
                  <w:t>(Jungsil)</w:t>
                </w:r>
                <w:r w:rsidR="00FD732A">
                  <w:fldChar w:fldCharType="end"/>
                </w:r>
              </w:sdtContent>
            </w:sdt>
          </w:p>
          <w:p w14:paraId="50C24BFE" w14:textId="77777777" w:rsidR="00FD732A" w:rsidRDefault="00FD732A" w:rsidP="008A5B87"/>
          <w:p w14:paraId="01728D5A" w14:textId="1BFB36F8" w:rsidR="00FD732A" w:rsidRDefault="00432DFA" w:rsidP="008A5B87">
            <w:sdt>
              <w:sdtPr>
                <w:id w:val="-723057736"/>
                <w:citation/>
              </w:sdtPr>
              <w:sdtEndPr/>
              <w:sdtContent>
                <w:r w:rsidR="00FD732A">
                  <w:fldChar w:fldCharType="begin"/>
                </w:r>
                <w:r w:rsidR="00FD732A">
                  <w:rPr>
                    <w:lang w:val="en-US"/>
                  </w:rPr>
                  <w:instrText xml:space="preserve">CITATION You01 \l 1033 </w:instrText>
                </w:r>
                <w:r w:rsidR="00FD732A">
                  <w:fldChar w:fldCharType="separate"/>
                </w:r>
                <w:r w:rsidR="00FD732A" w:rsidRPr="00FD732A">
                  <w:rPr>
                    <w:noProof/>
                    <w:lang w:val="en-US"/>
                  </w:rPr>
                  <w:t>(Youngna, Artistic Trends in Korean Painting During the 1930s)</w:t>
                </w:r>
                <w:r w:rsidR="00FD732A">
                  <w:fldChar w:fldCharType="end"/>
                </w:r>
              </w:sdtContent>
            </w:sdt>
            <w:r w:rsidR="00FD732A">
              <w:br/>
            </w:r>
          </w:p>
          <w:p w14:paraId="640006AD" w14:textId="01B315F3" w:rsidR="00FD732A" w:rsidRDefault="00432DFA" w:rsidP="008A5B87">
            <w:sdt>
              <w:sdtPr>
                <w:id w:val="1550570787"/>
                <w:citation/>
              </w:sdtPr>
              <w:sdtEndPr/>
              <w:sdtContent>
                <w:r w:rsidR="00FD732A">
                  <w:fldChar w:fldCharType="begin"/>
                </w:r>
                <w:r w:rsidR="00FD732A">
                  <w:rPr>
                    <w:lang w:val="en-US"/>
                  </w:rPr>
                  <w:instrText xml:space="preserve"> CITATION You052 \l 1033 </w:instrText>
                </w:r>
                <w:r w:rsidR="00FD732A">
                  <w:fldChar w:fldCharType="separate"/>
                </w:r>
                <w:r w:rsidR="00FD732A" w:rsidRPr="00FD732A">
                  <w:rPr>
                    <w:noProof/>
                    <w:lang w:val="en-US"/>
                  </w:rPr>
                  <w:t>(Youngna, Modern and Contemporary Art in Korea)</w:t>
                </w:r>
                <w:r w:rsidR="00FD732A">
                  <w:fldChar w:fldCharType="end"/>
                </w:r>
              </w:sdtContent>
            </w:sdt>
          </w:p>
          <w:p w14:paraId="3B714F51" w14:textId="77777777" w:rsidR="00FD732A" w:rsidRDefault="00FD732A" w:rsidP="008A5B87"/>
          <w:p w14:paraId="22736A73" w14:textId="5C5B750B" w:rsidR="003235A7" w:rsidRDefault="00432DFA" w:rsidP="00FD732A">
            <w:sdt>
              <w:sdtPr>
                <w:id w:val="1690642544"/>
                <w:citation/>
              </w:sdtPr>
              <w:sdtEndPr/>
              <w:sdtContent>
                <w:r w:rsidR="00FD732A">
                  <w:fldChar w:fldCharType="begin"/>
                </w:r>
                <w:r w:rsidR="00FD732A">
                  <w:rPr>
                    <w:lang w:val="en-US"/>
                  </w:rPr>
                  <w:instrText xml:space="preserve"> CITATION You981 \l 1033 </w:instrText>
                </w:r>
                <w:r w:rsidR="00FD732A">
                  <w:fldChar w:fldCharType="separate"/>
                </w:r>
                <w:r w:rsidR="00FD732A" w:rsidRPr="00FD732A">
                  <w:rPr>
                    <w:noProof/>
                    <w:lang w:val="en-US"/>
                  </w:rPr>
                  <w:t>(Youngna, Modern Korean Painting and Sculpture )</w:t>
                </w:r>
                <w:r w:rsidR="00FD732A">
                  <w:fldChar w:fldCharType="end"/>
                </w:r>
              </w:sdtContent>
            </w:sdt>
          </w:p>
        </w:tc>
      </w:tr>
    </w:tbl>
    <w:p w14:paraId="3EB537C2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ED2D01" w14:textId="77777777" w:rsidR="00357062" w:rsidRDefault="00357062" w:rsidP="007A0D55">
      <w:pPr>
        <w:spacing w:after="0" w:line="240" w:lineRule="auto"/>
      </w:pPr>
      <w:r>
        <w:separator/>
      </w:r>
    </w:p>
  </w:endnote>
  <w:endnote w:type="continuationSeparator" w:id="0">
    <w:p w14:paraId="0654413C" w14:textId="77777777" w:rsidR="00357062" w:rsidRDefault="0035706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28F015" w14:textId="77777777" w:rsidR="00357062" w:rsidRDefault="00357062" w:rsidP="007A0D55">
      <w:pPr>
        <w:spacing w:after="0" w:line="240" w:lineRule="auto"/>
      </w:pPr>
      <w:r>
        <w:separator/>
      </w:r>
    </w:p>
  </w:footnote>
  <w:footnote w:type="continuationSeparator" w:id="0">
    <w:p w14:paraId="0A565DAF" w14:textId="77777777" w:rsidR="00357062" w:rsidRDefault="0035706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0E704" w14:textId="77777777" w:rsidR="00357062" w:rsidRDefault="0035706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1AB68A2" w14:textId="77777777" w:rsidR="00357062" w:rsidRDefault="0035706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ED6"/>
    <w:rsid w:val="00032559"/>
    <w:rsid w:val="00052040"/>
    <w:rsid w:val="000B25AE"/>
    <w:rsid w:val="000B55AB"/>
    <w:rsid w:val="000D24DC"/>
    <w:rsid w:val="00101B2E"/>
    <w:rsid w:val="00116FA0"/>
    <w:rsid w:val="00146B98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57062"/>
    <w:rsid w:val="003677B6"/>
    <w:rsid w:val="003D3579"/>
    <w:rsid w:val="003E2795"/>
    <w:rsid w:val="003F0D73"/>
    <w:rsid w:val="00432DFA"/>
    <w:rsid w:val="00442AF7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4527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85E4F"/>
    <w:rsid w:val="00B93BDF"/>
    <w:rsid w:val="00BC39C9"/>
    <w:rsid w:val="00BE5BF7"/>
    <w:rsid w:val="00BF40E1"/>
    <w:rsid w:val="00C0546A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76B36"/>
    <w:rsid w:val="00E85A05"/>
    <w:rsid w:val="00E95829"/>
    <w:rsid w:val="00EA606C"/>
    <w:rsid w:val="00EA6F15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D732A"/>
    <w:rsid w:val="00FE2ED6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C08F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E2ED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D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E2ED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D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E73279EBCAF894B927CE97C869EB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5FB73F-CC58-0749-B5C5-425168E61310}"/>
      </w:docPartPr>
      <w:docPartBody>
        <w:p w:rsidR="00C90CDF" w:rsidRDefault="00C90CDF">
          <w:pPr>
            <w:pStyle w:val="FE73279EBCAF894B927CE97C869EB27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B310710DEEF7649BD9485CE1C1CC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AD5186-243B-BA43-BBA4-E86DB8B84F87}"/>
      </w:docPartPr>
      <w:docPartBody>
        <w:p w:rsidR="00C90CDF" w:rsidRDefault="00C90CDF">
          <w:pPr>
            <w:pStyle w:val="2B310710DEEF7649BD9485CE1C1CC91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9EB3428AA9A7045B7049D2CAFCCD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813EF-04EE-0C47-8A36-768A7EBA442A}"/>
      </w:docPartPr>
      <w:docPartBody>
        <w:p w:rsidR="00C90CDF" w:rsidRDefault="00C90CDF">
          <w:pPr>
            <w:pStyle w:val="69EB3428AA9A7045B7049D2CAFCCDB7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C303D5137F7404484A0F489A1252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3238E-165D-D243-B46A-E070E86E6554}"/>
      </w:docPartPr>
      <w:docPartBody>
        <w:p w:rsidR="00C90CDF" w:rsidRDefault="00C90CDF">
          <w:pPr>
            <w:pStyle w:val="AC303D5137F7404484A0F489A1252EF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7483AD50BFB534B9B49E4088C104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4A5DB-4EFB-374E-9F9D-35DCA51E42D6}"/>
      </w:docPartPr>
      <w:docPartBody>
        <w:p w:rsidR="00C90CDF" w:rsidRDefault="00C90CDF">
          <w:pPr>
            <w:pStyle w:val="47483AD50BFB534B9B49E4088C104F9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F82920E1713C34B98EE598625153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8B462-8DE8-C04D-9D3D-C797E22970B7}"/>
      </w:docPartPr>
      <w:docPartBody>
        <w:p w:rsidR="00C90CDF" w:rsidRDefault="00C90CDF">
          <w:pPr>
            <w:pStyle w:val="0F82920E1713C34B98EE598625153BB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0EEA13ACEE3F944B41129D5DD6B7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4DBC5-9EFB-5A41-BED1-FA5D4FD2BDF4}"/>
      </w:docPartPr>
      <w:docPartBody>
        <w:p w:rsidR="00C90CDF" w:rsidRDefault="00C90CDF">
          <w:pPr>
            <w:pStyle w:val="10EEA13ACEE3F944B41129D5DD6B78B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D7D4F7A3F3827478EB4343BA5329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536836-5CDC-E242-ACBA-52ADF0D47D4E}"/>
      </w:docPartPr>
      <w:docPartBody>
        <w:p w:rsidR="00C90CDF" w:rsidRDefault="00C90CDF">
          <w:pPr>
            <w:pStyle w:val="ED7D4F7A3F3827478EB4343BA5329C9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B0FC46A386F4545A2BCEBF8BC4F3B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2B868-753F-2048-8D6C-F27DF65F8E92}"/>
      </w:docPartPr>
      <w:docPartBody>
        <w:p w:rsidR="00C90CDF" w:rsidRDefault="00C90CDF">
          <w:pPr>
            <w:pStyle w:val="FB0FC46A386F4545A2BCEBF8BC4F3BB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40A6798C868F946B2F1A2850D5E4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57C93-483C-A24D-B3D3-8527975B6084}"/>
      </w:docPartPr>
      <w:docPartBody>
        <w:p w:rsidR="00C90CDF" w:rsidRDefault="00C90CDF">
          <w:pPr>
            <w:pStyle w:val="D40A6798C868F946B2F1A2850D5E44B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CDF"/>
    <w:rsid w:val="00C90CDF"/>
    <w:rsid w:val="00DE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E73279EBCAF894B927CE97C869EB279">
    <w:name w:val="FE73279EBCAF894B927CE97C869EB279"/>
  </w:style>
  <w:style w:type="paragraph" w:customStyle="1" w:styleId="2B310710DEEF7649BD9485CE1C1CC913">
    <w:name w:val="2B310710DEEF7649BD9485CE1C1CC913"/>
  </w:style>
  <w:style w:type="paragraph" w:customStyle="1" w:styleId="69EB3428AA9A7045B7049D2CAFCCDB77">
    <w:name w:val="69EB3428AA9A7045B7049D2CAFCCDB77"/>
  </w:style>
  <w:style w:type="paragraph" w:customStyle="1" w:styleId="AC303D5137F7404484A0F489A1252EFF">
    <w:name w:val="AC303D5137F7404484A0F489A1252EFF"/>
  </w:style>
  <w:style w:type="paragraph" w:customStyle="1" w:styleId="47483AD50BFB534B9B49E4088C104F9E">
    <w:name w:val="47483AD50BFB534B9B49E4088C104F9E"/>
  </w:style>
  <w:style w:type="paragraph" w:customStyle="1" w:styleId="0F82920E1713C34B98EE598625153BB4">
    <w:name w:val="0F82920E1713C34B98EE598625153BB4"/>
  </w:style>
  <w:style w:type="paragraph" w:customStyle="1" w:styleId="10EEA13ACEE3F944B41129D5DD6B78B2">
    <w:name w:val="10EEA13ACEE3F944B41129D5DD6B78B2"/>
  </w:style>
  <w:style w:type="paragraph" w:customStyle="1" w:styleId="ED7D4F7A3F3827478EB4343BA5329C99">
    <w:name w:val="ED7D4F7A3F3827478EB4343BA5329C99"/>
  </w:style>
  <w:style w:type="paragraph" w:customStyle="1" w:styleId="FB0FC46A386F4545A2BCEBF8BC4F3BBA">
    <w:name w:val="FB0FC46A386F4545A2BCEBF8BC4F3BBA"/>
  </w:style>
  <w:style w:type="paragraph" w:customStyle="1" w:styleId="D40A6798C868F946B2F1A2850D5E44B3">
    <w:name w:val="D40A6798C868F946B2F1A2850D5E44B3"/>
  </w:style>
  <w:style w:type="paragraph" w:customStyle="1" w:styleId="CC2290C412785E4CA3EB45D1635F8EF4">
    <w:name w:val="CC2290C412785E4CA3EB45D1635F8EF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E73279EBCAF894B927CE97C869EB279">
    <w:name w:val="FE73279EBCAF894B927CE97C869EB279"/>
  </w:style>
  <w:style w:type="paragraph" w:customStyle="1" w:styleId="2B310710DEEF7649BD9485CE1C1CC913">
    <w:name w:val="2B310710DEEF7649BD9485CE1C1CC913"/>
  </w:style>
  <w:style w:type="paragraph" w:customStyle="1" w:styleId="69EB3428AA9A7045B7049D2CAFCCDB77">
    <w:name w:val="69EB3428AA9A7045B7049D2CAFCCDB77"/>
  </w:style>
  <w:style w:type="paragraph" w:customStyle="1" w:styleId="AC303D5137F7404484A0F489A1252EFF">
    <w:name w:val="AC303D5137F7404484A0F489A1252EFF"/>
  </w:style>
  <w:style w:type="paragraph" w:customStyle="1" w:styleId="47483AD50BFB534B9B49E4088C104F9E">
    <w:name w:val="47483AD50BFB534B9B49E4088C104F9E"/>
  </w:style>
  <w:style w:type="paragraph" w:customStyle="1" w:styleId="0F82920E1713C34B98EE598625153BB4">
    <w:name w:val="0F82920E1713C34B98EE598625153BB4"/>
  </w:style>
  <w:style w:type="paragraph" w:customStyle="1" w:styleId="10EEA13ACEE3F944B41129D5DD6B78B2">
    <w:name w:val="10EEA13ACEE3F944B41129D5DD6B78B2"/>
  </w:style>
  <w:style w:type="paragraph" w:customStyle="1" w:styleId="ED7D4F7A3F3827478EB4343BA5329C99">
    <w:name w:val="ED7D4F7A3F3827478EB4343BA5329C99"/>
  </w:style>
  <w:style w:type="paragraph" w:customStyle="1" w:styleId="FB0FC46A386F4545A2BCEBF8BC4F3BBA">
    <w:name w:val="FB0FC46A386F4545A2BCEBF8BC4F3BBA"/>
  </w:style>
  <w:style w:type="paragraph" w:customStyle="1" w:styleId="D40A6798C868F946B2F1A2850D5E44B3">
    <w:name w:val="D40A6798C868F946B2F1A2850D5E44B3"/>
  </w:style>
  <w:style w:type="paragraph" w:customStyle="1" w:styleId="CC2290C412785E4CA3EB45D1635F8EF4">
    <w:name w:val="CC2290C412785E4CA3EB45D1635F8E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You981</b:Tag>
    <b:SourceType>BookSection</b:SourceType>
    <b:Guid>{B8284CAB-FDAC-9544-B2D0-6F45A04BA720}</b:Guid>
    <b:Author>
      <b:Author>
        <b:NameList>
          <b:Person>
            <b:Last>Youngna</b:Last>
            <b:First>Kim</b:First>
          </b:Person>
        </b:NameList>
      </b:Author>
      <b:Editor>
        <b:NameList>
          <b:Person>
            <b:Last>Clark</b:Last>
            <b:First>John</b:First>
          </b:Person>
        </b:NameList>
      </b:Editor>
    </b:Author>
    <b:Title>Modern Korean Painting and Sculpture </b:Title>
    <b:City>Honolulu</b:City>
    <b:Publisher>U of Hawaii P</b:Publisher>
    <b:Year>1998</b:Year>
    <b:Pages>155-168</b:Pages>
    <b:BookTitle>Modern Asian Art</b:BookTitle>
    <b:RefOrder>4</b:RefOrder>
  </b:Source>
  <b:Source>
    <b:Tag>You01</b:Tag>
    <b:SourceType>BookSection</b:SourceType>
    <b:Guid>{2228A326-94D7-D947-B829-8EEA9FBB58D1}</b:Guid>
    <b:Author>
      <b:Author>
        <b:NameList>
          <b:Person>
            <b:Last>Youngna</b:Last>
            <b:First>Kim</b:First>
          </b:Person>
        </b:NameList>
      </b:Author>
      <b:Editor>
        <b:NameList>
          <b:Person>
            <b:Last>Mayo</b:Last>
            <b:First>Marlene</b:First>
          </b:Person>
          <b:Person>
            <b:Last>Rimer</b:Last>
            <b:First>Thomas</b:First>
          </b:Person>
          <b:Person>
            <b:Last>Kerkham</b:Last>
            <b:First>Eleanor</b:First>
          </b:Person>
        </b:NameList>
      </b:Editor>
    </b:Author>
    <b:Title>Artistic Trends in Korean Painting During the 1930s</b:Title>
    <b:BookTitle>War, Occupation, and Creativity: Japan and East Asia, 1920-1960</b:BookTitle>
    <b:City>Honolulu</b:City>
    <b:Publisher>U of Hawaii P</b:Publisher>
    <b:Year>2001</b:Year>
    <b:Pages>121-146</b:Pages>
    <b:RefOrder>2</b:RefOrder>
  </b:Source>
  <b:Source>
    <b:Tag>You052</b:Tag>
    <b:SourceType>Book</b:SourceType>
    <b:Guid>{21911579-920F-2D48-95EE-9F8F7EE90FBE}</b:Guid>
    <b:Author>
      <b:Author>
        <b:NameList>
          <b:Person>
            <b:Last>Youngna</b:Last>
            <b:First>Kim</b:First>
          </b:Person>
        </b:NameList>
      </b:Author>
    </b:Author>
    <b:Title>Modern and Contemporary Art in Korea</b:Title>
    <b:City>Elizabeth</b:City>
    <b:StateProvince>NJ</b:StateProvince>
    <b:Publisher>Hollym International</b:Publisher>
    <b:Year>2005</b:Year>
    <b:RefOrder>3</b:RefOrder>
  </b:Source>
  <b:Source>
    <b:Tag>Jun</b:Tag>
    <b:SourceType>Report</b:SourceType>
    <b:Guid>{486C1A5C-41CC-4D41-8E3A-3444DF270CA8}</b:Guid>
    <b:Author>
      <b:Author>
        <b:NameList>
          <b:Person>
            <b:Last>Jungsil</b:Last>
            <b:First>Lee</b:First>
          </b:Person>
        </b:NameList>
      </b:Author>
    </b:Author>
    <b:Title>Reconsidering the Body in Korean Modern Art: Ku Ponung's Body, World, and Art</b:Title>
    <b:Institution>University of California, Los Angeles </b:Institution>
    <b:ThesisType>Ph.D. Dissertation</b:ThesisType>
    <b:RefOrder>1</b:RefOrder>
  </b:Source>
</b:Sources>
</file>

<file path=customXml/itemProps1.xml><?xml version="1.0" encoding="utf-8"?>
<ds:datastoreItem xmlns:ds="http://schemas.openxmlformats.org/officeDocument/2006/customXml" ds:itemID="{D202653D-B948-E54D-AD7F-415E4D296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47</TotalTime>
  <Pages>1</Pages>
  <Words>337</Words>
  <Characters>1924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8</cp:revision>
  <dcterms:created xsi:type="dcterms:W3CDTF">2014-08-04T19:54:00Z</dcterms:created>
  <dcterms:modified xsi:type="dcterms:W3CDTF">2014-08-18T12:49:00Z</dcterms:modified>
</cp:coreProperties>
</file>