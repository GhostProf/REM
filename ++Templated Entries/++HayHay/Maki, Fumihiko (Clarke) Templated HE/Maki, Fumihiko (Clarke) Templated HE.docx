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6DDD66" w14:textId="77777777" w:rsidTr="00922950">
        <w:tc>
          <w:tcPr>
            <w:tcW w:w="491" w:type="dxa"/>
            <w:vMerge w:val="restart"/>
            <w:shd w:val="clear" w:color="auto" w:fill="A6A6A6" w:themeFill="background1" w:themeFillShade="A6"/>
            <w:textDirection w:val="btLr"/>
          </w:tcPr>
          <w:p w14:paraId="2E3842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Content>
            <w:tc>
              <w:tcPr>
                <w:tcW w:w="1259" w:type="dxa"/>
              </w:tcPr>
              <w:p w14:paraId="3F4901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Content>
            <w:tc>
              <w:tcPr>
                <w:tcW w:w="2073" w:type="dxa"/>
              </w:tcPr>
              <w:p w14:paraId="6EDE611C" w14:textId="77777777" w:rsidR="00B574C9" w:rsidRDefault="009C18D5" w:rsidP="009C18D5">
                <w:r>
                  <w:t>Neilton</w:t>
                </w:r>
              </w:p>
            </w:tc>
          </w:sdtContent>
        </w:sdt>
        <w:sdt>
          <w:sdtPr>
            <w:alias w:val="Middle name"/>
            <w:tag w:val="authorMiddleName"/>
            <w:id w:val="-2076034781"/>
            <w:placeholder>
              <w:docPart w:val="A4319390B694DE428433FB15741CF700"/>
            </w:placeholder>
            <w:showingPlcHdr/>
            <w:text/>
          </w:sdtPr>
          <w:sdtContent>
            <w:tc>
              <w:tcPr>
                <w:tcW w:w="2551" w:type="dxa"/>
              </w:tcPr>
              <w:p w14:paraId="64406854"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Content>
            <w:tc>
              <w:tcPr>
                <w:tcW w:w="2642" w:type="dxa"/>
              </w:tcPr>
              <w:p w14:paraId="15EF53C8" w14:textId="77777777" w:rsidR="00B574C9" w:rsidRDefault="009C18D5" w:rsidP="009C18D5">
                <w:r>
                  <w:t>Clark</w:t>
                </w:r>
              </w:p>
            </w:tc>
          </w:sdtContent>
        </w:sdt>
      </w:tr>
      <w:tr w:rsidR="00B574C9" w14:paraId="0321D70C" w14:textId="77777777" w:rsidTr="001A6A06">
        <w:trPr>
          <w:trHeight w:val="986"/>
        </w:trPr>
        <w:tc>
          <w:tcPr>
            <w:tcW w:w="491" w:type="dxa"/>
            <w:vMerge/>
            <w:shd w:val="clear" w:color="auto" w:fill="A6A6A6" w:themeFill="background1" w:themeFillShade="A6"/>
          </w:tcPr>
          <w:p w14:paraId="26D35F4F"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Content>
            <w:tc>
              <w:tcPr>
                <w:tcW w:w="8525" w:type="dxa"/>
                <w:gridSpan w:val="4"/>
              </w:tcPr>
              <w:p w14:paraId="15FC1798" w14:textId="77777777" w:rsidR="00B574C9" w:rsidRDefault="00B574C9" w:rsidP="00922950">
                <w:r>
                  <w:rPr>
                    <w:rStyle w:val="PlaceholderText"/>
                  </w:rPr>
                  <w:t>[Enter your biography]</w:t>
                </w:r>
              </w:p>
            </w:tc>
          </w:sdtContent>
        </w:sdt>
      </w:tr>
      <w:tr w:rsidR="00B574C9" w14:paraId="09DD32BC" w14:textId="77777777" w:rsidTr="001A6A06">
        <w:trPr>
          <w:trHeight w:val="986"/>
        </w:trPr>
        <w:tc>
          <w:tcPr>
            <w:tcW w:w="491" w:type="dxa"/>
            <w:vMerge/>
            <w:shd w:val="clear" w:color="auto" w:fill="A6A6A6" w:themeFill="background1" w:themeFillShade="A6"/>
          </w:tcPr>
          <w:p w14:paraId="44439D02"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Content>
            <w:tc>
              <w:tcPr>
                <w:tcW w:w="8525" w:type="dxa"/>
                <w:gridSpan w:val="4"/>
              </w:tcPr>
              <w:p w14:paraId="70EB31AA" w14:textId="77777777" w:rsidR="00B574C9" w:rsidRDefault="009C18D5" w:rsidP="009C18D5">
                <w:r>
                  <w:t>Tama Art University, Tokyo</w:t>
                </w:r>
              </w:p>
            </w:tc>
          </w:sdtContent>
        </w:sdt>
      </w:tr>
    </w:tbl>
    <w:p w14:paraId="05F000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7BA18C" w14:textId="77777777" w:rsidTr="00244BB0">
        <w:tc>
          <w:tcPr>
            <w:tcW w:w="9016" w:type="dxa"/>
            <w:shd w:val="clear" w:color="auto" w:fill="A6A6A6" w:themeFill="background1" w:themeFillShade="A6"/>
            <w:tcMar>
              <w:top w:w="113" w:type="dxa"/>
              <w:bottom w:w="113" w:type="dxa"/>
            </w:tcMar>
          </w:tcPr>
          <w:p w14:paraId="633E13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4D9560" w14:textId="77777777" w:rsidTr="003F0D73">
        <w:sdt>
          <w:sdtPr>
            <w:rPr>
              <w:b/>
            </w:rPr>
            <w:alias w:val="Article headword"/>
            <w:tag w:val="articleHeadword"/>
            <w:id w:val="-361440020"/>
            <w:placeholder>
              <w:docPart w:val="8894FAA780C01046BFAE79BDDF730003"/>
            </w:placeholder>
            <w:text/>
          </w:sdtPr>
          <w:sdtContent>
            <w:tc>
              <w:tcPr>
                <w:tcW w:w="9016" w:type="dxa"/>
                <w:tcMar>
                  <w:top w:w="113" w:type="dxa"/>
                  <w:bottom w:w="113" w:type="dxa"/>
                </w:tcMar>
              </w:tcPr>
              <w:p w14:paraId="24F1621C" w14:textId="77777777" w:rsidR="003F0D73" w:rsidRPr="00FB589A" w:rsidRDefault="009C18D5" w:rsidP="003F0D73">
                <w:pPr>
                  <w:rPr>
                    <w:b/>
                  </w:rPr>
                </w:pPr>
                <w:r>
                  <w:rPr>
                    <w:b/>
                    <w:lang w:val="en-AU"/>
                  </w:rPr>
                  <w:t>Maki</w:t>
                </w:r>
                <w:r w:rsidRPr="009C18D5">
                  <w:rPr>
                    <w:b/>
                    <w:lang w:val="en-AU"/>
                  </w:rPr>
                  <w:t>, Fumihiko (</w:t>
                </w:r>
                <w:r w:rsidRPr="009C18D5">
                  <w:rPr>
                    <w:rFonts w:hint="eastAsia"/>
                    <w:b/>
                    <w:lang w:val="en-AU"/>
                  </w:rPr>
                  <w:t>槇文彦</w:t>
                </w:r>
                <w:r w:rsidRPr="009C18D5">
                  <w:rPr>
                    <w:b/>
                    <w:lang w:val="en-AU"/>
                  </w:rPr>
                  <w:t>) (1928–)</w:t>
                </w:r>
              </w:p>
            </w:tc>
          </w:sdtContent>
        </w:sdt>
      </w:tr>
      <w:tr w:rsidR="00464699" w14:paraId="23894881" w14:textId="77777777" w:rsidTr="00BA1D77">
        <w:sdt>
          <w:sdtPr>
            <w:alias w:val="Variant headwords"/>
            <w:tag w:val="variantHeadwords"/>
            <w:id w:val="173464402"/>
            <w:placeholder>
              <w:docPart w:val="9A8E9C0B2513934FA6347B99D12ECD89"/>
            </w:placeholder>
            <w:showingPlcHdr/>
          </w:sdtPr>
          <w:sdtContent>
            <w:tc>
              <w:tcPr>
                <w:tcW w:w="9016" w:type="dxa"/>
                <w:tcMar>
                  <w:top w:w="113" w:type="dxa"/>
                  <w:bottom w:w="113" w:type="dxa"/>
                </w:tcMar>
              </w:tcPr>
              <w:p w14:paraId="4A686F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9483B" w14:textId="77777777" w:rsidTr="003F0D73">
        <w:sdt>
          <w:sdtPr>
            <w:alias w:val="Abstract"/>
            <w:tag w:val="abstract"/>
            <w:id w:val="-635871867"/>
            <w:placeholder>
              <w:docPart w:val="DDB1EA70D17A584DA1E811626922D602"/>
            </w:placeholder>
            <w:showingPlcHdr/>
          </w:sdtPr>
          <w:sdtContent>
            <w:tc>
              <w:tcPr>
                <w:tcW w:w="9016" w:type="dxa"/>
                <w:tcMar>
                  <w:top w:w="113" w:type="dxa"/>
                  <w:bottom w:w="113" w:type="dxa"/>
                </w:tcMar>
              </w:tcPr>
              <w:p w14:paraId="64AF44A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4DB0C41" w14:textId="77777777" w:rsidTr="003F0D73">
        <w:sdt>
          <w:sdtPr>
            <w:alias w:val="Article text"/>
            <w:tag w:val="articleText"/>
            <w:id w:val="634067588"/>
            <w:placeholder>
              <w:docPart w:val="688419BB0F092A48AFBB005632E9D8B0"/>
            </w:placeholder>
          </w:sdtPr>
          <w:sdtContent>
            <w:tc>
              <w:tcPr>
                <w:tcW w:w="9016" w:type="dxa"/>
                <w:tcMar>
                  <w:top w:w="113" w:type="dxa"/>
                  <w:bottom w:w="113" w:type="dxa"/>
                </w:tcMar>
              </w:tcPr>
              <w:p w14:paraId="6CDEEED8" w14:textId="57E9CDDF" w:rsidR="00A8520A" w:rsidRPr="00A8520A" w:rsidRDefault="00A8520A" w:rsidP="00A8520A">
                <w:pPr>
                  <w:rPr>
                    <w:rFonts w:cs="Baskerville SemiBold"/>
                    <w:bCs/>
                    <w:szCs w:val="32"/>
                    <w:lang w:val="en-US"/>
                  </w:rPr>
                </w:pPr>
                <w:r w:rsidRPr="008362BC">
                  <w:rPr>
                    <w:lang w:eastAsia="ja-JP"/>
                  </w:rPr>
                  <w:t xml:space="preserve">Fumihiko Maki was born in Tokyo in 1928. After studies at The University of Tokyo,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Cranbrook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Harvard University, graduating with a Master of Architecture from each in 1953 and 1954</w:t>
                </w:r>
                <w:r>
                  <w:rPr>
                    <w:lang w:eastAsia="ja-JP"/>
                  </w:rPr>
                  <w:t>,</w:t>
                </w:r>
                <w:r w:rsidRPr="008362BC">
                  <w:rPr>
                    <w:lang w:eastAsia="ja-JP"/>
                  </w:rPr>
                  <w:t xml:space="preserve"> respectively. Thereafter</w:t>
                </w:r>
                <w:r>
                  <w:rPr>
                    <w:lang w:eastAsia="ja-JP"/>
                  </w:rPr>
                  <w:t>,</w:t>
                </w:r>
                <w:r w:rsidRPr="008362BC">
                  <w:rPr>
                    <w:lang w:eastAsia="ja-JP"/>
                  </w:rPr>
                  <w:t xml:space="preserve"> Maki worked for Skidmore, Owings &amp; Merrill in New York, and for Sert, Jackson &amp;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 xml:space="preserve">o Japan afterwards </w:t>
                </w:r>
                <w:r w:rsidRPr="008362BC">
                  <w:rPr>
                    <w:lang w:eastAsia="ja-JP"/>
                  </w:rPr>
                  <w:t>to establish his own firm,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22E488EA" w14:textId="77777777" w:rsidR="00A8520A" w:rsidRDefault="00A8520A" w:rsidP="00A8520A">
                <w:pPr>
                  <w:rPr>
                    <w:lang w:eastAsia="ja-JP"/>
                  </w:rPr>
                </w:pPr>
              </w:p>
              <w:p w14:paraId="0D20E9FB" w14:textId="1F4F1455"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museums and performing arts venues; educational, research, and administrative institutions; conference, media, sports, and community centres; 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(1990), the UIA Gold Medal (1993), The Pritzker Architecture Prize (1993), Japan Arts Association Praemium Imperiale (1999), and the American Institute of Architects (AIA) Gold Medal (2011).</w:t>
                </w:r>
              </w:p>
              <w:p w14:paraId="0CA7AD6F" w14:textId="77777777" w:rsidR="00A8520A" w:rsidRDefault="00A8520A" w:rsidP="00A8520A">
                <w:pPr>
                  <w:rPr>
                    <w:lang w:eastAsia="ja-JP"/>
                  </w:rPr>
                </w:pPr>
              </w:p>
              <w:p w14:paraId="2C7CF616" w14:textId="77777777"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 subdued character and</w:t>
                </w:r>
                <w:r w:rsidR="00A8520A" w:rsidRPr="008362BC">
                  <w:rPr>
                    <w:lang w:eastAsia="ja-JP"/>
                  </w:rPr>
                  <w:t xml:space="preserve"> punctuated by occasional examples of modernist architecture; the teachings of Kenzō Tange during </w:t>
                </w:r>
                <w:r>
                  <w:rPr>
                    <w:lang w:eastAsia="ja-JP"/>
                  </w:rPr>
                  <w:t xml:space="preserve">his </w:t>
                </w:r>
                <w:r w:rsidR="00A8520A" w:rsidRPr="008362BC">
                  <w:rPr>
                    <w:lang w:eastAsia="ja-JP"/>
                  </w:rPr>
                  <w:t xml:space="preserve">student days at the University of Tokyo; and </w:t>
                </w:r>
                <w:r>
                  <w:rPr>
                    <w:lang w:eastAsia="ja-JP"/>
                  </w:rPr>
                  <w:t xml:space="preserve">Chicago – which Maki visited </w:t>
                </w:r>
                <w:r w:rsidR="00A8520A">
                  <w:rPr>
                    <w:lang w:eastAsia="ja-JP"/>
                  </w:rPr>
                  <w:t>during his time in</w:t>
                </w:r>
                <w:r>
                  <w:rPr>
                    <w:lang w:eastAsia="ja-JP"/>
                  </w:rPr>
                  <w:t xml:space="preserve"> St. </w:t>
                </w:r>
                <w:r w:rsidR="00A8520A" w:rsidRPr="008362BC">
                  <w:rPr>
                    <w:lang w:eastAsia="ja-JP"/>
                  </w:rPr>
                  <w:t>Louis</w:t>
                </w:r>
                <w:r w:rsidR="00A8520A">
                  <w:rPr>
                    <w:lang w:eastAsia="ja-JP"/>
                  </w:rPr>
                  <w:t xml:space="preserve"> – </w:t>
                </w:r>
                <w:r w:rsidR="00A8520A" w:rsidRPr="008362BC">
                  <w:rPr>
                    <w:lang w:eastAsia="ja-JP"/>
                  </w:rPr>
                  <w:t xml:space="preserve">with its pool of American </w:t>
                </w:r>
                <w:r>
                  <w:rPr>
                    <w:lang w:eastAsia="ja-JP"/>
                  </w:rPr>
                  <w:t>modernist architects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Mies van der Rohe and </w:t>
                </w:r>
                <w:r w:rsidR="00A8520A" w:rsidRPr="008362BC">
                  <w:rPr>
                    <w:rFonts w:cs="Helvetica"/>
                    <w:bCs/>
                    <w:color w:val="1C1C1C"/>
                    <w:szCs w:val="28"/>
                    <w:lang w:val="en-US"/>
                  </w:rPr>
                  <w:t xml:space="preserve">László </w:t>
                </w:r>
                <w:r w:rsidR="00A8520A" w:rsidRPr="008362BC">
                  <w:rPr>
                    <w:rFonts w:cs="Baskerville SemiBold"/>
                    <w:bCs/>
                    <w:szCs w:val="32"/>
                    <w:lang w:val="en-US"/>
                  </w:rPr>
                  <w:t xml:space="preserve">Moholy-Nagy. </w:t>
                </w:r>
              </w:p>
              <w:p w14:paraId="0ECD795B" w14:textId="77777777" w:rsidR="00D41E9E" w:rsidRDefault="00D41E9E" w:rsidP="00A8520A">
                <w:pPr>
                  <w:rPr>
                    <w:rFonts w:cs="Baskerville SemiBold"/>
                    <w:bCs/>
                    <w:szCs w:val="32"/>
                    <w:lang w:val="en-US"/>
                  </w:rPr>
                </w:pPr>
              </w:p>
              <w:p w14:paraId="7445779E" w14:textId="4196B9AE"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lve in response to its surroundings</w:t>
                </w:r>
                <w:r w:rsidRPr="008362BC">
                  <w:rPr>
                    <w:rFonts w:cs="Baskerville SemiBold"/>
                    <w:bCs/>
                    <w:szCs w:val="32"/>
                    <w:lang w:val="en-US"/>
                  </w:rPr>
                  <w:t xml:space="preserve"> as living organisms do,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D41E9E">
                  <w:rPr>
                    <w:rFonts w:cs="Baskerville SemiBold"/>
                    <w:bCs/>
                    <w:szCs w:val="32"/>
                    <w:lang w:val="en-US"/>
                  </w:rPr>
                  <w:t>“</w:t>
                </w:r>
                <w:r w:rsidRPr="00D41E9E">
                  <w:rPr>
                    <w:rFonts w:cs="Baskerville SemiBold"/>
                    <w:bCs/>
                    <w:szCs w:val="32"/>
                    <w:lang w:val="en-US"/>
                  </w:rPr>
                  <w:t>Towards the Group Form</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szCs w:val="32"/>
                    <w:lang w:val="en-US"/>
                  </w:rPr>
                  <w:lastRenderedPageBreak/>
                  <w:t>penned by Maki an</w:t>
                </w:r>
                <w:r w:rsidR="00D41E9E">
                  <w:rPr>
                    <w:rFonts w:cs="Baskerville SemiBold"/>
                    <w:bCs/>
                    <w:szCs w:val="32"/>
                    <w:lang w:val="en-US"/>
                  </w:rPr>
                  <w:t>d fellow architect Masato Ōtaka.</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The proposition that buildings ‘liaise’ with their context appears to have accrued more resonance with Maki as he matured, arguably tempering some of the more orthodox principles of the modernist canon with which Maki is linked.</w:t>
                </w:r>
                <w:r w:rsidRPr="008362BC">
                  <w:rPr>
                    <w:rFonts w:cs="Baskerville SemiBold"/>
                    <w:bCs/>
                    <w:szCs w:val="32"/>
                  </w:rPr>
                  <w:t xml:space="preserve"> Maki added to the core modernist palette he adopted – namely </w:t>
                </w:r>
                <w:r>
                  <w:rPr>
                    <w:rFonts w:cs="Baskerville SemiBold"/>
                    <w:bCs/>
                    <w:szCs w:val="32"/>
                  </w:rPr>
                  <w:t>steel</w:t>
                </w:r>
                <w:r w:rsidRPr="008362BC">
                  <w:rPr>
                    <w:rFonts w:cs="Baskerville SemiBold"/>
                    <w:bCs/>
                    <w:szCs w:val="32"/>
                  </w:rPr>
                  <w:t>, concrete, and glass – with</w:t>
                </w:r>
                <w:r>
                  <w:rPr>
                    <w:rFonts w:cs="Baskerville SemiBold"/>
                    <w:bCs/>
                    <w:szCs w:val="32"/>
                  </w:rPr>
                  <w:t xml:space="preserve"> 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4E148718" w14:textId="77777777" w:rsidR="00A8520A" w:rsidRDefault="00A8520A" w:rsidP="00A8520A">
                <w:pPr>
                  <w:rPr>
                    <w:rFonts w:cs="Baskerville SemiBold"/>
                    <w:bCs/>
                    <w:szCs w:val="32"/>
                  </w:rPr>
                </w:pPr>
              </w:p>
              <w:p w14:paraId="4BAB8866" w14:textId="3CDCF72E" w:rsidR="00A8520A" w:rsidRPr="008362BC" w:rsidRDefault="00A8520A" w:rsidP="00A8520A">
                <w:pPr>
                  <w:rPr>
                    <w:rFonts w:cs="Baskerville SemiBold"/>
                    <w:bCs/>
                    <w:szCs w:val="32"/>
                    <w:lang w:val="en-US"/>
                  </w:rPr>
                </w:pPr>
                <w:r w:rsidRPr="008362BC">
                  <w:rPr>
                    <w:rFonts w:cs="Baskerville SemiBold"/>
                    <w:bCs/>
                    <w:szCs w:val="32"/>
                  </w:rPr>
                  <w:t xml:space="preserve">Hillside Terrace, a six-part residential and commercial complex begun in Tokyo’s Daikanyama area in 1967 and completed in 1992, put into practice Maki’s </w:t>
                </w:r>
                <w:r>
                  <w:rPr>
                    <w:rFonts w:cs="Baskerville SemiBold"/>
                    <w:bCs/>
                    <w:szCs w:val="32"/>
                  </w:rPr>
                  <w:t>idea</w:t>
                </w:r>
                <w:r w:rsidRPr="008362BC">
                  <w:rPr>
                    <w:rFonts w:cs="Baskerville SemiBold"/>
                    <w:bCs/>
                    <w:szCs w:val="32"/>
                  </w:rPr>
                  <w:t>s on ‘group form</w:t>
                </w:r>
                <w:r w:rsidR="008D1E83">
                  <w:rPr>
                    <w:rFonts w:cs="Baskerville SemiBold"/>
                    <w:bCs/>
                    <w:szCs w:val="32"/>
                  </w:rPr>
                  <w:t>,</w:t>
                </w:r>
                <w:r w:rsidRPr="008362BC">
                  <w:rPr>
                    <w:rFonts w:cs="Baskerville SemiBold"/>
                    <w:bCs/>
                    <w:szCs w:val="32"/>
                  </w:rPr>
                  <w:t>’</w:t>
                </w:r>
                <w:r w:rsidR="008D1E83">
                  <w:rPr>
                    <w:rFonts w:cs="Baskerville SemiBold"/>
                    <w:bCs/>
                    <w:szCs w:val="32"/>
                  </w:rPr>
                  <w:t xml:space="preserve"> which was</w:t>
                </w:r>
                <w:r>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8D1E83">
                  <w:rPr>
                    <w:rFonts w:cs="Baskerville SemiBold"/>
                    <w:bCs/>
                    <w:szCs w:val="32"/>
                  </w:rPr>
                  <w:t xml:space="preserve"> 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8D1E83">
                  <w:rPr>
                    <w:rFonts w:cs="Baskerville SemiBold"/>
                    <w:bCs/>
                    <w:szCs w:val="32"/>
                  </w:rPr>
                  <w:t>positional form’ and ‘megaform’.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8D1E83">
                  <w:rPr>
                    <w:rFonts w:cs="Baskerville SemiBold"/>
                    <w:bCs/>
                    <w:szCs w:val="32"/>
                  </w:rPr>
                  <w:t>presents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p>
              <w:p w14:paraId="41E6BC9B" w14:textId="77777777" w:rsidR="00A8520A" w:rsidRDefault="00A8520A" w:rsidP="00A8520A">
                <w:pPr>
                  <w:rPr>
                    <w:rFonts w:cs="Baskerville SemiBold"/>
                    <w:bCs/>
                    <w:szCs w:val="32"/>
                  </w:rPr>
                </w:pPr>
              </w:p>
              <w:p w14:paraId="1060CEC8" w14:textId="754ADEFE"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Kuragaike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Makuhari Messe I &amp; II (1989 &amp; 1997) in Chiba (known also as Nippon Convention Center),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e his work from many modernist megastructures</w:t>
                </w:r>
                <w:r w:rsidRPr="008362BC">
                  <w:rPr>
                    <w:rFonts w:cs="Baskerville SemiBold"/>
                    <w:bCs/>
                    <w:szCs w:val="32"/>
                    <w:lang w:val="en-US"/>
                  </w:rPr>
                  <w:t>.</w:t>
                </w:r>
                <w:r w:rsidRPr="008362BC">
                  <w:rPr>
                    <w:rFonts w:cs="Baskerville SemiBold"/>
                    <w:bCs/>
                    <w:noProof/>
                    <w:szCs w:val="32"/>
                    <w:lang w:val="en-US"/>
                  </w:rPr>
                  <w:t xml:space="preserve"> </w:t>
                </w:r>
              </w:p>
              <w:p w14:paraId="08CF84F6" w14:textId="77777777" w:rsidR="00A8520A" w:rsidRDefault="00A8520A" w:rsidP="00A8520A">
                <w:pPr>
                  <w:rPr>
                    <w:rFonts w:cs="Baskerville SemiBold"/>
                    <w:bCs/>
                    <w:szCs w:val="32"/>
                  </w:rPr>
                </w:pPr>
              </w:p>
              <w:p w14:paraId="0F0A67C9" w14:textId="2F16C7C7"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AA7935">
                  <w:rPr>
                    <w:rFonts w:cs="Baskerville SemiBold"/>
                    <w:bCs/>
                    <w:szCs w:val="32"/>
                    <w:lang w:val="en-US"/>
                  </w:rPr>
                  <w:t>Its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 Cubist painting composition</w:t>
                </w:r>
                <w:r w:rsidR="00AA7935">
                  <w:rPr>
                    <w:rFonts w:cs="Baskerville SemiBold"/>
                    <w:bCs/>
                    <w:szCs w:val="32"/>
                    <w:lang w:val="en-US"/>
                  </w:rPr>
                  <w:t>,</w:t>
                </w:r>
                <w:r>
                  <w:rPr>
                    <w:rFonts w:cs="Baskerville SemiBold"/>
                    <w:bCs/>
                    <w:szCs w:val="32"/>
                    <w:lang w:val="en-US"/>
                  </w:rPr>
                  <w:t xml:space="preserve"> </w:t>
                </w:r>
                <w:r w:rsidR="00A8520A" w:rsidRPr="00DF7099">
                  <w:rPr>
                    <w:rFonts w:cs="Baskerville SemiBold"/>
                    <w:bCs/>
                    <w:szCs w:val="32"/>
                    <w:lang w:val="en-US"/>
                  </w:rPr>
                  <w:t xml:space="preserve">and </w:t>
                </w:r>
                <w:r w:rsidR="00A8520A">
                  <w:rPr>
                    <w:rFonts w:cs="Baskerville SemiBold"/>
                    <w:bCs/>
                    <w:szCs w:val="32"/>
                    <w:lang w:val="en-US"/>
                  </w:rPr>
                  <w:t xml:space="preserve">its </w:t>
                </w:r>
                <w:r w:rsidR="00A8520A" w:rsidRPr="00DF7099">
                  <w:rPr>
                    <w:rFonts w:cs="Baskerville SemiBold"/>
                    <w:bCs/>
                    <w:szCs w:val="32"/>
                    <w:lang w:val="en-US"/>
                  </w:rPr>
                  <w:t>generous use of glass with two-way, internal-external view</w:t>
                </w:r>
                <w:r w:rsidR="00AA7935">
                  <w:rPr>
                    <w:rFonts w:cs="Baskerville SemiBold"/>
                    <w:bCs/>
                    <w:szCs w:val="32"/>
                    <w:lang w:val="en-US"/>
                  </w:rPr>
                  <w:t xml:space="preserve">ing </w:t>
                </w:r>
                <w:r>
                  <w:rPr>
                    <w:rFonts w:cs="Baskerville SemiBold"/>
                    <w:bCs/>
                    <w:szCs w:val="32"/>
                    <w:lang w:val="en-US"/>
                  </w:rPr>
                  <w:t xml:space="preserve">provides </w:t>
                </w:r>
                <w:r w:rsidR="00A8520A" w:rsidRPr="00DF7099">
                  <w:rPr>
                    <w:rFonts w:cs="Baskerville SemiBold"/>
                    <w:bCs/>
                    <w:szCs w:val="32"/>
                    <w:lang w:val="en-US"/>
                  </w:rPr>
                  <w:t>a sense of theatricality and heightened interaction. Speaking</w:t>
                </w:r>
                <w:r>
                  <w:rPr>
                    <w:rFonts w:cs="Baskerville SemiBold"/>
                    <w:bCs/>
                    <w:szCs w:val="32"/>
                    <w:lang w:val="en-US"/>
                  </w:rPr>
                  <w:t xml:space="preserve"> to Maki</w:t>
                </w:r>
                <w:r w:rsidR="00A8520A" w:rsidRPr="00DF7099">
                  <w:rPr>
                    <w:rFonts w:cs="Baskerville SemiBold"/>
                    <w:bCs/>
                    <w:szCs w:val="32"/>
                    <w:lang w:val="en-US"/>
                  </w:rPr>
                  <w:t xml:space="preserve"> at the 1993 presentation of</w:t>
                </w:r>
                <w:r>
                  <w:rPr>
                    <w:rFonts w:cs="Baskerville SemiBold"/>
                    <w:bCs/>
                    <w:szCs w:val="32"/>
                    <w:lang w:val="en-US"/>
                  </w:rPr>
                  <w:t xml:space="preserve"> the Pritzker Architecture Prize</w:t>
                </w:r>
                <w:r w:rsidR="00A8520A" w:rsidRPr="00DF7099">
                  <w:rPr>
                    <w:rFonts w:cs="Baskerville SemiBold"/>
                    <w:bCs/>
                    <w:szCs w:val="32"/>
                    <w:lang w:val="en-US"/>
                  </w:rPr>
                  <w:t>, Columbia University architectural academic K</w:t>
                </w:r>
                <w:r w:rsidR="00A8520A">
                  <w:rPr>
                    <w:rFonts w:cs="Baskerville SemiBold"/>
                    <w:bCs/>
                    <w:szCs w:val="32"/>
                    <w:lang w:val="en-US"/>
                  </w:rPr>
                  <w:t xml:space="preserve">enneth Frampton remarked </w:t>
                </w:r>
                <w:r>
                  <w:rPr>
                    <w:rFonts w:cs="Baskerville SemiBold"/>
                    <w:bCs/>
                    <w:szCs w:val="32"/>
                    <w:lang w:val="en-US"/>
                  </w:rPr>
                  <w:t>that Maki’s ‘</w:t>
                </w:r>
                <w:commentRangeStart w:id="0"/>
                <w:r w:rsidR="00A8520A" w:rsidRPr="00DF7099">
                  <w:rPr>
                    <w:rFonts w:cs="Baskerville SemiBold"/>
                    <w:bCs/>
                    <w:szCs w:val="32"/>
                    <w:lang w:val="en-US"/>
                  </w:rPr>
                  <w:t xml:space="preserve">syntax has changed across time, from the informal, cubic rationalism of the initial buildings, evidently indebted to Sert, to the tessellated minimalism of the middle period and the layered, light membraceous character of the last.’ </w:t>
                </w:r>
                <w:commentRangeEnd w:id="0"/>
                <w:r w:rsidR="00AA7935">
                  <w:rPr>
                    <w:rStyle w:val="CommentReference"/>
                  </w:rPr>
                  <w:commentReference w:id="0"/>
                </w:r>
              </w:p>
              <w:p w14:paraId="1A735E00" w14:textId="77777777" w:rsidR="00A8520A" w:rsidRDefault="00A8520A" w:rsidP="00A8520A">
                <w:pPr>
                  <w:rPr>
                    <w:rFonts w:cs="Baskerville SemiBold"/>
                    <w:bCs/>
                    <w:szCs w:val="32"/>
                  </w:rPr>
                </w:pPr>
              </w:p>
              <w:p w14:paraId="3C1ECC82" w14:textId="4B0CD6B3" w:rsidR="00A8520A" w:rsidRDefault="00A8520A" w:rsidP="00A8520A">
                <w:pPr>
                  <w:rPr>
                    <w:rFonts w:cs="Baskerville SemiBold"/>
                    <w:bCs/>
                    <w:szCs w:val="32"/>
                    <w:lang w:val="en-US"/>
                  </w:rPr>
                </w:pPr>
                <w:r w:rsidRPr="00DF7099">
                  <w:rPr>
                    <w:rFonts w:cs="Baskerville SemiBold"/>
                    <w:bCs/>
                    <w:szCs w:val="32"/>
                    <w:lang w:val="en-US"/>
                  </w:rPr>
                  <w:t xml:space="preserve">The horizontality and airiness of San Francisco’s Yerba Buena Center for the Arts (1993), and the low-keyed sculptural understatement of the Kaze-no-Oka Crematorium (1997) in Oita, Japan, with its poignant transitional spaces, further exemplify the direction of Maki’s architectural language </w:t>
                </w:r>
                <w:r w:rsidR="00AA7935">
                  <w:rPr>
                    <w:rFonts w:cs="Baskerville SemiBold"/>
                    <w:bCs/>
                    <w:szCs w:val="32"/>
                    <w:lang w:val="en-US"/>
                  </w:rPr>
                  <w:t>while he approached</w:t>
                </w:r>
                <w:r w:rsidRPr="00DF7099">
                  <w:rPr>
                    <w:rFonts w:cs="Baskerville SemiBold"/>
                    <w:bCs/>
                    <w:szCs w:val="32"/>
                    <w:lang w:val="en-US"/>
                  </w:rPr>
                  <w:t xml:space="preserve"> the turn of the century.</w:t>
                </w:r>
              </w:p>
              <w:p w14:paraId="10CD9D65" w14:textId="77777777" w:rsidR="00A8520A" w:rsidRDefault="00A8520A" w:rsidP="00A8520A">
                <w:pPr>
                  <w:rPr>
                    <w:rFonts w:cs="Baskerville SemiBold"/>
                    <w:bCs/>
                    <w:szCs w:val="32"/>
                    <w:lang w:val="en-US"/>
                  </w:rPr>
                </w:pPr>
              </w:p>
              <w:p w14:paraId="0EAA715F" w14:textId="49DCA760" w:rsidR="00A8520A" w:rsidRDefault="00A8520A" w:rsidP="00A8520A">
                <w:pPr>
                  <w:rPr>
                    <w:rFonts w:cs="Baskerville SemiBold"/>
                    <w:bCs/>
                    <w:szCs w:val="32"/>
                    <w:lang w:val="en-US"/>
                  </w:rPr>
                </w:pPr>
                <w:r w:rsidRPr="00DF7099">
                  <w:rPr>
                    <w:rFonts w:cs="Baskerville SemiBold"/>
                    <w:bCs/>
                    <w:szCs w:val="32"/>
                    <w:lang w:val="en-US"/>
                  </w:rPr>
                  <w:t xml:space="preserve">The </w:t>
                </w:r>
                <w:r w:rsidR="00AA7935">
                  <w:rPr>
                    <w:rFonts w:cs="Baskerville SemiBold"/>
                    <w:bCs/>
                    <w:szCs w:val="32"/>
                    <w:lang w:val="en-US"/>
                  </w:rPr>
                  <w:t xml:space="preserve">twenty-first </w:t>
                </w:r>
                <w:r>
                  <w:rPr>
                    <w:rFonts w:cs="Baskerville SemiBold"/>
                    <w:bCs/>
                    <w:szCs w:val="32"/>
                    <w:lang w:val="en-US"/>
                  </w:rPr>
                  <w:t>century</w:t>
                </w:r>
                <w:r w:rsidRPr="00DF7099">
                  <w:rPr>
                    <w:rFonts w:cs="Baskerville SemiBold"/>
                    <w:bCs/>
                    <w:szCs w:val="32"/>
                    <w:lang w:val="en-US"/>
                  </w:rPr>
                  <w:t xml:space="preserve"> sees Maki having extended his global footprint</w:t>
                </w:r>
                <w:r>
                  <w:rPr>
                    <w:rFonts w:cs="Baskerville SemiBold"/>
                    <w:bCs/>
                    <w:szCs w:val="32"/>
                    <w:lang w:val="en-US"/>
                  </w:rPr>
                  <w:t xml:space="preserve"> with further projects in</w:t>
                </w:r>
                <w:r w:rsidRPr="00DF7099">
                  <w:rPr>
                    <w:rFonts w:cs="Baskerville SemiBold"/>
                    <w:bCs/>
                    <w:szCs w:val="32"/>
                    <w:lang w:val="en-US"/>
                  </w:rPr>
                  <w:t xml:space="preserve"> </w:t>
                </w:r>
                <w:r>
                  <w:rPr>
                    <w:rFonts w:cs="Baskerville SemiBold"/>
                    <w:bCs/>
                    <w:szCs w:val="32"/>
                    <w:lang w:val="en-US"/>
                  </w:rPr>
                  <w:t>Asia, India, Europe, North America, and the Middle East, including but not limited to the following examples:</w:t>
                </w:r>
              </w:p>
              <w:p w14:paraId="38E74BB0" w14:textId="77777777" w:rsidR="00A8520A" w:rsidRDefault="00A8520A" w:rsidP="00A8520A">
                <w:pPr>
                  <w:rPr>
                    <w:rFonts w:cs="Baskerville SemiBold"/>
                    <w:bCs/>
                    <w:szCs w:val="32"/>
                    <w:lang w:val="en-US"/>
                  </w:rPr>
                </w:pPr>
              </w:p>
              <w:p w14:paraId="58F3D90F" w14:textId="21F85713" w:rsidR="00AA7935" w:rsidRPr="002471AD" w:rsidRDefault="00AA7935" w:rsidP="00AA7935">
                <w:pPr>
                  <w:rPr>
                    <w:lang w:val="en-US"/>
                  </w:rPr>
                </w:pPr>
                <w:r>
                  <w:rPr>
                    <w:lang w:val="en-US"/>
                  </w:rPr>
                  <w:t xml:space="preserve">• </w:t>
                </w:r>
                <w:r w:rsidRPr="002471AD">
                  <w:rPr>
                    <w:lang w:val="en-US"/>
                  </w:rPr>
                  <w:t>United Nations</w:t>
                </w:r>
                <w:r>
                  <w:rPr>
                    <w:lang w:val="en-US"/>
                  </w:rPr>
                  <w:t xml:space="preserve"> </w:t>
                </w:r>
                <w:r w:rsidRPr="002471AD">
                  <w:rPr>
                    <w:lang w:val="en-US"/>
                  </w:rPr>
                  <w:t>Co</w:t>
                </w:r>
                <w:r>
                  <w:rPr>
                    <w:lang w:val="en-US"/>
                  </w:rPr>
                  <w:t>nsolidation Building, New York, USA (2017)</w:t>
                </w:r>
              </w:p>
              <w:p w14:paraId="1DDAFE7A" w14:textId="38555509" w:rsidR="00AA7935" w:rsidRDefault="00AA7935" w:rsidP="00AA7935">
                <w:pPr>
                  <w:rPr>
                    <w:lang w:val="en-US"/>
                  </w:rPr>
                </w:pPr>
                <w:r>
                  <w:rPr>
                    <w:lang w:val="en-US"/>
                  </w:rPr>
                  <w:t xml:space="preserve">• </w:t>
                </w:r>
                <w:r w:rsidRPr="00DF7099">
                  <w:rPr>
                    <w:lang w:val="en-US"/>
                  </w:rPr>
                  <w:t>Singapore MediaCorp,</w:t>
                </w:r>
                <w:r>
                  <w:rPr>
                    <w:lang w:val="en-US"/>
                  </w:rPr>
                  <w:t xml:space="preserve"> Singapore (</w:t>
                </w:r>
                <w:r w:rsidRPr="00DF7099">
                  <w:rPr>
                    <w:lang w:val="en-US"/>
                  </w:rPr>
                  <w:t>2015</w:t>
                </w:r>
                <w:r>
                  <w:rPr>
                    <w:lang w:val="en-US"/>
                  </w:rPr>
                  <w:t>)</w:t>
                </w:r>
              </w:p>
              <w:p w14:paraId="2F459F5C" w14:textId="13C69776" w:rsidR="00AA7935" w:rsidRDefault="00AA7935" w:rsidP="00AA7935">
                <w:pPr>
                  <w:rPr>
                    <w:lang w:val="en-US"/>
                  </w:rPr>
                </w:pPr>
                <w:r>
                  <w:rPr>
                    <w:lang w:val="en-US"/>
                  </w:rPr>
                  <w:t xml:space="preserve">• </w:t>
                </w:r>
                <w:r w:rsidRPr="002471AD">
                  <w:rPr>
                    <w:lang w:val="en-US"/>
                  </w:rPr>
                  <w:t>Shenz</w:t>
                </w:r>
                <w:r>
                  <w:rPr>
                    <w:lang w:val="en-US"/>
                  </w:rPr>
                  <w:t>h</w:t>
                </w:r>
                <w:r w:rsidRPr="002471AD">
                  <w:rPr>
                    <w:lang w:val="en-US"/>
                  </w:rPr>
                  <w:t xml:space="preserve">en Sea World Cultural Arts Center, </w:t>
                </w:r>
                <w:r>
                  <w:rPr>
                    <w:lang w:val="en-US"/>
                  </w:rPr>
                  <w:t>Shenzhen, China (2015)</w:t>
                </w:r>
              </w:p>
              <w:p w14:paraId="1CFF5EEC" w14:textId="5328F326" w:rsidR="00AA7935" w:rsidRDefault="00AA7935" w:rsidP="00AA7935">
                <w:pPr>
                  <w:rPr>
                    <w:lang w:val="en-US"/>
                  </w:rPr>
                </w:pPr>
                <w:r>
                  <w:rPr>
                    <w:lang w:val="en-US"/>
                  </w:rPr>
                  <w:lastRenderedPageBreak/>
                  <w:t xml:space="preserve">• </w:t>
                </w:r>
                <w:r w:rsidRPr="002471AD">
                  <w:rPr>
                    <w:lang w:val="en-US"/>
                  </w:rPr>
                  <w:t xml:space="preserve">The </w:t>
                </w:r>
                <w:r>
                  <w:rPr>
                    <w:lang w:val="en-US"/>
                  </w:rPr>
                  <w:t>Bihar Museum, Patna, India (2015)</w:t>
                </w:r>
              </w:p>
              <w:p w14:paraId="0BE936B0" w14:textId="52468F5B" w:rsidR="00AA7935" w:rsidRDefault="00AA7935" w:rsidP="00AA7935">
                <w:pPr>
                  <w:rPr>
                    <w:lang w:val="en-US"/>
                  </w:rPr>
                </w:pPr>
                <w:r>
                  <w:rPr>
                    <w:lang w:val="en-US"/>
                  </w:rPr>
                  <w:t xml:space="preserve">• </w:t>
                </w:r>
                <w:r w:rsidRPr="002471AD">
                  <w:rPr>
                    <w:lang w:val="en-US"/>
                  </w:rPr>
                  <w:t>Taipei Main Station Area</w:t>
                </w:r>
                <w:r>
                  <w:rPr>
                    <w:lang w:val="en-US"/>
                  </w:rPr>
                  <w:t xml:space="preserve"> Redevelopment, Taiwan (2014)</w:t>
                </w:r>
              </w:p>
              <w:p w14:paraId="1910DF0A" w14:textId="6A50A19A" w:rsidR="00AA7935" w:rsidRDefault="00AA7935" w:rsidP="00AA7935">
                <w:pPr>
                  <w:rPr>
                    <w:lang w:val="en-US"/>
                  </w:rPr>
                </w:pPr>
                <w:r>
                  <w:rPr>
                    <w:lang w:val="en-US"/>
                  </w:rPr>
                  <w:t xml:space="preserve">• </w:t>
                </w:r>
                <w:r w:rsidRPr="002471AD">
                  <w:rPr>
                    <w:lang w:val="en-US"/>
                  </w:rPr>
                  <w:t>Châteaucreux District D</w:t>
                </w:r>
                <w:r>
                  <w:rPr>
                    <w:lang w:val="en-US"/>
                  </w:rPr>
                  <w:t>evelopment, Saint-Étienne, France (2013)</w:t>
                </w:r>
              </w:p>
              <w:p w14:paraId="37494E3C" w14:textId="6009F313" w:rsidR="00AA7935" w:rsidRDefault="00AA7935" w:rsidP="00AA7935">
                <w:pPr>
                  <w:rPr>
                    <w:lang w:val="en-US"/>
                  </w:rPr>
                </w:pPr>
                <w:r>
                  <w:rPr>
                    <w:lang w:val="en-US"/>
                  </w:rPr>
                  <w:t xml:space="preserve">• </w:t>
                </w:r>
                <w:r w:rsidRPr="002471AD">
                  <w:rPr>
                    <w:lang w:val="en-US"/>
                  </w:rPr>
                  <w:t>Tower 4,</w:t>
                </w:r>
                <w:r>
                  <w:rPr>
                    <w:lang w:val="en-US"/>
                  </w:rPr>
                  <w:t xml:space="preserve"> World Trade Center, New York, USA (2013)</w:t>
                </w:r>
              </w:p>
              <w:p w14:paraId="124B3834" w14:textId="21752F21" w:rsidR="00AA7935" w:rsidRDefault="00AA7935" w:rsidP="00AA7935">
                <w:pPr>
                  <w:rPr>
                    <w:lang w:val="en-US"/>
                  </w:rPr>
                </w:pPr>
                <w:r>
                  <w:rPr>
                    <w:lang w:val="en-US"/>
                  </w:rPr>
                  <w:t xml:space="preserve">• </w:t>
                </w:r>
                <w:r w:rsidRPr="002471AD">
                  <w:rPr>
                    <w:lang w:val="en-US"/>
                  </w:rPr>
                  <w:t xml:space="preserve">Aga Khan Museum, Toronto, </w:t>
                </w:r>
                <w:r>
                  <w:rPr>
                    <w:lang w:val="en-US"/>
                  </w:rPr>
                  <w:t>Canada (2013)</w:t>
                </w:r>
              </w:p>
              <w:p w14:paraId="6AB7E5A6" w14:textId="63B0A63B" w:rsidR="00AA7935" w:rsidRDefault="00AA7935" w:rsidP="00AA7935">
                <w:pPr>
                  <w:rPr>
                    <w:lang w:val="en-US"/>
                  </w:rPr>
                </w:pPr>
                <w:r>
                  <w:rPr>
                    <w:lang w:val="en-US"/>
                  </w:rPr>
                  <w:t>• Machida City Hall, Tokyo, Japan (2012)</w:t>
                </w:r>
              </w:p>
              <w:p w14:paraId="7FADA45F" w14:textId="201D7A4A" w:rsidR="00AA7935" w:rsidRDefault="00AA7935" w:rsidP="00AA7935">
                <w:pPr>
                  <w:rPr>
                    <w:lang w:val="en-US"/>
                  </w:rPr>
                </w:pPr>
                <w:r>
                  <w:rPr>
                    <w:lang w:val="en-US"/>
                  </w:rPr>
                  <w:t xml:space="preserve">• </w:t>
                </w:r>
                <w:r w:rsidRPr="00DF7099">
                  <w:rPr>
                    <w:lang w:val="en-US"/>
                  </w:rPr>
                  <w:t>International College for Postgraduate</w:t>
                </w:r>
                <w:r>
                  <w:rPr>
                    <w:lang w:val="en-US"/>
                  </w:rPr>
                  <w:t xml:space="preserve"> Buddhist Studies, Tokyo, Japan (2010)</w:t>
                </w:r>
              </w:p>
              <w:p w14:paraId="4387C4CD" w14:textId="3764D3EF" w:rsidR="00AA7935" w:rsidRDefault="00AA7935" w:rsidP="00AA7935">
                <w:pPr>
                  <w:rPr>
                    <w:lang w:val="en-US"/>
                  </w:rPr>
                </w:pPr>
                <w:r>
                  <w:rPr>
                    <w:lang w:val="en-US"/>
                  </w:rPr>
                  <w:t>• MIT Media Lab Complex, Massachusetts, USA (2009)</w:t>
                </w:r>
              </w:p>
              <w:p w14:paraId="4A95C2B7" w14:textId="5CB69281" w:rsidR="00AA7935" w:rsidRDefault="00AA7935" w:rsidP="00AA7935">
                <w:pPr>
                  <w:rPr>
                    <w:lang w:val="en-US"/>
                  </w:rPr>
                </w:pPr>
                <w:r>
                  <w:rPr>
                    <w:lang w:val="en-US"/>
                  </w:rPr>
                  <w:t xml:space="preserve">• </w:t>
                </w:r>
                <w:r w:rsidRPr="002471AD">
                  <w:rPr>
                    <w:lang w:val="en-US"/>
                  </w:rPr>
                  <w:t xml:space="preserve">Novartis Square 3, Basel, </w:t>
                </w:r>
                <w:r>
                  <w:rPr>
                    <w:lang w:val="en-US"/>
                  </w:rPr>
                  <w:t>Switzerland (2009)</w:t>
                </w:r>
              </w:p>
              <w:p w14:paraId="6E5BC2F1" w14:textId="1A0D3D5B" w:rsidR="00AA7935" w:rsidRDefault="00AA7935" w:rsidP="00AA7935">
                <w:pPr>
                  <w:rPr>
                    <w:lang w:val="en-US"/>
                  </w:rPr>
                </w:pPr>
                <w:r>
                  <w:rPr>
                    <w:lang w:val="en-US"/>
                  </w:rPr>
                  <w:t xml:space="preserve">• </w:t>
                </w:r>
                <w:r w:rsidRPr="00DF7099">
                  <w:rPr>
                    <w:lang w:val="en-US"/>
                  </w:rPr>
                  <w:t>Jewish C</w:t>
                </w:r>
                <w:r>
                  <w:rPr>
                    <w:lang w:val="en-US"/>
                  </w:rPr>
                  <w:t>ommunity of Japan, Tokyo, Japan (2009)</w:t>
                </w:r>
              </w:p>
              <w:p w14:paraId="515276EF" w14:textId="48610D57" w:rsidR="00AA7935" w:rsidRDefault="00AA7935" w:rsidP="00AA7935">
                <w:pPr>
                  <w:rPr>
                    <w:lang w:val="en-US"/>
                  </w:rPr>
                </w:pPr>
                <w:r>
                  <w:rPr>
                    <w:lang w:val="en-US"/>
                  </w:rPr>
                  <w:t xml:space="preserve">• </w:t>
                </w:r>
                <w:r w:rsidRPr="00DF7099">
                  <w:rPr>
                    <w:lang w:val="en-US"/>
                  </w:rPr>
                  <w:t xml:space="preserve">Republic Polytechnic, </w:t>
                </w:r>
                <w:r>
                  <w:rPr>
                    <w:lang w:val="en-US"/>
                  </w:rPr>
                  <w:t>Singapore (</w:t>
                </w:r>
                <w:r w:rsidRPr="00DF7099">
                  <w:rPr>
                    <w:lang w:val="en-US"/>
                  </w:rPr>
                  <w:t>2007</w:t>
                </w:r>
                <w:r>
                  <w:rPr>
                    <w:lang w:val="en-US"/>
                  </w:rPr>
                  <w:t>)</w:t>
                </w:r>
              </w:p>
              <w:p w14:paraId="63A99181" w14:textId="351318F3" w:rsidR="00AA7935" w:rsidRPr="002471AD" w:rsidRDefault="00AA7935" w:rsidP="00AA7935">
                <w:pPr>
                  <w:rPr>
                    <w:lang w:val="en-US"/>
                  </w:rPr>
                </w:pPr>
                <w:r>
                  <w:rPr>
                    <w:lang w:val="en-US"/>
                  </w:rPr>
                  <w:t xml:space="preserve">• </w:t>
                </w:r>
                <w:r w:rsidRPr="002471AD">
                  <w:rPr>
                    <w:lang w:val="en-US"/>
                  </w:rPr>
                  <w:t xml:space="preserve">The Delegation of The </w:t>
                </w:r>
                <w:r>
                  <w:rPr>
                    <w:lang w:val="en-US"/>
                  </w:rPr>
                  <w:t>Ismaili Imamat, Ontario, Canada</w:t>
                </w:r>
                <w:r w:rsidRPr="002471AD">
                  <w:rPr>
                    <w:lang w:val="en-US"/>
                  </w:rPr>
                  <w:t xml:space="preserve"> </w:t>
                </w:r>
                <w:r>
                  <w:rPr>
                    <w:lang w:val="en-US"/>
                  </w:rPr>
                  <w:t>(</w:t>
                </w:r>
                <w:r w:rsidRPr="002471AD">
                  <w:rPr>
                    <w:lang w:val="en-US"/>
                  </w:rPr>
                  <w:t>2008</w:t>
                </w:r>
                <w:r>
                  <w:rPr>
                    <w:lang w:val="en-US"/>
                  </w:rPr>
                  <w:t>)</w:t>
                </w:r>
              </w:p>
              <w:p w14:paraId="5D212B72" w14:textId="7AF8ABA3" w:rsidR="00AA7935" w:rsidRDefault="00AA7935" w:rsidP="00AA7935">
                <w:pPr>
                  <w:rPr>
                    <w:lang w:val="en-US"/>
                  </w:rPr>
                </w:pPr>
                <w:r>
                  <w:rPr>
                    <w:lang w:val="en-US"/>
                  </w:rPr>
                  <w:t xml:space="preserve">• </w:t>
                </w:r>
                <w:r w:rsidRPr="002471AD">
                  <w:rPr>
                    <w:lang w:val="en-US"/>
                  </w:rPr>
                  <w:t>Sam Fox School of Design &amp; Visual Arts, Washington</w:t>
                </w:r>
                <w:r>
                  <w:rPr>
                    <w:lang w:val="en-US"/>
                  </w:rPr>
                  <w:t xml:space="preserve"> University in St Louis, USA (2006)</w:t>
                </w:r>
              </w:p>
              <w:p w14:paraId="5B18A38B" w14:textId="77777777" w:rsidR="00C54279" w:rsidRDefault="00AA7935" w:rsidP="00AA7935">
                <w:pPr>
                  <w:rPr>
                    <w:lang w:val="en-US"/>
                  </w:rPr>
                </w:pPr>
                <w:r>
                  <w:rPr>
                    <w:lang w:val="en-US"/>
                  </w:rPr>
                  <w:t xml:space="preserve">• </w:t>
                </w:r>
                <w:r w:rsidRPr="00DF7099">
                  <w:rPr>
                    <w:lang w:val="en-US"/>
                  </w:rPr>
                  <w:t>Maki-Solitaire</w:t>
                </w:r>
                <w:r>
                  <w:rPr>
                    <w:lang w:val="en-US"/>
                  </w:rPr>
                  <w:t>, Dusseldorf, Germany (2001)</w:t>
                </w:r>
                <w:r w:rsidR="00FF1CC9">
                  <w:rPr>
                    <w:lang w:val="en-US"/>
                  </w:rPr>
                  <w:br/>
                </w:r>
                <w:r w:rsidR="00FF1CC9">
                  <w:rPr>
                    <w:lang w:val="en-US"/>
                  </w:rPr>
                  <w:br/>
                </w:r>
                <w:r w:rsidR="00FF1CC9" w:rsidRPr="00FF1CC9">
                  <w:rPr>
                    <w:rStyle w:val="Heading1Char"/>
                  </w:rPr>
                  <w:t>Useful Links</w:t>
                </w:r>
                <w:r w:rsidR="00FF1CC9">
                  <w:rPr>
                    <w:lang w:val="en-US"/>
                  </w:rPr>
                  <w:br/>
                </w:r>
                <w:r w:rsidR="00FF1CC9">
                  <w:rPr>
                    <w:lang w:val="en-US"/>
                  </w:rPr>
                  <w:br/>
                </w:r>
                <w:hyperlink r:id="rId10" w:history="1">
                  <w:r w:rsidR="00FF1CC9" w:rsidRPr="00FF1CC9">
                    <w:rPr>
                      <w:rStyle w:val="Hyperlink"/>
                      <w:lang w:val="en-US"/>
                    </w:rPr>
                    <w:t>Maki and Associates: Architecture and Planning</w:t>
                  </w:r>
                </w:hyperlink>
                <w:r w:rsidR="00FF1CC9">
                  <w:rPr>
                    <w:lang w:val="en-US"/>
                  </w:rPr>
                  <w:br/>
                </w:r>
                <w:r w:rsidR="00FF1CC9">
                  <w:rPr>
                    <w:lang w:val="en-US"/>
                  </w:rPr>
                  <w:br/>
                </w:r>
                <w:hyperlink r:id="rId11" w:history="1">
                  <w:r w:rsidR="00FF1CC9">
                    <w:rPr>
                      <w:rStyle w:val="Hyperlink"/>
                      <w:lang w:val="en-US"/>
                    </w:rPr>
                    <w:t>World Trade Center (site devoted to Maki's Tower 4)</w:t>
                  </w:r>
                </w:hyperlink>
                <w:r w:rsidR="00FF1CC9">
                  <w:rPr>
                    <w:lang w:val="en-US"/>
                  </w:rPr>
                  <w:br/>
                </w:r>
                <w:r w:rsidR="00FF1CC9">
                  <w:rPr>
                    <w:lang w:val="en-US"/>
                  </w:rPr>
                  <w:br/>
                </w:r>
                <w:hyperlink r:id="rId12" w:history="1">
                  <w:r w:rsidR="00FF1CC9">
                    <w:rPr>
                      <w:rStyle w:val="Hyperlink"/>
                      <w:lang w:val="en-US"/>
                    </w:rPr>
                    <w:t>Metabolism - The City of the Future: Dreams and Visions of Reconstruction in Postwar and Present-Day Japan. Exhibition at Mori Art Museum, Tokyo (2011-2012)</w:t>
                  </w:r>
                </w:hyperlink>
              </w:p>
              <w:p w14:paraId="4E709105" w14:textId="77777777" w:rsidR="00C54279" w:rsidRDefault="00C54279" w:rsidP="00AA7935">
                <w:pPr>
                  <w:rPr>
                    <w:lang w:val="en-US"/>
                  </w:rPr>
                </w:pPr>
              </w:p>
              <w:p w14:paraId="5C8CAEEC" w14:textId="54DF3097" w:rsidR="00AA7935" w:rsidRDefault="00C54279" w:rsidP="00AA7935">
                <w:pPr>
                  <w:rPr>
                    <w:lang w:val="en-US"/>
                  </w:rPr>
                </w:pPr>
                <w:hyperlink r:id="rId13" w:history="1">
                  <w:r w:rsidRPr="00C54279">
                    <w:rPr>
                      <w:rStyle w:val="Hyperlink"/>
                      <w:lang w:val="en-US"/>
                    </w:rPr>
                    <w:t>Hillside Terrace Project</w:t>
                  </w:r>
                </w:hyperlink>
                <w:r w:rsidR="00FF1CC9">
                  <w:rPr>
                    <w:lang w:val="en-US"/>
                  </w:rPr>
                  <w:t xml:space="preserve"> </w:t>
                </w:r>
              </w:p>
              <w:p w14:paraId="3A84D48E" w14:textId="7E677CAE" w:rsidR="003F0D73" w:rsidRDefault="003F0D73" w:rsidP="00C27FAB"/>
            </w:tc>
          </w:sdtContent>
        </w:sdt>
      </w:tr>
      <w:tr w:rsidR="003235A7" w14:paraId="145FDA9A" w14:textId="77777777" w:rsidTr="003235A7">
        <w:tc>
          <w:tcPr>
            <w:tcW w:w="9016" w:type="dxa"/>
          </w:tcPr>
          <w:p w14:paraId="3271C3B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6F672041497145B5EA36AA35E0DAAA"/>
              </w:placeholder>
            </w:sdtPr>
            <w:sdtContent>
              <w:p w14:paraId="516E6D31" w14:textId="0BB59FC0" w:rsidR="003235A7" w:rsidRDefault="001D3A79" w:rsidP="001D3A79">
                <w:sdt>
                  <w:sdtPr>
                    <w:id w:val="600302758"/>
                    <w:citation/>
                  </w:sdtPr>
                  <w:sdtContent>
                    <w:r>
                      <w:fldChar w:fldCharType="begin"/>
                    </w:r>
                    <w:r>
                      <w:rPr>
                        <w:lang w:val="en-US"/>
                      </w:rPr>
                      <w:instrText xml:space="preserve">CITATION Gar14 \l 1033 </w:instrText>
                    </w:r>
                    <w:r>
                      <w:fldChar w:fldCharType="separate"/>
                    </w:r>
                    <w:r>
                      <w:rPr>
                        <w:noProof/>
                        <w:lang w:val="en-US"/>
                      </w:rPr>
                      <w:t xml:space="preserve"> </w:t>
                    </w:r>
                    <w:r w:rsidRPr="001D3A79">
                      <w:rPr>
                        <w:noProof/>
                        <w:lang w:val="en-US"/>
                      </w:rPr>
                      <w:t>(Gardner)</w:t>
                    </w:r>
                    <w:r>
                      <w:fldChar w:fldCharType="end"/>
                    </w:r>
                  </w:sdtContent>
                </w:sdt>
                <w:r>
                  <w:br/>
                </w:r>
                <w:r>
                  <w:br/>
                </w:r>
                <w:sdt>
                  <w:sdtPr>
                    <w:id w:val="1048874706"/>
                    <w:citation/>
                  </w:sdtPr>
                  <w:sdtContent>
                    <w:r w:rsidR="006245F6">
                      <w:fldChar w:fldCharType="begin"/>
                    </w:r>
                    <w:r w:rsidR="006245F6">
                      <w:rPr>
                        <w:lang w:val="en-US"/>
                      </w:rPr>
                      <w:instrText xml:space="preserve"> CITATION Mak12 \l 1033 </w:instrText>
                    </w:r>
                    <w:r w:rsidR="006245F6">
                      <w:fldChar w:fldCharType="separate"/>
                    </w:r>
                    <w:r w:rsidR="006245F6" w:rsidRPr="006245F6">
                      <w:rPr>
                        <w:noProof/>
                        <w:lang w:val="en-US"/>
                      </w:rPr>
                      <w:t>(Maki, Frampton and Mulligan)</w:t>
                    </w:r>
                    <w:r w:rsidR="006245F6">
                      <w:fldChar w:fldCharType="end"/>
                    </w:r>
                  </w:sdtContent>
                </w:sdt>
                <w:r w:rsidR="006245F6">
                  <w:br/>
                </w:r>
                <w:r w:rsidR="006245F6">
                  <w:br/>
                </w:r>
                <w:sdt>
                  <w:sdtPr>
                    <w:id w:val="-471906550"/>
                    <w:citation/>
                  </w:sdtPr>
                  <w:sdtContent>
                    <w:r w:rsidR="006245F6">
                      <w:fldChar w:fldCharType="begin"/>
                    </w:r>
                    <w:r w:rsidR="006245F6">
                      <w:rPr>
                        <w:lang w:val="en-US"/>
                      </w:rPr>
                      <w:instrText xml:space="preserve"> CITATION Mak08 \l 1033 </w:instrText>
                    </w:r>
                    <w:r w:rsidR="006245F6">
                      <w:fldChar w:fldCharType="separate"/>
                    </w:r>
                    <w:r w:rsidR="006245F6" w:rsidRPr="006245F6">
                      <w:rPr>
                        <w:noProof/>
                        <w:lang w:val="en-US"/>
                      </w:rPr>
                      <w:t>(Maki and Mulligan, Nurturing Dreams: Collected Essays on Architecture and the City)</w:t>
                    </w:r>
                    <w:r w:rsidR="006245F6">
                      <w:fldChar w:fldCharType="end"/>
                    </w:r>
                  </w:sdtContent>
                </w:sdt>
                <w:r w:rsidR="006245F6">
                  <w:br/>
                </w:r>
                <w:r w:rsidR="006245F6">
                  <w:br/>
                  <w:t>* Still need to insert some sources.</w:t>
                </w:r>
              </w:p>
            </w:sdtContent>
          </w:sdt>
        </w:tc>
      </w:tr>
    </w:tbl>
    <w:p w14:paraId="3C520BB4"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8-04T17:27:00Z" w:initials="HE">
    <w:p w14:paraId="48D13379" w14:textId="38353933" w:rsidR="001D3A79" w:rsidRDefault="001D3A79">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F329" w14:textId="77777777" w:rsidR="001D3A79" w:rsidRDefault="001D3A79" w:rsidP="007A0D55">
      <w:pPr>
        <w:spacing w:after="0" w:line="240" w:lineRule="auto"/>
      </w:pPr>
      <w:r>
        <w:separator/>
      </w:r>
    </w:p>
  </w:endnote>
  <w:endnote w:type="continuationSeparator" w:id="0">
    <w:p w14:paraId="2592C881" w14:textId="77777777" w:rsidR="001D3A79" w:rsidRDefault="001D3A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7D65A" w14:textId="77777777" w:rsidR="001D3A79" w:rsidRDefault="001D3A79" w:rsidP="007A0D55">
      <w:pPr>
        <w:spacing w:after="0" w:line="240" w:lineRule="auto"/>
      </w:pPr>
      <w:r>
        <w:separator/>
      </w:r>
    </w:p>
  </w:footnote>
  <w:footnote w:type="continuationSeparator" w:id="0">
    <w:p w14:paraId="5763EC2F" w14:textId="77777777" w:rsidR="001D3A79" w:rsidRDefault="001D3A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02269" w14:textId="77777777" w:rsidR="001D3A79" w:rsidRDefault="001D3A7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14F1A3" w14:textId="77777777" w:rsidR="001D3A79" w:rsidRDefault="001D3A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FC"/>
    <w:rsid w:val="00032559"/>
    <w:rsid w:val="00052040"/>
    <w:rsid w:val="000B25AE"/>
    <w:rsid w:val="000B55AB"/>
    <w:rsid w:val="000D24DC"/>
    <w:rsid w:val="00101B2E"/>
    <w:rsid w:val="00116FA0"/>
    <w:rsid w:val="0015114C"/>
    <w:rsid w:val="001837A6"/>
    <w:rsid w:val="001A21F3"/>
    <w:rsid w:val="001A2537"/>
    <w:rsid w:val="001A6A06"/>
    <w:rsid w:val="001D3A7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45F6"/>
    <w:rsid w:val="006D0412"/>
    <w:rsid w:val="007411B9"/>
    <w:rsid w:val="00780D95"/>
    <w:rsid w:val="00780DC7"/>
    <w:rsid w:val="007A0D55"/>
    <w:rsid w:val="007B3377"/>
    <w:rsid w:val="007E5F44"/>
    <w:rsid w:val="00821DE3"/>
    <w:rsid w:val="00846CE1"/>
    <w:rsid w:val="008A5B87"/>
    <w:rsid w:val="008D1E83"/>
    <w:rsid w:val="00922950"/>
    <w:rsid w:val="009A7264"/>
    <w:rsid w:val="009C18D5"/>
    <w:rsid w:val="009D1606"/>
    <w:rsid w:val="009E13FC"/>
    <w:rsid w:val="009E18A1"/>
    <w:rsid w:val="009E73D7"/>
    <w:rsid w:val="00A27D2C"/>
    <w:rsid w:val="00A76FD9"/>
    <w:rsid w:val="00A8520A"/>
    <w:rsid w:val="00AA7935"/>
    <w:rsid w:val="00AB436D"/>
    <w:rsid w:val="00AD2F24"/>
    <w:rsid w:val="00AD4844"/>
    <w:rsid w:val="00B219AE"/>
    <w:rsid w:val="00B33145"/>
    <w:rsid w:val="00B574C9"/>
    <w:rsid w:val="00BA1D77"/>
    <w:rsid w:val="00BC39C9"/>
    <w:rsid w:val="00BE5BF7"/>
    <w:rsid w:val="00BF40E1"/>
    <w:rsid w:val="00C27FAB"/>
    <w:rsid w:val="00C358D4"/>
    <w:rsid w:val="00C54279"/>
    <w:rsid w:val="00C6296B"/>
    <w:rsid w:val="00CC586D"/>
    <w:rsid w:val="00CF1542"/>
    <w:rsid w:val="00CF3EC5"/>
    <w:rsid w:val="00D41887"/>
    <w:rsid w:val="00D41E9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1C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D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4wtc.com/" TargetMode="External"/><Relationship Id="rId12" Type="http://schemas.openxmlformats.org/officeDocument/2006/relationships/hyperlink" Target="http://www.mori.art.museum/english/contents/metabolism/index.html" TargetMode="External"/><Relationship Id="rId13" Type="http://schemas.openxmlformats.org/officeDocument/2006/relationships/hyperlink" Target="http://www.hillsideterrace.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maki-and-associates.c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000000" w:rsidRDefault="004E117A">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000000" w:rsidRDefault="004E117A">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000000" w:rsidRDefault="004E117A">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000000" w:rsidRDefault="004E117A">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000000" w:rsidRDefault="004E117A">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000000" w:rsidRDefault="004E117A">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000000" w:rsidRDefault="004E117A">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000000" w:rsidRDefault="004E117A">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000000" w:rsidRDefault="004E117A">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000000" w:rsidRDefault="004E117A">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6F672041497145B5EA36AA35E0DAAA"/>
        <w:category>
          <w:name w:val="General"/>
          <w:gallery w:val="placeholder"/>
        </w:category>
        <w:types>
          <w:type w:val="bbPlcHdr"/>
        </w:types>
        <w:behaviors>
          <w:behavior w:val="content"/>
        </w:behaviors>
        <w:guid w:val="{EB1757EA-7BED-D54E-838D-2B3FC7D3C1FD}"/>
      </w:docPartPr>
      <w:docPartBody>
        <w:p w:rsidR="00000000" w:rsidRDefault="004E117A">
          <w:pPr>
            <w:pStyle w:val="A06F672041497145B5EA36AA35E0DA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1</b:RefOrder>
  </b:Source>
  <b:Source>
    <b:Tag>Mak12</b:Tag>
    <b:SourceType>Book</b:SourceType>
    <b:Guid>{33FD1FAC-8737-7443-B0FF-8BCDB84DAC5E}</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RefOrder>2</b:RefOrder>
  </b:Source>
  <b:Source>
    <b:Tag>Mak08</b:Tag>
    <b:SourceType>Book</b:SourceType>
    <b:Guid>{4BC6DA41-9BA2-D447-92A8-BDF991899B58}</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RefOrder>3</b:RefOrder>
  </b:Source>
</b:Sources>
</file>

<file path=customXml/itemProps1.xml><?xml version="1.0" encoding="utf-8"?>
<ds:datastoreItem xmlns:ds="http://schemas.openxmlformats.org/officeDocument/2006/customXml" ds:itemID="{FE201439-96FA-BA45-B560-694D6FAA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3</Pages>
  <Words>1246</Words>
  <Characters>7106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2014-08-04T23:30:00Z</dcterms:created>
  <dcterms:modified xsi:type="dcterms:W3CDTF">2014-08-05T01:11:00Z</dcterms:modified>
</cp:coreProperties>
</file>