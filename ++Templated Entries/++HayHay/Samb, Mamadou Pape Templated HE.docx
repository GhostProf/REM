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3BF1ACCD8BB14CBB867DBD73D9BBC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3095F6C703FA445A87AFE222D86040B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63F4330EC25494E9521205D5D6C82C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84830E67E85B4C885CCABD28981BB2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96A2ADBEE1754D9F3C9D332711AF8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568EEA943C3A41876C512BB4B94E7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E8E48EFA30C7C44A1990300ECD9C255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8BF58CBC86A534080C9051027B17C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F223D1B4EBD3A46845F112383E03E0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D1BB1C2CA05B44EA4BE72084F6C9A6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DC9BEF0877144BAC196328E9C46E51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6CF" w:rsidRDefault="000926CF" w:rsidP="007A0D55">
      <w:pPr>
        <w:spacing w:after="0" w:line="240" w:lineRule="auto"/>
      </w:pPr>
      <w:r>
        <w:separator/>
      </w:r>
    </w:p>
  </w:endnote>
  <w:endnote w:type="continuationSeparator" w:id="0">
    <w:p w:rsidR="000926CF" w:rsidRDefault="000926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6CF" w:rsidRDefault="000926CF" w:rsidP="007A0D55">
      <w:pPr>
        <w:spacing w:after="0" w:line="240" w:lineRule="auto"/>
      </w:pPr>
      <w:r>
        <w:separator/>
      </w:r>
    </w:p>
  </w:footnote>
  <w:footnote w:type="continuationSeparator" w:id="0">
    <w:p w:rsidR="000926CF" w:rsidRDefault="000926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CF"/>
    <w:rsid w:val="00032559"/>
    <w:rsid w:val="00052040"/>
    <w:rsid w:val="000926C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926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926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3BF1ACCD8BB14CBB867DBD73D9B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85DBE-DF87-1C4F-969A-1593987ACEB9}"/>
      </w:docPartPr>
      <w:docPartBody>
        <w:p w:rsidR="00000000" w:rsidRDefault="004E117A">
          <w:pPr>
            <w:pStyle w:val="BE3BF1ACCD8BB14CBB867DBD73D9BBC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3095F6C703FA445A87AFE222D86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CA608-AB5D-5840-A17F-3E1C8C54B42A}"/>
      </w:docPartPr>
      <w:docPartBody>
        <w:p w:rsidR="00000000" w:rsidRDefault="004E117A">
          <w:pPr>
            <w:pStyle w:val="F3095F6C703FA445A87AFE222D86040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63F4330EC25494E9521205D5D6C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0D383-E910-B046-9662-3EE2374F202F}"/>
      </w:docPartPr>
      <w:docPartBody>
        <w:p w:rsidR="00000000" w:rsidRDefault="004E117A">
          <w:pPr>
            <w:pStyle w:val="563F4330EC25494E9521205D5D6C82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84830E67E85B4C885CCABD2898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AB28-F7C9-3248-A88C-6C18F3B2F31D}"/>
      </w:docPartPr>
      <w:docPartBody>
        <w:p w:rsidR="00000000" w:rsidRDefault="004E117A">
          <w:pPr>
            <w:pStyle w:val="BC84830E67E85B4C885CCABD28981BB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96A2ADBEE1754D9F3C9D332711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E53CB-E9F2-FF41-A5B8-276AA94182EA}"/>
      </w:docPartPr>
      <w:docPartBody>
        <w:p w:rsidR="00000000" w:rsidRDefault="004E117A">
          <w:pPr>
            <w:pStyle w:val="C896A2ADBEE1754D9F3C9D332711AF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568EEA943C3A41876C512BB4B9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8EB5-77A3-CC4F-BA5A-A8F31E2E0C58}"/>
      </w:docPartPr>
      <w:docPartBody>
        <w:p w:rsidR="00000000" w:rsidRDefault="004E117A">
          <w:pPr>
            <w:pStyle w:val="71568EEA943C3A41876C512BB4B94E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8E48EFA30C7C44A1990300ECD9C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3748-5EAD-CD4D-B844-0D60F6ECE3D6}"/>
      </w:docPartPr>
      <w:docPartBody>
        <w:p w:rsidR="00000000" w:rsidRDefault="004E117A">
          <w:pPr>
            <w:pStyle w:val="EE8E48EFA30C7C44A1990300ECD9C2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BF58CBC86A534080C9051027B17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AC505-2F80-504E-9AF6-0D2F93C81AE4}"/>
      </w:docPartPr>
      <w:docPartBody>
        <w:p w:rsidR="00000000" w:rsidRDefault="004E117A">
          <w:pPr>
            <w:pStyle w:val="68BF58CBC86A534080C9051027B17C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F223D1B4EBD3A46845F112383E03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B3726-C986-3349-913C-0963583CA694}"/>
      </w:docPartPr>
      <w:docPartBody>
        <w:p w:rsidR="00000000" w:rsidRDefault="004E117A">
          <w:pPr>
            <w:pStyle w:val="BF223D1B4EBD3A46845F112383E03E0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D1BB1C2CA05B44EA4BE72084F6C9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9B5C9-20BA-F84A-A523-88A6DB758A68}"/>
      </w:docPartPr>
      <w:docPartBody>
        <w:p w:rsidR="00000000" w:rsidRDefault="004E117A">
          <w:pPr>
            <w:pStyle w:val="ED1BB1C2CA05B44EA4BE72084F6C9A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DC9BEF0877144BAC196328E9C46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D72D-8C6A-5845-BB34-37DB93CE81D0}"/>
      </w:docPartPr>
      <w:docPartBody>
        <w:p w:rsidR="00000000" w:rsidRDefault="004E117A">
          <w:pPr>
            <w:pStyle w:val="63DC9BEF0877144BAC196328E9C46E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3BF1ACCD8BB14CBB867DBD73D9BBC0">
    <w:name w:val="BE3BF1ACCD8BB14CBB867DBD73D9BBC0"/>
  </w:style>
  <w:style w:type="paragraph" w:customStyle="1" w:styleId="F3095F6C703FA445A87AFE222D86040B">
    <w:name w:val="F3095F6C703FA445A87AFE222D86040B"/>
  </w:style>
  <w:style w:type="paragraph" w:customStyle="1" w:styleId="563F4330EC25494E9521205D5D6C82C8">
    <w:name w:val="563F4330EC25494E9521205D5D6C82C8"/>
  </w:style>
  <w:style w:type="paragraph" w:customStyle="1" w:styleId="BC84830E67E85B4C885CCABD28981BB2">
    <w:name w:val="BC84830E67E85B4C885CCABD28981BB2"/>
  </w:style>
  <w:style w:type="paragraph" w:customStyle="1" w:styleId="C896A2ADBEE1754D9F3C9D332711AF8C">
    <w:name w:val="C896A2ADBEE1754D9F3C9D332711AF8C"/>
  </w:style>
  <w:style w:type="paragraph" w:customStyle="1" w:styleId="71568EEA943C3A41876C512BB4B94E73">
    <w:name w:val="71568EEA943C3A41876C512BB4B94E73"/>
  </w:style>
  <w:style w:type="paragraph" w:customStyle="1" w:styleId="EE8E48EFA30C7C44A1990300ECD9C255">
    <w:name w:val="EE8E48EFA30C7C44A1990300ECD9C255"/>
  </w:style>
  <w:style w:type="paragraph" w:customStyle="1" w:styleId="68BF58CBC86A534080C9051027B17C08">
    <w:name w:val="68BF58CBC86A534080C9051027B17C08"/>
  </w:style>
  <w:style w:type="paragraph" w:customStyle="1" w:styleId="BF223D1B4EBD3A46845F112383E03E0A">
    <w:name w:val="BF223D1B4EBD3A46845F112383E03E0A"/>
  </w:style>
  <w:style w:type="paragraph" w:customStyle="1" w:styleId="ED1BB1C2CA05B44EA4BE72084F6C9A6C">
    <w:name w:val="ED1BB1C2CA05B44EA4BE72084F6C9A6C"/>
  </w:style>
  <w:style w:type="paragraph" w:customStyle="1" w:styleId="63DC9BEF0877144BAC196328E9C46E51">
    <w:name w:val="63DC9BEF0877144BAC196328E9C46E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3BF1ACCD8BB14CBB867DBD73D9BBC0">
    <w:name w:val="BE3BF1ACCD8BB14CBB867DBD73D9BBC0"/>
  </w:style>
  <w:style w:type="paragraph" w:customStyle="1" w:styleId="F3095F6C703FA445A87AFE222D86040B">
    <w:name w:val="F3095F6C703FA445A87AFE222D86040B"/>
  </w:style>
  <w:style w:type="paragraph" w:customStyle="1" w:styleId="563F4330EC25494E9521205D5D6C82C8">
    <w:name w:val="563F4330EC25494E9521205D5D6C82C8"/>
  </w:style>
  <w:style w:type="paragraph" w:customStyle="1" w:styleId="BC84830E67E85B4C885CCABD28981BB2">
    <w:name w:val="BC84830E67E85B4C885CCABD28981BB2"/>
  </w:style>
  <w:style w:type="paragraph" w:customStyle="1" w:styleId="C896A2ADBEE1754D9F3C9D332711AF8C">
    <w:name w:val="C896A2ADBEE1754D9F3C9D332711AF8C"/>
  </w:style>
  <w:style w:type="paragraph" w:customStyle="1" w:styleId="71568EEA943C3A41876C512BB4B94E73">
    <w:name w:val="71568EEA943C3A41876C512BB4B94E73"/>
  </w:style>
  <w:style w:type="paragraph" w:customStyle="1" w:styleId="EE8E48EFA30C7C44A1990300ECD9C255">
    <w:name w:val="EE8E48EFA30C7C44A1990300ECD9C255"/>
  </w:style>
  <w:style w:type="paragraph" w:customStyle="1" w:styleId="68BF58CBC86A534080C9051027B17C08">
    <w:name w:val="68BF58CBC86A534080C9051027B17C08"/>
  </w:style>
  <w:style w:type="paragraph" w:customStyle="1" w:styleId="BF223D1B4EBD3A46845F112383E03E0A">
    <w:name w:val="BF223D1B4EBD3A46845F112383E03E0A"/>
  </w:style>
  <w:style w:type="paragraph" w:customStyle="1" w:styleId="ED1BB1C2CA05B44EA4BE72084F6C9A6C">
    <w:name w:val="ED1BB1C2CA05B44EA4BE72084F6C9A6C"/>
  </w:style>
  <w:style w:type="paragraph" w:customStyle="1" w:styleId="63DC9BEF0877144BAC196328E9C46E51">
    <w:name w:val="63DC9BEF0877144BAC196328E9C46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</cp:revision>
  <dcterms:created xsi:type="dcterms:W3CDTF">2015-01-21T07:23:00Z</dcterms:created>
  <dcterms:modified xsi:type="dcterms:W3CDTF">2015-01-21T07:23:00Z</dcterms:modified>
</cp:coreProperties>
</file>