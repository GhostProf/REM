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A52CE67B6F0D2449A39FF47BEE8D86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AF3DFA05A562C46BFC31C89D32D6A22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A37ADAFD647414394EC6D08EEE6E29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EA8E37A9B21FE48B87BE2EDBC08A275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D10B960FF0B95488EB64DBF672476C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DDEF8D836BD2F49AF7075F105DB1C4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CB9C2335235F4EAF0E6E165C2E0C36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0924A778CBE84EA1595373FEAFAB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1996DE7411F6045AED83FA481A82A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FF3B4241EDA4842AE3E67A78B39D96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ABC1B714A2564CABB35371652E816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F0E" w:rsidRDefault="00392F0E" w:rsidP="007A0D55">
      <w:pPr>
        <w:spacing w:after="0" w:line="240" w:lineRule="auto"/>
      </w:pPr>
      <w:r>
        <w:separator/>
      </w:r>
    </w:p>
  </w:endnote>
  <w:endnote w:type="continuationSeparator" w:id="0">
    <w:p w:rsidR="00392F0E" w:rsidRDefault="00392F0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F0E" w:rsidRDefault="00392F0E" w:rsidP="007A0D55">
      <w:pPr>
        <w:spacing w:after="0" w:line="240" w:lineRule="auto"/>
      </w:pPr>
      <w:r>
        <w:separator/>
      </w:r>
    </w:p>
  </w:footnote>
  <w:footnote w:type="continuationSeparator" w:id="0">
    <w:p w:rsidR="00392F0E" w:rsidRDefault="00392F0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0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2F0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92F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92F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52CE67B6F0D2449A39FF47BEE8D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0439C-520C-614D-9218-CFF841F102CD}"/>
      </w:docPartPr>
      <w:docPartBody>
        <w:p w:rsidR="00000000" w:rsidRDefault="004E117A">
          <w:pPr>
            <w:pStyle w:val="6A52CE67B6F0D2449A39FF47BEE8D86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AF3DFA05A562C46BFC31C89D32D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ACB5-16EB-A846-9FB8-1F6D3CB1CC4D}"/>
      </w:docPartPr>
      <w:docPartBody>
        <w:p w:rsidR="00000000" w:rsidRDefault="004E117A">
          <w:pPr>
            <w:pStyle w:val="5AF3DFA05A562C46BFC31C89D32D6A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A37ADAFD647414394EC6D08EEE6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50F89-41AD-5F49-BE28-88B422A0C3F0}"/>
      </w:docPartPr>
      <w:docPartBody>
        <w:p w:rsidR="00000000" w:rsidRDefault="004E117A">
          <w:pPr>
            <w:pStyle w:val="EA37ADAFD647414394EC6D08EEE6E29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EA8E37A9B21FE48B87BE2EDBC08A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93F0D-8220-C94C-9FFD-A432D0F6B4E6}"/>
      </w:docPartPr>
      <w:docPartBody>
        <w:p w:rsidR="00000000" w:rsidRDefault="004E117A">
          <w:pPr>
            <w:pStyle w:val="5EA8E37A9B21FE48B87BE2EDBC08A27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D10B960FF0B95488EB64DBF67247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258D-9116-7647-96DC-1D5DEE135BEF}"/>
      </w:docPartPr>
      <w:docPartBody>
        <w:p w:rsidR="00000000" w:rsidRDefault="004E117A">
          <w:pPr>
            <w:pStyle w:val="CD10B960FF0B95488EB64DBF672476C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DDEF8D836BD2F49AF7075F105DB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174E-E45E-5D4D-A2F7-B71E511DBA91}"/>
      </w:docPartPr>
      <w:docPartBody>
        <w:p w:rsidR="00000000" w:rsidRDefault="004E117A">
          <w:pPr>
            <w:pStyle w:val="EDDEF8D836BD2F49AF7075F105DB1C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CB9C2335235F4EAF0E6E165C2E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D3BA1-7436-F945-AA31-70B1684B2C6D}"/>
      </w:docPartPr>
      <w:docPartBody>
        <w:p w:rsidR="00000000" w:rsidRDefault="004E117A">
          <w:pPr>
            <w:pStyle w:val="12CB9C2335235F4EAF0E6E165C2E0C3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0924A778CBE84EA1595373FEAF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4E79C-3465-4641-ADCF-82D4EFDF9F71}"/>
      </w:docPartPr>
      <w:docPartBody>
        <w:p w:rsidR="00000000" w:rsidRDefault="004E117A">
          <w:pPr>
            <w:pStyle w:val="EE0924A778CBE84EA1595373FEAFAB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996DE7411F6045AED83FA481A82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242E6-86FB-6444-9C9A-C7A940DA2E9E}"/>
      </w:docPartPr>
      <w:docPartBody>
        <w:p w:rsidR="00000000" w:rsidRDefault="004E117A">
          <w:pPr>
            <w:pStyle w:val="31996DE7411F6045AED83FA481A82A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F3B4241EDA4842AE3E67A78B39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6E179-104A-AB41-ABB2-31AD14EB2B30}"/>
      </w:docPartPr>
      <w:docPartBody>
        <w:p w:rsidR="00000000" w:rsidRDefault="004E117A">
          <w:pPr>
            <w:pStyle w:val="8FF3B4241EDA4842AE3E67A78B39D96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ABC1B714A2564CABB35371652E8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60D90-0829-EA4B-B525-51033A6FF526}"/>
      </w:docPartPr>
      <w:docPartBody>
        <w:p w:rsidR="00000000" w:rsidRDefault="004E117A">
          <w:pPr>
            <w:pStyle w:val="2DABC1B714A2564CABB35371652E816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52CE67B6F0D2449A39FF47BEE8D868">
    <w:name w:val="6A52CE67B6F0D2449A39FF47BEE8D868"/>
  </w:style>
  <w:style w:type="paragraph" w:customStyle="1" w:styleId="5AF3DFA05A562C46BFC31C89D32D6A22">
    <w:name w:val="5AF3DFA05A562C46BFC31C89D32D6A22"/>
  </w:style>
  <w:style w:type="paragraph" w:customStyle="1" w:styleId="EA37ADAFD647414394EC6D08EEE6E295">
    <w:name w:val="EA37ADAFD647414394EC6D08EEE6E295"/>
  </w:style>
  <w:style w:type="paragraph" w:customStyle="1" w:styleId="5EA8E37A9B21FE48B87BE2EDBC08A275">
    <w:name w:val="5EA8E37A9B21FE48B87BE2EDBC08A275"/>
  </w:style>
  <w:style w:type="paragraph" w:customStyle="1" w:styleId="CD10B960FF0B95488EB64DBF672476CF">
    <w:name w:val="CD10B960FF0B95488EB64DBF672476CF"/>
  </w:style>
  <w:style w:type="paragraph" w:customStyle="1" w:styleId="EDDEF8D836BD2F49AF7075F105DB1C4D">
    <w:name w:val="EDDEF8D836BD2F49AF7075F105DB1C4D"/>
  </w:style>
  <w:style w:type="paragraph" w:customStyle="1" w:styleId="12CB9C2335235F4EAF0E6E165C2E0C36">
    <w:name w:val="12CB9C2335235F4EAF0E6E165C2E0C36"/>
  </w:style>
  <w:style w:type="paragraph" w:customStyle="1" w:styleId="EE0924A778CBE84EA1595373FEAFAB23">
    <w:name w:val="EE0924A778CBE84EA1595373FEAFAB23"/>
  </w:style>
  <w:style w:type="paragraph" w:customStyle="1" w:styleId="31996DE7411F6045AED83FA481A82A88">
    <w:name w:val="31996DE7411F6045AED83FA481A82A88"/>
  </w:style>
  <w:style w:type="paragraph" w:customStyle="1" w:styleId="8FF3B4241EDA4842AE3E67A78B39D968">
    <w:name w:val="8FF3B4241EDA4842AE3E67A78B39D968"/>
  </w:style>
  <w:style w:type="paragraph" w:customStyle="1" w:styleId="2DABC1B714A2564CABB35371652E816C">
    <w:name w:val="2DABC1B714A2564CABB35371652E81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52CE67B6F0D2449A39FF47BEE8D868">
    <w:name w:val="6A52CE67B6F0D2449A39FF47BEE8D868"/>
  </w:style>
  <w:style w:type="paragraph" w:customStyle="1" w:styleId="5AF3DFA05A562C46BFC31C89D32D6A22">
    <w:name w:val="5AF3DFA05A562C46BFC31C89D32D6A22"/>
  </w:style>
  <w:style w:type="paragraph" w:customStyle="1" w:styleId="EA37ADAFD647414394EC6D08EEE6E295">
    <w:name w:val="EA37ADAFD647414394EC6D08EEE6E295"/>
  </w:style>
  <w:style w:type="paragraph" w:customStyle="1" w:styleId="5EA8E37A9B21FE48B87BE2EDBC08A275">
    <w:name w:val="5EA8E37A9B21FE48B87BE2EDBC08A275"/>
  </w:style>
  <w:style w:type="paragraph" w:customStyle="1" w:styleId="CD10B960FF0B95488EB64DBF672476CF">
    <w:name w:val="CD10B960FF0B95488EB64DBF672476CF"/>
  </w:style>
  <w:style w:type="paragraph" w:customStyle="1" w:styleId="EDDEF8D836BD2F49AF7075F105DB1C4D">
    <w:name w:val="EDDEF8D836BD2F49AF7075F105DB1C4D"/>
  </w:style>
  <w:style w:type="paragraph" w:customStyle="1" w:styleId="12CB9C2335235F4EAF0E6E165C2E0C36">
    <w:name w:val="12CB9C2335235F4EAF0E6E165C2E0C36"/>
  </w:style>
  <w:style w:type="paragraph" w:customStyle="1" w:styleId="EE0924A778CBE84EA1595373FEAFAB23">
    <w:name w:val="EE0924A778CBE84EA1595373FEAFAB23"/>
  </w:style>
  <w:style w:type="paragraph" w:customStyle="1" w:styleId="31996DE7411F6045AED83FA481A82A88">
    <w:name w:val="31996DE7411F6045AED83FA481A82A88"/>
  </w:style>
  <w:style w:type="paragraph" w:customStyle="1" w:styleId="8FF3B4241EDA4842AE3E67A78B39D968">
    <w:name w:val="8FF3B4241EDA4842AE3E67A78B39D968"/>
  </w:style>
  <w:style w:type="paragraph" w:customStyle="1" w:styleId="2DABC1B714A2564CABB35371652E816C">
    <w:name w:val="2DABC1B714A2564CABB35371652E8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2014-10-07T21:17:00Z</dcterms:created>
  <dcterms:modified xsi:type="dcterms:W3CDTF">2014-10-07T21:17:00Z</dcterms:modified>
</cp:coreProperties>
</file>