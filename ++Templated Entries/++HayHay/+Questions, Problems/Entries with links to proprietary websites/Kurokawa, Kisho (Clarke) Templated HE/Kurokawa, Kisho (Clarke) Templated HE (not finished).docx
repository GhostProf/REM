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r w:rsidR="00235B71" w:rsidRPr="00235B71">
                  <w:rPr>
                    <w:rFonts w:hint="eastAsia"/>
                    <w:b/>
                    <w:lang w:val="en-AU"/>
                  </w:rPr>
                  <w:t>黒川紀章</w:t>
                </w:r>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7A0D617A" w14:textId="77777777" w:rsidR="00067027" w:rsidRDefault="00067027" w:rsidP="00235B71"/>
              <w:p w14:paraId="2F007982" w14:textId="6E617C3B" w:rsidR="00235B71" w:rsidRDefault="00235B71" w:rsidP="00235B71">
                <w:r w:rsidRPr="00505656">
                  <w:t>Kis</w:t>
                </w:r>
                <w:r>
                  <w:t xml:space="preserve">hō Kurokawa was born 1934 in </w:t>
                </w:r>
                <w:proofErr w:type="spellStart"/>
                <w:r>
                  <w:t>Ka</w:t>
                </w:r>
                <w:r w:rsidRPr="00505656">
                  <w:t>nie</w:t>
                </w:r>
                <w:proofErr w:type="spellEnd"/>
                <w:r w:rsidRPr="00505656">
                  <w:t>,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F5164D">
                  <w:t>that utilized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fldSimple w:instr=" SEQ Figure \* ARABIC ">
                  <w:r w:rsidR="00F970A8">
                    <w:rPr>
                      <w:noProof/>
                    </w:rPr>
                    <w:t>1</w:t>
                  </w:r>
                </w:fldSimple>
                <w:r>
                  <w:t>: Kish</w:t>
                </w:r>
                <w:r w:rsidRPr="00505656">
                  <w:t>ō</w:t>
                </w:r>
                <w:r>
                  <w:t xml:space="preserve"> Kurokawa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788F5FB7" w14:textId="77777777"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Pr="00505656">
                  <w:t>Center</w:t>
                </w:r>
                <w:proofErr w:type="spellEnd"/>
                <w:r w:rsidRPr="00505656">
                  <w:t xml:space="preserve"> 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New Wing, Van Gogh Museum, Amsterdam (1998), and Astana International Airport, Kazakhstan (2005). Kurokawa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fldSimple w:instr=" SEQ Figure \* ARABIC ">
                  <w:r w:rsidR="00F970A8">
                    <w:rPr>
                      <w:noProof/>
                    </w:rPr>
                    <w:t>2</w:t>
                  </w:r>
                </w:fldSimple>
                <w:r>
                  <w:t>: Kish</w:t>
                </w:r>
                <w:r w:rsidRPr="00505656">
                  <w:t>ō</w:t>
                </w:r>
                <w:r>
                  <w:t xml:space="preserve"> Kurokawa,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40422C65" w14:textId="45DD0C67"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 xml:space="preserve">as a presenter propelled </w:t>
                </w:r>
                <w:r w:rsidRPr="00505656">
                  <w:lastRenderedPageBreak/>
                  <w:t xml:space="preserve">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namely</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xml:space="preserve">, </w:t>
                </w:r>
                <w:proofErr w:type="spellStart"/>
                <w:r w:rsidRPr="00505656">
                  <w:t>Fumihiko</w:t>
                </w:r>
                <w:proofErr w:type="spellEnd"/>
                <w:r w:rsidRPr="00505656">
                  <w:t xml:space="preserve">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960D9">
                  <w:t>,</w:t>
                </w:r>
                <w:r w:rsidRPr="00505656">
                  <w:t xml:space="preserve"> and which included Kurokawa’s Toshiba IHI Pavilion, Theme Pavilion, and Takara </w:t>
                </w:r>
                <w:proofErr w:type="spellStart"/>
                <w:r w:rsidRPr="00505656">
                  <w:t>Beautilion</w:t>
                </w:r>
                <w:proofErr w:type="spellEnd"/>
                <w:r w:rsidRPr="00505656">
                  <w:t>.</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fldSimple w:instr=" SEQ Figure \* ARABIC ">
                  <w:r w:rsidR="00F970A8">
                    <w:rPr>
                      <w:noProof/>
                    </w:rPr>
                    <w:t>3</w:t>
                  </w:r>
                </w:fldSimple>
                <w:r>
                  <w:t>: Kish</w:t>
                </w:r>
                <w:r w:rsidRPr="00505656">
                  <w:t>ō</w:t>
                </w:r>
                <w:r>
                  <w:t xml:space="preserve"> Kurokawa,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3D527485" w14:textId="3BC7454C"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included ‘receptivity’, ‘detail’, and ‘sustainability’.</w:t>
                </w:r>
              </w:p>
              <w:p w14:paraId="1F4CE5A4" w14:textId="77777777" w:rsidR="00235B71" w:rsidRDefault="00235B71" w:rsidP="00235B71"/>
              <w:p w14:paraId="64127774" w14:textId="42466C8B"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Pr="001B1EB0">
                  <w:rPr>
                    <w:i/>
                  </w:rPr>
                  <w:t xml:space="preserve">Each One a Hero – 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fldSimple w:instr=" SEQ Figure \* ARABIC ">
                  <w:r w:rsidR="00F970A8">
                    <w:rPr>
                      <w:noProof/>
                    </w:rPr>
                    <w:t>4</w:t>
                  </w:r>
                </w:fldSimple>
                <w:r>
                  <w:t>: Kish</w:t>
                </w:r>
                <w:r w:rsidRPr="00505656">
                  <w:t>ō</w:t>
                </w:r>
                <w:r>
                  <w:t xml:space="preserve">, Kurokawa, Kuala Lumpur International Airport, Malaysia (1998). Photo: </w:t>
                </w:r>
                <w:proofErr w:type="spellStart"/>
                <w:r>
                  <w:t>Tomio</w:t>
                </w:r>
                <w:proofErr w:type="spellEnd"/>
                <w:r>
                  <w:t xml:space="preserve"> </w:t>
                </w:r>
                <w:proofErr w:type="spellStart"/>
                <w:r>
                  <w:t>Ohashi</w:t>
                </w:r>
                <w:proofErr w:type="spellEnd"/>
                <w:r>
                  <w:t>. Courtesy of KKAA, Tokyo.</w:t>
                </w:r>
              </w:p>
              <w:p w14:paraId="7135D6BD" w14:textId="38301247" w:rsidR="00235B71" w:rsidRDefault="00235B71" w:rsidP="00821C70">
                <w:r w:rsidRPr="00505656">
                  <w:t xml:space="preserve">The National Art </w:t>
                </w:r>
                <w:proofErr w:type="spellStart"/>
                <w:r w:rsidRPr="00505656">
                  <w:t>Center</w:t>
                </w:r>
                <w:proofErr w:type="spellEnd"/>
                <w:r w:rsidRPr="00505656">
                  <w:t xml:space="preserve">, Tokyo (NACT) (2006), </w:t>
                </w:r>
                <w:r w:rsidR="00821C70" w:rsidRPr="00821C70">
                  <w:t xml:space="preserve">located between the city’s Aoyama Cemetery </w:t>
                </w:r>
                <w:proofErr w:type="gramStart"/>
                <w:r w:rsidR="00821C70" w:rsidRPr="00821C70">
                  <w:t>and  urbane</w:t>
                </w:r>
                <w:proofErr w:type="gramEnd"/>
                <w:r w:rsidR="00821C70" w:rsidRPr="00821C70">
                  <w:t xml:space="preserve"> </w:t>
                </w:r>
                <w:proofErr w:type="spellStart"/>
                <w:r w:rsidR="00821C70" w:rsidRPr="00821C70">
                  <w:t>Roppongi</w:t>
                </w:r>
                <w:proofErr w:type="spellEnd"/>
                <w:r w:rsidR="00821C70" w:rsidRPr="00821C70">
                  <w:t xml:space="preserve"> area</w:t>
                </w:r>
                <w:r w:rsidRPr="00505656">
                  <w:t>, hosts both curated exhibitions and those of various Japanese art associations across its many cavernous spaces. The lucid articulation of space – the expa</w:t>
                </w:r>
                <w:r>
                  <w:t>nsive</w:t>
                </w:r>
                <w:r w:rsidR="00821C70">
                  <w:t>,</w:t>
                </w:r>
                <w:r>
                  <w:t xml:space="preserve"> lung-like atrium mediating</w:t>
                </w:r>
                <w:r w:rsidRPr="00505656">
                  <w:t xml:space="preserve"> between the venue’s galleries and exterior – is achieved largely through the rhythmic undulations of its all-encompassing, south-facing glass facade, lending the structure its particular respiratory</w:t>
                </w:r>
                <w:r>
                  <w:t xml:space="preserve"> demeanour while</w:t>
                </w:r>
                <w:r w:rsidRPr="00505656">
                  <w:t xml:space="preserve"> </w:t>
                </w:r>
                <w:r>
                  <w:t xml:space="preserve">simultaneously </w:t>
                </w:r>
                <w:r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fldSimple w:instr=" SEQ Figure \* ARABIC ">
                  <w:r w:rsidR="00F970A8">
                    <w:rPr>
                      <w:noProof/>
                    </w:rPr>
                    <w:t>5</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0C0098E9" w14:textId="3D1F6385" w:rsidR="00221F94" w:rsidRDefault="00221F94" w:rsidP="00221F94">
                <w:pPr>
                  <w:pStyle w:val="Caption"/>
                </w:pPr>
                <w:r>
                  <w:t xml:space="preserve">Figure </w:t>
                </w:r>
                <w:fldSimple w:instr=" SEQ Figure \* ARABIC ">
                  <w:r w:rsidR="00F970A8">
                    <w:rPr>
                      <w:noProof/>
                    </w:rPr>
                    <w:t>6</w:t>
                  </w:r>
                </w:fldSimple>
                <w:r>
                  <w:t>: Kish</w:t>
                </w:r>
                <w:r w:rsidRPr="00505656">
                  <w:t>ō</w:t>
                </w:r>
                <w:r>
                  <w:t xml:space="preserve"> Kurokawa,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397C0241" w14:textId="77777777" w:rsidR="00235B71" w:rsidRDefault="00235B71" w:rsidP="00235B71"/>
              <w:p w14:paraId="656F392C" w14:textId="3E6B9978" w:rsidR="00235B71" w:rsidRDefault="00235B71" w:rsidP="00235B71">
                <w:r w:rsidRPr="00505656">
                  <w:t>As a forward-thinking</w:t>
                </w:r>
                <w:r w:rsidR="000E5A13">
                  <w:t xml:space="preserve"> and</w:t>
                </w:r>
                <w:r w:rsidRPr="00505656">
                  <w:t xml:space="preserve"> young architect whose presence began blossoming in the 1960s, Kurokawa is credited with having helped put </w:t>
                </w:r>
                <w:r w:rsidR="000E5A13">
                  <w:t>twentieth</w:t>
                </w:r>
                <w:r>
                  <w:t xml:space="preserve"> 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Kurokawa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fldSimple w:instr=" SEQ Figure \* ARABIC ">
                  <w:r w:rsidR="00F970A8">
                    <w:rPr>
                      <w:noProof/>
                    </w:rPr>
                    <w:t>7</w:t>
                  </w:r>
                </w:fldSimple>
                <w:r>
                  <w:t>: Kish</w:t>
                </w:r>
                <w:r w:rsidRPr="00505656">
                  <w:t>ō</w:t>
                </w:r>
                <w:r>
                  <w:t xml:space="preserve"> Kurokawa, Oita Stadium, </w:t>
                </w:r>
                <w:proofErr w:type="gramStart"/>
                <w:r>
                  <w:t>Oita, Japan</w:t>
                </w:r>
                <w:proofErr w:type="gramEnd"/>
                <w:r>
                  <w:t xml:space="preserve">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1DF81836" w:rsidR="00171E13" w:rsidRPr="00505656" w:rsidRDefault="00171E13" w:rsidP="00171E13">
                <w:r w:rsidRPr="00171E13">
                  <w:t xml:space="preserve">•  </w:t>
                </w:r>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70245102" w14:textId="77777777" w:rsidR="00171E13" w:rsidRPr="00505656" w:rsidRDefault="00171E13" w:rsidP="00171E13">
                <w:r w:rsidRPr="00505656">
                  <w:t>•  Nagasaki Prefectural Arch</w:t>
                </w:r>
                <w:r>
                  <w:t>a</w:t>
                </w:r>
                <w:r w:rsidRPr="00505656">
                  <w:t xml:space="preserve">eological </w:t>
                </w:r>
                <w:proofErr w:type="spellStart"/>
                <w:r w:rsidRPr="00505656">
                  <w:t>Center</w:t>
                </w:r>
                <w:proofErr w:type="spellEnd"/>
                <w:r w:rsidRPr="00505656">
                  <w:t xml:space="preserve">, Japan (2009) </w:t>
                </w:r>
              </w:p>
              <w:p w14:paraId="3C449C68" w14:textId="77777777" w:rsidR="00171E13" w:rsidRPr="00505656" w:rsidRDefault="00171E13" w:rsidP="00171E13">
                <w:r w:rsidRPr="00505656">
                  <w:t>•  Oita Stadium, Oita, Japan (2001)</w:t>
                </w:r>
              </w:p>
              <w:p w14:paraId="2F31242A" w14:textId="77777777" w:rsidR="00171E13" w:rsidRPr="00505656" w:rsidRDefault="00171E13" w:rsidP="00171E13">
                <w:r w:rsidRPr="00505656">
                  <w:t>•  Toyota City Stadium, Aichi, Japan (2001)</w:t>
                </w:r>
              </w:p>
              <w:p w14:paraId="0B4525B2" w14:textId="77777777" w:rsidR="00171E13" w:rsidRPr="00505656" w:rsidRDefault="00171E13" w:rsidP="00171E13">
                <w:r w:rsidRPr="00505656">
                  <w:t xml:space="preserve">•  Osaka International Convention </w:t>
                </w:r>
                <w:proofErr w:type="spellStart"/>
                <w:r w:rsidRPr="00505656">
                  <w:t>Center</w:t>
                </w:r>
                <w:proofErr w:type="spellEnd"/>
                <w:r w:rsidRPr="00505656">
                  <w:t>, Japan (2000)</w:t>
                </w:r>
              </w:p>
              <w:p w14:paraId="76C3C73F" w14:textId="77777777" w:rsidR="00171E13" w:rsidRPr="00505656" w:rsidRDefault="00171E13" w:rsidP="00171E13">
                <w:r w:rsidRPr="00505656">
                  <w:t>•  Kuala Lumpur International Airport, Malaysia (1998)</w:t>
                </w:r>
              </w:p>
              <w:p w14:paraId="4FBFB4D2" w14:textId="77777777" w:rsidR="00171E13" w:rsidRPr="00505656" w:rsidRDefault="00171E13" w:rsidP="00171E13">
                <w:r w:rsidRPr="00505656">
                  <w:t>•  Nara City Museum of Photography, Japan (1991)</w:t>
                </w:r>
              </w:p>
              <w:p w14:paraId="0888BCBA" w14:textId="77777777" w:rsidR="00171E13" w:rsidRPr="00505656" w:rsidRDefault="00171E13" w:rsidP="00171E13">
                <w:r w:rsidRPr="00505656">
                  <w:t xml:space="preserve">•  Chinese-Japanese Youth </w:t>
                </w:r>
                <w:proofErr w:type="spellStart"/>
                <w:r w:rsidRPr="00505656">
                  <w:t>Center</w:t>
                </w:r>
                <w:proofErr w:type="spellEnd"/>
                <w:r w:rsidRPr="00505656">
                  <w:t>, Beijing, China (1990)</w:t>
                </w:r>
              </w:p>
              <w:p w14:paraId="00BCD649" w14:textId="77777777" w:rsidR="00171E13" w:rsidRPr="00505656" w:rsidRDefault="00171E13" w:rsidP="00171E13">
                <w:r w:rsidRPr="00505656">
                  <w:t>•  Hiroshima City Museum of Contemporary Art, Japan</w:t>
                </w:r>
                <w:r>
                  <w:t xml:space="preserve"> (1989)</w:t>
                </w:r>
              </w:p>
              <w:p w14:paraId="67755029" w14:textId="77777777" w:rsidR="00171E13" w:rsidRPr="00505656" w:rsidRDefault="00171E13" w:rsidP="00171E13">
                <w:r w:rsidRPr="00505656">
                  <w:t xml:space="preserve">•  National </w:t>
                </w:r>
                <w:proofErr w:type="spellStart"/>
                <w:r w:rsidRPr="00505656">
                  <w:t>Bunraku</w:t>
                </w:r>
                <w:proofErr w:type="spellEnd"/>
                <w:r w:rsidRPr="00505656">
                  <w:t xml:space="preserve"> Theatre, Osaka, Japan (1983)</w:t>
                </w:r>
              </w:p>
              <w:p w14:paraId="4BA79ADE" w14:textId="77777777" w:rsidR="00E506F1" w:rsidRDefault="00171E13" w:rsidP="00C27FAB">
                <w:r w:rsidRPr="00505656">
                  <w:t>•  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fldSimple w:instr=" SEQ Figure \* ARABIC ">
                  <w:r>
                    <w:rPr>
                      <w:noProof/>
                    </w:rPr>
                    <w:t>8</w:t>
                  </w:r>
                </w:fldSimple>
                <w:r>
                  <w:t>: Kish</w:t>
                </w:r>
                <w:r w:rsidRPr="00505656">
                  <w:t>ō</w:t>
                </w:r>
                <w:r>
                  <w:t xml:space="preserve"> Kurokawa, Hiroshima City Museum of Contemporary Art, Japan (1989). Photo: </w:t>
                </w:r>
                <w:proofErr w:type="spellStart"/>
                <w:r>
                  <w:t>Tomio</w:t>
                </w:r>
                <w:proofErr w:type="spellEnd"/>
                <w:r>
                  <w:t xml:space="preserve"> </w:t>
                </w:r>
                <w:proofErr w:type="spellStart"/>
                <w:r>
                  <w:t>Ohashi</w:t>
                </w:r>
                <w:proofErr w:type="spellEnd"/>
                <w:r>
                  <w:t>. Courtesy of KKAA, Tokyo.</w:t>
                </w:r>
              </w:p>
              <w:p w14:paraId="27A0193C" w14:textId="6724A703" w:rsidR="00E506F1" w:rsidRDefault="00361CA9" w:rsidP="00E506F1">
                <w:pPr>
                  <w:pStyle w:val="Heading1"/>
                  <w:outlineLvl w:val="0"/>
                </w:pPr>
                <w:r>
                  <w:t>Useful Links</w:t>
                </w:r>
              </w:p>
              <w:p w14:paraId="7E70D9CA" w14:textId="56698F60" w:rsidR="00333943" w:rsidRDefault="005F4E47" w:rsidP="00C27FAB">
                <w:hyperlink r:id="rId9" w:history="1">
                  <w:r w:rsidR="00E506F1">
                    <w:rPr>
                      <w:rStyle w:val="Hyperlink"/>
                    </w:rPr>
                    <w:t>Kishō Kurokawa homepage (includes sections on projects, writings, and other details)</w:t>
                  </w:r>
                </w:hyperlink>
                <w:r w:rsidR="00E506F1">
                  <w:br/>
                </w:r>
                <w:r w:rsidR="00E506F1">
                  <w:br/>
                </w:r>
                <w:commentRangeStart w:id="0"/>
                <w:r w:rsidR="00E506F1">
                  <w:fldChar w:fldCharType="begin"/>
                </w:r>
                <w:r w:rsidR="00333943">
                  <w:instrText>HYPERLINK "http://www.tokyoartbeat.com/tablog/entries.en/2007/07/kisho-kurokawa-on-building-the-national-art-center.html"</w:instrText>
                </w:r>
                <w:r w:rsidR="00E506F1">
                  <w:fldChar w:fldCharType="separate"/>
                </w:r>
                <w:r w:rsidR="00E506F1">
                  <w:rPr>
                    <w:rStyle w:val="Hyperlink"/>
                  </w:rPr>
                  <w:t xml:space="preserve">Video: Kishō Kurokawa discussing the National Art </w:t>
                </w:r>
                <w:proofErr w:type="spellStart"/>
                <w:r w:rsidR="00E506F1">
                  <w:rPr>
                    <w:rStyle w:val="Hyperlink"/>
                  </w:rPr>
                  <w:t>Center</w:t>
                </w:r>
                <w:proofErr w:type="spellEnd"/>
                <w:r w:rsidR="00E506F1">
                  <w:rPr>
                    <w:rStyle w:val="Hyperlink"/>
                  </w:rPr>
                  <w:t>, Tokyo</w:t>
                </w:r>
                <w:r w:rsidR="00E506F1">
                  <w:fldChar w:fldCharType="end"/>
                </w:r>
                <w:r w:rsidR="00E506F1">
                  <w:t xml:space="preserve"> </w:t>
                </w:r>
                <w:commentRangeEnd w:id="0"/>
                <w:r w:rsidR="00E506F1">
                  <w:rPr>
                    <w:rStyle w:val="CommentReference"/>
                  </w:rPr>
                  <w:commentReference w:id="0"/>
                </w:r>
              </w:p>
              <w:p w14:paraId="660DC59C" w14:textId="77777777" w:rsidR="00333943" w:rsidRDefault="00333943" w:rsidP="00C27FAB"/>
              <w:p w14:paraId="4262C3B6" w14:textId="665D75A7" w:rsidR="00333943" w:rsidRDefault="005F4E47" w:rsidP="00C27FAB">
                <w:hyperlink r:id="rId11" w:history="1">
                  <w:r w:rsidR="00333943">
                    <w:rPr>
                      <w:rStyle w:val="Hyperlink"/>
                    </w:rPr>
                    <w:t xml:space="preserve">Video: </w:t>
                  </w:r>
                  <w:proofErr w:type="gramStart"/>
                  <w:r w:rsidR="00333943">
                    <w:rPr>
                      <w:rStyle w:val="Hyperlink"/>
                    </w:rPr>
                    <w:t>Kishō  Kurokawa</w:t>
                  </w:r>
                  <w:proofErr w:type="gramEnd"/>
                  <w:r w:rsidR="00333943">
                    <w:rPr>
                      <w:rStyle w:val="Hyperlink"/>
                    </w:rPr>
                    <w:t xml:space="preserve"> discussing the </w:t>
                  </w:r>
                  <w:proofErr w:type="spellStart"/>
                  <w:r w:rsidR="00333943">
                    <w:rPr>
                      <w:rStyle w:val="Hyperlink"/>
                    </w:rPr>
                    <w:t>Nakagin</w:t>
                  </w:r>
                  <w:proofErr w:type="spellEnd"/>
                  <w:r w:rsidR="00333943">
                    <w:rPr>
                      <w:rStyle w:val="Hyperlink"/>
                    </w:rPr>
                    <w:t xml:space="preserve"> Capsule Building, Tokyo</w:t>
                  </w:r>
                </w:hyperlink>
              </w:p>
              <w:p w14:paraId="2A77657B" w14:textId="77777777" w:rsidR="00333943" w:rsidRDefault="00333943" w:rsidP="00C27FAB"/>
              <w:p w14:paraId="2AAE26F3" w14:textId="77777777" w:rsidR="00333943" w:rsidRDefault="005F4E47" w:rsidP="00C27FAB">
                <w:hyperlink r:id="rId12" w:history="1">
                  <w:r w:rsidR="00333943">
                    <w:rPr>
                      <w:rStyle w:val="Hyperlink"/>
                    </w:rPr>
                    <w:t xml:space="preserve">Video: Rem </w:t>
                  </w:r>
                  <w:proofErr w:type="spellStart"/>
                  <w:r w:rsidR="00333943">
                    <w:rPr>
                      <w:rStyle w:val="Hyperlink"/>
                    </w:rPr>
                    <w:t>Koolhaas's</w:t>
                  </w:r>
                  <w:proofErr w:type="spellEnd"/>
                  <w:r w:rsidR="00333943">
                    <w:rPr>
                      <w:rStyle w:val="Hyperlink"/>
                    </w:rPr>
                    <w:t xml:space="preserve"> presentation on Japan’s Metabolism movement, with inclusions on Kurokawa</w:t>
                  </w:r>
                </w:hyperlink>
              </w:p>
              <w:p w14:paraId="619BB06B" w14:textId="77777777" w:rsidR="00734550" w:rsidRDefault="00734550" w:rsidP="00C27FAB"/>
              <w:p w14:paraId="40303F44" w14:textId="61DA1BD5" w:rsidR="00734550" w:rsidRDefault="005F4E47" w:rsidP="00C27FAB">
                <w:hyperlink r:id="rId13" w:history="1">
                  <w:r w:rsidR="00734550">
                    <w:rPr>
                      <w:rStyle w:val="Hyperlink"/>
                    </w:rPr>
                    <w:t>Political Architecture: Interview with Kishō Kurokawa</w:t>
                  </w:r>
                </w:hyperlink>
                <w:r w:rsidR="00734550">
                  <w:br/>
                </w:r>
                <w:r w:rsidR="00734550">
                  <w:br/>
                </w:r>
                <w:hyperlink r:id="rId14" w:history="1">
                  <w:r>
                    <w:rPr>
                      <w:rStyle w:val="Hyperlink"/>
                    </w:rPr>
                    <w:t xml:space="preserve">Metabolism - The City of the Future: Dreams and Visions of Reconstruction in </w:t>
                  </w:r>
                  <w:proofErr w:type="spellStart"/>
                  <w:r>
                    <w:rPr>
                      <w:rStyle w:val="Hyperlink"/>
                    </w:rPr>
                    <w:t>Postwar</w:t>
                  </w:r>
                  <w:proofErr w:type="spellEnd"/>
                  <w:r>
                    <w:rPr>
                      <w:rStyle w:val="Hyperlink"/>
                    </w:rPr>
                    <w:t xml:space="preserve"> and </w:t>
                  </w:r>
                  <w:r>
                    <w:rPr>
                      <w:rStyle w:val="Hyperlink"/>
                    </w:rPr>
                    <w:lastRenderedPageBreak/>
                    <w:t xml:space="preserve">Present-Day Japan (Mori Art Museum exhibition, Tokyo, 2011-12, with material by and devoted to Kurokawa) </w:t>
                  </w:r>
                </w:hyperlink>
                <w:bookmarkStart w:id="1" w:name="_GoBack"/>
                <w:bookmarkEnd w:id="1"/>
                <w:r w:rsidR="00734550">
                  <w:br/>
                </w:r>
                <w:r w:rsidR="00734550">
                  <w:br/>
                </w:r>
                <w:hyperlink r:id="rId15"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sdt>
            <w:sdtPr>
              <w:alias w:val="Further reading"/>
              <w:tag w:val="furtherReading"/>
              <w:id w:val="-1516217107"/>
              <w:placeholder>
                <w:docPart w:val="39934BAD71F6494085F347D1620DE4A1"/>
              </w:placeholder>
            </w:sdtPr>
            <w:sdtEndPr/>
            <w:sdtContent>
              <w:p w14:paraId="66587289" w14:textId="57C3E8EC" w:rsidR="00691AB6" w:rsidRDefault="005F4E47"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5F4E47"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5F4E47"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5F4E47"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5F4E47"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5F4E47"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5F4E47"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5F4E47" w:rsidP="00691AB6"/>
            </w:sdtContent>
          </w:sdt>
        </w:tc>
      </w:tr>
    </w:tbl>
    <w:p w14:paraId="6935062F"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8-03T12:51:00Z" w:initials="HE">
    <w:p w14:paraId="00D78882" w14:textId="070DC2A9" w:rsidR="00A54FAF" w:rsidRDefault="00A54FAF">
      <w:pPr>
        <w:pStyle w:val="CommentText"/>
      </w:pPr>
      <w:r>
        <w:rPr>
          <w:rStyle w:val="CommentReference"/>
        </w:rPr>
        <w:annotationRef/>
      </w:r>
      <w:r>
        <w:t>What to do with entries that link to websites that host their videos on YouTube?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A54FAF" w:rsidRDefault="00A54FAF" w:rsidP="007A0D55">
      <w:pPr>
        <w:spacing w:after="0" w:line="240" w:lineRule="auto"/>
      </w:pPr>
      <w:r>
        <w:separator/>
      </w:r>
    </w:p>
  </w:endnote>
  <w:endnote w:type="continuationSeparator" w:id="0">
    <w:p w14:paraId="5A0AD150" w14:textId="77777777" w:rsidR="00A54FAF" w:rsidRDefault="00A54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A54FAF" w:rsidRDefault="00A54FAF" w:rsidP="007A0D55">
      <w:pPr>
        <w:spacing w:after="0" w:line="240" w:lineRule="auto"/>
      </w:pPr>
      <w:r>
        <w:separator/>
      </w:r>
    </w:p>
  </w:footnote>
  <w:footnote w:type="continuationSeparator" w:id="0">
    <w:p w14:paraId="4CA4971F" w14:textId="77777777" w:rsidR="00A54FAF" w:rsidRDefault="00A54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A54FAF" w:rsidRDefault="00A54F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E65EDB" w14:textId="77777777" w:rsidR="00A54FAF" w:rsidRDefault="00A54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21F94"/>
    <w:rsid w:val="00225C5A"/>
    <w:rsid w:val="00230B10"/>
    <w:rsid w:val="00234353"/>
    <w:rsid w:val="00235B71"/>
    <w:rsid w:val="00244BB0"/>
    <w:rsid w:val="002A0A0D"/>
    <w:rsid w:val="002B0B37"/>
    <w:rsid w:val="0030662D"/>
    <w:rsid w:val="003235A7"/>
    <w:rsid w:val="00333943"/>
    <w:rsid w:val="00361CA9"/>
    <w:rsid w:val="003677B6"/>
    <w:rsid w:val="003B3342"/>
    <w:rsid w:val="003D3579"/>
    <w:rsid w:val="003D781E"/>
    <w:rsid w:val="003E2795"/>
    <w:rsid w:val="003F0D73"/>
    <w:rsid w:val="00462DBE"/>
    <w:rsid w:val="00464699"/>
    <w:rsid w:val="00470376"/>
    <w:rsid w:val="00483379"/>
    <w:rsid w:val="00487BC5"/>
    <w:rsid w:val="00496888"/>
    <w:rsid w:val="004A7476"/>
    <w:rsid w:val="004E5896"/>
    <w:rsid w:val="00513EE6"/>
    <w:rsid w:val="00534F8F"/>
    <w:rsid w:val="00590035"/>
    <w:rsid w:val="005B177E"/>
    <w:rsid w:val="005B3921"/>
    <w:rsid w:val="005F26D7"/>
    <w:rsid w:val="005F4E47"/>
    <w:rsid w:val="005F5450"/>
    <w:rsid w:val="00691AB6"/>
    <w:rsid w:val="006D0412"/>
    <w:rsid w:val="00734550"/>
    <w:rsid w:val="007411B9"/>
    <w:rsid w:val="0074236E"/>
    <w:rsid w:val="00780D95"/>
    <w:rsid w:val="00780DC7"/>
    <w:rsid w:val="007A0D55"/>
    <w:rsid w:val="007B3377"/>
    <w:rsid w:val="007E5F44"/>
    <w:rsid w:val="00821C70"/>
    <w:rsid w:val="00821DE3"/>
    <w:rsid w:val="00846CE1"/>
    <w:rsid w:val="00864F64"/>
    <w:rsid w:val="008A5B87"/>
    <w:rsid w:val="00922950"/>
    <w:rsid w:val="00946548"/>
    <w:rsid w:val="009A7264"/>
    <w:rsid w:val="009D1606"/>
    <w:rsid w:val="009E18A1"/>
    <w:rsid w:val="009E73D7"/>
    <w:rsid w:val="00A07DD4"/>
    <w:rsid w:val="00A27D2C"/>
    <w:rsid w:val="00A468E2"/>
    <w:rsid w:val="00A54FAF"/>
    <w:rsid w:val="00A66000"/>
    <w:rsid w:val="00A76FD9"/>
    <w:rsid w:val="00AB436D"/>
    <w:rsid w:val="00AD2F24"/>
    <w:rsid w:val="00AD4844"/>
    <w:rsid w:val="00AF6730"/>
    <w:rsid w:val="00B219AE"/>
    <w:rsid w:val="00B33145"/>
    <w:rsid w:val="00B574C9"/>
    <w:rsid w:val="00B84C6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6937"/>
    <w:rsid w:val="00F5164D"/>
    <w:rsid w:val="00F60F53"/>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kyoartbeat.com/tablog/entries.en/2007/08/kisho-kurokawa-on-the-nakagin-capsule-building.html" TargetMode="External"/><Relationship Id="rId12" Type="http://schemas.openxmlformats.org/officeDocument/2006/relationships/hyperlink" Target="http://www.japansociety.org/webcast/rem-koolhaas-on-japans-metabolism-movement" TargetMode="External"/><Relationship Id="rId13" Type="http://schemas.openxmlformats.org/officeDocument/2006/relationships/hyperlink" Target="http://www.tokyoartbeat.com/tablog/entries.en/2007/07/political-architecture-interview-with-kisho-kurokawa.html" TargetMode="External"/><Relationship Id="rId14" Type="http://schemas.openxmlformats.org/officeDocument/2006/relationships/hyperlink" Target="http://www.mori.art.museum/english/contents/metabolism/index.html" TargetMode="External"/><Relationship Id="rId15" Type="http://schemas.openxmlformats.org/officeDocument/2006/relationships/hyperlink" Target="http://www.anaheim.edu/schools-and-institutes/kisho-kurokawa-green-institute"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934BAD71F6494085F347D1620DE4A1"/>
        <w:category>
          <w:name w:val="General"/>
          <w:gallery w:val="placeholder"/>
        </w:category>
        <w:types>
          <w:type w:val="bbPlcHdr"/>
        </w:types>
        <w:behaviors>
          <w:behavior w:val="content"/>
        </w:behaviors>
        <w:guid w:val="{9899441D-9425-0842-9496-E5CDE9E7E18C}"/>
      </w:docPartPr>
      <w:docPartBody>
        <w:p w:rsidR="00370A91" w:rsidRDefault="00370A91">
          <w:pPr>
            <w:pStyle w:val="39934BAD71F6494085F347D1620DE4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37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1</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5</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7</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2</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4</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3</b:RefOrder>
  </b:Source>
</b:Sources>
</file>

<file path=customXml/itemProps1.xml><?xml version="1.0" encoding="utf-8"?>
<ds:datastoreItem xmlns:ds="http://schemas.openxmlformats.org/officeDocument/2006/customXml" ds:itemID="{3B31AB21-1FAD-7243-B00A-A630A762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86</TotalTime>
  <Pages>4</Pages>
  <Words>1577</Words>
  <Characters>8994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26</cp:revision>
  <dcterms:created xsi:type="dcterms:W3CDTF">2014-08-03T18:06:00Z</dcterms:created>
  <dcterms:modified xsi:type="dcterms:W3CDTF">2014-08-05T00:46:00Z</dcterms:modified>
</cp:coreProperties>
</file>