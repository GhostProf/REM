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C9FA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B865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D83C2C7ED4FD4787ED3160514D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21B6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60CA0F7E4851459581E4E63DF57622"/>
            </w:placeholder>
            <w:text/>
          </w:sdtPr>
          <w:sdtContent>
            <w:tc>
              <w:tcPr>
                <w:tcW w:w="2073" w:type="dxa"/>
              </w:tcPr>
              <w:p w14:paraId="0FB6AB3A" w14:textId="77777777" w:rsidR="00B574C9" w:rsidRDefault="00BC5FDE" w:rsidP="00BC5FDE">
                <w:r>
                  <w:t xml:space="preserve">Andrew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7D554DC730014C88CA338BFE653D32"/>
            </w:placeholder>
            <w:showingPlcHdr/>
            <w:text/>
          </w:sdtPr>
          <w:sdtContent>
            <w:tc>
              <w:tcPr>
                <w:tcW w:w="2551" w:type="dxa"/>
              </w:tcPr>
              <w:p w14:paraId="6DD3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4142797F3DBF347AA93CE462CAE075A"/>
            </w:placeholder>
            <w:text/>
          </w:sdtPr>
          <w:sdtContent>
            <w:tc>
              <w:tcPr>
                <w:tcW w:w="2642" w:type="dxa"/>
              </w:tcPr>
              <w:p w14:paraId="69B1BDC4" w14:textId="77777777" w:rsidR="00B574C9" w:rsidRDefault="00BC5FDE" w:rsidP="00BC5FDE">
                <w:proofErr w:type="spellStart"/>
                <w:r>
                  <w:t>Ranard</w:t>
                </w:r>
                <w:proofErr w:type="spellEnd"/>
              </w:p>
            </w:tc>
          </w:sdtContent>
        </w:sdt>
      </w:tr>
      <w:tr w:rsidR="00B574C9" w14:paraId="6F2C7E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8968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18B14D52BA70478665764C0F50996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772838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268C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085C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514B2B6DD5B4081C878BCE032AE1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0D6592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3FA1C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0268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19774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88DA0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43A7D45F5B13C4CA2E44033E6BF75E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6101A4" w14:textId="77777777" w:rsidR="003F0D73" w:rsidRPr="00FB589A" w:rsidRDefault="00BC5FDE" w:rsidP="00BC5FDE">
                <w:pPr>
                  <w:rPr>
                    <w:b/>
                  </w:rPr>
                </w:pPr>
                <w:r>
                  <w:rPr>
                    <w:b/>
                  </w:rPr>
                  <w:t>Burmese Modernism</w:t>
                </w:r>
              </w:p>
            </w:tc>
          </w:sdtContent>
        </w:sdt>
      </w:tr>
      <w:tr w:rsidR="00464699" w14:paraId="40B7834B" w14:textId="77777777" w:rsidTr="00A71280">
        <w:sdt>
          <w:sdtPr>
            <w:alias w:val="Variant headwords"/>
            <w:tag w:val="variantHeadwords"/>
            <w:id w:val="173464402"/>
            <w:placeholder>
              <w:docPart w:val="CC3BDB9011EF0E47A5846D1AF483C8D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2021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E6D97" w14:textId="77777777" w:rsidTr="003F0D73">
        <w:sdt>
          <w:sdtPr>
            <w:alias w:val="Abstract"/>
            <w:tag w:val="abstract"/>
            <w:id w:val="-635871867"/>
            <w:placeholder>
              <w:docPart w:val="6DC2E7595DFE5F44A53C8C9806567F1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4B19B" w14:textId="08A9E6CC" w:rsidR="00E85A05" w:rsidRDefault="00A71280" w:rsidP="008367C7">
                <w:r>
                  <w:t>M</w:t>
                </w:r>
                <w:r w:rsidR="00BC5FDE" w:rsidRPr="00BC5FDE">
                  <w:t>odernistic painting in Burma first appeared</w:t>
                </w:r>
                <w:r>
                  <w:t xml:space="preserve"> assertively in the 1940s and</w:t>
                </w:r>
                <w:r w:rsidR="00BC5FDE" w:rsidRPr="00BC5FDE">
                  <w:t xml:space="preserve"> with greater force in the 1950s, </w:t>
                </w:r>
                <w:r>
                  <w:t>emerging</w:t>
                </w:r>
                <w:r w:rsidR="00BC5FDE" w:rsidRPr="00BC5FDE">
                  <w:t xml:space="preserve"> as a full-fledged movement in the 1960s. An element of </w:t>
                </w:r>
                <w:r>
                  <w:t xml:space="preserve">Burmese </w:t>
                </w:r>
                <w:r w:rsidR="00BC5FDE" w:rsidRPr="00BC5FDE">
                  <w:t xml:space="preserve">painting is its </w:t>
                </w:r>
                <w:proofErr w:type="spellStart"/>
                <w:r w:rsidR="00BC5FDE" w:rsidRPr="00BC5FDE">
                  <w:t>lateralism</w:t>
                </w:r>
                <w:proofErr w:type="spellEnd"/>
                <w:r w:rsidR="00BC5FDE" w:rsidRPr="00BC5FDE">
                  <w:t>, whereby Realist or Modernist styles have persistently drawn from a surviving wellspring in traditional arts. In the 1940s-60s, artists sought an indigenous development that did not mimic foreign aesthetics</w:t>
                </w:r>
                <w:r w:rsidR="00497484">
                  <w:t>. They</w:t>
                </w:r>
                <w:r w:rsidR="00BC5FDE" w:rsidRPr="00BC5FDE">
                  <w:t xml:space="preserve"> began to look backwards into </w:t>
                </w:r>
                <w:r w:rsidR="00497484">
                  <w:t>the</w:t>
                </w:r>
                <w:r w:rsidR="00BC5FDE" w:rsidRPr="00BC5FDE">
                  <w:t xml:space="preserve"> </w:t>
                </w:r>
                <w:r w:rsidR="009D10B9">
                  <w:t>ancient mural painting in</w:t>
                </w:r>
                <w:r w:rsidR="00497484">
                  <w:t xml:space="preserve"> Pagan</w:t>
                </w:r>
                <w:r w:rsidR="00BC5FDE" w:rsidRPr="00BC5FDE">
                  <w:t xml:space="preserve"> 800 years earlier, which in many ways a</w:t>
                </w:r>
                <w:r w:rsidR="00497484">
                  <w:t>nticipated S</w:t>
                </w:r>
                <w:r w:rsidR="00BC5FDE" w:rsidRPr="00BC5FDE">
                  <w:t xml:space="preserve">urrealism and abstraction. However, by the late 1970s, modernism began to wane. </w:t>
                </w:r>
                <w:r w:rsidR="009D10B9">
                  <w:t>When</w:t>
                </w:r>
                <w:r w:rsidR="00BC5FDE" w:rsidRPr="00BC5FDE">
                  <w:t xml:space="preserve"> Burma began to open to the outside world</w:t>
                </w:r>
                <w:r w:rsidR="009D10B9">
                  <w:t xml:space="preserve"> in 1987</w:t>
                </w:r>
                <w:r w:rsidR="00BC5FDE" w:rsidRPr="00BC5FDE">
                  <w:t xml:space="preserve">, an older mastery in Realist and Impressionist painting, </w:t>
                </w:r>
                <w:r w:rsidR="008367C7">
                  <w:t>introduced to</w:t>
                </w:r>
                <w:r w:rsidR="00BC5FDE" w:rsidRPr="00BC5FDE">
                  <w:t xml:space="preserve"> Burma </w:t>
                </w:r>
                <w:r w:rsidR="008367C7">
                  <w:t>by</w:t>
                </w:r>
                <w:r w:rsidR="00BC5FDE" w:rsidRPr="00BC5FDE">
                  <w:t xml:space="preserve"> Ba </w:t>
                </w:r>
                <w:proofErr w:type="spellStart"/>
                <w:r w:rsidR="00BC5FDE" w:rsidRPr="00BC5FDE">
                  <w:t>Nyan</w:t>
                </w:r>
                <w:proofErr w:type="spellEnd"/>
                <w:r w:rsidR="00BC5FDE" w:rsidRPr="00BC5FDE">
                  <w:t xml:space="preserve"> (1897-1945) who studied in London in the 1920s, dominated the country’s painting style. From the late 1990s onwards, however, modernism in Burma experienced a vigorous resurgence.</w:t>
                </w:r>
              </w:p>
            </w:tc>
          </w:sdtContent>
        </w:sdt>
      </w:tr>
      <w:tr w:rsidR="003F0D73" w14:paraId="655A8B8F" w14:textId="77777777" w:rsidTr="003F0D73">
        <w:sdt>
          <w:sdtPr>
            <w:alias w:val="Article text"/>
            <w:tag w:val="articleText"/>
            <w:id w:val="634067588"/>
            <w:placeholder>
              <w:docPart w:val="05371042CA0E7940BA194685F897824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FBCD4E" w14:textId="77777777" w:rsidR="00CC07B1" w:rsidRPr="00F20E34" w:rsidRDefault="00CC07B1" w:rsidP="00CC07B1">
                <w:pPr>
                  <w:rPr>
                    <w:rStyle w:val="Heading1Char"/>
                  </w:rPr>
                </w:pPr>
                <w:r w:rsidRPr="00F20E34">
                  <w:rPr>
                    <w:rStyle w:val="Heading1Char"/>
                  </w:rPr>
                  <w:t>Birth of Modernism</w:t>
                </w:r>
              </w:p>
              <w:p w14:paraId="74A0B15D" w14:textId="77777777" w:rsidR="00CC07B1" w:rsidRDefault="00CC07B1" w:rsidP="00CC07B1"/>
              <w:p w14:paraId="606352A3" w14:textId="675F6CA3" w:rsidR="00CC07B1" w:rsidRPr="006554A1" w:rsidRDefault="00F20E34" w:rsidP="00CC07B1"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(Bank) (c.1908-</w:t>
                </w:r>
                <w:r w:rsidR="009C6A74">
                  <w:t>19</w:t>
                </w:r>
                <w:r w:rsidRPr="006554A1">
                  <w:t>83), th</w:t>
                </w:r>
                <w:r>
                  <w:t>e “Father of Modernism in Burma,</w:t>
                </w:r>
                <w:r w:rsidRPr="006554A1">
                  <w:t xml:space="preserve">” </w:t>
                </w:r>
                <w:r>
                  <w:t>initiated t</w:t>
                </w:r>
                <w:r w:rsidR="00CC07B1" w:rsidRPr="006554A1">
                  <w:t xml:space="preserve">he </w:t>
                </w:r>
                <w:r>
                  <w:t>move</w:t>
                </w:r>
                <w:r w:rsidR="00CC07B1" w:rsidRPr="006554A1">
                  <w:t xml:space="preserve"> towards abstraction</w:t>
                </w:r>
                <w:r>
                  <w:t xml:space="preserve"> in Burmese art in the 1940s-60s. </w:t>
                </w:r>
                <w:r w:rsidR="00CC07B1" w:rsidRPr="006554A1">
                  <w:t xml:space="preserve">Kin </w:t>
                </w:r>
                <w:proofErr w:type="spellStart"/>
                <w:r w:rsidR="00CC07B1" w:rsidRPr="006554A1">
                  <w:t>Maung</w:t>
                </w:r>
                <w:proofErr w:type="spellEnd"/>
                <w:r w:rsidR="00CC07B1" w:rsidRPr="006554A1">
                  <w:t xml:space="preserve"> was an amateur painter who read English and was familiar with international art </w:t>
                </w:r>
                <w:r w:rsidR="00CC07B1" w:rsidRPr="006554A1">
                  <w:rPr>
                    <w:bCs/>
                  </w:rPr>
                  <w:t>movements. He delivered papers and workshops in Burma, urging</w:t>
                </w:r>
                <w:r w:rsidR="00CC07B1" w:rsidRPr="006554A1">
                  <w:t xml:space="preserve"> painters to develop modernist styles. He understood that Burma’s conservative Buddhist culture frowned on art that was jarring, dislocating, or violent, unless it enhanced the t</w:t>
                </w:r>
                <w:r w:rsidR="00CC07B1">
                  <w:t xml:space="preserve">hought of the Buddha, and thus </w:t>
                </w:r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</w:t>
                </w:r>
                <w:r w:rsidR="00CC07B1" w:rsidRPr="006554A1">
                  <w:t xml:space="preserve">advocated a gradual negotiation towards modernism. He encouraged painters to rediscover Buddhist paintings at Pagan, where </w:t>
                </w:r>
                <w:proofErr w:type="spellStart"/>
                <w:r w:rsidR="00CC07B1" w:rsidRPr="006554A1">
                  <w:t>phantasmagoric</w:t>
                </w:r>
                <w:proofErr w:type="spellEnd"/>
                <w:r w:rsidR="00CC07B1" w:rsidRPr="006554A1">
                  <w:t xml:space="preserve"> tableaus were common, and travel</w:t>
                </w:r>
                <w:r w:rsidR="00CC07B1">
                  <w:t>l</w:t>
                </w:r>
                <w:r w:rsidR="009C6A74">
                  <w:t>ed there with several m</w:t>
                </w:r>
                <w:r w:rsidR="00CC07B1" w:rsidRPr="006554A1">
                  <w:t xml:space="preserve">odernist painters to study these ancient works. </w:t>
                </w:r>
              </w:p>
              <w:p w14:paraId="5D6611A7" w14:textId="77777777" w:rsidR="00CC07B1" w:rsidRPr="006554A1" w:rsidRDefault="00CC07B1" w:rsidP="00CC07B1">
                <w:pPr>
                  <w:rPr>
                    <w:color w:val="FF0000"/>
                  </w:rPr>
                </w:pPr>
              </w:p>
              <w:p w14:paraId="615A8509" w14:textId="77777777" w:rsidR="00C97FA0" w:rsidRDefault="009C6A74" w:rsidP="00C97FA0">
                <w:pPr>
                  <w:keepNext/>
                </w:pPr>
                <w:r w:rsidRPr="006554A1">
                  <w:t xml:space="preserve">Kin </w:t>
                </w:r>
                <w:proofErr w:type="spellStart"/>
                <w:r w:rsidRPr="006554A1">
                  <w:t>Maung’s</w:t>
                </w:r>
                <w:proofErr w:type="spellEnd"/>
                <w:r w:rsidRPr="006554A1">
                  <w:t xml:space="preserve"> oeuvre was small</w:t>
                </w:r>
                <w:r>
                  <w:t>,</w:t>
                </w:r>
                <w:r w:rsidRPr="006554A1">
                  <w:t xml:space="preserve"> but his range was wide: it in</w:t>
                </w:r>
                <w:r w:rsidR="003E56AB">
                  <w:t>cluded Realism, Impressionism, s</w:t>
                </w:r>
                <w:r w:rsidRPr="006554A1">
                  <w:t xml:space="preserve">emi-Cubist </w:t>
                </w:r>
                <w:r w:rsidRPr="006554A1">
                  <w:rPr>
                    <w:bCs/>
                  </w:rPr>
                  <w:t>work</w:t>
                </w:r>
                <w:r w:rsidRPr="006554A1">
                  <w:t xml:space="preserve">, and figurative and non-figurative Expressionism. His oil painting </w:t>
                </w:r>
                <w:r w:rsidRPr="006554A1">
                  <w:rPr>
                    <w:i/>
                    <w:iCs/>
                  </w:rPr>
                  <w:t>Modern Palette</w:t>
                </w:r>
                <w:r w:rsidRPr="006554A1">
                  <w:t xml:space="preserve"> is an intriguing mix of the historical icons of Burmese culture in a </w:t>
                </w:r>
                <w:r w:rsidRPr="006554A1">
                  <w:rPr>
                    <w:bCs/>
                  </w:rPr>
                  <w:t>style that he apparently never repeated</w:t>
                </w:r>
                <w:r>
                  <w:rPr>
                    <w:bCs/>
                  </w:rPr>
                  <w:t>.</w:t>
                </w:r>
                <w:r w:rsidR="00C97FA0">
                  <w:rPr>
                    <w:bCs/>
                  </w:rPr>
                  <w:br/>
                </w:r>
                <w:r w:rsidR="00C97FA0">
                  <w:rPr>
                    <w:bCs/>
                  </w:rPr>
                  <w:br/>
                  <w:t xml:space="preserve">File: </w:t>
                </w:r>
                <w:r w:rsidR="00C97FA0" w:rsidRPr="00C97FA0">
                  <w:rPr>
                    <w:bCs/>
                  </w:rPr>
                  <w:t>Kin_Maung_Modern_Palette.jpg</w:t>
                </w:r>
              </w:p>
              <w:p w14:paraId="68AE9963" w14:textId="6534CC10" w:rsidR="00C97FA0" w:rsidRDefault="00C97FA0" w:rsidP="00C97FA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1</w:t>
                  </w:r>
                </w:fldSimple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(Bank), </w:t>
                </w:r>
                <w:r w:rsidRPr="00C97FA0">
                  <w:rPr>
                    <w:i/>
                  </w:rPr>
                  <w:t>Modern Palette</w:t>
                </w:r>
                <w:r>
                  <w:t>. Oil on canvas. 34 x 31.25 inches (87 x 80 cm). Collection: NM Gallery, Yangon.</w:t>
                </w:r>
              </w:p>
              <w:p w14:paraId="2FC016B9" w14:textId="1FC94594" w:rsidR="00CC07B1" w:rsidRPr="006554A1" w:rsidRDefault="00CC07B1" w:rsidP="00CC07B1">
                <w:r w:rsidRPr="006554A1">
                  <w:rPr>
                    <w:bCs/>
                  </w:rPr>
                  <w:t>Not every modern painting was influenced by Burma’s traditional</w:t>
                </w:r>
                <w:r w:rsidRPr="006554A1">
                  <w:rPr>
                    <w:color w:val="0000FF"/>
                  </w:rPr>
                  <w:t xml:space="preserve"> </w:t>
                </w:r>
                <w:r w:rsidRPr="006554A1">
                  <w:rPr>
                    <w:bCs/>
                  </w:rPr>
                  <w:t>corpus. Burmese</w:t>
                </w:r>
                <w:r w:rsidRPr="006554A1">
                  <w:t xml:space="preserve"> modernists were aware of their dilemma: they could not renovate ancient styles</w:t>
                </w:r>
                <w:r w:rsidR="009C6A74">
                  <w:t>,</w:t>
                </w:r>
                <w:r w:rsidRPr="006554A1">
                  <w:t xml:space="preserve"> but neither should they copy the West. Instead</w:t>
                </w:r>
                <w:r w:rsidR="009C6A74">
                  <w:t>,</w:t>
                </w:r>
                <w:r w:rsidRPr="006554A1">
                  <w:t xml:space="preserve"> they aimed to find a distinct,</w:t>
                </w:r>
                <w:r w:rsidR="009C6A74">
                  <w:t xml:space="preserve"> contemporary style of painting</w:t>
                </w:r>
                <w:r w:rsidRPr="006554A1">
                  <w:t xml:space="preserve"> </w:t>
                </w:r>
                <w:r w:rsidR="009C6A74">
                  <w:t>that</w:t>
                </w:r>
                <w:r w:rsidRPr="006554A1">
                  <w:t xml:space="preserve"> reflected Burmese culture. Sometimes this ingenuity revealed itself in a single work or</w:t>
                </w:r>
                <w:r w:rsidR="009C6A74">
                  <w:t xml:space="preserve"> a</w:t>
                </w:r>
                <w:r w:rsidRPr="006554A1">
                  <w:t xml:space="preserve"> handful of works, and the painter turned to fresh </w:t>
                </w:r>
                <w:proofErr w:type="spellStart"/>
                <w:r w:rsidRPr="006554A1">
                  <w:t>syncretisms</w:t>
                </w:r>
                <w:proofErr w:type="spellEnd"/>
                <w:r w:rsidRPr="006554A1">
                  <w:t xml:space="preserve"> between the traditional and the modern, or the </w:t>
                </w:r>
                <w:r w:rsidRPr="006554A1">
                  <w:lastRenderedPageBreak/>
                  <w:t xml:space="preserve">international and Burmese. </w:t>
                </w:r>
              </w:p>
              <w:p w14:paraId="773495FD" w14:textId="77777777" w:rsidR="00CC07B1" w:rsidRPr="006554A1" w:rsidRDefault="00CC07B1" w:rsidP="00CC07B1"/>
              <w:p w14:paraId="6516C26E" w14:textId="77777777" w:rsidR="00710104" w:rsidRDefault="00CC07B1" w:rsidP="00710104">
                <w:pPr>
                  <w:keepNext/>
                </w:pPr>
                <w:proofErr w:type="spellStart"/>
                <w:r w:rsidRPr="006554A1">
                  <w:rPr>
                    <w:bCs/>
                  </w:rPr>
                  <w:t>Aung</w:t>
                </w:r>
                <w:proofErr w:type="spellEnd"/>
                <w:r w:rsidRPr="006554A1">
                  <w:rPr>
                    <w:bCs/>
                  </w:rPr>
                  <w:t xml:space="preserve"> </w:t>
                </w:r>
                <w:proofErr w:type="spellStart"/>
                <w:r w:rsidRPr="006554A1">
                  <w:rPr>
                    <w:bCs/>
                  </w:rPr>
                  <w:t>Khin</w:t>
                </w:r>
                <w:proofErr w:type="spellEnd"/>
                <w:r w:rsidRPr="006554A1">
                  <w:rPr>
                    <w:bCs/>
                  </w:rPr>
                  <w:t xml:space="preserve"> (1921-</w:t>
                </w:r>
                <w:r w:rsidR="009C6A74">
                  <w:rPr>
                    <w:bCs/>
                  </w:rPr>
                  <w:t>19</w:t>
                </w:r>
                <w:r w:rsidRPr="006554A1">
                  <w:rPr>
                    <w:bCs/>
                  </w:rPr>
                  <w:t xml:space="preserve">96) abhorred mimicry of the West, but </w:t>
                </w:r>
                <w:proofErr w:type="gramStart"/>
                <w:r w:rsidRPr="006554A1">
                  <w:rPr>
                    <w:bCs/>
                  </w:rPr>
                  <w:t>much of his work was influenced by Picasso and Van Gogh</w:t>
                </w:r>
                <w:proofErr w:type="gramEnd"/>
                <w:r w:rsidRPr="006554A1">
                  <w:rPr>
                    <w:bCs/>
                  </w:rPr>
                  <w:t>.</w:t>
                </w:r>
                <w:r w:rsidRPr="006554A1">
                  <w:t xml:space="preserve"> Nonetheless, he found his </w:t>
                </w:r>
                <w:r w:rsidRPr="006554A1">
                  <w:rPr>
                    <w:bCs/>
                  </w:rPr>
                  <w:t>torturous</w:t>
                </w:r>
                <w:r w:rsidRPr="006554A1">
                  <w:t xml:space="preserve"> way to an original expression. He concluded that the essential element in powerful abstract work was “crazy colours</w:t>
                </w:r>
                <w:r w:rsidR="0027010E">
                  <w:t>,”</w:t>
                </w:r>
                <w:r>
                  <w:t xml:space="preserve"> </w:t>
                </w:r>
                <w:r w:rsidRPr="006554A1">
                  <w:t>but insisted that Burmese painting</w:t>
                </w:r>
                <w:r w:rsidR="0027010E">
                  <w:t>s</w:t>
                </w:r>
                <w:r w:rsidRPr="006554A1">
                  <w:t xml:space="preserve"> should “smell” Burmese. One of his outstanding works is </w:t>
                </w:r>
                <w:commentRangeStart w:id="0"/>
                <w:r w:rsidRPr="006554A1">
                  <w:rPr>
                    <w:i/>
                    <w:iCs/>
                  </w:rPr>
                  <w:t>Iron Workers</w:t>
                </w:r>
                <w:commentRangeEnd w:id="0"/>
                <w:r w:rsidR="002130A7">
                  <w:rPr>
                    <w:rStyle w:val="CommentReference"/>
                  </w:rPr>
                  <w:commentReference w:id="0"/>
                </w:r>
                <w:r w:rsidRPr="006554A1">
                  <w:t>, with its unusual colours and Pagan influence in the stiff figures with black outlines</w:t>
                </w:r>
                <w:r>
                  <w:t>.</w:t>
                </w:r>
                <w:r w:rsidRPr="006554A1">
                  <w:t xml:space="preserve"> In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Khin’s</w:t>
                </w:r>
                <w:proofErr w:type="spellEnd"/>
                <w:r w:rsidRPr="006554A1">
                  <w:t xml:space="preserve"> last paintings, he depicted the heavenly and hellish realms of Burmese Buddhism in non-figurative</w:t>
                </w:r>
                <w:r w:rsidR="001754DE">
                  <w:t xml:space="preserve"> abstract work —</w:t>
                </w:r>
                <w:r w:rsidRPr="006554A1">
                  <w:t xml:space="preserve"> a daring but logical step</w:t>
                </w:r>
                <w:r w:rsidR="001754DE">
                  <w:t>,</w:t>
                </w:r>
                <w:r w:rsidRPr="006554A1">
                  <w:t xml:space="preserve"> </w:t>
                </w:r>
                <w:r w:rsidR="0027010E">
                  <w:t>considering that</w:t>
                </w:r>
                <w:r w:rsidRPr="006554A1">
                  <w:t xml:space="preserve"> these realms were beyond figurative perception.</w:t>
                </w:r>
                <w:r w:rsidR="00710104">
                  <w:br/>
                </w:r>
                <w:r w:rsidR="00710104">
                  <w:br/>
                  <w:t xml:space="preserve">File: </w:t>
                </w:r>
                <w:r w:rsidR="00710104" w:rsidRPr="00710104">
                  <w:t>Aung_Khin_Iron_Workshop.jpg</w:t>
                </w:r>
              </w:p>
              <w:p w14:paraId="352DE681" w14:textId="5E72E204" w:rsidR="00710104" w:rsidRDefault="00710104" w:rsidP="007101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Khin</w:t>
                </w:r>
                <w:proofErr w:type="spellEnd"/>
                <w:r>
                  <w:t xml:space="preserve">, </w:t>
                </w:r>
                <w:r w:rsidRPr="00710104">
                  <w:rPr>
                    <w:i/>
                  </w:rPr>
                  <w:t>Iron Workshop</w:t>
                </w:r>
                <w:r>
                  <w:t xml:space="preserve"> (1995). Oil on canvas. 27 x 36 inches (61 x 92 cm). Collection: </w:t>
                </w:r>
                <w:proofErr w:type="spellStart"/>
                <w:r>
                  <w:t>Myat</w:t>
                </w:r>
                <w:proofErr w:type="spellEnd"/>
                <w:r>
                  <w:t xml:space="preserve"> Min, Yangon.</w:t>
                </w:r>
              </w:p>
              <w:p w14:paraId="2874505F" w14:textId="75E9C54D" w:rsidR="00CC07B1" w:rsidRPr="00710104" w:rsidRDefault="00CC07B1" w:rsidP="00CC07B1">
                <w:r w:rsidRPr="006554A1">
                  <w:t xml:space="preserve">Three catalysts of the modernist movement of the 1960s were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(1936-</w:t>
                </w:r>
                <w:r w:rsidR="00067FD7">
                  <w:t>19</w:t>
                </w:r>
                <w:r w:rsidRPr="006554A1">
                  <w:t xml:space="preserve">93), Win </w:t>
                </w:r>
                <w:proofErr w:type="spellStart"/>
                <w:r w:rsidRPr="006554A1">
                  <w:t>Pe</w:t>
                </w:r>
                <w:proofErr w:type="spellEnd"/>
                <w:r w:rsidRPr="006554A1">
                  <w:t xml:space="preserve"> (1936—), and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Yin (1938—).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and Win </w:t>
                </w:r>
                <w:proofErr w:type="spellStart"/>
                <w:r w:rsidRPr="006554A1">
                  <w:t>Pe</w:t>
                </w:r>
                <w:proofErr w:type="spellEnd"/>
                <w:r w:rsidRPr="006554A1">
                  <w:t xml:space="preserve"> were students of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. Early in their careers, </w:t>
                </w:r>
                <w:proofErr w:type="gramStart"/>
                <w:r w:rsidRPr="006554A1">
                  <w:t xml:space="preserve">they were also influenced by Dong Kingman, the Chinese-American </w:t>
                </w:r>
                <w:proofErr w:type="spellStart"/>
                <w:r w:rsidRPr="006554A1">
                  <w:t>watercolourist</w:t>
                </w:r>
                <w:proofErr w:type="spellEnd"/>
                <w:r w:rsidRPr="006554A1">
                  <w:t>, t</w:t>
                </w:r>
                <w:r w:rsidR="003E56AB">
                  <w:t xml:space="preserve">hrough a correspondence course at </w:t>
                </w:r>
                <w:r w:rsidRPr="006554A1">
                  <w:t>the Famous Artists School, where Kingman taught</w:t>
                </w:r>
                <w:proofErr w:type="gramEnd"/>
                <w:r w:rsidRPr="006554A1">
                  <w:t xml:space="preserve">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early Realist (and occasional Impressionist) paintings were full of dark colours, </w:t>
                </w:r>
                <w:r w:rsidRPr="003E56AB">
                  <w:rPr>
                    <w:iCs/>
                  </w:rPr>
                  <w:t>chiaroscuro</w:t>
                </w:r>
                <w:r w:rsidR="003E56AB">
                  <w:rPr>
                    <w:i/>
                    <w:iCs/>
                  </w:rPr>
                  <w:t>,</w:t>
                </w:r>
                <w:r w:rsidRPr="006554A1">
                  <w:rPr>
                    <w:iCs/>
                  </w:rPr>
                  <w:t xml:space="preserve"> and </w:t>
                </w:r>
                <w:r w:rsidRPr="003E56AB">
                  <w:rPr>
                    <w:iCs/>
                  </w:rPr>
                  <w:t>impasto</w:t>
                </w:r>
                <w:r w:rsidRPr="006554A1">
                  <w:t>, and Kingman’s watercolours were light, bright</w:t>
                </w:r>
                <w:r w:rsidR="003E56AB">
                  <w:t>,</w:t>
                </w:r>
                <w:r w:rsidRPr="006554A1">
                  <w:t xml:space="preserve"> and vivid. Paw </w:t>
                </w:r>
                <w:proofErr w:type="spellStart"/>
                <w:r w:rsidRPr="006554A1">
                  <w:t>Oo</w:t>
                </w:r>
                <w:proofErr w:type="spellEnd"/>
                <w:r w:rsidR="003E56AB">
                  <w:t xml:space="preserve"> </w:t>
                </w:r>
                <w:proofErr w:type="spellStart"/>
                <w:r w:rsidR="003E56AB">
                  <w:t>Thet</w:t>
                </w:r>
                <w:proofErr w:type="spellEnd"/>
                <w:r w:rsidR="003E56AB">
                  <w:t xml:space="preserve"> began painting colourful semi-C</w:t>
                </w:r>
                <w:r w:rsidRPr="006554A1">
                  <w:t>ubist watercolours of Burma’s temples and comic depictions of Burmese peopl</w:t>
                </w:r>
                <w:r w:rsidR="00732226">
                  <w:t xml:space="preserve">e with expanded grins </w:t>
                </w:r>
                <w:r w:rsidRPr="006554A1">
                  <w:t xml:space="preserve">that became popular among Burmese audiences. </w:t>
                </w:r>
                <w:r w:rsidRPr="006554A1">
                  <w:rPr>
                    <w:bCs/>
                  </w:rPr>
                  <w:t xml:space="preserve">Win </w:t>
                </w:r>
                <w:proofErr w:type="spellStart"/>
                <w:r w:rsidRPr="006554A1">
                  <w:rPr>
                    <w:bCs/>
                  </w:rPr>
                  <w:t>Pe</w:t>
                </w:r>
                <w:proofErr w:type="spellEnd"/>
                <w:r w:rsidRPr="006554A1">
                  <w:rPr>
                    <w:bCs/>
                  </w:rPr>
                  <w:t xml:space="preserve"> also </w:t>
                </w:r>
                <w:r w:rsidR="00732226">
                  <w:t>created</w:t>
                </w:r>
                <w:r w:rsidRPr="00732226">
                  <w:t xml:space="preserve"> vivid watercolours</w:t>
                </w:r>
                <w:r w:rsidRPr="006554A1">
                  <w:rPr>
                    <w:bCs/>
                  </w:rPr>
                  <w:t xml:space="preserve"> with flourishes of Expressionism. </w:t>
                </w:r>
              </w:p>
              <w:p w14:paraId="3EF34913" w14:textId="7A6F3E44" w:rsidR="00CC07B1" w:rsidRDefault="00CC07B1" w:rsidP="00CC07B1">
                <w:pPr>
                  <w:rPr>
                    <w:bCs/>
                  </w:rPr>
                </w:pPr>
                <w:r>
                  <w:br/>
                </w:r>
                <w:r w:rsidRPr="006554A1">
                  <w:t xml:space="preserve">Like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, much of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Thet’s</w:t>
                </w:r>
                <w:proofErr w:type="spellEnd"/>
                <w:r w:rsidRPr="006554A1">
                  <w:t xml:space="preserve"> exceptional oil work was done in a style </w:t>
                </w:r>
                <w:r>
                  <w:t>that</w:t>
                </w:r>
                <w:r w:rsidRPr="006554A1">
                  <w:t xml:space="preserve"> appeared in a single painting and was never repeated. </w:t>
                </w:r>
                <w:r w:rsidRPr="006554A1">
                  <w:rPr>
                    <w:i/>
                    <w:iCs/>
                  </w:rPr>
                  <w:t>Three Blind Men</w:t>
                </w:r>
                <w:r w:rsidRPr="006554A1">
                  <w:t>, an oil colour painting only available for reproduction in black and white, is one such work</w:t>
                </w:r>
                <w:r w:rsidRPr="006554A1">
                  <w:rPr>
                    <w:bCs/>
                  </w:rPr>
                  <w:t xml:space="preserve">. The same episodic brilliance is true of Kin </w:t>
                </w:r>
                <w:proofErr w:type="spellStart"/>
                <w:r w:rsidRPr="006554A1">
                  <w:rPr>
                    <w:bCs/>
                  </w:rPr>
                  <w:t>Maung</w:t>
                </w:r>
                <w:proofErr w:type="spellEnd"/>
                <w:r w:rsidRPr="006554A1">
                  <w:rPr>
                    <w:bCs/>
                  </w:rPr>
                  <w:t xml:space="preserve"> Yin. </w:t>
                </w:r>
              </w:p>
              <w:p w14:paraId="6DD6F025" w14:textId="77777777" w:rsidR="00CC07B1" w:rsidRDefault="00CC07B1" w:rsidP="00CC07B1"/>
              <w:p w14:paraId="359FD1ED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Paw_Oo_Thet_Three_Blind_Men.jpg</w:t>
                </w:r>
              </w:p>
              <w:p w14:paraId="4F45453E" w14:textId="71A553C7" w:rsid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3</w:t>
                  </w:r>
                </w:fldSimple>
                <w:r>
                  <w:t xml:space="preserve">: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, </w:t>
                </w:r>
                <w:r w:rsidRPr="00316BF5">
                  <w:rPr>
                    <w:i/>
                  </w:rPr>
                  <w:t>Three Blind Men</w:t>
                </w:r>
                <w:r>
                  <w:t xml:space="preserve">. Date and dimensions not provided. Photograph courtesy of the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 family.</w:t>
                </w:r>
                <w:r>
                  <w:br/>
                </w:r>
              </w:p>
              <w:p w14:paraId="1B40F7E3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Kin_Maung_Yin_Portrait_of_Paw_Oo_Thet.jpg</w:t>
                </w:r>
              </w:p>
              <w:p w14:paraId="06230BE2" w14:textId="65586C18" w:rsidR="00316BF5" w:rsidRP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4</w:t>
                  </w:r>
                </w:fldSimple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Yin, </w:t>
                </w:r>
                <w:r w:rsidRPr="00316BF5">
                  <w:rPr>
                    <w:i/>
                  </w:rPr>
                  <w:t xml:space="preserve">Portrait of POT (Paw </w:t>
                </w:r>
                <w:proofErr w:type="spellStart"/>
                <w:r w:rsidRPr="00316BF5">
                  <w:rPr>
                    <w:i/>
                  </w:rPr>
                  <w:t>Oo</w:t>
                </w:r>
                <w:proofErr w:type="spellEnd"/>
                <w:r w:rsidRPr="00316BF5">
                  <w:rPr>
                    <w:i/>
                  </w:rPr>
                  <w:t xml:space="preserve"> </w:t>
                </w:r>
                <w:proofErr w:type="spellStart"/>
                <w:r w:rsidRPr="00316BF5">
                  <w:rPr>
                    <w:i/>
                  </w:rPr>
                  <w:t>Thet</w:t>
                </w:r>
                <w:proofErr w:type="spellEnd"/>
                <w:r w:rsidRPr="00316BF5">
                  <w:rPr>
                    <w:i/>
                  </w:rPr>
                  <w:t>)</w:t>
                </w:r>
                <w:r>
                  <w:t xml:space="preserve"> (1964). Oil on canvas attached to board. 19 x 11 inches (49 x 28 cm). Collection of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 family, Mandalay.</w:t>
                </w:r>
                <w:r>
                  <w:br/>
                </w:r>
              </w:p>
              <w:p w14:paraId="2A3B28E5" w14:textId="1DE5325E" w:rsidR="00CC07B1" w:rsidRPr="00316BF5" w:rsidRDefault="00CC07B1" w:rsidP="00CC07B1">
                <w:proofErr w:type="spellStart"/>
                <w:r w:rsidRPr="006554A1">
                  <w:t>Bagyi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(1924-</w:t>
                </w:r>
                <w:r w:rsidR="00C610E0">
                  <w:t>19</w:t>
                </w:r>
                <w:r w:rsidRPr="006554A1">
                  <w:t>90) has had the most dramatic influence on contemporary modernism</w:t>
                </w:r>
                <w:r w:rsidR="00C610E0">
                  <w:t xml:space="preserve"> in Burma</w:t>
                </w:r>
                <w:r w:rsidRPr="006554A1">
                  <w:t xml:space="preserve">. In his time, he was little understood and often maligned, sometimes referred to as “psychotic.” He studied painting at </w:t>
                </w:r>
                <w:proofErr w:type="spellStart"/>
                <w:r w:rsidRPr="006554A1">
                  <w:t>Santiniketan</w:t>
                </w:r>
                <w:proofErr w:type="spellEnd"/>
                <w:r w:rsidRPr="006554A1">
                  <w:t xml:space="preserve">, the institution in India established by Rabindranath Tagore, but inexplicably returned from the school early. Of the early modernists,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</w:t>
                </w:r>
                <w:r w:rsidRPr="006554A1">
                  <w:rPr>
                    <w:bCs/>
                  </w:rPr>
                  <w:t xml:space="preserve">most liberally embellished techniques from Pagan, but he also drew from many other sources including Japanese </w:t>
                </w:r>
                <w:proofErr w:type="spellStart"/>
                <w:r w:rsidRPr="006554A1">
                  <w:rPr>
                    <w:bCs/>
                    <w:i/>
                  </w:rPr>
                  <w:t>sumi</w:t>
                </w:r>
                <w:proofErr w:type="spellEnd"/>
                <w:r w:rsidRPr="006554A1">
                  <w:rPr>
                    <w:bCs/>
                    <w:i/>
                  </w:rPr>
                  <w:t>-e</w:t>
                </w:r>
                <w:r w:rsidRPr="006554A1">
                  <w:rPr>
                    <w:bCs/>
                  </w:rPr>
                  <w:t xml:space="preserve">, traditional and modern Indian painting, Western Expressionism, and from his friend, the Indonesian painter </w:t>
                </w:r>
                <w:proofErr w:type="spellStart"/>
                <w:r w:rsidRPr="006554A1">
                  <w:rPr>
                    <w:bCs/>
                  </w:rPr>
                  <w:t>Affandi</w:t>
                </w:r>
                <w:proofErr w:type="spellEnd"/>
                <w:r w:rsidRPr="006554A1">
                  <w:rPr>
                    <w:bCs/>
                  </w:rPr>
                  <w:t xml:space="preserve">, whom he met at </w:t>
                </w:r>
                <w:proofErr w:type="spellStart"/>
                <w:r w:rsidRPr="006554A1">
                  <w:rPr>
                    <w:bCs/>
                  </w:rPr>
                  <w:t>Santiniketan</w:t>
                </w:r>
                <w:proofErr w:type="spellEnd"/>
                <w:r w:rsidRPr="006554A1">
                  <w:rPr>
                    <w:bCs/>
                  </w:rPr>
                  <w:t xml:space="preserve">. </w:t>
                </w:r>
              </w:p>
              <w:p w14:paraId="3A9CB295" w14:textId="77777777" w:rsidR="00CC07B1" w:rsidRPr="006554A1" w:rsidRDefault="00CC07B1" w:rsidP="00CC07B1"/>
              <w:p w14:paraId="2540B9AC" w14:textId="1872ADA0" w:rsidR="00CC07B1" w:rsidRDefault="00CC07B1" w:rsidP="00CC07B1">
                <w:pPr>
                  <w:rPr>
                    <w:bCs/>
                  </w:rPr>
                </w:pP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was enthralled by the primitive and magical power of traditional art, and filled his work with occult, cabalistic symbols. This reflected age-old tensions in Burmese culture because, although Buddhism was the means towards enlightenment, the occult had been deeply embedded in Burmese culture since pre-Buddhist, pre-Pagan times.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understood this dichotomy and captured it in his paintings. But he also painted works of many other subjects, as in his </w:t>
                </w:r>
                <w:r w:rsidRPr="006554A1">
                  <w:rPr>
                    <w:bCs/>
                  </w:rPr>
                  <w:t xml:space="preserve">black-and-red series where he explored savage expressions of human consciousness. </w:t>
                </w:r>
              </w:p>
              <w:p w14:paraId="1EE24434" w14:textId="79990774" w:rsidR="003C60E3" w:rsidRPr="00AA0328" w:rsidRDefault="003C60E3" w:rsidP="003C60E3">
                <w:pPr>
                  <w:keepNext/>
                  <w:rPr>
                    <w:color w:val="0000FF"/>
                  </w:rPr>
                </w:pPr>
                <w:r>
                  <w:rPr>
                    <w:bCs/>
                  </w:rPr>
                  <w:lastRenderedPageBreak/>
                  <w:t xml:space="preserve">File:  </w:t>
                </w:r>
                <w:r w:rsidRPr="003C60E3">
                  <w:rPr>
                    <w:bCs/>
                  </w:rPr>
                  <w:t>Bagyi_Aung_Soe_Bearded_Man_Behind_Bar.jpg</w:t>
                </w:r>
              </w:p>
              <w:p w14:paraId="44AB96D0" w14:textId="13DE45AB" w:rsidR="003C60E3" w:rsidRDefault="003C60E3" w:rsidP="003C60E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: </w:t>
                </w:r>
                <w:proofErr w:type="spellStart"/>
                <w:r>
                  <w:t>Bagyi</w:t>
                </w:r>
                <w:proofErr w:type="spellEnd"/>
                <w:r>
                  <w:t xml:space="preserve">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Soe</w:t>
                </w:r>
                <w:proofErr w:type="spellEnd"/>
                <w:r>
                  <w:t xml:space="preserve">, </w:t>
                </w:r>
                <w:r w:rsidRPr="003C60E3">
                  <w:rPr>
                    <w:i/>
                  </w:rPr>
                  <w:t>Bearded Man Behind Bar</w:t>
                </w:r>
                <w:r>
                  <w:t>. Appears to be mixed media. 14.75 x 12.5 inches (38 x 32 cm). This may be a self-portrait. Collection: NM Gallery, Yangon.</w:t>
                </w:r>
              </w:p>
              <w:p w14:paraId="4C98639A" w14:textId="77777777" w:rsidR="00CC07B1" w:rsidRPr="00C610E0" w:rsidRDefault="00CC07B1" w:rsidP="00C610E0">
                <w:pPr>
                  <w:pStyle w:val="Heading1"/>
                  <w:outlineLvl w:val="0"/>
                </w:pPr>
                <w:r w:rsidRPr="006554A1">
                  <w:t>The Resurgence of Moderni</w:t>
                </w:r>
                <w:bookmarkStart w:id="1" w:name="_GoBack"/>
                <w:bookmarkEnd w:id="1"/>
                <w:r w:rsidRPr="006554A1">
                  <w:t>sm</w:t>
                </w:r>
              </w:p>
              <w:p w14:paraId="0D31F605" w14:textId="0FB2CAB4" w:rsidR="00CC07B1" w:rsidRDefault="00CC07B1" w:rsidP="00CC07B1">
                <w:r w:rsidRPr="006554A1">
                  <w:t xml:space="preserve">The advent of modernism did not push the older school of Realism and Impressionism aside.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enormous influence on modern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>not modernistic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 xml:space="preserve">painting lingered in the work of countless painters. As Burma opened its doors, painters of the Ba </w:t>
                </w:r>
                <w:proofErr w:type="spellStart"/>
                <w:r w:rsidRPr="006554A1">
                  <w:t>Nyan</w:t>
                </w:r>
                <w:proofErr w:type="spellEnd"/>
                <w:r w:rsidRPr="006554A1">
                  <w:t xml:space="preserve"> school found their work avidly sought by collectors. By the year 2000</w:t>
                </w:r>
                <w:r w:rsidR="00C610E0">
                  <w:t>, the</w:t>
                </w:r>
                <w:r w:rsidRPr="006554A1">
                  <w:t xml:space="preserve"> focu</w:t>
                </w:r>
                <w:r>
                  <w:t>s changed. Burma slowly moderni</w:t>
                </w:r>
                <w:r w:rsidR="00C610E0">
                  <w:t>z</w:t>
                </w:r>
                <w:r w:rsidRPr="006554A1">
                  <w:t xml:space="preserve">ed and awareness penetrated the art community that Realism and Impressionism were, inevitably, archaic forms. A second generation of modernists, born in the 1940s and early 1950s, had had difficulty capturing the attention of art enthusiasts, but they were boosted by a younger generation of modernists. Imaginative abstract paintings surfaced rapidly, many drawing from Burmese traditions in the characteristic lateral manner. </w:t>
                </w:r>
              </w:p>
              <w:p w14:paraId="660EEB02" w14:textId="691CABDF" w:rsidR="003F0D73" w:rsidRDefault="003F0D73" w:rsidP="00CC07B1"/>
            </w:tc>
          </w:sdtContent>
        </w:sdt>
      </w:tr>
      <w:tr w:rsidR="003235A7" w14:paraId="73A72FA7" w14:textId="77777777" w:rsidTr="003235A7">
        <w:tc>
          <w:tcPr>
            <w:tcW w:w="9016" w:type="dxa"/>
          </w:tcPr>
          <w:p w14:paraId="5DA8D3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D279759525C942B878384CCA964264"/>
              </w:placeholder>
            </w:sdtPr>
            <w:sdtContent>
              <w:p w14:paraId="3733FDB5" w14:textId="77777777" w:rsidR="00F50B8B" w:rsidRDefault="00F50B8B" w:rsidP="00F50B8B">
                <w:sdt>
                  <w:sdtPr>
                    <w:id w:val="14325431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AhM97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50B8B">
                      <w:rPr>
                        <w:noProof/>
                        <w:lang w:val="en-US"/>
                      </w:rPr>
                      <w:t>(Ah Mar)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-5529257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Ker06 \l 1033 </w:instrText>
                    </w:r>
                    <w:r>
                      <w:fldChar w:fldCharType="separate"/>
                    </w:r>
                    <w:r w:rsidRPr="00F50B8B">
                      <w:rPr>
                        <w:noProof/>
                        <w:lang w:val="en-US"/>
                      </w:rPr>
                      <w:t>(Ker)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14256891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Nya00 \l 1033 </w:instrText>
                    </w:r>
                    <w:r>
                      <w:fldChar w:fldCharType="separate"/>
                    </w:r>
                    <w:r w:rsidRPr="00F50B8B">
                      <w:rPr>
                        <w:noProof/>
                        <w:lang w:val="en-US"/>
                      </w:rPr>
                      <w:t>(Shein)</w:t>
                    </w:r>
                    <w:r>
                      <w:fldChar w:fldCharType="end"/>
                    </w:r>
                  </w:sdtContent>
                </w:sdt>
              </w:p>
              <w:p w14:paraId="62EC41E4" w14:textId="77777777" w:rsidR="00F50B8B" w:rsidRDefault="00F50B8B" w:rsidP="00F50B8B"/>
              <w:p w14:paraId="12B67B6A" w14:textId="77777777" w:rsidR="00F50B8B" w:rsidRDefault="00F50B8B" w:rsidP="00F50B8B">
                <w:sdt>
                  <w:sdtPr>
                    <w:id w:val="113830692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Ran09 \l 1033 </w:instrText>
                    </w:r>
                    <w:r>
                      <w:fldChar w:fldCharType="separate"/>
                    </w:r>
                    <w:r w:rsidRPr="00F50B8B">
                      <w:rPr>
                        <w:noProof/>
                        <w:lang w:val="en-US"/>
                      </w:rPr>
                      <w:t>(Ranard)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-2227615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Ran13 \l 1033 </w:instrText>
                    </w:r>
                    <w:r>
                      <w:fldChar w:fldCharType="separate"/>
                    </w:r>
                    <w:r w:rsidRPr="00F50B8B">
                      <w:rPr>
                        <w:noProof/>
                        <w:lang w:val="en-US"/>
                      </w:rPr>
                      <w:t>(Ranard, Burmese Painting: River of Unknowns)</w:t>
                    </w:r>
                    <w:r>
                      <w:fldChar w:fldCharType="end"/>
                    </w:r>
                  </w:sdtContent>
                </w:sdt>
              </w:p>
              <w:p w14:paraId="624C8345" w14:textId="77777777" w:rsidR="00F50B8B" w:rsidRDefault="00F50B8B" w:rsidP="00F50B8B"/>
              <w:p w14:paraId="30B38FFA" w14:textId="28577A5F" w:rsidR="003235A7" w:rsidRDefault="00F50B8B" w:rsidP="00F50B8B">
                <w:sdt>
                  <w:sdtPr>
                    <w:id w:val="-9306537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Tha04 \l 1033 </w:instrText>
                    </w:r>
                    <w:r>
                      <w:fldChar w:fldCharType="separate"/>
                    </w:r>
                    <w:r w:rsidRPr="00F50B8B">
                      <w:rPr>
                        <w:noProof/>
                        <w:lang w:val="en-US"/>
                      </w:rPr>
                      <w:t>(Thanegi)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FDBFE9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07-29T11:56:00Z" w:initials="HE">
    <w:p w14:paraId="27EA9568" w14:textId="284455FC" w:rsidR="00AA0328" w:rsidRDefault="00AA0328">
      <w:pPr>
        <w:pStyle w:val="CommentText"/>
      </w:pPr>
      <w:r>
        <w:rPr>
          <w:rStyle w:val="CommentReference"/>
        </w:rPr>
        <w:annotationRef/>
      </w:r>
      <w:r>
        <w:t>I will need to check with the contributor to see if this painting more accurately translates to “Iron Workers” or “Iron Workshop,” as the entry writes it as both.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7B228" w14:textId="77777777" w:rsidR="00AA0328" w:rsidRDefault="00AA0328" w:rsidP="007A0D55">
      <w:pPr>
        <w:spacing w:after="0" w:line="240" w:lineRule="auto"/>
      </w:pPr>
      <w:r>
        <w:separator/>
      </w:r>
    </w:p>
  </w:endnote>
  <w:endnote w:type="continuationSeparator" w:id="0">
    <w:p w14:paraId="10F1AAA5" w14:textId="77777777" w:rsidR="00AA0328" w:rsidRDefault="00AA032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300D5" w14:textId="77777777" w:rsidR="00AA0328" w:rsidRDefault="00AA0328" w:rsidP="007A0D55">
      <w:pPr>
        <w:spacing w:after="0" w:line="240" w:lineRule="auto"/>
      </w:pPr>
      <w:r>
        <w:separator/>
      </w:r>
    </w:p>
  </w:footnote>
  <w:footnote w:type="continuationSeparator" w:id="0">
    <w:p w14:paraId="7E4434E8" w14:textId="77777777" w:rsidR="00AA0328" w:rsidRDefault="00AA032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F0B9B" w14:textId="77777777" w:rsidR="00AA0328" w:rsidRDefault="00AA032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77CFB3F" w14:textId="77777777" w:rsidR="00AA0328" w:rsidRDefault="00AA03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DC"/>
    <w:rsid w:val="00032559"/>
    <w:rsid w:val="00052040"/>
    <w:rsid w:val="00067FD7"/>
    <w:rsid w:val="000B25AE"/>
    <w:rsid w:val="000B55AB"/>
    <w:rsid w:val="000D24DC"/>
    <w:rsid w:val="00101B2E"/>
    <w:rsid w:val="00116FA0"/>
    <w:rsid w:val="0015114C"/>
    <w:rsid w:val="001754DE"/>
    <w:rsid w:val="001A21F3"/>
    <w:rsid w:val="001A2537"/>
    <w:rsid w:val="001A6A06"/>
    <w:rsid w:val="00210C03"/>
    <w:rsid w:val="002130A7"/>
    <w:rsid w:val="002162E2"/>
    <w:rsid w:val="00220592"/>
    <w:rsid w:val="00225C5A"/>
    <w:rsid w:val="00230B10"/>
    <w:rsid w:val="00234353"/>
    <w:rsid w:val="00244BB0"/>
    <w:rsid w:val="0027010E"/>
    <w:rsid w:val="002A0A0D"/>
    <w:rsid w:val="002B0B37"/>
    <w:rsid w:val="0030662D"/>
    <w:rsid w:val="00316BF5"/>
    <w:rsid w:val="003235A7"/>
    <w:rsid w:val="003677B6"/>
    <w:rsid w:val="003C60E3"/>
    <w:rsid w:val="003D3579"/>
    <w:rsid w:val="003E2795"/>
    <w:rsid w:val="003E56AB"/>
    <w:rsid w:val="003F0D73"/>
    <w:rsid w:val="00416975"/>
    <w:rsid w:val="00462DBE"/>
    <w:rsid w:val="00464699"/>
    <w:rsid w:val="00483379"/>
    <w:rsid w:val="00487BC5"/>
    <w:rsid w:val="00496888"/>
    <w:rsid w:val="00497484"/>
    <w:rsid w:val="004A7476"/>
    <w:rsid w:val="004E5896"/>
    <w:rsid w:val="00513EE6"/>
    <w:rsid w:val="00534F8F"/>
    <w:rsid w:val="005502DC"/>
    <w:rsid w:val="00590035"/>
    <w:rsid w:val="005B177E"/>
    <w:rsid w:val="005B3921"/>
    <w:rsid w:val="005F26D7"/>
    <w:rsid w:val="005F5450"/>
    <w:rsid w:val="006D0412"/>
    <w:rsid w:val="00710104"/>
    <w:rsid w:val="00732226"/>
    <w:rsid w:val="007411B9"/>
    <w:rsid w:val="00780D95"/>
    <w:rsid w:val="00780DC7"/>
    <w:rsid w:val="007A0D55"/>
    <w:rsid w:val="007B3377"/>
    <w:rsid w:val="007E5F44"/>
    <w:rsid w:val="00821DE3"/>
    <w:rsid w:val="008367C7"/>
    <w:rsid w:val="00846CE1"/>
    <w:rsid w:val="008A5B87"/>
    <w:rsid w:val="00922950"/>
    <w:rsid w:val="009A7264"/>
    <w:rsid w:val="009C6A74"/>
    <w:rsid w:val="009D10B9"/>
    <w:rsid w:val="009D1606"/>
    <w:rsid w:val="009E18A1"/>
    <w:rsid w:val="009E73D7"/>
    <w:rsid w:val="00A27D2C"/>
    <w:rsid w:val="00A71280"/>
    <w:rsid w:val="00A76FD9"/>
    <w:rsid w:val="00AA0328"/>
    <w:rsid w:val="00AB436D"/>
    <w:rsid w:val="00AD2F24"/>
    <w:rsid w:val="00AD4844"/>
    <w:rsid w:val="00B219AE"/>
    <w:rsid w:val="00B33145"/>
    <w:rsid w:val="00B453A7"/>
    <w:rsid w:val="00B574C9"/>
    <w:rsid w:val="00BC39C9"/>
    <w:rsid w:val="00BC5FDE"/>
    <w:rsid w:val="00BE5BF7"/>
    <w:rsid w:val="00BF40E1"/>
    <w:rsid w:val="00C27FAB"/>
    <w:rsid w:val="00C358D4"/>
    <w:rsid w:val="00C610E0"/>
    <w:rsid w:val="00C6296B"/>
    <w:rsid w:val="00C97FA0"/>
    <w:rsid w:val="00CC07B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6CE2"/>
    <w:rsid w:val="00EF74F7"/>
    <w:rsid w:val="00F20E34"/>
    <w:rsid w:val="00F36937"/>
    <w:rsid w:val="00F50B8B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8D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D83C2C7ED4FD4787ED3160514D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CBDB-026C-9B4E-B068-C1B3D4074507}"/>
      </w:docPartPr>
      <w:docPartBody>
        <w:p w:rsidR="00901C36" w:rsidRDefault="00901C36">
          <w:pPr>
            <w:pStyle w:val="0FD83C2C7ED4FD4787ED3160514D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0CA0F7E4851459581E4E63DF5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08CE-4D69-2D4E-AB92-1F854B1ED934}"/>
      </w:docPartPr>
      <w:docPartBody>
        <w:p w:rsidR="00901C36" w:rsidRDefault="00901C36">
          <w:pPr>
            <w:pStyle w:val="E960CA0F7E4851459581E4E63DF576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7D554DC730014C88CA338BFE65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39B6-6651-304E-9786-A3145A9EAE22}"/>
      </w:docPartPr>
      <w:docPartBody>
        <w:p w:rsidR="00901C36" w:rsidRDefault="00901C36">
          <w:pPr>
            <w:pStyle w:val="1A7D554DC730014C88CA338BFE653D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4142797F3DBF347AA93CE462CAE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7FC7-B27B-4044-9CC2-E5FA26F98FCC}"/>
      </w:docPartPr>
      <w:docPartBody>
        <w:p w:rsidR="00901C36" w:rsidRDefault="00901C36">
          <w:pPr>
            <w:pStyle w:val="54142797F3DBF347AA93CE462CAE07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18B14D52BA70478665764C0F50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4CD2-8218-EB40-95CD-CF49B84BDA13}"/>
      </w:docPartPr>
      <w:docPartBody>
        <w:p w:rsidR="00901C36" w:rsidRDefault="00901C36">
          <w:pPr>
            <w:pStyle w:val="3F18B14D52BA70478665764C0F5099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514B2B6DD5B4081C878BCE032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260C-49A6-4B4C-8D88-E82D6929A82D}"/>
      </w:docPartPr>
      <w:docPartBody>
        <w:p w:rsidR="00901C36" w:rsidRDefault="00901C36">
          <w:pPr>
            <w:pStyle w:val="D8E514B2B6DD5B4081C878BCE032AE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3A7D45F5B13C4CA2E44033E6BF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C0CF-DA63-7C4E-8DE2-995BCB7A0CBA}"/>
      </w:docPartPr>
      <w:docPartBody>
        <w:p w:rsidR="00901C36" w:rsidRDefault="00901C36">
          <w:pPr>
            <w:pStyle w:val="C43A7D45F5B13C4CA2E44033E6BF75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BDB9011EF0E47A5846D1AF483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18E-6149-BE47-A2AB-88BD626F9A3A}"/>
      </w:docPartPr>
      <w:docPartBody>
        <w:p w:rsidR="00901C36" w:rsidRDefault="00901C36">
          <w:pPr>
            <w:pStyle w:val="CC3BDB9011EF0E47A5846D1AF483C8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C2E7595DFE5F44A53C8C980656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9885A-B0BB-0A47-9105-8F28604791A1}"/>
      </w:docPartPr>
      <w:docPartBody>
        <w:p w:rsidR="00901C36" w:rsidRDefault="00901C36">
          <w:pPr>
            <w:pStyle w:val="6DC2E7595DFE5F44A53C8C9806567F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371042CA0E7940BA194685F897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A881-E2CA-6A44-96ED-92E7DA22C80F}"/>
      </w:docPartPr>
      <w:docPartBody>
        <w:p w:rsidR="00901C36" w:rsidRDefault="00901C36">
          <w:pPr>
            <w:pStyle w:val="05371042CA0E7940BA194685F89782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D279759525C942B878384CCA96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C00B-B051-1F40-A3BD-7BC86B7F37DB}"/>
      </w:docPartPr>
      <w:docPartBody>
        <w:p w:rsidR="00901C36" w:rsidRDefault="00901C36">
          <w:pPr>
            <w:pStyle w:val="F8D279759525C942B878384CCA9642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6"/>
    <w:rsid w:val="009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AhM97</b:Tag>
    <b:SourceType>Book</b:SourceType>
    <b:Guid>{34340400-8DE0-8545-A416-250F0B5422E4}</b:Guid>
    <b:Author>
      <b:Author>
        <b:NameList>
          <b:Person>
            <b:Last>Ah Mar</b:Last>
            <b:First>Daw</b:First>
          </b:Person>
        </b:NameList>
      </b:Author>
    </b:Author>
    <b:Title>Modern Burmese Painting (in Burmese)</b:Title>
    <b:City>Yangon</b:City>
    <b:Publisher>Yar Pyae Publ. and Kyee Pwar Publ.</b:Publisher>
    <b:Year>1997</b:Year>
    <b:RefOrder>1</b:RefOrder>
  </b:Source>
  <b:Source>
    <b:Tag>Ker06</b:Tag>
    <b:SourceType>JournalArticle</b:SourceType>
    <b:Guid>{0C8C7E50-CA0B-3D4A-BA4A-4BA157AF039A}</b:Guid>
    <b:Author>
      <b:Author>
        <b:NameList>
          <b:Person>
            <b:Last>Ker</b:Last>
            <b:First>Yin</b:First>
          </b:Person>
        </b:NameList>
      </b:Author>
    </b:Author>
    <b:Title>Modern Burmese Painting According to Bagyi Aung Soe</b:Title>
    <b:Year>2005-2006</b:Year>
    <b:Volume>10</b:Volume>
    <b:Pages>83-157</b:Pages>
    <b:JournalName>The Journal of Burmese Studies</b:JournalName>
    <b:RefOrder>2</b:RefOrder>
  </b:Source>
  <b:Source>
    <b:Tag>Nya00</b:Tag>
    <b:SourceType>Book</b:SourceType>
    <b:Guid>{AD9846C9-8322-3C4E-B36C-453F9EAC0E25}</b:Guid>
    <b:Author>
      <b:Author>
        <b:NameList>
          <b:Person>
            <b:Last>Shein</b:Last>
            <b:First>Nyan</b:First>
          </b:Person>
        </b:NameList>
      </b:Author>
    </b:Author>
    <b:Title>On Burmese Painters, Sculptors, and Architects (in Burmese)</b:Title>
    <b:Publisher>Daw Mya Mya, Printing and Publ.</b:Publisher>
    <b:City>Yangon</b:City>
    <b:Year>2000</b:Year>
    <b:Volume>2</b:Volume>
    <b:RefOrder>3</b:RefOrder>
  </b:Source>
  <b:Source>
    <b:Tag>Ran09</b:Tag>
    <b:SourceType>Book</b:SourceType>
    <b:Guid>{A487487C-1BBD-D143-9162-2727E15120D6}</b:Guid>
    <b:Author>
      <b:Author>
        <b:NameList>
          <b:Person>
            <b:Last>Ranard</b:Last>
            <b:First>Andrew</b:First>
          </b:Person>
        </b:NameList>
      </b:Author>
    </b:Author>
    <b:Title>Burmese Painting: A Linear and Lateral History</b:Title>
    <b:City>Chiang Mai</b:City>
    <b:Publisher>Silkworm Books</b:Publisher>
    <b:Year>2009</b:Year>
    <b:RefOrder>4</b:RefOrder>
  </b:Source>
  <b:Source>
    <b:Tag>Ran13</b:Tag>
    <b:SourceType>JournalArticle</b:SourceType>
    <b:Guid>{7CC775E9-3A8B-E54C-B499-00AF2A836641}</b:Guid>
    <b:Author>
      <b:Author>
        <b:NameList>
          <b:Person>
            <b:Last>Ranard</b:Last>
            <b:First>Andrew</b:First>
          </b:Person>
        </b:NameList>
      </b:Author>
    </b:Author>
    <b:Title>Burmese Painting: River of Unknowns</b:Title>
    <b:Year>2013</b:Year>
    <b:Volume>43</b:Volume>
    <b:JournalName>Arts of Asia</b:JournalName>
    <b:Issue>3</b:Issue>
    <b:RefOrder>5</b:RefOrder>
  </b:Source>
  <b:Source>
    <b:Tag>Tha04</b:Tag>
    <b:SourceType>Book</b:SourceType>
    <b:Guid>{9D839863-B630-8A4D-8C35-595146C4EADB}</b:Guid>
    <b:Title>Paw Oo Thett, His Life and His Creativity</b:Title>
    <b:Publisher>Swiftwinds Services</b:Publisher>
    <b:City>Yangon</b:City>
    <b:Year>2004</b:Year>
    <b:Author>
      <b:Author>
        <b:NameList>
          <b:Person>
            <b:Last>Thanegi</b:Last>
            <b:First>Ma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9FF3F21-A2BA-724E-8F42-214E3EBF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60</TotalTime>
  <Pages>3</Pages>
  <Words>1177</Words>
  <Characters>6709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17</cp:revision>
  <dcterms:created xsi:type="dcterms:W3CDTF">2014-07-28T22:28:00Z</dcterms:created>
  <dcterms:modified xsi:type="dcterms:W3CDTF">2014-07-29T19:06:00Z</dcterms:modified>
</cp:coreProperties>
</file>