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2C2A272" w14:textId="77777777" w:rsidTr="00922950">
        <w:tc>
          <w:tcPr>
            <w:tcW w:w="491" w:type="dxa"/>
            <w:vMerge w:val="restart"/>
            <w:shd w:val="clear" w:color="auto" w:fill="A6A6A6" w:themeFill="background1" w:themeFillShade="A6"/>
            <w:textDirection w:val="btLr"/>
          </w:tcPr>
          <w:p w14:paraId="179ED80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219028E47D92D42BC3228A08E9C477C"/>
            </w:placeholder>
            <w:showingPlcHdr/>
            <w:dropDownList>
              <w:listItem w:displayText="Dr." w:value="Dr."/>
              <w:listItem w:displayText="Prof." w:value="Prof."/>
            </w:dropDownList>
          </w:sdtPr>
          <w:sdtContent>
            <w:tc>
              <w:tcPr>
                <w:tcW w:w="1259" w:type="dxa"/>
              </w:tcPr>
              <w:p w14:paraId="43D17C5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235FA783A40142B64FAC58F5ACC387"/>
            </w:placeholder>
            <w:text/>
          </w:sdtPr>
          <w:sdtContent>
            <w:tc>
              <w:tcPr>
                <w:tcW w:w="2073" w:type="dxa"/>
              </w:tcPr>
              <w:p w14:paraId="569B4D73" w14:textId="77777777" w:rsidR="00B574C9" w:rsidRDefault="00A0317F" w:rsidP="00A0317F">
                <w:r>
                  <w:t>John</w:t>
                </w:r>
              </w:p>
            </w:tc>
          </w:sdtContent>
        </w:sdt>
        <w:sdt>
          <w:sdtPr>
            <w:alias w:val="Middle name"/>
            <w:tag w:val="authorMiddleName"/>
            <w:id w:val="-2076034781"/>
            <w:placeholder>
              <w:docPart w:val="810185B84FD1BB48AB5025DCE35A5E31"/>
            </w:placeholder>
            <w:showingPlcHdr/>
            <w:text/>
          </w:sdtPr>
          <w:sdtContent>
            <w:tc>
              <w:tcPr>
                <w:tcW w:w="2551" w:type="dxa"/>
              </w:tcPr>
              <w:p w14:paraId="1EF711B1" w14:textId="77777777" w:rsidR="00B574C9" w:rsidRDefault="00B574C9" w:rsidP="00922950">
                <w:r>
                  <w:rPr>
                    <w:rStyle w:val="PlaceholderText"/>
                  </w:rPr>
                  <w:t>[Middle name]</w:t>
                </w:r>
              </w:p>
            </w:tc>
          </w:sdtContent>
        </w:sdt>
        <w:sdt>
          <w:sdtPr>
            <w:alias w:val="Last name"/>
            <w:tag w:val="authorLastName"/>
            <w:id w:val="-1088529830"/>
            <w:placeholder>
              <w:docPart w:val="111EF9A4BC276B4C83F1A7CBA338C5EF"/>
            </w:placeholder>
            <w:text/>
          </w:sdtPr>
          <w:sdtContent>
            <w:tc>
              <w:tcPr>
                <w:tcW w:w="2642" w:type="dxa"/>
              </w:tcPr>
              <w:p w14:paraId="076E6FC6" w14:textId="77777777" w:rsidR="00B574C9" w:rsidRDefault="00A0317F" w:rsidP="00A0317F">
                <w:proofErr w:type="spellStart"/>
                <w:r>
                  <w:t>Szostak</w:t>
                </w:r>
                <w:proofErr w:type="spellEnd"/>
              </w:p>
            </w:tc>
          </w:sdtContent>
        </w:sdt>
      </w:tr>
      <w:tr w:rsidR="00B574C9" w14:paraId="1C953C72" w14:textId="77777777" w:rsidTr="001A6A06">
        <w:trPr>
          <w:trHeight w:val="986"/>
        </w:trPr>
        <w:tc>
          <w:tcPr>
            <w:tcW w:w="491" w:type="dxa"/>
            <w:vMerge/>
            <w:shd w:val="clear" w:color="auto" w:fill="A6A6A6" w:themeFill="background1" w:themeFillShade="A6"/>
          </w:tcPr>
          <w:p w14:paraId="6FDECCFF" w14:textId="77777777" w:rsidR="00B574C9" w:rsidRPr="001A6A06" w:rsidRDefault="00B574C9" w:rsidP="00CF1542">
            <w:pPr>
              <w:jc w:val="center"/>
              <w:rPr>
                <w:b/>
                <w:color w:val="FFFFFF" w:themeColor="background1"/>
              </w:rPr>
            </w:pPr>
          </w:p>
        </w:tc>
        <w:sdt>
          <w:sdtPr>
            <w:alias w:val="Biography"/>
            <w:tag w:val="authorBiography"/>
            <w:id w:val="938807824"/>
            <w:placeholder>
              <w:docPart w:val="F484746E3DCED54695B2407FFE77C329"/>
            </w:placeholder>
            <w:showingPlcHdr/>
          </w:sdtPr>
          <w:sdtContent>
            <w:tc>
              <w:tcPr>
                <w:tcW w:w="8525" w:type="dxa"/>
                <w:gridSpan w:val="4"/>
              </w:tcPr>
              <w:p w14:paraId="516B4DD1" w14:textId="77777777" w:rsidR="00B574C9" w:rsidRDefault="00B574C9" w:rsidP="00922950">
                <w:r>
                  <w:rPr>
                    <w:rStyle w:val="PlaceholderText"/>
                  </w:rPr>
                  <w:t>[Enter your biography]</w:t>
                </w:r>
              </w:p>
            </w:tc>
          </w:sdtContent>
        </w:sdt>
      </w:tr>
      <w:tr w:rsidR="00B574C9" w14:paraId="798F1380" w14:textId="77777777" w:rsidTr="001A6A06">
        <w:trPr>
          <w:trHeight w:val="986"/>
        </w:trPr>
        <w:tc>
          <w:tcPr>
            <w:tcW w:w="491" w:type="dxa"/>
            <w:vMerge/>
            <w:shd w:val="clear" w:color="auto" w:fill="A6A6A6" w:themeFill="background1" w:themeFillShade="A6"/>
          </w:tcPr>
          <w:p w14:paraId="243C9C03" w14:textId="77777777" w:rsidR="00B574C9" w:rsidRPr="001A6A06" w:rsidRDefault="00B574C9" w:rsidP="00CF1542">
            <w:pPr>
              <w:jc w:val="center"/>
              <w:rPr>
                <w:b/>
                <w:color w:val="FFFFFF" w:themeColor="background1"/>
              </w:rPr>
            </w:pPr>
          </w:p>
        </w:tc>
        <w:sdt>
          <w:sdtPr>
            <w:alias w:val="Affiliation"/>
            <w:tag w:val="affiliation"/>
            <w:id w:val="2012937915"/>
            <w:placeholder>
              <w:docPart w:val="2CDDD547F86A204F92E4FB57D6B42BD2"/>
            </w:placeholder>
            <w:showingPlcHdr/>
            <w:text/>
          </w:sdtPr>
          <w:sdtContent>
            <w:tc>
              <w:tcPr>
                <w:tcW w:w="8525" w:type="dxa"/>
                <w:gridSpan w:val="4"/>
              </w:tcPr>
              <w:p w14:paraId="4439D437" w14:textId="77777777" w:rsidR="00B574C9" w:rsidRDefault="00B574C9" w:rsidP="00B574C9">
                <w:r>
                  <w:rPr>
                    <w:rStyle w:val="PlaceholderText"/>
                  </w:rPr>
                  <w:t>[Enter the institution with which you are affiliated]</w:t>
                </w:r>
              </w:p>
            </w:tc>
          </w:sdtContent>
        </w:sdt>
      </w:tr>
    </w:tbl>
    <w:p w14:paraId="00EC075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B6F011" w14:textId="77777777" w:rsidTr="00244BB0">
        <w:tc>
          <w:tcPr>
            <w:tcW w:w="9016" w:type="dxa"/>
            <w:shd w:val="clear" w:color="auto" w:fill="A6A6A6" w:themeFill="background1" w:themeFillShade="A6"/>
            <w:tcMar>
              <w:top w:w="113" w:type="dxa"/>
              <w:bottom w:w="113" w:type="dxa"/>
            </w:tcMar>
          </w:tcPr>
          <w:p w14:paraId="79E184F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B2E817" w14:textId="77777777" w:rsidTr="003F0D73">
        <w:sdt>
          <w:sdtPr>
            <w:rPr>
              <w:b/>
            </w:rPr>
            <w:alias w:val="Article headword"/>
            <w:tag w:val="articleHeadword"/>
            <w:id w:val="-361440020"/>
            <w:placeholder>
              <w:docPart w:val="E6B40A12C4ED704EA87E147DE6FABA30"/>
            </w:placeholder>
            <w:text/>
          </w:sdtPr>
          <w:sdtContent>
            <w:tc>
              <w:tcPr>
                <w:tcW w:w="9016" w:type="dxa"/>
                <w:tcMar>
                  <w:top w:w="113" w:type="dxa"/>
                  <w:bottom w:w="113" w:type="dxa"/>
                </w:tcMar>
              </w:tcPr>
              <w:p w14:paraId="1424969E" w14:textId="77777777" w:rsidR="003F0D73" w:rsidRPr="00FB589A" w:rsidRDefault="00A0317F" w:rsidP="00A0317F">
                <w:pPr>
                  <w:rPr>
                    <w:b/>
                  </w:rPr>
                </w:pPr>
                <w:r w:rsidRPr="008C46FA">
                  <w:rPr>
                    <w:rFonts w:eastAsia="ＭＳ 明朝" w:cs="Times New Roman"/>
                    <w:b/>
                    <w:color w:val="333333"/>
                    <w:lang w:val="en-US"/>
                  </w:rPr>
                  <w:t>Pan no Kai (active 1908-1912)</w:t>
                </w:r>
              </w:p>
            </w:tc>
          </w:sdtContent>
        </w:sdt>
      </w:tr>
      <w:tr w:rsidR="00464699" w14:paraId="3FC5CB4D" w14:textId="77777777" w:rsidTr="007E1162">
        <w:sdt>
          <w:sdtPr>
            <w:alias w:val="Variant headwords"/>
            <w:tag w:val="variantHeadwords"/>
            <w:id w:val="173464402"/>
            <w:placeholder>
              <w:docPart w:val="8B4654DC42EF5A45BF85E07C0512389C"/>
            </w:placeholder>
            <w:showingPlcHdr/>
          </w:sdtPr>
          <w:sdtContent>
            <w:tc>
              <w:tcPr>
                <w:tcW w:w="9016" w:type="dxa"/>
                <w:tcMar>
                  <w:top w:w="113" w:type="dxa"/>
                  <w:bottom w:w="113" w:type="dxa"/>
                </w:tcMar>
              </w:tcPr>
              <w:p w14:paraId="1C7E992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4FDDF6" w14:textId="77777777" w:rsidTr="003F0D73">
        <w:sdt>
          <w:sdtPr>
            <w:alias w:val="Abstract"/>
            <w:tag w:val="abstract"/>
            <w:id w:val="-635871867"/>
            <w:placeholder>
              <w:docPart w:val="44D5D66400D0A54BB93D5C31D1B02B8C"/>
            </w:placeholder>
            <w:showingPlcHdr/>
          </w:sdtPr>
          <w:sdtContent>
            <w:tc>
              <w:tcPr>
                <w:tcW w:w="9016" w:type="dxa"/>
                <w:tcMar>
                  <w:top w:w="113" w:type="dxa"/>
                  <w:bottom w:w="113" w:type="dxa"/>
                </w:tcMar>
              </w:tcPr>
              <w:p w14:paraId="22151EE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9B91F1E" w14:textId="77777777" w:rsidTr="003F0D73">
        <w:sdt>
          <w:sdtPr>
            <w:alias w:val="Article text"/>
            <w:tag w:val="articleText"/>
            <w:id w:val="634067588"/>
            <w:placeholder>
              <w:docPart w:val="C38FA8CA1435084B9ACD01BAB722FB3F"/>
            </w:placeholder>
          </w:sdtPr>
          <w:sdtContent>
            <w:tc>
              <w:tcPr>
                <w:tcW w:w="9016" w:type="dxa"/>
                <w:tcMar>
                  <w:top w:w="113" w:type="dxa"/>
                  <w:bottom w:w="113" w:type="dxa"/>
                </w:tcMar>
              </w:tcPr>
              <w:p w14:paraId="53D9F2FA" w14:textId="683CEDB2" w:rsidR="008C46FA" w:rsidRPr="009301FF" w:rsidRDefault="008C46FA" w:rsidP="008C46FA">
                <w:r w:rsidRPr="009301FF">
                  <w:t xml:space="preserve">Pan no Kai, or Pan Society, was a group of writers, poets, artists, and actors active in Tokyo from 1908 to around 1912. It was founded by Kinoshita </w:t>
                </w:r>
                <w:proofErr w:type="spellStart"/>
                <w:r w:rsidRPr="009301FF">
                  <w:t>Mokutarô</w:t>
                </w:r>
                <w:proofErr w:type="spellEnd"/>
                <w:r w:rsidRPr="009301FF">
                  <w:t xml:space="preserve"> (1885-1945), a medical doctor who by avocation was also active as a poet, playwright, and publisher of several periodicals, including </w:t>
                </w:r>
                <w:r w:rsidRPr="009301FF">
                  <w:rPr>
                    <w:i/>
                  </w:rPr>
                  <w:t>Subaru</w:t>
                </w:r>
                <w:r w:rsidRPr="009301FF">
                  <w:t xml:space="preserve">. Kinoshita was an admirer of European culture, and named the Pan Society after the German cultural periodical </w:t>
                </w:r>
                <w:r w:rsidRPr="009301FF">
                  <w:rPr>
                    <w:i/>
                  </w:rPr>
                  <w:t xml:space="preserve">Pan </w:t>
                </w:r>
                <w:r w:rsidRPr="009301FF">
                  <w:t xml:space="preserve">established </w:t>
                </w:r>
                <w:r>
                  <w:t xml:space="preserve">in 1894 </w:t>
                </w:r>
                <w:r w:rsidRPr="009301FF">
                  <w:t>by Julius Meier-</w:t>
                </w:r>
                <w:proofErr w:type="spellStart"/>
                <w:r w:rsidRPr="009301FF">
                  <w:t>Graefe</w:t>
                </w:r>
                <w:proofErr w:type="spellEnd"/>
                <w:r w:rsidRPr="009301FF">
                  <w:t xml:space="preserve"> </w:t>
                </w:r>
                <w:r>
                  <w:t>(1867-1935).</w:t>
                </w:r>
                <w:r w:rsidRPr="009301FF">
                  <w:t xml:space="preserve"> </w:t>
                </w:r>
                <w:r>
                  <w:t xml:space="preserve">Kinoshita held </w:t>
                </w:r>
                <w:r w:rsidRPr="009301FF">
                  <w:rPr>
                    <w:rFonts w:eastAsia="Osaka"/>
                    <w:szCs w:val="20"/>
                  </w:rPr>
                  <w:t xml:space="preserve">Pan Society gatherings </w:t>
                </w:r>
                <w:r>
                  <w:rPr>
                    <w:rFonts w:eastAsia="Osaka"/>
                    <w:szCs w:val="20"/>
                  </w:rPr>
                  <w:t xml:space="preserve">at </w:t>
                </w:r>
                <w:r w:rsidRPr="009301FF">
                  <w:rPr>
                    <w:rFonts w:eastAsia="Osaka"/>
                    <w:szCs w:val="20"/>
                  </w:rPr>
                  <w:t>European-style restaurants situated near</w:t>
                </w:r>
                <w:r>
                  <w:rPr>
                    <w:rFonts w:eastAsia="Osaka"/>
                    <w:szCs w:val="20"/>
                  </w:rPr>
                  <w:t xml:space="preserve"> the</w:t>
                </w:r>
                <w:r w:rsidRPr="009301FF">
                  <w:rPr>
                    <w:rFonts w:eastAsia="Osaka"/>
                    <w:szCs w:val="20"/>
                  </w:rPr>
                  <w:t xml:space="preserve"> </w:t>
                </w:r>
                <w:proofErr w:type="spellStart"/>
                <w:r w:rsidRPr="009301FF">
                  <w:rPr>
                    <w:rFonts w:eastAsia="Osaka"/>
                    <w:szCs w:val="20"/>
                  </w:rPr>
                  <w:t>Ryôkoku</w:t>
                </w:r>
                <w:proofErr w:type="spellEnd"/>
                <w:r w:rsidRPr="009301FF">
                  <w:rPr>
                    <w:rFonts w:eastAsia="Osaka"/>
                    <w:szCs w:val="20"/>
                  </w:rPr>
                  <w:t xml:space="preserve"> Bridge overlooking the Sumida River, Tokyo's </w:t>
                </w:r>
                <w:r w:rsidR="001B03ED">
                  <w:rPr>
                    <w:rFonts w:eastAsia="Osaka"/>
                    <w:szCs w:val="20"/>
                  </w:rPr>
                  <w:t>version of</w:t>
                </w:r>
                <w:r w:rsidRPr="009301FF">
                  <w:rPr>
                    <w:rFonts w:eastAsia="Osaka"/>
                    <w:szCs w:val="20"/>
                  </w:rPr>
                  <w:t xml:space="preserve"> Paris’ river Seine. Meetings were informal affairs given over to discussing strateg</w:t>
                </w:r>
                <w:r>
                  <w:rPr>
                    <w:rFonts w:eastAsia="Osaka"/>
                    <w:szCs w:val="20"/>
                  </w:rPr>
                  <w:t>ies for the reform and revitalis</w:t>
                </w:r>
                <w:r w:rsidRPr="009301FF">
                  <w:rPr>
                    <w:rFonts w:eastAsia="Osaka"/>
                    <w:szCs w:val="20"/>
                  </w:rPr>
                  <w:t>ation of Japanese art, literat</w:t>
                </w:r>
                <w:r>
                  <w:rPr>
                    <w:rFonts w:eastAsia="Osaka"/>
                    <w:szCs w:val="20"/>
                  </w:rPr>
                  <w:t>ure</w:t>
                </w:r>
                <w:r w:rsidR="001B03ED">
                  <w:rPr>
                    <w:rFonts w:eastAsia="Osaka"/>
                    <w:szCs w:val="20"/>
                  </w:rPr>
                  <w:t>,</w:t>
                </w:r>
                <w:r>
                  <w:rPr>
                    <w:rFonts w:eastAsia="Osaka"/>
                    <w:szCs w:val="20"/>
                  </w:rPr>
                  <w:t xml:space="preserve"> and theatre, and to socialis</w:t>
                </w:r>
                <w:r w:rsidRPr="009301FF">
                  <w:rPr>
                    <w:rFonts w:eastAsia="Osaka"/>
                    <w:szCs w:val="20"/>
                  </w:rPr>
                  <w:t>ing over European food, wine, coffee</w:t>
                </w:r>
                <w:r w:rsidR="001B03ED">
                  <w:rPr>
                    <w:rFonts w:eastAsia="Osaka"/>
                    <w:szCs w:val="20"/>
                  </w:rPr>
                  <w:t>,</w:t>
                </w:r>
                <w:r w:rsidRPr="009301FF">
                  <w:rPr>
                    <w:rFonts w:eastAsia="Osaka"/>
                    <w:szCs w:val="20"/>
                  </w:rPr>
                  <w:t xml:space="preserve"> and music. </w:t>
                </w:r>
                <w:r w:rsidRPr="009301FF">
                  <w:rPr>
                    <w:szCs w:val="20"/>
                  </w:rPr>
                  <w:t>In addition to Kinoshita, founding members included writers Nagata Hideo (1885–1949),</w:t>
                </w:r>
                <w:r w:rsidR="006C1794">
                  <w:rPr>
                    <w:szCs w:val="20"/>
                  </w:rPr>
                  <w:t xml:space="preserve"> </w:t>
                </w:r>
                <w:proofErr w:type="spellStart"/>
                <w:r w:rsidR="006C1794">
                  <w:rPr>
                    <w:szCs w:val="20"/>
                  </w:rPr>
                  <w:t>Tanizaki</w:t>
                </w:r>
                <w:proofErr w:type="spellEnd"/>
                <w:r w:rsidR="006C1794">
                  <w:rPr>
                    <w:szCs w:val="20"/>
                  </w:rPr>
                  <w:t xml:space="preserve"> </w:t>
                </w:r>
                <w:proofErr w:type="spellStart"/>
                <w:r w:rsidR="006C1794">
                  <w:rPr>
                    <w:szCs w:val="20"/>
                  </w:rPr>
                  <w:t>Junichirô</w:t>
                </w:r>
                <w:proofErr w:type="spellEnd"/>
                <w:r w:rsidR="006C1794">
                  <w:rPr>
                    <w:szCs w:val="20"/>
                  </w:rPr>
                  <w:t xml:space="preserve"> (1886-1965),</w:t>
                </w:r>
                <w:r w:rsidRPr="009301FF">
                  <w:rPr>
                    <w:szCs w:val="20"/>
                  </w:rPr>
                  <w:t xml:space="preserve"> and Nagai </w:t>
                </w:r>
                <w:proofErr w:type="spellStart"/>
                <w:r w:rsidRPr="009301FF">
                  <w:rPr>
                    <w:szCs w:val="20"/>
                  </w:rPr>
                  <w:t>Kafû</w:t>
                </w:r>
                <w:proofErr w:type="spellEnd"/>
                <w:r w:rsidRPr="009301FF">
                  <w:rPr>
                    <w:szCs w:val="20"/>
                  </w:rPr>
                  <w:t xml:space="preserve"> (1879-1959), oil painters Ishii </w:t>
                </w:r>
                <w:proofErr w:type="spellStart"/>
                <w:r w:rsidRPr="009301FF">
                  <w:rPr>
                    <w:szCs w:val="20"/>
                  </w:rPr>
                  <w:t>Hakutei</w:t>
                </w:r>
                <w:proofErr w:type="spellEnd"/>
                <w:r w:rsidRPr="009301FF">
                  <w:rPr>
                    <w:szCs w:val="20"/>
                  </w:rPr>
                  <w:t xml:space="preserve"> (1882–1958), Yamamoto </w:t>
                </w:r>
                <w:proofErr w:type="spellStart"/>
                <w:r w:rsidRPr="009301FF">
                  <w:rPr>
                    <w:szCs w:val="20"/>
                  </w:rPr>
                  <w:t>Kanae</w:t>
                </w:r>
                <w:proofErr w:type="spellEnd"/>
                <w:r w:rsidRPr="009301FF">
                  <w:rPr>
                    <w:szCs w:val="20"/>
                  </w:rPr>
                  <w:t xml:space="preserve"> (1882–1946), and sculptor and p</w:t>
                </w:r>
                <w:r w:rsidR="001B03ED">
                  <w:rPr>
                    <w:szCs w:val="20"/>
                  </w:rPr>
                  <w:t xml:space="preserve">oet </w:t>
                </w:r>
                <w:proofErr w:type="spellStart"/>
                <w:r w:rsidR="001B03ED">
                  <w:rPr>
                    <w:szCs w:val="20"/>
                  </w:rPr>
                  <w:t>Takamura</w:t>
                </w:r>
                <w:proofErr w:type="spellEnd"/>
                <w:r w:rsidR="001B03ED">
                  <w:rPr>
                    <w:szCs w:val="20"/>
                  </w:rPr>
                  <w:t xml:space="preserve"> </w:t>
                </w:r>
                <w:proofErr w:type="spellStart"/>
                <w:r w:rsidR="001B03ED">
                  <w:rPr>
                    <w:szCs w:val="20"/>
                  </w:rPr>
                  <w:t>Kôtarô</w:t>
                </w:r>
                <w:proofErr w:type="spellEnd"/>
                <w:r w:rsidR="001B03ED">
                  <w:rPr>
                    <w:szCs w:val="20"/>
                  </w:rPr>
                  <w:t xml:space="preserve"> (1883–1956).</w:t>
                </w:r>
                <w:r w:rsidRPr="009301FF">
                  <w:rPr>
                    <w:szCs w:val="20"/>
                  </w:rPr>
                  <w:t xml:space="preserve"> </w:t>
                </w:r>
                <w:r w:rsidR="001B03ED">
                  <w:rPr>
                    <w:szCs w:val="20"/>
                  </w:rPr>
                  <w:t>At the group’s</w:t>
                </w:r>
                <w:r w:rsidRPr="009301FF">
                  <w:rPr>
                    <w:szCs w:val="20"/>
                  </w:rPr>
                  <w:t xml:space="preserve"> height of influence it included over forty members. Although the Pan Society sponsored no exhibitions and espoused no particular movement or style, it played an important role by fomenting wider interest in and knowledge of Western-style a</w:t>
                </w:r>
                <w:bookmarkStart w:id="0" w:name="_GoBack"/>
                <w:bookmarkEnd w:id="0"/>
                <w:r w:rsidRPr="009301FF">
                  <w:rPr>
                    <w:szCs w:val="20"/>
                  </w:rPr>
                  <w:t>rtistic mod</w:t>
                </w:r>
                <w:r>
                  <w:rPr>
                    <w:szCs w:val="20"/>
                  </w:rPr>
                  <w:t xml:space="preserve">ernism at a crucial time in </w:t>
                </w:r>
                <w:r w:rsidRPr="009301FF">
                  <w:rPr>
                    <w:szCs w:val="20"/>
                  </w:rPr>
                  <w:t xml:space="preserve">Japan’s art and literary history. </w:t>
                </w:r>
              </w:p>
              <w:p w14:paraId="5602EFDF" w14:textId="1C1B06A0" w:rsidR="003F0D73" w:rsidRDefault="003F0D73" w:rsidP="008C46FA"/>
            </w:tc>
          </w:sdtContent>
        </w:sdt>
      </w:tr>
      <w:tr w:rsidR="003235A7" w14:paraId="02056688" w14:textId="77777777" w:rsidTr="003235A7">
        <w:tc>
          <w:tcPr>
            <w:tcW w:w="9016" w:type="dxa"/>
          </w:tcPr>
          <w:p w14:paraId="5DEBAB52" w14:textId="77777777" w:rsidR="003235A7" w:rsidRDefault="003235A7" w:rsidP="008A5B87">
            <w:r w:rsidRPr="0015114C">
              <w:rPr>
                <w:u w:val="single"/>
              </w:rPr>
              <w:t>Further reading</w:t>
            </w:r>
            <w:r>
              <w:t>:</w:t>
            </w:r>
          </w:p>
          <w:sdt>
            <w:sdtPr>
              <w:alias w:val="Further reading"/>
              <w:tag w:val="furtherReading"/>
              <w:id w:val="-1516217107"/>
              <w:placeholder>
                <w:docPart w:val="DD74004F7909DE438E58831AFC3CD082"/>
              </w:placeholder>
            </w:sdtPr>
            <w:sdtContent>
              <w:p w14:paraId="3518586F" w14:textId="6540DEEE" w:rsidR="003235A7" w:rsidRDefault="007E1162" w:rsidP="007E1162">
                <w:sdt>
                  <w:sdtPr>
                    <w:id w:val="1206456164"/>
                    <w:citation/>
                  </w:sdtPr>
                  <w:sdtContent>
                    <w:r>
                      <w:fldChar w:fldCharType="begin"/>
                    </w:r>
                    <w:r w:rsidR="00D85817">
                      <w:rPr>
                        <w:lang w:val="en-US"/>
                      </w:rPr>
                      <w:instrText xml:space="preserve">CITATION Kin \l 1033 </w:instrText>
                    </w:r>
                    <w:r>
                      <w:fldChar w:fldCharType="separate"/>
                    </w:r>
                    <w:r w:rsidR="00D85817">
                      <w:rPr>
                        <w:noProof/>
                        <w:lang w:val="en-US"/>
                      </w:rPr>
                      <w:t xml:space="preserve"> </w:t>
                    </w:r>
                    <w:r w:rsidR="00D85817" w:rsidRPr="00D85817">
                      <w:rPr>
                        <w:noProof/>
                        <w:lang w:val="en-US"/>
                      </w:rPr>
                      <w:t>(Kinoshita)</w:t>
                    </w:r>
                    <w:r>
                      <w:fldChar w:fldCharType="end"/>
                    </w:r>
                  </w:sdtContent>
                </w:sdt>
                <w:r>
                  <w:br/>
                </w:r>
                <w:r>
                  <w:br/>
                </w:r>
                <w:sdt>
                  <w:sdtPr>
                    <w:id w:val="-1848546813"/>
                    <w:citation/>
                  </w:sdtPr>
                  <w:sdtContent>
                    <w:r>
                      <w:fldChar w:fldCharType="begin"/>
                    </w:r>
                    <w:r>
                      <w:rPr>
                        <w:lang w:val="en-US"/>
                      </w:rPr>
                      <w:instrText xml:space="preserve"> CITATION Tad97 \l 1033 </w:instrText>
                    </w:r>
                    <w:r>
                      <w:fldChar w:fldCharType="separate"/>
                    </w:r>
                    <w:r w:rsidRPr="007E1162">
                      <w:rPr>
                        <w:noProof/>
                        <w:lang w:val="en-US"/>
                      </w:rPr>
                      <w:t>(Tadayasu and Hidebumi)</w:t>
                    </w:r>
                    <w:r>
                      <w:fldChar w:fldCharType="end"/>
                    </w:r>
                  </w:sdtContent>
                </w:sdt>
                <w:r w:rsidR="00D85817">
                  <w:br/>
                </w:r>
                <w:r w:rsidR="00D85817">
                  <w:br/>
                </w:r>
                <w:sdt>
                  <w:sdtPr>
                    <w:id w:val="-1653973866"/>
                    <w:citation/>
                  </w:sdtPr>
                  <w:sdtContent>
                    <w:r w:rsidR="00D85817">
                      <w:fldChar w:fldCharType="begin"/>
                    </w:r>
                    <w:r w:rsidR="00D85817">
                      <w:rPr>
                        <w:lang w:val="en-US"/>
                      </w:rPr>
                      <w:instrText xml:space="preserve"> CITATION Tak93 \l 1033 </w:instrText>
                    </w:r>
                    <w:r w:rsidR="00D85817">
                      <w:fldChar w:fldCharType="separate"/>
                    </w:r>
                    <w:r w:rsidR="00D85817" w:rsidRPr="00D85817">
                      <w:rPr>
                        <w:noProof/>
                        <w:lang w:val="en-US"/>
                      </w:rPr>
                      <w:t>(Takamura)</w:t>
                    </w:r>
                    <w:r w:rsidR="00D85817">
                      <w:fldChar w:fldCharType="end"/>
                    </w:r>
                  </w:sdtContent>
                </w:sdt>
              </w:p>
            </w:sdtContent>
          </w:sdt>
        </w:tc>
      </w:tr>
    </w:tbl>
    <w:p w14:paraId="243B187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531DF4" w14:textId="77777777" w:rsidR="007E1162" w:rsidRDefault="007E1162" w:rsidP="007A0D55">
      <w:pPr>
        <w:spacing w:after="0" w:line="240" w:lineRule="auto"/>
      </w:pPr>
      <w:r>
        <w:separator/>
      </w:r>
    </w:p>
  </w:endnote>
  <w:endnote w:type="continuationSeparator" w:id="0">
    <w:p w14:paraId="2EC2692F" w14:textId="77777777" w:rsidR="007E1162" w:rsidRDefault="007E116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Osaka">
    <w:panose1 w:val="020B0600000000000000"/>
    <w:charset w:val="4E"/>
    <w:family w:val="auto"/>
    <w:pitch w:val="variable"/>
    <w:sig w:usb0="00000001"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67BC1" w14:textId="77777777" w:rsidR="007E1162" w:rsidRDefault="007E1162" w:rsidP="007A0D55">
      <w:pPr>
        <w:spacing w:after="0" w:line="240" w:lineRule="auto"/>
      </w:pPr>
      <w:r>
        <w:separator/>
      </w:r>
    </w:p>
  </w:footnote>
  <w:footnote w:type="continuationSeparator" w:id="0">
    <w:p w14:paraId="4FDE6620" w14:textId="77777777" w:rsidR="007E1162" w:rsidRDefault="007E116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F9DCB" w14:textId="77777777" w:rsidR="007E1162" w:rsidRDefault="007E116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D55C5F" w14:textId="77777777" w:rsidR="007E1162" w:rsidRDefault="007E11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792"/>
    <w:rsid w:val="00032559"/>
    <w:rsid w:val="00052040"/>
    <w:rsid w:val="000B25AE"/>
    <w:rsid w:val="000B55AB"/>
    <w:rsid w:val="000D24DC"/>
    <w:rsid w:val="00101B2E"/>
    <w:rsid w:val="00116FA0"/>
    <w:rsid w:val="0015114C"/>
    <w:rsid w:val="001A21F3"/>
    <w:rsid w:val="001A2537"/>
    <w:rsid w:val="001A6A06"/>
    <w:rsid w:val="001B03ED"/>
    <w:rsid w:val="001C179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1794"/>
    <w:rsid w:val="006D0412"/>
    <w:rsid w:val="007411B9"/>
    <w:rsid w:val="00780D95"/>
    <w:rsid w:val="00780DC7"/>
    <w:rsid w:val="007A0D55"/>
    <w:rsid w:val="007B3377"/>
    <w:rsid w:val="007E1162"/>
    <w:rsid w:val="007E5F44"/>
    <w:rsid w:val="00821DE3"/>
    <w:rsid w:val="00846CE1"/>
    <w:rsid w:val="008A5B87"/>
    <w:rsid w:val="008C46FA"/>
    <w:rsid w:val="00922950"/>
    <w:rsid w:val="009A7264"/>
    <w:rsid w:val="009D1606"/>
    <w:rsid w:val="009E18A1"/>
    <w:rsid w:val="009E73D7"/>
    <w:rsid w:val="00A0317F"/>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5817"/>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BE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179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C179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179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C179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19028E47D92D42BC3228A08E9C477C"/>
        <w:category>
          <w:name w:val="General"/>
          <w:gallery w:val="placeholder"/>
        </w:category>
        <w:types>
          <w:type w:val="bbPlcHdr"/>
        </w:types>
        <w:behaviors>
          <w:behavior w:val="content"/>
        </w:behaviors>
        <w:guid w:val="{466A3010-0F93-ED42-8331-636D41A16AC7}"/>
      </w:docPartPr>
      <w:docPartBody>
        <w:p w:rsidR="00000000" w:rsidRDefault="004E117A">
          <w:pPr>
            <w:pStyle w:val="E219028E47D92D42BC3228A08E9C477C"/>
          </w:pPr>
          <w:r w:rsidRPr="00CC586D">
            <w:rPr>
              <w:rStyle w:val="PlaceholderText"/>
              <w:b/>
              <w:color w:val="FFFFFF" w:themeColor="background1"/>
            </w:rPr>
            <w:t>[Salutation]</w:t>
          </w:r>
        </w:p>
      </w:docPartBody>
    </w:docPart>
    <w:docPart>
      <w:docPartPr>
        <w:name w:val="E4235FA783A40142B64FAC58F5ACC387"/>
        <w:category>
          <w:name w:val="General"/>
          <w:gallery w:val="placeholder"/>
        </w:category>
        <w:types>
          <w:type w:val="bbPlcHdr"/>
        </w:types>
        <w:behaviors>
          <w:behavior w:val="content"/>
        </w:behaviors>
        <w:guid w:val="{A97EF4AA-F4F4-6F40-BDF5-190FA6D281BA}"/>
      </w:docPartPr>
      <w:docPartBody>
        <w:p w:rsidR="00000000" w:rsidRDefault="004E117A">
          <w:pPr>
            <w:pStyle w:val="E4235FA783A40142B64FAC58F5ACC387"/>
          </w:pPr>
          <w:r>
            <w:rPr>
              <w:rStyle w:val="PlaceholderText"/>
            </w:rPr>
            <w:t>[First name]</w:t>
          </w:r>
        </w:p>
      </w:docPartBody>
    </w:docPart>
    <w:docPart>
      <w:docPartPr>
        <w:name w:val="810185B84FD1BB48AB5025DCE35A5E31"/>
        <w:category>
          <w:name w:val="General"/>
          <w:gallery w:val="placeholder"/>
        </w:category>
        <w:types>
          <w:type w:val="bbPlcHdr"/>
        </w:types>
        <w:behaviors>
          <w:behavior w:val="content"/>
        </w:behaviors>
        <w:guid w:val="{70AA151B-CE95-DA41-84C7-3627D1DBF14E}"/>
      </w:docPartPr>
      <w:docPartBody>
        <w:p w:rsidR="00000000" w:rsidRDefault="004E117A">
          <w:pPr>
            <w:pStyle w:val="810185B84FD1BB48AB5025DCE35A5E31"/>
          </w:pPr>
          <w:r>
            <w:rPr>
              <w:rStyle w:val="PlaceholderText"/>
            </w:rPr>
            <w:t>[Middle name]</w:t>
          </w:r>
        </w:p>
      </w:docPartBody>
    </w:docPart>
    <w:docPart>
      <w:docPartPr>
        <w:name w:val="111EF9A4BC276B4C83F1A7CBA338C5EF"/>
        <w:category>
          <w:name w:val="General"/>
          <w:gallery w:val="placeholder"/>
        </w:category>
        <w:types>
          <w:type w:val="bbPlcHdr"/>
        </w:types>
        <w:behaviors>
          <w:behavior w:val="content"/>
        </w:behaviors>
        <w:guid w:val="{885E7B67-D0A5-4C4D-BCCE-FFF0E98ABFF0}"/>
      </w:docPartPr>
      <w:docPartBody>
        <w:p w:rsidR="00000000" w:rsidRDefault="004E117A">
          <w:pPr>
            <w:pStyle w:val="111EF9A4BC276B4C83F1A7CBA338C5EF"/>
          </w:pPr>
          <w:r>
            <w:rPr>
              <w:rStyle w:val="PlaceholderText"/>
            </w:rPr>
            <w:t>[Last name]</w:t>
          </w:r>
        </w:p>
      </w:docPartBody>
    </w:docPart>
    <w:docPart>
      <w:docPartPr>
        <w:name w:val="F484746E3DCED54695B2407FFE77C329"/>
        <w:category>
          <w:name w:val="General"/>
          <w:gallery w:val="placeholder"/>
        </w:category>
        <w:types>
          <w:type w:val="bbPlcHdr"/>
        </w:types>
        <w:behaviors>
          <w:behavior w:val="content"/>
        </w:behaviors>
        <w:guid w:val="{AEF70873-7B42-1A4A-85AA-B1F720DEE27E}"/>
      </w:docPartPr>
      <w:docPartBody>
        <w:p w:rsidR="00000000" w:rsidRDefault="004E117A">
          <w:pPr>
            <w:pStyle w:val="F484746E3DCED54695B2407FFE77C329"/>
          </w:pPr>
          <w:r>
            <w:rPr>
              <w:rStyle w:val="PlaceholderText"/>
            </w:rPr>
            <w:t>[Enter your biography]</w:t>
          </w:r>
        </w:p>
      </w:docPartBody>
    </w:docPart>
    <w:docPart>
      <w:docPartPr>
        <w:name w:val="2CDDD547F86A204F92E4FB57D6B42BD2"/>
        <w:category>
          <w:name w:val="General"/>
          <w:gallery w:val="placeholder"/>
        </w:category>
        <w:types>
          <w:type w:val="bbPlcHdr"/>
        </w:types>
        <w:behaviors>
          <w:behavior w:val="content"/>
        </w:behaviors>
        <w:guid w:val="{51C9D977-22B1-1C44-93ED-D3DC7A7698FE}"/>
      </w:docPartPr>
      <w:docPartBody>
        <w:p w:rsidR="00000000" w:rsidRDefault="004E117A">
          <w:pPr>
            <w:pStyle w:val="2CDDD547F86A204F92E4FB57D6B42BD2"/>
          </w:pPr>
          <w:r>
            <w:rPr>
              <w:rStyle w:val="PlaceholderText"/>
            </w:rPr>
            <w:t>[Enter the institution with which you are affiliated]</w:t>
          </w:r>
        </w:p>
      </w:docPartBody>
    </w:docPart>
    <w:docPart>
      <w:docPartPr>
        <w:name w:val="E6B40A12C4ED704EA87E147DE6FABA30"/>
        <w:category>
          <w:name w:val="General"/>
          <w:gallery w:val="placeholder"/>
        </w:category>
        <w:types>
          <w:type w:val="bbPlcHdr"/>
        </w:types>
        <w:behaviors>
          <w:behavior w:val="content"/>
        </w:behaviors>
        <w:guid w:val="{658A4F45-D487-EC40-8325-39C21058F827}"/>
      </w:docPartPr>
      <w:docPartBody>
        <w:p w:rsidR="00000000" w:rsidRDefault="004E117A">
          <w:pPr>
            <w:pStyle w:val="E6B40A12C4ED704EA87E147DE6FABA30"/>
          </w:pPr>
          <w:r w:rsidRPr="00EF74F7">
            <w:rPr>
              <w:b/>
              <w:color w:val="808080" w:themeColor="background1" w:themeShade="80"/>
            </w:rPr>
            <w:t>[Enter the headword for your article]</w:t>
          </w:r>
        </w:p>
      </w:docPartBody>
    </w:docPart>
    <w:docPart>
      <w:docPartPr>
        <w:name w:val="8B4654DC42EF5A45BF85E07C0512389C"/>
        <w:category>
          <w:name w:val="General"/>
          <w:gallery w:val="placeholder"/>
        </w:category>
        <w:types>
          <w:type w:val="bbPlcHdr"/>
        </w:types>
        <w:behaviors>
          <w:behavior w:val="content"/>
        </w:behaviors>
        <w:guid w:val="{3F274748-BCA8-1346-BB0D-512EB6FB275B}"/>
      </w:docPartPr>
      <w:docPartBody>
        <w:p w:rsidR="00000000" w:rsidRDefault="004E117A">
          <w:pPr>
            <w:pStyle w:val="8B4654DC42EF5A45BF85E07C051238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4D5D66400D0A54BB93D5C31D1B02B8C"/>
        <w:category>
          <w:name w:val="General"/>
          <w:gallery w:val="placeholder"/>
        </w:category>
        <w:types>
          <w:type w:val="bbPlcHdr"/>
        </w:types>
        <w:behaviors>
          <w:behavior w:val="content"/>
        </w:behaviors>
        <w:guid w:val="{3DAEDAA5-8557-E94C-AB71-F6E87BF14209}"/>
      </w:docPartPr>
      <w:docPartBody>
        <w:p w:rsidR="00000000" w:rsidRDefault="004E117A">
          <w:pPr>
            <w:pStyle w:val="44D5D66400D0A54BB93D5C31D1B02B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8FA8CA1435084B9ACD01BAB722FB3F"/>
        <w:category>
          <w:name w:val="General"/>
          <w:gallery w:val="placeholder"/>
        </w:category>
        <w:types>
          <w:type w:val="bbPlcHdr"/>
        </w:types>
        <w:behaviors>
          <w:behavior w:val="content"/>
        </w:behaviors>
        <w:guid w:val="{E1E10C89-7EB6-444F-85DA-695A469D0E36}"/>
      </w:docPartPr>
      <w:docPartBody>
        <w:p w:rsidR="00000000" w:rsidRDefault="004E117A">
          <w:pPr>
            <w:pStyle w:val="C38FA8CA1435084B9ACD01BAB722FB3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D74004F7909DE438E58831AFC3CD082"/>
        <w:category>
          <w:name w:val="General"/>
          <w:gallery w:val="placeholder"/>
        </w:category>
        <w:types>
          <w:type w:val="bbPlcHdr"/>
        </w:types>
        <w:behaviors>
          <w:behavior w:val="content"/>
        </w:behaviors>
        <w:guid w:val="{21BF5316-5745-EA41-9C85-731E78E476C1}"/>
      </w:docPartPr>
      <w:docPartBody>
        <w:p w:rsidR="00000000" w:rsidRDefault="004E117A">
          <w:pPr>
            <w:pStyle w:val="DD74004F7909DE438E58831AFC3CD08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Osaka">
    <w:panose1 w:val="020B0600000000000000"/>
    <w:charset w:val="4E"/>
    <w:family w:val="auto"/>
    <w:pitch w:val="variable"/>
    <w:sig w:usb0="00000001"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19028E47D92D42BC3228A08E9C477C">
    <w:name w:val="E219028E47D92D42BC3228A08E9C477C"/>
  </w:style>
  <w:style w:type="paragraph" w:customStyle="1" w:styleId="E4235FA783A40142B64FAC58F5ACC387">
    <w:name w:val="E4235FA783A40142B64FAC58F5ACC387"/>
  </w:style>
  <w:style w:type="paragraph" w:customStyle="1" w:styleId="810185B84FD1BB48AB5025DCE35A5E31">
    <w:name w:val="810185B84FD1BB48AB5025DCE35A5E31"/>
  </w:style>
  <w:style w:type="paragraph" w:customStyle="1" w:styleId="111EF9A4BC276B4C83F1A7CBA338C5EF">
    <w:name w:val="111EF9A4BC276B4C83F1A7CBA338C5EF"/>
  </w:style>
  <w:style w:type="paragraph" w:customStyle="1" w:styleId="F484746E3DCED54695B2407FFE77C329">
    <w:name w:val="F484746E3DCED54695B2407FFE77C329"/>
  </w:style>
  <w:style w:type="paragraph" w:customStyle="1" w:styleId="2CDDD547F86A204F92E4FB57D6B42BD2">
    <w:name w:val="2CDDD547F86A204F92E4FB57D6B42BD2"/>
  </w:style>
  <w:style w:type="paragraph" w:customStyle="1" w:styleId="E6B40A12C4ED704EA87E147DE6FABA30">
    <w:name w:val="E6B40A12C4ED704EA87E147DE6FABA30"/>
  </w:style>
  <w:style w:type="paragraph" w:customStyle="1" w:styleId="8B4654DC42EF5A45BF85E07C0512389C">
    <w:name w:val="8B4654DC42EF5A45BF85E07C0512389C"/>
  </w:style>
  <w:style w:type="paragraph" w:customStyle="1" w:styleId="44D5D66400D0A54BB93D5C31D1B02B8C">
    <w:name w:val="44D5D66400D0A54BB93D5C31D1B02B8C"/>
  </w:style>
  <w:style w:type="paragraph" w:customStyle="1" w:styleId="C38FA8CA1435084B9ACD01BAB722FB3F">
    <w:name w:val="C38FA8CA1435084B9ACD01BAB722FB3F"/>
  </w:style>
  <w:style w:type="paragraph" w:customStyle="1" w:styleId="DD74004F7909DE438E58831AFC3CD082">
    <w:name w:val="DD74004F7909DE438E58831AFC3CD08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19028E47D92D42BC3228A08E9C477C">
    <w:name w:val="E219028E47D92D42BC3228A08E9C477C"/>
  </w:style>
  <w:style w:type="paragraph" w:customStyle="1" w:styleId="E4235FA783A40142B64FAC58F5ACC387">
    <w:name w:val="E4235FA783A40142B64FAC58F5ACC387"/>
  </w:style>
  <w:style w:type="paragraph" w:customStyle="1" w:styleId="810185B84FD1BB48AB5025DCE35A5E31">
    <w:name w:val="810185B84FD1BB48AB5025DCE35A5E31"/>
  </w:style>
  <w:style w:type="paragraph" w:customStyle="1" w:styleId="111EF9A4BC276B4C83F1A7CBA338C5EF">
    <w:name w:val="111EF9A4BC276B4C83F1A7CBA338C5EF"/>
  </w:style>
  <w:style w:type="paragraph" w:customStyle="1" w:styleId="F484746E3DCED54695B2407FFE77C329">
    <w:name w:val="F484746E3DCED54695B2407FFE77C329"/>
  </w:style>
  <w:style w:type="paragraph" w:customStyle="1" w:styleId="2CDDD547F86A204F92E4FB57D6B42BD2">
    <w:name w:val="2CDDD547F86A204F92E4FB57D6B42BD2"/>
  </w:style>
  <w:style w:type="paragraph" w:customStyle="1" w:styleId="E6B40A12C4ED704EA87E147DE6FABA30">
    <w:name w:val="E6B40A12C4ED704EA87E147DE6FABA30"/>
  </w:style>
  <w:style w:type="paragraph" w:customStyle="1" w:styleId="8B4654DC42EF5A45BF85E07C0512389C">
    <w:name w:val="8B4654DC42EF5A45BF85E07C0512389C"/>
  </w:style>
  <w:style w:type="paragraph" w:customStyle="1" w:styleId="44D5D66400D0A54BB93D5C31D1B02B8C">
    <w:name w:val="44D5D66400D0A54BB93D5C31D1B02B8C"/>
  </w:style>
  <w:style w:type="paragraph" w:customStyle="1" w:styleId="C38FA8CA1435084B9ACD01BAB722FB3F">
    <w:name w:val="C38FA8CA1435084B9ACD01BAB722FB3F"/>
  </w:style>
  <w:style w:type="paragraph" w:customStyle="1" w:styleId="DD74004F7909DE438E58831AFC3CD082">
    <w:name w:val="DD74004F7909DE438E58831AFC3CD0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Tad97</b:Tag>
    <b:SourceType>Book</b:SourceType>
    <b:Guid>{A5791A67-0575-9A4D-B068-1931496E9F04}</b:Guid>
    <b:Author>
      <b:Author>
        <b:NameList>
          <b:Person>
            <b:Last>Tadayasu</b:Last>
            <b:First>Sakai</b:First>
          </b:Person>
          <b:Person>
            <b:Last>Hidebumi</b:Last>
            <b:First>Hashi</b:First>
          </b:Person>
        </b:NameList>
      </b:Author>
    </b:Author>
    <b:Title>Egakareta monogatari: Bijutsu to bungei no kyôen</b:Title>
    <b:City>Tokyo</b:City>
    <b:Publisher>Iwanami Shoten</b:Publisher>
    <b:Year>1997</b:Year>
    <b:RefOrder>2</b:RefOrder>
  </b:Source>
  <b:Source>
    <b:Tag>Tak93</b:Tag>
    <b:SourceType>BookSection</b:SourceType>
    <b:Guid>{06ECAAA6-F6DD-B640-AF88-080F78B85EEA}</b:Guid>
    <b:Author>
      <b:Author>
        <b:NameList>
          <b:Person>
            <b:Last>Takamura</b:Last>
            <b:First>Kôtarô</b:First>
          </b:Person>
        </b:NameList>
      </b:Author>
    </b:Author>
    <b:Title>Hiuzankai to Pan no kai (The Fusain Society and Pan Society)</b:Title>
    <b:City>Tokyo</b:City>
    <b:Publisher>Shogakkan</b:Publisher>
    <b:Year>1993</b:Year>
    <b:Volume>4</b:Volume>
    <b:BookTitle>Meiji Bungaku Zenshû</b:BookTitle>
    <b:RefOrder>3</b:RefOrder>
  </b:Source>
  <b:Source>
    <b:Tag>Kin</b:Tag>
    <b:SourceType>BookSection</b:SourceType>
    <b:Guid>{2151D28F-C45D-D84F-BF17-8C3EFA8925D7}</b:Guid>
    <b:Author>
      <b:Author>
        <b:NameList>
          <b:Person>
            <b:Last>Kinoshita</b:Last>
            <b:First>Mokutarô</b:First>
          </b:Person>
        </b:NameList>
      </b:Author>
    </b:Author>
    <b:City>Tokyo</b:City>
    <b:Title>Pan no Kai no kaisô (Recollections of the Pan Society)</b:Title>
    <b:BookTitle>Kinoshita Mokutarô zenshû</b:BookTitle>
    <b:Publisher>Iwanami Shoten</b:Publisher>
    <b:Year>1982</b:Year>
    <b:Volume>13</b:Volume>
    <b:RefOrder>1</b:RefOrder>
  </b:Source>
</b:Sources>
</file>

<file path=customXml/itemProps1.xml><?xml version="1.0" encoding="utf-8"?>
<ds:datastoreItem xmlns:ds="http://schemas.openxmlformats.org/officeDocument/2006/customXml" ds:itemID="{8039EED1-076E-F847-B989-98DABFB1C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1</Pages>
  <Words>281</Words>
  <Characters>1606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6</cp:revision>
  <dcterms:created xsi:type="dcterms:W3CDTF">2014-07-18T18:09:00Z</dcterms:created>
  <dcterms:modified xsi:type="dcterms:W3CDTF">2014-07-18T18:33:00Z</dcterms:modified>
</cp:coreProperties>
</file>