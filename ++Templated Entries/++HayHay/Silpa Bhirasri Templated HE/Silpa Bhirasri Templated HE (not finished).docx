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78FA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A48B7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0254E62AD8B3E43B581F7CC7FCD21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6874D5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6F2FB20841F34F802A6E10505EBBA2"/>
            </w:placeholder>
            <w:text/>
          </w:sdtPr>
          <w:sdtContent>
            <w:tc>
              <w:tcPr>
                <w:tcW w:w="2073" w:type="dxa"/>
              </w:tcPr>
              <w:p w14:paraId="5FADE448" w14:textId="77777777" w:rsidR="00B574C9" w:rsidRDefault="00230E81" w:rsidP="00230E81">
                <w:proofErr w:type="spellStart"/>
                <w:r>
                  <w:t>Thanavi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FF6396AC6DCCF4D84CAB8AE2D5D6123"/>
            </w:placeholder>
            <w:showingPlcHdr/>
            <w:text/>
          </w:sdtPr>
          <w:sdtContent>
            <w:tc>
              <w:tcPr>
                <w:tcW w:w="2551" w:type="dxa"/>
              </w:tcPr>
              <w:p w14:paraId="2D1B7F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B774B42C5ED84081E707C52C0B7D36"/>
            </w:placeholder>
            <w:text/>
          </w:sdtPr>
          <w:sdtContent>
            <w:tc>
              <w:tcPr>
                <w:tcW w:w="2642" w:type="dxa"/>
              </w:tcPr>
              <w:p w14:paraId="12F3D682" w14:textId="77777777" w:rsidR="00B574C9" w:rsidRDefault="00230E81" w:rsidP="00230E81">
                <w:proofErr w:type="spellStart"/>
                <w:r>
                  <w:t>Chotpradit</w:t>
                </w:r>
                <w:proofErr w:type="spellEnd"/>
              </w:p>
            </w:tc>
          </w:sdtContent>
        </w:sdt>
      </w:tr>
      <w:tr w:rsidR="00B574C9" w14:paraId="19C72F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25CF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678877923BD349B5ECF2BB6F4AD7A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89C286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C6AAB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23F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32CE7386AA6A48AA7A53F84E199FF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4CB759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348B77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445D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B2D28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3331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D772828BA18740B442FCB79AF5EC1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BABEB6" w14:textId="77777777" w:rsidR="003F0D73" w:rsidRPr="00FB589A" w:rsidRDefault="00230E81" w:rsidP="003F0D73">
                <w:pPr>
                  <w:rPr>
                    <w:b/>
                  </w:rPr>
                </w:pPr>
                <w:proofErr w:type="spellStart"/>
                <w:r w:rsidRPr="00230E81">
                  <w:rPr>
                    <w:b/>
                  </w:rPr>
                  <w:t>Silpa</w:t>
                </w:r>
                <w:proofErr w:type="spellEnd"/>
                <w:r w:rsidRPr="00230E81">
                  <w:rPr>
                    <w:b/>
                  </w:rPr>
                  <w:t xml:space="preserve"> </w:t>
                </w:r>
                <w:proofErr w:type="spellStart"/>
                <w:r w:rsidRPr="00230E81">
                  <w:rPr>
                    <w:b/>
                  </w:rPr>
                  <w:t>Bhirasri</w:t>
                </w:r>
                <w:proofErr w:type="spellEnd"/>
                <w:r w:rsidRPr="00230E81">
                  <w:rPr>
                    <w:b/>
                  </w:rPr>
                  <w:t xml:space="preserve"> (1892-1962)</w:t>
                </w:r>
              </w:p>
            </w:tc>
          </w:sdtContent>
        </w:sdt>
      </w:tr>
      <w:tr w:rsidR="00464699" w14:paraId="08C9DCF3" w14:textId="77777777" w:rsidTr="00B354AE">
        <w:sdt>
          <w:sdtPr>
            <w:alias w:val="Variant headwords"/>
            <w:tag w:val="variantHeadwords"/>
            <w:id w:val="173464402"/>
            <w:placeholder>
              <w:docPart w:val="E6EAD37766F91A48A385ACDF7B18020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F0466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1938B2" w14:textId="77777777" w:rsidTr="003F0D73">
        <w:sdt>
          <w:sdtPr>
            <w:alias w:val="Abstract"/>
            <w:tag w:val="abstract"/>
            <w:id w:val="-635871867"/>
            <w:placeholder>
              <w:docPart w:val="18432E66ECCC884CBC204EAADD505B3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2E0F9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39B69AF" w14:textId="77777777" w:rsidTr="003F0D73">
        <w:sdt>
          <w:sdtPr>
            <w:alias w:val="Article text"/>
            <w:tag w:val="articleText"/>
            <w:id w:val="634067588"/>
            <w:placeholder>
              <w:docPart w:val="7D05575D71CF1D4FA355EF768D8D569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A0F5E2" w14:textId="77777777" w:rsidR="00230E81" w:rsidRPr="00B65BEF" w:rsidRDefault="00230E81" w:rsidP="00844A08">
                <w:proofErr w:type="spellStart"/>
                <w:r>
                  <w:t>Silpa</w:t>
                </w:r>
                <w:proofErr w:type="spellEnd"/>
                <w:r>
                  <w:t xml:space="preserve"> </w:t>
                </w:r>
                <w:proofErr w:type="spellStart"/>
                <w:r>
                  <w:t>Birasri</w:t>
                </w:r>
                <w:proofErr w:type="spellEnd"/>
                <w:r>
                  <w:t xml:space="preserve"> (born</w:t>
                </w:r>
                <w:r w:rsidRPr="00D93940">
                  <w:t xml:space="preserve"> </w:t>
                </w:r>
                <w:proofErr w:type="spellStart"/>
                <w:r w:rsidRPr="00D93940">
                  <w:t>Corrado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Feroci</w:t>
                </w:r>
                <w:proofErr w:type="spellEnd"/>
                <w:r w:rsidRPr="00D93940">
                  <w:t>) was an Italian sculptor</w:t>
                </w:r>
                <w:r w:rsidRPr="00D93940">
                  <w:rPr>
                    <w:color w:val="262626"/>
                  </w:rPr>
                  <w:t xml:space="preserve"> and </w:t>
                </w:r>
                <w:r w:rsidRPr="00D93940">
                  <w:t xml:space="preserve">the first principal of </w:t>
                </w:r>
                <w:proofErr w:type="spellStart"/>
                <w:r w:rsidRPr="00D93940">
                  <w:t>Silpakorn</w:t>
                </w:r>
                <w:proofErr w:type="spellEnd"/>
                <w:r w:rsidRPr="00D93940">
                  <w:t xml:space="preserve"> University</w:t>
                </w:r>
                <w:r>
                  <w:t xml:space="preserve"> </w:t>
                </w:r>
                <w:r w:rsidRPr="00D93940">
                  <w:t>(formerly</w:t>
                </w:r>
                <w:r>
                  <w:t xml:space="preserve"> the</w:t>
                </w:r>
                <w:r w:rsidRPr="00D93940">
                  <w:t xml:space="preserve"> School of Fine Arts, known as </w:t>
                </w:r>
                <w:proofErr w:type="spellStart"/>
                <w:r w:rsidRPr="00D93940">
                  <w:t>Rongrian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Praneetsilpakam</w:t>
                </w:r>
                <w:proofErr w:type="spellEnd"/>
                <w:r w:rsidRPr="00D93940">
                  <w:t xml:space="preserve"> and </w:t>
                </w:r>
                <w:proofErr w:type="spellStart"/>
                <w:r w:rsidRPr="00D93940">
                  <w:t>Rongrian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Silpakorn</w:t>
                </w:r>
                <w:proofErr w:type="spellEnd"/>
                <w:r w:rsidRPr="00D93940">
                  <w:t>).</w:t>
                </w:r>
                <w:r w:rsidRPr="00D93940">
                  <w:rPr>
                    <w:rFonts w:eastAsia="Times New Roman"/>
                  </w:rPr>
                  <w:t xml:space="preserve"> </w:t>
                </w:r>
                <w:r>
                  <w:rPr>
                    <w:color w:val="262626"/>
                  </w:rPr>
                  <w:t xml:space="preserve">He </w:t>
                </w:r>
                <w:r w:rsidRPr="00D93940">
                  <w:rPr>
                    <w:color w:val="262626"/>
                  </w:rPr>
                  <w:t xml:space="preserve">was a pivotal figure in the institutional development of modern art in Thailand in the 1930s and 1940s. </w:t>
                </w:r>
                <w:r w:rsidRPr="00D93940">
                  <w:rPr>
                    <w:rFonts w:eastAsia="Times New Roman"/>
                  </w:rPr>
                  <w:t xml:space="preserve">As a state-hired sculptor who had resided in </w:t>
                </w:r>
                <w:r>
                  <w:rPr>
                    <w:rFonts w:eastAsia="Times New Roman"/>
                  </w:rPr>
                  <w:t xml:space="preserve">Siam (now </w:t>
                </w:r>
                <w:r w:rsidRPr="00D93940">
                  <w:rPr>
                    <w:rFonts w:eastAsia="Times New Roman"/>
                  </w:rPr>
                  <w:t>Thailand</w:t>
                </w:r>
                <w:r>
                  <w:rPr>
                    <w:rFonts w:eastAsia="Times New Roman"/>
                  </w:rPr>
                  <w:t>)</w:t>
                </w:r>
                <w:r w:rsidRPr="00D93940">
                  <w:rPr>
                    <w:rFonts w:eastAsia="Times New Roman"/>
                  </w:rPr>
                  <w:t xml:space="preserve"> since the time of absolute monarchy, he sculpted the figure of </w:t>
                </w:r>
                <w:r>
                  <w:rPr>
                    <w:rFonts w:eastAsia="Times New Roman"/>
                  </w:rPr>
                  <w:t xml:space="preserve">King </w:t>
                </w:r>
                <w:proofErr w:type="spellStart"/>
                <w:r w:rsidRPr="00D93940">
                  <w:rPr>
                    <w:rFonts w:eastAsia="Times New Roman"/>
                  </w:rPr>
                  <w:t>Vajiravudh</w:t>
                </w:r>
                <w:proofErr w:type="spellEnd"/>
                <w:r w:rsidRPr="00D93940">
                  <w:rPr>
                    <w:rFonts w:eastAsia="Times New Roman"/>
                  </w:rPr>
                  <w:t xml:space="preserve"> (r. 1910-1926) in 1925 in </w:t>
                </w:r>
                <w:r>
                  <w:rPr>
                    <w:rFonts w:eastAsia="Times New Roman"/>
                  </w:rPr>
                  <w:t>a</w:t>
                </w:r>
                <w:r w:rsidRPr="00D93940">
                  <w:rPr>
                    <w:rFonts w:eastAsia="Times New Roman"/>
                  </w:rPr>
                  <w:t xml:space="preserve"> classical </w:t>
                </w:r>
                <w:r>
                  <w:rPr>
                    <w:rFonts w:eastAsia="Times New Roman"/>
                  </w:rPr>
                  <w:t>style</w:t>
                </w:r>
                <w:r w:rsidRPr="00D93940">
                  <w:rPr>
                    <w:rFonts w:eastAsia="Times New Roman"/>
                  </w:rPr>
                  <w:t xml:space="preserve">. </w:t>
                </w:r>
                <w:r w:rsidRPr="00844A08">
                  <w:t xml:space="preserve">After the 1932 Revolution, classical art, which had been the royal taste, was replaced with a stark classicism that emphasised the strong body and exaggerated muscles that one may also find in Fascist art. </w:t>
                </w:r>
                <w:proofErr w:type="spellStart"/>
                <w:r w:rsidRPr="00844A08">
                  <w:t>Bhirasri’s</w:t>
                </w:r>
                <w:proofErr w:type="spellEnd"/>
                <w:r w:rsidRPr="00844A08">
                  <w:t xml:space="preserve"> interests in classicism shifted in direction from naturalism to stark-realism after 1932 when art patronage changed hands from the court to the commoners’ government.</w:t>
                </w:r>
                <w:r>
                  <w:t xml:space="preserve"> H</w:t>
                </w:r>
                <w:r w:rsidRPr="00D93940">
                  <w:t>is design for the bases of Democracy Monument</w:t>
                </w:r>
                <w:r>
                  <w:t xml:space="preserve"> </w:t>
                </w:r>
                <w:r w:rsidRPr="00D93940">
                  <w:t xml:space="preserve">depicting the scenes </w:t>
                </w:r>
                <w:r>
                  <w:t>from</w:t>
                </w:r>
                <w:r w:rsidRPr="00D93940">
                  <w:t xml:space="preserve"> the 1932 Revolution and Thais’ working life</w:t>
                </w:r>
                <w:r>
                  <w:t xml:space="preserve"> showed this </w:t>
                </w:r>
                <w:r w:rsidRPr="00844A08">
                  <w:t>style of muscular bodies</w:t>
                </w:r>
                <w:r>
                  <w:t xml:space="preserve"> and was</w:t>
                </w:r>
                <w:r w:rsidRPr="00D93940">
                  <w:t xml:space="preserve"> likely inspired by M. </w:t>
                </w:r>
                <w:proofErr w:type="spellStart"/>
                <w:r w:rsidRPr="00D93940">
                  <w:t>Piacentini’s</w:t>
                </w:r>
                <w:proofErr w:type="spellEnd"/>
                <w:r w:rsidRPr="00D93940">
                  <w:t xml:space="preserve"> </w:t>
                </w:r>
                <w:r w:rsidRPr="00D93940">
                  <w:rPr>
                    <w:i/>
                    <w:iCs/>
                  </w:rPr>
                  <w:t xml:space="preserve">The Arch of Victory </w:t>
                </w:r>
                <w:r w:rsidRPr="00D93940">
                  <w:t>in Italy.</w:t>
                </w:r>
                <w:r w:rsidRPr="00B65BEF">
                  <w:rPr>
                    <w:color w:val="262626"/>
                  </w:rPr>
                  <w:t xml:space="preserve"> </w:t>
                </w:r>
                <w:r>
                  <w:rPr>
                    <w:color w:val="262626"/>
                  </w:rPr>
                  <w:t>He was later h</w:t>
                </w:r>
                <w:r w:rsidRPr="00D93940">
                  <w:t xml:space="preserve">onoured by the state as </w:t>
                </w:r>
                <w:r>
                  <w:t>the ‘Father of Thai modern art’</w:t>
                </w:r>
                <w:r w:rsidRPr="00D93940">
                  <w:rPr>
                    <w:rStyle w:val="CommentReference"/>
                    <w:rFonts w:ascii="Times New Roman" w:hAnsi="Times New Roman" w:cs="Times New Roman"/>
                    <w:vanish/>
                    <w:sz w:val="24"/>
                    <w:szCs w:val="24"/>
                  </w:rPr>
                  <w:t>a aaaa</w:t>
                </w:r>
                <w:r w:rsidRPr="00D93940">
                  <w:t xml:space="preserve"> and </w:t>
                </w:r>
                <w:r>
                  <w:t xml:space="preserve">as the </w:t>
                </w:r>
                <w:r w:rsidRPr="00D93940">
                  <w:t>founder of art education system.</w:t>
                </w:r>
                <w:r>
                  <w:t xml:space="preserve"> </w:t>
                </w:r>
              </w:p>
              <w:p w14:paraId="3505A430" w14:textId="77777777" w:rsidR="00230E81" w:rsidRPr="00D93940" w:rsidRDefault="00230E81" w:rsidP="00844A08"/>
              <w:p w14:paraId="34788B0C" w14:textId="486C074E" w:rsidR="00230E81" w:rsidRDefault="00230E81" w:rsidP="00844A08">
                <w:proofErr w:type="spellStart"/>
                <w:r w:rsidRPr="00D93940">
                  <w:rPr>
                    <w:rFonts w:eastAsia="Times New Roman"/>
                  </w:rPr>
                  <w:t>Bhirasri</w:t>
                </w:r>
                <w:proofErr w:type="spellEnd"/>
                <w:r w:rsidRPr="00D9394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 xml:space="preserve">was born on 15 September 1892 in San Giovanni, Florence, Italy. </w:t>
                </w:r>
                <w:r>
                  <w:t>He</w:t>
                </w:r>
                <w:r w:rsidRPr="00D93940">
                  <w:t xml:space="preserve"> graduated from the Academia di Belle </w:t>
                </w:r>
                <w:proofErr w:type="spellStart"/>
                <w:r w:rsidRPr="00D93940">
                  <w:t>Arti</w:t>
                </w:r>
                <w:proofErr w:type="spellEnd"/>
                <w:r w:rsidRPr="00D93940">
                  <w:t xml:space="preserve"> in Florence in 1914</w:t>
                </w:r>
                <w:r>
                  <w:t xml:space="preserve"> and</w:t>
                </w:r>
                <w:r w:rsidRPr="00D93940">
                  <w:t xml:space="preserve"> taught sculpture</w:t>
                </w:r>
                <w:r>
                  <w:t xml:space="preserve"> there until</w:t>
                </w:r>
                <w:r w:rsidRPr="00D93940">
                  <w:t xml:space="preserve"> 1923.</w:t>
                </w:r>
                <w:r>
                  <w:t xml:space="preserve"> In 1922, he </w:t>
                </w:r>
                <w:r w:rsidRPr="00D93940">
                  <w:t>design</w:t>
                </w:r>
                <w:r>
                  <w:t>ed</w:t>
                </w:r>
                <w:r w:rsidRPr="00D93940">
                  <w:t xml:space="preserve"> </w:t>
                </w:r>
                <w:r>
                  <w:t>the war memorial</w:t>
                </w:r>
                <w:r w:rsidRPr="00B65BEF">
                  <w:rPr>
                    <w:i/>
                  </w:rPr>
                  <w:t xml:space="preserve"> </w:t>
                </w:r>
                <w:r w:rsidRPr="00D24415">
                  <w:rPr>
                    <w:i/>
                  </w:rPr>
                  <w:t>To Their Heroes Who Died for the Country</w:t>
                </w:r>
                <w:r>
                  <w:rPr>
                    <w:i/>
                  </w:rPr>
                  <w:t xml:space="preserve"> </w:t>
                </w:r>
                <w:r w:rsidRPr="00D93940">
                  <w:t xml:space="preserve">at </w:t>
                </w:r>
                <w:proofErr w:type="spellStart"/>
                <w:r w:rsidRPr="00D93940">
                  <w:t>Portofarraio</w:t>
                </w:r>
                <w:proofErr w:type="spellEnd"/>
                <w:r w:rsidRPr="00D93940">
                  <w:t xml:space="preserve"> on the island of Elba, Italy</w:t>
                </w:r>
                <w:r>
                  <w:t xml:space="preserve"> for </w:t>
                </w:r>
                <w:r w:rsidRPr="00D93940">
                  <w:t xml:space="preserve">the </w:t>
                </w:r>
                <w:r>
                  <w:t>F</w:t>
                </w:r>
                <w:r w:rsidRPr="00D93940">
                  <w:t>ascist government</w:t>
                </w:r>
                <w:r>
                  <w:t xml:space="preserve"> of </w:t>
                </w:r>
                <w:r w:rsidRPr="00D93940">
                  <w:t>Mussolini.</w:t>
                </w:r>
                <w:r>
                  <w:t xml:space="preserve"> </w:t>
                </w:r>
                <w:proofErr w:type="spellStart"/>
                <w:r w:rsidRPr="00D93940">
                  <w:rPr>
                    <w:rFonts w:eastAsia="Times New Roman"/>
                  </w:rPr>
                  <w:t>Bhirasri</w:t>
                </w:r>
                <w:proofErr w:type="spellEnd"/>
                <w:r>
                  <w:t xml:space="preserve"> came to Siam in 1923 to work at the Fine Art Department, changing</w:t>
                </w:r>
                <w:r w:rsidRPr="00D93940">
                  <w:t xml:space="preserve"> his name from </w:t>
                </w:r>
                <w:proofErr w:type="spellStart"/>
                <w:r w:rsidRPr="00D93940">
                  <w:t>Corrado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Feroci</w:t>
                </w:r>
                <w:proofErr w:type="spellEnd"/>
                <w:r w:rsidRPr="00D93940">
                  <w:t xml:space="preserve"> to a Thai name, </w:t>
                </w:r>
                <w:proofErr w:type="spellStart"/>
                <w:r w:rsidRPr="00D93940">
                  <w:t>Silpa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Bhirasri</w:t>
                </w:r>
                <w:proofErr w:type="spellEnd"/>
                <w:r w:rsidR="00844A08">
                  <w:t>,</w:t>
                </w:r>
                <w:r>
                  <w:t xml:space="preserve"> and obtaining</w:t>
                </w:r>
                <w:r w:rsidRPr="00D93940">
                  <w:t xml:space="preserve"> Thai citizenship in 1944. </w:t>
                </w:r>
                <w:r>
                  <w:t>As Italy had already surrendered to the Allies, h</w:t>
                </w:r>
                <w:r w:rsidRPr="00D93940">
                  <w:t>is naturalisation</w:t>
                </w:r>
                <w:r>
                  <w:t xml:space="preserve"> at that time </w:t>
                </w:r>
                <w:r w:rsidRPr="00D93940">
                  <w:t xml:space="preserve">was done in order to avoid being arrested by the Japanese army </w:t>
                </w:r>
                <w:r>
                  <w:t xml:space="preserve">who was then occupying </w:t>
                </w:r>
                <w:r w:rsidRPr="00D93940">
                  <w:t>Siam.</w:t>
                </w:r>
              </w:p>
              <w:p w14:paraId="0F7B1B63" w14:textId="77777777" w:rsidR="00230E81" w:rsidRDefault="00230E81" w:rsidP="00A54B62"/>
              <w:p w14:paraId="00D65825" w14:textId="52F6E592" w:rsidR="00230E81" w:rsidRPr="005E261E" w:rsidRDefault="00230E81" w:rsidP="00A54B62">
                <w:pPr>
                  <w:rPr>
                    <w:rFonts w:eastAsia="MS Mincho"/>
                  </w:rPr>
                </w:pPr>
                <w:r w:rsidRPr="00A54B62">
                  <w:t>As the revolutionary government needed to produce a new type of local artist to execute</w:t>
                </w:r>
                <w:r w:rsidRPr="00D93940">
                  <w:rPr>
                    <w:rFonts w:eastAsia="MS Mincho"/>
                  </w:rPr>
                  <w:t xml:space="preserve"> </w:t>
                </w:r>
                <w:r w:rsidRPr="00A54B62">
                  <w:t xml:space="preserve">artworks and monuments to promote the new ideology of the state, </w:t>
                </w:r>
                <w:proofErr w:type="spellStart"/>
                <w:r w:rsidRPr="00A54B62">
                  <w:t>Rongrian</w:t>
                </w:r>
                <w:proofErr w:type="spellEnd"/>
                <w:r w:rsidRPr="00A54B62">
                  <w:t xml:space="preserve"> </w:t>
                </w:r>
                <w:proofErr w:type="spellStart"/>
                <w:r w:rsidRPr="00A54B62">
                  <w:t>Praneetsilapakam</w:t>
                </w:r>
                <w:proofErr w:type="spellEnd"/>
                <w:r w:rsidRPr="00D93940">
                  <w:t xml:space="preserve"> </w:t>
                </w:r>
                <w:r w:rsidRPr="00A54B62">
                  <w:t>was founded in 1933</w:t>
                </w:r>
                <w:r w:rsidR="00A54B62">
                  <w:t>,</w:t>
                </w:r>
                <w:r w:rsidRPr="00A54B62">
                  <w:t xml:space="preserve"> and </w:t>
                </w:r>
                <w:proofErr w:type="spellStart"/>
                <w:r w:rsidRPr="00A54B62">
                  <w:t>Silpa</w:t>
                </w:r>
                <w:proofErr w:type="spellEnd"/>
                <w:r w:rsidRPr="00A54B62">
                  <w:t xml:space="preserve"> (Art) </w:t>
                </w:r>
                <w:proofErr w:type="spellStart"/>
                <w:r w:rsidRPr="00A54B62">
                  <w:t>Bhirasri</w:t>
                </w:r>
                <w:proofErr w:type="spellEnd"/>
                <w:r w:rsidRPr="00A54B62">
                  <w:t xml:space="preserve"> was named its director. The school followed the</w:t>
                </w:r>
                <w:r>
                  <w:t xml:space="preserve"> </w:t>
                </w:r>
                <w:r w:rsidRPr="00A54B62">
                  <w:t xml:space="preserve">education model from </w:t>
                </w:r>
                <w:proofErr w:type="spellStart"/>
                <w:r w:rsidRPr="00A54B62">
                  <w:t>L’Accademia</w:t>
                </w:r>
                <w:proofErr w:type="spellEnd"/>
                <w:r w:rsidRPr="00A54B62">
                  <w:t xml:space="preserve"> di Belle </w:t>
                </w:r>
                <w:proofErr w:type="spellStart"/>
                <w:r w:rsidRPr="00A54B62">
                  <w:t>Arti</w:t>
                </w:r>
                <w:proofErr w:type="spellEnd"/>
                <w:r w:rsidRPr="00A54B62">
                  <w:t xml:space="preserve"> di Firenze</w:t>
                </w:r>
                <w:r w:rsidR="00A54B62">
                  <w:t>, and it produced</w:t>
                </w:r>
                <w:r w:rsidRPr="00A54B62">
                  <w:t xml:space="preserve"> the first group of</w:t>
                </w:r>
                <w:r w:rsidRPr="00D93940">
                  <w:t xml:space="preserve"> Thai artists who were able to perform commissioned tasks required by official departments and ministries, which in the past had been done by foreigners.</w:t>
                </w:r>
                <w:r w:rsidRPr="00D93940">
                  <w:rPr>
                    <w:rStyle w:val="CommentReference"/>
                    <w:rFonts w:ascii="Times New Roman" w:hAnsi="Times New Roman" w:cs="Times New Roman"/>
                    <w:vanish/>
                    <w:sz w:val="24"/>
                    <w:szCs w:val="24"/>
                  </w:rPr>
                  <w:t>We</w:t>
                </w:r>
                <w:r w:rsidRPr="00D93940">
                  <w:t xml:space="preserve"> </w:t>
                </w:r>
              </w:p>
              <w:p w14:paraId="3A00393E" w14:textId="77777777" w:rsidR="00230E81" w:rsidRPr="00ED2D8C" w:rsidRDefault="00230E81" w:rsidP="00844A08"/>
              <w:p w14:paraId="35A0C309" w14:textId="77777777" w:rsidR="00230E81" w:rsidRPr="00A54B62" w:rsidRDefault="00230E81" w:rsidP="00844A08">
                <w:r w:rsidRPr="00ED2D8C">
                  <w:t xml:space="preserve">In 1937, </w:t>
                </w:r>
                <w:proofErr w:type="spellStart"/>
                <w:r w:rsidRPr="00ED2D8C">
                  <w:t>Bhirasri</w:t>
                </w:r>
                <w:proofErr w:type="spellEnd"/>
                <w:r w:rsidRPr="00ED2D8C">
                  <w:t xml:space="preserve"> </w:t>
                </w:r>
                <w:r w:rsidRPr="00A54B62">
                  <w:t>suggested that the government organise an art competition and exhibition at the Annual Constitutional Fair, the festival that celebrated the Thai constitution on</w:t>
                </w:r>
                <w:r w:rsidRPr="00ED2D8C">
                  <w:rPr>
                    <w:rStyle w:val="textexposedshow"/>
                    <w:rFonts w:ascii="Times New Roman" w:hAnsi="Times New Roman" w:cs="Times New Roman"/>
                    <w:sz w:val="24"/>
                  </w:rPr>
                  <w:t xml:space="preserve"> </w:t>
                </w:r>
                <w:r w:rsidRPr="00ED2D8C">
                  <w:t>Constitution Day (10 December).</w:t>
                </w:r>
                <w:r w:rsidRPr="00ED2D8C">
                  <w:rPr>
                    <w:rStyle w:val="textexposedshow"/>
                    <w:rFonts w:ascii="Times New Roman" w:hAnsi="Times New Roman" w:cs="Times New Roman"/>
                    <w:sz w:val="24"/>
                  </w:rPr>
                  <w:t xml:space="preserve"> </w:t>
                </w:r>
                <w:r w:rsidRPr="00A54B62">
                  <w:t xml:space="preserve">This was an opportunity for art students to show their works to the public. The </w:t>
                </w:r>
                <w:r w:rsidRPr="00A54B62">
                  <w:lastRenderedPageBreak/>
                  <w:t xml:space="preserve">competition is considered the precursor of the present day National Exhibition of Art, first held in 1949.  </w:t>
                </w:r>
              </w:p>
              <w:p w14:paraId="73670875" w14:textId="77777777" w:rsidR="00230E81" w:rsidRPr="00ED2D8C" w:rsidRDefault="00230E81" w:rsidP="00844A08">
                <w:pPr>
                  <w:rPr>
                    <w:rStyle w:val="textexposedshow"/>
                  </w:rPr>
                </w:pPr>
              </w:p>
              <w:p w14:paraId="52BC68B0" w14:textId="282EDA95" w:rsidR="00230E81" w:rsidRDefault="00230E81" w:rsidP="00844A0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Bhirasri</w:t>
                </w:r>
                <w:proofErr w:type="spellEnd"/>
                <w:r>
                  <w:rPr>
                    <w:lang w:val="en-US"/>
                  </w:rPr>
                  <w:t xml:space="preserve"> died in Thailand on 14 May 1926. He was buried in the </w:t>
                </w:r>
                <w:proofErr w:type="spellStart"/>
                <w:r>
                  <w:rPr>
                    <w:lang w:val="en-US"/>
                  </w:rPr>
                  <w:t>Cimitero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Evangelico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degli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Allori</w:t>
                </w:r>
                <w:proofErr w:type="spellEnd"/>
                <w:r>
                  <w:rPr>
                    <w:lang w:val="en-US"/>
                  </w:rPr>
                  <w:t xml:space="preserve"> in Florence, Italy. </w:t>
                </w:r>
              </w:p>
              <w:p w14:paraId="724BC277" w14:textId="77777777" w:rsidR="009324E7" w:rsidRDefault="009324E7" w:rsidP="00844A08">
                <w:pPr>
                  <w:rPr>
                    <w:lang w:val="en-US"/>
                  </w:rPr>
                </w:pPr>
              </w:p>
              <w:p w14:paraId="00CED384" w14:textId="5093E9DE" w:rsidR="009324E7" w:rsidRDefault="009324E7" w:rsidP="009324E7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File: </w:t>
                </w:r>
                <w:r w:rsidRPr="009324E7">
                  <w:rPr>
                    <w:lang w:val="en-US"/>
                  </w:rPr>
                  <w:t>Silpa_Bhirasri_bas-relief_panels_Democracy_Monument.jpg</w:t>
                </w:r>
              </w:p>
              <w:p w14:paraId="6DB0E042" w14:textId="7B45DDD8" w:rsidR="009324E7" w:rsidRDefault="009324E7" w:rsidP="009324E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Silpa</w:t>
                </w:r>
                <w:proofErr w:type="spellEnd"/>
                <w:r>
                  <w:t xml:space="preserve"> </w:t>
                </w:r>
                <w:proofErr w:type="spellStart"/>
                <w:r>
                  <w:t>Bhirasri</w:t>
                </w:r>
                <w:proofErr w:type="spellEnd"/>
                <w:r>
                  <w:t xml:space="preserve"> and his students, </w:t>
                </w:r>
                <w:r w:rsidRPr="009324E7">
                  <w:rPr>
                    <w:i/>
                  </w:rPr>
                  <w:t>Bas-relief panels at the bases of Democracy Monument</w:t>
                </w:r>
                <w:r>
                  <w:t xml:space="preserve"> (1939-1940). Cement. Bangkok. Source: The National Archives of Thailand, Bangkok, Thailand.</w:t>
                </w:r>
              </w:p>
              <w:p w14:paraId="21090F44" w14:textId="77777777" w:rsidR="003F0D73" w:rsidRDefault="003F0D73" w:rsidP="00844A08"/>
            </w:tc>
          </w:sdtContent>
        </w:sdt>
      </w:tr>
      <w:tr w:rsidR="003235A7" w14:paraId="25E02174" w14:textId="77777777" w:rsidTr="003235A7">
        <w:tc>
          <w:tcPr>
            <w:tcW w:w="9016" w:type="dxa"/>
          </w:tcPr>
          <w:p w14:paraId="2C32517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9672BA497BAE4A99DD49F41668FD48"/>
              </w:placeholder>
            </w:sdtPr>
            <w:sdtContent>
              <w:p w14:paraId="63D22EED" w14:textId="6B535DE3" w:rsidR="00DD286B" w:rsidRDefault="00DD286B" w:rsidP="00B354AE">
                <w:sdt>
                  <w:sdtPr>
                    <w:id w:val="8362758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Mic93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DD286B">
                      <w:rPr>
                        <w:noProof/>
                        <w:lang w:val="en-US"/>
                      </w:rPr>
                      <w:t>(Michaelsen)</w:t>
                    </w:r>
                    <w:r>
                      <w:fldChar w:fldCharType="end"/>
                    </w:r>
                  </w:sdtContent>
                </w:sdt>
              </w:p>
              <w:p w14:paraId="0924DD80" w14:textId="52C60058" w:rsidR="00DD286B" w:rsidRDefault="00DD286B" w:rsidP="00B354AE"/>
              <w:p w14:paraId="216B2110" w14:textId="110821CA" w:rsidR="003235A7" w:rsidRDefault="00DD286B" w:rsidP="00B354AE">
                <w:sdt>
                  <w:sdtPr>
                    <w:id w:val="13415783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Pos921 \l 1033 </w:instrText>
                    </w:r>
                    <w:r>
                      <w:fldChar w:fldCharType="separate"/>
                    </w:r>
                    <w:r w:rsidRPr="00DD286B">
                      <w:rPr>
                        <w:noProof/>
                        <w:lang w:val="en-US"/>
                      </w:rPr>
                      <w:t>(Poshyanada)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270334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72C90" w14:textId="77777777" w:rsidR="00B354AE" w:rsidRDefault="00B354AE" w:rsidP="007A0D55">
      <w:pPr>
        <w:spacing w:after="0" w:line="240" w:lineRule="auto"/>
      </w:pPr>
      <w:r>
        <w:separator/>
      </w:r>
    </w:p>
  </w:endnote>
  <w:endnote w:type="continuationSeparator" w:id="0">
    <w:p w14:paraId="24D962BC" w14:textId="77777777" w:rsidR="00B354AE" w:rsidRDefault="00B354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C50AF" w14:textId="77777777" w:rsidR="00B354AE" w:rsidRDefault="00B354AE" w:rsidP="007A0D55">
      <w:pPr>
        <w:spacing w:after="0" w:line="240" w:lineRule="auto"/>
      </w:pPr>
      <w:r>
        <w:separator/>
      </w:r>
    </w:p>
  </w:footnote>
  <w:footnote w:type="continuationSeparator" w:id="0">
    <w:p w14:paraId="6F1BA117" w14:textId="77777777" w:rsidR="00B354AE" w:rsidRDefault="00B354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8527A" w14:textId="77777777" w:rsidR="00B354AE" w:rsidRDefault="00B354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9F0C139" w14:textId="77777777" w:rsidR="00B354AE" w:rsidRDefault="00B35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4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0E81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404C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4A08"/>
    <w:rsid w:val="00846CE1"/>
    <w:rsid w:val="008A5B87"/>
    <w:rsid w:val="00922950"/>
    <w:rsid w:val="009324E7"/>
    <w:rsid w:val="009A7264"/>
    <w:rsid w:val="009D1606"/>
    <w:rsid w:val="009E18A1"/>
    <w:rsid w:val="009E73D7"/>
    <w:rsid w:val="00A27D2C"/>
    <w:rsid w:val="00A54B62"/>
    <w:rsid w:val="00A76FD9"/>
    <w:rsid w:val="00AB436D"/>
    <w:rsid w:val="00AD2F24"/>
    <w:rsid w:val="00AD4844"/>
    <w:rsid w:val="00B219AE"/>
    <w:rsid w:val="00B33145"/>
    <w:rsid w:val="00B354A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52A6"/>
    <w:rsid w:val="00D656DA"/>
    <w:rsid w:val="00D83300"/>
    <w:rsid w:val="00DC6B48"/>
    <w:rsid w:val="00DD286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78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40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4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0E81"/>
    <w:rPr>
      <w:sz w:val="16"/>
      <w:szCs w:val="16"/>
    </w:rPr>
  </w:style>
  <w:style w:type="character" w:customStyle="1" w:styleId="textexposedshow">
    <w:name w:val="text_exposed_show"/>
    <w:autoRedefine/>
    <w:rsid w:val="00230E81"/>
    <w:rPr>
      <w:color w:val="000000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9324E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40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4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0E81"/>
    <w:rPr>
      <w:sz w:val="16"/>
      <w:szCs w:val="16"/>
    </w:rPr>
  </w:style>
  <w:style w:type="character" w:customStyle="1" w:styleId="textexposedshow">
    <w:name w:val="text_exposed_show"/>
    <w:autoRedefine/>
    <w:rsid w:val="00230E81"/>
    <w:rPr>
      <w:color w:val="000000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9324E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254E62AD8B3E43B581F7CC7FCD2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D9756-4B26-7F4A-956E-B3AB8C6B1996}"/>
      </w:docPartPr>
      <w:docPartBody>
        <w:p w:rsidR="00000000" w:rsidRDefault="004E117A">
          <w:pPr>
            <w:pStyle w:val="30254E62AD8B3E43B581F7CC7FCD21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6F2FB20841F34F802A6E10505EB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680F-5166-EB46-B7DB-E16B27611A52}"/>
      </w:docPartPr>
      <w:docPartBody>
        <w:p w:rsidR="00000000" w:rsidRDefault="004E117A">
          <w:pPr>
            <w:pStyle w:val="556F2FB20841F34F802A6E10505EBB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FF6396AC6DCCF4D84CAB8AE2D5D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9C23E-88B4-0C4B-ADE8-7BA1B4F32B6F}"/>
      </w:docPartPr>
      <w:docPartBody>
        <w:p w:rsidR="00000000" w:rsidRDefault="004E117A">
          <w:pPr>
            <w:pStyle w:val="9FF6396AC6DCCF4D84CAB8AE2D5D612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B774B42C5ED84081E707C52C0B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2114-57A4-684E-AC7E-87B42DF10244}"/>
      </w:docPartPr>
      <w:docPartBody>
        <w:p w:rsidR="00000000" w:rsidRDefault="004E117A">
          <w:pPr>
            <w:pStyle w:val="7AB774B42C5ED84081E707C52C0B7D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678877923BD349B5ECF2BB6F4AD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BE41E-C368-2F41-9DFC-55F9ED800839}"/>
      </w:docPartPr>
      <w:docPartBody>
        <w:p w:rsidR="00000000" w:rsidRDefault="004E117A">
          <w:pPr>
            <w:pStyle w:val="7D678877923BD349B5ECF2BB6F4AD7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32CE7386AA6A48AA7A53F84E199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40929-EB29-8D44-A8F6-62C9CF31A0B1}"/>
      </w:docPartPr>
      <w:docPartBody>
        <w:p w:rsidR="00000000" w:rsidRDefault="004E117A">
          <w:pPr>
            <w:pStyle w:val="F332CE7386AA6A48AA7A53F84E199F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D772828BA18740B442FCB79AF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8291D-F213-BE44-AF5B-6AA544DFF6E1}"/>
      </w:docPartPr>
      <w:docPartBody>
        <w:p w:rsidR="00000000" w:rsidRDefault="004E117A">
          <w:pPr>
            <w:pStyle w:val="AFD772828BA18740B442FCB79AF5EC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EAD37766F91A48A385ACDF7B180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2CC86-6219-E747-AA5B-D652C361FE93}"/>
      </w:docPartPr>
      <w:docPartBody>
        <w:p w:rsidR="00000000" w:rsidRDefault="004E117A">
          <w:pPr>
            <w:pStyle w:val="E6EAD37766F91A48A385ACDF7B1802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8432E66ECCC884CBC204EAADD50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96A1-CE98-DA44-BA8C-9F7693C78A84}"/>
      </w:docPartPr>
      <w:docPartBody>
        <w:p w:rsidR="00000000" w:rsidRDefault="004E117A">
          <w:pPr>
            <w:pStyle w:val="18432E66ECCC884CBC204EAADD505B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D05575D71CF1D4FA355EF768D8D5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331F2-9455-D34A-BCCD-B947652D192F}"/>
      </w:docPartPr>
      <w:docPartBody>
        <w:p w:rsidR="00000000" w:rsidRDefault="004E117A">
          <w:pPr>
            <w:pStyle w:val="7D05575D71CF1D4FA355EF768D8D56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9672BA497BAE4A99DD49F41668F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FA0F2-7A64-5540-AF45-59933AFFD3BB}"/>
      </w:docPartPr>
      <w:docPartBody>
        <w:p w:rsidR="00000000" w:rsidRDefault="004E117A">
          <w:pPr>
            <w:pStyle w:val="CA9672BA497BAE4A99DD49F41668FD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254E62AD8B3E43B581F7CC7FCD21AD">
    <w:name w:val="30254E62AD8B3E43B581F7CC7FCD21AD"/>
  </w:style>
  <w:style w:type="paragraph" w:customStyle="1" w:styleId="556F2FB20841F34F802A6E10505EBBA2">
    <w:name w:val="556F2FB20841F34F802A6E10505EBBA2"/>
  </w:style>
  <w:style w:type="paragraph" w:customStyle="1" w:styleId="9FF6396AC6DCCF4D84CAB8AE2D5D6123">
    <w:name w:val="9FF6396AC6DCCF4D84CAB8AE2D5D6123"/>
  </w:style>
  <w:style w:type="paragraph" w:customStyle="1" w:styleId="7AB774B42C5ED84081E707C52C0B7D36">
    <w:name w:val="7AB774B42C5ED84081E707C52C0B7D36"/>
  </w:style>
  <w:style w:type="paragraph" w:customStyle="1" w:styleId="7D678877923BD349B5ECF2BB6F4AD7A8">
    <w:name w:val="7D678877923BD349B5ECF2BB6F4AD7A8"/>
  </w:style>
  <w:style w:type="paragraph" w:customStyle="1" w:styleId="F332CE7386AA6A48AA7A53F84E199FF5">
    <w:name w:val="F332CE7386AA6A48AA7A53F84E199FF5"/>
  </w:style>
  <w:style w:type="paragraph" w:customStyle="1" w:styleId="AFD772828BA18740B442FCB79AF5EC18">
    <w:name w:val="AFD772828BA18740B442FCB79AF5EC18"/>
  </w:style>
  <w:style w:type="paragraph" w:customStyle="1" w:styleId="E6EAD37766F91A48A385ACDF7B180205">
    <w:name w:val="E6EAD37766F91A48A385ACDF7B180205"/>
  </w:style>
  <w:style w:type="paragraph" w:customStyle="1" w:styleId="18432E66ECCC884CBC204EAADD505B35">
    <w:name w:val="18432E66ECCC884CBC204EAADD505B35"/>
  </w:style>
  <w:style w:type="paragraph" w:customStyle="1" w:styleId="7D05575D71CF1D4FA355EF768D8D5697">
    <w:name w:val="7D05575D71CF1D4FA355EF768D8D5697"/>
  </w:style>
  <w:style w:type="paragraph" w:customStyle="1" w:styleId="CA9672BA497BAE4A99DD49F41668FD48">
    <w:name w:val="CA9672BA497BAE4A99DD49F41668FD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254E62AD8B3E43B581F7CC7FCD21AD">
    <w:name w:val="30254E62AD8B3E43B581F7CC7FCD21AD"/>
  </w:style>
  <w:style w:type="paragraph" w:customStyle="1" w:styleId="556F2FB20841F34F802A6E10505EBBA2">
    <w:name w:val="556F2FB20841F34F802A6E10505EBBA2"/>
  </w:style>
  <w:style w:type="paragraph" w:customStyle="1" w:styleId="9FF6396AC6DCCF4D84CAB8AE2D5D6123">
    <w:name w:val="9FF6396AC6DCCF4D84CAB8AE2D5D6123"/>
  </w:style>
  <w:style w:type="paragraph" w:customStyle="1" w:styleId="7AB774B42C5ED84081E707C52C0B7D36">
    <w:name w:val="7AB774B42C5ED84081E707C52C0B7D36"/>
  </w:style>
  <w:style w:type="paragraph" w:customStyle="1" w:styleId="7D678877923BD349B5ECF2BB6F4AD7A8">
    <w:name w:val="7D678877923BD349B5ECF2BB6F4AD7A8"/>
  </w:style>
  <w:style w:type="paragraph" w:customStyle="1" w:styleId="F332CE7386AA6A48AA7A53F84E199FF5">
    <w:name w:val="F332CE7386AA6A48AA7A53F84E199FF5"/>
  </w:style>
  <w:style w:type="paragraph" w:customStyle="1" w:styleId="AFD772828BA18740B442FCB79AF5EC18">
    <w:name w:val="AFD772828BA18740B442FCB79AF5EC18"/>
  </w:style>
  <w:style w:type="paragraph" w:customStyle="1" w:styleId="E6EAD37766F91A48A385ACDF7B180205">
    <w:name w:val="E6EAD37766F91A48A385ACDF7B180205"/>
  </w:style>
  <w:style w:type="paragraph" w:customStyle="1" w:styleId="18432E66ECCC884CBC204EAADD505B35">
    <w:name w:val="18432E66ECCC884CBC204EAADD505B35"/>
  </w:style>
  <w:style w:type="paragraph" w:customStyle="1" w:styleId="7D05575D71CF1D4FA355EF768D8D5697">
    <w:name w:val="7D05575D71CF1D4FA355EF768D8D5697"/>
  </w:style>
  <w:style w:type="paragraph" w:customStyle="1" w:styleId="CA9672BA497BAE4A99DD49F41668FD48">
    <w:name w:val="CA9672BA497BAE4A99DD49F41668F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Pos921</b:Tag>
    <b:SourceType>Book</b:SourceType>
    <b:Guid>{EDFFC4AB-F13D-E24E-BBD4-AF8E38A38747}</b:Guid>
    <b:Author>
      <b:Author>
        <b:NameList>
          <b:Person>
            <b:Last>Poshyanada</b:Last>
            <b:First>Apinan</b:First>
          </b:Person>
        </b:NameList>
      </b:Author>
    </b:Author>
    <b:Title>Modern Art in Thailand: Nineteenth and Twentieth Centuries</b:Title>
    <b:City>Singapore and New York</b:City>
    <b:Publisher>Oxford UP</b:Publisher>
    <b:Year>1992</b:Year>
    <b:RefOrder>2</b:RefOrder>
  </b:Source>
  <b:Source>
    <b:Tag>Mic93</b:Tag>
    <b:SourceType>BookSection</b:SourceType>
    <b:Guid>{B5A9C759-6B9B-824E-9A71-C58F75ED1C06}</b:Guid>
    <b:Author>
      <b:Author>
        <b:NameList>
          <b:Person>
            <b:Last>Michaelsen</b:Last>
            <b:First>Helen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State Building and Thai Painting and Sculpture in the 1930s and 1940s</b:Title>
    <b:City>Sydney</b:City>
    <b:Publisher>Wild Peony</b:Publisher>
    <b:Year>1993</b:Year>
    <b:Pages>60-74</b:Pages>
    <b:Comments>Series: University of Sydney East Asian Studies no. 7</b:Comments>
    <b:BookTitle>Modernity in Asian Art</b:BookTitle>
    <b:RefOrder>1</b:RefOrder>
  </b:Source>
</b:Sources>
</file>

<file path=customXml/itemProps1.xml><?xml version="1.0" encoding="utf-8"?>
<ds:datastoreItem xmlns:ds="http://schemas.openxmlformats.org/officeDocument/2006/customXml" ds:itemID="{56888248-C95F-A042-8257-57B509CF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544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2014-10-08T18:10:00Z</dcterms:created>
  <dcterms:modified xsi:type="dcterms:W3CDTF">2014-10-08T18:48:00Z</dcterms:modified>
</cp:coreProperties>
</file>