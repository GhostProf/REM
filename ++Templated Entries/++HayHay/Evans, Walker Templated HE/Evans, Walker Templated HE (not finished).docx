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8D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DE4FC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966A5EC5E7E394CA0ECD00A904E29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2A7387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FC279CCA91E94DBF4BE8584B7D0422"/>
            </w:placeholder>
            <w:text/>
          </w:sdtPr>
          <w:sdtEndPr/>
          <w:sdtContent>
            <w:tc>
              <w:tcPr>
                <w:tcW w:w="2073" w:type="dxa"/>
              </w:tcPr>
              <w:p w14:paraId="042E2FC2" w14:textId="77777777" w:rsidR="00B574C9" w:rsidRDefault="00C0351F" w:rsidP="00C0351F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0B1C45155E69B48BB72431DCF45211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AEAE8F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1D39678D3EBB4B888B123AB1837AA3"/>
            </w:placeholder>
            <w:text/>
          </w:sdtPr>
          <w:sdtEndPr/>
          <w:sdtContent>
            <w:tc>
              <w:tcPr>
                <w:tcW w:w="2642" w:type="dxa"/>
              </w:tcPr>
              <w:p w14:paraId="20F8FEA4" w14:textId="77777777" w:rsidR="00B574C9" w:rsidRDefault="00C0351F" w:rsidP="00C0351F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0F6DEC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2923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86D9F392F004143B3DAB7EC43B4AC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4DA2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472E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2519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6EEEB6EB09D624CA61A907915434D3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541D2F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AD4118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D6849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B24A3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59CA4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71E62186CAEA94FB843347C74E0D35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A94F73" w14:textId="77777777" w:rsidR="003F0D73" w:rsidRPr="00FB589A" w:rsidRDefault="00C0351F" w:rsidP="003F0D73">
                <w:pPr>
                  <w:rPr>
                    <w:b/>
                  </w:rPr>
                </w:pPr>
                <w:r>
                  <w:rPr>
                    <w:b/>
                    <w:lang w:val="en-US" w:eastAsia="ja-JP"/>
                  </w:rPr>
                  <w:t>Evans, Walker (1903-</w:t>
                </w:r>
                <w:r w:rsidRPr="00C0351F">
                  <w:rPr>
                    <w:b/>
                    <w:lang w:val="en-US" w:eastAsia="ja-JP"/>
                  </w:rPr>
                  <w:t xml:space="preserve">1975) </w:t>
                </w:r>
                <w:r w:rsidRPr="00C0351F">
                  <w:rPr>
                    <w:b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435ED086" w14:textId="77777777" w:rsidTr="007821B0">
        <w:sdt>
          <w:sdtPr>
            <w:alias w:val="Variant headwords"/>
            <w:tag w:val="variantHeadwords"/>
            <w:id w:val="173464402"/>
            <w:placeholder>
              <w:docPart w:val="AB47F9BCFCF3EA4BBB0B521FFC4AA5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B1643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EB2BCE" w14:textId="77777777" w:rsidTr="003F0D73">
        <w:sdt>
          <w:sdtPr>
            <w:alias w:val="Abstract"/>
            <w:tag w:val="abstract"/>
            <w:id w:val="-635871867"/>
            <w:placeholder>
              <w:docPart w:val="4C9601292DA6C44F906D0CFE840557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727B2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954DA73" w14:textId="77777777" w:rsidTr="003F0D73">
        <w:sdt>
          <w:sdtPr>
            <w:alias w:val="Article text"/>
            <w:tag w:val="articleText"/>
            <w:id w:val="634067588"/>
            <w:placeholder>
              <w:docPart w:val="44785A7F33E09046A620ADBE1F75AD5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FC7738" w14:textId="77777777" w:rsidR="00C0351F" w:rsidRPr="0044554B" w:rsidRDefault="00C0351F" w:rsidP="00C0351F">
                <w:r w:rsidRPr="0044554B">
                  <w:t>Walker Evans is an American photographer</w:t>
                </w:r>
                <w:r>
                  <w:t>, best</w:t>
                </w:r>
                <w:r w:rsidRPr="0044554B">
                  <w:t xml:space="preserve"> known for his work for the Farm Security Administration during the American Depression.</w:t>
                </w:r>
                <w:r>
                  <w:t xml:space="preserve"> </w:t>
                </w:r>
                <w:r w:rsidRPr="0044554B">
                  <w:t xml:space="preserve">His documentary style, historically </w:t>
                </w:r>
                <w:r>
                  <w:t>regarded</w:t>
                </w:r>
                <w:r w:rsidRPr="0044554B">
                  <w:t xml:space="preserve"> as detached, is now viewed as an honest and engaged reflection of </w:t>
                </w:r>
                <w:r>
                  <w:t>Evans’s</w:t>
                </w:r>
                <w:r w:rsidRPr="003B4A61">
                  <w:t xml:space="preserve"> own</w:t>
                </w:r>
                <w:r>
                  <w:t xml:space="preserve"> point of view.</w:t>
                </w:r>
                <w:r w:rsidRPr="0044554B">
                  <w:t xml:space="preserve"> Born in St. Louis, Missouri</w:t>
                </w:r>
                <w:bookmarkStart w:id="0" w:name="_GoBack"/>
                <w:bookmarkEnd w:id="0"/>
                <w:r w:rsidRPr="0044554B">
                  <w:t xml:space="preserve"> to an affluent family, Evans studied literature at Williams College before moving to Paris</w:t>
                </w:r>
                <w:r>
                  <w:t xml:space="preserve"> in 1926. In 1928</w:t>
                </w:r>
                <w:r w:rsidRPr="0044554B">
                  <w:t xml:space="preserve"> Evans </w:t>
                </w:r>
                <w:r>
                  <w:t>moved</w:t>
                </w:r>
                <w:r w:rsidRPr="0044554B">
                  <w:t xml:space="preserve"> to New York City</w:t>
                </w:r>
                <w:r>
                  <w:t xml:space="preserve">, and, citing Eugene </w:t>
                </w:r>
                <w:proofErr w:type="spellStart"/>
                <w:r>
                  <w:t>Atget</w:t>
                </w:r>
                <w:proofErr w:type="spellEnd"/>
                <w:r>
                  <w:t xml:space="preserve"> as an influence, </w:t>
                </w:r>
                <w:r w:rsidRPr="0044554B">
                  <w:t>began taking photographs</w:t>
                </w:r>
                <w:r>
                  <w:t>. He</w:t>
                </w:r>
                <w:r w:rsidRPr="0044554B">
                  <w:t xml:space="preserve"> was given a solo exhibition at the </w:t>
                </w:r>
                <w:proofErr w:type="spellStart"/>
                <w:r w:rsidRPr="0044554B">
                  <w:t>Julien</w:t>
                </w:r>
                <w:proofErr w:type="spellEnd"/>
                <w:r w:rsidRPr="0044554B">
                  <w:t xml:space="preserve"> Levy Gallery </w:t>
                </w:r>
                <w:r>
                  <w:t>i</w:t>
                </w:r>
                <w:r w:rsidRPr="0044554B">
                  <w:t xml:space="preserve">n </w:t>
                </w:r>
                <w:r>
                  <w:t>1932</w:t>
                </w:r>
                <w:r w:rsidRPr="0044554B">
                  <w:t>. The following year</w:t>
                </w:r>
                <w:r>
                  <w:t xml:space="preserve"> he</w:t>
                </w:r>
                <w:r w:rsidRPr="0044554B">
                  <w:t xml:space="preserve"> travel</w:t>
                </w:r>
                <w:r>
                  <w:t>led</w:t>
                </w:r>
                <w:r w:rsidRPr="0044554B">
                  <w:t xml:space="preserve"> to Havana. </w:t>
                </w:r>
                <w:r>
                  <w:t>The photograph</w:t>
                </w:r>
                <w:r w:rsidRPr="003B4A61">
                  <w:t xml:space="preserve">s taken there, which were published in </w:t>
                </w:r>
                <w:r w:rsidRPr="003B4A61">
                  <w:rPr>
                    <w:i/>
                  </w:rPr>
                  <w:t>The Crime of Cuba</w:t>
                </w:r>
                <w:r w:rsidRPr="003B4A61">
                  <w:t xml:space="preserve"> </w:t>
                </w:r>
                <w:r>
                  <w:t xml:space="preserve">(1933) </w:t>
                </w:r>
                <w:r w:rsidRPr="003B4A61">
                  <w:t xml:space="preserve">alongside text by journalist Carleton </w:t>
                </w:r>
                <w:proofErr w:type="spellStart"/>
                <w:r w:rsidRPr="003B4A61">
                  <w:t>Beals</w:t>
                </w:r>
                <w:proofErr w:type="spellEnd"/>
                <w:r w:rsidRPr="003B4A61">
                  <w:t xml:space="preserve">, reveal a country in the midst of revolution. </w:t>
                </w:r>
                <w:r w:rsidRPr="0044554B">
                  <w:t xml:space="preserve">Two years later, Evans began working for </w:t>
                </w:r>
                <w:r w:rsidRPr="0044554B">
                  <w:rPr>
                    <w:i/>
                  </w:rPr>
                  <w:t>Fortune</w:t>
                </w:r>
                <w:r w:rsidRPr="0044554B">
                  <w:t xml:space="preserve"> magazine, eventually contributing over 400 images to the publication </w:t>
                </w:r>
                <w:r>
                  <w:t>before his departure in</w:t>
                </w:r>
                <w:r w:rsidRPr="0044554B">
                  <w:t xml:space="preserve"> 1965. </w:t>
                </w:r>
                <w:r>
                  <w:t>Evans’s penetrating documentary images</w:t>
                </w:r>
                <w:r w:rsidRPr="00C56C6F">
                  <w:t xml:space="preserve"> </w:t>
                </w:r>
                <w:r>
                  <w:t>express an interest in the everyday lives of individuals and uniquely balance both intimacy and detachment</w:t>
                </w:r>
                <w:r w:rsidRPr="003B4A61">
                  <w:t>; his</w:t>
                </w:r>
                <w:r>
                  <w:t xml:space="preserve"> photographs of the Depression are considered some of the most iconic images of that era. </w:t>
                </w:r>
              </w:p>
              <w:p w14:paraId="7D768312" w14:textId="77777777" w:rsidR="00C0351F" w:rsidRPr="0044554B" w:rsidRDefault="00C0351F" w:rsidP="00C0351F"/>
              <w:p w14:paraId="468F40C0" w14:textId="77777777" w:rsidR="00C0351F" w:rsidRPr="0044554B" w:rsidRDefault="00C0351F" w:rsidP="00C0351F">
                <w:r>
                  <w:t>A 1935</w:t>
                </w:r>
                <w:r w:rsidRPr="0044554B">
                  <w:t xml:space="preserve"> commission for the U</w:t>
                </w:r>
                <w:r>
                  <w:t>.</w:t>
                </w:r>
                <w:r w:rsidRPr="0044554B">
                  <w:t>S</w:t>
                </w:r>
                <w:r>
                  <w:t>.</w:t>
                </w:r>
                <w:r w:rsidRPr="0044554B">
                  <w:t xml:space="preserve"> Department of the Interior to photograph a community of unemployed coal workers in West Virginia developed into a full-time position</w:t>
                </w:r>
                <w:r w:rsidRPr="003B4A61">
                  <w:t xml:space="preserve"> for Evans </w:t>
                </w:r>
                <w:r w:rsidRPr="0044554B">
                  <w:t xml:space="preserve">with the Resettlement Administration, later the Farm Security Administration. Working under </w:t>
                </w:r>
                <w:r>
                  <w:t xml:space="preserve">director </w:t>
                </w:r>
                <w:r w:rsidRPr="0044554B">
                  <w:t xml:space="preserve">Roy Stryker until 1938, Evans perfected his documentary technique while photographing small-town America. In the summer of 1936, on leave from the FSA, Evans travelled </w:t>
                </w:r>
                <w:r>
                  <w:rPr>
                    <w:b/>
                  </w:rPr>
                  <w:t>to</w:t>
                </w:r>
                <w:r w:rsidRPr="0044554B">
                  <w:t xml:space="preserve"> Alabama with writer James Agee </w:t>
                </w:r>
                <w:r>
                  <w:t>to photograph</w:t>
                </w:r>
                <w:r w:rsidRPr="0044554B">
                  <w:t xml:space="preserve"> three sharecropper families</w:t>
                </w:r>
                <w:r>
                  <w:t>—</w:t>
                </w:r>
                <w:r w:rsidRPr="0044554B">
                  <w:t xml:space="preserve">the Burroughs, </w:t>
                </w:r>
                <w:proofErr w:type="spellStart"/>
                <w:r w:rsidRPr="0044554B">
                  <w:t>Tengles</w:t>
                </w:r>
                <w:proofErr w:type="spellEnd"/>
                <w:r w:rsidRPr="0044554B">
                  <w:t>, and Fields</w:t>
                </w:r>
                <w:r>
                  <w:t>—</w:t>
                </w:r>
                <w:r w:rsidRPr="0044554B">
                  <w:t xml:space="preserve">for </w:t>
                </w:r>
                <w:r w:rsidRPr="0044554B">
                  <w:rPr>
                    <w:i/>
                  </w:rPr>
                  <w:t>Fortune</w:t>
                </w:r>
                <w:r w:rsidRPr="0044554B">
                  <w:t xml:space="preserve">. Evans’s intimate photographs of family members and their </w:t>
                </w:r>
                <w:r>
                  <w:t>possessions</w:t>
                </w:r>
                <w:r w:rsidRPr="0044554B">
                  <w:t xml:space="preserve"> reveal the intense poverty facing white sharecroppers during the Dust Bowl. While </w:t>
                </w:r>
                <w:r w:rsidRPr="0044554B">
                  <w:rPr>
                    <w:i/>
                  </w:rPr>
                  <w:t>Fortune</w:t>
                </w:r>
                <w:r w:rsidRPr="0044554B">
                  <w:t xml:space="preserve"> rejected the article, the project was published as </w:t>
                </w:r>
                <w:r w:rsidRPr="0044554B">
                  <w:rPr>
                    <w:i/>
                  </w:rPr>
                  <w:t>Let Us Now Praise Famous Men</w:t>
                </w:r>
                <w:r w:rsidRPr="0044554B">
                  <w:t xml:space="preserve"> </w:t>
                </w:r>
                <w:r>
                  <w:t xml:space="preserve">in </w:t>
                </w:r>
                <w:r w:rsidRPr="0044554B">
                  <w:t>1941. Evans’s sobering frontal portrait of Allie Mae Burroughs, set against the clapboard siding of her rural home, has become a</w:t>
                </w:r>
                <w:r>
                  <w:t>n iconic</w:t>
                </w:r>
                <w:r w:rsidRPr="0044554B">
                  <w:t xml:space="preserve"> symbol of the Great Depression and female resilience. </w:t>
                </w:r>
              </w:p>
              <w:p w14:paraId="00B3DF4B" w14:textId="77777777" w:rsidR="00C0351F" w:rsidRPr="0044554B" w:rsidRDefault="00C0351F" w:rsidP="00C0351F"/>
              <w:p w14:paraId="0F89F60C" w14:textId="77777777" w:rsidR="00C0351F" w:rsidRPr="0044554B" w:rsidRDefault="00C0351F" w:rsidP="00C0351F">
                <w:r w:rsidRPr="0044554B">
                  <w:t xml:space="preserve">In 1938, </w:t>
                </w:r>
                <w:r>
                  <w:t>Evans received the</w:t>
                </w:r>
                <w:r w:rsidRPr="0044554B">
                  <w:t xml:space="preserve"> first monographic photography exhibition</w:t>
                </w:r>
                <w:r>
                  <w:t xml:space="preserve"> at the Museum of Modern Art in New York City, </w:t>
                </w:r>
                <w:r w:rsidRPr="0044554B">
                  <w:t>which displayed his FSA photography and was accompanied by a catalogue with an essay by his friend</w:t>
                </w:r>
                <w:r>
                  <w:t xml:space="preserve">, </w:t>
                </w:r>
                <w:r w:rsidRPr="0044554B">
                  <w:t>cultural impresario Lincoln Kirstein (1907-1996)</w:t>
                </w:r>
                <w:r>
                  <w:t>. T</w:t>
                </w:r>
                <w:r w:rsidRPr="0044554B">
                  <w:t xml:space="preserve">he same year, Evans </w:t>
                </w:r>
                <w:r>
                  <w:t xml:space="preserve">began </w:t>
                </w:r>
                <w:r w:rsidRPr="0044554B">
                  <w:t xml:space="preserve">a series of portraits taken with a camera concealed under his coat in the New York City Subway system. These candid and sometimes alarmingly voyeuristic images were published </w:t>
                </w:r>
                <w:r>
                  <w:t xml:space="preserve">in </w:t>
                </w:r>
                <w:r w:rsidRPr="0044554B">
                  <w:rPr>
                    <w:i/>
                  </w:rPr>
                  <w:t>Many Are Called</w:t>
                </w:r>
                <w:r>
                  <w:rPr>
                    <w:i/>
                  </w:rPr>
                  <w:t xml:space="preserve"> </w:t>
                </w:r>
                <w:r>
                  <w:t>(1966)</w:t>
                </w:r>
                <w:r w:rsidRPr="0044554B">
                  <w:t>. In 1965, Evans was appointed professor of photography at Yale University</w:t>
                </w:r>
                <w:r>
                  <w:t>, a post that he held</w:t>
                </w:r>
                <w:r w:rsidRPr="0044554B">
                  <w:t xml:space="preserve"> until 1974. Evans died a year later in Lyme, CT. </w:t>
                </w:r>
              </w:p>
              <w:p w14:paraId="3AB0EDDF" w14:textId="77777777" w:rsidR="00C0351F" w:rsidRPr="0044554B" w:rsidRDefault="00C0351F" w:rsidP="00C0351F"/>
              <w:p w14:paraId="30A25C3E" w14:textId="77777777" w:rsidR="00C0351F" w:rsidRPr="0044554B" w:rsidRDefault="00C0351F" w:rsidP="00C0351F">
                <w:r>
                  <w:t>A</w:t>
                </w:r>
                <w:r w:rsidRPr="0044554B">
                  <w:t xml:space="preserve"> </w:t>
                </w:r>
                <w:r>
                  <w:t>towering</w:t>
                </w:r>
                <w:r w:rsidRPr="0044554B">
                  <w:t xml:space="preserve"> figure, </w:t>
                </w:r>
                <w:r>
                  <w:t>Walker Evans influenced</w:t>
                </w:r>
                <w:r w:rsidRPr="0044554B">
                  <w:t xml:space="preserve"> later generations of photographers</w:t>
                </w:r>
                <w:r>
                  <w:t>,</w:t>
                </w:r>
                <w:r w:rsidRPr="0044554B">
                  <w:t xml:space="preserve"> including those he mentored like Helen Levitt</w:t>
                </w:r>
                <w:r>
                  <w:t xml:space="preserve"> (1913-2009)</w:t>
                </w:r>
                <w:r w:rsidRPr="0044554B">
                  <w:t xml:space="preserve">. </w:t>
                </w:r>
                <w:r w:rsidRPr="003B4A61">
                  <w:t>A signal of that influence</w:t>
                </w:r>
                <w:r>
                  <w:t xml:space="preserve"> is</w:t>
                </w:r>
                <w:r w:rsidRPr="0044554B">
                  <w:t xml:space="preserve"> his appropriation by postmodernist photographers, such as Sherrie Levine (1947--)</w:t>
                </w:r>
                <w:r>
                  <w:t>,</w:t>
                </w:r>
                <w:r w:rsidRPr="0044554B">
                  <w:t xml:space="preserve"> whose </w:t>
                </w:r>
                <w:r>
                  <w:t xml:space="preserve">1981 </w:t>
                </w:r>
                <w:r w:rsidRPr="00453A30">
                  <w:rPr>
                    <w:i/>
                  </w:rPr>
                  <w:t>After Walker Evans</w:t>
                </w:r>
                <w:r w:rsidRPr="0044554B">
                  <w:t xml:space="preserve"> series </w:t>
                </w:r>
                <w:r>
                  <w:t xml:space="preserve">re-photographed </w:t>
                </w:r>
                <w:r w:rsidRPr="0044554B">
                  <w:t xml:space="preserve">Evans’s work, including his iconic </w:t>
                </w:r>
                <w:r>
                  <w:t>portrait of All</w:t>
                </w:r>
                <w:r w:rsidRPr="0044554B">
                  <w:t xml:space="preserve">ie Mae Burroughs. </w:t>
                </w:r>
                <w:r>
                  <w:t>In their attempts to rewrite</w:t>
                </w:r>
                <w:r w:rsidRPr="0044554B">
                  <w:t xml:space="preserve"> the </w:t>
                </w:r>
                <w:r>
                  <w:t xml:space="preserve">photographic </w:t>
                </w:r>
                <w:r w:rsidRPr="0044554B">
                  <w:t xml:space="preserve">canon, Walker Evans became a prime target for such postmodernist interventions. </w:t>
                </w:r>
              </w:p>
              <w:p w14:paraId="5FB9789C" w14:textId="77777777" w:rsidR="003F0D73" w:rsidRDefault="003F0D73" w:rsidP="00C27FAB"/>
            </w:tc>
          </w:sdtContent>
        </w:sdt>
      </w:tr>
      <w:tr w:rsidR="003235A7" w14:paraId="2CDDE5BA" w14:textId="77777777" w:rsidTr="003235A7">
        <w:tc>
          <w:tcPr>
            <w:tcW w:w="9016" w:type="dxa"/>
          </w:tcPr>
          <w:p w14:paraId="774D6F8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948297173664A833D4C77F92AFA4D"/>
              </w:placeholder>
              <w:showingPlcHdr/>
            </w:sdtPr>
            <w:sdtEndPr/>
            <w:sdtContent>
              <w:p w14:paraId="70BD652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7C2EDB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BFDFD" w14:textId="77777777" w:rsidR="00306490" w:rsidRDefault="00306490" w:rsidP="007A0D55">
      <w:pPr>
        <w:spacing w:after="0" w:line="240" w:lineRule="auto"/>
      </w:pPr>
      <w:r>
        <w:separator/>
      </w:r>
    </w:p>
  </w:endnote>
  <w:endnote w:type="continuationSeparator" w:id="0">
    <w:p w14:paraId="26165F02" w14:textId="77777777" w:rsidR="00306490" w:rsidRDefault="003064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60A20" w14:textId="77777777" w:rsidR="00306490" w:rsidRDefault="00306490" w:rsidP="007A0D55">
      <w:pPr>
        <w:spacing w:after="0" w:line="240" w:lineRule="auto"/>
      </w:pPr>
      <w:r>
        <w:separator/>
      </w:r>
    </w:p>
  </w:footnote>
  <w:footnote w:type="continuationSeparator" w:id="0">
    <w:p w14:paraId="05C6A0A7" w14:textId="77777777" w:rsidR="00306490" w:rsidRDefault="003064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8070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52141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9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490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351F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9E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64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9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64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9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66A5EC5E7E394CA0ECD00A904E2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F7277-D430-9E4D-8495-60F3F91F259D}"/>
      </w:docPartPr>
      <w:docPartBody>
        <w:p w:rsidR="00000000" w:rsidRDefault="004E117A">
          <w:pPr>
            <w:pStyle w:val="F966A5EC5E7E394CA0ECD00A904E29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FC279CCA91E94DBF4BE8584B7D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5BB8-6714-844A-ACC8-6C4083CCC30D}"/>
      </w:docPartPr>
      <w:docPartBody>
        <w:p w:rsidR="00000000" w:rsidRDefault="004E117A">
          <w:pPr>
            <w:pStyle w:val="FDFC279CCA91E94DBF4BE8584B7D04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0B1C45155E69B48BB72431DCF45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E53AF-FD78-E144-8415-E4B6C19CC9EA}"/>
      </w:docPartPr>
      <w:docPartBody>
        <w:p w:rsidR="00000000" w:rsidRDefault="004E117A">
          <w:pPr>
            <w:pStyle w:val="80B1C45155E69B48BB72431DCF45211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1D39678D3EBB4B888B123AB1837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B0978-DCE6-3A43-9E17-8B3E2132AA5C}"/>
      </w:docPartPr>
      <w:docPartBody>
        <w:p w:rsidR="00000000" w:rsidRDefault="004E117A">
          <w:pPr>
            <w:pStyle w:val="351D39678D3EBB4B888B123AB1837AA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86D9F392F004143B3DAB7EC43B4A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AF6D5-036E-5246-B624-68D6A24C18AB}"/>
      </w:docPartPr>
      <w:docPartBody>
        <w:p w:rsidR="00000000" w:rsidRDefault="004E117A">
          <w:pPr>
            <w:pStyle w:val="F86D9F392F004143B3DAB7EC43B4AC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6EEEB6EB09D624CA61A907915434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7BFE9-EEB8-5E4C-8E39-D6651CEF654F}"/>
      </w:docPartPr>
      <w:docPartBody>
        <w:p w:rsidR="00000000" w:rsidRDefault="004E117A">
          <w:pPr>
            <w:pStyle w:val="56EEEB6EB09D624CA61A907915434D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1E62186CAEA94FB843347C74E0D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BDCE1-AA84-E741-9E2C-9FF744829979}"/>
      </w:docPartPr>
      <w:docPartBody>
        <w:p w:rsidR="00000000" w:rsidRDefault="004E117A">
          <w:pPr>
            <w:pStyle w:val="971E62186CAEA94FB843347C74E0D35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B47F9BCFCF3EA4BBB0B521FFC4AA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202B-B411-CA4F-A0B6-79E11D869DDE}"/>
      </w:docPartPr>
      <w:docPartBody>
        <w:p w:rsidR="00000000" w:rsidRDefault="004E117A">
          <w:pPr>
            <w:pStyle w:val="AB47F9BCFCF3EA4BBB0B521FFC4AA5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9601292DA6C44F906D0CFE84055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CEBE-6F04-E940-9A4D-4FE89CB4619D}"/>
      </w:docPartPr>
      <w:docPartBody>
        <w:p w:rsidR="00000000" w:rsidRDefault="004E117A">
          <w:pPr>
            <w:pStyle w:val="4C9601292DA6C44F906D0CFE840557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785A7F33E09046A620ADBE1F75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42DFD-3D46-804D-B514-5F37F3476306}"/>
      </w:docPartPr>
      <w:docPartBody>
        <w:p w:rsidR="00000000" w:rsidRDefault="004E117A">
          <w:pPr>
            <w:pStyle w:val="44785A7F33E09046A620ADBE1F75AD5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948297173664A833D4C77F92A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DA1E1-3626-974A-BBD2-29BB4A51059D}"/>
      </w:docPartPr>
      <w:docPartBody>
        <w:p w:rsidR="00000000" w:rsidRDefault="004E117A">
          <w:pPr>
            <w:pStyle w:val="BED948297173664A833D4C77F92AFA4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66A5EC5E7E394CA0ECD00A904E2925">
    <w:name w:val="F966A5EC5E7E394CA0ECD00A904E2925"/>
  </w:style>
  <w:style w:type="paragraph" w:customStyle="1" w:styleId="FDFC279CCA91E94DBF4BE8584B7D0422">
    <w:name w:val="FDFC279CCA91E94DBF4BE8584B7D0422"/>
  </w:style>
  <w:style w:type="paragraph" w:customStyle="1" w:styleId="80B1C45155E69B48BB72431DCF45211B">
    <w:name w:val="80B1C45155E69B48BB72431DCF45211B"/>
  </w:style>
  <w:style w:type="paragraph" w:customStyle="1" w:styleId="351D39678D3EBB4B888B123AB1837AA3">
    <w:name w:val="351D39678D3EBB4B888B123AB1837AA3"/>
  </w:style>
  <w:style w:type="paragraph" w:customStyle="1" w:styleId="F86D9F392F004143B3DAB7EC43B4ACD5">
    <w:name w:val="F86D9F392F004143B3DAB7EC43B4ACD5"/>
  </w:style>
  <w:style w:type="paragraph" w:customStyle="1" w:styleId="56EEEB6EB09D624CA61A907915434D35">
    <w:name w:val="56EEEB6EB09D624CA61A907915434D35"/>
  </w:style>
  <w:style w:type="paragraph" w:customStyle="1" w:styleId="971E62186CAEA94FB843347C74E0D35F">
    <w:name w:val="971E62186CAEA94FB843347C74E0D35F"/>
  </w:style>
  <w:style w:type="paragraph" w:customStyle="1" w:styleId="AB47F9BCFCF3EA4BBB0B521FFC4AA52A">
    <w:name w:val="AB47F9BCFCF3EA4BBB0B521FFC4AA52A"/>
  </w:style>
  <w:style w:type="paragraph" w:customStyle="1" w:styleId="4C9601292DA6C44F906D0CFE840557A3">
    <w:name w:val="4C9601292DA6C44F906D0CFE840557A3"/>
  </w:style>
  <w:style w:type="paragraph" w:customStyle="1" w:styleId="44785A7F33E09046A620ADBE1F75AD51">
    <w:name w:val="44785A7F33E09046A620ADBE1F75AD51"/>
  </w:style>
  <w:style w:type="paragraph" w:customStyle="1" w:styleId="BED948297173664A833D4C77F92AFA4D">
    <w:name w:val="BED948297173664A833D4C77F92AFA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66A5EC5E7E394CA0ECD00A904E2925">
    <w:name w:val="F966A5EC5E7E394CA0ECD00A904E2925"/>
  </w:style>
  <w:style w:type="paragraph" w:customStyle="1" w:styleId="FDFC279CCA91E94DBF4BE8584B7D0422">
    <w:name w:val="FDFC279CCA91E94DBF4BE8584B7D0422"/>
  </w:style>
  <w:style w:type="paragraph" w:customStyle="1" w:styleId="80B1C45155E69B48BB72431DCF45211B">
    <w:name w:val="80B1C45155E69B48BB72431DCF45211B"/>
  </w:style>
  <w:style w:type="paragraph" w:customStyle="1" w:styleId="351D39678D3EBB4B888B123AB1837AA3">
    <w:name w:val="351D39678D3EBB4B888B123AB1837AA3"/>
  </w:style>
  <w:style w:type="paragraph" w:customStyle="1" w:styleId="F86D9F392F004143B3DAB7EC43B4ACD5">
    <w:name w:val="F86D9F392F004143B3DAB7EC43B4ACD5"/>
  </w:style>
  <w:style w:type="paragraph" w:customStyle="1" w:styleId="56EEEB6EB09D624CA61A907915434D35">
    <w:name w:val="56EEEB6EB09D624CA61A907915434D35"/>
  </w:style>
  <w:style w:type="paragraph" w:customStyle="1" w:styleId="971E62186CAEA94FB843347C74E0D35F">
    <w:name w:val="971E62186CAEA94FB843347C74E0D35F"/>
  </w:style>
  <w:style w:type="paragraph" w:customStyle="1" w:styleId="AB47F9BCFCF3EA4BBB0B521FFC4AA52A">
    <w:name w:val="AB47F9BCFCF3EA4BBB0B521FFC4AA52A"/>
  </w:style>
  <w:style w:type="paragraph" w:customStyle="1" w:styleId="4C9601292DA6C44F906D0CFE840557A3">
    <w:name w:val="4C9601292DA6C44F906D0CFE840557A3"/>
  </w:style>
  <w:style w:type="paragraph" w:customStyle="1" w:styleId="44785A7F33E09046A620ADBE1F75AD51">
    <w:name w:val="44785A7F33E09046A620ADBE1F75AD51"/>
  </w:style>
  <w:style w:type="paragraph" w:customStyle="1" w:styleId="BED948297173664A833D4C77F92AFA4D">
    <w:name w:val="BED948297173664A833D4C77F92A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547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</cp:revision>
  <dcterms:created xsi:type="dcterms:W3CDTF">2014-07-22T00:41:00Z</dcterms:created>
  <dcterms:modified xsi:type="dcterms:W3CDTF">2014-07-22T00:46:00Z</dcterms:modified>
</cp:coreProperties>
</file>