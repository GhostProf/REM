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DF147D24E34241AE2BB300C0BDFC8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7E4D067B8E224CAA50F8F0564E5276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68F75A0A5042345BC5869918DD9F8F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33A9CCC365C84CB976F9DE99514435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E7120EAC2B4C4AB2604E8ECEB0FC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8C976A447EC3449B4A91C004A47FF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C82ABB2496F654BAED3E102D1B66DB2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A116FCFE1E1D846AC5341E7AE1DC2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9E296E44F3F346B40FD89341FC54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362A52577CA7F4DAC72D35E72D986A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DA3FE58FA4F324990EC3CCD03A57D17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043" w:rsidRDefault="00831043" w:rsidP="007A0D55">
      <w:pPr>
        <w:spacing w:after="0" w:line="240" w:lineRule="auto"/>
      </w:pPr>
      <w:r>
        <w:separator/>
      </w:r>
    </w:p>
  </w:endnote>
  <w:endnote w:type="continuationSeparator" w:id="0">
    <w:p w:rsidR="00831043" w:rsidRDefault="008310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043" w:rsidRDefault="00831043" w:rsidP="007A0D55">
      <w:pPr>
        <w:spacing w:after="0" w:line="240" w:lineRule="auto"/>
      </w:pPr>
      <w:r>
        <w:separator/>
      </w:r>
    </w:p>
  </w:footnote>
  <w:footnote w:type="continuationSeparator" w:id="0">
    <w:p w:rsidR="00831043" w:rsidRDefault="008310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4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104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10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F147D24E34241AE2BB300C0BD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D6180-2172-6543-AA76-AA9E5F9E6DD5}"/>
      </w:docPartPr>
      <w:docPartBody>
        <w:p w:rsidR="00000000" w:rsidRDefault="004E117A">
          <w:pPr>
            <w:pStyle w:val="3EDF147D24E34241AE2BB300C0BDFC8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7E4D067B8E224CAA50F8F0564E5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9831-DAC2-C14C-863A-C8F80616C2B1}"/>
      </w:docPartPr>
      <w:docPartBody>
        <w:p w:rsidR="00000000" w:rsidRDefault="004E117A">
          <w:pPr>
            <w:pStyle w:val="527E4D067B8E224CAA50F8F0564E52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8F75A0A5042345BC5869918DD9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4BB9-5D83-B745-901A-C9D9D125F31B}"/>
      </w:docPartPr>
      <w:docPartBody>
        <w:p w:rsidR="00000000" w:rsidRDefault="004E117A">
          <w:pPr>
            <w:pStyle w:val="A68F75A0A5042345BC5869918DD9F8F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33A9CCC365C84CB976F9DE99514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EDDAF-E20C-4647-8153-A987F3AAEA9B}"/>
      </w:docPartPr>
      <w:docPartBody>
        <w:p w:rsidR="00000000" w:rsidRDefault="004E117A">
          <w:pPr>
            <w:pStyle w:val="5633A9CCC365C84CB976F9DE995144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E7120EAC2B4C4AB2604E8ECEB0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2292-D97D-254E-BBB1-893245DE7EBE}"/>
      </w:docPartPr>
      <w:docPartBody>
        <w:p w:rsidR="00000000" w:rsidRDefault="004E117A">
          <w:pPr>
            <w:pStyle w:val="0AE7120EAC2B4C4AB2604E8ECEB0FC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8C976A447EC3449B4A91C004A47F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803-92CF-DF40-AF2F-E6FCF34CE800}"/>
      </w:docPartPr>
      <w:docPartBody>
        <w:p w:rsidR="00000000" w:rsidRDefault="004E117A">
          <w:pPr>
            <w:pStyle w:val="48C976A447EC3449B4A91C004A47FF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C82ABB2496F654BAED3E102D1B6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C61F-099B-1745-B5B7-0B4BE9708750}"/>
      </w:docPartPr>
      <w:docPartBody>
        <w:p w:rsidR="00000000" w:rsidRDefault="004E117A">
          <w:pPr>
            <w:pStyle w:val="6C82ABB2496F654BAED3E102D1B66D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16FCFE1E1D846AC5341E7AE1DC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7B7C-700E-B14C-B6FE-743FDA066091}"/>
      </w:docPartPr>
      <w:docPartBody>
        <w:p w:rsidR="00000000" w:rsidRDefault="004E117A">
          <w:pPr>
            <w:pStyle w:val="EA116FCFE1E1D846AC5341E7AE1DC2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9E296E44F3F346B40FD89341FC5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BB18-6275-2847-8DDE-C4E8B1707303}"/>
      </w:docPartPr>
      <w:docPartBody>
        <w:p w:rsidR="00000000" w:rsidRDefault="004E117A">
          <w:pPr>
            <w:pStyle w:val="D79E296E44F3F346B40FD89341FC54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62A52577CA7F4DAC72D35E72D98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BE41-2F46-5645-9713-18C99B64E377}"/>
      </w:docPartPr>
      <w:docPartBody>
        <w:p w:rsidR="00000000" w:rsidRDefault="004E117A">
          <w:pPr>
            <w:pStyle w:val="9362A52577CA7F4DAC72D35E72D986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DA3FE58FA4F324990EC3CCD03A5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BEA01-0201-524B-B6BB-2EE8A6EC18EC}"/>
      </w:docPartPr>
      <w:docPartBody>
        <w:p w:rsidR="00000000" w:rsidRDefault="004E117A">
          <w:pPr>
            <w:pStyle w:val="CDA3FE58FA4F324990EC3CCD03A57D1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DF147D24E34241AE2BB300C0BDFC84">
    <w:name w:val="3EDF147D24E34241AE2BB300C0BDFC84"/>
  </w:style>
  <w:style w:type="paragraph" w:customStyle="1" w:styleId="527E4D067B8E224CAA50F8F0564E5276">
    <w:name w:val="527E4D067B8E224CAA50F8F0564E5276"/>
  </w:style>
  <w:style w:type="paragraph" w:customStyle="1" w:styleId="A68F75A0A5042345BC5869918DD9F8F9">
    <w:name w:val="A68F75A0A5042345BC5869918DD9F8F9"/>
  </w:style>
  <w:style w:type="paragraph" w:customStyle="1" w:styleId="5633A9CCC365C84CB976F9DE99514435">
    <w:name w:val="5633A9CCC365C84CB976F9DE99514435"/>
  </w:style>
  <w:style w:type="paragraph" w:customStyle="1" w:styleId="0AE7120EAC2B4C4AB2604E8ECEB0FCF8">
    <w:name w:val="0AE7120EAC2B4C4AB2604E8ECEB0FCF8"/>
  </w:style>
  <w:style w:type="paragraph" w:customStyle="1" w:styleId="48C976A447EC3449B4A91C004A47FFBE">
    <w:name w:val="48C976A447EC3449B4A91C004A47FFBE"/>
  </w:style>
  <w:style w:type="paragraph" w:customStyle="1" w:styleId="6C82ABB2496F654BAED3E102D1B66DB2">
    <w:name w:val="6C82ABB2496F654BAED3E102D1B66DB2"/>
  </w:style>
  <w:style w:type="paragraph" w:customStyle="1" w:styleId="EA116FCFE1E1D846AC5341E7AE1DC20B">
    <w:name w:val="EA116FCFE1E1D846AC5341E7AE1DC20B"/>
  </w:style>
  <w:style w:type="paragraph" w:customStyle="1" w:styleId="D79E296E44F3F346B40FD89341FC5470">
    <w:name w:val="D79E296E44F3F346B40FD89341FC5470"/>
  </w:style>
  <w:style w:type="paragraph" w:customStyle="1" w:styleId="9362A52577CA7F4DAC72D35E72D986AF">
    <w:name w:val="9362A52577CA7F4DAC72D35E72D986AF"/>
  </w:style>
  <w:style w:type="paragraph" w:customStyle="1" w:styleId="CDA3FE58FA4F324990EC3CCD03A57D17">
    <w:name w:val="CDA3FE58FA4F324990EC3CCD03A57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2014-12-22T16:41:00Z</dcterms:created>
  <dcterms:modified xsi:type="dcterms:W3CDTF">2014-12-22T16:43:00Z</dcterms:modified>
</cp:coreProperties>
</file>