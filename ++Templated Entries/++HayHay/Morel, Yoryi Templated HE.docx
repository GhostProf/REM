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FB1C2C8BE0D344AB57AA540E33A0C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730679DD41F57428040CAD71CCCAD9E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4F2E67FA7BB2C4588D565CACD83622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5A8BFCB3C9B7044B98271A7B73E9292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A71F5479AD4AC41BC9910D7B79E03C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AC46ECF4F474B4EB1F0276AFAEEABA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5921F886B65CC4D92EAC28A6E6A4DF3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A511684D612674494CBC4D1887736A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C1D0672D1D4BF43876FECE452A577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73BA0052C5ECF4D93DC05531498075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D63912A0F45B34FB38B6AFC2A6EEDD5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9E7" w:rsidRDefault="00D819E7" w:rsidP="007A0D55">
      <w:pPr>
        <w:spacing w:after="0" w:line="240" w:lineRule="auto"/>
      </w:pPr>
      <w:r>
        <w:separator/>
      </w:r>
    </w:p>
  </w:endnote>
  <w:endnote w:type="continuationSeparator" w:id="0">
    <w:p w:rsidR="00D819E7" w:rsidRDefault="00D819E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9E7" w:rsidRDefault="00D819E7" w:rsidP="007A0D55">
      <w:pPr>
        <w:spacing w:after="0" w:line="240" w:lineRule="auto"/>
      </w:pPr>
      <w:r>
        <w:separator/>
      </w:r>
    </w:p>
  </w:footnote>
  <w:footnote w:type="continuationSeparator" w:id="0">
    <w:p w:rsidR="00D819E7" w:rsidRDefault="00D819E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E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19E7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19E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19E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B1C2C8BE0D344AB57AA540E33A0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FC9A0-7499-5C47-A343-FDD5810628A8}"/>
      </w:docPartPr>
      <w:docPartBody>
        <w:p w:rsidR="00000000" w:rsidRDefault="004E117A">
          <w:pPr>
            <w:pStyle w:val="2FB1C2C8BE0D344AB57AA540E33A0C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730679DD41F57428040CAD71CCCA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A173A-1E13-A942-A617-E998F15E2CD2}"/>
      </w:docPartPr>
      <w:docPartBody>
        <w:p w:rsidR="00000000" w:rsidRDefault="004E117A">
          <w:pPr>
            <w:pStyle w:val="9730679DD41F57428040CAD71CCCAD9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4F2E67FA7BB2C4588D565CACD836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79670-2F14-EE4C-94D2-46A9DAA5D116}"/>
      </w:docPartPr>
      <w:docPartBody>
        <w:p w:rsidR="00000000" w:rsidRDefault="004E117A">
          <w:pPr>
            <w:pStyle w:val="64F2E67FA7BB2C4588D565CACD83622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5A8BFCB3C9B7044B98271A7B73E9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92138-E045-2B41-8AC0-88C5AC347FDE}"/>
      </w:docPartPr>
      <w:docPartBody>
        <w:p w:rsidR="00000000" w:rsidRDefault="004E117A">
          <w:pPr>
            <w:pStyle w:val="65A8BFCB3C9B7044B98271A7B73E929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A71F5479AD4AC41BC9910D7B79E0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4FAD6-191D-1A4A-A1CD-C09CE3EE8A9C}"/>
      </w:docPartPr>
      <w:docPartBody>
        <w:p w:rsidR="00000000" w:rsidRDefault="004E117A">
          <w:pPr>
            <w:pStyle w:val="1A71F5479AD4AC41BC9910D7B79E03C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AC46ECF4F474B4EB1F0276AFAEEA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68C56-C1FE-A940-918D-95425DA18FF7}"/>
      </w:docPartPr>
      <w:docPartBody>
        <w:p w:rsidR="00000000" w:rsidRDefault="004E117A">
          <w:pPr>
            <w:pStyle w:val="7AC46ECF4F474B4EB1F0276AFAEEABA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5921F886B65CC4D92EAC28A6E6A4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C0FF6-23A4-3B4B-AC85-32DCA41BD19D}"/>
      </w:docPartPr>
      <w:docPartBody>
        <w:p w:rsidR="00000000" w:rsidRDefault="004E117A">
          <w:pPr>
            <w:pStyle w:val="A5921F886B65CC4D92EAC28A6E6A4DF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A511684D612674494CBC4D188773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C1721-7E1D-6846-999A-18253A8EE6A0}"/>
      </w:docPartPr>
      <w:docPartBody>
        <w:p w:rsidR="00000000" w:rsidRDefault="004E117A">
          <w:pPr>
            <w:pStyle w:val="CA511684D612674494CBC4D1887736A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C1D0672D1D4BF43876FECE452A57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3413B-371D-0E44-9A05-5D69A9992BFD}"/>
      </w:docPartPr>
      <w:docPartBody>
        <w:p w:rsidR="00000000" w:rsidRDefault="004E117A">
          <w:pPr>
            <w:pStyle w:val="BC1D0672D1D4BF43876FECE452A5779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73BA0052C5ECF4D93DC055314980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DDFD1-A4EF-5541-9DBD-801D3EA78E34}"/>
      </w:docPartPr>
      <w:docPartBody>
        <w:p w:rsidR="00000000" w:rsidRDefault="004E117A">
          <w:pPr>
            <w:pStyle w:val="C73BA0052C5ECF4D93DC05531498075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D63912A0F45B34FB38B6AFC2A6EE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B75AD-8248-7945-B4C7-18744A419DC7}"/>
      </w:docPartPr>
      <w:docPartBody>
        <w:p w:rsidR="00000000" w:rsidRDefault="004E117A">
          <w:pPr>
            <w:pStyle w:val="0D63912A0F45B34FB38B6AFC2A6EEDD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B1C2C8BE0D344AB57AA540E33A0C35">
    <w:name w:val="2FB1C2C8BE0D344AB57AA540E33A0C35"/>
  </w:style>
  <w:style w:type="paragraph" w:customStyle="1" w:styleId="9730679DD41F57428040CAD71CCCAD9E">
    <w:name w:val="9730679DD41F57428040CAD71CCCAD9E"/>
  </w:style>
  <w:style w:type="paragraph" w:customStyle="1" w:styleId="64F2E67FA7BB2C4588D565CACD836228">
    <w:name w:val="64F2E67FA7BB2C4588D565CACD836228"/>
  </w:style>
  <w:style w:type="paragraph" w:customStyle="1" w:styleId="65A8BFCB3C9B7044B98271A7B73E9292">
    <w:name w:val="65A8BFCB3C9B7044B98271A7B73E9292"/>
  </w:style>
  <w:style w:type="paragraph" w:customStyle="1" w:styleId="1A71F5479AD4AC41BC9910D7B79E03C0">
    <w:name w:val="1A71F5479AD4AC41BC9910D7B79E03C0"/>
  </w:style>
  <w:style w:type="paragraph" w:customStyle="1" w:styleId="7AC46ECF4F474B4EB1F0276AFAEEABA6">
    <w:name w:val="7AC46ECF4F474B4EB1F0276AFAEEABA6"/>
  </w:style>
  <w:style w:type="paragraph" w:customStyle="1" w:styleId="A5921F886B65CC4D92EAC28A6E6A4DF3">
    <w:name w:val="A5921F886B65CC4D92EAC28A6E6A4DF3"/>
  </w:style>
  <w:style w:type="paragraph" w:customStyle="1" w:styleId="CA511684D612674494CBC4D1887736AF">
    <w:name w:val="CA511684D612674494CBC4D1887736AF"/>
  </w:style>
  <w:style w:type="paragraph" w:customStyle="1" w:styleId="BC1D0672D1D4BF43876FECE452A57798">
    <w:name w:val="BC1D0672D1D4BF43876FECE452A57798"/>
  </w:style>
  <w:style w:type="paragraph" w:customStyle="1" w:styleId="C73BA0052C5ECF4D93DC055314980759">
    <w:name w:val="C73BA0052C5ECF4D93DC055314980759"/>
  </w:style>
  <w:style w:type="paragraph" w:customStyle="1" w:styleId="0D63912A0F45B34FB38B6AFC2A6EEDD5">
    <w:name w:val="0D63912A0F45B34FB38B6AFC2A6EEDD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B1C2C8BE0D344AB57AA540E33A0C35">
    <w:name w:val="2FB1C2C8BE0D344AB57AA540E33A0C35"/>
  </w:style>
  <w:style w:type="paragraph" w:customStyle="1" w:styleId="9730679DD41F57428040CAD71CCCAD9E">
    <w:name w:val="9730679DD41F57428040CAD71CCCAD9E"/>
  </w:style>
  <w:style w:type="paragraph" w:customStyle="1" w:styleId="64F2E67FA7BB2C4588D565CACD836228">
    <w:name w:val="64F2E67FA7BB2C4588D565CACD836228"/>
  </w:style>
  <w:style w:type="paragraph" w:customStyle="1" w:styleId="65A8BFCB3C9B7044B98271A7B73E9292">
    <w:name w:val="65A8BFCB3C9B7044B98271A7B73E9292"/>
  </w:style>
  <w:style w:type="paragraph" w:customStyle="1" w:styleId="1A71F5479AD4AC41BC9910D7B79E03C0">
    <w:name w:val="1A71F5479AD4AC41BC9910D7B79E03C0"/>
  </w:style>
  <w:style w:type="paragraph" w:customStyle="1" w:styleId="7AC46ECF4F474B4EB1F0276AFAEEABA6">
    <w:name w:val="7AC46ECF4F474B4EB1F0276AFAEEABA6"/>
  </w:style>
  <w:style w:type="paragraph" w:customStyle="1" w:styleId="A5921F886B65CC4D92EAC28A6E6A4DF3">
    <w:name w:val="A5921F886B65CC4D92EAC28A6E6A4DF3"/>
  </w:style>
  <w:style w:type="paragraph" w:customStyle="1" w:styleId="CA511684D612674494CBC4D1887736AF">
    <w:name w:val="CA511684D612674494CBC4D1887736AF"/>
  </w:style>
  <w:style w:type="paragraph" w:customStyle="1" w:styleId="BC1D0672D1D4BF43876FECE452A57798">
    <w:name w:val="BC1D0672D1D4BF43876FECE452A57798"/>
  </w:style>
  <w:style w:type="paragraph" w:customStyle="1" w:styleId="C73BA0052C5ECF4D93DC055314980759">
    <w:name w:val="C73BA0052C5ECF4D93DC055314980759"/>
  </w:style>
  <w:style w:type="paragraph" w:customStyle="1" w:styleId="0D63912A0F45B34FB38B6AFC2A6EEDD5">
    <w:name w:val="0D63912A0F45B34FB38B6AFC2A6EED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4E2F5305-E300-7648-BCB5-C6B2E5D7F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Hayley</cp:lastModifiedBy>
  <cp:revision>1</cp:revision>
  <dcterms:created xsi:type="dcterms:W3CDTF">2015-02-05T06:10:00Z</dcterms:created>
  <dcterms:modified xsi:type="dcterms:W3CDTF">2015-02-05T06:10:00Z</dcterms:modified>
</cp:coreProperties>
</file>