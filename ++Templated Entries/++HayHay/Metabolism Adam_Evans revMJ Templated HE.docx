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AD615CDC0521D44B5DE394E4D4DF14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76A0694EEF7DD4CB9327DDBAD0C554F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829B921433CA64CAE3A64A1D7BD125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D7AAF82C2F3344CA7AA28A9FC2C9584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696AF96E27A8C45B787CC5D060544A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3D62CE89ED2DE44B26FD4207B1E4BF0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7925D6AC73E4548A8A6CD8F9D993EF5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9E056BA16B4C774FBA167E60A254326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C0A97F234CF9A04E8426B9927B5557A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AEB4509F97672743A16FEA48097E168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BAA0A3CEE9BA54BAC1D673EFA341936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C00" w:rsidRDefault="00605C00" w:rsidP="007A0D55">
      <w:pPr>
        <w:spacing w:after="0" w:line="240" w:lineRule="auto"/>
      </w:pPr>
      <w:r>
        <w:separator/>
      </w:r>
    </w:p>
  </w:endnote>
  <w:endnote w:type="continuationSeparator" w:id="0">
    <w:p w:rsidR="00605C00" w:rsidRDefault="00605C0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C00" w:rsidRDefault="00605C00" w:rsidP="007A0D55">
      <w:pPr>
        <w:spacing w:after="0" w:line="240" w:lineRule="auto"/>
      </w:pPr>
      <w:r>
        <w:separator/>
      </w:r>
    </w:p>
  </w:footnote>
  <w:footnote w:type="continuationSeparator" w:id="0">
    <w:p w:rsidR="00605C00" w:rsidRDefault="00605C0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0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05C0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5C0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C0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5C0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C0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D615CDC0521D44B5DE394E4D4DF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50C24-DCB5-A94F-A4F7-5D8CF1FB6F6A}"/>
      </w:docPartPr>
      <w:docPartBody>
        <w:p w:rsidR="00000000" w:rsidRDefault="004E117A">
          <w:pPr>
            <w:pStyle w:val="4AD615CDC0521D44B5DE394E4D4DF14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76A0694EEF7DD4CB9327DDBAD0C5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D9F7D-E938-9743-B727-EFF80FB97114}"/>
      </w:docPartPr>
      <w:docPartBody>
        <w:p w:rsidR="00000000" w:rsidRDefault="004E117A">
          <w:pPr>
            <w:pStyle w:val="476A0694EEF7DD4CB9327DDBAD0C554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829B921433CA64CAE3A64A1D7BD1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F614D-EEE1-504D-A829-BA48FA13254F}"/>
      </w:docPartPr>
      <w:docPartBody>
        <w:p w:rsidR="00000000" w:rsidRDefault="004E117A">
          <w:pPr>
            <w:pStyle w:val="F829B921433CA64CAE3A64A1D7BD125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D7AAF82C2F3344CA7AA28A9FC2C9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CBAB0-1862-C948-A6A4-0B2BEC9E47A8}"/>
      </w:docPartPr>
      <w:docPartBody>
        <w:p w:rsidR="00000000" w:rsidRDefault="004E117A">
          <w:pPr>
            <w:pStyle w:val="ED7AAF82C2F3344CA7AA28A9FC2C958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696AF96E27A8C45B787CC5D06054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7F2B-1021-CE4D-AA5B-1A22E82B0D8A}"/>
      </w:docPartPr>
      <w:docPartBody>
        <w:p w:rsidR="00000000" w:rsidRDefault="004E117A">
          <w:pPr>
            <w:pStyle w:val="5696AF96E27A8C45B787CC5D060544A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3D62CE89ED2DE44B26FD4207B1E4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D0C4F-AC29-1A47-80EA-D8AF095AFE58}"/>
      </w:docPartPr>
      <w:docPartBody>
        <w:p w:rsidR="00000000" w:rsidRDefault="004E117A">
          <w:pPr>
            <w:pStyle w:val="43D62CE89ED2DE44B26FD4207B1E4BF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7925D6AC73E4548A8A6CD8F9D993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B5D8C-426E-4446-A9B5-CE18B83102F6}"/>
      </w:docPartPr>
      <w:docPartBody>
        <w:p w:rsidR="00000000" w:rsidRDefault="004E117A">
          <w:pPr>
            <w:pStyle w:val="F7925D6AC73E4548A8A6CD8F9D993EF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E056BA16B4C774FBA167E60A2543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2B940-2919-F14D-80E6-F30359CD0AA7}"/>
      </w:docPartPr>
      <w:docPartBody>
        <w:p w:rsidR="00000000" w:rsidRDefault="004E117A">
          <w:pPr>
            <w:pStyle w:val="9E056BA16B4C774FBA167E60A254326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0A97F234CF9A04E8426B9927B555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D633E-7517-7743-A313-7D7F488C9F40}"/>
      </w:docPartPr>
      <w:docPartBody>
        <w:p w:rsidR="00000000" w:rsidRDefault="004E117A">
          <w:pPr>
            <w:pStyle w:val="C0A97F234CF9A04E8426B9927B5557A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EB4509F97672743A16FEA48097E1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34F56-C28F-B242-B8BA-E34D99921172}"/>
      </w:docPartPr>
      <w:docPartBody>
        <w:p w:rsidR="00000000" w:rsidRDefault="004E117A">
          <w:pPr>
            <w:pStyle w:val="AEB4509F97672743A16FEA48097E168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BAA0A3CEE9BA54BAC1D673EFA341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74F76-2206-B241-A7F5-A771F3FB272A}"/>
      </w:docPartPr>
      <w:docPartBody>
        <w:p w:rsidR="00000000" w:rsidRDefault="004E117A">
          <w:pPr>
            <w:pStyle w:val="2BAA0A3CEE9BA54BAC1D673EFA34193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D615CDC0521D44B5DE394E4D4DF147">
    <w:name w:val="4AD615CDC0521D44B5DE394E4D4DF147"/>
  </w:style>
  <w:style w:type="paragraph" w:customStyle="1" w:styleId="476A0694EEF7DD4CB9327DDBAD0C554F">
    <w:name w:val="476A0694EEF7DD4CB9327DDBAD0C554F"/>
  </w:style>
  <w:style w:type="paragraph" w:customStyle="1" w:styleId="F829B921433CA64CAE3A64A1D7BD125F">
    <w:name w:val="F829B921433CA64CAE3A64A1D7BD125F"/>
  </w:style>
  <w:style w:type="paragraph" w:customStyle="1" w:styleId="ED7AAF82C2F3344CA7AA28A9FC2C9584">
    <w:name w:val="ED7AAF82C2F3344CA7AA28A9FC2C9584"/>
  </w:style>
  <w:style w:type="paragraph" w:customStyle="1" w:styleId="5696AF96E27A8C45B787CC5D060544A5">
    <w:name w:val="5696AF96E27A8C45B787CC5D060544A5"/>
  </w:style>
  <w:style w:type="paragraph" w:customStyle="1" w:styleId="43D62CE89ED2DE44B26FD4207B1E4BF0">
    <w:name w:val="43D62CE89ED2DE44B26FD4207B1E4BF0"/>
  </w:style>
  <w:style w:type="paragraph" w:customStyle="1" w:styleId="F7925D6AC73E4548A8A6CD8F9D993EF5">
    <w:name w:val="F7925D6AC73E4548A8A6CD8F9D993EF5"/>
  </w:style>
  <w:style w:type="paragraph" w:customStyle="1" w:styleId="9E056BA16B4C774FBA167E60A2543267">
    <w:name w:val="9E056BA16B4C774FBA167E60A2543267"/>
  </w:style>
  <w:style w:type="paragraph" w:customStyle="1" w:styleId="C0A97F234CF9A04E8426B9927B5557A5">
    <w:name w:val="C0A97F234CF9A04E8426B9927B5557A5"/>
  </w:style>
  <w:style w:type="paragraph" w:customStyle="1" w:styleId="AEB4509F97672743A16FEA48097E1684">
    <w:name w:val="AEB4509F97672743A16FEA48097E1684"/>
  </w:style>
  <w:style w:type="paragraph" w:customStyle="1" w:styleId="2BAA0A3CEE9BA54BAC1D673EFA341936">
    <w:name w:val="2BAA0A3CEE9BA54BAC1D673EFA34193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D615CDC0521D44B5DE394E4D4DF147">
    <w:name w:val="4AD615CDC0521D44B5DE394E4D4DF147"/>
  </w:style>
  <w:style w:type="paragraph" w:customStyle="1" w:styleId="476A0694EEF7DD4CB9327DDBAD0C554F">
    <w:name w:val="476A0694EEF7DD4CB9327DDBAD0C554F"/>
  </w:style>
  <w:style w:type="paragraph" w:customStyle="1" w:styleId="F829B921433CA64CAE3A64A1D7BD125F">
    <w:name w:val="F829B921433CA64CAE3A64A1D7BD125F"/>
  </w:style>
  <w:style w:type="paragraph" w:customStyle="1" w:styleId="ED7AAF82C2F3344CA7AA28A9FC2C9584">
    <w:name w:val="ED7AAF82C2F3344CA7AA28A9FC2C9584"/>
  </w:style>
  <w:style w:type="paragraph" w:customStyle="1" w:styleId="5696AF96E27A8C45B787CC5D060544A5">
    <w:name w:val="5696AF96E27A8C45B787CC5D060544A5"/>
  </w:style>
  <w:style w:type="paragraph" w:customStyle="1" w:styleId="43D62CE89ED2DE44B26FD4207B1E4BF0">
    <w:name w:val="43D62CE89ED2DE44B26FD4207B1E4BF0"/>
  </w:style>
  <w:style w:type="paragraph" w:customStyle="1" w:styleId="F7925D6AC73E4548A8A6CD8F9D993EF5">
    <w:name w:val="F7925D6AC73E4548A8A6CD8F9D993EF5"/>
  </w:style>
  <w:style w:type="paragraph" w:customStyle="1" w:styleId="9E056BA16B4C774FBA167E60A2543267">
    <w:name w:val="9E056BA16B4C774FBA167E60A2543267"/>
  </w:style>
  <w:style w:type="paragraph" w:customStyle="1" w:styleId="C0A97F234CF9A04E8426B9927B5557A5">
    <w:name w:val="C0A97F234CF9A04E8426B9927B5557A5"/>
  </w:style>
  <w:style w:type="paragraph" w:customStyle="1" w:styleId="AEB4509F97672743A16FEA48097E1684">
    <w:name w:val="AEB4509F97672743A16FEA48097E1684"/>
  </w:style>
  <w:style w:type="paragraph" w:customStyle="1" w:styleId="2BAA0A3CEE9BA54BAC1D673EFA341936">
    <w:name w:val="2BAA0A3CEE9BA54BAC1D673EFA3419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</cp:revision>
  <dcterms:created xsi:type="dcterms:W3CDTF">2014-11-23T05:58:00Z</dcterms:created>
  <dcterms:modified xsi:type="dcterms:W3CDTF">2014-11-23T05:58:00Z</dcterms:modified>
</cp:coreProperties>
</file>