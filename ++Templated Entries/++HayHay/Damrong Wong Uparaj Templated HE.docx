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60225B31D9EB43875F1067C6BBA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46218D17573A842BDA79929E2BE4CA5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498E617FBFF04B9AA3C5395AE0630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3A03A8D1072D49A45824B8605C7FCF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76A6B1F5127A4C872806B15FD7E7A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A53B41A1CBE4346A8F887C91D2F45D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DFB01708906804E86D7A67F0495DCD7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261D8E8DBE526459D25397398990A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6464D7C49DF7B499F63AD75BBD2C82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93B064DB1EE6548974EADABDD35475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00E3736D855D4BBD2A4B396C8850E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7DD" w:rsidRDefault="001B17DD" w:rsidP="007A0D55">
      <w:pPr>
        <w:spacing w:after="0" w:line="240" w:lineRule="auto"/>
      </w:pPr>
      <w:r>
        <w:separator/>
      </w:r>
    </w:p>
  </w:endnote>
  <w:endnote w:type="continuationSeparator" w:id="0">
    <w:p w:rsidR="001B17DD" w:rsidRDefault="001B17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7DD" w:rsidRDefault="001B17DD" w:rsidP="007A0D55">
      <w:pPr>
        <w:spacing w:after="0" w:line="240" w:lineRule="auto"/>
      </w:pPr>
      <w:r>
        <w:separator/>
      </w:r>
    </w:p>
  </w:footnote>
  <w:footnote w:type="continuationSeparator" w:id="0">
    <w:p w:rsidR="001B17DD" w:rsidRDefault="001B17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7DD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7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17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225B31D9EB43875F1067C6BB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B8B5B-DB0B-2C44-B161-90932C73B1A7}"/>
      </w:docPartPr>
      <w:docPartBody>
        <w:p w:rsidR="00000000" w:rsidRDefault="004E117A">
          <w:pPr>
            <w:pStyle w:val="F860225B31D9EB43875F1067C6BBA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46218D17573A842BDA79929E2BE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42CD7-DF36-984C-9372-DDB5F52980BD}"/>
      </w:docPartPr>
      <w:docPartBody>
        <w:p w:rsidR="00000000" w:rsidRDefault="004E117A">
          <w:pPr>
            <w:pStyle w:val="446218D17573A842BDA79929E2BE4CA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498E617FBFF04B9AA3C5395AE0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3A463-73F3-DD46-81C2-17A39820E818}"/>
      </w:docPartPr>
      <w:docPartBody>
        <w:p w:rsidR="00000000" w:rsidRDefault="004E117A">
          <w:pPr>
            <w:pStyle w:val="E6498E617FBFF04B9AA3C5395AE063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3A03A8D1072D49A45824B8605C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2C66-D065-024F-9F4F-A386BF39DC6A}"/>
      </w:docPartPr>
      <w:docPartBody>
        <w:p w:rsidR="00000000" w:rsidRDefault="004E117A">
          <w:pPr>
            <w:pStyle w:val="9A3A03A8D1072D49A45824B8605C7F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76A6B1F5127A4C872806B15FD7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15F8-38AD-2943-B37B-8F10319EB7A2}"/>
      </w:docPartPr>
      <w:docPartBody>
        <w:p w:rsidR="00000000" w:rsidRDefault="004E117A">
          <w:pPr>
            <w:pStyle w:val="A376A6B1F5127A4C872806B15FD7E7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A53B41A1CBE4346A8F887C91D2F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5DD80-E1DE-154E-B110-DEE726A70F95}"/>
      </w:docPartPr>
      <w:docPartBody>
        <w:p w:rsidR="00000000" w:rsidRDefault="004E117A">
          <w:pPr>
            <w:pStyle w:val="AA53B41A1CBE4346A8F887C91D2F45D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FB01708906804E86D7A67F049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9B25-FA85-A74D-BBAA-0ABB735D93CF}"/>
      </w:docPartPr>
      <w:docPartBody>
        <w:p w:rsidR="00000000" w:rsidRDefault="004E117A">
          <w:pPr>
            <w:pStyle w:val="6DFB01708906804E86D7A67F0495DC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61D8E8DBE526459D2539739899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6217-3305-2048-B763-84B8C8D6E655}"/>
      </w:docPartPr>
      <w:docPartBody>
        <w:p w:rsidR="00000000" w:rsidRDefault="004E117A">
          <w:pPr>
            <w:pStyle w:val="D261D8E8DBE526459D25397398990A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464D7C49DF7B499F63AD75BBD2C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84C34-8779-E94C-8E37-62E6B9BF6636}"/>
      </w:docPartPr>
      <w:docPartBody>
        <w:p w:rsidR="00000000" w:rsidRDefault="004E117A">
          <w:pPr>
            <w:pStyle w:val="76464D7C49DF7B499F63AD75BBD2C8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3B064DB1EE6548974EADABDD35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AC488-3323-9F48-BCF3-CE012D8F8422}"/>
      </w:docPartPr>
      <w:docPartBody>
        <w:p w:rsidR="00000000" w:rsidRDefault="004E117A">
          <w:pPr>
            <w:pStyle w:val="593B064DB1EE6548974EADABDD3547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00E3736D855D4BBD2A4B396C88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3E4F-4A07-7C4D-97F0-19772DC56B2A}"/>
      </w:docPartPr>
      <w:docPartBody>
        <w:p w:rsidR="00000000" w:rsidRDefault="004E117A">
          <w:pPr>
            <w:pStyle w:val="E000E3736D855D4BBD2A4B396C8850E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60225B31D9EB43875F1067C6BBA209">
    <w:name w:val="F860225B31D9EB43875F1067C6BBA209"/>
  </w:style>
  <w:style w:type="paragraph" w:customStyle="1" w:styleId="446218D17573A842BDA79929E2BE4CA5">
    <w:name w:val="446218D17573A842BDA79929E2BE4CA5"/>
  </w:style>
  <w:style w:type="paragraph" w:customStyle="1" w:styleId="E6498E617FBFF04B9AA3C5395AE06307">
    <w:name w:val="E6498E617FBFF04B9AA3C5395AE06307"/>
  </w:style>
  <w:style w:type="paragraph" w:customStyle="1" w:styleId="9A3A03A8D1072D49A45824B8605C7FCF">
    <w:name w:val="9A3A03A8D1072D49A45824B8605C7FCF"/>
  </w:style>
  <w:style w:type="paragraph" w:customStyle="1" w:styleId="A376A6B1F5127A4C872806B15FD7E7A1">
    <w:name w:val="A376A6B1F5127A4C872806B15FD7E7A1"/>
  </w:style>
  <w:style w:type="paragraph" w:customStyle="1" w:styleId="AA53B41A1CBE4346A8F887C91D2F45D4">
    <w:name w:val="AA53B41A1CBE4346A8F887C91D2F45D4"/>
  </w:style>
  <w:style w:type="paragraph" w:customStyle="1" w:styleId="6DFB01708906804E86D7A67F0495DCD7">
    <w:name w:val="6DFB01708906804E86D7A67F0495DCD7"/>
  </w:style>
  <w:style w:type="paragraph" w:customStyle="1" w:styleId="D261D8E8DBE526459D25397398990A88">
    <w:name w:val="D261D8E8DBE526459D25397398990A88"/>
  </w:style>
  <w:style w:type="paragraph" w:customStyle="1" w:styleId="76464D7C49DF7B499F63AD75BBD2C823">
    <w:name w:val="76464D7C49DF7B499F63AD75BBD2C823"/>
  </w:style>
  <w:style w:type="paragraph" w:customStyle="1" w:styleId="593B064DB1EE6548974EADABDD354758">
    <w:name w:val="593B064DB1EE6548974EADABDD354758"/>
  </w:style>
  <w:style w:type="paragraph" w:customStyle="1" w:styleId="E000E3736D855D4BBD2A4B396C8850EC">
    <w:name w:val="E000E3736D855D4BBD2A4B396C8850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60225B31D9EB43875F1067C6BBA209">
    <w:name w:val="F860225B31D9EB43875F1067C6BBA209"/>
  </w:style>
  <w:style w:type="paragraph" w:customStyle="1" w:styleId="446218D17573A842BDA79929E2BE4CA5">
    <w:name w:val="446218D17573A842BDA79929E2BE4CA5"/>
  </w:style>
  <w:style w:type="paragraph" w:customStyle="1" w:styleId="E6498E617FBFF04B9AA3C5395AE06307">
    <w:name w:val="E6498E617FBFF04B9AA3C5395AE06307"/>
  </w:style>
  <w:style w:type="paragraph" w:customStyle="1" w:styleId="9A3A03A8D1072D49A45824B8605C7FCF">
    <w:name w:val="9A3A03A8D1072D49A45824B8605C7FCF"/>
  </w:style>
  <w:style w:type="paragraph" w:customStyle="1" w:styleId="A376A6B1F5127A4C872806B15FD7E7A1">
    <w:name w:val="A376A6B1F5127A4C872806B15FD7E7A1"/>
  </w:style>
  <w:style w:type="paragraph" w:customStyle="1" w:styleId="AA53B41A1CBE4346A8F887C91D2F45D4">
    <w:name w:val="AA53B41A1CBE4346A8F887C91D2F45D4"/>
  </w:style>
  <w:style w:type="paragraph" w:customStyle="1" w:styleId="6DFB01708906804E86D7A67F0495DCD7">
    <w:name w:val="6DFB01708906804E86D7A67F0495DCD7"/>
  </w:style>
  <w:style w:type="paragraph" w:customStyle="1" w:styleId="D261D8E8DBE526459D25397398990A88">
    <w:name w:val="D261D8E8DBE526459D25397398990A88"/>
  </w:style>
  <w:style w:type="paragraph" w:customStyle="1" w:styleId="76464D7C49DF7B499F63AD75BBD2C823">
    <w:name w:val="76464D7C49DF7B499F63AD75BBD2C823"/>
  </w:style>
  <w:style w:type="paragraph" w:customStyle="1" w:styleId="593B064DB1EE6548974EADABDD354758">
    <w:name w:val="593B064DB1EE6548974EADABDD354758"/>
  </w:style>
  <w:style w:type="paragraph" w:customStyle="1" w:styleId="E000E3736D855D4BBD2A4B396C8850EC">
    <w:name w:val="E000E3736D855D4BBD2A4B396C8850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2014-10-12T01:02:00Z</dcterms:created>
  <dcterms:modified xsi:type="dcterms:W3CDTF">2014-10-12T01:03:00Z</dcterms:modified>
</cp:coreProperties>
</file>