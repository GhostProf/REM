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BB41BB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A8EDA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3BC01313AD304439B6EB786277E033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56ED76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09C527B3226A742B15BC85EC83F9BFA"/>
            </w:placeholder>
            <w:text/>
          </w:sdtPr>
          <w:sdtContent>
            <w:tc>
              <w:tcPr>
                <w:tcW w:w="2073" w:type="dxa"/>
              </w:tcPr>
              <w:p w14:paraId="184A6E26" w14:textId="77777777" w:rsidR="00B574C9" w:rsidRDefault="00215CB5" w:rsidP="00215CB5">
                <w:r w:rsidRPr="00215CB5">
                  <w:t>Alejandra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454ADD43C8174D8D7EF285869195F1"/>
            </w:placeholder>
            <w:showingPlcHdr/>
            <w:text/>
          </w:sdtPr>
          <w:sdtContent>
            <w:tc>
              <w:tcPr>
                <w:tcW w:w="2551" w:type="dxa"/>
              </w:tcPr>
              <w:p w14:paraId="7A70789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A14248C8E3D4C4BB28AC33403320D6C"/>
            </w:placeholder>
            <w:text/>
          </w:sdtPr>
          <w:sdtContent>
            <w:tc>
              <w:tcPr>
                <w:tcW w:w="2642" w:type="dxa"/>
              </w:tcPr>
              <w:p w14:paraId="47CE9843" w14:textId="77777777" w:rsidR="00B574C9" w:rsidRDefault="00215CB5" w:rsidP="00215CB5">
                <w:r w:rsidRPr="00215CB5">
                  <w:t>Celedon</w:t>
                </w:r>
              </w:p>
            </w:tc>
          </w:sdtContent>
        </w:sdt>
      </w:tr>
      <w:tr w:rsidR="00B574C9" w14:paraId="24D5D7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98A3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3BFCA71C8F1F34BA9A09FAAAE73CE9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5B827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B8A7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B0C60A" w14:textId="77777777" w:rsidR="00B574C9" w:rsidRPr="001A6A06" w:rsidRDefault="00B574C9" w:rsidP="00215CB5"/>
        </w:tc>
        <w:sdt>
          <w:sdtPr>
            <w:alias w:val="Affiliation"/>
            <w:tag w:val="affiliation"/>
            <w:id w:val="2012937915"/>
            <w:placeholder>
              <w:docPart w:val="F46899A630162248B0DFAC481DA9E84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AAA4227" w14:textId="77777777" w:rsidR="00B574C9" w:rsidRDefault="00215CB5" w:rsidP="00215CB5">
                <w:r>
                  <w:t>Architectural Association</w:t>
                </w:r>
              </w:p>
            </w:tc>
          </w:sdtContent>
        </w:sdt>
      </w:tr>
    </w:tbl>
    <w:p w14:paraId="270AA1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1E9C4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E7EA9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A2081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7E459DBFADA8847B249B4C57823CCD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5E6DAB" w14:textId="083391D1" w:rsidR="003F0D73" w:rsidRPr="00FB589A" w:rsidRDefault="0027415C" w:rsidP="0027415C">
                <w:pPr>
                  <w:rPr>
                    <w:b/>
                  </w:rPr>
                </w:pPr>
                <w:r w:rsidRPr="00585653">
                  <w:rPr>
                    <w:b/>
                  </w:rPr>
                  <w:t xml:space="preserve">Duhart, </w:t>
                </w:r>
                <w:r w:rsidRPr="00585653">
                  <w:rPr>
                    <w:b/>
                    <w:lang w:val="en-US" w:eastAsia="ja-JP"/>
                  </w:rPr>
                  <w:t>Emilio (1917-2006)</w:t>
                </w:r>
              </w:p>
            </w:tc>
          </w:sdtContent>
        </w:sdt>
      </w:tr>
      <w:tr w:rsidR="00464699" w14:paraId="2DBD13E1" w14:textId="77777777" w:rsidTr="00585653">
        <w:sdt>
          <w:sdtPr>
            <w:alias w:val="Variant headwords"/>
            <w:tag w:val="variantHeadwords"/>
            <w:id w:val="173464402"/>
            <w:placeholder>
              <w:docPart w:val="2D7D99A7212643458CE32ACF9FC0EF8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1D6BC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DECC708" w14:textId="77777777" w:rsidTr="003F0D73">
        <w:sdt>
          <w:sdtPr>
            <w:alias w:val="Abstract"/>
            <w:tag w:val="abstract"/>
            <w:id w:val="-635871867"/>
            <w:placeholder>
              <w:docPart w:val="13535CF01BE81947A5AE7B075781211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B05D0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B93DE2D" w14:textId="77777777" w:rsidTr="003F0D73">
        <w:sdt>
          <w:sdtPr>
            <w:alias w:val="Article text"/>
            <w:tag w:val="articleText"/>
            <w:id w:val="634067588"/>
            <w:placeholder>
              <w:docPart w:val="809E3D33F43E3B4BA1A053433D63C96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9C4550" w14:textId="3071ED13" w:rsidR="00215CB5" w:rsidRPr="00481382" w:rsidRDefault="00215CB5" w:rsidP="00215CB5">
                <w:r w:rsidRPr="00481382">
                  <w:t>The Chilean architect Emilio Duhart is one of the most recognised modern architects and urban planners in the country</w:t>
                </w:r>
                <w:r w:rsidR="0027415C" w:rsidRPr="00481382">
                  <w:t>.</w:t>
                </w:r>
                <w:r w:rsidRPr="00481382">
                  <w:t xml:space="preserve"> </w:t>
                </w:r>
                <w:r w:rsidR="0027415C" w:rsidRPr="00481382">
                  <w:t>He is especially notable for</w:t>
                </w:r>
                <w:r w:rsidRPr="00481382">
                  <w:t xml:space="preserve"> the period he spent working as assistant for Walter Gropius and Konrad Waschmann in the States and for Le Corbusier in France, </w:t>
                </w:r>
                <w:r w:rsidR="0027415C" w:rsidRPr="00481382">
                  <w:t>whom he collaborated with in the</w:t>
                </w:r>
                <w:r w:rsidRPr="00481382">
                  <w:t xml:space="preserve"> planning of Chandigarh</w:t>
                </w:r>
                <w:r w:rsidR="0027415C" w:rsidRPr="00481382">
                  <w:t xml:space="preserve"> city</w:t>
                </w:r>
                <w:r w:rsidRPr="00481382">
                  <w:t xml:space="preserve"> in India. While he was born in </w:t>
                </w:r>
                <w:r w:rsidR="0027415C" w:rsidRPr="00481382">
                  <w:t>Temuco, he spent his childhood and primary and secondary education</w:t>
                </w:r>
                <w:r w:rsidRPr="00481382">
                  <w:t xml:space="preserve"> in France. He returned to Santiago and graduated as an architect from the School of Architecture at Catholic University </w:t>
                </w:r>
                <w:r w:rsidR="0027415C" w:rsidRPr="00481382">
                  <w:t xml:space="preserve">of Chile </w:t>
                </w:r>
                <w:r w:rsidRPr="00481382">
                  <w:t>in 1941, a</w:t>
                </w:r>
                <w:r w:rsidR="0027415C" w:rsidRPr="00481382">
                  <w:t>nd continued his studies at</w:t>
                </w:r>
                <w:r w:rsidRPr="00481382">
                  <w:t xml:space="preserve"> Harvard University (Master in Architecture 1942) and the</w:t>
                </w:r>
                <w:r w:rsidRPr="00481382">
                  <w:rPr>
                    <w:i/>
                  </w:rPr>
                  <w:t xml:space="preserve"> Institutes the d’Urbanisme Sorbonne </w:t>
                </w:r>
                <w:r w:rsidRPr="00481382">
                  <w:t xml:space="preserve">(Master in Urban Planning 1952). </w:t>
                </w:r>
              </w:p>
              <w:p w14:paraId="391BEBE0" w14:textId="77777777" w:rsidR="00215CB5" w:rsidRPr="00481382" w:rsidRDefault="00215CB5" w:rsidP="00215CB5"/>
              <w:p w14:paraId="7F34B3BB" w14:textId="01C845BF" w:rsidR="00215CB5" w:rsidRPr="00481382" w:rsidRDefault="0027415C" w:rsidP="00215CB5">
                <w:r w:rsidRPr="00481382">
                  <w:t>Duhart’s</w:t>
                </w:r>
                <w:r w:rsidR="00215CB5" w:rsidRPr="00481382">
                  <w:t xml:space="preserve"> first commissions were in relation </w:t>
                </w:r>
                <w:r w:rsidRPr="00481382">
                  <w:t xml:space="preserve">to the Chillan </w:t>
                </w:r>
                <w:r w:rsidR="00215CB5" w:rsidRPr="00481382">
                  <w:t>earthquake (1939) reconstruction</w:t>
                </w:r>
                <w:r w:rsidRPr="00481382">
                  <w:t>,</w:t>
                </w:r>
                <w:r w:rsidR="00585653" w:rsidRPr="00481382">
                  <w:t xml:space="preserve"> and he worked</w:t>
                </w:r>
                <w:r w:rsidR="00215CB5" w:rsidRPr="00481382">
                  <w:t xml:space="preserve"> mainly in rural housing as part of the Help and Reconstruction Corporatio</w:t>
                </w:r>
                <w:r w:rsidR="00585653" w:rsidRPr="00481382">
                  <w:t>n initiatives (1941). He belonged</w:t>
                </w:r>
                <w:r w:rsidR="00215CB5" w:rsidRPr="00481382">
                  <w:t xml:space="preserve"> to a group of architects that went abroad at the time</w:t>
                </w:r>
                <w:r w:rsidR="00585653" w:rsidRPr="00481382">
                  <w:t>,</w:t>
                </w:r>
                <w:r w:rsidR="00215CB5" w:rsidRPr="00481382">
                  <w:t xml:space="preserve"> and</w:t>
                </w:r>
                <w:r w:rsidR="00585653" w:rsidRPr="00481382">
                  <w:t xml:space="preserve"> he</w:t>
                </w:r>
                <w:r w:rsidR="00215CB5" w:rsidRPr="00481382">
                  <w:t xml:space="preserve"> imported to</w:t>
                </w:r>
                <w:r w:rsidR="00FD2C7A" w:rsidRPr="00481382">
                  <w:t xml:space="preserve"> Chile foreign</w:t>
                </w:r>
                <w:r w:rsidR="00215CB5" w:rsidRPr="00481382">
                  <w:t xml:space="preserve"> ideas and modes of architectural production. </w:t>
                </w:r>
                <w:commentRangeStart w:id="0"/>
                <w:r w:rsidR="00215CB5" w:rsidRPr="00481382">
                  <w:t xml:space="preserve">The other two main modes of </w:t>
                </w:r>
                <w:r w:rsidR="00C97FE1" w:rsidRPr="00481382">
                  <w:t>foreign influence</w:t>
                </w:r>
                <w:r w:rsidR="00215CB5" w:rsidRPr="00481382">
                  <w:t xml:space="preserve"> were architectural publications and external visitors to the country</w:t>
                </w:r>
                <w:commentRangeEnd w:id="0"/>
                <w:r w:rsidR="00C97FE1" w:rsidRPr="00481382">
                  <w:rPr>
                    <w:rStyle w:val="CommentReference"/>
                  </w:rPr>
                  <w:commentReference w:id="0"/>
                </w:r>
                <w:r w:rsidR="00215CB5" w:rsidRPr="00481382">
                  <w:t xml:space="preserve">. He taught at Catholic University since 1951, becoming Director of the Institute of Urbanism, Housing and Planning at the same institution. </w:t>
                </w:r>
              </w:p>
              <w:p w14:paraId="23E01874" w14:textId="77777777" w:rsidR="00215CB5" w:rsidRPr="00481382" w:rsidRDefault="00215CB5" w:rsidP="00215CB5"/>
              <w:p w14:paraId="6716D602" w14:textId="544A1AFD" w:rsidR="00215CB5" w:rsidRPr="00481382" w:rsidRDefault="00215CB5" w:rsidP="00215CB5">
                <w:r w:rsidRPr="00481382">
                  <w:t xml:space="preserve">A prolific architect, </w:t>
                </w:r>
                <w:r w:rsidR="00797878" w:rsidRPr="00481382">
                  <w:t>Duhart’s</w:t>
                </w:r>
                <w:r w:rsidRPr="00481382">
                  <w:t xml:space="preserve"> main work developed in the second half of the twentieth century, mainly devoted to educational buildings, private housing, and industrial plants. Highlights are the </w:t>
                </w:r>
                <w:r w:rsidRPr="00481382">
                  <w:rPr>
                    <w:iCs/>
                  </w:rPr>
                  <w:t>Jardín del Este</w:t>
                </w:r>
                <w:r w:rsidR="00797878" w:rsidRPr="00481382">
                  <w:t xml:space="preserve"> urbanization</w:t>
                </w:r>
                <w:r w:rsidRPr="00481382">
                  <w:t xml:space="preserve"> and the Carozzi industrial complex. His works </w:t>
                </w:r>
                <w:r w:rsidR="00797878" w:rsidRPr="00481382">
                  <w:t xml:space="preserve">also </w:t>
                </w:r>
                <w:r w:rsidRPr="00481382">
                  <w:t xml:space="preserve">include </w:t>
                </w:r>
                <w:r w:rsidR="00797878" w:rsidRPr="00481382">
                  <w:t>large-scale</w:t>
                </w:r>
                <w:r w:rsidRPr="00481382">
                  <w:t xml:space="preserve"> projects; such is the case of the urban zoning regulation plan in Concepción (1957-</w:t>
                </w:r>
                <w:r w:rsidR="00797878" w:rsidRPr="00481382">
                  <w:t>1962)</w:t>
                </w:r>
                <w:r w:rsidRPr="00481382">
                  <w:t xml:space="preserve"> and the campus of the same city's university. </w:t>
                </w:r>
                <w:r w:rsidR="00797878" w:rsidRPr="00481382">
                  <w:t>Duhart</w:t>
                </w:r>
                <w:r w:rsidRPr="00481382">
                  <w:t xml:space="preserve"> understood the urban project as a large-scale building, taking the human scale as the unit of territorial measure.</w:t>
                </w:r>
                <w:r w:rsidRPr="00481382">
                  <w:rPr>
                    <w:rStyle w:val="FootnoteReference"/>
                    <w:rFonts w:asciiTheme="minorHAnsi" w:hAnsiTheme="minorHAnsi"/>
                  </w:rPr>
                  <w:footnoteReference w:id="1"/>
                </w:r>
              </w:p>
              <w:p w14:paraId="721CE995" w14:textId="77777777" w:rsidR="00215CB5" w:rsidRPr="00481382" w:rsidRDefault="00215CB5" w:rsidP="00215CB5"/>
              <w:p w14:paraId="5A39F7AE" w14:textId="31563135" w:rsidR="00215CB5" w:rsidRPr="00481382" w:rsidRDefault="00215CB5" w:rsidP="00215CB5">
                <w:r w:rsidRPr="00481382">
                  <w:t>The United Nations Building</w:t>
                </w:r>
                <w:r w:rsidR="00797878" w:rsidRPr="00481382">
                  <w:t xml:space="preserve"> in Santiago</w:t>
                </w:r>
                <w:r w:rsidRPr="00481382">
                  <w:t>, which serves as headquarters to the Economic Commission for Latin America and the Carib</w:t>
                </w:r>
                <w:r w:rsidR="00797878" w:rsidRPr="00481382">
                  <w:t>bean (ECLAC)</w:t>
                </w:r>
                <w:r w:rsidRPr="00481382">
                  <w:t xml:space="preserve">, has been considered a </w:t>
                </w:r>
                <w:r w:rsidR="00797878" w:rsidRPr="00481382">
                  <w:t>landmark of modern architecture,</w:t>
                </w:r>
                <w:r w:rsidRPr="00481382">
                  <w:t xml:space="preserve"> and a referent of the movement in Chile and at the international level as well. Located in Vitacura, in the riverbed of Mapocho river, the building was inaugurated in 1966 </w:t>
                </w:r>
                <w:r w:rsidRPr="00481382">
                  <w:lastRenderedPageBreak/>
                  <w:t>and was designed in association with the architects Christian de Groote and Roberto Goycolea. Duhart asserted in his opening remarks for the competition entry that the complex ‘resembles both a house and a monument. This house of the nations represents a sharing with the community, while the monument is a visible expression of the nation’s social and spiritual aspirations.’</w:t>
                </w:r>
                <w:r w:rsidRPr="00481382">
                  <w:rPr>
                    <w:rStyle w:val="FootnoteReference"/>
                    <w:rFonts w:asciiTheme="minorHAnsi" w:hAnsiTheme="minorHAnsi"/>
                  </w:rPr>
                  <w:footnoteReference w:id="2"/>
                </w:r>
                <w:r w:rsidRPr="00481382">
                  <w:t xml:space="preserve"> This government’s commission represents a general attitude of embracement of modern architecture as an efficient mode of promoting an image of a progressive nation. The investment in city planning and public buildings (schools, universities, hospitals, and social housing) was part of a strategy of diffusion of republic</w:t>
                </w:r>
                <w:r w:rsidR="00797878" w:rsidRPr="00481382">
                  <w:t>an ideals, an image of modernity</w:t>
                </w:r>
                <w:r w:rsidRPr="00481382">
                  <w:t>.</w:t>
                </w:r>
              </w:p>
              <w:p w14:paraId="7CDFC678" w14:textId="77777777" w:rsidR="00215CB5" w:rsidRPr="00481382" w:rsidRDefault="00215CB5" w:rsidP="00215CB5"/>
              <w:p w14:paraId="2FCDD7E4" w14:textId="38916321" w:rsidR="00215CB5" w:rsidRPr="00481382" w:rsidRDefault="00215CB5" w:rsidP="00215CB5">
                <w:r w:rsidRPr="00481382">
                  <w:t>In 1961</w:t>
                </w:r>
                <w:r w:rsidR="00797878" w:rsidRPr="00481382">
                  <w:t>, Duhart established back in France where he died</w:t>
                </w:r>
                <w:r w:rsidRPr="00481382">
                  <w:t xml:space="preserve"> 1988. From </w:t>
                </w:r>
                <w:r w:rsidR="00797878" w:rsidRPr="00481382">
                  <w:t>afar</w:t>
                </w:r>
                <w:r w:rsidRPr="00481382">
                  <w:t xml:space="preserve"> he designed the Comodoro Arturo Merino Benítez airport in Santiago (1992), receiving the Architectural National Award in 1977 for his trajectory.</w:t>
                </w:r>
              </w:p>
              <w:p w14:paraId="047DFF65" w14:textId="77777777" w:rsidR="00481382" w:rsidRPr="00481382" w:rsidRDefault="00481382" w:rsidP="00481382"/>
              <w:p w14:paraId="05FB13BB" w14:textId="7932F990" w:rsidR="00481382" w:rsidRPr="00481382" w:rsidRDefault="00481382" w:rsidP="00481382">
                <w:pPr>
                  <w:pStyle w:val="Heading1"/>
                  <w:outlineLvl w:val="0"/>
                </w:pPr>
                <w:r w:rsidRPr="00481382">
                  <w:t xml:space="preserve">List of </w:t>
                </w:r>
                <w:r>
                  <w:t>M</w:t>
                </w:r>
                <w:r w:rsidRPr="00481382">
                  <w:t xml:space="preserve">ain </w:t>
                </w:r>
                <w:r>
                  <w:t>W</w:t>
                </w:r>
                <w:r w:rsidRPr="00481382">
                  <w:t>orks</w:t>
                </w:r>
              </w:p>
              <w:p w14:paraId="0C3093FA" w14:textId="15E0A1CD" w:rsidR="00481382" w:rsidRPr="00481382" w:rsidRDefault="00481382" w:rsidP="00481382">
                <w:r w:rsidRPr="00481382">
                  <w:t>Rosa Labbé de Mendez House</w:t>
                </w:r>
                <w:r>
                  <w:t xml:space="preserve"> (1941)</w:t>
                </w:r>
              </w:p>
              <w:p w14:paraId="3EA98349" w14:textId="55EF0CD2" w:rsidR="00481382" w:rsidRPr="00481382" w:rsidRDefault="00481382" w:rsidP="00481382">
                <w:r w:rsidRPr="00481382">
                  <w:t>Francisco Pinto Santa Cruz House</w:t>
                </w:r>
                <w:r>
                  <w:t xml:space="preserve"> (1945)</w:t>
                </w:r>
              </w:p>
              <w:p w14:paraId="081E5A78" w14:textId="1C12C45A" w:rsidR="00481382" w:rsidRPr="00481382" w:rsidRDefault="00481382" w:rsidP="00481382">
                <w:r w:rsidRPr="00481382">
                  <w:t xml:space="preserve">Duhart House </w:t>
                </w:r>
                <w:r>
                  <w:t>(1948)</w:t>
                </w:r>
              </w:p>
              <w:p w14:paraId="0F8163FF" w14:textId="64414735" w:rsidR="00481382" w:rsidRPr="00481382" w:rsidRDefault="00481382" w:rsidP="00481382">
                <w:r w:rsidRPr="00481382">
                  <w:t xml:space="preserve">Mercedes Larraín Vial House </w:t>
                </w:r>
                <w:r>
                  <w:t>(1948)</w:t>
                </w:r>
              </w:p>
              <w:p w14:paraId="71E5DC2A" w14:textId="7778C187" w:rsidR="00481382" w:rsidRPr="00481382" w:rsidRDefault="00481382" w:rsidP="00481382">
                <w:r w:rsidRPr="00481382">
                  <w:t xml:space="preserve">Colegio del Verbo Divino </w:t>
                </w:r>
                <w:r>
                  <w:t>(1950)</w:t>
                </w:r>
              </w:p>
              <w:p w14:paraId="1A3C2FBF" w14:textId="66141CC6" w:rsidR="00481382" w:rsidRPr="00481382" w:rsidRDefault="00481382" w:rsidP="00481382">
                <w:r w:rsidRPr="00481382">
                  <w:t>Echeverría House in Zapallar</w:t>
                </w:r>
                <w:r>
                  <w:t xml:space="preserve"> (1953)</w:t>
                </w:r>
              </w:p>
              <w:p w14:paraId="120068DD" w14:textId="06F2BD20" w:rsidR="00481382" w:rsidRPr="00481382" w:rsidRDefault="00481382" w:rsidP="00481382">
                <w:r w:rsidRPr="00481382">
                  <w:t>Plaza de Armas Building</w:t>
                </w:r>
                <w:r>
                  <w:t xml:space="preserve"> (1955)</w:t>
                </w:r>
              </w:p>
              <w:p w14:paraId="34C39BC9" w14:textId="121D9824" w:rsidR="00481382" w:rsidRPr="00481382" w:rsidRDefault="00481382" w:rsidP="00481382">
                <w:r w:rsidRPr="00481382">
                  <w:t xml:space="preserve">Zoning Regulation Plan of Concepción and University Campus </w:t>
                </w:r>
                <w:r>
                  <w:t>(1957-1962)</w:t>
                </w:r>
              </w:p>
              <w:p w14:paraId="4F3C3C05" w14:textId="739F137A" w:rsidR="00481382" w:rsidRPr="00481382" w:rsidRDefault="00481382" w:rsidP="00481382">
                <w:r w:rsidRPr="00481382">
                  <w:t xml:space="preserve">Seminario Pontificio </w:t>
                </w:r>
                <w:r>
                  <w:t>(1957-1962)</w:t>
                </w:r>
              </w:p>
              <w:p w14:paraId="54D76907" w14:textId="43EEEDCE" w:rsidR="00481382" w:rsidRPr="00481382" w:rsidRDefault="00481382" w:rsidP="00481382">
                <w:pPr>
                  <w:rPr>
                    <w:iCs/>
                  </w:rPr>
                </w:pPr>
                <w:r w:rsidRPr="00481382">
                  <w:t xml:space="preserve">Hostería Castro and Hostería Ancud </w:t>
                </w:r>
                <w:r>
                  <w:t>(1957-1962)</w:t>
                </w:r>
              </w:p>
              <w:p w14:paraId="66E509E2" w14:textId="5A37E9F8" w:rsidR="00481382" w:rsidRPr="00481382" w:rsidRDefault="00481382" w:rsidP="00481382">
                <w:pPr>
                  <w:rPr>
                    <w:iCs/>
                  </w:rPr>
                </w:pPr>
                <w:r w:rsidRPr="00481382">
                  <w:rPr>
                    <w:iCs/>
                  </w:rPr>
                  <w:t>Jardín del Este</w:t>
                </w:r>
                <w:r w:rsidRPr="00481382">
                  <w:t xml:space="preserve"> urbanization </w:t>
                </w:r>
                <w:r>
                  <w:t>(1957-1962)</w:t>
                </w:r>
              </w:p>
              <w:p w14:paraId="7BB902DB" w14:textId="7E9891D4" w:rsidR="00481382" w:rsidRPr="00481382" w:rsidRDefault="00481382" w:rsidP="00481382">
                <w:r w:rsidRPr="00481382">
                  <w:t>Capilla Colegio Verbo Divino</w:t>
                </w:r>
                <w:r>
                  <w:t xml:space="preserve"> (1957-1962)</w:t>
                </w:r>
              </w:p>
              <w:p w14:paraId="03AF9103" w14:textId="4A0BA390" w:rsidR="00481382" w:rsidRPr="00481382" w:rsidRDefault="00481382" w:rsidP="00481382">
                <w:r w:rsidRPr="00481382">
                  <w:t>Alliance Français high school</w:t>
                </w:r>
                <w:r>
                  <w:t xml:space="preserve"> (1961)</w:t>
                </w:r>
              </w:p>
              <w:p w14:paraId="015AC08A" w14:textId="7CB1CFB4" w:rsidR="00481382" w:rsidRPr="00481382" w:rsidRDefault="00481382" w:rsidP="00481382">
                <w:r w:rsidRPr="00481382">
                  <w:t>Carozzi industrial complex</w:t>
                </w:r>
                <w:r>
                  <w:t xml:space="preserve"> (1961)</w:t>
                </w:r>
              </w:p>
              <w:p w14:paraId="11991433" w14:textId="20359271" w:rsidR="00481382" w:rsidRPr="00481382" w:rsidRDefault="00481382" w:rsidP="00481382">
                <w:r w:rsidRPr="00481382">
                  <w:t>The United Nations Building</w:t>
                </w:r>
                <w:r>
                  <w:t xml:space="preserve"> </w:t>
                </w:r>
                <w:r w:rsidR="000777F5">
                  <w:t xml:space="preserve">in Santiago </w:t>
                </w:r>
                <w:r>
                  <w:t>(1960-1966)</w:t>
                </w:r>
              </w:p>
              <w:p w14:paraId="38A8A67F" w14:textId="52D918E8" w:rsidR="00481382" w:rsidRPr="00481382" w:rsidRDefault="00481382" w:rsidP="00481382">
                <w:r w:rsidRPr="00481382">
                  <w:t>Biblioteca Central Universidad de Concepcion</w:t>
                </w:r>
                <w:r>
                  <w:t xml:space="preserve"> (1971)</w:t>
                </w:r>
              </w:p>
              <w:p w14:paraId="39081D6F" w14:textId="0FF8225A" w:rsidR="00481382" w:rsidRPr="00481382" w:rsidRDefault="00481382" w:rsidP="00481382">
                <w:r w:rsidRPr="00481382">
                  <w:t>Airport the International Commodore Merino Arthur Benitez</w:t>
                </w:r>
                <w:r>
                  <w:t xml:space="preserve"> (1992)</w:t>
                </w:r>
              </w:p>
              <w:p w14:paraId="06E007B2" w14:textId="77777777" w:rsidR="003F0D73" w:rsidRDefault="003F0D73" w:rsidP="00C27FAB"/>
            </w:tc>
          </w:sdtContent>
        </w:sdt>
      </w:tr>
      <w:tr w:rsidR="003235A7" w14:paraId="73DEC039" w14:textId="77777777" w:rsidTr="003235A7">
        <w:tc>
          <w:tcPr>
            <w:tcW w:w="9016" w:type="dxa"/>
          </w:tcPr>
          <w:p w14:paraId="52BF4C1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79B8D0A495D447B2EBF66D169EBB28"/>
              </w:placeholder>
            </w:sdtPr>
            <w:sdtContent>
              <w:p w14:paraId="22E8298F" w14:textId="77777777" w:rsidR="008376D9" w:rsidRDefault="0029199E" w:rsidP="0029199E">
                <w:sdt>
                  <w:sdtPr>
                    <w:id w:val="1666050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Eli89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9199E">
                      <w:rPr>
                        <w:noProof/>
                        <w:lang w:val="en-US"/>
                      </w:rPr>
                      <w:t>(Eliash and Moreno)</w:t>
                    </w:r>
                    <w:r>
                      <w:fldChar w:fldCharType="end"/>
                    </w:r>
                  </w:sdtContent>
                </w:sdt>
              </w:p>
              <w:p w14:paraId="6FFE7259" w14:textId="77777777" w:rsidR="008376D9" w:rsidRDefault="008376D9" w:rsidP="0029199E"/>
              <w:p w14:paraId="2BCC7647" w14:textId="25C4709D" w:rsidR="00F7114F" w:rsidRDefault="008376D9" w:rsidP="0029199E">
                <w:sdt>
                  <w:sdtPr>
                    <w:id w:val="-370227875"/>
                    <w:citation/>
                  </w:sdtPr>
                  <w:sdtContent>
                    <w:r>
                      <w:fldChar w:fldCharType="begin"/>
                    </w:r>
                    <w:r w:rsidR="00F7114F">
                      <w:rPr>
                        <w:lang w:val="en-US"/>
                      </w:rPr>
                      <w:instrText xml:space="preserve">CITATION Mon94 \l 1033 </w:instrText>
                    </w:r>
                    <w:r>
                      <w:fldChar w:fldCharType="separate"/>
                    </w:r>
                    <w:r w:rsidR="00F7114F" w:rsidRPr="00F7114F">
                      <w:rPr>
                        <w:noProof/>
                        <w:lang w:val="en-US"/>
                      </w:rPr>
                      <w:t>(Montealegre, Emilio Duhart, arquitecto)</w:t>
                    </w:r>
                    <w:r>
                      <w:fldChar w:fldCharType="end"/>
                    </w:r>
                  </w:sdtContent>
                </w:sdt>
              </w:p>
              <w:p w14:paraId="5032A3E7" w14:textId="77777777" w:rsidR="00F7114F" w:rsidRDefault="00F7114F" w:rsidP="0029199E"/>
              <w:p w14:paraId="0FD8310F" w14:textId="5AB2686A" w:rsidR="003235A7" w:rsidRDefault="00F7114F" w:rsidP="00071178">
                <w:sdt>
                  <w:sdtPr>
                    <w:id w:val="-1703236293"/>
                    <w:citation/>
                  </w:sdtPr>
                  <w:sdtContent>
                    <w:r>
                      <w:fldChar w:fldCharType="begin"/>
                    </w:r>
                    <w:r w:rsidR="00071178">
                      <w:rPr>
                        <w:lang w:val="en-US"/>
                      </w:rPr>
                      <w:instrText xml:space="preserve">CITATION Mon \l 1033 </w:instrText>
                    </w:r>
                    <w:r>
                      <w:fldChar w:fldCharType="separate"/>
                    </w:r>
                    <w:r w:rsidR="00071178" w:rsidRPr="00071178">
                      <w:rPr>
                        <w:noProof/>
                        <w:lang w:val="en-US"/>
                      </w:rPr>
                      <w:t>(Montealegre and Altikes, Emilio Duhart Harosteguy: Procesos de cambio)</w:t>
                    </w:r>
                    <w:r>
                      <w:fldChar w:fldCharType="end"/>
                    </w:r>
                  </w:sdtContent>
                </w:sdt>
                <w:r w:rsidR="00071178">
                  <w:t xml:space="preserve"> *still need to add sources</w:t>
                </w:r>
              </w:p>
            </w:sdtContent>
          </w:sdt>
        </w:tc>
      </w:tr>
    </w:tbl>
    <w:p w14:paraId="43813841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9-29T15:04:00Z" w:initials="HE">
    <w:p w14:paraId="6FC4515A" w14:textId="3E3E7451" w:rsidR="00F7114F" w:rsidRDefault="00F7114F">
      <w:pPr>
        <w:pStyle w:val="CommentText"/>
      </w:pPr>
      <w:r>
        <w:rPr>
          <w:rStyle w:val="CommentReference"/>
        </w:rPr>
        <w:annotationRef/>
      </w:r>
      <w:r>
        <w:t>Note to Laura: Can we just delete this sentence? It seems (potentially) unnecessary and interferes with the flow of the paragraph.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CE5B2" w14:textId="77777777" w:rsidR="00F7114F" w:rsidRDefault="00F7114F" w:rsidP="007A0D55">
      <w:pPr>
        <w:spacing w:after="0" w:line="240" w:lineRule="auto"/>
      </w:pPr>
      <w:r>
        <w:separator/>
      </w:r>
    </w:p>
  </w:endnote>
  <w:endnote w:type="continuationSeparator" w:id="0">
    <w:p w14:paraId="74A921F0" w14:textId="77777777" w:rsidR="00F7114F" w:rsidRDefault="00F7114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7DEAB" w14:textId="77777777" w:rsidR="00F7114F" w:rsidRDefault="00F7114F" w:rsidP="007A0D55">
      <w:pPr>
        <w:spacing w:after="0" w:line="240" w:lineRule="auto"/>
      </w:pPr>
      <w:r>
        <w:separator/>
      </w:r>
    </w:p>
  </w:footnote>
  <w:footnote w:type="continuationSeparator" w:id="0">
    <w:p w14:paraId="7B978B71" w14:textId="77777777" w:rsidR="00F7114F" w:rsidRDefault="00F7114F" w:rsidP="007A0D55">
      <w:pPr>
        <w:spacing w:after="0" w:line="240" w:lineRule="auto"/>
      </w:pPr>
      <w:r>
        <w:continuationSeparator/>
      </w:r>
    </w:p>
  </w:footnote>
  <w:footnote w:id="1">
    <w:p w14:paraId="5AD67DA6" w14:textId="2E595991" w:rsidR="00F7114F" w:rsidRPr="00AD374E" w:rsidRDefault="00F7114F" w:rsidP="003E3F1E">
      <w:r w:rsidRPr="00AD374E">
        <w:rPr>
          <w:rStyle w:val="FootnoteReference"/>
          <w:rFonts w:ascii="Garamond" w:hAnsi="Garamond"/>
          <w:szCs w:val="18"/>
        </w:rPr>
        <w:footnoteRef/>
      </w:r>
      <w:r w:rsidRPr="00AD374E">
        <w:t xml:space="preserve"> Berríos</w:t>
      </w:r>
      <w:r>
        <w:t xml:space="preserve"> Flores</w:t>
      </w:r>
      <w:r w:rsidRPr="00AD374E">
        <w:t>, C</w:t>
      </w:r>
      <w:r>
        <w:t>risti</w:t>
      </w:r>
      <w:r>
        <w:rPr>
          <w:rFonts w:ascii="Calibri" w:hAnsi="Calibri"/>
        </w:rPr>
        <w:t>á</w:t>
      </w:r>
      <w:r>
        <w:t>n. “</w:t>
      </w:r>
      <w:r w:rsidRPr="00AD374E">
        <w:t>Plan director de la Universidad de Concepción. Emilio Duhart 1957-62.</w:t>
      </w:r>
      <w:r>
        <w:t>”</w:t>
      </w:r>
      <w:r w:rsidRPr="00AD374E">
        <w:t xml:space="preserve"> </w:t>
      </w:r>
      <w:r w:rsidRPr="00474465">
        <w:rPr>
          <w:i/>
        </w:rPr>
        <w:t>Urbano</w:t>
      </w:r>
      <w:r>
        <w:t xml:space="preserve"> 10.16</w:t>
      </w:r>
      <w:r w:rsidRPr="00AD374E">
        <w:t xml:space="preserve"> </w:t>
      </w:r>
      <w:r>
        <w:t>(</w:t>
      </w:r>
      <w:r w:rsidRPr="00AD374E">
        <w:t>November</w:t>
      </w:r>
      <w:r>
        <w:t xml:space="preserve"> 2007): </w:t>
      </w:r>
      <w:r w:rsidRPr="00AD374E">
        <w:t xml:space="preserve">7-16. ISSN 0717-3997. Also in: </w:t>
      </w:r>
      <w:r w:rsidRPr="00C05A9F">
        <w:rPr>
          <w:i/>
        </w:rPr>
        <w:t>REDALYC</w:t>
      </w:r>
      <w:r w:rsidRPr="00AD374E">
        <w:t xml:space="preserve"> (</w:t>
      </w:r>
      <w:r w:rsidRPr="00C05A9F">
        <w:rPr>
          <w:i/>
          <w:lang w:val="es-ES_tradnl"/>
        </w:rPr>
        <w:t>Red de Revistas Científicas de América Latina, El Caribe, España y Portugal</w:t>
      </w:r>
      <w:r w:rsidRPr="00AD374E">
        <w:t>)</w:t>
      </w:r>
      <w:r>
        <w:t>.</w:t>
      </w:r>
    </w:p>
  </w:footnote>
  <w:footnote w:id="2">
    <w:p w14:paraId="719F4023" w14:textId="44F07734" w:rsidR="00F7114F" w:rsidRPr="00AD374E" w:rsidRDefault="00F7114F" w:rsidP="003E3F1E">
      <w:r w:rsidRPr="00AD374E">
        <w:rPr>
          <w:rStyle w:val="FootnoteReference"/>
          <w:rFonts w:ascii="Garamond" w:hAnsi="Garamond"/>
          <w:szCs w:val="18"/>
        </w:rPr>
        <w:footnoteRef/>
      </w:r>
      <w:r>
        <w:t xml:space="preserve"> In Pérez Oyarzun, Fernando, Rodrigo Perez de Arce,</w:t>
      </w:r>
      <w:r w:rsidRPr="00AD374E">
        <w:t xml:space="preserve"> and </w:t>
      </w:r>
      <w:r>
        <w:t xml:space="preserve">Horacio </w:t>
      </w:r>
      <w:r w:rsidRPr="00AD374E">
        <w:t>Torre</w:t>
      </w:r>
      <w:r>
        <w:t xml:space="preserve">nt. </w:t>
      </w:r>
      <w:r w:rsidRPr="000B5255">
        <w:rPr>
          <w:i/>
        </w:rPr>
        <w:t>Chilean Modern Architecture Since 1950</w:t>
      </w:r>
      <w:r>
        <w:t>.</w:t>
      </w:r>
      <w:r w:rsidRPr="00AD374E">
        <w:t xml:space="preserve"> </w:t>
      </w:r>
      <w:r>
        <w:t xml:space="preserve">Ed. Malcolm Quantrill. Chicago: CASA: Chicago, 2010. </w:t>
      </w:r>
      <w:r w:rsidRPr="00AD374E">
        <w:t>62.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09437" w14:textId="77777777" w:rsidR="00F7114F" w:rsidRDefault="00F7114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102F020" w14:textId="77777777" w:rsidR="00F7114F" w:rsidRDefault="00F711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36"/>
    <w:rsid w:val="00032559"/>
    <w:rsid w:val="00052040"/>
    <w:rsid w:val="00071178"/>
    <w:rsid w:val="000777F5"/>
    <w:rsid w:val="000B25AE"/>
    <w:rsid w:val="000B5255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CB5"/>
    <w:rsid w:val="002162E2"/>
    <w:rsid w:val="00225C5A"/>
    <w:rsid w:val="00230B10"/>
    <w:rsid w:val="00234353"/>
    <w:rsid w:val="00244BB0"/>
    <w:rsid w:val="0027415C"/>
    <w:rsid w:val="0029199E"/>
    <w:rsid w:val="002A0A0D"/>
    <w:rsid w:val="002B0B37"/>
    <w:rsid w:val="0030662D"/>
    <w:rsid w:val="003235A7"/>
    <w:rsid w:val="003677B6"/>
    <w:rsid w:val="003D3579"/>
    <w:rsid w:val="003E2795"/>
    <w:rsid w:val="003E3F1E"/>
    <w:rsid w:val="003F0D73"/>
    <w:rsid w:val="00462DBE"/>
    <w:rsid w:val="00464699"/>
    <w:rsid w:val="00474465"/>
    <w:rsid w:val="00481382"/>
    <w:rsid w:val="00483379"/>
    <w:rsid w:val="00487BC5"/>
    <w:rsid w:val="00496888"/>
    <w:rsid w:val="004A7476"/>
    <w:rsid w:val="004E5896"/>
    <w:rsid w:val="00513EE6"/>
    <w:rsid w:val="00534F8F"/>
    <w:rsid w:val="00585653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878"/>
    <w:rsid w:val="007A0D55"/>
    <w:rsid w:val="007B3377"/>
    <w:rsid w:val="007E5F44"/>
    <w:rsid w:val="00821DE3"/>
    <w:rsid w:val="008376D9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5A9F"/>
    <w:rsid w:val="00C27FAB"/>
    <w:rsid w:val="00C358D4"/>
    <w:rsid w:val="00C6296B"/>
    <w:rsid w:val="00C92936"/>
    <w:rsid w:val="00C97FE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114F"/>
    <w:rsid w:val="00FA1925"/>
    <w:rsid w:val="00FB11DE"/>
    <w:rsid w:val="00FB589A"/>
    <w:rsid w:val="00FB7317"/>
    <w:rsid w:val="00FD2C7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CF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29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36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215CB5"/>
    <w:rPr>
      <w:rFonts w:ascii="Arial Narrow" w:hAnsi="Arial Narrow"/>
      <w:sz w:val="18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215CB5"/>
    <w:pPr>
      <w:spacing w:after="0" w:line="240" w:lineRule="auto"/>
    </w:pPr>
    <w:rPr>
      <w:rFonts w:eastAsiaTheme="minorEastAsia"/>
      <w:sz w:val="18"/>
      <w:szCs w:val="24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CB5"/>
    <w:rPr>
      <w:rFonts w:eastAsiaTheme="minorEastAsia"/>
      <w:sz w:val="18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FD2C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2C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C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D2C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C7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929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36"/>
    <w:rPr>
      <w:rFonts w:ascii="Lucida Grande" w:hAnsi="Lucida Grande" w:cs="Lucida Grande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215CB5"/>
    <w:rPr>
      <w:rFonts w:ascii="Arial Narrow" w:hAnsi="Arial Narrow"/>
      <w:sz w:val="18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215CB5"/>
    <w:pPr>
      <w:spacing w:after="0" w:line="240" w:lineRule="auto"/>
    </w:pPr>
    <w:rPr>
      <w:rFonts w:eastAsiaTheme="minorEastAsia"/>
      <w:sz w:val="18"/>
      <w:szCs w:val="24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CB5"/>
    <w:rPr>
      <w:rFonts w:eastAsiaTheme="minorEastAsia"/>
      <w:sz w:val="18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rsid w:val="00FD2C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D2C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C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D2C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C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BC01313AD304439B6EB786277E0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493A9-0A92-684C-93D5-6BB223C49F4F}"/>
      </w:docPartPr>
      <w:docPartBody>
        <w:p w:rsidR="0005030A" w:rsidRDefault="0005030A">
          <w:pPr>
            <w:pStyle w:val="13BC01313AD304439B6EB786277E033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09C527B3226A742B15BC85EC83F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711B1-1FF1-3549-A281-2CC466260E6D}"/>
      </w:docPartPr>
      <w:docPartBody>
        <w:p w:rsidR="0005030A" w:rsidRDefault="0005030A">
          <w:pPr>
            <w:pStyle w:val="409C527B3226A742B15BC85EC83F9B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454ADD43C8174D8D7EF2858691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B33D5-7AB8-C347-9DE5-09370D3B2C80}"/>
      </w:docPartPr>
      <w:docPartBody>
        <w:p w:rsidR="0005030A" w:rsidRDefault="0005030A">
          <w:pPr>
            <w:pStyle w:val="0E454ADD43C8174D8D7EF285869195F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14248C8E3D4C4BB28AC33403320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3962B-73C7-4A44-9478-756B946420AA}"/>
      </w:docPartPr>
      <w:docPartBody>
        <w:p w:rsidR="0005030A" w:rsidRDefault="0005030A">
          <w:pPr>
            <w:pStyle w:val="0A14248C8E3D4C4BB28AC33403320D6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3BFCA71C8F1F34BA9A09FAAAE73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B5A35-1D93-8749-9F22-4F683D5DC4F0}"/>
      </w:docPartPr>
      <w:docPartBody>
        <w:p w:rsidR="0005030A" w:rsidRDefault="0005030A">
          <w:pPr>
            <w:pStyle w:val="23BFCA71C8F1F34BA9A09FAAAE73CE9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6899A630162248B0DFAC481DA9E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6CD0D-6E33-0249-BB84-1EF09C7A3415}"/>
      </w:docPartPr>
      <w:docPartBody>
        <w:p w:rsidR="0005030A" w:rsidRDefault="0005030A">
          <w:pPr>
            <w:pStyle w:val="F46899A630162248B0DFAC481DA9E8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7E459DBFADA8847B249B4C57823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739BF-9FB2-DA49-90BD-B0CCDBA39316}"/>
      </w:docPartPr>
      <w:docPartBody>
        <w:p w:rsidR="0005030A" w:rsidRDefault="0005030A">
          <w:pPr>
            <w:pStyle w:val="B7E459DBFADA8847B249B4C57823CC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D7D99A7212643458CE32ACF9FC0E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FE22E-ECED-5D40-A1A2-52C412E666A7}"/>
      </w:docPartPr>
      <w:docPartBody>
        <w:p w:rsidR="0005030A" w:rsidRDefault="0005030A">
          <w:pPr>
            <w:pStyle w:val="2D7D99A7212643458CE32ACF9FC0EF8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35CF01BE81947A5AE7B0757812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7225D-5FC7-DD46-9AC3-1BFDB0C87393}"/>
      </w:docPartPr>
      <w:docPartBody>
        <w:p w:rsidR="0005030A" w:rsidRDefault="0005030A">
          <w:pPr>
            <w:pStyle w:val="13535CF01BE81947A5AE7B07578121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09E3D33F43E3B4BA1A053433D63C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5B2D4-9480-FD47-A815-E109AD493A16}"/>
      </w:docPartPr>
      <w:docPartBody>
        <w:p w:rsidR="0005030A" w:rsidRDefault="0005030A">
          <w:pPr>
            <w:pStyle w:val="809E3D33F43E3B4BA1A053433D63C9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79B8D0A495D447B2EBF66D169EB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854A-1252-2045-A4BD-6739AB34A8F3}"/>
      </w:docPartPr>
      <w:docPartBody>
        <w:p w:rsidR="0005030A" w:rsidRDefault="0005030A">
          <w:pPr>
            <w:pStyle w:val="BB79B8D0A495D447B2EBF66D169EBB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0A"/>
    <w:rsid w:val="000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30A"/>
    <w:rPr>
      <w:color w:val="808080"/>
    </w:rPr>
  </w:style>
  <w:style w:type="paragraph" w:customStyle="1" w:styleId="13BC01313AD304439B6EB786277E033F">
    <w:name w:val="13BC01313AD304439B6EB786277E033F"/>
  </w:style>
  <w:style w:type="paragraph" w:customStyle="1" w:styleId="409C527B3226A742B15BC85EC83F9BFA">
    <w:name w:val="409C527B3226A742B15BC85EC83F9BFA"/>
  </w:style>
  <w:style w:type="paragraph" w:customStyle="1" w:styleId="0E454ADD43C8174D8D7EF285869195F1">
    <w:name w:val="0E454ADD43C8174D8D7EF285869195F1"/>
  </w:style>
  <w:style w:type="paragraph" w:customStyle="1" w:styleId="0A14248C8E3D4C4BB28AC33403320D6C">
    <w:name w:val="0A14248C8E3D4C4BB28AC33403320D6C"/>
  </w:style>
  <w:style w:type="paragraph" w:customStyle="1" w:styleId="23BFCA71C8F1F34BA9A09FAAAE73CE9F">
    <w:name w:val="23BFCA71C8F1F34BA9A09FAAAE73CE9F"/>
  </w:style>
  <w:style w:type="paragraph" w:customStyle="1" w:styleId="F46899A630162248B0DFAC481DA9E842">
    <w:name w:val="F46899A630162248B0DFAC481DA9E842"/>
  </w:style>
  <w:style w:type="paragraph" w:customStyle="1" w:styleId="B7E459DBFADA8847B249B4C57823CCD4">
    <w:name w:val="B7E459DBFADA8847B249B4C57823CCD4"/>
  </w:style>
  <w:style w:type="paragraph" w:customStyle="1" w:styleId="2D7D99A7212643458CE32ACF9FC0EF8B">
    <w:name w:val="2D7D99A7212643458CE32ACF9FC0EF8B"/>
  </w:style>
  <w:style w:type="paragraph" w:customStyle="1" w:styleId="13535CF01BE81947A5AE7B0757812115">
    <w:name w:val="13535CF01BE81947A5AE7B0757812115"/>
  </w:style>
  <w:style w:type="paragraph" w:customStyle="1" w:styleId="809E3D33F43E3B4BA1A053433D63C96A">
    <w:name w:val="809E3D33F43E3B4BA1A053433D63C96A"/>
  </w:style>
  <w:style w:type="paragraph" w:customStyle="1" w:styleId="BB79B8D0A495D447B2EBF66D169EBB28">
    <w:name w:val="BB79B8D0A495D447B2EBF66D169EBB28"/>
  </w:style>
  <w:style w:type="paragraph" w:customStyle="1" w:styleId="3CBA87B6E62EA54BBD140CD2215BABB0">
    <w:name w:val="3CBA87B6E62EA54BBD140CD2215BABB0"/>
    <w:rsid w:val="0005030A"/>
  </w:style>
  <w:style w:type="paragraph" w:customStyle="1" w:styleId="83447058F687F24B846C6B9F386A1160">
    <w:name w:val="83447058F687F24B846C6B9F386A1160"/>
    <w:rsid w:val="0005030A"/>
  </w:style>
  <w:style w:type="paragraph" w:customStyle="1" w:styleId="129DC39C9CBAAB4F8D1DFE242D8E2C2C">
    <w:name w:val="129DC39C9CBAAB4F8D1DFE242D8E2C2C"/>
    <w:rsid w:val="0005030A"/>
  </w:style>
  <w:style w:type="paragraph" w:customStyle="1" w:styleId="3F3555EFE7083D42B8A8E6CD66D8E933">
    <w:name w:val="3F3555EFE7083D42B8A8E6CD66D8E933"/>
    <w:rsid w:val="0005030A"/>
  </w:style>
  <w:style w:type="paragraph" w:customStyle="1" w:styleId="C11B563904AF3844B1AD48C1A02C4DFB">
    <w:name w:val="C11B563904AF3844B1AD48C1A02C4DFB"/>
    <w:rsid w:val="000503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30A"/>
    <w:rPr>
      <w:color w:val="808080"/>
    </w:rPr>
  </w:style>
  <w:style w:type="paragraph" w:customStyle="1" w:styleId="13BC01313AD304439B6EB786277E033F">
    <w:name w:val="13BC01313AD304439B6EB786277E033F"/>
  </w:style>
  <w:style w:type="paragraph" w:customStyle="1" w:styleId="409C527B3226A742B15BC85EC83F9BFA">
    <w:name w:val="409C527B3226A742B15BC85EC83F9BFA"/>
  </w:style>
  <w:style w:type="paragraph" w:customStyle="1" w:styleId="0E454ADD43C8174D8D7EF285869195F1">
    <w:name w:val="0E454ADD43C8174D8D7EF285869195F1"/>
  </w:style>
  <w:style w:type="paragraph" w:customStyle="1" w:styleId="0A14248C8E3D4C4BB28AC33403320D6C">
    <w:name w:val="0A14248C8E3D4C4BB28AC33403320D6C"/>
  </w:style>
  <w:style w:type="paragraph" w:customStyle="1" w:styleId="23BFCA71C8F1F34BA9A09FAAAE73CE9F">
    <w:name w:val="23BFCA71C8F1F34BA9A09FAAAE73CE9F"/>
  </w:style>
  <w:style w:type="paragraph" w:customStyle="1" w:styleId="F46899A630162248B0DFAC481DA9E842">
    <w:name w:val="F46899A630162248B0DFAC481DA9E842"/>
  </w:style>
  <w:style w:type="paragraph" w:customStyle="1" w:styleId="B7E459DBFADA8847B249B4C57823CCD4">
    <w:name w:val="B7E459DBFADA8847B249B4C57823CCD4"/>
  </w:style>
  <w:style w:type="paragraph" w:customStyle="1" w:styleId="2D7D99A7212643458CE32ACF9FC0EF8B">
    <w:name w:val="2D7D99A7212643458CE32ACF9FC0EF8B"/>
  </w:style>
  <w:style w:type="paragraph" w:customStyle="1" w:styleId="13535CF01BE81947A5AE7B0757812115">
    <w:name w:val="13535CF01BE81947A5AE7B0757812115"/>
  </w:style>
  <w:style w:type="paragraph" w:customStyle="1" w:styleId="809E3D33F43E3B4BA1A053433D63C96A">
    <w:name w:val="809E3D33F43E3B4BA1A053433D63C96A"/>
  </w:style>
  <w:style w:type="paragraph" w:customStyle="1" w:styleId="BB79B8D0A495D447B2EBF66D169EBB28">
    <w:name w:val="BB79B8D0A495D447B2EBF66D169EBB28"/>
  </w:style>
  <w:style w:type="paragraph" w:customStyle="1" w:styleId="3CBA87B6E62EA54BBD140CD2215BABB0">
    <w:name w:val="3CBA87B6E62EA54BBD140CD2215BABB0"/>
    <w:rsid w:val="0005030A"/>
  </w:style>
  <w:style w:type="paragraph" w:customStyle="1" w:styleId="83447058F687F24B846C6B9F386A1160">
    <w:name w:val="83447058F687F24B846C6B9F386A1160"/>
    <w:rsid w:val="0005030A"/>
  </w:style>
  <w:style w:type="paragraph" w:customStyle="1" w:styleId="129DC39C9CBAAB4F8D1DFE242D8E2C2C">
    <w:name w:val="129DC39C9CBAAB4F8D1DFE242D8E2C2C"/>
    <w:rsid w:val="0005030A"/>
  </w:style>
  <w:style w:type="paragraph" w:customStyle="1" w:styleId="3F3555EFE7083D42B8A8E6CD66D8E933">
    <w:name w:val="3F3555EFE7083D42B8A8E6CD66D8E933"/>
    <w:rsid w:val="0005030A"/>
  </w:style>
  <w:style w:type="paragraph" w:customStyle="1" w:styleId="C11B563904AF3844B1AD48C1A02C4DFB">
    <w:name w:val="C11B563904AF3844B1AD48C1A02C4DFB"/>
    <w:rsid w:val="000503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Eli89</b:Tag>
    <b:SourceType>Book</b:SourceType>
    <b:Guid>{0313E405-1E9E-6747-86D5-A6C40689FDE4}</b:Guid>
    <b:Author>
      <b:Author>
        <b:NameList>
          <b:Person>
            <b:Last>Eliash</b:Last>
            <b:First>Humberto</b:First>
          </b:Person>
          <b:Person>
            <b:Last>Moreno</b:Last>
            <b:First>Manuel</b:First>
          </b:Person>
        </b:NameList>
      </b:Author>
    </b:Author>
    <b:Title>Arquitectura y Modernidad en Chile, 1925-1965: Una Realidad Multiple</b:Title>
    <b:City>Santiago</b:City>
    <b:Publisher>Ediciones Universidad Católica de Chile</b:Publisher>
    <b:Year>1989</b:Year>
    <b:RefOrder>1</b:RefOrder>
  </b:Source>
  <b:Source>
    <b:Tag>Mon94</b:Tag>
    <b:SourceType>Book</b:SourceType>
    <b:Guid>{F2E78A5D-CE06-D14E-90EA-A115BE6E55F7}</b:Guid>
    <b:Author>
      <b:Author>
        <b:NameList>
          <b:Person>
            <b:Last>Montealegre</b:Last>
            <b:First>Alberto</b:First>
          </b:Person>
        </b:NameList>
      </b:Author>
    </b:Author>
    <b:Title>Emilio Duhart, arquitecto</b:Title>
    <b:City>Santiago</b:City>
    <b:Publisher>Ediciones ARQ</b:Publisher>
    <b:Year>1994</b:Year>
    <b:Comments>Series title: Serie Monografías de Arquitectura Contemporánea</b:Comments>
    <b:RefOrder>2</b:RefOrder>
  </b:Source>
  <b:Source>
    <b:Tag>Mon</b:Tag>
    <b:SourceType>JournalArticle</b:SourceType>
    <b:Guid>{BA02E8AF-3C96-CA4E-BC0D-B19CBE084077}</b:Guid>
    <b:Author>
      <b:Author>
        <b:NameList>
          <b:Person>
            <b:Last>Montealegre</b:Last>
            <b:First>Alberto</b:First>
          </b:Person>
          <b:Person>
            <b:Last>Altikes</b:Last>
            <b:First>Paul</b:First>
          </b:Person>
        </b:NameList>
      </b:Author>
    </b:Author>
    <b:Title>Emilio Duhart Harosteguy: Procesos de cambio</b:Title>
    <b:Year>2011</b:Year>
    <b:Pages>24-41</b:Pages>
    <b:JournalName>AOA: Asociación de Oficinas de Arquitectos</b:JournalName>
    <b:Month>August</b:Month>
    <b:RefOrder>3</b:RefOrder>
  </b:Source>
</b:Sources>
</file>

<file path=customXml/itemProps1.xml><?xml version="1.0" encoding="utf-8"?>
<ds:datastoreItem xmlns:ds="http://schemas.openxmlformats.org/officeDocument/2006/customXml" ds:itemID="{9701C8FE-CC69-D54B-8978-86E61542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666</Words>
  <Characters>3800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13</cp:revision>
  <dcterms:created xsi:type="dcterms:W3CDTF">2014-09-29T21:23:00Z</dcterms:created>
  <dcterms:modified xsi:type="dcterms:W3CDTF">2014-09-29T23:16:00Z</dcterms:modified>
</cp:coreProperties>
</file>