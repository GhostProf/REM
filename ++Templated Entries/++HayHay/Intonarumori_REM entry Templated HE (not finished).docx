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61B5B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C9B73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87B8A43E0E2C241B2E7B47EB2C4DF4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86B73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BF9D010C43CF4A811CF720F6C052F1"/>
            </w:placeholder>
            <w:text/>
          </w:sdtPr>
          <w:sdtEndPr/>
          <w:sdtContent>
            <w:tc>
              <w:tcPr>
                <w:tcW w:w="2073" w:type="dxa"/>
              </w:tcPr>
              <w:p w14:paraId="0D306C1D" w14:textId="77777777" w:rsidR="00B574C9" w:rsidRDefault="001B74ED" w:rsidP="001B74ED">
                <w:r>
                  <w:t>Adrian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17696977733045BB6A6F0B88958A9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B05C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452A5B16422743A68953F9EAB012D6"/>
            </w:placeholder>
            <w:text/>
          </w:sdtPr>
          <w:sdtEndPr/>
          <w:sdtContent>
            <w:tc>
              <w:tcPr>
                <w:tcW w:w="2642" w:type="dxa"/>
              </w:tcPr>
              <w:p w14:paraId="29E968AE" w14:textId="77777777" w:rsidR="00B574C9" w:rsidRDefault="001B74ED" w:rsidP="001B74ED">
                <w:r>
                  <w:t>Curtin</w:t>
                </w:r>
              </w:p>
            </w:tc>
          </w:sdtContent>
        </w:sdt>
      </w:tr>
      <w:tr w:rsidR="00B574C9" w14:paraId="02F09E8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85643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68BB1C62C39C49BC85858F24CE52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63062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894F64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FF55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392876C06FCC4B924F556E7A318C7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580C86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5B8D9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F07F7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8F6A5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0E29C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7659D8D50E3D348A259FD700FAA74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573162" w14:textId="77777777" w:rsidR="003F0D73" w:rsidRPr="00FB589A" w:rsidRDefault="001B74ED" w:rsidP="003F0D73">
                <w:pPr>
                  <w:rPr>
                    <w:b/>
                  </w:rPr>
                </w:pPr>
                <w:proofErr w:type="spellStart"/>
                <w:r w:rsidRPr="001B74ED">
                  <w:rPr>
                    <w:b/>
                  </w:rPr>
                  <w:t>Intonarumori</w:t>
                </w:r>
                <w:proofErr w:type="spellEnd"/>
              </w:p>
            </w:tc>
          </w:sdtContent>
        </w:sdt>
      </w:tr>
      <w:tr w:rsidR="00464699" w14:paraId="0E4851C4" w14:textId="77777777" w:rsidTr="007821B0">
        <w:sdt>
          <w:sdtPr>
            <w:alias w:val="Variant headwords"/>
            <w:tag w:val="variantHeadwords"/>
            <w:id w:val="173464402"/>
            <w:placeholder>
              <w:docPart w:val="EC61C3E955299B4D98A8C16C9BA0C3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65CB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0FAF008" w14:textId="77777777" w:rsidTr="003F0D73">
        <w:sdt>
          <w:sdtPr>
            <w:alias w:val="Abstract"/>
            <w:tag w:val="abstract"/>
            <w:id w:val="-635871867"/>
            <w:placeholder>
              <w:docPart w:val="5C76FECAF3047C4BB190F748E96AD3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757AF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BDAED39" w14:textId="77777777" w:rsidTr="003F0D73">
        <w:sdt>
          <w:sdtPr>
            <w:alias w:val="Article text"/>
            <w:tag w:val="articleText"/>
            <w:id w:val="634067588"/>
            <w:placeholder>
              <w:docPart w:val="AE155C0F1E47D641AF65C86C92476D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D73360" w14:textId="77777777"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14:paraId="7F9B0065" w14:textId="77777777" w:rsidTr="003235A7">
        <w:tc>
          <w:tcPr>
            <w:tcW w:w="9016" w:type="dxa"/>
          </w:tcPr>
          <w:p w14:paraId="78CB8D9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C6E3C2BE32CB4A8BB14EFEE9DAB518"/>
              </w:placeholder>
              <w:showingPlcHdr/>
            </w:sdtPr>
            <w:sdtEndPr/>
            <w:sdtContent>
              <w:p w14:paraId="340359DB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86B1AB9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4F126" w14:textId="77777777" w:rsidR="0053044E" w:rsidRDefault="0053044E" w:rsidP="007A0D55">
      <w:pPr>
        <w:spacing w:after="0" w:line="240" w:lineRule="auto"/>
      </w:pPr>
      <w:r>
        <w:separator/>
      </w:r>
    </w:p>
  </w:endnote>
  <w:endnote w:type="continuationSeparator" w:id="0">
    <w:p w14:paraId="32E1D7CA" w14:textId="77777777" w:rsidR="0053044E" w:rsidRDefault="005304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D2B1C" w14:textId="77777777" w:rsidR="0053044E" w:rsidRDefault="0053044E" w:rsidP="007A0D55">
      <w:pPr>
        <w:spacing w:after="0" w:line="240" w:lineRule="auto"/>
      </w:pPr>
      <w:r>
        <w:separator/>
      </w:r>
    </w:p>
  </w:footnote>
  <w:footnote w:type="continuationSeparator" w:id="0">
    <w:p w14:paraId="57585F9F" w14:textId="77777777" w:rsidR="0053044E" w:rsidRDefault="005304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0BF3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E392D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74ED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044E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6C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4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4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7B8A43E0E2C241B2E7B47EB2C4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AD26-F50C-7246-B1FC-D6B6771104BD}"/>
      </w:docPartPr>
      <w:docPartBody>
        <w:p w:rsidR="00000000" w:rsidRDefault="004E117A">
          <w:pPr>
            <w:pStyle w:val="287B8A43E0E2C241B2E7B47EB2C4DF4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BF9D010C43CF4A811CF720F6C0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BE366-4607-DC45-82B8-4B5A79ACF7A0}"/>
      </w:docPartPr>
      <w:docPartBody>
        <w:p w:rsidR="00000000" w:rsidRDefault="004E117A">
          <w:pPr>
            <w:pStyle w:val="37BF9D010C43CF4A811CF720F6C052F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17696977733045BB6A6F0B8895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9DB30-4D63-C940-9B7D-06403B50A4E0}"/>
      </w:docPartPr>
      <w:docPartBody>
        <w:p w:rsidR="00000000" w:rsidRDefault="004E117A">
          <w:pPr>
            <w:pStyle w:val="B117696977733045BB6A6F0B88958A9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452A5B16422743A68953F9EAB01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593F7-D012-6747-9C7E-05B8C9E9ADF9}"/>
      </w:docPartPr>
      <w:docPartBody>
        <w:p w:rsidR="00000000" w:rsidRDefault="004E117A">
          <w:pPr>
            <w:pStyle w:val="C7452A5B16422743A68953F9EAB012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68BB1C62C39C49BC85858F24CE5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CD2F-7F04-7A41-AABA-B7AB05282946}"/>
      </w:docPartPr>
      <w:docPartBody>
        <w:p w:rsidR="00000000" w:rsidRDefault="004E117A">
          <w:pPr>
            <w:pStyle w:val="1268BB1C62C39C49BC85858F24CE52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392876C06FCC4B924F556E7A318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8B4E-6FE8-5645-91E2-4F937BF20DC1}"/>
      </w:docPartPr>
      <w:docPartBody>
        <w:p w:rsidR="00000000" w:rsidRDefault="004E117A">
          <w:pPr>
            <w:pStyle w:val="A7392876C06FCC4B924F556E7A318C7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7659D8D50E3D348A259FD700FAA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091C-132D-B243-998F-0948FF1A2846}"/>
      </w:docPartPr>
      <w:docPartBody>
        <w:p w:rsidR="00000000" w:rsidRDefault="004E117A">
          <w:pPr>
            <w:pStyle w:val="27659D8D50E3D348A259FD700FAA74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61C3E955299B4D98A8C16C9BA0C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DDC9C-A2F8-F844-A688-8209BE641AD9}"/>
      </w:docPartPr>
      <w:docPartBody>
        <w:p w:rsidR="00000000" w:rsidRDefault="004E117A">
          <w:pPr>
            <w:pStyle w:val="EC61C3E955299B4D98A8C16C9BA0C3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76FECAF3047C4BB190F748E96AD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7BA2-666C-2645-9F88-532A29357738}"/>
      </w:docPartPr>
      <w:docPartBody>
        <w:p w:rsidR="00000000" w:rsidRDefault="004E117A">
          <w:pPr>
            <w:pStyle w:val="5C76FECAF3047C4BB190F748E96AD3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155C0F1E47D641AF65C86C92476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31140-6FB7-C74A-A2FF-75A0A5916B64}"/>
      </w:docPartPr>
      <w:docPartBody>
        <w:p w:rsidR="00000000" w:rsidRDefault="004E117A">
          <w:pPr>
            <w:pStyle w:val="AE155C0F1E47D641AF65C86C92476D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C6E3C2BE32CB4A8BB14EFEE9DAB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6556F-8E9B-8A44-8542-922BD39A09D0}"/>
      </w:docPartPr>
      <w:docPartBody>
        <w:p w:rsidR="00000000" w:rsidRDefault="004E117A">
          <w:pPr>
            <w:pStyle w:val="A1C6E3C2BE32CB4A8BB14EFEE9DAB5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7B8A43E0E2C241B2E7B47EB2C4DF49">
    <w:name w:val="287B8A43E0E2C241B2E7B47EB2C4DF49"/>
  </w:style>
  <w:style w:type="paragraph" w:customStyle="1" w:styleId="37BF9D010C43CF4A811CF720F6C052F1">
    <w:name w:val="37BF9D010C43CF4A811CF720F6C052F1"/>
  </w:style>
  <w:style w:type="paragraph" w:customStyle="1" w:styleId="B117696977733045BB6A6F0B88958A94">
    <w:name w:val="B117696977733045BB6A6F0B88958A94"/>
  </w:style>
  <w:style w:type="paragraph" w:customStyle="1" w:styleId="C7452A5B16422743A68953F9EAB012D6">
    <w:name w:val="C7452A5B16422743A68953F9EAB012D6"/>
  </w:style>
  <w:style w:type="paragraph" w:customStyle="1" w:styleId="1268BB1C62C39C49BC85858F24CE520F">
    <w:name w:val="1268BB1C62C39C49BC85858F24CE520F"/>
  </w:style>
  <w:style w:type="paragraph" w:customStyle="1" w:styleId="A7392876C06FCC4B924F556E7A318C70">
    <w:name w:val="A7392876C06FCC4B924F556E7A318C70"/>
  </w:style>
  <w:style w:type="paragraph" w:customStyle="1" w:styleId="27659D8D50E3D348A259FD700FAA743D">
    <w:name w:val="27659D8D50E3D348A259FD700FAA743D"/>
  </w:style>
  <w:style w:type="paragraph" w:customStyle="1" w:styleId="EC61C3E955299B4D98A8C16C9BA0C3A1">
    <w:name w:val="EC61C3E955299B4D98A8C16C9BA0C3A1"/>
  </w:style>
  <w:style w:type="paragraph" w:customStyle="1" w:styleId="5C76FECAF3047C4BB190F748E96AD388">
    <w:name w:val="5C76FECAF3047C4BB190F748E96AD388"/>
  </w:style>
  <w:style w:type="paragraph" w:customStyle="1" w:styleId="AE155C0F1E47D641AF65C86C92476DA1">
    <w:name w:val="AE155C0F1E47D641AF65C86C92476DA1"/>
  </w:style>
  <w:style w:type="paragraph" w:customStyle="1" w:styleId="A1C6E3C2BE32CB4A8BB14EFEE9DAB518">
    <w:name w:val="A1C6E3C2BE32CB4A8BB14EFEE9DAB5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7B8A43E0E2C241B2E7B47EB2C4DF49">
    <w:name w:val="287B8A43E0E2C241B2E7B47EB2C4DF49"/>
  </w:style>
  <w:style w:type="paragraph" w:customStyle="1" w:styleId="37BF9D010C43CF4A811CF720F6C052F1">
    <w:name w:val="37BF9D010C43CF4A811CF720F6C052F1"/>
  </w:style>
  <w:style w:type="paragraph" w:customStyle="1" w:styleId="B117696977733045BB6A6F0B88958A94">
    <w:name w:val="B117696977733045BB6A6F0B88958A94"/>
  </w:style>
  <w:style w:type="paragraph" w:customStyle="1" w:styleId="C7452A5B16422743A68953F9EAB012D6">
    <w:name w:val="C7452A5B16422743A68953F9EAB012D6"/>
  </w:style>
  <w:style w:type="paragraph" w:customStyle="1" w:styleId="1268BB1C62C39C49BC85858F24CE520F">
    <w:name w:val="1268BB1C62C39C49BC85858F24CE520F"/>
  </w:style>
  <w:style w:type="paragraph" w:customStyle="1" w:styleId="A7392876C06FCC4B924F556E7A318C70">
    <w:name w:val="A7392876C06FCC4B924F556E7A318C70"/>
  </w:style>
  <w:style w:type="paragraph" w:customStyle="1" w:styleId="27659D8D50E3D348A259FD700FAA743D">
    <w:name w:val="27659D8D50E3D348A259FD700FAA743D"/>
  </w:style>
  <w:style w:type="paragraph" w:customStyle="1" w:styleId="EC61C3E955299B4D98A8C16C9BA0C3A1">
    <w:name w:val="EC61C3E955299B4D98A8C16C9BA0C3A1"/>
  </w:style>
  <w:style w:type="paragraph" w:customStyle="1" w:styleId="5C76FECAF3047C4BB190F748E96AD388">
    <w:name w:val="5C76FECAF3047C4BB190F748E96AD388"/>
  </w:style>
  <w:style w:type="paragraph" w:customStyle="1" w:styleId="AE155C0F1E47D641AF65C86C92476DA1">
    <w:name w:val="AE155C0F1E47D641AF65C86C92476DA1"/>
  </w:style>
  <w:style w:type="paragraph" w:customStyle="1" w:styleId="A1C6E3C2BE32CB4A8BB14EFEE9DAB518">
    <w:name w:val="A1C6E3C2BE32CB4A8BB14EFEE9DAB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2014-10-01T22:37:00Z</dcterms:created>
  <dcterms:modified xsi:type="dcterms:W3CDTF">2014-10-01T22:38:00Z</dcterms:modified>
</cp:coreProperties>
</file>