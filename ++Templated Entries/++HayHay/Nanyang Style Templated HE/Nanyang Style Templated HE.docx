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3B2242" w14:textId="77777777" w:rsidTr="00922950">
        <w:tc>
          <w:tcPr>
            <w:tcW w:w="491" w:type="dxa"/>
            <w:vMerge w:val="restart"/>
            <w:shd w:val="clear" w:color="auto" w:fill="A6A6A6" w:themeFill="background1" w:themeFillShade="A6"/>
            <w:textDirection w:val="btLr"/>
          </w:tcPr>
          <w:p w14:paraId="19B112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7D5CDB5F039D4898EBCC5C4387A2E8"/>
            </w:placeholder>
            <w:showingPlcHdr/>
            <w:dropDownList>
              <w:listItem w:displayText="Dr." w:value="Dr."/>
              <w:listItem w:displayText="Prof." w:value="Prof."/>
            </w:dropDownList>
          </w:sdtPr>
          <w:sdtContent>
            <w:tc>
              <w:tcPr>
                <w:tcW w:w="1259" w:type="dxa"/>
              </w:tcPr>
              <w:p w14:paraId="3917FD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7F8D8BAD52884887D53CE403B3842F"/>
            </w:placeholder>
            <w:text/>
          </w:sdtPr>
          <w:sdtContent>
            <w:tc>
              <w:tcPr>
                <w:tcW w:w="2073" w:type="dxa"/>
              </w:tcPr>
              <w:p w14:paraId="6860FB55" w14:textId="77777777" w:rsidR="00B574C9" w:rsidRDefault="001C51FD" w:rsidP="001C51FD">
                <w:r>
                  <w:t>Yvonne</w:t>
                </w:r>
              </w:p>
            </w:tc>
          </w:sdtContent>
        </w:sdt>
        <w:sdt>
          <w:sdtPr>
            <w:alias w:val="Middle name"/>
            <w:tag w:val="authorMiddleName"/>
            <w:id w:val="-2076034781"/>
            <w:placeholder>
              <w:docPart w:val="46AD6BE42C427E41BD711E7BEF0666F5"/>
            </w:placeholder>
            <w:showingPlcHdr/>
            <w:text/>
          </w:sdtPr>
          <w:sdtContent>
            <w:tc>
              <w:tcPr>
                <w:tcW w:w="2551" w:type="dxa"/>
              </w:tcPr>
              <w:p w14:paraId="6B96DE71" w14:textId="77777777" w:rsidR="00B574C9" w:rsidRDefault="00B574C9" w:rsidP="00922950">
                <w:r>
                  <w:rPr>
                    <w:rStyle w:val="PlaceholderText"/>
                  </w:rPr>
                  <w:t>[Middle name]</w:t>
                </w:r>
              </w:p>
            </w:tc>
          </w:sdtContent>
        </w:sdt>
        <w:sdt>
          <w:sdtPr>
            <w:alias w:val="Last name"/>
            <w:tag w:val="authorLastName"/>
            <w:id w:val="-1088529830"/>
            <w:placeholder>
              <w:docPart w:val="64DD0329665CF84481221AEA28DC8511"/>
            </w:placeholder>
            <w:text/>
          </w:sdtPr>
          <w:sdtContent>
            <w:tc>
              <w:tcPr>
                <w:tcW w:w="2642" w:type="dxa"/>
              </w:tcPr>
              <w:p w14:paraId="15E08AD7" w14:textId="77777777" w:rsidR="00B574C9" w:rsidRDefault="001C51FD" w:rsidP="001C51FD">
                <w:r>
                  <w:t>Low</w:t>
                </w:r>
              </w:p>
            </w:tc>
          </w:sdtContent>
        </w:sdt>
      </w:tr>
      <w:tr w:rsidR="00B574C9" w14:paraId="20065F7A" w14:textId="77777777" w:rsidTr="001A6A06">
        <w:trPr>
          <w:trHeight w:val="986"/>
        </w:trPr>
        <w:tc>
          <w:tcPr>
            <w:tcW w:w="491" w:type="dxa"/>
            <w:vMerge/>
            <w:shd w:val="clear" w:color="auto" w:fill="A6A6A6" w:themeFill="background1" w:themeFillShade="A6"/>
          </w:tcPr>
          <w:p w14:paraId="119E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47FC4B5C44472147A777CE449FB3A831"/>
            </w:placeholder>
            <w:showingPlcHdr/>
          </w:sdtPr>
          <w:sdtContent>
            <w:tc>
              <w:tcPr>
                <w:tcW w:w="8525" w:type="dxa"/>
                <w:gridSpan w:val="4"/>
              </w:tcPr>
              <w:p w14:paraId="7E4E61AF" w14:textId="77777777" w:rsidR="00B574C9" w:rsidRDefault="00B574C9" w:rsidP="00922950">
                <w:r>
                  <w:rPr>
                    <w:rStyle w:val="PlaceholderText"/>
                  </w:rPr>
                  <w:t>[Enter your biography]</w:t>
                </w:r>
              </w:p>
            </w:tc>
          </w:sdtContent>
        </w:sdt>
      </w:tr>
      <w:tr w:rsidR="00B574C9" w14:paraId="3B68966D" w14:textId="77777777" w:rsidTr="001A6A06">
        <w:trPr>
          <w:trHeight w:val="986"/>
        </w:trPr>
        <w:tc>
          <w:tcPr>
            <w:tcW w:w="491" w:type="dxa"/>
            <w:vMerge/>
            <w:shd w:val="clear" w:color="auto" w:fill="A6A6A6" w:themeFill="background1" w:themeFillShade="A6"/>
          </w:tcPr>
          <w:p w14:paraId="2F898A30" w14:textId="77777777" w:rsidR="00B574C9" w:rsidRPr="001A6A06" w:rsidRDefault="00B574C9" w:rsidP="00CF1542">
            <w:pPr>
              <w:jc w:val="center"/>
              <w:rPr>
                <w:b/>
                <w:color w:val="FFFFFF" w:themeColor="background1"/>
              </w:rPr>
            </w:pPr>
          </w:p>
        </w:tc>
        <w:sdt>
          <w:sdtPr>
            <w:alias w:val="Affiliation"/>
            <w:tag w:val="affiliation"/>
            <w:id w:val="2012937915"/>
            <w:placeholder>
              <w:docPart w:val="02E5735C0FFD434D8EADFC577C9C932D"/>
            </w:placeholder>
            <w:showingPlcHdr/>
            <w:text/>
          </w:sdtPr>
          <w:sdtContent>
            <w:tc>
              <w:tcPr>
                <w:tcW w:w="8525" w:type="dxa"/>
                <w:gridSpan w:val="4"/>
              </w:tcPr>
              <w:p w14:paraId="4A871620" w14:textId="77777777" w:rsidR="00B574C9" w:rsidRDefault="00B574C9" w:rsidP="00B574C9">
                <w:r>
                  <w:rPr>
                    <w:rStyle w:val="PlaceholderText"/>
                  </w:rPr>
                  <w:t>[Enter the institution with which you are affiliated]</w:t>
                </w:r>
              </w:p>
            </w:tc>
          </w:sdtContent>
        </w:sdt>
      </w:tr>
    </w:tbl>
    <w:p w14:paraId="365FB46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023E1A4" w14:textId="77777777" w:rsidTr="00244BB0">
        <w:tc>
          <w:tcPr>
            <w:tcW w:w="9016" w:type="dxa"/>
            <w:shd w:val="clear" w:color="auto" w:fill="A6A6A6" w:themeFill="background1" w:themeFillShade="A6"/>
            <w:tcMar>
              <w:top w:w="113" w:type="dxa"/>
              <w:bottom w:w="113" w:type="dxa"/>
            </w:tcMar>
          </w:tcPr>
          <w:p w14:paraId="1098C7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A73473" w14:textId="77777777" w:rsidTr="003F0D73">
        <w:sdt>
          <w:sdtPr>
            <w:rPr>
              <w:b/>
            </w:rPr>
            <w:alias w:val="Article headword"/>
            <w:tag w:val="articleHeadword"/>
            <w:id w:val="-361440020"/>
            <w:placeholder>
              <w:docPart w:val="75CAFB673234F14AB3224F2EF874B246"/>
            </w:placeholder>
            <w:text/>
          </w:sdtPr>
          <w:sdtContent>
            <w:tc>
              <w:tcPr>
                <w:tcW w:w="9016" w:type="dxa"/>
                <w:tcMar>
                  <w:top w:w="113" w:type="dxa"/>
                  <w:bottom w:w="113" w:type="dxa"/>
                </w:tcMar>
              </w:tcPr>
              <w:p w14:paraId="0B9441A6" w14:textId="77777777" w:rsidR="003F0D73" w:rsidRPr="00FB589A" w:rsidRDefault="001C51FD" w:rsidP="003F0D73">
                <w:pPr>
                  <w:rPr>
                    <w:b/>
                  </w:rPr>
                </w:pPr>
                <w:r w:rsidRPr="001C51FD">
                  <w:rPr>
                    <w:b/>
                    <w:lang w:eastAsia="en-GB" w:bidi="en-US"/>
                  </w:rPr>
                  <w:t>Nanyang Style</w:t>
                </w:r>
              </w:p>
            </w:tc>
          </w:sdtContent>
        </w:sdt>
      </w:tr>
      <w:tr w:rsidR="00464699" w14:paraId="49CFC68C" w14:textId="77777777" w:rsidTr="004F0B10">
        <w:sdt>
          <w:sdtPr>
            <w:alias w:val="Variant headwords"/>
            <w:tag w:val="variantHeadwords"/>
            <w:id w:val="173464402"/>
            <w:placeholder>
              <w:docPart w:val="F77A5FFF65623847A5A7603C7D836262"/>
            </w:placeholder>
            <w:showingPlcHdr/>
          </w:sdtPr>
          <w:sdtContent>
            <w:tc>
              <w:tcPr>
                <w:tcW w:w="9016" w:type="dxa"/>
                <w:tcMar>
                  <w:top w:w="113" w:type="dxa"/>
                  <w:bottom w:w="113" w:type="dxa"/>
                </w:tcMar>
              </w:tcPr>
              <w:p w14:paraId="169413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3CD310" w14:textId="77777777" w:rsidTr="003F0D73">
        <w:sdt>
          <w:sdtPr>
            <w:alias w:val="Abstract"/>
            <w:tag w:val="abstract"/>
            <w:id w:val="-635871867"/>
            <w:placeholder>
              <w:docPart w:val="DDBB36A8CD61534084CB27268069FB0E"/>
            </w:placeholder>
            <w:showingPlcHdr/>
          </w:sdtPr>
          <w:sdtContent>
            <w:tc>
              <w:tcPr>
                <w:tcW w:w="9016" w:type="dxa"/>
                <w:tcMar>
                  <w:top w:w="113" w:type="dxa"/>
                  <w:bottom w:w="113" w:type="dxa"/>
                </w:tcMar>
              </w:tcPr>
              <w:p w14:paraId="4300C97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A3ABC67" w14:textId="77777777" w:rsidTr="003F0D73">
        <w:sdt>
          <w:sdtPr>
            <w:alias w:val="Article text"/>
            <w:tag w:val="articleText"/>
            <w:id w:val="634067588"/>
            <w:placeholder>
              <w:docPart w:val="3D27B84960A669458A01CD64CA9B3CA8"/>
            </w:placeholder>
          </w:sdtPr>
          <w:sdtContent>
            <w:tc>
              <w:tcPr>
                <w:tcW w:w="9016" w:type="dxa"/>
                <w:tcMar>
                  <w:top w:w="113" w:type="dxa"/>
                  <w:bottom w:w="113" w:type="dxa"/>
                </w:tcMar>
              </w:tcPr>
              <w:p w14:paraId="0879CC95" w14:textId="2D5A6358" w:rsidR="001C51FD" w:rsidRDefault="00D023BC" w:rsidP="001C51FD">
                <w:r>
                  <w:t>The ‘</w:t>
                </w:r>
                <w:r w:rsidR="00685A06">
                  <w:t>Nanyang S</w:t>
                </w:r>
                <w:r w:rsidR="001C51FD">
                  <w:t>tyle’ was a popular term associated with the paintings of a group of émigré Chinese artists wor</w:t>
                </w:r>
                <w:r w:rsidR="00B25C88">
                  <w:t>king in British Malaya (present-</w:t>
                </w:r>
                <w:r w:rsidR="001C51FD">
                  <w:t>day Singapore and Malaysia) around the period</w:t>
                </w:r>
                <w:r w:rsidR="00B25C88">
                  <w:t xml:space="preserve"> of the</w:t>
                </w:r>
                <w:r w:rsidR="001C51FD">
                  <w:t xml:space="preserve"> 1930s-</w:t>
                </w:r>
                <w:r w:rsidR="00B25C88">
                  <w:t>19</w:t>
                </w:r>
                <w:r w:rsidR="001C51FD">
                  <w:t>50s. It referred particularly to works that possessed the following characteristics: an experimental and syncretic approach to pictorial representation; the deployment of Impressionist, Post-Impressionist, Fauvist</w:t>
                </w:r>
                <w:r w:rsidR="00B25C88">
                  <w:t>,</w:t>
                </w:r>
                <w:r w:rsidR="001C51FD">
                  <w:t xml:space="preserve"> and Cubist elements with Chinese ink and brush compositional and pictorial techniques; and the depiction of local subject matter such as indigenous peoples and their environments. The key proponents of this style included Chen Chong Swee, Georgette Chen, Liu Kang, Chen Wen Hsi, and Cheong Soo Pieng. These artists</w:t>
                </w:r>
                <w:r w:rsidR="00B25C88">
                  <w:t xml:space="preserve"> — </w:t>
                </w:r>
                <w:r w:rsidR="001C51FD">
                  <w:t xml:space="preserve">who were also collectively called the ‘Nanyang artists’ </w:t>
                </w:r>
                <w:r w:rsidR="00B25C88">
                  <w:t xml:space="preserve">— </w:t>
                </w:r>
                <w:r w:rsidR="001C51FD">
                  <w:t>were associated with the Nanyang Academy of Fine Arts (NAFA) either as teachers or associates of teachers. The cultural identi</w:t>
                </w:r>
                <w:r w:rsidR="00B25C88">
                  <w:t xml:space="preserve">ty of the artists as ethnically </w:t>
                </w:r>
                <w:r w:rsidR="001C51FD">
                  <w:t xml:space="preserve">Chinese sojourners was frequently used to substantiate the originality of the Nanyang Style. This term generally described an approach to painting that reflected considerations unique to a group of Chinese artists attempting to arrive at types of modern art production that were linked to the place itself. </w:t>
                </w:r>
              </w:p>
              <w:p w14:paraId="43AA1358" w14:textId="77777777" w:rsidR="001C51FD" w:rsidRDefault="001C51FD" w:rsidP="001C51FD"/>
              <w:p w14:paraId="6EB4FF0B" w14:textId="64F17BF6" w:rsidR="001C51FD" w:rsidRDefault="00685A06" w:rsidP="001C51FD">
                <w:r>
                  <w:t>Nanyang S</w:t>
                </w:r>
                <w:r w:rsidR="001C51FD">
                  <w:t>tyle was attributed to the conscious efforts of émigré artists in search of an artistic and cultural identity defined in relation to the Chinese conception of the South Seas reg</w:t>
                </w:r>
                <w:r w:rsidR="003B539B">
                  <w:t>ion; t</w:t>
                </w:r>
                <w:bookmarkStart w:id="0" w:name="_GoBack"/>
                <w:bookmarkEnd w:id="0"/>
                <w:r w:rsidR="001C51FD">
                  <w:t>he four ‘Nanyang masters’ painting trip to Bali in 1952</w:t>
                </w:r>
                <w:r w:rsidR="00A62DF1">
                  <w:t xml:space="preserve"> is often interpreted as </w:t>
                </w:r>
                <w:r w:rsidR="001C51FD">
                  <w:t>a watershed moment that crystallised this search. The term was commonly associated with the guiding vision of Lim Hak Tai, who advocate</w:t>
                </w:r>
                <w:r w:rsidR="00A075F8">
                  <w:t>d the cultivation of a Nanyang style</w:t>
                </w:r>
                <w:r w:rsidR="001C51FD">
                  <w:t xml:space="preserve"> of art as early as 1950.</w:t>
                </w:r>
              </w:p>
              <w:p w14:paraId="30A92E4D" w14:textId="77777777" w:rsidR="001C51FD" w:rsidRDefault="001C51FD" w:rsidP="001C51FD"/>
              <w:p w14:paraId="656209A0" w14:textId="77777777" w:rsidR="001C51FD" w:rsidRDefault="001C51FD" w:rsidP="001C51FD">
                <w:pPr>
                  <w:keepNext/>
                </w:pPr>
                <w:r>
                  <w:t xml:space="preserve">File: </w:t>
                </w:r>
                <w:r w:rsidRPr="001C51FD">
                  <w:t>Chen_Chong_Swee_Balinese_Women_1952.jpg</w:t>
                </w:r>
              </w:p>
              <w:p w14:paraId="7D182E2A" w14:textId="77777777" w:rsidR="001C51FD" w:rsidRPr="001C51FD" w:rsidRDefault="001C51FD" w:rsidP="001C51FD">
                <w:pPr>
                  <w:pStyle w:val="Caption"/>
                </w:pPr>
                <w:r>
                  <w:t xml:space="preserve">Figure </w:t>
                </w:r>
                <w:fldSimple w:instr=" SEQ Figure \* ARABIC ">
                  <w:r>
                    <w:rPr>
                      <w:noProof/>
                    </w:rPr>
                    <w:t>1</w:t>
                  </w:r>
                </w:fldSimple>
                <w:r>
                  <w:t xml:space="preserve">: Chen Chong Swee, </w:t>
                </w:r>
                <w:r w:rsidRPr="001C51FD">
                  <w:rPr>
                    <w:i/>
                  </w:rPr>
                  <w:t>Balinese Women</w:t>
                </w:r>
                <w:r>
                  <w:t xml:space="preserve"> (1952). Oil. National Heritage Board Collection, Singapore [Permissions to be obtained].</w:t>
                </w:r>
              </w:p>
              <w:p w14:paraId="23B008CE" w14:textId="1CFCAACC" w:rsidR="001C51FD" w:rsidRDefault="001C51FD" w:rsidP="001C51FD">
                <w:r>
                  <w:t>This term</w:t>
                </w:r>
                <w:r w:rsidR="00A075F8">
                  <w:t xml:space="preserve"> ‘Nanyang Style’</w:t>
                </w:r>
                <w:r>
                  <w:t xml:space="preserve"> continued to incite much debate after the 1979 retrospective exhibition entitled</w:t>
                </w:r>
                <w:r w:rsidRPr="002B7BE0">
                  <w:t xml:space="preserve"> </w:t>
                </w:r>
                <w:r w:rsidRPr="002B7BE0">
                  <w:rPr>
                    <w:i/>
                  </w:rPr>
                  <w:t>Pameran Retrospektif Pelukis-Pelukis Nanyang</w:t>
                </w:r>
                <w:r w:rsidR="00A075F8">
                  <w:rPr>
                    <w:i/>
                  </w:rPr>
                  <w:t>,</w:t>
                </w:r>
                <w:r>
                  <w:t xml:space="preserve"> sponsored by the National Museum of Art (Malaysia). It </w:t>
                </w:r>
                <w:r w:rsidR="00A075F8">
                  <w:t>marked the first extant study on the</w:t>
                </w:r>
                <w:r>
                  <w:t xml:space="preserve"> members of the Academy as ‘Nanyang artists</w:t>
                </w:r>
                <w:r w:rsidR="00A075F8">
                  <w:t>,</w:t>
                </w:r>
                <w:r>
                  <w:t>’</w:t>
                </w:r>
                <w:r w:rsidR="00A075F8">
                  <w:t xml:space="preserve"> their influence</w:t>
                </w:r>
                <w:r>
                  <w:t xml:space="preserve"> on the modernist art discourses of Singapore and Malaysia</w:t>
                </w:r>
                <w:r w:rsidR="00A075F8">
                  <w:t>,</w:t>
                </w:r>
                <w:r>
                  <w:t xml:space="preserve"> and on the explication of the Nanyang Style as a local</w:t>
                </w:r>
                <w:r w:rsidR="00A075F8">
                  <w:t>,</w:t>
                </w:r>
                <w:r>
                  <w:t xml:space="preserve"> modern phenomenon. The ensuing debate revolved around its definition and usage, as individuals from the art communities of both Singapore and Malaysia applied the term to works by artists with no connection to NAFA but which displ</w:t>
                </w:r>
                <w:r w:rsidR="00A62DF1">
                  <w:t>ayed similar characteristics — or,</w:t>
                </w:r>
                <w:r>
                  <w:t xml:space="preserve"> on the contrary, to any work by a NAFA graduate with little adherence to the </w:t>
                </w:r>
                <w:r>
                  <w:lastRenderedPageBreak/>
                  <w:t xml:space="preserve">described characteristics. </w:t>
                </w:r>
              </w:p>
              <w:p w14:paraId="334E90F1" w14:textId="77777777" w:rsidR="001C51FD" w:rsidRPr="003C63F6" w:rsidRDefault="001C51FD" w:rsidP="001C51FD"/>
              <w:p w14:paraId="681B39AD" w14:textId="4E8E76BF" w:rsidR="001C51FD" w:rsidRDefault="001C51FD" w:rsidP="001C51FD">
                <w:r>
                  <w:t>As the developments of NAFA was a pivotal part of the shared art history of Singapore and Malaysia, recent scholarly work on this subject has continued to assess its historical significance in light of nationally prescribed narratives of modern art in both countries. The term ‘Nanyang Style’ continued to be used in favour of the more politicised and culturally i</w:t>
                </w:r>
                <w:r w:rsidR="00A62DF1">
                  <w:t>rrelevant term, ‘Malayan Style,’</w:t>
                </w:r>
                <w:r>
                  <w:t xml:space="preserve"> which was prevalent in early vernacular writings discussing the above works at least until the separation of Singapore from the Feder</w:t>
                </w:r>
                <w:r w:rsidR="00A62DF1">
                  <w:t>ation of Malaysia in 1965. The Nanyang Style</w:t>
                </w:r>
                <w:r>
                  <w:t xml:space="preserve"> as a historical movement also represented a modality of diasporic Chinese modernity beyond Singapore and Malaysia,</w:t>
                </w:r>
                <w:r w:rsidR="00A62DF1">
                  <w:t xml:space="preserve"> as some scholars have argued. Nanyang Style </w:t>
                </w:r>
                <w:r>
                  <w:t>continues to be deployed in contemporary art practice by practitioners associated with NAFA or art schools started by NAFA alumni under the rubric of a wider artistic movement</w:t>
                </w:r>
                <w:r w:rsidR="00A62DF1">
                  <w:t>:</w:t>
                </w:r>
                <w:r>
                  <w:t xml:space="preserve"> ‘Nanyangism</w:t>
                </w:r>
                <w:r w:rsidR="00A62DF1">
                  <w:t>,</w:t>
                </w:r>
                <w:r>
                  <w:t xml:space="preserve">’ as coined by the school. </w:t>
                </w:r>
              </w:p>
              <w:p w14:paraId="778090AA" w14:textId="77777777" w:rsidR="003F0D73" w:rsidRDefault="003F0D73" w:rsidP="00C27FAB"/>
            </w:tc>
          </w:sdtContent>
        </w:sdt>
      </w:tr>
      <w:tr w:rsidR="003235A7" w14:paraId="4C757C7C" w14:textId="77777777" w:rsidTr="003235A7">
        <w:tc>
          <w:tcPr>
            <w:tcW w:w="9016" w:type="dxa"/>
          </w:tcPr>
          <w:p w14:paraId="5A5A6B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7ED6DC9CC4014EAC07A5D44E9559DC"/>
              </w:placeholder>
            </w:sdtPr>
            <w:sdtContent>
              <w:p w14:paraId="6E46575D" w14:textId="480AB75E" w:rsidR="004F0B10" w:rsidRDefault="00D023BC" w:rsidP="00D023BC">
                <w:sdt>
                  <w:sdtPr>
                    <w:id w:val="600848068"/>
                    <w:citation/>
                  </w:sdtPr>
                  <w:sdtContent>
                    <w:r>
                      <w:fldChar w:fldCharType="begin"/>
                    </w:r>
                    <w:r w:rsidR="004F0B10">
                      <w:rPr>
                        <w:lang w:val="en-US"/>
                      </w:rPr>
                      <w:instrText xml:space="preserve">CITATION Hsu63 \l 1033 </w:instrText>
                    </w:r>
                    <w:r>
                      <w:fldChar w:fldCharType="separate"/>
                    </w:r>
                    <w:r w:rsidR="004F0B10">
                      <w:rPr>
                        <w:noProof/>
                        <w:lang w:val="en-US"/>
                      </w:rPr>
                      <w:t xml:space="preserve"> </w:t>
                    </w:r>
                    <w:r w:rsidR="004F0B10" w:rsidRPr="004F0B10">
                      <w:rPr>
                        <w:noProof/>
                        <w:lang w:val="en-US"/>
                      </w:rPr>
                      <w:t>(Hsu)</w:t>
                    </w:r>
                    <w:r>
                      <w:fldChar w:fldCharType="end"/>
                    </w:r>
                  </w:sdtContent>
                </w:sdt>
              </w:p>
              <w:p w14:paraId="687620EE" w14:textId="77777777" w:rsidR="004F0B10" w:rsidRDefault="004F0B10" w:rsidP="00D023BC"/>
              <w:p w14:paraId="4D6572F8" w14:textId="6DFC9C5E" w:rsidR="004F0B10" w:rsidRDefault="00537B15" w:rsidP="00D023BC">
                <w:sdt>
                  <w:sdtPr>
                    <w:id w:val="1835802274"/>
                    <w:citation/>
                  </w:sdtPr>
                  <w:sdtContent>
                    <w:r>
                      <w:fldChar w:fldCharType="begin"/>
                    </w:r>
                    <w:r>
                      <w:rPr>
                        <w:lang w:val="en-US"/>
                      </w:rPr>
                      <w:instrText xml:space="preserve"> CITATION Kwo96 \l 1033 </w:instrText>
                    </w:r>
                    <w:r>
                      <w:fldChar w:fldCharType="separate"/>
                    </w:r>
                    <w:r w:rsidRPr="00537B15">
                      <w:rPr>
                        <w:noProof/>
                        <w:lang w:val="en-US"/>
                      </w:rPr>
                      <w:t>(Kwok)</w:t>
                    </w:r>
                    <w:r>
                      <w:fldChar w:fldCharType="end"/>
                    </w:r>
                  </w:sdtContent>
                </w:sdt>
              </w:p>
              <w:p w14:paraId="5C5E8686" w14:textId="77777777" w:rsidR="004F0B10" w:rsidRDefault="004F0B10" w:rsidP="00D023BC"/>
              <w:p w14:paraId="41FE2F79" w14:textId="77777777" w:rsidR="00E22B3B" w:rsidRDefault="00537B15" w:rsidP="00E22B3B">
                <w:sdt>
                  <w:sdtPr>
                    <w:id w:val="1900706148"/>
                    <w:citation/>
                  </w:sdtPr>
                  <w:sdtContent>
                    <w:r>
                      <w:fldChar w:fldCharType="begin"/>
                    </w:r>
                    <w:r w:rsidR="00E22B3B">
                      <w:rPr>
                        <w:lang w:val="en-US"/>
                      </w:rPr>
                      <w:instrText xml:space="preserve">CITATION Low12 \l 1033 </w:instrText>
                    </w:r>
                    <w:r>
                      <w:fldChar w:fldCharType="separate"/>
                    </w:r>
                    <w:r w:rsidR="00E22B3B" w:rsidRPr="00E22B3B">
                      <w:rPr>
                        <w:noProof/>
                        <w:lang w:val="en-US"/>
                      </w:rPr>
                      <w:t>(Low)</w:t>
                    </w:r>
                    <w:r>
                      <w:fldChar w:fldCharType="end"/>
                    </w:r>
                  </w:sdtContent>
                </w:sdt>
              </w:p>
              <w:p w14:paraId="18A11D89" w14:textId="77777777" w:rsidR="00E22B3B" w:rsidRDefault="00E22B3B" w:rsidP="00E22B3B"/>
              <w:p w14:paraId="378CA6EB" w14:textId="77777777" w:rsidR="00380D06" w:rsidRDefault="00380D06" w:rsidP="00E22B3B">
                <w:sdt>
                  <w:sdtPr>
                    <w:id w:val="666287001"/>
                    <w:citation/>
                  </w:sdtPr>
                  <w:sdtContent>
                    <w:r>
                      <w:fldChar w:fldCharType="begin"/>
                    </w:r>
                    <w:r>
                      <w:rPr>
                        <w:lang w:val="en-US"/>
                      </w:rPr>
                      <w:instrText xml:space="preserve">CITATION Mas09 \l 1033 </w:instrText>
                    </w:r>
                    <w:r>
                      <w:fldChar w:fldCharType="separate"/>
                    </w:r>
                    <w:r w:rsidRPr="00380D06">
                      <w:rPr>
                        <w:noProof/>
                        <w:lang w:val="en-US"/>
                      </w:rPr>
                      <w:t>(Mashadi)</w:t>
                    </w:r>
                    <w:r>
                      <w:fldChar w:fldCharType="end"/>
                    </w:r>
                  </w:sdtContent>
                </w:sdt>
              </w:p>
              <w:p w14:paraId="6AC2F22A" w14:textId="77777777" w:rsidR="00380D06" w:rsidRDefault="00380D06" w:rsidP="00E22B3B"/>
              <w:p w14:paraId="2C457B06" w14:textId="60469E86" w:rsidR="00383D26" w:rsidRDefault="00380D06" w:rsidP="00E22B3B">
                <w:sdt>
                  <w:sdtPr>
                    <w:id w:val="-798374617"/>
                    <w:citation/>
                  </w:sdtPr>
                  <w:sdtContent>
                    <w:r>
                      <w:fldChar w:fldCharType="begin"/>
                    </w:r>
                    <w:r w:rsidR="001D6A57">
                      <w:rPr>
                        <w:lang w:val="en-US"/>
                      </w:rPr>
                      <w:instrText xml:space="preserve">CITATION Ong07 \l 1033 </w:instrText>
                    </w:r>
                    <w:r>
                      <w:fldChar w:fldCharType="separate"/>
                    </w:r>
                    <w:r w:rsidR="001D6A57" w:rsidRPr="001D6A57">
                      <w:rPr>
                        <w:noProof/>
                        <w:lang w:val="en-US"/>
                      </w:rPr>
                      <w:t>(Ong)</w:t>
                    </w:r>
                    <w:r>
                      <w:fldChar w:fldCharType="end"/>
                    </w:r>
                  </w:sdtContent>
                </w:sdt>
              </w:p>
              <w:p w14:paraId="4C564B15" w14:textId="77777777" w:rsidR="00383D26" w:rsidRDefault="00383D26" w:rsidP="00E22B3B"/>
              <w:p w14:paraId="5F0CAE0F" w14:textId="77777777" w:rsidR="00383D26" w:rsidRDefault="00383D26" w:rsidP="00E22B3B">
                <w:sdt>
                  <w:sdtPr>
                    <w:id w:val="-1404830725"/>
                    <w:citation/>
                  </w:sdtPr>
                  <w:sdtContent>
                    <w:r>
                      <w:fldChar w:fldCharType="begin"/>
                    </w:r>
                    <w:r>
                      <w:rPr>
                        <w:lang w:val="en-US"/>
                      </w:rPr>
                      <w:instrText xml:space="preserve"> CITATION Ooi12 \l 1033 </w:instrText>
                    </w:r>
                    <w:r>
                      <w:fldChar w:fldCharType="separate"/>
                    </w:r>
                    <w:r w:rsidRPr="00383D26">
                      <w:rPr>
                        <w:noProof/>
                        <w:lang w:val="en-US"/>
                      </w:rPr>
                      <w:t>(Ooi)</w:t>
                    </w:r>
                    <w:r>
                      <w:fldChar w:fldCharType="end"/>
                    </w:r>
                  </w:sdtContent>
                </w:sdt>
              </w:p>
              <w:p w14:paraId="7ECB437F" w14:textId="77777777" w:rsidR="00383D26" w:rsidRDefault="00383D26" w:rsidP="00E22B3B"/>
              <w:p w14:paraId="6A718A15" w14:textId="77777777" w:rsidR="001D6A57" w:rsidRDefault="00383D26" w:rsidP="00E22B3B">
                <w:sdt>
                  <w:sdtPr>
                    <w:id w:val="1146006261"/>
                    <w:citation/>
                  </w:sdtPr>
                  <w:sdtContent>
                    <w:r>
                      <w:fldChar w:fldCharType="begin"/>
                    </w:r>
                    <w:r>
                      <w:rPr>
                        <w:lang w:val="en-US"/>
                      </w:rPr>
                      <w:instrText xml:space="preserve"> CITATION Piy79 \l 1033 </w:instrText>
                    </w:r>
                    <w:r>
                      <w:fldChar w:fldCharType="separate"/>
                    </w:r>
                    <w:r w:rsidRPr="00383D26">
                      <w:rPr>
                        <w:noProof/>
                        <w:lang w:val="en-US"/>
                      </w:rPr>
                      <w:t>(Piyadasa and Sabapathy)</w:t>
                    </w:r>
                    <w:r>
                      <w:fldChar w:fldCharType="end"/>
                    </w:r>
                  </w:sdtContent>
                </w:sdt>
              </w:p>
              <w:p w14:paraId="2FD1FC19" w14:textId="77777777" w:rsidR="001D6A57" w:rsidRDefault="001D6A57" w:rsidP="00E22B3B"/>
              <w:p w14:paraId="4C85635C" w14:textId="77777777" w:rsidR="001D6A57" w:rsidRDefault="001D6A57" w:rsidP="00E22B3B">
                <w:sdt>
                  <w:sdtPr>
                    <w:id w:val="1691491094"/>
                    <w:citation/>
                  </w:sdtPr>
                  <w:sdtContent>
                    <w:r>
                      <w:fldChar w:fldCharType="begin"/>
                    </w:r>
                    <w:r>
                      <w:rPr>
                        <w:lang w:val="en-US"/>
                      </w:rPr>
                      <w:instrText xml:space="preserve"> CITATION Tan97 \l 1033 </w:instrText>
                    </w:r>
                    <w:r>
                      <w:fldChar w:fldCharType="separate"/>
                    </w:r>
                    <w:r w:rsidRPr="001D6A57">
                      <w:rPr>
                        <w:noProof/>
                        <w:lang w:val="en-US"/>
                      </w:rPr>
                      <w:t>(Tan)</w:t>
                    </w:r>
                    <w:r>
                      <w:fldChar w:fldCharType="end"/>
                    </w:r>
                  </w:sdtContent>
                </w:sdt>
              </w:p>
              <w:p w14:paraId="53C4EE24" w14:textId="77777777" w:rsidR="001D6A57" w:rsidRDefault="001D6A57" w:rsidP="00E22B3B"/>
              <w:p w14:paraId="59DE9E8D" w14:textId="695B9197" w:rsidR="003235A7" w:rsidRDefault="001D6A57" w:rsidP="00E22B3B">
                <w:sdt>
                  <w:sdtPr>
                    <w:id w:val="368418036"/>
                    <w:citation/>
                  </w:sdtPr>
                  <w:sdtContent>
                    <w:r>
                      <w:fldChar w:fldCharType="begin"/>
                    </w:r>
                    <w:r>
                      <w:rPr>
                        <w:lang w:val="en-US"/>
                      </w:rPr>
                      <w:instrText xml:space="preserve"> CITATION Zho00 \l 1033 </w:instrText>
                    </w:r>
                    <w:r>
                      <w:fldChar w:fldCharType="separate"/>
                    </w:r>
                    <w:r w:rsidRPr="001D6A57">
                      <w:rPr>
                        <w:noProof/>
                        <w:lang w:val="en-US"/>
                      </w:rPr>
                      <w:t>(Zhong)</w:t>
                    </w:r>
                    <w:r>
                      <w:fldChar w:fldCharType="end"/>
                    </w:r>
                  </w:sdtContent>
                </w:sdt>
              </w:p>
            </w:sdtContent>
          </w:sdt>
        </w:tc>
      </w:tr>
    </w:tbl>
    <w:p w14:paraId="523585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241B36" w14:textId="77777777" w:rsidR="00A62DF1" w:rsidRDefault="00A62DF1" w:rsidP="007A0D55">
      <w:pPr>
        <w:spacing w:after="0" w:line="240" w:lineRule="auto"/>
      </w:pPr>
      <w:r>
        <w:separator/>
      </w:r>
    </w:p>
  </w:endnote>
  <w:endnote w:type="continuationSeparator" w:id="0">
    <w:p w14:paraId="146F29B3" w14:textId="77777777" w:rsidR="00A62DF1" w:rsidRDefault="00A62D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1F66B" w14:textId="77777777" w:rsidR="00A62DF1" w:rsidRDefault="00A62DF1" w:rsidP="007A0D55">
      <w:pPr>
        <w:spacing w:after="0" w:line="240" w:lineRule="auto"/>
      </w:pPr>
      <w:r>
        <w:separator/>
      </w:r>
    </w:p>
  </w:footnote>
  <w:footnote w:type="continuationSeparator" w:id="0">
    <w:p w14:paraId="6A29E5CF" w14:textId="77777777" w:rsidR="00A62DF1" w:rsidRDefault="00A62D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9CD8F" w14:textId="77777777" w:rsidR="00A62DF1" w:rsidRDefault="00A62DF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8F8CF1" w14:textId="77777777" w:rsidR="00A62DF1" w:rsidRDefault="00A62D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636"/>
    <w:rsid w:val="00032559"/>
    <w:rsid w:val="00052040"/>
    <w:rsid w:val="000B25AE"/>
    <w:rsid w:val="000B55AB"/>
    <w:rsid w:val="000D24DC"/>
    <w:rsid w:val="00101B2E"/>
    <w:rsid w:val="00116FA0"/>
    <w:rsid w:val="001254C3"/>
    <w:rsid w:val="0015114C"/>
    <w:rsid w:val="001A21F3"/>
    <w:rsid w:val="001A2537"/>
    <w:rsid w:val="001A6A06"/>
    <w:rsid w:val="001C51FD"/>
    <w:rsid w:val="001D6A57"/>
    <w:rsid w:val="00210C03"/>
    <w:rsid w:val="002162E2"/>
    <w:rsid w:val="00225C5A"/>
    <w:rsid w:val="00230B10"/>
    <w:rsid w:val="00234353"/>
    <w:rsid w:val="00244BB0"/>
    <w:rsid w:val="002A0A0D"/>
    <w:rsid w:val="002B0B37"/>
    <w:rsid w:val="0030662D"/>
    <w:rsid w:val="003235A7"/>
    <w:rsid w:val="003677B6"/>
    <w:rsid w:val="00380D06"/>
    <w:rsid w:val="00383D26"/>
    <w:rsid w:val="003B539B"/>
    <w:rsid w:val="003D3579"/>
    <w:rsid w:val="003E2795"/>
    <w:rsid w:val="003F0D73"/>
    <w:rsid w:val="00462DBE"/>
    <w:rsid w:val="00464699"/>
    <w:rsid w:val="00483379"/>
    <w:rsid w:val="00487BC5"/>
    <w:rsid w:val="00496888"/>
    <w:rsid w:val="004A7476"/>
    <w:rsid w:val="004E5896"/>
    <w:rsid w:val="004F0B10"/>
    <w:rsid w:val="00513EE6"/>
    <w:rsid w:val="00534F8F"/>
    <w:rsid w:val="00537B15"/>
    <w:rsid w:val="00590035"/>
    <w:rsid w:val="005B177E"/>
    <w:rsid w:val="005B3921"/>
    <w:rsid w:val="005F26D7"/>
    <w:rsid w:val="005F5450"/>
    <w:rsid w:val="00630636"/>
    <w:rsid w:val="00685A06"/>
    <w:rsid w:val="006D0412"/>
    <w:rsid w:val="007411B9"/>
    <w:rsid w:val="00780D95"/>
    <w:rsid w:val="00780DC7"/>
    <w:rsid w:val="007A0D55"/>
    <w:rsid w:val="007B3377"/>
    <w:rsid w:val="007E5F44"/>
    <w:rsid w:val="00821DE3"/>
    <w:rsid w:val="00823129"/>
    <w:rsid w:val="00846CE1"/>
    <w:rsid w:val="008A5B87"/>
    <w:rsid w:val="00922950"/>
    <w:rsid w:val="009A7264"/>
    <w:rsid w:val="009D1606"/>
    <w:rsid w:val="009E18A1"/>
    <w:rsid w:val="009E73D7"/>
    <w:rsid w:val="00A075F8"/>
    <w:rsid w:val="00A27D2C"/>
    <w:rsid w:val="00A62DF1"/>
    <w:rsid w:val="00A76FD9"/>
    <w:rsid w:val="00AB436D"/>
    <w:rsid w:val="00AD2F24"/>
    <w:rsid w:val="00AD4844"/>
    <w:rsid w:val="00B219AE"/>
    <w:rsid w:val="00B25C88"/>
    <w:rsid w:val="00B33145"/>
    <w:rsid w:val="00B574C9"/>
    <w:rsid w:val="00BC39C9"/>
    <w:rsid w:val="00BE5BF7"/>
    <w:rsid w:val="00BF40E1"/>
    <w:rsid w:val="00C27FAB"/>
    <w:rsid w:val="00C358D4"/>
    <w:rsid w:val="00C6296B"/>
    <w:rsid w:val="00CC586D"/>
    <w:rsid w:val="00CF1542"/>
    <w:rsid w:val="00CF3EC5"/>
    <w:rsid w:val="00D023BC"/>
    <w:rsid w:val="00D656DA"/>
    <w:rsid w:val="00D83300"/>
    <w:rsid w:val="00DC6B48"/>
    <w:rsid w:val="00DF01B0"/>
    <w:rsid w:val="00E22B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BB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06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636"/>
    <w:rPr>
      <w:rFonts w:ascii="Lucida Grande" w:hAnsi="Lucida Grande" w:cs="Lucida Grande"/>
      <w:sz w:val="18"/>
      <w:szCs w:val="18"/>
    </w:rPr>
  </w:style>
  <w:style w:type="paragraph" w:styleId="NormalWeb">
    <w:name w:val="Normal (Web)"/>
    <w:basedOn w:val="Normal"/>
    <w:rsid w:val="001C51F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1C51F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7D5CDB5F039D4898EBCC5C4387A2E8"/>
        <w:category>
          <w:name w:val="General"/>
          <w:gallery w:val="placeholder"/>
        </w:category>
        <w:types>
          <w:type w:val="bbPlcHdr"/>
        </w:types>
        <w:behaviors>
          <w:behavior w:val="content"/>
        </w:behaviors>
        <w:guid w:val="{F97B74C3-E9F2-4648-96DC-0359E1592E8F}"/>
      </w:docPartPr>
      <w:docPartBody>
        <w:p w:rsidR="00000000" w:rsidRDefault="004E117A">
          <w:pPr>
            <w:pStyle w:val="357D5CDB5F039D4898EBCC5C4387A2E8"/>
          </w:pPr>
          <w:r w:rsidRPr="00CC586D">
            <w:rPr>
              <w:rStyle w:val="PlaceholderText"/>
              <w:b/>
              <w:color w:val="FFFFFF" w:themeColor="background1"/>
            </w:rPr>
            <w:t>[Salutation]</w:t>
          </w:r>
        </w:p>
      </w:docPartBody>
    </w:docPart>
    <w:docPart>
      <w:docPartPr>
        <w:name w:val="8F7F8D8BAD52884887D53CE403B3842F"/>
        <w:category>
          <w:name w:val="General"/>
          <w:gallery w:val="placeholder"/>
        </w:category>
        <w:types>
          <w:type w:val="bbPlcHdr"/>
        </w:types>
        <w:behaviors>
          <w:behavior w:val="content"/>
        </w:behaviors>
        <w:guid w:val="{73B9BBA6-1A2A-0F41-8B9E-7462EB3ACAFB}"/>
      </w:docPartPr>
      <w:docPartBody>
        <w:p w:rsidR="00000000" w:rsidRDefault="004E117A">
          <w:pPr>
            <w:pStyle w:val="8F7F8D8BAD52884887D53CE403B3842F"/>
          </w:pPr>
          <w:r>
            <w:rPr>
              <w:rStyle w:val="PlaceholderText"/>
            </w:rPr>
            <w:t>[First name]</w:t>
          </w:r>
        </w:p>
      </w:docPartBody>
    </w:docPart>
    <w:docPart>
      <w:docPartPr>
        <w:name w:val="46AD6BE42C427E41BD711E7BEF0666F5"/>
        <w:category>
          <w:name w:val="General"/>
          <w:gallery w:val="placeholder"/>
        </w:category>
        <w:types>
          <w:type w:val="bbPlcHdr"/>
        </w:types>
        <w:behaviors>
          <w:behavior w:val="content"/>
        </w:behaviors>
        <w:guid w:val="{82DA97FA-EDE6-404F-84CD-74BCD81A7C8C}"/>
      </w:docPartPr>
      <w:docPartBody>
        <w:p w:rsidR="00000000" w:rsidRDefault="004E117A">
          <w:pPr>
            <w:pStyle w:val="46AD6BE42C427E41BD711E7BEF0666F5"/>
          </w:pPr>
          <w:r>
            <w:rPr>
              <w:rStyle w:val="PlaceholderText"/>
            </w:rPr>
            <w:t>[Middle name]</w:t>
          </w:r>
        </w:p>
      </w:docPartBody>
    </w:docPart>
    <w:docPart>
      <w:docPartPr>
        <w:name w:val="64DD0329665CF84481221AEA28DC8511"/>
        <w:category>
          <w:name w:val="General"/>
          <w:gallery w:val="placeholder"/>
        </w:category>
        <w:types>
          <w:type w:val="bbPlcHdr"/>
        </w:types>
        <w:behaviors>
          <w:behavior w:val="content"/>
        </w:behaviors>
        <w:guid w:val="{8820BE0E-46C0-7A45-BE27-80831C6E6586}"/>
      </w:docPartPr>
      <w:docPartBody>
        <w:p w:rsidR="00000000" w:rsidRDefault="004E117A">
          <w:pPr>
            <w:pStyle w:val="64DD0329665CF84481221AEA28DC8511"/>
          </w:pPr>
          <w:r>
            <w:rPr>
              <w:rStyle w:val="PlaceholderText"/>
            </w:rPr>
            <w:t>[Last name]</w:t>
          </w:r>
        </w:p>
      </w:docPartBody>
    </w:docPart>
    <w:docPart>
      <w:docPartPr>
        <w:name w:val="47FC4B5C44472147A777CE449FB3A831"/>
        <w:category>
          <w:name w:val="General"/>
          <w:gallery w:val="placeholder"/>
        </w:category>
        <w:types>
          <w:type w:val="bbPlcHdr"/>
        </w:types>
        <w:behaviors>
          <w:behavior w:val="content"/>
        </w:behaviors>
        <w:guid w:val="{C43FC04E-D983-8647-9F27-EE59491A4EA4}"/>
      </w:docPartPr>
      <w:docPartBody>
        <w:p w:rsidR="00000000" w:rsidRDefault="004E117A">
          <w:pPr>
            <w:pStyle w:val="47FC4B5C44472147A777CE449FB3A831"/>
          </w:pPr>
          <w:r>
            <w:rPr>
              <w:rStyle w:val="PlaceholderText"/>
            </w:rPr>
            <w:t>[Enter your biography]</w:t>
          </w:r>
        </w:p>
      </w:docPartBody>
    </w:docPart>
    <w:docPart>
      <w:docPartPr>
        <w:name w:val="02E5735C0FFD434D8EADFC577C9C932D"/>
        <w:category>
          <w:name w:val="General"/>
          <w:gallery w:val="placeholder"/>
        </w:category>
        <w:types>
          <w:type w:val="bbPlcHdr"/>
        </w:types>
        <w:behaviors>
          <w:behavior w:val="content"/>
        </w:behaviors>
        <w:guid w:val="{619576AC-A75C-F34C-AE68-C7F0001BCFFC}"/>
      </w:docPartPr>
      <w:docPartBody>
        <w:p w:rsidR="00000000" w:rsidRDefault="004E117A">
          <w:pPr>
            <w:pStyle w:val="02E5735C0FFD434D8EADFC577C9C932D"/>
          </w:pPr>
          <w:r>
            <w:rPr>
              <w:rStyle w:val="PlaceholderText"/>
            </w:rPr>
            <w:t>[Enter the institution with which you are affiliated]</w:t>
          </w:r>
        </w:p>
      </w:docPartBody>
    </w:docPart>
    <w:docPart>
      <w:docPartPr>
        <w:name w:val="75CAFB673234F14AB3224F2EF874B246"/>
        <w:category>
          <w:name w:val="General"/>
          <w:gallery w:val="placeholder"/>
        </w:category>
        <w:types>
          <w:type w:val="bbPlcHdr"/>
        </w:types>
        <w:behaviors>
          <w:behavior w:val="content"/>
        </w:behaviors>
        <w:guid w:val="{E3C3263B-B064-1949-8472-EBA8324231A3}"/>
      </w:docPartPr>
      <w:docPartBody>
        <w:p w:rsidR="00000000" w:rsidRDefault="004E117A">
          <w:pPr>
            <w:pStyle w:val="75CAFB673234F14AB3224F2EF874B246"/>
          </w:pPr>
          <w:r w:rsidRPr="00EF74F7">
            <w:rPr>
              <w:b/>
              <w:color w:val="808080" w:themeColor="background1" w:themeShade="80"/>
            </w:rPr>
            <w:t>[Enter the headword for your article]</w:t>
          </w:r>
        </w:p>
      </w:docPartBody>
    </w:docPart>
    <w:docPart>
      <w:docPartPr>
        <w:name w:val="F77A5FFF65623847A5A7603C7D836262"/>
        <w:category>
          <w:name w:val="General"/>
          <w:gallery w:val="placeholder"/>
        </w:category>
        <w:types>
          <w:type w:val="bbPlcHdr"/>
        </w:types>
        <w:behaviors>
          <w:behavior w:val="content"/>
        </w:behaviors>
        <w:guid w:val="{BBC22D19-B78D-C749-B6E0-477626CB285C}"/>
      </w:docPartPr>
      <w:docPartBody>
        <w:p w:rsidR="00000000" w:rsidRDefault="004E117A">
          <w:pPr>
            <w:pStyle w:val="F77A5FFF65623847A5A7603C7D83626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B36A8CD61534084CB27268069FB0E"/>
        <w:category>
          <w:name w:val="General"/>
          <w:gallery w:val="placeholder"/>
        </w:category>
        <w:types>
          <w:type w:val="bbPlcHdr"/>
        </w:types>
        <w:behaviors>
          <w:behavior w:val="content"/>
        </w:behaviors>
        <w:guid w:val="{2489084D-A301-FA4B-8B7A-FA7008C7A3D7}"/>
      </w:docPartPr>
      <w:docPartBody>
        <w:p w:rsidR="00000000" w:rsidRDefault="004E117A">
          <w:pPr>
            <w:pStyle w:val="DDBB36A8CD61534084CB27268069F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27B84960A669458A01CD64CA9B3CA8"/>
        <w:category>
          <w:name w:val="General"/>
          <w:gallery w:val="placeholder"/>
        </w:category>
        <w:types>
          <w:type w:val="bbPlcHdr"/>
        </w:types>
        <w:behaviors>
          <w:behavior w:val="content"/>
        </w:behaviors>
        <w:guid w:val="{D1509BDA-AC08-3142-99B4-4137CB4B66AD}"/>
      </w:docPartPr>
      <w:docPartBody>
        <w:p w:rsidR="00000000" w:rsidRDefault="004E117A">
          <w:pPr>
            <w:pStyle w:val="3D27B84960A669458A01CD64CA9B3CA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7ED6DC9CC4014EAC07A5D44E9559DC"/>
        <w:category>
          <w:name w:val="General"/>
          <w:gallery w:val="placeholder"/>
        </w:category>
        <w:types>
          <w:type w:val="bbPlcHdr"/>
        </w:types>
        <w:behaviors>
          <w:behavior w:val="content"/>
        </w:behaviors>
        <w:guid w:val="{A235DB60-F2D9-644B-9E7D-E5CE53DAF9F8}"/>
      </w:docPartPr>
      <w:docPartBody>
        <w:p w:rsidR="00000000" w:rsidRDefault="004E117A">
          <w:pPr>
            <w:pStyle w:val="667ED6DC9CC4014EAC07A5D44E9559D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7D5CDB5F039D4898EBCC5C4387A2E8">
    <w:name w:val="357D5CDB5F039D4898EBCC5C4387A2E8"/>
  </w:style>
  <w:style w:type="paragraph" w:customStyle="1" w:styleId="8F7F8D8BAD52884887D53CE403B3842F">
    <w:name w:val="8F7F8D8BAD52884887D53CE403B3842F"/>
  </w:style>
  <w:style w:type="paragraph" w:customStyle="1" w:styleId="46AD6BE42C427E41BD711E7BEF0666F5">
    <w:name w:val="46AD6BE42C427E41BD711E7BEF0666F5"/>
  </w:style>
  <w:style w:type="paragraph" w:customStyle="1" w:styleId="64DD0329665CF84481221AEA28DC8511">
    <w:name w:val="64DD0329665CF84481221AEA28DC8511"/>
  </w:style>
  <w:style w:type="paragraph" w:customStyle="1" w:styleId="47FC4B5C44472147A777CE449FB3A831">
    <w:name w:val="47FC4B5C44472147A777CE449FB3A831"/>
  </w:style>
  <w:style w:type="paragraph" w:customStyle="1" w:styleId="02E5735C0FFD434D8EADFC577C9C932D">
    <w:name w:val="02E5735C0FFD434D8EADFC577C9C932D"/>
  </w:style>
  <w:style w:type="paragraph" w:customStyle="1" w:styleId="75CAFB673234F14AB3224F2EF874B246">
    <w:name w:val="75CAFB673234F14AB3224F2EF874B246"/>
  </w:style>
  <w:style w:type="paragraph" w:customStyle="1" w:styleId="F77A5FFF65623847A5A7603C7D836262">
    <w:name w:val="F77A5FFF65623847A5A7603C7D836262"/>
  </w:style>
  <w:style w:type="paragraph" w:customStyle="1" w:styleId="DDBB36A8CD61534084CB27268069FB0E">
    <w:name w:val="DDBB36A8CD61534084CB27268069FB0E"/>
  </w:style>
  <w:style w:type="paragraph" w:customStyle="1" w:styleId="3D27B84960A669458A01CD64CA9B3CA8">
    <w:name w:val="3D27B84960A669458A01CD64CA9B3CA8"/>
  </w:style>
  <w:style w:type="paragraph" w:customStyle="1" w:styleId="667ED6DC9CC4014EAC07A5D44E9559DC">
    <w:name w:val="667ED6DC9CC4014EAC07A5D44E955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Hsu63</b:Tag>
    <b:SourceType>Book</b:SourceType>
    <b:Guid>{EF4D3517-4F2A-0E4B-94CC-A7586F227EAB}</b:Guid>
    <b:Author>
      <b:Author>
        <b:NameList>
          <b:Person>
            <b:Last>Hsu</b:Last>
            <b:First>Marco</b:First>
            <b:Middle>C.</b:Middle>
          </b:Person>
        </b:NameList>
      </b:Author>
      <b:Translator>
        <b:NameList>
          <b:Person>
            <b:Last>Kien</b:Last>
            <b:First>Lai</b:First>
            <b:Middle>Chee</b:Middle>
          </b:Person>
        </b:NameList>
      </b:Translator>
    </b:Author>
    <b:Title>A Brief History of Malayan Art</b:Title>
    <b:Publisher>Millennium Books</b:Publisher>
    <b:City>Singapore</b:City>
    <b:Year>1999 [1963]</b:Year>
    <b:Comments>First published in Chinese, this is likely the first book-length account delineating the art history of Malaya. The author discusses the works of the above artists in relation to ‘Malayan themes’ and as expressions of local colour. </b:Comments>
    <b:RefOrder>1</b:RefOrder>
  </b:Source>
  <b:Source>
    <b:Tag>Kwo96</b:Tag>
    <b:SourceType>Book</b:SourceType>
    <b:Guid>{5AF6B09B-2B9F-5F42-B310-B44B61A9AD10}</b:Guid>
    <b:Author>
      <b:Author>
        <b:NameList>
          <b:Person>
            <b:Last>Kwok</b:Last>
            <b:First>Kian</b:First>
            <b:Middle>Chow</b:Middle>
          </b:Person>
        </b:NameList>
      </b:Author>
    </b:Author>
    <b:Title>Channels and Confluence: A History of Singapore Art</b:Title>
    <b:City>Singapore</b:City>
    <b:Publisher>Singapore Art Museum</b:Publisher>
    <b:Year>1996</b:Year>
    <b:Comments>A full-coloured publication launched in conjunction with the inauguration of the Singapore Art Museum. It includes a general discussion of the Nanyang school and the Nanyang Style as ‘a pillar of Singapore art.' </b:Comments>
    <b:RefOrder>2</b:RefOrder>
  </b:Source>
  <b:Source>
    <b:Tag>Low12</b:Tag>
    <b:SourceType>BookSection</b:SourceType>
    <b:Guid>{F500F5AD-07E3-5040-9C72-B23BF1CEB1F5}</b:Guid>
    <b:Author>
      <b:Author>
        <b:NameList>
          <b:Person>
            <b:Last>Low</b:Last>
            <b:First>Yvonne</b:First>
          </b:Person>
        </b:NameList>
      </b:Author>
      <b:Editor>
        <b:NameList>
          <b:Person>
            <b:Last>Munro</b:Last>
            <b:First>Majella</b:First>
          </b:Person>
        </b:NameList>
      </b:Editor>
    </b:Author>
    <b:Title>Remembering Nanyang Feng ge</b:Title>
    <b:Publisher>Enzoarts</b:Publisher>
    <b:Year>2012</b:Year>
    <b:Pages>229-261</b:Pages>
    <b:JournalName>Modern Art Asia: modern asia is</b:JournalName>
    <b:Issue>1-8</b:Issue>
    <b:Comments>The author presents a critical discussion on the historical reality and its textual representations with a close examination on the ensuing politicisation of the terms ‘Malayan Style’ and ‘Nanyang Style’ following the separation of Singapore from the Federation of Malaysia.</b:Comments>
    <b:BookTitle>Modern Art Asia: Issues 1-8</b:BookTitle>
    <b:CountryRegion>UK</b:CountryRegion>
    <b:RefOrder>3</b:RefOrder>
  </b:Source>
  <b:Source>
    <b:Tag>Mas09</b:Tag>
    <b:SourceType>JournalArticle</b:SourceType>
    <b:Guid>{DE26F061-56B3-1F45-8CE3-9B74DC0E5976}</b:Guid>
    <b:Author>
      <b:Author>
        <b:NameList>
          <b:Person>
            <b:Last>Mashadi</b:Last>
            <b:First>Ahmad</b:First>
          </b:Person>
        </b:NameList>
      </b:Author>
      <b:BookAuthor>
        <b:NameList>
          <b:Person>
            <b:Last>De-Nationalizing Nanyang Modernity</b:Last>
            <b:First>no.</b:First>
            <b:Middle>2 (March-April 2008): 92-95. (The author posits the development of Nanyang modernity as representative of a modality of diasporic Chinese modernity beyond Singapore and Malaysia.)</b:Middle>
          </b:Person>
        </b:NameList>
      </b:BookAuthor>
    </b:Author>
    <b:Year>2008</b:Year>
    <b:JournalName>CARTS: Asian Contemporary Art and Culture</b:JournalName>
    <b:Title>De-Nationalizing Nanyang Modernity</b:Title>
    <b:Month>March-April</b:Month>
    <b:Volume>2</b:Volume>
    <b:Pages>92-95</b:Pages>
    <b:Comments>The author posits the development of Nanyang modernity as representative of a modality of diasporic Chinese modernity beyond Singapore and Malaysia.</b:Comments>
    <b:RefOrder>4</b:RefOrder>
  </b:Source>
  <b:Source>
    <b:Tag>Ooi12</b:Tag>
    <b:SourceType>BookSection</b:SourceType>
    <b:Guid>{3F5ECF9F-A0E6-1041-A9E0-CDB53087E27F}</b:Guid>
    <b:Title>Nanyang Style: Bygone Dreams of Paradise? (Recent Conversations with NAFA Alumni) </b:Title>
    <b:Publisher>Rogue Art</b:Publisher>
    <b:City>Kuala Lumpur</b:City>
    <b:Year>2012</b:Year>
    <b:Pages>71-76</b:Pages>
    <b:Comments>The author discusses the relevance and subjective interpretations of the ‘Nanyang Style’ by NAFA alumni and local artists from Singapore and Malaysia.</b:Comments>
    <b:Author>
      <b:Author>
        <b:NameList>
          <b:Person>
            <b:Last>Ooi</b:Last>
            <b:First>Kok</b:First>
            <b:Middle>Chuen</b:Middle>
          </b:Person>
        </b:NameList>
      </b:Author>
    </b:Author>
    <b:Volume>1</b:Volume>
    <b:BookTitle>Imagining identities: Narratives in Malaysian Art</b:BookTitle>
    <b:RefOrder>6</b:RefOrder>
  </b:Source>
  <b:Source>
    <b:Tag>Piy79</b:Tag>
    <b:SourceType>Book</b:SourceType>
    <b:Guid>{51707B88-4FCA-FD4C-A79E-398B6BE2E260}</b:Guid>
    <b:Title>Pameran Retrospektif Pelukis-Pelukis Nanyang</b:Title>
    <b:City>Kuala Lumpur</b:City>
    <b:Publisher>National Museum of Art</b:Publisher>
    <b:Year>1979</b:Year>
    <b:Comments>An influential exhibition catalogue that provided the first extant study on the influence of the academy and the ‘Nanyang artists’ in the modernist art discourses of Singapore and Malaysia.</b:Comments>
    <b:Author>
      <b:Author>
        <b:NameList>
          <b:Person>
            <b:Last>Piyadasa</b:Last>
            <b:First>Redza</b:First>
          </b:Person>
          <b:Person>
            <b:Last>Sabapathy</b:Last>
            <b:First>T.K</b:First>
          </b:Person>
        </b:NameList>
      </b:Author>
    </b:Author>
    <b:RefOrder>7</b:RefOrder>
  </b:Source>
  <b:Source>
    <b:Tag>Tan97</b:Tag>
    <b:SourceType>Report</b:SourceType>
    <b:Guid>{C977FDB2-CC99-C143-B031-6E07F7CAAC2E}</b:Guid>
    <b:Title>The Evolution of the Nanyang Art Style: A Study in the Search for an Artistic Identity in Singapore, 1930-1960. </b:Title>
    <b:Year>1997</b:Year>
    <b:Comments>An unpublished Master's thesis that sought to explain the origins and meaning of the Nanyang art style and its salience in Singapore art history.</b:Comments>
    <b:Author>
      <b:Author>
        <b:NameList>
          <b:Person>
            <b:Last>Tan</b:Last>
            <b:First>Meng</b:First>
            <b:Middle>Kiat</b:Middle>
          </b:Person>
        </b:NameList>
      </b:Author>
    </b:Author>
    <b:Institution>Hong Kong University of Science and Technology</b:Institution>
    <b:ThesisType>Master's thesis</b:ThesisType>
    <b:RefOrder>8</b:RefOrder>
  </b:Source>
  <b:Source>
    <b:Tag>Ong07</b:Tag>
    <b:SourceType>Report</b:SourceType>
    <b:Guid>{3B35FCBA-DADF-5C41-93E2-ADF0BEFC49CE}</b:Guid>
    <b:Author>
      <b:Author>
        <b:NameList>
          <b:Person>
            <b:Last>Ong</b:Last>
            <b:First>Ian</b:First>
            <b:Middle>Li</b:Middle>
          </b:Person>
        </b:NameList>
      </b:Author>
    </b:Author>
    <b:Title>Tradition and Change: The Eclectic Artworks of the Nanyang Artists</b:Title>
    <b:Year>2007</b:Year>
    <b:Comments>An unpublished Master's thesis that sought to broaden the understanding of the ‘Nanyang Style’ as the outcome and solution to three distinct sets of artistic problems.</b:Comments>
    <b:ThesisType>Master's thesis</b:ThesisType>
    <b:Institution>University of Malaya</b:Institution>
    <b:RefOrder>5</b:RefOrder>
  </b:Source>
  <b:Source>
    <b:Tag>Zho00</b:Tag>
    <b:SourceType>Book</b:SourceType>
    <b:Guid>{50375FB3-4666-C941-9CF1-F964F4FF03B5}</b:Guid>
    <b:Title>The History of Malaysian Chinese Art: 1900-1965 </b:Title>
    <b:Publisher>Chung Chen Sun Art &amp; Design</b:Publisher>
    <b:City>Kuala Lumpur</b:City>
    <b:Year>2000</b:Year>
    <b:Comments>A historically-grounded publication, written in Chinese, that reassesses the connection between the artistic and cultural histories of émigré Chinese and Malaysian Chinese.</b:Comments>
    <b:Author>
      <b:Author>
        <b:NameList>
          <b:Person>
            <b:Last>Zhong</b:Last>
            <b:First>Yu</b:First>
          </b:Person>
        </b:NameList>
      </b:Author>
    </b:Author>
    <b:RefOrder>9</b:RefOrder>
  </b:Source>
</b:Sources>
</file>

<file path=customXml/itemProps1.xml><?xml version="1.0" encoding="utf-8"?>
<ds:datastoreItem xmlns:ds="http://schemas.openxmlformats.org/officeDocument/2006/customXml" ds:itemID="{0FD64E16-A4BD-6444-A02C-7B0552AE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2</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2014-11-11T02:08:00Z</dcterms:created>
  <dcterms:modified xsi:type="dcterms:W3CDTF">2014-11-12T06:35:00Z</dcterms:modified>
</cp:coreProperties>
</file>