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F4D8AB184C394FB214C018517176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D271C2017DF74CB79BF4A9D5F7C71B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45C3B858FB7A409FC99A69CA4E43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4F50F542BFB694A87B3D55E1A2934E3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235731A3487C74F80C6975F616493A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8467DB6DF0B84FBDB27A6973CB794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A042235F52BD54BA34ED50457FD8989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69D0F48CAC8014FB51955D68E10CA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FB898116AED4A4E90654928189D0E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C2500CE32905C488679FAAEEE49848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BF577E7FA044683AD036B773D9095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BA7" w:rsidRDefault="009F1BA7" w:rsidP="007A0D55">
      <w:pPr>
        <w:spacing w:after="0" w:line="240" w:lineRule="auto"/>
      </w:pPr>
      <w:r>
        <w:separator/>
      </w:r>
    </w:p>
  </w:endnote>
  <w:endnote w:type="continuationSeparator" w:id="0">
    <w:p w:rsidR="009F1BA7" w:rsidRDefault="009F1B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BA7" w:rsidRDefault="009F1BA7" w:rsidP="007A0D55">
      <w:pPr>
        <w:spacing w:after="0" w:line="240" w:lineRule="auto"/>
      </w:pPr>
      <w:r>
        <w:separator/>
      </w:r>
    </w:p>
  </w:footnote>
  <w:footnote w:type="continuationSeparator" w:id="0">
    <w:p w:rsidR="009F1BA7" w:rsidRDefault="009F1B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1BA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F1B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F1B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F4D8AB184C394FB214C01851717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3D39-D65B-1841-81BD-CDBF50B7B22B}"/>
      </w:docPartPr>
      <w:docPartBody>
        <w:p w:rsidR="00000000" w:rsidRDefault="004E117A">
          <w:pPr>
            <w:pStyle w:val="A7F4D8AB184C394FB214C018517176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D271C2017DF74CB79BF4A9D5F7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3AAE5-7125-3C43-BDC5-951BB0F3FD8C}"/>
      </w:docPartPr>
      <w:docPartBody>
        <w:p w:rsidR="00000000" w:rsidRDefault="004E117A">
          <w:pPr>
            <w:pStyle w:val="A6D271C2017DF74CB79BF4A9D5F7C7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45C3B858FB7A409FC99A69CA4E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5D3F-A3F4-D44F-A7E5-E73CEE6313F1}"/>
      </w:docPartPr>
      <w:docPartBody>
        <w:p w:rsidR="00000000" w:rsidRDefault="004E117A">
          <w:pPr>
            <w:pStyle w:val="6945C3B858FB7A409FC99A69CA4E43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4F50F542BFB694A87B3D55E1A293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7375C-431B-7642-A3CC-30168E547AA0}"/>
      </w:docPartPr>
      <w:docPartBody>
        <w:p w:rsidR="00000000" w:rsidRDefault="004E117A">
          <w:pPr>
            <w:pStyle w:val="44F50F542BFB694A87B3D55E1A2934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235731A3487C74F80C6975F6164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CD4E0-63EB-2346-92DA-57434A31DD29}"/>
      </w:docPartPr>
      <w:docPartBody>
        <w:p w:rsidR="00000000" w:rsidRDefault="004E117A">
          <w:pPr>
            <w:pStyle w:val="9235731A3487C74F80C6975F616493A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8467DB6DF0B84FBDB27A6973CB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88D36-68D5-5742-92AB-EF9B49FF39FC}"/>
      </w:docPartPr>
      <w:docPartBody>
        <w:p w:rsidR="00000000" w:rsidRDefault="004E117A">
          <w:pPr>
            <w:pStyle w:val="DB8467DB6DF0B84FBDB27A6973CB794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A042235F52BD54BA34ED50457FD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38CC-DCBC-5541-A343-ABEE54F63224}"/>
      </w:docPartPr>
      <w:docPartBody>
        <w:p w:rsidR="00000000" w:rsidRDefault="004E117A">
          <w:pPr>
            <w:pStyle w:val="0A042235F52BD54BA34ED50457FD89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9D0F48CAC8014FB51955D68E10C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A018-9DCA-6340-9B29-05487331BCB4}"/>
      </w:docPartPr>
      <w:docPartBody>
        <w:p w:rsidR="00000000" w:rsidRDefault="004E117A">
          <w:pPr>
            <w:pStyle w:val="E69D0F48CAC8014FB51955D68E10CA9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FB898116AED4A4E90654928189D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0ADF-84C4-D445-885A-E45E857001D0}"/>
      </w:docPartPr>
      <w:docPartBody>
        <w:p w:rsidR="00000000" w:rsidRDefault="004E117A">
          <w:pPr>
            <w:pStyle w:val="1FB898116AED4A4E90654928189D0E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2500CE32905C488679FAAEEE49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A619F-E84A-B844-AB22-7B7EC5B8E745}"/>
      </w:docPartPr>
      <w:docPartBody>
        <w:p w:rsidR="00000000" w:rsidRDefault="004E117A">
          <w:pPr>
            <w:pStyle w:val="0C2500CE32905C488679FAAEEE49848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BF577E7FA044683AD036B773D9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C2C5-0CD5-F04E-85AF-E1C072850669}"/>
      </w:docPartPr>
      <w:docPartBody>
        <w:p w:rsidR="00000000" w:rsidRDefault="004E117A">
          <w:pPr>
            <w:pStyle w:val="BEDBF577E7FA044683AD036B773D90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F4D8AB184C394FB214C0185171764E">
    <w:name w:val="A7F4D8AB184C394FB214C0185171764E"/>
  </w:style>
  <w:style w:type="paragraph" w:customStyle="1" w:styleId="A6D271C2017DF74CB79BF4A9D5F7C71B">
    <w:name w:val="A6D271C2017DF74CB79BF4A9D5F7C71B"/>
  </w:style>
  <w:style w:type="paragraph" w:customStyle="1" w:styleId="6945C3B858FB7A409FC99A69CA4E4309">
    <w:name w:val="6945C3B858FB7A409FC99A69CA4E4309"/>
  </w:style>
  <w:style w:type="paragraph" w:customStyle="1" w:styleId="44F50F542BFB694A87B3D55E1A2934E3">
    <w:name w:val="44F50F542BFB694A87B3D55E1A2934E3"/>
  </w:style>
  <w:style w:type="paragraph" w:customStyle="1" w:styleId="9235731A3487C74F80C6975F616493AA">
    <w:name w:val="9235731A3487C74F80C6975F616493AA"/>
  </w:style>
  <w:style w:type="paragraph" w:customStyle="1" w:styleId="DB8467DB6DF0B84FBDB27A6973CB7945">
    <w:name w:val="DB8467DB6DF0B84FBDB27A6973CB7945"/>
  </w:style>
  <w:style w:type="paragraph" w:customStyle="1" w:styleId="0A042235F52BD54BA34ED50457FD8989">
    <w:name w:val="0A042235F52BD54BA34ED50457FD8989"/>
  </w:style>
  <w:style w:type="paragraph" w:customStyle="1" w:styleId="E69D0F48CAC8014FB51955D68E10CA9A">
    <w:name w:val="E69D0F48CAC8014FB51955D68E10CA9A"/>
  </w:style>
  <w:style w:type="paragraph" w:customStyle="1" w:styleId="1FB898116AED4A4E90654928189D0EED">
    <w:name w:val="1FB898116AED4A4E90654928189D0EED"/>
  </w:style>
  <w:style w:type="paragraph" w:customStyle="1" w:styleId="0C2500CE32905C488679FAAEEE49848E">
    <w:name w:val="0C2500CE32905C488679FAAEEE49848E"/>
  </w:style>
  <w:style w:type="paragraph" w:customStyle="1" w:styleId="BEDBF577E7FA044683AD036B773D9095">
    <w:name w:val="BEDBF577E7FA044683AD036B773D90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F4D8AB184C394FB214C0185171764E">
    <w:name w:val="A7F4D8AB184C394FB214C0185171764E"/>
  </w:style>
  <w:style w:type="paragraph" w:customStyle="1" w:styleId="A6D271C2017DF74CB79BF4A9D5F7C71B">
    <w:name w:val="A6D271C2017DF74CB79BF4A9D5F7C71B"/>
  </w:style>
  <w:style w:type="paragraph" w:customStyle="1" w:styleId="6945C3B858FB7A409FC99A69CA4E4309">
    <w:name w:val="6945C3B858FB7A409FC99A69CA4E4309"/>
  </w:style>
  <w:style w:type="paragraph" w:customStyle="1" w:styleId="44F50F542BFB694A87B3D55E1A2934E3">
    <w:name w:val="44F50F542BFB694A87B3D55E1A2934E3"/>
  </w:style>
  <w:style w:type="paragraph" w:customStyle="1" w:styleId="9235731A3487C74F80C6975F616493AA">
    <w:name w:val="9235731A3487C74F80C6975F616493AA"/>
  </w:style>
  <w:style w:type="paragraph" w:customStyle="1" w:styleId="DB8467DB6DF0B84FBDB27A6973CB7945">
    <w:name w:val="DB8467DB6DF0B84FBDB27A6973CB7945"/>
  </w:style>
  <w:style w:type="paragraph" w:customStyle="1" w:styleId="0A042235F52BD54BA34ED50457FD8989">
    <w:name w:val="0A042235F52BD54BA34ED50457FD8989"/>
  </w:style>
  <w:style w:type="paragraph" w:customStyle="1" w:styleId="E69D0F48CAC8014FB51955D68E10CA9A">
    <w:name w:val="E69D0F48CAC8014FB51955D68E10CA9A"/>
  </w:style>
  <w:style w:type="paragraph" w:customStyle="1" w:styleId="1FB898116AED4A4E90654928189D0EED">
    <w:name w:val="1FB898116AED4A4E90654928189D0EED"/>
  </w:style>
  <w:style w:type="paragraph" w:customStyle="1" w:styleId="0C2500CE32905C488679FAAEEE49848E">
    <w:name w:val="0C2500CE32905C488679FAAEEE49848E"/>
  </w:style>
  <w:style w:type="paragraph" w:customStyle="1" w:styleId="BEDBF577E7FA044683AD036B773D9095">
    <w:name w:val="BEDBF577E7FA044683AD036B773D9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2014-10-30T04:41:00Z</dcterms:created>
  <dcterms:modified xsi:type="dcterms:W3CDTF">2014-10-30T04:41:00Z</dcterms:modified>
</cp:coreProperties>
</file>