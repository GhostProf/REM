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21748171038343B83269CF81F183E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11DB5C69153B41B62BD4A6F9C269D8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D14EFC1826EE047A974F83C0CC446E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17A007F5BCAD2499175BD46567D5405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FC5191D47712E4D97D2E8B4FFB4A2B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BBC28C7D141594798CDEDAACD15772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994F246D77C0E4C958153870E601C6A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82E2916DE2FBB44A928387CBB5224B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37AC149290166409D36F0146B02607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76CA046B3E17646945C9E62D3A4EC3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BAED2FA00AA64DAE5066459B2C047C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992" w:rsidRDefault="00611992" w:rsidP="007A0D55">
      <w:pPr>
        <w:spacing w:after="0" w:line="240" w:lineRule="auto"/>
      </w:pPr>
      <w:r>
        <w:separator/>
      </w:r>
    </w:p>
  </w:endnote>
  <w:endnote w:type="continuationSeparator" w:id="0">
    <w:p w:rsidR="00611992" w:rsidRDefault="0061199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992" w:rsidRDefault="00611992" w:rsidP="007A0D55">
      <w:pPr>
        <w:spacing w:after="0" w:line="240" w:lineRule="auto"/>
      </w:pPr>
      <w:r>
        <w:separator/>
      </w:r>
    </w:p>
  </w:footnote>
  <w:footnote w:type="continuationSeparator" w:id="0">
    <w:p w:rsidR="00611992" w:rsidRDefault="0061199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9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199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119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119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1748171038343B83269CF81F1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DD65B-1E5F-A246-9F1A-A5A7C9B420B7}"/>
      </w:docPartPr>
      <w:docPartBody>
        <w:p w:rsidR="00000000" w:rsidRDefault="004E117A">
          <w:pPr>
            <w:pStyle w:val="4A21748171038343B83269CF81F183E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11DB5C69153B41B62BD4A6F9C2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53A37-980B-A442-A522-50E7DBB2BCBE}"/>
      </w:docPartPr>
      <w:docPartBody>
        <w:p w:rsidR="00000000" w:rsidRDefault="004E117A">
          <w:pPr>
            <w:pStyle w:val="D611DB5C69153B41B62BD4A6F9C269D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D14EFC1826EE047A974F83C0CC44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AD615-F4E1-8240-A0D2-D43A5E089563}"/>
      </w:docPartPr>
      <w:docPartBody>
        <w:p w:rsidR="00000000" w:rsidRDefault="004E117A">
          <w:pPr>
            <w:pStyle w:val="AD14EFC1826EE047A974F83C0CC446E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17A007F5BCAD2499175BD46567D5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4F21-8E05-374E-97C5-6AE3849F38F8}"/>
      </w:docPartPr>
      <w:docPartBody>
        <w:p w:rsidR="00000000" w:rsidRDefault="004E117A">
          <w:pPr>
            <w:pStyle w:val="B17A007F5BCAD2499175BD46567D540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FC5191D47712E4D97D2E8B4FFB4A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2D8F7-1E94-C744-A0FB-74F388E38860}"/>
      </w:docPartPr>
      <w:docPartBody>
        <w:p w:rsidR="00000000" w:rsidRDefault="004E117A">
          <w:pPr>
            <w:pStyle w:val="8FC5191D47712E4D97D2E8B4FFB4A2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BBC28C7D141594798CDEDAACD157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3B02A-6C01-764F-9F65-ED225BF89959}"/>
      </w:docPartPr>
      <w:docPartBody>
        <w:p w:rsidR="00000000" w:rsidRDefault="004E117A">
          <w:pPr>
            <w:pStyle w:val="1BBC28C7D141594798CDEDAACD15772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994F246D77C0E4C958153870E601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D284E-242F-D345-94F3-5CA7EBB0BF41}"/>
      </w:docPartPr>
      <w:docPartBody>
        <w:p w:rsidR="00000000" w:rsidRDefault="004E117A">
          <w:pPr>
            <w:pStyle w:val="0994F246D77C0E4C958153870E601C6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82E2916DE2FBB44A928387CBB522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6D9A1-E7B6-F447-A2CE-072ABA46DF31}"/>
      </w:docPartPr>
      <w:docPartBody>
        <w:p w:rsidR="00000000" w:rsidRDefault="004E117A">
          <w:pPr>
            <w:pStyle w:val="D82E2916DE2FBB44A928387CBB5224B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37AC149290166409D36F0146B026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9607-AD9A-3F4C-9802-3B8E08925EE0}"/>
      </w:docPartPr>
      <w:docPartBody>
        <w:p w:rsidR="00000000" w:rsidRDefault="004E117A">
          <w:pPr>
            <w:pStyle w:val="B37AC149290166409D36F0146B02607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6CA046B3E17646945C9E62D3A4E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F539B-443D-6F4B-BF2F-0D8DAE85C5B9}"/>
      </w:docPartPr>
      <w:docPartBody>
        <w:p w:rsidR="00000000" w:rsidRDefault="004E117A">
          <w:pPr>
            <w:pStyle w:val="776CA046B3E17646945C9E62D3A4EC3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0BAED2FA00AA64DAE5066459B2C0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00816-F5D8-A245-B8B2-E5197DFFAE43}"/>
      </w:docPartPr>
      <w:docPartBody>
        <w:p w:rsidR="00000000" w:rsidRDefault="004E117A">
          <w:pPr>
            <w:pStyle w:val="90BAED2FA00AA64DAE5066459B2C047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21748171038343B83269CF81F183EE">
    <w:name w:val="4A21748171038343B83269CF81F183EE"/>
  </w:style>
  <w:style w:type="paragraph" w:customStyle="1" w:styleId="D611DB5C69153B41B62BD4A6F9C269D8">
    <w:name w:val="D611DB5C69153B41B62BD4A6F9C269D8"/>
  </w:style>
  <w:style w:type="paragraph" w:customStyle="1" w:styleId="AD14EFC1826EE047A974F83C0CC446E9">
    <w:name w:val="AD14EFC1826EE047A974F83C0CC446E9"/>
  </w:style>
  <w:style w:type="paragraph" w:customStyle="1" w:styleId="B17A007F5BCAD2499175BD46567D5405">
    <w:name w:val="B17A007F5BCAD2499175BD46567D5405"/>
  </w:style>
  <w:style w:type="paragraph" w:customStyle="1" w:styleId="8FC5191D47712E4D97D2E8B4FFB4A2BC">
    <w:name w:val="8FC5191D47712E4D97D2E8B4FFB4A2BC"/>
  </w:style>
  <w:style w:type="paragraph" w:customStyle="1" w:styleId="1BBC28C7D141594798CDEDAACD157725">
    <w:name w:val="1BBC28C7D141594798CDEDAACD157725"/>
  </w:style>
  <w:style w:type="paragraph" w:customStyle="1" w:styleId="0994F246D77C0E4C958153870E601C6A">
    <w:name w:val="0994F246D77C0E4C958153870E601C6A"/>
  </w:style>
  <w:style w:type="paragraph" w:customStyle="1" w:styleId="D82E2916DE2FBB44A928387CBB5224B9">
    <w:name w:val="D82E2916DE2FBB44A928387CBB5224B9"/>
  </w:style>
  <w:style w:type="paragraph" w:customStyle="1" w:styleId="B37AC149290166409D36F0146B02607E">
    <w:name w:val="B37AC149290166409D36F0146B02607E"/>
  </w:style>
  <w:style w:type="paragraph" w:customStyle="1" w:styleId="776CA046B3E17646945C9E62D3A4EC35">
    <w:name w:val="776CA046B3E17646945C9E62D3A4EC35"/>
  </w:style>
  <w:style w:type="paragraph" w:customStyle="1" w:styleId="90BAED2FA00AA64DAE5066459B2C047C">
    <w:name w:val="90BAED2FA00AA64DAE5066459B2C047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21748171038343B83269CF81F183EE">
    <w:name w:val="4A21748171038343B83269CF81F183EE"/>
  </w:style>
  <w:style w:type="paragraph" w:customStyle="1" w:styleId="D611DB5C69153B41B62BD4A6F9C269D8">
    <w:name w:val="D611DB5C69153B41B62BD4A6F9C269D8"/>
  </w:style>
  <w:style w:type="paragraph" w:customStyle="1" w:styleId="AD14EFC1826EE047A974F83C0CC446E9">
    <w:name w:val="AD14EFC1826EE047A974F83C0CC446E9"/>
  </w:style>
  <w:style w:type="paragraph" w:customStyle="1" w:styleId="B17A007F5BCAD2499175BD46567D5405">
    <w:name w:val="B17A007F5BCAD2499175BD46567D5405"/>
  </w:style>
  <w:style w:type="paragraph" w:customStyle="1" w:styleId="8FC5191D47712E4D97D2E8B4FFB4A2BC">
    <w:name w:val="8FC5191D47712E4D97D2E8B4FFB4A2BC"/>
  </w:style>
  <w:style w:type="paragraph" w:customStyle="1" w:styleId="1BBC28C7D141594798CDEDAACD157725">
    <w:name w:val="1BBC28C7D141594798CDEDAACD157725"/>
  </w:style>
  <w:style w:type="paragraph" w:customStyle="1" w:styleId="0994F246D77C0E4C958153870E601C6A">
    <w:name w:val="0994F246D77C0E4C958153870E601C6A"/>
  </w:style>
  <w:style w:type="paragraph" w:customStyle="1" w:styleId="D82E2916DE2FBB44A928387CBB5224B9">
    <w:name w:val="D82E2916DE2FBB44A928387CBB5224B9"/>
  </w:style>
  <w:style w:type="paragraph" w:customStyle="1" w:styleId="B37AC149290166409D36F0146B02607E">
    <w:name w:val="B37AC149290166409D36F0146B02607E"/>
  </w:style>
  <w:style w:type="paragraph" w:customStyle="1" w:styleId="776CA046B3E17646945C9E62D3A4EC35">
    <w:name w:val="776CA046B3E17646945C9E62D3A4EC35"/>
  </w:style>
  <w:style w:type="paragraph" w:customStyle="1" w:styleId="90BAED2FA00AA64DAE5066459B2C047C">
    <w:name w:val="90BAED2FA00AA64DAE5066459B2C0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103877A-1AB5-6D4B-98C6-6D731D9C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2014-12-18T06:29:00Z</dcterms:created>
  <dcterms:modified xsi:type="dcterms:W3CDTF">2014-12-18T06:30:00Z</dcterms:modified>
</cp:coreProperties>
</file>