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0690F27" w14:textId="77777777" w:rsidTr="00922950">
        <w:tc>
          <w:tcPr>
            <w:tcW w:w="491" w:type="dxa"/>
            <w:vMerge w:val="restart"/>
            <w:shd w:val="clear" w:color="auto" w:fill="A6A6A6" w:themeFill="background1" w:themeFillShade="A6"/>
            <w:textDirection w:val="btLr"/>
          </w:tcPr>
          <w:p w14:paraId="6356B5C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968DE24E1585D42B62A8AB5ED245886"/>
            </w:placeholder>
            <w:showingPlcHdr/>
            <w:dropDownList>
              <w:listItem w:displayText="Dr." w:value="Dr."/>
              <w:listItem w:displayText="Prof." w:value="Prof."/>
            </w:dropDownList>
          </w:sdtPr>
          <w:sdtEndPr/>
          <w:sdtContent>
            <w:tc>
              <w:tcPr>
                <w:tcW w:w="1259" w:type="dxa"/>
              </w:tcPr>
              <w:p w14:paraId="1089244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878ADCD014BA24E8361C1250B2EF1DB"/>
            </w:placeholder>
            <w:text/>
          </w:sdtPr>
          <w:sdtEndPr/>
          <w:sdtContent>
            <w:tc>
              <w:tcPr>
                <w:tcW w:w="2073" w:type="dxa"/>
              </w:tcPr>
              <w:p w14:paraId="7840C6F3" w14:textId="77777777" w:rsidR="00B574C9" w:rsidRDefault="00E123E9" w:rsidP="00E123E9">
                <w:r>
                  <w:t>Kendall</w:t>
                </w:r>
              </w:p>
            </w:tc>
          </w:sdtContent>
        </w:sdt>
        <w:sdt>
          <w:sdtPr>
            <w:alias w:val="Middle name"/>
            <w:tag w:val="authorMiddleName"/>
            <w:id w:val="-2076034781"/>
            <w:placeholder>
              <w:docPart w:val="0266FAD2A1B83C4C81E06491F5E75402"/>
            </w:placeholder>
            <w:showingPlcHdr/>
            <w:text/>
          </w:sdtPr>
          <w:sdtEndPr/>
          <w:sdtContent>
            <w:tc>
              <w:tcPr>
                <w:tcW w:w="2551" w:type="dxa"/>
              </w:tcPr>
              <w:p w14:paraId="681D4359" w14:textId="77777777" w:rsidR="00B574C9" w:rsidRDefault="00B574C9" w:rsidP="00922950">
                <w:r>
                  <w:rPr>
                    <w:rStyle w:val="PlaceholderText"/>
                  </w:rPr>
                  <w:t>[Middle name]</w:t>
                </w:r>
              </w:p>
            </w:tc>
          </w:sdtContent>
        </w:sdt>
        <w:sdt>
          <w:sdtPr>
            <w:alias w:val="Last name"/>
            <w:tag w:val="authorLastName"/>
            <w:id w:val="-1088529830"/>
            <w:placeholder>
              <w:docPart w:val="F9CCCFB540115048B57D916EBA1CEFA2"/>
            </w:placeholder>
            <w:text/>
          </w:sdtPr>
          <w:sdtEndPr/>
          <w:sdtContent>
            <w:tc>
              <w:tcPr>
                <w:tcW w:w="2642" w:type="dxa"/>
              </w:tcPr>
              <w:p w14:paraId="45AD9CE6" w14:textId="77777777" w:rsidR="00B574C9" w:rsidRDefault="00E123E9" w:rsidP="00E123E9">
                <w:r>
                  <w:t>Heitzman</w:t>
                </w:r>
              </w:p>
            </w:tc>
          </w:sdtContent>
        </w:sdt>
      </w:tr>
      <w:tr w:rsidR="00B574C9" w14:paraId="721656A0" w14:textId="77777777" w:rsidTr="001A6A06">
        <w:trPr>
          <w:trHeight w:val="986"/>
        </w:trPr>
        <w:tc>
          <w:tcPr>
            <w:tcW w:w="491" w:type="dxa"/>
            <w:vMerge/>
            <w:shd w:val="clear" w:color="auto" w:fill="A6A6A6" w:themeFill="background1" w:themeFillShade="A6"/>
          </w:tcPr>
          <w:p w14:paraId="49771EB6" w14:textId="77777777" w:rsidR="00B574C9" w:rsidRPr="001A6A06" w:rsidRDefault="00B574C9" w:rsidP="00CF1542">
            <w:pPr>
              <w:jc w:val="center"/>
              <w:rPr>
                <w:b/>
                <w:color w:val="FFFFFF" w:themeColor="background1"/>
              </w:rPr>
            </w:pPr>
          </w:p>
        </w:tc>
        <w:sdt>
          <w:sdtPr>
            <w:alias w:val="Biography"/>
            <w:tag w:val="authorBiography"/>
            <w:id w:val="938807824"/>
            <w:placeholder>
              <w:docPart w:val="070E965480D39242B2A5AC6F84A56563"/>
            </w:placeholder>
            <w:showingPlcHdr/>
          </w:sdtPr>
          <w:sdtEndPr/>
          <w:sdtContent>
            <w:tc>
              <w:tcPr>
                <w:tcW w:w="8525" w:type="dxa"/>
                <w:gridSpan w:val="4"/>
              </w:tcPr>
              <w:p w14:paraId="79E21A42" w14:textId="77777777" w:rsidR="00B574C9" w:rsidRDefault="00B574C9" w:rsidP="00922950">
                <w:r>
                  <w:rPr>
                    <w:rStyle w:val="PlaceholderText"/>
                  </w:rPr>
                  <w:t>[Enter your biography]</w:t>
                </w:r>
              </w:p>
            </w:tc>
          </w:sdtContent>
        </w:sdt>
      </w:tr>
      <w:tr w:rsidR="00B574C9" w14:paraId="35EE057A" w14:textId="77777777" w:rsidTr="001A6A06">
        <w:trPr>
          <w:trHeight w:val="986"/>
        </w:trPr>
        <w:tc>
          <w:tcPr>
            <w:tcW w:w="491" w:type="dxa"/>
            <w:vMerge/>
            <w:shd w:val="clear" w:color="auto" w:fill="A6A6A6" w:themeFill="background1" w:themeFillShade="A6"/>
          </w:tcPr>
          <w:p w14:paraId="5E0633AE" w14:textId="77777777" w:rsidR="00B574C9" w:rsidRPr="001A6A06" w:rsidRDefault="00B574C9" w:rsidP="00CF1542">
            <w:pPr>
              <w:jc w:val="center"/>
              <w:rPr>
                <w:b/>
                <w:color w:val="FFFFFF" w:themeColor="background1"/>
              </w:rPr>
            </w:pPr>
          </w:p>
        </w:tc>
        <w:sdt>
          <w:sdtPr>
            <w:alias w:val="Affiliation"/>
            <w:tag w:val="affiliation"/>
            <w:id w:val="2012937915"/>
            <w:placeholder>
              <w:docPart w:val="F75A3A77137E6E428EEFEC023A31817B"/>
            </w:placeholder>
            <w:text/>
          </w:sdtPr>
          <w:sdtEndPr/>
          <w:sdtContent>
            <w:tc>
              <w:tcPr>
                <w:tcW w:w="8525" w:type="dxa"/>
                <w:gridSpan w:val="4"/>
              </w:tcPr>
              <w:p w14:paraId="2EF98848" w14:textId="77777777" w:rsidR="00B574C9" w:rsidRDefault="00E123E9" w:rsidP="00E123E9">
                <w:r>
                  <w:t>University of Iowa</w:t>
                </w:r>
              </w:p>
            </w:tc>
          </w:sdtContent>
        </w:sdt>
      </w:tr>
    </w:tbl>
    <w:p w14:paraId="0754F29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5706DF1" w14:textId="77777777" w:rsidTr="00244BB0">
        <w:tc>
          <w:tcPr>
            <w:tcW w:w="9016" w:type="dxa"/>
            <w:shd w:val="clear" w:color="auto" w:fill="A6A6A6" w:themeFill="background1" w:themeFillShade="A6"/>
            <w:tcMar>
              <w:top w:w="113" w:type="dxa"/>
              <w:bottom w:w="113" w:type="dxa"/>
            </w:tcMar>
          </w:tcPr>
          <w:p w14:paraId="60EA3E9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71D9737" w14:textId="77777777" w:rsidTr="003F0D73">
        <w:sdt>
          <w:sdtPr>
            <w:rPr>
              <w:b/>
            </w:rPr>
            <w:alias w:val="Article headword"/>
            <w:tag w:val="articleHeadword"/>
            <w:id w:val="-361440020"/>
            <w:placeholder>
              <w:docPart w:val="85E7EA9248F19B4CB77E63C45F0E8499"/>
            </w:placeholder>
            <w:text/>
          </w:sdtPr>
          <w:sdtEndPr/>
          <w:sdtContent>
            <w:tc>
              <w:tcPr>
                <w:tcW w:w="9016" w:type="dxa"/>
                <w:tcMar>
                  <w:top w:w="113" w:type="dxa"/>
                  <w:bottom w:w="113" w:type="dxa"/>
                </w:tcMar>
              </w:tcPr>
              <w:p w14:paraId="153681C8" w14:textId="77777777" w:rsidR="003F0D73" w:rsidRPr="00FB589A" w:rsidRDefault="00E123E9" w:rsidP="00E123E9">
                <w:pPr>
                  <w:rPr>
                    <w:b/>
                  </w:rPr>
                </w:pPr>
                <w:r w:rsidRPr="00AF7A0E">
                  <w:rPr>
                    <w:b/>
                  </w:rPr>
                  <w:t>Mizoguchi, Kenji (16 May, 1898 - 24 August, 1956)</w:t>
                </w:r>
              </w:p>
            </w:tc>
          </w:sdtContent>
        </w:sdt>
      </w:tr>
      <w:tr w:rsidR="00464699" w14:paraId="10571604" w14:textId="77777777" w:rsidTr="00E123E9">
        <w:sdt>
          <w:sdtPr>
            <w:alias w:val="Variant headwords"/>
            <w:tag w:val="variantHeadwords"/>
            <w:id w:val="173464402"/>
            <w:placeholder>
              <w:docPart w:val="CFB21BFEB84588488EAD91C3A034F69B"/>
            </w:placeholder>
            <w:showingPlcHdr/>
          </w:sdtPr>
          <w:sdtEndPr/>
          <w:sdtContent>
            <w:tc>
              <w:tcPr>
                <w:tcW w:w="9016" w:type="dxa"/>
                <w:tcMar>
                  <w:top w:w="113" w:type="dxa"/>
                  <w:bottom w:w="113" w:type="dxa"/>
                </w:tcMar>
              </w:tcPr>
              <w:p w14:paraId="753F16B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4FEFAB2" w14:textId="77777777" w:rsidTr="003F0D73">
        <w:sdt>
          <w:sdtPr>
            <w:alias w:val="Abstract"/>
            <w:tag w:val="abstract"/>
            <w:id w:val="-635871867"/>
            <w:placeholder>
              <w:docPart w:val="8750C84A682A0F41AE6931A01C833B87"/>
            </w:placeholder>
            <w:showingPlcHdr/>
          </w:sdtPr>
          <w:sdtEndPr/>
          <w:sdtContent>
            <w:tc>
              <w:tcPr>
                <w:tcW w:w="9016" w:type="dxa"/>
                <w:tcMar>
                  <w:top w:w="113" w:type="dxa"/>
                  <w:bottom w:w="113" w:type="dxa"/>
                </w:tcMar>
              </w:tcPr>
              <w:p w14:paraId="77F45F75"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0FAEF94" w14:textId="77777777" w:rsidTr="003F0D73">
        <w:sdt>
          <w:sdtPr>
            <w:alias w:val="Article text"/>
            <w:tag w:val="articleText"/>
            <w:id w:val="634067588"/>
            <w:placeholder>
              <w:docPart w:val="DC32F5CBCCAB92408772F26BC028E584"/>
            </w:placeholder>
          </w:sdtPr>
          <w:sdtEndPr/>
          <w:sdtContent>
            <w:tc>
              <w:tcPr>
                <w:tcW w:w="9016" w:type="dxa"/>
                <w:tcMar>
                  <w:top w:w="113" w:type="dxa"/>
                  <w:bottom w:w="113" w:type="dxa"/>
                </w:tcMar>
              </w:tcPr>
              <w:p w14:paraId="74E46DC8" w14:textId="77777777" w:rsidR="002C7FAA" w:rsidRDefault="00E123E9" w:rsidP="00E123E9">
                <w:r w:rsidRPr="00E123E9">
                  <w:t>Mizoguchi Kenji was a Japanese film director, considered to be one of the three greatest directors o</w:t>
                </w:r>
                <w:r>
                  <w:t>f Japan’s golden age of cinema</w:t>
                </w:r>
                <w:r w:rsidR="00AB4D22">
                  <w:t>, along with</w:t>
                </w:r>
                <w:r w:rsidR="00AB4D22" w:rsidRPr="00E123E9">
                  <w:t xml:space="preserve"> Ozu Yasujiro </w:t>
                </w:r>
                <w:r w:rsidR="00AB4D22">
                  <w:t xml:space="preserve">and </w:t>
                </w:r>
                <w:r w:rsidR="00AB4D22" w:rsidRPr="00E123E9">
                  <w:t>Kurosawa Akira</w:t>
                </w:r>
                <w:r>
                  <w:t>. Mizoguchi was born in Tokyo</w:t>
                </w:r>
                <w:r w:rsidRPr="00E123E9">
                  <w:t xml:space="preserve"> into poverty, and </w:t>
                </w:r>
                <w:r>
                  <w:t>was eventually given work and supported by his</w:t>
                </w:r>
                <w:r w:rsidRPr="00E123E9">
                  <w:t xml:space="preserve"> older sister, who had achieved a degree of stability</w:t>
                </w:r>
                <w:r>
                  <w:t xml:space="preserve"> after being sold as a geisha. </w:t>
                </w:r>
                <w:r w:rsidRPr="00E123E9">
                  <w:t>Mizoguchi started with the production company Nikkatsu in 1920, and after the Great Kanto Earthquake destroyed Tokyo in 1923</w:t>
                </w:r>
                <w:r>
                  <w:t>,</w:t>
                </w:r>
                <w:r w:rsidRPr="00E123E9">
                  <w:t xml:space="preserve"> he moved to</w:t>
                </w:r>
                <w:r>
                  <w:t xml:space="preserve"> the</w:t>
                </w:r>
                <w:r w:rsidRPr="00E123E9">
                  <w:t xml:space="preserve"> </w:t>
                </w:r>
                <w:r>
                  <w:t xml:space="preserve">production studios in Kyoto, where he </w:t>
                </w:r>
                <w:r w:rsidRPr="00E123E9">
                  <w:t>would spend the ma</w:t>
                </w:r>
                <w:r>
                  <w:t xml:space="preserve">jority of his career. </w:t>
                </w:r>
              </w:p>
              <w:p w14:paraId="7A5479E1" w14:textId="77777777" w:rsidR="002C7FAA" w:rsidRDefault="002C7FAA" w:rsidP="00E123E9"/>
              <w:p w14:paraId="15D4A00E" w14:textId="17B51597" w:rsidR="00AB4D22" w:rsidRDefault="00E123E9" w:rsidP="00E123E9">
                <w:r w:rsidRPr="00E123E9">
                  <w:t xml:space="preserve">After directing a number of early films set in the Meiji period, in 1936 Mizoguchi filmed a pair of critical successes set in contemporary Osaka and Kyoto: </w:t>
                </w:r>
                <w:r w:rsidRPr="00E123E9">
                  <w:rPr>
                    <w:i/>
                  </w:rPr>
                  <w:t>Osaka erejii</w:t>
                </w:r>
                <w:r w:rsidRPr="00E123E9">
                  <w:t xml:space="preserve"> (</w:t>
                </w:r>
                <w:r w:rsidRPr="00E123E9">
                  <w:rPr>
                    <w:i/>
                  </w:rPr>
                  <w:t>Osaka Elegy</w:t>
                </w:r>
                <w:r w:rsidRPr="00E123E9">
                  <w:t xml:space="preserve">) and </w:t>
                </w:r>
                <w:r w:rsidRPr="00E123E9">
                  <w:rPr>
                    <w:i/>
                  </w:rPr>
                  <w:t>Gion no kyōdai</w:t>
                </w:r>
                <w:r w:rsidRPr="00E123E9">
                  <w:t xml:space="preserve"> (</w:t>
                </w:r>
                <w:r w:rsidRPr="00E123E9">
                  <w:rPr>
                    <w:i/>
                  </w:rPr>
                  <w:t>Sisters of the Gion</w:t>
                </w:r>
                <w:r w:rsidRPr="00E123E9">
                  <w:t>).  Both</w:t>
                </w:r>
                <w:r>
                  <w:t xml:space="preserve"> films</w:t>
                </w:r>
                <w:r w:rsidRPr="00E123E9">
                  <w:t xml:space="preserve"> exhibit Mizoguchi’s most common theme: the struggle of women at the mercy of the often callous men around them.  The former film represents the start of Mizoguchi’s long association with screenwriter Yoda Yoshikata, while the latter opens</w:t>
                </w:r>
                <w:r w:rsidR="002C7FAA">
                  <w:t xml:space="preserve"> with one of Mizoguchi’s famous </w:t>
                </w:r>
                <w:r w:rsidRPr="00E123E9">
                  <w:t>long takes, a dolly shot in which the camera glides through a bankrupt merchant’s house, past an auction and a group of creditors to the merchant</w:t>
                </w:r>
                <w:r w:rsidR="00AB4D22">
                  <w:t>’s</w:t>
                </w:r>
                <w:r w:rsidRPr="00E123E9">
                  <w:t xml:space="preserve"> family itself.  Mizoguchi’s “one scene, one take” approach reached its apex with two subsequent films for </w:t>
                </w:r>
                <w:r w:rsidR="00AB4D22">
                  <w:t xml:space="preserve">the </w:t>
                </w:r>
                <w:r w:rsidRPr="00E123E9">
                  <w:t>Shōchiku</w:t>
                </w:r>
                <w:r w:rsidR="00AB4D22">
                  <w:t xml:space="preserve"> studio</w:t>
                </w:r>
                <w:r w:rsidRPr="00E123E9">
                  <w:t xml:space="preserve">: </w:t>
                </w:r>
                <w:r w:rsidRPr="00AB4D22">
                  <w:rPr>
                    <w:i/>
                  </w:rPr>
                  <w:t>Zangiku monogatari</w:t>
                </w:r>
                <w:r w:rsidRPr="00E123E9">
                  <w:t xml:space="preserve"> (</w:t>
                </w:r>
                <w:r w:rsidRPr="00AB4D22">
                  <w:rPr>
                    <w:i/>
                  </w:rPr>
                  <w:t>The Story of the Last Chrysanthemum</w:t>
                </w:r>
                <w:r w:rsidRPr="00E123E9">
                  <w:t xml:space="preserve">, 1939) and </w:t>
                </w:r>
                <w:r w:rsidRPr="00AB4D22">
                  <w:rPr>
                    <w:i/>
                  </w:rPr>
                  <w:t>Genroku chushingura</w:t>
                </w:r>
                <w:r w:rsidRPr="00E123E9">
                  <w:t xml:space="preserve"> (</w:t>
                </w:r>
                <w:r w:rsidRPr="00AB4D22">
                  <w:rPr>
                    <w:i/>
                  </w:rPr>
                  <w:t>The Loyal 47 Ronin</w:t>
                </w:r>
                <w:r w:rsidRPr="00E123E9">
                  <w:t>, 1941-42)</w:t>
                </w:r>
                <w:r w:rsidR="00AB4D22">
                  <w:t xml:space="preserve">.  </w:t>
                </w:r>
                <w:r w:rsidR="002C7FAA">
                  <w:t xml:space="preserve">In the latter film — which is three hours, thirty-five minutes long and arranged in two parts — </w:t>
                </w:r>
                <w:r w:rsidR="00AB4D22">
                  <w:t xml:space="preserve">critic Sato Tadao counted approximately </w:t>
                </w:r>
                <w:r w:rsidRPr="00E123E9">
                  <w:t>160 shots</w:t>
                </w:r>
                <w:r w:rsidR="002C7FAA">
                  <w:t>, averaging out to</w:t>
                </w:r>
                <w:r w:rsidRPr="00E123E9">
                  <w:t xml:space="preserve"> 80 seconds per shot.  Mizoguchi’s long takes are reflective of what Darrell William Davis has called “monumental style,” a resistance to </w:t>
                </w:r>
                <w:r w:rsidR="002C7FAA">
                  <w:t>the classical Hollywood cinema s</w:t>
                </w:r>
                <w:r w:rsidRPr="00E123E9">
                  <w:t>tyle</w:t>
                </w:r>
                <w:r w:rsidR="002C7FAA">
                  <w:t xml:space="preserve"> that utilized</w:t>
                </w:r>
                <w:r w:rsidRPr="00E123E9">
                  <w:t xml:space="preserve"> “long takes and long shots, very slow camera movements, and a highly ceremonial manner of </w:t>
                </w:r>
                <w:r w:rsidR="00AB4D22">
                  <w:t>blocking, acting</w:t>
                </w:r>
                <w:r w:rsidR="002D7013">
                  <w:t>,</w:t>
                </w:r>
                <w:r w:rsidR="00AB4D22">
                  <w:t xml:space="preserve"> and set design</w:t>
                </w:r>
                <w:r w:rsidRPr="00E123E9">
                  <w:t>”</w:t>
                </w:r>
                <w:r w:rsidR="00AB4D22">
                  <w:t xml:space="preserve"> (</w:t>
                </w:r>
                <w:r w:rsidR="002D7013">
                  <w:t>6).</w:t>
                </w:r>
                <w:bookmarkStart w:id="0" w:name="_GoBack"/>
                <w:bookmarkEnd w:id="0"/>
                <w:r w:rsidRPr="00E123E9">
                  <w:t xml:space="preserve"> </w:t>
                </w:r>
              </w:p>
              <w:p w14:paraId="190D018B" w14:textId="77777777" w:rsidR="00AB4D22" w:rsidRDefault="00AB4D22" w:rsidP="00E123E9"/>
              <w:p w14:paraId="2300FDC6" w14:textId="7ACE68EE" w:rsidR="00AB4D22" w:rsidRDefault="00E123E9" w:rsidP="00E123E9">
                <w:r w:rsidRPr="00E123E9">
                  <w:t xml:space="preserve">After the end of World War II, Mizoguchi made a series of films capitalizing on the spirit of postwar liberation, depicting women resisting oppression across time in </w:t>
                </w:r>
                <w:r w:rsidRPr="00AB4D22">
                  <w:rPr>
                    <w:i/>
                  </w:rPr>
                  <w:t>Josei no shori</w:t>
                </w:r>
                <w:r w:rsidRPr="00E123E9">
                  <w:t xml:space="preserve"> (</w:t>
                </w:r>
                <w:r w:rsidRPr="00AB4D22">
                  <w:rPr>
                    <w:i/>
                  </w:rPr>
                  <w:t>The Victory of Women</w:t>
                </w:r>
                <w:r w:rsidRPr="00E123E9">
                  <w:t xml:space="preserve">, 1946), </w:t>
                </w:r>
                <w:r w:rsidRPr="00AB4D22">
                  <w:rPr>
                    <w:i/>
                  </w:rPr>
                  <w:t xml:space="preserve">Joyu Sumako no koi </w:t>
                </w:r>
                <w:r w:rsidRPr="00E123E9">
                  <w:t>(</w:t>
                </w:r>
                <w:r w:rsidRPr="00AB4D22">
                  <w:rPr>
                    <w:i/>
                  </w:rPr>
                  <w:t>The Love of Sumako the Actress</w:t>
                </w:r>
                <w:r w:rsidRPr="00E123E9">
                  <w:t xml:space="preserve">, 1947), </w:t>
                </w:r>
                <w:r w:rsidRPr="00AB4D22">
                  <w:rPr>
                    <w:i/>
                  </w:rPr>
                  <w:t>Yoru no onnatachi</w:t>
                </w:r>
                <w:r w:rsidRPr="00E123E9">
                  <w:t xml:space="preserve"> (</w:t>
                </w:r>
                <w:r w:rsidRPr="00AB4D22">
                  <w:rPr>
                    <w:i/>
                  </w:rPr>
                  <w:t>Women of the Night</w:t>
                </w:r>
                <w:r w:rsidRPr="00E123E9">
                  <w:t xml:space="preserve">, 1948), and </w:t>
                </w:r>
                <w:r w:rsidRPr="00AB4D22">
                  <w:rPr>
                    <w:i/>
                  </w:rPr>
                  <w:t xml:space="preserve">Waga koi wa moenu </w:t>
                </w:r>
                <w:r w:rsidRPr="00E123E9">
                  <w:t>(</w:t>
                </w:r>
                <w:r w:rsidRPr="00AB4D22">
                  <w:rPr>
                    <w:i/>
                  </w:rPr>
                  <w:t>My Love Has Been Burning</w:t>
                </w:r>
                <w:r w:rsidRPr="00E123E9">
                  <w:t xml:space="preserve">, 1949).  Following another group of films based on contemporary novels, three Mizoguchi films based on classic literary works brought him worldwide acclaim in the last three years of his life.  </w:t>
                </w:r>
                <w:r w:rsidRPr="00AB4D22">
                  <w:rPr>
                    <w:i/>
                  </w:rPr>
                  <w:t>Saikaku ichidai onna</w:t>
                </w:r>
                <w:r w:rsidRPr="00E123E9">
                  <w:t xml:space="preserve"> (</w:t>
                </w:r>
                <w:r w:rsidRPr="00AB4D22">
                  <w:rPr>
                    <w:i/>
                  </w:rPr>
                  <w:t>The Life of Oharu</w:t>
                </w:r>
                <w:r w:rsidRPr="00E123E9">
                  <w:t xml:space="preserve">, 1952), </w:t>
                </w:r>
                <w:r w:rsidRPr="00AB4D22">
                  <w:rPr>
                    <w:i/>
                  </w:rPr>
                  <w:t>Ugetsu monogatari</w:t>
                </w:r>
                <w:r w:rsidRPr="00E123E9">
                  <w:t xml:space="preserve"> (</w:t>
                </w:r>
                <w:r w:rsidRPr="00AB4D22">
                  <w:rPr>
                    <w:i/>
                  </w:rPr>
                  <w:t>Ugetsu</w:t>
                </w:r>
                <w:r w:rsidRPr="00E123E9">
                  <w:t xml:space="preserve">, 1953), and </w:t>
                </w:r>
                <w:r w:rsidRPr="00AB4D22">
                  <w:rPr>
                    <w:i/>
                  </w:rPr>
                  <w:t>Sansho dayu</w:t>
                </w:r>
                <w:r w:rsidRPr="00E123E9">
                  <w:t xml:space="preserve"> (</w:t>
                </w:r>
                <w:r w:rsidRPr="00AB4D22">
                  <w:rPr>
                    <w:i/>
                  </w:rPr>
                  <w:t>Sansho the Bailiff</w:t>
                </w:r>
                <w:r w:rsidRPr="00E123E9">
                  <w:t xml:space="preserve">, 1954) would all win prizes at the Venice Film Festival.  All three films show women suffering under feudal systems in historical Japan, but all bear signs of the times in which they were produced.  </w:t>
                </w:r>
                <w:r w:rsidRPr="00AB4D22">
                  <w:rPr>
                    <w:i/>
                  </w:rPr>
                  <w:t>Ugetsu</w:t>
                </w:r>
                <w:r w:rsidRPr="00E123E9">
                  <w:t xml:space="preserve">, in particular, with its depictions of war profiteers, echoes the </w:t>
                </w:r>
                <w:r w:rsidRPr="00E123E9">
                  <w:lastRenderedPageBreak/>
                  <w:t xml:space="preserve">economic recovery in Japan made possible by supplying materiel for the Korean War.  </w:t>
                </w:r>
              </w:p>
              <w:p w14:paraId="78146B52" w14:textId="77777777" w:rsidR="00E123E9" w:rsidRPr="00E123E9" w:rsidRDefault="00E123E9" w:rsidP="00E123E9">
                <w:r w:rsidRPr="00E123E9">
                  <w:t xml:space="preserve">Another film highly regarded by film scholars, </w:t>
                </w:r>
                <w:r w:rsidRPr="00AB4D22">
                  <w:rPr>
                    <w:i/>
                  </w:rPr>
                  <w:t>Chikamatsu monogatari</w:t>
                </w:r>
                <w:r w:rsidRPr="00E123E9">
                  <w:t xml:space="preserve"> (</w:t>
                </w:r>
                <w:r w:rsidRPr="00AB4D22">
                  <w:rPr>
                    <w:i/>
                  </w:rPr>
                  <w:t>The Crucified Lovers</w:t>
                </w:r>
                <w:r w:rsidRPr="00E123E9">
                  <w:t>, 1954), was based on a puppet play by the eighteenth-century pl</w:t>
                </w:r>
                <w:r w:rsidR="00AB4D22">
                  <w:t xml:space="preserve">aywright Chikamatsu Monzaemon. </w:t>
                </w:r>
                <w:r w:rsidRPr="00E123E9">
                  <w:t xml:space="preserve">In March of 1956, Mizoguchi released his last film, </w:t>
                </w:r>
                <w:r w:rsidRPr="00AB4D22">
                  <w:rPr>
                    <w:i/>
                  </w:rPr>
                  <w:t>Akasen chitai</w:t>
                </w:r>
                <w:r w:rsidRPr="00E123E9">
                  <w:t xml:space="preserve"> (</w:t>
                </w:r>
                <w:r w:rsidRPr="00AB4D22">
                  <w:rPr>
                    <w:i/>
                  </w:rPr>
                  <w:t>Street of Shame</w:t>
                </w:r>
                <w:r w:rsidRPr="00E123E9">
                  <w:t>), centring on a group of contemporary prostitutes in the fading traditional pleasure quarters.  He died of leukaemia later that same year.  Mizoguchi’s influence can be felt among the French New Wave directors as well as in the films of contemporary long-take Japanese directors such as Koreeda Hirokazu.</w:t>
                </w:r>
              </w:p>
              <w:p w14:paraId="5B9C6E77" w14:textId="77777777" w:rsidR="00FF15A2" w:rsidRDefault="00FF15A2" w:rsidP="00C27FAB"/>
              <w:p w14:paraId="30DDBDC1" w14:textId="77777777" w:rsidR="00FF15A2" w:rsidRDefault="00FF15A2" w:rsidP="00FF15A2">
                <w:pPr>
                  <w:pStyle w:val="Heading1"/>
                  <w:outlineLvl w:val="0"/>
                </w:pPr>
                <w:r>
                  <w:t>List of Works</w:t>
                </w:r>
              </w:p>
              <w:p w14:paraId="712DFB76" w14:textId="77777777" w:rsidR="00FF15A2" w:rsidRDefault="00FF15A2" w:rsidP="00FF15A2">
                <w:r w:rsidRPr="00FF15A2">
                  <w:rPr>
                    <w:i/>
                  </w:rPr>
                  <w:t>Osaka erejii</w:t>
                </w:r>
                <w:r>
                  <w:t xml:space="preserve"> (</w:t>
                </w:r>
                <w:r w:rsidRPr="00FF15A2">
                  <w:rPr>
                    <w:i/>
                  </w:rPr>
                  <w:t>Osaka Elegy</w:t>
                </w:r>
                <w:r>
                  <w:t>, 1936)</w:t>
                </w:r>
              </w:p>
              <w:p w14:paraId="0C14C2CD" w14:textId="77777777" w:rsidR="00FF15A2" w:rsidRDefault="00FF15A2" w:rsidP="00FF15A2">
                <w:r w:rsidRPr="00FF15A2">
                  <w:rPr>
                    <w:i/>
                  </w:rPr>
                  <w:t>Gion no kyodai</w:t>
                </w:r>
                <w:r>
                  <w:t xml:space="preserve"> (</w:t>
                </w:r>
                <w:r w:rsidRPr="00FF15A2">
                  <w:rPr>
                    <w:i/>
                  </w:rPr>
                  <w:t>Sisters of the Gion</w:t>
                </w:r>
                <w:r>
                  <w:t>, 1936)</w:t>
                </w:r>
              </w:p>
              <w:p w14:paraId="1381D95D" w14:textId="77777777" w:rsidR="00FF15A2" w:rsidRDefault="00FF15A2" w:rsidP="00FF15A2">
                <w:r w:rsidRPr="00FF15A2">
                  <w:rPr>
                    <w:i/>
                  </w:rPr>
                  <w:t>Zangiku monogatari</w:t>
                </w:r>
                <w:r>
                  <w:t xml:space="preserve"> (</w:t>
                </w:r>
                <w:r w:rsidRPr="00FF15A2">
                  <w:rPr>
                    <w:i/>
                  </w:rPr>
                  <w:t>The Story of the Last Chrysanthemum</w:t>
                </w:r>
                <w:r>
                  <w:t xml:space="preserve">, </w:t>
                </w:r>
                <w:r w:rsidRPr="00605F29">
                  <w:t>1939)</w:t>
                </w:r>
              </w:p>
              <w:p w14:paraId="777C82AC" w14:textId="77777777" w:rsidR="00FF15A2" w:rsidRDefault="00FF15A2" w:rsidP="00FF15A2">
                <w:r w:rsidRPr="00FF15A2">
                  <w:rPr>
                    <w:i/>
                  </w:rPr>
                  <w:t>Genroku chushingura</w:t>
                </w:r>
                <w:r>
                  <w:t xml:space="preserve"> (</w:t>
                </w:r>
                <w:r w:rsidRPr="00FF15A2">
                  <w:rPr>
                    <w:i/>
                  </w:rPr>
                  <w:t>The Loyal 47 Ronin</w:t>
                </w:r>
                <w:r>
                  <w:t>,</w:t>
                </w:r>
                <w:r w:rsidRPr="00605F29">
                  <w:t xml:space="preserve"> 1941-42)</w:t>
                </w:r>
              </w:p>
              <w:p w14:paraId="7EAE0208" w14:textId="77777777" w:rsidR="00FF15A2" w:rsidRDefault="00FF15A2" w:rsidP="00FF15A2">
                <w:r w:rsidRPr="00FF15A2">
                  <w:rPr>
                    <w:i/>
                  </w:rPr>
                  <w:t>Josei no shōri</w:t>
                </w:r>
                <w:r>
                  <w:t xml:space="preserve"> (</w:t>
                </w:r>
                <w:r w:rsidRPr="00FF15A2">
                  <w:rPr>
                    <w:i/>
                  </w:rPr>
                  <w:t>The Victory of Women</w:t>
                </w:r>
                <w:r>
                  <w:t>,</w:t>
                </w:r>
                <w:r w:rsidRPr="00605F29">
                  <w:t xml:space="preserve"> 1946)</w:t>
                </w:r>
              </w:p>
              <w:p w14:paraId="7490EF5B" w14:textId="77777777" w:rsidR="00FF15A2" w:rsidRDefault="00FF15A2" w:rsidP="00FF15A2">
                <w:r w:rsidRPr="00FF15A2">
                  <w:rPr>
                    <w:i/>
                  </w:rPr>
                  <w:t>Joyū Sumako no koi</w:t>
                </w:r>
                <w:r>
                  <w:t xml:space="preserve"> (</w:t>
                </w:r>
                <w:r w:rsidRPr="00FF15A2">
                  <w:rPr>
                    <w:i/>
                  </w:rPr>
                  <w:t>The Love of Sumako the Actress</w:t>
                </w:r>
                <w:r>
                  <w:t>,</w:t>
                </w:r>
                <w:r w:rsidRPr="00605F29">
                  <w:t xml:space="preserve"> 1947)</w:t>
                </w:r>
              </w:p>
              <w:p w14:paraId="773B5909" w14:textId="77777777" w:rsidR="00FF15A2" w:rsidRDefault="00FF15A2" w:rsidP="00FF15A2">
                <w:r w:rsidRPr="00FF15A2">
                  <w:rPr>
                    <w:i/>
                  </w:rPr>
                  <w:t>Yoru no onnatachi</w:t>
                </w:r>
                <w:r>
                  <w:t xml:space="preserve"> (</w:t>
                </w:r>
                <w:r w:rsidRPr="00FF15A2">
                  <w:rPr>
                    <w:i/>
                  </w:rPr>
                  <w:t>Women of the Night</w:t>
                </w:r>
                <w:r>
                  <w:t>,</w:t>
                </w:r>
                <w:r w:rsidRPr="00605F29">
                  <w:t xml:space="preserve"> 1948)</w:t>
                </w:r>
              </w:p>
              <w:p w14:paraId="3AD3AC86" w14:textId="77777777" w:rsidR="00FF15A2" w:rsidRDefault="00FF15A2" w:rsidP="00FF15A2">
                <w:r w:rsidRPr="00FF15A2">
                  <w:rPr>
                    <w:i/>
                  </w:rPr>
                  <w:t>Waga koi wa moenu</w:t>
                </w:r>
                <w:r>
                  <w:t xml:space="preserve"> (</w:t>
                </w:r>
                <w:r w:rsidRPr="00FF15A2">
                  <w:rPr>
                    <w:i/>
                  </w:rPr>
                  <w:t>My Love Has Been Burning</w:t>
                </w:r>
                <w:r>
                  <w:t>,</w:t>
                </w:r>
                <w:r w:rsidRPr="00605F29">
                  <w:t xml:space="preserve"> 1949)</w:t>
                </w:r>
              </w:p>
              <w:p w14:paraId="658E6D10" w14:textId="77777777" w:rsidR="00FF15A2" w:rsidRDefault="00FF15A2" w:rsidP="00FF15A2">
                <w:r w:rsidRPr="00FF15A2">
                  <w:rPr>
                    <w:i/>
                  </w:rPr>
                  <w:t>Saikaku ichidai onna</w:t>
                </w:r>
                <w:r>
                  <w:t xml:space="preserve"> (</w:t>
                </w:r>
                <w:r w:rsidRPr="00FF15A2">
                  <w:rPr>
                    <w:i/>
                  </w:rPr>
                  <w:t>The Life of Oharu</w:t>
                </w:r>
                <w:r>
                  <w:t>,</w:t>
                </w:r>
                <w:r w:rsidRPr="00605F29">
                  <w:t xml:space="preserve"> 1952)</w:t>
                </w:r>
              </w:p>
              <w:p w14:paraId="23FAFD98" w14:textId="77777777" w:rsidR="00FF15A2" w:rsidRDefault="00FF15A2" w:rsidP="00FF15A2">
                <w:r w:rsidRPr="00FF15A2">
                  <w:rPr>
                    <w:i/>
                  </w:rPr>
                  <w:t>Ugetsu monogatari</w:t>
                </w:r>
                <w:r>
                  <w:t xml:space="preserve"> (</w:t>
                </w:r>
                <w:r w:rsidRPr="00FF15A2">
                  <w:rPr>
                    <w:i/>
                  </w:rPr>
                  <w:t>Ugetsu</w:t>
                </w:r>
                <w:r>
                  <w:t>,</w:t>
                </w:r>
                <w:r w:rsidRPr="00605F29">
                  <w:t xml:space="preserve"> 1953)</w:t>
                </w:r>
              </w:p>
              <w:p w14:paraId="6EDF7094" w14:textId="77777777" w:rsidR="00FF15A2" w:rsidRDefault="00FF15A2" w:rsidP="00FF15A2">
                <w:r w:rsidRPr="00FF15A2">
                  <w:rPr>
                    <w:i/>
                  </w:rPr>
                  <w:t>Sansho dayu</w:t>
                </w:r>
                <w:r>
                  <w:t xml:space="preserve"> (</w:t>
                </w:r>
                <w:r w:rsidRPr="00FF15A2">
                  <w:rPr>
                    <w:i/>
                  </w:rPr>
                  <w:t>Sansho the Bailiff</w:t>
                </w:r>
                <w:r>
                  <w:t>,</w:t>
                </w:r>
                <w:r w:rsidRPr="00605F29">
                  <w:t xml:space="preserve"> 1954)</w:t>
                </w:r>
              </w:p>
              <w:p w14:paraId="0CEEDF18" w14:textId="77777777" w:rsidR="00FF15A2" w:rsidRDefault="00FF15A2" w:rsidP="00FF15A2">
                <w:r w:rsidRPr="00FF15A2">
                  <w:rPr>
                    <w:i/>
                  </w:rPr>
                  <w:t>Chikamatsu monogatari</w:t>
                </w:r>
                <w:r>
                  <w:t xml:space="preserve"> (</w:t>
                </w:r>
                <w:r w:rsidRPr="00FF15A2">
                  <w:rPr>
                    <w:i/>
                  </w:rPr>
                  <w:t>The Crucified Lovers</w:t>
                </w:r>
                <w:r>
                  <w:t>,</w:t>
                </w:r>
                <w:r w:rsidRPr="00605F29">
                  <w:t xml:space="preserve"> 1954)</w:t>
                </w:r>
              </w:p>
              <w:p w14:paraId="42F162FA" w14:textId="77777777" w:rsidR="00FF15A2" w:rsidRDefault="00FF15A2" w:rsidP="00FF15A2">
                <w:r w:rsidRPr="00FF15A2">
                  <w:rPr>
                    <w:i/>
                  </w:rPr>
                  <w:t>Akasen chitai</w:t>
                </w:r>
                <w:r>
                  <w:t xml:space="preserve"> (</w:t>
                </w:r>
                <w:r w:rsidRPr="00FF15A2">
                  <w:rPr>
                    <w:i/>
                  </w:rPr>
                  <w:t>Street of Shame</w:t>
                </w:r>
                <w:r>
                  <w:t>, 1956)</w:t>
                </w:r>
              </w:p>
              <w:p w14:paraId="42661330" w14:textId="45C56CA1" w:rsidR="003F0D73" w:rsidRDefault="003F0D73" w:rsidP="00C27FAB"/>
            </w:tc>
          </w:sdtContent>
        </w:sdt>
      </w:tr>
      <w:tr w:rsidR="003235A7" w14:paraId="562527B0" w14:textId="77777777" w:rsidTr="003235A7">
        <w:tc>
          <w:tcPr>
            <w:tcW w:w="9016" w:type="dxa"/>
          </w:tcPr>
          <w:p w14:paraId="15C5E42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BDB75829DEBE945A6790205A3163D32"/>
              </w:placeholder>
            </w:sdtPr>
            <w:sdtEndPr/>
            <w:sdtContent>
              <w:p w14:paraId="63CD4D8E" w14:textId="772FD477" w:rsidR="003235A7" w:rsidRDefault="002D7013" w:rsidP="00FF15A2">
                <w:sdt>
                  <w:sdtPr>
                    <w:id w:val="-278259672"/>
                    <w:citation/>
                  </w:sdtPr>
                  <w:sdtEndPr/>
                  <w:sdtContent>
                    <w:r w:rsidR="00FF15A2">
                      <w:fldChar w:fldCharType="begin"/>
                    </w:r>
                    <w:r>
                      <w:rPr>
                        <w:lang w:val="en-US"/>
                      </w:rPr>
                      <w:instrText xml:space="preserve">CITATION Dav96 \l 1033 </w:instrText>
                    </w:r>
                    <w:r w:rsidR="00FF15A2">
                      <w:fldChar w:fldCharType="separate"/>
                    </w:r>
                    <w:r>
                      <w:rPr>
                        <w:noProof/>
                        <w:lang w:val="en-US"/>
                      </w:rPr>
                      <w:t xml:space="preserve"> </w:t>
                    </w:r>
                    <w:r w:rsidRPr="002D7013">
                      <w:rPr>
                        <w:noProof/>
                        <w:lang w:val="en-US"/>
                      </w:rPr>
                      <w:t>(Davis)</w:t>
                    </w:r>
                    <w:r w:rsidR="00FF15A2">
                      <w:fldChar w:fldCharType="end"/>
                    </w:r>
                  </w:sdtContent>
                </w:sdt>
                <w:r w:rsidR="00FF15A2">
                  <w:br/>
                </w:r>
                <w:r w:rsidR="00FF15A2">
                  <w:br/>
                </w:r>
                <w:sdt>
                  <w:sdtPr>
                    <w:id w:val="829642855"/>
                    <w:citation/>
                  </w:sdtPr>
                  <w:sdtEndPr/>
                  <w:sdtContent>
                    <w:r w:rsidR="00FF15A2">
                      <w:fldChar w:fldCharType="begin"/>
                    </w:r>
                    <w:r w:rsidR="00FF15A2">
                      <w:rPr>
                        <w:lang w:val="en-US"/>
                      </w:rPr>
                      <w:instrText xml:space="preserve"> CITATION McD84 \l 1033 </w:instrText>
                    </w:r>
                    <w:r w:rsidR="00FF15A2">
                      <w:fldChar w:fldCharType="separate"/>
                    </w:r>
                    <w:r w:rsidR="00FF15A2" w:rsidRPr="00FF15A2">
                      <w:rPr>
                        <w:noProof/>
                        <w:lang w:val="en-US"/>
                      </w:rPr>
                      <w:t>(McDonald)</w:t>
                    </w:r>
                    <w:r w:rsidR="00FF15A2">
                      <w:fldChar w:fldCharType="end"/>
                    </w:r>
                  </w:sdtContent>
                </w:sdt>
                <w:r w:rsidR="005C2B19">
                  <w:br/>
                </w:r>
                <w:r w:rsidR="005C2B19">
                  <w:br/>
                </w:r>
                <w:sdt>
                  <w:sdtPr>
                    <w:id w:val="-1717582477"/>
                    <w:citation/>
                  </w:sdtPr>
                  <w:sdtEndPr/>
                  <w:sdtContent>
                    <w:r w:rsidR="005C2B19">
                      <w:fldChar w:fldCharType="begin"/>
                    </w:r>
                    <w:r w:rsidR="005C2B19">
                      <w:rPr>
                        <w:lang w:val="en-US"/>
                      </w:rPr>
                      <w:instrText xml:space="preserve"> CITATION Kir921 \l 1033 </w:instrText>
                    </w:r>
                    <w:r w:rsidR="005C2B19">
                      <w:fldChar w:fldCharType="separate"/>
                    </w:r>
                    <w:r w:rsidR="005C2B19" w:rsidRPr="005C2B19">
                      <w:rPr>
                        <w:noProof/>
                        <w:lang w:val="en-US"/>
                      </w:rPr>
                      <w:t>(Kirihara)</w:t>
                    </w:r>
                    <w:r w:rsidR="005C2B19">
                      <w:fldChar w:fldCharType="end"/>
                    </w:r>
                  </w:sdtContent>
                </w:sdt>
              </w:p>
            </w:sdtContent>
          </w:sdt>
        </w:tc>
      </w:tr>
    </w:tbl>
    <w:p w14:paraId="6A70626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2B721E" w14:textId="77777777" w:rsidR="00FF15A2" w:rsidRDefault="00FF15A2" w:rsidP="007A0D55">
      <w:pPr>
        <w:spacing w:after="0" w:line="240" w:lineRule="auto"/>
      </w:pPr>
      <w:r>
        <w:separator/>
      </w:r>
    </w:p>
  </w:endnote>
  <w:endnote w:type="continuationSeparator" w:id="0">
    <w:p w14:paraId="2B6D1490" w14:textId="77777777" w:rsidR="00FF15A2" w:rsidRDefault="00FF15A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AFC1A" w14:textId="77777777" w:rsidR="00FF15A2" w:rsidRDefault="00FF15A2" w:rsidP="007A0D55">
      <w:pPr>
        <w:spacing w:after="0" w:line="240" w:lineRule="auto"/>
      </w:pPr>
      <w:r>
        <w:separator/>
      </w:r>
    </w:p>
  </w:footnote>
  <w:footnote w:type="continuationSeparator" w:id="0">
    <w:p w14:paraId="3395A513" w14:textId="77777777" w:rsidR="00FF15A2" w:rsidRDefault="00FF15A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40C2A9" w14:textId="77777777" w:rsidR="00FF15A2" w:rsidRDefault="00FF15A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E787C14" w14:textId="77777777" w:rsidR="00FF15A2" w:rsidRDefault="00FF15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97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7FAA"/>
    <w:rsid w:val="002D7013"/>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2B19"/>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397A"/>
    <w:rsid w:val="00AB436D"/>
    <w:rsid w:val="00AB4D22"/>
    <w:rsid w:val="00AD2F24"/>
    <w:rsid w:val="00AD4844"/>
    <w:rsid w:val="00AF7A0E"/>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123E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15A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B9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B39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97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B39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97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968DE24E1585D42B62A8AB5ED245886"/>
        <w:category>
          <w:name w:val="General"/>
          <w:gallery w:val="placeholder"/>
        </w:category>
        <w:types>
          <w:type w:val="bbPlcHdr"/>
        </w:types>
        <w:behaviors>
          <w:behavior w:val="content"/>
        </w:behaviors>
        <w:guid w:val="{D1BA2227-F1E8-9045-A1A7-5FEB07BDE935}"/>
      </w:docPartPr>
      <w:docPartBody>
        <w:p w:rsidR="006A5061" w:rsidRDefault="006A5061">
          <w:pPr>
            <w:pStyle w:val="0968DE24E1585D42B62A8AB5ED245886"/>
          </w:pPr>
          <w:r w:rsidRPr="00CC586D">
            <w:rPr>
              <w:rStyle w:val="PlaceholderText"/>
              <w:b/>
              <w:color w:val="FFFFFF" w:themeColor="background1"/>
            </w:rPr>
            <w:t>[Salutation]</w:t>
          </w:r>
        </w:p>
      </w:docPartBody>
    </w:docPart>
    <w:docPart>
      <w:docPartPr>
        <w:name w:val="E878ADCD014BA24E8361C1250B2EF1DB"/>
        <w:category>
          <w:name w:val="General"/>
          <w:gallery w:val="placeholder"/>
        </w:category>
        <w:types>
          <w:type w:val="bbPlcHdr"/>
        </w:types>
        <w:behaviors>
          <w:behavior w:val="content"/>
        </w:behaviors>
        <w:guid w:val="{9B83CCAF-5CBE-4745-B9CF-9EA8491EC28A}"/>
      </w:docPartPr>
      <w:docPartBody>
        <w:p w:rsidR="006A5061" w:rsidRDefault="006A5061">
          <w:pPr>
            <w:pStyle w:val="E878ADCD014BA24E8361C1250B2EF1DB"/>
          </w:pPr>
          <w:r>
            <w:rPr>
              <w:rStyle w:val="PlaceholderText"/>
            </w:rPr>
            <w:t>[First name]</w:t>
          </w:r>
        </w:p>
      </w:docPartBody>
    </w:docPart>
    <w:docPart>
      <w:docPartPr>
        <w:name w:val="0266FAD2A1B83C4C81E06491F5E75402"/>
        <w:category>
          <w:name w:val="General"/>
          <w:gallery w:val="placeholder"/>
        </w:category>
        <w:types>
          <w:type w:val="bbPlcHdr"/>
        </w:types>
        <w:behaviors>
          <w:behavior w:val="content"/>
        </w:behaviors>
        <w:guid w:val="{59FA6B8E-E3F4-3144-90B0-5A5443032FB5}"/>
      </w:docPartPr>
      <w:docPartBody>
        <w:p w:rsidR="006A5061" w:rsidRDefault="006A5061">
          <w:pPr>
            <w:pStyle w:val="0266FAD2A1B83C4C81E06491F5E75402"/>
          </w:pPr>
          <w:r>
            <w:rPr>
              <w:rStyle w:val="PlaceholderText"/>
            </w:rPr>
            <w:t>[Middle name]</w:t>
          </w:r>
        </w:p>
      </w:docPartBody>
    </w:docPart>
    <w:docPart>
      <w:docPartPr>
        <w:name w:val="F9CCCFB540115048B57D916EBA1CEFA2"/>
        <w:category>
          <w:name w:val="General"/>
          <w:gallery w:val="placeholder"/>
        </w:category>
        <w:types>
          <w:type w:val="bbPlcHdr"/>
        </w:types>
        <w:behaviors>
          <w:behavior w:val="content"/>
        </w:behaviors>
        <w:guid w:val="{95CF8604-535E-6743-81C0-F51C8F6021E4}"/>
      </w:docPartPr>
      <w:docPartBody>
        <w:p w:rsidR="006A5061" w:rsidRDefault="006A5061">
          <w:pPr>
            <w:pStyle w:val="F9CCCFB540115048B57D916EBA1CEFA2"/>
          </w:pPr>
          <w:r>
            <w:rPr>
              <w:rStyle w:val="PlaceholderText"/>
            </w:rPr>
            <w:t>[Last name]</w:t>
          </w:r>
        </w:p>
      </w:docPartBody>
    </w:docPart>
    <w:docPart>
      <w:docPartPr>
        <w:name w:val="070E965480D39242B2A5AC6F84A56563"/>
        <w:category>
          <w:name w:val="General"/>
          <w:gallery w:val="placeholder"/>
        </w:category>
        <w:types>
          <w:type w:val="bbPlcHdr"/>
        </w:types>
        <w:behaviors>
          <w:behavior w:val="content"/>
        </w:behaviors>
        <w:guid w:val="{762CC969-5A8A-6143-A517-A4F2648E50EF}"/>
      </w:docPartPr>
      <w:docPartBody>
        <w:p w:rsidR="006A5061" w:rsidRDefault="006A5061">
          <w:pPr>
            <w:pStyle w:val="070E965480D39242B2A5AC6F84A56563"/>
          </w:pPr>
          <w:r>
            <w:rPr>
              <w:rStyle w:val="PlaceholderText"/>
            </w:rPr>
            <w:t>[Enter your biography]</w:t>
          </w:r>
        </w:p>
      </w:docPartBody>
    </w:docPart>
    <w:docPart>
      <w:docPartPr>
        <w:name w:val="F75A3A77137E6E428EEFEC023A31817B"/>
        <w:category>
          <w:name w:val="General"/>
          <w:gallery w:val="placeholder"/>
        </w:category>
        <w:types>
          <w:type w:val="bbPlcHdr"/>
        </w:types>
        <w:behaviors>
          <w:behavior w:val="content"/>
        </w:behaviors>
        <w:guid w:val="{B02D7103-CB14-124C-94CA-266ED4EBF9CE}"/>
      </w:docPartPr>
      <w:docPartBody>
        <w:p w:rsidR="006A5061" w:rsidRDefault="006A5061">
          <w:pPr>
            <w:pStyle w:val="F75A3A77137E6E428EEFEC023A31817B"/>
          </w:pPr>
          <w:r>
            <w:rPr>
              <w:rStyle w:val="PlaceholderText"/>
            </w:rPr>
            <w:t>[Enter the institution with which you are affiliated]</w:t>
          </w:r>
        </w:p>
      </w:docPartBody>
    </w:docPart>
    <w:docPart>
      <w:docPartPr>
        <w:name w:val="85E7EA9248F19B4CB77E63C45F0E8499"/>
        <w:category>
          <w:name w:val="General"/>
          <w:gallery w:val="placeholder"/>
        </w:category>
        <w:types>
          <w:type w:val="bbPlcHdr"/>
        </w:types>
        <w:behaviors>
          <w:behavior w:val="content"/>
        </w:behaviors>
        <w:guid w:val="{A59BD25D-7D06-734C-AEAC-FECECF93069F}"/>
      </w:docPartPr>
      <w:docPartBody>
        <w:p w:rsidR="006A5061" w:rsidRDefault="006A5061">
          <w:pPr>
            <w:pStyle w:val="85E7EA9248F19B4CB77E63C45F0E8499"/>
          </w:pPr>
          <w:r w:rsidRPr="00EF74F7">
            <w:rPr>
              <w:b/>
              <w:color w:val="808080" w:themeColor="background1" w:themeShade="80"/>
            </w:rPr>
            <w:t>[Enter the headword for your article]</w:t>
          </w:r>
        </w:p>
      </w:docPartBody>
    </w:docPart>
    <w:docPart>
      <w:docPartPr>
        <w:name w:val="CFB21BFEB84588488EAD91C3A034F69B"/>
        <w:category>
          <w:name w:val="General"/>
          <w:gallery w:val="placeholder"/>
        </w:category>
        <w:types>
          <w:type w:val="bbPlcHdr"/>
        </w:types>
        <w:behaviors>
          <w:behavior w:val="content"/>
        </w:behaviors>
        <w:guid w:val="{E4E3CCAC-01B0-DB40-99E1-C159BFF3C829}"/>
      </w:docPartPr>
      <w:docPartBody>
        <w:p w:rsidR="006A5061" w:rsidRDefault="006A5061">
          <w:pPr>
            <w:pStyle w:val="CFB21BFEB84588488EAD91C3A034F69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750C84A682A0F41AE6931A01C833B87"/>
        <w:category>
          <w:name w:val="General"/>
          <w:gallery w:val="placeholder"/>
        </w:category>
        <w:types>
          <w:type w:val="bbPlcHdr"/>
        </w:types>
        <w:behaviors>
          <w:behavior w:val="content"/>
        </w:behaviors>
        <w:guid w:val="{801AFC52-0284-D04F-B5D1-C0740343AB4B}"/>
      </w:docPartPr>
      <w:docPartBody>
        <w:p w:rsidR="006A5061" w:rsidRDefault="006A5061">
          <w:pPr>
            <w:pStyle w:val="8750C84A682A0F41AE6931A01C833B8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32F5CBCCAB92408772F26BC028E584"/>
        <w:category>
          <w:name w:val="General"/>
          <w:gallery w:val="placeholder"/>
        </w:category>
        <w:types>
          <w:type w:val="bbPlcHdr"/>
        </w:types>
        <w:behaviors>
          <w:behavior w:val="content"/>
        </w:behaviors>
        <w:guid w:val="{28E31288-D262-F145-A397-BF75C66169CA}"/>
      </w:docPartPr>
      <w:docPartBody>
        <w:p w:rsidR="006A5061" w:rsidRDefault="006A5061">
          <w:pPr>
            <w:pStyle w:val="DC32F5CBCCAB92408772F26BC028E58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BDB75829DEBE945A6790205A3163D32"/>
        <w:category>
          <w:name w:val="General"/>
          <w:gallery w:val="placeholder"/>
        </w:category>
        <w:types>
          <w:type w:val="bbPlcHdr"/>
        </w:types>
        <w:behaviors>
          <w:behavior w:val="content"/>
        </w:behaviors>
        <w:guid w:val="{4841C6DB-9218-0142-AECD-8B500765DCF8}"/>
      </w:docPartPr>
      <w:docPartBody>
        <w:p w:rsidR="006A5061" w:rsidRDefault="006A5061">
          <w:pPr>
            <w:pStyle w:val="6BDB75829DEBE945A6790205A3163D3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061"/>
    <w:rsid w:val="006A50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968DE24E1585D42B62A8AB5ED245886">
    <w:name w:val="0968DE24E1585D42B62A8AB5ED245886"/>
  </w:style>
  <w:style w:type="paragraph" w:customStyle="1" w:styleId="E878ADCD014BA24E8361C1250B2EF1DB">
    <w:name w:val="E878ADCD014BA24E8361C1250B2EF1DB"/>
  </w:style>
  <w:style w:type="paragraph" w:customStyle="1" w:styleId="0266FAD2A1B83C4C81E06491F5E75402">
    <w:name w:val="0266FAD2A1B83C4C81E06491F5E75402"/>
  </w:style>
  <w:style w:type="paragraph" w:customStyle="1" w:styleId="F9CCCFB540115048B57D916EBA1CEFA2">
    <w:name w:val="F9CCCFB540115048B57D916EBA1CEFA2"/>
  </w:style>
  <w:style w:type="paragraph" w:customStyle="1" w:styleId="070E965480D39242B2A5AC6F84A56563">
    <w:name w:val="070E965480D39242B2A5AC6F84A56563"/>
  </w:style>
  <w:style w:type="paragraph" w:customStyle="1" w:styleId="F75A3A77137E6E428EEFEC023A31817B">
    <w:name w:val="F75A3A77137E6E428EEFEC023A31817B"/>
  </w:style>
  <w:style w:type="paragraph" w:customStyle="1" w:styleId="85E7EA9248F19B4CB77E63C45F0E8499">
    <w:name w:val="85E7EA9248F19B4CB77E63C45F0E8499"/>
  </w:style>
  <w:style w:type="paragraph" w:customStyle="1" w:styleId="CFB21BFEB84588488EAD91C3A034F69B">
    <w:name w:val="CFB21BFEB84588488EAD91C3A034F69B"/>
  </w:style>
  <w:style w:type="paragraph" w:customStyle="1" w:styleId="8750C84A682A0F41AE6931A01C833B87">
    <w:name w:val="8750C84A682A0F41AE6931A01C833B87"/>
  </w:style>
  <w:style w:type="paragraph" w:customStyle="1" w:styleId="DC32F5CBCCAB92408772F26BC028E584">
    <w:name w:val="DC32F5CBCCAB92408772F26BC028E584"/>
  </w:style>
  <w:style w:type="paragraph" w:customStyle="1" w:styleId="6BDB75829DEBE945A6790205A3163D32">
    <w:name w:val="6BDB75829DEBE945A6790205A3163D3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968DE24E1585D42B62A8AB5ED245886">
    <w:name w:val="0968DE24E1585D42B62A8AB5ED245886"/>
  </w:style>
  <w:style w:type="paragraph" w:customStyle="1" w:styleId="E878ADCD014BA24E8361C1250B2EF1DB">
    <w:name w:val="E878ADCD014BA24E8361C1250B2EF1DB"/>
  </w:style>
  <w:style w:type="paragraph" w:customStyle="1" w:styleId="0266FAD2A1B83C4C81E06491F5E75402">
    <w:name w:val="0266FAD2A1B83C4C81E06491F5E75402"/>
  </w:style>
  <w:style w:type="paragraph" w:customStyle="1" w:styleId="F9CCCFB540115048B57D916EBA1CEFA2">
    <w:name w:val="F9CCCFB540115048B57D916EBA1CEFA2"/>
  </w:style>
  <w:style w:type="paragraph" w:customStyle="1" w:styleId="070E965480D39242B2A5AC6F84A56563">
    <w:name w:val="070E965480D39242B2A5AC6F84A56563"/>
  </w:style>
  <w:style w:type="paragraph" w:customStyle="1" w:styleId="F75A3A77137E6E428EEFEC023A31817B">
    <w:name w:val="F75A3A77137E6E428EEFEC023A31817B"/>
  </w:style>
  <w:style w:type="paragraph" w:customStyle="1" w:styleId="85E7EA9248F19B4CB77E63C45F0E8499">
    <w:name w:val="85E7EA9248F19B4CB77E63C45F0E8499"/>
  </w:style>
  <w:style w:type="paragraph" w:customStyle="1" w:styleId="CFB21BFEB84588488EAD91C3A034F69B">
    <w:name w:val="CFB21BFEB84588488EAD91C3A034F69B"/>
  </w:style>
  <w:style w:type="paragraph" w:customStyle="1" w:styleId="8750C84A682A0F41AE6931A01C833B87">
    <w:name w:val="8750C84A682A0F41AE6931A01C833B87"/>
  </w:style>
  <w:style w:type="paragraph" w:customStyle="1" w:styleId="DC32F5CBCCAB92408772F26BC028E584">
    <w:name w:val="DC32F5CBCCAB92408772F26BC028E584"/>
  </w:style>
  <w:style w:type="paragraph" w:customStyle="1" w:styleId="6BDB75829DEBE945A6790205A3163D32">
    <w:name w:val="6BDB75829DEBE945A6790205A3163D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McD84</b:Tag>
    <b:SourceType>Book</b:SourceType>
    <b:Guid>{F4E53F95-2F27-9340-91C1-FC7C24ABDCF1}</b:Guid>
    <b:Author>
      <b:Author>
        <b:NameList>
          <b:Person>
            <b:Last>McDonald</b:Last>
            <b:First>Keiko</b:First>
          </b:Person>
        </b:NameList>
      </b:Author>
    </b:Author>
    <b:Title>Mizoguchi</b:Title>
    <b:City>Boston</b:City>
    <b:Publisher>Twayne</b:Publisher>
    <b:Year>1984</b:Year>
    <b:RefOrder>2</b:RefOrder>
  </b:Source>
  <b:Source>
    <b:Tag>Kir921</b:Tag>
    <b:SourceType>Book</b:SourceType>
    <b:Guid>{F37DAA1C-758F-BC40-B506-AA98CFCA7B19}</b:Guid>
    <b:Author>
      <b:Author>
        <b:NameList>
          <b:Person>
            <b:Last>Kirihara</b:Last>
            <b:First>Donald</b:First>
          </b:Person>
        </b:NameList>
      </b:Author>
    </b:Author>
    <b:Title>Patterns of Time: Mizoguchi and the 1930s</b:Title>
    <b:City>Madison</b:City>
    <b:Publisher>U of Wisconsin P</b:Publisher>
    <b:Year>1992</b:Year>
    <b:RefOrder>3</b:RefOrder>
  </b:Source>
  <b:Source>
    <b:Tag>Dav96</b:Tag>
    <b:SourceType>Book</b:SourceType>
    <b:Guid>{413CBF53-7F9A-454B-B661-E5000813936F}</b:Guid>
    <b:Author>
      <b:Author>
        <b:NameList>
          <b:Person>
            <b:Last>Davis</b:Last>
            <b:First>Darrell</b:First>
            <b:Middle>William</b:Middle>
          </b:Person>
        </b:NameList>
      </b:Author>
    </b:Author>
    <b:Title>Picturing Japaneseness: Monumental Style, National Identity, Japanese Film</b:Title>
    <b:City>New York</b:City>
    <b:Publisher>Columbia UP</b:Publisher>
    <b:Year>1996</b:Year>
    <b:RefOrder>1</b:RefOrder>
  </b:Source>
</b:Sources>
</file>

<file path=customXml/itemProps1.xml><?xml version="1.0" encoding="utf-8"?>
<ds:datastoreItem xmlns:ds="http://schemas.openxmlformats.org/officeDocument/2006/customXml" ds:itemID="{B024E6FA-90E2-6B40-8BFC-0E7D247A7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30</TotalTime>
  <Pages>2</Pages>
  <Words>686</Words>
  <Characters>3911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5</cp:revision>
  <dcterms:created xsi:type="dcterms:W3CDTF">2014-07-25T20:42:00Z</dcterms:created>
  <dcterms:modified xsi:type="dcterms:W3CDTF">2014-07-25T23:00:00Z</dcterms:modified>
</cp:coreProperties>
</file>