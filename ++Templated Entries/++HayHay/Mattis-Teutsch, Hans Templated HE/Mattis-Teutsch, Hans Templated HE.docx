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C9741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4326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406ED2F6E0C9458197EAC9EAF27F1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2B03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80188F14DBC6D4CB2C7E5FD0AC3E454"/>
            </w:placeholder>
            <w:text/>
          </w:sdtPr>
          <w:sdtContent>
            <w:tc>
              <w:tcPr>
                <w:tcW w:w="2073" w:type="dxa"/>
              </w:tcPr>
              <w:p w14:paraId="562F77BD" w14:textId="77777777" w:rsidR="00B574C9" w:rsidRDefault="006E46D7" w:rsidP="006E46D7">
                <w:r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F34DB3C8696C548B903B12A3507D6BB"/>
            </w:placeholder>
            <w:showingPlcHdr/>
            <w:text/>
          </w:sdtPr>
          <w:sdtContent>
            <w:tc>
              <w:tcPr>
                <w:tcW w:w="2551" w:type="dxa"/>
              </w:tcPr>
              <w:p w14:paraId="761173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E983C9183D6B64995873E1DA464E6C2"/>
            </w:placeholder>
            <w:text/>
          </w:sdtPr>
          <w:sdtContent>
            <w:tc>
              <w:tcPr>
                <w:tcW w:w="2642" w:type="dxa"/>
              </w:tcPr>
              <w:p w14:paraId="167FB6DF" w14:textId="77777777" w:rsidR="00B574C9" w:rsidRDefault="006E46D7" w:rsidP="006E46D7">
                <w:r>
                  <w:t>Kessler</w:t>
                </w:r>
              </w:p>
            </w:tc>
          </w:sdtContent>
        </w:sdt>
      </w:tr>
      <w:tr w:rsidR="00B574C9" w14:paraId="367E1F0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B050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3C46B1A0D9A148BB43E0A1EECB0F7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418CD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5DE8A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8D3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0FCD9847539124AA0AC23FC53AD1CF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9517AB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56DF1D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99E0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5E299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1FB341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3115AFDE6E6174B887EC147200A745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7051B3" w14:textId="77777777" w:rsidR="003F0D73" w:rsidRPr="00FB589A" w:rsidRDefault="006E46D7" w:rsidP="003F0D73">
                <w:pPr>
                  <w:rPr>
                    <w:b/>
                  </w:rPr>
                </w:pPr>
                <w:r w:rsidRPr="006E46D7">
                  <w:rPr>
                    <w:b/>
                    <w:lang w:val="en-US"/>
                  </w:rPr>
                  <w:t>Mattis-Teutsch, Hans (1884-1960)</w:t>
                </w:r>
              </w:p>
            </w:tc>
          </w:sdtContent>
        </w:sdt>
      </w:tr>
      <w:tr w:rsidR="00464699" w14:paraId="4CFB87E9" w14:textId="77777777" w:rsidTr="005924C0">
        <w:sdt>
          <w:sdtPr>
            <w:alias w:val="Variant headwords"/>
            <w:tag w:val="variantHeadwords"/>
            <w:id w:val="173464402"/>
            <w:placeholder>
              <w:docPart w:val="07BCB3990F9A1B4CAA46A9ED5D276C7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0A3E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633216" w14:textId="77777777" w:rsidTr="003F0D73">
        <w:sdt>
          <w:sdtPr>
            <w:alias w:val="Abstract"/>
            <w:tag w:val="abstract"/>
            <w:id w:val="-635871867"/>
            <w:placeholder>
              <w:docPart w:val="8193B2829BE3E64483C92A1ED3754B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99D3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C32510A" w14:textId="77777777" w:rsidTr="003F0D73">
        <w:sdt>
          <w:sdtPr>
            <w:alias w:val="Article text"/>
            <w:tag w:val="articleText"/>
            <w:id w:val="634067588"/>
            <w:placeholder>
              <w:docPart w:val="14FEA097F3807540A6DA185CB681F73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0DF2D3" w14:textId="3489B727" w:rsidR="005924C0" w:rsidRDefault="006E46D7" w:rsidP="006E46D7">
                <w:r w:rsidRPr="0048371D">
                  <w:t xml:space="preserve">Hans Mattis-Teutsch </w:t>
                </w:r>
                <w:r>
                  <w:t xml:space="preserve">was a </w:t>
                </w:r>
                <w:r w:rsidRPr="00C04209">
                  <w:t xml:space="preserve">Romanian artist, born to a German-Hungarian family in </w:t>
                </w:r>
                <w:proofErr w:type="spellStart"/>
                <w:r w:rsidRPr="00C04209">
                  <w:t>Braşov</w:t>
                </w:r>
                <w:proofErr w:type="spellEnd"/>
                <w:r w:rsidR="005924C0">
                  <w:t>,</w:t>
                </w:r>
                <w:r w:rsidRPr="00C04209">
                  <w:t xml:space="preserve"> where he also died. </w:t>
                </w:r>
                <w:commentRangeStart w:id="0"/>
                <w:r w:rsidRPr="00C04209">
                  <w:t xml:space="preserve">Exemplary </w:t>
                </w:r>
                <w:r w:rsidR="005924C0">
                  <w:t>of</w:t>
                </w:r>
                <w:r w:rsidRPr="00C04209">
                  <w:t xml:space="preserve"> the tortuous modernity in (Central) Europe, he moved like a missionary from peripheries to the </w:t>
                </w:r>
                <w:r w:rsidR="005924C0">
                  <w:t xml:space="preserve">centre(s) and </w:t>
                </w:r>
                <w:r w:rsidRPr="00C04209">
                  <w:t xml:space="preserve">back </w:t>
                </w:r>
                <w:r w:rsidR="005924C0">
                  <w:t>again</w:t>
                </w:r>
                <w:r w:rsidRPr="00C04209">
                  <w:t xml:space="preserve">, and from traditional realism to </w:t>
                </w:r>
                <w:proofErr w:type="spellStart"/>
                <w:r w:rsidRPr="00C04209">
                  <w:t>Jugendstil</w:t>
                </w:r>
                <w:proofErr w:type="spellEnd"/>
                <w:r w:rsidRPr="00C04209">
                  <w:t>, Post-Impressionism, Expressionism, constructive Abstraction,</w:t>
                </w:r>
                <w:r w:rsidR="007D4030">
                  <w:t xml:space="preserve"> and</w:t>
                </w:r>
                <w:r w:rsidRPr="00C04209">
                  <w:t xml:space="preserve"> Art Deco, </w:t>
                </w:r>
                <w:r w:rsidR="005924C0">
                  <w:t>before returning</w:t>
                </w:r>
                <w:r w:rsidRPr="00C04209">
                  <w:t xml:space="preserve"> </w:t>
                </w:r>
                <w:r w:rsidR="005924C0">
                  <w:t>to realism</w:t>
                </w:r>
                <w:commentRangeEnd w:id="0"/>
                <w:r w:rsidR="007D4030">
                  <w:rPr>
                    <w:rStyle w:val="CommentReference"/>
                  </w:rPr>
                  <w:commentReference w:id="0"/>
                </w:r>
                <w:r w:rsidR="005924C0">
                  <w:t>. His stay in Paris from 1905 to 19</w:t>
                </w:r>
                <w:r w:rsidRPr="00C04209">
                  <w:t xml:space="preserve">08 was decisive for his choice of painting, which was influenced by the Fauves, </w:t>
                </w:r>
                <w:proofErr w:type="spellStart"/>
                <w:r w:rsidR="005924C0">
                  <w:t>Cubo</w:t>
                </w:r>
                <w:proofErr w:type="spellEnd"/>
                <w:r w:rsidR="005924C0">
                  <w:t xml:space="preserve">-Futurism, and </w:t>
                </w:r>
                <w:r w:rsidRPr="00C04209">
                  <w:t xml:space="preserve">the polychrome sculptures of Paul Gauguin, </w:t>
                </w:r>
                <w:r w:rsidR="005924C0">
                  <w:t>in addition to</w:t>
                </w:r>
                <w:r w:rsidRPr="00C04209">
                  <w:t xml:space="preserve"> the works of </w:t>
                </w:r>
                <w:proofErr w:type="spellStart"/>
                <w:r>
                  <w:t>Constantin</w:t>
                </w:r>
                <w:proofErr w:type="spellEnd"/>
                <w:r>
                  <w:t xml:space="preserve"> Brancusi, </w:t>
                </w:r>
                <w:proofErr w:type="spellStart"/>
                <w:r w:rsidRPr="0097094D">
                  <w:rPr>
                    <w:szCs w:val="25"/>
                    <w:lang w:val="de-DE"/>
                  </w:rPr>
                  <w:t>František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Kupka</w:t>
                </w:r>
                <w:proofErr w:type="spellEnd"/>
                <w:r w:rsidRPr="00C04209">
                  <w:t xml:space="preserve">, and the Expressionism of </w:t>
                </w:r>
                <w:r w:rsidRPr="00372880">
                  <w:t xml:space="preserve">Der </w:t>
                </w:r>
                <w:proofErr w:type="spellStart"/>
                <w:r w:rsidRPr="00372880">
                  <w:t>Blaue</w:t>
                </w:r>
                <w:proofErr w:type="spellEnd"/>
                <w:r w:rsidRPr="00372880">
                  <w:t xml:space="preserve"> Reiter</w:t>
                </w:r>
                <w:r w:rsidRPr="00C04209">
                  <w:t xml:space="preserve">. </w:t>
                </w:r>
                <w:r>
                  <w:t>H</w:t>
                </w:r>
                <w:r w:rsidR="005924C0">
                  <w:t>is stay in Berlin in 1918</w:t>
                </w:r>
                <w:r w:rsidRPr="00C04209">
                  <w:t xml:space="preserve"> was crucial for his affiliation with </w:t>
                </w:r>
                <w:r w:rsidRPr="00C04209">
                  <w:rPr>
                    <w:i/>
                  </w:rPr>
                  <w:t>Der Sturm</w:t>
                </w:r>
                <w:r w:rsidR="005924C0">
                  <w:t>; t</w:t>
                </w:r>
                <w:r w:rsidRPr="00C04209">
                  <w:t xml:space="preserve">he </w:t>
                </w:r>
                <w:r w:rsidR="005924C0">
                  <w:t xml:space="preserve">90th </w:t>
                </w:r>
                <w:r w:rsidRPr="00C04209">
                  <w:rPr>
                    <w:i/>
                  </w:rPr>
                  <w:t>Sturm</w:t>
                </w:r>
                <w:r w:rsidRPr="00C04209">
                  <w:t xml:space="preserve"> exhibition in 1921 featured him </w:t>
                </w:r>
                <w:r w:rsidR="00372880">
                  <w:t>alongside</w:t>
                </w:r>
                <w:r w:rsidRPr="00C04209">
                  <w:t xml:space="preserve"> Paul Klee.</w:t>
                </w:r>
                <w:r>
                  <w:t xml:space="preserve"> </w:t>
                </w:r>
              </w:p>
              <w:p w14:paraId="7DEAEAFC" w14:textId="77777777" w:rsidR="005924C0" w:rsidRDefault="005924C0" w:rsidP="006E46D7"/>
              <w:p w14:paraId="288568C9" w14:textId="7558C99F" w:rsidR="006E46D7" w:rsidRDefault="006E46D7" w:rsidP="006E46D7">
                <w:commentRangeStart w:id="1"/>
                <w:r w:rsidRPr="00C04209">
                  <w:t xml:space="preserve">Like </w:t>
                </w:r>
                <w:r w:rsidR="005924C0">
                  <w:t xml:space="preserve">his </w:t>
                </w:r>
                <w:r w:rsidRPr="00C04209">
                  <w:t>other contemporaries, M</w:t>
                </w:r>
                <w:r w:rsidR="00372880">
                  <w:t xml:space="preserve">attis-Teutsch extracted stylish, </w:t>
                </w:r>
                <w:r w:rsidRPr="00C04209">
                  <w:t xml:space="preserve">spiritual, </w:t>
                </w:r>
                <w:r w:rsidR="00372880">
                  <w:t xml:space="preserve">and </w:t>
                </w:r>
                <w:r w:rsidRPr="00C04209">
                  <w:t xml:space="preserve">cosmic-theosophical visions from </w:t>
                </w:r>
                <w:r>
                  <w:t>fantasis</w:t>
                </w:r>
                <w:r w:rsidR="005924C0">
                  <w:t xml:space="preserve">ed landscapes and </w:t>
                </w:r>
                <w:r w:rsidRPr="00C04209">
                  <w:t>projected innermost psychic workings onto</w:t>
                </w:r>
                <w:r w:rsidR="005924C0">
                  <w:t xml:space="preserve"> his canvases, turning his works</w:t>
                </w:r>
                <w:r w:rsidRPr="00C04209">
                  <w:t xml:space="preserve"> into EEG-like condition reports</w:t>
                </w:r>
                <w:r>
                  <w:t xml:space="preserve">. </w:t>
                </w:r>
                <w:commentRangeEnd w:id="1"/>
                <w:r w:rsidR="00372880">
                  <w:rPr>
                    <w:rStyle w:val="CommentReference"/>
                  </w:rPr>
                  <w:commentReference w:id="1"/>
                </w:r>
                <w:r>
                  <w:t>He later</w:t>
                </w:r>
                <w:r w:rsidRPr="00C04209">
                  <w:t xml:space="preserve"> erected functional-decorative, rational,</w:t>
                </w:r>
                <w:r w:rsidR="005924C0">
                  <w:t xml:space="preserve"> and</w:t>
                </w:r>
                <w:r w:rsidRPr="00C04209">
                  <w:t xml:space="preserve"> humanistic edifices based on Socialist utopias, </w:t>
                </w:r>
                <w:commentRangeStart w:id="2"/>
                <w:r w:rsidRPr="00C04209">
                  <w:t>only to end in a ghastly variety of Socialist Realism.</w:t>
                </w:r>
                <w:commentRangeEnd w:id="2"/>
                <w:r w:rsidR="00741EB7">
                  <w:rPr>
                    <w:rStyle w:val="CommentReference"/>
                  </w:rPr>
                  <w:commentReference w:id="2"/>
                </w:r>
                <w:r w:rsidRPr="00C04209">
                  <w:t xml:space="preserve"> Mattis-Teutsch was a keystone of the Romanian, Hungarian</w:t>
                </w:r>
                <w:r w:rsidR="005924C0">
                  <w:t>,</w:t>
                </w:r>
                <w:r w:rsidRPr="00C04209">
                  <w:t xml:space="preserve"> and German avant-garde. Though cosmopolitan, he lived mostly in his Transylvanian hometown</w:t>
                </w:r>
                <w:r w:rsidR="005924C0">
                  <w:t xml:space="preserve"> of</w:t>
                </w:r>
                <w:r w:rsidRPr="00C04209">
                  <w:t xml:space="preserve"> </w:t>
                </w:r>
                <w:proofErr w:type="spellStart"/>
                <w:r w:rsidRPr="00C04209">
                  <w:t>Braşov</w:t>
                </w:r>
                <w:proofErr w:type="spellEnd"/>
                <w:r w:rsidRPr="00C04209">
                  <w:t>, exhibiting locally and working as a professor at the art college, nourishing a modern, progressive</w:t>
                </w:r>
                <w:r w:rsidR="00C71344">
                  <w:t>, provincial art-</w:t>
                </w:r>
                <w:r w:rsidRPr="00C04209">
                  <w:t>life. In 1946, he founded</w:t>
                </w:r>
                <w:r>
                  <w:t xml:space="preserve"> the first syndicate of ‘democratic’</w:t>
                </w:r>
                <w:r w:rsidRPr="00C04209">
                  <w:t xml:space="preserve"> artists in Romania.    </w:t>
                </w:r>
              </w:p>
              <w:p w14:paraId="6EB9F649" w14:textId="77777777" w:rsidR="005924C0" w:rsidRPr="00C04209" w:rsidRDefault="005924C0" w:rsidP="006E46D7"/>
              <w:p w14:paraId="318D88ED" w14:textId="54E1DB20" w:rsidR="009539B7" w:rsidRDefault="006E46D7" w:rsidP="006E46D7">
                <w:pPr>
                  <w:rPr>
                    <w:color w:val="000000"/>
                  </w:rPr>
                </w:pPr>
                <w:r w:rsidRPr="00C04209">
                  <w:t>Mattis-Teutsch started his artistic car</w:t>
                </w:r>
                <w:r w:rsidR="00C71344">
                  <w:t xml:space="preserve">eer learning woodwork in </w:t>
                </w:r>
                <w:proofErr w:type="spellStart"/>
                <w:r w:rsidR="00C71344">
                  <w:t>Braşov</w:t>
                </w:r>
                <w:proofErr w:type="spellEnd"/>
                <w:r w:rsidR="00C71344">
                  <w:t>. H</w:t>
                </w:r>
                <w:r w:rsidRPr="00C04209">
                  <w:t>e went to Budapest in 1901, and</w:t>
                </w:r>
                <w:r w:rsidR="00372880">
                  <w:t xml:space="preserve"> in 1903</w:t>
                </w:r>
                <w:r w:rsidRPr="00C04209">
                  <w:t xml:space="preserve"> continued with scu</w:t>
                </w:r>
                <w:r w:rsidR="00372880">
                  <w:t>lpture studies in Munich</w:t>
                </w:r>
                <w:r w:rsidRPr="00C04209">
                  <w:t>. In 1917, Matt</w:t>
                </w:r>
                <w:r w:rsidR="00C71344">
                  <w:t xml:space="preserve">is-Teutsch entered the Budapest </w:t>
                </w:r>
                <w:r w:rsidRPr="00C04209">
                  <w:t xml:space="preserve">avant-garde circles; his linocut album was first issued by the journal </w:t>
                </w:r>
                <w:r w:rsidRPr="00C04209">
                  <w:rPr>
                    <w:i/>
                  </w:rPr>
                  <w:t>MA</w:t>
                </w:r>
                <w:r w:rsidRPr="00C04209">
                  <w:t>.</w:t>
                </w:r>
                <w:r w:rsidR="009539B7">
                  <w:t xml:space="preserve"> At this time,</w:t>
                </w:r>
                <w:r w:rsidRPr="00C04209">
                  <w:t xml:space="preserve"> </w:t>
                </w:r>
                <w:proofErr w:type="spellStart"/>
                <w:r w:rsidRPr="00C04209">
                  <w:t>Lajos</w:t>
                </w:r>
                <w:proofErr w:type="spellEnd"/>
                <w:r w:rsidRPr="00C04209">
                  <w:t xml:space="preserve"> </w:t>
                </w:r>
                <w:proofErr w:type="spellStart"/>
                <w:r w:rsidRPr="00C04209">
                  <w:t>Kassak</w:t>
                </w:r>
                <w:proofErr w:type="spellEnd"/>
                <w:r w:rsidRPr="00C04209">
                  <w:t xml:space="preserve"> introdu</w:t>
                </w:r>
                <w:r>
                  <w:t xml:space="preserve">ced him to </w:t>
                </w:r>
                <w:proofErr w:type="spellStart"/>
                <w:r>
                  <w:t>Herwarth</w:t>
                </w:r>
                <w:proofErr w:type="spellEnd"/>
                <w:r>
                  <w:t xml:space="preserve"> Walden. He also collaborated with the ‘</w:t>
                </w:r>
                <w:r w:rsidRPr="00C04209">
                  <w:rPr>
                    <w:i/>
                  </w:rPr>
                  <w:t>a-z</w:t>
                </w:r>
                <w:r>
                  <w:t>’</w:t>
                </w:r>
                <w:r w:rsidRPr="00C04209">
                  <w:t xml:space="preserve"> group in Cologne and</w:t>
                </w:r>
                <w:r w:rsidR="009539B7">
                  <w:t xml:space="preserve"> the Bauhaus. Mattis-Teutsch’s abstract and e</w:t>
                </w:r>
                <w:r w:rsidRPr="00C04209">
                  <w:t xml:space="preserve">xpressionist cycle of </w:t>
                </w:r>
                <w:r w:rsidRPr="0094100E">
                  <w:t>the 1920s</w:t>
                </w:r>
                <w:r w:rsidR="00372880">
                  <w:t xml:space="preserve">, </w:t>
                </w:r>
                <w:proofErr w:type="spellStart"/>
                <w:r w:rsidRPr="00C04209">
                  <w:rPr>
                    <w:i/>
                  </w:rPr>
                  <w:t>Seelenblumen</w:t>
                </w:r>
                <w:proofErr w:type="spellEnd"/>
                <w:r w:rsidR="009539B7">
                  <w:t xml:space="preserve"> [</w:t>
                </w:r>
                <w:proofErr w:type="spellStart"/>
                <w:r w:rsidR="009539B7" w:rsidRPr="009539B7">
                  <w:rPr>
                    <w:i/>
                  </w:rPr>
                  <w:t>Soulflowers</w:t>
                </w:r>
                <w:proofErr w:type="spellEnd"/>
                <w:r w:rsidR="009539B7">
                  <w:t>],</w:t>
                </w:r>
                <w:r w:rsidRPr="00C04209">
                  <w:t xml:space="preserve"> is a </w:t>
                </w:r>
                <w:r w:rsidR="009539B7">
                  <w:t>series of buds in a</w:t>
                </w:r>
                <w:r w:rsidR="00372880">
                  <w:t xml:space="preserve"> style reminiscent of</w:t>
                </w:r>
                <w:r w:rsidR="009539B7">
                  <w:t xml:space="preserve"> </w:t>
                </w:r>
                <w:r w:rsidR="009539B7" w:rsidRPr="00C04209">
                  <w:t>Kandins</w:t>
                </w:r>
                <w:r w:rsidR="009539B7">
                  <w:t xml:space="preserve">ky-cum-Marc. </w:t>
                </w:r>
                <w:commentRangeStart w:id="3"/>
                <w:r w:rsidR="009539B7">
                  <w:t xml:space="preserve">The paintings consist of </w:t>
                </w:r>
                <w:r w:rsidRPr="00C04209">
                  <w:t>patter</w:t>
                </w:r>
                <w:r w:rsidR="009539B7">
                  <w:t xml:space="preserve">ned figures turned into potent and </w:t>
                </w:r>
                <w:r w:rsidR="00AF5B20">
                  <w:t xml:space="preserve">colourful devices, rendering </w:t>
                </w:r>
                <w:r w:rsidR="009539B7">
                  <w:t xml:space="preserve">spiritual, </w:t>
                </w:r>
                <w:r w:rsidRPr="00C04209">
                  <w:t>dynamic fusion of natural e</w:t>
                </w:r>
                <w:r w:rsidR="009539B7">
                  <w:t xml:space="preserve">ntities into the painterly mass; </w:t>
                </w:r>
                <w:commentRangeEnd w:id="3"/>
                <w:r w:rsidR="00AF5B20">
                  <w:rPr>
                    <w:rStyle w:val="CommentReference"/>
                  </w:rPr>
                  <w:commentReference w:id="3"/>
                </w:r>
                <w:r w:rsidR="009539B7">
                  <w:t>the figures</w:t>
                </w:r>
                <w:r w:rsidRPr="00C04209">
                  <w:t xml:space="preserve"> </w:t>
                </w:r>
                <w:r w:rsidR="009539B7">
                  <w:t>lose</w:t>
                </w:r>
                <w:r w:rsidRPr="00C04209">
                  <w:t xml:space="preserve"> their descriptive particularities as humans, trees</w:t>
                </w:r>
                <w:r w:rsidR="009539B7">
                  <w:t>,</w:t>
                </w:r>
                <w:r w:rsidRPr="00C04209">
                  <w:t xml:space="preserve"> or skies</w:t>
                </w:r>
                <w:r w:rsidR="009539B7">
                  <w:t>,</w:t>
                </w:r>
                <w:r w:rsidRPr="00C04209">
                  <w:t xml:space="preserve"> </w:t>
                </w:r>
                <w:r w:rsidR="009539B7">
                  <w:t>and thus become</w:t>
                </w:r>
                <w:r w:rsidR="00AF5B20">
                  <w:t xml:space="preserve"> purely abstract and</w:t>
                </w:r>
                <w:r w:rsidRPr="00C04209">
                  <w:t xml:space="preserve"> rhythmic pulsation</w:t>
                </w:r>
                <w:r w:rsidR="009539B7">
                  <w:t xml:space="preserve">s, </w:t>
                </w:r>
                <w:r w:rsidR="00AF5B20">
                  <w:t xml:space="preserve">aligning with </w:t>
                </w:r>
                <w:r w:rsidR="009539B7">
                  <w:t>the ‘</w:t>
                </w:r>
                <w:r w:rsidRPr="00C04209">
                  <w:t>musical Expressionism</w:t>
                </w:r>
                <w:r w:rsidR="009539B7">
                  <w:t xml:space="preserve">’ sought by the artist: </w:t>
                </w:r>
                <w:commentRangeStart w:id="4"/>
                <w:r w:rsidR="009539B7">
                  <w:t>‘</w:t>
                </w:r>
                <w:r w:rsidRPr="00C04209">
                  <w:rPr>
                    <w:color w:val="000000"/>
                  </w:rPr>
                  <w:t>My aim is, by means of painting and sculpture, to create abstract works which can achieve through art a life of their own, one that reflects the states and conditions of the soul.</w:t>
                </w:r>
                <w:r w:rsidR="009539B7">
                  <w:rPr>
                    <w:color w:val="000000"/>
                  </w:rPr>
                  <w:t>’</w:t>
                </w:r>
                <w:commentRangeEnd w:id="4"/>
                <w:r w:rsidR="009539B7">
                  <w:rPr>
                    <w:rStyle w:val="CommentReference"/>
                  </w:rPr>
                  <w:commentReference w:id="4"/>
                </w:r>
              </w:p>
              <w:p w14:paraId="0B0F0B08" w14:textId="77777777" w:rsidR="008357E4" w:rsidRDefault="008357E4" w:rsidP="006E46D7">
                <w:pPr>
                  <w:rPr>
                    <w:color w:val="000000"/>
                  </w:rPr>
                </w:pPr>
              </w:p>
              <w:p w14:paraId="69F0CF43" w14:textId="43031FF4" w:rsidR="008357E4" w:rsidRPr="009539B7" w:rsidRDefault="008357E4" w:rsidP="008357E4">
                <w:pPr>
                  <w:keepNext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File: </w:t>
                </w:r>
                <w:r w:rsidRPr="008357E4">
                  <w:rPr>
                    <w:color w:val="000000"/>
                  </w:rPr>
                  <w:t>Hans_Mattis-Teutsch_Composition_1925.jpg</w:t>
                </w:r>
              </w:p>
              <w:p w14:paraId="2262022F" w14:textId="6ED65CED" w:rsidR="008357E4" w:rsidRDefault="008357E4" w:rsidP="008357E4">
                <w:pPr>
                  <w:pStyle w:val="Caption"/>
                </w:pPr>
                <w:r>
                  <w:lastRenderedPageBreak/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Hans Mattis-Teutsch, </w:t>
                </w:r>
                <w:r w:rsidRPr="008357E4">
                  <w:rPr>
                    <w:i/>
                  </w:rPr>
                  <w:t>Composition</w:t>
                </w:r>
                <w:r>
                  <w:t xml:space="preserve"> (1925). 136 x 125 cm, oil on cardboard. The Museum of Visual Arts, Galati, Romania.</w:t>
                </w:r>
              </w:p>
              <w:p w14:paraId="59F98648" w14:textId="781B7449" w:rsidR="006E46D7" w:rsidRPr="00C04209" w:rsidRDefault="006E46D7" w:rsidP="006E46D7">
                <w:r w:rsidRPr="00C04209">
                  <w:t>In Budapest during the Hungarian Soviet Republic, Mattis-Teutsch was not involved in the political turmoil, but</w:t>
                </w:r>
                <w:r w:rsidR="001B74BE">
                  <w:t xml:space="preserve"> instead</w:t>
                </w:r>
                <w:r w:rsidRPr="00C04209">
                  <w:t xml:space="preserve"> returned to </w:t>
                </w:r>
                <w:proofErr w:type="spellStart"/>
                <w:r w:rsidRPr="00C04209">
                  <w:t>Braşov</w:t>
                </w:r>
                <w:bookmarkStart w:id="5" w:name="_GoBack"/>
                <w:bookmarkEnd w:id="5"/>
                <w:proofErr w:type="spellEnd"/>
                <w:r w:rsidRPr="00C04209">
                  <w:t>. In 1920 he had his first solo show in Bucharest. His progression from</w:t>
                </w:r>
                <w:r w:rsidR="001B74BE">
                  <w:t xml:space="preserve"> Expressionism to Constructivism</w:t>
                </w:r>
                <w:r w:rsidRPr="00C04209">
                  <w:t xml:space="preserve"> around 1923-</w:t>
                </w:r>
                <w:r w:rsidR="001B74BE">
                  <w:t>1924</w:t>
                </w:r>
                <w:r w:rsidRPr="00C04209">
                  <w:t xml:space="preserve"> coincided with his affiliation to the Bucharest avant-garde. He participated in the </w:t>
                </w:r>
                <w:r w:rsidRPr="00C04209">
                  <w:rPr>
                    <w:i/>
                  </w:rPr>
                  <w:t>First International Exhibition</w:t>
                </w:r>
                <w:r w:rsidRPr="00C04209">
                  <w:t xml:space="preserve"> of the journal </w:t>
                </w:r>
                <w:proofErr w:type="spellStart"/>
                <w:r w:rsidRPr="00C04209">
                  <w:rPr>
                    <w:i/>
                  </w:rPr>
                  <w:t>Contimporanul</w:t>
                </w:r>
                <w:proofErr w:type="spellEnd"/>
                <w:r w:rsidRPr="00C04209">
                  <w:t xml:space="preserve"> in 1924, </w:t>
                </w:r>
                <w:r w:rsidR="001B74BE" w:rsidRPr="00C04209">
                  <w:t>and then</w:t>
                </w:r>
                <w:r w:rsidRPr="00C04209">
                  <w:t xml:space="preserve"> became a</w:t>
                </w:r>
                <w:r w:rsidR="001B74BE">
                  <w:t xml:space="preserve"> contributor and editor of the c</w:t>
                </w:r>
                <w:r w:rsidRPr="00C04209">
                  <w:t xml:space="preserve">onstructivist journal </w:t>
                </w:r>
                <w:r w:rsidRPr="00C04209">
                  <w:rPr>
                    <w:i/>
                  </w:rPr>
                  <w:t>Integral</w:t>
                </w:r>
                <w:r w:rsidRPr="00C04209">
                  <w:t xml:space="preserve"> and professor at the </w:t>
                </w:r>
                <w:r w:rsidRPr="001B74BE">
                  <w:t>Academy of Decorative Arts</w:t>
                </w:r>
                <w:r w:rsidRPr="00C04209">
                  <w:t xml:space="preserve"> in Bucharest (a Bauhau</w:t>
                </w:r>
                <w:r w:rsidR="001B74BE">
                  <w:t>s-like institution). Sharing M.</w:t>
                </w:r>
                <w:r w:rsidRPr="00C04209">
                  <w:t xml:space="preserve">H. </w:t>
                </w:r>
                <w:proofErr w:type="spellStart"/>
                <w:r w:rsidRPr="00C04209">
                  <w:t>Maxy’s</w:t>
                </w:r>
                <w:proofErr w:type="spellEnd"/>
                <w:r w:rsidRPr="00C04209">
                  <w:t xml:space="preserve"> i</w:t>
                </w:r>
                <w:r w:rsidR="001B74BE">
                  <w:t xml:space="preserve">nterests in social art and the ‘synthetic’ </w:t>
                </w:r>
                <w:r w:rsidR="001B74BE" w:rsidRPr="001B74BE">
                  <w:t>(‘</w:t>
                </w:r>
                <w:r w:rsidRPr="001B74BE">
                  <w:t>integral</w:t>
                </w:r>
                <w:r w:rsidR="001B74BE" w:rsidRPr="001B74BE">
                  <w:t>’</w:t>
                </w:r>
                <w:r w:rsidRPr="001B74BE">
                  <w:t>)</w:t>
                </w:r>
                <w:r w:rsidRPr="00C04209">
                  <w:t xml:space="preserve"> human being, Mattis-Teutsch re-introduced, around 1927, human shape</w:t>
                </w:r>
                <w:r w:rsidR="00102668">
                  <w:t xml:space="preserve">s in his works and developed a </w:t>
                </w:r>
                <w:commentRangeStart w:id="6"/>
                <w:r w:rsidR="00102668">
                  <w:t>‘constructive Realism’</w:t>
                </w:r>
                <w:commentRangeEnd w:id="6"/>
                <w:r w:rsidR="00102668">
                  <w:rPr>
                    <w:rStyle w:val="CommentReference"/>
                  </w:rPr>
                  <w:commentReference w:id="6"/>
                </w:r>
                <w:r w:rsidRPr="00C04209">
                  <w:t>. This Soc</w:t>
                </w:r>
                <w:r w:rsidR="00102668">
                  <w:t xml:space="preserve">ialist-inspired art </w:t>
                </w:r>
                <w:r>
                  <w:t xml:space="preserve">system (in </w:t>
                </w:r>
                <w:r w:rsidR="00102668">
                  <w:t xml:space="preserve">art practice and theory) was backed by his 1931 book </w:t>
                </w:r>
                <w:proofErr w:type="spellStart"/>
                <w:r w:rsidRPr="00C04209">
                  <w:rPr>
                    <w:i/>
                  </w:rPr>
                  <w:t>Kunstideologie</w:t>
                </w:r>
                <w:proofErr w:type="spellEnd"/>
                <w:r>
                  <w:t>, which</w:t>
                </w:r>
                <w:r w:rsidRPr="00C04209">
                  <w:t xml:space="preserve"> shows the </w:t>
                </w:r>
                <w:r>
                  <w:t>turn from passive to active art</w:t>
                </w:r>
                <w:r w:rsidRPr="00C04209">
                  <w:t xml:space="preserve">, </w:t>
                </w:r>
                <w:r w:rsidR="00102668">
                  <w:t>and focuses</w:t>
                </w:r>
                <w:r w:rsidRPr="00C04209">
                  <w:t xml:space="preserve"> on art as order and activism and on the shaping of the </w:t>
                </w:r>
                <w:r>
                  <w:t>‘</w:t>
                </w:r>
                <w:r w:rsidRPr="00C04209">
                  <w:t>New Man</w:t>
                </w:r>
                <w:r>
                  <w:t>’.</w:t>
                </w:r>
                <w:r w:rsidRPr="00C04209">
                  <w:t xml:space="preserve"> </w:t>
                </w:r>
                <w:commentRangeStart w:id="7"/>
                <w:r w:rsidR="00102668">
                  <w:t>‘</w:t>
                </w:r>
                <w:r w:rsidRPr="00C04209">
                  <w:t>I search for a new human type, with no physiognomy; I depict no story, no history, no memory, just the human being as such</w:t>
                </w:r>
                <w:r w:rsidR="00102668">
                  <w:t>,’</w:t>
                </w:r>
                <w:r>
                  <w:t xml:space="preserve"> </w:t>
                </w:r>
                <w:commentRangeEnd w:id="7"/>
                <w:r w:rsidR="00102668">
                  <w:rPr>
                    <w:rStyle w:val="CommentReference"/>
                  </w:rPr>
                  <w:commentReference w:id="7"/>
                </w:r>
                <w:r>
                  <w:t xml:space="preserve">he </w:t>
                </w:r>
                <w:r w:rsidR="00102668">
                  <w:t>writes</w:t>
                </w:r>
                <w:r w:rsidRPr="00C04209">
                  <w:t>.</w:t>
                </w:r>
                <w:r>
                  <w:t xml:space="preserve"> </w:t>
                </w:r>
                <w:r w:rsidRPr="00C04209">
                  <w:t xml:space="preserve">From 1933 until the 1940s, Mattis-Teutsch ceased to work, but expressed criticism of Nazism. </w:t>
                </w:r>
                <w:commentRangeStart w:id="8"/>
                <w:r w:rsidRPr="00C04209">
                  <w:t xml:space="preserve">After 1945 he engaged in </w:t>
                </w:r>
                <w:r>
                  <w:t>the social and political organis</w:t>
                </w:r>
                <w:r w:rsidRPr="00C04209">
                  <w:t>ation of the artists</w:t>
                </w:r>
                <w:commentRangeEnd w:id="8"/>
                <w:r w:rsidR="00BD468C">
                  <w:rPr>
                    <w:rStyle w:val="CommentReference"/>
                  </w:rPr>
                  <w:commentReference w:id="8"/>
                </w:r>
                <w:r w:rsidRPr="00C04209">
                  <w:t xml:space="preserve">, yet </w:t>
                </w:r>
                <w:r>
                  <w:t xml:space="preserve">he </w:t>
                </w:r>
                <w:r w:rsidRPr="00C04209">
                  <w:t>became a misfit because of</w:t>
                </w:r>
                <w:r>
                  <w:t xml:space="preserve"> the</w:t>
                </w:r>
                <w:r w:rsidRPr="00C04209">
                  <w:t xml:space="preserve"> criticism from Communist officials, </w:t>
                </w:r>
                <w:r>
                  <w:t>who accused him of</w:t>
                </w:r>
                <w:r w:rsidRPr="00C04209">
                  <w:t xml:space="preserve"> modernist</w:t>
                </w:r>
                <w:r>
                  <w:t xml:space="preserve"> </w:t>
                </w:r>
                <w:r w:rsidRPr="00C04209">
                  <w:t> </w:t>
                </w:r>
                <w:r>
                  <w:t>‘formalism’. Trying to adapt to Socialist R</w:t>
                </w:r>
                <w:r w:rsidR="00645E14">
                  <w:t>ealism, he resorted to s</w:t>
                </w:r>
                <w:r w:rsidRPr="00C04209">
                  <w:t>urrealist-like, figurative portraiture in</w:t>
                </w:r>
                <w:r w:rsidR="00645E14">
                  <w:t xml:space="preserve"> the</w:t>
                </w:r>
                <w:r w:rsidRPr="00C04209">
                  <w:t xml:space="preserve"> pale, blurred</w:t>
                </w:r>
                <w:r w:rsidR="00102668">
                  <w:t>,</w:t>
                </w:r>
                <w:r w:rsidRPr="00C04209">
                  <w:t xml:space="preserve"> and wistful settings </w:t>
                </w:r>
                <w:r>
                  <w:t>of</w:t>
                </w:r>
                <w:r w:rsidRPr="00C04209">
                  <w:t xml:space="preserve"> </w:t>
                </w:r>
                <w:r>
                  <w:t xml:space="preserve">propaganda </w:t>
                </w:r>
                <w:r w:rsidRPr="00C04209">
                  <w:t>subjects</w:t>
                </w:r>
                <w:r w:rsidR="00645E14">
                  <w:t>,</w:t>
                </w:r>
                <w:r w:rsidRPr="00C04209">
                  <w:t xml:space="preserve"> </w:t>
                </w:r>
                <w:r>
                  <w:t xml:space="preserve">such as </w:t>
                </w:r>
                <w:r w:rsidRPr="00C04209">
                  <w:t xml:space="preserve">workers, peasants, intellectuals, </w:t>
                </w:r>
                <w:r>
                  <w:t xml:space="preserve">and </w:t>
                </w:r>
                <w:r w:rsidRPr="00C04209">
                  <w:t xml:space="preserve">Stalin. </w:t>
                </w:r>
              </w:p>
              <w:p w14:paraId="54A15478" w14:textId="77777777" w:rsidR="003F0D73" w:rsidRDefault="003F0D73" w:rsidP="00C27FAB"/>
            </w:tc>
          </w:sdtContent>
        </w:sdt>
      </w:tr>
      <w:tr w:rsidR="003235A7" w14:paraId="22219C0F" w14:textId="77777777" w:rsidTr="003235A7">
        <w:tc>
          <w:tcPr>
            <w:tcW w:w="9016" w:type="dxa"/>
          </w:tcPr>
          <w:p w14:paraId="415BD77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7162956D53754B9A6D73A5294F19EE"/>
              </w:placeholder>
            </w:sdtPr>
            <w:sdtContent>
              <w:p w14:paraId="2419A432" w14:textId="62312FDB" w:rsidR="00407378" w:rsidRDefault="00407378" w:rsidP="00102668">
                <w:sdt>
                  <w:sdtPr>
                    <w:id w:val="-1746550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Ban74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07378">
                      <w:rPr>
                        <w:noProof/>
                        <w:lang w:val="en-US"/>
                      </w:rPr>
                      <w:t>(Banner)</w:t>
                    </w:r>
                    <w:r>
                      <w:fldChar w:fldCharType="end"/>
                    </w:r>
                  </w:sdtContent>
                </w:sdt>
              </w:p>
              <w:p w14:paraId="1812DB69" w14:textId="00AF5A8B" w:rsidR="00407378" w:rsidRDefault="00407378" w:rsidP="00102668"/>
              <w:p w14:paraId="7DCD9027" w14:textId="562714CC" w:rsidR="00407378" w:rsidRDefault="00407378" w:rsidP="00102668">
                <w:sdt>
                  <w:sdtPr>
                    <w:id w:val="-21419537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Mat31 \l 1033 </w:instrText>
                    </w:r>
                    <w:r>
                      <w:fldChar w:fldCharType="separate"/>
                    </w:r>
                    <w:r w:rsidRPr="00407378">
                      <w:rPr>
                        <w:noProof/>
                        <w:lang w:val="en-US"/>
                      </w:rPr>
                      <w:t>(Mattis-Teutsch)</w:t>
                    </w:r>
                    <w:r>
                      <w:fldChar w:fldCharType="end"/>
                    </w:r>
                  </w:sdtContent>
                </w:sdt>
              </w:p>
              <w:p w14:paraId="38BEFEFB" w14:textId="77777777" w:rsidR="00407378" w:rsidRDefault="00407378" w:rsidP="00102668"/>
              <w:p w14:paraId="1E383FCA" w14:textId="77777777" w:rsidR="00407378" w:rsidRDefault="00407378" w:rsidP="00102668">
                <w:sdt>
                  <w:sdtPr>
                    <w:id w:val="-12543534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For02 \l 1033 </w:instrText>
                    </w:r>
                    <w:r>
                      <w:fldChar w:fldCharType="separate"/>
                    </w:r>
                    <w:r w:rsidRPr="00407378">
                      <w:rPr>
                        <w:noProof/>
                        <w:lang w:val="en-US"/>
                      </w:rPr>
                      <w:t>(Forgacs, Mattis-Teutsch and Bajkay)</w:t>
                    </w:r>
                    <w:r>
                      <w:fldChar w:fldCharType="end"/>
                    </w:r>
                  </w:sdtContent>
                </w:sdt>
              </w:p>
              <w:p w14:paraId="1CB393AF" w14:textId="77777777" w:rsidR="00407378" w:rsidRDefault="00407378" w:rsidP="00102668"/>
              <w:p w14:paraId="7B666445" w14:textId="50AA2FE7" w:rsidR="003235A7" w:rsidRDefault="00407378" w:rsidP="00102668">
                <w:sdt>
                  <w:sdtPr>
                    <w:id w:val="9523736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Han01 \l 1033 </w:instrText>
                    </w:r>
                    <w:r>
                      <w:fldChar w:fldCharType="separate"/>
                    </w:r>
                    <w:r w:rsidRPr="00407378">
                      <w:rPr>
                        <w:noProof/>
                        <w:lang w:val="en-US"/>
                      </w:rPr>
                      <w:t>(Hans Mattis-Teutsch und Der Blaue Reiter)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E6CC1F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12-09T21:55:00Z" w:initials="HE">
    <w:p w14:paraId="0AEB9C2F" w14:textId="10E91EDF" w:rsidR="00372880" w:rsidRDefault="00372880">
      <w:pPr>
        <w:pStyle w:val="CommentText"/>
      </w:pPr>
      <w:r>
        <w:rPr>
          <w:rStyle w:val="CommentReference"/>
        </w:rPr>
        <w:annotationRef/>
      </w:r>
      <w:r>
        <w:t xml:space="preserve">Laura: This sentence is a bit confusing. A possible rewording could be: ‘Exemplary of the diverse modernity of Central Europe, he moved between realism and other styles, including </w:t>
      </w:r>
      <w:proofErr w:type="spellStart"/>
      <w:r>
        <w:t>Jugendsitl</w:t>
      </w:r>
      <w:proofErr w:type="spellEnd"/>
      <w:r>
        <w:t>, Post-Impressionism, Expressionism, constructive Abstraction, and Art Deco.’ What do you think?</w:t>
      </w:r>
    </w:p>
  </w:comment>
  <w:comment w:id="1" w:author="Hayley Evans" w:date="2014-12-09T21:57:00Z" w:initials="HE">
    <w:p w14:paraId="760C0D0B" w14:textId="46DF1E12" w:rsidR="00372880" w:rsidRDefault="00372880">
      <w:pPr>
        <w:pStyle w:val="CommentText"/>
      </w:pPr>
      <w:r>
        <w:rPr>
          <w:rStyle w:val="CommentReference"/>
        </w:rPr>
        <w:annotationRef/>
      </w:r>
      <w:r>
        <w:t xml:space="preserve">I’ve modified this sentence a bit, but it still seems choppy. </w:t>
      </w:r>
    </w:p>
  </w:comment>
  <w:comment w:id="2" w:author="Hayley Evans" w:date="2014-12-09T22:06:00Z" w:initials="HE">
    <w:p w14:paraId="605A16E2" w14:textId="4BDCA1A7" w:rsidR="00372880" w:rsidRDefault="00372880">
      <w:pPr>
        <w:pStyle w:val="CommentText"/>
      </w:pPr>
      <w:r>
        <w:rPr>
          <w:rStyle w:val="CommentReference"/>
        </w:rPr>
        <w:annotationRef/>
      </w:r>
      <w:r w:rsidR="00F701A3">
        <w:t xml:space="preserve">This is a bit vague – what does </w:t>
      </w:r>
      <w:r>
        <w:t>the ‘ghastly variety of Socialist Realism’</w:t>
      </w:r>
      <w:r w:rsidR="00F701A3">
        <w:t xml:space="preserve"> refer to</w:t>
      </w:r>
      <w:r>
        <w:t>? The contributor could possibly add an example or provide further explanation to help clarify his meaning.</w:t>
      </w:r>
    </w:p>
  </w:comment>
  <w:comment w:id="3" w:author="Hayley Evans" w:date="2014-12-09T22:01:00Z" w:initials="HE">
    <w:p w14:paraId="63A253A4" w14:textId="18583786" w:rsidR="00AF5B20" w:rsidRDefault="00AF5B20">
      <w:pPr>
        <w:pStyle w:val="CommentText"/>
      </w:pPr>
      <w:r>
        <w:rPr>
          <w:rStyle w:val="CommentReference"/>
        </w:rPr>
        <w:annotationRef/>
      </w:r>
      <w:r>
        <w:t>This sentence still seems a bit confusing – what do you think?</w:t>
      </w:r>
    </w:p>
  </w:comment>
  <w:comment w:id="4" w:author="Hayley Evans" w:date="2014-12-09T21:22:00Z" w:initials="HE">
    <w:p w14:paraId="5C8C6482" w14:textId="31EA5B46" w:rsidR="00372880" w:rsidRDefault="00372880">
      <w:pPr>
        <w:pStyle w:val="CommentText"/>
      </w:pPr>
      <w:r>
        <w:rPr>
          <w:rStyle w:val="CommentReference"/>
        </w:rPr>
        <w:annotationRef/>
      </w:r>
      <w:r>
        <w:t>Citation needed for this quote.</w:t>
      </w:r>
    </w:p>
  </w:comment>
  <w:comment w:id="6" w:author="Hayley Evans" w:date="2014-12-09T21:28:00Z" w:initials="HE">
    <w:p w14:paraId="4E6AF5D9" w14:textId="0CDB1F5B" w:rsidR="00372880" w:rsidRDefault="00372880">
      <w:pPr>
        <w:pStyle w:val="CommentText"/>
      </w:pPr>
      <w:r>
        <w:rPr>
          <w:rStyle w:val="CommentReference"/>
        </w:rPr>
        <w:annotationRef/>
      </w:r>
      <w:r>
        <w:t>A citation is possibly needed here.</w:t>
      </w:r>
    </w:p>
  </w:comment>
  <w:comment w:id="7" w:author="Hayley Evans" w:date="2014-12-09T21:29:00Z" w:initials="HE">
    <w:p w14:paraId="636BD6F3" w14:textId="2513AF6A" w:rsidR="00372880" w:rsidRDefault="00372880">
      <w:pPr>
        <w:pStyle w:val="CommentText"/>
      </w:pPr>
      <w:r>
        <w:rPr>
          <w:rStyle w:val="CommentReference"/>
        </w:rPr>
        <w:annotationRef/>
      </w:r>
      <w:r>
        <w:t>Citation needed.</w:t>
      </w:r>
    </w:p>
  </w:comment>
  <w:comment w:id="8" w:author="Hayley Evans" w:date="2014-12-09T22:05:00Z" w:initials="HE">
    <w:p w14:paraId="4F1A0F1D" w14:textId="2E614A96" w:rsidR="00BD468C" w:rsidRDefault="00BD468C">
      <w:pPr>
        <w:pStyle w:val="CommentText"/>
      </w:pPr>
      <w:r>
        <w:rPr>
          <w:rStyle w:val="CommentReference"/>
        </w:rPr>
        <w:annotationRef/>
      </w:r>
      <w:r>
        <w:t xml:space="preserve">Which political organisation? Or is this intended to be more general – i.e., ‘…in art-related social and political </w:t>
      </w:r>
      <w:proofErr w:type="gramStart"/>
      <w:r>
        <w:t>organisations.’?</w:t>
      </w:r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21309" w14:textId="77777777" w:rsidR="00372880" w:rsidRDefault="00372880" w:rsidP="007A0D55">
      <w:pPr>
        <w:spacing w:after="0" w:line="240" w:lineRule="auto"/>
      </w:pPr>
      <w:r>
        <w:separator/>
      </w:r>
    </w:p>
  </w:endnote>
  <w:endnote w:type="continuationSeparator" w:id="0">
    <w:p w14:paraId="72D8FFAB" w14:textId="77777777" w:rsidR="00372880" w:rsidRDefault="0037288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AFF3F" w14:textId="77777777" w:rsidR="00372880" w:rsidRDefault="00372880" w:rsidP="007A0D55">
      <w:pPr>
        <w:spacing w:after="0" w:line="240" w:lineRule="auto"/>
      </w:pPr>
      <w:r>
        <w:separator/>
      </w:r>
    </w:p>
  </w:footnote>
  <w:footnote w:type="continuationSeparator" w:id="0">
    <w:p w14:paraId="4B54DCDD" w14:textId="77777777" w:rsidR="00372880" w:rsidRDefault="0037288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4CED0" w14:textId="77777777" w:rsidR="00372880" w:rsidRDefault="0037288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5ED362" w14:textId="77777777" w:rsidR="00372880" w:rsidRDefault="003728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98"/>
    <w:rsid w:val="00032559"/>
    <w:rsid w:val="00052040"/>
    <w:rsid w:val="000B25AE"/>
    <w:rsid w:val="000B55AB"/>
    <w:rsid w:val="000D24DC"/>
    <w:rsid w:val="00101B2E"/>
    <w:rsid w:val="00102668"/>
    <w:rsid w:val="00116FA0"/>
    <w:rsid w:val="0015114C"/>
    <w:rsid w:val="001A21F3"/>
    <w:rsid w:val="001A2537"/>
    <w:rsid w:val="001A6A06"/>
    <w:rsid w:val="001B74B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880"/>
    <w:rsid w:val="003D3579"/>
    <w:rsid w:val="003E2795"/>
    <w:rsid w:val="003F0D73"/>
    <w:rsid w:val="0040737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24C0"/>
    <w:rsid w:val="005B177E"/>
    <w:rsid w:val="005B3921"/>
    <w:rsid w:val="005F26D7"/>
    <w:rsid w:val="005F5450"/>
    <w:rsid w:val="00620798"/>
    <w:rsid w:val="00645E14"/>
    <w:rsid w:val="006D0412"/>
    <w:rsid w:val="006E46D7"/>
    <w:rsid w:val="007411B9"/>
    <w:rsid w:val="00741EB7"/>
    <w:rsid w:val="00780D95"/>
    <w:rsid w:val="00780DC7"/>
    <w:rsid w:val="007A0D55"/>
    <w:rsid w:val="007B3377"/>
    <w:rsid w:val="007D4030"/>
    <w:rsid w:val="007E5F44"/>
    <w:rsid w:val="00821DE3"/>
    <w:rsid w:val="008357E4"/>
    <w:rsid w:val="00843A8F"/>
    <w:rsid w:val="00846CE1"/>
    <w:rsid w:val="008A5B87"/>
    <w:rsid w:val="00922950"/>
    <w:rsid w:val="009539B7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5B20"/>
    <w:rsid w:val="00B219AE"/>
    <w:rsid w:val="00B33145"/>
    <w:rsid w:val="00B574C9"/>
    <w:rsid w:val="00BC39C9"/>
    <w:rsid w:val="00BD468C"/>
    <w:rsid w:val="00BE5BF7"/>
    <w:rsid w:val="00BF40E1"/>
    <w:rsid w:val="00C27FAB"/>
    <w:rsid w:val="00C358D4"/>
    <w:rsid w:val="00C6296B"/>
    <w:rsid w:val="00C71344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01A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B2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207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E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74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41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EB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8357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406ED2F6E0C9458197EAC9EAF27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42AD-6DA5-9744-88B1-CF2CF0FA12D0}"/>
      </w:docPartPr>
      <w:docPartBody>
        <w:p w:rsidR="00A905A7" w:rsidRDefault="00A905A7">
          <w:pPr>
            <w:pStyle w:val="F0406ED2F6E0C9458197EAC9EAF27F1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80188F14DBC6D4CB2C7E5FD0AC3E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B935-B1E3-144F-938F-491B48DE1182}"/>
      </w:docPartPr>
      <w:docPartBody>
        <w:p w:rsidR="00A905A7" w:rsidRDefault="00A905A7">
          <w:pPr>
            <w:pStyle w:val="680188F14DBC6D4CB2C7E5FD0AC3E45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F34DB3C8696C548B903B12A3507D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F2AF-9D48-0845-BBA8-1B6C8FE41742}"/>
      </w:docPartPr>
      <w:docPartBody>
        <w:p w:rsidR="00A905A7" w:rsidRDefault="00A905A7">
          <w:pPr>
            <w:pStyle w:val="FF34DB3C8696C548B903B12A3507D6B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E983C9183D6B64995873E1DA464E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2E12-8209-0541-9489-401FBCE56D49}"/>
      </w:docPartPr>
      <w:docPartBody>
        <w:p w:rsidR="00A905A7" w:rsidRDefault="00A905A7">
          <w:pPr>
            <w:pStyle w:val="4E983C9183D6B64995873E1DA464E6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3C46B1A0D9A148BB43E0A1EECB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5152-5272-1949-A68D-F5D7B9C988BC}"/>
      </w:docPartPr>
      <w:docPartBody>
        <w:p w:rsidR="00A905A7" w:rsidRDefault="00A905A7">
          <w:pPr>
            <w:pStyle w:val="C83C46B1A0D9A148BB43E0A1EECB0F7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0FCD9847539124AA0AC23FC53A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1CF77-C274-2947-BD40-6088E436C217}"/>
      </w:docPartPr>
      <w:docPartBody>
        <w:p w:rsidR="00A905A7" w:rsidRDefault="00A905A7">
          <w:pPr>
            <w:pStyle w:val="10FCD9847539124AA0AC23FC53AD1C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3115AFDE6E6174B887EC147200A7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9784-D8B8-A04B-BFBD-DC470245292A}"/>
      </w:docPartPr>
      <w:docPartBody>
        <w:p w:rsidR="00A905A7" w:rsidRDefault="00A905A7">
          <w:pPr>
            <w:pStyle w:val="33115AFDE6E6174B887EC147200A74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BCB3990F9A1B4CAA46A9ED5D27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551A-4134-EC40-83F5-DF0E3099F565}"/>
      </w:docPartPr>
      <w:docPartBody>
        <w:p w:rsidR="00A905A7" w:rsidRDefault="00A905A7">
          <w:pPr>
            <w:pStyle w:val="07BCB3990F9A1B4CAA46A9ED5D276C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193B2829BE3E64483C92A1ED3754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BB4E-33D3-B641-A11A-A62A645B7CA6}"/>
      </w:docPartPr>
      <w:docPartBody>
        <w:p w:rsidR="00A905A7" w:rsidRDefault="00A905A7">
          <w:pPr>
            <w:pStyle w:val="8193B2829BE3E64483C92A1ED3754BD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FEA097F3807540A6DA185CB681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0F674-625B-8342-84BE-A29CF6A98C64}"/>
      </w:docPartPr>
      <w:docPartBody>
        <w:p w:rsidR="00A905A7" w:rsidRDefault="00A905A7">
          <w:pPr>
            <w:pStyle w:val="14FEA097F3807540A6DA185CB681F7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7162956D53754B9A6D73A5294F1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FBDBC-19C7-8E46-9CDD-E950787037B0}"/>
      </w:docPartPr>
      <w:docPartBody>
        <w:p w:rsidR="00A905A7" w:rsidRDefault="00A905A7">
          <w:pPr>
            <w:pStyle w:val="8C7162956D53754B9A6D73A5294F19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A7"/>
    <w:rsid w:val="00A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406ED2F6E0C9458197EAC9EAF27F1C">
    <w:name w:val="F0406ED2F6E0C9458197EAC9EAF27F1C"/>
  </w:style>
  <w:style w:type="paragraph" w:customStyle="1" w:styleId="680188F14DBC6D4CB2C7E5FD0AC3E454">
    <w:name w:val="680188F14DBC6D4CB2C7E5FD0AC3E454"/>
  </w:style>
  <w:style w:type="paragraph" w:customStyle="1" w:styleId="FF34DB3C8696C548B903B12A3507D6BB">
    <w:name w:val="FF34DB3C8696C548B903B12A3507D6BB"/>
  </w:style>
  <w:style w:type="paragraph" w:customStyle="1" w:styleId="4E983C9183D6B64995873E1DA464E6C2">
    <w:name w:val="4E983C9183D6B64995873E1DA464E6C2"/>
  </w:style>
  <w:style w:type="paragraph" w:customStyle="1" w:styleId="C83C46B1A0D9A148BB43E0A1EECB0F71">
    <w:name w:val="C83C46B1A0D9A148BB43E0A1EECB0F71"/>
  </w:style>
  <w:style w:type="paragraph" w:customStyle="1" w:styleId="10FCD9847539124AA0AC23FC53AD1CF5">
    <w:name w:val="10FCD9847539124AA0AC23FC53AD1CF5"/>
  </w:style>
  <w:style w:type="paragraph" w:customStyle="1" w:styleId="33115AFDE6E6174B887EC147200A745A">
    <w:name w:val="33115AFDE6E6174B887EC147200A745A"/>
  </w:style>
  <w:style w:type="paragraph" w:customStyle="1" w:styleId="07BCB3990F9A1B4CAA46A9ED5D276C7F">
    <w:name w:val="07BCB3990F9A1B4CAA46A9ED5D276C7F"/>
  </w:style>
  <w:style w:type="paragraph" w:customStyle="1" w:styleId="8193B2829BE3E64483C92A1ED3754BDB">
    <w:name w:val="8193B2829BE3E64483C92A1ED3754BDB"/>
  </w:style>
  <w:style w:type="paragraph" w:customStyle="1" w:styleId="14FEA097F3807540A6DA185CB681F734">
    <w:name w:val="14FEA097F3807540A6DA185CB681F734"/>
  </w:style>
  <w:style w:type="paragraph" w:customStyle="1" w:styleId="8C7162956D53754B9A6D73A5294F19EE">
    <w:name w:val="8C7162956D53754B9A6D73A5294F1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Mat31</b:Tag>
    <b:SourceType>Book</b:SourceType>
    <b:Guid>{CF2FE2BB-ACDB-9B4F-B42C-BD0AC9889DDC}</b:Guid>
    <b:Author>
      <b:Author>
        <b:NameList>
          <b:Person>
            <b:Last>Mattis-Teutsch</b:Last>
            <b:First>Hans</b:First>
          </b:Person>
        </b:NameList>
      </b:Author>
    </b:Author>
    <b:Title>Kunstideologie, Stäbilität und Aktivität in Kunstwerk</b:Title>
    <b:City>Potsdam</b:City>
    <b:Publisher>Müller &amp; J. Kiepenheuer</b:Publisher>
    <b:Year>1931</b:Year>
    <b:Comments>Bauhausbücher series</b:Comments>
    <b:RefOrder>2</b:RefOrder>
  </b:Source>
  <b:Source>
    <b:Tag>Han01</b:Tag>
    <b:SourceType>Book</b:SourceType>
    <b:Guid>{D25D9D21-615B-234E-9AC9-5C221D7E0731}</b:Guid>
    <b:Title>Hans Mattis-Teutsch und Der Blaue Reiter</b:Title>
    <b:City>München</b:City>
    <b:Publisher>Haus der Kunst</b:Publisher>
    <b:Year>2001</b:Year>
    <b:Comments>Exhibition catalogue</b:Comments>
    <b:RefOrder>4</b:RefOrder>
  </b:Source>
  <b:Source>
    <b:Tag>For02</b:Tag>
    <b:SourceType>Book</b:SourceType>
    <b:Guid>{2BB6C9E7-CA66-6F42-8BDE-F654865D1FEE}</b:Guid>
    <b:Author>
      <b:Author>
        <b:NameList>
          <b:Person>
            <b:Last>Forgacs</b:Last>
            <b:First>Eva</b:First>
          </b:Person>
          <b:Person>
            <b:Last>Mattis-Teutsch</b:Last>
            <b:First>Hans</b:First>
          </b:Person>
          <b:Person>
            <b:Last>Bajkay</b:Last>
            <b:First>Éva</b:First>
            <b:Middle>R.</b:Middle>
          </b:Person>
        </b:NameList>
      </b:Author>
    </b:Author>
    <b:Title>Janos Mattis Teutsch and the Hungarian Avant-Garde, 1910-1935</b:Title>
    <b:City>West Hollywood</b:City>
    <b:StateProvince>California</b:StateProvince>
    <b:Publisher>Louis Stern Fine Arts</b:Publisher>
    <b:Year>2002</b:Year>
    <b:Comments>Also published in Budapest by Mission Art.</b:Comments>
    <b:RefOrder>3</b:RefOrder>
  </b:Source>
  <b:Source>
    <b:Tag>Ban74</b:Tag>
    <b:SourceType>Book</b:SourceType>
    <b:Guid>{AF1CA743-F182-B84E-8423-F14CB866B0D8}</b:Guid>
    <b:Author>
      <b:Author>
        <b:NameList>
          <b:Person>
            <b:Last>Banner</b:Last>
            <b:First>Zoltan</b:First>
          </b:Person>
        </b:NameList>
      </b:Author>
    </b:Author>
    <b:Title>Hans Mattis-Teutsch</b:Title>
    <b:City>Bucharest</b:City>
    <b:Publisher>Kriterion</b:Publisher>
    <b:Year>1974</b:Year>
    <b:RefOrder>1</b:RefOrder>
  </b:Source>
</b:Sources>
</file>

<file path=customXml/itemProps1.xml><?xml version="1.0" encoding="utf-8"?>
<ds:datastoreItem xmlns:ds="http://schemas.openxmlformats.org/officeDocument/2006/customXml" ds:itemID="{484CFE59-97A6-F543-AEF5-3471F8C4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53</TotalTime>
  <Pages>2</Pages>
  <Words>762</Words>
  <Characters>4345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12</cp:revision>
  <dcterms:created xsi:type="dcterms:W3CDTF">2014-12-09T02:49:00Z</dcterms:created>
  <dcterms:modified xsi:type="dcterms:W3CDTF">2014-12-10T06:16:00Z</dcterms:modified>
</cp:coreProperties>
</file>