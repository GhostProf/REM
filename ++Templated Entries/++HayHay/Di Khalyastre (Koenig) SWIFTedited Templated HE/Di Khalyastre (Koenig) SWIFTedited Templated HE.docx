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4787580" w14:textId="77777777" w:rsidTr="00922950">
        <w:tc>
          <w:tcPr>
            <w:tcW w:w="491" w:type="dxa"/>
            <w:vMerge w:val="restart"/>
            <w:shd w:val="clear" w:color="auto" w:fill="A6A6A6" w:themeFill="background1" w:themeFillShade="A6"/>
            <w:textDirection w:val="btLr"/>
          </w:tcPr>
          <w:p w14:paraId="5BD46D2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C33C8FC2B19E04A9F6548449492EC11"/>
            </w:placeholder>
            <w:showingPlcHdr/>
            <w:dropDownList>
              <w:listItem w:displayText="Dr." w:value="Dr."/>
              <w:listItem w:displayText="Prof." w:value="Prof."/>
            </w:dropDownList>
          </w:sdtPr>
          <w:sdtContent>
            <w:tc>
              <w:tcPr>
                <w:tcW w:w="1259" w:type="dxa"/>
              </w:tcPr>
              <w:p w14:paraId="7F6C4C4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5794FDF3E23B34583449F3D09F5138C"/>
            </w:placeholder>
            <w:text/>
          </w:sdtPr>
          <w:sdtContent>
            <w:tc>
              <w:tcPr>
                <w:tcW w:w="2073" w:type="dxa"/>
              </w:tcPr>
              <w:p w14:paraId="78B746A9" w14:textId="77777777" w:rsidR="00B574C9" w:rsidRDefault="001921B0" w:rsidP="001921B0">
                <w:r>
                  <w:t>Raphael</w:t>
                </w:r>
              </w:p>
            </w:tc>
          </w:sdtContent>
        </w:sdt>
        <w:sdt>
          <w:sdtPr>
            <w:alias w:val="Middle name"/>
            <w:tag w:val="authorMiddleName"/>
            <w:id w:val="-2076034781"/>
            <w:placeholder>
              <w:docPart w:val="6C29D68B4ADD7D4D939D4F0560017730"/>
            </w:placeholder>
            <w:showingPlcHdr/>
            <w:text/>
          </w:sdtPr>
          <w:sdtContent>
            <w:tc>
              <w:tcPr>
                <w:tcW w:w="2551" w:type="dxa"/>
              </w:tcPr>
              <w:p w14:paraId="2A1EBFCD" w14:textId="77777777" w:rsidR="00B574C9" w:rsidRDefault="00B574C9" w:rsidP="00922950">
                <w:r>
                  <w:rPr>
                    <w:rStyle w:val="PlaceholderText"/>
                  </w:rPr>
                  <w:t>[Middle name]</w:t>
                </w:r>
              </w:p>
            </w:tc>
          </w:sdtContent>
        </w:sdt>
        <w:sdt>
          <w:sdtPr>
            <w:alias w:val="Last name"/>
            <w:tag w:val="authorLastName"/>
            <w:id w:val="-1088529830"/>
            <w:placeholder>
              <w:docPart w:val="DB0A08342749AF4193F516BB9DFAF4FE"/>
            </w:placeholder>
            <w:text/>
          </w:sdtPr>
          <w:sdtContent>
            <w:tc>
              <w:tcPr>
                <w:tcW w:w="2642" w:type="dxa"/>
              </w:tcPr>
              <w:p w14:paraId="78B0DF6E" w14:textId="77777777" w:rsidR="00B574C9" w:rsidRDefault="001921B0" w:rsidP="001921B0">
                <w:r>
                  <w:t>Koenig</w:t>
                </w:r>
              </w:p>
            </w:tc>
          </w:sdtContent>
        </w:sdt>
      </w:tr>
      <w:tr w:rsidR="00B574C9" w14:paraId="7A96F10B" w14:textId="77777777" w:rsidTr="001A6A06">
        <w:trPr>
          <w:trHeight w:val="986"/>
        </w:trPr>
        <w:tc>
          <w:tcPr>
            <w:tcW w:w="491" w:type="dxa"/>
            <w:vMerge/>
            <w:shd w:val="clear" w:color="auto" w:fill="A6A6A6" w:themeFill="background1" w:themeFillShade="A6"/>
          </w:tcPr>
          <w:p w14:paraId="0C4070C4" w14:textId="77777777" w:rsidR="00B574C9" w:rsidRPr="001A6A06" w:rsidRDefault="00B574C9" w:rsidP="00CF1542">
            <w:pPr>
              <w:jc w:val="center"/>
              <w:rPr>
                <w:b/>
                <w:color w:val="FFFFFF" w:themeColor="background1"/>
              </w:rPr>
            </w:pPr>
          </w:p>
        </w:tc>
        <w:sdt>
          <w:sdtPr>
            <w:alias w:val="Biography"/>
            <w:tag w:val="authorBiography"/>
            <w:id w:val="938807824"/>
            <w:placeholder>
              <w:docPart w:val="D88A7811820D9345A2F27394B324E173"/>
            </w:placeholder>
            <w:showingPlcHdr/>
          </w:sdtPr>
          <w:sdtContent>
            <w:tc>
              <w:tcPr>
                <w:tcW w:w="8525" w:type="dxa"/>
                <w:gridSpan w:val="4"/>
              </w:tcPr>
              <w:p w14:paraId="1F32CAB3" w14:textId="77777777" w:rsidR="00B574C9" w:rsidRDefault="00B574C9" w:rsidP="00922950">
                <w:r>
                  <w:rPr>
                    <w:rStyle w:val="PlaceholderText"/>
                  </w:rPr>
                  <w:t>[Enter your biography]</w:t>
                </w:r>
              </w:p>
            </w:tc>
          </w:sdtContent>
        </w:sdt>
      </w:tr>
      <w:tr w:rsidR="00B574C9" w14:paraId="4713453C" w14:textId="77777777" w:rsidTr="001A6A06">
        <w:trPr>
          <w:trHeight w:val="986"/>
        </w:trPr>
        <w:tc>
          <w:tcPr>
            <w:tcW w:w="491" w:type="dxa"/>
            <w:vMerge/>
            <w:shd w:val="clear" w:color="auto" w:fill="A6A6A6" w:themeFill="background1" w:themeFillShade="A6"/>
          </w:tcPr>
          <w:p w14:paraId="0BAA1FCC" w14:textId="77777777" w:rsidR="00B574C9" w:rsidRPr="001A6A06" w:rsidRDefault="00B574C9" w:rsidP="00CF1542">
            <w:pPr>
              <w:jc w:val="center"/>
              <w:rPr>
                <w:b/>
                <w:color w:val="FFFFFF" w:themeColor="background1"/>
              </w:rPr>
            </w:pPr>
          </w:p>
        </w:tc>
        <w:sdt>
          <w:sdtPr>
            <w:alias w:val="Affiliation"/>
            <w:tag w:val="affiliation"/>
            <w:id w:val="2012937915"/>
            <w:placeholder>
              <w:docPart w:val="8907D39FA8A4CA469DD85721B2A0D434"/>
            </w:placeholder>
            <w:text/>
          </w:sdtPr>
          <w:sdtContent>
            <w:tc>
              <w:tcPr>
                <w:tcW w:w="8525" w:type="dxa"/>
                <w:gridSpan w:val="4"/>
              </w:tcPr>
              <w:p w14:paraId="18927EB3" w14:textId="77777777" w:rsidR="00B574C9" w:rsidRDefault="001921B0" w:rsidP="001921B0">
                <w:r>
                  <w:t>Harvard University</w:t>
                </w:r>
              </w:p>
            </w:tc>
          </w:sdtContent>
        </w:sdt>
      </w:tr>
    </w:tbl>
    <w:p w14:paraId="4953EF1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7BB1E74" w14:textId="77777777" w:rsidTr="00244BB0">
        <w:tc>
          <w:tcPr>
            <w:tcW w:w="9016" w:type="dxa"/>
            <w:shd w:val="clear" w:color="auto" w:fill="A6A6A6" w:themeFill="background1" w:themeFillShade="A6"/>
            <w:tcMar>
              <w:top w:w="113" w:type="dxa"/>
              <w:bottom w:w="113" w:type="dxa"/>
            </w:tcMar>
          </w:tcPr>
          <w:p w14:paraId="3407BBC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8572A82" w14:textId="77777777" w:rsidTr="003F0D73">
        <w:sdt>
          <w:sdtPr>
            <w:rPr>
              <w:b/>
            </w:rPr>
            <w:alias w:val="Article headword"/>
            <w:tag w:val="articleHeadword"/>
            <w:id w:val="-361440020"/>
            <w:placeholder>
              <w:docPart w:val="E8A3F8B90E265D4096FA314FE3D92870"/>
            </w:placeholder>
            <w:text/>
          </w:sdtPr>
          <w:sdtContent>
            <w:tc>
              <w:tcPr>
                <w:tcW w:w="9016" w:type="dxa"/>
                <w:tcMar>
                  <w:top w:w="113" w:type="dxa"/>
                  <w:bottom w:w="113" w:type="dxa"/>
                </w:tcMar>
              </w:tcPr>
              <w:p w14:paraId="508C1039" w14:textId="77777777" w:rsidR="003F0D73" w:rsidRPr="00FB589A" w:rsidRDefault="001921B0" w:rsidP="003F0D73">
                <w:pPr>
                  <w:rPr>
                    <w:b/>
                  </w:rPr>
                </w:pPr>
                <w:r w:rsidRPr="001921B0">
                  <w:rPr>
                    <w:b/>
                    <w:lang w:val="en-US" w:eastAsia="ja-JP"/>
                  </w:rPr>
                  <w:t>Di Khalyastre (1922-1924)</w:t>
                </w:r>
              </w:p>
            </w:tc>
          </w:sdtContent>
        </w:sdt>
      </w:tr>
      <w:tr w:rsidR="00464699" w14:paraId="1BB0BD73" w14:textId="77777777" w:rsidTr="001921B0">
        <w:sdt>
          <w:sdtPr>
            <w:alias w:val="Variant headwords"/>
            <w:tag w:val="variantHeadwords"/>
            <w:id w:val="173464402"/>
            <w:placeholder>
              <w:docPart w:val="59CAD4372454AA44A3D8BB1D66BFA020"/>
            </w:placeholder>
            <w:showingPlcHdr/>
          </w:sdtPr>
          <w:sdtContent>
            <w:tc>
              <w:tcPr>
                <w:tcW w:w="9016" w:type="dxa"/>
                <w:tcMar>
                  <w:top w:w="113" w:type="dxa"/>
                  <w:bottom w:w="113" w:type="dxa"/>
                </w:tcMar>
              </w:tcPr>
              <w:p w14:paraId="330681D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4F9CD8D" w14:textId="77777777" w:rsidTr="003F0D73">
        <w:sdt>
          <w:sdtPr>
            <w:alias w:val="Abstract"/>
            <w:tag w:val="abstract"/>
            <w:id w:val="-635871867"/>
            <w:placeholder>
              <w:docPart w:val="B94D509BD497EF4AB964BD8D7EFCCD19"/>
            </w:placeholder>
            <w:showingPlcHdr/>
          </w:sdtPr>
          <w:sdtContent>
            <w:tc>
              <w:tcPr>
                <w:tcW w:w="9016" w:type="dxa"/>
                <w:tcMar>
                  <w:top w:w="113" w:type="dxa"/>
                  <w:bottom w:w="113" w:type="dxa"/>
                </w:tcMar>
              </w:tcPr>
              <w:p w14:paraId="6660A729"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7A1A2D31" w14:textId="77777777" w:rsidTr="003F0D73">
        <w:sdt>
          <w:sdtPr>
            <w:alias w:val="Article text"/>
            <w:tag w:val="articleText"/>
            <w:id w:val="634067588"/>
            <w:placeholder>
              <w:docPart w:val="1772ABE02A99A84090ED8686A337A2B9"/>
            </w:placeholder>
          </w:sdtPr>
          <w:sdtContent>
            <w:tc>
              <w:tcPr>
                <w:tcW w:w="9016" w:type="dxa"/>
                <w:tcMar>
                  <w:top w:w="113" w:type="dxa"/>
                  <w:bottom w:w="113" w:type="dxa"/>
                </w:tcMar>
              </w:tcPr>
              <w:p w14:paraId="1E4F6527" w14:textId="2A316E04" w:rsidR="001921B0" w:rsidRPr="001921B0" w:rsidRDefault="001921B0" w:rsidP="00F340D5">
                <w:r w:rsidRPr="001921B0">
                  <w:t>Di K</w:t>
                </w:r>
                <w:r w:rsidR="00F340D5">
                  <w:t>halyastre (also Di Khaliastra, ‘The Gang’</w:t>
                </w:r>
                <w:r w:rsidRPr="001921B0">
                  <w:t xml:space="preserve"> in Yiddish) was a major Yiddish avant-garde movement and literary magazine active in Warsaw between 1922 and 1924. Influenced by German Expressionism and Russian Cubo-Futurism, it took part in an international network of artistic and intellectual exchanges that connected it with Kiev, Moscow, Berlin, and Paris. The group was formed in Warsaw and published the first issue of its namesake literary magazine in 1922; the second and last issue was published in Paris in 1924. Distancing itself from both naturalism and neo-Romantic idealizations of Jewish tradit</w:t>
                </w:r>
                <w:r w:rsidR="00F340D5">
                  <w:t>ions, Khalyastre was characteris</w:t>
                </w:r>
                <w:r w:rsidRPr="001921B0">
                  <w:t>ed by its praise of chaotic forms and explosive imagery, its angst-ridden, often nightmarish themes, and its innovative use of graph</w:t>
                </w:r>
                <w:r w:rsidR="00F340D5">
                  <w:t>ic design. Marc Chagall</w:t>
                </w:r>
                <w:r w:rsidRPr="001921B0">
                  <w:t xml:space="preserve"> created most of the illustrations, including the cover design of the second issue. </w:t>
                </w:r>
                <w:r w:rsidR="00F340D5">
                  <w:t>More of an</w:t>
                </w:r>
                <w:r w:rsidRPr="001921B0">
                  <w:t xml:space="preserve"> association of like-minded writers and visual artists than a unified artistic movement, Khalyastre was fou</w:t>
                </w:r>
                <w:r w:rsidR="00F340D5">
                  <w:t>nded by Yiddish poets Peretz Markish</w:t>
                </w:r>
                <w:r w:rsidRPr="001921B0">
                  <w:t>, Uri Zvi Greenberg (also Tsevi Grinberg), and Melech Ravitch. Prose writers Oyzer Varshavski and Israe</w:t>
                </w:r>
                <w:r w:rsidR="00F340D5">
                  <w:t>l Joshua Singer, and poet H. Leyvik</w:t>
                </w:r>
                <w:r w:rsidRPr="001921B0">
                  <w:t xml:space="preserve"> were also associated with the group. Divergent political choices led to its dissolution in 1924. </w:t>
                </w:r>
              </w:p>
              <w:p w14:paraId="7304F0DB" w14:textId="77777777" w:rsidR="0028769D" w:rsidRDefault="0028769D" w:rsidP="00C27FAB"/>
              <w:p w14:paraId="38C1B6B0" w14:textId="77777777" w:rsidR="0028769D" w:rsidRDefault="0028769D" w:rsidP="0028769D">
                <w:pPr>
                  <w:keepNext/>
                </w:pPr>
                <w:r>
                  <w:t xml:space="preserve">File: </w:t>
                </w:r>
                <w:r w:rsidRPr="0028769D">
                  <w:t>Khalyastre_members_1922.jpg</w:t>
                </w:r>
              </w:p>
              <w:p w14:paraId="066D4DF5" w14:textId="77777777" w:rsidR="00FE0B36" w:rsidRDefault="00FE0B36" w:rsidP="0028769D">
                <w:pPr>
                  <w:keepNext/>
                </w:pPr>
              </w:p>
              <w:p w14:paraId="2F975113" w14:textId="4CA06116" w:rsidR="00CC76D0" w:rsidRDefault="00CC76D0" w:rsidP="00CC76D0">
                <w:r w:rsidRPr="003B604B">
                  <w:t xml:space="preserve">Though short-lived (1922-1924), the Khalystre movement, based in Warsaw, is of crucial </w:t>
                </w:r>
                <w:r>
                  <w:t>importance to</w:t>
                </w:r>
                <w:r w:rsidRPr="003B604B">
                  <w:t xml:space="preserve"> the history of modern Yiddish literature</w:t>
                </w:r>
                <w:r>
                  <w:t>. The movement’s</w:t>
                </w:r>
                <w:r w:rsidRPr="003B604B">
                  <w:t xml:space="preserve"> goal was to overcome the marginal status of</w:t>
                </w:r>
                <w:r>
                  <w:t xml:space="preserve"> the Yiddish literary creation</w:t>
                </w:r>
                <w:r w:rsidRPr="003B604B">
                  <w:t>, and to make it an integral part of international modernism</w:t>
                </w:r>
                <w:r w:rsidR="00066CCF">
                  <w:t xml:space="preserve"> that was</w:t>
                </w:r>
                <w:r w:rsidRPr="003B604B">
                  <w:t xml:space="preserve"> in constant dialogue with the Russian, French, and German avant-gard</w:t>
                </w:r>
                <w:r w:rsidR="00066CCF">
                  <w:t>es. This aspiration was symbolis</w:t>
                </w:r>
                <w:r w:rsidRPr="003B604B">
                  <w:t>ed by Marc Chagall’s cover for the second issue, in which the group’s flag is planted on the Eiffel Tower, a beacon of international mod</w:t>
                </w:r>
                <w:r w:rsidR="00066CCF">
                  <w:t>ernism celebrated by Apollinaire</w:t>
                </w:r>
                <w:r>
                  <w:t xml:space="preserve"> and Rober</w:t>
                </w:r>
                <w:r w:rsidR="00066CCF">
                  <w:t>t Delaunay</w:t>
                </w:r>
                <w:r w:rsidRPr="003B604B">
                  <w:t xml:space="preserve">. International in scope, the movement nevertheless opposed cultural assimilation, advocating for a new secular Yiddish culture that would help preserve a distinct Jewish identity in Eastern Europe. </w:t>
                </w:r>
              </w:p>
              <w:p w14:paraId="587F03D7" w14:textId="77777777" w:rsidR="00FE0B36" w:rsidRDefault="00FE0B36" w:rsidP="00CC76D0"/>
              <w:p w14:paraId="35AB4358" w14:textId="77777777" w:rsidR="00FE0B36" w:rsidRDefault="00FE0B36" w:rsidP="00FE0B36">
                <w:pPr>
                  <w:keepNext/>
                </w:pPr>
                <w:r>
                  <w:t xml:space="preserve">File: </w:t>
                </w:r>
                <w:r w:rsidRPr="0028769D">
                  <w:t>Khalyastre_vol_2_1924_Chagall.jpg</w:t>
                </w:r>
              </w:p>
              <w:p w14:paraId="5B0E1301" w14:textId="77777777" w:rsidR="00CC76D0" w:rsidRPr="003B604B" w:rsidRDefault="00CC76D0" w:rsidP="00CC76D0"/>
              <w:p w14:paraId="45FBE3AE" w14:textId="319B2CE5" w:rsidR="00CC76D0" w:rsidRPr="003B604B" w:rsidRDefault="00CC76D0" w:rsidP="00CC76D0">
                <w:r w:rsidRPr="003B604B">
                  <w:t>Most members of Khalyastre were not originall</w:t>
                </w:r>
                <w:r w:rsidR="009544D8">
                  <w:t>y from Warsaw;</w:t>
                </w:r>
                <w:r w:rsidRPr="003B604B">
                  <w:t xml:space="preserve"> Melech Ravitch and Uri Zvi Greenberg both came from Galicia (then part of the Austro-Hungarian Empire, now divided between Poland </w:t>
                </w:r>
                <w:r w:rsidR="009544D8">
                  <w:t>and Ukraine), and Peretz Markish</w:t>
                </w:r>
                <w:r w:rsidRPr="003B604B">
                  <w:t xml:space="preserve"> from Kiev. They came to Warsaw in 1921, shortly after the end of the Soviet-Polish war, because the city seemed to offer a </w:t>
                </w:r>
                <w:r w:rsidR="009544D8" w:rsidRPr="003B604B">
                  <w:t>favourable</w:t>
                </w:r>
                <w:r w:rsidRPr="003B604B">
                  <w:t xml:space="preserve"> </w:t>
                </w:r>
                <w:r w:rsidRPr="003B604B">
                  <w:lastRenderedPageBreak/>
                  <w:t>terrain for their political and literary program: Warsaw was home to a thriving Yiddish cultural life supported by a large Yiddish-speaking readership. The city’s cultural landscape was dominated by two major artistic styles: naturalism and neo-romanticism, the latter marked by the legacy</w:t>
                </w:r>
                <w:r w:rsidR="009544D8">
                  <w:t xml:space="preserve"> of I.L. Peretz</w:t>
                </w:r>
                <w:r w:rsidRPr="003B604B">
                  <w:t xml:space="preserve"> (</w:t>
                </w:r>
                <w:r w:rsidR="009544D8">
                  <w:t>1852-1915), a towering figure among</w:t>
                </w:r>
                <w:r w:rsidRPr="003B604B">
                  <w:t xml:space="preserve"> Yiddish </w:t>
                </w:r>
                <w:r w:rsidR="009544D8">
                  <w:t>writers</w:t>
                </w:r>
                <w:r w:rsidRPr="003B604B">
                  <w:t xml:space="preserve">. </w:t>
                </w:r>
              </w:p>
              <w:p w14:paraId="6B5A6DA3" w14:textId="77777777" w:rsidR="00CC76D0" w:rsidRDefault="00CC76D0" w:rsidP="00CC76D0"/>
              <w:p w14:paraId="10C6E08C" w14:textId="77777777" w:rsidR="003D7BC9" w:rsidRPr="003D7BC9" w:rsidRDefault="003D7BC9" w:rsidP="00CC76D0">
                <w:pPr>
                  <w:rPr>
                    <w:b/>
                  </w:rPr>
                </w:pPr>
                <w:r w:rsidRPr="003D7BC9">
                  <w:rPr>
                    <w:b/>
                  </w:rPr>
                  <w:t>* From here on still needs to be copyedited.</w:t>
                </w:r>
              </w:p>
              <w:p w14:paraId="102302DC" w14:textId="77777777" w:rsidR="003D7BC9" w:rsidRPr="003B604B" w:rsidRDefault="003D7BC9" w:rsidP="00CC76D0">
                <w:bookmarkStart w:id="0" w:name="_GoBack"/>
                <w:bookmarkEnd w:id="0"/>
              </w:p>
              <w:p w14:paraId="072D07D8" w14:textId="77777777" w:rsidR="00CC76D0" w:rsidRPr="003B604B" w:rsidRDefault="00CC76D0" w:rsidP="00CC76D0">
                <w:r w:rsidRPr="003B604B">
                  <w:t>As an avant-garde movement breaking with these mainstream artistic styles, Khalyastre positioned itself as a disruptive force in the city’s Yiddish cultural landscape. They promoted radical experimentation, shock aesthetics, and provocative self-advertisement. Narrative prose was the privileged medium of naturalism and neo-romanticism; the Khalyastre movement was instrumental in shifting the center of gravity of Yiddish letters to lyrical poetry. Although the journal featured short stories by major prose writers like Israel Joshua Singer or Oyzer Varshavski, most of its members were poets, including Markish, Ravitch, and Greenberg. This genre corresponded to the group’s emphasis on the untrammeled expression of inner life in the face of a dystopian, apocalyptic present. Their poetry is characterized by fre</w:t>
                </w:r>
                <w:r>
                  <w:t>e verse (generally without rhymes</w:t>
                </w:r>
                <w:r w:rsidRPr="003B604B">
                  <w:t xml:space="preserve">) often corresponding to the sentence structure. Overall, the Khalyastre poets sought for expressivity and directness instead of hermeticism.  </w:t>
                </w:r>
              </w:p>
              <w:p w14:paraId="6592A63C" w14:textId="77777777" w:rsidR="00CC76D0" w:rsidRPr="003B604B" w:rsidRDefault="00CC76D0" w:rsidP="00CC76D0"/>
              <w:p w14:paraId="4600318D" w14:textId="77777777" w:rsidR="00CC76D0" w:rsidRPr="003B604B" w:rsidRDefault="00CC76D0" w:rsidP="00CC76D0">
                <w:r w:rsidRPr="003B604B">
                  <w:t xml:space="preserve">The Khalyastre movement was often labeled Yiddish expressionism (Wolitz 1981), and was directly influenced by German Expressionism, especially literary reviews from the early 1910s such as </w:t>
                </w:r>
                <w:r w:rsidRPr="003B604B">
                  <w:rPr>
                    <w:i/>
                  </w:rPr>
                  <w:t>Der Sturm</w:t>
                </w:r>
                <w:r w:rsidRPr="003B604B">
                  <w:t xml:space="preserve"> (The Storm) and </w:t>
                </w:r>
                <w:r w:rsidRPr="003B604B">
                  <w:rPr>
                    <w:i/>
                  </w:rPr>
                  <w:t>Die Aktion</w:t>
                </w:r>
                <w:r w:rsidRPr="003B604B">
                  <w:t xml:space="preserve"> (The Action).  But unlike German Expressionism’s vitalist utopianism and its longing for a brutal but ultimately beneficial change, the Khalyastre movement promoted social and cultural renewal as a survival strategy in the face of catastrophe. Images of physical pain, death, and blood  (exemplified by the Khalyastre poets’ appropriation of the motive of Christ on the cross) dominate their works, expressing the angst and utter pessimism of the lyrical I. Prewar German Expressionists had no direct experience of mass destruction, whereas for the Khalyastre poets images of apocalyptic violence were all too recent memory, calling to mind the First World War and the Polish-Soviet War, but also the Ukrainian pogroms of 1919-1920 that </w:t>
                </w:r>
                <w:r>
                  <w:t xml:space="preserve">resulted in </w:t>
                </w:r>
                <w:r w:rsidRPr="003B604B">
                  <w:t xml:space="preserve">between 30,000 and 70,000 Jewish victims. Peretz Markish evokes these pogroms in his poem </w:t>
                </w:r>
                <w:r w:rsidRPr="003B604B">
                  <w:rPr>
                    <w:i/>
                  </w:rPr>
                  <w:t>Di Kupe</w:t>
                </w:r>
                <w:r w:rsidRPr="003B604B">
                  <w:t xml:space="preserve"> (The Heap) (1921), in which the poet gives voice to a heap of unburied corpses in a series of nightmarish images.  Thus, Khalyastre paradoxically combined the forward-looking dynamic of the Modernist avant-gardes with a sense of angst and pessimism, as expressed by</w:t>
                </w:r>
                <w:r w:rsidRPr="003B604B">
                  <w:rPr>
                    <w:i/>
                  </w:rPr>
                  <w:t xml:space="preserve"> </w:t>
                </w:r>
                <w:r w:rsidRPr="003B604B">
                  <w:t xml:space="preserve">the epigraph to the first issue of </w:t>
                </w:r>
                <w:r w:rsidRPr="003B604B">
                  <w:rPr>
                    <w:i/>
                  </w:rPr>
                  <w:t>Khalyastre</w:t>
                </w:r>
                <w:r w:rsidRPr="003B604B">
                  <w:t>, a poem by Moyshe Broderzon:</w:t>
                </w:r>
              </w:p>
              <w:p w14:paraId="1079BB54" w14:textId="77777777" w:rsidR="00CC76D0" w:rsidRPr="003B604B" w:rsidRDefault="00CC76D0" w:rsidP="00CC76D0"/>
              <w:p w14:paraId="29143579" w14:textId="77777777" w:rsidR="00CC76D0" w:rsidRPr="003B604B" w:rsidRDefault="00CC76D0" w:rsidP="00CC76D0">
                <w:r w:rsidRPr="003B604B">
                  <w:t>Mir yungen, mir a freylekhe tsezungene khalyastre</w:t>
                </w:r>
              </w:p>
              <w:p w14:paraId="07542007" w14:textId="77777777" w:rsidR="00CC76D0" w:rsidRPr="003B604B" w:rsidRDefault="00CC76D0" w:rsidP="00CC76D0">
                <w:r w:rsidRPr="003B604B">
                  <w:t xml:space="preserve">Mir geyen in an umbavustn veg, </w:t>
                </w:r>
              </w:p>
              <w:p w14:paraId="415D6171" w14:textId="77777777" w:rsidR="00CC76D0" w:rsidRPr="003B604B" w:rsidRDefault="00CC76D0" w:rsidP="00CC76D0">
                <w:r w:rsidRPr="003B604B">
                  <w:t xml:space="preserve">In tife moreshkhoyredike teg </w:t>
                </w:r>
              </w:p>
              <w:p w14:paraId="36700F08" w14:textId="77777777" w:rsidR="00CC76D0" w:rsidRPr="003B604B" w:rsidRDefault="00CC76D0" w:rsidP="00CC76D0">
                <w:r w:rsidRPr="003B604B">
                  <w:t xml:space="preserve">In nekht fun shrek </w:t>
                </w:r>
              </w:p>
              <w:p w14:paraId="03FD7DBA" w14:textId="77777777" w:rsidR="00CC76D0" w:rsidRPr="003B604B" w:rsidRDefault="00CC76D0" w:rsidP="00CC76D0">
                <w:r w:rsidRPr="003B604B">
                  <w:rPr>
                    <w:i/>
                  </w:rPr>
                  <w:t>Per aspera ad astra!</w:t>
                </w:r>
              </w:p>
              <w:p w14:paraId="2ECCF78D" w14:textId="77777777" w:rsidR="00CC76D0" w:rsidRPr="003B604B" w:rsidRDefault="00CC76D0" w:rsidP="00CC76D0"/>
              <w:p w14:paraId="0841B1CB" w14:textId="77777777" w:rsidR="00CC76D0" w:rsidRPr="003B604B" w:rsidRDefault="00CC76D0" w:rsidP="00CC76D0">
                <w:r w:rsidRPr="003B604B">
                  <w:t xml:space="preserve">We, the young, a happy, boisterous gang </w:t>
                </w:r>
              </w:p>
              <w:p w14:paraId="5B4E7CDB" w14:textId="77777777" w:rsidR="00CC76D0" w:rsidRPr="003B604B" w:rsidRDefault="00CC76D0" w:rsidP="00CC76D0">
                <w:r w:rsidRPr="003B604B">
                  <w:t xml:space="preserve">We’re trodding on an unknown path </w:t>
                </w:r>
              </w:p>
              <w:p w14:paraId="6D18BBAB" w14:textId="77777777" w:rsidR="00CC76D0" w:rsidRPr="003B604B" w:rsidRDefault="00CC76D0" w:rsidP="00CC76D0">
                <w:r w:rsidRPr="003B604B">
                  <w:t xml:space="preserve">Through deeply melancholic days </w:t>
                </w:r>
              </w:p>
              <w:p w14:paraId="68E46E5A" w14:textId="77777777" w:rsidR="00CC76D0" w:rsidRPr="003B604B" w:rsidRDefault="00CC76D0" w:rsidP="00CC76D0">
                <w:r w:rsidRPr="003B604B">
                  <w:t xml:space="preserve">Through nights of fright </w:t>
                </w:r>
              </w:p>
              <w:p w14:paraId="1E6A6DCE" w14:textId="77777777" w:rsidR="00CC76D0" w:rsidRPr="003B604B" w:rsidRDefault="00CC76D0" w:rsidP="00CC76D0">
                <w:r w:rsidRPr="003B604B">
                  <w:rPr>
                    <w:i/>
                  </w:rPr>
                  <w:t>Per aspera ad astra!</w:t>
                </w:r>
              </w:p>
              <w:p w14:paraId="74033C05" w14:textId="77777777" w:rsidR="00CC76D0" w:rsidRPr="003B604B" w:rsidRDefault="00CC76D0" w:rsidP="00CC76D0">
                <w:r w:rsidRPr="003B604B">
                  <w:t>(Translation by Seth Wolitz)</w:t>
                </w:r>
              </w:p>
              <w:p w14:paraId="6A3F090F" w14:textId="77777777" w:rsidR="00CC76D0" w:rsidRDefault="00CC76D0" w:rsidP="0028769D">
                <w:pPr>
                  <w:pStyle w:val="Heading1"/>
                  <w:outlineLvl w:val="0"/>
                </w:pPr>
              </w:p>
              <w:p w14:paraId="73A1197B" w14:textId="639C5C3D" w:rsidR="0028769D" w:rsidRPr="003B604B" w:rsidRDefault="0028769D" w:rsidP="0028769D">
                <w:pPr>
                  <w:pStyle w:val="Heading1"/>
                  <w:outlineLvl w:val="0"/>
                </w:pPr>
                <w:r w:rsidRPr="003B604B">
                  <w:t>Timeline:</w:t>
                </w:r>
              </w:p>
              <w:p w14:paraId="065B6ACA" w14:textId="77777777" w:rsidR="0028769D" w:rsidRPr="003B604B" w:rsidRDefault="0028769D" w:rsidP="0028769D">
                <w:r w:rsidRPr="003B604B">
                  <w:lastRenderedPageBreak/>
                  <w:t xml:space="preserve">1915: Death of I.L. Peretz, the leading figure of Yiddish letters in Warsaw. </w:t>
                </w:r>
              </w:p>
              <w:p w14:paraId="7C1C7875" w14:textId="77777777" w:rsidR="0028769D" w:rsidRPr="003B604B" w:rsidRDefault="0028769D" w:rsidP="0028769D"/>
              <w:p w14:paraId="6B461FBB" w14:textId="1BF21911" w:rsidR="0028769D" w:rsidRPr="003B604B" w:rsidRDefault="0028769D" w:rsidP="0028769D">
                <w:r w:rsidRPr="003B604B">
                  <w:t>November</w:t>
                </w:r>
                <w:r>
                  <w:t xml:space="preserve"> </w:t>
                </w:r>
                <w:r w:rsidRPr="003B604B">
                  <w:t>1918: End of the First World War.</w:t>
                </w:r>
              </w:p>
              <w:p w14:paraId="7C3C3341" w14:textId="77777777" w:rsidR="0028769D" w:rsidRPr="003B604B" w:rsidRDefault="0028769D" w:rsidP="0028769D"/>
              <w:p w14:paraId="2C873B3A" w14:textId="77777777" w:rsidR="0028769D" w:rsidRPr="003B604B" w:rsidRDefault="0028769D" w:rsidP="0028769D">
                <w:r w:rsidRPr="003B604B">
                  <w:t xml:space="preserve">1919: Moyshe Broderzon creates the </w:t>
                </w:r>
                <w:r w:rsidRPr="003B604B">
                  <w:rPr>
                    <w:i/>
                  </w:rPr>
                  <w:t>Yung-Yidish</w:t>
                </w:r>
                <w:r w:rsidRPr="003B604B">
                  <w:t xml:space="preserve"> (Young Yiddish) group in Łódź (near Warsaw), a precursor to </w:t>
                </w:r>
                <w:r w:rsidRPr="003B604B">
                  <w:rPr>
                    <w:i/>
                  </w:rPr>
                  <w:t>Khalyastre</w:t>
                </w:r>
                <w:r w:rsidRPr="003B604B">
                  <w:t xml:space="preserve">. Uri Zvi Greenberg and Melech Ravitch are associated with the group. </w:t>
                </w:r>
              </w:p>
              <w:p w14:paraId="5AF7E83A" w14:textId="77777777" w:rsidR="0028769D" w:rsidRPr="003B604B" w:rsidRDefault="0028769D" w:rsidP="0028769D"/>
              <w:p w14:paraId="7394CFD6" w14:textId="77777777" w:rsidR="0028769D" w:rsidRPr="003B604B" w:rsidRDefault="0028769D" w:rsidP="0028769D">
                <w:r w:rsidRPr="003B604B">
                  <w:t xml:space="preserve">February 1919 - March 1921: Polish-Soviet war. </w:t>
                </w:r>
              </w:p>
              <w:p w14:paraId="2EF62B9F" w14:textId="77777777" w:rsidR="0028769D" w:rsidRPr="003B604B" w:rsidRDefault="0028769D" w:rsidP="0028769D"/>
              <w:p w14:paraId="34F43560" w14:textId="77777777" w:rsidR="0028769D" w:rsidRPr="003B604B" w:rsidRDefault="0028769D" w:rsidP="0028769D">
                <w:r w:rsidRPr="003B604B">
                  <w:t>1921: Melech Ravitch, Uri Zvi Greenberg, and Peretz Markish all move to Warsaw.</w:t>
                </w:r>
              </w:p>
              <w:p w14:paraId="17B069B6" w14:textId="77777777" w:rsidR="0028769D" w:rsidRPr="003B604B" w:rsidRDefault="0028769D" w:rsidP="0028769D"/>
              <w:p w14:paraId="65D429AE" w14:textId="77777777" w:rsidR="0028769D" w:rsidRPr="003B604B" w:rsidRDefault="0028769D" w:rsidP="0028769D">
                <w:r w:rsidRPr="003B604B">
                  <w:t xml:space="preserve">1921: Uri Tsevi Grinberg publishes </w:t>
                </w:r>
                <w:r w:rsidRPr="003B604B">
                  <w:rPr>
                    <w:i/>
                  </w:rPr>
                  <w:t xml:space="preserve">Mefisto </w:t>
                </w:r>
                <w:r w:rsidRPr="003B604B">
                  <w:t>(</w:t>
                </w:r>
                <w:r w:rsidRPr="0028769D">
                  <w:rPr>
                    <w:i/>
                  </w:rPr>
                  <w:t>Mephisto</w:t>
                </w:r>
                <w:r w:rsidRPr="003B604B">
                  <w:t xml:space="preserve">), a modern rewriting of Goethe’s </w:t>
                </w:r>
                <w:r w:rsidRPr="003B604B">
                  <w:rPr>
                    <w:i/>
                  </w:rPr>
                  <w:t>Faust</w:t>
                </w:r>
                <w:r w:rsidRPr="003B604B">
                  <w:t xml:space="preserve">; Peretz Markish publishes </w:t>
                </w:r>
                <w:r w:rsidRPr="003B604B">
                  <w:rPr>
                    <w:i/>
                  </w:rPr>
                  <w:t>Di Kupe</w:t>
                </w:r>
                <w:r w:rsidRPr="003B604B">
                  <w:t xml:space="preserve"> (</w:t>
                </w:r>
                <w:r w:rsidRPr="0028769D">
                  <w:rPr>
                    <w:i/>
                  </w:rPr>
                  <w:t>The Heap</w:t>
                </w:r>
                <w:r w:rsidRPr="003B604B">
                  <w:t>).</w:t>
                </w:r>
              </w:p>
              <w:p w14:paraId="174FEBC1" w14:textId="77777777" w:rsidR="0028769D" w:rsidRPr="003B604B" w:rsidRDefault="0028769D" w:rsidP="0028769D"/>
              <w:p w14:paraId="70140208" w14:textId="0C257341" w:rsidR="0028769D" w:rsidRPr="003B604B" w:rsidRDefault="0028769D" w:rsidP="0028769D">
                <w:r>
                  <w:t>28 January</w:t>
                </w:r>
                <w:r w:rsidRPr="003B604B">
                  <w:t xml:space="preserve"> 1922: Poetry reading organized in Warsaw by the literary magazine </w:t>
                </w:r>
                <w:r w:rsidRPr="003B604B">
                  <w:rPr>
                    <w:i/>
                  </w:rPr>
                  <w:t>Ringen</w:t>
                </w:r>
                <w:r w:rsidRPr="003B604B">
                  <w:t>, with Melech Ravitch, Uri Z</w:t>
                </w:r>
                <w:r>
                  <w:t>vi Gree</w:t>
                </w:r>
                <w:r w:rsidRPr="003B604B">
                  <w:t>nberg, and Peretz Markish. Taking place on a Saturday, it is conceived as an alternative secular Sabbath celebration. The reading is well attended, but perceived by the observant Jewish community as a provocation. This controversial event consecrates the prominence of the Khalyastre group in the Warsaw Yiddish avant-garde.</w:t>
                </w:r>
              </w:p>
              <w:p w14:paraId="4A9EF294" w14:textId="77777777" w:rsidR="0028769D" w:rsidRPr="003B604B" w:rsidRDefault="0028769D" w:rsidP="0028769D"/>
              <w:p w14:paraId="4ECCF367" w14:textId="77777777" w:rsidR="0028769D" w:rsidRPr="003B604B" w:rsidRDefault="0028769D" w:rsidP="0028769D">
                <w:r w:rsidRPr="003B604B">
                  <w:t xml:space="preserve">1922: First issue of </w:t>
                </w:r>
                <w:r w:rsidRPr="003B604B">
                  <w:rPr>
                    <w:i/>
                  </w:rPr>
                  <w:t>Khalyastre</w:t>
                </w:r>
                <w:r w:rsidRPr="003B604B">
                  <w:t>.</w:t>
                </w:r>
                <w:r w:rsidRPr="003B604B">
                  <w:rPr>
                    <w:i/>
                  </w:rPr>
                  <w:t xml:space="preserve"> </w:t>
                </w:r>
              </w:p>
              <w:p w14:paraId="27A295E1" w14:textId="77777777" w:rsidR="0028769D" w:rsidRPr="003B604B" w:rsidRDefault="0028769D" w:rsidP="0028769D"/>
              <w:p w14:paraId="235C9BF3" w14:textId="77777777" w:rsidR="0028769D" w:rsidRPr="003B604B" w:rsidRDefault="0028769D" w:rsidP="0028769D">
                <w:r w:rsidRPr="003B604B">
                  <w:t xml:space="preserve">1922-1923: Uri Zvi Greenberg publishes his own literary magazine, </w:t>
                </w:r>
                <w:r w:rsidRPr="003B604B">
                  <w:rPr>
                    <w:i/>
                  </w:rPr>
                  <w:t>Albatros</w:t>
                </w:r>
                <w:r w:rsidRPr="003B604B">
                  <w:t xml:space="preserve"> (three issues); Peretz Markish visits Paris, London, and Palestine.</w:t>
                </w:r>
              </w:p>
              <w:p w14:paraId="32D7907F" w14:textId="77777777" w:rsidR="0028769D" w:rsidRPr="003B604B" w:rsidRDefault="0028769D" w:rsidP="0028769D"/>
              <w:p w14:paraId="12CF1C1A" w14:textId="438441F0" w:rsidR="0028769D" w:rsidRPr="003B604B" w:rsidRDefault="0028769D" w:rsidP="0028769D">
                <w:r w:rsidRPr="003B604B">
                  <w:t xml:space="preserve">1923: Peretz Markish publishes </w:t>
                </w:r>
                <w:r w:rsidRPr="003B604B">
                  <w:rPr>
                    <w:i/>
                  </w:rPr>
                  <w:t>Radio</w:t>
                </w:r>
                <w:r w:rsidRPr="003B604B">
                  <w:t xml:space="preserve">, a </w:t>
                </w:r>
                <w:r>
                  <w:t>major work of m</w:t>
                </w:r>
                <w:r w:rsidRPr="003B604B">
                  <w:t>odernist poetry; Uri Zvi Greenberg moves to Palestine and starts writing exclusively in Hebrew.</w:t>
                </w:r>
              </w:p>
              <w:p w14:paraId="2E75BB42" w14:textId="77777777" w:rsidR="0028769D" w:rsidRPr="003B604B" w:rsidRDefault="0028769D" w:rsidP="0028769D"/>
              <w:p w14:paraId="759D9416" w14:textId="77777777" w:rsidR="0028769D" w:rsidRPr="003B604B" w:rsidRDefault="0028769D" w:rsidP="0028769D">
                <w:r w:rsidRPr="003B604B">
                  <w:t xml:space="preserve">1924: Oser Varshavski settles in Paris; Peretz Markish visits Paris and Berlin. Second and last issue of </w:t>
                </w:r>
                <w:r w:rsidRPr="003B604B">
                  <w:rPr>
                    <w:i/>
                  </w:rPr>
                  <w:t>Khalyastre</w:t>
                </w:r>
                <w:r w:rsidRPr="003B604B">
                  <w:t>, published in Paris, written by Peretz Markish and Oyzer Varshavski, entirely illustrated by Marc Chagall.</w:t>
                </w:r>
              </w:p>
              <w:p w14:paraId="39470A47" w14:textId="77777777" w:rsidR="0028769D" w:rsidRPr="003B604B" w:rsidRDefault="0028769D" w:rsidP="0028769D"/>
              <w:p w14:paraId="75620A0D" w14:textId="77777777" w:rsidR="0028769D" w:rsidRPr="003B604B" w:rsidRDefault="0028769D" w:rsidP="0028769D">
                <w:r w:rsidRPr="003B604B">
                  <w:t xml:space="preserve">1926: Peretz Markish settles permanently in the Soviet Union. </w:t>
                </w:r>
              </w:p>
              <w:p w14:paraId="66E85538" w14:textId="3D852AA4" w:rsidR="003F0D73" w:rsidRDefault="003F0D73" w:rsidP="00C27FAB"/>
            </w:tc>
          </w:sdtContent>
        </w:sdt>
      </w:tr>
      <w:tr w:rsidR="003235A7" w14:paraId="718B054E" w14:textId="77777777" w:rsidTr="003235A7">
        <w:tc>
          <w:tcPr>
            <w:tcW w:w="9016" w:type="dxa"/>
          </w:tcPr>
          <w:p w14:paraId="5944A79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4D75DBCFA94CB428DC90C90F4008878"/>
              </w:placeholder>
              <w:showingPlcHdr/>
            </w:sdtPr>
            <w:sdtContent>
              <w:p w14:paraId="39DD1568"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7D5768F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33A807" w14:textId="77777777" w:rsidR="00CC76D0" w:rsidRDefault="00CC76D0" w:rsidP="007A0D55">
      <w:pPr>
        <w:spacing w:after="0" w:line="240" w:lineRule="auto"/>
      </w:pPr>
      <w:r>
        <w:separator/>
      </w:r>
    </w:p>
  </w:endnote>
  <w:endnote w:type="continuationSeparator" w:id="0">
    <w:p w14:paraId="197CD803" w14:textId="77777777" w:rsidR="00CC76D0" w:rsidRDefault="00CC76D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62874D" w14:textId="77777777" w:rsidR="00CC76D0" w:rsidRDefault="00CC76D0" w:rsidP="007A0D55">
      <w:pPr>
        <w:spacing w:after="0" w:line="240" w:lineRule="auto"/>
      </w:pPr>
      <w:r>
        <w:separator/>
      </w:r>
    </w:p>
  </w:footnote>
  <w:footnote w:type="continuationSeparator" w:id="0">
    <w:p w14:paraId="17571A8D" w14:textId="77777777" w:rsidR="00CC76D0" w:rsidRDefault="00CC76D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FF1BD8" w14:textId="77777777" w:rsidR="00CC76D0" w:rsidRDefault="00CC76D0">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7DC12B2" w14:textId="77777777" w:rsidR="00CC76D0" w:rsidRDefault="00CC76D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F2E"/>
    <w:rsid w:val="00032559"/>
    <w:rsid w:val="00052040"/>
    <w:rsid w:val="00066CCF"/>
    <w:rsid w:val="000B25AE"/>
    <w:rsid w:val="000B55AB"/>
    <w:rsid w:val="000D24DC"/>
    <w:rsid w:val="00101B2E"/>
    <w:rsid w:val="00116FA0"/>
    <w:rsid w:val="0015114C"/>
    <w:rsid w:val="001921B0"/>
    <w:rsid w:val="001A21F3"/>
    <w:rsid w:val="001A2537"/>
    <w:rsid w:val="001A6A06"/>
    <w:rsid w:val="00210C03"/>
    <w:rsid w:val="002162E2"/>
    <w:rsid w:val="00225C5A"/>
    <w:rsid w:val="00230B10"/>
    <w:rsid w:val="00234353"/>
    <w:rsid w:val="00244BB0"/>
    <w:rsid w:val="0028769D"/>
    <w:rsid w:val="002A0A0D"/>
    <w:rsid w:val="002B0B37"/>
    <w:rsid w:val="0030662D"/>
    <w:rsid w:val="003235A7"/>
    <w:rsid w:val="003677B6"/>
    <w:rsid w:val="003D3579"/>
    <w:rsid w:val="003D7BC9"/>
    <w:rsid w:val="003E2795"/>
    <w:rsid w:val="003F0D73"/>
    <w:rsid w:val="00442F2E"/>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544D8"/>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C76D0"/>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40D5"/>
    <w:rsid w:val="00F36937"/>
    <w:rsid w:val="00F60F53"/>
    <w:rsid w:val="00FA1925"/>
    <w:rsid w:val="00FB11DE"/>
    <w:rsid w:val="00FB589A"/>
    <w:rsid w:val="00FB7317"/>
    <w:rsid w:val="00FE0B36"/>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C6F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42F2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2F2E"/>
    <w:rPr>
      <w:rFonts w:ascii="Lucida Grande" w:hAnsi="Lucida Grande" w:cs="Lucida Grande"/>
      <w:sz w:val="18"/>
      <w:szCs w:val="18"/>
    </w:rPr>
  </w:style>
  <w:style w:type="paragraph" w:styleId="Caption">
    <w:name w:val="caption"/>
    <w:basedOn w:val="Normal"/>
    <w:next w:val="Normal"/>
    <w:uiPriority w:val="35"/>
    <w:semiHidden/>
    <w:qFormat/>
    <w:rsid w:val="0028769D"/>
    <w:pPr>
      <w:spacing w:after="200" w:line="240" w:lineRule="auto"/>
    </w:pPr>
    <w:rPr>
      <w:b/>
      <w:bCs/>
      <w:color w:val="5B9BD5" w:themeColor="accent1"/>
      <w:sz w:val="18"/>
      <w:szCs w:val="18"/>
    </w:rPr>
  </w:style>
  <w:style w:type="paragraph" w:styleId="ListParagraph">
    <w:name w:val="List Paragraph"/>
    <w:basedOn w:val="Normal"/>
    <w:uiPriority w:val="34"/>
    <w:semiHidden/>
    <w:qFormat/>
    <w:rsid w:val="003D7BC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42F2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2F2E"/>
    <w:rPr>
      <w:rFonts w:ascii="Lucida Grande" w:hAnsi="Lucida Grande" w:cs="Lucida Grande"/>
      <w:sz w:val="18"/>
      <w:szCs w:val="18"/>
    </w:rPr>
  </w:style>
  <w:style w:type="paragraph" w:styleId="Caption">
    <w:name w:val="caption"/>
    <w:basedOn w:val="Normal"/>
    <w:next w:val="Normal"/>
    <w:uiPriority w:val="35"/>
    <w:semiHidden/>
    <w:qFormat/>
    <w:rsid w:val="0028769D"/>
    <w:pPr>
      <w:spacing w:after="200" w:line="240" w:lineRule="auto"/>
    </w:pPr>
    <w:rPr>
      <w:b/>
      <w:bCs/>
      <w:color w:val="5B9BD5" w:themeColor="accent1"/>
      <w:sz w:val="18"/>
      <w:szCs w:val="18"/>
    </w:rPr>
  </w:style>
  <w:style w:type="paragraph" w:styleId="ListParagraph">
    <w:name w:val="List Paragraph"/>
    <w:basedOn w:val="Normal"/>
    <w:uiPriority w:val="34"/>
    <w:semiHidden/>
    <w:qFormat/>
    <w:rsid w:val="003D7B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33C8FC2B19E04A9F6548449492EC11"/>
        <w:category>
          <w:name w:val="General"/>
          <w:gallery w:val="placeholder"/>
        </w:category>
        <w:types>
          <w:type w:val="bbPlcHdr"/>
        </w:types>
        <w:behaviors>
          <w:behavior w:val="content"/>
        </w:behaviors>
        <w:guid w:val="{C25FEC24-0C7D-0145-AA89-9481C65FFDC6}"/>
      </w:docPartPr>
      <w:docPartBody>
        <w:p w:rsidR="00000000" w:rsidRDefault="004E117A">
          <w:pPr>
            <w:pStyle w:val="2C33C8FC2B19E04A9F6548449492EC11"/>
          </w:pPr>
          <w:r w:rsidRPr="00CC586D">
            <w:rPr>
              <w:rStyle w:val="PlaceholderText"/>
              <w:b/>
              <w:color w:val="FFFFFF" w:themeColor="background1"/>
            </w:rPr>
            <w:t>[Salutation]</w:t>
          </w:r>
        </w:p>
      </w:docPartBody>
    </w:docPart>
    <w:docPart>
      <w:docPartPr>
        <w:name w:val="35794FDF3E23B34583449F3D09F5138C"/>
        <w:category>
          <w:name w:val="General"/>
          <w:gallery w:val="placeholder"/>
        </w:category>
        <w:types>
          <w:type w:val="bbPlcHdr"/>
        </w:types>
        <w:behaviors>
          <w:behavior w:val="content"/>
        </w:behaviors>
        <w:guid w:val="{FBD7C199-19C8-CA41-901E-1C96D6752BB0}"/>
      </w:docPartPr>
      <w:docPartBody>
        <w:p w:rsidR="00000000" w:rsidRDefault="004E117A">
          <w:pPr>
            <w:pStyle w:val="35794FDF3E23B34583449F3D09F5138C"/>
          </w:pPr>
          <w:r>
            <w:rPr>
              <w:rStyle w:val="PlaceholderText"/>
            </w:rPr>
            <w:t>[First name]</w:t>
          </w:r>
        </w:p>
      </w:docPartBody>
    </w:docPart>
    <w:docPart>
      <w:docPartPr>
        <w:name w:val="6C29D68B4ADD7D4D939D4F0560017730"/>
        <w:category>
          <w:name w:val="General"/>
          <w:gallery w:val="placeholder"/>
        </w:category>
        <w:types>
          <w:type w:val="bbPlcHdr"/>
        </w:types>
        <w:behaviors>
          <w:behavior w:val="content"/>
        </w:behaviors>
        <w:guid w:val="{8AB61D1C-605C-294C-8EC8-6567FC448E69}"/>
      </w:docPartPr>
      <w:docPartBody>
        <w:p w:rsidR="00000000" w:rsidRDefault="004E117A">
          <w:pPr>
            <w:pStyle w:val="6C29D68B4ADD7D4D939D4F0560017730"/>
          </w:pPr>
          <w:r>
            <w:rPr>
              <w:rStyle w:val="PlaceholderText"/>
            </w:rPr>
            <w:t>[Middle name]</w:t>
          </w:r>
        </w:p>
      </w:docPartBody>
    </w:docPart>
    <w:docPart>
      <w:docPartPr>
        <w:name w:val="DB0A08342749AF4193F516BB9DFAF4FE"/>
        <w:category>
          <w:name w:val="General"/>
          <w:gallery w:val="placeholder"/>
        </w:category>
        <w:types>
          <w:type w:val="bbPlcHdr"/>
        </w:types>
        <w:behaviors>
          <w:behavior w:val="content"/>
        </w:behaviors>
        <w:guid w:val="{4BC36D68-DF73-7A44-AEE1-6D20D5D4CA1D}"/>
      </w:docPartPr>
      <w:docPartBody>
        <w:p w:rsidR="00000000" w:rsidRDefault="004E117A">
          <w:pPr>
            <w:pStyle w:val="DB0A08342749AF4193F516BB9DFAF4FE"/>
          </w:pPr>
          <w:r>
            <w:rPr>
              <w:rStyle w:val="PlaceholderText"/>
            </w:rPr>
            <w:t>[Last name]</w:t>
          </w:r>
        </w:p>
      </w:docPartBody>
    </w:docPart>
    <w:docPart>
      <w:docPartPr>
        <w:name w:val="D88A7811820D9345A2F27394B324E173"/>
        <w:category>
          <w:name w:val="General"/>
          <w:gallery w:val="placeholder"/>
        </w:category>
        <w:types>
          <w:type w:val="bbPlcHdr"/>
        </w:types>
        <w:behaviors>
          <w:behavior w:val="content"/>
        </w:behaviors>
        <w:guid w:val="{8B4331A9-DD1C-F34F-8539-13995DA546A0}"/>
      </w:docPartPr>
      <w:docPartBody>
        <w:p w:rsidR="00000000" w:rsidRDefault="004E117A">
          <w:pPr>
            <w:pStyle w:val="D88A7811820D9345A2F27394B324E173"/>
          </w:pPr>
          <w:r>
            <w:rPr>
              <w:rStyle w:val="PlaceholderText"/>
            </w:rPr>
            <w:t>[Enter your biography]</w:t>
          </w:r>
        </w:p>
      </w:docPartBody>
    </w:docPart>
    <w:docPart>
      <w:docPartPr>
        <w:name w:val="8907D39FA8A4CA469DD85721B2A0D434"/>
        <w:category>
          <w:name w:val="General"/>
          <w:gallery w:val="placeholder"/>
        </w:category>
        <w:types>
          <w:type w:val="bbPlcHdr"/>
        </w:types>
        <w:behaviors>
          <w:behavior w:val="content"/>
        </w:behaviors>
        <w:guid w:val="{7CC29833-1D51-7147-B4D2-F399F1837566}"/>
      </w:docPartPr>
      <w:docPartBody>
        <w:p w:rsidR="00000000" w:rsidRDefault="004E117A">
          <w:pPr>
            <w:pStyle w:val="8907D39FA8A4CA469DD85721B2A0D434"/>
          </w:pPr>
          <w:r>
            <w:rPr>
              <w:rStyle w:val="PlaceholderText"/>
            </w:rPr>
            <w:t>[Enter the institution with which you are affiliated]</w:t>
          </w:r>
        </w:p>
      </w:docPartBody>
    </w:docPart>
    <w:docPart>
      <w:docPartPr>
        <w:name w:val="E8A3F8B90E265D4096FA314FE3D92870"/>
        <w:category>
          <w:name w:val="General"/>
          <w:gallery w:val="placeholder"/>
        </w:category>
        <w:types>
          <w:type w:val="bbPlcHdr"/>
        </w:types>
        <w:behaviors>
          <w:behavior w:val="content"/>
        </w:behaviors>
        <w:guid w:val="{51C13CDB-5E46-7547-AD7F-AE185A3869D4}"/>
      </w:docPartPr>
      <w:docPartBody>
        <w:p w:rsidR="00000000" w:rsidRDefault="004E117A">
          <w:pPr>
            <w:pStyle w:val="E8A3F8B90E265D4096FA314FE3D92870"/>
          </w:pPr>
          <w:r w:rsidRPr="00EF74F7">
            <w:rPr>
              <w:b/>
              <w:color w:val="808080" w:themeColor="background1" w:themeShade="80"/>
            </w:rPr>
            <w:t>[Enter the headword for your article]</w:t>
          </w:r>
        </w:p>
      </w:docPartBody>
    </w:docPart>
    <w:docPart>
      <w:docPartPr>
        <w:name w:val="59CAD4372454AA44A3D8BB1D66BFA020"/>
        <w:category>
          <w:name w:val="General"/>
          <w:gallery w:val="placeholder"/>
        </w:category>
        <w:types>
          <w:type w:val="bbPlcHdr"/>
        </w:types>
        <w:behaviors>
          <w:behavior w:val="content"/>
        </w:behaviors>
        <w:guid w:val="{3E285D22-015C-9142-9652-2CA9BA32A3B4}"/>
      </w:docPartPr>
      <w:docPartBody>
        <w:p w:rsidR="00000000" w:rsidRDefault="004E117A">
          <w:pPr>
            <w:pStyle w:val="59CAD4372454AA44A3D8BB1D66BFA02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94D509BD497EF4AB964BD8D7EFCCD19"/>
        <w:category>
          <w:name w:val="General"/>
          <w:gallery w:val="placeholder"/>
        </w:category>
        <w:types>
          <w:type w:val="bbPlcHdr"/>
        </w:types>
        <w:behaviors>
          <w:behavior w:val="content"/>
        </w:behaviors>
        <w:guid w:val="{2A096BB2-76BE-4646-8C1C-7BBAA7A8CAAE}"/>
      </w:docPartPr>
      <w:docPartBody>
        <w:p w:rsidR="00000000" w:rsidRDefault="004E117A">
          <w:pPr>
            <w:pStyle w:val="B94D509BD497EF4AB964BD8D7EFCCD1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772ABE02A99A84090ED8686A337A2B9"/>
        <w:category>
          <w:name w:val="General"/>
          <w:gallery w:val="placeholder"/>
        </w:category>
        <w:types>
          <w:type w:val="bbPlcHdr"/>
        </w:types>
        <w:behaviors>
          <w:behavior w:val="content"/>
        </w:behaviors>
        <w:guid w:val="{1F790C91-DD71-B649-A51F-825A4023A314}"/>
      </w:docPartPr>
      <w:docPartBody>
        <w:p w:rsidR="00000000" w:rsidRDefault="004E117A">
          <w:pPr>
            <w:pStyle w:val="1772ABE02A99A84090ED8686A337A2B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4D75DBCFA94CB428DC90C90F4008878"/>
        <w:category>
          <w:name w:val="General"/>
          <w:gallery w:val="placeholder"/>
        </w:category>
        <w:types>
          <w:type w:val="bbPlcHdr"/>
        </w:types>
        <w:behaviors>
          <w:behavior w:val="content"/>
        </w:behaviors>
        <w:guid w:val="{89909B63-C28D-0049-89E9-3C760EECE0C3}"/>
      </w:docPartPr>
      <w:docPartBody>
        <w:p w:rsidR="00000000" w:rsidRDefault="004E117A">
          <w:pPr>
            <w:pStyle w:val="84D75DBCFA94CB428DC90C90F400887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C33C8FC2B19E04A9F6548449492EC11">
    <w:name w:val="2C33C8FC2B19E04A9F6548449492EC11"/>
  </w:style>
  <w:style w:type="paragraph" w:customStyle="1" w:styleId="35794FDF3E23B34583449F3D09F5138C">
    <w:name w:val="35794FDF3E23B34583449F3D09F5138C"/>
  </w:style>
  <w:style w:type="paragraph" w:customStyle="1" w:styleId="6C29D68B4ADD7D4D939D4F0560017730">
    <w:name w:val="6C29D68B4ADD7D4D939D4F0560017730"/>
  </w:style>
  <w:style w:type="paragraph" w:customStyle="1" w:styleId="DB0A08342749AF4193F516BB9DFAF4FE">
    <w:name w:val="DB0A08342749AF4193F516BB9DFAF4FE"/>
  </w:style>
  <w:style w:type="paragraph" w:customStyle="1" w:styleId="D88A7811820D9345A2F27394B324E173">
    <w:name w:val="D88A7811820D9345A2F27394B324E173"/>
  </w:style>
  <w:style w:type="paragraph" w:customStyle="1" w:styleId="8907D39FA8A4CA469DD85721B2A0D434">
    <w:name w:val="8907D39FA8A4CA469DD85721B2A0D434"/>
  </w:style>
  <w:style w:type="paragraph" w:customStyle="1" w:styleId="E8A3F8B90E265D4096FA314FE3D92870">
    <w:name w:val="E8A3F8B90E265D4096FA314FE3D92870"/>
  </w:style>
  <w:style w:type="paragraph" w:customStyle="1" w:styleId="59CAD4372454AA44A3D8BB1D66BFA020">
    <w:name w:val="59CAD4372454AA44A3D8BB1D66BFA020"/>
  </w:style>
  <w:style w:type="paragraph" w:customStyle="1" w:styleId="B94D509BD497EF4AB964BD8D7EFCCD19">
    <w:name w:val="B94D509BD497EF4AB964BD8D7EFCCD19"/>
  </w:style>
  <w:style w:type="paragraph" w:customStyle="1" w:styleId="1772ABE02A99A84090ED8686A337A2B9">
    <w:name w:val="1772ABE02A99A84090ED8686A337A2B9"/>
  </w:style>
  <w:style w:type="paragraph" w:customStyle="1" w:styleId="84D75DBCFA94CB428DC90C90F4008878">
    <w:name w:val="84D75DBCFA94CB428DC90C90F400887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C33C8FC2B19E04A9F6548449492EC11">
    <w:name w:val="2C33C8FC2B19E04A9F6548449492EC11"/>
  </w:style>
  <w:style w:type="paragraph" w:customStyle="1" w:styleId="35794FDF3E23B34583449F3D09F5138C">
    <w:name w:val="35794FDF3E23B34583449F3D09F5138C"/>
  </w:style>
  <w:style w:type="paragraph" w:customStyle="1" w:styleId="6C29D68B4ADD7D4D939D4F0560017730">
    <w:name w:val="6C29D68B4ADD7D4D939D4F0560017730"/>
  </w:style>
  <w:style w:type="paragraph" w:customStyle="1" w:styleId="DB0A08342749AF4193F516BB9DFAF4FE">
    <w:name w:val="DB0A08342749AF4193F516BB9DFAF4FE"/>
  </w:style>
  <w:style w:type="paragraph" w:customStyle="1" w:styleId="D88A7811820D9345A2F27394B324E173">
    <w:name w:val="D88A7811820D9345A2F27394B324E173"/>
  </w:style>
  <w:style w:type="paragraph" w:customStyle="1" w:styleId="8907D39FA8A4CA469DD85721B2A0D434">
    <w:name w:val="8907D39FA8A4CA469DD85721B2A0D434"/>
  </w:style>
  <w:style w:type="paragraph" w:customStyle="1" w:styleId="E8A3F8B90E265D4096FA314FE3D92870">
    <w:name w:val="E8A3F8B90E265D4096FA314FE3D92870"/>
  </w:style>
  <w:style w:type="paragraph" w:customStyle="1" w:styleId="59CAD4372454AA44A3D8BB1D66BFA020">
    <w:name w:val="59CAD4372454AA44A3D8BB1D66BFA020"/>
  </w:style>
  <w:style w:type="paragraph" w:customStyle="1" w:styleId="B94D509BD497EF4AB964BD8D7EFCCD19">
    <w:name w:val="B94D509BD497EF4AB964BD8D7EFCCD19"/>
  </w:style>
  <w:style w:type="paragraph" w:customStyle="1" w:styleId="1772ABE02A99A84090ED8686A337A2B9">
    <w:name w:val="1772ABE02A99A84090ED8686A337A2B9"/>
  </w:style>
  <w:style w:type="paragraph" w:customStyle="1" w:styleId="84D75DBCFA94CB428DC90C90F4008878">
    <w:name w:val="84D75DBCFA94CB428DC90C90F40088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E82471F1-FC20-D741-80AA-CCDDAD44A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3</Pages>
  <Words>1137</Words>
  <Characters>6485</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7</cp:revision>
  <dcterms:created xsi:type="dcterms:W3CDTF">2014-12-14T03:33:00Z</dcterms:created>
  <dcterms:modified xsi:type="dcterms:W3CDTF">2014-12-14T04:09:00Z</dcterms:modified>
</cp:coreProperties>
</file>