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E99072EFBD41C47A2AA07F4E5CE42B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56832116FAE784EA426C8C5478079F9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60C617D7E0C154AB930D118A223E64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662EF115F9F9D4CB3C7606AB6797669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757A1448BAD5748AD0673FB20FE5B7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91D94C9A2ACF4D840B7D351620410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F7BA133B87B014B81136E1E1A12ACB9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64F84D04DC27BB4CA5BD62E45DCA5D2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3FC4449D3800748A0C8559BB474B48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D68733E3BDEEB4B8B9275791DDF36D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24F7DBB2326AB48830FCF0D60B5B457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FAE" w:rsidRDefault="00DF5FAE" w:rsidP="007A0D55">
      <w:pPr>
        <w:spacing w:after="0" w:line="240" w:lineRule="auto"/>
      </w:pPr>
      <w:r>
        <w:separator/>
      </w:r>
    </w:p>
  </w:endnote>
  <w:endnote w:type="continuationSeparator" w:id="0">
    <w:p w:rsidR="00DF5FAE" w:rsidRDefault="00DF5F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FAE" w:rsidRDefault="00DF5FAE" w:rsidP="007A0D55">
      <w:pPr>
        <w:spacing w:after="0" w:line="240" w:lineRule="auto"/>
      </w:pPr>
      <w:r>
        <w:separator/>
      </w:r>
    </w:p>
  </w:footnote>
  <w:footnote w:type="continuationSeparator" w:id="0">
    <w:p w:rsidR="00DF5FAE" w:rsidRDefault="00DF5FA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A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5FA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5F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F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5F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F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99072EFBD41C47A2AA07F4E5CE4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90B94-0548-4349-A43B-DF5EC547BE9C}"/>
      </w:docPartPr>
      <w:docPartBody>
        <w:p w:rsidR="00000000" w:rsidRDefault="004E117A">
          <w:pPr>
            <w:pStyle w:val="8E99072EFBD41C47A2AA07F4E5CE42B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56832116FAE784EA426C8C547807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AB8D6-FDD4-E247-8443-2F9B4E5B0685}"/>
      </w:docPartPr>
      <w:docPartBody>
        <w:p w:rsidR="00000000" w:rsidRDefault="004E117A">
          <w:pPr>
            <w:pStyle w:val="F56832116FAE784EA426C8C5478079F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60C617D7E0C154AB930D118A223E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2D3C7-45E6-AF4D-AB4F-BF0195CD6D79}"/>
      </w:docPartPr>
      <w:docPartBody>
        <w:p w:rsidR="00000000" w:rsidRDefault="004E117A">
          <w:pPr>
            <w:pStyle w:val="060C617D7E0C154AB930D118A223E64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662EF115F9F9D4CB3C7606AB6797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262BD-7B52-EE4B-AD63-912372030A0E}"/>
      </w:docPartPr>
      <w:docPartBody>
        <w:p w:rsidR="00000000" w:rsidRDefault="004E117A">
          <w:pPr>
            <w:pStyle w:val="9662EF115F9F9D4CB3C7606AB679766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757A1448BAD5748AD0673FB20FE5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1FA7B-132A-2A44-AAC9-7BB869FA1050}"/>
      </w:docPartPr>
      <w:docPartBody>
        <w:p w:rsidR="00000000" w:rsidRDefault="004E117A">
          <w:pPr>
            <w:pStyle w:val="7757A1448BAD5748AD0673FB20FE5B7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91D94C9A2ACF4D840B7D3516204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3771B-89DE-0C41-89AF-4CCFD482EC56}"/>
      </w:docPartPr>
      <w:docPartBody>
        <w:p w:rsidR="00000000" w:rsidRDefault="004E117A">
          <w:pPr>
            <w:pStyle w:val="D391D94C9A2ACF4D840B7D351620410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F7BA133B87B014B81136E1E1A12A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8AF6-02A0-544D-B5CE-2EC2F9A51243}"/>
      </w:docPartPr>
      <w:docPartBody>
        <w:p w:rsidR="00000000" w:rsidRDefault="004E117A">
          <w:pPr>
            <w:pStyle w:val="DF7BA133B87B014B81136E1E1A12ACB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4F84D04DC27BB4CA5BD62E45DCA5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4D856-AB88-6047-B8D6-E9E79E8036DB}"/>
      </w:docPartPr>
      <w:docPartBody>
        <w:p w:rsidR="00000000" w:rsidRDefault="004E117A">
          <w:pPr>
            <w:pStyle w:val="64F84D04DC27BB4CA5BD62E45DCA5D2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3FC4449D3800748A0C8559BB474B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25B11-07A1-0F42-8A6F-FD62FD405D35}"/>
      </w:docPartPr>
      <w:docPartBody>
        <w:p w:rsidR="00000000" w:rsidRDefault="004E117A">
          <w:pPr>
            <w:pStyle w:val="53FC4449D3800748A0C8559BB474B48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68733E3BDEEB4B8B9275791DDF3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AC8AC-477F-5D45-9D23-082DAC82F816}"/>
      </w:docPartPr>
      <w:docPartBody>
        <w:p w:rsidR="00000000" w:rsidRDefault="004E117A">
          <w:pPr>
            <w:pStyle w:val="8D68733E3BDEEB4B8B9275791DDF36D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24F7DBB2326AB48830FCF0D60B5B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9B83B-A2A4-7C49-8B13-ECB65EB76C3F}"/>
      </w:docPartPr>
      <w:docPartBody>
        <w:p w:rsidR="00000000" w:rsidRDefault="004E117A">
          <w:pPr>
            <w:pStyle w:val="324F7DBB2326AB48830FCF0D60B5B45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E99072EFBD41C47A2AA07F4E5CE42BE">
    <w:name w:val="8E99072EFBD41C47A2AA07F4E5CE42BE"/>
  </w:style>
  <w:style w:type="paragraph" w:customStyle="1" w:styleId="F56832116FAE784EA426C8C5478079F9">
    <w:name w:val="F56832116FAE784EA426C8C5478079F9"/>
  </w:style>
  <w:style w:type="paragraph" w:customStyle="1" w:styleId="060C617D7E0C154AB930D118A223E642">
    <w:name w:val="060C617D7E0C154AB930D118A223E642"/>
  </w:style>
  <w:style w:type="paragraph" w:customStyle="1" w:styleId="9662EF115F9F9D4CB3C7606AB6797669">
    <w:name w:val="9662EF115F9F9D4CB3C7606AB6797669"/>
  </w:style>
  <w:style w:type="paragraph" w:customStyle="1" w:styleId="7757A1448BAD5748AD0673FB20FE5B72">
    <w:name w:val="7757A1448BAD5748AD0673FB20FE5B72"/>
  </w:style>
  <w:style w:type="paragraph" w:customStyle="1" w:styleId="D391D94C9A2ACF4D840B7D3516204106">
    <w:name w:val="D391D94C9A2ACF4D840B7D3516204106"/>
  </w:style>
  <w:style w:type="paragraph" w:customStyle="1" w:styleId="DF7BA133B87B014B81136E1E1A12ACB9">
    <w:name w:val="DF7BA133B87B014B81136E1E1A12ACB9"/>
  </w:style>
  <w:style w:type="paragraph" w:customStyle="1" w:styleId="64F84D04DC27BB4CA5BD62E45DCA5D28">
    <w:name w:val="64F84D04DC27BB4CA5BD62E45DCA5D28"/>
  </w:style>
  <w:style w:type="paragraph" w:customStyle="1" w:styleId="53FC4449D3800748A0C8559BB474B48A">
    <w:name w:val="53FC4449D3800748A0C8559BB474B48A"/>
  </w:style>
  <w:style w:type="paragraph" w:customStyle="1" w:styleId="8D68733E3BDEEB4B8B9275791DDF36D6">
    <w:name w:val="8D68733E3BDEEB4B8B9275791DDF36D6"/>
  </w:style>
  <w:style w:type="paragraph" w:customStyle="1" w:styleId="324F7DBB2326AB48830FCF0D60B5B457">
    <w:name w:val="324F7DBB2326AB48830FCF0D60B5B4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E99072EFBD41C47A2AA07F4E5CE42BE">
    <w:name w:val="8E99072EFBD41C47A2AA07F4E5CE42BE"/>
  </w:style>
  <w:style w:type="paragraph" w:customStyle="1" w:styleId="F56832116FAE784EA426C8C5478079F9">
    <w:name w:val="F56832116FAE784EA426C8C5478079F9"/>
  </w:style>
  <w:style w:type="paragraph" w:customStyle="1" w:styleId="060C617D7E0C154AB930D118A223E642">
    <w:name w:val="060C617D7E0C154AB930D118A223E642"/>
  </w:style>
  <w:style w:type="paragraph" w:customStyle="1" w:styleId="9662EF115F9F9D4CB3C7606AB6797669">
    <w:name w:val="9662EF115F9F9D4CB3C7606AB6797669"/>
  </w:style>
  <w:style w:type="paragraph" w:customStyle="1" w:styleId="7757A1448BAD5748AD0673FB20FE5B72">
    <w:name w:val="7757A1448BAD5748AD0673FB20FE5B72"/>
  </w:style>
  <w:style w:type="paragraph" w:customStyle="1" w:styleId="D391D94C9A2ACF4D840B7D3516204106">
    <w:name w:val="D391D94C9A2ACF4D840B7D3516204106"/>
  </w:style>
  <w:style w:type="paragraph" w:customStyle="1" w:styleId="DF7BA133B87B014B81136E1E1A12ACB9">
    <w:name w:val="DF7BA133B87B014B81136E1E1A12ACB9"/>
  </w:style>
  <w:style w:type="paragraph" w:customStyle="1" w:styleId="64F84D04DC27BB4CA5BD62E45DCA5D28">
    <w:name w:val="64F84D04DC27BB4CA5BD62E45DCA5D28"/>
  </w:style>
  <w:style w:type="paragraph" w:customStyle="1" w:styleId="53FC4449D3800748A0C8559BB474B48A">
    <w:name w:val="53FC4449D3800748A0C8559BB474B48A"/>
  </w:style>
  <w:style w:type="paragraph" w:customStyle="1" w:styleId="8D68733E3BDEEB4B8B9275791DDF36D6">
    <w:name w:val="8D68733E3BDEEB4B8B9275791DDF36D6"/>
  </w:style>
  <w:style w:type="paragraph" w:customStyle="1" w:styleId="324F7DBB2326AB48830FCF0D60B5B457">
    <w:name w:val="324F7DBB2326AB48830FCF0D60B5B4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2015-01-03T22:17:00Z</dcterms:created>
  <dcterms:modified xsi:type="dcterms:W3CDTF">2015-01-03T22:17:00Z</dcterms:modified>
</cp:coreProperties>
</file>