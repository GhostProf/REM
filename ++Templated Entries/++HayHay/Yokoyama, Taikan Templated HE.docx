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6FB752D3047246B5E626D50792E2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02A5139FAE682498A3F35D275967103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7EC6619DA7AE46A55D8FDA89C45B8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A8EB74DA254B4E86C6D6126AADEC11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99089AD948E7499C31D6D873BA9A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0F783194146C459DA65DA0817C8D4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BB67F5056E5B14CA235D7BCA9A52423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2F7CEE4AFF3D340B123EC0AD5722AB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DD713318D917F4E9ED25CC769D1B2D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E264D0E0E90804083DA8624188F60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4208EFF111094380B2CBEBE504FAE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E94" w:rsidRDefault="00821E94" w:rsidP="007A0D55">
      <w:pPr>
        <w:spacing w:after="0" w:line="240" w:lineRule="auto"/>
      </w:pPr>
      <w:r>
        <w:separator/>
      </w:r>
    </w:p>
  </w:endnote>
  <w:endnote w:type="continuationSeparator" w:id="0">
    <w:p w:rsidR="00821E94" w:rsidRDefault="00821E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E94" w:rsidRDefault="00821E94" w:rsidP="007A0D55">
      <w:pPr>
        <w:spacing w:after="0" w:line="240" w:lineRule="auto"/>
      </w:pPr>
      <w:r>
        <w:separator/>
      </w:r>
    </w:p>
  </w:footnote>
  <w:footnote w:type="continuationSeparator" w:id="0">
    <w:p w:rsidR="00821E94" w:rsidRDefault="00821E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1E94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1E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1E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FB752D3047246B5E626D50792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D01D-FC62-1846-B156-A521B64BDD74}"/>
      </w:docPartPr>
      <w:docPartBody>
        <w:p w:rsidR="00000000" w:rsidRDefault="004E117A">
          <w:pPr>
            <w:pStyle w:val="986FB752D3047246B5E626D50792E2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02A5139FAE682498A3F35D275967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344B-7C03-E240-9C46-77BC6E63C576}"/>
      </w:docPartPr>
      <w:docPartBody>
        <w:p w:rsidR="00000000" w:rsidRDefault="004E117A">
          <w:pPr>
            <w:pStyle w:val="002A5139FAE682498A3F35D2759671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7EC6619DA7AE46A55D8FDA89C4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97FD-D48D-EC46-86F2-3DD5A2BDD13C}"/>
      </w:docPartPr>
      <w:docPartBody>
        <w:p w:rsidR="00000000" w:rsidRDefault="004E117A">
          <w:pPr>
            <w:pStyle w:val="637EC6619DA7AE46A55D8FDA89C45B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A8EB74DA254B4E86C6D6126AAD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DE11-AD62-1340-89C0-2740BB226207}"/>
      </w:docPartPr>
      <w:docPartBody>
        <w:p w:rsidR="00000000" w:rsidRDefault="004E117A">
          <w:pPr>
            <w:pStyle w:val="B4A8EB74DA254B4E86C6D6126AADEC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99089AD948E7499C31D6D873BA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227B-78E0-AA4B-8D58-26F6FAB9899A}"/>
      </w:docPartPr>
      <w:docPartBody>
        <w:p w:rsidR="00000000" w:rsidRDefault="004E117A">
          <w:pPr>
            <w:pStyle w:val="7199089AD948E7499C31D6D873BA9A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0F783194146C459DA65DA0817C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7F0E1-96A2-F949-9080-4FC914953783}"/>
      </w:docPartPr>
      <w:docPartBody>
        <w:p w:rsidR="00000000" w:rsidRDefault="004E117A">
          <w:pPr>
            <w:pStyle w:val="EA0F783194146C459DA65DA0817C8D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B67F5056E5B14CA235D7BCA9A52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DCAD3-1C25-2A47-B823-2C6E33EE8BCB}"/>
      </w:docPartPr>
      <w:docPartBody>
        <w:p w:rsidR="00000000" w:rsidRDefault="004E117A">
          <w:pPr>
            <w:pStyle w:val="5BB67F5056E5B14CA235D7BCA9A524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F7CEE4AFF3D340B123EC0AD572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94F1-A141-0C44-9820-ED6F63A848A1}"/>
      </w:docPartPr>
      <w:docPartBody>
        <w:p w:rsidR="00000000" w:rsidRDefault="004E117A">
          <w:pPr>
            <w:pStyle w:val="A2F7CEE4AFF3D340B123EC0AD5722AB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D713318D917F4E9ED25CC769D1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E92D-00B3-7449-A570-1E093EF86ACF}"/>
      </w:docPartPr>
      <w:docPartBody>
        <w:p w:rsidR="00000000" w:rsidRDefault="004E117A">
          <w:pPr>
            <w:pStyle w:val="4DD713318D917F4E9ED25CC769D1B2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264D0E0E90804083DA8624188F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7B0EF-E69D-7542-BCF6-81C7F69938A1}"/>
      </w:docPartPr>
      <w:docPartBody>
        <w:p w:rsidR="00000000" w:rsidRDefault="004E117A">
          <w:pPr>
            <w:pStyle w:val="3E264D0E0E90804083DA8624188F60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4208EFF111094380B2CBEBE504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2DAF-B9D0-5D42-86B7-D68E251EA9EA}"/>
      </w:docPartPr>
      <w:docPartBody>
        <w:p w:rsidR="00000000" w:rsidRDefault="004E117A">
          <w:pPr>
            <w:pStyle w:val="A14208EFF111094380B2CBEBE504FA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6FB752D3047246B5E626D50792E29B">
    <w:name w:val="986FB752D3047246B5E626D50792E29B"/>
  </w:style>
  <w:style w:type="paragraph" w:customStyle="1" w:styleId="002A5139FAE682498A3F35D275967103">
    <w:name w:val="002A5139FAE682498A3F35D275967103"/>
  </w:style>
  <w:style w:type="paragraph" w:customStyle="1" w:styleId="637EC6619DA7AE46A55D8FDA89C45B80">
    <w:name w:val="637EC6619DA7AE46A55D8FDA89C45B80"/>
  </w:style>
  <w:style w:type="paragraph" w:customStyle="1" w:styleId="B4A8EB74DA254B4E86C6D6126AADEC11">
    <w:name w:val="B4A8EB74DA254B4E86C6D6126AADEC11"/>
  </w:style>
  <w:style w:type="paragraph" w:customStyle="1" w:styleId="7199089AD948E7499C31D6D873BA9AB7">
    <w:name w:val="7199089AD948E7499C31D6D873BA9AB7"/>
  </w:style>
  <w:style w:type="paragraph" w:customStyle="1" w:styleId="EA0F783194146C459DA65DA0817C8D4A">
    <w:name w:val="EA0F783194146C459DA65DA0817C8D4A"/>
  </w:style>
  <w:style w:type="paragraph" w:customStyle="1" w:styleId="5BB67F5056E5B14CA235D7BCA9A52423">
    <w:name w:val="5BB67F5056E5B14CA235D7BCA9A52423"/>
  </w:style>
  <w:style w:type="paragraph" w:customStyle="1" w:styleId="A2F7CEE4AFF3D340B123EC0AD5722AB6">
    <w:name w:val="A2F7CEE4AFF3D340B123EC0AD5722AB6"/>
  </w:style>
  <w:style w:type="paragraph" w:customStyle="1" w:styleId="4DD713318D917F4E9ED25CC769D1B2D5">
    <w:name w:val="4DD713318D917F4E9ED25CC769D1B2D5"/>
  </w:style>
  <w:style w:type="paragraph" w:customStyle="1" w:styleId="3E264D0E0E90804083DA8624188F60B0">
    <w:name w:val="3E264D0E0E90804083DA8624188F60B0"/>
  </w:style>
  <w:style w:type="paragraph" w:customStyle="1" w:styleId="A14208EFF111094380B2CBEBE504FAEA">
    <w:name w:val="A14208EFF111094380B2CBEBE504FA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6FB752D3047246B5E626D50792E29B">
    <w:name w:val="986FB752D3047246B5E626D50792E29B"/>
  </w:style>
  <w:style w:type="paragraph" w:customStyle="1" w:styleId="002A5139FAE682498A3F35D275967103">
    <w:name w:val="002A5139FAE682498A3F35D275967103"/>
  </w:style>
  <w:style w:type="paragraph" w:customStyle="1" w:styleId="637EC6619DA7AE46A55D8FDA89C45B80">
    <w:name w:val="637EC6619DA7AE46A55D8FDA89C45B80"/>
  </w:style>
  <w:style w:type="paragraph" w:customStyle="1" w:styleId="B4A8EB74DA254B4E86C6D6126AADEC11">
    <w:name w:val="B4A8EB74DA254B4E86C6D6126AADEC11"/>
  </w:style>
  <w:style w:type="paragraph" w:customStyle="1" w:styleId="7199089AD948E7499C31D6D873BA9AB7">
    <w:name w:val="7199089AD948E7499C31D6D873BA9AB7"/>
  </w:style>
  <w:style w:type="paragraph" w:customStyle="1" w:styleId="EA0F783194146C459DA65DA0817C8D4A">
    <w:name w:val="EA0F783194146C459DA65DA0817C8D4A"/>
  </w:style>
  <w:style w:type="paragraph" w:customStyle="1" w:styleId="5BB67F5056E5B14CA235D7BCA9A52423">
    <w:name w:val="5BB67F5056E5B14CA235D7BCA9A52423"/>
  </w:style>
  <w:style w:type="paragraph" w:customStyle="1" w:styleId="A2F7CEE4AFF3D340B123EC0AD5722AB6">
    <w:name w:val="A2F7CEE4AFF3D340B123EC0AD5722AB6"/>
  </w:style>
  <w:style w:type="paragraph" w:customStyle="1" w:styleId="4DD713318D917F4E9ED25CC769D1B2D5">
    <w:name w:val="4DD713318D917F4E9ED25CC769D1B2D5"/>
  </w:style>
  <w:style w:type="paragraph" w:customStyle="1" w:styleId="3E264D0E0E90804083DA8624188F60B0">
    <w:name w:val="3E264D0E0E90804083DA8624188F60B0"/>
  </w:style>
  <w:style w:type="paragraph" w:customStyle="1" w:styleId="A14208EFF111094380B2CBEBE504FAEA">
    <w:name w:val="A14208EFF111094380B2CBEBE504F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2014-10-30T04:33:00Z</dcterms:created>
  <dcterms:modified xsi:type="dcterms:W3CDTF">2014-10-30T04:34:00Z</dcterms:modified>
</cp:coreProperties>
</file>