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645147" w14:textId="77777777" w:rsidTr="00922950">
        <w:tc>
          <w:tcPr>
            <w:tcW w:w="491" w:type="dxa"/>
            <w:vMerge w:val="restart"/>
            <w:shd w:val="clear" w:color="auto" w:fill="A6A6A6" w:themeFill="background1" w:themeFillShade="A6"/>
            <w:textDirection w:val="btLr"/>
          </w:tcPr>
          <w:p w14:paraId="474E49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FEABCB9FF63546867CCFBFC6202C5D"/>
            </w:placeholder>
            <w:showingPlcHdr/>
            <w:dropDownList>
              <w:listItem w:displayText="Dr." w:value="Dr."/>
              <w:listItem w:displayText="Prof." w:value="Prof."/>
            </w:dropDownList>
          </w:sdtPr>
          <w:sdtContent>
            <w:tc>
              <w:tcPr>
                <w:tcW w:w="1259" w:type="dxa"/>
              </w:tcPr>
              <w:p w14:paraId="21667B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EF30227B006F47928CD8FC1F319417"/>
            </w:placeholder>
            <w:text/>
          </w:sdtPr>
          <w:sdtContent>
            <w:tc>
              <w:tcPr>
                <w:tcW w:w="2073" w:type="dxa"/>
              </w:tcPr>
              <w:p w14:paraId="739FD2ED" w14:textId="77777777" w:rsidR="00B574C9" w:rsidRDefault="00335110" w:rsidP="00335110">
                <w:r>
                  <w:t>Wendy</w:t>
                </w:r>
              </w:p>
            </w:tc>
          </w:sdtContent>
        </w:sdt>
        <w:sdt>
          <w:sdtPr>
            <w:alias w:val="Middle name"/>
            <w:tag w:val="authorMiddleName"/>
            <w:id w:val="-2076034781"/>
            <w:placeholder>
              <w:docPart w:val="A2593C5008D531459FE069EBF6E325F2"/>
            </w:placeholder>
            <w:showingPlcHdr/>
            <w:text/>
          </w:sdtPr>
          <w:sdtContent>
            <w:tc>
              <w:tcPr>
                <w:tcW w:w="2551" w:type="dxa"/>
              </w:tcPr>
              <w:p w14:paraId="556BB918" w14:textId="77777777" w:rsidR="00B574C9" w:rsidRDefault="00B574C9" w:rsidP="00922950">
                <w:r>
                  <w:rPr>
                    <w:rStyle w:val="PlaceholderText"/>
                  </w:rPr>
                  <w:t>[Middle name]</w:t>
                </w:r>
              </w:p>
            </w:tc>
          </w:sdtContent>
        </w:sdt>
        <w:sdt>
          <w:sdtPr>
            <w:alias w:val="Last name"/>
            <w:tag w:val="authorLastName"/>
            <w:id w:val="-1088529830"/>
            <w:placeholder>
              <w:docPart w:val="CCE67B9B349D704B8064A5742302FC86"/>
            </w:placeholder>
            <w:text/>
          </w:sdtPr>
          <w:sdtContent>
            <w:tc>
              <w:tcPr>
                <w:tcW w:w="2642" w:type="dxa"/>
              </w:tcPr>
              <w:p w14:paraId="20A8B63F" w14:textId="77777777" w:rsidR="00B574C9" w:rsidRDefault="00335110" w:rsidP="00335110">
                <w:r>
                  <w:t>Shaw</w:t>
                </w:r>
              </w:p>
            </w:tc>
          </w:sdtContent>
        </w:sdt>
      </w:tr>
      <w:tr w:rsidR="00B574C9" w14:paraId="59F487C4" w14:textId="77777777" w:rsidTr="001A6A06">
        <w:trPr>
          <w:trHeight w:val="986"/>
        </w:trPr>
        <w:tc>
          <w:tcPr>
            <w:tcW w:w="491" w:type="dxa"/>
            <w:vMerge/>
            <w:shd w:val="clear" w:color="auto" w:fill="A6A6A6" w:themeFill="background1" w:themeFillShade="A6"/>
          </w:tcPr>
          <w:p w14:paraId="3A8EC1B9" w14:textId="77777777" w:rsidR="00B574C9" w:rsidRPr="001A6A06" w:rsidRDefault="00B574C9" w:rsidP="00CF1542">
            <w:pPr>
              <w:jc w:val="center"/>
              <w:rPr>
                <w:b/>
                <w:color w:val="FFFFFF" w:themeColor="background1"/>
              </w:rPr>
            </w:pPr>
          </w:p>
        </w:tc>
        <w:sdt>
          <w:sdtPr>
            <w:alias w:val="Biography"/>
            <w:tag w:val="authorBiography"/>
            <w:id w:val="938807824"/>
            <w:placeholder>
              <w:docPart w:val="463E63224E465F4CA778FBB9E42F688A"/>
            </w:placeholder>
            <w:showingPlcHdr/>
          </w:sdtPr>
          <w:sdtContent>
            <w:tc>
              <w:tcPr>
                <w:tcW w:w="8525" w:type="dxa"/>
                <w:gridSpan w:val="4"/>
              </w:tcPr>
              <w:p w14:paraId="11AAA123" w14:textId="77777777" w:rsidR="00B574C9" w:rsidRDefault="00B574C9" w:rsidP="00922950">
                <w:r>
                  <w:rPr>
                    <w:rStyle w:val="PlaceholderText"/>
                  </w:rPr>
                  <w:t>[Enter your biography]</w:t>
                </w:r>
              </w:p>
            </w:tc>
          </w:sdtContent>
        </w:sdt>
      </w:tr>
      <w:tr w:rsidR="00B574C9" w14:paraId="39FB7211" w14:textId="77777777" w:rsidTr="001A6A06">
        <w:trPr>
          <w:trHeight w:val="986"/>
        </w:trPr>
        <w:tc>
          <w:tcPr>
            <w:tcW w:w="491" w:type="dxa"/>
            <w:vMerge/>
            <w:shd w:val="clear" w:color="auto" w:fill="A6A6A6" w:themeFill="background1" w:themeFillShade="A6"/>
          </w:tcPr>
          <w:p w14:paraId="1509520F" w14:textId="77777777" w:rsidR="00B574C9" w:rsidRPr="001A6A06" w:rsidRDefault="00B574C9" w:rsidP="00CF1542">
            <w:pPr>
              <w:jc w:val="center"/>
              <w:rPr>
                <w:b/>
                <w:color w:val="FFFFFF" w:themeColor="background1"/>
              </w:rPr>
            </w:pPr>
          </w:p>
        </w:tc>
        <w:sdt>
          <w:sdtPr>
            <w:alias w:val="Affiliation"/>
            <w:tag w:val="affiliation"/>
            <w:id w:val="2012937915"/>
            <w:placeholder>
              <w:docPart w:val="FF9A6003F66F9F46A365EB143B47FAFA"/>
            </w:placeholder>
            <w:showingPlcHdr/>
            <w:text/>
          </w:sdtPr>
          <w:sdtContent>
            <w:tc>
              <w:tcPr>
                <w:tcW w:w="8525" w:type="dxa"/>
                <w:gridSpan w:val="4"/>
              </w:tcPr>
              <w:p w14:paraId="219DB37C" w14:textId="77777777" w:rsidR="00B574C9" w:rsidRDefault="00B574C9" w:rsidP="00B574C9">
                <w:r>
                  <w:rPr>
                    <w:rStyle w:val="PlaceholderText"/>
                  </w:rPr>
                  <w:t>[Enter the institution with which you are affiliated]</w:t>
                </w:r>
              </w:p>
            </w:tc>
          </w:sdtContent>
        </w:sdt>
      </w:tr>
    </w:tbl>
    <w:p w14:paraId="7E53BD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4E6D8" w14:textId="77777777" w:rsidTr="00244BB0">
        <w:tc>
          <w:tcPr>
            <w:tcW w:w="9016" w:type="dxa"/>
            <w:shd w:val="clear" w:color="auto" w:fill="A6A6A6" w:themeFill="background1" w:themeFillShade="A6"/>
            <w:tcMar>
              <w:top w:w="113" w:type="dxa"/>
              <w:bottom w:w="113" w:type="dxa"/>
            </w:tcMar>
          </w:tcPr>
          <w:p w14:paraId="6DA29A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352B94" w14:textId="77777777" w:rsidTr="003F0D73">
        <w:sdt>
          <w:sdtPr>
            <w:rPr>
              <w:b/>
            </w:rPr>
            <w:alias w:val="Article headword"/>
            <w:tag w:val="articleHeadword"/>
            <w:id w:val="-361440020"/>
            <w:placeholder>
              <w:docPart w:val="034A0F4CAC50E84EABE0CCF9235E007A"/>
            </w:placeholder>
            <w:text/>
          </w:sdtPr>
          <w:sdtContent>
            <w:tc>
              <w:tcPr>
                <w:tcW w:w="9016" w:type="dxa"/>
                <w:tcMar>
                  <w:top w:w="113" w:type="dxa"/>
                  <w:bottom w:w="113" w:type="dxa"/>
                </w:tcMar>
              </w:tcPr>
              <w:p w14:paraId="46E8BA05" w14:textId="77777777" w:rsidR="003F0D73" w:rsidRPr="00FB589A" w:rsidRDefault="00D91536" w:rsidP="003F0D73">
                <w:pPr>
                  <w:rPr>
                    <w:b/>
                  </w:rPr>
                </w:pPr>
                <w:proofErr w:type="spellStart"/>
                <w:r w:rsidRPr="00D91536">
                  <w:rPr>
                    <w:b/>
                    <w:lang w:val="en-US" w:eastAsia="tr-TR"/>
                  </w:rPr>
                  <w:t>Hamdi</w:t>
                </w:r>
                <w:proofErr w:type="spellEnd"/>
                <w:r w:rsidRPr="00D91536">
                  <w:rPr>
                    <w:b/>
                    <w:lang w:val="en-US" w:eastAsia="tr-TR"/>
                  </w:rPr>
                  <w:t xml:space="preserve"> </w:t>
                </w:r>
                <w:proofErr w:type="spellStart"/>
                <w:r w:rsidRPr="00D91536">
                  <w:rPr>
                    <w:b/>
                    <w:lang w:val="en-US" w:eastAsia="tr-TR"/>
                  </w:rPr>
                  <w:t>Bey</w:t>
                </w:r>
                <w:proofErr w:type="spellEnd"/>
                <w:r w:rsidRPr="00D91536">
                  <w:rPr>
                    <w:b/>
                    <w:lang w:val="en-US" w:eastAsia="tr-TR"/>
                  </w:rPr>
                  <w:t>, Osman (1842-1910)</w:t>
                </w:r>
              </w:p>
            </w:tc>
          </w:sdtContent>
        </w:sdt>
      </w:tr>
      <w:tr w:rsidR="00464699" w14:paraId="1DE071E4" w14:textId="77777777" w:rsidTr="000E7086">
        <w:sdt>
          <w:sdtPr>
            <w:alias w:val="Variant headwords"/>
            <w:tag w:val="variantHeadwords"/>
            <w:id w:val="173464402"/>
            <w:placeholder>
              <w:docPart w:val="8F1AC5F9594C5041BCD18B920B247FFA"/>
            </w:placeholder>
            <w:showingPlcHdr/>
          </w:sdtPr>
          <w:sdtContent>
            <w:tc>
              <w:tcPr>
                <w:tcW w:w="9016" w:type="dxa"/>
                <w:tcMar>
                  <w:top w:w="113" w:type="dxa"/>
                  <w:bottom w:w="113" w:type="dxa"/>
                </w:tcMar>
              </w:tcPr>
              <w:p w14:paraId="37D5BD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ACB37C" w14:textId="77777777" w:rsidTr="003F0D73">
        <w:sdt>
          <w:sdtPr>
            <w:alias w:val="Abstract"/>
            <w:tag w:val="abstract"/>
            <w:id w:val="-635871867"/>
            <w:placeholder>
              <w:docPart w:val="6C0B676710476A49B48C06C1CE5DC58D"/>
            </w:placeholder>
            <w:showingPlcHdr/>
          </w:sdtPr>
          <w:sdtContent>
            <w:tc>
              <w:tcPr>
                <w:tcW w:w="9016" w:type="dxa"/>
                <w:tcMar>
                  <w:top w:w="113" w:type="dxa"/>
                  <w:bottom w:w="113" w:type="dxa"/>
                </w:tcMar>
              </w:tcPr>
              <w:p w14:paraId="467E05A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A8E970" w14:textId="77777777" w:rsidTr="003F0D73">
        <w:sdt>
          <w:sdtPr>
            <w:alias w:val="Article text"/>
            <w:tag w:val="articleText"/>
            <w:id w:val="634067588"/>
            <w:placeholder>
              <w:docPart w:val="817476E1A426F74EA099F50EB5B02858"/>
            </w:placeholder>
          </w:sdtPr>
          <w:sdtContent>
            <w:tc>
              <w:tcPr>
                <w:tcW w:w="9016" w:type="dxa"/>
                <w:tcMar>
                  <w:top w:w="113" w:type="dxa"/>
                  <w:bottom w:w="113" w:type="dxa"/>
                </w:tcMar>
              </w:tcPr>
              <w:p w14:paraId="5B6E7CA1" w14:textId="77777777" w:rsidR="00335110" w:rsidRDefault="00335110" w:rsidP="00335110">
                <w:r w:rsidRPr="004705CE">
                  <w:t xml:space="preserve">Osman </w:t>
                </w:r>
                <w:proofErr w:type="spellStart"/>
                <w:r w:rsidRPr="004705CE">
                  <w:t>Hamdi</w:t>
                </w:r>
                <w:proofErr w:type="spellEnd"/>
                <w:r w:rsidRPr="004705CE">
                  <w:t xml:space="preserve"> was the founding director of the Imperial Academy of Fine Arts (later renamed the Istanbul Academy of Fine Arts, today part of the </w:t>
                </w:r>
                <w:proofErr w:type="spellStart"/>
                <w:r w:rsidRPr="004705CE">
                  <w:t>Mimar</w:t>
                </w:r>
                <w:proofErr w:type="spellEnd"/>
                <w:r w:rsidRPr="004705CE">
                  <w:t xml:space="preserve"> </w:t>
                </w:r>
                <w:proofErr w:type="spellStart"/>
                <w:r w:rsidRPr="004705CE">
                  <w:t>Sinan</w:t>
                </w:r>
                <w:proofErr w:type="spellEnd"/>
                <w:r w:rsidRPr="004705CE">
                  <w:t xml:space="preserve"> University), the most powerful director of the Imperial Museum (today the Istanbul Archaeology Museum), an important arts legislator, the first Ottoman </w:t>
                </w:r>
                <w:proofErr w:type="spellStart"/>
                <w:r w:rsidRPr="004705CE">
                  <w:t>archeologist</w:t>
                </w:r>
                <w:proofErr w:type="spellEnd"/>
                <w:r w:rsidRPr="004705CE">
                  <w:t xml:space="preserve">, and one of the most </w:t>
                </w:r>
                <w:proofErr w:type="spellStart"/>
                <w:r w:rsidRPr="004705CE">
                  <w:t>skillful</w:t>
                </w:r>
                <w:proofErr w:type="spellEnd"/>
                <w:r w:rsidRPr="004705CE">
                  <w:t xml:space="preserve"> and prolific painters of the Ottoman era. Osman </w:t>
                </w:r>
                <w:proofErr w:type="spellStart"/>
                <w:r w:rsidRPr="004705CE">
                  <w:t>Hamdi’s</w:t>
                </w:r>
                <w:proofErr w:type="spellEnd"/>
                <w:r w:rsidRPr="004705CE">
                  <w:t xml:space="preserve"> legacy persists in his numerous small-scale portraits of his cosmopolitan family and large-scale allegorical paintings that reflect on the relationship between Ottoman identity and European orientalist style. Often staging himself and his family members in anachronistic dress and in unlikely settings drawn from examples of early Ottoman architecture as well as the collections, his works offer an image of the Ottoman past replete with dignity and agency that contradicts Orientalist tropes such as laziness, violence, or lasciviousness. The complex juxtaposition of figures and objects often suggests a sharp sense of irony concerning the relationship between modernity and the past as staged through historicism offered both through the museum and through the Orientalist painting tradition. His most famous paintings include </w:t>
                </w:r>
                <w:r w:rsidRPr="004705CE">
                  <w:rPr>
                    <w:i/>
                  </w:rPr>
                  <w:t>The Man with the Tortoises</w:t>
                </w:r>
                <w:r w:rsidRPr="004705CE">
                  <w:t xml:space="preserve"> (1906; also known as </w:t>
                </w:r>
                <w:r w:rsidRPr="004705CE">
                  <w:rPr>
                    <w:i/>
                  </w:rPr>
                  <w:t>The Tortoise Trainer</w:t>
                </w:r>
                <w:r w:rsidRPr="004705CE">
                  <w:t xml:space="preserve">) and </w:t>
                </w:r>
                <w:r w:rsidRPr="004705CE">
                  <w:rPr>
                    <w:i/>
                  </w:rPr>
                  <w:t xml:space="preserve">The Sharp Side of the Sword </w:t>
                </w:r>
                <w:r w:rsidRPr="004705CE">
                  <w:t xml:space="preserve">(1908; also known as </w:t>
                </w:r>
                <w:r w:rsidRPr="004705CE">
                  <w:rPr>
                    <w:i/>
                  </w:rPr>
                  <w:t>The</w:t>
                </w:r>
                <w:r w:rsidRPr="004705CE">
                  <w:t xml:space="preserve"> </w:t>
                </w:r>
                <w:r w:rsidRPr="004705CE">
                  <w:rPr>
                    <w:i/>
                  </w:rPr>
                  <w:t>Weapons Merchant</w:t>
                </w:r>
                <w:r w:rsidRPr="004705CE">
                  <w:t>)</w:t>
                </w:r>
                <w:r w:rsidRPr="004705CE">
                  <w:rPr>
                    <w:i/>
                  </w:rPr>
                  <w:t>.</w:t>
                </w:r>
                <w:r w:rsidRPr="004705CE">
                  <w:t xml:space="preserve"> </w:t>
                </w:r>
              </w:p>
              <w:p w14:paraId="38B00B93" w14:textId="77777777" w:rsidR="00335110" w:rsidRDefault="00335110" w:rsidP="00335110"/>
              <w:p w14:paraId="54B8CD22" w14:textId="77777777" w:rsidR="00335110" w:rsidRPr="004705CE" w:rsidRDefault="00335110" w:rsidP="00335110">
                <w:r w:rsidRPr="004705CE">
                  <w:t xml:space="preserve">The son of Ibrahim Pasha, a high-level Ottoman administrator, Osman </w:t>
                </w:r>
                <w:proofErr w:type="spellStart"/>
                <w:r w:rsidRPr="004705CE">
                  <w:t>Hamdi</w:t>
                </w:r>
                <w:proofErr w:type="spellEnd"/>
                <w:r w:rsidRPr="004705CE">
                  <w:t xml:space="preserve"> began studying law in Paris in 1864, but discovered a passion for art while attending classes in the studios of Jean-Leon Gerome and </w:t>
                </w:r>
                <w:proofErr w:type="spellStart"/>
                <w:r w:rsidRPr="004705CE">
                  <w:t>Gustave</w:t>
                </w:r>
                <w:proofErr w:type="spellEnd"/>
                <w:r w:rsidRPr="004705CE">
                  <w:t xml:space="preserve"> Boulanger at the </w:t>
                </w:r>
                <w:proofErr w:type="spellStart"/>
                <w:r w:rsidRPr="004705CE">
                  <w:t>Ecole</w:t>
                </w:r>
                <w:proofErr w:type="spellEnd"/>
                <w:r w:rsidRPr="004705CE">
                  <w:t xml:space="preserve"> des Beaux Arts in Paris. After spending a year in Baghdad after his return to the empire, he became the Ottoman commissar at the Vienna</w:t>
                </w:r>
                <w:r w:rsidRPr="004705CE">
                  <w:fldChar w:fldCharType="begin"/>
                </w:r>
                <w:r w:rsidRPr="004705CE">
                  <w:instrText xml:space="preserve"> XE "Vienna" </w:instrText>
                </w:r>
                <w:r w:rsidRPr="004705CE">
                  <w:fldChar w:fldCharType="end"/>
                </w:r>
                <w:r w:rsidRPr="004705CE">
                  <w:t xml:space="preserve"> Exhibition of 1873</w:t>
                </w:r>
                <w:r w:rsidRPr="004705CE">
                  <w:fldChar w:fldCharType="begin"/>
                </w:r>
                <w:r w:rsidRPr="004705CE">
                  <w:instrText xml:space="preserve"> XE "World Expositions:Vienna Exhibition, 1873" </w:instrText>
                </w:r>
                <w:r w:rsidRPr="004705CE">
                  <w:fldChar w:fldCharType="end"/>
                </w:r>
                <w:r w:rsidRPr="004705CE">
                  <w:t xml:space="preserve">. In addition to overseeing the pavilions, he assisted in the preparation of two catalogues for the exhibit, </w:t>
                </w:r>
                <w:proofErr w:type="spellStart"/>
                <w:r w:rsidRPr="004705CE">
                  <w:rPr>
                    <w:i/>
                  </w:rPr>
                  <w:t>L’Architecture</w:t>
                </w:r>
                <w:proofErr w:type="spellEnd"/>
                <w:r w:rsidRPr="004705CE">
                  <w:rPr>
                    <w:i/>
                  </w:rPr>
                  <w:t xml:space="preserve"> </w:t>
                </w:r>
                <w:proofErr w:type="spellStart"/>
                <w:r w:rsidRPr="004705CE">
                  <w:rPr>
                    <w:i/>
                  </w:rPr>
                  <w:t>Ottomane</w:t>
                </w:r>
                <w:proofErr w:type="spellEnd"/>
                <w:r w:rsidRPr="004705CE">
                  <w:rPr>
                    <w:i/>
                  </w:rPr>
                  <w:t xml:space="preserve"> </w:t>
                </w:r>
                <w:r w:rsidRPr="004705CE">
                  <w:t xml:space="preserve">and </w:t>
                </w:r>
                <w:r w:rsidRPr="004705CE">
                  <w:rPr>
                    <w:i/>
                  </w:rPr>
                  <w:t xml:space="preserve">Les Costumes </w:t>
                </w:r>
                <w:proofErr w:type="spellStart"/>
                <w:r w:rsidRPr="004705CE">
                  <w:rPr>
                    <w:i/>
                  </w:rPr>
                  <w:t>Populaires</w:t>
                </w:r>
                <w:proofErr w:type="spellEnd"/>
                <w:r w:rsidRPr="004705CE">
                  <w:rPr>
                    <w:i/>
                  </w:rPr>
                  <w:t xml:space="preserve"> de la </w:t>
                </w:r>
                <w:proofErr w:type="spellStart"/>
                <w:r w:rsidRPr="004705CE">
                  <w:rPr>
                    <w:i/>
                  </w:rPr>
                  <w:t>Turquie</w:t>
                </w:r>
                <w:proofErr w:type="spellEnd"/>
                <w:r w:rsidRPr="004705CE">
                  <w:rPr>
                    <w:i/>
                  </w:rPr>
                  <w:t xml:space="preserve"> en 1873</w:t>
                </w:r>
                <w:r w:rsidRPr="004705CE">
                  <w:t xml:space="preserve">. After the deposition of Sultan </w:t>
                </w:r>
                <w:proofErr w:type="spellStart"/>
                <w:r w:rsidRPr="004705CE">
                  <w:t>Abdülaziz</w:t>
                </w:r>
                <w:proofErr w:type="spellEnd"/>
                <w:r w:rsidRPr="004705CE">
                  <w:fldChar w:fldCharType="begin"/>
                </w:r>
                <w:r w:rsidRPr="004705CE">
                  <w:instrText xml:space="preserve"> XE "</w:instrText>
                </w:r>
                <w:r w:rsidRPr="004705CE">
                  <w:rPr>
                    <w:lang w:val="tr-TR"/>
                  </w:rPr>
                  <w:instrText>Ottoman dynasty:Abdülaziz (r. 1861-1876)</w:instrText>
                </w:r>
                <w:r w:rsidRPr="004705CE">
                  <w:instrText xml:space="preserve">" </w:instrText>
                </w:r>
                <w:r w:rsidRPr="004705CE">
                  <w:fldChar w:fldCharType="end"/>
                </w:r>
                <w:r w:rsidRPr="004705CE">
                  <w:t xml:space="preserve"> in 1876,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was appointed to the Directorate of the Foreign Press, then in 1877, as director of the Sixth Municipal District of </w:t>
                </w:r>
                <w:proofErr w:type="spellStart"/>
                <w:r w:rsidRPr="004705CE">
                  <w:t>Beyoğlu</w:t>
                </w:r>
                <w:proofErr w:type="spellEnd"/>
                <w:r w:rsidRPr="004705CE">
                  <w:fldChar w:fldCharType="begin"/>
                </w:r>
                <w:r w:rsidRPr="004705CE">
                  <w:instrText xml:space="preserve"> XE "</w:instrText>
                </w:r>
                <w:r w:rsidRPr="004705CE">
                  <w:rPr>
                    <w:lang w:val="tr-TR"/>
                  </w:rPr>
                  <w:instrText>Istanbul:</w:instrText>
                </w:r>
                <w:r w:rsidRPr="004705CE">
                  <w:instrText xml:space="preserve">Beyoğlu (Pera)" </w:instrText>
                </w:r>
                <w:r w:rsidRPr="004705CE">
                  <w:fldChar w:fldCharType="end"/>
                </w:r>
                <w:r w:rsidRPr="004705CE">
                  <w:t xml:space="preserve"> (the district with the highest concentration of Europeans, also known as </w:t>
                </w:r>
                <w:proofErr w:type="spellStart"/>
                <w:r w:rsidRPr="004705CE">
                  <w:t>Pera</w:t>
                </w:r>
                <w:proofErr w:type="spellEnd"/>
                <w:r w:rsidRPr="004705CE">
                  <w:t>). The same year, following the sudden death of Antoine D</w:t>
                </w:r>
                <w:r w:rsidRPr="004705CE">
                  <w:rPr>
                    <w:lang w:val="tr-TR"/>
                  </w:rPr>
                  <w:t>é</w:t>
                </w:r>
                <w:proofErr w:type="spellStart"/>
                <w:r w:rsidRPr="004705CE">
                  <w:t>thier</w:t>
                </w:r>
                <w:proofErr w:type="spellEnd"/>
                <w:r w:rsidRPr="004705CE">
                  <w:fldChar w:fldCharType="begin"/>
                </w:r>
                <w:r w:rsidRPr="004705CE">
                  <w:instrText xml:space="preserve"> XE "D</w:instrText>
                </w:r>
                <w:r w:rsidRPr="004705CE">
                  <w:rPr>
                    <w:lang w:val="tr-TR"/>
                  </w:rPr>
                  <w:instrText>é</w:instrText>
                </w:r>
                <w:r w:rsidRPr="004705CE">
                  <w:instrText xml:space="preserve">thier, Antoine" </w:instrText>
                </w:r>
                <w:r w:rsidRPr="004705CE">
                  <w:fldChar w:fldCharType="end"/>
                </w:r>
                <w:r w:rsidRPr="004705CE">
                  <w:t>, director of the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was appointed as its first Ottoman director. Taking advantage of a tip concerning the Sidon necropolis on the Mediterranean coast, in 1879 he directed the first Ottoman archaeological expedition, impeding European attempts to export works and acquiring a large enough collection of valuable sarcophagi, including one misidentified as that of Alexander the Great, to persuade the sultan to build a new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building in 1881. In 1881,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applied to the government to open an art academy beside the museum, within the grounds of the </w:t>
                </w:r>
                <w:proofErr w:type="spellStart"/>
                <w:r w:rsidRPr="004705CE">
                  <w:t>Topkap</w:t>
                </w:r>
                <w:proofErr w:type="spellEnd"/>
                <w:r w:rsidRPr="004705CE">
                  <w:rPr>
                    <w:lang w:val="tr-TR"/>
                  </w:rPr>
                  <w:t xml:space="preserve">ı </w:t>
                </w:r>
                <w:proofErr w:type="spellStart"/>
                <w:r w:rsidRPr="004705CE">
                  <w:rPr>
                    <w:lang w:val="tr-TR"/>
                  </w:rPr>
                  <w:t>Palace</w:t>
                </w:r>
                <w:proofErr w:type="spellEnd"/>
                <w:r w:rsidRPr="004705CE">
                  <w:t xml:space="preserve">. Replicating the structure of the Paris </w:t>
                </w:r>
                <w:proofErr w:type="spellStart"/>
                <w:r w:rsidRPr="004705CE">
                  <w:t>École</w:t>
                </w:r>
                <w:proofErr w:type="spellEnd"/>
                <w:r w:rsidRPr="004705CE">
                  <w:t xml:space="preserve"> des Beaux Arts, classes began in March of 1883. </w:t>
                </w:r>
                <w:r w:rsidRPr="004705CE">
                  <w:lastRenderedPageBreak/>
                  <w:t xml:space="preserve">Reflecting his concern with preservation, in 1884 and 1906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wrote increasingly restrictive laws concerning the identification, processing, and export of antiquities to replace the initial law of 1874.</w:t>
                </w:r>
              </w:p>
              <w:p w14:paraId="2590E767" w14:textId="77777777" w:rsidR="000E7086" w:rsidRDefault="000E7086" w:rsidP="00C27FAB"/>
              <w:p w14:paraId="50A27D2C" w14:textId="2FFC9EDE" w:rsidR="003F0D73" w:rsidRDefault="000E7086" w:rsidP="00C27FAB">
                <w:r>
                  <w:t xml:space="preserve">File: </w:t>
                </w:r>
                <w:r w:rsidRPr="000E7086">
                  <w:t>Osman_Hamdi_Man_with_Tortoises_1906.jpg</w:t>
                </w:r>
              </w:p>
            </w:tc>
            <w:bookmarkStart w:id="0" w:name="_GoBack" w:displacedByCustomXml="next"/>
            <w:bookmarkEnd w:id="0" w:displacedByCustomXml="next"/>
          </w:sdtContent>
        </w:sdt>
      </w:tr>
      <w:tr w:rsidR="003235A7" w14:paraId="1B787143" w14:textId="77777777" w:rsidTr="003235A7">
        <w:tc>
          <w:tcPr>
            <w:tcW w:w="9016" w:type="dxa"/>
          </w:tcPr>
          <w:p w14:paraId="5F102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637D25E3DAC243BABC8283A234988B"/>
              </w:placeholder>
              <w:showingPlcHdr/>
            </w:sdtPr>
            <w:sdtContent>
              <w:p w14:paraId="0A05CC3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9DE6E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8869D" w14:textId="77777777" w:rsidR="000E7086" w:rsidRDefault="000E7086" w:rsidP="007A0D55">
      <w:pPr>
        <w:spacing w:after="0" w:line="240" w:lineRule="auto"/>
      </w:pPr>
      <w:r>
        <w:separator/>
      </w:r>
    </w:p>
  </w:endnote>
  <w:endnote w:type="continuationSeparator" w:id="0">
    <w:p w14:paraId="645AA05C" w14:textId="77777777" w:rsidR="000E7086" w:rsidRDefault="000E70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0751A" w14:textId="77777777" w:rsidR="000E7086" w:rsidRDefault="000E7086" w:rsidP="007A0D55">
      <w:pPr>
        <w:spacing w:after="0" w:line="240" w:lineRule="auto"/>
      </w:pPr>
      <w:r>
        <w:separator/>
      </w:r>
    </w:p>
  </w:footnote>
  <w:footnote w:type="continuationSeparator" w:id="0">
    <w:p w14:paraId="38C4D597" w14:textId="77777777" w:rsidR="000E7086" w:rsidRDefault="000E70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24855" w14:textId="77777777" w:rsidR="000E7086" w:rsidRDefault="000E70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CDD366" w14:textId="77777777" w:rsidR="000E7086" w:rsidRDefault="000E70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36"/>
    <w:rsid w:val="00032559"/>
    <w:rsid w:val="00052040"/>
    <w:rsid w:val="000B25AE"/>
    <w:rsid w:val="000B55AB"/>
    <w:rsid w:val="000D24DC"/>
    <w:rsid w:val="000E708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511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F12"/>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153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D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FEABCB9FF63546867CCFBFC6202C5D"/>
        <w:category>
          <w:name w:val="General"/>
          <w:gallery w:val="placeholder"/>
        </w:category>
        <w:types>
          <w:type w:val="bbPlcHdr"/>
        </w:types>
        <w:behaviors>
          <w:behavior w:val="content"/>
        </w:behaviors>
        <w:guid w:val="{505C5625-6F23-9948-9DD0-14AD2F84230B}"/>
      </w:docPartPr>
      <w:docPartBody>
        <w:p w:rsidR="00000000" w:rsidRDefault="004E117A">
          <w:pPr>
            <w:pStyle w:val="00FEABCB9FF63546867CCFBFC6202C5D"/>
          </w:pPr>
          <w:r w:rsidRPr="00CC586D">
            <w:rPr>
              <w:rStyle w:val="PlaceholderText"/>
              <w:b/>
              <w:color w:val="FFFFFF" w:themeColor="background1"/>
            </w:rPr>
            <w:t>[Salutation]</w:t>
          </w:r>
        </w:p>
      </w:docPartBody>
    </w:docPart>
    <w:docPart>
      <w:docPartPr>
        <w:name w:val="0BEF30227B006F47928CD8FC1F319417"/>
        <w:category>
          <w:name w:val="General"/>
          <w:gallery w:val="placeholder"/>
        </w:category>
        <w:types>
          <w:type w:val="bbPlcHdr"/>
        </w:types>
        <w:behaviors>
          <w:behavior w:val="content"/>
        </w:behaviors>
        <w:guid w:val="{D77BB8F0-5260-8D4B-95AB-31242F7AB99E}"/>
      </w:docPartPr>
      <w:docPartBody>
        <w:p w:rsidR="00000000" w:rsidRDefault="004E117A">
          <w:pPr>
            <w:pStyle w:val="0BEF30227B006F47928CD8FC1F319417"/>
          </w:pPr>
          <w:r>
            <w:rPr>
              <w:rStyle w:val="PlaceholderText"/>
            </w:rPr>
            <w:t>[First name]</w:t>
          </w:r>
        </w:p>
      </w:docPartBody>
    </w:docPart>
    <w:docPart>
      <w:docPartPr>
        <w:name w:val="A2593C5008D531459FE069EBF6E325F2"/>
        <w:category>
          <w:name w:val="General"/>
          <w:gallery w:val="placeholder"/>
        </w:category>
        <w:types>
          <w:type w:val="bbPlcHdr"/>
        </w:types>
        <w:behaviors>
          <w:behavior w:val="content"/>
        </w:behaviors>
        <w:guid w:val="{27BB08F9-6813-9244-A30D-5B807913C62A}"/>
      </w:docPartPr>
      <w:docPartBody>
        <w:p w:rsidR="00000000" w:rsidRDefault="004E117A">
          <w:pPr>
            <w:pStyle w:val="A2593C5008D531459FE069EBF6E325F2"/>
          </w:pPr>
          <w:r>
            <w:rPr>
              <w:rStyle w:val="PlaceholderText"/>
            </w:rPr>
            <w:t>[Middle name]</w:t>
          </w:r>
        </w:p>
      </w:docPartBody>
    </w:docPart>
    <w:docPart>
      <w:docPartPr>
        <w:name w:val="CCE67B9B349D704B8064A5742302FC86"/>
        <w:category>
          <w:name w:val="General"/>
          <w:gallery w:val="placeholder"/>
        </w:category>
        <w:types>
          <w:type w:val="bbPlcHdr"/>
        </w:types>
        <w:behaviors>
          <w:behavior w:val="content"/>
        </w:behaviors>
        <w:guid w:val="{8D6A5385-B1E9-3C49-A396-225EEC4720E4}"/>
      </w:docPartPr>
      <w:docPartBody>
        <w:p w:rsidR="00000000" w:rsidRDefault="004E117A">
          <w:pPr>
            <w:pStyle w:val="CCE67B9B349D704B8064A5742302FC86"/>
          </w:pPr>
          <w:r>
            <w:rPr>
              <w:rStyle w:val="PlaceholderText"/>
            </w:rPr>
            <w:t>[Last name]</w:t>
          </w:r>
        </w:p>
      </w:docPartBody>
    </w:docPart>
    <w:docPart>
      <w:docPartPr>
        <w:name w:val="463E63224E465F4CA778FBB9E42F688A"/>
        <w:category>
          <w:name w:val="General"/>
          <w:gallery w:val="placeholder"/>
        </w:category>
        <w:types>
          <w:type w:val="bbPlcHdr"/>
        </w:types>
        <w:behaviors>
          <w:behavior w:val="content"/>
        </w:behaviors>
        <w:guid w:val="{912486D0-7871-7A48-BA7D-2582A718EC92}"/>
      </w:docPartPr>
      <w:docPartBody>
        <w:p w:rsidR="00000000" w:rsidRDefault="004E117A">
          <w:pPr>
            <w:pStyle w:val="463E63224E465F4CA778FBB9E42F688A"/>
          </w:pPr>
          <w:r>
            <w:rPr>
              <w:rStyle w:val="PlaceholderText"/>
            </w:rPr>
            <w:t>[Enter your biography]</w:t>
          </w:r>
        </w:p>
      </w:docPartBody>
    </w:docPart>
    <w:docPart>
      <w:docPartPr>
        <w:name w:val="FF9A6003F66F9F46A365EB143B47FAFA"/>
        <w:category>
          <w:name w:val="General"/>
          <w:gallery w:val="placeholder"/>
        </w:category>
        <w:types>
          <w:type w:val="bbPlcHdr"/>
        </w:types>
        <w:behaviors>
          <w:behavior w:val="content"/>
        </w:behaviors>
        <w:guid w:val="{C4473101-C7C7-2E45-B59D-21A0BBC89424}"/>
      </w:docPartPr>
      <w:docPartBody>
        <w:p w:rsidR="00000000" w:rsidRDefault="004E117A">
          <w:pPr>
            <w:pStyle w:val="FF9A6003F66F9F46A365EB143B47FAFA"/>
          </w:pPr>
          <w:r>
            <w:rPr>
              <w:rStyle w:val="PlaceholderText"/>
            </w:rPr>
            <w:t>[Enter the institution with which you are affiliated]</w:t>
          </w:r>
        </w:p>
      </w:docPartBody>
    </w:docPart>
    <w:docPart>
      <w:docPartPr>
        <w:name w:val="034A0F4CAC50E84EABE0CCF9235E007A"/>
        <w:category>
          <w:name w:val="General"/>
          <w:gallery w:val="placeholder"/>
        </w:category>
        <w:types>
          <w:type w:val="bbPlcHdr"/>
        </w:types>
        <w:behaviors>
          <w:behavior w:val="content"/>
        </w:behaviors>
        <w:guid w:val="{EEF3F172-BB27-B443-8F41-6720F5D4FA97}"/>
      </w:docPartPr>
      <w:docPartBody>
        <w:p w:rsidR="00000000" w:rsidRDefault="004E117A">
          <w:pPr>
            <w:pStyle w:val="034A0F4CAC50E84EABE0CCF9235E007A"/>
          </w:pPr>
          <w:r w:rsidRPr="00EF74F7">
            <w:rPr>
              <w:b/>
              <w:color w:val="808080" w:themeColor="background1" w:themeShade="80"/>
            </w:rPr>
            <w:t>[Enter the headword for your article]</w:t>
          </w:r>
        </w:p>
      </w:docPartBody>
    </w:docPart>
    <w:docPart>
      <w:docPartPr>
        <w:name w:val="8F1AC5F9594C5041BCD18B920B247FFA"/>
        <w:category>
          <w:name w:val="General"/>
          <w:gallery w:val="placeholder"/>
        </w:category>
        <w:types>
          <w:type w:val="bbPlcHdr"/>
        </w:types>
        <w:behaviors>
          <w:behavior w:val="content"/>
        </w:behaviors>
        <w:guid w:val="{F0814F68-BDDC-D649-9CAC-069CD743CA1D}"/>
      </w:docPartPr>
      <w:docPartBody>
        <w:p w:rsidR="00000000" w:rsidRDefault="004E117A">
          <w:pPr>
            <w:pStyle w:val="8F1AC5F9594C5041BCD18B920B247F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0B676710476A49B48C06C1CE5DC58D"/>
        <w:category>
          <w:name w:val="General"/>
          <w:gallery w:val="placeholder"/>
        </w:category>
        <w:types>
          <w:type w:val="bbPlcHdr"/>
        </w:types>
        <w:behaviors>
          <w:behavior w:val="content"/>
        </w:behaviors>
        <w:guid w:val="{F8167B2B-E171-174E-80B7-F885F01F7C5A}"/>
      </w:docPartPr>
      <w:docPartBody>
        <w:p w:rsidR="00000000" w:rsidRDefault="004E117A">
          <w:pPr>
            <w:pStyle w:val="6C0B676710476A49B48C06C1CE5DC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7476E1A426F74EA099F50EB5B02858"/>
        <w:category>
          <w:name w:val="General"/>
          <w:gallery w:val="placeholder"/>
        </w:category>
        <w:types>
          <w:type w:val="bbPlcHdr"/>
        </w:types>
        <w:behaviors>
          <w:behavior w:val="content"/>
        </w:behaviors>
        <w:guid w:val="{FAFF1A42-F7CD-284C-B677-A9B773FF02B1}"/>
      </w:docPartPr>
      <w:docPartBody>
        <w:p w:rsidR="00000000" w:rsidRDefault="004E117A">
          <w:pPr>
            <w:pStyle w:val="817476E1A426F74EA099F50EB5B02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637D25E3DAC243BABC8283A234988B"/>
        <w:category>
          <w:name w:val="General"/>
          <w:gallery w:val="placeholder"/>
        </w:category>
        <w:types>
          <w:type w:val="bbPlcHdr"/>
        </w:types>
        <w:behaviors>
          <w:behavior w:val="content"/>
        </w:behaviors>
        <w:guid w:val="{A3283B52-A09D-3745-B84C-6152F05A2ED1}"/>
      </w:docPartPr>
      <w:docPartBody>
        <w:p w:rsidR="00000000" w:rsidRDefault="004E117A">
          <w:pPr>
            <w:pStyle w:val="46637D25E3DAC243BABC8283A23498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FEABCB9FF63546867CCFBFC6202C5D">
    <w:name w:val="00FEABCB9FF63546867CCFBFC6202C5D"/>
  </w:style>
  <w:style w:type="paragraph" w:customStyle="1" w:styleId="0BEF30227B006F47928CD8FC1F319417">
    <w:name w:val="0BEF30227B006F47928CD8FC1F319417"/>
  </w:style>
  <w:style w:type="paragraph" w:customStyle="1" w:styleId="A2593C5008D531459FE069EBF6E325F2">
    <w:name w:val="A2593C5008D531459FE069EBF6E325F2"/>
  </w:style>
  <w:style w:type="paragraph" w:customStyle="1" w:styleId="CCE67B9B349D704B8064A5742302FC86">
    <w:name w:val="CCE67B9B349D704B8064A5742302FC86"/>
  </w:style>
  <w:style w:type="paragraph" w:customStyle="1" w:styleId="463E63224E465F4CA778FBB9E42F688A">
    <w:name w:val="463E63224E465F4CA778FBB9E42F688A"/>
  </w:style>
  <w:style w:type="paragraph" w:customStyle="1" w:styleId="FF9A6003F66F9F46A365EB143B47FAFA">
    <w:name w:val="FF9A6003F66F9F46A365EB143B47FAFA"/>
  </w:style>
  <w:style w:type="paragraph" w:customStyle="1" w:styleId="034A0F4CAC50E84EABE0CCF9235E007A">
    <w:name w:val="034A0F4CAC50E84EABE0CCF9235E007A"/>
  </w:style>
  <w:style w:type="paragraph" w:customStyle="1" w:styleId="8F1AC5F9594C5041BCD18B920B247FFA">
    <w:name w:val="8F1AC5F9594C5041BCD18B920B247FFA"/>
  </w:style>
  <w:style w:type="paragraph" w:customStyle="1" w:styleId="6C0B676710476A49B48C06C1CE5DC58D">
    <w:name w:val="6C0B676710476A49B48C06C1CE5DC58D"/>
  </w:style>
  <w:style w:type="paragraph" w:customStyle="1" w:styleId="817476E1A426F74EA099F50EB5B02858">
    <w:name w:val="817476E1A426F74EA099F50EB5B02858"/>
  </w:style>
  <w:style w:type="paragraph" w:customStyle="1" w:styleId="46637D25E3DAC243BABC8283A234988B">
    <w:name w:val="46637D25E3DAC243BABC8283A23498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FEABCB9FF63546867CCFBFC6202C5D">
    <w:name w:val="00FEABCB9FF63546867CCFBFC6202C5D"/>
  </w:style>
  <w:style w:type="paragraph" w:customStyle="1" w:styleId="0BEF30227B006F47928CD8FC1F319417">
    <w:name w:val="0BEF30227B006F47928CD8FC1F319417"/>
  </w:style>
  <w:style w:type="paragraph" w:customStyle="1" w:styleId="A2593C5008D531459FE069EBF6E325F2">
    <w:name w:val="A2593C5008D531459FE069EBF6E325F2"/>
  </w:style>
  <w:style w:type="paragraph" w:customStyle="1" w:styleId="CCE67B9B349D704B8064A5742302FC86">
    <w:name w:val="CCE67B9B349D704B8064A5742302FC86"/>
  </w:style>
  <w:style w:type="paragraph" w:customStyle="1" w:styleId="463E63224E465F4CA778FBB9E42F688A">
    <w:name w:val="463E63224E465F4CA778FBB9E42F688A"/>
  </w:style>
  <w:style w:type="paragraph" w:customStyle="1" w:styleId="FF9A6003F66F9F46A365EB143B47FAFA">
    <w:name w:val="FF9A6003F66F9F46A365EB143B47FAFA"/>
  </w:style>
  <w:style w:type="paragraph" w:customStyle="1" w:styleId="034A0F4CAC50E84EABE0CCF9235E007A">
    <w:name w:val="034A0F4CAC50E84EABE0CCF9235E007A"/>
  </w:style>
  <w:style w:type="paragraph" w:customStyle="1" w:styleId="8F1AC5F9594C5041BCD18B920B247FFA">
    <w:name w:val="8F1AC5F9594C5041BCD18B920B247FFA"/>
  </w:style>
  <w:style w:type="paragraph" w:customStyle="1" w:styleId="6C0B676710476A49B48C06C1CE5DC58D">
    <w:name w:val="6C0B676710476A49B48C06C1CE5DC58D"/>
  </w:style>
  <w:style w:type="paragraph" w:customStyle="1" w:styleId="817476E1A426F74EA099F50EB5B02858">
    <w:name w:val="817476E1A426F74EA099F50EB5B02858"/>
  </w:style>
  <w:style w:type="paragraph" w:customStyle="1" w:styleId="46637D25E3DAC243BABC8283A234988B">
    <w:name w:val="46637D25E3DAC243BABC8283A2349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534E559-CC8E-DA47-B3DD-B1B480CB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2014-10-14T20:07:00Z</dcterms:created>
  <dcterms:modified xsi:type="dcterms:W3CDTF">2014-10-14T20:22:00Z</dcterms:modified>
</cp:coreProperties>
</file>