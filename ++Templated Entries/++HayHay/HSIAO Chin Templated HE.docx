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420123" w14:textId="77777777" w:rsidTr="00922950">
        <w:tc>
          <w:tcPr>
            <w:tcW w:w="491" w:type="dxa"/>
            <w:vMerge w:val="restart"/>
            <w:shd w:val="clear" w:color="auto" w:fill="A6A6A6" w:themeFill="background1" w:themeFillShade="A6"/>
            <w:textDirection w:val="btLr"/>
          </w:tcPr>
          <w:p w14:paraId="2F8F2A8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185F2AEB9D1CE4590F573FEA9F614FA"/>
            </w:placeholder>
            <w:showingPlcHdr/>
            <w:dropDownList>
              <w:listItem w:displayText="Dr." w:value="Dr."/>
              <w:listItem w:displayText="Prof." w:value="Prof."/>
            </w:dropDownList>
          </w:sdtPr>
          <w:sdtEndPr/>
          <w:sdtContent>
            <w:tc>
              <w:tcPr>
                <w:tcW w:w="1259" w:type="dxa"/>
              </w:tcPr>
              <w:p w14:paraId="225EEDA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51C62245F90C141BB087CFAD1EC656C"/>
            </w:placeholder>
            <w:text/>
          </w:sdtPr>
          <w:sdtEndPr/>
          <w:sdtContent>
            <w:tc>
              <w:tcPr>
                <w:tcW w:w="2073" w:type="dxa"/>
              </w:tcPr>
              <w:p w14:paraId="2ED12359" w14:textId="77777777" w:rsidR="00B574C9" w:rsidRDefault="00541BCA" w:rsidP="00541BCA">
                <w:r>
                  <w:t>Natalie</w:t>
                </w:r>
              </w:p>
            </w:tc>
          </w:sdtContent>
        </w:sdt>
        <w:sdt>
          <w:sdtPr>
            <w:alias w:val="Middle name"/>
            <w:tag w:val="authorMiddleName"/>
            <w:id w:val="-2076034781"/>
            <w:placeholder>
              <w:docPart w:val="BC9DB62A79CB7D459F789C9A15A68B3B"/>
            </w:placeholder>
            <w:showingPlcHdr/>
            <w:text/>
          </w:sdtPr>
          <w:sdtEndPr/>
          <w:sdtContent>
            <w:tc>
              <w:tcPr>
                <w:tcW w:w="2551" w:type="dxa"/>
              </w:tcPr>
              <w:p w14:paraId="2845DFD4" w14:textId="77777777" w:rsidR="00B574C9" w:rsidRDefault="00B574C9" w:rsidP="00922950">
                <w:r>
                  <w:rPr>
                    <w:rStyle w:val="PlaceholderText"/>
                  </w:rPr>
                  <w:t>[Middle name]</w:t>
                </w:r>
              </w:p>
            </w:tc>
          </w:sdtContent>
        </w:sdt>
        <w:sdt>
          <w:sdtPr>
            <w:alias w:val="Last name"/>
            <w:tag w:val="authorLastName"/>
            <w:id w:val="-1088529830"/>
            <w:placeholder>
              <w:docPart w:val="181D3041CB5F984F82F48882A97D1639"/>
            </w:placeholder>
            <w:text/>
          </w:sdtPr>
          <w:sdtEndPr/>
          <w:sdtContent>
            <w:tc>
              <w:tcPr>
                <w:tcW w:w="2642" w:type="dxa"/>
              </w:tcPr>
              <w:p w14:paraId="1BA8A155" w14:textId="77777777" w:rsidR="00B574C9" w:rsidRDefault="00541BCA" w:rsidP="00541BCA">
                <w:proofErr w:type="spellStart"/>
                <w:r>
                  <w:t>Seiz</w:t>
                </w:r>
                <w:proofErr w:type="spellEnd"/>
              </w:p>
            </w:tc>
          </w:sdtContent>
        </w:sdt>
      </w:tr>
      <w:tr w:rsidR="00B574C9" w14:paraId="1099ABE9" w14:textId="77777777" w:rsidTr="001A6A06">
        <w:trPr>
          <w:trHeight w:val="986"/>
        </w:trPr>
        <w:tc>
          <w:tcPr>
            <w:tcW w:w="491" w:type="dxa"/>
            <w:vMerge/>
            <w:shd w:val="clear" w:color="auto" w:fill="A6A6A6" w:themeFill="background1" w:themeFillShade="A6"/>
          </w:tcPr>
          <w:p w14:paraId="12326B97" w14:textId="77777777" w:rsidR="00B574C9" w:rsidRPr="001A6A06" w:rsidRDefault="00B574C9" w:rsidP="00CF1542">
            <w:pPr>
              <w:jc w:val="center"/>
              <w:rPr>
                <w:b/>
                <w:color w:val="FFFFFF" w:themeColor="background1"/>
              </w:rPr>
            </w:pPr>
          </w:p>
        </w:tc>
        <w:sdt>
          <w:sdtPr>
            <w:alias w:val="Biography"/>
            <w:tag w:val="authorBiography"/>
            <w:id w:val="938807824"/>
            <w:placeholder>
              <w:docPart w:val="0A082B7475D26D4CB6C52B127DF40E1C"/>
            </w:placeholder>
            <w:showingPlcHdr/>
          </w:sdtPr>
          <w:sdtEndPr/>
          <w:sdtContent>
            <w:tc>
              <w:tcPr>
                <w:tcW w:w="8525" w:type="dxa"/>
                <w:gridSpan w:val="4"/>
              </w:tcPr>
              <w:p w14:paraId="33564B76" w14:textId="77777777" w:rsidR="00B574C9" w:rsidRDefault="00B574C9" w:rsidP="00922950">
                <w:r>
                  <w:rPr>
                    <w:rStyle w:val="PlaceholderText"/>
                  </w:rPr>
                  <w:t>[Enter your biography]</w:t>
                </w:r>
              </w:p>
            </w:tc>
          </w:sdtContent>
        </w:sdt>
      </w:tr>
      <w:tr w:rsidR="00B574C9" w14:paraId="1BCA4F10" w14:textId="77777777" w:rsidTr="001A6A06">
        <w:trPr>
          <w:trHeight w:val="986"/>
        </w:trPr>
        <w:tc>
          <w:tcPr>
            <w:tcW w:w="491" w:type="dxa"/>
            <w:vMerge/>
            <w:shd w:val="clear" w:color="auto" w:fill="A6A6A6" w:themeFill="background1" w:themeFillShade="A6"/>
          </w:tcPr>
          <w:p w14:paraId="7264CC67" w14:textId="77777777" w:rsidR="00B574C9" w:rsidRPr="001A6A06" w:rsidRDefault="00B574C9" w:rsidP="00CF1542">
            <w:pPr>
              <w:jc w:val="center"/>
              <w:rPr>
                <w:b/>
                <w:color w:val="FFFFFF" w:themeColor="background1"/>
              </w:rPr>
            </w:pPr>
          </w:p>
        </w:tc>
        <w:sdt>
          <w:sdtPr>
            <w:alias w:val="Affiliation"/>
            <w:tag w:val="affiliation"/>
            <w:id w:val="2012937915"/>
            <w:placeholder>
              <w:docPart w:val="B6732DB8B628A945A8989BE82D92FB71"/>
            </w:placeholder>
            <w:text/>
          </w:sdtPr>
          <w:sdtEndPr/>
          <w:sdtContent>
            <w:tc>
              <w:tcPr>
                <w:tcW w:w="8525" w:type="dxa"/>
                <w:gridSpan w:val="4"/>
              </w:tcPr>
              <w:p w14:paraId="2002858E" w14:textId="41C00C8C" w:rsidR="00B574C9" w:rsidRDefault="00CF212A" w:rsidP="00CF212A">
                <w:r>
                  <w:t>The Art Gallery of NSW</w:t>
                </w:r>
              </w:p>
            </w:tc>
          </w:sdtContent>
        </w:sdt>
      </w:tr>
    </w:tbl>
    <w:p w14:paraId="3B47CE5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1A9C006" w14:textId="77777777" w:rsidTr="00244BB0">
        <w:tc>
          <w:tcPr>
            <w:tcW w:w="9016" w:type="dxa"/>
            <w:shd w:val="clear" w:color="auto" w:fill="A6A6A6" w:themeFill="background1" w:themeFillShade="A6"/>
            <w:tcMar>
              <w:top w:w="113" w:type="dxa"/>
              <w:bottom w:w="113" w:type="dxa"/>
            </w:tcMar>
          </w:tcPr>
          <w:p w14:paraId="4CC2A11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A5A9413" w14:textId="77777777" w:rsidTr="003F0D73">
        <w:sdt>
          <w:sdtPr>
            <w:rPr>
              <w:b/>
            </w:rPr>
            <w:alias w:val="Article headword"/>
            <w:tag w:val="articleHeadword"/>
            <w:id w:val="-361440020"/>
            <w:placeholder>
              <w:docPart w:val="F4C321924C24194CA5535F63710DEAF8"/>
            </w:placeholder>
            <w:text/>
          </w:sdtPr>
          <w:sdtEndPr/>
          <w:sdtContent>
            <w:tc>
              <w:tcPr>
                <w:tcW w:w="9016" w:type="dxa"/>
                <w:tcMar>
                  <w:top w:w="113" w:type="dxa"/>
                  <w:bottom w:w="113" w:type="dxa"/>
                </w:tcMar>
              </w:tcPr>
              <w:p w14:paraId="48387E85" w14:textId="77777777" w:rsidR="003F0D73" w:rsidRPr="00FB589A" w:rsidRDefault="00541BCA" w:rsidP="003F0D73">
                <w:pPr>
                  <w:rPr>
                    <w:b/>
                  </w:rPr>
                </w:pPr>
                <w:r w:rsidRPr="00541BCA">
                  <w:rPr>
                    <w:b/>
                  </w:rPr>
                  <w:t>Hsiao</w:t>
                </w:r>
                <w:r w:rsidRPr="00541BCA">
                  <w:rPr>
                    <w:b/>
                    <w:lang w:eastAsia="en-GB"/>
                  </w:rPr>
                  <w:t xml:space="preserve"> Chin [Xiao Qin] (</w:t>
                </w:r>
                <w:r w:rsidRPr="00541BCA">
                  <w:rPr>
                    <w:rFonts w:hint="eastAsia"/>
                    <w:b/>
                    <w:lang w:eastAsia="en-GB"/>
                  </w:rPr>
                  <w:t>蕭勤</w:t>
                </w:r>
                <w:r w:rsidRPr="00541BCA">
                  <w:rPr>
                    <w:b/>
                    <w:lang w:eastAsia="en-GB"/>
                  </w:rPr>
                  <w:t>1935–)</w:t>
                </w:r>
              </w:p>
            </w:tc>
          </w:sdtContent>
        </w:sdt>
      </w:tr>
      <w:tr w:rsidR="00464699" w14:paraId="61745FA4" w14:textId="77777777" w:rsidTr="0050674E">
        <w:sdt>
          <w:sdtPr>
            <w:alias w:val="Variant headwords"/>
            <w:tag w:val="variantHeadwords"/>
            <w:id w:val="173464402"/>
            <w:placeholder>
              <w:docPart w:val="D090FD8598D664468EAEC0691BE6E8B2"/>
            </w:placeholder>
            <w:showingPlcHdr/>
          </w:sdtPr>
          <w:sdtEndPr/>
          <w:sdtContent>
            <w:tc>
              <w:tcPr>
                <w:tcW w:w="9016" w:type="dxa"/>
                <w:tcMar>
                  <w:top w:w="113" w:type="dxa"/>
                  <w:bottom w:w="113" w:type="dxa"/>
                </w:tcMar>
              </w:tcPr>
              <w:p w14:paraId="3FEF7BF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16EB81" w14:textId="77777777" w:rsidTr="003F0D73">
        <w:sdt>
          <w:sdtPr>
            <w:alias w:val="Abstract"/>
            <w:tag w:val="abstract"/>
            <w:id w:val="-635871867"/>
            <w:placeholder>
              <w:docPart w:val="40FFBF63EE23DB45B1EADB820AA3858D"/>
            </w:placeholder>
            <w:showingPlcHdr/>
          </w:sdtPr>
          <w:sdtEndPr/>
          <w:sdtContent>
            <w:tc>
              <w:tcPr>
                <w:tcW w:w="9016" w:type="dxa"/>
                <w:tcMar>
                  <w:top w:w="113" w:type="dxa"/>
                  <w:bottom w:w="113" w:type="dxa"/>
                </w:tcMar>
              </w:tcPr>
              <w:p w14:paraId="4886026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6BC1010" w14:textId="77777777" w:rsidTr="003F0D73">
        <w:sdt>
          <w:sdtPr>
            <w:alias w:val="Article text"/>
            <w:tag w:val="articleText"/>
            <w:id w:val="634067588"/>
            <w:placeholder>
              <w:docPart w:val="90F5D22C46B8634386BC7A1D9F048426"/>
            </w:placeholder>
          </w:sdtPr>
          <w:sdtEndPr/>
          <w:sdtContent>
            <w:tc>
              <w:tcPr>
                <w:tcW w:w="9016" w:type="dxa"/>
                <w:tcMar>
                  <w:top w:w="113" w:type="dxa"/>
                  <w:bottom w:w="113" w:type="dxa"/>
                </w:tcMar>
              </w:tcPr>
              <w:p w14:paraId="025595A6" w14:textId="68626130" w:rsidR="00541BCA" w:rsidRDefault="00541BCA" w:rsidP="00541BCA">
                <w:r w:rsidRPr="00541BCA">
                  <w:t>Hsiao Chin is an abstract painter who was born in Shanghai, China to an affluent Christian family. His father Hsiao Yu-</w:t>
                </w:r>
                <w:proofErr w:type="spellStart"/>
                <w:r w:rsidRPr="00541BCA">
                  <w:t>mei</w:t>
                </w:r>
                <w:proofErr w:type="spellEnd"/>
                <w:r w:rsidRPr="00541BCA">
                  <w:t xml:space="preserve"> (</w:t>
                </w:r>
                <w:r w:rsidRPr="00541BCA">
                  <w:rPr>
                    <w:rFonts w:hint="eastAsia"/>
                  </w:rPr>
                  <w:t>蕭友梅</w:t>
                </w:r>
                <w:r w:rsidRPr="00541BCA">
                  <w:t>) founded the Shanghai Conservatorium of Music in 1927. His parents died when he was young, and he moved to Taiwan where, in 1951, he entered the Department of Art Education at the Provincial Taipei Normal School. There he met his mentor Li Chung-sheng (</w:t>
                </w:r>
                <w:r w:rsidRPr="00541BCA">
                  <w:rPr>
                    <w:rFonts w:hint="eastAsia"/>
                  </w:rPr>
                  <w:t>李仲生</w:t>
                </w:r>
                <w:r>
                  <w:rPr>
                    <w:lang w:val="en-US"/>
                  </w:rPr>
                  <w:t>) (</w:t>
                </w:r>
                <w:r w:rsidRPr="00541BCA">
                  <w:t>1912-1984)</w:t>
                </w:r>
                <w:r w:rsidRPr="00541BCA">
                  <w:rPr>
                    <w:rFonts w:hint="eastAsia"/>
                  </w:rPr>
                  <w:t>.</w:t>
                </w:r>
                <w:r w:rsidRPr="00541BCA">
                  <w:t xml:space="preserve"> In 1956 Hsiao became a founding member of the Ton Fan Art Group </w:t>
                </w:r>
                <w:r>
                  <w:t>(</w:t>
                </w:r>
                <w:r w:rsidRPr="00541BCA">
                  <w:rPr>
                    <w:rFonts w:hint="eastAsia"/>
                  </w:rPr>
                  <w:t>東方畫會</w:t>
                </w:r>
                <w:r>
                  <w:rPr>
                    <w:lang w:val="en-US"/>
                  </w:rPr>
                  <w:t xml:space="preserve">) </w:t>
                </w:r>
                <w:r w:rsidR="00D14591">
                  <w:t xml:space="preserve">(also known as the </w:t>
                </w:r>
                <w:proofErr w:type="spellStart"/>
                <w:r w:rsidRPr="00541BCA">
                  <w:t>Dongfang</w:t>
                </w:r>
                <w:proofErr w:type="spellEnd"/>
                <w:r w:rsidRPr="00541BCA">
                  <w:t xml:space="preserve"> </w:t>
                </w:r>
                <w:proofErr w:type="spellStart"/>
                <w:r w:rsidRPr="00541BCA">
                  <w:t>huahui</w:t>
                </w:r>
                <w:proofErr w:type="spellEnd"/>
                <w:r w:rsidR="00D14591">
                  <w:t xml:space="preserve"> or</w:t>
                </w:r>
                <w:r w:rsidRPr="00541BCA">
                  <w:t xml:space="preserve"> </w:t>
                </w:r>
                <w:r>
                  <w:t>Eastern Painting G</w:t>
                </w:r>
                <w:r w:rsidRPr="00541BCA">
                  <w:t>roup</w:t>
                </w:r>
                <w:r w:rsidR="00D14591">
                  <w:t>)</w:t>
                </w:r>
                <w:r w:rsidRPr="00541BCA">
                  <w:t xml:space="preserve">. Hsiao Chin had moved to Spain in 1955, by which time his painting was rich in calligraphic marks made in oil. He moved to Italy in 1958 and lived there for 40 years, establishing the </w:t>
                </w:r>
                <w:proofErr w:type="spellStart"/>
                <w:r w:rsidRPr="00541BCA">
                  <w:t>Punto</w:t>
                </w:r>
                <w:proofErr w:type="spellEnd"/>
                <w:r w:rsidRPr="00541BCA">
                  <w:t xml:space="preserve"> movement in 1961 with painters Antonio </w:t>
                </w:r>
                <w:proofErr w:type="spellStart"/>
                <w:r w:rsidRPr="00541BCA">
                  <w:t>Calderara</w:t>
                </w:r>
                <w:proofErr w:type="spellEnd"/>
                <w:r w:rsidRPr="00541BCA">
                  <w:t xml:space="preserve"> </w:t>
                </w:r>
                <w:r>
                  <w:t>(1903–</w:t>
                </w:r>
                <w:r w:rsidRPr="00541BCA">
                  <w:t>1978)</w:t>
                </w:r>
                <w:r>
                  <w:t xml:space="preserve">, Azuma </w:t>
                </w:r>
                <w:proofErr w:type="spellStart"/>
                <w:r>
                  <w:t>Kenjiro</w:t>
                </w:r>
                <w:proofErr w:type="spellEnd"/>
                <w:r>
                  <w:t xml:space="preserve"> (1926</w:t>
                </w:r>
                <w:r w:rsidRPr="00541BCA">
                  <w:t>–)</w:t>
                </w:r>
                <w:r>
                  <w:t>, and Li Yuan-chia (</w:t>
                </w:r>
                <w:r w:rsidRPr="00541BCA">
                  <w:rPr>
                    <w:rFonts w:hint="eastAsia"/>
                  </w:rPr>
                  <w:t>李元佳</w:t>
                </w:r>
                <w:r>
                  <w:rPr>
                    <w:lang w:val="en-US"/>
                  </w:rPr>
                  <w:t>) (</w:t>
                </w:r>
                <w:r>
                  <w:t>1929–</w:t>
                </w:r>
                <w:r w:rsidRPr="00541BCA">
                  <w:t xml:space="preserve">1994). </w:t>
                </w:r>
              </w:p>
              <w:p w14:paraId="285AB65B" w14:textId="77777777" w:rsidR="00541BCA" w:rsidRDefault="00541BCA" w:rsidP="00541BCA"/>
              <w:p w14:paraId="3B128B9D" w14:textId="77777777" w:rsidR="00541BCA" w:rsidRPr="00541BCA" w:rsidRDefault="00541BCA" w:rsidP="00541BCA">
                <w:r w:rsidRPr="00541BCA">
                  <w:t xml:space="preserve">Throughout his life Hsiao investigated Taoism and metaphysics, Zen, the energy of the sun, Tibetan </w:t>
                </w:r>
                <w:proofErr w:type="spellStart"/>
                <w:r w:rsidRPr="00541BCA">
                  <w:t>tantrism</w:t>
                </w:r>
                <w:proofErr w:type="spellEnd"/>
                <w:r>
                  <w:t>,</w:t>
                </w:r>
                <w:r w:rsidRPr="00541BCA">
                  <w:t xml:space="preserve"> and Indian mandalas</w:t>
                </w:r>
                <w:r>
                  <w:t>,</w:t>
                </w:r>
                <w:r w:rsidRPr="00541BCA">
                  <w:t xml:space="preserve"> and represented this in his non-figurative works through pure bold colours. Whilst in</w:t>
                </w:r>
                <w:r>
                  <w:t xml:space="preserve"> New York from 1967–</w:t>
                </w:r>
                <w:r w:rsidRPr="00541BCA">
                  <w:t>1971</w:t>
                </w:r>
                <w:r>
                  <w:t>,</w:t>
                </w:r>
                <w:r w:rsidRPr="00541BCA">
                  <w:t xml:space="preserve"> he was further influenced by the work of Mark Rothko. Hsiao also wrote for Taiwanese newspapers from abroad</w:t>
                </w:r>
                <w:r>
                  <w:t>,</w:t>
                </w:r>
                <w:r w:rsidRPr="00541BCA">
                  <w:t xml:space="preserve"> communicating art news and trends directly to a Taiwanese audience. </w:t>
                </w:r>
              </w:p>
              <w:p w14:paraId="5182EC9C" w14:textId="77777777" w:rsidR="003F0D73" w:rsidRDefault="003F0D73" w:rsidP="00C27FAB"/>
            </w:tc>
          </w:sdtContent>
        </w:sdt>
      </w:tr>
      <w:tr w:rsidR="003235A7" w14:paraId="270F394E" w14:textId="77777777" w:rsidTr="003235A7">
        <w:tc>
          <w:tcPr>
            <w:tcW w:w="9016" w:type="dxa"/>
          </w:tcPr>
          <w:p w14:paraId="17C1052A" w14:textId="77777777" w:rsidR="003235A7" w:rsidRDefault="003235A7" w:rsidP="008A5B87">
            <w:r w:rsidRPr="0015114C">
              <w:rPr>
                <w:u w:val="single"/>
              </w:rPr>
              <w:t>Further reading</w:t>
            </w:r>
            <w:r>
              <w:t>:</w:t>
            </w:r>
          </w:p>
          <w:sdt>
            <w:sdtPr>
              <w:alias w:val="Further reading"/>
              <w:tag w:val="furtherReading"/>
              <w:id w:val="-1516217107"/>
              <w:placeholder>
                <w:docPart w:val="9BAA08AA1B97A347B349E0D5BB533BEF"/>
              </w:placeholder>
            </w:sdtPr>
            <w:sdtEndPr/>
            <w:sdtContent>
              <w:p w14:paraId="0EA8EB0E" w14:textId="77777777" w:rsidR="0050674E" w:rsidRDefault="00CF212A" w:rsidP="0050674E">
                <w:sdt>
                  <w:sdtPr>
                    <w:id w:val="2008169677"/>
                    <w:citation/>
                  </w:sdtPr>
                  <w:sdtEndPr/>
                  <w:sdtContent>
                    <w:r w:rsidR="0050674E">
                      <w:fldChar w:fldCharType="begin"/>
                    </w:r>
                    <w:r w:rsidR="0050674E">
                      <w:rPr>
                        <w:lang w:val="en-US"/>
                      </w:rPr>
                      <w:instrText xml:space="preserve">CITATION Hom10 \l 1033 </w:instrText>
                    </w:r>
                    <w:r w:rsidR="0050674E">
                      <w:fldChar w:fldCharType="separate"/>
                    </w:r>
                    <w:r w:rsidR="0050674E">
                      <w:rPr>
                        <w:noProof/>
                        <w:lang w:val="en-US"/>
                      </w:rPr>
                      <w:t xml:space="preserve"> </w:t>
                    </w:r>
                    <w:r w:rsidR="0050674E" w:rsidRPr="0050674E">
                      <w:rPr>
                        <w:noProof/>
                        <w:lang w:val="en-US"/>
                      </w:rPr>
                      <w:t>(Homage to the Master Infinity of Chi: Retrospective of Hsiao Chin)</w:t>
                    </w:r>
                    <w:r w:rsidR="0050674E">
                      <w:fldChar w:fldCharType="end"/>
                    </w:r>
                  </w:sdtContent>
                </w:sdt>
              </w:p>
              <w:p w14:paraId="400C43BC" w14:textId="77777777" w:rsidR="002E62EC" w:rsidRDefault="002E62EC" w:rsidP="0050674E"/>
              <w:p w14:paraId="716C2C77" w14:textId="77777777" w:rsidR="002E62EC" w:rsidRDefault="00CF212A" w:rsidP="0050674E">
                <w:sdt>
                  <w:sdtPr>
                    <w:id w:val="1244763717"/>
                    <w:citation/>
                  </w:sdtPr>
                  <w:sdtEndPr/>
                  <w:sdtContent>
                    <w:r w:rsidR="002E62EC">
                      <w:fldChar w:fldCharType="begin"/>
                    </w:r>
                    <w:r w:rsidR="002E62EC">
                      <w:rPr>
                        <w:lang w:val="en-US"/>
                      </w:rPr>
                      <w:instrText xml:space="preserve"> CITATION Hsi85 \l 1033 </w:instrText>
                    </w:r>
                    <w:r w:rsidR="002E62EC">
                      <w:fldChar w:fldCharType="separate"/>
                    </w:r>
                    <w:r w:rsidR="002E62EC" w:rsidRPr="002E62EC">
                      <w:rPr>
                        <w:noProof/>
                        <w:lang w:val="en-US"/>
                      </w:rPr>
                      <w:t>(Chin)</w:t>
                    </w:r>
                    <w:r w:rsidR="002E62EC">
                      <w:fldChar w:fldCharType="end"/>
                    </w:r>
                  </w:sdtContent>
                </w:sdt>
              </w:p>
              <w:p w14:paraId="465C6C74" w14:textId="77777777" w:rsidR="002E62EC" w:rsidRDefault="002E62EC" w:rsidP="0050674E"/>
              <w:p w14:paraId="62EFDD72" w14:textId="18940B04" w:rsidR="003235A7" w:rsidRDefault="00CF212A" w:rsidP="0050674E">
                <w:sdt>
                  <w:sdtPr>
                    <w:id w:val="131446872"/>
                    <w:citation/>
                  </w:sdtPr>
                  <w:sdtEndPr/>
                  <w:sdtContent>
                    <w:r w:rsidR="002E62EC">
                      <w:fldChar w:fldCharType="begin"/>
                    </w:r>
                    <w:r w:rsidR="002E62EC">
                      <w:rPr>
                        <w:lang w:val="en-US"/>
                      </w:rPr>
                      <w:instrText xml:space="preserve"> CITATION Hsi79 \l 1033 </w:instrText>
                    </w:r>
                    <w:r w:rsidR="002E62EC">
                      <w:fldChar w:fldCharType="separate"/>
                    </w:r>
                    <w:r w:rsidR="002E62EC" w:rsidRPr="002E62EC">
                      <w:rPr>
                        <w:noProof/>
                        <w:lang w:val="en-US"/>
                      </w:rPr>
                      <w:t>(Chin and Mussio, La Via Di Hsiao)</w:t>
                    </w:r>
                    <w:r w:rsidR="002E62EC">
                      <w:fldChar w:fldCharType="end"/>
                    </w:r>
                  </w:sdtContent>
                </w:sdt>
              </w:p>
            </w:sdtContent>
          </w:sdt>
        </w:tc>
      </w:tr>
    </w:tbl>
    <w:p w14:paraId="0E16257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E510E" w14:textId="77777777" w:rsidR="0050674E" w:rsidRDefault="0050674E" w:rsidP="007A0D55">
      <w:pPr>
        <w:spacing w:after="0" w:line="240" w:lineRule="auto"/>
      </w:pPr>
      <w:r>
        <w:separator/>
      </w:r>
    </w:p>
  </w:endnote>
  <w:endnote w:type="continuationSeparator" w:id="0">
    <w:p w14:paraId="0D45BCBA" w14:textId="77777777" w:rsidR="0050674E" w:rsidRDefault="005067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87F62" w14:textId="77777777" w:rsidR="0050674E" w:rsidRDefault="0050674E" w:rsidP="007A0D55">
      <w:pPr>
        <w:spacing w:after="0" w:line="240" w:lineRule="auto"/>
      </w:pPr>
      <w:r>
        <w:separator/>
      </w:r>
    </w:p>
  </w:footnote>
  <w:footnote w:type="continuationSeparator" w:id="0">
    <w:p w14:paraId="40CF29EF" w14:textId="77777777" w:rsidR="0050674E" w:rsidRDefault="0050674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02ADD" w14:textId="77777777" w:rsidR="0050674E" w:rsidRDefault="0050674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389199C" w14:textId="77777777" w:rsidR="0050674E" w:rsidRDefault="005067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A1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62EC"/>
    <w:rsid w:val="0030662D"/>
    <w:rsid w:val="003235A7"/>
    <w:rsid w:val="003677B6"/>
    <w:rsid w:val="003D3579"/>
    <w:rsid w:val="003E2795"/>
    <w:rsid w:val="003F0D73"/>
    <w:rsid w:val="00462DBE"/>
    <w:rsid w:val="00464699"/>
    <w:rsid w:val="00483379"/>
    <w:rsid w:val="00487BC5"/>
    <w:rsid w:val="00496888"/>
    <w:rsid w:val="004A7476"/>
    <w:rsid w:val="004E5896"/>
    <w:rsid w:val="0050674E"/>
    <w:rsid w:val="00513EE6"/>
    <w:rsid w:val="00534F8F"/>
    <w:rsid w:val="00541BCA"/>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1A18"/>
    <w:rsid w:val="00BC39C9"/>
    <w:rsid w:val="00BE5BF7"/>
    <w:rsid w:val="00BF40E1"/>
    <w:rsid w:val="00C27FAB"/>
    <w:rsid w:val="00C358D4"/>
    <w:rsid w:val="00C6296B"/>
    <w:rsid w:val="00CC586D"/>
    <w:rsid w:val="00CF1542"/>
    <w:rsid w:val="00CF212A"/>
    <w:rsid w:val="00CF3EC5"/>
    <w:rsid w:val="00D14591"/>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28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1A1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1A1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1A1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1A1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85F2AEB9D1CE4590F573FEA9F614FA"/>
        <w:category>
          <w:name w:val="General"/>
          <w:gallery w:val="placeholder"/>
        </w:category>
        <w:types>
          <w:type w:val="bbPlcHdr"/>
        </w:types>
        <w:behaviors>
          <w:behavior w:val="content"/>
        </w:behaviors>
        <w:guid w:val="{B9091305-D187-E740-B297-9B851ECEE485}"/>
      </w:docPartPr>
      <w:docPartBody>
        <w:p w:rsidR="005724F0" w:rsidRDefault="005724F0">
          <w:pPr>
            <w:pStyle w:val="7185F2AEB9D1CE4590F573FEA9F614FA"/>
          </w:pPr>
          <w:r w:rsidRPr="00CC586D">
            <w:rPr>
              <w:rStyle w:val="PlaceholderText"/>
              <w:b/>
              <w:color w:val="FFFFFF" w:themeColor="background1"/>
            </w:rPr>
            <w:t>[Salutation]</w:t>
          </w:r>
        </w:p>
      </w:docPartBody>
    </w:docPart>
    <w:docPart>
      <w:docPartPr>
        <w:name w:val="751C62245F90C141BB087CFAD1EC656C"/>
        <w:category>
          <w:name w:val="General"/>
          <w:gallery w:val="placeholder"/>
        </w:category>
        <w:types>
          <w:type w:val="bbPlcHdr"/>
        </w:types>
        <w:behaviors>
          <w:behavior w:val="content"/>
        </w:behaviors>
        <w:guid w:val="{CE74334F-1EAC-994F-9432-F6866B6E8854}"/>
      </w:docPartPr>
      <w:docPartBody>
        <w:p w:rsidR="005724F0" w:rsidRDefault="005724F0">
          <w:pPr>
            <w:pStyle w:val="751C62245F90C141BB087CFAD1EC656C"/>
          </w:pPr>
          <w:r>
            <w:rPr>
              <w:rStyle w:val="PlaceholderText"/>
            </w:rPr>
            <w:t>[First name]</w:t>
          </w:r>
        </w:p>
      </w:docPartBody>
    </w:docPart>
    <w:docPart>
      <w:docPartPr>
        <w:name w:val="BC9DB62A79CB7D459F789C9A15A68B3B"/>
        <w:category>
          <w:name w:val="General"/>
          <w:gallery w:val="placeholder"/>
        </w:category>
        <w:types>
          <w:type w:val="bbPlcHdr"/>
        </w:types>
        <w:behaviors>
          <w:behavior w:val="content"/>
        </w:behaviors>
        <w:guid w:val="{08E7F682-35EF-F64D-80C5-F6045D43A65E}"/>
      </w:docPartPr>
      <w:docPartBody>
        <w:p w:rsidR="005724F0" w:rsidRDefault="005724F0">
          <w:pPr>
            <w:pStyle w:val="BC9DB62A79CB7D459F789C9A15A68B3B"/>
          </w:pPr>
          <w:r>
            <w:rPr>
              <w:rStyle w:val="PlaceholderText"/>
            </w:rPr>
            <w:t>[Middle name]</w:t>
          </w:r>
        </w:p>
      </w:docPartBody>
    </w:docPart>
    <w:docPart>
      <w:docPartPr>
        <w:name w:val="181D3041CB5F984F82F48882A97D1639"/>
        <w:category>
          <w:name w:val="General"/>
          <w:gallery w:val="placeholder"/>
        </w:category>
        <w:types>
          <w:type w:val="bbPlcHdr"/>
        </w:types>
        <w:behaviors>
          <w:behavior w:val="content"/>
        </w:behaviors>
        <w:guid w:val="{51CC28F3-71BF-5E4E-AD03-3062710D3D38}"/>
      </w:docPartPr>
      <w:docPartBody>
        <w:p w:rsidR="005724F0" w:rsidRDefault="005724F0">
          <w:pPr>
            <w:pStyle w:val="181D3041CB5F984F82F48882A97D1639"/>
          </w:pPr>
          <w:r>
            <w:rPr>
              <w:rStyle w:val="PlaceholderText"/>
            </w:rPr>
            <w:t>[Last name]</w:t>
          </w:r>
        </w:p>
      </w:docPartBody>
    </w:docPart>
    <w:docPart>
      <w:docPartPr>
        <w:name w:val="0A082B7475D26D4CB6C52B127DF40E1C"/>
        <w:category>
          <w:name w:val="General"/>
          <w:gallery w:val="placeholder"/>
        </w:category>
        <w:types>
          <w:type w:val="bbPlcHdr"/>
        </w:types>
        <w:behaviors>
          <w:behavior w:val="content"/>
        </w:behaviors>
        <w:guid w:val="{1F576FE6-72B1-B648-B9C9-46769C03F926}"/>
      </w:docPartPr>
      <w:docPartBody>
        <w:p w:rsidR="005724F0" w:rsidRDefault="005724F0">
          <w:pPr>
            <w:pStyle w:val="0A082B7475D26D4CB6C52B127DF40E1C"/>
          </w:pPr>
          <w:r>
            <w:rPr>
              <w:rStyle w:val="PlaceholderText"/>
            </w:rPr>
            <w:t>[Enter your biography]</w:t>
          </w:r>
        </w:p>
      </w:docPartBody>
    </w:docPart>
    <w:docPart>
      <w:docPartPr>
        <w:name w:val="B6732DB8B628A945A8989BE82D92FB71"/>
        <w:category>
          <w:name w:val="General"/>
          <w:gallery w:val="placeholder"/>
        </w:category>
        <w:types>
          <w:type w:val="bbPlcHdr"/>
        </w:types>
        <w:behaviors>
          <w:behavior w:val="content"/>
        </w:behaviors>
        <w:guid w:val="{3E670355-102C-014B-94B6-CC412E8931A1}"/>
      </w:docPartPr>
      <w:docPartBody>
        <w:p w:rsidR="005724F0" w:rsidRDefault="005724F0">
          <w:pPr>
            <w:pStyle w:val="B6732DB8B628A945A8989BE82D92FB71"/>
          </w:pPr>
          <w:r>
            <w:rPr>
              <w:rStyle w:val="PlaceholderText"/>
            </w:rPr>
            <w:t>[Enter the institution with which you are affiliated]</w:t>
          </w:r>
        </w:p>
      </w:docPartBody>
    </w:docPart>
    <w:docPart>
      <w:docPartPr>
        <w:name w:val="F4C321924C24194CA5535F63710DEAF8"/>
        <w:category>
          <w:name w:val="General"/>
          <w:gallery w:val="placeholder"/>
        </w:category>
        <w:types>
          <w:type w:val="bbPlcHdr"/>
        </w:types>
        <w:behaviors>
          <w:behavior w:val="content"/>
        </w:behaviors>
        <w:guid w:val="{ED3C1375-ACCB-AD45-9ED9-EF65B70EDAE6}"/>
      </w:docPartPr>
      <w:docPartBody>
        <w:p w:rsidR="005724F0" w:rsidRDefault="005724F0">
          <w:pPr>
            <w:pStyle w:val="F4C321924C24194CA5535F63710DEAF8"/>
          </w:pPr>
          <w:r w:rsidRPr="00EF74F7">
            <w:rPr>
              <w:b/>
              <w:color w:val="808080" w:themeColor="background1" w:themeShade="80"/>
            </w:rPr>
            <w:t>[Enter the headword for your article]</w:t>
          </w:r>
        </w:p>
      </w:docPartBody>
    </w:docPart>
    <w:docPart>
      <w:docPartPr>
        <w:name w:val="D090FD8598D664468EAEC0691BE6E8B2"/>
        <w:category>
          <w:name w:val="General"/>
          <w:gallery w:val="placeholder"/>
        </w:category>
        <w:types>
          <w:type w:val="bbPlcHdr"/>
        </w:types>
        <w:behaviors>
          <w:behavior w:val="content"/>
        </w:behaviors>
        <w:guid w:val="{7924E034-A733-814F-846A-E52345B21D91}"/>
      </w:docPartPr>
      <w:docPartBody>
        <w:p w:rsidR="005724F0" w:rsidRDefault="005724F0">
          <w:pPr>
            <w:pStyle w:val="D090FD8598D664468EAEC0691BE6E8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0FFBF63EE23DB45B1EADB820AA3858D"/>
        <w:category>
          <w:name w:val="General"/>
          <w:gallery w:val="placeholder"/>
        </w:category>
        <w:types>
          <w:type w:val="bbPlcHdr"/>
        </w:types>
        <w:behaviors>
          <w:behavior w:val="content"/>
        </w:behaviors>
        <w:guid w:val="{37795397-3F2F-A744-A936-B9528A58EF6D}"/>
      </w:docPartPr>
      <w:docPartBody>
        <w:p w:rsidR="005724F0" w:rsidRDefault="005724F0">
          <w:pPr>
            <w:pStyle w:val="40FFBF63EE23DB45B1EADB820AA3858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0F5D22C46B8634386BC7A1D9F048426"/>
        <w:category>
          <w:name w:val="General"/>
          <w:gallery w:val="placeholder"/>
        </w:category>
        <w:types>
          <w:type w:val="bbPlcHdr"/>
        </w:types>
        <w:behaviors>
          <w:behavior w:val="content"/>
        </w:behaviors>
        <w:guid w:val="{C89963A3-B035-9F44-A87C-710E242B3577}"/>
      </w:docPartPr>
      <w:docPartBody>
        <w:p w:rsidR="005724F0" w:rsidRDefault="005724F0">
          <w:pPr>
            <w:pStyle w:val="90F5D22C46B8634386BC7A1D9F0484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AA08AA1B97A347B349E0D5BB533BEF"/>
        <w:category>
          <w:name w:val="General"/>
          <w:gallery w:val="placeholder"/>
        </w:category>
        <w:types>
          <w:type w:val="bbPlcHdr"/>
        </w:types>
        <w:behaviors>
          <w:behavior w:val="content"/>
        </w:behaviors>
        <w:guid w:val="{B8F40D0F-A051-9748-9E88-29E6C51FBC46}"/>
      </w:docPartPr>
      <w:docPartBody>
        <w:p w:rsidR="005724F0" w:rsidRDefault="005724F0">
          <w:pPr>
            <w:pStyle w:val="9BAA08AA1B97A347B349E0D5BB533BE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4F0"/>
    <w:rsid w:val="00572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85F2AEB9D1CE4590F573FEA9F614FA">
    <w:name w:val="7185F2AEB9D1CE4590F573FEA9F614FA"/>
  </w:style>
  <w:style w:type="paragraph" w:customStyle="1" w:styleId="751C62245F90C141BB087CFAD1EC656C">
    <w:name w:val="751C62245F90C141BB087CFAD1EC656C"/>
  </w:style>
  <w:style w:type="paragraph" w:customStyle="1" w:styleId="BC9DB62A79CB7D459F789C9A15A68B3B">
    <w:name w:val="BC9DB62A79CB7D459F789C9A15A68B3B"/>
  </w:style>
  <w:style w:type="paragraph" w:customStyle="1" w:styleId="181D3041CB5F984F82F48882A97D1639">
    <w:name w:val="181D3041CB5F984F82F48882A97D1639"/>
  </w:style>
  <w:style w:type="paragraph" w:customStyle="1" w:styleId="0A082B7475D26D4CB6C52B127DF40E1C">
    <w:name w:val="0A082B7475D26D4CB6C52B127DF40E1C"/>
  </w:style>
  <w:style w:type="paragraph" w:customStyle="1" w:styleId="B6732DB8B628A945A8989BE82D92FB71">
    <w:name w:val="B6732DB8B628A945A8989BE82D92FB71"/>
  </w:style>
  <w:style w:type="paragraph" w:customStyle="1" w:styleId="F4C321924C24194CA5535F63710DEAF8">
    <w:name w:val="F4C321924C24194CA5535F63710DEAF8"/>
  </w:style>
  <w:style w:type="paragraph" w:customStyle="1" w:styleId="D090FD8598D664468EAEC0691BE6E8B2">
    <w:name w:val="D090FD8598D664468EAEC0691BE6E8B2"/>
  </w:style>
  <w:style w:type="paragraph" w:customStyle="1" w:styleId="40FFBF63EE23DB45B1EADB820AA3858D">
    <w:name w:val="40FFBF63EE23DB45B1EADB820AA3858D"/>
  </w:style>
  <w:style w:type="paragraph" w:customStyle="1" w:styleId="90F5D22C46B8634386BC7A1D9F048426">
    <w:name w:val="90F5D22C46B8634386BC7A1D9F048426"/>
  </w:style>
  <w:style w:type="paragraph" w:customStyle="1" w:styleId="9BAA08AA1B97A347B349E0D5BB533BEF">
    <w:name w:val="9BAA08AA1B97A347B349E0D5BB533BE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85F2AEB9D1CE4590F573FEA9F614FA">
    <w:name w:val="7185F2AEB9D1CE4590F573FEA9F614FA"/>
  </w:style>
  <w:style w:type="paragraph" w:customStyle="1" w:styleId="751C62245F90C141BB087CFAD1EC656C">
    <w:name w:val="751C62245F90C141BB087CFAD1EC656C"/>
  </w:style>
  <w:style w:type="paragraph" w:customStyle="1" w:styleId="BC9DB62A79CB7D459F789C9A15A68B3B">
    <w:name w:val="BC9DB62A79CB7D459F789C9A15A68B3B"/>
  </w:style>
  <w:style w:type="paragraph" w:customStyle="1" w:styleId="181D3041CB5F984F82F48882A97D1639">
    <w:name w:val="181D3041CB5F984F82F48882A97D1639"/>
  </w:style>
  <w:style w:type="paragraph" w:customStyle="1" w:styleId="0A082B7475D26D4CB6C52B127DF40E1C">
    <w:name w:val="0A082B7475D26D4CB6C52B127DF40E1C"/>
  </w:style>
  <w:style w:type="paragraph" w:customStyle="1" w:styleId="B6732DB8B628A945A8989BE82D92FB71">
    <w:name w:val="B6732DB8B628A945A8989BE82D92FB71"/>
  </w:style>
  <w:style w:type="paragraph" w:customStyle="1" w:styleId="F4C321924C24194CA5535F63710DEAF8">
    <w:name w:val="F4C321924C24194CA5535F63710DEAF8"/>
  </w:style>
  <w:style w:type="paragraph" w:customStyle="1" w:styleId="D090FD8598D664468EAEC0691BE6E8B2">
    <w:name w:val="D090FD8598D664468EAEC0691BE6E8B2"/>
  </w:style>
  <w:style w:type="paragraph" w:customStyle="1" w:styleId="40FFBF63EE23DB45B1EADB820AA3858D">
    <w:name w:val="40FFBF63EE23DB45B1EADB820AA3858D"/>
  </w:style>
  <w:style w:type="paragraph" w:customStyle="1" w:styleId="90F5D22C46B8634386BC7A1D9F048426">
    <w:name w:val="90F5D22C46B8634386BC7A1D9F048426"/>
  </w:style>
  <w:style w:type="paragraph" w:customStyle="1" w:styleId="9BAA08AA1B97A347B349E0D5BB533BEF">
    <w:name w:val="9BAA08AA1B97A347B349E0D5BB533B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Hom10</b:Tag>
    <b:SourceType>Book</b:SourceType>
    <b:Guid>{7E2013DB-9A97-A544-801C-E8F8362E0E1D}</b:Guid>
    <b:Title>Homage to the Master Infinity of Chi: Retrospective of Hsiao Chin</b:Title>
    <b:Year>2010</b:Year>
    <b:City>Kaohsiung</b:City>
    <b:Publisher>Kaohsiung Museum of Fine Arts</b:Publisher>
    <b:Medium>Exhibition</b:Medium>
    <b:RefOrder>1</b:RefOrder>
  </b:Source>
  <b:Source>
    <b:Tag>Hsi85</b:Tag>
    <b:SourceType>Book</b:SourceType>
    <b:Guid>{E13582C1-9379-BF45-998B-72E3F8A0048A}</b:Guid>
    <b:Author>
      <b:Author>
        <b:NameList>
          <b:Person>
            <b:Last>Chin</b:Last>
            <b:First>Hsiao</b:First>
          </b:Person>
        </b:NameList>
      </b:Author>
    </b:Author>
    <b:Title>Hsiao Chin: A Neo-Taoist Approach to Painting </b:Title>
    <b:City>Hong Kong</b:City>
    <b:Publisher>The Hong Kong Institute for the Promotion of Chinese Culture</b:Publisher>
    <b:Year>1985</b:Year>
    <b:RefOrder>2</b:RefOrder>
  </b:Source>
  <b:Source>
    <b:Tag>Hsi79</b:Tag>
    <b:SourceType>Book</b:SourceType>
    <b:Guid>{9A60BFA6-CBCC-F543-9512-E7CF23135AD5}</b:Guid>
    <b:Author>
      <b:Author>
        <b:NameList>
          <b:Person>
            <b:Last>Chin</b:Last>
            <b:First>Hsiao</b:First>
          </b:Person>
          <b:Person>
            <b:Last>Mussio</b:Last>
            <b:First>Magdalo</b:First>
          </b:Person>
        </b:NameList>
      </b:Author>
    </b:Author>
    <b:Title>La Via Di Hsiao</b:Title>
    <b:City>Pollenza-Macerata</b:City>
    <b:Publisher>Nuova Foglio</b:Publisher>
    <b:Year>1979</b:Year>
    <b:RefOrder>3</b:RefOrder>
  </b:Source>
</b:Sources>
</file>

<file path=customXml/itemProps1.xml><?xml version="1.0" encoding="utf-8"?>
<ds:datastoreItem xmlns:ds="http://schemas.openxmlformats.org/officeDocument/2006/customXml" ds:itemID="{2CB3361E-E3AE-E149-B308-2965C0D01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1</Pages>
  <Words>260</Words>
  <Characters>1488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5</cp:revision>
  <dcterms:created xsi:type="dcterms:W3CDTF">2014-12-06T02:02:00Z</dcterms:created>
  <dcterms:modified xsi:type="dcterms:W3CDTF">2014-12-06T02:31:00Z</dcterms:modified>
</cp:coreProperties>
</file>