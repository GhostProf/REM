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99999841FA1104FA753EC21F43B62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B1EAD95EFD62542B6A5E035D40142EB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EC4AD0F9C183948AEBF5DB62667939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C9F0AA2E6A7FA4CA8940D0C95C25800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D586BD03CCF4E4485E7C1D64E0AAD5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5BB278C4C9D4347A7BEE988BEC66A1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6DE1E6690456345997E987ABE2AB6DC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E1B1BA5A3C06247B4D16085F4E235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26C463635C16845BD5C746EB2DCA49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8EEE24A29E3D148BE977DD01B446DE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22601394106794EBA171BBFDF89290E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D17" w:rsidRDefault="00875D17" w:rsidP="007A0D55">
      <w:pPr>
        <w:spacing w:after="0" w:line="240" w:lineRule="auto"/>
      </w:pPr>
      <w:r>
        <w:separator/>
      </w:r>
    </w:p>
  </w:endnote>
  <w:endnote w:type="continuationSeparator" w:id="0">
    <w:p w:rsidR="00875D17" w:rsidRDefault="00875D1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D17" w:rsidRDefault="00875D17" w:rsidP="007A0D55">
      <w:pPr>
        <w:spacing w:after="0" w:line="240" w:lineRule="auto"/>
      </w:pPr>
      <w:r>
        <w:separator/>
      </w:r>
    </w:p>
  </w:footnote>
  <w:footnote w:type="continuationSeparator" w:id="0">
    <w:p w:rsidR="00875D17" w:rsidRDefault="00875D1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1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5D17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9999841FA1104FA753EC21F43B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B3F79-E4BD-1644-AD6C-964CB7A41D30}"/>
      </w:docPartPr>
      <w:docPartBody>
        <w:p w:rsidR="00000000" w:rsidRDefault="004E117A">
          <w:pPr>
            <w:pStyle w:val="B99999841FA1104FA753EC21F43B62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B1EAD95EFD62542B6A5E035D4014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A9FC7-DE35-C147-AFFD-A5474751D65E}"/>
      </w:docPartPr>
      <w:docPartBody>
        <w:p w:rsidR="00000000" w:rsidRDefault="004E117A">
          <w:pPr>
            <w:pStyle w:val="3B1EAD95EFD62542B6A5E035D40142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EC4AD0F9C183948AEBF5DB626679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3108A-065E-0A4A-8F73-E00736C4C324}"/>
      </w:docPartPr>
      <w:docPartBody>
        <w:p w:rsidR="00000000" w:rsidRDefault="004E117A">
          <w:pPr>
            <w:pStyle w:val="1EC4AD0F9C183948AEBF5DB62667939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C9F0AA2E6A7FA4CA8940D0C95C2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AF18-FED2-6A41-A56D-78636CAAB529}"/>
      </w:docPartPr>
      <w:docPartBody>
        <w:p w:rsidR="00000000" w:rsidRDefault="004E117A">
          <w:pPr>
            <w:pStyle w:val="EC9F0AA2E6A7FA4CA8940D0C95C2580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D586BD03CCF4E4485E7C1D64E0AA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D695A-7A3F-E241-AACA-3E0830C40AE9}"/>
      </w:docPartPr>
      <w:docPartBody>
        <w:p w:rsidR="00000000" w:rsidRDefault="004E117A">
          <w:pPr>
            <w:pStyle w:val="1D586BD03CCF4E4485E7C1D64E0AAD5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5BB278C4C9D4347A7BEE988BEC66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77B4-637F-BB4B-97B5-E142C2AC431E}"/>
      </w:docPartPr>
      <w:docPartBody>
        <w:p w:rsidR="00000000" w:rsidRDefault="004E117A">
          <w:pPr>
            <w:pStyle w:val="F5BB278C4C9D4347A7BEE988BEC66A1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6DE1E6690456345997E987ABE2AB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33ECD-760B-AB4E-B2E4-ECA325F81629}"/>
      </w:docPartPr>
      <w:docPartBody>
        <w:p w:rsidR="00000000" w:rsidRDefault="004E117A">
          <w:pPr>
            <w:pStyle w:val="66DE1E6690456345997E987ABE2AB6D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E1B1BA5A3C06247B4D16085F4E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E211E-9057-E44E-9B0D-36A2248AF59C}"/>
      </w:docPartPr>
      <w:docPartBody>
        <w:p w:rsidR="00000000" w:rsidRDefault="004E117A">
          <w:pPr>
            <w:pStyle w:val="CE1B1BA5A3C06247B4D16085F4E235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26C463635C16845BD5C746EB2DC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1B87-5BD3-444E-AD25-EF5E48B3E690}"/>
      </w:docPartPr>
      <w:docPartBody>
        <w:p w:rsidR="00000000" w:rsidRDefault="004E117A">
          <w:pPr>
            <w:pStyle w:val="E26C463635C16845BD5C746EB2DCA4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8EEE24A29E3D148BE977DD01B446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49584-DEE0-3E48-91E7-591397A5DD61}"/>
      </w:docPartPr>
      <w:docPartBody>
        <w:p w:rsidR="00000000" w:rsidRDefault="004E117A">
          <w:pPr>
            <w:pStyle w:val="48EEE24A29E3D148BE977DD01B446DE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2601394106794EBA171BBFDF892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C9A75-B6C0-E644-9281-095D857644B9}"/>
      </w:docPartPr>
      <w:docPartBody>
        <w:p w:rsidR="00000000" w:rsidRDefault="004E117A">
          <w:pPr>
            <w:pStyle w:val="322601394106794EBA171BBFDF8929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9999841FA1104FA753EC21F43B6280">
    <w:name w:val="B99999841FA1104FA753EC21F43B6280"/>
  </w:style>
  <w:style w:type="paragraph" w:customStyle="1" w:styleId="3B1EAD95EFD62542B6A5E035D40142EB">
    <w:name w:val="3B1EAD95EFD62542B6A5E035D40142EB"/>
  </w:style>
  <w:style w:type="paragraph" w:customStyle="1" w:styleId="1EC4AD0F9C183948AEBF5DB626679398">
    <w:name w:val="1EC4AD0F9C183948AEBF5DB626679398"/>
  </w:style>
  <w:style w:type="paragraph" w:customStyle="1" w:styleId="EC9F0AA2E6A7FA4CA8940D0C95C25800">
    <w:name w:val="EC9F0AA2E6A7FA4CA8940D0C95C25800"/>
  </w:style>
  <w:style w:type="paragraph" w:customStyle="1" w:styleId="1D586BD03CCF4E4485E7C1D64E0AAD58">
    <w:name w:val="1D586BD03CCF4E4485E7C1D64E0AAD58"/>
  </w:style>
  <w:style w:type="paragraph" w:customStyle="1" w:styleId="F5BB278C4C9D4347A7BEE988BEC66A14">
    <w:name w:val="F5BB278C4C9D4347A7BEE988BEC66A14"/>
  </w:style>
  <w:style w:type="paragraph" w:customStyle="1" w:styleId="66DE1E6690456345997E987ABE2AB6DC">
    <w:name w:val="66DE1E6690456345997E987ABE2AB6DC"/>
  </w:style>
  <w:style w:type="paragraph" w:customStyle="1" w:styleId="CE1B1BA5A3C06247B4D16085F4E23599">
    <w:name w:val="CE1B1BA5A3C06247B4D16085F4E23599"/>
  </w:style>
  <w:style w:type="paragraph" w:customStyle="1" w:styleId="E26C463635C16845BD5C746EB2DCA491">
    <w:name w:val="E26C463635C16845BD5C746EB2DCA491"/>
  </w:style>
  <w:style w:type="paragraph" w:customStyle="1" w:styleId="48EEE24A29E3D148BE977DD01B446DEC">
    <w:name w:val="48EEE24A29E3D148BE977DD01B446DEC"/>
  </w:style>
  <w:style w:type="paragraph" w:customStyle="1" w:styleId="322601394106794EBA171BBFDF89290E">
    <w:name w:val="322601394106794EBA171BBFDF8929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9999841FA1104FA753EC21F43B6280">
    <w:name w:val="B99999841FA1104FA753EC21F43B6280"/>
  </w:style>
  <w:style w:type="paragraph" w:customStyle="1" w:styleId="3B1EAD95EFD62542B6A5E035D40142EB">
    <w:name w:val="3B1EAD95EFD62542B6A5E035D40142EB"/>
  </w:style>
  <w:style w:type="paragraph" w:customStyle="1" w:styleId="1EC4AD0F9C183948AEBF5DB626679398">
    <w:name w:val="1EC4AD0F9C183948AEBF5DB626679398"/>
  </w:style>
  <w:style w:type="paragraph" w:customStyle="1" w:styleId="EC9F0AA2E6A7FA4CA8940D0C95C25800">
    <w:name w:val="EC9F0AA2E6A7FA4CA8940D0C95C25800"/>
  </w:style>
  <w:style w:type="paragraph" w:customStyle="1" w:styleId="1D586BD03CCF4E4485E7C1D64E0AAD58">
    <w:name w:val="1D586BD03CCF4E4485E7C1D64E0AAD58"/>
  </w:style>
  <w:style w:type="paragraph" w:customStyle="1" w:styleId="F5BB278C4C9D4347A7BEE988BEC66A14">
    <w:name w:val="F5BB278C4C9D4347A7BEE988BEC66A14"/>
  </w:style>
  <w:style w:type="paragraph" w:customStyle="1" w:styleId="66DE1E6690456345997E987ABE2AB6DC">
    <w:name w:val="66DE1E6690456345997E987ABE2AB6DC"/>
  </w:style>
  <w:style w:type="paragraph" w:customStyle="1" w:styleId="CE1B1BA5A3C06247B4D16085F4E23599">
    <w:name w:val="CE1B1BA5A3C06247B4D16085F4E23599"/>
  </w:style>
  <w:style w:type="paragraph" w:customStyle="1" w:styleId="E26C463635C16845BD5C746EB2DCA491">
    <w:name w:val="E26C463635C16845BD5C746EB2DCA491"/>
  </w:style>
  <w:style w:type="paragraph" w:customStyle="1" w:styleId="48EEE24A29E3D148BE977DD01B446DEC">
    <w:name w:val="48EEE24A29E3D148BE977DD01B446DEC"/>
  </w:style>
  <w:style w:type="paragraph" w:customStyle="1" w:styleId="322601394106794EBA171BBFDF89290E">
    <w:name w:val="322601394106794EBA171BBFDF892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</cp:revision>
  <dcterms:created xsi:type="dcterms:W3CDTF">2014-12-19T04:52:00Z</dcterms:created>
  <dcterms:modified xsi:type="dcterms:W3CDTF">2014-12-19T04:53:00Z</dcterms:modified>
</cp:coreProperties>
</file>