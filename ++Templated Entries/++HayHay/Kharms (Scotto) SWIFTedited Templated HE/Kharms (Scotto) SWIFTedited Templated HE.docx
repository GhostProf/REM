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bookmarkStart w:id="0" w:name="_GoBack"/>
            <w:bookmarkEnd w:id="0"/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E495790B24C7D469F238AB6050D1AC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53B06EC6010974B929AC916F7513894"/>
            </w:placeholder>
            <w:showingPlcHdr/>
            <w:text/>
          </w:sdtPr>
          <w:sdtEndPr/>
          <w:sdtContent>
            <w:tc>
              <w:tcPr>
                <w:tcW w:w="2073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[First name]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9F798A9CB461B5449B6845ABA4739036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ADBFAE7044E604BACAF736F9669449A"/>
            </w:placeholder>
            <w:showingPlcHdr/>
            <w:text/>
          </w:sdtPr>
          <w:sdtEndPr/>
          <w:sdtContent>
            <w:tc>
              <w:tcPr>
                <w:tcW w:w="2642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[Last name]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C175C2A04EE004291E158FA4C0A68C2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6F4887DC0B9944CA968C22A86AFE40B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9EF2008E14B3C64ABEE9FA904C924F8A"/>
            </w:placeholder>
            <w:showingPlcHdr/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3F0D73" w:rsidP="003F0D73">
                <w:pPr>
                  <w:rPr>
                    <w:b/>
                  </w:rPr>
                </w:pPr>
                <w:r w:rsidRPr="00EF74F7">
                  <w:rPr>
                    <w:b/>
                    <w:color w:val="808080" w:themeColor="background1" w:themeShade="80"/>
                  </w:rPr>
                  <w:t>[Enter the headword for your article]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1B952F2DF3A18F4F84C0441169A8FA13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1586192D373DC3458819C499823688A1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CFC1009A8797F642BDD734164B99772B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Default="00C27FAB" w:rsidP="00C27FAB">
                <w:r>
                  <w:rPr>
                    <w:rStyle w:val="PlaceholderText"/>
                  </w:rPr>
                  <w:t xml:space="preserve">[Enter the </w:t>
                </w:r>
                <w:r w:rsidRPr="00E85A05">
                  <w:rPr>
                    <w:rStyle w:val="PlaceholderText"/>
                    <w:b/>
                  </w:rPr>
                  <w:t>main text</w:t>
                </w:r>
                <w:r>
                  <w:rPr>
                    <w:rStyle w:val="PlaceholderText"/>
                  </w:rPr>
                  <w:t xml:space="preserve"> of your article]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6D7FC95DA6056409770529F1979E3AA"/>
              </w:placeholder>
              <w:showingPlcHdr/>
            </w:sdtPr>
            <w:sdtEndPr/>
            <w:sdtContent>
              <w:p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A80" w:rsidRDefault="00BA6A80" w:rsidP="007A0D55">
      <w:pPr>
        <w:spacing w:after="0" w:line="240" w:lineRule="auto"/>
      </w:pPr>
      <w:r>
        <w:separator/>
      </w:r>
    </w:p>
  </w:endnote>
  <w:endnote w:type="continuationSeparator" w:id="0">
    <w:p w:rsidR="00BA6A80" w:rsidRDefault="00BA6A8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A80" w:rsidRDefault="00BA6A80" w:rsidP="007A0D55">
      <w:pPr>
        <w:spacing w:after="0" w:line="240" w:lineRule="auto"/>
      </w:pPr>
      <w:r>
        <w:separator/>
      </w:r>
    </w:p>
  </w:footnote>
  <w:footnote w:type="continuationSeparator" w:id="0">
    <w:p w:rsidR="00BA6A80" w:rsidRDefault="00BA6A8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A80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A6A80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A6A8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A8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A6A8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A8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E495790B24C7D469F238AB6050D1A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FDC43D-4DD3-4540-BFFB-8ADC3D8FE113}"/>
      </w:docPartPr>
      <w:docPartBody>
        <w:p w:rsidR="00000000" w:rsidRDefault="004E117A">
          <w:pPr>
            <w:pStyle w:val="6E495790B24C7D469F238AB6050D1AC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53B06EC6010974B929AC916F7513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0ED072-41FF-BE43-9444-AE39335A99CB}"/>
      </w:docPartPr>
      <w:docPartBody>
        <w:p w:rsidR="00000000" w:rsidRDefault="004E117A">
          <w:pPr>
            <w:pStyle w:val="B53B06EC6010974B929AC916F751389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9F798A9CB461B5449B6845ABA4739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09167-6EE3-454B-98DD-BD96F160127A}"/>
      </w:docPartPr>
      <w:docPartBody>
        <w:p w:rsidR="00000000" w:rsidRDefault="004E117A">
          <w:pPr>
            <w:pStyle w:val="9F798A9CB461B5449B6845ABA4739036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ADBFAE7044E604BACAF736F966944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D97767-2E8F-8147-AA36-B3785E342A70}"/>
      </w:docPartPr>
      <w:docPartBody>
        <w:p w:rsidR="00000000" w:rsidRDefault="004E117A">
          <w:pPr>
            <w:pStyle w:val="0ADBFAE7044E604BACAF736F9669449A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C175C2A04EE004291E158FA4C0A6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190F6B-7970-BD49-964B-71DBE9B44714}"/>
      </w:docPartPr>
      <w:docPartBody>
        <w:p w:rsidR="00000000" w:rsidRDefault="004E117A">
          <w:pPr>
            <w:pStyle w:val="6C175C2A04EE004291E158FA4C0A68C2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6F4887DC0B9944CA968C22A86AFE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D3B26-EB8A-5E46-ABE3-D8FF41672366}"/>
      </w:docPartPr>
      <w:docPartBody>
        <w:p w:rsidR="00000000" w:rsidRDefault="004E117A">
          <w:pPr>
            <w:pStyle w:val="76F4887DC0B9944CA968C22A86AFE40B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EF2008E14B3C64ABEE9FA904C924F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5EA5D-A137-2242-89ED-E7ED610E83EA}"/>
      </w:docPartPr>
      <w:docPartBody>
        <w:p w:rsidR="00000000" w:rsidRDefault="004E117A">
          <w:pPr>
            <w:pStyle w:val="9EF2008E14B3C64ABEE9FA904C924F8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B952F2DF3A18F4F84C0441169A8F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64A9C-D414-3E43-B538-8575ACF28376}"/>
      </w:docPartPr>
      <w:docPartBody>
        <w:p w:rsidR="00000000" w:rsidRDefault="004E117A">
          <w:pPr>
            <w:pStyle w:val="1B952F2DF3A18F4F84C0441169A8FA13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586192D373DC3458819C499823688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1F9F04-51AC-1C4B-A736-6C5E6F89709D}"/>
      </w:docPartPr>
      <w:docPartBody>
        <w:p w:rsidR="00000000" w:rsidRDefault="004E117A">
          <w:pPr>
            <w:pStyle w:val="1586192D373DC3458819C499823688A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FC1009A8797F642BDD734164B997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77510D-70B5-A14C-9838-ED9B6DC00F79}"/>
      </w:docPartPr>
      <w:docPartBody>
        <w:p w:rsidR="00000000" w:rsidRDefault="004E117A">
          <w:pPr>
            <w:pStyle w:val="CFC1009A8797F642BDD734164B99772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6D7FC95DA6056409770529F1979E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25A46-C50B-CE4F-BF0D-A533E842BA06}"/>
      </w:docPartPr>
      <w:docPartBody>
        <w:p w:rsidR="00000000" w:rsidRDefault="004E117A">
          <w:pPr>
            <w:pStyle w:val="76D7FC95DA6056409770529F1979E3AA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E495790B24C7D469F238AB6050D1ACF">
    <w:name w:val="6E495790B24C7D469F238AB6050D1ACF"/>
  </w:style>
  <w:style w:type="paragraph" w:customStyle="1" w:styleId="B53B06EC6010974B929AC916F7513894">
    <w:name w:val="B53B06EC6010974B929AC916F7513894"/>
  </w:style>
  <w:style w:type="paragraph" w:customStyle="1" w:styleId="9F798A9CB461B5449B6845ABA4739036">
    <w:name w:val="9F798A9CB461B5449B6845ABA4739036"/>
  </w:style>
  <w:style w:type="paragraph" w:customStyle="1" w:styleId="0ADBFAE7044E604BACAF736F9669449A">
    <w:name w:val="0ADBFAE7044E604BACAF736F9669449A"/>
  </w:style>
  <w:style w:type="paragraph" w:customStyle="1" w:styleId="6C175C2A04EE004291E158FA4C0A68C2">
    <w:name w:val="6C175C2A04EE004291E158FA4C0A68C2"/>
  </w:style>
  <w:style w:type="paragraph" w:customStyle="1" w:styleId="76F4887DC0B9944CA968C22A86AFE40B">
    <w:name w:val="76F4887DC0B9944CA968C22A86AFE40B"/>
  </w:style>
  <w:style w:type="paragraph" w:customStyle="1" w:styleId="9EF2008E14B3C64ABEE9FA904C924F8A">
    <w:name w:val="9EF2008E14B3C64ABEE9FA904C924F8A"/>
  </w:style>
  <w:style w:type="paragraph" w:customStyle="1" w:styleId="1B952F2DF3A18F4F84C0441169A8FA13">
    <w:name w:val="1B952F2DF3A18F4F84C0441169A8FA13"/>
  </w:style>
  <w:style w:type="paragraph" w:customStyle="1" w:styleId="1586192D373DC3458819C499823688A1">
    <w:name w:val="1586192D373DC3458819C499823688A1"/>
  </w:style>
  <w:style w:type="paragraph" w:customStyle="1" w:styleId="CFC1009A8797F642BDD734164B99772B">
    <w:name w:val="CFC1009A8797F642BDD734164B99772B"/>
  </w:style>
  <w:style w:type="paragraph" w:customStyle="1" w:styleId="76D7FC95DA6056409770529F1979E3AA">
    <w:name w:val="76D7FC95DA6056409770529F1979E3A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E495790B24C7D469F238AB6050D1ACF">
    <w:name w:val="6E495790B24C7D469F238AB6050D1ACF"/>
  </w:style>
  <w:style w:type="paragraph" w:customStyle="1" w:styleId="B53B06EC6010974B929AC916F7513894">
    <w:name w:val="B53B06EC6010974B929AC916F7513894"/>
  </w:style>
  <w:style w:type="paragraph" w:customStyle="1" w:styleId="9F798A9CB461B5449B6845ABA4739036">
    <w:name w:val="9F798A9CB461B5449B6845ABA4739036"/>
  </w:style>
  <w:style w:type="paragraph" w:customStyle="1" w:styleId="0ADBFAE7044E604BACAF736F9669449A">
    <w:name w:val="0ADBFAE7044E604BACAF736F9669449A"/>
  </w:style>
  <w:style w:type="paragraph" w:customStyle="1" w:styleId="6C175C2A04EE004291E158FA4C0A68C2">
    <w:name w:val="6C175C2A04EE004291E158FA4C0A68C2"/>
  </w:style>
  <w:style w:type="paragraph" w:customStyle="1" w:styleId="76F4887DC0B9944CA968C22A86AFE40B">
    <w:name w:val="76F4887DC0B9944CA968C22A86AFE40B"/>
  </w:style>
  <w:style w:type="paragraph" w:customStyle="1" w:styleId="9EF2008E14B3C64ABEE9FA904C924F8A">
    <w:name w:val="9EF2008E14B3C64ABEE9FA904C924F8A"/>
  </w:style>
  <w:style w:type="paragraph" w:customStyle="1" w:styleId="1B952F2DF3A18F4F84C0441169A8FA13">
    <w:name w:val="1B952F2DF3A18F4F84C0441169A8FA13"/>
  </w:style>
  <w:style w:type="paragraph" w:customStyle="1" w:styleId="1586192D373DC3458819C499823688A1">
    <w:name w:val="1586192D373DC3458819C499823688A1"/>
  </w:style>
  <w:style w:type="paragraph" w:customStyle="1" w:styleId="CFC1009A8797F642BDD734164B99772B">
    <w:name w:val="CFC1009A8797F642BDD734164B99772B"/>
  </w:style>
  <w:style w:type="paragraph" w:customStyle="1" w:styleId="76D7FC95DA6056409770529F1979E3AA">
    <w:name w:val="76D7FC95DA6056409770529F1979E3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0</TotalTime>
  <Pages>1</Pages>
  <Words>61</Words>
  <Characters>353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1</cp:revision>
  <dcterms:created xsi:type="dcterms:W3CDTF">2014-10-30T04:34:00Z</dcterms:created>
  <dcterms:modified xsi:type="dcterms:W3CDTF">2014-10-30T04:34:00Z</dcterms:modified>
</cp:coreProperties>
</file>