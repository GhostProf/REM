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91D57E" w14:textId="77777777" w:rsidTr="00922950">
        <w:tc>
          <w:tcPr>
            <w:tcW w:w="491" w:type="dxa"/>
            <w:vMerge w:val="restart"/>
            <w:shd w:val="clear" w:color="auto" w:fill="A6A6A6" w:themeFill="background1" w:themeFillShade="A6"/>
            <w:textDirection w:val="btLr"/>
          </w:tcPr>
          <w:p w14:paraId="4FDA18F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C497B081BF844E9C17107D76BF8283"/>
            </w:placeholder>
            <w:showingPlcHdr/>
            <w:dropDownList>
              <w:listItem w:displayText="Dr." w:value="Dr."/>
              <w:listItem w:displayText="Prof." w:value="Prof."/>
            </w:dropDownList>
          </w:sdtPr>
          <w:sdtContent>
            <w:tc>
              <w:tcPr>
                <w:tcW w:w="1259" w:type="dxa"/>
              </w:tcPr>
              <w:p w14:paraId="7CFDA3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572FC9EFF3C64EA550EE80C8681AD4"/>
            </w:placeholder>
            <w:text/>
          </w:sdtPr>
          <w:sdtContent>
            <w:tc>
              <w:tcPr>
                <w:tcW w:w="2073" w:type="dxa"/>
              </w:tcPr>
              <w:p w14:paraId="2980415D" w14:textId="77777777" w:rsidR="00B574C9" w:rsidRDefault="001F6FE2" w:rsidP="001F6FE2">
                <w:r>
                  <w:t>Roxanne</w:t>
                </w:r>
              </w:p>
            </w:tc>
          </w:sdtContent>
        </w:sdt>
        <w:sdt>
          <w:sdtPr>
            <w:alias w:val="Middle name"/>
            <w:tag w:val="authorMiddleName"/>
            <w:id w:val="-2076034781"/>
            <w:placeholder>
              <w:docPart w:val="913DBCE69348804B80DB2B5DA3260234"/>
            </w:placeholder>
            <w:showingPlcHdr/>
            <w:text/>
          </w:sdtPr>
          <w:sdtContent>
            <w:tc>
              <w:tcPr>
                <w:tcW w:w="2551" w:type="dxa"/>
              </w:tcPr>
              <w:p w14:paraId="3858583D" w14:textId="77777777" w:rsidR="00B574C9" w:rsidRDefault="00B574C9" w:rsidP="00922950">
                <w:r>
                  <w:rPr>
                    <w:rStyle w:val="PlaceholderText"/>
                  </w:rPr>
                  <w:t>[Middle name]</w:t>
                </w:r>
              </w:p>
            </w:tc>
          </w:sdtContent>
        </w:sdt>
        <w:sdt>
          <w:sdtPr>
            <w:alias w:val="Last name"/>
            <w:tag w:val="authorLastName"/>
            <w:id w:val="-1088529830"/>
            <w:placeholder>
              <w:docPart w:val="602C8C2B3A76E5458260EFABE2502CF4"/>
            </w:placeholder>
            <w:text/>
          </w:sdtPr>
          <w:sdtContent>
            <w:tc>
              <w:tcPr>
                <w:tcW w:w="2642" w:type="dxa"/>
              </w:tcPr>
              <w:p w14:paraId="303DF2A1" w14:textId="77777777" w:rsidR="00B574C9" w:rsidRDefault="001F6FE2" w:rsidP="001F6FE2">
                <w:r>
                  <w:t>Doyen</w:t>
                </w:r>
              </w:p>
            </w:tc>
          </w:sdtContent>
        </w:sdt>
      </w:tr>
      <w:tr w:rsidR="00B574C9" w14:paraId="069E4919" w14:textId="77777777" w:rsidTr="001A6A06">
        <w:trPr>
          <w:trHeight w:val="986"/>
        </w:trPr>
        <w:tc>
          <w:tcPr>
            <w:tcW w:w="491" w:type="dxa"/>
            <w:vMerge/>
            <w:shd w:val="clear" w:color="auto" w:fill="A6A6A6" w:themeFill="background1" w:themeFillShade="A6"/>
          </w:tcPr>
          <w:p w14:paraId="1CB815CC" w14:textId="77777777" w:rsidR="00B574C9" w:rsidRPr="001A6A06" w:rsidRDefault="00B574C9" w:rsidP="00CF1542">
            <w:pPr>
              <w:jc w:val="center"/>
              <w:rPr>
                <w:b/>
                <w:color w:val="FFFFFF" w:themeColor="background1"/>
              </w:rPr>
            </w:pPr>
          </w:p>
        </w:tc>
        <w:sdt>
          <w:sdtPr>
            <w:alias w:val="Biography"/>
            <w:tag w:val="authorBiography"/>
            <w:id w:val="938807824"/>
            <w:placeholder>
              <w:docPart w:val="2A81D6F8F32A07439775CFC235D0DFCD"/>
            </w:placeholder>
            <w:showingPlcHdr/>
          </w:sdtPr>
          <w:sdtContent>
            <w:tc>
              <w:tcPr>
                <w:tcW w:w="8525" w:type="dxa"/>
                <w:gridSpan w:val="4"/>
              </w:tcPr>
              <w:p w14:paraId="5D28F079" w14:textId="77777777" w:rsidR="00B574C9" w:rsidRDefault="00B574C9" w:rsidP="00922950">
                <w:r>
                  <w:rPr>
                    <w:rStyle w:val="PlaceholderText"/>
                  </w:rPr>
                  <w:t>[Enter your biography]</w:t>
                </w:r>
              </w:p>
            </w:tc>
          </w:sdtContent>
        </w:sdt>
      </w:tr>
      <w:tr w:rsidR="00B574C9" w14:paraId="3C2DF5DE" w14:textId="77777777" w:rsidTr="001A6A06">
        <w:trPr>
          <w:trHeight w:val="986"/>
        </w:trPr>
        <w:tc>
          <w:tcPr>
            <w:tcW w:w="491" w:type="dxa"/>
            <w:vMerge/>
            <w:shd w:val="clear" w:color="auto" w:fill="A6A6A6" w:themeFill="background1" w:themeFillShade="A6"/>
          </w:tcPr>
          <w:p w14:paraId="0166F038" w14:textId="77777777" w:rsidR="00B574C9" w:rsidRPr="001A6A06" w:rsidRDefault="00B574C9" w:rsidP="00CF1542">
            <w:pPr>
              <w:jc w:val="center"/>
              <w:rPr>
                <w:b/>
                <w:color w:val="FFFFFF" w:themeColor="background1"/>
              </w:rPr>
            </w:pPr>
          </w:p>
        </w:tc>
        <w:sdt>
          <w:sdtPr>
            <w:alias w:val="Affiliation"/>
            <w:tag w:val="affiliation"/>
            <w:id w:val="2012937915"/>
            <w:placeholder>
              <w:docPart w:val="E62FC4899A361D49B911E2DC3A51DB27"/>
            </w:placeholder>
            <w:showingPlcHdr/>
            <w:text/>
          </w:sdtPr>
          <w:sdtContent>
            <w:tc>
              <w:tcPr>
                <w:tcW w:w="8525" w:type="dxa"/>
                <w:gridSpan w:val="4"/>
              </w:tcPr>
              <w:p w14:paraId="651A474B" w14:textId="77777777" w:rsidR="00B574C9" w:rsidRDefault="00B574C9" w:rsidP="00B574C9">
                <w:r>
                  <w:rPr>
                    <w:rStyle w:val="PlaceholderText"/>
                  </w:rPr>
                  <w:t>[Enter the institution with which you are affiliated]</w:t>
                </w:r>
              </w:p>
            </w:tc>
          </w:sdtContent>
        </w:sdt>
      </w:tr>
    </w:tbl>
    <w:p w14:paraId="4A3E20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9DD4D6" w14:textId="77777777" w:rsidTr="00244BB0">
        <w:tc>
          <w:tcPr>
            <w:tcW w:w="9016" w:type="dxa"/>
            <w:shd w:val="clear" w:color="auto" w:fill="A6A6A6" w:themeFill="background1" w:themeFillShade="A6"/>
            <w:tcMar>
              <w:top w:w="113" w:type="dxa"/>
              <w:bottom w:w="113" w:type="dxa"/>
            </w:tcMar>
          </w:tcPr>
          <w:p w14:paraId="4C844D7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682221" w14:textId="77777777" w:rsidTr="003F0D73">
        <w:sdt>
          <w:sdtPr>
            <w:rPr>
              <w:b/>
            </w:rPr>
            <w:alias w:val="Article headword"/>
            <w:tag w:val="articleHeadword"/>
            <w:id w:val="-361440020"/>
            <w:placeholder>
              <w:docPart w:val="48A0F04BE2D80149A99BC3A3FC60A50B"/>
            </w:placeholder>
            <w:text/>
          </w:sdtPr>
          <w:sdtContent>
            <w:tc>
              <w:tcPr>
                <w:tcW w:w="9016" w:type="dxa"/>
                <w:tcMar>
                  <w:top w:w="113" w:type="dxa"/>
                  <w:bottom w:w="113" w:type="dxa"/>
                </w:tcMar>
              </w:tcPr>
              <w:p w14:paraId="63FAC518" w14:textId="256A17C9" w:rsidR="003F0D73" w:rsidRPr="00FB589A" w:rsidRDefault="001F6FE2" w:rsidP="003F0D73">
                <w:pPr>
                  <w:rPr>
                    <w:b/>
                  </w:rPr>
                </w:pPr>
                <w:r w:rsidRPr="001F6FE2">
                  <w:rPr>
                    <w:b/>
                    <w:lang w:eastAsia="en-GB"/>
                  </w:rPr>
                  <w:t>Pettoruti, Emilio</w:t>
                </w:r>
                <w:r w:rsidR="001E1494">
                  <w:rPr>
                    <w:b/>
                    <w:lang w:eastAsia="en-GB"/>
                  </w:rPr>
                  <w:t xml:space="preserve"> (1892–1971)</w:t>
                </w:r>
              </w:p>
            </w:tc>
          </w:sdtContent>
        </w:sdt>
      </w:tr>
      <w:tr w:rsidR="00464699" w14:paraId="7B09AE8A" w14:textId="77777777" w:rsidTr="00091FB4">
        <w:sdt>
          <w:sdtPr>
            <w:alias w:val="Variant headwords"/>
            <w:tag w:val="variantHeadwords"/>
            <w:id w:val="173464402"/>
            <w:placeholder>
              <w:docPart w:val="37C67D6AC1B992438D21A8073187E341"/>
            </w:placeholder>
            <w:showingPlcHdr/>
          </w:sdtPr>
          <w:sdtContent>
            <w:tc>
              <w:tcPr>
                <w:tcW w:w="9016" w:type="dxa"/>
                <w:tcMar>
                  <w:top w:w="113" w:type="dxa"/>
                  <w:bottom w:w="113" w:type="dxa"/>
                </w:tcMar>
              </w:tcPr>
              <w:p w14:paraId="03F221D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64FDFF" w14:textId="77777777" w:rsidTr="003F0D73">
        <w:sdt>
          <w:sdtPr>
            <w:alias w:val="Abstract"/>
            <w:tag w:val="abstract"/>
            <w:id w:val="-635871867"/>
            <w:placeholder>
              <w:docPart w:val="87CFD03C5035F64D8769828B8A4BFF01"/>
            </w:placeholder>
            <w:showingPlcHdr/>
          </w:sdtPr>
          <w:sdtContent>
            <w:tc>
              <w:tcPr>
                <w:tcW w:w="9016" w:type="dxa"/>
                <w:tcMar>
                  <w:top w:w="113" w:type="dxa"/>
                  <w:bottom w:w="113" w:type="dxa"/>
                </w:tcMar>
              </w:tcPr>
              <w:p w14:paraId="3D79D81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53CD03A" w14:textId="77777777" w:rsidTr="003F0D73">
        <w:sdt>
          <w:sdtPr>
            <w:alias w:val="Article text"/>
            <w:tag w:val="articleText"/>
            <w:id w:val="634067588"/>
            <w:placeholder>
              <w:docPart w:val="F7FB24E2BAF1C34580FC4F0427E5135E"/>
            </w:placeholder>
          </w:sdtPr>
          <w:sdtContent>
            <w:tc>
              <w:tcPr>
                <w:tcW w:w="9016" w:type="dxa"/>
                <w:tcMar>
                  <w:top w:w="113" w:type="dxa"/>
                  <w:bottom w:w="113" w:type="dxa"/>
                </w:tcMar>
              </w:tcPr>
              <w:p w14:paraId="5393A3CA" w14:textId="439705FD" w:rsidR="001E1494" w:rsidRDefault="001E1494" w:rsidP="001E1494">
                <w:pPr>
                  <w:rPr>
                    <w:color w:val="FF0000"/>
                  </w:rPr>
                </w:pPr>
                <w:r>
                  <w:t>Emilio Pettoruti was born in the city of La Plata, Argentina</w:t>
                </w:r>
                <w:r w:rsidR="002B656B">
                  <w:t>,</w:t>
                </w:r>
                <w:r>
                  <w:t xml:space="preserve"> and the modern, geometric layout of this city would return in his art later on in his life. In 1913, Pettoruti received a scholarship from the government of Argentina and travelle</w:t>
                </w:r>
                <w:r w:rsidR="002B656B">
                  <w:t>d to Italy. He studied Italian a</w:t>
                </w:r>
                <w:r>
                  <w:t xml:space="preserve">rt of the fourteenth century but also got to know avant-garde artists involved with </w:t>
                </w:r>
                <w:r w:rsidRPr="002B656B">
                  <w:t>Futurism</w:t>
                </w:r>
                <w:r>
                  <w:t>. Pettoruti decided to expand his time in Europe and worked in different countries. In Paris</w:t>
                </w:r>
                <w:r w:rsidRPr="002B656B">
                  <w:t xml:space="preserve">, </w:t>
                </w:r>
                <w:r>
                  <w:t xml:space="preserve">he became acquainted with artists such as </w:t>
                </w:r>
                <w:r w:rsidRPr="002B656B">
                  <w:t xml:space="preserve">Pablo Picasso, </w:t>
                </w:r>
                <w:proofErr w:type="spellStart"/>
                <w:r w:rsidRPr="002B656B">
                  <w:t>Kees</w:t>
                </w:r>
                <w:proofErr w:type="spellEnd"/>
                <w:r w:rsidRPr="002B656B">
                  <w:t xml:space="preserve"> van </w:t>
                </w:r>
                <w:proofErr w:type="spellStart"/>
                <w:r w:rsidRPr="002B656B">
                  <w:t>Dongen</w:t>
                </w:r>
                <w:proofErr w:type="spellEnd"/>
                <w:r w:rsidR="002B656B">
                  <w:t>,</w:t>
                </w:r>
                <w:r w:rsidRPr="002B656B">
                  <w:t xml:space="preserve"> and Juan Gris</w:t>
                </w:r>
                <w:r>
                  <w:t>, who had a major influence on Pettoruti’s artwork. He participated in an exhibiti</w:t>
                </w:r>
                <w:r w:rsidR="002B656B">
                  <w:t xml:space="preserve">on in </w:t>
                </w:r>
                <w:proofErr w:type="spellStart"/>
                <w:r w:rsidR="002B656B">
                  <w:t>Herberth</w:t>
                </w:r>
                <w:proofErr w:type="spellEnd"/>
                <w:r w:rsidR="002B656B">
                  <w:t xml:space="preserve"> Walden’s famous </w:t>
                </w:r>
                <w:r>
                  <w:t xml:space="preserve">Der Sturm Gallery in Berlin in 1923 and became a well-known modern artist. The avant-garde magazine </w:t>
                </w:r>
                <w:r>
                  <w:rPr>
                    <w:i/>
                  </w:rPr>
                  <w:t xml:space="preserve">Martín </w:t>
                </w:r>
                <w:proofErr w:type="spellStart"/>
                <w:r>
                  <w:rPr>
                    <w:i/>
                  </w:rPr>
                  <w:t>Fierro</w:t>
                </w:r>
                <w:proofErr w:type="spellEnd"/>
                <w:r>
                  <w:t xml:space="preserve"> defined Pettoruti’s artwork (as they did the art of Pettoruti’s friend</w:t>
                </w:r>
                <w:r w:rsidR="002B656B">
                  <w:t>,</w:t>
                </w:r>
                <w:r>
                  <w:t xml:space="preserve"> </w:t>
                </w:r>
                <w:proofErr w:type="spellStart"/>
                <w:r w:rsidRPr="002B656B">
                  <w:t>Xul</w:t>
                </w:r>
                <w:proofErr w:type="spellEnd"/>
                <w:r w:rsidRPr="002B656B">
                  <w:t xml:space="preserve"> Solar</w:t>
                </w:r>
                <w:r>
                  <w:t xml:space="preserve">) as </w:t>
                </w:r>
                <w:proofErr w:type="spellStart"/>
                <w:r>
                  <w:rPr>
                    <w:i/>
                  </w:rPr>
                  <w:t>Criollismo</w:t>
                </w:r>
                <w:proofErr w:type="spellEnd"/>
                <w:r>
                  <w:t>, a term from literature, meaning a realist style to portray scenes and customs of the native country. Pettoruti’s style is a modern concept of harmony, order, geometric forms</w:t>
                </w:r>
                <w:r w:rsidR="002B656B">
                  <w:t>,</w:t>
                </w:r>
                <w:r>
                  <w:t xml:space="preserve"> and a combination of science and the spiritual. Technique, light, colour</w:t>
                </w:r>
                <w:r w:rsidR="002B656B">
                  <w:t>,</w:t>
                </w:r>
                <w:r>
                  <w:t xml:space="preserve"> and movement are the most important characteristics of his art.</w:t>
                </w:r>
              </w:p>
              <w:p w14:paraId="61FF53F9" w14:textId="77777777" w:rsidR="001E1494" w:rsidRDefault="001E1494" w:rsidP="001E1494"/>
              <w:p w14:paraId="1B455E43" w14:textId="612A72C7" w:rsidR="001E1494" w:rsidRDefault="001E1494" w:rsidP="001E1494">
                <w:r>
                  <w:t xml:space="preserve">Pettoruti did not want his art to be categorised and known as one specific style, because he constantly changed his style throughout his career. He is </w:t>
                </w:r>
                <w:proofErr w:type="gramStart"/>
                <w:r>
                  <w:t>well-known</w:t>
                </w:r>
                <w:proofErr w:type="gramEnd"/>
                <w:r>
                  <w:t xml:space="preserve"> for his paintings, but the artist also made theatre costumes, set designs, stained glass windows</w:t>
                </w:r>
                <w:r w:rsidR="002B656B">
                  <w:t>,</w:t>
                </w:r>
                <w:r>
                  <w:t xml:space="preserve"> and mosaics. An example of his mosaic is </w:t>
                </w:r>
                <w:proofErr w:type="spellStart"/>
                <w:r>
                  <w:rPr>
                    <w:i/>
                  </w:rPr>
                  <w:t>Meditazione</w:t>
                </w:r>
                <w:proofErr w:type="spellEnd"/>
                <w:r>
                  <w:t xml:space="preserve"> (1915)</w:t>
                </w:r>
                <w:r w:rsidR="002B656B">
                  <w:t>,</w:t>
                </w:r>
                <w:r>
                  <w:t xml:space="preserve"> which shows a woman at the front of the mosaic and an abstract </w:t>
                </w:r>
                <w:proofErr w:type="spellStart"/>
                <w:r>
                  <w:t>colourfield</w:t>
                </w:r>
                <w:proofErr w:type="spellEnd"/>
                <w:r>
                  <w:t xml:space="preserve"> landscape in the background.</w:t>
                </w:r>
              </w:p>
              <w:p w14:paraId="71779C27" w14:textId="77777777" w:rsidR="003219AF" w:rsidRDefault="003219AF" w:rsidP="00C27FAB"/>
              <w:p w14:paraId="450A3AB6" w14:textId="77777777" w:rsidR="003219AF" w:rsidRDefault="003219AF" w:rsidP="003219AF">
                <w:pPr>
                  <w:keepNext/>
                </w:pPr>
                <w:r>
                  <w:t xml:space="preserve">File: </w:t>
                </w:r>
                <w:r w:rsidRPr="003219AF">
                  <w:t>Pettoruti_Meditazione_1915.jpg</w:t>
                </w:r>
              </w:p>
              <w:p w14:paraId="347B4464" w14:textId="0089507E" w:rsidR="003219AF" w:rsidRDefault="003219AF" w:rsidP="003219AF">
                <w:pPr>
                  <w:pStyle w:val="Caption"/>
                </w:pPr>
                <w:r>
                  <w:t xml:space="preserve">Figure </w:t>
                </w:r>
                <w:fldSimple w:instr=" SEQ Figure \* ARABIC ">
                  <w:r w:rsidR="00467C8A">
                    <w:rPr>
                      <w:noProof/>
                    </w:rPr>
                    <w:t>1</w:t>
                  </w:r>
                </w:fldSimple>
                <w:r>
                  <w:t xml:space="preserve">: Pettoruti, </w:t>
                </w:r>
                <w:proofErr w:type="spellStart"/>
                <w:r w:rsidRPr="003219AF">
                  <w:rPr>
                    <w:i/>
                  </w:rPr>
                  <w:t>Meditazione</w:t>
                </w:r>
                <w:proofErr w:type="spellEnd"/>
                <w:r>
                  <w:t xml:space="preserve"> (1915). &lt;http://www.epdlp.com/cuadro.php</w:t>
                </w:r>
                <w:proofErr w:type="gramStart"/>
                <w:r>
                  <w:t>?id</w:t>
                </w:r>
                <w:proofErr w:type="gramEnd"/>
                <w:r>
                  <w:t>=687&gt;.</w:t>
                </w:r>
              </w:p>
              <w:p w14:paraId="638BCB9E" w14:textId="4D502E19" w:rsidR="00091FB4" w:rsidRDefault="004B17EA" w:rsidP="004B17EA">
                <w:r>
                  <w:t xml:space="preserve">In 1924, Pettoruti decided to go back to Argentina due to family circumstances. He created a scandal with his exhibition at the </w:t>
                </w:r>
                <w:proofErr w:type="spellStart"/>
                <w:r>
                  <w:t>Witcomb</w:t>
                </w:r>
                <w:proofErr w:type="spellEnd"/>
                <w:r>
                  <w:t xml:space="preserve"> Gallery at </w:t>
                </w:r>
                <w:proofErr w:type="spellStart"/>
                <w:r w:rsidRPr="004B17EA">
                  <w:t>Calle</w:t>
                </w:r>
                <w:proofErr w:type="spellEnd"/>
                <w:r w:rsidRPr="004B17EA">
                  <w:t xml:space="preserve"> Florida</w:t>
                </w:r>
                <w:r>
                  <w:rPr>
                    <w:i/>
                  </w:rPr>
                  <w:t xml:space="preserve"> </w:t>
                </w:r>
                <w:r w:rsidR="0081031B">
                  <w:t>in October 1924</w:t>
                </w:r>
                <w:r>
                  <w:t xml:space="preserve"> because modernist art hadn’t been accepted yet in Argentina. The art collectors, mainly rich landowners, preferred paintings with gauchos, cattle, </w:t>
                </w:r>
                <w:r w:rsidR="00F80D0C">
                  <w:t>and landscapes in the reigning i</w:t>
                </w:r>
                <w:r>
                  <w:t>m</w:t>
                </w:r>
                <w:r w:rsidR="00F80D0C">
                  <w:t>pressionist style. Pettoruti’s c</w:t>
                </w:r>
                <w:r>
                  <w:t>ubist paintings threatened the existing cultural order. However, some welcomed him with open arms. With this exhibition in 1924, Pettoruti tried to expand the freedom of expression, introduced aesthetic modernity in Argentina, and opened doors for many Argentine painters.</w:t>
                </w:r>
              </w:p>
              <w:p w14:paraId="3A02D5EC" w14:textId="77777777" w:rsidR="00091FB4" w:rsidRDefault="00091FB4" w:rsidP="00091FB4"/>
              <w:p w14:paraId="3639D97E" w14:textId="473A0107" w:rsidR="00091FB4" w:rsidRDefault="00091FB4" w:rsidP="00091FB4">
                <w:r>
                  <w:t xml:space="preserve">Musicians are the main theme of Pettoruti’s paintings. He displayed musicians alone or in a group, always with their eyes hidden. The musicians were associated with the tango, representing </w:t>
                </w:r>
                <w:r>
                  <w:lastRenderedPageBreak/>
                  <w:t xml:space="preserve">Argentine culture, as his painting </w:t>
                </w:r>
                <w:proofErr w:type="spellStart"/>
                <w:r>
                  <w:rPr>
                    <w:i/>
                  </w:rPr>
                  <w:t>Bailarines</w:t>
                </w:r>
                <w:proofErr w:type="spellEnd"/>
                <w:r>
                  <w:rPr>
                    <w:i/>
                  </w:rPr>
                  <w:t xml:space="preserve"> </w:t>
                </w:r>
                <w:r>
                  <w:t xml:space="preserve">(1918) shows. This painting also shows Pettoruti’s abstract style and his use of </w:t>
                </w:r>
                <w:proofErr w:type="spellStart"/>
                <w:r>
                  <w:t>colourfields</w:t>
                </w:r>
                <w:proofErr w:type="spellEnd"/>
                <w:r>
                  <w:t>.</w:t>
                </w:r>
                <w:r>
                  <w:rPr>
                    <w:i/>
                  </w:rPr>
                  <w:t xml:space="preserve"> </w:t>
                </w:r>
                <w:r>
                  <w:t>Another theme in his paintings were harlequins, again with their eyes covered with masks, to show the human being as an anonymous, general person, not as an individual. Pettoruti also painted still-</w:t>
                </w:r>
                <w:proofErr w:type="spellStart"/>
                <w:r>
                  <w:t>lifes</w:t>
                </w:r>
                <w:proofErr w:type="spellEnd"/>
                <w:r>
                  <w:t xml:space="preserve">, like </w:t>
                </w:r>
                <w:proofErr w:type="spellStart"/>
                <w:r>
                  <w:rPr>
                    <w:i/>
                  </w:rPr>
                  <w:t>Sombras</w:t>
                </w:r>
                <w:proofErr w:type="spellEnd"/>
                <w:r>
                  <w:rPr>
                    <w:i/>
                  </w:rPr>
                  <w:t xml:space="preserve"> en la </w:t>
                </w:r>
                <w:proofErr w:type="spellStart"/>
                <w:r>
                  <w:rPr>
                    <w:i/>
                  </w:rPr>
                  <w:t>Ventana</w:t>
                </w:r>
                <w:proofErr w:type="spellEnd"/>
                <w:r>
                  <w:rPr>
                    <w:i/>
                  </w:rPr>
                  <w:t xml:space="preserve">, </w:t>
                </w:r>
                <w:r>
                  <w:t xml:space="preserve">characterised by </w:t>
                </w:r>
                <w:proofErr w:type="spellStart"/>
                <w:r>
                  <w:t>colourfields</w:t>
                </w:r>
                <w:proofErr w:type="spellEnd"/>
                <w:r>
                  <w:t xml:space="preserve"> to flatten forms and also light to enlarge this effect of flattening.  </w:t>
                </w:r>
              </w:p>
              <w:p w14:paraId="0A8EC0E2" w14:textId="77777777" w:rsidR="00467C8A" w:rsidRDefault="00467C8A" w:rsidP="00091FB4"/>
              <w:p w14:paraId="2C2B8291" w14:textId="0738C5EB" w:rsidR="00467C8A" w:rsidRDefault="00467C8A" w:rsidP="00467C8A">
                <w:pPr>
                  <w:keepNext/>
                </w:pPr>
                <w:r>
                  <w:t xml:space="preserve">File: </w:t>
                </w:r>
                <w:r w:rsidRPr="00467C8A">
                  <w:t>Pettoruti_Bailarines_1918.jpg</w:t>
                </w:r>
              </w:p>
              <w:p w14:paraId="1A0CF13A" w14:textId="597E3004" w:rsidR="00467C8A" w:rsidRDefault="00467C8A" w:rsidP="00467C8A">
                <w:pPr>
                  <w:pStyle w:val="Caption"/>
                </w:pPr>
                <w:r>
                  <w:t xml:space="preserve">Figure </w:t>
                </w:r>
                <w:fldSimple w:instr=" SEQ Figure \* ARABIC ">
                  <w:r>
                    <w:rPr>
                      <w:noProof/>
                    </w:rPr>
                    <w:t>2</w:t>
                  </w:r>
                </w:fldSimple>
                <w:r>
                  <w:t xml:space="preserve">: Pettoruti, </w:t>
                </w:r>
                <w:proofErr w:type="spellStart"/>
                <w:r>
                  <w:t>Bailarines</w:t>
                </w:r>
                <w:proofErr w:type="spellEnd"/>
                <w:r>
                  <w:t xml:space="preserve"> (1918). Oil on canvas, 77 x 55 cm. </w:t>
                </w:r>
                <w:proofErr w:type="spellStart"/>
                <w:r>
                  <w:t>Musei</w:t>
                </w:r>
                <w:proofErr w:type="spellEnd"/>
                <w:r>
                  <w:t xml:space="preserve"> Emilio </w:t>
                </w:r>
                <w:proofErr w:type="spellStart"/>
                <w:r>
                  <w:t>Caraffa</w:t>
                </w:r>
                <w:proofErr w:type="spellEnd"/>
                <w:r>
                  <w:t xml:space="preserve"> &lt;www.museocaraffa.org.ar&gt;.</w:t>
                </w:r>
              </w:p>
              <w:p w14:paraId="3A85B726" w14:textId="34B7865F" w:rsidR="00467C8A" w:rsidRDefault="004B17EA" w:rsidP="00467C8A">
                <w:r>
                  <w:t xml:space="preserve"> </w:t>
                </w:r>
                <w:r w:rsidR="00467C8A">
                  <w:t xml:space="preserve">In 1930 Pettoruti was named director of the </w:t>
                </w:r>
                <w:proofErr w:type="spellStart"/>
                <w:r w:rsidR="00467C8A">
                  <w:t>Museo</w:t>
                </w:r>
                <w:proofErr w:type="spellEnd"/>
                <w:r w:rsidR="00467C8A">
                  <w:t xml:space="preserve"> Provincial de </w:t>
                </w:r>
                <w:proofErr w:type="spellStart"/>
                <w:r w:rsidR="00467C8A">
                  <w:t>Bellas</w:t>
                </w:r>
                <w:proofErr w:type="spellEnd"/>
                <w:r w:rsidR="00467C8A">
                  <w:t xml:space="preserve"> </w:t>
                </w:r>
                <w:proofErr w:type="spellStart"/>
                <w:r w:rsidR="00467C8A">
                  <w:t>Artes</w:t>
                </w:r>
                <w:proofErr w:type="spellEnd"/>
                <w:r w:rsidR="00467C8A">
                  <w:t xml:space="preserve"> in his hometown, La Plata. He changed the collection of the museum and added many modernist artworks. He remained director until 1947. He had success as an artist during this period, with his first solo exhibition in the United States in 1942 and many other exhibitions in Europe, as well. </w:t>
                </w:r>
              </w:p>
              <w:p w14:paraId="51CD6EFD" w14:textId="050F60D7" w:rsidR="004B17EA" w:rsidRDefault="004B17EA" w:rsidP="0014472D"/>
              <w:p w14:paraId="2C30ECF1" w14:textId="1A625400" w:rsidR="0014472D" w:rsidRDefault="0014472D" w:rsidP="0014472D">
                <w:r>
                  <w:t>In the 1950s</w:t>
                </w:r>
                <w:r w:rsidR="00F80D0C">
                  <w:t>,</w:t>
                </w:r>
                <w:r>
                  <w:t xml:space="preserve"> Pettoruti</w:t>
                </w:r>
                <w:r w:rsidR="00F80D0C">
                  <w:t xml:space="preserve"> almost only</w:t>
                </w:r>
                <w:r>
                  <w:t xml:space="preserve"> painted fully abstract paintings in which he used the communicative power of colour and the order of forms. His futuristic and cubist style and his use of colour and light lead him towards the creation of abstract art. </w:t>
                </w:r>
                <w:r w:rsidR="00F80D0C">
                  <w:t>An example of this style is the</w:t>
                </w:r>
                <w:r>
                  <w:t xml:space="preserve"> painting </w:t>
                </w:r>
                <w:proofErr w:type="spellStart"/>
                <w:r>
                  <w:rPr>
                    <w:i/>
                  </w:rPr>
                  <w:t>Farfalla</w:t>
                </w:r>
                <w:proofErr w:type="spellEnd"/>
                <w:r w:rsidR="00F80D0C">
                  <w:t>, where he used</w:t>
                </w:r>
                <w:r>
                  <w:t xml:space="preserve"> the colour yellow and simplistic forms in the </w:t>
                </w:r>
                <w:r w:rsidR="00F80D0C">
                  <w:t>centre</w:t>
                </w:r>
                <w:r>
                  <w:t xml:space="preserve"> of the canvas.</w:t>
                </w:r>
              </w:p>
              <w:p w14:paraId="6BFE94D1" w14:textId="77777777" w:rsidR="0014472D" w:rsidRDefault="0014472D" w:rsidP="0014472D"/>
              <w:p w14:paraId="20A009C4" w14:textId="41445A87" w:rsidR="0014472D" w:rsidRDefault="0014472D" w:rsidP="0014472D">
                <w:r>
                  <w:t>In 1952 Pettoruti and his family decided</w:t>
                </w:r>
                <w:r w:rsidR="00F80D0C">
                  <w:t xml:space="preserve"> to go back to Europe</w:t>
                </w:r>
                <w:r>
                  <w:t xml:space="preserve"> because President Juan </w:t>
                </w:r>
                <w:proofErr w:type="spellStart"/>
                <w:r>
                  <w:t>Perón’s</w:t>
                </w:r>
                <w:proofErr w:type="spellEnd"/>
                <w:r>
                  <w:t xml:space="preserve"> government limited his freedom as a modern artist. Pettoruti settled down in Paris and wrote his autobiography </w:t>
                </w:r>
                <w:r>
                  <w:rPr>
                    <w:i/>
                  </w:rPr>
                  <w:t xml:space="preserve">Un </w:t>
                </w:r>
                <w:proofErr w:type="spellStart"/>
                <w:r>
                  <w:rPr>
                    <w:i/>
                  </w:rPr>
                  <w:t>Pintor</w:t>
                </w:r>
                <w:proofErr w:type="spellEnd"/>
                <w:r>
                  <w:rPr>
                    <w:i/>
                  </w:rPr>
                  <w:t xml:space="preserve"> ante el </w:t>
                </w:r>
                <w:proofErr w:type="spellStart"/>
                <w:r>
                  <w:rPr>
                    <w:i/>
                  </w:rPr>
                  <w:t>Espejo</w:t>
                </w:r>
                <w:proofErr w:type="spellEnd"/>
                <w:r>
                  <w:rPr>
                    <w:i/>
                  </w:rPr>
                  <w:t xml:space="preserve"> </w:t>
                </w:r>
                <w:r>
                  <w:t>(</w:t>
                </w:r>
                <w:r w:rsidRPr="00F80D0C">
                  <w:rPr>
                    <w:i/>
                  </w:rPr>
                  <w:t>A Painter before the Mirror</w:t>
                </w:r>
                <w:r>
                  <w:t xml:space="preserve">) in 1968. Three years later he died in Paris. </w:t>
                </w:r>
              </w:p>
              <w:p w14:paraId="7B080A31" w14:textId="77777777" w:rsidR="005B7168" w:rsidRDefault="005B7168" w:rsidP="00C27FAB"/>
              <w:p w14:paraId="679B336B" w14:textId="77777777" w:rsidR="005B7168" w:rsidRDefault="005B7168" w:rsidP="005B7168">
                <w:pPr>
                  <w:pStyle w:val="Heading1"/>
                </w:pPr>
                <w:r>
                  <w:t>List of Works:</w:t>
                </w:r>
              </w:p>
              <w:p w14:paraId="3C1E1579" w14:textId="2EA21F14" w:rsidR="005B7168" w:rsidRDefault="005B7168" w:rsidP="005B7168">
                <w:proofErr w:type="spellStart"/>
                <w:r>
                  <w:rPr>
                    <w:i/>
                  </w:rPr>
                  <w:t>Meditazione</w:t>
                </w:r>
                <w:proofErr w:type="spellEnd"/>
                <w:r>
                  <w:t xml:space="preserve"> </w:t>
                </w:r>
                <w:r>
                  <w:t>(1915). Mosaic, 78 x 91 cm.</w:t>
                </w:r>
                <w:r>
                  <w:t xml:space="preserve"> </w:t>
                </w:r>
                <w:proofErr w:type="spellStart"/>
                <w:r>
                  <w:t>Colección</w:t>
                </w:r>
                <w:proofErr w:type="spellEnd"/>
                <w:r>
                  <w:t xml:space="preserve"> </w:t>
                </w:r>
                <w:proofErr w:type="spellStart"/>
                <w:r>
                  <w:t>Fundación</w:t>
                </w:r>
                <w:proofErr w:type="spellEnd"/>
                <w:r>
                  <w:t xml:space="preserve"> Pettoruti, Argentina. </w:t>
                </w:r>
              </w:p>
              <w:p w14:paraId="692AA988" w14:textId="77777777" w:rsidR="005B7168" w:rsidRDefault="005B7168" w:rsidP="005B7168"/>
              <w:p w14:paraId="24B6B9CC" w14:textId="36E8DCD1" w:rsidR="005B7168" w:rsidRDefault="005B7168" w:rsidP="005B7168">
                <w:proofErr w:type="spellStart"/>
                <w:r>
                  <w:rPr>
                    <w:i/>
                  </w:rPr>
                  <w:t>Bailarines</w:t>
                </w:r>
                <w:proofErr w:type="spellEnd"/>
                <w:r w:rsidR="00C070A6">
                  <w:t xml:space="preserve"> (1920). Oil on canvas, 77 x 55 cm.</w:t>
                </w:r>
                <w:r>
                  <w:t xml:space="preserve"> </w:t>
                </w:r>
                <w:proofErr w:type="spellStart"/>
                <w:r>
                  <w:t>Museo</w:t>
                </w:r>
                <w:proofErr w:type="spellEnd"/>
                <w:r>
                  <w:t xml:space="preserve"> Emilio </w:t>
                </w:r>
                <w:proofErr w:type="spellStart"/>
                <w:r>
                  <w:t>Caraffa</w:t>
                </w:r>
                <w:proofErr w:type="spellEnd"/>
                <w:r>
                  <w:t xml:space="preserve">, Córdoba Argentina. </w:t>
                </w:r>
              </w:p>
              <w:p w14:paraId="11029676" w14:textId="77777777" w:rsidR="005B7168" w:rsidRDefault="005B7168" w:rsidP="005B7168"/>
              <w:p w14:paraId="2B52EE0E" w14:textId="34453E38" w:rsidR="005B7168" w:rsidRDefault="00C070A6" w:rsidP="005B7168">
                <w:proofErr w:type="spellStart"/>
                <w:r>
                  <w:rPr>
                    <w:i/>
                  </w:rPr>
                  <w:t>Sombras</w:t>
                </w:r>
                <w:proofErr w:type="spellEnd"/>
                <w:r>
                  <w:rPr>
                    <w:i/>
                  </w:rPr>
                  <w:t xml:space="preserve"> en la </w:t>
                </w:r>
                <w:proofErr w:type="spellStart"/>
                <w:r>
                  <w:rPr>
                    <w:i/>
                  </w:rPr>
                  <w:t>ventana</w:t>
                </w:r>
                <w:proofErr w:type="spellEnd"/>
                <w:r w:rsidR="005B7168">
                  <w:rPr>
                    <w:i/>
                  </w:rPr>
                  <w:t xml:space="preserve"> </w:t>
                </w:r>
                <w:r>
                  <w:t>(</w:t>
                </w:r>
                <w:r w:rsidR="005B7168">
                  <w:t>1925</w:t>
                </w:r>
                <w:r>
                  <w:t>). Oil on wood, 41,5 x 26 cm.</w:t>
                </w:r>
                <w:r w:rsidR="005B7168">
                  <w:t xml:space="preserve"> </w:t>
                </w:r>
                <w:proofErr w:type="spellStart"/>
                <w:r w:rsidR="005B7168">
                  <w:t>Museo</w:t>
                </w:r>
                <w:proofErr w:type="spellEnd"/>
                <w:r w:rsidR="005B7168">
                  <w:t xml:space="preserve"> </w:t>
                </w:r>
                <w:proofErr w:type="spellStart"/>
                <w:r w:rsidR="005B7168">
                  <w:t>Nacional</w:t>
                </w:r>
                <w:proofErr w:type="spellEnd"/>
                <w:r w:rsidR="005B7168">
                  <w:t xml:space="preserve"> de </w:t>
                </w:r>
                <w:proofErr w:type="spellStart"/>
                <w:r w:rsidR="005B7168">
                  <w:t>Bellas</w:t>
                </w:r>
                <w:proofErr w:type="spellEnd"/>
                <w:r w:rsidR="005B7168">
                  <w:t xml:space="preserve"> </w:t>
                </w:r>
                <w:proofErr w:type="spellStart"/>
                <w:r w:rsidR="005B7168">
                  <w:t>Artes</w:t>
                </w:r>
                <w:proofErr w:type="spellEnd"/>
                <w:r w:rsidR="005B7168">
                  <w:t xml:space="preserve">, Buenos Aires. </w:t>
                </w:r>
              </w:p>
              <w:p w14:paraId="15EC67EB" w14:textId="77777777" w:rsidR="00C070A6" w:rsidRDefault="00C070A6" w:rsidP="005B7168"/>
              <w:p w14:paraId="278369FA" w14:textId="2B73A083" w:rsidR="005B7168" w:rsidRDefault="005B7168" w:rsidP="005B7168">
                <w:proofErr w:type="spellStart"/>
                <w:r>
                  <w:rPr>
                    <w:i/>
                  </w:rPr>
                  <w:t>Arlequin</w:t>
                </w:r>
                <w:proofErr w:type="spellEnd"/>
                <w:r>
                  <w:t xml:space="preserve"> </w:t>
                </w:r>
                <w:r w:rsidR="00C070A6">
                  <w:t xml:space="preserve">(1928). Oil on canvas, 114 x 70 cm.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77855BF5" w14:textId="77777777" w:rsidR="005B7168" w:rsidRDefault="005B7168" w:rsidP="005B7168"/>
              <w:p w14:paraId="5225B26D" w14:textId="45810570" w:rsidR="005B7168" w:rsidRDefault="005B7168" w:rsidP="005B7168">
                <w:r>
                  <w:rPr>
                    <w:i/>
                  </w:rPr>
                  <w:t xml:space="preserve">Vino </w:t>
                </w:r>
                <w:proofErr w:type="spellStart"/>
                <w:r>
                  <w:rPr>
                    <w:i/>
                  </w:rPr>
                  <w:t>Rosso</w:t>
                </w:r>
                <w:proofErr w:type="spellEnd"/>
                <w:r w:rsidR="00C070A6">
                  <w:t xml:space="preserve"> (1940). Oil on canvas, 65 x 80 cm.</w:t>
                </w:r>
                <w:r>
                  <w:t xml:space="preserve">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xml:space="preserve"> Buenos Aires. </w:t>
                </w:r>
              </w:p>
              <w:p w14:paraId="0B3AD325" w14:textId="77777777" w:rsidR="005B7168" w:rsidRDefault="005B7168" w:rsidP="005B7168"/>
              <w:p w14:paraId="6AC2FA38" w14:textId="3B35756C" w:rsidR="005B7168" w:rsidRDefault="005B7168" w:rsidP="005B7168">
                <w:r>
                  <w:rPr>
                    <w:i/>
                  </w:rPr>
                  <w:t xml:space="preserve">Sol </w:t>
                </w:r>
                <w:proofErr w:type="spellStart"/>
                <w:r>
                  <w:rPr>
                    <w:i/>
                  </w:rPr>
                  <w:t>Argentino</w:t>
                </w:r>
                <w:proofErr w:type="spellEnd"/>
                <w:r w:rsidR="00C070A6">
                  <w:t xml:space="preserve"> (1941). Oil on canvas, 98 x 67 cm.</w:t>
                </w:r>
                <w:r>
                  <w:t xml:space="preserve">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550636FF" w14:textId="77777777" w:rsidR="005B7168" w:rsidRDefault="005B7168" w:rsidP="005B7168"/>
              <w:p w14:paraId="6A78A9C1" w14:textId="2C136ECC" w:rsidR="005B7168" w:rsidRDefault="005B7168" w:rsidP="005B7168">
                <w:r>
                  <w:rPr>
                    <w:i/>
                  </w:rPr>
                  <w:t>Winter in Paris</w:t>
                </w:r>
                <w:r w:rsidR="00C070A6">
                  <w:rPr>
                    <w:i/>
                  </w:rPr>
                  <w:t xml:space="preserve"> </w:t>
                </w:r>
                <w:r w:rsidR="00C070A6">
                  <w:t>(1955). Oil on canvas, 210 x 135 cm.</w:t>
                </w:r>
                <w:r>
                  <w:t xml:space="preserve">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32153824" w14:textId="77777777" w:rsidR="005B7168" w:rsidRDefault="005B7168" w:rsidP="005B7168"/>
              <w:p w14:paraId="73178D8C" w14:textId="10D383D7" w:rsidR="005B7168" w:rsidRDefault="005B7168" w:rsidP="005B7168">
                <w:proofErr w:type="spellStart"/>
                <w:r>
                  <w:rPr>
                    <w:i/>
                  </w:rPr>
                  <w:t>Farfalla</w:t>
                </w:r>
                <w:proofErr w:type="spellEnd"/>
                <w:r w:rsidR="00B12545">
                  <w:rPr>
                    <w:i/>
                  </w:rPr>
                  <w:t xml:space="preserve"> </w:t>
                </w:r>
                <w:r w:rsidR="00B12545">
                  <w:t>(1961). Oil on canvas, 161.5 x 114 cm.</w:t>
                </w:r>
                <w:r>
                  <w:t xml:space="preserve">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xml:space="preserve">, Buenos Aires. </w:t>
                </w:r>
              </w:p>
              <w:p w14:paraId="3096B4D4" w14:textId="77777777" w:rsidR="007D2DB5" w:rsidRDefault="007D2DB5" w:rsidP="005B7168"/>
              <w:p w14:paraId="39F2A508" w14:textId="77777777" w:rsidR="007D2DB5" w:rsidRDefault="007D2DB5" w:rsidP="007D2DB5">
                <w:pPr>
                  <w:pStyle w:val="Heading1"/>
                </w:pPr>
                <w:r>
                  <w:t>Useful Link:</w:t>
                </w:r>
                <w:bookmarkStart w:id="0" w:name="_GoBack"/>
                <w:bookmarkEnd w:id="0"/>
              </w:p>
              <w:p w14:paraId="2CB1FF2C" w14:textId="071D6CBB" w:rsidR="007D2DB5" w:rsidRDefault="007D2DB5" w:rsidP="005B7168">
                <w:pPr>
                  <w:rPr>
                    <w:sz w:val="20"/>
                  </w:rPr>
                </w:pPr>
                <w:hyperlink r:id="rId9" w:history="1">
                  <w:proofErr w:type="spellStart"/>
                  <w:r w:rsidRPr="007D2DB5">
                    <w:rPr>
                      <w:rStyle w:val="Hyperlink"/>
                      <w:sz w:val="20"/>
                    </w:rPr>
                    <w:t>Fundacion</w:t>
                  </w:r>
                  <w:proofErr w:type="spellEnd"/>
                  <w:r w:rsidRPr="007D2DB5">
                    <w:rPr>
                      <w:rStyle w:val="Hyperlink"/>
                      <w:sz w:val="20"/>
                    </w:rPr>
                    <w:t xml:space="preserve"> Pettoruti</w:t>
                  </w:r>
                </w:hyperlink>
              </w:p>
              <w:p w14:paraId="6B70E638" w14:textId="7D1C62E1" w:rsidR="003F0D73" w:rsidRDefault="003F0D73" w:rsidP="00C27FAB"/>
            </w:tc>
          </w:sdtContent>
        </w:sdt>
      </w:tr>
      <w:tr w:rsidR="003235A7" w14:paraId="6EFE455B" w14:textId="77777777" w:rsidTr="003235A7">
        <w:tc>
          <w:tcPr>
            <w:tcW w:w="9016" w:type="dxa"/>
          </w:tcPr>
          <w:p w14:paraId="690D31D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3A3E109F883642BF6E4CBF07F5A16C"/>
              </w:placeholder>
            </w:sdtPr>
            <w:sdtContent>
              <w:p w14:paraId="26A2810D" w14:textId="77777777" w:rsidR="009156D0" w:rsidRDefault="00CE03DA" w:rsidP="00CE03DA">
                <w:sdt>
                  <w:sdtPr>
                    <w:id w:val="700211010"/>
                    <w:citation/>
                  </w:sdtPr>
                  <w:sdtContent>
                    <w:r>
                      <w:fldChar w:fldCharType="begin"/>
                    </w:r>
                    <w:r>
                      <w:rPr>
                        <w:lang w:val="en-US"/>
                      </w:rPr>
                      <w:instrText xml:space="preserve"> CITATION Col08 \l 1033 </w:instrText>
                    </w:r>
                    <w:r>
                      <w:fldChar w:fldCharType="separate"/>
                    </w:r>
                    <w:r>
                      <w:rPr>
                        <w:noProof/>
                        <w:lang w:val="en-US"/>
                      </w:rPr>
                      <w:t xml:space="preserve"> </w:t>
                    </w:r>
                    <w:r w:rsidRPr="00CE03DA">
                      <w:rPr>
                        <w:noProof/>
                        <w:lang w:val="en-US"/>
                      </w:rPr>
                      <w:t>(Colección de Arte Amalia Lacroze de Fortabat)</w:t>
                    </w:r>
                    <w:r>
                      <w:fldChar w:fldCharType="end"/>
                    </w:r>
                  </w:sdtContent>
                </w:sdt>
              </w:p>
              <w:p w14:paraId="2B4C1CC7" w14:textId="77777777" w:rsidR="009156D0" w:rsidRDefault="009156D0" w:rsidP="00CE03DA"/>
              <w:p w14:paraId="0EB14C7F" w14:textId="77777777" w:rsidR="009156D0" w:rsidRDefault="009156D0" w:rsidP="00CE03DA">
                <w:sdt>
                  <w:sdtPr>
                    <w:id w:val="678540670"/>
                    <w:citation/>
                  </w:sdtPr>
                  <w:sdtContent>
                    <w:r>
                      <w:fldChar w:fldCharType="begin"/>
                    </w:r>
                    <w:r>
                      <w:rPr>
                        <w:lang w:val="en-US"/>
                      </w:rPr>
                      <w:instrText xml:space="preserve"> CITATION Giu99 \l 1033 </w:instrText>
                    </w:r>
                    <w:r>
                      <w:fldChar w:fldCharType="separate"/>
                    </w:r>
                    <w:r w:rsidRPr="009156D0">
                      <w:rPr>
                        <w:noProof/>
                        <w:lang w:val="en-US"/>
                      </w:rPr>
                      <w:t>(Giunta)</w:t>
                    </w:r>
                    <w:r>
                      <w:fldChar w:fldCharType="end"/>
                    </w:r>
                  </w:sdtContent>
                </w:sdt>
              </w:p>
              <w:p w14:paraId="4D78F6CF" w14:textId="77777777" w:rsidR="009156D0" w:rsidRDefault="009156D0" w:rsidP="00CE03DA"/>
              <w:p w14:paraId="083A9047" w14:textId="77777777" w:rsidR="00D02BFF" w:rsidRDefault="009156D0" w:rsidP="00CE03DA">
                <w:sdt>
                  <w:sdtPr>
                    <w:id w:val="-642111612"/>
                    <w:citation/>
                  </w:sdtPr>
                  <w:sdtContent>
                    <w:r>
                      <w:fldChar w:fldCharType="begin"/>
                    </w:r>
                    <w:r>
                      <w:rPr>
                        <w:lang w:val="en-US"/>
                      </w:rPr>
                      <w:instrText xml:space="preserve"> CITATION Luc04 \l 1033 </w:instrText>
                    </w:r>
                    <w:r>
                      <w:fldChar w:fldCharType="separate"/>
                    </w:r>
                    <w:r w:rsidRPr="009156D0">
                      <w:rPr>
                        <w:noProof/>
                        <w:lang w:val="en-US"/>
                      </w:rPr>
                      <w:t>(Lucie-Smith)</w:t>
                    </w:r>
                    <w:r>
                      <w:fldChar w:fldCharType="end"/>
                    </w:r>
                  </w:sdtContent>
                </w:sdt>
              </w:p>
              <w:p w14:paraId="0A6DE343" w14:textId="77777777" w:rsidR="00D02BFF" w:rsidRDefault="00D02BFF" w:rsidP="00CE03DA"/>
              <w:p w14:paraId="778581A3" w14:textId="77777777" w:rsidR="00D02BFF" w:rsidRDefault="00D02BFF" w:rsidP="00CE03DA">
                <w:sdt>
                  <w:sdtPr>
                    <w:id w:val="224112365"/>
                    <w:citation/>
                  </w:sdtPr>
                  <w:sdtContent>
                    <w:r>
                      <w:fldChar w:fldCharType="begin"/>
                    </w:r>
                    <w:r>
                      <w:rPr>
                        <w:lang w:val="en-US"/>
                      </w:rPr>
                      <w:instrText xml:space="preserve"> CITATION Pet06 \l 1033 </w:instrText>
                    </w:r>
                    <w:r>
                      <w:fldChar w:fldCharType="separate"/>
                    </w:r>
                    <w:r w:rsidRPr="00D02BFF">
                      <w:rPr>
                        <w:noProof/>
                        <w:lang w:val="en-US"/>
                      </w:rPr>
                      <w:t>(Pettoruti)</w:t>
                    </w:r>
                    <w:r>
                      <w:fldChar w:fldCharType="end"/>
                    </w:r>
                  </w:sdtContent>
                </w:sdt>
              </w:p>
              <w:p w14:paraId="292FC7DE" w14:textId="77777777" w:rsidR="00D02BFF" w:rsidRDefault="00D02BFF" w:rsidP="00CE03DA"/>
              <w:p w14:paraId="3A3DC6BE" w14:textId="48353ACA" w:rsidR="003235A7" w:rsidRDefault="00D02BFF" w:rsidP="00CE03DA">
                <w:sdt>
                  <w:sdtPr>
                    <w:id w:val="-878395738"/>
                    <w:citation/>
                  </w:sdtPr>
                  <w:sdtContent>
                    <w:r>
                      <w:fldChar w:fldCharType="begin"/>
                    </w:r>
                    <w:r>
                      <w:rPr>
                        <w:lang w:val="en-US"/>
                      </w:rPr>
                      <w:instrText xml:space="preserve"> CITATION Sul00 \l 1033 </w:instrText>
                    </w:r>
                    <w:r>
                      <w:fldChar w:fldCharType="separate"/>
                    </w:r>
                    <w:r w:rsidRPr="00D02BFF">
                      <w:rPr>
                        <w:noProof/>
                        <w:lang w:val="en-US"/>
                      </w:rPr>
                      <w:t>(Sullivan)</w:t>
                    </w:r>
                    <w:r>
                      <w:fldChar w:fldCharType="end"/>
                    </w:r>
                  </w:sdtContent>
                </w:sdt>
              </w:p>
            </w:sdtContent>
          </w:sdt>
        </w:tc>
      </w:tr>
    </w:tbl>
    <w:p w14:paraId="2BB7A83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AA5D5" w14:textId="77777777" w:rsidR="00CE03DA" w:rsidRDefault="00CE03DA" w:rsidP="007A0D55">
      <w:pPr>
        <w:spacing w:after="0" w:line="240" w:lineRule="auto"/>
      </w:pPr>
      <w:r>
        <w:separator/>
      </w:r>
    </w:p>
  </w:endnote>
  <w:endnote w:type="continuationSeparator" w:id="0">
    <w:p w14:paraId="3E706397" w14:textId="77777777" w:rsidR="00CE03DA" w:rsidRDefault="00CE03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C74FC" w14:textId="77777777" w:rsidR="00CE03DA" w:rsidRDefault="00CE03DA" w:rsidP="007A0D55">
      <w:pPr>
        <w:spacing w:after="0" w:line="240" w:lineRule="auto"/>
      </w:pPr>
      <w:r>
        <w:separator/>
      </w:r>
    </w:p>
  </w:footnote>
  <w:footnote w:type="continuationSeparator" w:id="0">
    <w:p w14:paraId="365F7C0C" w14:textId="77777777" w:rsidR="00CE03DA" w:rsidRDefault="00CE03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85473" w14:textId="77777777" w:rsidR="00CE03DA" w:rsidRDefault="00CE03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4C725B" w14:textId="77777777" w:rsidR="00CE03DA" w:rsidRDefault="00CE03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7"/>
    <w:rsid w:val="00032559"/>
    <w:rsid w:val="00052040"/>
    <w:rsid w:val="00091FB4"/>
    <w:rsid w:val="000B25AE"/>
    <w:rsid w:val="000B55AB"/>
    <w:rsid w:val="000D24DC"/>
    <w:rsid w:val="00101B2E"/>
    <w:rsid w:val="00116FA0"/>
    <w:rsid w:val="0014472D"/>
    <w:rsid w:val="0015114C"/>
    <w:rsid w:val="001A21F3"/>
    <w:rsid w:val="001A2537"/>
    <w:rsid w:val="001A6A06"/>
    <w:rsid w:val="001E1494"/>
    <w:rsid w:val="001F6FE2"/>
    <w:rsid w:val="00210C03"/>
    <w:rsid w:val="002162E2"/>
    <w:rsid w:val="00225C5A"/>
    <w:rsid w:val="00230B10"/>
    <w:rsid w:val="00234353"/>
    <w:rsid w:val="00244BB0"/>
    <w:rsid w:val="00282D1F"/>
    <w:rsid w:val="002A0A0D"/>
    <w:rsid w:val="002B0B37"/>
    <w:rsid w:val="002B656B"/>
    <w:rsid w:val="0030662D"/>
    <w:rsid w:val="003219AF"/>
    <w:rsid w:val="003235A7"/>
    <w:rsid w:val="003677B6"/>
    <w:rsid w:val="003D3579"/>
    <w:rsid w:val="003E2795"/>
    <w:rsid w:val="003F0D73"/>
    <w:rsid w:val="00462DBE"/>
    <w:rsid w:val="00464699"/>
    <w:rsid w:val="00467C8A"/>
    <w:rsid w:val="00483379"/>
    <w:rsid w:val="00487BC5"/>
    <w:rsid w:val="00496888"/>
    <w:rsid w:val="004A7476"/>
    <w:rsid w:val="004B17EA"/>
    <w:rsid w:val="004E5896"/>
    <w:rsid w:val="00513EE6"/>
    <w:rsid w:val="00534F8F"/>
    <w:rsid w:val="00590035"/>
    <w:rsid w:val="005A23B1"/>
    <w:rsid w:val="005B177E"/>
    <w:rsid w:val="005B3921"/>
    <w:rsid w:val="005B7168"/>
    <w:rsid w:val="005F26D7"/>
    <w:rsid w:val="005F5450"/>
    <w:rsid w:val="00671207"/>
    <w:rsid w:val="006D0412"/>
    <w:rsid w:val="007411B9"/>
    <w:rsid w:val="00780D95"/>
    <w:rsid w:val="00780DC7"/>
    <w:rsid w:val="007A0D55"/>
    <w:rsid w:val="007B3377"/>
    <w:rsid w:val="007D2DB5"/>
    <w:rsid w:val="007E5F44"/>
    <w:rsid w:val="0081031B"/>
    <w:rsid w:val="00821DE3"/>
    <w:rsid w:val="00846CE1"/>
    <w:rsid w:val="008A5B87"/>
    <w:rsid w:val="009156D0"/>
    <w:rsid w:val="00922950"/>
    <w:rsid w:val="009A7264"/>
    <w:rsid w:val="009D1606"/>
    <w:rsid w:val="009E18A1"/>
    <w:rsid w:val="009E73D7"/>
    <w:rsid w:val="00A27D2C"/>
    <w:rsid w:val="00A37389"/>
    <w:rsid w:val="00A76FD9"/>
    <w:rsid w:val="00AB436D"/>
    <w:rsid w:val="00AD2F24"/>
    <w:rsid w:val="00AD4844"/>
    <w:rsid w:val="00B12545"/>
    <w:rsid w:val="00B219AE"/>
    <w:rsid w:val="00B33145"/>
    <w:rsid w:val="00B574C9"/>
    <w:rsid w:val="00BC39C9"/>
    <w:rsid w:val="00BE5BF7"/>
    <w:rsid w:val="00BF40E1"/>
    <w:rsid w:val="00C070A6"/>
    <w:rsid w:val="00C27FAB"/>
    <w:rsid w:val="00C358D4"/>
    <w:rsid w:val="00C6296B"/>
    <w:rsid w:val="00CC586D"/>
    <w:rsid w:val="00CE03DA"/>
    <w:rsid w:val="00CF1542"/>
    <w:rsid w:val="00CF3EC5"/>
    <w:rsid w:val="00D02BF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0D0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3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12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207"/>
    <w:rPr>
      <w:rFonts w:ascii="Lucida Grande" w:hAnsi="Lucida Grande" w:cs="Lucida Grande"/>
      <w:sz w:val="18"/>
      <w:szCs w:val="18"/>
    </w:rPr>
  </w:style>
  <w:style w:type="paragraph" w:styleId="Caption">
    <w:name w:val="caption"/>
    <w:basedOn w:val="Normal"/>
    <w:next w:val="Normal"/>
    <w:uiPriority w:val="35"/>
    <w:semiHidden/>
    <w:qFormat/>
    <w:rsid w:val="003219AF"/>
    <w:pPr>
      <w:spacing w:after="200" w:line="240" w:lineRule="auto"/>
    </w:pPr>
    <w:rPr>
      <w:b/>
      <w:bCs/>
      <w:color w:val="5B9BD5" w:themeColor="accent1"/>
      <w:sz w:val="18"/>
      <w:szCs w:val="18"/>
    </w:rPr>
  </w:style>
  <w:style w:type="character" w:styleId="Hyperlink">
    <w:name w:val="Hyperlink"/>
    <w:basedOn w:val="DefaultParagraphFont"/>
    <w:uiPriority w:val="99"/>
    <w:semiHidden/>
    <w:rsid w:val="00467C8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12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207"/>
    <w:rPr>
      <w:rFonts w:ascii="Lucida Grande" w:hAnsi="Lucida Grande" w:cs="Lucida Grande"/>
      <w:sz w:val="18"/>
      <w:szCs w:val="18"/>
    </w:rPr>
  </w:style>
  <w:style w:type="paragraph" w:styleId="Caption">
    <w:name w:val="caption"/>
    <w:basedOn w:val="Normal"/>
    <w:next w:val="Normal"/>
    <w:uiPriority w:val="35"/>
    <w:semiHidden/>
    <w:qFormat/>
    <w:rsid w:val="003219AF"/>
    <w:pPr>
      <w:spacing w:after="200" w:line="240" w:lineRule="auto"/>
    </w:pPr>
    <w:rPr>
      <w:b/>
      <w:bCs/>
      <w:color w:val="5B9BD5" w:themeColor="accent1"/>
      <w:sz w:val="18"/>
      <w:szCs w:val="18"/>
    </w:rPr>
  </w:style>
  <w:style w:type="character" w:styleId="Hyperlink">
    <w:name w:val="Hyperlink"/>
    <w:basedOn w:val="DefaultParagraphFont"/>
    <w:uiPriority w:val="99"/>
    <w:semiHidden/>
    <w:rsid w:val="00467C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ettoruti.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C497B081BF844E9C17107D76BF8283"/>
        <w:category>
          <w:name w:val="General"/>
          <w:gallery w:val="placeholder"/>
        </w:category>
        <w:types>
          <w:type w:val="bbPlcHdr"/>
        </w:types>
        <w:behaviors>
          <w:behavior w:val="content"/>
        </w:behaviors>
        <w:guid w:val="{76AD765E-0BBF-A94B-A34E-EB0D65E2450B}"/>
      </w:docPartPr>
      <w:docPartBody>
        <w:p w:rsidR="00000000" w:rsidRDefault="004E117A">
          <w:pPr>
            <w:pStyle w:val="05C497B081BF844E9C17107D76BF8283"/>
          </w:pPr>
          <w:r w:rsidRPr="00CC586D">
            <w:rPr>
              <w:rStyle w:val="PlaceholderText"/>
              <w:b/>
              <w:color w:val="FFFFFF" w:themeColor="background1"/>
            </w:rPr>
            <w:t>[Salutation]</w:t>
          </w:r>
        </w:p>
      </w:docPartBody>
    </w:docPart>
    <w:docPart>
      <w:docPartPr>
        <w:name w:val="BA572FC9EFF3C64EA550EE80C8681AD4"/>
        <w:category>
          <w:name w:val="General"/>
          <w:gallery w:val="placeholder"/>
        </w:category>
        <w:types>
          <w:type w:val="bbPlcHdr"/>
        </w:types>
        <w:behaviors>
          <w:behavior w:val="content"/>
        </w:behaviors>
        <w:guid w:val="{727056E1-6C9E-D549-9947-D8A9BAD97082}"/>
      </w:docPartPr>
      <w:docPartBody>
        <w:p w:rsidR="00000000" w:rsidRDefault="004E117A">
          <w:pPr>
            <w:pStyle w:val="BA572FC9EFF3C64EA550EE80C8681AD4"/>
          </w:pPr>
          <w:r>
            <w:rPr>
              <w:rStyle w:val="PlaceholderText"/>
            </w:rPr>
            <w:t>[First name]</w:t>
          </w:r>
        </w:p>
      </w:docPartBody>
    </w:docPart>
    <w:docPart>
      <w:docPartPr>
        <w:name w:val="913DBCE69348804B80DB2B5DA3260234"/>
        <w:category>
          <w:name w:val="General"/>
          <w:gallery w:val="placeholder"/>
        </w:category>
        <w:types>
          <w:type w:val="bbPlcHdr"/>
        </w:types>
        <w:behaviors>
          <w:behavior w:val="content"/>
        </w:behaviors>
        <w:guid w:val="{01F20058-C60F-1947-822E-B3B7B01E496A}"/>
      </w:docPartPr>
      <w:docPartBody>
        <w:p w:rsidR="00000000" w:rsidRDefault="004E117A">
          <w:pPr>
            <w:pStyle w:val="913DBCE69348804B80DB2B5DA3260234"/>
          </w:pPr>
          <w:r>
            <w:rPr>
              <w:rStyle w:val="PlaceholderText"/>
            </w:rPr>
            <w:t>[Middle name]</w:t>
          </w:r>
        </w:p>
      </w:docPartBody>
    </w:docPart>
    <w:docPart>
      <w:docPartPr>
        <w:name w:val="602C8C2B3A76E5458260EFABE2502CF4"/>
        <w:category>
          <w:name w:val="General"/>
          <w:gallery w:val="placeholder"/>
        </w:category>
        <w:types>
          <w:type w:val="bbPlcHdr"/>
        </w:types>
        <w:behaviors>
          <w:behavior w:val="content"/>
        </w:behaviors>
        <w:guid w:val="{AC7E7880-7ED8-4642-99BC-8537249C5811}"/>
      </w:docPartPr>
      <w:docPartBody>
        <w:p w:rsidR="00000000" w:rsidRDefault="004E117A">
          <w:pPr>
            <w:pStyle w:val="602C8C2B3A76E5458260EFABE2502CF4"/>
          </w:pPr>
          <w:r>
            <w:rPr>
              <w:rStyle w:val="PlaceholderText"/>
            </w:rPr>
            <w:t>[Last name]</w:t>
          </w:r>
        </w:p>
      </w:docPartBody>
    </w:docPart>
    <w:docPart>
      <w:docPartPr>
        <w:name w:val="2A81D6F8F32A07439775CFC235D0DFCD"/>
        <w:category>
          <w:name w:val="General"/>
          <w:gallery w:val="placeholder"/>
        </w:category>
        <w:types>
          <w:type w:val="bbPlcHdr"/>
        </w:types>
        <w:behaviors>
          <w:behavior w:val="content"/>
        </w:behaviors>
        <w:guid w:val="{9C19C5D0-265F-914C-B423-97090687A66E}"/>
      </w:docPartPr>
      <w:docPartBody>
        <w:p w:rsidR="00000000" w:rsidRDefault="004E117A">
          <w:pPr>
            <w:pStyle w:val="2A81D6F8F32A07439775CFC235D0DFCD"/>
          </w:pPr>
          <w:r>
            <w:rPr>
              <w:rStyle w:val="PlaceholderText"/>
            </w:rPr>
            <w:t>[Enter your biography]</w:t>
          </w:r>
        </w:p>
      </w:docPartBody>
    </w:docPart>
    <w:docPart>
      <w:docPartPr>
        <w:name w:val="E62FC4899A361D49B911E2DC3A51DB27"/>
        <w:category>
          <w:name w:val="General"/>
          <w:gallery w:val="placeholder"/>
        </w:category>
        <w:types>
          <w:type w:val="bbPlcHdr"/>
        </w:types>
        <w:behaviors>
          <w:behavior w:val="content"/>
        </w:behaviors>
        <w:guid w:val="{8F278B34-340E-3149-9318-E87E19660AE4}"/>
      </w:docPartPr>
      <w:docPartBody>
        <w:p w:rsidR="00000000" w:rsidRDefault="004E117A">
          <w:pPr>
            <w:pStyle w:val="E62FC4899A361D49B911E2DC3A51DB27"/>
          </w:pPr>
          <w:r>
            <w:rPr>
              <w:rStyle w:val="PlaceholderText"/>
            </w:rPr>
            <w:t>[Enter the institution with which you are affiliated]</w:t>
          </w:r>
        </w:p>
      </w:docPartBody>
    </w:docPart>
    <w:docPart>
      <w:docPartPr>
        <w:name w:val="48A0F04BE2D80149A99BC3A3FC60A50B"/>
        <w:category>
          <w:name w:val="General"/>
          <w:gallery w:val="placeholder"/>
        </w:category>
        <w:types>
          <w:type w:val="bbPlcHdr"/>
        </w:types>
        <w:behaviors>
          <w:behavior w:val="content"/>
        </w:behaviors>
        <w:guid w:val="{53408747-2B88-AF4C-90F9-EB8989A3AB22}"/>
      </w:docPartPr>
      <w:docPartBody>
        <w:p w:rsidR="00000000" w:rsidRDefault="004E117A">
          <w:pPr>
            <w:pStyle w:val="48A0F04BE2D80149A99BC3A3FC60A50B"/>
          </w:pPr>
          <w:r w:rsidRPr="00EF74F7">
            <w:rPr>
              <w:b/>
              <w:color w:val="808080" w:themeColor="background1" w:themeShade="80"/>
            </w:rPr>
            <w:t>[Enter the headword for your article]</w:t>
          </w:r>
        </w:p>
      </w:docPartBody>
    </w:docPart>
    <w:docPart>
      <w:docPartPr>
        <w:name w:val="37C67D6AC1B992438D21A8073187E341"/>
        <w:category>
          <w:name w:val="General"/>
          <w:gallery w:val="placeholder"/>
        </w:category>
        <w:types>
          <w:type w:val="bbPlcHdr"/>
        </w:types>
        <w:behaviors>
          <w:behavior w:val="content"/>
        </w:behaviors>
        <w:guid w:val="{10AA7ABC-5C80-A241-9871-80FF425BBD64}"/>
      </w:docPartPr>
      <w:docPartBody>
        <w:p w:rsidR="00000000" w:rsidRDefault="004E117A">
          <w:pPr>
            <w:pStyle w:val="37C67D6AC1B992438D21A8073187E3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CFD03C5035F64D8769828B8A4BFF01"/>
        <w:category>
          <w:name w:val="General"/>
          <w:gallery w:val="placeholder"/>
        </w:category>
        <w:types>
          <w:type w:val="bbPlcHdr"/>
        </w:types>
        <w:behaviors>
          <w:behavior w:val="content"/>
        </w:behaviors>
        <w:guid w:val="{60B59135-AD74-1149-9D04-EC898175F334}"/>
      </w:docPartPr>
      <w:docPartBody>
        <w:p w:rsidR="00000000" w:rsidRDefault="004E117A">
          <w:pPr>
            <w:pStyle w:val="87CFD03C5035F64D8769828B8A4BFF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FB24E2BAF1C34580FC4F0427E5135E"/>
        <w:category>
          <w:name w:val="General"/>
          <w:gallery w:val="placeholder"/>
        </w:category>
        <w:types>
          <w:type w:val="bbPlcHdr"/>
        </w:types>
        <w:behaviors>
          <w:behavior w:val="content"/>
        </w:behaviors>
        <w:guid w:val="{F08FCE7C-E43B-4F44-910F-CF11ECE0E3B1}"/>
      </w:docPartPr>
      <w:docPartBody>
        <w:p w:rsidR="00000000" w:rsidRDefault="004E117A">
          <w:pPr>
            <w:pStyle w:val="F7FB24E2BAF1C34580FC4F0427E5135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3A3E109F883642BF6E4CBF07F5A16C"/>
        <w:category>
          <w:name w:val="General"/>
          <w:gallery w:val="placeholder"/>
        </w:category>
        <w:types>
          <w:type w:val="bbPlcHdr"/>
        </w:types>
        <w:behaviors>
          <w:behavior w:val="content"/>
        </w:behaviors>
        <w:guid w:val="{306C1ED6-8E92-AF46-A16C-DFB96B8378C5}"/>
      </w:docPartPr>
      <w:docPartBody>
        <w:p w:rsidR="00000000" w:rsidRDefault="004E117A">
          <w:pPr>
            <w:pStyle w:val="733A3E109F883642BF6E4CBF07F5A1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C497B081BF844E9C17107D76BF8283">
    <w:name w:val="05C497B081BF844E9C17107D76BF8283"/>
  </w:style>
  <w:style w:type="paragraph" w:customStyle="1" w:styleId="BA572FC9EFF3C64EA550EE80C8681AD4">
    <w:name w:val="BA572FC9EFF3C64EA550EE80C8681AD4"/>
  </w:style>
  <w:style w:type="paragraph" w:customStyle="1" w:styleId="913DBCE69348804B80DB2B5DA3260234">
    <w:name w:val="913DBCE69348804B80DB2B5DA3260234"/>
  </w:style>
  <w:style w:type="paragraph" w:customStyle="1" w:styleId="602C8C2B3A76E5458260EFABE2502CF4">
    <w:name w:val="602C8C2B3A76E5458260EFABE2502CF4"/>
  </w:style>
  <w:style w:type="paragraph" w:customStyle="1" w:styleId="2A81D6F8F32A07439775CFC235D0DFCD">
    <w:name w:val="2A81D6F8F32A07439775CFC235D0DFCD"/>
  </w:style>
  <w:style w:type="paragraph" w:customStyle="1" w:styleId="E62FC4899A361D49B911E2DC3A51DB27">
    <w:name w:val="E62FC4899A361D49B911E2DC3A51DB27"/>
  </w:style>
  <w:style w:type="paragraph" w:customStyle="1" w:styleId="48A0F04BE2D80149A99BC3A3FC60A50B">
    <w:name w:val="48A0F04BE2D80149A99BC3A3FC60A50B"/>
  </w:style>
  <w:style w:type="paragraph" w:customStyle="1" w:styleId="37C67D6AC1B992438D21A8073187E341">
    <w:name w:val="37C67D6AC1B992438D21A8073187E341"/>
  </w:style>
  <w:style w:type="paragraph" w:customStyle="1" w:styleId="87CFD03C5035F64D8769828B8A4BFF01">
    <w:name w:val="87CFD03C5035F64D8769828B8A4BFF01"/>
  </w:style>
  <w:style w:type="paragraph" w:customStyle="1" w:styleId="F7FB24E2BAF1C34580FC4F0427E5135E">
    <w:name w:val="F7FB24E2BAF1C34580FC4F0427E5135E"/>
  </w:style>
  <w:style w:type="paragraph" w:customStyle="1" w:styleId="733A3E109F883642BF6E4CBF07F5A16C">
    <w:name w:val="733A3E109F883642BF6E4CBF07F5A1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C497B081BF844E9C17107D76BF8283">
    <w:name w:val="05C497B081BF844E9C17107D76BF8283"/>
  </w:style>
  <w:style w:type="paragraph" w:customStyle="1" w:styleId="BA572FC9EFF3C64EA550EE80C8681AD4">
    <w:name w:val="BA572FC9EFF3C64EA550EE80C8681AD4"/>
  </w:style>
  <w:style w:type="paragraph" w:customStyle="1" w:styleId="913DBCE69348804B80DB2B5DA3260234">
    <w:name w:val="913DBCE69348804B80DB2B5DA3260234"/>
  </w:style>
  <w:style w:type="paragraph" w:customStyle="1" w:styleId="602C8C2B3A76E5458260EFABE2502CF4">
    <w:name w:val="602C8C2B3A76E5458260EFABE2502CF4"/>
  </w:style>
  <w:style w:type="paragraph" w:customStyle="1" w:styleId="2A81D6F8F32A07439775CFC235D0DFCD">
    <w:name w:val="2A81D6F8F32A07439775CFC235D0DFCD"/>
  </w:style>
  <w:style w:type="paragraph" w:customStyle="1" w:styleId="E62FC4899A361D49B911E2DC3A51DB27">
    <w:name w:val="E62FC4899A361D49B911E2DC3A51DB27"/>
  </w:style>
  <w:style w:type="paragraph" w:customStyle="1" w:styleId="48A0F04BE2D80149A99BC3A3FC60A50B">
    <w:name w:val="48A0F04BE2D80149A99BC3A3FC60A50B"/>
  </w:style>
  <w:style w:type="paragraph" w:customStyle="1" w:styleId="37C67D6AC1B992438D21A8073187E341">
    <w:name w:val="37C67D6AC1B992438D21A8073187E341"/>
  </w:style>
  <w:style w:type="paragraph" w:customStyle="1" w:styleId="87CFD03C5035F64D8769828B8A4BFF01">
    <w:name w:val="87CFD03C5035F64D8769828B8A4BFF01"/>
  </w:style>
  <w:style w:type="paragraph" w:customStyle="1" w:styleId="F7FB24E2BAF1C34580FC4F0427E5135E">
    <w:name w:val="F7FB24E2BAF1C34580FC4F0427E5135E"/>
  </w:style>
  <w:style w:type="paragraph" w:customStyle="1" w:styleId="733A3E109F883642BF6E4CBF07F5A16C">
    <w:name w:val="733A3E109F883642BF6E4CBF07F5A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Col08</b:Tag>
    <b:SourceType>Book</b:SourceType>
    <b:Guid>{48C44BEB-BB25-444B-B873-F1217755FC79}</b:Guid>
    <b:Author>
      <b:Author>
        <b:Corporate>Colección de Arte Amalia Lacroze de Fortabat</b:Corporate>
      </b:Author>
    </b:Author>
    <b:Title>Coleccion de Arte Amalia Lacroze de Fortabat</b:Title>
    <b:City>Buenos Aires</b:City>
    <b:Publisher>Fundación de Arte Amala Lacroze de Fortabat</b:Publisher>
    <b:Year>2008</b:Year>
    <b:RefOrder>1</b:RefOrder>
  </b:Source>
  <b:Source>
    <b:Tag>Giu99</b:Tag>
    <b:SourceType>Book</b:SourceType>
    <b:Guid>{B4235B12-37B4-DA44-A4FC-6B42F4A04869}</b:Guid>
    <b:Author>
      <b:Author>
        <b:NameList>
          <b:Person>
            <b:Last>Giunta</b:Last>
            <b:First>Andrea</b:First>
          </b:Person>
        </b:NameList>
      </b:Author>
    </b:Author>
    <b:Title>Pintura Latinoamericana</b:Title>
    <b:City>Buenos Aires</b:City>
    <b:Publisher>Ediciones Banco Velox</b:Publisher>
    <b:Year>1999</b:Year>
    <b:RefOrder>2</b:RefOrder>
  </b:Source>
  <b:Source>
    <b:Tag>Luc04</b:Tag>
    <b:SourceType>Book</b:SourceType>
    <b:Guid>{3855881F-4036-424A-BC2E-9F72DB91787E}</b:Guid>
    <b:Author>
      <b:Author>
        <b:NameList>
          <b:Person>
            <b:Last>Lucie-Smith</b:Last>
            <b:First>Edward</b:First>
          </b:Person>
        </b:NameList>
      </b:Author>
    </b:Author>
    <b:Title>Latin American Art of the 20th Century</b:Title>
    <b:City>London</b:City>
    <b:Publisher>Thames &amp; Hudson</b:Publisher>
    <b:Year>2004</b:Year>
    <b:RefOrder>3</b:RefOrder>
  </b:Source>
  <b:Source>
    <b:Tag>Pet06</b:Tag>
    <b:SourceType>Book</b:SourceType>
    <b:Guid>{E1A41163-7FE1-514F-B07D-8B02178C8BE3}</b:Guid>
    <b:Author>
      <b:Author>
        <b:NameList>
          <b:Person>
            <b:Last>Pettoruti</b:Last>
            <b:First>Emilio</b:First>
          </b:Person>
        </b:NameList>
      </b:Author>
    </b:Author>
    <b:Title>A Painter before the Mirror</b:Title>
    <b:City>Miami</b:City>
    <b:Publisher>Stockcero</b:Publisher>
    <b:Year>2006</b:Year>
    <b:RefOrder>4</b:RefOrder>
  </b:Source>
  <b:Source>
    <b:Tag>Sul00</b:Tag>
    <b:SourceType>Book</b:SourceType>
    <b:Guid>{A99AA46A-C719-8947-8F42-A7648DC639FA}</b:Guid>
    <b:Author>
      <b:Author>
        <b:NameList>
          <b:Person>
            <b:Last>Sullivan</b:Last>
            <b:First>Edward</b:First>
            <b:Middle>J.</b:Middle>
          </b:Person>
        </b:NameList>
      </b:Author>
    </b:Author>
    <b:Title>Latin American Art in the Twentieth Century</b:Title>
    <b:City>New York</b:City>
    <b:Publisher>Phaidon Press</b:Publisher>
    <b:Year>2000</b:Year>
    <b:RefOrder>5</b:RefOrder>
  </b:Source>
</b:Sources>
</file>

<file path=customXml/itemProps1.xml><?xml version="1.0" encoding="utf-8"?>
<ds:datastoreItem xmlns:ds="http://schemas.openxmlformats.org/officeDocument/2006/customXml" ds:itemID="{8F57421D-5F71-AA4B-A691-3BC41DC2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855</Words>
  <Characters>4874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19</cp:revision>
  <dcterms:created xsi:type="dcterms:W3CDTF">2014-10-08T20:16:00Z</dcterms:created>
  <dcterms:modified xsi:type="dcterms:W3CDTF">2014-10-08T21:21:00Z</dcterms:modified>
</cp:coreProperties>
</file>