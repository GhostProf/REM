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6B46AF" w14:textId="77777777" w:rsidTr="00922950">
        <w:tc>
          <w:tcPr>
            <w:tcW w:w="491" w:type="dxa"/>
            <w:vMerge w:val="restart"/>
            <w:shd w:val="clear" w:color="auto" w:fill="A6A6A6" w:themeFill="background1" w:themeFillShade="A6"/>
            <w:textDirection w:val="btLr"/>
          </w:tcPr>
          <w:p w14:paraId="01ABB4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3D4856449AF14FB2EF0F41E46CF6BD"/>
            </w:placeholder>
            <w:showingPlcHdr/>
            <w:dropDownList>
              <w:listItem w:displayText="Dr." w:value="Dr."/>
              <w:listItem w:displayText="Prof." w:value="Prof."/>
            </w:dropDownList>
          </w:sdtPr>
          <w:sdtContent>
            <w:tc>
              <w:tcPr>
                <w:tcW w:w="1259" w:type="dxa"/>
              </w:tcPr>
              <w:p w14:paraId="33445E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74C6CA7E223F41B96BFDBED84464B1"/>
            </w:placeholder>
            <w:text/>
          </w:sdtPr>
          <w:sdtContent>
            <w:tc>
              <w:tcPr>
                <w:tcW w:w="2073" w:type="dxa"/>
              </w:tcPr>
              <w:p w14:paraId="60E2F93B" w14:textId="77777777" w:rsidR="00B574C9" w:rsidRDefault="00011E37" w:rsidP="00011E37">
                <w:r w:rsidRPr="00011E37">
                  <w:rPr>
                    <w:lang w:val="en-US"/>
                  </w:rPr>
                  <w:t xml:space="preserve">Yan </w:t>
                </w:r>
              </w:p>
            </w:tc>
          </w:sdtContent>
        </w:sdt>
        <w:sdt>
          <w:sdtPr>
            <w:alias w:val="Middle name"/>
            <w:tag w:val="authorMiddleName"/>
            <w:id w:val="-2076034781"/>
            <w:placeholder>
              <w:docPart w:val="8F678F0709EEA240A8DB3B11E0FF7905"/>
            </w:placeholder>
            <w:showingPlcHdr/>
            <w:text/>
          </w:sdtPr>
          <w:sdtContent>
            <w:tc>
              <w:tcPr>
                <w:tcW w:w="2551" w:type="dxa"/>
              </w:tcPr>
              <w:p w14:paraId="7E8038ED" w14:textId="77777777" w:rsidR="00B574C9" w:rsidRDefault="00B574C9" w:rsidP="00922950">
                <w:r>
                  <w:rPr>
                    <w:rStyle w:val="PlaceholderText"/>
                  </w:rPr>
                  <w:t>[Middle name]</w:t>
                </w:r>
              </w:p>
            </w:tc>
          </w:sdtContent>
        </w:sdt>
        <w:sdt>
          <w:sdtPr>
            <w:alias w:val="Last name"/>
            <w:tag w:val="authorLastName"/>
            <w:id w:val="-1088529830"/>
            <w:placeholder>
              <w:docPart w:val="EB8264E7DE5F9B42B8D4CF502AF45C39"/>
            </w:placeholder>
            <w:text/>
          </w:sdtPr>
          <w:sdtContent>
            <w:tc>
              <w:tcPr>
                <w:tcW w:w="2642" w:type="dxa"/>
              </w:tcPr>
              <w:p w14:paraId="1814DCE7" w14:textId="77777777" w:rsidR="00B574C9" w:rsidRDefault="00011E37" w:rsidP="00922950">
                <w:r w:rsidRPr="00011E37">
                  <w:rPr>
                    <w:lang w:val="en-US" w:eastAsia="ja-JP"/>
                  </w:rPr>
                  <w:t>Geng</w:t>
                </w:r>
              </w:p>
            </w:tc>
          </w:sdtContent>
        </w:sdt>
      </w:tr>
      <w:tr w:rsidR="00B574C9" w14:paraId="4E77EF88" w14:textId="77777777" w:rsidTr="001A6A06">
        <w:trPr>
          <w:trHeight w:val="986"/>
        </w:trPr>
        <w:tc>
          <w:tcPr>
            <w:tcW w:w="491" w:type="dxa"/>
            <w:vMerge/>
            <w:shd w:val="clear" w:color="auto" w:fill="A6A6A6" w:themeFill="background1" w:themeFillShade="A6"/>
          </w:tcPr>
          <w:p w14:paraId="75838D53" w14:textId="77777777" w:rsidR="00B574C9" w:rsidRPr="001A6A06" w:rsidRDefault="00B574C9" w:rsidP="00CF1542">
            <w:pPr>
              <w:jc w:val="center"/>
              <w:rPr>
                <w:b/>
                <w:color w:val="FFFFFF" w:themeColor="background1"/>
              </w:rPr>
            </w:pPr>
          </w:p>
        </w:tc>
        <w:sdt>
          <w:sdtPr>
            <w:alias w:val="Biography"/>
            <w:tag w:val="authorBiography"/>
            <w:id w:val="938807824"/>
            <w:placeholder>
              <w:docPart w:val="DD6D64E712301743881A069D32B473BE"/>
            </w:placeholder>
            <w:showingPlcHdr/>
          </w:sdtPr>
          <w:sdtContent>
            <w:tc>
              <w:tcPr>
                <w:tcW w:w="8525" w:type="dxa"/>
                <w:gridSpan w:val="4"/>
              </w:tcPr>
              <w:p w14:paraId="52D19CC4" w14:textId="77777777" w:rsidR="00B574C9" w:rsidRDefault="00B574C9" w:rsidP="00922950">
                <w:r>
                  <w:rPr>
                    <w:rStyle w:val="PlaceholderText"/>
                  </w:rPr>
                  <w:t>[Enter your biography]</w:t>
                </w:r>
              </w:p>
            </w:tc>
          </w:sdtContent>
        </w:sdt>
      </w:tr>
      <w:tr w:rsidR="00B574C9" w14:paraId="23422934" w14:textId="77777777" w:rsidTr="001A6A06">
        <w:trPr>
          <w:trHeight w:val="986"/>
        </w:trPr>
        <w:tc>
          <w:tcPr>
            <w:tcW w:w="491" w:type="dxa"/>
            <w:vMerge/>
            <w:shd w:val="clear" w:color="auto" w:fill="A6A6A6" w:themeFill="background1" w:themeFillShade="A6"/>
          </w:tcPr>
          <w:p w14:paraId="6A2D168F" w14:textId="77777777" w:rsidR="00B574C9" w:rsidRPr="001A6A06" w:rsidRDefault="00B574C9" w:rsidP="00CF1542">
            <w:pPr>
              <w:jc w:val="center"/>
              <w:rPr>
                <w:b/>
                <w:color w:val="FFFFFF" w:themeColor="background1"/>
              </w:rPr>
            </w:pPr>
          </w:p>
        </w:tc>
        <w:sdt>
          <w:sdtPr>
            <w:alias w:val="Affiliation"/>
            <w:tag w:val="affiliation"/>
            <w:id w:val="2012937915"/>
            <w:placeholder>
              <w:docPart w:val="00F2F5171D4EC14BA042C3ABA3DA0DA0"/>
            </w:placeholder>
            <w:showingPlcHdr/>
            <w:text/>
          </w:sdtPr>
          <w:sdtContent>
            <w:tc>
              <w:tcPr>
                <w:tcW w:w="8525" w:type="dxa"/>
                <w:gridSpan w:val="4"/>
              </w:tcPr>
              <w:p w14:paraId="5EC76A34" w14:textId="77777777" w:rsidR="00B574C9" w:rsidRDefault="00B574C9" w:rsidP="00B574C9">
                <w:r>
                  <w:rPr>
                    <w:rStyle w:val="PlaceholderText"/>
                  </w:rPr>
                  <w:t>[Enter the institution with which you are affiliated]</w:t>
                </w:r>
              </w:p>
            </w:tc>
          </w:sdtContent>
        </w:sdt>
      </w:tr>
    </w:tbl>
    <w:p w14:paraId="3C3381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B16BF1" w14:textId="77777777" w:rsidTr="00244BB0">
        <w:tc>
          <w:tcPr>
            <w:tcW w:w="9016" w:type="dxa"/>
            <w:shd w:val="clear" w:color="auto" w:fill="A6A6A6" w:themeFill="background1" w:themeFillShade="A6"/>
            <w:tcMar>
              <w:top w:w="113" w:type="dxa"/>
              <w:bottom w:w="113" w:type="dxa"/>
            </w:tcMar>
          </w:tcPr>
          <w:p w14:paraId="1EF5AB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53C40A" w14:textId="77777777" w:rsidTr="003F0D73">
        <w:sdt>
          <w:sdtPr>
            <w:rPr>
              <w:b/>
            </w:rPr>
            <w:alias w:val="Article headword"/>
            <w:tag w:val="articleHeadword"/>
            <w:id w:val="-361440020"/>
            <w:placeholder>
              <w:docPart w:val="21BE7FDCC9262C48A735F2719A8B368C"/>
            </w:placeholder>
            <w:text/>
          </w:sdtPr>
          <w:sdtContent>
            <w:tc>
              <w:tcPr>
                <w:tcW w:w="9016" w:type="dxa"/>
                <w:tcMar>
                  <w:top w:w="113" w:type="dxa"/>
                  <w:bottom w:w="113" w:type="dxa"/>
                </w:tcMar>
              </w:tcPr>
              <w:p w14:paraId="1E86ED8C" w14:textId="77777777" w:rsidR="003F0D73" w:rsidRPr="00FB589A" w:rsidRDefault="00011E37" w:rsidP="003F0D73">
                <w:pPr>
                  <w:rPr>
                    <w:b/>
                  </w:rPr>
                </w:pPr>
                <w:r w:rsidRPr="00011E37">
                  <w:rPr>
                    <w:b/>
                    <w:lang w:val="en-US"/>
                  </w:rPr>
                  <w:t>DONG Xiwen (1914-1973)</w:t>
                </w:r>
              </w:p>
            </w:tc>
          </w:sdtContent>
        </w:sdt>
      </w:tr>
      <w:tr w:rsidR="00464699" w14:paraId="25D65A36" w14:textId="77777777" w:rsidTr="00011E37">
        <w:sdt>
          <w:sdtPr>
            <w:alias w:val="Variant headwords"/>
            <w:tag w:val="variantHeadwords"/>
            <w:id w:val="173464402"/>
            <w:placeholder>
              <w:docPart w:val="6DE3F97BEEF9F24B8E546CCE436DD086"/>
            </w:placeholder>
            <w:showingPlcHdr/>
          </w:sdtPr>
          <w:sdtContent>
            <w:tc>
              <w:tcPr>
                <w:tcW w:w="9016" w:type="dxa"/>
                <w:tcMar>
                  <w:top w:w="113" w:type="dxa"/>
                  <w:bottom w:w="113" w:type="dxa"/>
                </w:tcMar>
              </w:tcPr>
              <w:p w14:paraId="5D9485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08A1AD" w14:textId="77777777" w:rsidTr="003F0D73">
        <w:sdt>
          <w:sdtPr>
            <w:alias w:val="Abstract"/>
            <w:tag w:val="abstract"/>
            <w:id w:val="-635871867"/>
            <w:placeholder>
              <w:docPart w:val="132BB6DCFB1AF44B9E496E149C932017"/>
            </w:placeholder>
            <w:showingPlcHdr/>
          </w:sdtPr>
          <w:sdtContent>
            <w:tc>
              <w:tcPr>
                <w:tcW w:w="9016" w:type="dxa"/>
                <w:tcMar>
                  <w:top w:w="113" w:type="dxa"/>
                  <w:bottom w:w="113" w:type="dxa"/>
                </w:tcMar>
              </w:tcPr>
              <w:p w14:paraId="2B4F875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A4E2B4" w14:textId="77777777" w:rsidTr="003F0D73">
        <w:sdt>
          <w:sdtPr>
            <w:alias w:val="Article text"/>
            <w:tag w:val="articleText"/>
            <w:id w:val="634067588"/>
            <w:placeholder>
              <w:docPart w:val="7072A400270E2044B7CB29EA8B081338"/>
            </w:placeholder>
          </w:sdtPr>
          <w:sdtContent>
            <w:tc>
              <w:tcPr>
                <w:tcW w:w="9016" w:type="dxa"/>
                <w:tcMar>
                  <w:top w:w="113" w:type="dxa"/>
                  <w:bottom w:w="113" w:type="dxa"/>
                </w:tcMar>
              </w:tcPr>
              <w:p w14:paraId="572F27BD" w14:textId="77777777" w:rsidR="00011E37" w:rsidRDefault="00011E37" w:rsidP="00011E37">
                <w:r w:rsidRPr="00011E37">
                  <w:t>Dong Xiwen ((</w:t>
                </w:r>
                <w:r w:rsidRPr="00011E37">
                  <w:rPr>
                    <w:rFonts w:hint="eastAsia"/>
                  </w:rPr>
                  <w:t>董希文</w:t>
                </w:r>
                <w:r w:rsidRPr="00011E37">
                  <w:t>) was a modern Chinese painter, whose art was widely appreciated in Communist China. Dong attended the National Academy of Arts in H</w:t>
                </w:r>
                <w:r w:rsidR="00C47B4D">
                  <w:t>angzhou</w:t>
                </w:r>
                <w:r w:rsidR="00A17424">
                  <w:t>,</w:t>
                </w:r>
                <w:r w:rsidR="00C47B4D">
                  <w:t xml:space="preserve"> and in his early career</w:t>
                </w:r>
                <w:r w:rsidRPr="00011E37">
                  <w:t xml:space="preserve"> experimented with a d</w:t>
                </w:r>
                <w:r w:rsidR="00A17424">
                  <w:t>iverse range of artistic styles</w:t>
                </w:r>
                <w:r w:rsidRPr="00011E37">
                  <w:t xml:space="preserve"> and demonstrated a great creative talent. His art underwent a radical change after the founding of the People’s Republic of China (PRC) in 1949. After moving to Beijing in the mid-1940s, Dong Xiwen began to make art in support of the Communist Party. He joined the Communist Party in 1949, and became one of the PRC’s most prominent painters, producing compelling paintings as part of state commissions whilst also teaching at the Central Academy of Fine Arts. His most famous commissioned work is </w:t>
                </w:r>
                <w:r w:rsidRPr="00A17424">
                  <w:rPr>
                    <w:i/>
                  </w:rPr>
                  <w:t>The Founding of the Nation</w:t>
                </w:r>
                <w:r w:rsidRPr="00011E37">
                  <w:t>, commemorating the historical moment when Mao Zedong (</w:t>
                </w:r>
                <w:r w:rsidR="00A17424">
                  <w:rPr>
                    <w:rFonts w:hint="eastAsia"/>
                    <w:lang w:eastAsia="zh-CN"/>
                  </w:rPr>
                  <w:t>毛</w:t>
                </w:r>
                <w:r w:rsidR="00A17424">
                  <w:rPr>
                    <w:rFonts w:ascii="SimSun" w:eastAsia="SimSun" w:hAnsi="SimSun" w:cs="SimSun" w:hint="eastAsia"/>
                    <w:lang w:eastAsia="zh-CN"/>
                  </w:rPr>
                  <w:t>泽东</w:t>
                </w:r>
                <w:r w:rsidRPr="00011E37">
                  <w:t xml:space="preserve">) proclaimed the People’s Republic of China atop of the Tiananmen gate in </w:t>
                </w:r>
                <w:r w:rsidR="00A17424">
                  <w:t>1949. This painting was recognis</w:t>
                </w:r>
                <w:r w:rsidRPr="00011E37">
                  <w:t>ed as a model of new political art, not only articulating communist ideology</w:t>
                </w:r>
                <w:r w:rsidR="00A17424">
                  <w:t>,</w:t>
                </w:r>
                <w:r w:rsidRPr="00011E37">
                  <w:t xml:space="preserve"> but also acting </w:t>
                </w:r>
                <w:r w:rsidR="00A17424">
                  <w:t xml:space="preserve">as </w:t>
                </w:r>
                <w:r w:rsidRPr="00011E37">
                  <w:t>an exemplar of nation</w:t>
                </w:r>
                <w:r w:rsidR="00A17424">
                  <w:t>alis</w:t>
                </w:r>
                <w:r w:rsidRPr="00011E37">
                  <w:t>ed oil painting. However, Dong later was forced to revise the painting twice, removing the disgraced figures from this monumental piece.</w:t>
                </w:r>
              </w:p>
              <w:p w14:paraId="471458D9" w14:textId="77777777" w:rsidR="00A17424" w:rsidRDefault="00A17424" w:rsidP="00011E37"/>
              <w:p w14:paraId="72A158D7" w14:textId="77777777" w:rsidR="00A17424" w:rsidRPr="00011E37" w:rsidRDefault="00A17424" w:rsidP="0030726F">
                <w:pPr>
                  <w:keepNext/>
                </w:pPr>
                <w:r>
                  <w:t>File:</w:t>
                </w:r>
                <w:r w:rsidR="0030726F">
                  <w:t xml:space="preserve"> </w:t>
                </w:r>
                <w:r w:rsidR="0030726F" w:rsidRPr="0030726F">
                  <w:t>Dong_Xiwen_The_Founding_of_China_1953.jpg</w:t>
                </w:r>
              </w:p>
              <w:p w14:paraId="32DA3268" w14:textId="77777777" w:rsidR="0030726F" w:rsidRDefault="0030726F" w:rsidP="0030726F">
                <w:pPr>
                  <w:pStyle w:val="Caption"/>
                </w:pPr>
                <w:r>
                  <w:t xml:space="preserve">Figure </w:t>
                </w:r>
                <w:fldSimple w:instr=" SEQ Figure \* ARABIC ">
                  <w:r>
                    <w:rPr>
                      <w:noProof/>
                    </w:rPr>
                    <w:t>1</w:t>
                  </w:r>
                </w:fldSimple>
                <w:r>
                  <w:t xml:space="preserve">: Dong Xiwen, </w:t>
                </w:r>
                <w:r w:rsidRPr="0030726F">
                  <w:rPr>
                    <w:i/>
                  </w:rPr>
                  <w:t>The Founding of China</w:t>
                </w:r>
                <w:r>
                  <w:t xml:space="preserve"> (1953). Oil on canvas, 230 x 405cm. National Museum of China.</w:t>
                </w:r>
              </w:p>
              <w:p w14:paraId="77CC94D2" w14:textId="77777777" w:rsidR="0030726F" w:rsidDel="0033618F" w:rsidRDefault="0030726F" w:rsidP="0030726F">
                <w:r>
                  <w:t>Dong was born in Shaoxing, Zhejiang Province, and learned traditional Chinese painting from the rich collection of his father, Dong Eqing (</w:t>
                </w:r>
                <w:r>
                  <w:rPr>
                    <w:rFonts w:hint="eastAsia"/>
                    <w:lang w:eastAsia="zh-CN"/>
                  </w:rPr>
                  <w:t>董萼清</w:t>
                </w:r>
                <w:r>
                  <w:t>), who was enthusiastic of Chinese antiquity and a renowned art collector and. When studying at the Hangzhou academy, he was fascinated with the artworks of European masters, which led to his reconsideration of traditional Chinese pictorial language. In the 1930s, he studied at the National Academy of Fine Arts in Hangzhou, headed by the French-trained artist Lin Fengmian (</w:t>
                </w:r>
                <w:r>
                  <w:rPr>
                    <w:rFonts w:hint="eastAsia"/>
                    <w:lang w:eastAsia="zh-CN"/>
                  </w:rPr>
                  <w:t>林</w:t>
                </w:r>
                <w:r>
                  <w:rPr>
                    <w:rFonts w:ascii="SimSun" w:eastAsia="SimSun" w:hAnsi="SimSun" w:cs="SimSun" w:hint="eastAsia"/>
                    <w:lang w:eastAsia="zh-CN"/>
                  </w:rPr>
                  <w:t>风</w:t>
                </w:r>
                <w:r>
                  <w:rPr>
                    <w:rFonts w:hint="eastAsia"/>
                    <w:lang w:eastAsia="zh-CN"/>
                  </w:rPr>
                  <w:t>眠</w:t>
                </w:r>
                <w:r>
                  <w:rPr>
                    <w:lang w:val="en-AU" w:eastAsia="zh-CN"/>
                  </w:rPr>
                  <w:t>)</w:t>
                </w:r>
                <w:r>
                  <w:t>. Taking the French curriculum as its model, the Hangzhou academy set its mission to educate a new generation of artists and to create</w:t>
                </w:r>
                <w:r w:rsidR="00E57B3F">
                  <w:t xml:space="preserve"> modern Chinese art by synthesis</w:t>
                </w:r>
                <w:r>
                  <w:t>ing indigenous tradition and Western culture. After graduation, Dong travel</w:t>
                </w:r>
                <w:r w:rsidR="00E57B3F">
                  <w:t>l</w:t>
                </w:r>
                <w:r>
                  <w:t xml:space="preserve">ed to Dunhuang and spent two and </w:t>
                </w:r>
                <w:r w:rsidR="00E57B3F">
                  <w:t xml:space="preserve">a half years there </w:t>
                </w:r>
                <w:r>
                  <w:t>copying and exploring the ancient murals</w:t>
                </w:r>
                <w:r w:rsidRPr="004E3383">
                  <w:t xml:space="preserve"> </w:t>
                </w:r>
                <w:r>
                  <w:t xml:space="preserve">preserved in Buddhist cave temples. </w:t>
                </w:r>
              </w:p>
              <w:p w14:paraId="7E7642B5" w14:textId="77777777" w:rsidR="0030726F" w:rsidRDefault="0030726F" w:rsidP="0030726F"/>
              <w:p w14:paraId="19EA14DD" w14:textId="77777777" w:rsidR="0030726F" w:rsidRDefault="0030726F" w:rsidP="0030726F">
                <w:r>
                  <w:t xml:space="preserve">Dong Xiwen’s art career was curtailed by illness. He died of cancer during the Cultural Revolution (1966-1976). </w:t>
                </w:r>
                <w:r w:rsidR="00E57B3F">
                  <w:t>Along</w:t>
                </w:r>
                <w:r>
                  <w:t xml:space="preserve"> with his other paintings, </w:t>
                </w:r>
                <w:r w:rsidRPr="001F6E8F">
                  <w:rPr>
                    <w:i/>
                  </w:rPr>
                  <w:t>The Founding of the Nation</w:t>
                </w:r>
                <w:r w:rsidR="00E57B3F">
                  <w:t xml:space="preserve"> is now displayed in the centre</w:t>
                </w:r>
                <w:r>
                  <w:t xml:space="preserve"> of an exhibiting hall in the National Museum in Beijing, together with a restored copy of its original version.</w:t>
                </w:r>
              </w:p>
              <w:p w14:paraId="442F268B" w14:textId="77777777" w:rsidR="00E57B3F" w:rsidRDefault="00E57B3F" w:rsidP="00C27FAB"/>
              <w:p w14:paraId="5FE68E8B" w14:textId="2E8E6F41" w:rsidR="00E57B3F" w:rsidRDefault="00A40D61" w:rsidP="00E57B3F">
                <w:pPr>
                  <w:pStyle w:val="Heading1"/>
                  <w:outlineLvl w:val="0"/>
                </w:pPr>
                <w:r>
                  <w:lastRenderedPageBreak/>
                  <w:t>List of W</w:t>
                </w:r>
                <w:r w:rsidR="00E57B3F" w:rsidRPr="004B6863">
                  <w:t>orks</w:t>
                </w:r>
                <w:r>
                  <w:t>:</w:t>
                </w:r>
                <w:bookmarkStart w:id="0" w:name="_GoBack"/>
                <w:bookmarkEnd w:id="0"/>
              </w:p>
              <w:p w14:paraId="2AF7417D" w14:textId="77777777" w:rsidR="00E57B3F" w:rsidRDefault="00E57B3F" w:rsidP="00E57B3F">
                <w:r w:rsidRPr="006B37C5">
                  <w:rPr>
                    <w:i/>
                  </w:rPr>
                  <w:t xml:space="preserve">Changzheng lushang xiesheng ji </w:t>
                </w:r>
                <w:r w:rsidRPr="00E57B3F">
                  <w:t>[</w:t>
                </w:r>
                <w:r w:rsidRPr="006B37C5">
                  <w:rPr>
                    <w:i/>
                  </w:rPr>
                  <w:t>Colleciton of sketches along the route of the Long March</w:t>
                </w:r>
                <w:r w:rsidRPr="00E57B3F">
                  <w:t>]</w:t>
                </w:r>
                <w:r>
                  <w:t>. Beijing: Renmin meishu chubanshe, 1958. Print.</w:t>
                </w:r>
              </w:p>
              <w:p w14:paraId="6A982DD3" w14:textId="77777777" w:rsidR="00E57B3F" w:rsidRDefault="00E57B3F" w:rsidP="00E57B3F"/>
              <w:p w14:paraId="6B22FA8D" w14:textId="77777777" w:rsidR="00E57B3F" w:rsidRDefault="00E57B3F" w:rsidP="00E57B3F">
                <w:r w:rsidRPr="006B37C5">
                  <w:rPr>
                    <w:i/>
                  </w:rPr>
                  <w:t xml:space="preserve">Dong Xiwen Huaji </w:t>
                </w:r>
                <w:r w:rsidRPr="00E57B3F">
                  <w:t>[</w:t>
                </w:r>
                <w:r w:rsidRPr="006B37C5">
                  <w:rPr>
                    <w:i/>
                  </w:rPr>
                  <w:t>Collection of Dong Xiwen’s Paintings</w:t>
                </w:r>
                <w:r w:rsidRPr="00E57B3F">
                  <w:t>]</w:t>
                </w:r>
                <w:r>
                  <w:t>. Beijing: Renmin meishu chubanshe. 1996. Print.</w:t>
                </w:r>
              </w:p>
              <w:p w14:paraId="37F2D993" w14:textId="77777777" w:rsidR="00E57B3F" w:rsidRDefault="00E57B3F" w:rsidP="00E57B3F"/>
              <w:p w14:paraId="7A91BB09" w14:textId="77777777" w:rsidR="00E57B3F" w:rsidRDefault="00E57B3F" w:rsidP="00E57B3F">
                <w:pPr>
                  <w:autoSpaceDE w:val="0"/>
                  <w:autoSpaceDN w:val="0"/>
                  <w:adjustRightInd w:val="0"/>
                  <w:rPr>
                    <w:rFonts w:ascii="TimesNewRomanPSMT" w:hAnsi="TimesNewRomanPSMT" w:cs="TimesNewRomanPSMT"/>
                    <w:lang w:eastAsia="ja-JP"/>
                  </w:rPr>
                </w:pPr>
                <w:r>
                  <w:rPr>
                    <w:rFonts w:ascii="TimesNewRomanPS-ItalicMT" w:hAnsi="TimesNewRomanPS-ItalicMT" w:cs="TimesNewRomanPS-ItalicMT"/>
                    <w:i/>
                    <w:iCs/>
                    <w:lang w:eastAsia="ja-JP"/>
                  </w:rPr>
                  <w:t xml:space="preserve">Guofeng jingjie: Dong Xiwen huaji </w:t>
                </w:r>
                <w:r>
                  <w:rPr>
                    <w:rFonts w:ascii="TimesNewRomanPSMT" w:hAnsi="TimesNewRomanPSMT" w:cs="TimesNewRomanPSMT"/>
                    <w:lang w:eastAsia="ja-JP"/>
                  </w:rPr>
                  <w:t>[</w:t>
                </w:r>
                <w:r w:rsidRPr="00085C8E">
                  <w:rPr>
                    <w:rFonts w:ascii="TimesNewRomanPSMT" w:hAnsi="TimesNewRomanPSMT" w:cs="TimesNewRomanPSMT"/>
                    <w:i/>
                    <w:lang w:eastAsia="ja-JP"/>
                  </w:rPr>
                  <w:t xml:space="preserve">The Realm of National </w:t>
                </w:r>
                <w:r>
                  <w:rPr>
                    <w:rFonts w:ascii="TimesNewRomanPSMT" w:hAnsi="TimesNewRomanPSMT" w:cs="TimesNewRomanPSMT"/>
                    <w:i/>
                    <w:lang w:eastAsia="ja-JP"/>
                  </w:rPr>
                  <w:t>Style: Collec</w:t>
                </w:r>
                <w:r w:rsidRPr="00085C8E">
                  <w:rPr>
                    <w:rFonts w:ascii="TimesNewRomanPSMT" w:hAnsi="TimesNewRomanPSMT" w:cs="TimesNewRomanPSMT"/>
                    <w:i/>
                    <w:lang w:eastAsia="ja-JP"/>
                  </w:rPr>
                  <w:t>t</w:t>
                </w:r>
                <w:r>
                  <w:rPr>
                    <w:rFonts w:ascii="TimesNewRomanPSMT" w:hAnsi="TimesNewRomanPSMT" w:cs="TimesNewRomanPSMT"/>
                    <w:i/>
                    <w:lang w:eastAsia="ja-JP"/>
                  </w:rPr>
                  <w:t>i</w:t>
                </w:r>
                <w:r w:rsidRPr="00085C8E">
                  <w:rPr>
                    <w:rFonts w:ascii="TimesNewRomanPSMT" w:hAnsi="TimesNewRomanPSMT" w:cs="TimesNewRomanPSMT"/>
                    <w:i/>
                    <w:lang w:eastAsia="ja-JP"/>
                  </w:rPr>
                  <w:t>on of Dong Xiwen’s Paintings</w:t>
                </w:r>
                <w:r>
                  <w:rPr>
                    <w:rFonts w:ascii="TimesNewRomanPSMT" w:hAnsi="TimesNewRomanPSMT" w:cs="TimesNewRomanPSMT"/>
                    <w:lang w:eastAsia="ja-JP"/>
                  </w:rPr>
                  <w:t>]. Ed. Beijing Huayuan. Beijing: Wenhua yishu chubanshe, 2009. Print.</w:t>
                </w:r>
              </w:p>
              <w:p w14:paraId="43C131EB" w14:textId="77777777" w:rsidR="003F0D73" w:rsidRDefault="003F0D73" w:rsidP="00C27FAB"/>
            </w:tc>
          </w:sdtContent>
        </w:sdt>
      </w:tr>
      <w:tr w:rsidR="003235A7" w14:paraId="14648ED3" w14:textId="77777777" w:rsidTr="003235A7">
        <w:tc>
          <w:tcPr>
            <w:tcW w:w="9016" w:type="dxa"/>
          </w:tcPr>
          <w:p w14:paraId="019A07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AD83C92478C4E838D73EB92CDC952"/>
              </w:placeholder>
            </w:sdtPr>
            <w:sdtContent>
              <w:p w14:paraId="548979B4" w14:textId="77777777" w:rsidR="003205E6" w:rsidRDefault="003205E6" w:rsidP="003205E6">
                <w:sdt>
                  <w:sdtPr>
                    <w:id w:val="-353493293"/>
                    <w:citation/>
                  </w:sdtPr>
                  <w:sdtContent>
                    <w:r>
                      <w:fldChar w:fldCharType="begin"/>
                    </w:r>
                    <w:r>
                      <w:rPr>
                        <w:lang w:val="en-US"/>
                      </w:rPr>
                      <w:instrText xml:space="preserve"> CITATION And94 \l 1033 </w:instrText>
                    </w:r>
                    <w:r>
                      <w:fldChar w:fldCharType="separate"/>
                    </w:r>
                    <w:r>
                      <w:rPr>
                        <w:noProof/>
                        <w:lang w:val="en-US"/>
                      </w:rPr>
                      <w:t xml:space="preserve"> </w:t>
                    </w:r>
                    <w:r w:rsidRPr="003205E6">
                      <w:rPr>
                        <w:noProof/>
                        <w:lang w:val="en-US"/>
                      </w:rPr>
                      <w:t>(Andrews)</w:t>
                    </w:r>
                    <w:r>
                      <w:fldChar w:fldCharType="end"/>
                    </w:r>
                  </w:sdtContent>
                </w:sdt>
              </w:p>
              <w:p w14:paraId="07974BF0" w14:textId="77777777" w:rsidR="003205E6" w:rsidRDefault="003205E6" w:rsidP="003205E6"/>
              <w:p w14:paraId="576AB542" w14:textId="77777777" w:rsidR="003205E6" w:rsidRDefault="003205E6" w:rsidP="003205E6">
                <w:sdt>
                  <w:sdtPr>
                    <w:id w:val="1584879609"/>
                    <w:citation/>
                  </w:sdtPr>
                  <w:sdtContent>
                    <w:r>
                      <w:fldChar w:fldCharType="begin"/>
                    </w:r>
                    <w:r>
                      <w:rPr>
                        <w:lang w:val="en-US"/>
                      </w:rPr>
                      <w:instrText xml:space="preserve"> CITATION Gon011 \l 1033 </w:instrText>
                    </w:r>
                    <w:r>
                      <w:fldChar w:fldCharType="separate"/>
                    </w:r>
                    <w:r w:rsidRPr="003205E6">
                      <w:rPr>
                        <w:noProof/>
                        <w:lang w:val="en-US"/>
                      </w:rPr>
                      <w:t>(Gong)</w:t>
                    </w:r>
                    <w:r>
                      <w:fldChar w:fldCharType="end"/>
                    </w:r>
                  </w:sdtContent>
                </w:sdt>
              </w:p>
              <w:p w14:paraId="47C36B26" w14:textId="77777777" w:rsidR="003205E6" w:rsidRDefault="003205E6" w:rsidP="003205E6"/>
              <w:p w14:paraId="0D1FB4B7" w14:textId="386AC9C0" w:rsidR="003235A7" w:rsidRDefault="003205E6" w:rsidP="003205E6">
                <w:sdt>
                  <w:sdtPr>
                    <w:id w:val="2038238921"/>
                    <w:citation/>
                  </w:sdtPr>
                  <w:sdtContent>
                    <w:r>
                      <w:fldChar w:fldCharType="begin"/>
                    </w:r>
                    <w:r>
                      <w:rPr>
                        <w:lang w:val="en-US"/>
                      </w:rPr>
                      <w:instrText xml:space="preserve"> CITATION Zho08 \l 1033 </w:instrText>
                    </w:r>
                    <w:r>
                      <w:fldChar w:fldCharType="separate"/>
                    </w:r>
                    <w:r w:rsidRPr="003205E6">
                      <w:rPr>
                        <w:noProof/>
                        <w:lang w:val="en-US"/>
                      </w:rPr>
                      <w:t>(Zhou)</w:t>
                    </w:r>
                    <w:r>
                      <w:fldChar w:fldCharType="end"/>
                    </w:r>
                  </w:sdtContent>
                </w:sdt>
              </w:p>
            </w:sdtContent>
          </w:sdt>
        </w:tc>
      </w:tr>
    </w:tbl>
    <w:p w14:paraId="70C7F8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1D78E" w14:textId="77777777" w:rsidR="003205E6" w:rsidRDefault="003205E6" w:rsidP="007A0D55">
      <w:pPr>
        <w:spacing w:after="0" w:line="240" w:lineRule="auto"/>
      </w:pPr>
      <w:r>
        <w:separator/>
      </w:r>
    </w:p>
  </w:endnote>
  <w:endnote w:type="continuationSeparator" w:id="0">
    <w:p w14:paraId="551593BF" w14:textId="77777777" w:rsidR="003205E6" w:rsidRDefault="003205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23F88" w14:textId="77777777" w:rsidR="003205E6" w:rsidRDefault="003205E6" w:rsidP="007A0D55">
      <w:pPr>
        <w:spacing w:after="0" w:line="240" w:lineRule="auto"/>
      </w:pPr>
      <w:r>
        <w:separator/>
      </w:r>
    </w:p>
  </w:footnote>
  <w:footnote w:type="continuationSeparator" w:id="0">
    <w:p w14:paraId="23F92049" w14:textId="77777777" w:rsidR="003205E6" w:rsidRDefault="003205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6868D" w14:textId="77777777" w:rsidR="003205E6" w:rsidRDefault="003205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649893" w14:textId="77777777" w:rsidR="003205E6" w:rsidRDefault="003205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E6"/>
    <w:rsid w:val="00011E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0726F"/>
    <w:rsid w:val="003205E6"/>
    <w:rsid w:val="003235A7"/>
    <w:rsid w:val="003664E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7424"/>
    <w:rsid w:val="00A27D2C"/>
    <w:rsid w:val="00A40D61"/>
    <w:rsid w:val="00A76FD9"/>
    <w:rsid w:val="00AB436D"/>
    <w:rsid w:val="00AD2F24"/>
    <w:rsid w:val="00AD4844"/>
    <w:rsid w:val="00B219AE"/>
    <w:rsid w:val="00B33145"/>
    <w:rsid w:val="00B574C9"/>
    <w:rsid w:val="00BC39C9"/>
    <w:rsid w:val="00BE5BF7"/>
    <w:rsid w:val="00BF40E1"/>
    <w:rsid w:val="00C27FAB"/>
    <w:rsid w:val="00C358D4"/>
    <w:rsid w:val="00C47B4D"/>
    <w:rsid w:val="00C6296B"/>
    <w:rsid w:val="00CC586D"/>
    <w:rsid w:val="00CF1542"/>
    <w:rsid w:val="00CF3EC5"/>
    <w:rsid w:val="00D656DA"/>
    <w:rsid w:val="00D83300"/>
    <w:rsid w:val="00DC6B48"/>
    <w:rsid w:val="00DF01B0"/>
    <w:rsid w:val="00E57B3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B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4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4E6"/>
    <w:rPr>
      <w:rFonts w:ascii="Lucida Grande" w:hAnsi="Lucida Grande" w:cs="Lucida Grande"/>
      <w:sz w:val="18"/>
      <w:szCs w:val="18"/>
    </w:rPr>
  </w:style>
  <w:style w:type="paragraph" w:styleId="Caption">
    <w:name w:val="caption"/>
    <w:basedOn w:val="Normal"/>
    <w:next w:val="Normal"/>
    <w:uiPriority w:val="35"/>
    <w:semiHidden/>
    <w:qFormat/>
    <w:rsid w:val="003072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4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4E6"/>
    <w:rPr>
      <w:rFonts w:ascii="Lucida Grande" w:hAnsi="Lucida Grande" w:cs="Lucida Grande"/>
      <w:sz w:val="18"/>
      <w:szCs w:val="18"/>
    </w:rPr>
  </w:style>
  <w:style w:type="paragraph" w:styleId="Caption">
    <w:name w:val="caption"/>
    <w:basedOn w:val="Normal"/>
    <w:next w:val="Normal"/>
    <w:uiPriority w:val="35"/>
    <w:semiHidden/>
    <w:qFormat/>
    <w:rsid w:val="003072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3D4856449AF14FB2EF0F41E46CF6BD"/>
        <w:category>
          <w:name w:val="General"/>
          <w:gallery w:val="placeholder"/>
        </w:category>
        <w:types>
          <w:type w:val="bbPlcHdr"/>
        </w:types>
        <w:behaviors>
          <w:behavior w:val="content"/>
        </w:behaviors>
        <w:guid w:val="{44D42BB5-91A6-9145-9302-48E8F7B2B639}"/>
      </w:docPartPr>
      <w:docPartBody>
        <w:p w:rsidR="001E779A" w:rsidRDefault="001E779A">
          <w:pPr>
            <w:pStyle w:val="A43D4856449AF14FB2EF0F41E46CF6BD"/>
          </w:pPr>
          <w:r w:rsidRPr="00CC586D">
            <w:rPr>
              <w:rStyle w:val="PlaceholderText"/>
              <w:b/>
              <w:color w:val="FFFFFF" w:themeColor="background1"/>
            </w:rPr>
            <w:t>[Salutation]</w:t>
          </w:r>
        </w:p>
      </w:docPartBody>
    </w:docPart>
    <w:docPart>
      <w:docPartPr>
        <w:name w:val="0074C6CA7E223F41B96BFDBED84464B1"/>
        <w:category>
          <w:name w:val="General"/>
          <w:gallery w:val="placeholder"/>
        </w:category>
        <w:types>
          <w:type w:val="bbPlcHdr"/>
        </w:types>
        <w:behaviors>
          <w:behavior w:val="content"/>
        </w:behaviors>
        <w:guid w:val="{E0518D27-9275-664B-A132-9275E468EC5B}"/>
      </w:docPartPr>
      <w:docPartBody>
        <w:p w:rsidR="001E779A" w:rsidRDefault="001E779A">
          <w:pPr>
            <w:pStyle w:val="0074C6CA7E223F41B96BFDBED84464B1"/>
          </w:pPr>
          <w:r>
            <w:rPr>
              <w:rStyle w:val="PlaceholderText"/>
            </w:rPr>
            <w:t>[First name]</w:t>
          </w:r>
        </w:p>
      </w:docPartBody>
    </w:docPart>
    <w:docPart>
      <w:docPartPr>
        <w:name w:val="8F678F0709EEA240A8DB3B11E0FF7905"/>
        <w:category>
          <w:name w:val="General"/>
          <w:gallery w:val="placeholder"/>
        </w:category>
        <w:types>
          <w:type w:val="bbPlcHdr"/>
        </w:types>
        <w:behaviors>
          <w:behavior w:val="content"/>
        </w:behaviors>
        <w:guid w:val="{3D0A8605-9B4B-CC4B-BA6A-C11D914CB962}"/>
      </w:docPartPr>
      <w:docPartBody>
        <w:p w:rsidR="001E779A" w:rsidRDefault="001E779A">
          <w:pPr>
            <w:pStyle w:val="8F678F0709EEA240A8DB3B11E0FF7905"/>
          </w:pPr>
          <w:r>
            <w:rPr>
              <w:rStyle w:val="PlaceholderText"/>
            </w:rPr>
            <w:t>[Middle name]</w:t>
          </w:r>
        </w:p>
      </w:docPartBody>
    </w:docPart>
    <w:docPart>
      <w:docPartPr>
        <w:name w:val="EB8264E7DE5F9B42B8D4CF502AF45C39"/>
        <w:category>
          <w:name w:val="General"/>
          <w:gallery w:val="placeholder"/>
        </w:category>
        <w:types>
          <w:type w:val="bbPlcHdr"/>
        </w:types>
        <w:behaviors>
          <w:behavior w:val="content"/>
        </w:behaviors>
        <w:guid w:val="{BD2EE886-0D6D-D649-8D36-1FDBE623517A}"/>
      </w:docPartPr>
      <w:docPartBody>
        <w:p w:rsidR="001E779A" w:rsidRDefault="001E779A">
          <w:pPr>
            <w:pStyle w:val="EB8264E7DE5F9B42B8D4CF502AF45C39"/>
          </w:pPr>
          <w:r>
            <w:rPr>
              <w:rStyle w:val="PlaceholderText"/>
            </w:rPr>
            <w:t>[Last name]</w:t>
          </w:r>
        </w:p>
      </w:docPartBody>
    </w:docPart>
    <w:docPart>
      <w:docPartPr>
        <w:name w:val="DD6D64E712301743881A069D32B473BE"/>
        <w:category>
          <w:name w:val="General"/>
          <w:gallery w:val="placeholder"/>
        </w:category>
        <w:types>
          <w:type w:val="bbPlcHdr"/>
        </w:types>
        <w:behaviors>
          <w:behavior w:val="content"/>
        </w:behaviors>
        <w:guid w:val="{0FB6F4FC-380D-654E-946D-B94A3341BEB1}"/>
      </w:docPartPr>
      <w:docPartBody>
        <w:p w:rsidR="001E779A" w:rsidRDefault="001E779A">
          <w:pPr>
            <w:pStyle w:val="DD6D64E712301743881A069D32B473BE"/>
          </w:pPr>
          <w:r>
            <w:rPr>
              <w:rStyle w:val="PlaceholderText"/>
            </w:rPr>
            <w:t>[Enter your biography]</w:t>
          </w:r>
        </w:p>
      </w:docPartBody>
    </w:docPart>
    <w:docPart>
      <w:docPartPr>
        <w:name w:val="00F2F5171D4EC14BA042C3ABA3DA0DA0"/>
        <w:category>
          <w:name w:val="General"/>
          <w:gallery w:val="placeholder"/>
        </w:category>
        <w:types>
          <w:type w:val="bbPlcHdr"/>
        </w:types>
        <w:behaviors>
          <w:behavior w:val="content"/>
        </w:behaviors>
        <w:guid w:val="{54E589B2-77D3-E74D-B42C-CBDA49EB533A}"/>
      </w:docPartPr>
      <w:docPartBody>
        <w:p w:rsidR="001E779A" w:rsidRDefault="001E779A">
          <w:pPr>
            <w:pStyle w:val="00F2F5171D4EC14BA042C3ABA3DA0DA0"/>
          </w:pPr>
          <w:r>
            <w:rPr>
              <w:rStyle w:val="PlaceholderText"/>
            </w:rPr>
            <w:t>[Enter the institution with which you are affiliated]</w:t>
          </w:r>
        </w:p>
      </w:docPartBody>
    </w:docPart>
    <w:docPart>
      <w:docPartPr>
        <w:name w:val="21BE7FDCC9262C48A735F2719A8B368C"/>
        <w:category>
          <w:name w:val="General"/>
          <w:gallery w:val="placeholder"/>
        </w:category>
        <w:types>
          <w:type w:val="bbPlcHdr"/>
        </w:types>
        <w:behaviors>
          <w:behavior w:val="content"/>
        </w:behaviors>
        <w:guid w:val="{B9CA5660-8B27-1C41-B40E-0A37CDC73F06}"/>
      </w:docPartPr>
      <w:docPartBody>
        <w:p w:rsidR="001E779A" w:rsidRDefault="001E779A">
          <w:pPr>
            <w:pStyle w:val="21BE7FDCC9262C48A735F2719A8B368C"/>
          </w:pPr>
          <w:r w:rsidRPr="00EF74F7">
            <w:rPr>
              <w:b/>
              <w:color w:val="808080" w:themeColor="background1" w:themeShade="80"/>
            </w:rPr>
            <w:t>[Enter the headword for your article]</w:t>
          </w:r>
        </w:p>
      </w:docPartBody>
    </w:docPart>
    <w:docPart>
      <w:docPartPr>
        <w:name w:val="6DE3F97BEEF9F24B8E546CCE436DD086"/>
        <w:category>
          <w:name w:val="General"/>
          <w:gallery w:val="placeholder"/>
        </w:category>
        <w:types>
          <w:type w:val="bbPlcHdr"/>
        </w:types>
        <w:behaviors>
          <w:behavior w:val="content"/>
        </w:behaviors>
        <w:guid w:val="{90194814-C555-CF49-AF56-F54750CE0E32}"/>
      </w:docPartPr>
      <w:docPartBody>
        <w:p w:rsidR="001E779A" w:rsidRDefault="001E779A">
          <w:pPr>
            <w:pStyle w:val="6DE3F97BEEF9F24B8E546CCE436DD0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2BB6DCFB1AF44B9E496E149C932017"/>
        <w:category>
          <w:name w:val="General"/>
          <w:gallery w:val="placeholder"/>
        </w:category>
        <w:types>
          <w:type w:val="bbPlcHdr"/>
        </w:types>
        <w:behaviors>
          <w:behavior w:val="content"/>
        </w:behaviors>
        <w:guid w:val="{E5E584CE-BECD-1E42-AB16-601AE5ECD63C}"/>
      </w:docPartPr>
      <w:docPartBody>
        <w:p w:rsidR="001E779A" w:rsidRDefault="001E779A">
          <w:pPr>
            <w:pStyle w:val="132BB6DCFB1AF44B9E496E149C9320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72A400270E2044B7CB29EA8B081338"/>
        <w:category>
          <w:name w:val="General"/>
          <w:gallery w:val="placeholder"/>
        </w:category>
        <w:types>
          <w:type w:val="bbPlcHdr"/>
        </w:types>
        <w:behaviors>
          <w:behavior w:val="content"/>
        </w:behaviors>
        <w:guid w:val="{547B4256-140E-6045-B351-31BA07D54B0C}"/>
      </w:docPartPr>
      <w:docPartBody>
        <w:p w:rsidR="001E779A" w:rsidRDefault="001E779A">
          <w:pPr>
            <w:pStyle w:val="7072A400270E2044B7CB29EA8B0813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AD83C92478C4E838D73EB92CDC952"/>
        <w:category>
          <w:name w:val="General"/>
          <w:gallery w:val="placeholder"/>
        </w:category>
        <w:types>
          <w:type w:val="bbPlcHdr"/>
        </w:types>
        <w:behaviors>
          <w:behavior w:val="content"/>
        </w:behaviors>
        <w:guid w:val="{F075129F-C0A6-C249-8941-04B4BEE852DA}"/>
      </w:docPartPr>
      <w:docPartBody>
        <w:p w:rsidR="001E779A" w:rsidRDefault="001E779A">
          <w:pPr>
            <w:pStyle w:val="FE2AD83C92478C4E838D73EB92CDC9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9A"/>
    <w:rsid w:val="001E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3D4856449AF14FB2EF0F41E46CF6BD">
    <w:name w:val="A43D4856449AF14FB2EF0F41E46CF6BD"/>
  </w:style>
  <w:style w:type="paragraph" w:customStyle="1" w:styleId="0074C6CA7E223F41B96BFDBED84464B1">
    <w:name w:val="0074C6CA7E223F41B96BFDBED84464B1"/>
  </w:style>
  <w:style w:type="paragraph" w:customStyle="1" w:styleId="8F678F0709EEA240A8DB3B11E0FF7905">
    <w:name w:val="8F678F0709EEA240A8DB3B11E0FF7905"/>
  </w:style>
  <w:style w:type="paragraph" w:customStyle="1" w:styleId="EB8264E7DE5F9B42B8D4CF502AF45C39">
    <w:name w:val="EB8264E7DE5F9B42B8D4CF502AF45C39"/>
  </w:style>
  <w:style w:type="paragraph" w:customStyle="1" w:styleId="DD6D64E712301743881A069D32B473BE">
    <w:name w:val="DD6D64E712301743881A069D32B473BE"/>
  </w:style>
  <w:style w:type="paragraph" w:customStyle="1" w:styleId="00F2F5171D4EC14BA042C3ABA3DA0DA0">
    <w:name w:val="00F2F5171D4EC14BA042C3ABA3DA0DA0"/>
  </w:style>
  <w:style w:type="paragraph" w:customStyle="1" w:styleId="21BE7FDCC9262C48A735F2719A8B368C">
    <w:name w:val="21BE7FDCC9262C48A735F2719A8B368C"/>
  </w:style>
  <w:style w:type="paragraph" w:customStyle="1" w:styleId="6DE3F97BEEF9F24B8E546CCE436DD086">
    <w:name w:val="6DE3F97BEEF9F24B8E546CCE436DD086"/>
  </w:style>
  <w:style w:type="paragraph" w:customStyle="1" w:styleId="132BB6DCFB1AF44B9E496E149C932017">
    <w:name w:val="132BB6DCFB1AF44B9E496E149C932017"/>
  </w:style>
  <w:style w:type="paragraph" w:customStyle="1" w:styleId="7072A400270E2044B7CB29EA8B081338">
    <w:name w:val="7072A400270E2044B7CB29EA8B081338"/>
  </w:style>
  <w:style w:type="paragraph" w:customStyle="1" w:styleId="FE2AD83C92478C4E838D73EB92CDC952">
    <w:name w:val="FE2AD83C92478C4E838D73EB92CDC9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3D4856449AF14FB2EF0F41E46CF6BD">
    <w:name w:val="A43D4856449AF14FB2EF0F41E46CF6BD"/>
  </w:style>
  <w:style w:type="paragraph" w:customStyle="1" w:styleId="0074C6CA7E223F41B96BFDBED84464B1">
    <w:name w:val="0074C6CA7E223F41B96BFDBED84464B1"/>
  </w:style>
  <w:style w:type="paragraph" w:customStyle="1" w:styleId="8F678F0709EEA240A8DB3B11E0FF7905">
    <w:name w:val="8F678F0709EEA240A8DB3B11E0FF7905"/>
  </w:style>
  <w:style w:type="paragraph" w:customStyle="1" w:styleId="EB8264E7DE5F9B42B8D4CF502AF45C39">
    <w:name w:val="EB8264E7DE5F9B42B8D4CF502AF45C39"/>
  </w:style>
  <w:style w:type="paragraph" w:customStyle="1" w:styleId="DD6D64E712301743881A069D32B473BE">
    <w:name w:val="DD6D64E712301743881A069D32B473BE"/>
  </w:style>
  <w:style w:type="paragraph" w:customStyle="1" w:styleId="00F2F5171D4EC14BA042C3ABA3DA0DA0">
    <w:name w:val="00F2F5171D4EC14BA042C3ABA3DA0DA0"/>
  </w:style>
  <w:style w:type="paragraph" w:customStyle="1" w:styleId="21BE7FDCC9262C48A735F2719A8B368C">
    <w:name w:val="21BE7FDCC9262C48A735F2719A8B368C"/>
  </w:style>
  <w:style w:type="paragraph" w:customStyle="1" w:styleId="6DE3F97BEEF9F24B8E546CCE436DD086">
    <w:name w:val="6DE3F97BEEF9F24B8E546CCE436DD086"/>
  </w:style>
  <w:style w:type="paragraph" w:customStyle="1" w:styleId="132BB6DCFB1AF44B9E496E149C932017">
    <w:name w:val="132BB6DCFB1AF44B9E496E149C932017"/>
  </w:style>
  <w:style w:type="paragraph" w:customStyle="1" w:styleId="7072A400270E2044B7CB29EA8B081338">
    <w:name w:val="7072A400270E2044B7CB29EA8B081338"/>
  </w:style>
  <w:style w:type="paragraph" w:customStyle="1" w:styleId="FE2AD83C92478C4E838D73EB92CDC952">
    <w:name w:val="FE2AD83C92478C4E838D73EB92CDC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And94</b:Tag>
    <b:SourceType>Book</b:SourceType>
    <b:Guid>{84F91BED-5876-5745-8C9D-AC3588F63E65}</b:Guid>
    <b:Author>
      <b:Author>
        <b:NameList>
          <b:Person>
            <b:Last>Andrews</b:Last>
            <b:First>Julia</b:First>
            <b:Middle>Frances</b:Middle>
          </b:Person>
        </b:NameList>
      </b:Author>
    </b:Author>
    <b:Title>Painters and Politics in the People’s Republic of China, 1949-1979</b:Title>
    <b:City>Berkeley</b:City>
    <b:Publisher>University of California Press</b:Publisher>
    <b:Year>1994</b:Year>
    <b:RefOrder>1</b:RefOrder>
  </b:Source>
  <b:Source>
    <b:Tag>Gon011</b:Tag>
    <b:SourceType>Book</b:SourceType>
    <b:Guid>{6D423662-C0A6-4742-BD16-1425FD939350}</b:Guid>
    <b:Author>
      <b:Author>
        <b:NameList>
          <b:Person>
            <b:Last>Gong</b:Last>
            <b:First>Chanxing</b:First>
          </b:Person>
        </b:NameList>
      </b:Author>
    </b:Author>
    <b:Title>Dong Xiwen</b:Title>
    <b:City>Nanning</b:City>
    <b:Publisher>Guangxi meishu chubanshe</b:Publisher>
    <b:Year>2001</b:Year>
    <b:RefOrder>2</b:RefOrder>
  </b:Source>
  <b:Source>
    <b:Tag>Zho08</b:Tag>
    <b:SourceType>Book</b:SourceType>
    <b:Guid>{DCBC1332-30BB-AB40-8106-B637109C3AA2}</b:Guid>
    <b:Author>
      <b:Author>
        <b:NameList>
          <b:Person>
            <b:Last>Zhou</b:Last>
            <b:First>G.</b:First>
          </b:Person>
        </b:NameList>
      </b:Author>
    </b:Author>
    <b:Title>Youhua minzuhua: Dong Xiwen de lilun yu shijian yanjiu [Nationalising Oil Painting: Study of Dong Xiwen’s Theory and Practice]   </b:Title>
    <b:City>Changsha</b:City>
    <b:Publisher>Hunan renmin chubanshe</b:Publisher>
    <b:Year>2008</b:Year>
    <b:RefOrder>3</b:RefOrder>
  </b:Source>
</b:Sources>
</file>

<file path=customXml/itemProps1.xml><?xml version="1.0" encoding="utf-8"?>
<ds:datastoreItem xmlns:ds="http://schemas.openxmlformats.org/officeDocument/2006/customXml" ds:itemID="{327C3D82-199E-B741-ACFE-77787757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510</Words>
  <Characters>2909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2014-11-02T21:44:00Z</dcterms:created>
  <dcterms:modified xsi:type="dcterms:W3CDTF">2014-11-02T23:40:00Z</dcterms:modified>
</cp:coreProperties>
</file>