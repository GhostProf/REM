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0C5470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E34A649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bookmarkStart w:id="0" w:name="_GoBack"/>
            <w:bookmarkEnd w:id="0"/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7EAAD8FFC38134F8D8875075461A7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4DC37D3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35DD72DBF5B0340BD014C251E73A6CE"/>
            </w:placeholder>
            <w:text/>
          </w:sdtPr>
          <w:sdtEndPr/>
          <w:sdtContent>
            <w:tc>
              <w:tcPr>
                <w:tcW w:w="2073" w:type="dxa"/>
              </w:tcPr>
              <w:p w14:paraId="3F569CDA" w14:textId="77777777" w:rsidR="00B574C9" w:rsidRDefault="007158B2" w:rsidP="007158B2">
                <w:r>
                  <w:t xml:space="preserve">Tina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3DE0F582544FA45855D5F84AF9FACA3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8CC3321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D5948CE61583C4082EB1F1EAAF704BC"/>
            </w:placeholder>
            <w:text/>
          </w:sdtPr>
          <w:sdtEndPr/>
          <w:sdtContent>
            <w:tc>
              <w:tcPr>
                <w:tcW w:w="2642" w:type="dxa"/>
              </w:tcPr>
              <w:p w14:paraId="4CD27452" w14:textId="77777777" w:rsidR="00B574C9" w:rsidRDefault="007158B2" w:rsidP="007158B2">
                <w:proofErr w:type="spellStart"/>
                <w:r>
                  <w:t>Sherwell</w:t>
                </w:r>
                <w:proofErr w:type="spellEnd"/>
              </w:p>
            </w:tc>
          </w:sdtContent>
        </w:sdt>
      </w:tr>
      <w:tr w:rsidR="00B574C9" w14:paraId="354DE83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B42BE3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36C339EF53AB44490AA4FCCD75A4F2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A875828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4DB8FD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8D1B52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78194ACA25D29489D9F713B221EF028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01EB390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56297CE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987EF70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0A87472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2E7F02D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BE7F0791C67FC24EB32D46C8426A28C0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EF9741A" w14:textId="77777777" w:rsidR="003F0D73" w:rsidRPr="00FB589A" w:rsidRDefault="007158B2" w:rsidP="003F0D73">
                <w:pPr>
                  <w:rPr>
                    <w:b/>
                  </w:rPr>
                </w:pPr>
                <w:r w:rsidRPr="007158B2">
                  <w:rPr>
                    <w:rFonts w:eastAsiaTheme="minorEastAsia" w:cs="Times New Roman"/>
                    <w:b/>
                    <w:lang w:val="en-US"/>
                  </w:rPr>
                  <w:t xml:space="preserve">Tamari, Vera (1945 </w:t>
                </w:r>
                <w:proofErr w:type="gramStart"/>
                <w:r w:rsidRPr="007158B2">
                  <w:rPr>
                    <w:rFonts w:eastAsiaTheme="minorEastAsia" w:cs="Times New Roman"/>
                    <w:b/>
                    <w:lang w:val="en-US"/>
                  </w:rPr>
                  <w:t xml:space="preserve">– </w:t>
                </w:r>
                <w:r w:rsidRPr="007158B2">
                  <w:rPr>
                    <w:rFonts w:eastAsiaTheme="minorEastAsia" w:cs="Times New Roman"/>
                    <w:b/>
                    <w:lang w:val="en-US"/>
                  </w:rPr>
                  <w:t>)</w:t>
                </w:r>
                <w:proofErr w:type="gramEnd"/>
              </w:p>
            </w:tc>
          </w:sdtContent>
        </w:sdt>
      </w:tr>
      <w:tr w:rsidR="00464699" w14:paraId="08790B63" w14:textId="77777777" w:rsidTr="007821B0">
        <w:sdt>
          <w:sdtPr>
            <w:alias w:val="Variant headwords"/>
            <w:tag w:val="variantHeadwords"/>
            <w:id w:val="173464402"/>
            <w:placeholder>
              <w:docPart w:val="E67F68E0D74B1949ADCE80227916D826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6F5A2F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5C7EFC3" w14:textId="77777777" w:rsidTr="003F0D73">
        <w:sdt>
          <w:sdtPr>
            <w:alias w:val="Abstract"/>
            <w:tag w:val="abstract"/>
            <w:id w:val="-635871867"/>
            <w:placeholder>
              <w:docPart w:val="91EF2305BFF7A6499A7D20B46C091483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6B696E7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7001A4F0" w14:textId="77777777" w:rsidTr="003F0D73">
        <w:sdt>
          <w:sdtPr>
            <w:alias w:val="Article text"/>
            <w:tag w:val="articleText"/>
            <w:id w:val="634067588"/>
            <w:placeholder>
              <w:docPart w:val="4C2A4BC386FC0A46A354D6EED8EB6093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245EF7F" w14:textId="77777777" w:rsidR="003F0D73" w:rsidRDefault="00C27FAB" w:rsidP="00C27FAB">
                <w:r>
                  <w:rPr>
                    <w:rStyle w:val="PlaceholderText"/>
                  </w:rPr>
                  <w:t xml:space="preserve">[Enter the </w:t>
                </w:r>
                <w:r w:rsidRPr="00E85A05">
                  <w:rPr>
                    <w:rStyle w:val="PlaceholderText"/>
                    <w:b/>
                  </w:rPr>
                  <w:t>main text</w:t>
                </w:r>
                <w:r>
                  <w:rPr>
                    <w:rStyle w:val="PlaceholderText"/>
                  </w:rPr>
                  <w:t xml:space="preserve"> of your article]</w:t>
                </w:r>
              </w:p>
            </w:tc>
          </w:sdtContent>
        </w:sdt>
      </w:tr>
      <w:tr w:rsidR="003235A7" w14:paraId="7BDC0916" w14:textId="77777777" w:rsidTr="003235A7">
        <w:tc>
          <w:tcPr>
            <w:tcW w:w="9016" w:type="dxa"/>
          </w:tcPr>
          <w:p w14:paraId="0A21882C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4D440A9C167224789B92F9CE2A99E5D"/>
              </w:placeholder>
              <w:showingPlcHdr/>
            </w:sdtPr>
            <w:sdtEndPr/>
            <w:sdtContent>
              <w:p w14:paraId="4371B290" w14:textId="77777777"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14:paraId="43559BD6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8A0C61" w14:textId="77777777" w:rsidR="00FE73A7" w:rsidRDefault="00FE73A7" w:rsidP="007A0D55">
      <w:pPr>
        <w:spacing w:after="0" w:line="240" w:lineRule="auto"/>
      </w:pPr>
      <w:r>
        <w:separator/>
      </w:r>
    </w:p>
  </w:endnote>
  <w:endnote w:type="continuationSeparator" w:id="0">
    <w:p w14:paraId="008A2FBF" w14:textId="77777777" w:rsidR="00FE73A7" w:rsidRDefault="00FE73A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482A8C" w14:textId="77777777" w:rsidR="00FE73A7" w:rsidRDefault="00FE73A7" w:rsidP="007A0D55">
      <w:pPr>
        <w:spacing w:after="0" w:line="240" w:lineRule="auto"/>
      </w:pPr>
      <w:r>
        <w:separator/>
      </w:r>
    </w:p>
  </w:footnote>
  <w:footnote w:type="continuationSeparator" w:id="0">
    <w:p w14:paraId="47190843" w14:textId="77777777" w:rsidR="00FE73A7" w:rsidRDefault="00FE73A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0A3B66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9958529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3A7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158B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E73A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7488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E73A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3A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E73A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3A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7EAAD8FFC38134F8D8875075461A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104D9-1BF2-CB4D-92A3-9438FBD87019}"/>
      </w:docPartPr>
      <w:docPartBody>
        <w:p w:rsidR="00000000" w:rsidRDefault="004E117A">
          <w:pPr>
            <w:pStyle w:val="B7EAAD8FFC38134F8D8875075461A7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35DD72DBF5B0340BD014C251E73A6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BDADC4-BBA5-2942-8D44-CFA6E145754D}"/>
      </w:docPartPr>
      <w:docPartBody>
        <w:p w:rsidR="00000000" w:rsidRDefault="004E117A">
          <w:pPr>
            <w:pStyle w:val="B35DD72DBF5B0340BD014C251E73A6C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3DE0F582544FA45855D5F84AF9FA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0BAEA1-8D7B-BC48-9AEB-6D57BDFE8FD1}"/>
      </w:docPartPr>
      <w:docPartBody>
        <w:p w:rsidR="00000000" w:rsidRDefault="004E117A">
          <w:pPr>
            <w:pStyle w:val="13DE0F582544FA45855D5F84AF9FACA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D5948CE61583C4082EB1F1EAAF704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1723B6-3DE5-0D47-9477-D3AFD9B1C21B}"/>
      </w:docPartPr>
      <w:docPartBody>
        <w:p w:rsidR="00000000" w:rsidRDefault="004E117A">
          <w:pPr>
            <w:pStyle w:val="FD5948CE61583C4082EB1F1EAAF704B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36C339EF53AB44490AA4FCCD75A4F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3BFA5B-22A7-EA43-9DB4-381FA0C70AFE}"/>
      </w:docPartPr>
      <w:docPartBody>
        <w:p w:rsidR="00000000" w:rsidRDefault="004E117A">
          <w:pPr>
            <w:pStyle w:val="736C339EF53AB44490AA4FCCD75A4F2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78194ACA25D29489D9F713B221EF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738456-C8BB-194E-9CC4-9E8794E3A171}"/>
      </w:docPartPr>
      <w:docPartBody>
        <w:p w:rsidR="00000000" w:rsidRDefault="004E117A">
          <w:pPr>
            <w:pStyle w:val="278194ACA25D29489D9F713B221EF02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E7F0791C67FC24EB32D46C8426A28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0D672-00D7-844F-9D6B-132CC03AB002}"/>
      </w:docPartPr>
      <w:docPartBody>
        <w:p w:rsidR="00000000" w:rsidRDefault="004E117A">
          <w:pPr>
            <w:pStyle w:val="BE7F0791C67FC24EB32D46C8426A28C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67F68E0D74B1949ADCE80227916D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780889-4E69-E041-965B-322C210D8EE1}"/>
      </w:docPartPr>
      <w:docPartBody>
        <w:p w:rsidR="00000000" w:rsidRDefault="004E117A">
          <w:pPr>
            <w:pStyle w:val="E67F68E0D74B1949ADCE80227916D826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1EF2305BFF7A6499A7D20B46C091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F6365-7D9C-2D43-9564-C6AE48EFEB58}"/>
      </w:docPartPr>
      <w:docPartBody>
        <w:p w:rsidR="00000000" w:rsidRDefault="004E117A">
          <w:pPr>
            <w:pStyle w:val="91EF2305BFF7A6499A7D20B46C09148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C2A4BC386FC0A46A354D6EED8EB6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F91A4-F7EB-F841-AA82-F80FF5AA1E5A}"/>
      </w:docPartPr>
      <w:docPartBody>
        <w:p w:rsidR="00000000" w:rsidRDefault="004E117A">
          <w:pPr>
            <w:pStyle w:val="4C2A4BC386FC0A46A354D6EED8EB609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4D440A9C167224789B92F9CE2A99E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B5E53D-29D5-FF4F-AD39-023A057553D0}"/>
      </w:docPartPr>
      <w:docPartBody>
        <w:p w:rsidR="00000000" w:rsidRDefault="004E117A">
          <w:pPr>
            <w:pStyle w:val="94D440A9C167224789B92F9CE2A99E5D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7EAAD8FFC38134F8D8875075461A75D">
    <w:name w:val="B7EAAD8FFC38134F8D8875075461A75D"/>
  </w:style>
  <w:style w:type="paragraph" w:customStyle="1" w:styleId="B35DD72DBF5B0340BD014C251E73A6CE">
    <w:name w:val="B35DD72DBF5B0340BD014C251E73A6CE"/>
  </w:style>
  <w:style w:type="paragraph" w:customStyle="1" w:styleId="13DE0F582544FA45855D5F84AF9FACA3">
    <w:name w:val="13DE0F582544FA45855D5F84AF9FACA3"/>
  </w:style>
  <w:style w:type="paragraph" w:customStyle="1" w:styleId="FD5948CE61583C4082EB1F1EAAF704BC">
    <w:name w:val="FD5948CE61583C4082EB1F1EAAF704BC"/>
  </w:style>
  <w:style w:type="paragraph" w:customStyle="1" w:styleId="736C339EF53AB44490AA4FCCD75A4F25">
    <w:name w:val="736C339EF53AB44490AA4FCCD75A4F25"/>
  </w:style>
  <w:style w:type="paragraph" w:customStyle="1" w:styleId="278194ACA25D29489D9F713B221EF028">
    <w:name w:val="278194ACA25D29489D9F713B221EF028"/>
  </w:style>
  <w:style w:type="paragraph" w:customStyle="1" w:styleId="BE7F0791C67FC24EB32D46C8426A28C0">
    <w:name w:val="BE7F0791C67FC24EB32D46C8426A28C0"/>
  </w:style>
  <w:style w:type="paragraph" w:customStyle="1" w:styleId="E67F68E0D74B1949ADCE80227916D826">
    <w:name w:val="E67F68E0D74B1949ADCE80227916D826"/>
  </w:style>
  <w:style w:type="paragraph" w:customStyle="1" w:styleId="91EF2305BFF7A6499A7D20B46C091483">
    <w:name w:val="91EF2305BFF7A6499A7D20B46C091483"/>
  </w:style>
  <w:style w:type="paragraph" w:customStyle="1" w:styleId="4C2A4BC386FC0A46A354D6EED8EB6093">
    <w:name w:val="4C2A4BC386FC0A46A354D6EED8EB6093"/>
  </w:style>
  <w:style w:type="paragraph" w:customStyle="1" w:styleId="94D440A9C167224789B92F9CE2A99E5D">
    <w:name w:val="94D440A9C167224789B92F9CE2A99E5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7EAAD8FFC38134F8D8875075461A75D">
    <w:name w:val="B7EAAD8FFC38134F8D8875075461A75D"/>
  </w:style>
  <w:style w:type="paragraph" w:customStyle="1" w:styleId="B35DD72DBF5B0340BD014C251E73A6CE">
    <w:name w:val="B35DD72DBF5B0340BD014C251E73A6CE"/>
  </w:style>
  <w:style w:type="paragraph" w:customStyle="1" w:styleId="13DE0F582544FA45855D5F84AF9FACA3">
    <w:name w:val="13DE0F582544FA45855D5F84AF9FACA3"/>
  </w:style>
  <w:style w:type="paragraph" w:customStyle="1" w:styleId="FD5948CE61583C4082EB1F1EAAF704BC">
    <w:name w:val="FD5948CE61583C4082EB1F1EAAF704BC"/>
  </w:style>
  <w:style w:type="paragraph" w:customStyle="1" w:styleId="736C339EF53AB44490AA4FCCD75A4F25">
    <w:name w:val="736C339EF53AB44490AA4FCCD75A4F25"/>
  </w:style>
  <w:style w:type="paragraph" w:customStyle="1" w:styleId="278194ACA25D29489D9F713B221EF028">
    <w:name w:val="278194ACA25D29489D9F713B221EF028"/>
  </w:style>
  <w:style w:type="paragraph" w:customStyle="1" w:styleId="BE7F0791C67FC24EB32D46C8426A28C0">
    <w:name w:val="BE7F0791C67FC24EB32D46C8426A28C0"/>
  </w:style>
  <w:style w:type="paragraph" w:customStyle="1" w:styleId="E67F68E0D74B1949ADCE80227916D826">
    <w:name w:val="E67F68E0D74B1949ADCE80227916D826"/>
  </w:style>
  <w:style w:type="paragraph" w:customStyle="1" w:styleId="91EF2305BFF7A6499A7D20B46C091483">
    <w:name w:val="91EF2305BFF7A6499A7D20B46C091483"/>
  </w:style>
  <w:style w:type="paragraph" w:customStyle="1" w:styleId="4C2A4BC386FC0A46A354D6EED8EB6093">
    <w:name w:val="4C2A4BC386FC0A46A354D6EED8EB6093"/>
  </w:style>
  <w:style w:type="paragraph" w:customStyle="1" w:styleId="94D440A9C167224789B92F9CE2A99E5D">
    <w:name w:val="94D440A9C167224789B92F9CE2A99E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</TotalTime>
  <Pages>1</Pages>
  <Words>58</Words>
  <Characters>331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2</cp:revision>
  <dcterms:created xsi:type="dcterms:W3CDTF">2014-07-18T22:51:00Z</dcterms:created>
  <dcterms:modified xsi:type="dcterms:W3CDTF">2014-07-18T22:53:00Z</dcterms:modified>
</cp:coreProperties>
</file>