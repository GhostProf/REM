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DB4B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19AE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2C2565F43A55439D24814016E788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40EF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DECF62F435B643A71ECB9E58B61488"/>
            </w:placeholder>
            <w:text/>
          </w:sdtPr>
          <w:sdtEndPr/>
          <w:sdtContent>
            <w:tc>
              <w:tcPr>
                <w:tcW w:w="2073" w:type="dxa"/>
              </w:tcPr>
              <w:p w14:paraId="03405DA5" w14:textId="77777777" w:rsidR="00B574C9" w:rsidRDefault="005E21FD" w:rsidP="005E21F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C24991EA411E42A7CFE4A690036E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755258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C895E62C8D394CB9EA5482475AD984"/>
            </w:placeholder>
            <w:text/>
          </w:sdtPr>
          <w:sdtEndPr/>
          <w:sdtContent>
            <w:tc>
              <w:tcPr>
                <w:tcW w:w="2642" w:type="dxa"/>
              </w:tcPr>
              <w:p w14:paraId="788EB5A4" w14:textId="77777777" w:rsidR="00B574C9" w:rsidRDefault="005E21FD" w:rsidP="005E21F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3D9B4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EBDE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6E76B3ABC4E42A25E7CB3C1B3BC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BC15B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61FF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4FC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34B611C0DA7B45BA3F4C20AC5435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B4C123" w14:textId="77777777" w:rsidR="00B574C9" w:rsidRDefault="005E21FD" w:rsidP="005E21FD">
                <w:r>
                  <w:t>Yale University</w:t>
                </w:r>
              </w:p>
            </w:tc>
          </w:sdtContent>
        </w:sdt>
      </w:tr>
    </w:tbl>
    <w:p w14:paraId="5F94D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0B55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1C34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2041C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6DDE5021F038B4C8D1CE2BE2DCCEC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F98A7" w14:textId="77777777" w:rsidR="003F0D73" w:rsidRPr="00FB589A" w:rsidRDefault="005E21FD" w:rsidP="003F0D73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Uchida</w:t>
                </w:r>
                <w:r w:rsidRPr="005E21FD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5E21FD">
                  <w:rPr>
                    <w:b/>
                    <w:lang w:val="en-US"/>
                  </w:rPr>
                  <w:t>Tomu</w:t>
                </w:r>
                <w:proofErr w:type="spellEnd"/>
                <w:r w:rsidRPr="005E21FD">
                  <w:rPr>
                    <w:b/>
                    <w:lang w:val="en-US"/>
                  </w:rPr>
                  <w:t xml:space="preserve"> (April 26, 1898-August 7, 1970)</w:t>
                </w:r>
              </w:p>
            </w:tc>
          </w:sdtContent>
        </w:sdt>
      </w:tr>
      <w:tr w:rsidR="00464699" w14:paraId="5EB16E70" w14:textId="77777777" w:rsidTr="005D0631">
        <w:sdt>
          <w:sdtPr>
            <w:alias w:val="Variant headwords"/>
            <w:tag w:val="variantHeadwords"/>
            <w:id w:val="173464402"/>
            <w:placeholder>
              <w:docPart w:val="B8230E5F483BC24CB5F23FC83A6A66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88DDC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6CCB8D" w14:textId="77777777" w:rsidTr="003F0D73">
        <w:sdt>
          <w:sdtPr>
            <w:alias w:val="Abstract"/>
            <w:tag w:val="abstract"/>
            <w:id w:val="-635871867"/>
            <w:placeholder>
              <w:docPart w:val="361E84C433559949904B423CE5A63B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E6B9A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1DF27DB" w14:textId="77777777" w:rsidTr="003F0D73">
        <w:sdt>
          <w:sdtPr>
            <w:alias w:val="Article text"/>
            <w:tag w:val="articleText"/>
            <w:id w:val="634067588"/>
            <w:placeholder>
              <w:docPart w:val="7C896AEB0574844F83B4C6671679A5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C5F61" w14:textId="77777777" w:rsidR="001F2D80" w:rsidRDefault="001F2D80" w:rsidP="001F2D80">
                <w:r w:rsidRPr="001F2D80">
                  <w:t xml:space="preserve">Uchida </w:t>
                </w:r>
                <w:proofErr w:type="spellStart"/>
                <w:r w:rsidRPr="001F2D80">
                  <w:t>Tomu</w:t>
                </w:r>
                <w:proofErr w:type="spellEnd"/>
                <w:r w:rsidRPr="001F2D80">
                  <w:t xml:space="preserve"> (born Uchida </w:t>
                </w:r>
                <w:proofErr w:type="spellStart"/>
                <w:r w:rsidRPr="001F2D80">
                  <w:t>Tsunejirō</w:t>
                </w:r>
                <w:proofErr w:type="spellEnd"/>
                <w:r w:rsidRPr="001F2D80">
                  <w:t>) was a Japanese film director who had a long and prolific career that lasted for more than five decades. His body</w:t>
                </w:r>
                <w:r>
                  <w:t xml:space="preserve"> of work encompasses many films</w:t>
                </w:r>
                <w:r w:rsidRPr="001F2D80">
                  <w:t xml:space="preserve"> of various genres and styles, including silent comedies, social dramas, detective films, and numerous </w:t>
                </w:r>
                <w:proofErr w:type="spellStart"/>
                <w:r w:rsidRPr="001F2D80">
                  <w:rPr>
                    <w:i/>
                  </w:rPr>
                  <w:t>jidaigeki</w:t>
                </w:r>
                <w:proofErr w:type="spellEnd"/>
                <w:r w:rsidRPr="001F2D80">
                  <w:t xml:space="preserve">, or period films. </w:t>
                </w:r>
                <w:r>
                  <w:t>Uchida</w:t>
                </w:r>
                <w:r w:rsidRPr="001F2D80">
                  <w:t xml:space="preserve"> began his career as an actor for both stage and film before </w:t>
                </w:r>
                <w:r>
                  <w:t>he took</w:t>
                </w:r>
                <w:r w:rsidRPr="001F2D80">
                  <w:t xml:space="preserve"> a directorial position at </w:t>
                </w:r>
                <w:proofErr w:type="spellStart"/>
                <w:r w:rsidRPr="001F2D80">
                  <w:t>Nikkatsu</w:t>
                </w:r>
                <w:proofErr w:type="spellEnd"/>
                <w:r w:rsidRPr="001F2D80">
                  <w:t xml:space="preserve"> studios in the late 1920s. His 1939 film, </w:t>
                </w:r>
                <w:proofErr w:type="spellStart"/>
                <w:r w:rsidRPr="001F2D80">
                  <w:rPr>
                    <w:i/>
                  </w:rPr>
                  <w:t>Tsuchi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Earth</w:t>
                </w:r>
                <w:r w:rsidRPr="001F2D80">
                  <w:t xml:space="preserve">), an innovative drama depicting </w:t>
                </w:r>
                <w:r>
                  <w:t xml:space="preserve">the </w:t>
                </w:r>
                <w:r w:rsidRPr="001F2D80">
                  <w:t xml:space="preserve">lives of peasants, is considered a pre-war realist masterpiece. </w:t>
                </w:r>
              </w:p>
              <w:p w14:paraId="443EF205" w14:textId="77777777" w:rsidR="001F2D80" w:rsidRDefault="001F2D80" w:rsidP="001F2D80"/>
              <w:p w14:paraId="7D04DB92" w14:textId="6AEFBDEC" w:rsidR="001F2D80" w:rsidRPr="001F2D80" w:rsidRDefault="001F2D80" w:rsidP="001F2D80">
                <w:r w:rsidRPr="001F2D80">
                  <w:t>In the last days of WWII, Uchida went to Manchur</w:t>
                </w:r>
                <w:r>
                  <w:t>ia</w:t>
                </w:r>
                <w:r w:rsidRPr="001F2D80">
                  <w:t xml:space="preserve"> to work for the Manchukuo Film Association,</w:t>
                </w:r>
                <w:r w:rsidR="0035720A">
                  <w:t xml:space="preserve"> where he remained until 1953</w:t>
                </w:r>
                <w:bookmarkStart w:id="0" w:name="_GoBack"/>
                <w:bookmarkEnd w:id="0"/>
                <w:r w:rsidRPr="001F2D80">
                  <w:t xml:space="preserve">. A year later in 1954, </w:t>
                </w:r>
                <w:proofErr w:type="gramStart"/>
                <w:r w:rsidRPr="001F2D80">
                  <w:t xml:space="preserve">he was hired by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>, the most succ</w:t>
                </w:r>
                <w:r>
                  <w:t>essful film studio of the time</w:t>
                </w:r>
                <w:proofErr w:type="gramEnd"/>
                <w:r>
                  <w:t>. U</w:t>
                </w:r>
                <w:r w:rsidRPr="001F2D80">
                  <w:t>ntil his death in 1970, he directed numerous films</w:t>
                </w:r>
                <w:r>
                  <w:t xml:space="preserve"> for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 xml:space="preserve">, including </w:t>
                </w:r>
                <w:r>
                  <w:t xml:space="preserve">such </w:t>
                </w:r>
                <w:r w:rsidRPr="001F2D80">
                  <w:t xml:space="preserve">acclaimed works as </w:t>
                </w:r>
                <w:proofErr w:type="spellStart"/>
                <w:r w:rsidRPr="001F2D80">
                  <w:rPr>
                    <w:i/>
                  </w:rPr>
                  <w:t>Yōtō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monogatari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hana</w:t>
                </w:r>
                <w:proofErr w:type="spellEnd"/>
                <w:r w:rsidRPr="001F2D80">
                  <w:rPr>
                    <w:i/>
                  </w:rPr>
                  <w:t xml:space="preserve"> no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hyakuningiri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t xml:space="preserve">, 1960) and </w:t>
                </w:r>
                <w:proofErr w:type="spellStart"/>
                <w:r w:rsidRPr="001F2D80">
                  <w:rPr>
                    <w:i/>
                  </w:rPr>
                  <w:t>Kiga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kaigyō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 xml:space="preserve">, 1965). Although his films used a wide variety of different styles, many were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humanistic themes </w:t>
                </w:r>
                <w:r w:rsidRPr="001F2D80">
                  <w:t xml:space="preserve">and showcased </w:t>
                </w:r>
                <w:r>
                  <w:t xml:space="preserve">various </w:t>
                </w:r>
                <w:r w:rsidRPr="001F2D80">
                  <w:t xml:space="preserve">experimentations with cinematic form.   </w:t>
                </w:r>
              </w:p>
              <w:p w14:paraId="426CEEDA" w14:textId="77777777" w:rsidR="001F2D80" w:rsidRDefault="001F2D80" w:rsidP="001F2D80"/>
              <w:p w14:paraId="48974D1C" w14:textId="77777777" w:rsidR="001F2D80" w:rsidRDefault="001F2D80" w:rsidP="001F2D80">
                <w:pPr>
                  <w:pStyle w:val="Heading1"/>
                  <w:outlineLvl w:val="0"/>
                </w:pPr>
                <w:r>
                  <w:t>Partial Filmography:</w:t>
                </w:r>
              </w:p>
              <w:p w14:paraId="6F7614E5" w14:textId="6C1146FA" w:rsidR="001F2D80" w:rsidRDefault="001F2D80" w:rsidP="001F2D80">
                <w:proofErr w:type="spellStart"/>
                <w:r>
                  <w:rPr>
                    <w:rStyle w:val="Emphasis"/>
                  </w:rPr>
                  <w:t>Kyōsō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mikkakan</w:t>
                </w:r>
                <w:proofErr w:type="spellEnd"/>
                <w:r>
                  <w:t xml:space="preserve"> (</w:t>
                </w:r>
                <w:r w:rsidRPr="00F145E6">
                  <w:t>Three Days of Competition</w:t>
                </w:r>
                <w:r>
                  <w:t>) (1927)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Ikeru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ningyō</w:t>
                </w:r>
                <w:proofErr w:type="spellEnd"/>
                <w:r>
                  <w:t xml:space="preserve"> (</w:t>
                </w:r>
                <w:r w:rsidRPr="00F145E6">
                  <w:t>A Living Doll</w:t>
                </w:r>
                <w:r>
                  <w:t>) (1929)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Jinsei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gekijō</w:t>
                </w:r>
                <w:proofErr w:type="spellEnd"/>
                <w:r>
                  <w:t xml:space="preserve"> (</w:t>
                </w:r>
                <w:r w:rsidRPr="00F145E6">
                  <w:t>Theatre of Life</w:t>
                </w:r>
                <w:r>
                  <w:t>) (1936)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Tsuchi</w:t>
                </w:r>
                <w:proofErr w:type="spellEnd"/>
                <w:r>
                  <w:t xml:space="preserve"> (</w:t>
                </w:r>
                <w:r w:rsidRPr="00F145E6">
                  <w:t>Earth</w:t>
                </w:r>
                <w:r>
                  <w:t>) (1939)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Chiyari</w:t>
                </w:r>
                <w:proofErr w:type="spellEnd"/>
                <w:r>
                  <w:rPr>
                    <w:rStyle w:val="Emphasis"/>
                  </w:rPr>
                  <w:t xml:space="preserve"> Fuji</w:t>
                </w:r>
                <w:r>
                  <w:t xml:space="preserve"> (</w:t>
                </w:r>
                <w:r w:rsidRPr="00F145E6">
                  <w:t>Bloody Spear at Mount Fuji</w:t>
                </w:r>
                <w:r>
                  <w:t>) (1955)</w:t>
                </w:r>
                <w:r>
                  <w:br/>
                </w:r>
                <w:r>
                  <w:rPr>
                    <w:rStyle w:val="Emphasis"/>
                  </w:rPr>
                  <w:t xml:space="preserve">Naniwa no koi no </w:t>
                </w:r>
                <w:proofErr w:type="spellStart"/>
                <w:r>
                  <w:rPr>
                    <w:rStyle w:val="Emphasis"/>
                  </w:rPr>
                  <w:t>monogatari</w:t>
                </w:r>
                <w:proofErr w:type="spellEnd"/>
                <w:r>
                  <w:t xml:space="preserve"> (</w:t>
                </w:r>
                <w:proofErr w:type="spellStart"/>
                <w:r w:rsidRPr="00F145E6">
                  <w:t>Chikamatsu’s</w:t>
                </w:r>
                <w:proofErr w:type="spellEnd"/>
                <w:r w:rsidRPr="00F145E6">
                  <w:t xml:space="preserve"> Love in Osaka</w:t>
                </w:r>
                <w:r>
                  <w:t>) (1959)</w:t>
                </w:r>
                <w:r>
                  <w:br/>
                </w:r>
                <w:proofErr w:type="spellStart"/>
                <w:r w:rsidRPr="001F2D80">
                  <w:rPr>
                    <w:rFonts w:cstheme="majorBidi"/>
                    <w:i/>
                  </w:rPr>
                  <w:t>Yōtō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monogatari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hana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no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Yoshiwara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hyakuningiri</w:t>
                </w:r>
                <w:proofErr w:type="spellEnd"/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>
                  <w:t>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>
                  <w:t>) (1960)</w:t>
                </w:r>
              </w:p>
              <w:p w14:paraId="200C7A59" w14:textId="0FA10C1E" w:rsidR="001F2D80" w:rsidRPr="001F2D80" w:rsidRDefault="001F2D80" w:rsidP="001F2D80">
                <w:proofErr w:type="spellStart"/>
                <w:r w:rsidRPr="001F2D80">
                  <w:rPr>
                    <w:rFonts w:cstheme="majorBidi"/>
                    <w:i/>
                  </w:rPr>
                  <w:t>Kiga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kaigyō</w:t>
                </w:r>
                <w:proofErr w:type="spellEnd"/>
                <w:r w:rsidRPr="001F2D80">
                  <w:rPr>
                    <w:rFonts w:cstheme="majorBidi"/>
                  </w:rPr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>) (1965)</w:t>
                </w:r>
                <w:r w:rsidRPr="001F2D80">
                  <w:br/>
                </w:r>
                <w:proofErr w:type="spellStart"/>
                <w:r w:rsidRPr="001F2D80">
                  <w:rPr>
                    <w:i/>
                  </w:rPr>
                  <w:t>Shinken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Shobu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Swords of Death</w:t>
                </w:r>
                <w:r>
                  <w:t>)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>1971)</w:t>
                </w:r>
              </w:p>
              <w:p w14:paraId="6DC9CD8A" w14:textId="51A689E4" w:rsidR="003F0D73" w:rsidRDefault="003F0D73" w:rsidP="00C27FAB"/>
            </w:tc>
          </w:sdtContent>
        </w:sdt>
      </w:tr>
      <w:tr w:rsidR="003235A7" w14:paraId="4DCC155A" w14:textId="77777777" w:rsidTr="003235A7">
        <w:tc>
          <w:tcPr>
            <w:tcW w:w="9016" w:type="dxa"/>
          </w:tcPr>
          <w:p w14:paraId="1908FF2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EB0A037" w14:textId="5E6DE9D0" w:rsidR="00BD48E8" w:rsidRDefault="0035720A" w:rsidP="008A5B87">
            <w:sdt>
              <w:sdtPr>
                <w:id w:val="1386299457"/>
                <w:citation/>
              </w:sdtPr>
              <w:sdtEndPr/>
              <w:sdtContent>
                <w:r w:rsidR="00BD48E8">
                  <w:fldChar w:fldCharType="begin"/>
                </w:r>
                <w:r w:rsidR="00BD48E8">
                  <w:rPr>
                    <w:lang w:val="en-US"/>
                  </w:rPr>
                  <w:instrText xml:space="preserve"> CITATION Jac05 \l 1033 </w:instrText>
                </w:r>
                <w:r w:rsidR="00BD48E8">
                  <w:fldChar w:fldCharType="separate"/>
                </w:r>
                <w:r w:rsidR="00BD48E8" w:rsidRPr="00BD48E8">
                  <w:rPr>
                    <w:noProof/>
                    <w:lang w:val="en-US"/>
                  </w:rPr>
                  <w:t>(Jacoby)</w:t>
                </w:r>
                <w:r w:rsidR="00BD48E8">
                  <w:fldChar w:fldCharType="end"/>
                </w:r>
              </w:sdtContent>
            </w:sdt>
          </w:p>
          <w:p w14:paraId="4E216D3A" w14:textId="77777777" w:rsidR="00BD48E8" w:rsidRDefault="00BD48E8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9319274" w14:textId="48CD2860" w:rsidR="003235A7" w:rsidRDefault="0035720A" w:rsidP="005D0631">
                <w:sdt>
                  <w:sdtPr>
                    <w:id w:val="375511610"/>
                    <w:citation/>
                  </w:sdtPr>
                  <w:sdtEndPr/>
                  <w:sdtContent>
                    <w:r w:rsidR="005D0631">
                      <w:fldChar w:fldCharType="begin"/>
                    </w:r>
                    <w:r w:rsidR="005D0631">
                      <w:rPr>
                        <w:lang w:val="en-US"/>
                      </w:rPr>
                      <w:instrText xml:space="preserve"> CITATION Suz97 \l 1033 </w:instrText>
                    </w:r>
                    <w:r w:rsidR="005D0631">
                      <w:fldChar w:fldCharType="separate"/>
                    </w:r>
                    <w:r w:rsidR="005D0631">
                      <w:rPr>
                        <w:noProof/>
                        <w:lang w:val="en-US"/>
                      </w:rPr>
                      <w:t xml:space="preserve"> </w:t>
                    </w:r>
                    <w:r w:rsidR="005D0631" w:rsidRPr="005D0631">
                      <w:rPr>
                        <w:noProof/>
                        <w:lang w:val="en-US"/>
                      </w:rPr>
                      <w:t>(Suzuki)</w:t>
                    </w:r>
                    <w:r w:rsidR="005D0631">
                      <w:fldChar w:fldCharType="end"/>
                    </w:r>
                  </w:sdtContent>
                </w:sdt>
              </w:p>
            </w:sdtContent>
          </w:sdt>
        </w:tc>
      </w:tr>
    </w:tbl>
    <w:p w14:paraId="295BF3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DA984" w14:textId="77777777" w:rsidR="005D0631" w:rsidRDefault="005D0631" w:rsidP="007A0D55">
      <w:pPr>
        <w:spacing w:after="0" w:line="240" w:lineRule="auto"/>
      </w:pPr>
      <w:r>
        <w:separator/>
      </w:r>
    </w:p>
  </w:endnote>
  <w:endnote w:type="continuationSeparator" w:id="0">
    <w:p w14:paraId="2C4EFC7E" w14:textId="77777777" w:rsidR="005D0631" w:rsidRDefault="005D06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45AE8" w14:textId="77777777" w:rsidR="005D0631" w:rsidRDefault="005D0631" w:rsidP="007A0D55">
      <w:pPr>
        <w:spacing w:after="0" w:line="240" w:lineRule="auto"/>
      </w:pPr>
      <w:r>
        <w:separator/>
      </w:r>
    </w:p>
  </w:footnote>
  <w:footnote w:type="continuationSeparator" w:id="0">
    <w:p w14:paraId="4B5F6F23" w14:textId="77777777" w:rsidR="005D0631" w:rsidRDefault="005D06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49ACD" w14:textId="77777777" w:rsidR="005D0631" w:rsidRDefault="005D06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37AB8" w14:textId="77777777" w:rsidR="005D0631" w:rsidRDefault="005D06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2D8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20A"/>
    <w:rsid w:val="003677B6"/>
    <w:rsid w:val="003D3579"/>
    <w:rsid w:val="003E2795"/>
    <w:rsid w:val="003F0D73"/>
    <w:rsid w:val="00462DBE"/>
    <w:rsid w:val="00464699"/>
    <w:rsid w:val="00483379"/>
    <w:rsid w:val="00487BC5"/>
    <w:rsid w:val="004931DF"/>
    <w:rsid w:val="00496888"/>
    <w:rsid w:val="004A7476"/>
    <w:rsid w:val="004E5896"/>
    <w:rsid w:val="00513EE6"/>
    <w:rsid w:val="00534F8F"/>
    <w:rsid w:val="00590035"/>
    <w:rsid w:val="005B177E"/>
    <w:rsid w:val="005B3921"/>
    <w:rsid w:val="005D0631"/>
    <w:rsid w:val="005E21F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8E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3D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2C2565F43A55439D24814016E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2FD3-135C-0441-99A6-BFD5F7823636}"/>
      </w:docPartPr>
      <w:docPartBody>
        <w:p w:rsidR="00740050" w:rsidRDefault="00740050">
          <w:pPr>
            <w:pStyle w:val="9F2C2565F43A55439D24814016E788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DECF62F435B643A71ECB9E58B6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25CE-093B-3A4B-9C9F-EA942E9C7769}"/>
      </w:docPartPr>
      <w:docPartBody>
        <w:p w:rsidR="00740050" w:rsidRDefault="00740050">
          <w:pPr>
            <w:pStyle w:val="69DECF62F435B643A71ECB9E58B6148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C24991EA411E42A7CFE4A69003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69E5-71E4-204B-98AB-3C05B88B84C8}"/>
      </w:docPartPr>
      <w:docPartBody>
        <w:p w:rsidR="00740050" w:rsidRDefault="00740050">
          <w:pPr>
            <w:pStyle w:val="59C24991EA411E42A7CFE4A690036E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C895E62C8D394CB9EA5482475AD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41CD-B075-3C43-9033-9FACFDB31F30}"/>
      </w:docPartPr>
      <w:docPartBody>
        <w:p w:rsidR="00740050" w:rsidRDefault="00740050">
          <w:pPr>
            <w:pStyle w:val="1EC895E62C8D394CB9EA5482475AD9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06E76B3ABC4E42A25E7CB3C1B3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17E4-DA03-2C4B-A9C6-2B4D10B9927D}"/>
      </w:docPartPr>
      <w:docPartBody>
        <w:p w:rsidR="00740050" w:rsidRDefault="00740050">
          <w:pPr>
            <w:pStyle w:val="7006E76B3ABC4E42A25E7CB3C1B3BC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34B611C0DA7B45BA3F4C20AC54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2D74-E995-3D40-A2F0-59D529CC5C8B}"/>
      </w:docPartPr>
      <w:docPartBody>
        <w:p w:rsidR="00740050" w:rsidRDefault="00740050">
          <w:pPr>
            <w:pStyle w:val="FC34B611C0DA7B45BA3F4C20AC5435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6DDE5021F038B4C8D1CE2BE2DCC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8E52-E289-EA44-9CEA-2A68B6ACF946}"/>
      </w:docPartPr>
      <w:docPartBody>
        <w:p w:rsidR="00740050" w:rsidRDefault="00740050">
          <w:pPr>
            <w:pStyle w:val="F6DDE5021F038B4C8D1CE2BE2DCCEC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8230E5F483BC24CB5F23FC83A6A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BAB9-16F2-0547-8CEC-FE644580C21D}"/>
      </w:docPartPr>
      <w:docPartBody>
        <w:p w:rsidR="00740050" w:rsidRDefault="00740050">
          <w:pPr>
            <w:pStyle w:val="B8230E5F483BC24CB5F23FC83A6A66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1E84C433559949904B423CE5A6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8579-6308-9D46-8997-8D4CEE0F58FE}"/>
      </w:docPartPr>
      <w:docPartBody>
        <w:p w:rsidR="00740050" w:rsidRDefault="00740050">
          <w:pPr>
            <w:pStyle w:val="361E84C433559949904B423CE5A63B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896AEB0574844F83B4C6671679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6D3D-155B-9442-B713-7211DE41EFD9}"/>
      </w:docPartPr>
      <w:docPartBody>
        <w:p w:rsidR="00740050" w:rsidRDefault="00740050">
          <w:pPr>
            <w:pStyle w:val="7C896AEB0574844F83B4C6671679A5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50"/>
    <w:rsid w:val="007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Suz97</b:Tag>
    <b:SourceType>Book</b:SourceType>
    <b:Guid>{ED78FC50-046F-324E-A333-68A6CB3807D0}</b:Guid>
    <b:Author>
      <b:Author>
        <b:NameList>
          <b:Person>
            <b:Last>Suzuki</b:Last>
            <b:First>Naoyuki</b:First>
          </b:Person>
        </b:NameList>
      </b:Author>
    </b:Author>
    <b:Title>Shisetsu Uchida Tomu Den</b:Title>
    <b:City>Tokyo</b:City>
    <b:Publisher>Iwanami Shoten</b:Publisher>
    <b:Year>1997</b:Year>
    <b:RefOrder>2</b:RefOrder>
  </b:Source>
  <b:Source>
    <b:Tag>Jac05</b:Tag>
    <b:SourceType>DocumentFromInternetSite</b:SourceType>
    <b:Guid>{9BD89C3B-7F04-004E-9C5A-AC800B92F369}</b:Guid>
    <b:Title>Tomu Uchida</b:Title>
    <b:Year>2005</b:Year>
    <b:Author>
      <b:Author>
        <b:NameList>
          <b:Person>
            <b:Last>Jacoby</b:Last>
            <b:First>Alexander</b:First>
          </b:Person>
        </b:NameList>
      </b:Author>
    </b:Author>
    <b:InternetSiteTitle>Senses of Cinema</b:InternetSiteTitle>
    <b:URL>http://sensesofcinema.com/2005/great-directors/uchida/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3306A915-3EBE-9942-AF84-6759267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2014-08-06T01:20:00Z</dcterms:created>
  <dcterms:modified xsi:type="dcterms:W3CDTF">2014-08-06T15:36:00Z</dcterms:modified>
</cp:coreProperties>
</file>