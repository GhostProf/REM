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AFEA8901DCEE4B8CCA50C3B0EA56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9645F1D83392B44B6717BA37E0357E4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B65F65AB65FF348AA6012C945A4BBA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67829EB5D2FA4C9784D81B6DAAD56F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09FECF769615841BF971D41DADDB90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5287163ADA724084282DA91165D5C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6B8B6A5BEB5C24EA4A4384E613DE6E3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02C9E89EBE4434EAE981A8ABF5CFF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DAC00783718D24D884C43B624DE98F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6E07E3615CD0741957B8ED89463871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C2C4959C4222C48A992960562D29CDA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0BA" w:rsidRDefault="001730BA" w:rsidP="007A0D55">
      <w:pPr>
        <w:spacing w:after="0" w:line="240" w:lineRule="auto"/>
      </w:pPr>
      <w:r>
        <w:separator/>
      </w:r>
    </w:p>
  </w:endnote>
  <w:endnote w:type="continuationSeparator" w:id="0">
    <w:p w:rsidR="001730BA" w:rsidRDefault="001730B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0BA" w:rsidRDefault="001730BA" w:rsidP="007A0D55">
      <w:pPr>
        <w:spacing w:after="0" w:line="240" w:lineRule="auto"/>
      </w:pPr>
      <w:r>
        <w:separator/>
      </w:r>
    </w:p>
  </w:footnote>
  <w:footnote w:type="continuationSeparator" w:id="0">
    <w:p w:rsidR="001730BA" w:rsidRDefault="001730B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BA"/>
    <w:rsid w:val="00032559"/>
    <w:rsid w:val="00052040"/>
    <w:rsid w:val="000B25AE"/>
    <w:rsid w:val="000B55AB"/>
    <w:rsid w:val="000D24DC"/>
    <w:rsid w:val="00101B2E"/>
    <w:rsid w:val="00116FA0"/>
    <w:rsid w:val="0015114C"/>
    <w:rsid w:val="001730B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730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730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0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FEA8901DCEE4B8CCA50C3B0EA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71FFA-A246-9149-9B90-49F61D8B44CF}"/>
      </w:docPartPr>
      <w:docPartBody>
        <w:p w:rsidR="00000000" w:rsidRDefault="004E117A">
          <w:pPr>
            <w:pStyle w:val="A7AFEA8901DCEE4B8CCA50C3B0EA56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45F1D83392B44B6717BA37E03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5D1DE-0AF6-0743-9554-11A14B20307C}"/>
      </w:docPartPr>
      <w:docPartBody>
        <w:p w:rsidR="00000000" w:rsidRDefault="004E117A">
          <w:pPr>
            <w:pStyle w:val="E9645F1D83392B44B6717BA37E0357E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B65F65AB65FF348AA6012C945A4B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A4170-FABD-A745-B354-9688DB120400}"/>
      </w:docPartPr>
      <w:docPartBody>
        <w:p w:rsidR="00000000" w:rsidRDefault="004E117A">
          <w:pPr>
            <w:pStyle w:val="CB65F65AB65FF348AA6012C945A4BBA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67829EB5D2FA4C9784D81B6DAA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AB80-A37A-6143-8703-83EF14BBEDF3}"/>
      </w:docPartPr>
      <w:docPartBody>
        <w:p w:rsidR="00000000" w:rsidRDefault="004E117A">
          <w:pPr>
            <w:pStyle w:val="1067829EB5D2FA4C9784D81B6DAAD56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09FECF769615841BF971D41DADDB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D51D7-6B67-D149-BED4-0F6F804E8EAA}"/>
      </w:docPartPr>
      <w:docPartBody>
        <w:p w:rsidR="00000000" w:rsidRDefault="004E117A">
          <w:pPr>
            <w:pStyle w:val="809FECF769615841BF971D41DADDB90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5287163ADA724084282DA91165D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D80D-3E69-6F41-AA01-80CD2C9B8997}"/>
      </w:docPartPr>
      <w:docPartBody>
        <w:p w:rsidR="00000000" w:rsidRDefault="004E117A">
          <w:pPr>
            <w:pStyle w:val="1C5287163ADA724084282DA91165D5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B8B6A5BEB5C24EA4A4384E613D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BA2C-BC63-8241-BC4E-AEA1EAC21BCF}"/>
      </w:docPartPr>
      <w:docPartBody>
        <w:p w:rsidR="00000000" w:rsidRDefault="004E117A">
          <w:pPr>
            <w:pStyle w:val="A6B8B6A5BEB5C24EA4A4384E613DE6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2C9E89EBE4434EAE981A8ABF5CF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C57D6-3B62-E142-98DD-FAD813008C42}"/>
      </w:docPartPr>
      <w:docPartBody>
        <w:p w:rsidR="00000000" w:rsidRDefault="004E117A">
          <w:pPr>
            <w:pStyle w:val="E02C9E89EBE4434EAE981A8ABF5CFF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AC00783718D24D884C43B624DE9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57144-61CE-854A-85BE-321714ACD2C1}"/>
      </w:docPartPr>
      <w:docPartBody>
        <w:p w:rsidR="00000000" w:rsidRDefault="004E117A">
          <w:pPr>
            <w:pStyle w:val="8DAC00783718D24D884C43B624DE98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6E07E3615CD0741957B8ED894638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74E30-AFC3-754A-B749-EA41231BA604}"/>
      </w:docPartPr>
      <w:docPartBody>
        <w:p w:rsidR="00000000" w:rsidRDefault="004E117A">
          <w:pPr>
            <w:pStyle w:val="86E07E3615CD0741957B8ED8946387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2C4959C4222C48A992960562D29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20B1-575A-0141-BD58-BA9C89AB09C6}"/>
      </w:docPartPr>
      <w:docPartBody>
        <w:p w:rsidR="00000000" w:rsidRDefault="004E117A">
          <w:pPr>
            <w:pStyle w:val="DC2C4959C4222C48A992960562D29CD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AFEA8901DCEE4B8CCA50C3B0EA5616">
    <w:name w:val="A7AFEA8901DCEE4B8CCA50C3B0EA5616"/>
  </w:style>
  <w:style w:type="paragraph" w:customStyle="1" w:styleId="E9645F1D83392B44B6717BA37E0357E4">
    <w:name w:val="E9645F1D83392B44B6717BA37E0357E4"/>
  </w:style>
  <w:style w:type="paragraph" w:customStyle="1" w:styleId="CB65F65AB65FF348AA6012C945A4BBA8">
    <w:name w:val="CB65F65AB65FF348AA6012C945A4BBA8"/>
  </w:style>
  <w:style w:type="paragraph" w:customStyle="1" w:styleId="1067829EB5D2FA4C9784D81B6DAAD56F">
    <w:name w:val="1067829EB5D2FA4C9784D81B6DAAD56F"/>
  </w:style>
  <w:style w:type="paragraph" w:customStyle="1" w:styleId="809FECF769615841BF971D41DADDB907">
    <w:name w:val="809FECF769615841BF971D41DADDB907"/>
  </w:style>
  <w:style w:type="paragraph" w:customStyle="1" w:styleId="1C5287163ADA724084282DA91165D5C1">
    <w:name w:val="1C5287163ADA724084282DA91165D5C1"/>
  </w:style>
  <w:style w:type="paragraph" w:customStyle="1" w:styleId="A6B8B6A5BEB5C24EA4A4384E613DE6E3">
    <w:name w:val="A6B8B6A5BEB5C24EA4A4384E613DE6E3"/>
  </w:style>
  <w:style w:type="paragraph" w:customStyle="1" w:styleId="E02C9E89EBE4434EAE981A8ABF5CFFA5">
    <w:name w:val="E02C9E89EBE4434EAE981A8ABF5CFFA5"/>
  </w:style>
  <w:style w:type="paragraph" w:customStyle="1" w:styleId="8DAC00783718D24D884C43B624DE98F9">
    <w:name w:val="8DAC00783718D24D884C43B624DE98F9"/>
  </w:style>
  <w:style w:type="paragraph" w:customStyle="1" w:styleId="86E07E3615CD0741957B8ED894638717">
    <w:name w:val="86E07E3615CD0741957B8ED894638717"/>
  </w:style>
  <w:style w:type="paragraph" w:customStyle="1" w:styleId="DC2C4959C4222C48A992960562D29CDA">
    <w:name w:val="DC2C4959C4222C48A992960562D29CD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AFEA8901DCEE4B8CCA50C3B0EA5616">
    <w:name w:val="A7AFEA8901DCEE4B8CCA50C3B0EA5616"/>
  </w:style>
  <w:style w:type="paragraph" w:customStyle="1" w:styleId="E9645F1D83392B44B6717BA37E0357E4">
    <w:name w:val="E9645F1D83392B44B6717BA37E0357E4"/>
  </w:style>
  <w:style w:type="paragraph" w:customStyle="1" w:styleId="CB65F65AB65FF348AA6012C945A4BBA8">
    <w:name w:val="CB65F65AB65FF348AA6012C945A4BBA8"/>
  </w:style>
  <w:style w:type="paragraph" w:customStyle="1" w:styleId="1067829EB5D2FA4C9784D81B6DAAD56F">
    <w:name w:val="1067829EB5D2FA4C9784D81B6DAAD56F"/>
  </w:style>
  <w:style w:type="paragraph" w:customStyle="1" w:styleId="809FECF769615841BF971D41DADDB907">
    <w:name w:val="809FECF769615841BF971D41DADDB907"/>
  </w:style>
  <w:style w:type="paragraph" w:customStyle="1" w:styleId="1C5287163ADA724084282DA91165D5C1">
    <w:name w:val="1C5287163ADA724084282DA91165D5C1"/>
  </w:style>
  <w:style w:type="paragraph" w:customStyle="1" w:styleId="A6B8B6A5BEB5C24EA4A4384E613DE6E3">
    <w:name w:val="A6B8B6A5BEB5C24EA4A4384E613DE6E3"/>
  </w:style>
  <w:style w:type="paragraph" w:customStyle="1" w:styleId="E02C9E89EBE4434EAE981A8ABF5CFFA5">
    <w:name w:val="E02C9E89EBE4434EAE981A8ABF5CFFA5"/>
  </w:style>
  <w:style w:type="paragraph" w:customStyle="1" w:styleId="8DAC00783718D24D884C43B624DE98F9">
    <w:name w:val="8DAC00783718D24D884C43B624DE98F9"/>
  </w:style>
  <w:style w:type="paragraph" w:customStyle="1" w:styleId="86E07E3615CD0741957B8ED894638717">
    <w:name w:val="86E07E3615CD0741957B8ED894638717"/>
  </w:style>
  <w:style w:type="paragraph" w:customStyle="1" w:styleId="DC2C4959C4222C48A992960562D29CDA">
    <w:name w:val="DC2C4959C4222C48A992960562D29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2014-12-18T06:31:00Z</dcterms:created>
  <dcterms:modified xsi:type="dcterms:W3CDTF">2014-12-18T06:31:00Z</dcterms:modified>
</cp:coreProperties>
</file>