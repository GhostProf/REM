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18270C" w14:textId="77777777" w:rsidTr="00922950">
        <w:tc>
          <w:tcPr>
            <w:tcW w:w="491" w:type="dxa"/>
            <w:vMerge w:val="restart"/>
            <w:shd w:val="clear" w:color="auto" w:fill="A6A6A6" w:themeFill="background1" w:themeFillShade="A6"/>
            <w:textDirection w:val="btLr"/>
          </w:tcPr>
          <w:p w14:paraId="04552E5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6868FAB7AF5F24D87E929ACE28627E9"/>
            </w:placeholder>
            <w:showingPlcHdr/>
            <w:dropDownList>
              <w:listItem w:displayText="Dr." w:value="Dr."/>
              <w:listItem w:displayText="Prof." w:value="Prof."/>
            </w:dropDownList>
          </w:sdtPr>
          <w:sdtContent>
            <w:tc>
              <w:tcPr>
                <w:tcW w:w="1259" w:type="dxa"/>
              </w:tcPr>
              <w:p w14:paraId="52DE7B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D0C39AF0EB1714888CADA37FBC7764B"/>
            </w:placeholder>
            <w:text/>
          </w:sdtPr>
          <w:sdtContent>
            <w:tc>
              <w:tcPr>
                <w:tcW w:w="2073" w:type="dxa"/>
              </w:tcPr>
              <w:p w14:paraId="3C46A8D1" w14:textId="77777777" w:rsidR="00B574C9" w:rsidRDefault="00040B95" w:rsidP="00040B95">
                <w:proofErr w:type="spellStart"/>
                <w:r>
                  <w:t>Neilton</w:t>
                </w:r>
                <w:proofErr w:type="spellEnd"/>
              </w:p>
            </w:tc>
          </w:sdtContent>
        </w:sdt>
        <w:sdt>
          <w:sdtPr>
            <w:alias w:val="Middle name"/>
            <w:tag w:val="authorMiddleName"/>
            <w:id w:val="-2076034781"/>
            <w:placeholder>
              <w:docPart w:val="3E2D597F44D51242950ACA72C6B107FD"/>
            </w:placeholder>
            <w:showingPlcHdr/>
            <w:text/>
          </w:sdtPr>
          <w:sdtContent>
            <w:tc>
              <w:tcPr>
                <w:tcW w:w="2551" w:type="dxa"/>
              </w:tcPr>
              <w:p w14:paraId="7DC73DF4" w14:textId="77777777" w:rsidR="00B574C9" w:rsidRDefault="00B574C9" w:rsidP="00922950">
                <w:r>
                  <w:rPr>
                    <w:rStyle w:val="PlaceholderText"/>
                  </w:rPr>
                  <w:t>[Middle name]</w:t>
                </w:r>
              </w:p>
            </w:tc>
          </w:sdtContent>
        </w:sdt>
        <w:sdt>
          <w:sdtPr>
            <w:alias w:val="Last name"/>
            <w:tag w:val="authorLastName"/>
            <w:id w:val="-1088529830"/>
            <w:placeholder>
              <w:docPart w:val="2B7DAD7CE5EE1442AE3AA5C325525433"/>
            </w:placeholder>
            <w:text/>
          </w:sdtPr>
          <w:sdtContent>
            <w:tc>
              <w:tcPr>
                <w:tcW w:w="2642" w:type="dxa"/>
              </w:tcPr>
              <w:p w14:paraId="5FA0A649" w14:textId="77777777" w:rsidR="00B574C9" w:rsidRDefault="00040B95" w:rsidP="00040B95">
                <w:r>
                  <w:t>Clarke</w:t>
                </w:r>
              </w:p>
            </w:tc>
          </w:sdtContent>
        </w:sdt>
      </w:tr>
      <w:tr w:rsidR="00B574C9" w14:paraId="08EEFD25" w14:textId="77777777" w:rsidTr="001A6A06">
        <w:trPr>
          <w:trHeight w:val="986"/>
        </w:trPr>
        <w:tc>
          <w:tcPr>
            <w:tcW w:w="491" w:type="dxa"/>
            <w:vMerge/>
            <w:shd w:val="clear" w:color="auto" w:fill="A6A6A6" w:themeFill="background1" w:themeFillShade="A6"/>
          </w:tcPr>
          <w:p w14:paraId="069EB9C0" w14:textId="77777777" w:rsidR="00B574C9" w:rsidRPr="001A6A06" w:rsidRDefault="00B574C9" w:rsidP="00CF1542">
            <w:pPr>
              <w:jc w:val="center"/>
              <w:rPr>
                <w:b/>
                <w:color w:val="FFFFFF" w:themeColor="background1"/>
              </w:rPr>
            </w:pPr>
          </w:p>
        </w:tc>
        <w:sdt>
          <w:sdtPr>
            <w:alias w:val="Biography"/>
            <w:tag w:val="authorBiography"/>
            <w:id w:val="938807824"/>
            <w:placeholder>
              <w:docPart w:val="7EF330DE0C27014E9CACE0BD497EA84D"/>
            </w:placeholder>
            <w:showingPlcHdr/>
          </w:sdtPr>
          <w:sdtContent>
            <w:tc>
              <w:tcPr>
                <w:tcW w:w="8525" w:type="dxa"/>
                <w:gridSpan w:val="4"/>
              </w:tcPr>
              <w:p w14:paraId="1248ABAE" w14:textId="77777777" w:rsidR="00B574C9" w:rsidRDefault="00B574C9" w:rsidP="00922950">
                <w:r>
                  <w:rPr>
                    <w:rStyle w:val="PlaceholderText"/>
                  </w:rPr>
                  <w:t>[Enter your biography]</w:t>
                </w:r>
              </w:p>
            </w:tc>
          </w:sdtContent>
        </w:sdt>
      </w:tr>
      <w:tr w:rsidR="00B574C9" w14:paraId="3EA74781" w14:textId="77777777" w:rsidTr="001A6A06">
        <w:trPr>
          <w:trHeight w:val="986"/>
        </w:trPr>
        <w:tc>
          <w:tcPr>
            <w:tcW w:w="491" w:type="dxa"/>
            <w:vMerge/>
            <w:shd w:val="clear" w:color="auto" w:fill="A6A6A6" w:themeFill="background1" w:themeFillShade="A6"/>
          </w:tcPr>
          <w:p w14:paraId="53721A21" w14:textId="77777777" w:rsidR="00B574C9" w:rsidRPr="001A6A06" w:rsidRDefault="00B574C9" w:rsidP="00CF1542">
            <w:pPr>
              <w:jc w:val="center"/>
              <w:rPr>
                <w:b/>
                <w:color w:val="FFFFFF" w:themeColor="background1"/>
              </w:rPr>
            </w:pPr>
          </w:p>
        </w:tc>
        <w:sdt>
          <w:sdtPr>
            <w:alias w:val="Affiliation"/>
            <w:tag w:val="affiliation"/>
            <w:id w:val="2012937915"/>
            <w:placeholder>
              <w:docPart w:val="3495E45EEABED5438AA5E477B4F4DAB5"/>
            </w:placeholder>
            <w:text/>
          </w:sdtPr>
          <w:sdtContent>
            <w:tc>
              <w:tcPr>
                <w:tcW w:w="8525" w:type="dxa"/>
                <w:gridSpan w:val="4"/>
              </w:tcPr>
              <w:p w14:paraId="5B614BD6" w14:textId="77777777" w:rsidR="00B574C9" w:rsidRDefault="00C349CC" w:rsidP="00C349CC">
                <w:proofErr w:type="spellStart"/>
                <w:r w:rsidRPr="003737C2">
                  <w:rPr>
                    <w:lang w:val="en-AU"/>
                  </w:rPr>
                  <w:t>Tema</w:t>
                </w:r>
                <w:proofErr w:type="spellEnd"/>
                <w:r w:rsidRPr="003737C2">
                  <w:rPr>
                    <w:lang w:val="en-AU"/>
                  </w:rPr>
                  <w:t xml:space="preserve"> Art University, Tokyo</w:t>
                </w:r>
              </w:p>
            </w:tc>
          </w:sdtContent>
        </w:sdt>
      </w:tr>
    </w:tbl>
    <w:p w14:paraId="326EF5E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9566C7" w14:textId="77777777" w:rsidTr="00244BB0">
        <w:tc>
          <w:tcPr>
            <w:tcW w:w="9016" w:type="dxa"/>
            <w:shd w:val="clear" w:color="auto" w:fill="A6A6A6" w:themeFill="background1" w:themeFillShade="A6"/>
            <w:tcMar>
              <w:top w:w="113" w:type="dxa"/>
              <w:bottom w:w="113" w:type="dxa"/>
            </w:tcMar>
          </w:tcPr>
          <w:p w14:paraId="65DBA6A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DAAED6" w14:textId="77777777" w:rsidTr="003F0D73">
        <w:sdt>
          <w:sdtPr>
            <w:rPr>
              <w:b/>
            </w:rPr>
            <w:alias w:val="Article headword"/>
            <w:tag w:val="articleHeadword"/>
            <w:id w:val="-361440020"/>
            <w:placeholder>
              <w:docPart w:val="532ECCF20787EB4497BBF26055306B7B"/>
            </w:placeholder>
            <w:text/>
          </w:sdtPr>
          <w:sdtContent>
            <w:tc>
              <w:tcPr>
                <w:tcW w:w="9016" w:type="dxa"/>
                <w:tcMar>
                  <w:top w:w="113" w:type="dxa"/>
                  <w:bottom w:w="113" w:type="dxa"/>
                </w:tcMar>
              </w:tcPr>
              <w:p w14:paraId="1C94C1C7" w14:textId="77777777" w:rsidR="003F0D73" w:rsidRPr="00FB589A" w:rsidRDefault="00040B95" w:rsidP="003F0D73">
                <w:pPr>
                  <w:rPr>
                    <w:b/>
                  </w:rPr>
                </w:pPr>
                <w:r w:rsidRPr="00040B95">
                  <w:rPr>
                    <w:b/>
                    <w:lang w:val="en-AU"/>
                  </w:rPr>
                  <w:t xml:space="preserve">Okamoto, </w:t>
                </w:r>
                <w:proofErr w:type="spellStart"/>
                <w:r w:rsidRPr="00040B95">
                  <w:rPr>
                    <w:b/>
                    <w:lang w:val="en-AU"/>
                  </w:rPr>
                  <w:t>Tarō</w:t>
                </w:r>
                <w:proofErr w:type="spellEnd"/>
                <w:r w:rsidRPr="00040B95">
                  <w:rPr>
                    <w:b/>
                    <w:lang w:val="en-AU"/>
                  </w:rPr>
                  <w:t xml:space="preserve"> </w:t>
                </w:r>
                <w:r w:rsidRPr="00040B95">
                  <w:rPr>
                    <w:b/>
                    <w:lang w:val="en-AU"/>
                  </w:rPr>
                  <w:tab/>
                </w:r>
              </w:p>
            </w:tc>
          </w:sdtContent>
        </w:sdt>
      </w:tr>
      <w:tr w:rsidR="00464699" w14:paraId="68ED62F2" w14:textId="77777777" w:rsidTr="00040B95">
        <w:sdt>
          <w:sdtPr>
            <w:alias w:val="Variant headwords"/>
            <w:tag w:val="variantHeadwords"/>
            <w:id w:val="173464402"/>
            <w:placeholder>
              <w:docPart w:val="11643B77B7CD1E449DD88664EB4BDF46"/>
            </w:placeholder>
            <w:showingPlcHdr/>
          </w:sdtPr>
          <w:sdtContent>
            <w:tc>
              <w:tcPr>
                <w:tcW w:w="9016" w:type="dxa"/>
                <w:tcMar>
                  <w:top w:w="113" w:type="dxa"/>
                  <w:bottom w:w="113" w:type="dxa"/>
                </w:tcMar>
              </w:tcPr>
              <w:p w14:paraId="0D71FC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97E6F1" w14:textId="77777777" w:rsidTr="003F0D73">
        <w:sdt>
          <w:sdtPr>
            <w:alias w:val="Abstract"/>
            <w:tag w:val="abstract"/>
            <w:id w:val="-635871867"/>
            <w:placeholder>
              <w:docPart w:val="4D096E833C080648AE8903C972641260"/>
            </w:placeholder>
            <w:showingPlcHdr/>
          </w:sdtPr>
          <w:sdtContent>
            <w:tc>
              <w:tcPr>
                <w:tcW w:w="9016" w:type="dxa"/>
                <w:tcMar>
                  <w:top w:w="113" w:type="dxa"/>
                  <w:bottom w:w="113" w:type="dxa"/>
                </w:tcMar>
              </w:tcPr>
              <w:p w14:paraId="75F9C21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2D2D65B" w14:textId="77777777" w:rsidTr="003F0D73">
        <w:sdt>
          <w:sdtPr>
            <w:alias w:val="Article text"/>
            <w:tag w:val="articleText"/>
            <w:id w:val="634067588"/>
            <w:placeholder>
              <w:docPart w:val="2F64E321F055AA419F339B24E04CDB95"/>
            </w:placeholder>
          </w:sdtPr>
          <w:sdtContent>
            <w:tc>
              <w:tcPr>
                <w:tcW w:w="9016" w:type="dxa"/>
                <w:tcMar>
                  <w:top w:w="113" w:type="dxa"/>
                  <w:bottom w:w="113" w:type="dxa"/>
                </w:tcMar>
              </w:tcPr>
              <w:p w14:paraId="23836553" w14:textId="77777777" w:rsidR="003F0D73" w:rsidRDefault="00040B95" w:rsidP="00040B95">
                <w:proofErr w:type="spellStart"/>
                <w:r w:rsidRPr="00397B65">
                  <w:t>Tarō</w:t>
                </w:r>
                <w:proofErr w:type="spellEnd"/>
                <w:r w:rsidRPr="00397B65">
                  <w:t xml:space="preserve"> Okamoto (</w:t>
                </w:r>
                <w:r w:rsidRPr="00397B65">
                  <w:rPr>
                    <w:rFonts w:ascii="MS Mincho" w:hAnsi="MS Mincho" w:cs="MS Mincho" w:hint="eastAsia"/>
                    <w:lang w:eastAsia="ja-JP"/>
                  </w:rPr>
                  <w:t>岡本太郎</w:t>
                </w:r>
                <w:r w:rsidRPr="00397B65">
                  <w:rPr>
                    <w:rFonts w:cs="MS Mincho"/>
                    <w:lang w:eastAsia="ja-JP"/>
                  </w:rPr>
                  <w:t>) (</w:t>
                </w:r>
                <w:r w:rsidRPr="00397B65">
                  <w:t>1911–</w:t>
                </w:r>
                <w:r>
                  <w:t>1996) was</w:t>
                </w:r>
                <w:r w:rsidRPr="00397B65">
                  <w:t xml:space="preserve"> one of Japan’s most visible artists during the post-WWII period</w:t>
                </w:r>
                <w:r>
                  <w:t>. He</w:t>
                </w:r>
                <w:r w:rsidRPr="00397B65">
                  <w:t xml:space="preserve"> was born in Kawasaki, </w:t>
                </w:r>
                <w:r>
                  <w:t>Kanagawa, and his</w:t>
                </w:r>
                <w:r w:rsidRPr="00397B65">
                  <w:t xml:space="preserve"> father </w:t>
                </w:r>
                <w:r>
                  <w:t xml:space="preserve">was </w:t>
                </w:r>
                <w:r w:rsidRPr="00397B65">
                  <w:t>a cartoonist and</w:t>
                </w:r>
                <w:r>
                  <w:t xml:space="preserve"> his</w:t>
                </w:r>
                <w:r w:rsidRPr="00397B65">
                  <w:t xml:space="preserve"> mother a writer. In 1929, having enrolled at Tokyo Fine Arts School</w:t>
                </w:r>
                <w:r>
                  <w:t>,</w:t>
                </w:r>
                <w:r w:rsidRPr="00397B65">
                  <w:t xml:space="preserve"> he travelled to Europe and</w:t>
                </w:r>
                <w:r>
                  <w:t xml:space="preserve"> from 1930</w:t>
                </w:r>
                <w:r w:rsidRPr="00397B65">
                  <w:t xml:space="preserve"> began living in Paris. A member of the Abstraction-</w:t>
                </w:r>
                <w:proofErr w:type="spellStart"/>
                <w:r w:rsidRPr="00397B65">
                  <w:t>Création</w:t>
                </w:r>
                <w:proofErr w:type="spellEnd"/>
                <w:r w:rsidRPr="00397B65">
                  <w:t xml:space="preserve"> group </w:t>
                </w:r>
                <w:proofErr w:type="gramStart"/>
                <w:r>
                  <w:t xml:space="preserve">between </w:t>
                </w:r>
                <w:r w:rsidRPr="00397B65">
                  <w:t>1933–</w:t>
                </w:r>
                <w:r>
                  <w:t>19</w:t>
                </w:r>
                <w:r w:rsidRPr="00397B65">
                  <w:t>37,</w:t>
                </w:r>
                <w:proofErr w:type="gramEnd"/>
                <w:r w:rsidRPr="00397B65">
                  <w:t xml:space="preserve"> Okamoto associated with the likes of Georges </w:t>
                </w:r>
                <w:proofErr w:type="spellStart"/>
                <w:r w:rsidRPr="00397B65">
                  <w:t>Bataille</w:t>
                </w:r>
                <w:proofErr w:type="spellEnd"/>
                <w:r w:rsidRPr="00397B65">
                  <w:t>, André Breton, Pablo Picasso, and Man Ray before returning to Japan in 1940. Working in many media and courting abstraction, biomorphic surrealism, and an abstracted figuration, his political-allegorical paintings are seemingly emblematic of the post-war decades</w:t>
                </w:r>
                <w:r>
                  <w:t>; example</w:t>
                </w:r>
                <w:r w:rsidRPr="00397B65">
                  <w:t xml:space="preserve"> </w:t>
                </w:r>
                <w:r>
                  <w:t>include</w:t>
                </w:r>
                <w:r w:rsidRPr="00397B65">
                  <w:t xml:space="preserve"> the paintings </w:t>
                </w:r>
                <w:r w:rsidRPr="00397B65">
                  <w:rPr>
                    <w:i/>
                  </w:rPr>
                  <w:t>Heavy Industry</w:t>
                </w:r>
                <w:r w:rsidRPr="00397B65">
                  <w:t xml:space="preserve"> (1949), an indictment of capitalism, and </w:t>
                </w:r>
                <w:r w:rsidRPr="00397B65">
                  <w:rPr>
                    <w:i/>
                  </w:rPr>
                  <w:t>Law of the Jungle</w:t>
                </w:r>
                <w:r w:rsidRPr="00397B65">
                  <w:t xml:space="preserve"> (1950). In 1954 he exhibited in the </w:t>
                </w:r>
                <w:r w:rsidRPr="00040B95">
                  <w:t>27th</w:t>
                </w:r>
                <w:r w:rsidRPr="00397B65">
                  <w:t xml:space="preserve"> Venice Biennale, also establishing the Institute of </w:t>
                </w:r>
                <w:proofErr w:type="spellStart"/>
                <w:r w:rsidRPr="00397B65">
                  <w:t>Esthetic</w:t>
                </w:r>
                <w:proofErr w:type="spellEnd"/>
                <w:r w:rsidRPr="00397B65">
                  <w:t xml:space="preserve"> Research. The</w:t>
                </w:r>
                <w:r>
                  <w:t xml:space="preserve"> </w:t>
                </w:r>
                <w:r w:rsidRPr="00397B65">
                  <w:t>1960’s saw him working in Mexico on a larg</w:t>
                </w:r>
                <w:r w:rsidR="00C349CC">
                  <w:t>e-scale commission, the nuclear-</w:t>
                </w:r>
                <w:r w:rsidRPr="00397B65">
                  <w:t xml:space="preserve">themed </w:t>
                </w:r>
                <w:r w:rsidRPr="00397B65">
                  <w:rPr>
                    <w:i/>
                  </w:rPr>
                  <w:t>Myth of Tomorrow</w:t>
                </w:r>
                <w:r w:rsidRPr="00397B65">
                  <w:t xml:space="preserve"> (1970) mural</w:t>
                </w:r>
                <w:r w:rsidR="00C349CC">
                  <w:t>, which was</w:t>
                </w:r>
                <w:r w:rsidRPr="00397B65">
                  <w:t xml:space="preserve"> subsequently returned and installed in Tokyo’s Shibuya Station in 2008. Okamoto’s sculptural output included </w:t>
                </w:r>
                <w:r w:rsidRPr="00397B65">
                  <w:rPr>
                    <w:i/>
                  </w:rPr>
                  <w:t>Tower of the Sun</w:t>
                </w:r>
                <w:r w:rsidRPr="00397B65">
                  <w:t xml:space="preserve"> for Osaka’s World Expo ’70, for which he was also artistic director. The Taro Okamoto Memorial Museum in Tokyo opening 1988 occupies his former Aoyama home and studio site, while The Taro Okamoto Museum of Art, opening 1999 in Kawasaki, holds an extensive collection of his work.</w:t>
                </w:r>
              </w:p>
            </w:tc>
          </w:sdtContent>
        </w:sdt>
      </w:tr>
      <w:tr w:rsidR="003235A7" w14:paraId="4F557308" w14:textId="77777777" w:rsidTr="003235A7">
        <w:tc>
          <w:tcPr>
            <w:tcW w:w="9016" w:type="dxa"/>
          </w:tcPr>
          <w:p w14:paraId="6D76132F" w14:textId="77777777" w:rsidR="003235A7" w:rsidRDefault="003235A7" w:rsidP="008A5B87">
            <w:r w:rsidRPr="0015114C">
              <w:rPr>
                <w:u w:val="single"/>
              </w:rPr>
              <w:t>Further reading</w:t>
            </w:r>
            <w:r>
              <w:t>:</w:t>
            </w:r>
          </w:p>
          <w:p w14:paraId="65CADFC5" w14:textId="77777777" w:rsidR="00CD7B00" w:rsidRDefault="00CD7B00" w:rsidP="008A5B87"/>
          <w:sdt>
            <w:sdtPr>
              <w:alias w:val="Further reading"/>
              <w:tag w:val="furtherReading"/>
              <w:id w:val="-1516217107"/>
              <w:placeholder>
                <w:docPart w:val="47FB5AA43E449D4D8EC5036FD89C3D7F"/>
              </w:placeholder>
            </w:sdtPr>
            <w:sdtContent>
              <w:p w14:paraId="32F7767D" w14:textId="77777777" w:rsidR="00C349CC" w:rsidRDefault="00CD7B00" w:rsidP="00C349CC">
                <w:sdt>
                  <w:sdtPr>
                    <w:id w:val="-1168477375"/>
                    <w:citation/>
                  </w:sdtPr>
                  <w:sdtContent>
                    <w:r>
                      <w:fldChar w:fldCharType="begin"/>
                    </w:r>
                    <w:r>
                      <w:rPr>
                        <w:lang w:val="en-US"/>
                      </w:rPr>
                      <w:instrText xml:space="preserve"> CITATION Har93 \l 1033 </w:instrText>
                    </w:r>
                    <w:r>
                      <w:fldChar w:fldCharType="separate"/>
                    </w:r>
                    <w:r>
                      <w:rPr>
                        <w:noProof/>
                        <w:lang w:val="en-US"/>
                      </w:rPr>
                      <w:t xml:space="preserve"> </w:t>
                    </w:r>
                    <w:r w:rsidRPr="00CD7B00">
                      <w:rPr>
                        <w:noProof/>
                        <w:lang w:val="en-US"/>
                      </w:rPr>
                      <w:t>(Harada)</w:t>
                    </w:r>
                    <w:r>
                      <w:fldChar w:fldCharType="end"/>
                    </w:r>
                  </w:sdtContent>
                </w:sdt>
              </w:p>
              <w:p w14:paraId="5A895ECB" w14:textId="77777777" w:rsidR="00C349CC" w:rsidRDefault="00C349CC" w:rsidP="00C349CC"/>
              <w:p w14:paraId="6306733A" w14:textId="77777777" w:rsidR="00C349CC" w:rsidRDefault="00CD7B00" w:rsidP="00C349CC">
                <w:sdt>
                  <w:sdtPr>
                    <w:id w:val="1425913162"/>
                    <w:citation/>
                  </w:sdtPr>
                  <w:sdtContent>
                    <w:r>
                      <w:fldChar w:fldCharType="begin"/>
                    </w:r>
                    <w:r>
                      <w:rPr>
                        <w:lang w:val="en-US"/>
                      </w:rPr>
                      <w:instrText xml:space="preserve">CITATION MoM12 \l 1033 </w:instrText>
                    </w:r>
                    <w:r>
                      <w:fldChar w:fldCharType="separate"/>
                    </w:r>
                    <w:r w:rsidRPr="00CD7B00">
                      <w:rPr>
                        <w:noProof/>
                        <w:lang w:val="en-US"/>
                      </w:rPr>
                      <w:t>(MoMA)</w:t>
                    </w:r>
                    <w:r>
                      <w:fldChar w:fldCharType="end"/>
                    </w:r>
                  </w:sdtContent>
                </w:sdt>
                <w:bookmarkStart w:id="0" w:name="_GoBack"/>
                <w:bookmarkEnd w:id="0"/>
              </w:p>
              <w:p w14:paraId="097F5DFA" w14:textId="77777777" w:rsidR="00C349CC" w:rsidRDefault="00C349CC" w:rsidP="00C349CC"/>
              <w:p w14:paraId="7644F47E" w14:textId="77777777" w:rsidR="00C349CC" w:rsidRDefault="00CD7B00" w:rsidP="00C349CC">
                <w:sdt>
                  <w:sdtPr>
                    <w:id w:val="346523563"/>
                    <w:citation/>
                  </w:sdtPr>
                  <w:sdtContent>
                    <w:r>
                      <w:fldChar w:fldCharType="begin"/>
                    </w:r>
                    <w:r>
                      <w:rPr>
                        <w:lang w:val="en-US"/>
                      </w:rPr>
                      <w:instrText xml:space="preserve"> CITATION Ota11 \l 1033 </w:instrText>
                    </w:r>
                    <w:r>
                      <w:fldChar w:fldCharType="separate"/>
                    </w:r>
                    <w:r w:rsidRPr="00CD7B00">
                      <w:rPr>
                        <w:noProof/>
                        <w:lang w:val="en-US"/>
                      </w:rPr>
                      <w:t>(Otani and Murata)</w:t>
                    </w:r>
                    <w:r>
                      <w:fldChar w:fldCharType="end"/>
                    </w:r>
                  </w:sdtContent>
                </w:sdt>
              </w:p>
              <w:p w14:paraId="4E647A36" w14:textId="77777777" w:rsidR="00C349CC" w:rsidRDefault="00C349CC" w:rsidP="00C349CC"/>
              <w:p w14:paraId="7FB14DF1" w14:textId="77777777" w:rsidR="00C349CC" w:rsidRDefault="00CD7B00" w:rsidP="00C349CC">
                <w:sdt>
                  <w:sdtPr>
                    <w:id w:val="-1998023181"/>
                    <w:citation/>
                  </w:sdtPr>
                  <w:sdtContent>
                    <w:r>
                      <w:fldChar w:fldCharType="begin"/>
                    </w:r>
                    <w:r>
                      <w:rPr>
                        <w:lang w:val="en-US"/>
                      </w:rPr>
                      <w:instrText xml:space="preserve"> CITATION The2 \l 1033 </w:instrText>
                    </w:r>
                    <w:r>
                      <w:fldChar w:fldCharType="separate"/>
                    </w:r>
                    <w:r w:rsidRPr="00CD7B00">
                      <w:rPr>
                        <w:noProof/>
                        <w:lang w:val="en-US"/>
                      </w:rPr>
                      <w:t>(The Taro Okamoto Memorial Museum)</w:t>
                    </w:r>
                    <w:r>
                      <w:fldChar w:fldCharType="end"/>
                    </w:r>
                  </w:sdtContent>
                </w:sdt>
              </w:p>
              <w:p w14:paraId="50081F12" w14:textId="77777777" w:rsidR="00C349CC" w:rsidRDefault="00C349CC" w:rsidP="00C349CC"/>
              <w:p w14:paraId="629CCD94" w14:textId="77777777" w:rsidR="00C349CC" w:rsidRDefault="00CD7B00" w:rsidP="00C349CC">
                <w:sdt>
                  <w:sdtPr>
                    <w:id w:val="404890302"/>
                    <w:citation/>
                  </w:sdtPr>
                  <w:sdtContent>
                    <w:r>
                      <w:fldChar w:fldCharType="begin"/>
                    </w:r>
                    <w:r>
                      <w:rPr>
                        <w:lang w:val="en-US"/>
                      </w:rPr>
                      <w:instrText xml:space="preserve">CITATION The1 \l 1033 </w:instrText>
                    </w:r>
                    <w:r>
                      <w:fldChar w:fldCharType="separate"/>
                    </w:r>
                    <w:r w:rsidRPr="00CD7B00">
                      <w:rPr>
                        <w:noProof/>
                        <w:lang w:val="en-US"/>
                      </w:rPr>
                      <w:t>(Taro Okamoto Museum of Art, Kawasaki)</w:t>
                    </w:r>
                    <w:r>
                      <w:fldChar w:fldCharType="end"/>
                    </w:r>
                  </w:sdtContent>
                </w:sdt>
              </w:p>
              <w:p w14:paraId="34879104" w14:textId="77777777" w:rsidR="00C349CC" w:rsidRDefault="00C349CC" w:rsidP="00C349CC"/>
              <w:p w14:paraId="4FD30FA8" w14:textId="77777777" w:rsidR="00C349CC" w:rsidRDefault="00CD7B00" w:rsidP="00C349CC">
                <w:sdt>
                  <w:sdtPr>
                    <w:id w:val="212404284"/>
                    <w:citation/>
                  </w:sdtPr>
                  <w:sdtContent>
                    <w:r>
                      <w:fldChar w:fldCharType="begin"/>
                    </w:r>
                    <w:r>
                      <w:rPr>
                        <w:lang w:val="en-US"/>
                      </w:rPr>
                      <w:instrText xml:space="preserve"> CITATION Tow \l 1033 </w:instrText>
                    </w:r>
                    <w:r>
                      <w:fldChar w:fldCharType="separate"/>
                    </w:r>
                    <w:r w:rsidRPr="00CD7B00">
                      <w:rPr>
                        <w:noProof/>
                        <w:lang w:val="en-US"/>
                      </w:rPr>
                      <w:t>(Tower of the Sun)</w:t>
                    </w:r>
                    <w:r>
                      <w:fldChar w:fldCharType="end"/>
                    </w:r>
                  </w:sdtContent>
                </w:sdt>
              </w:p>
              <w:p w14:paraId="6F0C8BA0" w14:textId="77777777" w:rsidR="003235A7" w:rsidRDefault="00040B95" w:rsidP="00C349CC"/>
            </w:sdtContent>
          </w:sdt>
        </w:tc>
      </w:tr>
    </w:tbl>
    <w:p w14:paraId="1C2AE8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B5762" w14:textId="77777777" w:rsidR="00C349CC" w:rsidRDefault="00C349CC" w:rsidP="007A0D55">
      <w:pPr>
        <w:spacing w:after="0" w:line="240" w:lineRule="auto"/>
      </w:pPr>
      <w:r>
        <w:separator/>
      </w:r>
    </w:p>
  </w:endnote>
  <w:endnote w:type="continuationSeparator" w:id="0">
    <w:p w14:paraId="17F33829" w14:textId="77777777" w:rsidR="00C349CC" w:rsidRDefault="00C349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7F4E2" w14:textId="77777777" w:rsidR="00C349CC" w:rsidRDefault="00C349CC" w:rsidP="007A0D55">
      <w:pPr>
        <w:spacing w:after="0" w:line="240" w:lineRule="auto"/>
      </w:pPr>
      <w:r>
        <w:separator/>
      </w:r>
    </w:p>
  </w:footnote>
  <w:footnote w:type="continuationSeparator" w:id="0">
    <w:p w14:paraId="53F2CD7B" w14:textId="77777777" w:rsidR="00C349CC" w:rsidRDefault="00C349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F623F" w14:textId="77777777" w:rsidR="00C349CC" w:rsidRDefault="00C349C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2902D8" w14:textId="77777777" w:rsidR="00C349CC" w:rsidRDefault="00C349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B56"/>
    <w:rsid w:val="00032559"/>
    <w:rsid w:val="00040B95"/>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3B5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49CC"/>
    <w:rsid w:val="00C358D4"/>
    <w:rsid w:val="00C6296B"/>
    <w:rsid w:val="00CC586D"/>
    <w:rsid w:val="00CD7B0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0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3B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B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3B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B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868FAB7AF5F24D87E929ACE28627E9"/>
        <w:category>
          <w:name w:val="General"/>
          <w:gallery w:val="placeholder"/>
        </w:category>
        <w:types>
          <w:type w:val="bbPlcHdr"/>
        </w:types>
        <w:behaviors>
          <w:behavior w:val="content"/>
        </w:behaviors>
        <w:guid w:val="{F27717D3-53BF-5D4B-99A4-F8D91F60D91D}"/>
      </w:docPartPr>
      <w:docPartBody>
        <w:p w:rsidR="00000000" w:rsidRDefault="004E117A">
          <w:pPr>
            <w:pStyle w:val="96868FAB7AF5F24D87E929ACE28627E9"/>
          </w:pPr>
          <w:r w:rsidRPr="00CC586D">
            <w:rPr>
              <w:rStyle w:val="PlaceholderText"/>
              <w:b/>
              <w:color w:val="FFFFFF" w:themeColor="background1"/>
            </w:rPr>
            <w:t>[Salutation]</w:t>
          </w:r>
        </w:p>
      </w:docPartBody>
    </w:docPart>
    <w:docPart>
      <w:docPartPr>
        <w:name w:val="FD0C39AF0EB1714888CADA37FBC7764B"/>
        <w:category>
          <w:name w:val="General"/>
          <w:gallery w:val="placeholder"/>
        </w:category>
        <w:types>
          <w:type w:val="bbPlcHdr"/>
        </w:types>
        <w:behaviors>
          <w:behavior w:val="content"/>
        </w:behaviors>
        <w:guid w:val="{D03A7C25-B969-4849-93F3-40EE68356BD0}"/>
      </w:docPartPr>
      <w:docPartBody>
        <w:p w:rsidR="00000000" w:rsidRDefault="004E117A">
          <w:pPr>
            <w:pStyle w:val="FD0C39AF0EB1714888CADA37FBC7764B"/>
          </w:pPr>
          <w:r>
            <w:rPr>
              <w:rStyle w:val="PlaceholderText"/>
            </w:rPr>
            <w:t>[First name]</w:t>
          </w:r>
        </w:p>
      </w:docPartBody>
    </w:docPart>
    <w:docPart>
      <w:docPartPr>
        <w:name w:val="3E2D597F44D51242950ACA72C6B107FD"/>
        <w:category>
          <w:name w:val="General"/>
          <w:gallery w:val="placeholder"/>
        </w:category>
        <w:types>
          <w:type w:val="bbPlcHdr"/>
        </w:types>
        <w:behaviors>
          <w:behavior w:val="content"/>
        </w:behaviors>
        <w:guid w:val="{E14E10B7-BA79-7C45-AF12-A23B5110DF47}"/>
      </w:docPartPr>
      <w:docPartBody>
        <w:p w:rsidR="00000000" w:rsidRDefault="004E117A">
          <w:pPr>
            <w:pStyle w:val="3E2D597F44D51242950ACA72C6B107FD"/>
          </w:pPr>
          <w:r>
            <w:rPr>
              <w:rStyle w:val="PlaceholderText"/>
            </w:rPr>
            <w:t>[Middle name]</w:t>
          </w:r>
        </w:p>
      </w:docPartBody>
    </w:docPart>
    <w:docPart>
      <w:docPartPr>
        <w:name w:val="2B7DAD7CE5EE1442AE3AA5C325525433"/>
        <w:category>
          <w:name w:val="General"/>
          <w:gallery w:val="placeholder"/>
        </w:category>
        <w:types>
          <w:type w:val="bbPlcHdr"/>
        </w:types>
        <w:behaviors>
          <w:behavior w:val="content"/>
        </w:behaviors>
        <w:guid w:val="{296F9117-1194-7C42-8FE7-B4D9FE30E708}"/>
      </w:docPartPr>
      <w:docPartBody>
        <w:p w:rsidR="00000000" w:rsidRDefault="004E117A">
          <w:pPr>
            <w:pStyle w:val="2B7DAD7CE5EE1442AE3AA5C325525433"/>
          </w:pPr>
          <w:r>
            <w:rPr>
              <w:rStyle w:val="PlaceholderText"/>
            </w:rPr>
            <w:t>[Last name]</w:t>
          </w:r>
        </w:p>
      </w:docPartBody>
    </w:docPart>
    <w:docPart>
      <w:docPartPr>
        <w:name w:val="7EF330DE0C27014E9CACE0BD497EA84D"/>
        <w:category>
          <w:name w:val="General"/>
          <w:gallery w:val="placeholder"/>
        </w:category>
        <w:types>
          <w:type w:val="bbPlcHdr"/>
        </w:types>
        <w:behaviors>
          <w:behavior w:val="content"/>
        </w:behaviors>
        <w:guid w:val="{460BD29D-A3AA-534A-8F0D-32983541D29F}"/>
      </w:docPartPr>
      <w:docPartBody>
        <w:p w:rsidR="00000000" w:rsidRDefault="004E117A">
          <w:pPr>
            <w:pStyle w:val="7EF330DE0C27014E9CACE0BD497EA84D"/>
          </w:pPr>
          <w:r>
            <w:rPr>
              <w:rStyle w:val="PlaceholderText"/>
            </w:rPr>
            <w:t>[Enter your biography]</w:t>
          </w:r>
        </w:p>
      </w:docPartBody>
    </w:docPart>
    <w:docPart>
      <w:docPartPr>
        <w:name w:val="3495E45EEABED5438AA5E477B4F4DAB5"/>
        <w:category>
          <w:name w:val="General"/>
          <w:gallery w:val="placeholder"/>
        </w:category>
        <w:types>
          <w:type w:val="bbPlcHdr"/>
        </w:types>
        <w:behaviors>
          <w:behavior w:val="content"/>
        </w:behaviors>
        <w:guid w:val="{FB561BD9-E2DD-EE4D-8A24-2F5A34AB082E}"/>
      </w:docPartPr>
      <w:docPartBody>
        <w:p w:rsidR="00000000" w:rsidRDefault="004E117A">
          <w:pPr>
            <w:pStyle w:val="3495E45EEABED5438AA5E477B4F4DAB5"/>
          </w:pPr>
          <w:r>
            <w:rPr>
              <w:rStyle w:val="PlaceholderText"/>
            </w:rPr>
            <w:t>[Enter the institution with which you are affiliated]</w:t>
          </w:r>
        </w:p>
      </w:docPartBody>
    </w:docPart>
    <w:docPart>
      <w:docPartPr>
        <w:name w:val="532ECCF20787EB4497BBF26055306B7B"/>
        <w:category>
          <w:name w:val="General"/>
          <w:gallery w:val="placeholder"/>
        </w:category>
        <w:types>
          <w:type w:val="bbPlcHdr"/>
        </w:types>
        <w:behaviors>
          <w:behavior w:val="content"/>
        </w:behaviors>
        <w:guid w:val="{060E1410-DE99-0548-83EA-11E89183F98C}"/>
      </w:docPartPr>
      <w:docPartBody>
        <w:p w:rsidR="00000000" w:rsidRDefault="004E117A">
          <w:pPr>
            <w:pStyle w:val="532ECCF20787EB4497BBF26055306B7B"/>
          </w:pPr>
          <w:r w:rsidRPr="00EF74F7">
            <w:rPr>
              <w:b/>
              <w:color w:val="808080" w:themeColor="background1" w:themeShade="80"/>
            </w:rPr>
            <w:t>[Enter the headword for your article]</w:t>
          </w:r>
        </w:p>
      </w:docPartBody>
    </w:docPart>
    <w:docPart>
      <w:docPartPr>
        <w:name w:val="11643B77B7CD1E449DD88664EB4BDF46"/>
        <w:category>
          <w:name w:val="General"/>
          <w:gallery w:val="placeholder"/>
        </w:category>
        <w:types>
          <w:type w:val="bbPlcHdr"/>
        </w:types>
        <w:behaviors>
          <w:behavior w:val="content"/>
        </w:behaviors>
        <w:guid w:val="{9477AC6A-EBBB-C143-B25A-B388A3ECFB88}"/>
      </w:docPartPr>
      <w:docPartBody>
        <w:p w:rsidR="00000000" w:rsidRDefault="004E117A">
          <w:pPr>
            <w:pStyle w:val="11643B77B7CD1E449DD88664EB4BDF4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096E833C080648AE8903C972641260"/>
        <w:category>
          <w:name w:val="General"/>
          <w:gallery w:val="placeholder"/>
        </w:category>
        <w:types>
          <w:type w:val="bbPlcHdr"/>
        </w:types>
        <w:behaviors>
          <w:behavior w:val="content"/>
        </w:behaviors>
        <w:guid w:val="{C66E824F-9D84-1C4E-8135-2AEC81F29FD1}"/>
      </w:docPartPr>
      <w:docPartBody>
        <w:p w:rsidR="00000000" w:rsidRDefault="004E117A">
          <w:pPr>
            <w:pStyle w:val="4D096E833C080648AE8903C9726412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64E321F055AA419F339B24E04CDB95"/>
        <w:category>
          <w:name w:val="General"/>
          <w:gallery w:val="placeholder"/>
        </w:category>
        <w:types>
          <w:type w:val="bbPlcHdr"/>
        </w:types>
        <w:behaviors>
          <w:behavior w:val="content"/>
        </w:behaviors>
        <w:guid w:val="{C6829503-9D23-614E-AD9F-F715A844EE01}"/>
      </w:docPartPr>
      <w:docPartBody>
        <w:p w:rsidR="00000000" w:rsidRDefault="004E117A">
          <w:pPr>
            <w:pStyle w:val="2F64E321F055AA419F339B24E04CDB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7FB5AA43E449D4D8EC5036FD89C3D7F"/>
        <w:category>
          <w:name w:val="General"/>
          <w:gallery w:val="placeholder"/>
        </w:category>
        <w:types>
          <w:type w:val="bbPlcHdr"/>
        </w:types>
        <w:behaviors>
          <w:behavior w:val="content"/>
        </w:behaviors>
        <w:guid w:val="{B0530EB7-739F-9A49-BAEA-173F1EBCE14C}"/>
      </w:docPartPr>
      <w:docPartBody>
        <w:p w:rsidR="00000000" w:rsidRDefault="004E117A">
          <w:pPr>
            <w:pStyle w:val="47FB5AA43E449D4D8EC5036FD89C3D7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868FAB7AF5F24D87E929ACE28627E9">
    <w:name w:val="96868FAB7AF5F24D87E929ACE28627E9"/>
  </w:style>
  <w:style w:type="paragraph" w:customStyle="1" w:styleId="FD0C39AF0EB1714888CADA37FBC7764B">
    <w:name w:val="FD0C39AF0EB1714888CADA37FBC7764B"/>
  </w:style>
  <w:style w:type="paragraph" w:customStyle="1" w:styleId="3E2D597F44D51242950ACA72C6B107FD">
    <w:name w:val="3E2D597F44D51242950ACA72C6B107FD"/>
  </w:style>
  <w:style w:type="paragraph" w:customStyle="1" w:styleId="2B7DAD7CE5EE1442AE3AA5C325525433">
    <w:name w:val="2B7DAD7CE5EE1442AE3AA5C325525433"/>
  </w:style>
  <w:style w:type="paragraph" w:customStyle="1" w:styleId="7EF330DE0C27014E9CACE0BD497EA84D">
    <w:name w:val="7EF330DE0C27014E9CACE0BD497EA84D"/>
  </w:style>
  <w:style w:type="paragraph" w:customStyle="1" w:styleId="3495E45EEABED5438AA5E477B4F4DAB5">
    <w:name w:val="3495E45EEABED5438AA5E477B4F4DAB5"/>
  </w:style>
  <w:style w:type="paragraph" w:customStyle="1" w:styleId="532ECCF20787EB4497BBF26055306B7B">
    <w:name w:val="532ECCF20787EB4497BBF26055306B7B"/>
  </w:style>
  <w:style w:type="paragraph" w:customStyle="1" w:styleId="11643B77B7CD1E449DD88664EB4BDF46">
    <w:name w:val="11643B77B7CD1E449DD88664EB4BDF46"/>
  </w:style>
  <w:style w:type="paragraph" w:customStyle="1" w:styleId="4D096E833C080648AE8903C972641260">
    <w:name w:val="4D096E833C080648AE8903C972641260"/>
  </w:style>
  <w:style w:type="paragraph" w:customStyle="1" w:styleId="2F64E321F055AA419F339B24E04CDB95">
    <w:name w:val="2F64E321F055AA419F339B24E04CDB95"/>
  </w:style>
  <w:style w:type="paragraph" w:customStyle="1" w:styleId="47FB5AA43E449D4D8EC5036FD89C3D7F">
    <w:name w:val="47FB5AA43E449D4D8EC5036FD89C3D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868FAB7AF5F24D87E929ACE28627E9">
    <w:name w:val="96868FAB7AF5F24D87E929ACE28627E9"/>
  </w:style>
  <w:style w:type="paragraph" w:customStyle="1" w:styleId="FD0C39AF0EB1714888CADA37FBC7764B">
    <w:name w:val="FD0C39AF0EB1714888CADA37FBC7764B"/>
  </w:style>
  <w:style w:type="paragraph" w:customStyle="1" w:styleId="3E2D597F44D51242950ACA72C6B107FD">
    <w:name w:val="3E2D597F44D51242950ACA72C6B107FD"/>
  </w:style>
  <w:style w:type="paragraph" w:customStyle="1" w:styleId="2B7DAD7CE5EE1442AE3AA5C325525433">
    <w:name w:val="2B7DAD7CE5EE1442AE3AA5C325525433"/>
  </w:style>
  <w:style w:type="paragraph" w:customStyle="1" w:styleId="7EF330DE0C27014E9CACE0BD497EA84D">
    <w:name w:val="7EF330DE0C27014E9CACE0BD497EA84D"/>
  </w:style>
  <w:style w:type="paragraph" w:customStyle="1" w:styleId="3495E45EEABED5438AA5E477B4F4DAB5">
    <w:name w:val="3495E45EEABED5438AA5E477B4F4DAB5"/>
  </w:style>
  <w:style w:type="paragraph" w:customStyle="1" w:styleId="532ECCF20787EB4497BBF26055306B7B">
    <w:name w:val="532ECCF20787EB4497BBF26055306B7B"/>
  </w:style>
  <w:style w:type="paragraph" w:customStyle="1" w:styleId="11643B77B7CD1E449DD88664EB4BDF46">
    <w:name w:val="11643B77B7CD1E449DD88664EB4BDF46"/>
  </w:style>
  <w:style w:type="paragraph" w:customStyle="1" w:styleId="4D096E833C080648AE8903C972641260">
    <w:name w:val="4D096E833C080648AE8903C972641260"/>
  </w:style>
  <w:style w:type="paragraph" w:customStyle="1" w:styleId="2F64E321F055AA419F339B24E04CDB95">
    <w:name w:val="2F64E321F055AA419F339B24E04CDB95"/>
  </w:style>
  <w:style w:type="paragraph" w:customStyle="1" w:styleId="47FB5AA43E449D4D8EC5036FD89C3D7F">
    <w:name w:val="47FB5AA43E449D4D8EC5036FD89C3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The1</b:Tag>
    <b:SourceType>DocumentFromInternetSite</b:SourceType>
    <b:Guid>{45F78FDB-597B-814E-B208-DA49A543F3AB}</b:Guid>
    <b:Title>Taro Okamoto Museum of Art</b:Title>
    <b:URL>http://www.taromuseum.jp</b:URL>
    <b:Author>
      <b:Author>
        <b:Corporate>Taro Okamoto Museum of Art, Kawasaki</b:Corporate>
      </b:Author>
    </b:Author>
    <b:RefOrder>5</b:RefOrder>
  </b:Source>
  <b:Source>
    <b:Tag>The2</b:Tag>
    <b:SourceType>DocumentFromInternetSite</b:SourceType>
    <b:Guid>{4DDD9BCA-F665-6B4C-9652-4F724C7EC3E8}</b:Guid>
    <b:Title>The Taro Okamoto Memorial Museum</b:Title>
    <b:URL>http://www.taro-okamoto.or.jp/</b:URL>
    <b:Comments>Website in Japanese.</b:Comments>
    <b:RefOrder>4</b:RefOrder>
  </b:Source>
  <b:Source>
    <b:Tag>Tow</b:Tag>
    <b:SourceType>DocumentFromInternetSite</b:SourceType>
    <b:Guid>{6F9E6B30-BA80-EC40-800C-4988B147DF5B}</b:Guid>
    <b:Title>Tower of the Sun</b:Title>
    <b:URL>http://www1.u-netsurf.ne.jp/~kitada/doc/taiyo/us.htm  </b:URL>
    <b:RefOrder>6</b:RefOrder>
  </b:Source>
  <b:Source>
    <b:Tag>Ota11</b:Tag>
    <b:SourceType>Book</b:SourceType>
    <b:Guid>{C9947849-F83F-2049-A910-1C571C2FAA49}</b:Guid>
    <b:Title>Okamoto Taro – The 100th Anniversary of His Birth</b:Title>
    <b:Year>2011</b:Year>
    <b:Comments>Catalogue accompanying the exhibition at The National Museum of Modern Art, Tokyo, 2011. http://www.momat.go.jp/english/artmuseum/okamoto_taro/index.html</b:Comments>
    <b:Author>
      <b:Author>
        <b:NameList>
          <b:Person>
            <b:Last>Otani</b:Last>
            <b:First>Shōgo</b:First>
          </b:Person>
          <b:Person>
            <b:Last>Murata</b:Last>
            <b:First>Keinosuke</b:First>
          </b:Person>
        </b:NameList>
      </b:Author>
    </b:Author>
    <b:City>Tokyo</b:City>
    <b:Publisher>NHK and NHK Promotions</b:Publisher>
    <b:RefOrder>3</b:RefOrder>
  </b:Source>
  <b:Source>
    <b:Tag>MoM12</b:Tag>
    <b:SourceType>Book</b:SourceType>
    <b:Guid>{F0BFE6BA-DC89-F841-95AF-DD11B836DCD5}</b:Guid>
    <b:Title>Tokyo 1955–1970: A New Avant-Garde</b:Title>
    <b:Year>2012</b:Year>
    <b:StandardNumber>9780870708343</b:StandardNumber>
    <b:Comments>Exhibition catalogue. http://www.moma.org/visit/calendar/exhibitions/1242</b:Comments>
    <b:ProductionCompany>New York: Museum of Modern Art</b:ProductionCompany>
    <b:Author>
      <b:Author>
        <b:Corporate>MoMA</b:Corporate>
      </b:Author>
      <b:Editor>
        <b:NameList>
          <b:Person>
            <b:Last>Chong</b:Last>
            <b:First>Doryun</b:First>
          </b:Person>
        </b:NameList>
      </b:Editor>
    </b:Author>
    <b:City>New York</b:City>
    <b:Publisher>Museum of Modern Art</b:Publisher>
    <b:RefOrder>2</b:RefOrder>
  </b:Source>
  <b:Source>
    <b:Tag>Har93</b:Tag>
    <b:SourceType>Report</b:SourceType>
    <b:Guid>{E058C003-D9F8-AC4A-B0BA-4635BFDAFC6B}</b:Guid>
    <b:Title>The Making of an Avant-Garde in Japan: An Assessment of Okamoto Taro's Art of ‘Counterpointism’ and its Debt to Europe with Particular Reference to Jean Arp and Georges Bataille</b:Title>
    <b:City>Essex</b:City>
    <b:Year>1993</b:Year>
    <b:Author>
      <b:Author>
        <b:NameList>
          <b:Person>
            <b:Last>Harada</b:Last>
            <b:First>Ruiko</b:First>
          </b:Person>
        </b:NameList>
      </b:Author>
    </b:Author>
    <b:Institution>University of Essex</b:Institution>
    <b:ThesisType>Ph.D. thesis/dissertation</b:ThesisType>
    <b:RefOrder>1</b:RefOrder>
  </b:Source>
</b:Sources>
</file>

<file path=customXml/itemProps1.xml><?xml version="1.0" encoding="utf-8"?>
<ds:datastoreItem xmlns:ds="http://schemas.openxmlformats.org/officeDocument/2006/customXml" ds:itemID="{16FB2AA0-9013-D743-9013-4B403C37A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1</Pages>
  <Words>300</Words>
  <Characters>1711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cp:revision>
  <dcterms:created xsi:type="dcterms:W3CDTF">2014-12-19T05:00:00Z</dcterms:created>
  <dcterms:modified xsi:type="dcterms:W3CDTF">2014-12-19T05:44:00Z</dcterms:modified>
</cp:coreProperties>
</file>