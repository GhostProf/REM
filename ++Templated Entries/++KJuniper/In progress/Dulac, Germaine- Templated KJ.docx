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53D2BA880AE6841B43BE9441302867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01BACBCB0ED2A46A9A0C88702D68F3C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2734A90ECD24C4692B8ECAE9715BD3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2DD5FEF949E8C4AA1A98FAA3B9F18EE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F537FA82F0CDA4698BB21010E74966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983DCFFD4691B4782B135DF03135B2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5740BA682AFA1469086AFECFBDCDF5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45396" w:rsidP="00245396">
                <w:proofErr w:type="spellStart"/>
                <w:r w:rsidRPr="00245396">
                  <w:rPr>
                    <w:b/>
                    <w:lang w:eastAsia="ja-JP"/>
                  </w:rPr>
                  <w:t>Dulac</w:t>
                </w:r>
                <w:proofErr w:type="spellEnd"/>
                <w:r w:rsidRPr="00245396">
                  <w:rPr>
                    <w:b/>
                    <w:lang w:eastAsia="ja-JP"/>
                  </w:rPr>
                  <w:t>, Germaine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FA9E62D2ED8EC4449FCC9F598EFFF6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2A62A65F06FF742B0217CCFA081F8F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D81E5AA74D125459379727F8592581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A3B555825DE814EA29DD1D3E6EC3813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396" w:rsidRDefault="00245396" w:rsidP="007A0D55">
      <w:pPr>
        <w:spacing w:after="0" w:line="240" w:lineRule="auto"/>
      </w:pPr>
      <w:r>
        <w:separator/>
      </w:r>
    </w:p>
  </w:endnote>
  <w:endnote w:type="continuationSeparator" w:id="0">
    <w:p w:rsidR="00245396" w:rsidRDefault="0024539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396" w:rsidRDefault="00245396" w:rsidP="007A0D55">
      <w:pPr>
        <w:spacing w:after="0" w:line="240" w:lineRule="auto"/>
      </w:pPr>
      <w:r>
        <w:separator/>
      </w:r>
    </w:p>
  </w:footnote>
  <w:footnote w:type="continuationSeparator" w:id="0">
    <w:p w:rsidR="00245396" w:rsidRDefault="0024539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39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5396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539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3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539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3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3D2BA880AE6841B43BE94413028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25A71-903E-E742-9F45-40FA03FF0093}"/>
      </w:docPartPr>
      <w:docPartBody>
        <w:p w:rsidR="00000000" w:rsidRDefault="004E117A">
          <w:pPr>
            <w:pStyle w:val="953D2BA880AE6841B43BE9441302867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01BACBCB0ED2A46A9A0C88702D68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350C7-7ED7-E148-BEBE-6E0BC23DEC33}"/>
      </w:docPartPr>
      <w:docPartBody>
        <w:p w:rsidR="00000000" w:rsidRDefault="004E117A">
          <w:pPr>
            <w:pStyle w:val="601BACBCB0ED2A46A9A0C88702D68F3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2734A90ECD24C4692B8ECAE9715B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1E7F5-941F-B246-A1F5-5D6AF1D83FFE}"/>
      </w:docPartPr>
      <w:docPartBody>
        <w:p w:rsidR="00000000" w:rsidRDefault="004E117A">
          <w:pPr>
            <w:pStyle w:val="62734A90ECD24C4692B8ECAE9715BD3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2DD5FEF949E8C4AA1A98FAA3B9F1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5F9B-F94D-0843-A490-C1E59BA29B08}"/>
      </w:docPartPr>
      <w:docPartBody>
        <w:p w:rsidR="00000000" w:rsidRDefault="004E117A">
          <w:pPr>
            <w:pStyle w:val="42DD5FEF949E8C4AA1A98FAA3B9F18E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F537FA82F0CDA4698BB21010E749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54C52-1737-7E46-9AC3-D01330AEF4C5}"/>
      </w:docPartPr>
      <w:docPartBody>
        <w:p w:rsidR="00000000" w:rsidRDefault="004E117A">
          <w:pPr>
            <w:pStyle w:val="EF537FA82F0CDA4698BB21010E74966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983DCFFD4691B4782B135DF03135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41996-4661-694B-81C3-6287B28308F2}"/>
      </w:docPartPr>
      <w:docPartBody>
        <w:p w:rsidR="00000000" w:rsidRDefault="004E117A">
          <w:pPr>
            <w:pStyle w:val="B983DCFFD4691B4782B135DF03135B2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5740BA682AFA1469086AFECFBDCD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B0539-425B-E242-BFC1-06E37C211C23}"/>
      </w:docPartPr>
      <w:docPartBody>
        <w:p w:rsidR="00000000" w:rsidRDefault="004E117A">
          <w:pPr>
            <w:pStyle w:val="15740BA682AFA1469086AFECFBDCDF5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A9E62D2ED8EC4449FCC9F598EFF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C0092-BEEA-1847-845A-37FB1495B6B5}"/>
      </w:docPartPr>
      <w:docPartBody>
        <w:p w:rsidR="00000000" w:rsidRDefault="004E117A">
          <w:pPr>
            <w:pStyle w:val="FA9E62D2ED8EC4449FCC9F598EFFF6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2A62A65F06FF742B0217CCFA081F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72F90-F185-0340-B8A7-08A06F8E6FD4}"/>
      </w:docPartPr>
      <w:docPartBody>
        <w:p w:rsidR="00000000" w:rsidRDefault="004E117A">
          <w:pPr>
            <w:pStyle w:val="92A62A65F06FF742B0217CCFA081F8F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D81E5AA74D125459379727F8592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DECE1-E62B-734E-A620-38BCAE5BA3BA}"/>
      </w:docPartPr>
      <w:docPartBody>
        <w:p w:rsidR="00000000" w:rsidRDefault="004E117A">
          <w:pPr>
            <w:pStyle w:val="8D81E5AA74D125459379727F8592581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A3B555825DE814EA29DD1D3E6EC3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980BB-5B62-0647-ACD5-AF988C5D4CE8}"/>
      </w:docPartPr>
      <w:docPartBody>
        <w:p w:rsidR="00000000" w:rsidRDefault="004E117A">
          <w:pPr>
            <w:pStyle w:val="7A3B555825DE814EA29DD1D3E6EC381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3D2BA880AE6841B43BE94413028677">
    <w:name w:val="953D2BA880AE6841B43BE94413028677"/>
  </w:style>
  <w:style w:type="paragraph" w:customStyle="1" w:styleId="601BACBCB0ED2A46A9A0C88702D68F3C">
    <w:name w:val="601BACBCB0ED2A46A9A0C88702D68F3C"/>
  </w:style>
  <w:style w:type="paragraph" w:customStyle="1" w:styleId="62734A90ECD24C4692B8ECAE9715BD37">
    <w:name w:val="62734A90ECD24C4692B8ECAE9715BD37"/>
  </w:style>
  <w:style w:type="paragraph" w:customStyle="1" w:styleId="42DD5FEF949E8C4AA1A98FAA3B9F18EE">
    <w:name w:val="42DD5FEF949E8C4AA1A98FAA3B9F18EE"/>
  </w:style>
  <w:style w:type="paragraph" w:customStyle="1" w:styleId="EF537FA82F0CDA4698BB21010E749669">
    <w:name w:val="EF537FA82F0CDA4698BB21010E749669"/>
  </w:style>
  <w:style w:type="paragraph" w:customStyle="1" w:styleId="B983DCFFD4691B4782B135DF03135B24">
    <w:name w:val="B983DCFFD4691B4782B135DF03135B24"/>
  </w:style>
  <w:style w:type="paragraph" w:customStyle="1" w:styleId="15740BA682AFA1469086AFECFBDCDF50">
    <w:name w:val="15740BA682AFA1469086AFECFBDCDF50"/>
  </w:style>
  <w:style w:type="paragraph" w:customStyle="1" w:styleId="FA9E62D2ED8EC4449FCC9F598EFFF6BF">
    <w:name w:val="FA9E62D2ED8EC4449FCC9F598EFFF6BF"/>
  </w:style>
  <w:style w:type="paragraph" w:customStyle="1" w:styleId="92A62A65F06FF742B0217CCFA081F8F4">
    <w:name w:val="92A62A65F06FF742B0217CCFA081F8F4"/>
  </w:style>
  <w:style w:type="paragraph" w:customStyle="1" w:styleId="8D81E5AA74D125459379727F8592581A">
    <w:name w:val="8D81E5AA74D125459379727F8592581A"/>
  </w:style>
  <w:style w:type="paragraph" w:customStyle="1" w:styleId="7A3B555825DE814EA29DD1D3E6EC3813">
    <w:name w:val="7A3B555825DE814EA29DD1D3E6EC381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3D2BA880AE6841B43BE94413028677">
    <w:name w:val="953D2BA880AE6841B43BE94413028677"/>
  </w:style>
  <w:style w:type="paragraph" w:customStyle="1" w:styleId="601BACBCB0ED2A46A9A0C88702D68F3C">
    <w:name w:val="601BACBCB0ED2A46A9A0C88702D68F3C"/>
  </w:style>
  <w:style w:type="paragraph" w:customStyle="1" w:styleId="62734A90ECD24C4692B8ECAE9715BD37">
    <w:name w:val="62734A90ECD24C4692B8ECAE9715BD37"/>
  </w:style>
  <w:style w:type="paragraph" w:customStyle="1" w:styleId="42DD5FEF949E8C4AA1A98FAA3B9F18EE">
    <w:name w:val="42DD5FEF949E8C4AA1A98FAA3B9F18EE"/>
  </w:style>
  <w:style w:type="paragraph" w:customStyle="1" w:styleId="EF537FA82F0CDA4698BB21010E749669">
    <w:name w:val="EF537FA82F0CDA4698BB21010E749669"/>
  </w:style>
  <w:style w:type="paragraph" w:customStyle="1" w:styleId="B983DCFFD4691B4782B135DF03135B24">
    <w:name w:val="B983DCFFD4691B4782B135DF03135B24"/>
  </w:style>
  <w:style w:type="paragraph" w:customStyle="1" w:styleId="15740BA682AFA1469086AFECFBDCDF50">
    <w:name w:val="15740BA682AFA1469086AFECFBDCDF50"/>
  </w:style>
  <w:style w:type="paragraph" w:customStyle="1" w:styleId="FA9E62D2ED8EC4449FCC9F598EFFF6BF">
    <w:name w:val="FA9E62D2ED8EC4449FCC9F598EFFF6BF"/>
  </w:style>
  <w:style w:type="paragraph" w:customStyle="1" w:styleId="92A62A65F06FF742B0217CCFA081F8F4">
    <w:name w:val="92A62A65F06FF742B0217CCFA081F8F4"/>
  </w:style>
  <w:style w:type="paragraph" w:customStyle="1" w:styleId="8D81E5AA74D125459379727F8592581A">
    <w:name w:val="8D81E5AA74D125459379727F8592581A"/>
  </w:style>
  <w:style w:type="paragraph" w:customStyle="1" w:styleId="7A3B555825DE814EA29DD1D3E6EC3813">
    <w:name w:val="7A3B555825DE814EA29DD1D3E6EC38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1</cp:revision>
  <dcterms:created xsi:type="dcterms:W3CDTF">2015-01-19T22:26:00Z</dcterms:created>
  <dcterms:modified xsi:type="dcterms:W3CDTF">2015-01-19T22:26:00Z</dcterms:modified>
</cp:coreProperties>
</file>