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7267DC7781BB849A1903F4CB8DBAC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CC55A9559FB6419A40D79698F44CA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D2850" w:rsidP="00CD2850">
                <w:r>
                  <w:t xml:space="preserve">Alexandra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A9453A39454F24A984C870BF680DC3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9DE8AE38E5FF4B9A5B3D517AB4F04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D2850" w:rsidP="00CD2850">
                <w:r>
                  <w:t>Carter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D713EF14D0B34B9AAD80F3354187C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14EB8025F1F847A52B8652BD1362B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7E601A898DB564887C4514F80B9D5A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D2850" w:rsidP="003F0D73">
                <w:pPr>
                  <w:rPr>
                    <w:b/>
                  </w:rPr>
                </w:pPr>
                <w:r w:rsidRPr="00FF2BB6"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>Ginner, Ruby</w:t>
                </w:r>
                <w:r>
                  <w:rPr>
                    <w:rFonts w:eastAsiaTheme="minorEastAsia"/>
                    <w:b/>
                    <w:sz w:val="24"/>
                    <w:szCs w:val="24"/>
                    <w:lang w:eastAsia="ja-JP"/>
                  </w:rPr>
                  <w:t xml:space="preserve"> (1886-1978)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126E6C99292CA41812F4F279EA326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91DEE7A4323AE4CBE96D4508918EBA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8470D0DC6F2E84A86664E1C81C9F7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A0DAF82D8AB40A4B0AA1830090BCF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850" w:rsidRDefault="00CD2850" w:rsidP="007A0D55">
      <w:pPr>
        <w:spacing w:after="0" w:line="240" w:lineRule="auto"/>
      </w:pPr>
      <w:r>
        <w:separator/>
      </w:r>
    </w:p>
  </w:endnote>
  <w:endnote w:type="continuationSeparator" w:id="0">
    <w:p w:rsidR="00CD2850" w:rsidRDefault="00CD28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850" w:rsidRDefault="00CD2850" w:rsidP="007A0D55">
      <w:pPr>
        <w:spacing w:after="0" w:line="240" w:lineRule="auto"/>
      </w:pPr>
      <w:r>
        <w:separator/>
      </w:r>
    </w:p>
  </w:footnote>
  <w:footnote w:type="continuationSeparator" w:id="0">
    <w:p w:rsidR="00CD2850" w:rsidRDefault="00CD28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5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85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28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28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267DC7781BB849A1903F4CB8DBA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7D3B4-5D2A-ED4B-A071-674D8196E83A}"/>
      </w:docPartPr>
      <w:docPartBody>
        <w:p w:rsidR="00000000" w:rsidRDefault="004E117A">
          <w:pPr>
            <w:pStyle w:val="07267DC7781BB849A1903F4CB8DBAC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CC55A9559FB6419A40D79698F4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DBFD4-567A-8B41-8B4F-2534FB3811E2}"/>
      </w:docPartPr>
      <w:docPartBody>
        <w:p w:rsidR="00000000" w:rsidRDefault="004E117A">
          <w:pPr>
            <w:pStyle w:val="81CC55A9559FB6419A40D79698F44C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A9453A39454F24A984C870BF680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B7D58-A0EA-2347-8A07-FE17AF0982C2}"/>
      </w:docPartPr>
      <w:docPartBody>
        <w:p w:rsidR="00000000" w:rsidRDefault="004E117A">
          <w:pPr>
            <w:pStyle w:val="DA9453A39454F24A984C870BF680DC3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9DE8AE38E5FF4B9A5B3D517AB4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BFF3-0D09-A047-8E46-AF84777F8C5F}"/>
      </w:docPartPr>
      <w:docPartBody>
        <w:p w:rsidR="00000000" w:rsidRDefault="004E117A">
          <w:pPr>
            <w:pStyle w:val="DA9DE8AE38E5FF4B9A5B3D517AB4F0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D713EF14D0B34B9AAD80F3354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A036C-655C-A047-ACC7-DBC7B1EB8268}"/>
      </w:docPartPr>
      <w:docPartBody>
        <w:p w:rsidR="00000000" w:rsidRDefault="004E117A">
          <w:pPr>
            <w:pStyle w:val="CBD713EF14D0B34B9AAD80F3354187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14EB8025F1F847A52B8652BD136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F60B1-FB38-2A4C-9523-2C56752CA016}"/>
      </w:docPartPr>
      <w:docPartBody>
        <w:p w:rsidR="00000000" w:rsidRDefault="004E117A">
          <w:pPr>
            <w:pStyle w:val="5614EB8025F1F847A52B8652BD1362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E601A898DB564887C4514F80B9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1807-ADC1-384A-B4ED-32C62DCAC4EE}"/>
      </w:docPartPr>
      <w:docPartBody>
        <w:p w:rsidR="00000000" w:rsidRDefault="004E117A">
          <w:pPr>
            <w:pStyle w:val="D7E601A898DB564887C4514F80B9D5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126E6C99292CA41812F4F279EA3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D97F-0338-FC43-9BBE-85E562FBB3E2}"/>
      </w:docPartPr>
      <w:docPartBody>
        <w:p w:rsidR="00000000" w:rsidRDefault="004E117A">
          <w:pPr>
            <w:pStyle w:val="D126E6C99292CA41812F4F279EA326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1DEE7A4323AE4CBE96D4508918E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48B6-828E-124A-AF39-0F783BDC86EA}"/>
      </w:docPartPr>
      <w:docPartBody>
        <w:p w:rsidR="00000000" w:rsidRDefault="004E117A">
          <w:pPr>
            <w:pStyle w:val="E91DEE7A4323AE4CBE96D4508918EB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8470D0DC6F2E84A86664E1C81C9F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BD087-0E3D-544E-85BD-EE84A3018EEA}"/>
      </w:docPartPr>
      <w:docPartBody>
        <w:p w:rsidR="00000000" w:rsidRDefault="004E117A">
          <w:pPr>
            <w:pStyle w:val="18470D0DC6F2E84A86664E1C81C9F7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A0DAF82D8AB40A4B0AA183009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8F9E-6542-F84D-BD98-9A2CF7EDF4C7}"/>
      </w:docPartPr>
      <w:docPartBody>
        <w:p w:rsidR="00000000" w:rsidRDefault="004E117A">
          <w:pPr>
            <w:pStyle w:val="733A0DAF82D8AB40A4B0AA1830090BC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267DC7781BB849A1903F4CB8DBACE9">
    <w:name w:val="07267DC7781BB849A1903F4CB8DBACE9"/>
  </w:style>
  <w:style w:type="paragraph" w:customStyle="1" w:styleId="81CC55A9559FB6419A40D79698F44CA1">
    <w:name w:val="81CC55A9559FB6419A40D79698F44CA1"/>
  </w:style>
  <w:style w:type="paragraph" w:customStyle="1" w:styleId="DA9453A39454F24A984C870BF680DC3F">
    <w:name w:val="DA9453A39454F24A984C870BF680DC3F"/>
  </w:style>
  <w:style w:type="paragraph" w:customStyle="1" w:styleId="DA9DE8AE38E5FF4B9A5B3D517AB4F04B">
    <w:name w:val="DA9DE8AE38E5FF4B9A5B3D517AB4F04B"/>
  </w:style>
  <w:style w:type="paragraph" w:customStyle="1" w:styleId="CBD713EF14D0B34B9AAD80F3354187C2">
    <w:name w:val="CBD713EF14D0B34B9AAD80F3354187C2"/>
  </w:style>
  <w:style w:type="paragraph" w:customStyle="1" w:styleId="5614EB8025F1F847A52B8652BD1362BC">
    <w:name w:val="5614EB8025F1F847A52B8652BD1362BC"/>
  </w:style>
  <w:style w:type="paragraph" w:customStyle="1" w:styleId="D7E601A898DB564887C4514F80B9D5A6">
    <w:name w:val="D7E601A898DB564887C4514F80B9D5A6"/>
  </w:style>
  <w:style w:type="paragraph" w:customStyle="1" w:styleId="D126E6C99292CA41812F4F279EA326DE">
    <w:name w:val="D126E6C99292CA41812F4F279EA326DE"/>
  </w:style>
  <w:style w:type="paragraph" w:customStyle="1" w:styleId="E91DEE7A4323AE4CBE96D4508918EBA9">
    <w:name w:val="E91DEE7A4323AE4CBE96D4508918EBA9"/>
  </w:style>
  <w:style w:type="paragraph" w:customStyle="1" w:styleId="18470D0DC6F2E84A86664E1C81C9F756">
    <w:name w:val="18470D0DC6F2E84A86664E1C81C9F756"/>
  </w:style>
  <w:style w:type="paragraph" w:customStyle="1" w:styleId="733A0DAF82D8AB40A4B0AA1830090BCF">
    <w:name w:val="733A0DAF82D8AB40A4B0AA1830090B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267DC7781BB849A1903F4CB8DBACE9">
    <w:name w:val="07267DC7781BB849A1903F4CB8DBACE9"/>
  </w:style>
  <w:style w:type="paragraph" w:customStyle="1" w:styleId="81CC55A9559FB6419A40D79698F44CA1">
    <w:name w:val="81CC55A9559FB6419A40D79698F44CA1"/>
  </w:style>
  <w:style w:type="paragraph" w:customStyle="1" w:styleId="DA9453A39454F24A984C870BF680DC3F">
    <w:name w:val="DA9453A39454F24A984C870BF680DC3F"/>
  </w:style>
  <w:style w:type="paragraph" w:customStyle="1" w:styleId="DA9DE8AE38E5FF4B9A5B3D517AB4F04B">
    <w:name w:val="DA9DE8AE38E5FF4B9A5B3D517AB4F04B"/>
  </w:style>
  <w:style w:type="paragraph" w:customStyle="1" w:styleId="CBD713EF14D0B34B9AAD80F3354187C2">
    <w:name w:val="CBD713EF14D0B34B9AAD80F3354187C2"/>
  </w:style>
  <w:style w:type="paragraph" w:customStyle="1" w:styleId="5614EB8025F1F847A52B8652BD1362BC">
    <w:name w:val="5614EB8025F1F847A52B8652BD1362BC"/>
  </w:style>
  <w:style w:type="paragraph" w:customStyle="1" w:styleId="D7E601A898DB564887C4514F80B9D5A6">
    <w:name w:val="D7E601A898DB564887C4514F80B9D5A6"/>
  </w:style>
  <w:style w:type="paragraph" w:customStyle="1" w:styleId="D126E6C99292CA41812F4F279EA326DE">
    <w:name w:val="D126E6C99292CA41812F4F279EA326DE"/>
  </w:style>
  <w:style w:type="paragraph" w:customStyle="1" w:styleId="E91DEE7A4323AE4CBE96D4508918EBA9">
    <w:name w:val="E91DEE7A4323AE4CBE96D4508918EBA9"/>
  </w:style>
  <w:style w:type="paragraph" w:customStyle="1" w:styleId="18470D0DC6F2E84A86664E1C81C9F756">
    <w:name w:val="18470D0DC6F2E84A86664E1C81C9F756"/>
  </w:style>
  <w:style w:type="paragraph" w:customStyle="1" w:styleId="733A0DAF82D8AB40A4B0AA1830090BCF">
    <w:name w:val="733A0DAF82D8AB40A4B0AA1830090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2015-01-22T19:17:00Z</dcterms:created>
  <dcterms:modified xsi:type="dcterms:W3CDTF">2015-01-22T19:18:00Z</dcterms:modified>
</cp:coreProperties>
</file>