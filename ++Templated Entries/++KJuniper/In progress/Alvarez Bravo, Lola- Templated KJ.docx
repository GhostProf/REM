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FA9451814AB4E43A098002F080310B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DBA062784E05943922EAF430F509A9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1337758DF1E447A87028C0326303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86624BB8583F42BF352049085680E8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35C9AE8918764C9752B43C20843F8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665D0C64271F24F8A8C7DC4C5B55AF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86EA6EEC8FA8349BB3D908DEF9434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A7251" w:rsidP="003F0D73">
                <w:pPr>
                  <w:rPr>
                    <w:b/>
                  </w:rPr>
                </w:pPr>
                <w:r w:rsidRPr="007451A9">
                  <w:rPr>
                    <w:rFonts w:eastAsia="Times New Roman" w:cs="Times New Roman"/>
                    <w:b/>
                    <w:szCs w:val="24"/>
                    <w:lang w:val="en-US"/>
                  </w:rPr>
                  <w:t>Alvarez Bravo, Lola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C223564BBFD1941B3214FFB14E4C0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9A016ECF16E9E499876DE6633C292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181E6DCA9B90B45AF4CD9C8334F5CC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70C4D567701746998DEA91B8AFC34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251" w:rsidRDefault="00FA7251" w:rsidP="007A0D55">
      <w:pPr>
        <w:spacing w:after="0" w:line="240" w:lineRule="auto"/>
      </w:pPr>
      <w:r>
        <w:separator/>
      </w:r>
    </w:p>
  </w:endnote>
  <w:endnote w:type="continuationSeparator" w:id="0">
    <w:p w:rsidR="00FA7251" w:rsidRDefault="00FA72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251" w:rsidRDefault="00FA7251" w:rsidP="007A0D55">
      <w:pPr>
        <w:spacing w:after="0" w:line="240" w:lineRule="auto"/>
      </w:pPr>
      <w:r>
        <w:separator/>
      </w:r>
    </w:p>
  </w:footnote>
  <w:footnote w:type="continuationSeparator" w:id="0">
    <w:p w:rsidR="00FA7251" w:rsidRDefault="00FA72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251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72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72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A9451814AB4E43A098002F0803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2977B-021B-F34F-A2B3-CCFAE3ECE59C}"/>
      </w:docPartPr>
      <w:docPartBody>
        <w:p w:rsidR="00000000" w:rsidRDefault="004E117A">
          <w:pPr>
            <w:pStyle w:val="FFA9451814AB4E43A098002F080310B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DBA062784E05943922EAF430F509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C1A5-229E-A749-9063-75F9F9EB1DC5}"/>
      </w:docPartPr>
      <w:docPartBody>
        <w:p w:rsidR="00000000" w:rsidRDefault="004E117A">
          <w:pPr>
            <w:pStyle w:val="0DBA062784E05943922EAF430F509A9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1337758DF1E447A87028C03263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DECC6-E228-2349-BD43-6DF0D2842829}"/>
      </w:docPartPr>
      <w:docPartBody>
        <w:p w:rsidR="00000000" w:rsidRDefault="004E117A">
          <w:pPr>
            <w:pStyle w:val="6B1337758DF1E447A87028C0326303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86624BB8583F42BF3520490856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48A9E-BA45-4245-A9D2-EAFE9E30AE47}"/>
      </w:docPartPr>
      <w:docPartBody>
        <w:p w:rsidR="00000000" w:rsidRDefault="004E117A">
          <w:pPr>
            <w:pStyle w:val="0086624BB8583F42BF352049085680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035C9AE8918764C9752B43C2084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4206-B00F-0347-8621-EDF4C4138038}"/>
      </w:docPartPr>
      <w:docPartBody>
        <w:p w:rsidR="00000000" w:rsidRDefault="004E117A">
          <w:pPr>
            <w:pStyle w:val="A035C9AE8918764C9752B43C20843F8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665D0C64271F24F8A8C7DC4C5B55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8A9F-4DB9-7747-8119-089BA00F71F0}"/>
      </w:docPartPr>
      <w:docPartBody>
        <w:p w:rsidR="00000000" w:rsidRDefault="004E117A">
          <w:pPr>
            <w:pStyle w:val="2665D0C64271F24F8A8C7DC4C5B55AF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86EA6EEC8FA8349BB3D908DEF943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1F64-9E24-C449-9DFF-6CF59F0116B0}"/>
      </w:docPartPr>
      <w:docPartBody>
        <w:p w:rsidR="00000000" w:rsidRDefault="004E117A">
          <w:pPr>
            <w:pStyle w:val="C86EA6EEC8FA8349BB3D908DEF9434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C223564BBFD1941B3214FFB14E4C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6BA4-0377-5D42-AAB0-D6770D48A276}"/>
      </w:docPartPr>
      <w:docPartBody>
        <w:p w:rsidR="00000000" w:rsidRDefault="004E117A">
          <w:pPr>
            <w:pStyle w:val="FC223564BBFD1941B3214FFB14E4C0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A016ECF16E9E499876DE6633C2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34422-1A4C-5348-B416-36026CD4BAA8}"/>
      </w:docPartPr>
      <w:docPartBody>
        <w:p w:rsidR="00000000" w:rsidRDefault="004E117A">
          <w:pPr>
            <w:pStyle w:val="D9A016ECF16E9E499876DE6633C292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81E6DCA9B90B45AF4CD9C8334F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3A731-42D8-EC45-BEBF-F971C8A585CA}"/>
      </w:docPartPr>
      <w:docPartBody>
        <w:p w:rsidR="00000000" w:rsidRDefault="004E117A">
          <w:pPr>
            <w:pStyle w:val="B181E6DCA9B90B45AF4CD9C8334F5CC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70C4D567701746998DEA91B8AFC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D3FE8-A349-D442-A1B2-9977CC8C5494}"/>
      </w:docPartPr>
      <w:docPartBody>
        <w:p w:rsidR="00000000" w:rsidRDefault="004E117A">
          <w:pPr>
            <w:pStyle w:val="8770C4D567701746998DEA91B8AFC3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A9451814AB4E43A098002F080310B4">
    <w:name w:val="FFA9451814AB4E43A098002F080310B4"/>
  </w:style>
  <w:style w:type="paragraph" w:customStyle="1" w:styleId="0DBA062784E05943922EAF430F509A9A">
    <w:name w:val="0DBA062784E05943922EAF430F509A9A"/>
  </w:style>
  <w:style w:type="paragraph" w:customStyle="1" w:styleId="6B1337758DF1E447A87028C032630389">
    <w:name w:val="6B1337758DF1E447A87028C032630389"/>
  </w:style>
  <w:style w:type="paragraph" w:customStyle="1" w:styleId="0086624BB8583F42BF352049085680E8">
    <w:name w:val="0086624BB8583F42BF352049085680E8"/>
  </w:style>
  <w:style w:type="paragraph" w:customStyle="1" w:styleId="A035C9AE8918764C9752B43C20843F8E">
    <w:name w:val="A035C9AE8918764C9752B43C20843F8E"/>
  </w:style>
  <w:style w:type="paragraph" w:customStyle="1" w:styleId="2665D0C64271F24F8A8C7DC4C5B55AFB">
    <w:name w:val="2665D0C64271F24F8A8C7DC4C5B55AFB"/>
  </w:style>
  <w:style w:type="paragraph" w:customStyle="1" w:styleId="C86EA6EEC8FA8349BB3D908DEF943457">
    <w:name w:val="C86EA6EEC8FA8349BB3D908DEF943457"/>
  </w:style>
  <w:style w:type="paragraph" w:customStyle="1" w:styleId="FC223564BBFD1941B3214FFB14E4C099">
    <w:name w:val="FC223564BBFD1941B3214FFB14E4C099"/>
  </w:style>
  <w:style w:type="paragraph" w:customStyle="1" w:styleId="D9A016ECF16E9E499876DE6633C29297">
    <w:name w:val="D9A016ECF16E9E499876DE6633C29297"/>
  </w:style>
  <w:style w:type="paragraph" w:customStyle="1" w:styleId="B181E6DCA9B90B45AF4CD9C8334F5CC6">
    <w:name w:val="B181E6DCA9B90B45AF4CD9C8334F5CC6"/>
  </w:style>
  <w:style w:type="paragraph" w:customStyle="1" w:styleId="8770C4D567701746998DEA91B8AFC348">
    <w:name w:val="8770C4D567701746998DEA91B8AFC3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A9451814AB4E43A098002F080310B4">
    <w:name w:val="FFA9451814AB4E43A098002F080310B4"/>
  </w:style>
  <w:style w:type="paragraph" w:customStyle="1" w:styleId="0DBA062784E05943922EAF430F509A9A">
    <w:name w:val="0DBA062784E05943922EAF430F509A9A"/>
  </w:style>
  <w:style w:type="paragraph" w:customStyle="1" w:styleId="6B1337758DF1E447A87028C032630389">
    <w:name w:val="6B1337758DF1E447A87028C032630389"/>
  </w:style>
  <w:style w:type="paragraph" w:customStyle="1" w:styleId="0086624BB8583F42BF352049085680E8">
    <w:name w:val="0086624BB8583F42BF352049085680E8"/>
  </w:style>
  <w:style w:type="paragraph" w:customStyle="1" w:styleId="A035C9AE8918764C9752B43C20843F8E">
    <w:name w:val="A035C9AE8918764C9752B43C20843F8E"/>
  </w:style>
  <w:style w:type="paragraph" w:customStyle="1" w:styleId="2665D0C64271F24F8A8C7DC4C5B55AFB">
    <w:name w:val="2665D0C64271F24F8A8C7DC4C5B55AFB"/>
  </w:style>
  <w:style w:type="paragraph" w:customStyle="1" w:styleId="C86EA6EEC8FA8349BB3D908DEF943457">
    <w:name w:val="C86EA6EEC8FA8349BB3D908DEF943457"/>
  </w:style>
  <w:style w:type="paragraph" w:customStyle="1" w:styleId="FC223564BBFD1941B3214FFB14E4C099">
    <w:name w:val="FC223564BBFD1941B3214FFB14E4C099"/>
  </w:style>
  <w:style w:type="paragraph" w:customStyle="1" w:styleId="D9A016ECF16E9E499876DE6633C29297">
    <w:name w:val="D9A016ECF16E9E499876DE6633C29297"/>
  </w:style>
  <w:style w:type="paragraph" w:customStyle="1" w:styleId="B181E6DCA9B90B45AF4CD9C8334F5CC6">
    <w:name w:val="B181E6DCA9B90B45AF4CD9C8334F5CC6"/>
  </w:style>
  <w:style w:type="paragraph" w:customStyle="1" w:styleId="8770C4D567701746998DEA91B8AFC348">
    <w:name w:val="8770C4D567701746998DEA91B8AFC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2015-01-20T18:06:00Z</dcterms:created>
  <dcterms:modified xsi:type="dcterms:W3CDTF">2015-01-20T18:08:00Z</dcterms:modified>
</cp:coreProperties>
</file>