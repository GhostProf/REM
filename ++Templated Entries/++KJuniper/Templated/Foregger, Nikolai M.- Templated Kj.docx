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741100D4298E469FC892CE6ECF764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259C3BDFA0F5F4995A95B6028652F1C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1A5ED2C7F58D408A937F7F54E59B3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1FF432F44B74C40AFD9D29B6ACA5DE1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B1FAF8927373C488A67DCCEA2C80AF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C5CE90922CF941AFA533F58F592C21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4B49B2A592A5349A74B5DDCABCAF0D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F4433" w:rsidP="001F4433">
                <w:proofErr w:type="spellStart"/>
                <w:r w:rsidRPr="001F4433">
                  <w:rPr>
                    <w:b/>
                    <w:lang w:eastAsia="ja-JP"/>
                  </w:rPr>
                  <w:t>Foregger</w:t>
                </w:r>
                <w:proofErr w:type="spellEnd"/>
                <w:r w:rsidRPr="001F4433">
                  <w:rPr>
                    <w:b/>
                    <w:lang w:eastAsia="ja-JP"/>
                  </w:rPr>
                  <w:t xml:space="preserve">, Nikolai </w:t>
                </w:r>
                <w:proofErr w:type="spellStart"/>
                <w:r w:rsidRPr="001F4433">
                  <w:rPr>
                    <w:b/>
                    <w:lang w:eastAsia="ja-JP"/>
                  </w:rPr>
                  <w:t>Mikhailovich</w:t>
                </w:r>
                <w:proofErr w:type="spellEnd"/>
                <w:r>
                  <w:rPr>
                    <w:b/>
                    <w:lang w:eastAsia="ja-JP"/>
                  </w:rPr>
                  <w:t xml:space="preserve"> (1892-1939)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2E3BF1F68FC12429A98A149E05E878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00164D97D65174A917B6740AE8403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5404A452BF2B744ACBB4F8FA69FAAB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F06EEF83C35534586A75E569DF66151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33" w:rsidRDefault="001F4433" w:rsidP="007A0D55">
      <w:pPr>
        <w:spacing w:after="0" w:line="240" w:lineRule="auto"/>
      </w:pPr>
      <w:r>
        <w:separator/>
      </w:r>
    </w:p>
  </w:endnote>
  <w:endnote w:type="continuationSeparator" w:id="0">
    <w:p w:rsidR="001F4433" w:rsidRDefault="001F443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33" w:rsidRDefault="001F4433" w:rsidP="007A0D55">
      <w:pPr>
        <w:spacing w:after="0" w:line="240" w:lineRule="auto"/>
      </w:pPr>
      <w:r>
        <w:separator/>
      </w:r>
    </w:p>
  </w:footnote>
  <w:footnote w:type="continuationSeparator" w:id="0">
    <w:p w:rsidR="001F4433" w:rsidRDefault="001F443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3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443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F44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F44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741100D4298E469FC892CE6ECF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5AA0F-3ECA-494A-9C27-DEC793E1BA85}"/>
      </w:docPartPr>
      <w:docPartBody>
        <w:p w:rsidR="00000000" w:rsidRDefault="004E117A">
          <w:pPr>
            <w:pStyle w:val="E5741100D4298E469FC892CE6ECF764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259C3BDFA0F5F4995A95B6028652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A4A0F-AFCA-8144-9CD7-224CFB1EC57C}"/>
      </w:docPartPr>
      <w:docPartBody>
        <w:p w:rsidR="00000000" w:rsidRDefault="004E117A">
          <w:pPr>
            <w:pStyle w:val="F259C3BDFA0F5F4995A95B6028652F1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1A5ED2C7F58D408A937F7F54E59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668B-9A51-5A49-8086-B4EC511323B5}"/>
      </w:docPartPr>
      <w:docPartBody>
        <w:p w:rsidR="00000000" w:rsidRDefault="004E117A">
          <w:pPr>
            <w:pStyle w:val="A81A5ED2C7F58D408A937F7F54E59B3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1FF432F44B74C40AFD9D29B6ACA5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DD090-815F-0948-B0FC-2DD39A9BCD56}"/>
      </w:docPartPr>
      <w:docPartBody>
        <w:p w:rsidR="00000000" w:rsidRDefault="004E117A">
          <w:pPr>
            <w:pStyle w:val="11FF432F44B74C40AFD9D29B6ACA5DE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B1FAF8927373C488A67DCCEA2C80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B513-3A5C-4F4C-9C35-767A0DBF3BC9}"/>
      </w:docPartPr>
      <w:docPartBody>
        <w:p w:rsidR="00000000" w:rsidRDefault="004E117A">
          <w:pPr>
            <w:pStyle w:val="1B1FAF8927373C488A67DCCEA2C80AF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C5CE90922CF941AFA533F58F59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9CBC1-8A89-D542-AD9C-36BCC9AA91EC}"/>
      </w:docPartPr>
      <w:docPartBody>
        <w:p w:rsidR="00000000" w:rsidRDefault="004E117A">
          <w:pPr>
            <w:pStyle w:val="9CC5CE90922CF941AFA533F58F592C2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B49B2A592A5349A74B5DDCABCAF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B4479-C233-F64D-8845-37B7F7AAA262}"/>
      </w:docPartPr>
      <w:docPartBody>
        <w:p w:rsidR="00000000" w:rsidRDefault="004E117A">
          <w:pPr>
            <w:pStyle w:val="F4B49B2A592A5349A74B5DDCABCAF0D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2E3BF1F68FC12429A98A149E05E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E66F9-D395-BD44-B957-1862EE190B0D}"/>
      </w:docPartPr>
      <w:docPartBody>
        <w:p w:rsidR="00000000" w:rsidRDefault="004E117A">
          <w:pPr>
            <w:pStyle w:val="72E3BF1F68FC12429A98A149E05E878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00164D97D65174A917B6740AE840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44EF5-8DC9-2A4A-9DA6-18A1DF1EC901}"/>
      </w:docPartPr>
      <w:docPartBody>
        <w:p w:rsidR="00000000" w:rsidRDefault="004E117A">
          <w:pPr>
            <w:pStyle w:val="F00164D97D65174A917B6740AE8403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404A452BF2B744ACBB4F8FA69FA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56062-070F-4D46-AEC8-B7B385F31CF6}"/>
      </w:docPartPr>
      <w:docPartBody>
        <w:p w:rsidR="00000000" w:rsidRDefault="004E117A">
          <w:pPr>
            <w:pStyle w:val="F5404A452BF2B744ACBB4F8FA69FAAB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F06EEF83C35534586A75E569DF66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73CAB-2662-5247-8087-895518B28AA1}"/>
      </w:docPartPr>
      <w:docPartBody>
        <w:p w:rsidR="00000000" w:rsidRDefault="004E117A">
          <w:pPr>
            <w:pStyle w:val="3F06EEF83C35534586A75E569DF661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741100D4298E469FC892CE6ECF7648">
    <w:name w:val="E5741100D4298E469FC892CE6ECF7648"/>
  </w:style>
  <w:style w:type="paragraph" w:customStyle="1" w:styleId="F259C3BDFA0F5F4995A95B6028652F1C">
    <w:name w:val="F259C3BDFA0F5F4995A95B6028652F1C"/>
  </w:style>
  <w:style w:type="paragraph" w:customStyle="1" w:styleId="A81A5ED2C7F58D408A937F7F54E59B3C">
    <w:name w:val="A81A5ED2C7F58D408A937F7F54E59B3C"/>
  </w:style>
  <w:style w:type="paragraph" w:customStyle="1" w:styleId="11FF432F44B74C40AFD9D29B6ACA5DE1">
    <w:name w:val="11FF432F44B74C40AFD9D29B6ACA5DE1"/>
  </w:style>
  <w:style w:type="paragraph" w:customStyle="1" w:styleId="1B1FAF8927373C488A67DCCEA2C80AF2">
    <w:name w:val="1B1FAF8927373C488A67DCCEA2C80AF2"/>
  </w:style>
  <w:style w:type="paragraph" w:customStyle="1" w:styleId="9CC5CE90922CF941AFA533F58F592C21">
    <w:name w:val="9CC5CE90922CF941AFA533F58F592C21"/>
  </w:style>
  <w:style w:type="paragraph" w:customStyle="1" w:styleId="F4B49B2A592A5349A74B5DDCABCAF0D3">
    <w:name w:val="F4B49B2A592A5349A74B5DDCABCAF0D3"/>
  </w:style>
  <w:style w:type="paragraph" w:customStyle="1" w:styleId="72E3BF1F68FC12429A98A149E05E8789">
    <w:name w:val="72E3BF1F68FC12429A98A149E05E8789"/>
  </w:style>
  <w:style w:type="paragraph" w:customStyle="1" w:styleId="F00164D97D65174A917B6740AE840330">
    <w:name w:val="F00164D97D65174A917B6740AE840330"/>
  </w:style>
  <w:style w:type="paragraph" w:customStyle="1" w:styleId="F5404A452BF2B744ACBB4F8FA69FAABB">
    <w:name w:val="F5404A452BF2B744ACBB4F8FA69FAABB"/>
  </w:style>
  <w:style w:type="paragraph" w:customStyle="1" w:styleId="3F06EEF83C35534586A75E569DF66151">
    <w:name w:val="3F06EEF83C35534586A75E569DF661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5741100D4298E469FC892CE6ECF7648">
    <w:name w:val="E5741100D4298E469FC892CE6ECF7648"/>
  </w:style>
  <w:style w:type="paragraph" w:customStyle="1" w:styleId="F259C3BDFA0F5F4995A95B6028652F1C">
    <w:name w:val="F259C3BDFA0F5F4995A95B6028652F1C"/>
  </w:style>
  <w:style w:type="paragraph" w:customStyle="1" w:styleId="A81A5ED2C7F58D408A937F7F54E59B3C">
    <w:name w:val="A81A5ED2C7F58D408A937F7F54E59B3C"/>
  </w:style>
  <w:style w:type="paragraph" w:customStyle="1" w:styleId="11FF432F44B74C40AFD9D29B6ACA5DE1">
    <w:name w:val="11FF432F44B74C40AFD9D29B6ACA5DE1"/>
  </w:style>
  <w:style w:type="paragraph" w:customStyle="1" w:styleId="1B1FAF8927373C488A67DCCEA2C80AF2">
    <w:name w:val="1B1FAF8927373C488A67DCCEA2C80AF2"/>
  </w:style>
  <w:style w:type="paragraph" w:customStyle="1" w:styleId="9CC5CE90922CF941AFA533F58F592C21">
    <w:name w:val="9CC5CE90922CF941AFA533F58F592C21"/>
  </w:style>
  <w:style w:type="paragraph" w:customStyle="1" w:styleId="F4B49B2A592A5349A74B5DDCABCAF0D3">
    <w:name w:val="F4B49B2A592A5349A74B5DDCABCAF0D3"/>
  </w:style>
  <w:style w:type="paragraph" w:customStyle="1" w:styleId="72E3BF1F68FC12429A98A149E05E8789">
    <w:name w:val="72E3BF1F68FC12429A98A149E05E8789"/>
  </w:style>
  <w:style w:type="paragraph" w:customStyle="1" w:styleId="F00164D97D65174A917B6740AE840330">
    <w:name w:val="F00164D97D65174A917B6740AE840330"/>
  </w:style>
  <w:style w:type="paragraph" w:customStyle="1" w:styleId="F5404A452BF2B744ACBB4F8FA69FAABB">
    <w:name w:val="F5404A452BF2B744ACBB4F8FA69FAABB"/>
  </w:style>
  <w:style w:type="paragraph" w:customStyle="1" w:styleId="3F06EEF83C35534586A75E569DF66151">
    <w:name w:val="3F06EEF83C35534586A75E569DF661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2015-01-22T18:52:00Z</dcterms:created>
  <dcterms:modified xsi:type="dcterms:W3CDTF">2015-01-22T18:53:00Z</dcterms:modified>
</cp:coreProperties>
</file>