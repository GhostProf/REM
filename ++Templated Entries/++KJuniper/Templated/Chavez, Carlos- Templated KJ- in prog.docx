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904E89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9E6A5E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64A251E2EA13940994738D4B04A453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07778D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535DFB2F9CE674D8BE263738362A2FD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14:paraId="0264B059" w14:textId="77777777"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F496B12CDCE234ABF1D05BE65F4BEF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BCDF5A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CDDB5B48DF1FF42A2AAB87F497B3954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14:paraId="57573E7B" w14:textId="77777777"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14:paraId="00CCFAC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C5C0F5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7957AD24A395A4EB6574A533DCDCE2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2C5940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8EB548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2BD988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A88E713E6827C40BE9A33F3BC3362AB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E908280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71755D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1BEA09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545619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B16A5B0" w14:textId="77777777" w:rsidTr="003F0D73">
        <w:bookmarkStart w:id="0" w:name="_GoBack" w:displacedByCustomXml="next"/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2BCE233EC89C84F8057F767F199D37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922E778" w14:textId="77777777" w:rsidR="003F0D73" w:rsidRPr="00FB589A" w:rsidRDefault="0087418C" w:rsidP="00FD74DD">
                <w:pPr>
                  <w:rPr>
                    <w:b/>
                  </w:rPr>
                </w:pPr>
                <w:r w:rsidRPr="00182830">
                  <w:rPr>
                    <w:b/>
                  </w:rPr>
                  <w:t xml:space="preserve">Chávez (y </w:t>
                </w:r>
                <w:proofErr w:type="spellStart"/>
                <w:r w:rsidRPr="00182830">
                  <w:rPr>
                    <w:b/>
                  </w:rPr>
                  <w:t>Ramírez</w:t>
                </w:r>
                <w:proofErr w:type="spellEnd"/>
                <w:r w:rsidRPr="00182830">
                  <w:rPr>
                    <w:b/>
                  </w:rPr>
                  <w:t>), Carlos (Antonio de Padua) (1899-1978)</w:t>
                </w:r>
              </w:p>
            </w:tc>
          </w:sdtContent>
        </w:sdt>
        <w:bookmarkEnd w:id="0" w:displacedByCustomXml="prev"/>
      </w:tr>
      <w:tr w:rsidR="00464699" w14:paraId="5FD50861" w14:textId="77777777" w:rsidTr="007821B0">
        <w:sdt>
          <w:sdtPr>
            <w:alias w:val="Variant headwords"/>
            <w:tag w:val="variantHeadwords"/>
            <w:id w:val="173464402"/>
            <w:placeholder>
              <w:docPart w:val="73DC271DDDB9EC4EB666AFAD46B547D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DF192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649BD1E" w14:textId="77777777" w:rsidTr="003F0D73">
        <w:sdt>
          <w:sdtPr>
            <w:alias w:val="Abstract"/>
            <w:tag w:val="abstract"/>
            <w:id w:val="-635871867"/>
            <w:placeholder>
              <w:docPart w:val="D5141B3669A72E419242803B06F0037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AF6887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FE472AD" w14:textId="77777777" w:rsidTr="003F0D73">
        <w:sdt>
          <w:sdtPr>
            <w:alias w:val="Article text"/>
            <w:tag w:val="articleText"/>
            <w:id w:val="634067588"/>
            <w:placeholder>
              <w:docPart w:val="3A3BE770F60A8644A7D37EC9953DC98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E8D29B" w14:textId="77777777"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14:paraId="083099E7" w14:textId="77777777" w:rsidTr="003235A7">
        <w:tc>
          <w:tcPr>
            <w:tcW w:w="9016" w:type="dxa"/>
          </w:tcPr>
          <w:p w14:paraId="5A10460A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FBBA227F0969E49BBEA3F4D5A1273F4"/>
              </w:placeholder>
              <w:showingPlcHdr/>
            </w:sdtPr>
            <w:sdtEndPr/>
            <w:sdtContent>
              <w:p w14:paraId="3D5BDCC1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4B8CF8D3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302163" w14:textId="77777777" w:rsidR="00FD74DD" w:rsidRDefault="00FD74DD" w:rsidP="007A0D55">
      <w:pPr>
        <w:spacing w:after="0" w:line="240" w:lineRule="auto"/>
      </w:pPr>
      <w:r>
        <w:separator/>
      </w:r>
    </w:p>
  </w:endnote>
  <w:endnote w:type="continuationSeparator" w:id="0">
    <w:p w14:paraId="0EC94126" w14:textId="77777777" w:rsidR="00FD74DD" w:rsidRDefault="00FD74D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2A28C" w14:textId="77777777" w:rsidR="00FD74DD" w:rsidRDefault="00FD74DD" w:rsidP="007A0D55">
      <w:pPr>
        <w:spacing w:after="0" w:line="240" w:lineRule="auto"/>
      </w:pPr>
      <w:r>
        <w:separator/>
      </w:r>
    </w:p>
  </w:footnote>
  <w:footnote w:type="continuationSeparator" w:id="0">
    <w:p w14:paraId="3080B588" w14:textId="77777777" w:rsidR="00FD74DD" w:rsidRDefault="00FD74D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BE8F8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BC54795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D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7418C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74DD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E3AA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D74D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4D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D74D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4D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4A251E2EA13940994738D4B04A4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38FC2-9720-C24A-A52C-E73EE49047CB}"/>
      </w:docPartPr>
      <w:docPartBody>
        <w:p w:rsidR="00000000" w:rsidRDefault="004E117A">
          <w:pPr>
            <w:pStyle w:val="864A251E2EA13940994738D4B04A453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535DFB2F9CE674D8BE263738362A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C2E43-E9A1-4346-BE31-2B59581EB575}"/>
      </w:docPartPr>
      <w:docPartBody>
        <w:p w:rsidR="00000000" w:rsidRDefault="004E117A">
          <w:pPr>
            <w:pStyle w:val="7535DFB2F9CE674D8BE263738362A2F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F496B12CDCE234ABF1D05BE65F4B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C8B58-2CE9-EC49-AC3C-F224D4A96AC0}"/>
      </w:docPartPr>
      <w:docPartBody>
        <w:p w:rsidR="00000000" w:rsidRDefault="004E117A">
          <w:pPr>
            <w:pStyle w:val="7F496B12CDCE234ABF1D05BE65F4BEF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CDDB5B48DF1FF42A2AAB87F497B3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F76B0-E6C2-E64C-9C53-DCFDF2B9154B}"/>
      </w:docPartPr>
      <w:docPartBody>
        <w:p w:rsidR="00000000" w:rsidRDefault="004E117A">
          <w:pPr>
            <w:pStyle w:val="4CDDB5B48DF1FF42A2AAB87F497B395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7957AD24A395A4EB6574A533DCDC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14AF2-EFA0-8341-845C-A741FE387572}"/>
      </w:docPartPr>
      <w:docPartBody>
        <w:p w:rsidR="00000000" w:rsidRDefault="004E117A">
          <w:pPr>
            <w:pStyle w:val="77957AD24A395A4EB6574A533DCDCE2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A88E713E6827C40BE9A33F3BC336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9E0DD-3244-D14C-8DD4-E5DFDBDE8B71}"/>
      </w:docPartPr>
      <w:docPartBody>
        <w:p w:rsidR="00000000" w:rsidRDefault="004E117A">
          <w:pPr>
            <w:pStyle w:val="EA88E713E6827C40BE9A33F3BC3362A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2BCE233EC89C84F8057F767F199D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6181C-0B71-E14B-B565-8E28D9B4E9B3}"/>
      </w:docPartPr>
      <w:docPartBody>
        <w:p w:rsidR="00000000" w:rsidRDefault="004E117A">
          <w:pPr>
            <w:pStyle w:val="62BCE233EC89C84F8057F767F199D37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3DC271DDDB9EC4EB666AFAD46B54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AAECA-086F-824F-8B56-48EEFBB0B5B6}"/>
      </w:docPartPr>
      <w:docPartBody>
        <w:p w:rsidR="00000000" w:rsidRDefault="004E117A">
          <w:pPr>
            <w:pStyle w:val="73DC271DDDB9EC4EB666AFAD46B547D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5141B3669A72E419242803B06F00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F3E58-A682-3D44-8605-209F14E1B76B}"/>
      </w:docPartPr>
      <w:docPartBody>
        <w:p w:rsidR="00000000" w:rsidRDefault="004E117A">
          <w:pPr>
            <w:pStyle w:val="D5141B3669A72E419242803B06F0037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A3BE770F60A8644A7D37EC9953DC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AD453-63C3-F840-8BE2-F23866FD9ACC}"/>
      </w:docPartPr>
      <w:docPartBody>
        <w:p w:rsidR="00000000" w:rsidRDefault="004E117A">
          <w:pPr>
            <w:pStyle w:val="3A3BE770F60A8644A7D37EC9953DC98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FBBA227F0969E49BBEA3F4D5A127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864AF-976A-A44B-8656-DAA294D4CFB9}"/>
      </w:docPartPr>
      <w:docPartBody>
        <w:p w:rsidR="00000000" w:rsidRDefault="004E117A">
          <w:pPr>
            <w:pStyle w:val="2FBBA227F0969E49BBEA3F4D5A1273F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4A251E2EA13940994738D4B04A4532">
    <w:name w:val="864A251E2EA13940994738D4B04A4532"/>
  </w:style>
  <w:style w:type="paragraph" w:customStyle="1" w:styleId="7535DFB2F9CE674D8BE263738362A2FD">
    <w:name w:val="7535DFB2F9CE674D8BE263738362A2FD"/>
  </w:style>
  <w:style w:type="paragraph" w:customStyle="1" w:styleId="7F496B12CDCE234ABF1D05BE65F4BEF9">
    <w:name w:val="7F496B12CDCE234ABF1D05BE65F4BEF9"/>
  </w:style>
  <w:style w:type="paragraph" w:customStyle="1" w:styleId="4CDDB5B48DF1FF42A2AAB87F497B3954">
    <w:name w:val="4CDDB5B48DF1FF42A2AAB87F497B3954"/>
  </w:style>
  <w:style w:type="paragraph" w:customStyle="1" w:styleId="77957AD24A395A4EB6574A533DCDCE2F">
    <w:name w:val="77957AD24A395A4EB6574A533DCDCE2F"/>
  </w:style>
  <w:style w:type="paragraph" w:customStyle="1" w:styleId="EA88E713E6827C40BE9A33F3BC3362AB">
    <w:name w:val="EA88E713E6827C40BE9A33F3BC3362AB"/>
  </w:style>
  <w:style w:type="paragraph" w:customStyle="1" w:styleId="62BCE233EC89C84F8057F767F199D373">
    <w:name w:val="62BCE233EC89C84F8057F767F199D373"/>
  </w:style>
  <w:style w:type="paragraph" w:customStyle="1" w:styleId="73DC271DDDB9EC4EB666AFAD46B547DE">
    <w:name w:val="73DC271DDDB9EC4EB666AFAD46B547DE"/>
  </w:style>
  <w:style w:type="paragraph" w:customStyle="1" w:styleId="D5141B3669A72E419242803B06F00374">
    <w:name w:val="D5141B3669A72E419242803B06F00374"/>
  </w:style>
  <w:style w:type="paragraph" w:customStyle="1" w:styleId="3A3BE770F60A8644A7D37EC9953DC983">
    <w:name w:val="3A3BE770F60A8644A7D37EC9953DC983"/>
  </w:style>
  <w:style w:type="paragraph" w:customStyle="1" w:styleId="2FBBA227F0969E49BBEA3F4D5A1273F4">
    <w:name w:val="2FBBA227F0969E49BBEA3F4D5A1273F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4A251E2EA13940994738D4B04A4532">
    <w:name w:val="864A251E2EA13940994738D4B04A4532"/>
  </w:style>
  <w:style w:type="paragraph" w:customStyle="1" w:styleId="7535DFB2F9CE674D8BE263738362A2FD">
    <w:name w:val="7535DFB2F9CE674D8BE263738362A2FD"/>
  </w:style>
  <w:style w:type="paragraph" w:customStyle="1" w:styleId="7F496B12CDCE234ABF1D05BE65F4BEF9">
    <w:name w:val="7F496B12CDCE234ABF1D05BE65F4BEF9"/>
  </w:style>
  <w:style w:type="paragraph" w:customStyle="1" w:styleId="4CDDB5B48DF1FF42A2AAB87F497B3954">
    <w:name w:val="4CDDB5B48DF1FF42A2AAB87F497B3954"/>
  </w:style>
  <w:style w:type="paragraph" w:customStyle="1" w:styleId="77957AD24A395A4EB6574A533DCDCE2F">
    <w:name w:val="77957AD24A395A4EB6574A533DCDCE2F"/>
  </w:style>
  <w:style w:type="paragraph" w:customStyle="1" w:styleId="EA88E713E6827C40BE9A33F3BC3362AB">
    <w:name w:val="EA88E713E6827C40BE9A33F3BC3362AB"/>
  </w:style>
  <w:style w:type="paragraph" w:customStyle="1" w:styleId="62BCE233EC89C84F8057F767F199D373">
    <w:name w:val="62BCE233EC89C84F8057F767F199D373"/>
  </w:style>
  <w:style w:type="paragraph" w:customStyle="1" w:styleId="73DC271DDDB9EC4EB666AFAD46B547DE">
    <w:name w:val="73DC271DDDB9EC4EB666AFAD46B547DE"/>
  </w:style>
  <w:style w:type="paragraph" w:customStyle="1" w:styleId="D5141B3669A72E419242803B06F00374">
    <w:name w:val="D5141B3669A72E419242803B06F00374"/>
  </w:style>
  <w:style w:type="paragraph" w:customStyle="1" w:styleId="3A3BE770F60A8644A7D37EC9953DC983">
    <w:name w:val="3A3BE770F60A8644A7D37EC9953DC983"/>
  </w:style>
  <w:style w:type="paragraph" w:customStyle="1" w:styleId="2FBBA227F0969E49BBEA3F4D5A1273F4">
    <w:name w:val="2FBBA227F0969E49BBEA3F4D5A1273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64</Words>
  <Characters>370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2</cp:revision>
  <dcterms:created xsi:type="dcterms:W3CDTF">2015-01-15T20:22:00Z</dcterms:created>
  <dcterms:modified xsi:type="dcterms:W3CDTF">2015-01-15T20:23:00Z</dcterms:modified>
</cp:coreProperties>
</file>