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4177A8628D4D842A8241167E49AB48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7F5E0DABBD8524AACB45690A0680F8A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F9192F73B2B7C4E8ED9218F7BA6655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3612545B27DB84CBD252703B38AA910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C7D7D615B14C545A6C29DEC5D402C4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C87634C2706BE49850235250180B68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55D379DE456BC4D886A585AC9C9CF2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A5E25" w:rsidP="003F0D73">
                <w:pPr>
                  <w:rPr>
                    <w:b/>
                  </w:rPr>
                </w:pPr>
                <w:proofErr w:type="spellStart"/>
                <w:r w:rsidRPr="00D31C1F">
                  <w:rPr>
                    <w:rFonts w:ascii="Calibri" w:eastAsia="Calibri" w:hAnsi="Calibri" w:cs="Times New Roman"/>
                    <w:b/>
                    <w:lang w:val="en-AU"/>
                  </w:rPr>
                  <w:t>Meadmore</w:t>
                </w:r>
                <w:proofErr w:type="spellEnd"/>
                <w:r w:rsidRPr="00D31C1F">
                  <w:rPr>
                    <w:rFonts w:ascii="Calibri" w:eastAsia="Calibri" w:hAnsi="Calibri" w:cs="Times New Roman"/>
                    <w:b/>
                    <w:lang w:val="en-AU"/>
                  </w:rPr>
                  <w:t>, Clement (1929- 1995)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9B14CFBE9CC6E14F9CDFE28B8B088BA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80D584BD602A2C4D9E7113F70902A9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BA7FC9DE1B31545A8172C53C77B2B2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0851B1B69F743449B956CC137FB9FF1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E25" w:rsidRDefault="000A5E25" w:rsidP="007A0D55">
      <w:pPr>
        <w:spacing w:after="0" w:line="240" w:lineRule="auto"/>
      </w:pPr>
      <w:r>
        <w:separator/>
      </w:r>
    </w:p>
  </w:endnote>
  <w:endnote w:type="continuationSeparator" w:id="0">
    <w:p w:rsidR="000A5E25" w:rsidRDefault="000A5E2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E25" w:rsidRDefault="000A5E25" w:rsidP="007A0D55">
      <w:pPr>
        <w:spacing w:after="0" w:line="240" w:lineRule="auto"/>
      </w:pPr>
      <w:r>
        <w:separator/>
      </w:r>
    </w:p>
  </w:footnote>
  <w:footnote w:type="continuationSeparator" w:id="0">
    <w:p w:rsidR="000A5E25" w:rsidRDefault="000A5E2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E25"/>
    <w:rsid w:val="00032559"/>
    <w:rsid w:val="00052040"/>
    <w:rsid w:val="000A5E25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A5E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E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A5E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E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177A8628D4D842A8241167E49AB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C0C6C-CB5B-A449-A5B7-B2A58D0EDF25}"/>
      </w:docPartPr>
      <w:docPartBody>
        <w:p w:rsidR="00000000" w:rsidRDefault="004E117A">
          <w:pPr>
            <w:pStyle w:val="F4177A8628D4D842A8241167E49AB48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7F5E0DABBD8524AACB45690A0680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1CA54-5CAB-6849-AF07-F87CA66E93E6}"/>
      </w:docPartPr>
      <w:docPartBody>
        <w:p w:rsidR="00000000" w:rsidRDefault="004E117A">
          <w:pPr>
            <w:pStyle w:val="67F5E0DABBD8524AACB45690A0680F8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F9192F73B2B7C4E8ED9218F7BA66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5FB29-0289-684F-8FDC-51153776BEB4}"/>
      </w:docPartPr>
      <w:docPartBody>
        <w:p w:rsidR="00000000" w:rsidRDefault="004E117A">
          <w:pPr>
            <w:pStyle w:val="7F9192F73B2B7C4E8ED9218F7BA6655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3612545B27DB84CBD252703B38AA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7BAB9-9968-8747-8DB3-FF7FBD9B390B}"/>
      </w:docPartPr>
      <w:docPartBody>
        <w:p w:rsidR="00000000" w:rsidRDefault="004E117A">
          <w:pPr>
            <w:pStyle w:val="13612545B27DB84CBD252703B38AA91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C7D7D615B14C545A6C29DEC5D402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CCD0E-0B4A-1340-96A8-85148734F328}"/>
      </w:docPartPr>
      <w:docPartBody>
        <w:p w:rsidR="00000000" w:rsidRDefault="004E117A">
          <w:pPr>
            <w:pStyle w:val="0C7D7D615B14C545A6C29DEC5D402C4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87634C2706BE49850235250180B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A5A70-B0D2-4243-95A0-B6C013C19A20}"/>
      </w:docPartPr>
      <w:docPartBody>
        <w:p w:rsidR="00000000" w:rsidRDefault="004E117A">
          <w:pPr>
            <w:pStyle w:val="9C87634C2706BE49850235250180B68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55D379DE456BC4D886A585AC9C9C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994DA-524D-2C4F-AF66-38AD61063E05}"/>
      </w:docPartPr>
      <w:docPartBody>
        <w:p w:rsidR="00000000" w:rsidRDefault="004E117A">
          <w:pPr>
            <w:pStyle w:val="F55D379DE456BC4D886A585AC9C9CF2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B14CFBE9CC6E14F9CDFE28B8B088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DEABA-CB26-9F4C-8B36-E1AB4C253C65}"/>
      </w:docPartPr>
      <w:docPartBody>
        <w:p w:rsidR="00000000" w:rsidRDefault="004E117A">
          <w:pPr>
            <w:pStyle w:val="9B14CFBE9CC6E14F9CDFE28B8B088BA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0D584BD602A2C4D9E7113F70902A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4CFB6-987C-C847-B6D0-E10421FB00A5}"/>
      </w:docPartPr>
      <w:docPartBody>
        <w:p w:rsidR="00000000" w:rsidRDefault="004E117A">
          <w:pPr>
            <w:pStyle w:val="80D584BD602A2C4D9E7113F70902A9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BA7FC9DE1B31545A8172C53C77B2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F5B68-F242-3345-8AAC-3A95EE746D7B}"/>
      </w:docPartPr>
      <w:docPartBody>
        <w:p w:rsidR="00000000" w:rsidRDefault="004E117A">
          <w:pPr>
            <w:pStyle w:val="1BA7FC9DE1B31545A8172C53C77B2B2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0851B1B69F743449B956CC137FB9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E7E53-04F9-2240-AD27-666986BB2EEC}"/>
      </w:docPartPr>
      <w:docPartBody>
        <w:p w:rsidR="00000000" w:rsidRDefault="004E117A">
          <w:pPr>
            <w:pStyle w:val="30851B1B69F743449B956CC137FB9FF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4177A8628D4D842A8241167E49AB487">
    <w:name w:val="F4177A8628D4D842A8241167E49AB487"/>
  </w:style>
  <w:style w:type="paragraph" w:customStyle="1" w:styleId="67F5E0DABBD8524AACB45690A0680F8A">
    <w:name w:val="67F5E0DABBD8524AACB45690A0680F8A"/>
  </w:style>
  <w:style w:type="paragraph" w:customStyle="1" w:styleId="7F9192F73B2B7C4E8ED9218F7BA66556">
    <w:name w:val="7F9192F73B2B7C4E8ED9218F7BA66556"/>
  </w:style>
  <w:style w:type="paragraph" w:customStyle="1" w:styleId="13612545B27DB84CBD252703B38AA910">
    <w:name w:val="13612545B27DB84CBD252703B38AA910"/>
  </w:style>
  <w:style w:type="paragraph" w:customStyle="1" w:styleId="0C7D7D615B14C545A6C29DEC5D402C47">
    <w:name w:val="0C7D7D615B14C545A6C29DEC5D402C47"/>
  </w:style>
  <w:style w:type="paragraph" w:customStyle="1" w:styleId="9C87634C2706BE49850235250180B683">
    <w:name w:val="9C87634C2706BE49850235250180B683"/>
  </w:style>
  <w:style w:type="paragraph" w:customStyle="1" w:styleId="F55D379DE456BC4D886A585AC9C9CF2E">
    <w:name w:val="F55D379DE456BC4D886A585AC9C9CF2E"/>
  </w:style>
  <w:style w:type="paragraph" w:customStyle="1" w:styleId="9B14CFBE9CC6E14F9CDFE28B8B088BA7">
    <w:name w:val="9B14CFBE9CC6E14F9CDFE28B8B088BA7"/>
  </w:style>
  <w:style w:type="paragraph" w:customStyle="1" w:styleId="80D584BD602A2C4D9E7113F70902A988">
    <w:name w:val="80D584BD602A2C4D9E7113F70902A988"/>
  </w:style>
  <w:style w:type="paragraph" w:customStyle="1" w:styleId="1BA7FC9DE1B31545A8172C53C77B2B26">
    <w:name w:val="1BA7FC9DE1B31545A8172C53C77B2B26"/>
  </w:style>
  <w:style w:type="paragraph" w:customStyle="1" w:styleId="30851B1B69F743449B956CC137FB9FF1">
    <w:name w:val="30851B1B69F743449B956CC137FB9FF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4177A8628D4D842A8241167E49AB487">
    <w:name w:val="F4177A8628D4D842A8241167E49AB487"/>
  </w:style>
  <w:style w:type="paragraph" w:customStyle="1" w:styleId="67F5E0DABBD8524AACB45690A0680F8A">
    <w:name w:val="67F5E0DABBD8524AACB45690A0680F8A"/>
  </w:style>
  <w:style w:type="paragraph" w:customStyle="1" w:styleId="7F9192F73B2B7C4E8ED9218F7BA66556">
    <w:name w:val="7F9192F73B2B7C4E8ED9218F7BA66556"/>
  </w:style>
  <w:style w:type="paragraph" w:customStyle="1" w:styleId="13612545B27DB84CBD252703B38AA910">
    <w:name w:val="13612545B27DB84CBD252703B38AA910"/>
  </w:style>
  <w:style w:type="paragraph" w:customStyle="1" w:styleId="0C7D7D615B14C545A6C29DEC5D402C47">
    <w:name w:val="0C7D7D615B14C545A6C29DEC5D402C47"/>
  </w:style>
  <w:style w:type="paragraph" w:customStyle="1" w:styleId="9C87634C2706BE49850235250180B683">
    <w:name w:val="9C87634C2706BE49850235250180B683"/>
  </w:style>
  <w:style w:type="paragraph" w:customStyle="1" w:styleId="F55D379DE456BC4D886A585AC9C9CF2E">
    <w:name w:val="F55D379DE456BC4D886A585AC9C9CF2E"/>
  </w:style>
  <w:style w:type="paragraph" w:customStyle="1" w:styleId="9B14CFBE9CC6E14F9CDFE28B8B088BA7">
    <w:name w:val="9B14CFBE9CC6E14F9CDFE28B8B088BA7"/>
  </w:style>
  <w:style w:type="paragraph" w:customStyle="1" w:styleId="80D584BD602A2C4D9E7113F70902A988">
    <w:name w:val="80D584BD602A2C4D9E7113F70902A988"/>
  </w:style>
  <w:style w:type="paragraph" w:customStyle="1" w:styleId="1BA7FC9DE1B31545A8172C53C77B2B26">
    <w:name w:val="1BA7FC9DE1B31545A8172C53C77B2B26"/>
  </w:style>
  <w:style w:type="paragraph" w:customStyle="1" w:styleId="30851B1B69F743449B956CC137FB9FF1">
    <w:name w:val="30851B1B69F743449B956CC137FB9F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1</cp:revision>
  <dcterms:created xsi:type="dcterms:W3CDTF">2015-01-22T18:32:00Z</dcterms:created>
  <dcterms:modified xsi:type="dcterms:W3CDTF">2015-01-22T18:33:00Z</dcterms:modified>
</cp:coreProperties>
</file>