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23EBEF" w14:textId="77777777" w:rsidTr="00922950">
        <w:tc>
          <w:tcPr>
            <w:tcW w:w="491" w:type="dxa"/>
            <w:vMerge w:val="restart"/>
            <w:shd w:val="clear" w:color="auto" w:fill="A6A6A6" w:themeFill="background1" w:themeFillShade="A6"/>
            <w:textDirection w:val="btLr"/>
          </w:tcPr>
          <w:p w14:paraId="5469D7E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00C58B40A85BE4F984424EE2C1730AD"/>
            </w:placeholder>
            <w:showingPlcHdr/>
            <w:dropDownList>
              <w:listItem w:displayText="Dr." w:value="Dr."/>
              <w:listItem w:displayText="Prof." w:value="Prof."/>
            </w:dropDownList>
          </w:sdtPr>
          <w:sdtContent>
            <w:tc>
              <w:tcPr>
                <w:tcW w:w="1259" w:type="dxa"/>
              </w:tcPr>
              <w:p w14:paraId="7B8CD9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94466E0555F7145A4E207B365D83140"/>
            </w:placeholder>
            <w:text/>
          </w:sdtPr>
          <w:sdtContent>
            <w:tc>
              <w:tcPr>
                <w:tcW w:w="2073" w:type="dxa"/>
              </w:tcPr>
              <w:p w14:paraId="657D9431" w14:textId="77777777" w:rsidR="00B574C9" w:rsidRDefault="00024450" w:rsidP="00024450">
                <w:r>
                  <w:t>Eleanor</w:t>
                </w:r>
              </w:p>
            </w:tc>
          </w:sdtContent>
        </w:sdt>
        <w:sdt>
          <w:sdtPr>
            <w:alias w:val="Middle name"/>
            <w:tag w:val="authorMiddleName"/>
            <w:id w:val="-2076034781"/>
            <w:placeholder>
              <w:docPart w:val="76A807738E81F34880706BBAFB70954D"/>
            </w:placeholder>
            <w:showingPlcHdr/>
            <w:text/>
          </w:sdtPr>
          <w:sdtContent>
            <w:tc>
              <w:tcPr>
                <w:tcW w:w="2551" w:type="dxa"/>
              </w:tcPr>
              <w:p w14:paraId="1DAB102B" w14:textId="77777777" w:rsidR="00B574C9" w:rsidRDefault="00B574C9" w:rsidP="00922950">
                <w:r>
                  <w:rPr>
                    <w:rStyle w:val="PlaceholderText"/>
                  </w:rPr>
                  <w:t>[Middle name]</w:t>
                </w:r>
              </w:p>
            </w:tc>
          </w:sdtContent>
        </w:sdt>
        <w:sdt>
          <w:sdtPr>
            <w:alias w:val="Last name"/>
            <w:tag w:val="authorLastName"/>
            <w:id w:val="-1088529830"/>
            <w:placeholder>
              <w:docPart w:val="B5159CFC6D01E947BABE5A02D5C4382B"/>
            </w:placeholder>
            <w:text/>
          </w:sdtPr>
          <w:sdtContent>
            <w:tc>
              <w:tcPr>
                <w:tcW w:w="2642" w:type="dxa"/>
              </w:tcPr>
              <w:p w14:paraId="4697F878" w14:textId="77777777" w:rsidR="00B574C9" w:rsidRDefault="00024450" w:rsidP="00024450">
                <w:r w:rsidRPr="00C94FE9">
                  <w:t>Moseman</w:t>
                </w:r>
              </w:p>
            </w:tc>
          </w:sdtContent>
        </w:sdt>
      </w:tr>
      <w:tr w:rsidR="00B574C9" w14:paraId="17E652B7" w14:textId="77777777" w:rsidTr="001A6A06">
        <w:trPr>
          <w:trHeight w:val="986"/>
        </w:trPr>
        <w:tc>
          <w:tcPr>
            <w:tcW w:w="491" w:type="dxa"/>
            <w:vMerge/>
            <w:shd w:val="clear" w:color="auto" w:fill="A6A6A6" w:themeFill="background1" w:themeFillShade="A6"/>
          </w:tcPr>
          <w:p w14:paraId="301F0F95" w14:textId="77777777" w:rsidR="00B574C9" w:rsidRPr="001A6A06" w:rsidRDefault="00B574C9" w:rsidP="00CF1542">
            <w:pPr>
              <w:jc w:val="center"/>
              <w:rPr>
                <w:b/>
                <w:color w:val="FFFFFF" w:themeColor="background1"/>
              </w:rPr>
            </w:pPr>
          </w:p>
        </w:tc>
        <w:sdt>
          <w:sdtPr>
            <w:alias w:val="Biography"/>
            <w:tag w:val="authorBiography"/>
            <w:id w:val="938807824"/>
            <w:placeholder>
              <w:docPart w:val="C171AAAC34E917489E053B2B6F266B12"/>
            </w:placeholder>
            <w:showingPlcHdr/>
          </w:sdtPr>
          <w:sdtContent>
            <w:tc>
              <w:tcPr>
                <w:tcW w:w="8525" w:type="dxa"/>
                <w:gridSpan w:val="4"/>
              </w:tcPr>
              <w:p w14:paraId="32A5A637" w14:textId="77777777" w:rsidR="00B574C9" w:rsidRDefault="00B574C9" w:rsidP="00922950">
                <w:r>
                  <w:rPr>
                    <w:rStyle w:val="PlaceholderText"/>
                  </w:rPr>
                  <w:t>[Enter your biography]</w:t>
                </w:r>
              </w:p>
            </w:tc>
          </w:sdtContent>
        </w:sdt>
      </w:tr>
      <w:tr w:rsidR="00B574C9" w14:paraId="484B6525" w14:textId="77777777" w:rsidTr="001A6A06">
        <w:trPr>
          <w:trHeight w:val="986"/>
        </w:trPr>
        <w:tc>
          <w:tcPr>
            <w:tcW w:w="491" w:type="dxa"/>
            <w:vMerge/>
            <w:shd w:val="clear" w:color="auto" w:fill="A6A6A6" w:themeFill="background1" w:themeFillShade="A6"/>
          </w:tcPr>
          <w:p w14:paraId="79FFFBF0" w14:textId="77777777" w:rsidR="00B574C9" w:rsidRPr="001A6A06" w:rsidRDefault="00B574C9" w:rsidP="00CF1542">
            <w:pPr>
              <w:jc w:val="center"/>
              <w:rPr>
                <w:b/>
                <w:color w:val="FFFFFF" w:themeColor="background1"/>
              </w:rPr>
            </w:pPr>
          </w:p>
        </w:tc>
        <w:sdt>
          <w:sdtPr>
            <w:alias w:val="Affiliation"/>
            <w:tag w:val="affiliation"/>
            <w:id w:val="2012937915"/>
            <w:placeholder>
              <w:docPart w:val="8DD22EBB4A6E0F4E964B884A5FFEBD04"/>
            </w:placeholder>
            <w:showingPlcHdr/>
            <w:text/>
          </w:sdtPr>
          <w:sdtContent>
            <w:tc>
              <w:tcPr>
                <w:tcW w:w="8525" w:type="dxa"/>
                <w:gridSpan w:val="4"/>
              </w:tcPr>
              <w:p w14:paraId="6C710EA3" w14:textId="77777777" w:rsidR="00B574C9" w:rsidRDefault="00B574C9" w:rsidP="00B574C9">
                <w:r w:rsidRPr="00024450">
                  <w:rPr>
                    <w:rStyle w:val="PlaceholderText"/>
                    <w:highlight w:val="yellow"/>
                  </w:rPr>
                  <w:t>[Enter the institution with which you are affiliated]</w:t>
                </w:r>
              </w:p>
            </w:tc>
          </w:sdtContent>
        </w:sdt>
      </w:tr>
    </w:tbl>
    <w:p w14:paraId="0F7425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5B3CAA" w14:textId="77777777" w:rsidTr="00244BB0">
        <w:tc>
          <w:tcPr>
            <w:tcW w:w="9016" w:type="dxa"/>
            <w:shd w:val="clear" w:color="auto" w:fill="A6A6A6" w:themeFill="background1" w:themeFillShade="A6"/>
            <w:tcMar>
              <w:top w:w="113" w:type="dxa"/>
              <w:bottom w:w="113" w:type="dxa"/>
            </w:tcMar>
          </w:tcPr>
          <w:p w14:paraId="75DD7E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C3541B" w14:textId="77777777" w:rsidTr="003F0D73">
        <w:sdt>
          <w:sdtPr>
            <w:rPr>
              <w:b/>
            </w:rPr>
            <w:alias w:val="Article headword"/>
            <w:tag w:val="articleHeadword"/>
            <w:id w:val="-361440020"/>
            <w:placeholder>
              <w:docPart w:val="78DC14AAACF0054497EBD066B3003127"/>
            </w:placeholder>
            <w:text/>
          </w:sdtPr>
          <w:sdtContent>
            <w:tc>
              <w:tcPr>
                <w:tcW w:w="9016" w:type="dxa"/>
                <w:tcMar>
                  <w:top w:w="113" w:type="dxa"/>
                  <w:bottom w:w="113" w:type="dxa"/>
                </w:tcMar>
              </w:tcPr>
              <w:p w14:paraId="40331542" w14:textId="77777777" w:rsidR="003F0D73" w:rsidRPr="00FB589A" w:rsidRDefault="009B1232" w:rsidP="009B1232">
                <w:r w:rsidRPr="009B1232">
                  <w:rPr>
                    <w:b/>
                    <w:lang w:val="en-US"/>
                  </w:rPr>
                  <w:t>Gutfreund, Otto (1889 – 1927)</w:t>
                </w:r>
              </w:p>
            </w:tc>
          </w:sdtContent>
        </w:sdt>
      </w:tr>
      <w:tr w:rsidR="00464699" w14:paraId="77D4259B" w14:textId="77777777" w:rsidTr="00190F28">
        <w:sdt>
          <w:sdtPr>
            <w:alias w:val="Variant headwords"/>
            <w:tag w:val="variantHeadwords"/>
            <w:id w:val="173464402"/>
            <w:placeholder>
              <w:docPart w:val="D3EA0E96C6709A40B4528A9F2DAB265A"/>
            </w:placeholder>
            <w:showingPlcHdr/>
          </w:sdtPr>
          <w:sdtContent>
            <w:tc>
              <w:tcPr>
                <w:tcW w:w="9016" w:type="dxa"/>
                <w:tcMar>
                  <w:top w:w="113" w:type="dxa"/>
                  <w:bottom w:w="113" w:type="dxa"/>
                </w:tcMar>
              </w:tcPr>
              <w:p w14:paraId="1A7E3C1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734F8DC" w14:textId="77777777" w:rsidTr="003F0D73">
        <w:sdt>
          <w:sdtPr>
            <w:alias w:val="Abstract"/>
            <w:tag w:val="abstract"/>
            <w:id w:val="-635871867"/>
            <w:placeholder>
              <w:docPart w:val="363B3671E6CEB447ADE9C2F51A5121AC"/>
            </w:placeholder>
          </w:sdtPr>
          <w:sdtContent>
            <w:tc>
              <w:tcPr>
                <w:tcW w:w="9016" w:type="dxa"/>
                <w:tcMar>
                  <w:top w:w="113" w:type="dxa"/>
                  <w:bottom w:w="113" w:type="dxa"/>
                </w:tcMar>
              </w:tcPr>
              <w:p w14:paraId="20B3A7B1" w14:textId="454D4220" w:rsidR="00E85A05" w:rsidRDefault="00EB37C8" w:rsidP="00E85A05">
                <w:r>
                  <w:t xml:space="preserve">Otto Gutfreund is recognised as the most important Czech sculptor of the early twentieth century. Trained in Paris under Anotine Bourdelle, Gutfreund took an interest in Gothic art and Cubism. This exposure catalysed his Cubist period (1911-1919) and he quickly emerged as the leader of Czech Cubist sculpture. In Prague in May 1911, Gutfreund became a founding member, treasurer (1912), and later chairman (1913) of </w:t>
                </w:r>
                <w:r w:rsidRPr="00452A9C">
                  <w:rPr>
                    <w:i/>
                  </w:rPr>
                  <w:t>Skupina výtvarných umělců</w:t>
                </w:r>
                <w:r>
                  <w:rPr>
                    <w:i/>
                  </w:rPr>
                  <w:t xml:space="preserve"> </w:t>
                </w:r>
                <w:r>
                  <w:t xml:space="preserve">(The Group of Fine Artists, 1911-1914). He also contributed to their magazine </w:t>
                </w:r>
                <w:r w:rsidRPr="003C23EC">
                  <w:rPr>
                    <w:i/>
                  </w:rPr>
                  <w:t>Umělecký Měsíčník</w:t>
                </w:r>
                <w:r>
                  <w:t xml:space="preserve"> (1911-1914)</w:t>
                </w:r>
                <w:r>
                  <w:rPr>
                    <w:i/>
                  </w:rPr>
                  <w:t>.</w:t>
                </w:r>
                <w:r>
                  <w:t xml:space="preserve"> Gutfreund returned to Paris in spring 1913 and again in April 1914. Upon the outbreak of World War I, he joined the French Army and was sent to the Foreign Legion. Gutfreund spent the postwar period of January 1919–July 1920 in Paris and made his last Cubist works. Upon return to Prague, he shifted between 1920-1927 from Cubism to ‘Civilismus,’ a style that celebrated the citizen of the newly founded Czechoslovak Republic and bore an affinity to the pan-European return to classicism and realism. At the end of his life he approached abstraction in sculptures that move from the soberness of Civilis</w:t>
                </w:r>
                <w:r>
                  <w:t xml:space="preserve">mus to experimental modernism. </w:t>
                </w:r>
              </w:p>
            </w:tc>
            <w:bookmarkStart w:id="0" w:name="_GoBack" w:displacedByCustomXml="next"/>
            <w:bookmarkEnd w:id="0" w:displacedByCustomXml="next"/>
          </w:sdtContent>
        </w:sdt>
      </w:tr>
      <w:tr w:rsidR="003F0D73" w14:paraId="33586E3B" w14:textId="77777777" w:rsidTr="003F0D73">
        <w:sdt>
          <w:sdtPr>
            <w:alias w:val="Article text"/>
            <w:tag w:val="articleText"/>
            <w:id w:val="634067588"/>
            <w:placeholder>
              <w:docPart w:val="8FC2B8FC408B084086F3DEAD127C617A"/>
            </w:placeholder>
          </w:sdtPr>
          <w:sdtContent>
            <w:tc>
              <w:tcPr>
                <w:tcW w:w="9016" w:type="dxa"/>
                <w:tcMar>
                  <w:top w:w="113" w:type="dxa"/>
                  <w:bottom w:w="113" w:type="dxa"/>
                </w:tcMar>
              </w:tcPr>
              <w:p w14:paraId="363BD54E" w14:textId="6E930CD4" w:rsidR="00024450" w:rsidRDefault="00024450" w:rsidP="00024450">
                <w:r>
                  <w:t xml:space="preserve">Otto Gutfreund is recognised as the most important Czech sculptor of the early twentieth century. Trained in Paris under Anotine Bourdelle, Gutfreund took an interest in Gothic art and Cubism. This exposure catalysed his Cubist period (1911-1919) and he quickly emerged as the leader of Czech Cubist sculpture. In Prague in May 1911, Gutfreund became a founding member, treasurer (1912), and later chairman (1913) of </w:t>
                </w:r>
                <w:r w:rsidRPr="00452A9C">
                  <w:rPr>
                    <w:i/>
                  </w:rPr>
                  <w:t>Skupina výtvarných umělců</w:t>
                </w:r>
                <w:r>
                  <w:rPr>
                    <w:i/>
                  </w:rPr>
                  <w:t xml:space="preserve"> </w:t>
                </w:r>
                <w:r>
                  <w:t xml:space="preserve">(The Group of Fine Artists, 1911-1914). He also contributed to their magazine </w:t>
                </w:r>
                <w:r w:rsidRPr="003C23EC">
                  <w:rPr>
                    <w:i/>
                  </w:rPr>
                  <w:t>Umělecký Měsíčník</w:t>
                </w:r>
                <w:r>
                  <w:t xml:space="preserve"> (1911-1914)</w:t>
                </w:r>
                <w:r>
                  <w:rPr>
                    <w:i/>
                  </w:rPr>
                  <w:t>.</w:t>
                </w:r>
                <w:r>
                  <w:t xml:space="preserve"> Gutfreund returned to Paris in spring 1913 and again in April 1914. Upon the outbreak of World War I, he joined the French Army and was sent to the Foreign Legion. Gutfreund spent the postwar period of January 1919–July 1920 in Paris and made his last Cubist works. Upon return to Prague, he shifted between 1920-1927 from Cubism to ‘Civilismus,’ a style that celebrated the citizen of the newly founded Czechoslovak Republic and bore an affinity to the pan-European return to classicism and realism. At the end of his life he approached abstraction in sculptures that move from the soberness of Civilismus to experimental modernism. </w:t>
                </w:r>
              </w:p>
              <w:p w14:paraId="3072F2D2" w14:textId="77777777" w:rsidR="00024450" w:rsidRDefault="00024450" w:rsidP="00024450"/>
              <w:p w14:paraId="44DA21D4" w14:textId="77777777" w:rsidR="00024450" w:rsidRDefault="00024450" w:rsidP="00024450">
                <w:r>
                  <w:t>Gutfreund began his artistic training in 1903–</w:t>
                </w:r>
                <w:r w:rsidRPr="007F34F0">
                  <w:t>1906</w:t>
                </w:r>
                <w:r>
                  <w:t xml:space="preserve"> at the </w:t>
                </w:r>
                <w:r w:rsidRPr="007F34F0">
                  <w:t>School of Ceramics in Bechyně in southern Bohemia</w:t>
                </w:r>
                <w:r>
                  <w:t xml:space="preserve">, followed by study in 1906–1909 at the School of Applied Arts in Prague. From November 1909 to June 1910 he studied in Paris at the newly opened and progressive </w:t>
                </w:r>
                <w:r w:rsidRPr="00CC7C1D">
                  <w:rPr>
                    <w:i/>
                  </w:rPr>
                  <w:t xml:space="preserve">Académie de la Grande Chaumière </w:t>
                </w:r>
                <w:r>
                  <w:t xml:space="preserve">as a student of the modern sculptor and former assistant to Rodin Antoine Bourdelle. Gutfreund had met Bourdelle when the latter came to Prague for an exhibition of his work at the </w:t>
                </w:r>
                <w:r w:rsidRPr="00A51EDF">
                  <w:rPr>
                    <w:i/>
                  </w:rPr>
                  <w:t>Mánes Society of Fine Arts</w:t>
                </w:r>
                <w:r>
                  <w:t xml:space="preserve">, held February–March 1909. In June–July 1910, Gutfreund travelled with his art historian friend Antonín Matějček from France to England, </w:t>
                </w:r>
                <w:r>
                  <w:lastRenderedPageBreak/>
                  <w:t>Belgium, Holland and Germany.</w:t>
                </w:r>
              </w:p>
              <w:p w14:paraId="7F509D0D" w14:textId="77777777" w:rsidR="00024450" w:rsidRDefault="00024450" w:rsidP="00024450"/>
              <w:p w14:paraId="52A5F029" w14:textId="77777777" w:rsidR="00024450" w:rsidRDefault="00024450" w:rsidP="00024450">
                <w:r>
                  <w:t xml:space="preserve">During his early Cubist period, Gutfreund exhibited some of his most iconic bronze sculptures, such as </w:t>
                </w:r>
                <w:r>
                  <w:rPr>
                    <w:i/>
                  </w:rPr>
                  <w:t>Anxiety</w:t>
                </w:r>
                <w:r>
                  <w:t xml:space="preserve"> (1911), </w:t>
                </w:r>
                <w:r w:rsidRPr="005B61CC">
                  <w:rPr>
                    <w:i/>
                  </w:rPr>
                  <w:t xml:space="preserve">Hamlet </w:t>
                </w:r>
                <w:r>
                  <w:t xml:space="preserve">(1911-12), </w:t>
                </w:r>
                <w:r w:rsidRPr="005B61CC">
                  <w:rPr>
                    <w:i/>
                  </w:rPr>
                  <w:t xml:space="preserve">Viki </w:t>
                </w:r>
                <w:r>
                  <w:t xml:space="preserve">(1912-13) and </w:t>
                </w:r>
                <w:r>
                  <w:rPr>
                    <w:i/>
                  </w:rPr>
                  <w:t xml:space="preserve">Cubist Bust </w:t>
                </w:r>
                <w:r>
                  <w:t xml:space="preserve">(1913-14). In March 1912, Gutfreund exhibited at the Fifth </w:t>
                </w:r>
                <w:r w:rsidRPr="00E629AB">
                  <w:rPr>
                    <w:i/>
                  </w:rPr>
                  <w:t xml:space="preserve">Neue Sezession </w:t>
                </w:r>
                <w:r>
                  <w:t xml:space="preserve">exhibition in Berlin. In autumn 1913 he exhibited with </w:t>
                </w:r>
                <w:r w:rsidRPr="00E629AB">
                  <w:rPr>
                    <w:i/>
                  </w:rPr>
                  <w:t>Skupina</w:t>
                </w:r>
                <w:r>
                  <w:t xml:space="preserve"> at </w:t>
                </w:r>
                <w:r w:rsidRPr="00E629AB">
                  <w:rPr>
                    <w:i/>
                  </w:rPr>
                  <w:t xml:space="preserve">Der Sturm </w:t>
                </w:r>
                <w:r>
                  <w:t>Gallery in conjunction with Herwarth Walden’s “</w:t>
                </w:r>
                <w:r w:rsidRPr="00E629AB">
                  <w:rPr>
                    <w:i/>
                  </w:rPr>
                  <w:t>Erster Deutscher Herbstsalon</w:t>
                </w:r>
                <w:r>
                  <w:t xml:space="preserve">.” Gutfreund travelled to Berlin in November–December 1913 and to Dresden with Filla in January 1914. While in service to the French Foreign Legion, Gutfreund fought in the battles of the Somme, Artois and Champagne in 1915. He was accused in 1915 of sedition and was held between 1916 and 1918 at a POW camp in the Abbey of Saint Michel de Frigolet in Provence, where he nevertheless produced sculptures in wood. In Prague in 1920, he joined the </w:t>
                </w:r>
                <w:r w:rsidRPr="00E629AB">
                  <w:rPr>
                    <w:i/>
                  </w:rPr>
                  <w:t xml:space="preserve">Mánes </w:t>
                </w:r>
                <w:r w:rsidRPr="00A51EDF">
                  <w:rPr>
                    <w:i/>
                  </w:rPr>
                  <w:t>Society of Fine Arts</w:t>
                </w:r>
                <w:r>
                  <w:t xml:space="preserve"> and exhibited with </w:t>
                </w:r>
                <w:r w:rsidRPr="003D4BB5">
                  <w:rPr>
                    <w:i/>
                  </w:rPr>
                  <w:t>Tvrdošíjní</w:t>
                </w:r>
                <w:r>
                  <w:t xml:space="preserve"> (Stubborn Ones) in 1921. Gutfreund taught from 1926 until his death in 1927 at the School of Applied Arts in Prague.</w:t>
                </w:r>
              </w:p>
              <w:p w14:paraId="42FB3939" w14:textId="77777777" w:rsidR="00024450" w:rsidRDefault="00024450" w:rsidP="00024450"/>
              <w:p w14:paraId="3ACF21DD" w14:textId="77777777" w:rsidR="00024450" w:rsidRDefault="00024450" w:rsidP="00024450">
                <w:pPr>
                  <w:pStyle w:val="Heading1"/>
                  <w:outlineLvl w:val="0"/>
                </w:pPr>
                <w:r>
                  <w:t>List of works</w:t>
                </w:r>
              </w:p>
              <w:p w14:paraId="3752F32D" w14:textId="77777777" w:rsidR="00024450" w:rsidRPr="00024450" w:rsidRDefault="00024450" w:rsidP="00024450">
                <w:r>
                  <w:t xml:space="preserve">(1989) </w:t>
                </w:r>
                <w:r>
                  <w:rPr>
                    <w:i/>
                  </w:rPr>
                  <w:t xml:space="preserve">Otto Gutfreund: </w:t>
                </w:r>
                <w:r w:rsidRPr="0025628B">
                  <w:rPr>
                    <w:i/>
                  </w:rPr>
                  <w:t>Zázem</w:t>
                </w:r>
                <w:r w:rsidRPr="0025628B">
                  <w:rPr>
                    <w:i/>
                    <w:color w:val="262626"/>
                  </w:rPr>
                  <w:t>í</w:t>
                </w:r>
                <w:r w:rsidRPr="00025851">
                  <w:rPr>
                    <w:i/>
                  </w:rPr>
                  <w:t xml:space="preserve"> tvorby</w:t>
                </w:r>
                <w:r>
                  <w:rPr>
                    <w:i/>
                  </w:rPr>
                  <w:t xml:space="preserve"> </w:t>
                </w:r>
                <w:r>
                  <w:t>[The Hinterland of Creativity], ed. Jiř</w:t>
                </w:r>
                <w:r w:rsidRPr="003717F7">
                  <w:rPr>
                    <w:color w:val="262626"/>
                  </w:rPr>
                  <w:t>í</w:t>
                </w:r>
                <w:r>
                  <w:t xml:space="preserve"> Setl</w:t>
                </w:r>
                <w:r w:rsidRPr="003717F7">
                  <w:rPr>
                    <w:color w:val="262626"/>
                  </w:rPr>
                  <w:t>í</w:t>
                </w:r>
                <w:r>
                  <w:rPr>
                    <w:color w:val="262626"/>
                  </w:rPr>
                  <w:t>k. Prague: Odeon</w:t>
                </w:r>
              </w:p>
              <w:p w14:paraId="0447E1AA" w14:textId="77777777" w:rsidR="00024450" w:rsidRDefault="00024450" w:rsidP="00024450">
                <w:pPr>
                  <w:rPr>
                    <w:color w:val="262626"/>
                  </w:rPr>
                </w:pPr>
              </w:p>
              <w:p w14:paraId="54A8E1D7" w14:textId="77777777" w:rsidR="00024450" w:rsidRPr="00EE3A46" w:rsidRDefault="00024450" w:rsidP="00024450">
                <w:r>
                  <w:rPr>
                    <w:color w:val="262626"/>
                  </w:rPr>
                  <w:t xml:space="preserve">(2002) ‘Plocha a prostor’ [Surface and Space], </w:t>
                </w:r>
                <w:r w:rsidRPr="003C23EC">
                  <w:rPr>
                    <w:i/>
                  </w:rPr>
                  <w:t>Umělecký Měsíčník</w:t>
                </w:r>
                <w:r>
                  <w:t xml:space="preserve"> (no. 2, 1912), trans. Alexandra Büchler, 92-95 in </w:t>
                </w:r>
                <w:r>
                  <w:rPr>
                    <w:i/>
                  </w:rPr>
                  <w:t>Between Worlds: A Sourcebook of Central European A</w:t>
                </w:r>
                <w:r w:rsidRPr="00CE0CF6">
                  <w:rPr>
                    <w:i/>
                  </w:rPr>
                  <w:t>vant-gardes, 1910 – 1930.</w:t>
                </w:r>
                <w:r>
                  <w:t xml:space="preserve"> Eds. Timothy O. Benson and Éva Forgács. Cambridge: MIT Press</w:t>
                </w:r>
                <w:r>
                  <w:tab/>
                </w:r>
              </w:p>
              <w:p w14:paraId="6DECDFF3" w14:textId="77777777" w:rsidR="003F0D73" w:rsidRDefault="003F0D73" w:rsidP="00C27FAB"/>
            </w:tc>
          </w:sdtContent>
        </w:sdt>
      </w:tr>
      <w:tr w:rsidR="003235A7" w14:paraId="7C1202EB" w14:textId="77777777" w:rsidTr="003235A7">
        <w:tc>
          <w:tcPr>
            <w:tcW w:w="9016" w:type="dxa"/>
          </w:tcPr>
          <w:p w14:paraId="6289982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836B2E21AE0E749985A5BDE5C49FA9D"/>
              </w:placeholder>
            </w:sdtPr>
            <w:sdtContent>
              <w:p w14:paraId="0179C7C4" w14:textId="77777777" w:rsidR="00190F28" w:rsidRDefault="00190F28" w:rsidP="00190F28"/>
              <w:p w14:paraId="4AE64476" w14:textId="77777777" w:rsidR="00190F28" w:rsidRDefault="00190F28" w:rsidP="00190F28">
                <w:sdt>
                  <w:sdtPr>
                    <w:id w:val="-1430586605"/>
                    <w:citation/>
                  </w:sdtPr>
                  <w:sdtContent>
                    <w:r>
                      <w:fldChar w:fldCharType="begin"/>
                    </w:r>
                    <w:r>
                      <w:rPr>
                        <w:lang w:val="en-US"/>
                      </w:rPr>
                      <w:instrText xml:space="preserve"> CITATION Lah96 \l 1033 </w:instrText>
                    </w:r>
                    <w:r>
                      <w:fldChar w:fldCharType="separate"/>
                    </w:r>
                    <w:r>
                      <w:rPr>
                        <w:noProof/>
                        <w:lang w:val="en-US"/>
                      </w:rPr>
                      <w:t>(Lahoda)</w:t>
                    </w:r>
                    <w:r>
                      <w:fldChar w:fldCharType="end"/>
                    </w:r>
                  </w:sdtContent>
                </w:sdt>
              </w:p>
              <w:p w14:paraId="0A96A499" w14:textId="77777777" w:rsidR="00190F28" w:rsidRDefault="00190F28" w:rsidP="00190F28"/>
              <w:p w14:paraId="74350502" w14:textId="77777777" w:rsidR="00190F28" w:rsidRDefault="00190F28" w:rsidP="00190F28">
                <w:sdt>
                  <w:sdtPr>
                    <w:id w:val="-415860801"/>
                    <w:citation/>
                  </w:sdtPr>
                  <w:sdtContent>
                    <w:r>
                      <w:fldChar w:fldCharType="begin"/>
                    </w:r>
                    <w:r>
                      <w:rPr>
                        <w:lang w:val="en-US"/>
                      </w:rPr>
                      <w:instrText xml:space="preserve"> CITATION Lam881 \l 1033 </w:instrText>
                    </w:r>
                    <w:r>
                      <w:fldChar w:fldCharType="separate"/>
                    </w:r>
                    <w:r>
                      <w:rPr>
                        <w:noProof/>
                        <w:lang w:val="en-US"/>
                      </w:rPr>
                      <w:t>(Lamač)</w:t>
                    </w:r>
                    <w:r>
                      <w:fldChar w:fldCharType="end"/>
                    </w:r>
                  </w:sdtContent>
                </w:sdt>
              </w:p>
              <w:p w14:paraId="05AA84B2" w14:textId="77777777" w:rsidR="00190F28" w:rsidRDefault="00190F28" w:rsidP="00190F28"/>
              <w:p w14:paraId="602F8D78" w14:textId="77777777" w:rsidR="00190F28" w:rsidRDefault="00190F28" w:rsidP="00190F28">
                <w:sdt>
                  <w:sdtPr>
                    <w:id w:val="1008491368"/>
                    <w:citation/>
                  </w:sdtPr>
                  <w:sdtContent>
                    <w:r>
                      <w:fldChar w:fldCharType="begin"/>
                    </w:r>
                    <w:r>
                      <w:rPr>
                        <w:lang w:val="en-US"/>
                      </w:rPr>
                      <w:instrText xml:space="preserve"> CITATION Sco79 \l 1033 </w:instrText>
                    </w:r>
                    <w:r>
                      <w:fldChar w:fldCharType="separate"/>
                    </w:r>
                    <w:r>
                      <w:rPr>
                        <w:noProof/>
                        <w:lang w:val="en-US"/>
                      </w:rPr>
                      <w:t>(Scottish Arts Council)</w:t>
                    </w:r>
                    <w:r>
                      <w:fldChar w:fldCharType="end"/>
                    </w:r>
                  </w:sdtContent>
                </w:sdt>
              </w:p>
              <w:p w14:paraId="5C6069DE" w14:textId="77777777" w:rsidR="00190F28" w:rsidRDefault="00190F28" w:rsidP="00190F28"/>
              <w:p w14:paraId="535CBDBB" w14:textId="77777777" w:rsidR="00190F28" w:rsidRDefault="00190F28" w:rsidP="00190F28">
                <w:sdt>
                  <w:sdtPr>
                    <w:id w:val="-528881359"/>
                    <w:citation/>
                  </w:sdtPr>
                  <w:sdtContent>
                    <w:r>
                      <w:fldChar w:fldCharType="begin"/>
                    </w:r>
                    <w:r>
                      <w:rPr>
                        <w:lang w:val="en-US"/>
                      </w:rPr>
                      <w:instrText xml:space="preserve"> CITATION Nat96 \l 1033 </w:instrText>
                    </w:r>
                    <w:r>
                      <w:fldChar w:fldCharType="separate"/>
                    </w:r>
                    <w:r>
                      <w:rPr>
                        <w:noProof/>
                        <w:lang w:val="en-US"/>
                      </w:rPr>
                      <w:t>(National Gallery of Art)</w:t>
                    </w:r>
                    <w:r>
                      <w:fldChar w:fldCharType="end"/>
                    </w:r>
                  </w:sdtContent>
                </w:sdt>
              </w:p>
              <w:p w14:paraId="784EA769" w14:textId="77777777" w:rsidR="00190F28" w:rsidRDefault="00190F28" w:rsidP="00190F28"/>
              <w:p w14:paraId="50B43F74" w14:textId="77777777" w:rsidR="00190F28" w:rsidRDefault="00190F28" w:rsidP="00190F28">
                <w:sdt>
                  <w:sdtPr>
                    <w:id w:val="518670041"/>
                    <w:citation/>
                  </w:sdtPr>
                  <w:sdtContent>
                    <w:r>
                      <w:fldChar w:fldCharType="begin"/>
                    </w:r>
                    <w:r>
                      <w:rPr>
                        <w:lang w:val="en-US"/>
                      </w:rPr>
                      <w:instrText xml:space="preserve"> CITATION Vlč06 \l 1033 </w:instrText>
                    </w:r>
                    <w:r>
                      <w:fldChar w:fldCharType="separate"/>
                    </w:r>
                    <w:r>
                      <w:rPr>
                        <w:noProof/>
                        <w:lang w:val="en-US"/>
                      </w:rPr>
                      <w:t>(Vlček)</w:t>
                    </w:r>
                    <w:r>
                      <w:fldChar w:fldCharType="end"/>
                    </w:r>
                  </w:sdtContent>
                </w:sdt>
              </w:p>
              <w:p w14:paraId="6303D456" w14:textId="77777777" w:rsidR="00190F28" w:rsidRDefault="00190F28" w:rsidP="00190F28"/>
              <w:p w14:paraId="4780A51C" w14:textId="77777777" w:rsidR="00190F28" w:rsidRDefault="00190F28" w:rsidP="00190F28">
                <w:sdt>
                  <w:sdtPr>
                    <w:id w:val="1417665605"/>
                    <w:citation/>
                  </w:sdtPr>
                  <w:sdtContent>
                    <w:r>
                      <w:fldChar w:fldCharType="begin"/>
                    </w:r>
                    <w:r>
                      <w:rPr>
                        <w:lang w:val="en-US"/>
                      </w:rPr>
                      <w:instrText xml:space="preserve"> CITATION Gra96 \l 1033 </w:instrText>
                    </w:r>
                    <w:r>
                      <w:fldChar w:fldCharType="separate"/>
                    </w:r>
                    <w:r>
                      <w:rPr>
                        <w:noProof/>
                        <w:lang w:val="en-US"/>
                      </w:rPr>
                      <w:t>(Graphische Sammlung Albertina)</w:t>
                    </w:r>
                    <w:r>
                      <w:fldChar w:fldCharType="end"/>
                    </w:r>
                  </w:sdtContent>
                </w:sdt>
              </w:p>
              <w:p w14:paraId="318885E0" w14:textId="77777777" w:rsidR="00190F28" w:rsidRDefault="00190F28" w:rsidP="00190F28"/>
              <w:p w14:paraId="0C36F92E" w14:textId="77777777" w:rsidR="00D816C4" w:rsidRDefault="00190F28" w:rsidP="00190F28">
                <w:sdt>
                  <w:sdtPr>
                    <w:id w:val="1374727411"/>
                    <w:citation/>
                  </w:sdtPr>
                  <w:sdtContent>
                    <w:r>
                      <w:fldChar w:fldCharType="begin"/>
                    </w:r>
                    <w:r>
                      <w:rPr>
                        <w:lang w:val="en-US"/>
                      </w:rPr>
                      <w:instrText xml:space="preserve"> CITATION Nat1 \l 1033 </w:instrText>
                    </w:r>
                    <w:r>
                      <w:fldChar w:fldCharType="separate"/>
                    </w:r>
                    <w:r>
                      <w:rPr>
                        <w:noProof/>
                        <w:lang w:val="en-US"/>
                      </w:rPr>
                      <w:t>(National Gallery in Prague)</w:t>
                    </w:r>
                    <w:r>
                      <w:fldChar w:fldCharType="end"/>
                    </w:r>
                  </w:sdtContent>
                </w:sdt>
              </w:p>
              <w:p w14:paraId="4E9292AB" w14:textId="77777777" w:rsidR="00D816C4" w:rsidRDefault="00D816C4" w:rsidP="00190F28"/>
              <w:p w14:paraId="539E5439" w14:textId="7D90B6AD" w:rsidR="003235A7" w:rsidRDefault="00D816C4" w:rsidP="00190F28">
                <w:sdt>
                  <w:sdtPr>
                    <w:id w:val="927772031"/>
                    <w:citation/>
                  </w:sdtPr>
                  <w:sdtContent>
                    <w:r>
                      <w:fldChar w:fldCharType="begin"/>
                    </w:r>
                    <w:r>
                      <w:rPr>
                        <w:lang w:val="en-US"/>
                      </w:rPr>
                      <w:instrText xml:space="preserve"> CITATION Ott \l 1033 </w:instrText>
                    </w:r>
                    <w:r>
                      <w:fldChar w:fldCharType="separate"/>
                    </w:r>
                    <w:r>
                      <w:rPr>
                        <w:noProof/>
                        <w:lang w:val="en-US"/>
                      </w:rPr>
                      <w:t>(Otto Gutfreund)</w:t>
                    </w:r>
                    <w:r>
                      <w:fldChar w:fldCharType="end"/>
                    </w:r>
                  </w:sdtContent>
                </w:sdt>
              </w:p>
            </w:sdtContent>
          </w:sdt>
        </w:tc>
      </w:tr>
    </w:tbl>
    <w:p w14:paraId="5A06E70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A6307" w14:textId="77777777" w:rsidR="00190F28" w:rsidRDefault="00190F28" w:rsidP="007A0D55">
      <w:pPr>
        <w:spacing w:after="0" w:line="240" w:lineRule="auto"/>
      </w:pPr>
      <w:r>
        <w:separator/>
      </w:r>
    </w:p>
  </w:endnote>
  <w:endnote w:type="continuationSeparator" w:id="0">
    <w:p w14:paraId="54159D9E" w14:textId="77777777" w:rsidR="00190F28" w:rsidRDefault="00190F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91875" w14:textId="77777777" w:rsidR="00190F28" w:rsidRDefault="00190F28" w:rsidP="007A0D55">
      <w:pPr>
        <w:spacing w:after="0" w:line="240" w:lineRule="auto"/>
      </w:pPr>
      <w:r>
        <w:separator/>
      </w:r>
    </w:p>
  </w:footnote>
  <w:footnote w:type="continuationSeparator" w:id="0">
    <w:p w14:paraId="10B872AA" w14:textId="77777777" w:rsidR="00190F28" w:rsidRDefault="00190F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5CC31" w14:textId="77777777" w:rsidR="00190F28" w:rsidRDefault="00190F2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D779C6" w14:textId="77777777" w:rsidR="00190F28" w:rsidRDefault="00190F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32"/>
    <w:rsid w:val="00024450"/>
    <w:rsid w:val="00032559"/>
    <w:rsid w:val="00052040"/>
    <w:rsid w:val="000B25AE"/>
    <w:rsid w:val="000B55AB"/>
    <w:rsid w:val="000D24DC"/>
    <w:rsid w:val="00101B2E"/>
    <w:rsid w:val="00116FA0"/>
    <w:rsid w:val="0015114C"/>
    <w:rsid w:val="00190F2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B1232"/>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16C4"/>
    <w:rsid w:val="00D83300"/>
    <w:rsid w:val="00DC6B48"/>
    <w:rsid w:val="00DF01B0"/>
    <w:rsid w:val="00E85A05"/>
    <w:rsid w:val="00E95829"/>
    <w:rsid w:val="00EA606C"/>
    <w:rsid w:val="00EB0C8C"/>
    <w:rsid w:val="00EB37C8"/>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7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12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2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12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2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0C58B40A85BE4F984424EE2C1730AD"/>
        <w:category>
          <w:name w:val="General"/>
          <w:gallery w:val="placeholder"/>
        </w:category>
        <w:types>
          <w:type w:val="bbPlcHdr"/>
        </w:types>
        <w:behaviors>
          <w:behavior w:val="content"/>
        </w:behaviors>
        <w:guid w:val="{22C8C5F9-7F86-5D46-9DAC-706896B4D1E0}"/>
      </w:docPartPr>
      <w:docPartBody>
        <w:p w:rsidR="00000000" w:rsidRDefault="004E117A">
          <w:pPr>
            <w:pStyle w:val="100C58B40A85BE4F984424EE2C1730AD"/>
          </w:pPr>
          <w:r w:rsidRPr="00CC586D">
            <w:rPr>
              <w:rStyle w:val="PlaceholderText"/>
              <w:b/>
              <w:color w:val="FFFFFF" w:themeColor="background1"/>
            </w:rPr>
            <w:t>[Salutation]</w:t>
          </w:r>
        </w:p>
      </w:docPartBody>
    </w:docPart>
    <w:docPart>
      <w:docPartPr>
        <w:name w:val="694466E0555F7145A4E207B365D83140"/>
        <w:category>
          <w:name w:val="General"/>
          <w:gallery w:val="placeholder"/>
        </w:category>
        <w:types>
          <w:type w:val="bbPlcHdr"/>
        </w:types>
        <w:behaviors>
          <w:behavior w:val="content"/>
        </w:behaviors>
        <w:guid w:val="{8DC6471D-B846-504C-A080-4A46530FDCA3}"/>
      </w:docPartPr>
      <w:docPartBody>
        <w:p w:rsidR="00000000" w:rsidRDefault="004E117A">
          <w:pPr>
            <w:pStyle w:val="694466E0555F7145A4E207B365D83140"/>
          </w:pPr>
          <w:r>
            <w:rPr>
              <w:rStyle w:val="PlaceholderText"/>
            </w:rPr>
            <w:t>[First name]</w:t>
          </w:r>
        </w:p>
      </w:docPartBody>
    </w:docPart>
    <w:docPart>
      <w:docPartPr>
        <w:name w:val="76A807738E81F34880706BBAFB70954D"/>
        <w:category>
          <w:name w:val="General"/>
          <w:gallery w:val="placeholder"/>
        </w:category>
        <w:types>
          <w:type w:val="bbPlcHdr"/>
        </w:types>
        <w:behaviors>
          <w:behavior w:val="content"/>
        </w:behaviors>
        <w:guid w:val="{0F388662-C894-DE48-960D-9B471AA28707}"/>
      </w:docPartPr>
      <w:docPartBody>
        <w:p w:rsidR="00000000" w:rsidRDefault="004E117A">
          <w:pPr>
            <w:pStyle w:val="76A807738E81F34880706BBAFB70954D"/>
          </w:pPr>
          <w:r>
            <w:rPr>
              <w:rStyle w:val="PlaceholderText"/>
            </w:rPr>
            <w:t>[Middle name]</w:t>
          </w:r>
        </w:p>
      </w:docPartBody>
    </w:docPart>
    <w:docPart>
      <w:docPartPr>
        <w:name w:val="B5159CFC6D01E947BABE5A02D5C4382B"/>
        <w:category>
          <w:name w:val="General"/>
          <w:gallery w:val="placeholder"/>
        </w:category>
        <w:types>
          <w:type w:val="bbPlcHdr"/>
        </w:types>
        <w:behaviors>
          <w:behavior w:val="content"/>
        </w:behaviors>
        <w:guid w:val="{1189D624-493B-E74E-A1E5-64EE1A4242B8}"/>
      </w:docPartPr>
      <w:docPartBody>
        <w:p w:rsidR="00000000" w:rsidRDefault="004E117A">
          <w:pPr>
            <w:pStyle w:val="B5159CFC6D01E947BABE5A02D5C4382B"/>
          </w:pPr>
          <w:r>
            <w:rPr>
              <w:rStyle w:val="PlaceholderText"/>
            </w:rPr>
            <w:t>[Last name]</w:t>
          </w:r>
        </w:p>
      </w:docPartBody>
    </w:docPart>
    <w:docPart>
      <w:docPartPr>
        <w:name w:val="C171AAAC34E917489E053B2B6F266B12"/>
        <w:category>
          <w:name w:val="General"/>
          <w:gallery w:val="placeholder"/>
        </w:category>
        <w:types>
          <w:type w:val="bbPlcHdr"/>
        </w:types>
        <w:behaviors>
          <w:behavior w:val="content"/>
        </w:behaviors>
        <w:guid w:val="{DA48DFD7-A65A-8E40-9A27-063ACA3BA614}"/>
      </w:docPartPr>
      <w:docPartBody>
        <w:p w:rsidR="00000000" w:rsidRDefault="004E117A">
          <w:pPr>
            <w:pStyle w:val="C171AAAC34E917489E053B2B6F266B12"/>
          </w:pPr>
          <w:r>
            <w:rPr>
              <w:rStyle w:val="PlaceholderText"/>
            </w:rPr>
            <w:t>[Enter your biography]</w:t>
          </w:r>
        </w:p>
      </w:docPartBody>
    </w:docPart>
    <w:docPart>
      <w:docPartPr>
        <w:name w:val="8DD22EBB4A6E0F4E964B884A5FFEBD04"/>
        <w:category>
          <w:name w:val="General"/>
          <w:gallery w:val="placeholder"/>
        </w:category>
        <w:types>
          <w:type w:val="bbPlcHdr"/>
        </w:types>
        <w:behaviors>
          <w:behavior w:val="content"/>
        </w:behaviors>
        <w:guid w:val="{11D566E0-8F4A-D84A-AA78-464C074B20A7}"/>
      </w:docPartPr>
      <w:docPartBody>
        <w:p w:rsidR="00000000" w:rsidRDefault="004E117A">
          <w:pPr>
            <w:pStyle w:val="8DD22EBB4A6E0F4E964B884A5FFEBD04"/>
          </w:pPr>
          <w:r>
            <w:rPr>
              <w:rStyle w:val="PlaceholderText"/>
            </w:rPr>
            <w:t>[Enter the institution with which you are affiliated]</w:t>
          </w:r>
        </w:p>
      </w:docPartBody>
    </w:docPart>
    <w:docPart>
      <w:docPartPr>
        <w:name w:val="78DC14AAACF0054497EBD066B3003127"/>
        <w:category>
          <w:name w:val="General"/>
          <w:gallery w:val="placeholder"/>
        </w:category>
        <w:types>
          <w:type w:val="bbPlcHdr"/>
        </w:types>
        <w:behaviors>
          <w:behavior w:val="content"/>
        </w:behaviors>
        <w:guid w:val="{0AA83045-1863-EF4A-B100-01AEAB34D264}"/>
      </w:docPartPr>
      <w:docPartBody>
        <w:p w:rsidR="00000000" w:rsidRDefault="004E117A">
          <w:pPr>
            <w:pStyle w:val="78DC14AAACF0054497EBD066B3003127"/>
          </w:pPr>
          <w:r w:rsidRPr="00EF74F7">
            <w:rPr>
              <w:b/>
              <w:color w:val="808080" w:themeColor="background1" w:themeShade="80"/>
            </w:rPr>
            <w:t>[Enter the headword for your article]</w:t>
          </w:r>
        </w:p>
      </w:docPartBody>
    </w:docPart>
    <w:docPart>
      <w:docPartPr>
        <w:name w:val="D3EA0E96C6709A40B4528A9F2DAB265A"/>
        <w:category>
          <w:name w:val="General"/>
          <w:gallery w:val="placeholder"/>
        </w:category>
        <w:types>
          <w:type w:val="bbPlcHdr"/>
        </w:types>
        <w:behaviors>
          <w:behavior w:val="content"/>
        </w:behaviors>
        <w:guid w:val="{F9D87596-A0AE-0E4C-B83B-5D02A0B1D103}"/>
      </w:docPartPr>
      <w:docPartBody>
        <w:p w:rsidR="00000000" w:rsidRDefault="004E117A">
          <w:pPr>
            <w:pStyle w:val="D3EA0E96C6709A40B4528A9F2DAB26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63B3671E6CEB447ADE9C2F51A5121AC"/>
        <w:category>
          <w:name w:val="General"/>
          <w:gallery w:val="placeholder"/>
        </w:category>
        <w:types>
          <w:type w:val="bbPlcHdr"/>
        </w:types>
        <w:behaviors>
          <w:behavior w:val="content"/>
        </w:behaviors>
        <w:guid w:val="{DA957821-59C7-664A-A272-40DFC9D71C69}"/>
      </w:docPartPr>
      <w:docPartBody>
        <w:p w:rsidR="00000000" w:rsidRDefault="004E117A">
          <w:pPr>
            <w:pStyle w:val="363B3671E6CEB447ADE9C2F51A5121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C2B8FC408B084086F3DEAD127C617A"/>
        <w:category>
          <w:name w:val="General"/>
          <w:gallery w:val="placeholder"/>
        </w:category>
        <w:types>
          <w:type w:val="bbPlcHdr"/>
        </w:types>
        <w:behaviors>
          <w:behavior w:val="content"/>
        </w:behaviors>
        <w:guid w:val="{FA48890C-BB45-DE4B-A782-3D2651C3FCBA}"/>
      </w:docPartPr>
      <w:docPartBody>
        <w:p w:rsidR="00000000" w:rsidRDefault="004E117A">
          <w:pPr>
            <w:pStyle w:val="8FC2B8FC408B084086F3DEAD127C61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836B2E21AE0E749985A5BDE5C49FA9D"/>
        <w:category>
          <w:name w:val="General"/>
          <w:gallery w:val="placeholder"/>
        </w:category>
        <w:types>
          <w:type w:val="bbPlcHdr"/>
        </w:types>
        <w:behaviors>
          <w:behavior w:val="content"/>
        </w:behaviors>
        <w:guid w:val="{A18A1FE1-4757-FB44-8D67-5EFCC17A691B}"/>
      </w:docPartPr>
      <w:docPartBody>
        <w:p w:rsidR="00000000" w:rsidRDefault="004E117A">
          <w:pPr>
            <w:pStyle w:val="4836B2E21AE0E749985A5BDE5C49FA9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0C58B40A85BE4F984424EE2C1730AD">
    <w:name w:val="100C58B40A85BE4F984424EE2C1730AD"/>
  </w:style>
  <w:style w:type="paragraph" w:customStyle="1" w:styleId="694466E0555F7145A4E207B365D83140">
    <w:name w:val="694466E0555F7145A4E207B365D83140"/>
  </w:style>
  <w:style w:type="paragraph" w:customStyle="1" w:styleId="76A807738E81F34880706BBAFB70954D">
    <w:name w:val="76A807738E81F34880706BBAFB70954D"/>
  </w:style>
  <w:style w:type="paragraph" w:customStyle="1" w:styleId="B5159CFC6D01E947BABE5A02D5C4382B">
    <w:name w:val="B5159CFC6D01E947BABE5A02D5C4382B"/>
  </w:style>
  <w:style w:type="paragraph" w:customStyle="1" w:styleId="C171AAAC34E917489E053B2B6F266B12">
    <w:name w:val="C171AAAC34E917489E053B2B6F266B12"/>
  </w:style>
  <w:style w:type="paragraph" w:customStyle="1" w:styleId="8DD22EBB4A6E0F4E964B884A5FFEBD04">
    <w:name w:val="8DD22EBB4A6E0F4E964B884A5FFEBD04"/>
  </w:style>
  <w:style w:type="paragraph" w:customStyle="1" w:styleId="78DC14AAACF0054497EBD066B3003127">
    <w:name w:val="78DC14AAACF0054497EBD066B3003127"/>
  </w:style>
  <w:style w:type="paragraph" w:customStyle="1" w:styleId="D3EA0E96C6709A40B4528A9F2DAB265A">
    <w:name w:val="D3EA0E96C6709A40B4528A9F2DAB265A"/>
  </w:style>
  <w:style w:type="paragraph" w:customStyle="1" w:styleId="363B3671E6CEB447ADE9C2F51A5121AC">
    <w:name w:val="363B3671E6CEB447ADE9C2F51A5121AC"/>
  </w:style>
  <w:style w:type="paragraph" w:customStyle="1" w:styleId="8FC2B8FC408B084086F3DEAD127C617A">
    <w:name w:val="8FC2B8FC408B084086F3DEAD127C617A"/>
  </w:style>
  <w:style w:type="paragraph" w:customStyle="1" w:styleId="4836B2E21AE0E749985A5BDE5C49FA9D">
    <w:name w:val="4836B2E21AE0E749985A5BDE5C49FA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0C58B40A85BE4F984424EE2C1730AD">
    <w:name w:val="100C58B40A85BE4F984424EE2C1730AD"/>
  </w:style>
  <w:style w:type="paragraph" w:customStyle="1" w:styleId="694466E0555F7145A4E207B365D83140">
    <w:name w:val="694466E0555F7145A4E207B365D83140"/>
  </w:style>
  <w:style w:type="paragraph" w:customStyle="1" w:styleId="76A807738E81F34880706BBAFB70954D">
    <w:name w:val="76A807738E81F34880706BBAFB70954D"/>
  </w:style>
  <w:style w:type="paragraph" w:customStyle="1" w:styleId="B5159CFC6D01E947BABE5A02D5C4382B">
    <w:name w:val="B5159CFC6D01E947BABE5A02D5C4382B"/>
  </w:style>
  <w:style w:type="paragraph" w:customStyle="1" w:styleId="C171AAAC34E917489E053B2B6F266B12">
    <w:name w:val="C171AAAC34E917489E053B2B6F266B12"/>
  </w:style>
  <w:style w:type="paragraph" w:customStyle="1" w:styleId="8DD22EBB4A6E0F4E964B884A5FFEBD04">
    <w:name w:val="8DD22EBB4A6E0F4E964B884A5FFEBD04"/>
  </w:style>
  <w:style w:type="paragraph" w:customStyle="1" w:styleId="78DC14AAACF0054497EBD066B3003127">
    <w:name w:val="78DC14AAACF0054497EBD066B3003127"/>
  </w:style>
  <w:style w:type="paragraph" w:customStyle="1" w:styleId="D3EA0E96C6709A40B4528A9F2DAB265A">
    <w:name w:val="D3EA0E96C6709A40B4528A9F2DAB265A"/>
  </w:style>
  <w:style w:type="paragraph" w:customStyle="1" w:styleId="363B3671E6CEB447ADE9C2F51A5121AC">
    <w:name w:val="363B3671E6CEB447ADE9C2F51A5121AC"/>
  </w:style>
  <w:style w:type="paragraph" w:customStyle="1" w:styleId="8FC2B8FC408B084086F3DEAD127C617A">
    <w:name w:val="8FC2B8FC408B084086F3DEAD127C617A"/>
  </w:style>
  <w:style w:type="paragraph" w:customStyle="1" w:styleId="4836B2E21AE0E749985A5BDE5C49FA9D">
    <w:name w:val="4836B2E21AE0E749985A5BDE5C49FA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Lah96</b:Tag>
    <b:SourceType>Book</b:SourceType>
    <b:Guid>{B3846C73-A892-5B4E-850A-AFA926F3FEF5}</b:Guid>
    <b:Author>
      <b:Author>
        <b:NameList>
          <b:Person>
            <b:Last>Lahoda</b:Last>
            <b:First>Vojtěch</b:First>
          </b:Person>
        </b:NameList>
      </b:Author>
      <b:Translator>
        <b:NameList>
          <b:Person>
            <b:Last>Hybšová</b:Last>
            <b:First>Helena</b:First>
          </b:Person>
        </b:NameList>
      </b:Translator>
    </b:Author>
    <b:Title>Český Kubismus</b:Title>
    <b:Publisher>Brana</b:Publisher>
    <b:City>Prague</b:City>
    <b:Year>1996</b:Year>
    <b:CountryRegion>Czech Republic</b:CountryRegion>
    <b:RefOrder>1</b:RefOrder>
  </b:Source>
  <b:Source>
    <b:Tag>Lam881</b:Tag>
    <b:SourceType>Book</b:SourceType>
    <b:Guid>{01B4A9BC-3108-474A-A3F4-7D95885A6C9B}</b:Guid>
    <b:Author>
      <b:Author>
        <b:NameList>
          <b:Person>
            <b:Last>Lamač</b:Last>
            <b:First>Miroslav</b:First>
          </b:Person>
        </b:NameList>
      </b:Author>
    </b:Author>
    <b:Title>Osma a Skupina výtvarných umělců 1907-1917</b:Title>
    <b:City>Prague</b:City>
    <b:CountryRegion>Czech Republic</b:CountryRegion>
    <b:Publisher>Odeon</b:Publisher>
    <b:Year>1988</b:Year>
    <b:RefOrder>2</b:RefOrder>
  </b:Source>
  <b:Source>
    <b:Tag>Sco79</b:Tag>
    <b:SourceType>Misc</b:SourceType>
    <b:Guid>{CCE01C70-8B9C-964A-97B8-560C4DDFF0FC}</b:Guid>
    <b:Title>Otto Gutfreund: Sculpture and Drawings</b:Title>
    <b:City>Edinburgh</b:City>
    <b:CountryRegion>UK</b:CountryRegion>
    <b:Publisher>The Council</b:Publisher>
    <b:Year>1979</b:Year>
    <b:Author>
      <b:Author>
        <b:Corporate>Scottish Arts Council</b:Corporate>
      </b:Author>
    </b:Author>
    <b:Medium>Exhibition catalogue</b:Medium>
    <b:RefOrder>3</b:RefOrder>
  </b:Source>
  <b:Source>
    <b:Tag>Nat96</b:Tag>
    <b:SourceType>Misc</b:SourceType>
    <b:Guid>{7463F385-DFFD-E14E-BD33-88E3B9634B9F}</b:Guid>
    <b:Author>
      <b:Author>
        <b:Corporate>National Gallery of Art</b:Corporate>
      </b:Author>
    </b:Author>
    <b:PublicationTitle>Otto Gutfreund</b:PublicationTitle>
    <b:Medium>Exhibition catalogue</b:Medium>
    <b:Year>1996</b:Year>
    <b:City>Prague</b:City>
    <b:CountryRegion>Czech Republic</b:CountryRegion>
    <b:Publisher>Národní galerie v Praze</b:Publisher>
    <b:RefOrder>4</b:RefOrder>
  </b:Source>
  <b:Source>
    <b:Tag>Vlč06</b:Tag>
    <b:SourceType>BookSection</b:SourceType>
    <b:Guid>{281586EC-CC71-D543-A72C-7ED7EEB3A428}</b:Guid>
    <b:Author>
      <b:Author>
        <b:NameList>
          <b:Person>
            <b:Last>Vlček</b:Last>
            <b:First>Tomáš</b:First>
          </b:Person>
        </b:NameList>
      </b:Author>
      <b:Editor>
        <b:NameList>
          <b:Person>
            <b:Last>Švestka</b:Last>
            <b:First>Jiři</b:First>
          </b:Person>
          <b:Person>
            <b:Last>Vlček</b:Last>
            <b:First>Tomáš</b:First>
          </b:Person>
          <b:Person>
            <b:Last>Liška</b:Last>
            <b:First>Pavel</b:First>
          </b:Person>
        </b:NameList>
      </b:Editor>
    </b:Author>
    <b:Title>Otto Gutfreund</b:Title>
    <b:Year>2006</b:Year>
    <b:City>Prague</b:City>
    <b:CountryRegion>Czech Republic</b:CountryRegion>
    <b:Publisher>i3 CZ &amp; Modernista</b:Publisher>
    <b:Pages>186-201</b:Pages>
    <b:BookTitle>Czech Cubism 1909 – 1925: Art, Architecture, Design</b:BookTitle>
    <b:RefOrder>5</b:RefOrder>
  </b:Source>
  <b:Source>
    <b:Tag>Gra96</b:Tag>
    <b:SourceType>Misc</b:SourceType>
    <b:Guid>{621FB36E-3C20-4F44-B94B-A52E535175F4}</b:Guid>
    <b:City>Vienna</b:City>
    <b:CountryRegion>Austria</b:CountryRegion>
    <b:Year>1996</b:Year>
    <b:Author>
      <b:Author>
        <b:Corporate>Graphische Sammlung Albertina</b:Corporate>
      </b:Author>
    </b:Author>
    <b:PublicationTitle>Zwei Wegbereiter der Moderne: František Kupka und Otto Gutfreund</b:PublicationTitle>
    <b:Medium>Exhibition catalogue</b:Medium>
    <b:RefOrder>6</b:RefOrder>
  </b:Source>
  <b:Source>
    <b:Tag>Nat1</b:Tag>
    <b:SourceType>InternetSite</b:SourceType>
    <b:Guid>{D9063056-B050-F84B-9290-510CF9ADB925}</b:Guid>
    <b:Title>Permanent Exhibitions</b:Title>
    <b:Author>
      <b:Author>
        <b:Corporate>National Gallery in Prague</b:Corporate>
      </b:Author>
    </b:Author>
    <b:InternetSiteTitle>National Gallery in Prague</b:InternetSiteTitle>
    <b:URL>http://www.ngprague.cz/en/objekt-detail/veletrzni-palace/</b:URL>
    <b:RefOrder>7</b:RefOrder>
  </b:Source>
  <b:Source>
    <b:Tag>Ott</b:Tag>
    <b:SourceType>InternetSite</b:SourceType>
    <b:Guid>{842C59C2-2B28-344C-854F-92893955175B}</b:Guid>
    <b:Title>Otto Gutfreund</b:Title>
    <b:InternetSiteTitle>Otto Gutfreund</b:InternetSiteTitle>
    <b:URL>http://otto-gutfreund.net/</b:URL>
    <b:Comments>Images of artworks with extensive biographical information by Anna Pravdová and Bertrand Schmitt</b:Comments>
    <b:RefOrder>8</b:RefOrder>
  </b:Source>
</b:Sources>
</file>

<file path=customXml/itemProps1.xml><?xml version="1.0" encoding="utf-8"?>
<ds:datastoreItem xmlns:ds="http://schemas.openxmlformats.org/officeDocument/2006/customXml" ds:itemID="{97239429-9057-BF48-9D2A-9CED61D4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14</TotalTime>
  <Pages>2</Pages>
  <Words>762</Words>
  <Characters>4344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2015-02-03T23:40:00Z</dcterms:created>
  <dcterms:modified xsi:type="dcterms:W3CDTF">2015-02-04T00:04:00Z</dcterms:modified>
</cp:coreProperties>
</file>