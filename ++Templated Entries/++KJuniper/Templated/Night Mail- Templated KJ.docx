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A607BBAB2AFC994C92FD12F6B95D4E3E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04FEC46DA1DFF84FA35BC1B77DA38224"/>
            </w:placeholder>
            <w:showingPlcHdr/>
            <w:text/>
          </w:sdtPr>
          <w:sdtEndPr/>
          <w:sdtContent>
            <w:tc>
              <w:tcPr>
                <w:tcW w:w="2073" w:type="dxa"/>
              </w:tcPr>
              <w:p w:rsidR="00B574C9" w:rsidRDefault="00B574C9" w:rsidP="00922950">
                <w:r>
                  <w:rPr>
                    <w:rStyle w:val="PlaceholderText"/>
                  </w:rPr>
                  <w:t>[First name]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CF0D62E36B7CCC43BED81B8BBB0E5A33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979F87B7EDE5B74EAB4B98FE13632221"/>
            </w:placeholder>
            <w:showingPlcHdr/>
            <w:text/>
          </w:sdtPr>
          <w:sdtEndPr/>
          <w:sdtContent>
            <w:tc>
              <w:tcPr>
                <w:tcW w:w="2642" w:type="dxa"/>
              </w:tcPr>
              <w:p w:rsidR="00B574C9" w:rsidRDefault="00B574C9" w:rsidP="00922950">
                <w:r>
                  <w:rPr>
                    <w:rStyle w:val="PlaceholderText"/>
                  </w:rPr>
                  <w:t>[Last name]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56A7ED20CB71C6409242DAD15F7F6F50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0217F3EC1A83E14F802C5C47F703C82A"/>
            </w:placeholder>
            <w:showingPlcHdr/>
            <w:text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26B30A060856764FA5F965E61E7C6147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F0D73" w:rsidRPr="00FB589A" w:rsidRDefault="00EF39E5" w:rsidP="00EF39E5">
                <w:r w:rsidRPr="00EF39E5">
                  <w:rPr>
                    <w:b/>
                    <w:lang w:val="en-US"/>
                  </w:rPr>
                  <w:t>Night Mail (1936)</w:t>
                </w:r>
              </w:p>
            </w:tc>
          </w:sdtContent>
        </w:sdt>
      </w:tr>
      <w:tr w:rsidR="00464699" w:rsidTr="007821B0">
        <w:sdt>
          <w:sdtPr>
            <w:alias w:val="Variant headwords"/>
            <w:tag w:val="variantHeadwords"/>
            <w:id w:val="173464402"/>
            <w:placeholder>
              <w:docPart w:val="87483069C944B641AB2DB871103BABFA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:rsidTr="003F0D73">
        <w:sdt>
          <w:sdtPr>
            <w:alias w:val="Abstract"/>
            <w:tag w:val="abstract"/>
            <w:id w:val="-635871867"/>
            <w:placeholder>
              <w:docPart w:val="A2F00A0A433D0544B2DE6F9E19CBD0D4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E85A05" w:rsidRDefault="00E85A05" w:rsidP="00E85A05">
                <w:r>
                  <w:rPr>
                    <w:rStyle w:val="PlaceholderText"/>
                  </w:rPr>
                  <w:t xml:space="preserve">[Enter an </w:t>
                </w:r>
                <w:r w:rsidRPr="00E85A05">
                  <w:rPr>
                    <w:rStyle w:val="PlaceholderText"/>
                    <w:b/>
                  </w:rPr>
                  <w:t>abstract</w:t>
                </w:r>
                <w:r>
                  <w:rPr>
                    <w:rStyle w:val="PlaceholderText"/>
                  </w:rPr>
                  <w:t xml:space="preserve"> for your article]</w:t>
                </w:r>
              </w:p>
            </w:tc>
          </w:sdtContent>
        </w:sdt>
      </w:tr>
      <w:tr w:rsidR="003F0D73" w:rsidTr="003F0D73">
        <w:sdt>
          <w:sdtPr>
            <w:alias w:val="Article text"/>
            <w:tag w:val="articleText"/>
            <w:id w:val="634067588"/>
            <w:placeholder>
              <w:docPart w:val="0029EF306366334198ED61FA70B38C72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F0D73" w:rsidRDefault="00C27FAB" w:rsidP="00C27FAB">
                <w:r>
                  <w:rPr>
                    <w:rStyle w:val="PlaceholderText"/>
                  </w:rPr>
                  <w:t xml:space="preserve">[Enter the </w:t>
                </w:r>
                <w:r w:rsidRPr="00E85A05">
                  <w:rPr>
                    <w:rStyle w:val="PlaceholderText"/>
                    <w:b/>
                  </w:rPr>
                  <w:t>main text</w:t>
                </w:r>
                <w:r>
                  <w:rPr>
                    <w:rStyle w:val="PlaceholderText"/>
                  </w:rPr>
                  <w:t xml:space="preserve"> of your article]</w:t>
                </w:r>
              </w:p>
            </w:tc>
          </w:sdtContent>
        </w:sdt>
      </w:tr>
      <w:tr w:rsidR="003235A7" w:rsidTr="003235A7">
        <w:tc>
          <w:tcPr>
            <w:tcW w:w="9016" w:type="dxa"/>
          </w:tcPr>
          <w:p w:rsidR="003235A7" w:rsidRDefault="003235A7" w:rsidP="008A5B87">
            <w:r w:rsidRPr="0015114C">
              <w:rPr>
                <w:u w:val="single"/>
              </w:rPr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74483835D6BDA046B9EF346AD611DF73"/>
              </w:placeholder>
              <w:showingPlcHdr/>
            </w:sdtPr>
            <w:sdtEndPr/>
            <w:sdtContent>
              <w:p w:rsidR="003235A7" w:rsidRDefault="003235A7" w:rsidP="00FB11DE">
                <w:r>
                  <w:rPr>
                    <w:rStyle w:val="PlaceholderText"/>
                  </w:rPr>
                  <w:t>[</w:t>
                </w:r>
                <w:r w:rsidR="00FB11DE">
                  <w:rPr>
                    <w:rStyle w:val="PlaceholderText"/>
                  </w:rPr>
                  <w:t>Enter citations for further reading</w:t>
                </w:r>
                <w:r>
                  <w:rPr>
                    <w:rStyle w:val="PlaceholderText"/>
                  </w:rPr>
                  <w:t xml:space="preserve"> here]</w:t>
                </w:r>
              </w:p>
            </w:sdtContent>
          </w:sdt>
        </w:tc>
      </w:tr>
    </w:tbl>
    <w:p w:rsidR="00C27FAB" w:rsidRPr="00F36937" w:rsidRDefault="00C27FAB" w:rsidP="00B33145"/>
    <w:sectPr w:rsidR="00C27FAB" w:rsidRPr="00F36937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39E5" w:rsidRDefault="00EF39E5" w:rsidP="007A0D55">
      <w:pPr>
        <w:spacing w:after="0" w:line="240" w:lineRule="auto"/>
      </w:pPr>
      <w:r>
        <w:separator/>
      </w:r>
    </w:p>
  </w:endnote>
  <w:endnote w:type="continuationSeparator" w:id="0">
    <w:p w:rsidR="00EF39E5" w:rsidRDefault="00EF39E5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39E5" w:rsidRDefault="00EF39E5" w:rsidP="007A0D55">
      <w:pPr>
        <w:spacing w:after="0" w:line="240" w:lineRule="auto"/>
      </w:pPr>
      <w:r>
        <w:separator/>
      </w:r>
    </w:p>
  </w:footnote>
  <w:footnote w:type="continuationSeparator" w:id="0">
    <w:p w:rsidR="00EF39E5" w:rsidRDefault="00EF39E5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39E5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39E5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EF39E5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39E5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EF39E5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39E5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glossaryDocument" Target="glossary/document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katejuniper:Desktop:REM:++Templated%20Entries:++KJuniper:Templated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607BBAB2AFC994C92FD12F6B95D4E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5B532F-6917-A943-A7B9-3315D21B12E9}"/>
      </w:docPartPr>
      <w:docPartBody>
        <w:p w:rsidR="00000000" w:rsidRDefault="004E117A">
          <w:pPr>
            <w:pStyle w:val="A607BBAB2AFC994C92FD12F6B95D4E3E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04FEC46DA1DFF84FA35BC1B77DA382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837288-BF20-DD4B-B958-429FBB7AFD40}"/>
      </w:docPartPr>
      <w:docPartBody>
        <w:p w:rsidR="00000000" w:rsidRDefault="004E117A">
          <w:pPr>
            <w:pStyle w:val="04FEC46DA1DFF84FA35BC1B77DA38224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CF0D62E36B7CCC43BED81B8BBB0E5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5A5B93-FFED-D84C-BD65-1973B9284013}"/>
      </w:docPartPr>
      <w:docPartBody>
        <w:p w:rsidR="00000000" w:rsidRDefault="004E117A">
          <w:pPr>
            <w:pStyle w:val="CF0D62E36B7CCC43BED81B8BBB0E5A33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979F87B7EDE5B74EAB4B98FE136322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A231A6-5CF0-2A49-8708-F0F730759535}"/>
      </w:docPartPr>
      <w:docPartBody>
        <w:p w:rsidR="00000000" w:rsidRDefault="004E117A">
          <w:pPr>
            <w:pStyle w:val="979F87B7EDE5B74EAB4B98FE13632221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56A7ED20CB71C6409242DAD15F7F6F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85410B-53C1-8646-8D62-430B36DB4A7F}"/>
      </w:docPartPr>
      <w:docPartBody>
        <w:p w:rsidR="00000000" w:rsidRDefault="004E117A">
          <w:pPr>
            <w:pStyle w:val="56A7ED20CB71C6409242DAD15F7F6F50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0217F3EC1A83E14F802C5C47F703C8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7B1C20-8506-AB40-8F87-AA0FBB665B3B}"/>
      </w:docPartPr>
      <w:docPartBody>
        <w:p w:rsidR="00000000" w:rsidRDefault="004E117A">
          <w:pPr>
            <w:pStyle w:val="0217F3EC1A83E14F802C5C47F703C82A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26B30A060856764FA5F965E61E7C61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CB2729-B7D5-214B-AD53-82CE1913CA12}"/>
      </w:docPartPr>
      <w:docPartBody>
        <w:p w:rsidR="00000000" w:rsidRDefault="004E117A">
          <w:pPr>
            <w:pStyle w:val="26B30A060856764FA5F965E61E7C6147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87483069C944B641AB2DB871103BAB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405F6F-1ACF-2943-8EE5-1048D3991D4E}"/>
      </w:docPartPr>
      <w:docPartBody>
        <w:p w:rsidR="00000000" w:rsidRDefault="004E117A">
          <w:pPr>
            <w:pStyle w:val="87483069C944B641AB2DB871103BABFA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A2F00A0A433D0544B2DE6F9E19CBD0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759DBE-0882-4846-B690-DCA59975C71E}"/>
      </w:docPartPr>
      <w:docPartBody>
        <w:p w:rsidR="00000000" w:rsidRDefault="004E117A">
          <w:pPr>
            <w:pStyle w:val="A2F00A0A433D0544B2DE6F9E19CBD0D4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0029EF306366334198ED61FA70B38C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5F7E53-BB65-1241-8F9C-AD99D13D67B9}"/>
      </w:docPartPr>
      <w:docPartBody>
        <w:p w:rsidR="00000000" w:rsidRDefault="004E117A">
          <w:pPr>
            <w:pStyle w:val="0029EF306366334198ED61FA70B38C72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74483835D6BDA046B9EF346AD611DF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A39EE7-B86C-D745-8947-7BADB7D66244}"/>
      </w:docPartPr>
      <w:docPartBody>
        <w:p w:rsidR="00000000" w:rsidRDefault="004E117A">
          <w:pPr>
            <w:pStyle w:val="74483835D6BDA046B9EF346AD611DF73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607BBAB2AFC994C92FD12F6B95D4E3E">
    <w:name w:val="A607BBAB2AFC994C92FD12F6B95D4E3E"/>
  </w:style>
  <w:style w:type="paragraph" w:customStyle="1" w:styleId="04FEC46DA1DFF84FA35BC1B77DA38224">
    <w:name w:val="04FEC46DA1DFF84FA35BC1B77DA38224"/>
  </w:style>
  <w:style w:type="paragraph" w:customStyle="1" w:styleId="CF0D62E36B7CCC43BED81B8BBB0E5A33">
    <w:name w:val="CF0D62E36B7CCC43BED81B8BBB0E5A33"/>
  </w:style>
  <w:style w:type="paragraph" w:customStyle="1" w:styleId="979F87B7EDE5B74EAB4B98FE13632221">
    <w:name w:val="979F87B7EDE5B74EAB4B98FE13632221"/>
  </w:style>
  <w:style w:type="paragraph" w:customStyle="1" w:styleId="56A7ED20CB71C6409242DAD15F7F6F50">
    <w:name w:val="56A7ED20CB71C6409242DAD15F7F6F50"/>
  </w:style>
  <w:style w:type="paragraph" w:customStyle="1" w:styleId="0217F3EC1A83E14F802C5C47F703C82A">
    <w:name w:val="0217F3EC1A83E14F802C5C47F703C82A"/>
  </w:style>
  <w:style w:type="paragraph" w:customStyle="1" w:styleId="26B30A060856764FA5F965E61E7C6147">
    <w:name w:val="26B30A060856764FA5F965E61E7C6147"/>
  </w:style>
  <w:style w:type="paragraph" w:customStyle="1" w:styleId="87483069C944B641AB2DB871103BABFA">
    <w:name w:val="87483069C944B641AB2DB871103BABFA"/>
  </w:style>
  <w:style w:type="paragraph" w:customStyle="1" w:styleId="A2F00A0A433D0544B2DE6F9E19CBD0D4">
    <w:name w:val="A2F00A0A433D0544B2DE6F9E19CBD0D4"/>
  </w:style>
  <w:style w:type="paragraph" w:customStyle="1" w:styleId="0029EF306366334198ED61FA70B38C72">
    <w:name w:val="0029EF306366334198ED61FA70B38C72"/>
  </w:style>
  <w:style w:type="paragraph" w:customStyle="1" w:styleId="74483835D6BDA046B9EF346AD611DF73">
    <w:name w:val="74483835D6BDA046B9EF346AD611DF73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607BBAB2AFC994C92FD12F6B95D4E3E">
    <w:name w:val="A607BBAB2AFC994C92FD12F6B95D4E3E"/>
  </w:style>
  <w:style w:type="paragraph" w:customStyle="1" w:styleId="04FEC46DA1DFF84FA35BC1B77DA38224">
    <w:name w:val="04FEC46DA1DFF84FA35BC1B77DA38224"/>
  </w:style>
  <w:style w:type="paragraph" w:customStyle="1" w:styleId="CF0D62E36B7CCC43BED81B8BBB0E5A33">
    <w:name w:val="CF0D62E36B7CCC43BED81B8BBB0E5A33"/>
  </w:style>
  <w:style w:type="paragraph" w:customStyle="1" w:styleId="979F87B7EDE5B74EAB4B98FE13632221">
    <w:name w:val="979F87B7EDE5B74EAB4B98FE13632221"/>
  </w:style>
  <w:style w:type="paragraph" w:customStyle="1" w:styleId="56A7ED20CB71C6409242DAD15F7F6F50">
    <w:name w:val="56A7ED20CB71C6409242DAD15F7F6F50"/>
  </w:style>
  <w:style w:type="paragraph" w:customStyle="1" w:styleId="0217F3EC1A83E14F802C5C47F703C82A">
    <w:name w:val="0217F3EC1A83E14F802C5C47F703C82A"/>
  </w:style>
  <w:style w:type="paragraph" w:customStyle="1" w:styleId="26B30A060856764FA5F965E61E7C6147">
    <w:name w:val="26B30A060856764FA5F965E61E7C6147"/>
  </w:style>
  <w:style w:type="paragraph" w:customStyle="1" w:styleId="87483069C944B641AB2DB871103BABFA">
    <w:name w:val="87483069C944B641AB2DB871103BABFA"/>
  </w:style>
  <w:style w:type="paragraph" w:customStyle="1" w:styleId="A2F00A0A433D0544B2DE6F9E19CBD0D4">
    <w:name w:val="A2F00A0A433D0544B2DE6F9E19CBD0D4"/>
  </w:style>
  <w:style w:type="paragraph" w:customStyle="1" w:styleId="0029EF306366334198ED61FA70B38C72">
    <w:name w:val="0029EF306366334198ED61FA70B38C72"/>
  </w:style>
  <w:style w:type="paragraph" w:customStyle="1" w:styleId="74483835D6BDA046B9EF346AD611DF73">
    <w:name w:val="74483835D6BDA046B9EF346AD611DF7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0</TotalTime>
  <Pages>1</Pages>
  <Words>58</Words>
  <Characters>336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 Juniper</dc:creator>
  <cp:keywords/>
  <dc:description/>
  <cp:lastModifiedBy>Kate Juniper</cp:lastModifiedBy>
  <cp:revision>1</cp:revision>
  <dcterms:created xsi:type="dcterms:W3CDTF">2015-02-03T00:01:00Z</dcterms:created>
  <dcterms:modified xsi:type="dcterms:W3CDTF">2015-02-03T00:01:00Z</dcterms:modified>
</cp:coreProperties>
</file>