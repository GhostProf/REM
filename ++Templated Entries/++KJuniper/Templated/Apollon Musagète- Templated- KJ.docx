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A10452" w14:textId="77777777" w:rsidTr="00922950">
        <w:tc>
          <w:tcPr>
            <w:tcW w:w="491" w:type="dxa"/>
            <w:vMerge w:val="restart"/>
            <w:shd w:val="clear" w:color="auto" w:fill="A6A6A6" w:themeFill="background1" w:themeFillShade="A6"/>
            <w:textDirection w:val="btLr"/>
          </w:tcPr>
          <w:p w14:paraId="4A13F3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A183D25B83C74FB2647E17032FC3D8"/>
            </w:placeholder>
            <w:showingPlcHdr/>
            <w:dropDownList>
              <w:listItem w:displayText="Dr." w:value="Dr."/>
              <w:listItem w:displayText="Prof." w:value="Prof."/>
            </w:dropDownList>
          </w:sdtPr>
          <w:sdtContent>
            <w:tc>
              <w:tcPr>
                <w:tcW w:w="1259" w:type="dxa"/>
              </w:tcPr>
              <w:p w14:paraId="7A77E3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A9C5FBF79B6B40B81C1FFDC15DC64A"/>
            </w:placeholder>
            <w:text/>
          </w:sdtPr>
          <w:sdtContent>
            <w:tc>
              <w:tcPr>
                <w:tcW w:w="2073" w:type="dxa"/>
              </w:tcPr>
              <w:p w14:paraId="644E5432" w14:textId="77777777" w:rsidR="00B574C9" w:rsidRDefault="00591243" w:rsidP="00591243">
                <w:r>
                  <w:t>Nancy</w:t>
                </w:r>
              </w:p>
            </w:tc>
          </w:sdtContent>
        </w:sdt>
        <w:sdt>
          <w:sdtPr>
            <w:alias w:val="Middle name"/>
            <w:tag w:val="authorMiddleName"/>
            <w:id w:val="-2076034781"/>
            <w:placeholder>
              <w:docPart w:val="C1A20697F0B4F14EACB24016F7C30568"/>
            </w:placeholder>
            <w:showingPlcHdr/>
            <w:text/>
          </w:sdtPr>
          <w:sdtContent>
            <w:tc>
              <w:tcPr>
                <w:tcW w:w="2551" w:type="dxa"/>
              </w:tcPr>
              <w:p w14:paraId="2C00E05A" w14:textId="77777777" w:rsidR="00B574C9" w:rsidRDefault="00B574C9" w:rsidP="00922950">
                <w:r>
                  <w:rPr>
                    <w:rStyle w:val="PlaceholderText"/>
                  </w:rPr>
                  <w:t>[Middle name]</w:t>
                </w:r>
              </w:p>
            </w:tc>
          </w:sdtContent>
        </w:sdt>
        <w:sdt>
          <w:sdtPr>
            <w:alias w:val="Last name"/>
            <w:tag w:val="authorLastName"/>
            <w:id w:val="-1088529830"/>
            <w:placeholder>
              <w:docPart w:val="BEA6C4FBB44AE74D8641827FBBC63AED"/>
            </w:placeholder>
            <w:text/>
          </w:sdtPr>
          <w:sdtContent>
            <w:tc>
              <w:tcPr>
                <w:tcW w:w="2642" w:type="dxa"/>
              </w:tcPr>
              <w:p w14:paraId="38AB9C89" w14:textId="77777777" w:rsidR="00B574C9" w:rsidRDefault="00591243" w:rsidP="00922950">
                <w:r w:rsidRPr="00127982">
                  <w:rPr>
                    <w:rFonts w:eastAsiaTheme="minorEastAsia"/>
                    <w:sz w:val="24"/>
                    <w:szCs w:val="24"/>
                    <w:lang w:eastAsia="ja-JP"/>
                  </w:rPr>
                  <w:t>Reynolds</w:t>
                </w:r>
              </w:p>
            </w:tc>
          </w:sdtContent>
        </w:sdt>
      </w:tr>
      <w:tr w:rsidR="00B574C9" w14:paraId="6C918694" w14:textId="77777777" w:rsidTr="001A6A06">
        <w:trPr>
          <w:trHeight w:val="986"/>
        </w:trPr>
        <w:tc>
          <w:tcPr>
            <w:tcW w:w="491" w:type="dxa"/>
            <w:vMerge/>
            <w:shd w:val="clear" w:color="auto" w:fill="A6A6A6" w:themeFill="background1" w:themeFillShade="A6"/>
          </w:tcPr>
          <w:p w14:paraId="7E2F7B60" w14:textId="77777777" w:rsidR="00B574C9" w:rsidRPr="001A6A06" w:rsidRDefault="00B574C9" w:rsidP="00CF1542">
            <w:pPr>
              <w:jc w:val="center"/>
              <w:rPr>
                <w:b/>
                <w:color w:val="FFFFFF" w:themeColor="background1"/>
              </w:rPr>
            </w:pPr>
          </w:p>
        </w:tc>
        <w:sdt>
          <w:sdtPr>
            <w:alias w:val="Biography"/>
            <w:tag w:val="authorBiography"/>
            <w:id w:val="938807824"/>
            <w:placeholder>
              <w:docPart w:val="BE7EA9291DD78B4E969C741C87D239F7"/>
            </w:placeholder>
            <w:showingPlcHdr/>
          </w:sdtPr>
          <w:sdtContent>
            <w:tc>
              <w:tcPr>
                <w:tcW w:w="8525" w:type="dxa"/>
                <w:gridSpan w:val="4"/>
              </w:tcPr>
              <w:p w14:paraId="7E9D1DEA" w14:textId="77777777" w:rsidR="00B574C9" w:rsidRDefault="00B574C9" w:rsidP="00922950">
                <w:r>
                  <w:rPr>
                    <w:rStyle w:val="PlaceholderText"/>
                  </w:rPr>
                  <w:t>[Enter your biography]</w:t>
                </w:r>
              </w:p>
            </w:tc>
          </w:sdtContent>
        </w:sdt>
      </w:tr>
      <w:tr w:rsidR="00B574C9" w14:paraId="6630A34A" w14:textId="77777777" w:rsidTr="001A6A06">
        <w:trPr>
          <w:trHeight w:val="986"/>
        </w:trPr>
        <w:tc>
          <w:tcPr>
            <w:tcW w:w="491" w:type="dxa"/>
            <w:vMerge/>
            <w:shd w:val="clear" w:color="auto" w:fill="A6A6A6" w:themeFill="background1" w:themeFillShade="A6"/>
          </w:tcPr>
          <w:p w14:paraId="25E4BD40" w14:textId="77777777" w:rsidR="00B574C9" w:rsidRPr="001A6A06" w:rsidRDefault="00B574C9" w:rsidP="00CF1542">
            <w:pPr>
              <w:jc w:val="center"/>
              <w:rPr>
                <w:b/>
                <w:color w:val="FFFFFF" w:themeColor="background1"/>
              </w:rPr>
            </w:pPr>
          </w:p>
        </w:tc>
        <w:sdt>
          <w:sdtPr>
            <w:alias w:val="Affiliation"/>
            <w:tag w:val="affiliation"/>
            <w:id w:val="2012937915"/>
            <w:placeholder>
              <w:docPart w:val="6C55B72C8ED7924F999A9C7F6E9EDA79"/>
            </w:placeholder>
            <w:showingPlcHdr/>
            <w:text/>
          </w:sdtPr>
          <w:sdtContent>
            <w:tc>
              <w:tcPr>
                <w:tcW w:w="8525" w:type="dxa"/>
                <w:gridSpan w:val="4"/>
              </w:tcPr>
              <w:p w14:paraId="533CFFDD" w14:textId="77777777" w:rsidR="00B574C9" w:rsidRDefault="00B574C9" w:rsidP="00B574C9">
                <w:r w:rsidRPr="00591243">
                  <w:rPr>
                    <w:rStyle w:val="PlaceholderText"/>
                    <w:highlight w:val="yellow"/>
                  </w:rPr>
                  <w:t>[Enter the institution with which you are affiliated]</w:t>
                </w:r>
              </w:p>
            </w:tc>
          </w:sdtContent>
        </w:sdt>
      </w:tr>
    </w:tbl>
    <w:p w14:paraId="72F53E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2F697B" w14:textId="77777777" w:rsidTr="00244BB0">
        <w:tc>
          <w:tcPr>
            <w:tcW w:w="9016" w:type="dxa"/>
            <w:shd w:val="clear" w:color="auto" w:fill="A6A6A6" w:themeFill="background1" w:themeFillShade="A6"/>
            <w:tcMar>
              <w:top w:w="113" w:type="dxa"/>
              <w:bottom w:w="113" w:type="dxa"/>
            </w:tcMar>
          </w:tcPr>
          <w:p w14:paraId="45600F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1E6236" w14:textId="77777777" w:rsidTr="003F0D73">
        <w:sdt>
          <w:sdtPr>
            <w:rPr>
              <w:b/>
            </w:rPr>
            <w:alias w:val="Article headword"/>
            <w:tag w:val="articleHeadword"/>
            <w:id w:val="-361440020"/>
            <w:placeholder>
              <w:docPart w:val="3AFE6CF1D13B364883824E3037D67BFD"/>
            </w:placeholder>
            <w:text/>
          </w:sdtPr>
          <w:sdtContent>
            <w:tc>
              <w:tcPr>
                <w:tcW w:w="9016" w:type="dxa"/>
                <w:tcMar>
                  <w:top w:w="113" w:type="dxa"/>
                  <w:bottom w:w="113" w:type="dxa"/>
                </w:tcMar>
              </w:tcPr>
              <w:p w14:paraId="62EE46C8" w14:textId="77777777" w:rsidR="003F0D73" w:rsidRPr="00FB589A" w:rsidRDefault="00591243" w:rsidP="003F0D73">
                <w:pPr>
                  <w:rPr>
                    <w:b/>
                  </w:rPr>
                </w:pPr>
                <w:r w:rsidRPr="008A1C2A">
                  <w:rPr>
                    <w:rFonts w:eastAsiaTheme="minorEastAsia"/>
                    <w:b/>
                    <w:i/>
                    <w:sz w:val="24"/>
                    <w:szCs w:val="24"/>
                    <w:lang w:eastAsia="ja-JP"/>
                  </w:rPr>
                  <w:t>Apollon Musagète</w:t>
                </w:r>
                <w:r>
                  <w:rPr>
                    <w:rFonts w:eastAsiaTheme="minorEastAsia"/>
                    <w:b/>
                    <w:i/>
                    <w:sz w:val="24"/>
                    <w:szCs w:val="24"/>
                    <w:lang w:eastAsia="ja-JP"/>
                  </w:rPr>
                  <w:t xml:space="preserve"> </w:t>
                </w:r>
              </w:p>
            </w:tc>
          </w:sdtContent>
        </w:sdt>
      </w:tr>
      <w:tr w:rsidR="00464699" w14:paraId="6EBA1662" w14:textId="77777777" w:rsidTr="00AE2E0E">
        <w:sdt>
          <w:sdtPr>
            <w:alias w:val="Variant headwords"/>
            <w:tag w:val="variantHeadwords"/>
            <w:id w:val="173464402"/>
            <w:placeholder>
              <w:docPart w:val="3824D6255C4D0A408A2D533983B7160B"/>
            </w:placeholder>
            <w:showingPlcHdr/>
          </w:sdtPr>
          <w:sdtContent>
            <w:tc>
              <w:tcPr>
                <w:tcW w:w="9016" w:type="dxa"/>
                <w:tcMar>
                  <w:top w:w="113" w:type="dxa"/>
                  <w:bottom w:w="113" w:type="dxa"/>
                </w:tcMar>
              </w:tcPr>
              <w:p w14:paraId="2AAA9F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14A394" w14:textId="77777777" w:rsidTr="003F0D73">
        <w:sdt>
          <w:sdtPr>
            <w:alias w:val="Abstract"/>
            <w:tag w:val="abstract"/>
            <w:id w:val="-635871867"/>
            <w:placeholder>
              <w:docPart w:val="2ECC7A286F3CD249B0F28D1DEAFF5EB2"/>
            </w:placeholder>
          </w:sdtPr>
          <w:sdtContent>
            <w:tc>
              <w:tcPr>
                <w:tcW w:w="9016" w:type="dxa"/>
                <w:tcMar>
                  <w:top w:w="113" w:type="dxa"/>
                  <w:bottom w:w="113" w:type="dxa"/>
                </w:tcMar>
              </w:tcPr>
              <w:p w14:paraId="73F9B153" w14:textId="6EC41479" w:rsidR="00E85A05" w:rsidRDefault="00AE2E0E" w:rsidP="00E85A05">
                <w:r w:rsidRPr="00591243">
                  <w:rPr>
                    <w:i/>
                  </w:rPr>
                  <w:t>Apollon Musagète</w:t>
                </w:r>
                <w:r>
                  <w:t xml:space="preserve">, premiered by Serge Diaghilev’s </w:t>
                </w:r>
                <w:r w:rsidRPr="00591243">
                  <w:rPr>
                    <w:i/>
                  </w:rPr>
                  <w:t>Ballets Russes</w:t>
                </w:r>
                <w:r>
                  <w:t xml:space="preserve"> in 1928 and usually known since the 1950s as </w:t>
                </w:r>
                <w:r>
                  <w:rPr>
                    <w:i/>
                  </w:rPr>
                  <w:t>Apollo</w:t>
                </w:r>
                <w:r>
                  <w:t>, is the oldest work by choreographer George Balanchine still in active repertoire. For its age alone the ballet is significant, but it also marked a new phase in the development of Balanchine’s artistic philosophy. In 1945 he wrote, ‘</w:t>
                </w:r>
                <w:r>
                  <w:rPr>
                    <w:i/>
                  </w:rPr>
                  <w:t>Apollo</w:t>
                </w:r>
                <w:r>
                  <w:t xml:space="preserve"> I look back on as a turning point. In its discipline and restraint . . . the score was a revelation. It seemed to tell me that I could dare not to use everything, that I too could eliminate. I began to see how I could clarify [...] by reducing what seemed to be multiple possibilities to the one which is inevitable’.</w:t>
                </w:r>
                <w:r>
                  <w:rPr>
                    <w:rStyle w:val="EndnoteReference"/>
                  </w:rPr>
                  <w:endnoteReference w:id="1"/>
                </w:r>
                <w:r>
                  <w:t xml:space="preserve">  Such was Balanchine’s influence that what was a turning point for him was also a turning point for ballet in the twentieth century. The score that so influenced Balanchine was composed, by Igor Stravinsky, for a small string orchestra.  Diaghilev described it as ‘an amazing work, extraordinarily calm, and with greater clarity than anything he has so far done, [with] filigree counterpoint [a]round transparent, clear-cut themes, all in the major key; [it is] somehow music not of this world, but from somewhere above’.</w:t>
                </w:r>
                <w:r>
                  <w:rPr>
                    <w:rStyle w:val="EndnoteReference"/>
                  </w:rPr>
                  <w:endnoteReference w:id="2"/>
                </w:r>
              </w:p>
            </w:tc>
          </w:sdtContent>
        </w:sdt>
      </w:tr>
      <w:tr w:rsidR="003F0D73" w14:paraId="04143851" w14:textId="77777777" w:rsidTr="003F0D73">
        <w:sdt>
          <w:sdtPr>
            <w:alias w:val="Article text"/>
            <w:tag w:val="articleText"/>
            <w:id w:val="634067588"/>
            <w:placeholder>
              <w:docPart w:val="9BC783A8EC3220468300CF2B43284C6A"/>
            </w:placeholder>
          </w:sdtPr>
          <w:sdtContent>
            <w:tc>
              <w:tcPr>
                <w:tcW w:w="9016" w:type="dxa"/>
                <w:tcMar>
                  <w:top w:w="113" w:type="dxa"/>
                  <w:bottom w:w="113" w:type="dxa"/>
                </w:tcMar>
              </w:tcPr>
              <w:p w14:paraId="2BD44A4C" w14:textId="77777777" w:rsidR="00F76799" w:rsidRDefault="00F76799" w:rsidP="00F76799">
                <w:pPr>
                  <w:widowControl w:val="0"/>
                  <w:spacing w:before="240"/>
                </w:pPr>
                <w:r w:rsidRPr="00591243">
                  <w:rPr>
                    <w:i/>
                  </w:rPr>
                  <w:t>Apollon Musagète</w:t>
                </w:r>
                <w:r>
                  <w:t xml:space="preserve">, premiered by Serge Diaghilev’s </w:t>
                </w:r>
                <w:r w:rsidRPr="00591243">
                  <w:rPr>
                    <w:i/>
                  </w:rPr>
                  <w:t>Ballets Russes</w:t>
                </w:r>
                <w:r>
                  <w:t xml:space="preserve"> in 1928 and</w:t>
                </w:r>
                <w:r w:rsidR="00591243">
                  <w:t xml:space="preserve"> usually</w:t>
                </w:r>
                <w:r>
                  <w:t xml:space="preserve"> </w:t>
                </w:r>
                <w:r w:rsidR="00591243">
                  <w:t xml:space="preserve">known </w:t>
                </w:r>
                <w:r>
                  <w:t xml:space="preserve">since the 1950s </w:t>
                </w:r>
                <w:r w:rsidR="00591243">
                  <w:t>as</w:t>
                </w:r>
                <w:r>
                  <w:t xml:space="preserve"> </w:t>
                </w:r>
                <w:r>
                  <w:rPr>
                    <w:i/>
                  </w:rPr>
                  <w:t>Apollo</w:t>
                </w:r>
                <w:r>
                  <w:t xml:space="preserve">, is the oldest work by </w:t>
                </w:r>
                <w:r w:rsidR="00591243">
                  <w:t xml:space="preserve">choreographer </w:t>
                </w:r>
                <w:r>
                  <w:t>George Balanch</w:t>
                </w:r>
                <w:r w:rsidR="00591243">
                  <w:t>ine still in active repertoire. For its age alone the ballet is</w:t>
                </w:r>
                <w:r>
                  <w:t xml:space="preserve"> significant, but it also marked a new phase in the development of Balanchine’s artistic philosophy. In 1945 he wrote, ‘</w:t>
                </w:r>
                <w:r>
                  <w:rPr>
                    <w:i/>
                  </w:rPr>
                  <w:t>Apollo</w:t>
                </w:r>
                <w:r>
                  <w:t xml:space="preserve"> I look back on as a turning point. In its discipline and restraint . . . the score was a revelation. It seemed to tell me that I could dare not to use everythin</w:t>
                </w:r>
                <w:r w:rsidR="00591243">
                  <w:t xml:space="preserve">g, that I too could eliminate. </w:t>
                </w:r>
                <w:r>
                  <w:t>I began</w:t>
                </w:r>
                <w:r w:rsidR="00591243">
                  <w:t xml:space="preserve"> to see how I could clarify [..</w:t>
                </w:r>
                <w:r>
                  <w:t>.</w:t>
                </w:r>
                <w:r w:rsidR="00591243">
                  <w:t>]</w:t>
                </w:r>
                <w:r>
                  <w:t xml:space="preserve"> by reducing what seemed to be multiple possibilities to the one which is inevitable’.</w:t>
                </w:r>
                <w:r>
                  <w:rPr>
                    <w:rStyle w:val="EndnoteReference"/>
                  </w:rPr>
                  <w:endnoteReference w:id="3"/>
                </w:r>
                <w:r>
                  <w:t xml:space="preserve">  Such was Balanchine’s influence that what was a turning point for him was also a turning point for ba</w:t>
                </w:r>
                <w:r w:rsidR="00591243">
                  <w:t xml:space="preserve">llet in the twentieth century. </w:t>
                </w:r>
                <w:r>
                  <w:t xml:space="preserve">The score </w:t>
                </w:r>
                <w:r w:rsidR="00591243">
                  <w:t>that</w:t>
                </w:r>
                <w:r>
                  <w:t xml:space="preserve"> so influenced Balanchine was composed</w:t>
                </w:r>
                <w:r w:rsidR="00591243">
                  <w:t>,</w:t>
                </w:r>
                <w:r>
                  <w:t xml:space="preserve"> by Igor Stravinsky</w:t>
                </w:r>
                <w:r w:rsidR="00591243">
                  <w:t>,</w:t>
                </w:r>
                <w:r>
                  <w:t xml:space="preserve"> for a small string orchestra.  Diaghilev described it as ‘an amazing work, extraordinarily calm, and with greater clarity than anything he has so far done, [with] filigree counterpoint [a]round transparent, clear-cut themes, all in the major key; [it is] somehow music not of this world, but from somewhere above’.</w:t>
                </w:r>
                <w:r>
                  <w:rPr>
                    <w:rStyle w:val="EndnoteReference"/>
                  </w:rPr>
                  <w:endnoteReference w:id="4"/>
                </w:r>
                <w:r>
                  <w:t xml:space="preserve"> The collaboration of Balanchine and Stravinsky on the creation of </w:t>
                </w:r>
                <w:r>
                  <w:rPr>
                    <w:i/>
                  </w:rPr>
                  <w:t>Apollo</w:t>
                </w:r>
                <w:r>
                  <w:t xml:space="preserve"> marked the beginning of an artistic partnership that would extend over the next fifty years.  Stravinsky </w:t>
                </w:r>
                <w:r w:rsidR="00591243">
                  <w:t>conducted the opening-night performance and</w:t>
                </w:r>
                <w:r>
                  <w:t xml:space="preserve"> </w:t>
                </w:r>
                <w:r w:rsidR="00591243">
                  <w:t>later compiled</w:t>
                </w:r>
                <w:r>
                  <w:t xml:space="preserve"> </w:t>
                </w:r>
                <w:r w:rsidR="00591243">
                  <w:t>a</w:t>
                </w:r>
                <w:r>
                  <w:t xml:space="preserve"> book</w:t>
                </w:r>
                <w:r w:rsidR="00591243">
                  <w:t xml:space="preserve"> of conversations with fellow composer Robert Craft, </w:t>
                </w:r>
                <w:r w:rsidR="00591243">
                  <w:rPr>
                    <w:rFonts w:eastAsia="Times New Roman" w:cs="Times New Roman"/>
                    <w:i/>
                    <w:iCs/>
                  </w:rPr>
                  <w:t>Dialogues and a Diary</w:t>
                </w:r>
                <w:r w:rsidR="00591243">
                  <w:rPr>
                    <w:rFonts w:eastAsia="Times New Roman" w:cs="Times New Roman"/>
                    <w:iCs/>
                  </w:rPr>
                  <w:t>, which includes discussions of the ballet</w:t>
                </w:r>
                <w:r>
                  <w:t>.</w:t>
                </w:r>
              </w:p>
              <w:p w14:paraId="0A32FDCF" w14:textId="77777777" w:rsidR="00F76799" w:rsidRDefault="00F76799" w:rsidP="00F76799">
                <w:pPr>
                  <w:widowControl w:val="0"/>
                </w:pPr>
                <w:r>
                  <w:t xml:space="preserve"> </w:t>
                </w:r>
              </w:p>
              <w:p w14:paraId="613FAA84" w14:textId="24505D91" w:rsidR="00F76799" w:rsidRDefault="00F76799" w:rsidP="00F76799">
                <w:pPr>
                  <w:widowControl w:val="0"/>
                </w:pPr>
                <w:r>
                  <w:t>The ballet has a hint of a</w:t>
                </w:r>
                <w:r w:rsidR="00AE2E0E">
                  <w:t xml:space="preserve"> story:</w:t>
                </w:r>
                <w:r>
                  <w:t xml:space="preserve"> Apollo is born, grows to manhood, and commands three muses to dance for him</w:t>
                </w:r>
                <w:r w:rsidR="00AE2E0E">
                  <w:t xml:space="preserve"> </w:t>
                </w:r>
                <w:r>
                  <w:t>—</w:t>
                </w:r>
                <w:r w:rsidR="00AE2E0E">
                  <w:t xml:space="preserve"> </w:t>
                </w:r>
                <w:r>
                  <w:t xml:space="preserve">Calliope, muse of poetry, Polyhymnia, muse of mime, and Terpsichore, muse of </w:t>
                </w:r>
                <w:r>
                  <w:lastRenderedPageBreak/>
                  <w:t>the dance, wh</w:t>
                </w:r>
                <w:r w:rsidR="00AE2E0E">
                  <w:t>om he favours above the others.</w:t>
                </w:r>
                <w:r>
                  <w:t xml:space="preserve"> He chooses her to join him in a </w:t>
                </w:r>
                <w:r w:rsidRPr="00AE2E0E">
                  <w:rPr>
                    <w:i/>
                  </w:rPr>
                  <w:t>pas de deux</w:t>
                </w:r>
                <w:r w:rsidR="00AE2E0E">
                  <w:t xml:space="preserve">. </w:t>
                </w:r>
                <w:r>
                  <w:t>After an energetic coda, in the final tableau the four principals are seen ascending to Parnassus.</w:t>
                </w:r>
              </w:p>
              <w:p w14:paraId="627D6C42" w14:textId="77777777" w:rsidR="00F76799" w:rsidRDefault="00F76799" w:rsidP="00F76799">
                <w:pPr>
                  <w:widowControl w:val="0"/>
                </w:pPr>
              </w:p>
              <w:p w14:paraId="00AF05CF" w14:textId="625C7581" w:rsidR="00F76799" w:rsidRDefault="00F76799" w:rsidP="00F76799">
                <w:pPr>
                  <w:widowControl w:val="0"/>
                </w:pPr>
                <w:r>
                  <w:t>Balanchine based the choreography on the classical ballet technique he had learned as a student at the Imperial Theatre Sch</w:t>
                </w:r>
                <w:r w:rsidR="00214E0B">
                  <w:t xml:space="preserve">ool in St. Petersburg, Russia. </w:t>
                </w:r>
                <w:r>
                  <w:t>This he significantly redefined, inverting and distorting the academic vocabulary with manneristic moveme</w:t>
                </w:r>
                <w:r w:rsidR="00214E0B">
                  <w:t xml:space="preserve">nts of deliberate awkwardness. </w:t>
                </w:r>
                <w:r>
                  <w:t>Turned-out positions of the feet became turned in, rounded arms became angular, erect torsos twisted and collapsed, hips protruded, hands clenched into fists, little running steps which had been performed on the toes were now shuffled on the heels, and the body’s ce</w:t>
                </w:r>
                <w:r w:rsidR="00214E0B">
                  <w:t xml:space="preserve">ntre of balance was displaced. </w:t>
                </w:r>
                <w:r>
                  <w:t>Terpsichore balanced on Apollo’s back, ‘swimming’ without touching the floor.  This approach has come to be called neoclassicism, or classicism seen through a prism of modernism.</w:t>
                </w:r>
              </w:p>
              <w:p w14:paraId="557E83E8" w14:textId="77777777" w:rsidR="00F76799" w:rsidRDefault="00F76799" w:rsidP="00F76799">
                <w:pPr>
                  <w:widowControl w:val="0"/>
                </w:pPr>
              </w:p>
              <w:p w14:paraId="71972D7A" w14:textId="59894039" w:rsidR="00F76799" w:rsidRDefault="00F76799" w:rsidP="00F76799">
                <w:pPr>
                  <w:widowControl w:val="0"/>
                </w:pPr>
                <w:r>
                  <w:t>As unusual as his vocabulary was Balanchine’s</w:t>
                </w:r>
                <w:r w:rsidR="00214E0B">
                  <w:t xml:space="preserve"> concept of the title character: h</w:t>
                </w:r>
                <w:r>
                  <w:t xml:space="preserve">is Apollo was not the majestic Sun God.  </w:t>
                </w:r>
                <w:r w:rsidR="00214E0B">
                  <w:t>Balanchine</w:t>
                </w:r>
                <w:r>
                  <w:t xml:space="preserve"> saw him, rather, as ‘the </w:t>
                </w:r>
                <w:r>
                  <w:rPr>
                    <w:i/>
                  </w:rPr>
                  <w:t>small</w:t>
                </w:r>
                <w:r>
                  <w:t xml:space="preserve"> Apollo, a wild half-human youth who acquires nobility through art’. He said to one of the early interpreters, ‘You are a woodcutter, a swimmer, a football player’.</w:t>
                </w:r>
                <w:r>
                  <w:rPr>
                    <w:rStyle w:val="EndnoteReference"/>
                  </w:rPr>
                  <w:endnoteReference w:id="5"/>
                </w:r>
              </w:p>
              <w:p w14:paraId="4FB89097" w14:textId="77777777" w:rsidR="00F76799" w:rsidRDefault="00F76799" w:rsidP="00F76799">
                <w:pPr>
                  <w:widowControl w:val="0"/>
                </w:pPr>
              </w:p>
              <w:p w14:paraId="768FC0A7" w14:textId="52116FE5" w:rsidR="00F76799" w:rsidRDefault="00F76799" w:rsidP="00F76799">
                <w:pPr>
                  <w:widowControl w:val="0"/>
                </w:pPr>
                <w:r>
                  <w:t>In the original cast were Serge Lifar, a</w:t>
                </w:r>
                <w:r w:rsidR="00214E0B">
                  <w:t xml:space="preserve"> Diaghilev favourite, as Apollo;</w:t>
                </w:r>
                <w:r>
                  <w:t xml:space="preserve"> Alice Nikitina alternating with Alexandra Danilova as Terpsic</w:t>
                </w:r>
                <w:r w:rsidR="00214E0B">
                  <w:t>hore; Lubov Tchernicheva as Calliope</w:t>
                </w:r>
                <w:r>
                  <w:t xml:space="preserve"> and F</w:t>
                </w:r>
                <w:r w:rsidR="00214E0B">
                  <w:t xml:space="preserve">elia Doubrovska as Polyhymnia. </w:t>
                </w:r>
                <w:r>
                  <w:t xml:space="preserve">The costumes and scenery were credited to the primitive-naif painter André Bauchant, but within a year the women’s costumes were replaced </w:t>
                </w:r>
                <w:r w:rsidR="00214E0B">
                  <w:t>by</w:t>
                </w:r>
                <w:r>
                  <w:t xml:space="preserve"> designs by Coco Chanel. Currently the ballet is most often danced in simple tunics and tights.</w:t>
                </w:r>
              </w:p>
              <w:p w14:paraId="03DEB1AB" w14:textId="77777777" w:rsidR="00F76799" w:rsidRDefault="00F76799" w:rsidP="00F76799">
                <w:pPr>
                  <w:widowControl w:val="0"/>
                </w:pPr>
              </w:p>
              <w:p w14:paraId="1152AF49" w14:textId="2CB42C09" w:rsidR="00F76799" w:rsidRDefault="00F76799" w:rsidP="00F76799">
                <w:pPr>
                  <w:widowControl w:val="0"/>
                </w:pPr>
                <w:r>
                  <w:t>As the years went by, Ba</w:t>
                </w:r>
                <w:r w:rsidR="00214E0B">
                  <w:t>lanchine made several changes to</w:t>
                </w:r>
                <w:r>
                  <w:t xml:space="preserve"> the ballet, the most notable of which were the elimination of the birth scene, including Apollo’s first variation, and the replacement of the ascent to Parnassus with a ‘sunburst’ pose formed by the dancers. By paring down</w:t>
                </w:r>
                <w:r w:rsidR="00214E0B">
                  <w:t xml:space="preserve"> the narrative, Balanchine focu</w:t>
                </w:r>
                <w:r>
                  <w:t>sed attention more direct</w:t>
                </w:r>
                <w:r w:rsidR="00214E0B">
                  <w:t>ly on the choreography itself. E</w:t>
                </w:r>
                <w:r>
                  <w:t>ven he</w:t>
                </w:r>
                <w:r w:rsidR="00214E0B">
                  <w:t>, however,</w:t>
                </w:r>
                <w:r>
                  <w:t xml:space="preserve"> must have considered this approach too rigorous, </w:t>
                </w:r>
                <w:r w:rsidR="00214E0B">
                  <w:t>as</w:t>
                </w:r>
                <w:r>
                  <w:t xml:space="preserve"> he soon restored th</w:t>
                </w:r>
                <w:r w:rsidR="00214E0B">
                  <w:t>e first variation</w:t>
                </w:r>
                <w:r>
                  <w:t xml:space="preserve"> in which the young god tests his newfound manly strength and learns to play the lute. Some companies </w:t>
                </w:r>
                <w:r w:rsidR="00214E0B">
                  <w:t xml:space="preserve">do </w:t>
                </w:r>
                <w:r>
                  <w:t>continue to present the ballet with the birth scene as well.</w:t>
                </w:r>
              </w:p>
              <w:p w14:paraId="2C1B45E8" w14:textId="77777777" w:rsidR="00F76799" w:rsidRDefault="00F76799" w:rsidP="00F76799">
                <w:pPr>
                  <w:widowControl w:val="0"/>
                </w:pPr>
              </w:p>
              <w:p w14:paraId="3FB3AB8D" w14:textId="77777777" w:rsidR="00AA1EFA" w:rsidRDefault="00F76799" w:rsidP="00517BC8">
                <w:pPr>
                  <w:widowControl w:val="0"/>
                </w:pPr>
                <w:r>
                  <w:rPr>
                    <w:i/>
                  </w:rPr>
                  <w:t>Apollo</w:t>
                </w:r>
                <w:r>
                  <w:t xml:space="preserve"> is performed by </w:t>
                </w:r>
                <w:r w:rsidR="00214E0B">
                  <w:t>ballet companies all over the world:</w:t>
                </w:r>
                <w:r>
                  <w:t xml:space="preserve"> For its forceful and unusual movement and its dominant position within ballet, the title role is one of the most c</w:t>
                </w:r>
                <w:r w:rsidR="00214E0B">
                  <w:t xml:space="preserve">oveted in the male repertoire. </w:t>
                </w:r>
                <w:r>
                  <w:t xml:space="preserve">Notable Apollos have </w:t>
                </w:r>
                <w:r w:rsidR="00214E0B">
                  <w:t>included</w:t>
                </w:r>
                <w:r>
                  <w:t xml:space="preserve"> Lew Christensen (the first American Apollo, 1937), Igor Youskevitch, Jacques d’Amboise, Peter Martins and Mikhail Baryshnikov. The ballet remains one of the few from the Diaghilev era to have stood the test of time; it remains completely contemporary in our day.</w:t>
                </w:r>
              </w:p>
              <w:p w14:paraId="3DCC0293" w14:textId="77777777" w:rsidR="00AA1EFA" w:rsidRDefault="00AA1EFA" w:rsidP="00517BC8">
                <w:pPr>
                  <w:widowControl w:val="0"/>
                </w:pPr>
              </w:p>
              <w:p w14:paraId="675364EE" w14:textId="6DD717DB" w:rsidR="00AA1EFA" w:rsidRDefault="00AA1EFA" w:rsidP="00517BC8">
                <w:pPr>
                  <w:widowControl w:val="0"/>
                  <w:rPr>
                    <w:color w:val="5B9BD5" w:themeColor="accent1"/>
                  </w:rPr>
                </w:pPr>
                <w:r w:rsidRPr="00AA1EFA">
                  <w:rPr>
                    <w:color w:val="5B9BD5" w:themeColor="accent1"/>
                  </w:rPr>
                  <w:t>Image: Jacques d’Amboise with lute</w:t>
                </w:r>
                <w:r>
                  <w:rPr>
                    <w:color w:val="5B9BD5" w:themeColor="accent1"/>
                  </w:rPr>
                  <w:t>. No copyright necessary.</w:t>
                </w:r>
                <w:r w:rsidR="005178EF">
                  <w:rPr>
                    <w:color w:val="5B9BD5" w:themeColor="accent1"/>
                  </w:rPr>
                  <w:t xml:space="preserve"> Contact entry author for image.</w:t>
                </w:r>
              </w:p>
              <w:p w14:paraId="74789548" w14:textId="77777777" w:rsidR="00AA1EFA" w:rsidRDefault="00AA1EFA" w:rsidP="00517BC8">
                <w:pPr>
                  <w:widowControl w:val="0"/>
                  <w:rPr>
                    <w:color w:val="5B9BD5" w:themeColor="accent1"/>
                  </w:rPr>
                </w:pPr>
              </w:p>
              <w:p w14:paraId="48EAAC0C" w14:textId="23774AE5" w:rsidR="005178EF" w:rsidRDefault="00AA1EFA" w:rsidP="005178EF">
                <w:pPr>
                  <w:widowControl w:val="0"/>
                  <w:rPr>
                    <w:color w:val="5B9BD5" w:themeColor="accent1"/>
                  </w:rPr>
                </w:pPr>
                <w:r w:rsidRPr="00AA1EFA">
                  <w:rPr>
                    <w:color w:val="5B9BD5" w:themeColor="accent1"/>
                  </w:rPr>
                  <w:t xml:space="preserve">Image: </w:t>
                </w:r>
                <w:r w:rsidRPr="00AA1EFA">
                  <w:rPr>
                    <w:color w:val="5B9BD5" w:themeColor="accent1"/>
                    <w:lang w:val="en-US"/>
                  </w:rPr>
                  <w:t>Poster for American Ballet tour with Lew Christensen as Apollo</w:t>
                </w:r>
                <w:r w:rsidR="005178EF">
                  <w:rPr>
                    <w:color w:val="5B9BD5" w:themeColor="accent1"/>
                    <w:lang w:val="en-US"/>
                  </w:rPr>
                  <w:t xml:space="preserve">. </w:t>
                </w:r>
                <w:r w:rsidR="005178EF">
                  <w:rPr>
                    <w:color w:val="5B9BD5" w:themeColor="accent1"/>
                  </w:rPr>
                  <w:t>No copyright necessary.</w:t>
                </w:r>
                <w:r w:rsidR="005178EF">
                  <w:rPr>
                    <w:color w:val="5B9BD5" w:themeColor="accent1"/>
                  </w:rPr>
                  <w:t xml:space="preserve"> </w:t>
                </w:r>
                <w:r w:rsidR="005178EF">
                  <w:rPr>
                    <w:color w:val="5B9BD5" w:themeColor="accent1"/>
                  </w:rPr>
                  <w:t>Contact entry author for image.</w:t>
                </w:r>
              </w:p>
              <w:p w14:paraId="4E2BDEEE" w14:textId="7F557458" w:rsidR="003F0D73" w:rsidRDefault="003F0D73" w:rsidP="00AA1EFA"/>
            </w:tc>
            <w:bookmarkStart w:id="0" w:name="_GoBack" w:displacedByCustomXml="next"/>
            <w:bookmarkEnd w:id="0" w:displacedByCustomXml="next"/>
          </w:sdtContent>
        </w:sdt>
      </w:tr>
      <w:tr w:rsidR="003235A7" w14:paraId="0DD3CD06" w14:textId="77777777" w:rsidTr="003235A7">
        <w:tc>
          <w:tcPr>
            <w:tcW w:w="9016" w:type="dxa"/>
          </w:tcPr>
          <w:p w14:paraId="16C12577" w14:textId="77777777" w:rsidR="003235A7" w:rsidRDefault="003235A7" w:rsidP="008A5B87">
            <w:r w:rsidRPr="0015114C">
              <w:rPr>
                <w:u w:val="single"/>
              </w:rPr>
              <w:lastRenderedPageBreak/>
              <w:t>Further reading</w:t>
            </w:r>
            <w:r>
              <w:t>:</w:t>
            </w:r>
          </w:p>
          <w:p w14:paraId="2E84BAF6" w14:textId="77777777" w:rsidR="00517BC8" w:rsidRDefault="00517BC8" w:rsidP="008A5B87"/>
          <w:sdt>
            <w:sdtPr>
              <w:alias w:val="Further reading"/>
              <w:tag w:val="furtherReading"/>
              <w:id w:val="-1516217107"/>
              <w:placeholder>
                <w:docPart w:val="97C88CE128A4CE48A688E2C5C96578B3"/>
              </w:placeholder>
            </w:sdtPr>
            <w:sdtContent>
              <w:p w14:paraId="43A85222" w14:textId="77777777" w:rsidR="00517BC8" w:rsidRDefault="00517BC8" w:rsidP="00FB11DE">
                <w:sdt>
                  <w:sdtPr>
                    <w:id w:val="2067979886"/>
                    <w:citation/>
                  </w:sdtPr>
                  <w:sdtContent>
                    <w:r>
                      <w:fldChar w:fldCharType="begin"/>
                    </w:r>
                    <w:r>
                      <w:rPr>
                        <w:lang w:val="en-US"/>
                      </w:rPr>
                      <w:instrText xml:space="preserve"> CITATION DAm11 \l 1033 </w:instrText>
                    </w:r>
                    <w:r>
                      <w:fldChar w:fldCharType="separate"/>
                    </w:r>
                    <w:r>
                      <w:rPr>
                        <w:noProof/>
                        <w:lang w:val="en-US"/>
                      </w:rPr>
                      <w:t xml:space="preserve"> (D’Amboise)</w:t>
                    </w:r>
                    <w:r>
                      <w:fldChar w:fldCharType="end"/>
                    </w:r>
                  </w:sdtContent>
                </w:sdt>
              </w:p>
              <w:p w14:paraId="350547EF" w14:textId="77777777" w:rsidR="00517BC8" w:rsidRDefault="00517BC8" w:rsidP="00FB11DE"/>
              <w:p w14:paraId="77C46447" w14:textId="77777777" w:rsidR="00517BC8" w:rsidRDefault="00517BC8" w:rsidP="00FB11DE">
                <w:sdt>
                  <w:sdtPr>
                    <w:id w:val="-121152719"/>
                    <w:citation/>
                  </w:sdtPr>
                  <w:sdtContent>
                    <w:r>
                      <w:fldChar w:fldCharType="begin"/>
                    </w:r>
                    <w:r>
                      <w:rPr>
                        <w:lang w:val="en-US"/>
                      </w:rPr>
                      <w:instrText xml:space="preserve"> CITATION Jos02 \l 1033 </w:instrText>
                    </w:r>
                    <w:r>
                      <w:fldChar w:fldCharType="separate"/>
                    </w:r>
                    <w:r>
                      <w:rPr>
                        <w:noProof/>
                        <w:lang w:val="en-US"/>
                      </w:rPr>
                      <w:t>(Joseph)</w:t>
                    </w:r>
                    <w:r>
                      <w:fldChar w:fldCharType="end"/>
                    </w:r>
                  </w:sdtContent>
                </w:sdt>
              </w:p>
              <w:p w14:paraId="185ADF74" w14:textId="77777777" w:rsidR="00517BC8" w:rsidRDefault="00517BC8" w:rsidP="00FB11DE"/>
              <w:p w14:paraId="08C00EDD" w14:textId="77777777" w:rsidR="003A034B" w:rsidRDefault="003A034B" w:rsidP="00FB11DE">
                <w:sdt>
                  <w:sdtPr>
                    <w:id w:val="1471861774"/>
                    <w:citation/>
                  </w:sdtPr>
                  <w:sdtContent>
                    <w:r>
                      <w:fldChar w:fldCharType="begin"/>
                    </w:r>
                    <w:r>
                      <w:rPr>
                        <w:lang w:val="en-US"/>
                      </w:rPr>
                      <w:instrText xml:space="preserve"> CITATION Kir73 \l 1033 </w:instrText>
                    </w:r>
                    <w:r>
                      <w:fldChar w:fldCharType="separate"/>
                    </w:r>
                    <w:r>
                      <w:rPr>
                        <w:noProof/>
                        <w:lang w:val="en-US"/>
                      </w:rPr>
                      <w:t>(Kirstein)</w:t>
                    </w:r>
                    <w:r>
                      <w:fldChar w:fldCharType="end"/>
                    </w:r>
                  </w:sdtContent>
                </w:sdt>
              </w:p>
              <w:p w14:paraId="63ADED3C" w14:textId="77777777" w:rsidR="003A034B" w:rsidRDefault="003A034B" w:rsidP="00FB11DE"/>
              <w:p w14:paraId="3C0278B6" w14:textId="77777777" w:rsidR="00506434" w:rsidRDefault="003A034B" w:rsidP="00FB11DE">
                <w:sdt>
                  <w:sdtPr>
                    <w:id w:val="380377072"/>
                    <w:citation/>
                  </w:sdtPr>
                  <w:sdtContent>
                    <w:r>
                      <w:fldChar w:fldCharType="begin"/>
                    </w:r>
                    <w:r>
                      <w:rPr>
                        <w:lang w:val="en-US"/>
                      </w:rPr>
                      <w:instrText xml:space="preserve"> CITATION Tap96 \l 1033 </w:instrText>
                    </w:r>
                    <w:r>
                      <w:fldChar w:fldCharType="separate"/>
                    </w:r>
                    <w:r>
                      <w:rPr>
                        <w:noProof/>
                        <w:lang w:val="en-US"/>
                      </w:rPr>
                      <w:t>(Taper)</w:t>
                    </w:r>
                    <w:r>
                      <w:fldChar w:fldCharType="end"/>
                    </w:r>
                  </w:sdtContent>
                </w:sdt>
              </w:p>
              <w:p w14:paraId="62C7E7A0" w14:textId="77777777" w:rsidR="00506434" w:rsidRDefault="00506434" w:rsidP="00FB11DE"/>
              <w:p w14:paraId="0BDA0EC5" w14:textId="7C2CA00B" w:rsidR="00506434" w:rsidRDefault="00506434" w:rsidP="00FB11DE">
                <w:sdt>
                  <w:sdtPr>
                    <w:id w:val="-482935265"/>
                    <w:citation/>
                  </w:sdtPr>
                  <w:sdtContent>
                    <w:r>
                      <w:fldChar w:fldCharType="begin"/>
                    </w:r>
                    <w:r>
                      <w:rPr>
                        <w:lang w:val="en-US"/>
                      </w:rPr>
                      <w:instrText xml:space="preserve">CITATION The1 \l 1033 </w:instrText>
                    </w:r>
                    <w:r>
                      <w:fldChar w:fldCharType="separate"/>
                    </w:r>
                    <w:r>
                      <w:rPr>
                        <w:noProof/>
                        <w:lang w:val="en-US"/>
                      </w:rPr>
                      <w:t>(The George Balanchine Foundation)</w:t>
                    </w:r>
                    <w:r>
                      <w:fldChar w:fldCharType="end"/>
                    </w:r>
                  </w:sdtContent>
                </w:sdt>
              </w:p>
              <w:p w14:paraId="60A1DA0E" w14:textId="77777777" w:rsidR="00506434" w:rsidRDefault="00506434" w:rsidP="00FB11DE"/>
              <w:p w14:paraId="4497F275" w14:textId="77777777" w:rsidR="00506434" w:rsidRDefault="00506434" w:rsidP="00FB11DE"/>
              <w:p w14:paraId="143D5AA8" w14:textId="0A8669D5" w:rsidR="00506434" w:rsidRDefault="00506434" w:rsidP="00FB11DE">
                <w:sdt>
                  <w:sdtPr>
                    <w:id w:val="1780759324"/>
                    <w:citation/>
                  </w:sdtPr>
                  <w:sdtContent>
                    <w:r>
                      <w:fldChar w:fldCharType="begin"/>
                    </w:r>
                    <w:r>
                      <w:rPr>
                        <w:lang w:val="en-US"/>
                      </w:rPr>
                      <w:instrText xml:space="preserve"> CITATION The04 \l 1033 </w:instrText>
                    </w:r>
                    <w:r>
                      <w:fldChar w:fldCharType="separate"/>
                    </w:r>
                    <w:r>
                      <w:rPr>
                        <w:noProof/>
                        <w:lang w:val="en-US"/>
                      </w:rPr>
                      <w:t>(The George Balanchine Foundation)</w:t>
                    </w:r>
                    <w:r>
                      <w:fldChar w:fldCharType="end"/>
                    </w:r>
                  </w:sdtContent>
                </w:sdt>
              </w:p>
              <w:p w14:paraId="3D48F041" w14:textId="77777777" w:rsidR="00506434" w:rsidRDefault="00506434" w:rsidP="00FB11DE"/>
              <w:p w14:paraId="397EE20D" w14:textId="1271FFFC" w:rsidR="00506434" w:rsidRDefault="00506434" w:rsidP="00FB11DE">
                <w:sdt>
                  <w:sdtPr>
                    <w:id w:val="-143278027"/>
                    <w:citation/>
                  </w:sdtPr>
                  <w:sdtContent>
                    <w:r>
                      <w:fldChar w:fldCharType="begin"/>
                    </w:r>
                    <w:r>
                      <w:rPr>
                        <w:lang w:val="en-US"/>
                      </w:rPr>
                      <w:instrText xml:space="preserve"> CITATION The961 \l 1033 </w:instrText>
                    </w:r>
                    <w:r>
                      <w:fldChar w:fldCharType="separate"/>
                    </w:r>
                    <w:r>
                      <w:rPr>
                        <w:noProof/>
                        <w:lang w:val="en-US"/>
                      </w:rPr>
                      <w:t>(The Balanchine Library)</w:t>
                    </w:r>
                    <w:r>
                      <w:fldChar w:fldCharType="end"/>
                    </w:r>
                  </w:sdtContent>
                </w:sdt>
              </w:p>
              <w:p w14:paraId="29470DA3" w14:textId="77777777" w:rsidR="00506434" w:rsidRDefault="00506434" w:rsidP="00FB11DE"/>
              <w:p w14:paraId="70C62B81" w14:textId="16C3EF00" w:rsidR="00506434" w:rsidRDefault="00506434" w:rsidP="00FB11DE">
                <w:sdt>
                  <w:sdtPr>
                    <w:id w:val="1127583879"/>
                    <w:citation/>
                  </w:sdtPr>
                  <w:sdtContent>
                    <w:r>
                      <w:fldChar w:fldCharType="begin"/>
                    </w:r>
                    <w:r>
                      <w:rPr>
                        <w:lang w:val="en-US"/>
                      </w:rPr>
                      <w:instrText xml:space="preserve"> CITATION Jac06 \l 1033 </w:instrText>
                    </w:r>
                    <w:r>
                      <w:fldChar w:fldCharType="separate"/>
                    </w:r>
                    <w:r>
                      <w:rPr>
                        <w:noProof/>
                        <w:lang w:val="en-US"/>
                      </w:rPr>
                      <w:t>(Jacques d’Amboise: Portrait of a Great American Dancer)</w:t>
                    </w:r>
                    <w:r>
                      <w:fldChar w:fldCharType="end"/>
                    </w:r>
                  </w:sdtContent>
                </w:sdt>
              </w:p>
              <w:p w14:paraId="19967905" w14:textId="77777777" w:rsidR="00AA1EFA" w:rsidRDefault="00AA1EFA" w:rsidP="00FB11DE"/>
              <w:p w14:paraId="3CB9D1D5" w14:textId="77777777" w:rsidR="00AA1EFA" w:rsidRDefault="00AA1EFA" w:rsidP="00FB11DE"/>
              <w:p w14:paraId="7C7432FF" w14:textId="77777777" w:rsidR="00506434" w:rsidRDefault="00506434" w:rsidP="00FB11DE"/>
              <w:p w14:paraId="0AC6F5E3" w14:textId="47755CC1" w:rsidR="003235A7" w:rsidRDefault="00AE2E0E" w:rsidP="00FB11DE"/>
            </w:sdtContent>
          </w:sdt>
        </w:tc>
      </w:tr>
    </w:tbl>
    <w:p w14:paraId="116D249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9BF90" w14:textId="77777777" w:rsidR="00506434" w:rsidRDefault="00506434" w:rsidP="007A0D55">
      <w:pPr>
        <w:spacing w:after="0" w:line="240" w:lineRule="auto"/>
      </w:pPr>
      <w:r>
        <w:separator/>
      </w:r>
    </w:p>
  </w:endnote>
  <w:endnote w:type="continuationSeparator" w:id="0">
    <w:p w14:paraId="7E83C9D5" w14:textId="77777777" w:rsidR="00506434" w:rsidRDefault="00506434" w:rsidP="007A0D55">
      <w:pPr>
        <w:spacing w:after="0" w:line="240" w:lineRule="auto"/>
      </w:pPr>
      <w:r>
        <w:continuationSeparator/>
      </w:r>
    </w:p>
  </w:endnote>
  <w:endnote w:id="1">
    <w:p w14:paraId="735267A8" w14:textId="77777777" w:rsidR="00506434" w:rsidRDefault="00506434" w:rsidP="00AE2E0E">
      <w:pPr>
        <w:pStyle w:val="EndnoteText"/>
      </w:pPr>
      <w:r>
        <w:endnoteRef/>
      </w:r>
      <w:r>
        <w:t xml:space="preserve">. Quoted in M. Lederman, (ed.), </w:t>
      </w:r>
      <w:r>
        <w:rPr>
          <w:i/>
        </w:rPr>
        <w:t>Stravinsky in the Theatre</w:t>
      </w:r>
      <w:r>
        <w:t xml:space="preserve"> (New York: Pellegrini &amp; Cudahy, 1949 [paperback, New York: Da Capo, 1975, p. 81]).</w:t>
      </w:r>
    </w:p>
  </w:endnote>
  <w:endnote w:id="2">
    <w:p w14:paraId="3B5F820E" w14:textId="77777777" w:rsidR="00506434" w:rsidRDefault="00506434" w:rsidP="00AE2E0E">
      <w:pPr>
        <w:pStyle w:val="EndnoteText"/>
      </w:pPr>
      <w:r>
        <w:endnoteRef/>
      </w:r>
      <w:r>
        <w:t xml:space="preserve">. Quoted in E. W. White, </w:t>
      </w:r>
      <w:r>
        <w:rPr>
          <w:i/>
        </w:rPr>
        <w:t xml:space="preserve">Stravinsky: The Composer and His Works </w:t>
      </w:r>
      <w:r>
        <w:t>(Berkeley and Los Angeles: University of California Press, 1966 [2d. ed., 1979, p. 342]).</w:t>
      </w:r>
    </w:p>
  </w:endnote>
  <w:endnote w:id="3">
    <w:p w14:paraId="159F63AC" w14:textId="77777777" w:rsidR="00506434" w:rsidRDefault="00506434" w:rsidP="00F76799">
      <w:pPr>
        <w:pStyle w:val="EndnoteText"/>
      </w:pPr>
      <w:r>
        <w:endnoteRef/>
      </w:r>
      <w:r>
        <w:t xml:space="preserve">. Quoted in M. Lederman, (ed.), </w:t>
      </w:r>
      <w:r>
        <w:rPr>
          <w:i/>
        </w:rPr>
        <w:t>Stravinsky in the Theatre</w:t>
      </w:r>
      <w:r>
        <w:t xml:space="preserve"> (New York: Pellegrini &amp; Cudahy, 1949 [paperback, New York: Da Capo, 1975, p. 81]).</w:t>
      </w:r>
    </w:p>
  </w:endnote>
  <w:endnote w:id="4">
    <w:p w14:paraId="1EBF6832" w14:textId="77777777" w:rsidR="00506434" w:rsidRDefault="00506434" w:rsidP="00F76799">
      <w:pPr>
        <w:pStyle w:val="EndnoteText"/>
      </w:pPr>
      <w:r>
        <w:endnoteRef/>
      </w:r>
      <w:r>
        <w:t xml:space="preserve">. Quoted in E. W. White, </w:t>
      </w:r>
      <w:r>
        <w:rPr>
          <w:i/>
        </w:rPr>
        <w:t xml:space="preserve">Stravinsky: The Composer and His Works </w:t>
      </w:r>
      <w:r>
        <w:t>(Berkeley and Los Angeles: University of California Press, 1966 [2d. ed., 1979, p. 342]).</w:t>
      </w:r>
    </w:p>
  </w:endnote>
  <w:endnote w:id="5">
    <w:p w14:paraId="300D0E2C" w14:textId="77777777" w:rsidR="00506434" w:rsidRDefault="00506434" w:rsidP="00F76799">
      <w:pPr>
        <w:pStyle w:val="EndnoteText"/>
      </w:pPr>
      <w:r>
        <w:endnoteRef/>
      </w:r>
      <w:r>
        <w:t xml:space="preserve">. Quoted in N. Reynolds, </w:t>
      </w:r>
      <w:r>
        <w:rPr>
          <w:i/>
        </w:rPr>
        <w:t>Repertory in Review: 40 Years of the New York City Ballet</w:t>
      </w:r>
      <w:r>
        <w:t xml:space="preserve"> (New York: Dial, 1977), pp. 48, 49.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316A6" w14:textId="77777777" w:rsidR="00506434" w:rsidRDefault="00506434" w:rsidP="007A0D55">
      <w:pPr>
        <w:spacing w:after="0" w:line="240" w:lineRule="auto"/>
      </w:pPr>
      <w:r>
        <w:separator/>
      </w:r>
    </w:p>
  </w:footnote>
  <w:footnote w:type="continuationSeparator" w:id="0">
    <w:p w14:paraId="560B330B" w14:textId="77777777" w:rsidR="00506434" w:rsidRDefault="005064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BEC40" w14:textId="77777777" w:rsidR="00506434" w:rsidRDefault="0050643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A733867" w14:textId="77777777" w:rsidR="00506434" w:rsidRDefault="005064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99"/>
    <w:rsid w:val="00032559"/>
    <w:rsid w:val="00052040"/>
    <w:rsid w:val="000B25AE"/>
    <w:rsid w:val="000B55AB"/>
    <w:rsid w:val="000D24DC"/>
    <w:rsid w:val="00101B2E"/>
    <w:rsid w:val="00116FA0"/>
    <w:rsid w:val="0015114C"/>
    <w:rsid w:val="001A21F3"/>
    <w:rsid w:val="001A2537"/>
    <w:rsid w:val="001A6A06"/>
    <w:rsid w:val="00210C03"/>
    <w:rsid w:val="00214E0B"/>
    <w:rsid w:val="002162E2"/>
    <w:rsid w:val="00225C5A"/>
    <w:rsid w:val="00230B10"/>
    <w:rsid w:val="00234353"/>
    <w:rsid w:val="00244BB0"/>
    <w:rsid w:val="002A0A0D"/>
    <w:rsid w:val="002B0B37"/>
    <w:rsid w:val="0030662D"/>
    <w:rsid w:val="003235A7"/>
    <w:rsid w:val="003677B6"/>
    <w:rsid w:val="003A034B"/>
    <w:rsid w:val="003D3579"/>
    <w:rsid w:val="003E2795"/>
    <w:rsid w:val="003F0D73"/>
    <w:rsid w:val="00462DBE"/>
    <w:rsid w:val="00464699"/>
    <w:rsid w:val="00483379"/>
    <w:rsid w:val="00487BC5"/>
    <w:rsid w:val="00496888"/>
    <w:rsid w:val="004A7476"/>
    <w:rsid w:val="004E5896"/>
    <w:rsid w:val="00506434"/>
    <w:rsid w:val="00513EE6"/>
    <w:rsid w:val="005178EF"/>
    <w:rsid w:val="00517BC8"/>
    <w:rsid w:val="00534F8F"/>
    <w:rsid w:val="00590035"/>
    <w:rsid w:val="00591243"/>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1EFA"/>
    <w:rsid w:val="00AB436D"/>
    <w:rsid w:val="00AD2F24"/>
    <w:rsid w:val="00AD4844"/>
    <w:rsid w:val="00AE2E0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6799"/>
    <w:rsid w:val="00FA1925"/>
    <w:rsid w:val="00FB11DE"/>
    <w:rsid w:val="00FB589A"/>
    <w:rsid w:val="00FB7317"/>
    <w:rsid w:val="00FC42E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0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rsid w:val="00591243"/>
    <w:rPr>
      <w:sz w:val="18"/>
      <w:szCs w:val="18"/>
    </w:rPr>
  </w:style>
  <w:style w:type="paragraph" w:styleId="CommentText">
    <w:name w:val="annotation text"/>
    <w:basedOn w:val="Normal"/>
    <w:link w:val="CommentTextChar"/>
    <w:uiPriority w:val="99"/>
    <w:semiHidden/>
    <w:rsid w:val="00591243"/>
    <w:pPr>
      <w:spacing w:line="240" w:lineRule="auto"/>
    </w:pPr>
    <w:rPr>
      <w:sz w:val="24"/>
      <w:szCs w:val="24"/>
    </w:rPr>
  </w:style>
  <w:style w:type="character" w:customStyle="1" w:styleId="CommentTextChar">
    <w:name w:val="Comment Text Char"/>
    <w:basedOn w:val="DefaultParagraphFont"/>
    <w:link w:val="CommentText"/>
    <w:uiPriority w:val="99"/>
    <w:semiHidden/>
    <w:rsid w:val="00591243"/>
    <w:rPr>
      <w:sz w:val="24"/>
      <w:szCs w:val="24"/>
    </w:rPr>
  </w:style>
  <w:style w:type="paragraph" w:styleId="CommentSubject">
    <w:name w:val="annotation subject"/>
    <w:basedOn w:val="CommentText"/>
    <w:next w:val="CommentText"/>
    <w:link w:val="CommentSubjectChar"/>
    <w:uiPriority w:val="99"/>
    <w:semiHidden/>
    <w:rsid w:val="00591243"/>
    <w:rPr>
      <w:b/>
      <w:bCs/>
      <w:sz w:val="20"/>
      <w:szCs w:val="20"/>
    </w:rPr>
  </w:style>
  <w:style w:type="character" w:customStyle="1" w:styleId="CommentSubjectChar">
    <w:name w:val="Comment Subject Char"/>
    <w:basedOn w:val="CommentTextChar"/>
    <w:link w:val="CommentSubject"/>
    <w:uiPriority w:val="99"/>
    <w:semiHidden/>
    <w:rsid w:val="0059124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7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799"/>
    <w:rPr>
      <w:rFonts w:ascii="Lucida Grande" w:hAnsi="Lucida Grande"/>
      <w:sz w:val="18"/>
      <w:szCs w:val="18"/>
    </w:rPr>
  </w:style>
  <w:style w:type="character" w:styleId="EndnoteReference">
    <w:name w:val="endnote reference"/>
    <w:basedOn w:val="DefaultParagraphFont"/>
    <w:semiHidden/>
    <w:rsid w:val="00F76799"/>
    <w:rPr>
      <w:vertAlign w:val="superscript"/>
    </w:rPr>
  </w:style>
  <w:style w:type="paragraph" w:styleId="EndnoteText">
    <w:name w:val="endnote text"/>
    <w:basedOn w:val="Normal"/>
    <w:link w:val="EndnoteTextChar"/>
    <w:semiHidden/>
    <w:rsid w:val="00F76799"/>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semiHidden/>
    <w:rsid w:val="00F76799"/>
    <w:rPr>
      <w:rFonts w:ascii="Times New Roman" w:eastAsia="Times New Roman" w:hAnsi="Times New Roman" w:cs="Times New Roman"/>
      <w:sz w:val="24"/>
      <w:szCs w:val="20"/>
      <w:lang w:val="en-US"/>
    </w:rPr>
  </w:style>
  <w:style w:type="character" w:styleId="CommentReference">
    <w:name w:val="annotation reference"/>
    <w:basedOn w:val="DefaultParagraphFont"/>
    <w:uiPriority w:val="99"/>
    <w:semiHidden/>
    <w:rsid w:val="00591243"/>
    <w:rPr>
      <w:sz w:val="18"/>
      <w:szCs w:val="18"/>
    </w:rPr>
  </w:style>
  <w:style w:type="paragraph" w:styleId="CommentText">
    <w:name w:val="annotation text"/>
    <w:basedOn w:val="Normal"/>
    <w:link w:val="CommentTextChar"/>
    <w:uiPriority w:val="99"/>
    <w:semiHidden/>
    <w:rsid w:val="00591243"/>
    <w:pPr>
      <w:spacing w:line="240" w:lineRule="auto"/>
    </w:pPr>
    <w:rPr>
      <w:sz w:val="24"/>
      <w:szCs w:val="24"/>
    </w:rPr>
  </w:style>
  <w:style w:type="character" w:customStyle="1" w:styleId="CommentTextChar">
    <w:name w:val="Comment Text Char"/>
    <w:basedOn w:val="DefaultParagraphFont"/>
    <w:link w:val="CommentText"/>
    <w:uiPriority w:val="99"/>
    <w:semiHidden/>
    <w:rsid w:val="00591243"/>
    <w:rPr>
      <w:sz w:val="24"/>
      <w:szCs w:val="24"/>
    </w:rPr>
  </w:style>
  <w:style w:type="paragraph" w:styleId="CommentSubject">
    <w:name w:val="annotation subject"/>
    <w:basedOn w:val="CommentText"/>
    <w:next w:val="CommentText"/>
    <w:link w:val="CommentSubjectChar"/>
    <w:uiPriority w:val="99"/>
    <w:semiHidden/>
    <w:rsid w:val="00591243"/>
    <w:rPr>
      <w:b/>
      <w:bCs/>
      <w:sz w:val="20"/>
      <w:szCs w:val="20"/>
    </w:rPr>
  </w:style>
  <w:style w:type="character" w:customStyle="1" w:styleId="CommentSubjectChar">
    <w:name w:val="Comment Subject Char"/>
    <w:basedOn w:val="CommentTextChar"/>
    <w:link w:val="CommentSubject"/>
    <w:uiPriority w:val="99"/>
    <w:semiHidden/>
    <w:rsid w:val="005912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A183D25B83C74FB2647E17032FC3D8"/>
        <w:category>
          <w:name w:val="General"/>
          <w:gallery w:val="placeholder"/>
        </w:category>
        <w:types>
          <w:type w:val="bbPlcHdr"/>
        </w:types>
        <w:behaviors>
          <w:behavior w:val="content"/>
        </w:behaviors>
        <w:guid w:val="{74E8FBB2-2EB7-1C49-8773-F86AB3A40364}"/>
      </w:docPartPr>
      <w:docPartBody>
        <w:p w:rsidR="00BF2B86" w:rsidRDefault="00BF2B86">
          <w:pPr>
            <w:pStyle w:val="F2A183D25B83C74FB2647E17032FC3D8"/>
          </w:pPr>
          <w:r w:rsidRPr="00CC586D">
            <w:rPr>
              <w:rStyle w:val="PlaceholderText"/>
              <w:b/>
              <w:color w:val="FFFFFF" w:themeColor="background1"/>
            </w:rPr>
            <w:t>[Salutation]</w:t>
          </w:r>
        </w:p>
      </w:docPartBody>
    </w:docPart>
    <w:docPart>
      <w:docPartPr>
        <w:name w:val="14A9C5FBF79B6B40B81C1FFDC15DC64A"/>
        <w:category>
          <w:name w:val="General"/>
          <w:gallery w:val="placeholder"/>
        </w:category>
        <w:types>
          <w:type w:val="bbPlcHdr"/>
        </w:types>
        <w:behaviors>
          <w:behavior w:val="content"/>
        </w:behaviors>
        <w:guid w:val="{6A5A2DF4-E11C-534E-8E1A-10D19DDF7B5E}"/>
      </w:docPartPr>
      <w:docPartBody>
        <w:p w:rsidR="00BF2B86" w:rsidRDefault="00BF2B86">
          <w:pPr>
            <w:pStyle w:val="14A9C5FBF79B6B40B81C1FFDC15DC64A"/>
          </w:pPr>
          <w:r>
            <w:rPr>
              <w:rStyle w:val="PlaceholderText"/>
            </w:rPr>
            <w:t>[First name]</w:t>
          </w:r>
        </w:p>
      </w:docPartBody>
    </w:docPart>
    <w:docPart>
      <w:docPartPr>
        <w:name w:val="C1A20697F0B4F14EACB24016F7C30568"/>
        <w:category>
          <w:name w:val="General"/>
          <w:gallery w:val="placeholder"/>
        </w:category>
        <w:types>
          <w:type w:val="bbPlcHdr"/>
        </w:types>
        <w:behaviors>
          <w:behavior w:val="content"/>
        </w:behaviors>
        <w:guid w:val="{52D4085A-C269-514A-91B3-6A405C7CE220}"/>
      </w:docPartPr>
      <w:docPartBody>
        <w:p w:rsidR="00BF2B86" w:rsidRDefault="00BF2B86">
          <w:pPr>
            <w:pStyle w:val="C1A20697F0B4F14EACB24016F7C30568"/>
          </w:pPr>
          <w:r>
            <w:rPr>
              <w:rStyle w:val="PlaceholderText"/>
            </w:rPr>
            <w:t>[Middle name]</w:t>
          </w:r>
        </w:p>
      </w:docPartBody>
    </w:docPart>
    <w:docPart>
      <w:docPartPr>
        <w:name w:val="BEA6C4FBB44AE74D8641827FBBC63AED"/>
        <w:category>
          <w:name w:val="General"/>
          <w:gallery w:val="placeholder"/>
        </w:category>
        <w:types>
          <w:type w:val="bbPlcHdr"/>
        </w:types>
        <w:behaviors>
          <w:behavior w:val="content"/>
        </w:behaviors>
        <w:guid w:val="{4862B0FC-B9FD-A440-BF64-4252FF7FD4B2}"/>
      </w:docPartPr>
      <w:docPartBody>
        <w:p w:rsidR="00BF2B86" w:rsidRDefault="00BF2B86">
          <w:pPr>
            <w:pStyle w:val="BEA6C4FBB44AE74D8641827FBBC63AED"/>
          </w:pPr>
          <w:r>
            <w:rPr>
              <w:rStyle w:val="PlaceholderText"/>
            </w:rPr>
            <w:t>[Last name]</w:t>
          </w:r>
        </w:p>
      </w:docPartBody>
    </w:docPart>
    <w:docPart>
      <w:docPartPr>
        <w:name w:val="BE7EA9291DD78B4E969C741C87D239F7"/>
        <w:category>
          <w:name w:val="General"/>
          <w:gallery w:val="placeholder"/>
        </w:category>
        <w:types>
          <w:type w:val="bbPlcHdr"/>
        </w:types>
        <w:behaviors>
          <w:behavior w:val="content"/>
        </w:behaviors>
        <w:guid w:val="{8FB13CFA-23C4-FC44-9B31-1C4CDC669F47}"/>
      </w:docPartPr>
      <w:docPartBody>
        <w:p w:rsidR="00BF2B86" w:rsidRDefault="00BF2B86">
          <w:pPr>
            <w:pStyle w:val="BE7EA9291DD78B4E969C741C87D239F7"/>
          </w:pPr>
          <w:r>
            <w:rPr>
              <w:rStyle w:val="PlaceholderText"/>
            </w:rPr>
            <w:t>[Enter your biography]</w:t>
          </w:r>
        </w:p>
      </w:docPartBody>
    </w:docPart>
    <w:docPart>
      <w:docPartPr>
        <w:name w:val="6C55B72C8ED7924F999A9C7F6E9EDA79"/>
        <w:category>
          <w:name w:val="General"/>
          <w:gallery w:val="placeholder"/>
        </w:category>
        <w:types>
          <w:type w:val="bbPlcHdr"/>
        </w:types>
        <w:behaviors>
          <w:behavior w:val="content"/>
        </w:behaviors>
        <w:guid w:val="{69AAED5F-7265-E849-BF45-84AD123AD595}"/>
      </w:docPartPr>
      <w:docPartBody>
        <w:p w:rsidR="00BF2B86" w:rsidRDefault="00BF2B86">
          <w:pPr>
            <w:pStyle w:val="6C55B72C8ED7924F999A9C7F6E9EDA79"/>
          </w:pPr>
          <w:r>
            <w:rPr>
              <w:rStyle w:val="PlaceholderText"/>
            </w:rPr>
            <w:t>[Enter the institution with which you are affiliated]</w:t>
          </w:r>
        </w:p>
      </w:docPartBody>
    </w:docPart>
    <w:docPart>
      <w:docPartPr>
        <w:name w:val="3AFE6CF1D13B364883824E3037D67BFD"/>
        <w:category>
          <w:name w:val="General"/>
          <w:gallery w:val="placeholder"/>
        </w:category>
        <w:types>
          <w:type w:val="bbPlcHdr"/>
        </w:types>
        <w:behaviors>
          <w:behavior w:val="content"/>
        </w:behaviors>
        <w:guid w:val="{EF62085C-132F-984A-BA20-DAD6EE9F4A11}"/>
      </w:docPartPr>
      <w:docPartBody>
        <w:p w:rsidR="00BF2B86" w:rsidRDefault="00BF2B86">
          <w:pPr>
            <w:pStyle w:val="3AFE6CF1D13B364883824E3037D67BFD"/>
          </w:pPr>
          <w:r w:rsidRPr="00EF74F7">
            <w:rPr>
              <w:b/>
              <w:color w:val="808080" w:themeColor="background1" w:themeShade="80"/>
            </w:rPr>
            <w:t>[Enter the headword for your article]</w:t>
          </w:r>
        </w:p>
      </w:docPartBody>
    </w:docPart>
    <w:docPart>
      <w:docPartPr>
        <w:name w:val="3824D6255C4D0A408A2D533983B7160B"/>
        <w:category>
          <w:name w:val="General"/>
          <w:gallery w:val="placeholder"/>
        </w:category>
        <w:types>
          <w:type w:val="bbPlcHdr"/>
        </w:types>
        <w:behaviors>
          <w:behavior w:val="content"/>
        </w:behaviors>
        <w:guid w:val="{BDA92353-36E3-2A47-9E79-C460025A455A}"/>
      </w:docPartPr>
      <w:docPartBody>
        <w:p w:rsidR="00BF2B86" w:rsidRDefault="00BF2B86">
          <w:pPr>
            <w:pStyle w:val="3824D6255C4D0A408A2D533983B716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CC7A286F3CD249B0F28D1DEAFF5EB2"/>
        <w:category>
          <w:name w:val="General"/>
          <w:gallery w:val="placeholder"/>
        </w:category>
        <w:types>
          <w:type w:val="bbPlcHdr"/>
        </w:types>
        <w:behaviors>
          <w:behavior w:val="content"/>
        </w:behaviors>
        <w:guid w:val="{664653C4-57EB-984C-A098-A068015BFF76}"/>
      </w:docPartPr>
      <w:docPartBody>
        <w:p w:rsidR="00BF2B86" w:rsidRDefault="00BF2B86">
          <w:pPr>
            <w:pStyle w:val="2ECC7A286F3CD249B0F28D1DEAFF5E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C783A8EC3220468300CF2B43284C6A"/>
        <w:category>
          <w:name w:val="General"/>
          <w:gallery w:val="placeholder"/>
        </w:category>
        <w:types>
          <w:type w:val="bbPlcHdr"/>
        </w:types>
        <w:behaviors>
          <w:behavior w:val="content"/>
        </w:behaviors>
        <w:guid w:val="{45A56867-0F6E-1547-B389-9FFC0D9550C6}"/>
      </w:docPartPr>
      <w:docPartBody>
        <w:p w:rsidR="00BF2B86" w:rsidRDefault="00BF2B86">
          <w:pPr>
            <w:pStyle w:val="9BC783A8EC3220468300CF2B43284C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C88CE128A4CE48A688E2C5C96578B3"/>
        <w:category>
          <w:name w:val="General"/>
          <w:gallery w:val="placeholder"/>
        </w:category>
        <w:types>
          <w:type w:val="bbPlcHdr"/>
        </w:types>
        <w:behaviors>
          <w:behavior w:val="content"/>
        </w:behaviors>
        <w:guid w:val="{A3D4999C-930B-8E45-8849-DD891CB69D36}"/>
      </w:docPartPr>
      <w:docPartBody>
        <w:p w:rsidR="00BF2B86" w:rsidRDefault="00BF2B86">
          <w:pPr>
            <w:pStyle w:val="97C88CE128A4CE48A688E2C5C96578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B86"/>
    <w:rsid w:val="00BF2B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A183D25B83C74FB2647E17032FC3D8">
    <w:name w:val="F2A183D25B83C74FB2647E17032FC3D8"/>
  </w:style>
  <w:style w:type="paragraph" w:customStyle="1" w:styleId="14A9C5FBF79B6B40B81C1FFDC15DC64A">
    <w:name w:val="14A9C5FBF79B6B40B81C1FFDC15DC64A"/>
  </w:style>
  <w:style w:type="paragraph" w:customStyle="1" w:styleId="C1A20697F0B4F14EACB24016F7C30568">
    <w:name w:val="C1A20697F0B4F14EACB24016F7C30568"/>
  </w:style>
  <w:style w:type="paragraph" w:customStyle="1" w:styleId="BEA6C4FBB44AE74D8641827FBBC63AED">
    <w:name w:val="BEA6C4FBB44AE74D8641827FBBC63AED"/>
  </w:style>
  <w:style w:type="paragraph" w:customStyle="1" w:styleId="BE7EA9291DD78B4E969C741C87D239F7">
    <w:name w:val="BE7EA9291DD78B4E969C741C87D239F7"/>
  </w:style>
  <w:style w:type="paragraph" w:customStyle="1" w:styleId="6C55B72C8ED7924F999A9C7F6E9EDA79">
    <w:name w:val="6C55B72C8ED7924F999A9C7F6E9EDA79"/>
  </w:style>
  <w:style w:type="paragraph" w:customStyle="1" w:styleId="3AFE6CF1D13B364883824E3037D67BFD">
    <w:name w:val="3AFE6CF1D13B364883824E3037D67BFD"/>
  </w:style>
  <w:style w:type="paragraph" w:customStyle="1" w:styleId="3824D6255C4D0A408A2D533983B7160B">
    <w:name w:val="3824D6255C4D0A408A2D533983B7160B"/>
  </w:style>
  <w:style w:type="paragraph" w:customStyle="1" w:styleId="2ECC7A286F3CD249B0F28D1DEAFF5EB2">
    <w:name w:val="2ECC7A286F3CD249B0F28D1DEAFF5EB2"/>
  </w:style>
  <w:style w:type="paragraph" w:customStyle="1" w:styleId="9BC783A8EC3220468300CF2B43284C6A">
    <w:name w:val="9BC783A8EC3220468300CF2B43284C6A"/>
  </w:style>
  <w:style w:type="paragraph" w:customStyle="1" w:styleId="97C88CE128A4CE48A688E2C5C96578B3">
    <w:name w:val="97C88CE128A4CE48A688E2C5C965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DAm11</b:Tag>
    <b:SourceType>Book</b:SourceType>
    <b:Guid>{A8E4429B-8117-A447-A717-2F354D7D5BFE}</b:Guid>
    <b:Title>I Was a Dancer</b:Title>
    <b:Year>2011</b:Year>
    <b:City>New York</b:City>
    <b:StateProvince>New York</b:StateProvince>
    <b:CountryRegion>USA</b:CountryRegion>
    <b:Publisher>Alfred A. Knopf</b:Publisher>
    <b:Comments>Contains an analysis of the ballet, written by one of the title role’s foremost interpreters.</b:Comments>
    <b:Author>
      <b:Author>
        <b:NameList>
          <b:Person>
            <b:Last>D’Amboise</b:Last>
            <b:First>J.</b:First>
          </b:Person>
        </b:NameList>
      </b:Author>
    </b:Author>
    <b:RefOrder>1</b:RefOrder>
  </b:Source>
  <b:Source>
    <b:Tag>Jos02</b:Tag>
    <b:SourceType>Book</b:SourceType>
    <b:Guid>{982974F5-3A40-6146-B51C-BB25FFEC87EE}</b:Guid>
    <b:Author>
      <b:Author>
        <b:NameList>
          <b:Person>
            <b:Last>Joseph</b:Last>
            <b:First>C.</b:First>
          </b:Person>
        </b:NameList>
      </b:Author>
    </b:Author>
    <b:Title>Stravinsky and Balanchine: A Journey of Invention</b:Title>
    <b:City>New Haven; London</b:City>
    <b:Publisher>Yale University Press</b:Publisher>
    <b:Year>2002</b:Year>
    <b:Comments>Contains two lengthy chapters on the evolution of the ballet and an analysis of its score, both written by a professor of music.</b:Comments>
    <b:RefOrder>2</b:RefOrder>
  </b:Source>
  <b:Source>
    <b:Tag>Kir73</b:Tag>
    <b:SourceType>Book</b:SourceType>
    <b:Guid>{0351F7D7-07F3-A44C-A056-18378AFD6BC6}</b:Guid>
    <b:Author>
      <b:Author>
        <b:NameList>
          <b:Person>
            <b:Last>Kirstein</b:Last>
            <b:First>L.</b:First>
          </b:Person>
        </b:NameList>
      </b:Author>
    </b:Author>
    <b:Title>The New York City Ballet</b:Title>
    <b:City>New York</b:City>
    <b:StateProvince>New York</b:StateProvince>
    <b:CountryRegion>USA</b:CountryRegion>
    <b:Publisher>Alfred A. Knopf</b:Publisher>
    <b:Year>1973</b:Year>
    <b:Comments>With photographs by M. Swope and G. P. Lynes. Contains four pages of photographs of many of the most memorable poses from the ballet, with text written by the General Director of the New York City Ballet.</b:Comments>
    <b:RefOrder>3</b:RefOrder>
  </b:Source>
  <b:Source>
    <b:Tag>Tap96</b:Tag>
    <b:SourceType>Book</b:SourceType>
    <b:Guid>{1278FBA1-0284-5C4C-B53C-B3628E782B53}</b:Guid>
    <b:Author>
      <b:Author>
        <b:NameList>
          <b:Person>
            <b:Last>Taper</b:Last>
            <b:First>B.</b:First>
          </b:Person>
        </b:NameList>
      </b:Author>
    </b:Author>
    <b:Title>Balanchine: A Biography, With a New Epilogue</b:Title>
    <b:City>Berkeley; Los Angeles; London</b:City>
    <b:Publisher>University of California Press</b:Publisher>
    <b:Year>1996</b:Year>
    <b:Comments>Originally published in 1984 and twice updated, this remains the standard biography.  Contains information on and pictures of Apollo.</b:Comments>
    <b:RefOrder>4</b:RefOrder>
  </b:Source>
  <b:Source>
    <b:Tag>The1</b:Tag>
    <b:SourceType>Misc</b:SourceType>
    <b:Guid>{EE514E22-E3AE-014A-BBEB-635BDDEB3D53}</b:Guid>
    <b:Title>Apollo</b:Title>
    <b:Comments>The Balanchine Foundation has tapes of Apollo, from which 60-second segments can be extracted.  However, permission must be requested from the Balanchine Trust (esorrin@balanchine.com).  It is possible that the Balanchine Foundation also has to sign off on any requests.</b:Comments>
    <b:Author>
      <b:Author>
        <b:Corporate>The George Balanchine Foundation</b:Corporate>
      </b:Author>
    </b:Author>
    <b:Medium>Moving image material</b:Medium>
    <b:RefOrder>5</b:RefOrder>
  </b:Source>
  <b:Source>
    <b:Tag>The04</b:Tag>
    <b:SourceType>Misc</b:SourceType>
    <b:Guid>{81E10453-9B8C-F047-97F1-9CD8FBD86DE4}</b:Guid>
    <b:Author>
      <b:Author>
        <b:Corporate>The George Balanchine Foundation</b:Corporate>
      </b:Author>
    </b:Author>
    <b:Title>Balanchine</b:Title>
    <b:Medium>Documentary in two parts</b:Medium>
    <b:Year>2004</b:Year>
    <b:Publisher>Kultur</b:Publisher>
    <b:Comments>A two-part documentary film telecast on the Dance in America series on May 28 and June 4, 1984. Includes excerpts from more than thirty Balanchine ballets.</b:Comments>
    <b:RefOrder>6</b:RefOrder>
  </b:Source>
  <b:Source>
    <b:Tag>The961</b:Tag>
    <b:SourceType>Misc</b:SourceType>
    <b:Guid>{3D760217-A663-7249-A2CF-7D0E35EC2F22}</b:Guid>
    <b:Author>
      <b:Author>
        <b:Corporate>The Balanchine Library</b:Corporate>
      </b:Author>
    </b:Author>
    <b:Title>The Balanchine Celebration, Part One</b:Title>
    <b:Year>1996</b:Year>
    <b:Publisher>Nonesuch</b:Publisher>
    <b:Comments>Selections from live performances (1993) at the New York State Theater. With members of the New York City Ballet and guest artists. </b:Comments>
    <b:RefOrder>7</b:RefOrder>
  </b:Source>
  <b:Source>
    <b:Tag>Jac06</b:Tag>
    <b:SourceType>Misc</b:SourceType>
    <b:Guid>{A1535366-9A6F-3F41-BBF7-321D7C9BE6BE}</b:Guid>
    <b:Title>Jacques d’Amboise: Portrait of a Great American Dancer</b:Title>
    <b:Medium>Ballet</b:Medium>
    <b:Year>2006</b:Year>
    <b:Publisher>VAI</b:Publisher>
    <b:Comments>Complete ballet, taped in 1960.</b:Comments>
    <b:RefOrder>8</b:RefOrder>
  </b:Source>
</b:Sources>
</file>

<file path=customXml/itemProps1.xml><?xml version="1.0" encoding="utf-8"?>
<ds:datastoreItem xmlns:ds="http://schemas.openxmlformats.org/officeDocument/2006/customXml" ds:itemID="{8F17450D-B561-CB44-9D41-7A0FDCA6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1006</Words>
  <Characters>5735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2015-01-08T21:12:00Z</dcterms:created>
  <dcterms:modified xsi:type="dcterms:W3CDTF">2015-01-08T21:14:00Z</dcterms:modified>
</cp:coreProperties>
</file>