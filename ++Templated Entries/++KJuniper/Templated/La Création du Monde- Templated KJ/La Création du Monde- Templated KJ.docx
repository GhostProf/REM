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C2E349D" w14:textId="77777777" w:rsidTr="007E4DA9">
        <w:tc>
          <w:tcPr>
            <w:tcW w:w="491" w:type="dxa"/>
            <w:vMerge w:val="restart"/>
            <w:shd w:val="clear" w:color="auto" w:fill="A6A6A6" w:themeFill="background1" w:themeFillShade="A6"/>
            <w:textDirection w:val="btLr"/>
          </w:tcPr>
          <w:p w14:paraId="3B2527D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002AD9B0D2F7B4086646D528473080C"/>
            </w:placeholder>
            <w:showingPlcHdr/>
            <w:dropDownList>
              <w:listItem w:displayText="Dr." w:value="Dr."/>
              <w:listItem w:displayText="Prof." w:value="Prof."/>
            </w:dropDownList>
          </w:sdtPr>
          <w:sdtContent>
            <w:tc>
              <w:tcPr>
                <w:tcW w:w="1296" w:type="dxa"/>
              </w:tcPr>
              <w:p w14:paraId="1B76C9B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668F47A2DFB82479B85359F58F5C9F1"/>
            </w:placeholder>
            <w:text/>
          </w:sdtPr>
          <w:sdtContent>
            <w:tc>
              <w:tcPr>
                <w:tcW w:w="2073" w:type="dxa"/>
              </w:tcPr>
              <w:p w14:paraId="37260E95" w14:textId="77777777" w:rsidR="00B574C9" w:rsidRDefault="007E4DA9" w:rsidP="007E4DA9">
                <w:r>
                  <w:t>Juliet</w:t>
                </w:r>
              </w:p>
            </w:tc>
          </w:sdtContent>
        </w:sdt>
        <w:sdt>
          <w:sdtPr>
            <w:alias w:val="Middle name"/>
            <w:tag w:val="authorMiddleName"/>
            <w:id w:val="-2076034781"/>
            <w:placeholder>
              <w:docPart w:val="50B100A6E5AAD4498882CCA5F3214DC0"/>
            </w:placeholder>
            <w:showingPlcHdr/>
            <w:text/>
          </w:sdtPr>
          <w:sdtContent>
            <w:tc>
              <w:tcPr>
                <w:tcW w:w="2551" w:type="dxa"/>
              </w:tcPr>
              <w:p w14:paraId="4A0A4970" w14:textId="77777777" w:rsidR="00B574C9" w:rsidRDefault="00B574C9" w:rsidP="00922950">
                <w:r>
                  <w:rPr>
                    <w:rStyle w:val="PlaceholderText"/>
                  </w:rPr>
                  <w:t>[Middle name]</w:t>
                </w:r>
              </w:p>
            </w:tc>
          </w:sdtContent>
        </w:sdt>
        <w:sdt>
          <w:sdtPr>
            <w:alias w:val="Last name"/>
            <w:tag w:val="authorLastName"/>
            <w:id w:val="-1088529830"/>
            <w:placeholder>
              <w:docPart w:val="C0AC2941C33AEA4583A322CD276FA430"/>
            </w:placeholder>
            <w:text/>
          </w:sdtPr>
          <w:sdtContent>
            <w:tc>
              <w:tcPr>
                <w:tcW w:w="2642" w:type="dxa"/>
              </w:tcPr>
              <w:p w14:paraId="07B02954" w14:textId="77777777" w:rsidR="00B574C9" w:rsidRDefault="007E4DA9" w:rsidP="007E4DA9">
                <w:r>
                  <w:t>Bellow</w:t>
                </w:r>
              </w:p>
            </w:tc>
          </w:sdtContent>
        </w:sdt>
      </w:tr>
      <w:tr w:rsidR="00B574C9" w14:paraId="428015C5" w14:textId="77777777" w:rsidTr="007E4DA9">
        <w:trPr>
          <w:trHeight w:val="986"/>
        </w:trPr>
        <w:tc>
          <w:tcPr>
            <w:tcW w:w="491" w:type="dxa"/>
            <w:vMerge/>
            <w:shd w:val="clear" w:color="auto" w:fill="A6A6A6" w:themeFill="background1" w:themeFillShade="A6"/>
          </w:tcPr>
          <w:p w14:paraId="63A52E3E" w14:textId="77777777" w:rsidR="00B574C9" w:rsidRPr="001A6A06" w:rsidRDefault="00B574C9" w:rsidP="00CF1542">
            <w:pPr>
              <w:jc w:val="center"/>
              <w:rPr>
                <w:b/>
                <w:color w:val="FFFFFF" w:themeColor="background1"/>
              </w:rPr>
            </w:pPr>
          </w:p>
        </w:tc>
        <w:sdt>
          <w:sdtPr>
            <w:alias w:val="Biography"/>
            <w:tag w:val="authorBiography"/>
            <w:id w:val="938807824"/>
            <w:placeholder>
              <w:docPart w:val="1673C23BB539A54D8B23C8483CCF7D20"/>
            </w:placeholder>
            <w:showingPlcHdr/>
          </w:sdtPr>
          <w:sdtContent>
            <w:tc>
              <w:tcPr>
                <w:tcW w:w="8562" w:type="dxa"/>
                <w:gridSpan w:val="4"/>
              </w:tcPr>
              <w:p w14:paraId="52EBFE1A" w14:textId="77777777" w:rsidR="00B574C9" w:rsidRDefault="00B574C9" w:rsidP="00922950">
                <w:r>
                  <w:rPr>
                    <w:rStyle w:val="PlaceholderText"/>
                  </w:rPr>
                  <w:t>[Enter your biography]</w:t>
                </w:r>
              </w:p>
            </w:tc>
          </w:sdtContent>
        </w:sdt>
      </w:tr>
      <w:tr w:rsidR="00B574C9" w14:paraId="438E4AA2" w14:textId="77777777" w:rsidTr="007E4DA9">
        <w:trPr>
          <w:trHeight w:val="986"/>
        </w:trPr>
        <w:tc>
          <w:tcPr>
            <w:tcW w:w="491" w:type="dxa"/>
            <w:vMerge/>
            <w:shd w:val="clear" w:color="auto" w:fill="A6A6A6" w:themeFill="background1" w:themeFillShade="A6"/>
          </w:tcPr>
          <w:p w14:paraId="46CFF6BD" w14:textId="77777777" w:rsidR="00B574C9" w:rsidRPr="001A6A06" w:rsidRDefault="00B574C9" w:rsidP="00CF1542">
            <w:pPr>
              <w:jc w:val="center"/>
              <w:rPr>
                <w:b/>
                <w:color w:val="FFFFFF" w:themeColor="background1"/>
              </w:rPr>
            </w:pPr>
          </w:p>
        </w:tc>
        <w:sdt>
          <w:sdtPr>
            <w:alias w:val="Affiliation"/>
            <w:tag w:val="affiliation"/>
            <w:id w:val="2012937915"/>
            <w:placeholder>
              <w:docPart w:val="CF4F08E261378B4887F560EE350C7485"/>
            </w:placeholder>
            <w:text/>
          </w:sdtPr>
          <w:sdtContent>
            <w:tc>
              <w:tcPr>
                <w:tcW w:w="8562" w:type="dxa"/>
                <w:gridSpan w:val="4"/>
              </w:tcPr>
              <w:p w14:paraId="33399823" w14:textId="77777777" w:rsidR="00B574C9" w:rsidRDefault="007E4DA9" w:rsidP="00B574C9">
                <w:r w:rsidRPr="0042318E">
                  <w:rPr>
                    <w:rFonts w:ascii="Calibri" w:eastAsia="Times New Roman" w:hAnsi="Calibri" w:cs="Times New Roman"/>
                    <w:sz w:val="20"/>
                    <w:szCs w:val="20"/>
                  </w:rPr>
                  <w:t>American University</w:t>
                </w:r>
              </w:p>
            </w:tc>
          </w:sdtContent>
        </w:sdt>
      </w:tr>
    </w:tbl>
    <w:p w14:paraId="44D2137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F60FE5A" w14:textId="77777777" w:rsidTr="00244BB0">
        <w:tc>
          <w:tcPr>
            <w:tcW w:w="9016" w:type="dxa"/>
            <w:shd w:val="clear" w:color="auto" w:fill="A6A6A6" w:themeFill="background1" w:themeFillShade="A6"/>
            <w:tcMar>
              <w:top w:w="113" w:type="dxa"/>
              <w:bottom w:w="113" w:type="dxa"/>
            </w:tcMar>
          </w:tcPr>
          <w:p w14:paraId="4A41F50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23A2ADB" w14:textId="77777777" w:rsidTr="003F0D73">
        <w:sdt>
          <w:sdtPr>
            <w:rPr>
              <w:b/>
            </w:rPr>
            <w:alias w:val="Article headword"/>
            <w:tag w:val="articleHeadword"/>
            <w:id w:val="-361440020"/>
            <w:placeholder>
              <w:docPart w:val="BAC29399D87B8145AABE4660ACB2613D"/>
            </w:placeholder>
            <w:text/>
          </w:sdtPr>
          <w:sdtContent>
            <w:tc>
              <w:tcPr>
                <w:tcW w:w="9016" w:type="dxa"/>
                <w:tcMar>
                  <w:top w:w="113" w:type="dxa"/>
                  <w:bottom w:w="113" w:type="dxa"/>
                </w:tcMar>
              </w:tcPr>
              <w:p w14:paraId="270ABE7B" w14:textId="77777777" w:rsidR="003F0D73" w:rsidRPr="00FB589A" w:rsidRDefault="0073364B" w:rsidP="003F0D73">
                <w:pPr>
                  <w:rPr>
                    <w:b/>
                  </w:rPr>
                </w:pPr>
                <w:r w:rsidRPr="009138F9">
                  <w:rPr>
                    <w:rFonts w:eastAsiaTheme="minorEastAsia"/>
                    <w:b/>
                    <w:i/>
                    <w:sz w:val="24"/>
                    <w:szCs w:val="24"/>
                    <w:lang w:eastAsia="ja-JP"/>
                  </w:rPr>
                  <w:t>La Création du Monde</w:t>
                </w:r>
              </w:p>
            </w:tc>
          </w:sdtContent>
        </w:sdt>
      </w:tr>
      <w:tr w:rsidR="00464699" w14:paraId="2AA23E21" w14:textId="77777777" w:rsidTr="007E4DA9">
        <w:sdt>
          <w:sdtPr>
            <w:alias w:val="Variant headwords"/>
            <w:tag w:val="variantHeadwords"/>
            <w:id w:val="173464402"/>
            <w:placeholder>
              <w:docPart w:val="1874E2BACB7E984EAB27A63506C6EBCA"/>
            </w:placeholder>
          </w:sdtPr>
          <w:sdtContent>
            <w:tc>
              <w:tcPr>
                <w:tcW w:w="9016" w:type="dxa"/>
                <w:tcMar>
                  <w:top w:w="113" w:type="dxa"/>
                  <w:bottom w:w="113" w:type="dxa"/>
                </w:tcMar>
              </w:tcPr>
              <w:p w14:paraId="6C8AF9E9" w14:textId="77777777" w:rsidR="00464699" w:rsidRDefault="0073364B" w:rsidP="00464699">
                <w:r>
                  <w:rPr>
                    <w:b/>
                  </w:rPr>
                  <w:t xml:space="preserve">Paris, Théâtre des </w:t>
                </w:r>
                <w:r w:rsidRPr="00E37347">
                  <w:rPr>
                    <w:b/>
                  </w:rPr>
                  <w:t>Champs</w:t>
                </w:r>
                <w:r>
                  <w:rPr>
                    <w:b/>
                  </w:rPr>
                  <w:t>-Elysées, 25 October 1923</w:t>
                </w:r>
              </w:p>
            </w:tc>
          </w:sdtContent>
        </w:sdt>
      </w:tr>
      <w:tr w:rsidR="00E85A05" w14:paraId="1838C054" w14:textId="77777777" w:rsidTr="003F0D73">
        <w:sdt>
          <w:sdtPr>
            <w:alias w:val="Abstract"/>
            <w:tag w:val="abstract"/>
            <w:id w:val="-635871867"/>
            <w:placeholder>
              <w:docPart w:val="842F50F44C6AD349980B4449636E0AA4"/>
            </w:placeholder>
          </w:sdtPr>
          <w:sdtContent>
            <w:tc>
              <w:tcPr>
                <w:tcW w:w="9016" w:type="dxa"/>
                <w:tcMar>
                  <w:top w:w="113" w:type="dxa"/>
                  <w:bottom w:w="113" w:type="dxa"/>
                </w:tcMar>
              </w:tcPr>
              <w:p w14:paraId="2D3653C7" w14:textId="77777777" w:rsidR="00E85A05" w:rsidRPr="007E4DA9" w:rsidRDefault="007E4DA9" w:rsidP="00E85A05">
                <w:pPr>
                  <w:rPr>
                    <w:b/>
                  </w:rPr>
                </w:pPr>
                <w:r w:rsidRPr="009E7B6B">
                  <w:t xml:space="preserve">A ballet inspired by a creation fable in Blaise Cendrars’ </w:t>
                </w:r>
                <w:r w:rsidRPr="009E7B6B">
                  <w:rPr>
                    <w:i/>
                  </w:rPr>
                  <w:t>Anthologie nègre</w:t>
                </w:r>
                <w:r w:rsidRPr="009E7B6B">
                  <w:t xml:space="preserve"> (1921), </w:t>
                </w:r>
                <w:r>
                  <w:rPr>
                    <w:i/>
                  </w:rPr>
                  <w:t>La Création du M</w:t>
                </w:r>
                <w:r w:rsidRPr="009E7B6B">
                  <w:rPr>
                    <w:i/>
                  </w:rPr>
                  <w:t>onde</w:t>
                </w:r>
                <w:r w:rsidRPr="009E7B6B">
                  <w:t xml:space="preserve"> </w:t>
                </w:r>
                <w:r>
                  <w:t>(</w:t>
                </w:r>
                <w:r w:rsidRPr="003773E5">
                  <w:rPr>
                    <w:i/>
                  </w:rPr>
                  <w:t>The Creation of the World</w:t>
                </w:r>
                <w:r>
                  <w:t xml:space="preserve">) </w:t>
                </w:r>
                <w:r w:rsidRPr="009E7B6B">
                  <w:t xml:space="preserve">was produced by Rolf de Maré’s </w:t>
                </w:r>
                <w:r w:rsidRPr="007E4DA9">
                  <w:rPr>
                    <w:i/>
                  </w:rPr>
                  <w:t>Ballets Suédois</w:t>
                </w:r>
                <w:r w:rsidRPr="009E7B6B">
                  <w:t xml:space="preserve"> troupe, premiering on 25 October 1923 at the Théâ</w:t>
                </w:r>
                <w:r>
                  <w:t xml:space="preserve">tre des Champs-Élysées, Paris. </w:t>
                </w:r>
                <w:r w:rsidRPr="009E7B6B">
                  <w:t xml:space="preserve">Together with the painter Fernand Léger, Cendrars proposed a </w:t>
                </w:r>
                <w:r>
                  <w:t>‘</w:t>
                </w:r>
                <w:r w:rsidRPr="009E7B6B">
                  <w:rPr>
                    <w:i/>
                  </w:rPr>
                  <w:t>ballet nègre</w:t>
                </w:r>
                <w:r>
                  <w:t>’</w:t>
                </w:r>
                <w:r w:rsidRPr="009E7B6B">
                  <w:t xml:space="preserve"> in 1921 to de Maré and the troup</w:t>
                </w:r>
                <w:r>
                  <w:t xml:space="preserve">e’s choreographer Jean Börlin. </w:t>
                </w:r>
                <w:r w:rsidRPr="009E7B6B">
                  <w:t xml:space="preserve">Börlin’s 1920 suite of solo dances </w:t>
                </w:r>
                <w:r>
                  <w:rPr>
                    <w:i/>
                  </w:rPr>
                  <w:t>Sculpture N</w:t>
                </w:r>
                <w:r w:rsidRPr="009E7B6B">
                  <w:rPr>
                    <w:i/>
                  </w:rPr>
                  <w:t>ègre</w:t>
                </w:r>
                <w:r w:rsidRPr="009E7B6B">
                  <w:t xml:space="preserve"> signal</w:t>
                </w:r>
                <w:r>
                  <w:t>l</w:t>
                </w:r>
                <w:r w:rsidRPr="009E7B6B">
                  <w:t xml:space="preserve">ed his </w:t>
                </w:r>
                <w:r>
                  <w:t>interest in African art and arte</w:t>
                </w:r>
                <w:r w:rsidRPr="009E7B6B">
                  <w:t>facts then on disp</w:t>
                </w:r>
                <w:r>
                  <w:t>lay at the Musée d’Ethnographie and</w:t>
                </w:r>
                <w:r w:rsidRPr="009E7B6B">
                  <w:t xml:space="preserve"> in galleries and private collections – an infl</w:t>
                </w:r>
                <w:r>
                  <w:t>uence also visible in the stylis</w:t>
                </w:r>
                <w:r w:rsidRPr="009E7B6B">
                  <w:t xml:space="preserve">ed body-masks </w:t>
                </w:r>
                <w:r>
                  <w:t>that</w:t>
                </w:r>
                <w:r w:rsidRPr="009E7B6B">
                  <w:t xml:space="preserve"> Léger designed for </w:t>
                </w:r>
                <w:r w:rsidRPr="009E7B6B">
                  <w:rPr>
                    <w:i/>
                  </w:rPr>
                  <w:t xml:space="preserve">La </w:t>
                </w:r>
                <w:r>
                  <w:rPr>
                    <w:i/>
                  </w:rPr>
                  <w:t>C</w:t>
                </w:r>
                <w:r w:rsidRPr="009E7B6B">
                  <w:rPr>
                    <w:i/>
                  </w:rPr>
                  <w:t xml:space="preserve">réation du </w:t>
                </w:r>
                <w:r>
                  <w:rPr>
                    <w:i/>
                  </w:rPr>
                  <w:t>M</w:t>
                </w:r>
                <w:r w:rsidRPr="009E7B6B">
                  <w:rPr>
                    <w:i/>
                  </w:rPr>
                  <w:t>onde</w:t>
                </w:r>
                <w:r w:rsidRPr="009E7B6B">
                  <w:t xml:space="preserve">.  The ballet’s score was contributed by Darius Milhaud, a member of the group Les Six, known for infusing the European symphonic tradition with aspects of jazz and blues music.  Freely mixing African and African-American cultural references, </w:t>
                </w:r>
                <w:r>
                  <w:rPr>
                    <w:i/>
                  </w:rPr>
                  <w:t>La Création du M</w:t>
                </w:r>
                <w:r w:rsidRPr="009E7B6B">
                  <w:rPr>
                    <w:i/>
                  </w:rPr>
                  <w:t>onde</w:t>
                </w:r>
                <w:r w:rsidRPr="009E7B6B">
                  <w:t xml:space="preserve"> grew out of Europea</w:t>
                </w:r>
                <w:r>
                  <w:t>n primitivism and typified the ‘negrophilia’</w:t>
                </w:r>
                <w:r w:rsidRPr="009E7B6B">
                  <w:t xml:space="preserve"> </w:t>
                </w:r>
                <w:r>
                  <w:t>which</w:t>
                </w:r>
                <w:r w:rsidRPr="009E7B6B">
                  <w:t xml:space="preserve"> pervaded high art and popular culture in the 1920s.  The ballet’s narrative, which resembled the biblical story of Genesis, purportedly drew from myths of the Fang peoples of West Central Africa, then part of French Congo.  This theme of creation linked the French colonial enterprise with the regeneration of the nation </w:t>
                </w:r>
                <w:r>
                  <w:t>in the aftermath of the First World War.</w:t>
                </w:r>
              </w:p>
            </w:tc>
          </w:sdtContent>
        </w:sdt>
      </w:tr>
      <w:tr w:rsidR="003F0D73" w14:paraId="769142A1" w14:textId="77777777" w:rsidTr="003F0D73">
        <w:sdt>
          <w:sdtPr>
            <w:alias w:val="Article text"/>
            <w:tag w:val="articleText"/>
            <w:id w:val="634067588"/>
            <w:placeholder>
              <w:docPart w:val="F2CCEF993288354C99C5B9D52D774E40"/>
            </w:placeholder>
          </w:sdtPr>
          <w:sdtContent>
            <w:tc>
              <w:tcPr>
                <w:tcW w:w="9016" w:type="dxa"/>
                <w:tcMar>
                  <w:top w:w="113" w:type="dxa"/>
                  <w:bottom w:w="113" w:type="dxa"/>
                </w:tcMar>
              </w:tcPr>
              <w:p w14:paraId="5437117C" w14:textId="77777777" w:rsidR="007E4DA9" w:rsidRPr="007E4DA9" w:rsidRDefault="007E4DA9" w:rsidP="007E4DA9">
                <w:pPr>
                  <w:rPr>
                    <w:b/>
                  </w:rPr>
                </w:pPr>
                <w:r w:rsidRPr="009E7B6B">
                  <w:t xml:space="preserve">A ballet inspired by a creation fable in Blaise Cendrars’ </w:t>
                </w:r>
                <w:r w:rsidRPr="009E7B6B">
                  <w:rPr>
                    <w:i/>
                  </w:rPr>
                  <w:t>Anthologie nègre</w:t>
                </w:r>
                <w:r w:rsidRPr="009E7B6B">
                  <w:t xml:space="preserve"> (1921), </w:t>
                </w:r>
                <w:r>
                  <w:rPr>
                    <w:i/>
                  </w:rPr>
                  <w:t>La Création du M</w:t>
                </w:r>
                <w:r w:rsidRPr="009E7B6B">
                  <w:rPr>
                    <w:i/>
                  </w:rPr>
                  <w:t>onde</w:t>
                </w:r>
                <w:r w:rsidRPr="009E7B6B">
                  <w:t xml:space="preserve"> </w:t>
                </w:r>
                <w:r>
                  <w:t>(</w:t>
                </w:r>
                <w:r w:rsidRPr="003773E5">
                  <w:rPr>
                    <w:i/>
                  </w:rPr>
                  <w:t>The Creation of the World</w:t>
                </w:r>
                <w:r>
                  <w:t xml:space="preserve">) </w:t>
                </w:r>
                <w:r w:rsidRPr="009E7B6B">
                  <w:t xml:space="preserve">was produced by Rolf de Maré’s </w:t>
                </w:r>
                <w:r w:rsidRPr="007E4DA9">
                  <w:rPr>
                    <w:i/>
                  </w:rPr>
                  <w:t>Ballets Suédois</w:t>
                </w:r>
                <w:r w:rsidRPr="009E7B6B">
                  <w:t xml:space="preserve"> troupe, premiering on 25 October 1923 at the Théâ</w:t>
                </w:r>
                <w:r>
                  <w:t xml:space="preserve">tre des Champs-Élysées, Paris. </w:t>
                </w:r>
                <w:r w:rsidRPr="009E7B6B">
                  <w:t xml:space="preserve">Together with the painter Fernand Léger, Cendrars proposed a </w:t>
                </w:r>
                <w:r>
                  <w:t>‘</w:t>
                </w:r>
                <w:r w:rsidRPr="009E7B6B">
                  <w:rPr>
                    <w:i/>
                  </w:rPr>
                  <w:t>ballet nègre</w:t>
                </w:r>
                <w:r>
                  <w:t>’</w:t>
                </w:r>
                <w:r w:rsidRPr="009E7B6B">
                  <w:t xml:space="preserve"> in 1921 to de Maré and the troup</w:t>
                </w:r>
                <w:r>
                  <w:t xml:space="preserve">e’s choreographer Jean Börlin. </w:t>
                </w:r>
                <w:r w:rsidRPr="009E7B6B">
                  <w:t xml:space="preserve">Börlin’s 1920 suite of solo dances </w:t>
                </w:r>
                <w:r>
                  <w:rPr>
                    <w:i/>
                  </w:rPr>
                  <w:t>Sculpture N</w:t>
                </w:r>
                <w:r w:rsidRPr="009E7B6B">
                  <w:rPr>
                    <w:i/>
                  </w:rPr>
                  <w:t>ègre</w:t>
                </w:r>
                <w:r w:rsidRPr="009E7B6B">
                  <w:t xml:space="preserve"> signal</w:t>
                </w:r>
                <w:r>
                  <w:t>l</w:t>
                </w:r>
                <w:r w:rsidRPr="009E7B6B">
                  <w:t xml:space="preserve">ed his </w:t>
                </w:r>
                <w:r>
                  <w:t>interest in African art and arte</w:t>
                </w:r>
                <w:r w:rsidRPr="009E7B6B">
                  <w:t>facts then on disp</w:t>
                </w:r>
                <w:r>
                  <w:t>lay at the Musée d’Ethnographie and</w:t>
                </w:r>
                <w:r w:rsidRPr="009E7B6B">
                  <w:t xml:space="preserve"> in galleries and private collections – an infl</w:t>
                </w:r>
                <w:r>
                  <w:t>uence also visible in the stylis</w:t>
                </w:r>
                <w:r w:rsidRPr="009E7B6B">
                  <w:t xml:space="preserve">ed body-masks </w:t>
                </w:r>
                <w:r>
                  <w:t>that</w:t>
                </w:r>
                <w:r w:rsidRPr="009E7B6B">
                  <w:t xml:space="preserve"> Léger designed for </w:t>
                </w:r>
                <w:r w:rsidRPr="009E7B6B">
                  <w:rPr>
                    <w:i/>
                  </w:rPr>
                  <w:t xml:space="preserve">La </w:t>
                </w:r>
                <w:r>
                  <w:rPr>
                    <w:i/>
                  </w:rPr>
                  <w:t>C</w:t>
                </w:r>
                <w:r w:rsidRPr="009E7B6B">
                  <w:rPr>
                    <w:i/>
                  </w:rPr>
                  <w:t xml:space="preserve">réation du </w:t>
                </w:r>
                <w:r>
                  <w:rPr>
                    <w:i/>
                  </w:rPr>
                  <w:t>M</w:t>
                </w:r>
                <w:r w:rsidRPr="009E7B6B">
                  <w:rPr>
                    <w:i/>
                  </w:rPr>
                  <w:t>onde</w:t>
                </w:r>
                <w:r>
                  <w:t xml:space="preserve">. </w:t>
                </w:r>
                <w:r w:rsidRPr="009E7B6B">
                  <w:t xml:space="preserve">The ballet’s score was contributed by Darius Milhaud, a member of the group Les Six, known for infusing the European symphonic tradition with aspects of jazz and blues music.  Freely mixing African and African-American cultural references, </w:t>
                </w:r>
                <w:r>
                  <w:rPr>
                    <w:i/>
                  </w:rPr>
                  <w:t>La Création du M</w:t>
                </w:r>
                <w:r w:rsidRPr="009E7B6B">
                  <w:rPr>
                    <w:i/>
                  </w:rPr>
                  <w:t>onde</w:t>
                </w:r>
                <w:r w:rsidRPr="009E7B6B">
                  <w:t xml:space="preserve"> grew out of Europea</w:t>
                </w:r>
                <w:r>
                  <w:t>n primitivism and typified the ‘negrophilia’</w:t>
                </w:r>
                <w:r w:rsidRPr="009E7B6B">
                  <w:t xml:space="preserve"> </w:t>
                </w:r>
                <w:r>
                  <w:t>which</w:t>
                </w:r>
                <w:r w:rsidRPr="009E7B6B">
                  <w:t xml:space="preserve"> pervaded high art and</w:t>
                </w:r>
                <w:r>
                  <w:t xml:space="preserve"> popular culture in the 1920s. </w:t>
                </w:r>
                <w:r w:rsidRPr="009E7B6B">
                  <w:t>The ballet’s narrative, which resembled the biblical story of Genesis, purportedly drew from myths of the Fang peoples of West Central Afri</w:t>
                </w:r>
                <w:r>
                  <w:t xml:space="preserve">ca, then part of French Congo. </w:t>
                </w:r>
                <w:r w:rsidRPr="009E7B6B">
                  <w:t xml:space="preserve">This theme of creation linked the French colonial enterprise with the regeneration of the nation </w:t>
                </w:r>
                <w:r>
                  <w:t>in the aftermath of the First World War.</w:t>
                </w:r>
              </w:p>
              <w:p w14:paraId="5FA69A03" w14:textId="77777777" w:rsidR="007E4DA9" w:rsidRPr="009E7B6B" w:rsidRDefault="007E4DA9" w:rsidP="007E4DA9"/>
              <w:p w14:paraId="156F485F" w14:textId="77777777" w:rsidR="007E4DA9" w:rsidRPr="00FA14D7" w:rsidRDefault="007E4DA9" w:rsidP="007E4DA9">
                <w:pPr>
                  <w:pStyle w:val="Heading1"/>
                  <w:outlineLvl w:val="0"/>
                </w:pPr>
                <w:r w:rsidRPr="00FA14D7">
                  <w:t>Contribution to Modernism</w:t>
                </w:r>
              </w:p>
              <w:p w14:paraId="693831D6" w14:textId="77777777" w:rsidR="007E4DA9" w:rsidRDefault="007E4DA9" w:rsidP="007E4DA9">
                <w:r w:rsidRPr="009E7B6B">
                  <w:t xml:space="preserve">A compilation of tales attributed to various African peoples, Cendrars’ </w:t>
                </w:r>
                <w:r w:rsidRPr="009E7B6B">
                  <w:rPr>
                    <w:i/>
                  </w:rPr>
                  <w:t>Anthologie nègre</w:t>
                </w:r>
                <w:r w:rsidRPr="009E7B6B">
                  <w:t xml:space="preserve"> combined </w:t>
                </w:r>
                <w:proofErr w:type="gramStart"/>
                <w:r w:rsidRPr="009E7B6B">
                  <w:lastRenderedPageBreak/>
                  <w:t>a rhetoric</w:t>
                </w:r>
                <w:proofErr w:type="gramEnd"/>
                <w:r w:rsidRPr="009E7B6B">
                  <w:t xml:space="preserve"> of ethnographic authenticity with a frank acknowledgment of the European stamp imposed on these tales – a paradox central to </w:t>
                </w:r>
                <w:r>
                  <w:rPr>
                    <w:i/>
                  </w:rPr>
                  <w:t>La Création du M</w:t>
                </w:r>
                <w:r w:rsidRPr="009E7B6B">
                  <w:rPr>
                    <w:i/>
                  </w:rPr>
                  <w:t>onde</w:t>
                </w:r>
                <w:r>
                  <w:t xml:space="preserve">. </w:t>
                </w:r>
                <w:r w:rsidRPr="009E7B6B">
                  <w:t>In the book’s introduction, Cendrars (who had never visited Africa himself) admits that these myths, told to the reader third-hand, are inexact renditions collected from writings of E</w:t>
                </w:r>
                <w:r>
                  <w:t xml:space="preserve">uropean missionaries and travellers. </w:t>
                </w:r>
                <w:r w:rsidRPr="009E7B6B">
                  <w:t xml:space="preserve">Each story in the anthology is said to come from a specific African community, yet the abstract label </w:t>
                </w:r>
                <w:r w:rsidRPr="009E7B6B">
                  <w:rPr>
                    <w:i/>
                  </w:rPr>
                  <w:t>nègre</w:t>
                </w:r>
                <w:r w:rsidRPr="009E7B6B">
                  <w:t xml:space="preserve"> applied to the entire volume, and the thematic grouping of the tales, promote the notion that a set of common beliefs unified all African societies.</w:t>
                </w:r>
                <w:r>
                  <w:t xml:space="preserve"> The first entry, the basis for the ballet’s</w:t>
                </w:r>
                <w:r w:rsidRPr="009E7B6B">
                  <w:t xml:space="preserve"> scenario, cent</w:t>
                </w:r>
                <w:r>
                  <w:t>re</w:t>
                </w:r>
                <w:r w:rsidRPr="009E7B6B">
                  <w:t>s on three gods, Nzamé, Mébère, and Nkwa, who create the sky, earth, ani</w:t>
                </w:r>
                <w:r>
                  <w:t xml:space="preserve">mals, plants and human beings. </w:t>
                </w:r>
                <w:r w:rsidRPr="009E7B6B">
                  <w:t>The idea of an avant-gar</w:t>
                </w:r>
                <w:r>
                  <w:t>de reinterpretation of folk or ‘primitive’</w:t>
                </w:r>
                <w:r w:rsidRPr="009E7B6B">
                  <w:t xml:space="preserve"> ritual has numerous precedents, including the Ballets Russes’ </w:t>
                </w:r>
                <w:r>
                  <w:rPr>
                    <w:i/>
                  </w:rPr>
                  <w:t>Le Sacre du P</w:t>
                </w:r>
                <w:r w:rsidRPr="009E7B6B">
                  <w:rPr>
                    <w:i/>
                  </w:rPr>
                  <w:t>rintemps</w:t>
                </w:r>
                <w:r>
                  <w:t xml:space="preserve"> (</w:t>
                </w:r>
                <w:r w:rsidRPr="00FA14D7">
                  <w:rPr>
                    <w:i/>
                  </w:rPr>
                  <w:t>The Rite of Spring</w:t>
                </w:r>
                <w:r>
                  <w:t>, 1913) and the ‘Fête nègre’</w:t>
                </w:r>
                <w:r w:rsidRPr="009E7B6B">
                  <w:t xml:space="preserve"> </w:t>
                </w:r>
                <w:r>
                  <w:t>(</w:t>
                </w:r>
                <w:r w:rsidRPr="00164E8D">
                  <w:rPr>
                    <w:i/>
                  </w:rPr>
                  <w:t>Black Fete</w:t>
                </w:r>
                <w:r>
                  <w:t xml:space="preserve">) </w:t>
                </w:r>
                <w:r w:rsidRPr="009E7B6B">
                  <w:t>held at the Théâtre des Champs-Élysées in</w:t>
                </w:r>
                <w:r>
                  <w:t xml:space="preserve"> 1919, in conjunction with the ‘</w:t>
                </w:r>
                <w:r w:rsidRPr="009E7B6B">
                  <w:t>Première Expositio</w:t>
                </w:r>
                <w:r>
                  <w:t>n d’Art Nègre et d’Art Océanien’</w:t>
                </w:r>
                <w:r w:rsidRPr="009E7B6B">
                  <w:t xml:space="preserve"> (</w:t>
                </w:r>
                <w:r>
                  <w:t>‘</w:t>
                </w:r>
                <w:r w:rsidRPr="009E7B6B">
                  <w:t>First Exhibition of Negro and Oceanic Art</w:t>
                </w:r>
                <w:r>
                  <w:t>’</w:t>
                </w:r>
                <w:r w:rsidRPr="009E7B6B">
                  <w:t>) at Paul Guillaume’s Galeri</w:t>
                </w:r>
                <w:r>
                  <w:t xml:space="preserve">e Devambez. </w:t>
                </w:r>
                <w:r w:rsidRPr="009E7B6B">
                  <w:t xml:space="preserve">Guillaume featured African art, with an emphasis on West African masks and sculptures, both in </w:t>
                </w:r>
                <w:r w:rsidR="0068685C">
                  <w:t xml:space="preserve">his gallery and in his journal </w:t>
                </w:r>
                <w:r w:rsidRPr="0068685C">
                  <w:rPr>
                    <w:i/>
                  </w:rPr>
                  <w:t>Les Arts à Pari</w:t>
                </w:r>
                <w:r w:rsidR="0068685C">
                  <w:t>s</w:t>
                </w:r>
                <w:r w:rsidRPr="009E7B6B">
                  <w:t>, along with poems and artworks by members of the Parisian avant-garde.</w:t>
                </w:r>
              </w:p>
              <w:p w14:paraId="27DE06CC" w14:textId="77777777" w:rsidR="008A35B5" w:rsidRDefault="008A35B5" w:rsidP="007E4DA9"/>
              <w:p w14:paraId="7E0FBF7D" w14:textId="3A691817" w:rsidR="008A35B5" w:rsidRPr="008A35B5" w:rsidRDefault="008A35B5" w:rsidP="008A35B5">
                <w:pPr>
                  <w:rPr>
                    <w:rFonts w:eastAsia="Times New Roman"/>
                    <w:color w:val="5B9BD5" w:themeColor="accent1"/>
                    <w:sz w:val="20"/>
                    <w:szCs w:val="20"/>
                  </w:rPr>
                </w:pPr>
                <w:r w:rsidRPr="008A35B5">
                  <w:rPr>
                    <w:color w:val="5B9BD5" w:themeColor="accent1"/>
                    <w:sz w:val="20"/>
                    <w:szCs w:val="20"/>
                  </w:rPr>
                  <w:t xml:space="preserve">Fig.1: </w:t>
                </w:r>
                <w:hyperlink r:id="rId9" w:history="1">
                  <w:r w:rsidRPr="008A35B5">
                    <w:rPr>
                      <w:rStyle w:val="Hyperlink"/>
                      <w:rFonts w:eastAsia="Times New Roman"/>
                      <w:color w:val="5B9BD5" w:themeColor="accent1"/>
                      <w:sz w:val="20"/>
                      <w:szCs w:val="20"/>
                    </w:rPr>
                    <w:t>Leger, Fernand (1881-1955) © ARS, NY</w:t>
                  </w:r>
                </w:hyperlink>
                <w:r>
                  <w:rPr>
                    <w:rFonts w:eastAsia="Times New Roman"/>
                    <w:color w:val="5B9BD5" w:themeColor="accent1"/>
                    <w:sz w:val="20"/>
                    <w:szCs w:val="20"/>
                  </w:rPr>
                  <w:t xml:space="preserve"> </w:t>
                </w:r>
                <w:r w:rsidRPr="008A35B5">
                  <w:rPr>
                    <w:rStyle w:val="value"/>
                    <w:rFonts w:eastAsia="Times New Roman"/>
                    <w:i/>
                    <w:color w:val="5B9BD5" w:themeColor="accent1"/>
                    <w:sz w:val="20"/>
                    <w:szCs w:val="20"/>
                  </w:rPr>
                  <w:t>The Creation of the World</w:t>
                </w:r>
                <w:r w:rsidRPr="008A35B5">
                  <w:rPr>
                    <w:rStyle w:val="value"/>
                    <w:rFonts w:eastAsia="Times New Roman"/>
                    <w:color w:val="5B9BD5" w:themeColor="accent1"/>
                    <w:sz w:val="20"/>
                    <w:szCs w:val="20"/>
                  </w:rPr>
                  <w:t>, design for the scenery, 1922. Pencil on paper, 8 1/4 x 10 5/8". Gift of John Pratt. (342.1949)</w:t>
                </w:r>
                <w:r>
                  <w:rPr>
                    <w:rFonts w:eastAsia="Times New Roman"/>
                    <w:color w:val="5B9BD5" w:themeColor="accent1"/>
                    <w:sz w:val="20"/>
                    <w:szCs w:val="20"/>
                  </w:rPr>
                  <w:t xml:space="preserve"> L</w:t>
                </w:r>
                <w:r w:rsidRPr="008A35B5">
                  <w:rPr>
                    <w:rStyle w:val="lbl"/>
                    <w:rFonts w:eastAsia="Times New Roman"/>
                    <w:color w:val="5B9BD5" w:themeColor="accent1"/>
                    <w:sz w:val="20"/>
                    <w:szCs w:val="20"/>
                  </w:rPr>
                  <w:t>ocation:</w:t>
                </w:r>
                <w:r w:rsidRPr="008A35B5">
                  <w:rPr>
                    <w:rFonts w:eastAsia="Times New Roman"/>
                    <w:color w:val="5B9BD5" w:themeColor="accent1"/>
                    <w:sz w:val="20"/>
                    <w:szCs w:val="20"/>
                  </w:rPr>
                  <w:t xml:space="preserve"> </w:t>
                </w:r>
                <w:r w:rsidRPr="008A35B5">
                  <w:rPr>
                    <w:rStyle w:val="value"/>
                    <w:rFonts w:eastAsia="Times New Roman"/>
                    <w:color w:val="5B9BD5" w:themeColor="accent1"/>
                    <w:sz w:val="20"/>
                    <w:szCs w:val="20"/>
                  </w:rPr>
                  <w:t>The Museum of Modern Art, New York, NY, U.S.A.</w:t>
                </w:r>
                <w:r>
                  <w:rPr>
                    <w:rFonts w:eastAsia="Times New Roman"/>
                    <w:color w:val="5B9BD5" w:themeColor="accent1"/>
                    <w:sz w:val="20"/>
                    <w:szCs w:val="20"/>
                  </w:rPr>
                  <w:t xml:space="preserve"> </w:t>
                </w:r>
                <w:r w:rsidRPr="008A35B5">
                  <w:rPr>
                    <w:rStyle w:val="lbl"/>
                    <w:rFonts w:eastAsia="Times New Roman"/>
                    <w:color w:val="5B9BD5" w:themeColor="accent1"/>
                    <w:sz w:val="20"/>
                    <w:szCs w:val="20"/>
                  </w:rPr>
                  <w:t>Photo Credit:</w:t>
                </w:r>
                <w:r w:rsidRPr="008A35B5">
                  <w:rPr>
                    <w:rFonts w:eastAsia="Times New Roman"/>
                    <w:color w:val="5B9BD5" w:themeColor="accent1"/>
                    <w:sz w:val="20"/>
                    <w:szCs w:val="20"/>
                  </w:rPr>
                  <w:t xml:space="preserve"> </w:t>
                </w:r>
                <w:r w:rsidRPr="008A35B5">
                  <w:rPr>
                    <w:rStyle w:val="lbl"/>
                    <w:rFonts w:eastAsia="Times New Roman"/>
                    <w:color w:val="5B9BD5" w:themeColor="accent1"/>
                    <w:sz w:val="20"/>
                    <w:szCs w:val="20"/>
                  </w:rPr>
                  <w:t>Digital Image © The Museum of Modern Art/Licensed by SCALA / Art Resource, NY</w:t>
                </w:r>
              </w:p>
              <w:p w14:paraId="3D321AB7" w14:textId="77777777" w:rsidR="008A35B5" w:rsidRPr="008A35B5" w:rsidRDefault="008A35B5" w:rsidP="008A35B5">
                <w:pPr>
                  <w:rPr>
                    <w:rFonts w:eastAsia="Times New Roman"/>
                    <w:color w:val="5B9BD5" w:themeColor="accent1"/>
                    <w:sz w:val="20"/>
                    <w:szCs w:val="20"/>
                  </w:rPr>
                </w:pPr>
                <w:r w:rsidRPr="008A35B5">
                  <w:rPr>
                    <w:rStyle w:val="lbl"/>
                    <w:rFonts w:eastAsia="Times New Roman"/>
                    <w:color w:val="5B9BD5" w:themeColor="accent1"/>
                    <w:sz w:val="20"/>
                    <w:szCs w:val="20"/>
                  </w:rPr>
                  <w:t>Image Reference:</w:t>
                </w:r>
                <w:r w:rsidRPr="008A35B5">
                  <w:rPr>
                    <w:rFonts w:eastAsia="Times New Roman"/>
                    <w:color w:val="5B9BD5" w:themeColor="accent1"/>
                    <w:sz w:val="20"/>
                    <w:szCs w:val="20"/>
                  </w:rPr>
                  <w:t xml:space="preserve"> </w:t>
                </w:r>
                <w:r w:rsidRPr="008A35B5">
                  <w:rPr>
                    <w:rStyle w:val="value"/>
                    <w:rFonts w:eastAsia="Times New Roman"/>
                    <w:color w:val="5B9BD5" w:themeColor="accent1"/>
                    <w:sz w:val="20"/>
                    <w:szCs w:val="20"/>
                  </w:rPr>
                  <w:t>ART309208</w:t>
                </w:r>
              </w:p>
              <w:p w14:paraId="2BDCC9F7" w14:textId="77777777" w:rsidR="007E4DA9" w:rsidRPr="009E7B6B" w:rsidRDefault="007E4DA9" w:rsidP="007E4DA9">
                <w:bookmarkStart w:id="0" w:name="_GoBack"/>
                <w:bookmarkEnd w:id="0"/>
              </w:p>
              <w:p w14:paraId="503CDFCC" w14:textId="77777777" w:rsidR="007E4DA9" w:rsidRPr="009E7B6B" w:rsidRDefault="007E4DA9" w:rsidP="007E4DA9">
                <w:r w:rsidRPr="009E7B6B">
                  <w:t xml:space="preserve">Léger’s initial sketches for </w:t>
                </w:r>
                <w:r>
                  <w:rPr>
                    <w:i/>
                  </w:rPr>
                  <w:t>La Création du M</w:t>
                </w:r>
                <w:r w:rsidRPr="009E7B6B">
                  <w:rPr>
                    <w:i/>
                  </w:rPr>
                  <w:t>onde</w:t>
                </w:r>
                <w:r w:rsidRPr="009E7B6B">
                  <w:t xml:space="preserve"> – his second project for the Ballets Suédois, following on the modern-life production </w:t>
                </w:r>
                <w:r w:rsidRPr="009E7B6B">
                  <w:rPr>
                    <w:i/>
                  </w:rPr>
                  <w:t xml:space="preserve">Skating Rink </w:t>
                </w:r>
                <w:r w:rsidRPr="009E7B6B">
                  <w:t xml:space="preserve">(1922) – drew from Fang heads and figures in Guillaume’s collection as well as tracings from illustrations in Carl Einstein’s </w:t>
                </w:r>
                <w:r w:rsidRPr="009E7B6B">
                  <w:rPr>
                    <w:i/>
                  </w:rPr>
                  <w:t>Negerplastik</w:t>
                </w:r>
                <w:r w:rsidRPr="009E7B6B">
                  <w:t xml:space="preserve"> (1915) and Marius de Zayas’s </w:t>
                </w:r>
                <w:r w:rsidRPr="009E7B6B">
                  <w:rPr>
                    <w:i/>
                  </w:rPr>
                  <w:t>African Negro Art: Its Influence on Modern Art</w:t>
                </w:r>
                <w:r>
                  <w:t xml:space="preserve"> (1916). </w:t>
                </w:r>
                <w:r w:rsidRPr="009E7B6B">
                  <w:t>In his designs</w:t>
                </w:r>
                <w:r>
                  <w:t>,</w:t>
                </w:r>
                <w:r w:rsidRPr="009E7B6B">
                  <w:t xml:space="preserve"> Léger used a palette of stark black and white with touches of bright primary colo</w:t>
                </w:r>
                <w:r>
                  <w:t>u</w:t>
                </w:r>
                <w:r w:rsidRPr="009E7B6B">
                  <w:t xml:space="preserve">rs to render the scene and characters in simplified shapes and geometric patterns that evoked </w:t>
                </w:r>
                <w:r>
                  <w:t>both African arte</w:t>
                </w:r>
                <w:r w:rsidRPr="009E7B6B">
                  <w:t xml:space="preserve">facts and Cubist paintings. His approach to the production blurred the </w:t>
                </w:r>
                <w:r>
                  <w:t>boundaries between set, costume</w:t>
                </w:r>
                <w:r w:rsidRPr="009E7B6B">
                  <w:t xml:space="preserve"> and performer: for the ballet’s thre</w:t>
                </w:r>
                <w:r w:rsidR="0068685C">
                  <w:t>e gods he fabricated twenty-six-foot-</w:t>
                </w:r>
                <w:r w:rsidRPr="009E7B6B">
                  <w:t>tall movable cut</w:t>
                </w:r>
                <w:r>
                  <w:t>-</w:t>
                </w:r>
                <w:r w:rsidRPr="009E7B6B">
                  <w:t xml:space="preserve">outs </w:t>
                </w:r>
                <w:r>
                  <w:t>which</w:t>
                </w:r>
                <w:r w:rsidRPr="009E7B6B">
                  <w:t xml:space="preserve"> served simultaneously as characters within the story and decorative elemen</w:t>
                </w:r>
                <w:r>
                  <w:t xml:space="preserve">ts framing the onstage action. </w:t>
                </w:r>
                <w:r w:rsidRPr="009E7B6B">
                  <w:t>The dancers playing these gods’ animal and huma</w:t>
                </w:r>
                <w:r w:rsidR="0068685C">
                  <w:t>n creations wore painted boards that</w:t>
                </w:r>
                <w:r w:rsidRPr="009E7B6B">
                  <w:t xml:space="preserve"> occluded their bodies and interacted with the background to create abstract patterns of colo</w:t>
                </w:r>
                <w:r>
                  <w:t xml:space="preserve">ur and line as they moved. </w:t>
                </w:r>
                <w:r w:rsidRPr="009E7B6B">
                  <w:t xml:space="preserve">In subsequently published manifestos, Léger described the ideal theatre as one that, like </w:t>
                </w:r>
                <w:r>
                  <w:rPr>
                    <w:i/>
                  </w:rPr>
                  <w:t>La Création du M</w:t>
                </w:r>
                <w:r w:rsidRPr="009E7B6B">
                  <w:rPr>
                    <w:i/>
                  </w:rPr>
                  <w:t>onde</w:t>
                </w:r>
                <w:r w:rsidRPr="009E7B6B">
                  <w:t>, transformed human actors into objects, machines or mobile scenery, a spectacle capable of capturing the attention of</w:t>
                </w:r>
                <w:r>
                  <w:t xml:space="preserve"> distracted modern spectators. </w:t>
                </w:r>
                <w:r w:rsidRPr="009E7B6B">
                  <w:t>This concept of stage design not only imposed physical constraints upon Börlin and the troupe’s dancers, but also challenged the association of dance wi</w:t>
                </w:r>
                <w:r>
                  <w:t xml:space="preserve">th expressive bodily movement. </w:t>
                </w:r>
                <w:r w:rsidRPr="009E7B6B">
                  <w:t>Börlin, a classically trained dancer, choreographed passages in which performers crawled</w:t>
                </w:r>
                <w:r>
                  <w:t xml:space="preserve"> on all fours, walked on stilts</w:t>
                </w:r>
                <w:r w:rsidRPr="009E7B6B">
                  <w:t xml:space="preserve"> or simply served as glorified stagehands carrying Léger’s constructions – leading to claims that the production subordinated dance to the plastic unity of the stage design.</w:t>
                </w:r>
              </w:p>
              <w:p w14:paraId="4A62717F" w14:textId="77777777" w:rsidR="007E4DA9" w:rsidRPr="009E7B6B" w:rsidRDefault="007E4DA9" w:rsidP="007E4DA9"/>
              <w:p w14:paraId="7732E53D" w14:textId="5A0FB6A0" w:rsidR="003F0D73" w:rsidRDefault="007E4DA9" w:rsidP="00C27FAB">
                <w:r w:rsidRPr="009E7B6B">
                  <w:t>Milhaud’s score</w:t>
                </w:r>
                <w:r>
                  <w:t>,</w:t>
                </w:r>
                <w:r w:rsidRPr="009E7B6B">
                  <w:t xml:space="preserve"> which juxtaposed a classical fugue with avant-garde polytonality and jazz syncopation and percussion, would seem to complement both the fragmented quality of Léger’s designs and the latter’s cr</w:t>
                </w:r>
                <w:r>
                  <w:t>oss-pollination of Cubism with ‘</w:t>
                </w:r>
                <w:r w:rsidRPr="009E7B6B">
                  <w:t>l’art nègre</w:t>
                </w:r>
                <w:r>
                  <w:t xml:space="preserve">’. </w:t>
                </w:r>
                <w:r w:rsidRPr="009E7B6B">
                  <w:t>The score’s assimilation of jazz into a primitivist framework in fact extended the production’s profoundly ahistorical character an</w:t>
                </w:r>
                <w:r>
                  <w:t>d its essentialist vision of a ‘culture nègre’</w:t>
                </w:r>
                <w:r w:rsidR="0068685C">
                  <w:t>,</w:t>
                </w:r>
                <w:r w:rsidRPr="009E7B6B">
                  <w:t xml:space="preserve"> uniting black people across geographic, natio</w:t>
                </w:r>
                <w:r w:rsidR="0068685C">
                  <w:t xml:space="preserve">nal and chronological divides. </w:t>
                </w:r>
                <w:r w:rsidRPr="009E7B6B">
                  <w:t>In this tendency toward</w:t>
                </w:r>
                <w:r>
                  <w:t>s</w:t>
                </w:r>
                <w:r w:rsidRPr="009E7B6B">
                  <w:t xml:space="preserve"> synthesis of disparate cultures and temporalities, </w:t>
                </w:r>
                <w:r>
                  <w:rPr>
                    <w:i/>
                  </w:rPr>
                  <w:t>La Création du M</w:t>
                </w:r>
                <w:r w:rsidRPr="009E7B6B">
                  <w:rPr>
                    <w:i/>
                  </w:rPr>
                  <w:t>onde</w:t>
                </w:r>
                <w:r w:rsidRPr="009E7B6B">
                  <w:t xml:space="preserve"> manifested one aspect of the return to classicism advocated by the Purist journal </w:t>
                </w:r>
                <w:r w:rsidRPr="009E7B6B">
                  <w:rPr>
                    <w:i/>
                  </w:rPr>
                  <w:t>L’Esprit nouveau</w:t>
                </w:r>
                <w:r w:rsidRPr="009E7B6B">
                  <w:t xml:space="preserve">, which published Cendrars’ scenario for the ballet in 1924.  The Purists called for a fusion of classical simplicity with a </w:t>
                </w:r>
                <w:r w:rsidR="0068685C">
                  <w:t>mechanised</w:t>
                </w:r>
                <w:r>
                  <w:t xml:space="preserve"> aesthetic to reconstruct post-war France</w:t>
                </w:r>
                <w:r w:rsidRPr="009E7B6B">
                  <w:t xml:space="preserve">, ideals </w:t>
                </w:r>
                <w:r>
                  <w:t>which</w:t>
                </w:r>
                <w:r w:rsidRPr="009E7B6B">
                  <w:t xml:space="preserve"> resonated personally with the veteran Léger and echoed in</w:t>
                </w:r>
                <w:r>
                  <w:t xml:space="preserve"> the </w:t>
                </w:r>
                <w:r>
                  <w:lastRenderedPageBreak/>
                  <w:t xml:space="preserve">ballet’s narrative and </w:t>
                </w:r>
                <w:r w:rsidRPr="009E7B6B">
                  <w:t xml:space="preserve">style. This theme of regeneration dovetailed with the colonial politics surrounding </w:t>
                </w:r>
                <w:r>
                  <w:rPr>
                    <w:i/>
                  </w:rPr>
                  <w:t>La Création du M</w:t>
                </w:r>
                <w:r w:rsidRPr="009E7B6B">
                  <w:rPr>
                    <w:i/>
                  </w:rPr>
                  <w:t>onde</w:t>
                </w:r>
                <w:r w:rsidRPr="009E7B6B">
                  <w:t xml:space="preserve">. Following on the heels of the 1922 Colonial Exposition held in Marseille, the production took place at a moment of increasing awareness of the role </w:t>
                </w:r>
                <w:r>
                  <w:t>which</w:t>
                </w:r>
                <w:r w:rsidRPr="009E7B6B">
                  <w:t xml:space="preserve"> both the cultural and economic resources of </w:t>
                </w:r>
                <w:r>
                  <w:t>France’s</w:t>
                </w:r>
                <w:r w:rsidRPr="009E7B6B">
                  <w:t xml:space="preserve"> colonial holdings could play in rebuilding </w:t>
                </w:r>
                <w:r>
                  <w:t>the country</w:t>
                </w:r>
                <w:r w:rsidRPr="009E7B6B">
                  <w:t xml:space="preserve"> in the face of the massive physical, psychic and bodily destruction wrought by war.</w:t>
                </w:r>
              </w:p>
            </w:tc>
          </w:sdtContent>
        </w:sdt>
      </w:tr>
      <w:tr w:rsidR="003235A7" w14:paraId="1F1E857D" w14:textId="77777777" w:rsidTr="003235A7">
        <w:tc>
          <w:tcPr>
            <w:tcW w:w="9016" w:type="dxa"/>
          </w:tcPr>
          <w:p w14:paraId="3DB602D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D4EC29461E7B44CBB37681E021E2614"/>
              </w:placeholder>
            </w:sdtPr>
            <w:sdtContent>
              <w:p w14:paraId="1DBAF70F" w14:textId="77777777" w:rsidR="00F30BB3" w:rsidRDefault="00F30BB3" w:rsidP="00F30BB3"/>
              <w:p w14:paraId="69DCFD66" w14:textId="77777777" w:rsidR="00F30BB3" w:rsidRDefault="00F30BB3" w:rsidP="00F30BB3">
                <w:sdt>
                  <w:sdtPr>
                    <w:id w:val="1771041014"/>
                    <w:citation/>
                  </w:sdtPr>
                  <w:sdtContent>
                    <w:r>
                      <w:fldChar w:fldCharType="begin"/>
                    </w:r>
                    <w:r>
                      <w:rPr>
                        <w:lang w:val="en-US"/>
                      </w:rPr>
                      <w:instrText xml:space="preserve"> CITATION Cen27 \l 1033 </w:instrText>
                    </w:r>
                    <w:r>
                      <w:fldChar w:fldCharType="separate"/>
                    </w:r>
                    <w:r>
                      <w:rPr>
                        <w:noProof/>
                        <w:lang w:val="en-US"/>
                      </w:rPr>
                      <w:t>(Cendrars)</w:t>
                    </w:r>
                    <w:r>
                      <w:fldChar w:fldCharType="end"/>
                    </w:r>
                  </w:sdtContent>
                </w:sdt>
              </w:p>
              <w:p w14:paraId="2D5138BD" w14:textId="77777777" w:rsidR="00F30BB3" w:rsidRDefault="00F30BB3" w:rsidP="00F30BB3"/>
              <w:p w14:paraId="7FDA255D" w14:textId="77777777" w:rsidR="00F30BB3" w:rsidRDefault="00F30BB3" w:rsidP="00F30BB3">
                <w:sdt>
                  <w:sdtPr>
                    <w:id w:val="532626143"/>
                    <w:citation/>
                  </w:sdtPr>
                  <w:sdtContent>
                    <w:r>
                      <w:fldChar w:fldCharType="begin"/>
                    </w:r>
                    <w:r>
                      <w:rPr>
                        <w:lang w:val="en-US"/>
                      </w:rPr>
                      <w:instrText xml:space="preserve"> CITATION Arc00 \l 1033 </w:instrText>
                    </w:r>
                    <w:r>
                      <w:fldChar w:fldCharType="separate"/>
                    </w:r>
                    <w:r>
                      <w:rPr>
                        <w:noProof/>
                        <w:lang w:val="en-US"/>
                      </w:rPr>
                      <w:t>(Archer-Shaw)</w:t>
                    </w:r>
                    <w:r>
                      <w:fldChar w:fldCharType="end"/>
                    </w:r>
                  </w:sdtContent>
                </w:sdt>
              </w:p>
              <w:p w14:paraId="7C0DF2AC" w14:textId="77777777" w:rsidR="00F30BB3" w:rsidRDefault="00F30BB3" w:rsidP="00F30BB3"/>
              <w:p w14:paraId="20FE2FDD" w14:textId="77777777" w:rsidR="00F30BB3" w:rsidRDefault="00F30BB3" w:rsidP="00F30BB3">
                <w:sdt>
                  <w:sdtPr>
                    <w:id w:val="1572464975"/>
                    <w:citation/>
                  </w:sdtPr>
                  <w:sdtContent>
                    <w:r>
                      <w:fldChar w:fldCharType="begin"/>
                    </w:r>
                    <w:r>
                      <w:rPr>
                        <w:lang w:val="en-US"/>
                      </w:rPr>
                      <w:instrText xml:space="preserve"> CITATION Dor991 \l 1033 </w:instrText>
                    </w:r>
                    <w:r>
                      <w:fldChar w:fldCharType="separate"/>
                    </w:r>
                    <w:r>
                      <w:rPr>
                        <w:noProof/>
                        <w:lang w:val="en-US"/>
                      </w:rPr>
                      <w:t>(Dorris)</w:t>
                    </w:r>
                    <w:r>
                      <w:fldChar w:fldCharType="end"/>
                    </w:r>
                  </w:sdtContent>
                </w:sdt>
              </w:p>
              <w:p w14:paraId="6C511086" w14:textId="77777777" w:rsidR="00F30BB3" w:rsidRDefault="00F30BB3" w:rsidP="00F30BB3"/>
              <w:p w14:paraId="06500025" w14:textId="77777777" w:rsidR="00F30BB3" w:rsidRDefault="00F30BB3" w:rsidP="00F30BB3">
                <w:sdt>
                  <w:sdtPr>
                    <w:id w:val="2005389302"/>
                    <w:citation/>
                  </w:sdtPr>
                  <w:sdtContent>
                    <w:r>
                      <w:fldChar w:fldCharType="begin"/>
                    </w:r>
                    <w:r>
                      <w:rPr>
                        <w:lang w:val="en-US"/>
                      </w:rPr>
                      <w:instrText xml:space="preserve"> CITATION Ros84 \l 1033 </w:instrText>
                    </w:r>
                    <w:r>
                      <w:fldChar w:fldCharType="separate"/>
                    </w:r>
                    <w:r>
                      <w:rPr>
                        <w:noProof/>
                        <w:lang w:val="en-US"/>
                      </w:rPr>
                      <w:t>(Rosenstock)</w:t>
                    </w:r>
                    <w:r>
                      <w:fldChar w:fldCharType="end"/>
                    </w:r>
                  </w:sdtContent>
                </w:sdt>
              </w:p>
              <w:p w14:paraId="2AC06FF3" w14:textId="77777777" w:rsidR="00F30BB3" w:rsidRDefault="00F30BB3" w:rsidP="00F30BB3"/>
              <w:p w14:paraId="2DEF6871" w14:textId="77777777" w:rsidR="00F30BB3" w:rsidRDefault="00F30BB3" w:rsidP="00F30BB3">
                <w:sdt>
                  <w:sdtPr>
                    <w:id w:val="-490251774"/>
                    <w:citation/>
                  </w:sdtPr>
                  <w:sdtContent>
                    <w:r>
                      <w:fldChar w:fldCharType="begin"/>
                    </w:r>
                    <w:r>
                      <w:rPr>
                        <w:lang w:val="en-US"/>
                      </w:rPr>
                      <w:instrText xml:space="preserve"> CITATION Sha07 \l 1033 </w:instrText>
                    </w:r>
                    <w:r>
                      <w:fldChar w:fldCharType="separate"/>
                    </w:r>
                    <w:r>
                      <w:rPr>
                        <w:noProof/>
                        <w:lang w:val="en-US"/>
                      </w:rPr>
                      <w:t>(Shanahan)</w:t>
                    </w:r>
                    <w:r>
                      <w:fldChar w:fldCharType="end"/>
                    </w:r>
                  </w:sdtContent>
                </w:sdt>
              </w:p>
              <w:p w14:paraId="49CD485C" w14:textId="77777777" w:rsidR="00F30BB3" w:rsidRDefault="00F30BB3" w:rsidP="00F30BB3"/>
              <w:p w14:paraId="0A98B32D" w14:textId="7D468C3A" w:rsidR="003235A7" w:rsidRDefault="00F30BB3" w:rsidP="00F30BB3">
                <w:sdt>
                  <w:sdtPr>
                    <w:id w:val="1131592267"/>
                    <w:citation/>
                  </w:sdtPr>
                  <w:sdtContent>
                    <w:r>
                      <w:fldChar w:fldCharType="begin"/>
                    </w:r>
                    <w:r>
                      <w:rPr>
                        <w:lang w:val="en-US"/>
                      </w:rPr>
                      <w:instrText xml:space="preserve"> CITATION Van95 \l 1033 </w:instrText>
                    </w:r>
                    <w:r>
                      <w:fldChar w:fldCharType="separate"/>
                    </w:r>
                    <w:r>
                      <w:rPr>
                        <w:noProof/>
                        <w:lang w:val="en-US"/>
                      </w:rPr>
                      <w:t>(Van Norman Baer)</w:t>
                    </w:r>
                    <w:r>
                      <w:fldChar w:fldCharType="end"/>
                    </w:r>
                  </w:sdtContent>
                </w:sdt>
              </w:p>
            </w:sdtContent>
          </w:sdt>
        </w:tc>
      </w:tr>
    </w:tbl>
    <w:p w14:paraId="70F3D27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2BF70" w14:textId="77777777" w:rsidR="00F30BB3" w:rsidRDefault="00F30BB3" w:rsidP="007A0D55">
      <w:pPr>
        <w:spacing w:after="0" w:line="240" w:lineRule="auto"/>
      </w:pPr>
      <w:r>
        <w:separator/>
      </w:r>
    </w:p>
  </w:endnote>
  <w:endnote w:type="continuationSeparator" w:id="0">
    <w:p w14:paraId="58E86CA9" w14:textId="77777777" w:rsidR="00F30BB3" w:rsidRDefault="00F30B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DE1910" w14:textId="77777777" w:rsidR="00F30BB3" w:rsidRDefault="00F30BB3" w:rsidP="007A0D55">
      <w:pPr>
        <w:spacing w:after="0" w:line="240" w:lineRule="auto"/>
      </w:pPr>
      <w:r>
        <w:separator/>
      </w:r>
    </w:p>
  </w:footnote>
  <w:footnote w:type="continuationSeparator" w:id="0">
    <w:p w14:paraId="76E5C50F" w14:textId="77777777" w:rsidR="00F30BB3" w:rsidRDefault="00F30B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115A3" w14:textId="77777777" w:rsidR="00F30BB3" w:rsidRDefault="00F30BB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667BFF8" w14:textId="77777777" w:rsidR="00F30BB3" w:rsidRDefault="00F30B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64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685C"/>
    <w:rsid w:val="006D0412"/>
    <w:rsid w:val="0073364B"/>
    <w:rsid w:val="007411B9"/>
    <w:rsid w:val="00780D95"/>
    <w:rsid w:val="00780DC7"/>
    <w:rsid w:val="007A0D55"/>
    <w:rsid w:val="007B3377"/>
    <w:rsid w:val="007E1A6A"/>
    <w:rsid w:val="007E4DA9"/>
    <w:rsid w:val="007E5F44"/>
    <w:rsid w:val="00821DE3"/>
    <w:rsid w:val="00846CE1"/>
    <w:rsid w:val="008A35B5"/>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0BB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24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36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364B"/>
    <w:rPr>
      <w:rFonts w:ascii="Lucida Grande" w:hAnsi="Lucida Grande" w:cs="Lucida Grande"/>
      <w:sz w:val="18"/>
      <w:szCs w:val="18"/>
    </w:rPr>
  </w:style>
  <w:style w:type="character" w:styleId="Hyperlink">
    <w:name w:val="Hyperlink"/>
    <w:basedOn w:val="DefaultParagraphFont"/>
    <w:uiPriority w:val="99"/>
    <w:rsid w:val="008A35B5"/>
    <w:rPr>
      <w:rFonts w:cs="Times New Roman"/>
      <w:color w:val="0000FF"/>
      <w:u w:val="single"/>
    </w:rPr>
  </w:style>
  <w:style w:type="character" w:customStyle="1" w:styleId="lbl">
    <w:name w:val="lbl"/>
    <w:basedOn w:val="DefaultParagraphFont"/>
    <w:uiPriority w:val="99"/>
    <w:rsid w:val="008A35B5"/>
    <w:rPr>
      <w:rFonts w:cs="Times New Roman"/>
    </w:rPr>
  </w:style>
  <w:style w:type="character" w:customStyle="1" w:styleId="value">
    <w:name w:val="value"/>
    <w:basedOn w:val="DefaultParagraphFont"/>
    <w:uiPriority w:val="99"/>
    <w:rsid w:val="008A35B5"/>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36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364B"/>
    <w:rPr>
      <w:rFonts w:ascii="Lucida Grande" w:hAnsi="Lucida Grande" w:cs="Lucida Grande"/>
      <w:sz w:val="18"/>
      <w:szCs w:val="18"/>
    </w:rPr>
  </w:style>
  <w:style w:type="character" w:styleId="Hyperlink">
    <w:name w:val="Hyperlink"/>
    <w:basedOn w:val="DefaultParagraphFont"/>
    <w:uiPriority w:val="99"/>
    <w:rsid w:val="008A35B5"/>
    <w:rPr>
      <w:rFonts w:cs="Times New Roman"/>
      <w:color w:val="0000FF"/>
      <w:u w:val="single"/>
    </w:rPr>
  </w:style>
  <w:style w:type="character" w:customStyle="1" w:styleId="lbl">
    <w:name w:val="lbl"/>
    <w:basedOn w:val="DefaultParagraphFont"/>
    <w:uiPriority w:val="99"/>
    <w:rsid w:val="008A35B5"/>
    <w:rPr>
      <w:rFonts w:cs="Times New Roman"/>
    </w:rPr>
  </w:style>
  <w:style w:type="character" w:customStyle="1" w:styleId="value">
    <w:name w:val="value"/>
    <w:basedOn w:val="DefaultParagraphFont"/>
    <w:uiPriority w:val="99"/>
    <w:rsid w:val="008A35B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javascript:Matrix3.mbClick=false;void(0);"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02AD9B0D2F7B4086646D528473080C"/>
        <w:category>
          <w:name w:val="General"/>
          <w:gallery w:val="placeholder"/>
        </w:category>
        <w:types>
          <w:type w:val="bbPlcHdr"/>
        </w:types>
        <w:behaviors>
          <w:behavior w:val="content"/>
        </w:behaviors>
        <w:guid w:val="{C5036AF3-C6DB-FA49-8063-21D4D0FB9433}"/>
      </w:docPartPr>
      <w:docPartBody>
        <w:p w:rsidR="00000000" w:rsidRDefault="004E117A">
          <w:pPr>
            <w:pStyle w:val="6002AD9B0D2F7B4086646D528473080C"/>
          </w:pPr>
          <w:r w:rsidRPr="00CC586D">
            <w:rPr>
              <w:rStyle w:val="PlaceholderText"/>
              <w:b/>
              <w:color w:val="FFFFFF" w:themeColor="background1"/>
            </w:rPr>
            <w:t>[Salutation]</w:t>
          </w:r>
        </w:p>
      </w:docPartBody>
    </w:docPart>
    <w:docPart>
      <w:docPartPr>
        <w:name w:val="F668F47A2DFB82479B85359F58F5C9F1"/>
        <w:category>
          <w:name w:val="General"/>
          <w:gallery w:val="placeholder"/>
        </w:category>
        <w:types>
          <w:type w:val="bbPlcHdr"/>
        </w:types>
        <w:behaviors>
          <w:behavior w:val="content"/>
        </w:behaviors>
        <w:guid w:val="{88B2FD2B-4A87-F84F-9BA0-56A48F13D2C7}"/>
      </w:docPartPr>
      <w:docPartBody>
        <w:p w:rsidR="00000000" w:rsidRDefault="004E117A">
          <w:pPr>
            <w:pStyle w:val="F668F47A2DFB82479B85359F58F5C9F1"/>
          </w:pPr>
          <w:r>
            <w:rPr>
              <w:rStyle w:val="PlaceholderText"/>
            </w:rPr>
            <w:t>[First name]</w:t>
          </w:r>
        </w:p>
      </w:docPartBody>
    </w:docPart>
    <w:docPart>
      <w:docPartPr>
        <w:name w:val="50B100A6E5AAD4498882CCA5F3214DC0"/>
        <w:category>
          <w:name w:val="General"/>
          <w:gallery w:val="placeholder"/>
        </w:category>
        <w:types>
          <w:type w:val="bbPlcHdr"/>
        </w:types>
        <w:behaviors>
          <w:behavior w:val="content"/>
        </w:behaviors>
        <w:guid w:val="{A2A1250F-B371-124A-B1CD-1547D10BEFBB}"/>
      </w:docPartPr>
      <w:docPartBody>
        <w:p w:rsidR="00000000" w:rsidRDefault="004E117A">
          <w:pPr>
            <w:pStyle w:val="50B100A6E5AAD4498882CCA5F3214DC0"/>
          </w:pPr>
          <w:r>
            <w:rPr>
              <w:rStyle w:val="PlaceholderText"/>
            </w:rPr>
            <w:t>[Middle name]</w:t>
          </w:r>
        </w:p>
      </w:docPartBody>
    </w:docPart>
    <w:docPart>
      <w:docPartPr>
        <w:name w:val="C0AC2941C33AEA4583A322CD276FA430"/>
        <w:category>
          <w:name w:val="General"/>
          <w:gallery w:val="placeholder"/>
        </w:category>
        <w:types>
          <w:type w:val="bbPlcHdr"/>
        </w:types>
        <w:behaviors>
          <w:behavior w:val="content"/>
        </w:behaviors>
        <w:guid w:val="{8B690AE4-2C7F-A849-9683-766FACBD7B50}"/>
      </w:docPartPr>
      <w:docPartBody>
        <w:p w:rsidR="00000000" w:rsidRDefault="004E117A">
          <w:pPr>
            <w:pStyle w:val="C0AC2941C33AEA4583A322CD276FA430"/>
          </w:pPr>
          <w:r>
            <w:rPr>
              <w:rStyle w:val="PlaceholderText"/>
            </w:rPr>
            <w:t>[Last name]</w:t>
          </w:r>
        </w:p>
      </w:docPartBody>
    </w:docPart>
    <w:docPart>
      <w:docPartPr>
        <w:name w:val="1673C23BB539A54D8B23C8483CCF7D20"/>
        <w:category>
          <w:name w:val="General"/>
          <w:gallery w:val="placeholder"/>
        </w:category>
        <w:types>
          <w:type w:val="bbPlcHdr"/>
        </w:types>
        <w:behaviors>
          <w:behavior w:val="content"/>
        </w:behaviors>
        <w:guid w:val="{547D478F-416F-BC48-8B72-2592D4BA91D5}"/>
      </w:docPartPr>
      <w:docPartBody>
        <w:p w:rsidR="00000000" w:rsidRDefault="004E117A">
          <w:pPr>
            <w:pStyle w:val="1673C23BB539A54D8B23C8483CCF7D20"/>
          </w:pPr>
          <w:r>
            <w:rPr>
              <w:rStyle w:val="PlaceholderText"/>
            </w:rPr>
            <w:t>[Enter your biography]</w:t>
          </w:r>
        </w:p>
      </w:docPartBody>
    </w:docPart>
    <w:docPart>
      <w:docPartPr>
        <w:name w:val="CF4F08E261378B4887F560EE350C7485"/>
        <w:category>
          <w:name w:val="General"/>
          <w:gallery w:val="placeholder"/>
        </w:category>
        <w:types>
          <w:type w:val="bbPlcHdr"/>
        </w:types>
        <w:behaviors>
          <w:behavior w:val="content"/>
        </w:behaviors>
        <w:guid w:val="{CA52E525-AB03-A34E-893C-45596691B2AE}"/>
      </w:docPartPr>
      <w:docPartBody>
        <w:p w:rsidR="00000000" w:rsidRDefault="004E117A">
          <w:pPr>
            <w:pStyle w:val="CF4F08E261378B4887F560EE350C7485"/>
          </w:pPr>
          <w:r>
            <w:rPr>
              <w:rStyle w:val="PlaceholderText"/>
            </w:rPr>
            <w:t>[Enter the institution with which you are affiliated]</w:t>
          </w:r>
        </w:p>
      </w:docPartBody>
    </w:docPart>
    <w:docPart>
      <w:docPartPr>
        <w:name w:val="BAC29399D87B8145AABE4660ACB2613D"/>
        <w:category>
          <w:name w:val="General"/>
          <w:gallery w:val="placeholder"/>
        </w:category>
        <w:types>
          <w:type w:val="bbPlcHdr"/>
        </w:types>
        <w:behaviors>
          <w:behavior w:val="content"/>
        </w:behaviors>
        <w:guid w:val="{BEEDBD47-8505-D944-9AF7-015B656468A2}"/>
      </w:docPartPr>
      <w:docPartBody>
        <w:p w:rsidR="00000000" w:rsidRDefault="004E117A">
          <w:pPr>
            <w:pStyle w:val="BAC29399D87B8145AABE4660ACB2613D"/>
          </w:pPr>
          <w:r w:rsidRPr="00EF74F7">
            <w:rPr>
              <w:b/>
              <w:color w:val="808080" w:themeColor="background1" w:themeShade="80"/>
            </w:rPr>
            <w:t>[Enter the headword for your article]</w:t>
          </w:r>
        </w:p>
      </w:docPartBody>
    </w:docPart>
    <w:docPart>
      <w:docPartPr>
        <w:name w:val="1874E2BACB7E984EAB27A63506C6EBCA"/>
        <w:category>
          <w:name w:val="General"/>
          <w:gallery w:val="placeholder"/>
        </w:category>
        <w:types>
          <w:type w:val="bbPlcHdr"/>
        </w:types>
        <w:behaviors>
          <w:behavior w:val="content"/>
        </w:behaviors>
        <w:guid w:val="{B7998A4A-373F-3B45-94AC-C7321C0F7364}"/>
      </w:docPartPr>
      <w:docPartBody>
        <w:p w:rsidR="00000000" w:rsidRDefault="004E117A">
          <w:pPr>
            <w:pStyle w:val="1874E2BACB7E984EAB27A63506C6EB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42F50F44C6AD349980B4449636E0AA4"/>
        <w:category>
          <w:name w:val="General"/>
          <w:gallery w:val="placeholder"/>
        </w:category>
        <w:types>
          <w:type w:val="bbPlcHdr"/>
        </w:types>
        <w:behaviors>
          <w:behavior w:val="content"/>
        </w:behaviors>
        <w:guid w:val="{27897730-130C-9E4F-A5C4-83D87272C45D}"/>
      </w:docPartPr>
      <w:docPartBody>
        <w:p w:rsidR="00000000" w:rsidRDefault="004E117A">
          <w:pPr>
            <w:pStyle w:val="842F50F44C6AD349980B4449636E0AA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2CCEF993288354C99C5B9D52D774E40"/>
        <w:category>
          <w:name w:val="General"/>
          <w:gallery w:val="placeholder"/>
        </w:category>
        <w:types>
          <w:type w:val="bbPlcHdr"/>
        </w:types>
        <w:behaviors>
          <w:behavior w:val="content"/>
        </w:behaviors>
        <w:guid w:val="{DED7F088-60B6-5D4B-A5EF-5A1579BB290B}"/>
      </w:docPartPr>
      <w:docPartBody>
        <w:p w:rsidR="00000000" w:rsidRDefault="004E117A">
          <w:pPr>
            <w:pStyle w:val="F2CCEF993288354C99C5B9D52D774E4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D4EC29461E7B44CBB37681E021E2614"/>
        <w:category>
          <w:name w:val="General"/>
          <w:gallery w:val="placeholder"/>
        </w:category>
        <w:types>
          <w:type w:val="bbPlcHdr"/>
        </w:types>
        <w:behaviors>
          <w:behavior w:val="content"/>
        </w:behaviors>
        <w:guid w:val="{AD76026D-54C9-FF4A-874F-D4845FF16E7D}"/>
      </w:docPartPr>
      <w:docPartBody>
        <w:p w:rsidR="00000000" w:rsidRDefault="004E117A">
          <w:pPr>
            <w:pStyle w:val="3D4EC29461E7B44CBB37681E021E261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02AD9B0D2F7B4086646D528473080C">
    <w:name w:val="6002AD9B0D2F7B4086646D528473080C"/>
  </w:style>
  <w:style w:type="paragraph" w:customStyle="1" w:styleId="F668F47A2DFB82479B85359F58F5C9F1">
    <w:name w:val="F668F47A2DFB82479B85359F58F5C9F1"/>
  </w:style>
  <w:style w:type="paragraph" w:customStyle="1" w:styleId="50B100A6E5AAD4498882CCA5F3214DC0">
    <w:name w:val="50B100A6E5AAD4498882CCA5F3214DC0"/>
  </w:style>
  <w:style w:type="paragraph" w:customStyle="1" w:styleId="C0AC2941C33AEA4583A322CD276FA430">
    <w:name w:val="C0AC2941C33AEA4583A322CD276FA430"/>
  </w:style>
  <w:style w:type="paragraph" w:customStyle="1" w:styleId="1673C23BB539A54D8B23C8483CCF7D20">
    <w:name w:val="1673C23BB539A54D8B23C8483CCF7D20"/>
  </w:style>
  <w:style w:type="paragraph" w:customStyle="1" w:styleId="CF4F08E261378B4887F560EE350C7485">
    <w:name w:val="CF4F08E261378B4887F560EE350C7485"/>
  </w:style>
  <w:style w:type="paragraph" w:customStyle="1" w:styleId="BAC29399D87B8145AABE4660ACB2613D">
    <w:name w:val="BAC29399D87B8145AABE4660ACB2613D"/>
  </w:style>
  <w:style w:type="paragraph" w:customStyle="1" w:styleId="1874E2BACB7E984EAB27A63506C6EBCA">
    <w:name w:val="1874E2BACB7E984EAB27A63506C6EBCA"/>
  </w:style>
  <w:style w:type="paragraph" w:customStyle="1" w:styleId="842F50F44C6AD349980B4449636E0AA4">
    <w:name w:val="842F50F44C6AD349980B4449636E0AA4"/>
  </w:style>
  <w:style w:type="paragraph" w:customStyle="1" w:styleId="F2CCEF993288354C99C5B9D52D774E40">
    <w:name w:val="F2CCEF993288354C99C5B9D52D774E40"/>
  </w:style>
  <w:style w:type="paragraph" w:customStyle="1" w:styleId="3D4EC29461E7B44CBB37681E021E2614">
    <w:name w:val="3D4EC29461E7B44CBB37681E021E261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02AD9B0D2F7B4086646D528473080C">
    <w:name w:val="6002AD9B0D2F7B4086646D528473080C"/>
  </w:style>
  <w:style w:type="paragraph" w:customStyle="1" w:styleId="F668F47A2DFB82479B85359F58F5C9F1">
    <w:name w:val="F668F47A2DFB82479B85359F58F5C9F1"/>
  </w:style>
  <w:style w:type="paragraph" w:customStyle="1" w:styleId="50B100A6E5AAD4498882CCA5F3214DC0">
    <w:name w:val="50B100A6E5AAD4498882CCA5F3214DC0"/>
  </w:style>
  <w:style w:type="paragraph" w:customStyle="1" w:styleId="C0AC2941C33AEA4583A322CD276FA430">
    <w:name w:val="C0AC2941C33AEA4583A322CD276FA430"/>
  </w:style>
  <w:style w:type="paragraph" w:customStyle="1" w:styleId="1673C23BB539A54D8B23C8483CCF7D20">
    <w:name w:val="1673C23BB539A54D8B23C8483CCF7D20"/>
  </w:style>
  <w:style w:type="paragraph" w:customStyle="1" w:styleId="CF4F08E261378B4887F560EE350C7485">
    <w:name w:val="CF4F08E261378B4887F560EE350C7485"/>
  </w:style>
  <w:style w:type="paragraph" w:customStyle="1" w:styleId="BAC29399D87B8145AABE4660ACB2613D">
    <w:name w:val="BAC29399D87B8145AABE4660ACB2613D"/>
  </w:style>
  <w:style w:type="paragraph" w:customStyle="1" w:styleId="1874E2BACB7E984EAB27A63506C6EBCA">
    <w:name w:val="1874E2BACB7E984EAB27A63506C6EBCA"/>
  </w:style>
  <w:style w:type="paragraph" w:customStyle="1" w:styleId="842F50F44C6AD349980B4449636E0AA4">
    <w:name w:val="842F50F44C6AD349980B4449636E0AA4"/>
  </w:style>
  <w:style w:type="paragraph" w:customStyle="1" w:styleId="F2CCEF993288354C99C5B9D52D774E40">
    <w:name w:val="F2CCEF993288354C99C5B9D52D774E40"/>
  </w:style>
  <w:style w:type="paragraph" w:customStyle="1" w:styleId="3D4EC29461E7B44CBB37681E021E2614">
    <w:name w:val="3D4EC29461E7B44CBB37681E021E26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Cen27</b:Tag>
    <b:SourceType>Book</b:SourceType>
    <b:Guid>{B983836B-EB21-284C-92E8-4853BB203631}</b:Guid>
    <b:Author>
      <b:Author>
        <b:NameList>
          <b:Person>
            <b:Last>Cendrars</b:Last>
            <b:First>B.</b:First>
          </b:Person>
        </b:NameList>
      </b:Author>
    </b:Author>
    <b:Title>The African Saga</b:Title>
    <b:City>New York</b:City>
    <b:StateProvince>New York</b:StateProvince>
    <b:CountryRegion>USA</b:CountryRegion>
    <b:Publisher>Negro Universities Press</b:Publisher>
    <b:Year>1927</b:Year>
    <b:Comments>The ballet’s literary source, a compilation of stories purported to be African tribal myths, originally published in 1921 as L’Anthologie nègre.</b:Comments>
    <b:RefOrder>1</b:RefOrder>
  </b:Source>
  <b:Source>
    <b:Tag>Arc00</b:Tag>
    <b:SourceType>Book</b:SourceType>
    <b:Guid>{59249E8E-747E-7C45-A299-D75CC1728B30}</b:Guid>
    <b:Author>
      <b:Author>
        <b:NameList>
          <b:Person>
            <b:Last>Archer-Shaw</b:Last>
            <b:First>P.</b:First>
          </b:Person>
        </b:NameList>
      </b:Author>
    </b:Author>
    <b:Title>Negrophilia: Avant-Garde Paris and Black Culture in the 1920s</b:Title>
    <b:City>London</b:City>
    <b:CountryRegion>UK</b:CountryRegion>
    <b:Publisher>Thames and Hudson</b:Publisher>
    <b:Year>2000</b:Year>
    <b:Comments>A study connecting race and politics to the fascination with black culture.</b:Comments>
    <b:RefOrder>2</b:RefOrder>
  </b:Source>
  <b:Source>
    <b:Tag>Dor991</b:Tag>
    <b:SourceType>JournalArticle</b:SourceType>
    <b:Guid>{B656BA23-DEC0-0948-93CA-4D1B1653CA39}</b:Guid>
    <b:Author>
      <b:Author>
        <b:NameList>
          <b:Person>
            <b:Last>Dorris</b:Last>
            <b:First>G.</b:First>
          </b:Person>
        </b:NameList>
      </b:Author>
    </b:Author>
    <b:Title>Jean Börlin as Dancer and Choreographer</b:Title>
    <b:Year>1999</b:Year>
    <b:Volume>XXII</b:Volume>
    <b:Pages>167-88</b:Pages>
    <b:Comments>A biographically oriented account of Börlin’s life and work for the Ballets Suédois.</b:Comments>
    <b:JournalName>Dance Chronicle</b:JournalName>
    <b:Issue>2</b:Issue>
    <b:RefOrder>3</b:RefOrder>
  </b:Source>
  <b:Source>
    <b:Tag>Ros84</b:Tag>
    <b:SourceType>JournalArticle</b:SourceType>
    <b:Guid>{97AE6BA8-4440-6448-9C5F-5C439873E818}</b:Guid>
    <b:Author>
      <b:Author>
        <b:NameList>
          <b:Person>
            <b:Last>Rosenstock</b:Last>
            <b:First>L.</b:First>
          </b:Person>
        </b:NameList>
      </b:Author>
    </b:Author>
    <b:Title>Leger: ‘The Creation of the World’ In Rubin, W.</b:Title>
    <b:JournalName>“Primitivism” and Twentieth-Century Art</b:JournalName>
    <b:Publisher>The Museum of Modern Art</b:Publisher>
    <b:City>New York</b:City>
    <b:Year>1984</b:Year>
    <b:Volume>II</b:Volume>
    <b:Pages>475-84</b:Pages>
    <b:Comments>A case study on the ballet in an exhibition catalogue on modernist primitivism and ‘tribal art.</b:Comments>
    <b:RefOrder>4</b:RefOrder>
  </b:Source>
  <b:Source>
    <b:Tag>Sha07</b:Tag>
    <b:SourceType>JournalArticle</b:SourceType>
    <b:Guid>{C6CB01AB-BD5B-204D-AE97-2C585B7C78EE}</b:Guid>
    <b:Author>
      <b:Author>
        <b:NameList>
          <b:Person>
            <b:Last>Shanahan</b:Last>
            <b:First>M.</b:First>
          </b:Person>
        </b:NameList>
      </b:Author>
    </b:Author>
    <b:Title>Creating the New Man: War Trauma and Regeneration in Fernand Léger’s Designs for La Création du monde</b:Title>
    <b:JournalName>Konsthistorik tidskrift</b:JournalName>
    <b:Year>2007</b:Year>
    <b:Volume>LXXVI</b:Volume>
    <b:Issue>4</b:Issue>
    <b:Pages>207-33</b:Pages>
    <b:Comments>A scholarly art-historical article on the themes of war and myth in the ballet and Léger’s career.</b:Comments>
    <b:RefOrder>5</b:RefOrder>
  </b:Source>
  <b:Source>
    <b:Tag>Van95</b:Tag>
    <b:SourceType>Misc</b:SourceType>
    <b:Guid>{2E2F7994-C306-7D46-8626-7DD33B5C5206}</b:Guid>
    <b:Author>
      <b:Author>
        <b:NameList>
          <b:Person>
            <b:Last>Van Norman Baer</b:Last>
            <b:First>N.</b:First>
          </b:Person>
        </b:NameList>
      </b:Author>
    </b:Author>
    <b:Publisher>The Fine Arts Museums of San Francisco</b:Publisher>
    <b:City>San Francisco</b:City>
    <b:Year>1995</b:Year>
    <b:Comments>An exhibition catalogue providing a comprehensive survey of the Ballets Suédois.</b:Comments>
    <b:PublicationTitle>Paris Modern: The Swedish Ballet 1920-1925</b:PublicationTitle>
    <b:Medium>Exhibition catalogue</b:Medium>
    <b:StateProvince>California</b:StateProvince>
    <b:CountryRegion>USA</b:CountryRegion>
    <b:RefOrder>6</b:RefOrder>
  </b:Source>
</b:Sources>
</file>

<file path=customXml/itemProps1.xml><?xml version="1.0" encoding="utf-8"?>
<ds:datastoreItem xmlns:ds="http://schemas.openxmlformats.org/officeDocument/2006/customXml" ds:itemID="{27F6E792-5039-9440-B910-968EEB5C3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1264</Words>
  <Characters>7206</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4</cp:revision>
  <dcterms:created xsi:type="dcterms:W3CDTF">2015-01-19T21:55:00Z</dcterms:created>
  <dcterms:modified xsi:type="dcterms:W3CDTF">2015-01-19T22:24:00Z</dcterms:modified>
</cp:coreProperties>
</file>