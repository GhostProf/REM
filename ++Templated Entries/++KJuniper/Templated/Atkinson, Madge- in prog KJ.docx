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E13BF964BBA40419838712348271B1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3124F99E128654CBDC7403F26B20CFE"/>
            </w:placeholder>
            <w:showingPlcHdr/>
            <w:text/>
          </w:sdtPr>
          <w:sdtEndPr/>
          <w:sdtContent>
            <w:tc>
              <w:tcPr>
                <w:tcW w:w="2073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[First name]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32D897C73BC070499B5AEFC5FC275759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C635C39DB25C54FA773368573D40AC4"/>
            </w:placeholder>
            <w:showingPlcHdr/>
            <w:text/>
          </w:sdtPr>
          <w:sdtEndPr/>
          <w:sdtContent>
            <w:tc>
              <w:tcPr>
                <w:tcW w:w="2642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[Last name]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11199564C5313448B2FF1CEADBB9D6B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FAE8C4309F8D64EBC9F519E0A2B3824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C8C7456CB2A2C44882C4C3E3DCAC7E18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7D1253" w:rsidP="007D1253">
                <w:r w:rsidRPr="007D1253">
                  <w:rPr>
                    <w:b/>
                    <w:lang w:eastAsia="ja-JP"/>
                  </w:rPr>
                  <w:t>Atkinson, Madge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267515551027AB4FBE05223252E309BF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EC1917CEE95D6A44A6B266F1123793F0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79557FA44FA58A4D9470FB13365BCA47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Default="00C27FAB" w:rsidP="00C27FAB">
                <w:r>
                  <w:rPr>
                    <w:rStyle w:val="PlaceholderText"/>
                  </w:rPr>
                  <w:t xml:space="preserve">[Enter the </w:t>
                </w:r>
                <w:r w:rsidRPr="00E85A05">
                  <w:rPr>
                    <w:rStyle w:val="PlaceholderText"/>
                    <w:b/>
                  </w:rPr>
                  <w:t>main text</w:t>
                </w:r>
                <w:r>
                  <w:rPr>
                    <w:rStyle w:val="PlaceholderText"/>
                  </w:rPr>
                  <w:t xml:space="preserve"> of your article]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2EE2537C09978A4D952F32FB304568C2"/>
              </w:placeholder>
              <w:showingPlcHdr/>
            </w:sdtPr>
            <w:sdtEndPr/>
            <w:sdtContent>
              <w:p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253" w:rsidRDefault="007D1253" w:rsidP="007A0D55">
      <w:pPr>
        <w:spacing w:after="0" w:line="240" w:lineRule="auto"/>
      </w:pPr>
      <w:r>
        <w:separator/>
      </w:r>
    </w:p>
  </w:endnote>
  <w:endnote w:type="continuationSeparator" w:id="0">
    <w:p w:rsidR="007D1253" w:rsidRDefault="007D125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253" w:rsidRDefault="007D1253" w:rsidP="007A0D55">
      <w:pPr>
        <w:spacing w:after="0" w:line="240" w:lineRule="auto"/>
      </w:pPr>
      <w:r>
        <w:separator/>
      </w:r>
    </w:p>
  </w:footnote>
  <w:footnote w:type="continuationSeparator" w:id="0">
    <w:p w:rsidR="007D1253" w:rsidRDefault="007D125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253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D1253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D125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25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D125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25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juniper:Desktop:REM:++Templated%20Entries:++KJuniper: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E13BF964BBA40419838712348271B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CA213-C423-2145-9CA8-38747FFAB41D}"/>
      </w:docPartPr>
      <w:docPartBody>
        <w:p w:rsidR="00000000" w:rsidRDefault="004E117A">
          <w:pPr>
            <w:pStyle w:val="5E13BF964BBA40419838712348271B1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3124F99E128654CBDC7403F26B20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57BEFB-1A0B-594A-91E4-3374AC288FFE}"/>
      </w:docPartPr>
      <w:docPartBody>
        <w:p w:rsidR="00000000" w:rsidRDefault="004E117A">
          <w:pPr>
            <w:pStyle w:val="F3124F99E128654CBDC7403F26B20CFE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2D897C73BC070499B5AEFC5FC275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D2ED60-D17D-194C-BDA8-4B809DF37D5A}"/>
      </w:docPartPr>
      <w:docPartBody>
        <w:p w:rsidR="00000000" w:rsidRDefault="004E117A">
          <w:pPr>
            <w:pStyle w:val="32D897C73BC070499B5AEFC5FC27575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C635C39DB25C54FA773368573D40A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4DCF93-E1FF-9343-965F-FA6A9A76AE00}"/>
      </w:docPartPr>
      <w:docPartBody>
        <w:p w:rsidR="00000000" w:rsidRDefault="004E117A">
          <w:pPr>
            <w:pStyle w:val="CC635C39DB25C54FA773368573D40AC4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11199564C5313448B2FF1CEADBB9D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A5B9D6-E3A7-5E46-BEF7-8CE62A331F4F}"/>
      </w:docPartPr>
      <w:docPartBody>
        <w:p w:rsidR="00000000" w:rsidRDefault="004E117A">
          <w:pPr>
            <w:pStyle w:val="211199564C5313448B2FF1CEADBB9D6B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FAE8C4309F8D64EBC9F519E0A2B3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4A8600-D960-7D46-A2F2-6CFAF41137D1}"/>
      </w:docPartPr>
      <w:docPartBody>
        <w:p w:rsidR="00000000" w:rsidRDefault="004E117A">
          <w:pPr>
            <w:pStyle w:val="1FAE8C4309F8D64EBC9F519E0A2B382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C8C7456CB2A2C44882C4C3E3DCAC7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C5599-3550-7748-B280-E9AA8FC0CA98}"/>
      </w:docPartPr>
      <w:docPartBody>
        <w:p w:rsidR="00000000" w:rsidRDefault="004E117A">
          <w:pPr>
            <w:pStyle w:val="C8C7456CB2A2C44882C4C3E3DCAC7E1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67515551027AB4FBE05223252E30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42E5B6-81BC-924A-ABEE-74FC7626511A}"/>
      </w:docPartPr>
      <w:docPartBody>
        <w:p w:rsidR="00000000" w:rsidRDefault="004E117A">
          <w:pPr>
            <w:pStyle w:val="267515551027AB4FBE05223252E309BF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EC1917CEE95D6A44A6B266F1123793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C8F9C3-CBBB-0E4E-A39F-A6FC9C2D8294}"/>
      </w:docPartPr>
      <w:docPartBody>
        <w:p w:rsidR="00000000" w:rsidRDefault="004E117A">
          <w:pPr>
            <w:pStyle w:val="EC1917CEE95D6A44A6B266F1123793F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9557FA44FA58A4D9470FB13365BCA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0176CC-D72C-9249-83BF-54FF447ABC96}"/>
      </w:docPartPr>
      <w:docPartBody>
        <w:p w:rsidR="00000000" w:rsidRDefault="004E117A">
          <w:pPr>
            <w:pStyle w:val="79557FA44FA58A4D9470FB13365BCA4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EE2537C09978A4D952F32FB304568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D7BA1-0306-674F-8EE1-C24B89F6E0DB}"/>
      </w:docPartPr>
      <w:docPartBody>
        <w:p w:rsidR="00000000" w:rsidRDefault="004E117A">
          <w:pPr>
            <w:pStyle w:val="2EE2537C09978A4D952F32FB304568C2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E13BF964BBA40419838712348271B19">
    <w:name w:val="5E13BF964BBA40419838712348271B19"/>
  </w:style>
  <w:style w:type="paragraph" w:customStyle="1" w:styleId="F3124F99E128654CBDC7403F26B20CFE">
    <w:name w:val="F3124F99E128654CBDC7403F26B20CFE"/>
  </w:style>
  <w:style w:type="paragraph" w:customStyle="1" w:styleId="32D897C73BC070499B5AEFC5FC275759">
    <w:name w:val="32D897C73BC070499B5AEFC5FC275759"/>
  </w:style>
  <w:style w:type="paragraph" w:customStyle="1" w:styleId="CC635C39DB25C54FA773368573D40AC4">
    <w:name w:val="CC635C39DB25C54FA773368573D40AC4"/>
  </w:style>
  <w:style w:type="paragraph" w:customStyle="1" w:styleId="211199564C5313448B2FF1CEADBB9D6B">
    <w:name w:val="211199564C5313448B2FF1CEADBB9D6B"/>
  </w:style>
  <w:style w:type="paragraph" w:customStyle="1" w:styleId="1FAE8C4309F8D64EBC9F519E0A2B3824">
    <w:name w:val="1FAE8C4309F8D64EBC9F519E0A2B3824"/>
  </w:style>
  <w:style w:type="paragraph" w:customStyle="1" w:styleId="C8C7456CB2A2C44882C4C3E3DCAC7E18">
    <w:name w:val="C8C7456CB2A2C44882C4C3E3DCAC7E18"/>
  </w:style>
  <w:style w:type="paragraph" w:customStyle="1" w:styleId="267515551027AB4FBE05223252E309BF">
    <w:name w:val="267515551027AB4FBE05223252E309BF"/>
  </w:style>
  <w:style w:type="paragraph" w:customStyle="1" w:styleId="EC1917CEE95D6A44A6B266F1123793F0">
    <w:name w:val="EC1917CEE95D6A44A6B266F1123793F0"/>
  </w:style>
  <w:style w:type="paragraph" w:customStyle="1" w:styleId="79557FA44FA58A4D9470FB13365BCA47">
    <w:name w:val="79557FA44FA58A4D9470FB13365BCA47"/>
  </w:style>
  <w:style w:type="paragraph" w:customStyle="1" w:styleId="2EE2537C09978A4D952F32FB304568C2">
    <w:name w:val="2EE2537C09978A4D952F32FB304568C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E13BF964BBA40419838712348271B19">
    <w:name w:val="5E13BF964BBA40419838712348271B19"/>
  </w:style>
  <w:style w:type="paragraph" w:customStyle="1" w:styleId="F3124F99E128654CBDC7403F26B20CFE">
    <w:name w:val="F3124F99E128654CBDC7403F26B20CFE"/>
  </w:style>
  <w:style w:type="paragraph" w:customStyle="1" w:styleId="32D897C73BC070499B5AEFC5FC275759">
    <w:name w:val="32D897C73BC070499B5AEFC5FC275759"/>
  </w:style>
  <w:style w:type="paragraph" w:customStyle="1" w:styleId="CC635C39DB25C54FA773368573D40AC4">
    <w:name w:val="CC635C39DB25C54FA773368573D40AC4"/>
  </w:style>
  <w:style w:type="paragraph" w:customStyle="1" w:styleId="211199564C5313448B2FF1CEADBB9D6B">
    <w:name w:val="211199564C5313448B2FF1CEADBB9D6B"/>
  </w:style>
  <w:style w:type="paragraph" w:customStyle="1" w:styleId="1FAE8C4309F8D64EBC9F519E0A2B3824">
    <w:name w:val="1FAE8C4309F8D64EBC9F519E0A2B3824"/>
  </w:style>
  <w:style w:type="paragraph" w:customStyle="1" w:styleId="C8C7456CB2A2C44882C4C3E3DCAC7E18">
    <w:name w:val="C8C7456CB2A2C44882C4C3E3DCAC7E18"/>
  </w:style>
  <w:style w:type="paragraph" w:customStyle="1" w:styleId="267515551027AB4FBE05223252E309BF">
    <w:name w:val="267515551027AB4FBE05223252E309BF"/>
  </w:style>
  <w:style w:type="paragraph" w:customStyle="1" w:styleId="EC1917CEE95D6A44A6B266F1123793F0">
    <w:name w:val="EC1917CEE95D6A44A6B266F1123793F0"/>
  </w:style>
  <w:style w:type="paragraph" w:customStyle="1" w:styleId="79557FA44FA58A4D9470FB13365BCA47">
    <w:name w:val="79557FA44FA58A4D9470FB13365BCA47"/>
  </w:style>
  <w:style w:type="paragraph" w:customStyle="1" w:styleId="2EE2537C09978A4D952F32FB304568C2">
    <w:name w:val="2EE2537C09978A4D952F32FB304568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0</TotalTime>
  <Pages>1</Pages>
  <Words>58</Words>
  <Characters>334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Juniper</dc:creator>
  <cp:keywords/>
  <dc:description/>
  <cp:lastModifiedBy>Kate Juniper</cp:lastModifiedBy>
  <cp:revision>1</cp:revision>
  <dcterms:created xsi:type="dcterms:W3CDTF">2015-01-14T21:33:00Z</dcterms:created>
  <dcterms:modified xsi:type="dcterms:W3CDTF">2015-01-14T21:34:00Z</dcterms:modified>
</cp:coreProperties>
</file>