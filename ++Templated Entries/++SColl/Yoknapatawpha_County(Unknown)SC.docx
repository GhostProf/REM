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D9AFE037BEA74FAFB353E52EDB4C5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B5A240BC540D44D94ED1C766037E756"/>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F51190E6FA75684B89DD93989981B97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F010060FC0AE64C84DD7A5778C9C7BA"/>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0EF106D9F40634C96A4FF71CC3EBFA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3F97ED5866D924EBD9572E2C1AD13F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D7EFD93D716F7742A459395E8200DFA1"/>
            </w:placeholder>
            <w:text/>
          </w:sdtPr>
          <w:sdtEndPr/>
          <w:sdtContent>
            <w:tc>
              <w:tcPr>
                <w:tcW w:w="9016" w:type="dxa"/>
                <w:tcMar>
                  <w:top w:w="113" w:type="dxa"/>
                  <w:bottom w:w="113" w:type="dxa"/>
                </w:tcMar>
              </w:tcPr>
              <w:p w:rsidR="003F0D73" w:rsidRPr="00FB589A" w:rsidRDefault="00982A6B" w:rsidP="00982A6B">
                <w:pPr>
                  <w:rPr>
                    <w:b/>
                  </w:rPr>
                </w:pPr>
                <w:proofErr w:type="spellStart"/>
                <w:r>
                  <w:rPr>
                    <w:b/>
                  </w:rPr>
                  <w:t>Yoknapatawpha</w:t>
                </w:r>
                <w:proofErr w:type="spellEnd"/>
                <w:r>
                  <w:rPr>
                    <w:b/>
                  </w:rPr>
                  <w:t xml:space="preserve"> County</w:t>
                </w:r>
              </w:p>
            </w:tc>
          </w:sdtContent>
        </w:sdt>
      </w:tr>
      <w:tr w:rsidR="00464699" w:rsidTr="007821B0">
        <w:sdt>
          <w:sdtPr>
            <w:alias w:val="Variant headwords"/>
            <w:tag w:val="variantHeadwords"/>
            <w:id w:val="173464402"/>
            <w:placeholder>
              <w:docPart w:val="9995F49A7426CD4EBA1719FC9B7AC09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205CB98D715254BB16F38C28026CCA1"/>
            </w:placeholder>
          </w:sdtPr>
          <w:sdtEndPr/>
          <w:sdtContent>
            <w:tc>
              <w:tcPr>
                <w:tcW w:w="9016" w:type="dxa"/>
                <w:tcMar>
                  <w:top w:w="113" w:type="dxa"/>
                  <w:bottom w:w="113" w:type="dxa"/>
                </w:tcMar>
              </w:tcPr>
              <w:p w:rsidR="00E85A05" w:rsidRDefault="00982A6B" w:rsidP="00E85A05">
                <w:r w:rsidRPr="00661BB6">
                  <w:t xml:space="preserve">A fictional county created by American author </w:t>
                </w:r>
                <w:r>
                  <w:t>WILLIAM FAULKNER</w:t>
                </w:r>
                <w:r w:rsidRPr="00661BB6">
                  <w:t xml:space="preserve">, </w:t>
                </w:r>
                <w:proofErr w:type="spellStart"/>
                <w:r>
                  <w:t>Yoknapatawpha</w:t>
                </w:r>
                <w:proofErr w:type="spellEnd"/>
                <w:r>
                  <w:t xml:space="preserve"> County serves</w:t>
                </w:r>
                <w:r w:rsidRPr="00661BB6">
                  <w:t xml:space="preserve"> as the setting of many of Faulkner’s works.</w:t>
                </w:r>
              </w:p>
            </w:tc>
          </w:sdtContent>
        </w:sdt>
      </w:tr>
      <w:tr w:rsidR="003F0D73" w:rsidTr="003F0D73">
        <w:sdt>
          <w:sdtPr>
            <w:alias w:val="Article text"/>
            <w:tag w:val="articleText"/>
            <w:id w:val="634067588"/>
            <w:placeholder>
              <w:docPart w:val="494A79373F222742A09C9C20ECF38D6F"/>
            </w:placeholder>
          </w:sdtPr>
          <w:sdtEndPr/>
          <w:sdtContent>
            <w:tc>
              <w:tcPr>
                <w:tcW w:w="9016" w:type="dxa"/>
                <w:tcMar>
                  <w:top w:w="113" w:type="dxa"/>
                  <w:bottom w:w="113" w:type="dxa"/>
                </w:tcMar>
              </w:tcPr>
              <w:p w:rsidR="00982A6B" w:rsidRDefault="00982A6B" w:rsidP="00982A6B">
                <w:r w:rsidRPr="00661BB6">
                  <w:t xml:space="preserve">A fictional county created by American author </w:t>
                </w:r>
                <w:r>
                  <w:t>WILLIAM FAULKNER</w:t>
                </w:r>
                <w:r w:rsidRPr="00661BB6">
                  <w:t xml:space="preserve">, </w:t>
                </w:r>
                <w:proofErr w:type="spellStart"/>
                <w:r>
                  <w:t>Yoknapatawpha</w:t>
                </w:r>
                <w:proofErr w:type="spellEnd"/>
                <w:r>
                  <w:t xml:space="preserve"> County serves</w:t>
                </w:r>
                <w:r w:rsidRPr="00661BB6">
                  <w:t xml:space="preserve"> as the setting of many of Faulkner’s works. </w:t>
                </w:r>
                <w:r>
                  <w:t xml:space="preserve">Based on Lafayette County in Mississippi, </w:t>
                </w:r>
                <w:proofErr w:type="spellStart"/>
                <w:r>
                  <w:t>Yoknapatawpha</w:t>
                </w:r>
                <w:proofErr w:type="spellEnd"/>
                <w:r>
                  <w:t xml:space="preserve"> is located in </w:t>
                </w:r>
                <w:proofErr w:type="spellStart"/>
                <w:r>
                  <w:t>Northwestern</w:t>
                </w:r>
                <w:proofErr w:type="spellEnd"/>
                <w:r>
                  <w:t xml:space="preserve"> Mississippi. In </w:t>
                </w:r>
                <w:proofErr w:type="spellStart"/>
                <w:r>
                  <w:t>Faulknerian</w:t>
                </w:r>
                <w:proofErr w:type="spellEnd"/>
                <w:r>
                  <w:t xml:space="preserve"> lore, this area was dominated before the Civil War by the </w:t>
                </w:r>
                <w:proofErr w:type="spellStart"/>
                <w:r>
                  <w:t>Sartoris</w:t>
                </w:r>
                <w:proofErr w:type="spellEnd"/>
                <w:r>
                  <w:t xml:space="preserve">, </w:t>
                </w:r>
                <w:proofErr w:type="spellStart"/>
                <w:r>
                  <w:t>Compson</w:t>
                </w:r>
                <w:proofErr w:type="spellEnd"/>
                <w:r>
                  <w:t xml:space="preserve">, and </w:t>
                </w:r>
                <w:proofErr w:type="spellStart"/>
                <w:r>
                  <w:t>Sutpen</w:t>
                </w:r>
                <w:proofErr w:type="spellEnd"/>
                <w:r>
                  <w:t xml:space="preserve"> plantations and by slave labour. Many of Faulkner’s novels—including </w:t>
                </w:r>
                <w:r>
                  <w:rPr>
                    <w:i/>
                  </w:rPr>
                  <w:t>SANCTUARY, ABSALOM, ABSALOM</w:t>
                </w:r>
                <w:proofErr w:type="gramStart"/>
                <w:r>
                  <w:rPr>
                    <w:i/>
                  </w:rPr>
                  <w:t>!,</w:t>
                </w:r>
                <w:proofErr w:type="gramEnd"/>
                <w:r>
                  <w:rPr>
                    <w:i/>
                  </w:rPr>
                  <w:t xml:space="preserve"> </w:t>
                </w:r>
                <w:r>
                  <w:t xml:space="preserve">and </w:t>
                </w:r>
                <w:r>
                  <w:rPr>
                    <w:i/>
                  </w:rPr>
                  <w:t>THE SOUND AND THE FURY—</w:t>
                </w:r>
                <w:r>
                  <w:t>as well as some of his short stories take place here. Because of this common setting, characters, plots, and locations transcend traditional boundaries, building a web of textual interconnectivity.</w:t>
                </w:r>
              </w:p>
              <w:p w:rsidR="00982A6B" w:rsidRDefault="00982A6B" w:rsidP="00982A6B"/>
              <w:p w:rsidR="00982A6B" w:rsidRDefault="00982A6B" w:rsidP="00982A6B">
                <w:r>
                  <w:t>The name “</w:t>
                </w:r>
                <w:proofErr w:type="spellStart"/>
                <w:r>
                  <w:t>Yoknapatawpha</w:t>
                </w:r>
                <w:proofErr w:type="spellEnd"/>
                <w:r>
                  <w:t xml:space="preserve">” likely derives from two words of the local Native American Chickasaw language (meaning “split land”). The name could reference either the physical nature of the land, divided as it is by the </w:t>
                </w:r>
                <w:proofErr w:type="spellStart"/>
                <w:r>
                  <w:t>Tallahatchie</w:t>
                </w:r>
                <w:proofErr w:type="spellEnd"/>
                <w:r>
                  <w:t xml:space="preserve"> River into plantation and pine-topped hill lands, or the division of Black and White created by the slave system. The map of this fictitious county, included in </w:t>
                </w:r>
                <w:r>
                  <w:rPr>
                    <w:i/>
                  </w:rPr>
                  <w:t>Absalom, Absalom</w:t>
                </w:r>
                <w:proofErr w:type="gramStart"/>
                <w:r>
                  <w:rPr>
                    <w:i/>
                  </w:rPr>
                  <w:t>!</w:t>
                </w:r>
                <w:r>
                  <w:t>,</w:t>
                </w:r>
                <w:proofErr w:type="gramEnd"/>
                <w:r>
                  <w:t xml:space="preserve"> allows readers a point of entry for the interconnected and vibrant setting that characterizes F</w:t>
                </w:r>
                <w:r w:rsidR="00D90011">
                  <w:t xml:space="preserve">aulkner’s modernist aesthetic. </w:t>
                </w:r>
              </w:p>
              <w:p w:rsidR="00D90011" w:rsidRDefault="00D90011" w:rsidP="00982A6B"/>
              <w:p w:rsidR="00D90011" w:rsidRDefault="00D90011" w:rsidP="00D90011">
                <w:pPr>
                  <w:keepNext/>
                </w:pPr>
                <w:r>
                  <w:rPr>
                    <w:noProof/>
                  </w:rPr>
                  <w:lastRenderedPageBreak/>
                  <w:drawing>
                    <wp:inline distT="0" distB="0" distL="0" distR="0" wp14:anchorId="47513D38" wp14:editId="12A66550">
                      <wp:extent cx="2578815" cy="4283746"/>
                      <wp:effectExtent l="19050" t="0" r="0" b="0"/>
                      <wp:docPr id="1" name="Picture 0" descr="Yoknapatawpha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knapatawpha map.jpg"/>
                              <pic:cNvPicPr/>
                            </pic:nvPicPr>
                            <pic:blipFill>
                              <a:blip r:embed="rId8" cstate="print"/>
                              <a:stretch>
                                <a:fillRect/>
                              </a:stretch>
                            </pic:blipFill>
                            <pic:spPr>
                              <a:xfrm>
                                <a:off x="0" y="0"/>
                                <a:ext cx="2580523" cy="4286584"/>
                              </a:xfrm>
                              <a:prstGeom prst="rect">
                                <a:avLst/>
                              </a:prstGeom>
                            </pic:spPr>
                          </pic:pic>
                        </a:graphicData>
                      </a:graphic>
                    </wp:inline>
                  </w:drawing>
                </w:r>
              </w:p>
              <w:p w:rsidR="00D90011" w:rsidRDefault="00D90011" w:rsidP="00D90011">
                <w:pPr>
                  <w:pStyle w:val="Caption"/>
                </w:pPr>
                <w:r>
                  <w:t xml:space="preserve">Figure </w:t>
                </w:r>
                <w:fldSimple w:instr=" SEQ Figure \* ARABIC ">
                  <w:r>
                    <w:rPr>
                      <w:noProof/>
                    </w:rPr>
                    <w:t>1</w:t>
                  </w:r>
                </w:fldSimple>
                <w:r>
                  <w:t xml:space="preserve"> - Map of </w:t>
                </w:r>
                <w:proofErr w:type="spellStart"/>
                <w:r>
                  <w:t>Yoknapatawpha</w:t>
                </w:r>
                <w:proofErr w:type="spellEnd"/>
                <w:r>
                  <w:t xml:space="preserve"> County as taken from edition of </w:t>
                </w:r>
                <w:r w:rsidRPr="004111E6">
                  <w:rPr>
                    <w:i/>
                  </w:rPr>
                  <w:t>Absalom, Absalom!</w:t>
                </w:r>
                <w:bookmarkStart w:id="0" w:name="_GoBack"/>
                <w:bookmarkEnd w:id="0"/>
              </w:p>
              <w:p w:rsidR="00D90011" w:rsidRDefault="00D90011" w:rsidP="00982A6B"/>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9E9C8C878E7DD4390B67CB9E42F072A"/>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011" w:rsidRDefault="00D90011" w:rsidP="007A0D55">
      <w:pPr>
        <w:spacing w:after="0" w:line="240" w:lineRule="auto"/>
      </w:pPr>
      <w:r>
        <w:separator/>
      </w:r>
    </w:p>
  </w:endnote>
  <w:endnote w:type="continuationSeparator" w:id="0">
    <w:p w:rsidR="00D90011" w:rsidRDefault="00D9001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011" w:rsidRDefault="00D90011" w:rsidP="007A0D55">
      <w:pPr>
        <w:spacing w:after="0" w:line="240" w:lineRule="auto"/>
      </w:pPr>
      <w:r>
        <w:separator/>
      </w:r>
    </w:p>
  </w:footnote>
  <w:footnote w:type="continuationSeparator" w:id="0">
    <w:p w:rsidR="00D90011" w:rsidRDefault="00D9001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01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82A6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90011"/>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2A6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82A6B"/>
    <w:rPr>
      <w:rFonts w:ascii="Lucida Grande" w:hAnsi="Lucida Grande"/>
      <w:sz w:val="18"/>
      <w:szCs w:val="18"/>
    </w:rPr>
  </w:style>
  <w:style w:type="paragraph" w:styleId="Caption">
    <w:name w:val="caption"/>
    <w:basedOn w:val="Normal"/>
    <w:next w:val="Normal"/>
    <w:uiPriority w:val="35"/>
    <w:semiHidden/>
    <w:qFormat/>
    <w:rsid w:val="00D9001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2A6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82A6B"/>
    <w:rPr>
      <w:rFonts w:ascii="Lucida Grande" w:hAnsi="Lucida Grande"/>
      <w:sz w:val="18"/>
      <w:szCs w:val="18"/>
    </w:rPr>
  </w:style>
  <w:style w:type="paragraph" w:styleId="Caption">
    <w:name w:val="caption"/>
    <w:basedOn w:val="Normal"/>
    <w:next w:val="Normal"/>
    <w:uiPriority w:val="35"/>
    <w:semiHidden/>
    <w:qFormat/>
    <w:rsid w:val="00D9001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samuelcoll:Documents:REM:++Templated%20Entries:++SColl:Yoknapatawpha_County(Unknown)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D9AFE037BEA74FAFB353E52EDB4C5B"/>
        <w:category>
          <w:name w:val="General"/>
          <w:gallery w:val="placeholder"/>
        </w:category>
        <w:types>
          <w:type w:val="bbPlcHdr"/>
        </w:types>
        <w:behaviors>
          <w:behavior w:val="content"/>
        </w:behaviors>
        <w:guid w:val="{F7433F66-B1B5-9842-86E1-514E6CA20AED}"/>
      </w:docPartPr>
      <w:docPartBody>
        <w:p w:rsidR="00000000" w:rsidRDefault="004E117A">
          <w:pPr>
            <w:pStyle w:val="ABD9AFE037BEA74FAFB353E52EDB4C5B"/>
          </w:pPr>
          <w:r w:rsidRPr="00CC586D">
            <w:rPr>
              <w:rStyle w:val="PlaceholderText"/>
              <w:b/>
              <w:color w:val="FFFFFF" w:themeColor="background1"/>
            </w:rPr>
            <w:t>[Salutation]</w:t>
          </w:r>
        </w:p>
      </w:docPartBody>
    </w:docPart>
    <w:docPart>
      <w:docPartPr>
        <w:name w:val="9B5A240BC540D44D94ED1C766037E756"/>
        <w:category>
          <w:name w:val="General"/>
          <w:gallery w:val="placeholder"/>
        </w:category>
        <w:types>
          <w:type w:val="bbPlcHdr"/>
        </w:types>
        <w:behaviors>
          <w:behavior w:val="content"/>
        </w:behaviors>
        <w:guid w:val="{CA24C1EC-38D8-8D47-B83B-177B3E69125A}"/>
      </w:docPartPr>
      <w:docPartBody>
        <w:p w:rsidR="00000000" w:rsidRDefault="004E117A">
          <w:pPr>
            <w:pStyle w:val="9B5A240BC540D44D94ED1C766037E756"/>
          </w:pPr>
          <w:r>
            <w:rPr>
              <w:rStyle w:val="PlaceholderText"/>
            </w:rPr>
            <w:t>[First name]</w:t>
          </w:r>
        </w:p>
      </w:docPartBody>
    </w:docPart>
    <w:docPart>
      <w:docPartPr>
        <w:name w:val="F51190E6FA75684B89DD93989981B976"/>
        <w:category>
          <w:name w:val="General"/>
          <w:gallery w:val="placeholder"/>
        </w:category>
        <w:types>
          <w:type w:val="bbPlcHdr"/>
        </w:types>
        <w:behaviors>
          <w:behavior w:val="content"/>
        </w:behaviors>
        <w:guid w:val="{A793FD4E-B6AC-0F44-95F8-7791DD00BE7A}"/>
      </w:docPartPr>
      <w:docPartBody>
        <w:p w:rsidR="00000000" w:rsidRDefault="004E117A">
          <w:pPr>
            <w:pStyle w:val="F51190E6FA75684B89DD93989981B976"/>
          </w:pPr>
          <w:r>
            <w:rPr>
              <w:rStyle w:val="PlaceholderText"/>
            </w:rPr>
            <w:t>[Middle name]</w:t>
          </w:r>
        </w:p>
      </w:docPartBody>
    </w:docPart>
    <w:docPart>
      <w:docPartPr>
        <w:name w:val="5F010060FC0AE64C84DD7A5778C9C7BA"/>
        <w:category>
          <w:name w:val="General"/>
          <w:gallery w:val="placeholder"/>
        </w:category>
        <w:types>
          <w:type w:val="bbPlcHdr"/>
        </w:types>
        <w:behaviors>
          <w:behavior w:val="content"/>
        </w:behaviors>
        <w:guid w:val="{A667A2E5-4D9C-4841-A2D3-2622B951D006}"/>
      </w:docPartPr>
      <w:docPartBody>
        <w:p w:rsidR="00000000" w:rsidRDefault="004E117A">
          <w:pPr>
            <w:pStyle w:val="5F010060FC0AE64C84DD7A5778C9C7BA"/>
          </w:pPr>
          <w:r>
            <w:rPr>
              <w:rStyle w:val="PlaceholderText"/>
            </w:rPr>
            <w:t>[Last name]</w:t>
          </w:r>
        </w:p>
      </w:docPartBody>
    </w:docPart>
    <w:docPart>
      <w:docPartPr>
        <w:name w:val="A0EF106D9F40634C96A4FF71CC3EBFAA"/>
        <w:category>
          <w:name w:val="General"/>
          <w:gallery w:val="placeholder"/>
        </w:category>
        <w:types>
          <w:type w:val="bbPlcHdr"/>
        </w:types>
        <w:behaviors>
          <w:behavior w:val="content"/>
        </w:behaviors>
        <w:guid w:val="{8F1066E7-2C1D-8D45-B42E-90DAFC43D8A5}"/>
      </w:docPartPr>
      <w:docPartBody>
        <w:p w:rsidR="00000000" w:rsidRDefault="004E117A">
          <w:pPr>
            <w:pStyle w:val="A0EF106D9F40634C96A4FF71CC3EBFAA"/>
          </w:pPr>
          <w:r>
            <w:rPr>
              <w:rStyle w:val="PlaceholderText"/>
            </w:rPr>
            <w:t>[Enter your biography]</w:t>
          </w:r>
        </w:p>
      </w:docPartBody>
    </w:docPart>
    <w:docPart>
      <w:docPartPr>
        <w:name w:val="D3F97ED5866D924EBD9572E2C1AD13F0"/>
        <w:category>
          <w:name w:val="General"/>
          <w:gallery w:val="placeholder"/>
        </w:category>
        <w:types>
          <w:type w:val="bbPlcHdr"/>
        </w:types>
        <w:behaviors>
          <w:behavior w:val="content"/>
        </w:behaviors>
        <w:guid w:val="{19EE4597-DCB1-3148-B80C-FC942819F846}"/>
      </w:docPartPr>
      <w:docPartBody>
        <w:p w:rsidR="00000000" w:rsidRDefault="004E117A">
          <w:pPr>
            <w:pStyle w:val="D3F97ED5866D924EBD9572E2C1AD13F0"/>
          </w:pPr>
          <w:r>
            <w:rPr>
              <w:rStyle w:val="PlaceholderText"/>
            </w:rPr>
            <w:t>[Enter the institution with which you are affiliated]</w:t>
          </w:r>
        </w:p>
      </w:docPartBody>
    </w:docPart>
    <w:docPart>
      <w:docPartPr>
        <w:name w:val="D7EFD93D716F7742A459395E8200DFA1"/>
        <w:category>
          <w:name w:val="General"/>
          <w:gallery w:val="placeholder"/>
        </w:category>
        <w:types>
          <w:type w:val="bbPlcHdr"/>
        </w:types>
        <w:behaviors>
          <w:behavior w:val="content"/>
        </w:behaviors>
        <w:guid w:val="{1954FB0A-41A0-2648-B6C6-B85C71EFD8A8}"/>
      </w:docPartPr>
      <w:docPartBody>
        <w:p w:rsidR="00000000" w:rsidRDefault="004E117A">
          <w:pPr>
            <w:pStyle w:val="D7EFD93D716F7742A459395E8200DFA1"/>
          </w:pPr>
          <w:r w:rsidRPr="00EF74F7">
            <w:rPr>
              <w:b/>
              <w:color w:val="808080" w:themeColor="background1" w:themeShade="80"/>
            </w:rPr>
            <w:t>[Enter the headword for your article]</w:t>
          </w:r>
        </w:p>
      </w:docPartBody>
    </w:docPart>
    <w:docPart>
      <w:docPartPr>
        <w:name w:val="9995F49A7426CD4EBA1719FC9B7AC09E"/>
        <w:category>
          <w:name w:val="General"/>
          <w:gallery w:val="placeholder"/>
        </w:category>
        <w:types>
          <w:type w:val="bbPlcHdr"/>
        </w:types>
        <w:behaviors>
          <w:behavior w:val="content"/>
        </w:behaviors>
        <w:guid w:val="{4F2D7779-89E1-F84F-8988-95D3C49BBC0F}"/>
      </w:docPartPr>
      <w:docPartBody>
        <w:p w:rsidR="00000000" w:rsidRDefault="004E117A">
          <w:pPr>
            <w:pStyle w:val="9995F49A7426CD4EBA1719FC9B7AC09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205CB98D715254BB16F38C28026CCA1"/>
        <w:category>
          <w:name w:val="General"/>
          <w:gallery w:val="placeholder"/>
        </w:category>
        <w:types>
          <w:type w:val="bbPlcHdr"/>
        </w:types>
        <w:behaviors>
          <w:behavior w:val="content"/>
        </w:behaviors>
        <w:guid w:val="{9A42B4CE-8C03-744A-95E6-17D1E86AF2FD}"/>
      </w:docPartPr>
      <w:docPartBody>
        <w:p w:rsidR="00000000" w:rsidRDefault="004E117A">
          <w:pPr>
            <w:pStyle w:val="C205CB98D715254BB16F38C28026CCA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94A79373F222742A09C9C20ECF38D6F"/>
        <w:category>
          <w:name w:val="General"/>
          <w:gallery w:val="placeholder"/>
        </w:category>
        <w:types>
          <w:type w:val="bbPlcHdr"/>
        </w:types>
        <w:behaviors>
          <w:behavior w:val="content"/>
        </w:behaviors>
        <w:guid w:val="{02F3A66A-CC5B-CF44-8D8C-B367C716C1BD}"/>
      </w:docPartPr>
      <w:docPartBody>
        <w:p w:rsidR="00000000" w:rsidRDefault="004E117A">
          <w:pPr>
            <w:pStyle w:val="494A79373F222742A09C9C20ECF38D6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9E9C8C878E7DD4390B67CB9E42F072A"/>
        <w:category>
          <w:name w:val="General"/>
          <w:gallery w:val="placeholder"/>
        </w:category>
        <w:types>
          <w:type w:val="bbPlcHdr"/>
        </w:types>
        <w:behaviors>
          <w:behavior w:val="content"/>
        </w:behaviors>
        <w:guid w:val="{85A14442-1A20-BF4F-AF47-9CD60D2B9AD6}"/>
      </w:docPartPr>
      <w:docPartBody>
        <w:p w:rsidR="00000000" w:rsidRDefault="004E117A">
          <w:pPr>
            <w:pStyle w:val="E9E9C8C878E7DD4390B67CB9E42F072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D9AFE037BEA74FAFB353E52EDB4C5B">
    <w:name w:val="ABD9AFE037BEA74FAFB353E52EDB4C5B"/>
  </w:style>
  <w:style w:type="paragraph" w:customStyle="1" w:styleId="9B5A240BC540D44D94ED1C766037E756">
    <w:name w:val="9B5A240BC540D44D94ED1C766037E756"/>
  </w:style>
  <w:style w:type="paragraph" w:customStyle="1" w:styleId="F51190E6FA75684B89DD93989981B976">
    <w:name w:val="F51190E6FA75684B89DD93989981B976"/>
  </w:style>
  <w:style w:type="paragraph" w:customStyle="1" w:styleId="5F010060FC0AE64C84DD7A5778C9C7BA">
    <w:name w:val="5F010060FC0AE64C84DD7A5778C9C7BA"/>
  </w:style>
  <w:style w:type="paragraph" w:customStyle="1" w:styleId="A0EF106D9F40634C96A4FF71CC3EBFAA">
    <w:name w:val="A0EF106D9F40634C96A4FF71CC3EBFAA"/>
  </w:style>
  <w:style w:type="paragraph" w:customStyle="1" w:styleId="D3F97ED5866D924EBD9572E2C1AD13F0">
    <w:name w:val="D3F97ED5866D924EBD9572E2C1AD13F0"/>
  </w:style>
  <w:style w:type="paragraph" w:customStyle="1" w:styleId="D7EFD93D716F7742A459395E8200DFA1">
    <w:name w:val="D7EFD93D716F7742A459395E8200DFA1"/>
  </w:style>
  <w:style w:type="paragraph" w:customStyle="1" w:styleId="9995F49A7426CD4EBA1719FC9B7AC09E">
    <w:name w:val="9995F49A7426CD4EBA1719FC9B7AC09E"/>
  </w:style>
  <w:style w:type="paragraph" w:customStyle="1" w:styleId="C205CB98D715254BB16F38C28026CCA1">
    <w:name w:val="C205CB98D715254BB16F38C28026CCA1"/>
  </w:style>
  <w:style w:type="paragraph" w:customStyle="1" w:styleId="494A79373F222742A09C9C20ECF38D6F">
    <w:name w:val="494A79373F222742A09C9C20ECF38D6F"/>
  </w:style>
  <w:style w:type="paragraph" w:customStyle="1" w:styleId="E9E9C8C878E7DD4390B67CB9E42F072A">
    <w:name w:val="E9E9C8C878E7DD4390B67CB9E42F072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D9AFE037BEA74FAFB353E52EDB4C5B">
    <w:name w:val="ABD9AFE037BEA74FAFB353E52EDB4C5B"/>
  </w:style>
  <w:style w:type="paragraph" w:customStyle="1" w:styleId="9B5A240BC540D44D94ED1C766037E756">
    <w:name w:val="9B5A240BC540D44D94ED1C766037E756"/>
  </w:style>
  <w:style w:type="paragraph" w:customStyle="1" w:styleId="F51190E6FA75684B89DD93989981B976">
    <w:name w:val="F51190E6FA75684B89DD93989981B976"/>
  </w:style>
  <w:style w:type="paragraph" w:customStyle="1" w:styleId="5F010060FC0AE64C84DD7A5778C9C7BA">
    <w:name w:val="5F010060FC0AE64C84DD7A5778C9C7BA"/>
  </w:style>
  <w:style w:type="paragraph" w:customStyle="1" w:styleId="A0EF106D9F40634C96A4FF71CC3EBFAA">
    <w:name w:val="A0EF106D9F40634C96A4FF71CC3EBFAA"/>
  </w:style>
  <w:style w:type="paragraph" w:customStyle="1" w:styleId="D3F97ED5866D924EBD9572E2C1AD13F0">
    <w:name w:val="D3F97ED5866D924EBD9572E2C1AD13F0"/>
  </w:style>
  <w:style w:type="paragraph" w:customStyle="1" w:styleId="D7EFD93D716F7742A459395E8200DFA1">
    <w:name w:val="D7EFD93D716F7742A459395E8200DFA1"/>
  </w:style>
  <w:style w:type="paragraph" w:customStyle="1" w:styleId="9995F49A7426CD4EBA1719FC9B7AC09E">
    <w:name w:val="9995F49A7426CD4EBA1719FC9B7AC09E"/>
  </w:style>
  <w:style w:type="paragraph" w:customStyle="1" w:styleId="C205CB98D715254BB16F38C28026CCA1">
    <w:name w:val="C205CB98D715254BB16F38C28026CCA1"/>
  </w:style>
  <w:style w:type="paragraph" w:customStyle="1" w:styleId="494A79373F222742A09C9C20ECF38D6F">
    <w:name w:val="494A79373F222742A09C9C20ECF38D6F"/>
  </w:style>
  <w:style w:type="paragraph" w:customStyle="1" w:styleId="E9E9C8C878E7DD4390B67CB9E42F072A">
    <w:name w:val="E9E9C8C878E7DD4390B67CB9E42F0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Yoknapatawpha_County(Unknown)SC.dotx</Template>
  <TotalTime>1</TotalTime>
  <Pages>2</Pages>
  <Words>263</Words>
  <Characters>1503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Coll</dc:creator>
  <cp:keywords/>
  <dc:description/>
  <cp:lastModifiedBy>Samuel Coll</cp:lastModifiedBy>
  <cp:revision>1</cp:revision>
  <dcterms:created xsi:type="dcterms:W3CDTF">2014-03-19T19:26:00Z</dcterms:created>
  <dcterms:modified xsi:type="dcterms:W3CDTF">2014-03-19T19:28:00Z</dcterms:modified>
</cp:coreProperties>
</file>