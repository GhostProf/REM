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75F19D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9EEFF7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60AFE1C626F084AB18994A4B84ED64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0CADAC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21EE7019B75524B9C6DE3A8B827A5B2"/>
            </w:placeholder>
            <w:text/>
          </w:sdtPr>
          <w:sdtEndPr/>
          <w:sdtContent>
            <w:tc>
              <w:tcPr>
                <w:tcW w:w="2073" w:type="dxa"/>
              </w:tcPr>
              <w:p w14:paraId="71381C18" w14:textId="77777777" w:rsidR="00B574C9" w:rsidRDefault="001D20DB" w:rsidP="001D20DB">
                <w:r w:rsidRPr="00535130">
                  <w:t>Jenny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001EB8515F7E44818EAB169DB06CA4"/>
            </w:placeholder>
            <w:text/>
          </w:sdtPr>
          <w:sdtEndPr/>
          <w:sdtContent>
            <w:tc>
              <w:tcPr>
                <w:tcW w:w="2551" w:type="dxa"/>
              </w:tcPr>
              <w:p w14:paraId="109AC513" w14:textId="77777777" w:rsidR="00B574C9" w:rsidRDefault="001D20DB" w:rsidP="001D20DB">
                <w:r w:rsidRPr="00535130">
                  <w:t>Lee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9BBA46E66C764AA0C30389434F6D9D"/>
            </w:placeholder>
            <w:text/>
          </w:sdtPr>
          <w:sdtEndPr/>
          <w:sdtContent>
            <w:tc>
              <w:tcPr>
                <w:tcW w:w="2642" w:type="dxa"/>
              </w:tcPr>
              <w:p w14:paraId="1C87233A" w14:textId="77777777" w:rsidR="00B574C9" w:rsidRDefault="001D20DB" w:rsidP="001D20DB">
                <w:proofErr w:type="spellStart"/>
                <w:r w:rsidRPr="00535130">
                  <w:t>Jungsil</w:t>
                </w:r>
                <w:proofErr w:type="spellEnd"/>
              </w:p>
            </w:tc>
          </w:sdtContent>
        </w:sdt>
      </w:tr>
      <w:tr w:rsidR="00B574C9" w14:paraId="4116F0A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6E7E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3C4CDFBDAA3AC4C8A6575659C49A99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F8065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5D355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1BC6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F8BA81DAF663A4CB8D381ECE8B1BEA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C9B42C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1D51AA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3168F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76C923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48B47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4844DA003BEC14DA51F4D1A9177223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94E603" w14:textId="77777777" w:rsidR="003F0D73" w:rsidRPr="00FB589A" w:rsidRDefault="001D20DB" w:rsidP="003F0D73">
                <w:pPr>
                  <w:rPr>
                    <w:b/>
                  </w:rPr>
                </w:pPr>
                <w:r w:rsidRPr="00422634">
                  <w:rPr>
                    <w:b/>
                  </w:rPr>
                  <w:t>Yi Chung-</w:t>
                </w:r>
                <w:proofErr w:type="spellStart"/>
                <w:r w:rsidRPr="00422634">
                  <w:rPr>
                    <w:b/>
                  </w:rPr>
                  <w:t>sŏp</w:t>
                </w:r>
                <w:proofErr w:type="spellEnd"/>
              </w:p>
            </w:tc>
          </w:sdtContent>
        </w:sdt>
      </w:tr>
      <w:tr w:rsidR="00464699" w14:paraId="6322014B" w14:textId="77777777" w:rsidTr="007821B0">
        <w:sdt>
          <w:sdtPr>
            <w:alias w:val="Variant headwords"/>
            <w:tag w:val="variantHeadwords"/>
            <w:id w:val="173464402"/>
            <w:placeholder>
              <w:docPart w:val="4C74108938AB224F8D4B3F9210C6C6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41107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86A81FB" w14:textId="77777777" w:rsidTr="003F0D73">
        <w:sdt>
          <w:sdtPr>
            <w:alias w:val="Abstract"/>
            <w:tag w:val="abstract"/>
            <w:id w:val="-635871867"/>
            <w:placeholder>
              <w:docPart w:val="433BF48D593D5D4EA39B443CBC01E6B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988672" w14:textId="77777777" w:rsidR="00E85A05" w:rsidRDefault="001D20DB" w:rsidP="00422634">
                <w:r>
                  <w:rPr>
                    <w:rFonts w:hAnsi="Times New Roman" w:cs="Times New Roman" w:hint="eastAsia"/>
                    <w:szCs w:val="24"/>
                    <w:lang w:eastAsia="ko-KR"/>
                  </w:rPr>
                  <w:t xml:space="preserve">Yi </w:t>
                </w:r>
                <w:r w:rsidRPr="00EA5038">
                  <w:rPr>
                    <w:rFonts w:hAnsi="Times New Roman" w:cs="Times New Roman"/>
                    <w:szCs w:val="24"/>
                  </w:rPr>
                  <w:t>Chung</w:t>
                </w:r>
                <w:r>
                  <w:rPr>
                    <w:rFonts w:hAnsi="Times New Roman" w:cs="Times New Roman" w:hint="eastAsia"/>
                    <w:szCs w:val="24"/>
                    <w:lang w:eastAsia="ko-KR"/>
                  </w:rPr>
                  <w:t>-</w:t>
                </w:r>
                <w:proofErr w:type="spellStart"/>
                <w:r w:rsidRPr="00EA5038">
                  <w:rPr>
                    <w:rFonts w:hAnsi="Times New Roman" w:cs="Times New Roman"/>
                    <w:szCs w:val="24"/>
                  </w:rPr>
                  <w:t>s</w:t>
                </w:r>
                <w:r w:rsidRPr="00EA5038">
                  <w:rPr>
                    <w:rFonts w:hAnsi="Times New Roman" w:cs="Times New Roman"/>
                    <w:szCs w:val="24"/>
                  </w:rPr>
                  <w:t>ŏ</w:t>
                </w:r>
                <w:r w:rsidRPr="00EA5038">
                  <w:rPr>
                    <w:rFonts w:hAnsi="Times New Roman" w:cs="Times New Roman"/>
                    <w:szCs w:val="24"/>
                  </w:rPr>
                  <w:t>p</w:t>
                </w:r>
                <w:proofErr w:type="spellEnd"/>
                <w:r>
                  <w:rPr>
                    <w:rFonts w:hAnsi="Times New Roman" w:cs="Times New Roman" w:hint="eastAsia"/>
                    <w:szCs w:val="24"/>
                    <w:lang w:eastAsia="ko-KR"/>
                  </w:rPr>
                  <w:t xml:space="preserve"> was</w:t>
                </w:r>
                <w:r>
                  <w:rPr>
                    <w:rFonts w:hAnsi="Times New Roman" w:cs="Times New Roman"/>
                    <w:szCs w:val="24"/>
                    <w:lang w:val="en-AU" w:eastAsia="ko-KR"/>
                  </w:rPr>
                  <w:t xml:space="preserve"> a modern Korean painter known for his </w:t>
                </w:r>
                <w:r>
                  <w:rPr>
                    <w:rFonts w:hAnsi="Times New Roman" w:cs="Times New Roman" w:hint="eastAsia"/>
                    <w:szCs w:val="24"/>
                    <w:lang w:val="en-AU" w:eastAsia="ko-KR"/>
                  </w:rPr>
                  <w:t xml:space="preserve">expressionist </w:t>
                </w:r>
                <w:r>
                  <w:rPr>
                    <w:rFonts w:eastAsia="HYSinMyeongJo-Medium" w:hint="eastAsia"/>
                    <w:lang w:eastAsia="ko-KR"/>
                  </w:rPr>
                  <w:t>style.</w:t>
                </w:r>
                <w:r>
                  <w:rPr>
                    <w:rFonts w:eastAsia="HYSinMyeongJo-Medium"/>
                    <w:lang w:val="en-AU" w:eastAsia="ko-KR"/>
                  </w:rPr>
                  <w:t xml:space="preserve"> </w:t>
                </w:r>
                <w:r>
                  <w:rPr>
                    <w:rFonts w:hAnsi="Times New Roman" w:cs="Times New Roman" w:hint="eastAsia"/>
                    <w:szCs w:val="24"/>
                    <w:lang w:eastAsia="ko-KR"/>
                  </w:rPr>
                  <w:t xml:space="preserve">Yi's painting </w:t>
                </w:r>
                <w:r>
                  <w:rPr>
                    <w:rFonts w:eastAsia="HYSinMyeongJo-Medium"/>
                    <w:lang w:val="en-AU" w:eastAsia="ko-KR"/>
                  </w:rPr>
                  <w:t>was</w:t>
                </w:r>
                <w:r>
                  <w:rPr>
                    <w:rFonts w:eastAsia="HYSinMyeongJo-Medium" w:hint="eastAsia"/>
                    <w:lang w:eastAsia="ko-KR"/>
                  </w:rPr>
                  <w:t xml:space="preserve"> </w:t>
                </w:r>
                <w:r>
                  <w:t xml:space="preserve">strongly influenced by </w:t>
                </w:r>
                <w:r w:rsidR="00B2157E">
                  <w:t xml:space="preserve">the </w:t>
                </w:r>
                <w:r>
                  <w:rPr>
                    <w:rFonts w:hint="eastAsia"/>
                    <w:lang w:eastAsia="ko-KR"/>
                  </w:rPr>
                  <w:t>brushwork of Korean painting and calligraphy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but also by the </w:t>
                </w:r>
                <w:r>
                  <w:rPr>
                    <w:rFonts w:hint="eastAsia"/>
                  </w:rPr>
                  <w:t>bold</w:t>
                </w:r>
                <w:r w:rsidR="00B2157E">
                  <w:rPr>
                    <w:lang w:val="en-US"/>
                  </w:rPr>
                  <w:t>,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b</w:t>
                </w:r>
                <w:r>
                  <w:rPr>
                    <w:rFonts w:hint="eastAsia"/>
                  </w:rPr>
                  <w:t xml:space="preserve">lack </w:t>
                </w:r>
                <w:r>
                  <w:rPr>
                    <w:rFonts w:hint="eastAsia"/>
                    <w:lang w:eastAsia="ko-KR"/>
                  </w:rPr>
                  <w:t xml:space="preserve">contours </w:t>
                </w:r>
                <w:r>
                  <w:t>of George Rouault (1871-1958)</w:t>
                </w:r>
                <w:r w:rsidR="00B2157E">
                  <w:rPr>
                    <w:rFonts w:hint="eastAsia"/>
                    <w:lang w:eastAsia="ko-KR"/>
                  </w:rPr>
                  <w:t xml:space="preserve"> -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 xml:space="preserve">to the extent that </w:t>
                </w:r>
                <w:bookmarkStart w:id="0" w:name="_GoBack"/>
                <w:bookmarkEnd w:id="0"/>
                <w:r>
                  <w:rPr>
                    <w:rFonts w:hint="eastAsia"/>
                    <w:lang w:eastAsia="ko-KR"/>
                  </w:rPr>
                  <w:t xml:space="preserve">Yi </w:t>
                </w:r>
                <w:r>
                  <w:rPr>
                    <w:rFonts w:hint="eastAsia"/>
                  </w:rPr>
                  <w:t xml:space="preserve">was called </w:t>
                </w:r>
                <w:r>
                  <w:rPr>
                    <w:rFonts w:hint="eastAsia"/>
                    <w:lang w:eastAsia="ko-KR"/>
                  </w:rPr>
                  <w:t>"</w:t>
                </w:r>
                <w:r>
                  <w:rPr>
                    <w:rFonts w:hint="eastAsia"/>
                  </w:rPr>
                  <w:t>Bunka</w:t>
                </w:r>
                <w:r>
                  <w:t>’</w:t>
                </w:r>
                <w:r>
                  <w:rPr>
                    <w:rFonts w:hint="eastAsia"/>
                  </w:rPr>
                  <w:t>s Rouault</w:t>
                </w:r>
                <w:r>
                  <w:rPr>
                    <w:rFonts w:hint="eastAsia"/>
                    <w:lang w:eastAsia="ko-KR"/>
                  </w:rPr>
                  <w:t>."</w:t>
                </w:r>
              </w:p>
            </w:tc>
          </w:sdtContent>
        </w:sdt>
      </w:tr>
      <w:tr w:rsidR="003F0D73" w14:paraId="5552243C" w14:textId="77777777" w:rsidTr="003F0D73">
        <w:sdt>
          <w:sdtPr>
            <w:alias w:val="Article text"/>
            <w:tag w:val="articleText"/>
            <w:id w:val="634067588"/>
            <w:placeholder>
              <w:docPart w:val="CFFC650F31D49E4C97C9893C57C2AE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09475C" w14:textId="77777777" w:rsidR="001D20DB" w:rsidRDefault="001D20DB" w:rsidP="001D20DB">
                <w:pPr>
                  <w:rPr>
                    <w:lang w:val="en-US"/>
                  </w:rPr>
                </w:pPr>
                <w:r w:rsidRPr="00422634">
                  <w:rPr>
                    <w:rFonts w:hint="eastAsia"/>
                  </w:rPr>
                  <w:t xml:space="preserve">Yi </w:t>
                </w:r>
                <w:r w:rsidRPr="00422634">
                  <w:t>Chung</w:t>
                </w:r>
                <w:r w:rsidRPr="00422634">
                  <w:rPr>
                    <w:rFonts w:hint="eastAsia"/>
                  </w:rPr>
                  <w:t>-</w:t>
                </w:r>
                <w:proofErr w:type="spellStart"/>
                <w:r w:rsidRPr="00422634">
                  <w:t>sŏp</w:t>
                </w:r>
                <w:proofErr w:type="spellEnd"/>
                <w:r w:rsidRPr="00422634">
                  <w:rPr>
                    <w:rFonts w:hint="eastAsia"/>
                  </w:rPr>
                  <w:t xml:space="preserve"> was</w:t>
                </w:r>
                <w:r w:rsidRPr="00422634">
                  <w:t xml:space="preserve"> a modern Korean painter known for his </w:t>
                </w:r>
                <w:r w:rsidRPr="00422634">
                  <w:rPr>
                    <w:rFonts w:hint="eastAsia"/>
                  </w:rPr>
                  <w:t>expressionist style.</w:t>
                </w:r>
                <w:r w:rsidRPr="00422634">
                  <w:t xml:space="preserve"> </w:t>
                </w:r>
                <w:r w:rsidRPr="00422634">
                  <w:rPr>
                    <w:rFonts w:hint="eastAsia"/>
                  </w:rPr>
                  <w:t xml:space="preserve">Yi's painting </w:t>
                </w:r>
                <w:r w:rsidRPr="00422634">
                  <w:t>was</w:t>
                </w:r>
                <w:r w:rsidRPr="00422634">
                  <w:rPr>
                    <w:rFonts w:hint="eastAsia"/>
                  </w:rPr>
                  <w:t xml:space="preserve"> </w:t>
                </w:r>
                <w:r w:rsidRPr="00422634">
                  <w:t xml:space="preserve">strongly influenced by </w:t>
                </w:r>
                <w:r w:rsidRPr="00422634">
                  <w:rPr>
                    <w:rFonts w:hint="eastAsia"/>
                  </w:rPr>
                  <w:t>brushwork of Korean painting and calligraphy but also by the bold</w:t>
                </w:r>
                <w:r w:rsidR="00B2157E" w:rsidRPr="00422634">
                  <w:t>,</w:t>
                </w:r>
                <w:r w:rsidRPr="00422634">
                  <w:rPr>
                    <w:rFonts w:hint="eastAsia"/>
                  </w:rPr>
                  <w:t xml:space="preserve"> black contours </w:t>
                </w:r>
                <w:r w:rsidRPr="00422634">
                  <w:t>of George Rouault (1871-1958)</w:t>
                </w:r>
                <w:r w:rsidR="00B2157E" w:rsidRPr="00422634">
                  <w:rPr>
                    <w:rFonts w:hint="eastAsia"/>
                  </w:rPr>
                  <w:t xml:space="preserve"> -</w:t>
                </w:r>
                <w:r w:rsidRPr="00422634">
                  <w:rPr>
                    <w:rFonts w:hint="eastAsia"/>
                  </w:rPr>
                  <w:t xml:space="preserve"> </w:t>
                </w:r>
                <w:r w:rsidRPr="00422634">
                  <w:t xml:space="preserve">to the extent that </w:t>
                </w:r>
                <w:r w:rsidRPr="00422634">
                  <w:rPr>
                    <w:rFonts w:hint="eastAsia"/>
                  </w:rPr>
                  <w:t>Yi was called "Bunka</w:t>
                </w:r>
                <w:r w:rsidRPr="00422634">
                  <w:t>’</w:t>
                </w:r>
                <w:r w:rsidRPr="00422634">
                  <w:rPr>
                    <w:rFonts w:hint="eastAsia"/>
                  </w:rPr>
                  <w:t xml:space="preserve">s Rouault." </w:t>
                </w:r>
                <w:r w:rsidRPr="00422634">
                  <w:t>B</w:t>
                </w:r>
                <w:r w:rsidRPr="00422634">
                  <w:rPr>
                    <w:rFonts w:hint="eastAsia"/>
                  </w:rPr>
                  <w:t xml:space="preserve">orn in </w:t>
                </w:r>
                <w:proofErr w:type="spellStart"/>
                <w:r w:rsidRPr="00422634">
                  <w:t>P’yŏngyang</w:t>
                </w:r>
                <w:proofErr w:type="spellEnd"/>
                <w:r w:rsidRPr="00422634">
                  <w:rPr>
                    <w:rFonts w:hint="eastAsia"/>
                  </w:rPr>
                  <w:t xml:space="preserve"> in Northern Korea, a city known for its historical and cultural relics</w:t>
                </w:r>
                <w:r w:rsidRPr="00422634">
                  <w:t>,</w:t>
                </w:r>
                <w:r w:rsidRPr="00422634">
                  <w:rPr>
                    <w:rFonts w:hint="eastAsia"/>
                  </w:rPr>
                  <w:t xml:space="preserve"> </w:t>
                </w:r>
                <w:r w:rsidRPr="00422634">
                  <w:t xml:space="preserve">Yi </w:t>
                </w:r>
                <w:r w:rsidRPr="00422634">
                  <w:rPr>
                    <w:rFonts w:hint="eastAsia"/>
                  </w:rPr>
                  <w:t xml:space="preserve">attended the nationalistic </w:t>
                </w:r>
                <w:proofErr w:type="spellStart"/>
                <w:r w:rsidRPr="00422634">
                  <w:t>Osan</w:t>
                </w:r>
                <w:proofErr w:type="spellEnd"/>
                <w:r w:rsidRPr="00422634">
                  <w:t xml:space="preserve"> High School </w:t>
                </w:r>
                <w:r w:rsidRPr="00422634">
                  <w:rPr>
                    <w:rFonts w:hint="eastAsia"/>
                  </w:rPr>
                  <w:t>where he studied art under</w:t>
                </w:r>
                <w:r w:rsidRPr="00422634">
                  <w:t xml:space="preserve"> </w:t>
                </w:r>
                <w:proofErr w:type="spellStart"/>
                <w:r w:rsidRPr="00422634">
                  <w:t>Im</w:t>
                </w:r>
                <w:proofErr w:type="spellEnd"/>
                <w:r w:rsidRPr="00422634">
                  <w:t xml:space="preserve"> Yong</w:t>
                </w:r>
                <w:r w:rsidRPr="00422634">
                  <w:rPr>
                    <w:rFonts w:hint="eastAsia"/>
                  </w:rPr>
                  <w:t>-</w:t>
                </w:r>
                <w:proofErr w:type="spellStart"/>
                <w:r w:rsidRPr="00422634">
                  <w:t>ryŏn</w:t>
                </w:r>
                <w:proofErr w:type="spellEnd"/>
                <w:r w:rsidRPr="00422634">
                  <w:rPr>
                    <w:rFonts w:hint="eastAsia"/>
                  </w:rPr>
                  <w:t xml:space="preserve"> (</w:t>
                </w:r>
                <w:proofErr w:type="spellStart"/>
                <w:r w:rsidRPr="00422634">
                  <w:rPr>
                    <w:rFonts w:ascii="AppleMyungjo" w:eastAsia="AppleMyungjo" w:hAnsi="AppleMyungjo" w:cs="AppleMyungjo" w:hint="eastAsia"/>
                  </w:rPr>
                  <w:t>임용련</w:t>
                </w:r>
                <w:proofErr w:type="spellEnd"/>
                <w:r w:rsidRPr="00422634">
                  <w:rPr>
                    <w:rFonts w:hint="eastAsia"/>
                  </w:rPr>
                  <w:t xml:space="preserve">, </w:t>
                </w:r>
                <w:proofErr w:type="spellStart"/>
                <w:r w:rsidRPr="00422634">
                  <w:rPr>
                    <w:rFonts w:hint="eastAsia"/>
                  </w:rPr>
                  <w:t>任用璉</w:t>
                </w:r>
                <w:proofErr w:type="spellEnd"/>
                <w:r w:rsidRPr="00422634">
                  <w:rPr>
                    <w:rFonts w:hint="eastAsia"/>
                  </w:rPr>
                  <w:t>,</w:t>
                </w:r>
                <w:r w:rsidR="00B2157E" w:rsidRPr="00422634">
                  <w:t xml:space="preserve"> born 1</w:t>
                </w:r>
                <w:r w:rsidRPr="00422634">
                  <w:rPr>
                    <w:rFonts w:hint="eastAsia"/>
                  </w:rPr>
                  <w:t>901)</w:t>
                </w:r>
                <w:r w:rsidRPr="00422634">
                  <w:t xml:space="preserve">, </w:t>
                </w:r>
                <w:r w:rsidRPr="00422634">
                  <w:rPr>
                    <w:rFonts w:hint="eastAsia"/>
                  </w:rPr>
                  <w:t xml:space="preserve">a Western-style painter who had </w:t>
                </w:r>
                <w:r w:rsidRPr="00422634">
                  <w:t>worked</w:t>
                </w:r>
                <w:r w:rsidRPr="00422634">
                  <w:rPr>
                    <w:rFonts w:hint="eastAsia"/>
                  </w:rPr>
                  <w:t xml:space="preserve"> in the US during the 1920s</w:t>
                </w:r>
                <w:r w:rsidRPr="00422634">
                  <w:t>.</w:t>
                </w:r>
                <w:r w:rsidRPr="00422634">
                  <w:rPr>
                    <w:rFonts w:hint="eastAsia"/>
                  </w:rPr>
                  <w:t xml:space="preserve"> In 1937, </w:t>
                </w:r>
                <w:r w:rsidRPr="00422634">
                  <w:t xml:space="preserve">Yi went to </w:t>
                </w:r>
                <w:r w:rsidRPr="00422634">
                  <w:rPr>
                    <w:rFonts w:hint="eastAsia"/>
                  </w:rPr>
                  <w:t xml:space="preserve">Tokyo, where he entered the </w:t>
                </w:r>
                <w:r w:rsidRPr="00422634">
                  <w:t xml:space="preserve">private </w:t>
                </w:r>
                <w:r w:rsidRPr="00422634">
                  <w:rPr>
                    <w:rFonts w:hint="eastAsia"/>
                  </w:rPr>
                  <w:t>Imperial Art School</w:t>
                </w:r>
                <w:r w:rsidRPr="00422634">
                  <w:t xml:space="preserve"> (now </w:t>
                </w:r>
                <w:proofErr w:type="spellStart"/>
                <w:r w:rsidRPr="00422634">
                  <w:t>Musashino</w:t>
                </w:r>
                <w:proofErr w:type="spellEnd"/>
                <w:r w:rsidRPr="00422634">
                  <w:t xml:space="preserve"> Art School) and</w:t>
                </w:r>
                <w:r w:rsidRPr="00422634">
                  <w:rPr>
                    <w:rFonts w:hint="eastAsia"/>
                  </w:rPr>
                  <w:t xml:space="preserve"> then</w:t>
                </w:r>
                <w:r w:rsidRPr="00422634">
                  <w:t xml:space="preserve"> </w:t>
                </w:r>
                <w:r w:rsidRPr="00422634">
                  <w:rPr>
                    <w:rFonts w:hint="eastAsia"/>
                  </w:rPr>
                  <w:t>the Cultural School</w:t>
                </w:r>
                <w:r w:rsidRPr="00422634">
                  <w:t xml:space="preserve"> (Bunka</w:t>
                </w:r>
                <w:r w:rsidRPr="00422634">
                  <w:rPr>
                    <w:rFonts w:hint="eastAsia"/>
                  </w:rPr>
                  <w:t xml:space="preserve"> </w:t>
                </w:r>
                <w:proofErr w:type="spellStart"/>
                <w:r w:rsidRPr="00422634">
                  <w:rPr>
                    <w:rFonts w:hint="eastAsia"/>
                  </w:rPr>
                  <w:t>G</w:t>
                </w:r>
                <w:r w:rsidRPr="00422634">
                  <w:t>akuin</w:t>
                </w:r>
                <w:proofErr w:type="spellEnd"/>
                <w:r w:rsidRPr="00422634">
                  <w:t>).</w:t>
                </w:r>
                <w:r w:rsidRPr="00422634">
                  <w:rPr>
                    <w:rFonts w:hint="eastAsia"/>
                  </w:rPr>
                  <w:t xml:space="preserve"> At the latter, Yi studied with </w:t>
                </w:r>
                <w:proofErr w:type="spellStart"/>
                <w:r w:rsidRPr="00422634">
                  <w:t>Tsuda</w:t>
                </w:r>
                <w:proofErr w:type="spellEnd"/>
                <w:r w:rsidRPr="00422634">
                  <w:t xml:space="preserve"> </w:t>
                </w:r>
                <w:proofErr w:type="spellStart"/>
                <w:r w:rsidRPr="00422634">
                  <w:t>Seishu</w:t>
                </w:r>
                <w:proofErr w:type="spellEnd"/>
                <w:r w:rsidRPr="00422634">
                  <w:t xml:space="preserve"> </w:t>
                </w:r>
                <w:r w:rsidRPr="00422634">
                  <w:rPr>
                    <w:rFonts w:hint="eastAsia"/>
                  </w:rPr>
                  <w:t>(</w:t>
                </w:r>
                <w:r w:rsidRPr="00422634">
                  <w:t xml:space="preserve">1907-1952), an avant-garde artist who </w:t>
                </w:r>
                <w:r w:rsidRPr="00422634">
                  <w:rPr>
                    <w:rFonts w:hint="eastAsia"/>
                  </w:rPr>
                  <w:t>helped</w:t>
                </w:r>
                <w:r w:rsidR="00B2157E" w:rsidRPr="00422634">
                  <w:t xml:space="preserve"> Yi</w:t>
                </w:r>
                <w:r w:rsidRPr="00422634">
                  <w:t xml:space="preserve"> realize the value of Ko</w:t>
                </w:r>
                <w:r w:rsidR="00B2157E" w:rsidRPr="00422634">
                  <w:t>rean traditional aesthetics and</w:t>
                </w:r>
                <w:r w:rsidRPr="00422634">
                  <w:rPr>
                    <w:rFonts w:hint="eastAsia"/>
                  </w:rPr>
                  <w:t xml:space="preserve"> encouraged him </w:t>
                </w:r>
                <w:r w:rsidRPr="00422634">
                  <w:t xml:space="preserve">to integrate </w:t>
                </w:r>
                <w:r w:rsidRPr="00422634">
                  <w:rPr>
                    <w:rFonts w:hint="eastAsia"/>
                  </w:rPr>
                  <w:t>a Korean</w:t>
                </w:r>
                <w:r w:rsidRPr="00422634">
                  <w:t xml:space="preserve"> spirit into his art</w:t>
                </w:r>
                <w:r w:rsidRPr="00422634">
                  <w:rPr>
                    <w:rFonts w:hint="eastAsia"/>
                  </w:rPr>
                  <w:t>.</w:t>
                </w:r>
                <w:r w:rsidRPr="00422634">
                  <w:t xml:space="preserve"> </w:t>
                </w:r>
                <w:r w:rsidRPr="00422634">
                  <w:rPr>
                    <w:rFonts w:hint="eastAsia"/>
                  </w:rPr>
                  <w:t>Yi then returned to Korea, s</w:t>
                </w:r>
                <w:r w:rsidRPr="00422634">
                  <w:t>tay</w:t>
                </w:r>
                <w:r w:rsidRPr="00422634">
                  <w:rPr>
                    <w:rFonts w:hint="eastAsia"/>
                  </w:rPr>
                  <w:t>ing</w:t>
                </w:r>
                <w:r w:rsidRPr="00422634">
                  <w:t xml:space="preserve"> </w:t>
                </w:r>
                <w:r w:rsidRPr="00422634">
                  <w:rPr>
                    <w:rFonts w:hint="eastAsia"/>
                  </w:rPr>
                  <w:t>o</w:t>
                </w:r>
                <w:r w:rsidRPr="00422634">
                  <w:t xml:space="preserve">n </w:t>
                </w:r>
                <w:r w:rsidRPr="00422634">
                  <w:rPr>
                    <w:rFonts w:hint="eastAsia"/>
                  </w:rPr>
                  <w:t xml:space="preserve">the </w:t>
                </w:r>
                <w:proofErr w:type="spellStart"/>
                <w:r w:rsidRPr="00422634">
                  <w:rPr>
                    <w:rFonts w:hint="eastAsia"/>
                  </w:rPr>
                  <w:t>northeastern</w:t>
                </w:r>
                <w:proofErr w:type="spellEnd"/>
                <w:r w:rsidRPr="00422634">
                  <w:rPr>
                    <w:rFonts w:hint="eastAsia"/>
                  </w:rPr>
                  <w:t xml:space="preserve"> coast of </w:t>
                </w:r>
                <w:proofErr w:type="spellStart"/>
                <w:r w:rsidRPr="00422634">
                  <w:t>Wŏnsan</w:t>
                </w:r>
                <w:proofErr w:type="spellEnd"/>
                <w:r w:rsidRPr="00422634">
                  <w:rPr>
                    <w:rFonts w:hint="eastAsia"/>
                  </w:rPr>
                  <w:t xml:space="preserve"> with his Japanese wife and two sons. With the advent of the</w:t>
                </w:r>
                <w:r w:rsidRPr="00422634">
                  <w:t xml:space="preserve"> Korean Wa</w:t>
                </w:r>
                <w:r w:rsidRPr="00422634">
                  <w:rPr>
                    <w:rFonts w:hint="eastAsia"/>
                  </w:rPr>
                  <w:t>r</w:t>
                </w:r>
                <w:r w:rsidRPr="00422634">
                  <w:t xml:space="preserve"> in 1950</w:t>
                </w:r>
                <w:r w:rsidRPr="00422634">
                  <w:rPr>
                    <w:rFonts w:hint="eastAsia"/>
                  </w:rPr>
                  <w:t>,</w:t>
                </w:r>
                <w:r w:rsidRPr="00422634">
                  <w:t xml:space="preserve"> </w:t>
                </w:r>
                <w:r w:rsidRPr="00422634">
                  <w:rPr>
                    <w:rFonts w:hint="eastAsia"/>
                  </w:rPr>
                  <w:t xml:space="preserve">Yi </w:t>
                </w:r>
                <w:r w:rsidRPr="00422634">
                  <w:t>fled</w:t>
                </w:r>
                <w:r w:rsidRPr="00422634">
                  <w:rPr>
                    <w:rFonts w:hint="eastAsia"/>
                  </w:rPr>
                  <w:t xml:space="preserve"> </w:t>
                </w:r>
                <w:r w:rsidRPr="00422634">
                  <w:t>south with his family. In the following years, d</w:t>
                </w:r>
                <w:r w:rsidRPr="00422634">
                  <w:rPr>
                    <w:rFonts w:hint="eastAsia"/>
                  </w:rPr>
                  <w:t>espite Yi's financial and psychological difficulties</w:t>
                </w:r>
                <w:r w:rsidRPr="00422634">
                  <w:t>,</w:t>
                </w:r>
                <w:r w:rsidRPr="00422634">
                  <w:rPr>
                    <w:rFonts w:hint="eastAsia"/>
                  </w:rPr>
                  <w:t xml:space="preserve"> he produced a large number of works in the expressionist style. </w:t>
                </w:r>
              </w:p>
              <w:p w14:paraId="51A7C01F" w14:textId="77777777" w:rsidR="00422634" w:rsidRPr="00422634" w:rsidRDefault="00422634" w:rsidP="001D20DB">
                <w:pPr>
                  <w:rPr>
                    <w:lang w:val="en-US"/>
                  </w:rPr>
                </w:pPr>
              </w:p>
              <w:p w14:paraId="240371B6" w14:textId="77777777" w:rsidR="001D20DB" w:rsidRDefault="001D20DB" w:rsidP="00422634">
                <w:pPr>
                  <w:rPr>
                    <w:lang w:val="en-AU" w:eastAsia="ko-KR"/>
                  </w:rPr>
                </w:pPr>
                <w:r w:rsidRPr="00422634">
                  <w:rPr>
                    <w:rFonts w:hint="eastAsia"/>
                  </w:rPr>
                  <w:t xml:space="preserve">While in Japan, </w:t>
                </w:r>
                <w:r w:rsidRPr="00422634">
                  <w:t xml:space="preserve">Yi </w:t>
                </w:r>
                <w:r w:rsidRPr="00422634">
                  <w:rPr>
                    <w:rFonts w:hint="eastAsia"/>
                  </w:rPr>
                  <w:t xml:space="preserve">was </w:t>
                </w:r>
                <w:r w:rsidRPr="00422634">
                  <w:t>active in</w:t>
                </w:r>
                <w:r w:rsidRPr="00422634">
                  <w:rPr>
                    <w:rFonts w:hint="eastAsia"/>
                  </w:rPr>
                  <w:t xml:space="preserve"> such avant-garde exhibitions as </w:t>
                </w:r>
                <w:proofErr w:type="spellStart"/>
                <w:r w:rsidRPr="00422634">
                  <w:rPr>
                    <w:rFonts w:hint="eastAsia"/>
                    <w:i/>
                  </w:rPr>
                  <w:t>Dokuritsuten</w:t>
                </w:r>
                <w:proofErr w:type="spellEnd"/>
                <w:r w:rsidRPr="00422634">
                  <w:rPr>
                    <w:rFonts w:hint="eastAsia"/>
                  </w:rPr>
                  <w:t xml:space="preserve"> and </w:t>
                </w:r>
                <w:proofErr w:type="spellStart"/>
                <w:r w:rsidRPr="00422634">
                  <w:rPr>
                    <w:i/>
                  </w:rPr>
                  <w:t>Jiyute</w:t>
                </w:r>
                <w:r w:rsidRPr="00422634">
                  <w:rPr>
                    <w:rFonts w:hint="eastAsia"/>
                    <w:i/>
                  </w:rPr>
                  <w:t>n</w:t>
                </w:r>
                <w:proofErr w:type="spellEnd"/>
                <w:r w:rsidRPr="00422634">
                  <w:rPr>
                    <w:rFonts w:hint="eastAsia"/>
                  </w:rPr>
                  <w:t xml:space="preserve"> f</w:t>
                </w:r>
                <w:r w:rsidRPr="00422634">
                  <w:t>rom 1938 to 1943</w:t>
                </w:r>
                <w:r w:rsidRPr="00422634">
                  <w:rPr>
                    <w:rFonts w:hint="eastAsia"/>
                  </w:rPr>
                  <w:t xml:space="preserve">, </w:t>
                </w:r>
                <w:r w:rsidRPr="00422634">
                  <w:t>w</w:t>
                </w:r>
                <w:r w:rsidRPr="00422634">
                  <w:rPr>
                    <w:rFonts w:hint="eastAsia"/>
                  </w:rPr>
                  <w:t>inning</w:t>
                </w:r>
                <w:r w:rsidRPr="00422634">
                  <w:t xml:space="preserve"> recogn</w:t>
                </w:r>
                <w:r w:rsidRPr="00422634">
                  <w:rPr>
                    <w:rFonts w:hint="eastAsia"/>
                  </w:rPr>
                  <w:t>ition in</w:t>
                </w:r>
                <w:r w:rsidRPr="00422634">
                  <w:t xml:space="preserve"> the main art circle</w:t>
                </w:r>
                <w:r w:rsidRPr="00422634">
                  <w:rPr>
                    <w:rFonts w:hint="eastAsia"/>
                  </w:rPr>
                  <w:t>s</w:t>
                </w:r>
                <w:r w:rsidRPr="00422634">
                  <w:t xml:space="preserve"> in Tokyo.</w:t>
                </w:r>
                <w:r w:rsidRPr="00422634">
                  <w:rPr>
                    <w:rFonts w:hint="eastAsia"/>
                  </w:rPr>
                  <w:t xml:space="preserve"> In 1941, Yi join</w:t>
                </w:r>
                <w:r w:rsidRPr="00422634">
                  <w:t>ed</w:t>
                </w:r>
                <w:r w:rsidRPr="00422634">
                  <w:rPr>
                    <w:rFonts w:hint="eastAsia"/>
                  </w:rPr>
                  <w:t xml:space="preserve"> </w:t>
                </w:r>
                <w:r w:rsidRPr="00422634">
                  <w:t xml:space="preserve">several other </w:t>
                </w:r>
                <w:r w:rsidRPr="00422634">
                  <w:rPr>
                    <w:rFonts w:hint="eastAsia"/>
                  </w:rPr>
                  <w:t xml:space="preserve">Korean </w:t>
                </w:r>
                <w:r w:rsidRPr="00422634">
                  <w:t>artists</w:t>
                </w:r>
                <w:r w:rsidRPr="00422634">
                  <w:rPr>
                    <w:rFonts w:hint="eastAsia"/>
                  </w:rPr>
                  <w:t xml:space="preserve"> active in Tokyo to establish the strongly nationalistic </w:t>
                </w:r>
                <w:proofErr w:type="spellStart"/>
                <w:r w:rsidRPr="00422634">
                  <w:rPr>
                    <w:rFonts w:hint="eastAsia"/>
                  </w:rPr>
                  <w:t>Chos</w:t>
                </w:r>
                <w:r w:rsidRPr="00422634">
                  <w:t>ŏ</w:t>
                </w:r>
                <w:r w:rsidRPr="00422634">
                  <w:rPr>
                    <w:rFonts w:hint="eastAsia"/>
                  </w:rPr>
                  <w:t>n</w:t>
                </w:r>
                <w:proofErr w:type="spellEnd"/>
                <w:r w:rsidRPr="00422634">
                  <w:rPr>
                    <w:rFonts w:hint="eastAsia"/>
                  </w:rPr>
                  <w:t xml:space="preserve"> New Artist Society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Pr="00422634">
                  <w:rPr>
                    <w:rFonts w:hint="eastAsia"/>
                  </w:rPr>
                  <w:t>(</w:t>
                </w:r>
                <w:proofErr w:type="spellStart"/>
                <w:r w:rsidRPr="00422634">
                  <w:rPr>
                    <w:rFonts w:hint="eastAsia"/>
                    <w:i/>
                  </w:rPr>
                  <w:t>Chos</w:t>
                </w:r>
                <w:r w:rsidRPr="00422634">
                  <w:rPr>
                    <w:i/>
                  </w:rPr>
                  <w:t>ŏ</w:t>
                </w:r>
                <w:r w:rsidRPr="00422634">
                  <w:rPr>
                    <w:rFonts w:hint="eastAsia"/>
                    <w:i/>
                  </w:rPr>
                  <w:t>n</w:t>
                </w:r>
                <w:proofErr w:type="spellEnd"/>
                <w:r w:rsidRPr="00422634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422634">
                  <w:rPr>
                    <w:rFonts w:hint="eastAsia"/>
                    <w:i/>
                  </w:rPr>
                  <w:t>Shinmisulga</w:t>
                </w:r>
                <w:proofErr w:type="spellEnd"/>
                <w:r w:rsidRPr="00422634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422634">
                  <w:rPr>
                    <w:rFonts w:hint="eastAsia"/>
                    <w:i/>
                  </w:rPr>
                  <w:t>Hy</w:t>
                </w:r>
                <w:r w:rsidRPr="00422634">
                  <w:rPr>
                    <w:i/>
                  </w:rPr>
                  <w:t>ŏ</w:t>
                </w:r>
                <w:r w:rsidRPr="00422634">
                  <w:rPr>
                    <w:rFonts w:hint="eastAsia"/>
                    <w:i/>
                  </w:rPr>
                  <w:t>ph</w:t>
                </w:r>
                <w:r w:rsidRPr="00422634">
                  <w:rPr>
                    <w:i/>
                  </w:rPr>
                  <w:t>ŏ</w:t>
                </w:r>
                <w:r w:rsidRPr="00422634">
                  <w:rPr>
                    <w:rFonts w:hint="eastAsia"/>
                    <w:i/>
                  </w:rPr>
                  <w:t>e</w:t>
                </w:r>
                <w:proofErr w:type="spellEnd"/>
                <w:r w:rsidRPr="00422634">
                  <w:rPr>
                    <w:rFonts w:hint="eastAsia"/>
                  </w:rPr>
                  <w:t>).</w:t>
                </w:r>
                <w:r w:rsidRPr="00C1460A">
                  <w:t xml:space="preserve"> </w:t>
                </w:r>
                <w:r>
                  <w:rPr>
                    <w:lang w:val="en-AU" w:eastAsia="ko-KR"/>
                  </w:rPr>
                  <w:t xml:space="preserve">Once he returned to Korea, </w:t>
                </w:r>
                <w:r>
                  <w:rPr>
                    <w:rFonts w:hint="eastAsia"/>
                    <w:lang w:eastAsia="ko-KR"/>
                  </w:rPr>
                  <w:t xml:space="preserve">Yi </w:t>
                </w:r>
                <w:r>
                  <w:rPr>
                    <w:lang w:val="en-AU" w:eastAsia="ko-KR"/>
                  </w:rPr>
                  <w:t>suffered</w:t>
                </w:r>
                <w:r>
                  <w:rPr>
                    <w:rFonts w:hint="eastAsia"/>
                    <w:lang w:eastAsia="ko-KR"/>
                  </w:rPr>
                  <w:t xml:space="preserve"> from extreme poverty</w:t>
                </w:r>
                <w:r>
                  <w:rPr>
                    <w:lang w:val="en-AU" w:eastAsia="ko-KR"/>
                  </w:rPr>
                  <w:t xml:space="preserve"> as</w:t>
                </w:r>
                <w:r w:rsidR="00B2157E">
                  <w:rPr>
                    <w:lang w:val="en-AU" w:eastAsia="ko-KR"/>
                  </w:rPr>
                  <w:t xml:space="preserve"> a result of the Korean War and </w:t>
                </w:r>
                <w:r>
                  <w:rPr>
                    <w:rFonts w:hint="eastAsia"/>
                    <w:lang w:eastAsia="ko-KR"/>
                  </w:rPr>
                  <w:t>could not support his family</w:t>
                </w:r>
                <w:r w:rsidR="00B2157E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who</w:t>
                </w:r>
                <w:r>
                  <w:rPr>
                    <w:rFonts w:hint="eastAsia"/>
                    <w:lang w:eastAsia="ko-KR"/>
                  </w:rPr>
                  <w:t xml:space="preserve"> the</w:t>
                </w:r>
                <w:r>
                  <w:rPr>
                    <w:lang w:val="en-AU" w:eastAsia="ko-KR"/>
                  </w:rPr>
                  <w:t>n</w:t>
                </w:r>
                <w:r>
                  <w:rPr>
                    <w:rFonts w:hint="eastAsia"/>
                    <w:lang w:eastAsia="ko-KR"/>
                  </w:rPr>
                  <w:t xml:space="preserve"> went back to Japan. </w:t>
                </w:r>
              </w:p>
              <w:p w14:paraId="2B82470B" w14:textId="77777777" w:rsidR="00422634" w:rsidRDefault="00422634" w:rsidP="00422634">
                <w:pPr>
                  <w:rPr>
                    <w:lang w:val="en-US" w:eastAsia="ko-KR"/>
                  </w:rPr>
                </w:pPr>
              </w:p>
              <w:p w14:paraId="08919D74" w14:textId="4A3DDBC5" w:rsidR="003F0D73" w:rsidRDefault="001D20DB" w:rsidP="00422634">
                <w:r w:rsidRPr="00422634">
                  <w:rPr>
                    <w:rFonts w:hint="eastAsia"/>
                  </w:rPr>
                  <w:t xml:space="preserve">The most frequent subject </w:t>
                </w:r>
                <w:r w:rsidRPr="00422634">
                  <w:t>of</w:t>
                </w:r>
                <w:r w:rsidRPr="00422634">
                  <w:rPr>
                    <w:rFonts w:hint="eastAsia"/>
                  </w:rPr>
                  <w:t xml:space="preserve"> his </w:t>
                </w:r>
                <w:r w:rsidRPr="00422634">
                  <w:t xml:space="preserve">later </w:t>
                </w:r>
                <w:r w:rsidRPr="00422634">
                  <w:rPr>
                    <w:rFonts w:hint="eastAsia"/>
                  </w:rPr>
                  <w:t>expressionistic paintings</w:t>
                </w:r>
                <w:r w:rsidRPr="00422634">
                  <w:t xml:space="preserve"> was</w:t>
                </w:r>
                <w:r w:rsidRPr="00422634">
                  <w:rPr>
                    <w:rFonts w:hint="eastAsia"/>
                  </w:rPr>
                  <w:t xml:space="preserve"> a bull</w:t>
                </w:r>
                <w:r w:rsidRPr="00422634">
                  <w:t>, painted</w:t>
                </w:r>
                <w:r w:rsidRPr="00422634">
                  <w:rPr>
                    <w:rFonts w:hint="eastAsia"/>
                  </w:rPr>
                  <w:t xml:space="preserve"> in yellow, red, white, or black</w:t>
                </w:r>
                <w:r w:rsidRPr="00422634">
                  <w:t xml:space="preserve">. </w:t>
                </w:r>
                <w:r w:rsidRPr="00422634">
                  <w:rPr>
                    <w:rFonts w:hint="eastAsia"/>
                  </w:rPr>
                  <w:t xml:space="preserve">Yi had </w:t>
                </w:r>
                <w:r w:rsidRPr="00422634">
                  <w:t xml:space="preserve">closely </w:t>
                </w:r>
                <w:r w:rsidRPr="00422634">
                  <w:rPr>
                    <w:rFonts w:hint="eastAsia"/>
                  </w:rPr>
                  <w:t>observed</w:t>
                </w:r>
                <w:r w:rsidRPr="00422634">
                  <w:t xml:space="preserve"> this animal</w:t>
                </w:r>
                <w:r w:rsidRPr="00422634">
                  <w:rPr>
                    <w:rFonts w:hint="eastAsia"/>
                  </w:rPr>
                  <w:t xml:space="preserve"> in his hometown</w:t>
                </w:r>
                <w:r w:rsidRPr="00422634">
                  <w:t xml:space="preserve"> and his </w:t>
                </w:r>
                <w:r w:rsidRPr="00422634">
                  <w:rPr>
                    <w:rFonts w:hint="eastAsia"/>
                  </w:rPr>
                  <w:t xml:space="preserve">angry and distorted bulls </w:t>
                </w:r>
                <w:r w:rsidRPr="00422634">
                  <w:t>came to</w:t>
                </w:r>
                <w:r w:rsidRPr="00422634">
                  <w:rPr>
                    <w:rFonts w:hint="eastAsia"/>
                  </w:rPr>
                  <w:t xml:space="preserve"> reflect </w:t>
                </w:r>
                <w:r w:rsidRPr="00422634">
                  <w:t xml:space="preserve">both his own struggles and those of </w:t>
                </w:r>
                <w:r w:rsidRPr="00422634">
                  <w:rPr>
                    <w:rFonts w:hint="eastAsia"/>
                  </w:rPr>
                  <w:t xml:space="preserve">his </w:t>
                </w:r>
                <w:r w:rsidRPr="00422634">
                  <w:t>country.</w:t>
                </w:r>
                <w:r w:rsidR="00B2157E" w:rsidRPr="00422634">
                  <w:t xml:space="preserve"> This is apparent in</w:t>
                </w:r>
                <w:r w:rsidRPr="00422634">
                  <w:t xml:space="preserve"> his work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</w:t>
                </w:r>
                <w:r w:rsidRPr="00422634">
                  <w:rPr>
                    <w:rFonts w:hint="eastAsia"/>
                    <w:i/>
                  </w:rPr>
                  <w:t>White Bull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 w:eastAsia="ko-KR"/>
                  </w:rPr>
                  <w:t>,</w:t>
                </w:r>
                <w:r w:rsidR="00B2157E"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</w:t>
                </w:r>
                <w:r w:rsidR="00B2157E" w:rsidRPr="00422634">
                  <w:rPr>
                    <w:rFonts w:hint="eastAsia"/>
                  </w:rPr>
                  <w:t>painted</w:t>
                </w:r>
                <w:r w:rsidRPr="00422634">
                  <w:rPr>
                    <w:rFonts w:hint="eastAsia"/>
                  </w:rPr>
                  <w:t xml:space="preserve"> after the Korean War</w:t>
                </w:r>
                <w:r w:rsidRPr="00422634">
                  <w:t xml:space="preserve">, which features a </w:t>
                </w:r>
                <w:r w:rsidRPr="00422634">
                  <w:rPr>
                    <w:rFonts w:hint="eastAsia"/>
                  </w:rPr>
                  <w:t xml:space="preserve">wiry bull in vigorous white brushstrokes on a black ground. </w:t>
                </w:r>
                <w:r w:rsidRPr="00422634">
                  <w:t xml:space="preserve"> During this period, </w:t>
                </w:r>
                <w:r w:rsidRPr="00422634">
                  <w:rPr>
                    <w:rFonts w:hint="eastAsia"/>
                  </w:rPr>
                  <w:t xml:space="preserve">Yi was also unable to </w:t>
                </w:r>
                <w:r w:rsidRPr="00422634">
                  <w:t>acquire</w:t>
                </w:r>
                <w:r w:rsidRPr="00422634">
                  <w:rPr>
                    <w:rFonts w:hint="eastAsia"/>
                  </w:rPr>
                  <w:t xml:space="preserve"> proper painting materials</w:t>
                </w:r>
                <w:r w:rsidRPr="00422634">
                  <w:t>, instead</w:t>
                </w:r>
                <w:r w:rsidRPr="00422634">
                  <w:rPr>
                    <w:rFonts w:hint="eastAsia"/>
                  </w:rPr>
                  <w:t xml:space="preserve"> using nail</w:t>
                </w:r>
                <w:r w:rsidRPr="00422634">
                  <w:t>s</w:t>
                </w:r>
                <w:r w:rsidRPr="00422634">
                  <w:rPr>
                    <w:rFonts w:hint="eastAsia"/>
                  </w:rPr>
                  <w:t xml:space="preserve"> and the tinfoil from cigarette cases to make line drawings of his family</w:t>
                </w:r>
                <w:r w:rsidRPr="00422634">
                  <w:t xml:space="preserve"> </w:t>
                </w:r>
                <w:r w:rsidRPr="00422634">
                  <w:rPr>
                    <w:rFonts w:hint="eastAsia"/>
                  </w:rPr>
                  <w:t>in the nude. He also drew playful children and</w:t>
                </w:r>
                <w:r w:rsidRPr="00422634">
                  <w:t>,</w:t>
                </w:r>
                <w:r w:rsidRPr="00422634">
                  <w:rPr>
                    <w:rFonts w:hint="eastAsia"/>
                  </w:rPr>
                  <w:t xml:space="preserve"> in addition to bulls, other animals such as chickens, fish, and birds</w:t>
                </w:r>
                <w:r w:rsidRPr="00422634">
                  <w:t xml:space="preserve">, which </w:t>
                </w:r>
                <w:r w:rsidR="00B2157E" w:rsidRPr="00422634">
                  <w:rPr>
                    <w:rFonts w:hint="eastAsia"/>
                  </w:rPr>
                  <w:t>often appear intermingled</w:t>
                </w:r>
                <w:r w:rsidRPr="00422634">
                  <w:rPr>
                    <w:rFonts w:hint="eastAsia"/>
                  </w:rPr>
                  <w:t xml:space="preserve"> in his paintings. While he was l</w:t>
                </w:r>
                <w:r w:rsidRPr="00422634">
                  <w:t>iv</w:t>
                </w:r>
                <w:r w:rsidRPr="00422634">
                  <w:rPr>
                    <w:rFonts w:hint="eastAsia"/>
                  </w:rPr>
                  <w:t>ing</w:t>
                </w:r>
                <w:r w:rsidRPr="00422634">
                  <w:t xml:space="preserve"> </w:t>
                </w:r>
                <w:r w:rsidRPr="00422634">
                  <w:rPr>
                    <w:rFonts w:hint="eastAsia"/>
                  </w:rPr>
                  <w:t xml:space="preserve">alone on the southernmost </w:t>
                </w:r>
                <w:r w:rsidRPr="00422634">
                  <w:t xml:space="preserve">islands of Cheju </w:t>
                </w:r>
                <w:r w:rsidRPr="00422634">
                  <w:rPr>
                    <w:rFonts w:hint="eastAsia"/>
                  </w:rPr>
                  <w:t>and Pusan in Korea</w:t>
                </w:r>
                <w:r w:rsidRPr="00422634">
                  <w:t xml:space="preserve">, </w:t>
                </w:r>
                <w:r w:rsidRPr="00422634">
                  <w:rPr>
                    <w:rFonts w:hint="eastAsia"/>
                  </w:rPr>
                  <w:t>Yi also made allegorical drawings and paintings that seem to address his love for</w:t>
                </w:r>
                <w:r>
                  <w:rPr>
                    <w:rFonts w:ascii="Times New Roman" w:hAnsi="Times New Roman" w:cs="Times New Roman" w:hint="eastAsia"/>
                    <w:sz w:val="24"/>
                    <w:szCs w:val="24"/>
                    <w:lang w:eastAsia="ko-KR"/>
                  </w:rPr>
                  <w:t xml:space="preserve"> </w:t>
                </w:r>
                <w:r w:rsidRPr="00422634">
                  <w:rPr>
                    <w:rFonts w:hint="eastAsia"/>
                  </w:rPr>
                  <w:t xml:space="preserve">his family and his hope for a remote and unobtainable utopia. He continued to exhibit </w:t>
                </w:r>
                <w:r w:rsidRPr="00422634">
                  <w:t xml:space="preserve">throughout the 1940s and </w:t>
                </w:r>
                <w:r w:rsidR="00B2157E" w:rsidRPr="00422634">
                  <w:t>19</w:t>
                </w:r>
                <w:r w:rsidRPr="00422634">
                  <w:t xml:space="preserve">50s, </w:t>
                </w:r>
                <w:r w:rsidRPr="00422634">
                  <w:rPr>
                    <w:rFonts w:hint="eastAsia"/>
                  </w:rPr>
                  <w:t xml:space="preserve">mainly </w:t>
                </w:r>
                <w:proofErr w:type="gramStart"/>
                <w:r w:rsidRPr="00422634">
                  <w:rPr>
                    <w:rFonts w:hint="eastAsia"/>
                  </w:rPr>
                  <w:t>in</w:t>
                </w:r>
                <w:r w:rsidRPr="00422634">
                  <w:t xml:space="preserve"> group</w:t>
                </w:r>
                <w:proofErr w:type="gramEnd"/>
                <w:r w:rsidRPr="00422634">
                  <w:t xml:space="preserve"> </w:t>
                </w:r>
                <w:r w:rsidRPr="00422634">
                  <w:rPr>
                    <w:rFonts w:hint="eastAsia"/>
                  </w:rPr>
                  <w:lastRenderedPageBreak/>
                  <w:t>shows.</w:t>
                </w:r>
                <w:r w:rsidRPr="00422634">
                  <w:t xml:space="preserve"> </w:t>
                </w:r>
                <w:r w:rsidRPr="00422634">
                  <w:rPr>
                    <w:rFonts w:hint="eastAsia"/>
                  </w:rPr>
                  <w:t>His first</w:t>
                </w:r>
                <w:r w:rsidR="00B2157E" w:rsidRPr="00422634">
                  <w:t>,</w:t>
                </w:r>
                <w:r w:rsidRPr="00422634">
                  <w:rPr>
                    <w:rFonts w:hint="eastAsia"/>
                  </w:rPr>
                  <w:t xml:space="preserve"> and last</w:t>
                </w:r>
                <w:r w:rsidR="00B2157E" w:rsidRPr="00422634">
                  <w:t>,</w:t>
                </w:r>
                <w:r w:rsidRPr="00422634">
                  <w:rPr>
                    <w:rFonts w:hint="eastAsia"/>
                  </w:rPr>
                  <w:t xml:space="preserve"> solo exhibition was held in a department store in Seoul in 1955. Longing for his family, lon</w:t>
                </w:r>
                <w:r w:rsidRPr="00422634">
                  <w:t xml:space="preserve">ely, </w:t>
                </w:r>
                <w:r w:rsidRPr="00422634">
                  <w:rPr>
                    <w:rFonts w:hint="eastAsia"/>
                  </w:rPr>
                  <w:t>and tortured, Yi eventually broke down mentally and physically. He died alone at a hospital in Seoul.</w:t>
                </w:r>
                <w:r w:rsidR="00B2157E">
                  <w:tab/>
                </w:r>
              </w:p>
            </w:tc>
          </w:sdtContent>
        </w:sdt>
      </w:tr>
      <w:tr w:rsidR="003235A7" w14:paraId="4448C3E5" w14:textId="77777777" w:rsidTr="003235A7">
        <w:tc>
          <w:tcPr>
            <w:tcW w:w="9016" w:type="dxa"/>
          </w:tcPr>
          <w:p w14:paraId="4B44FB5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06C42BB" w14:textId="77777777" w:rsidR="003235A7" w:rsidRDefault="00535130" w:rsidP="00FB11DE">
            <w:sdt>
              <w:sdtPr>
                <w:id w:val="-522318945"/>
                <w:citation/>
              </w:sdtPr>
              <w:sdtEndPr/>
              <w:sdtContent>
                <w:r w:rsidR="00B2157E">
                  <w:fldChar w:fldCharType="begin"/>
                </w:r>
                <w:r w:rsidR="00B2157E">
                  <w:rPr>
                    <w:lang w:val="en-US"/>
                  </w:rPr>
                  <w:instrText xml:space="preserve"> CITATION Kim98 \l 1033 </w:instrText>
                </w:r>
                <w:r w:rsidR="00B2157E">
                  <w:fldChar w:fldCharType="separate"/>
                </w:r>
                <w:r w:rsidR="00422634">
                  <w:rPr>
                    <w:noProof/>
                    <w:lang w:val="en-US"/>
                  </w:rPr>
                  <w:t>(Kim)</w:t>
                </w:r>
                <w:r w:rsidR="00B2157E">
                  <w:fldChar w:fldCharType="end"/>
                </w:r>
              </w:sdtContent>
            </w:sdt>
          </w:p>
        </w:tc>
      </w:tr>
    </w:tbl>
    <w:p w14:paraId="368FF85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3FF7C" w14:textId="77777777" w:rsidR="001D27C7" w:rsidRDefault="001D27C7" w:rsidP="007A0D55">
      <w:pPr>
        <w:spacing w:after="0" w:line="240" w:lineRule="auto"/>
      </w:pPr>
      <w:r>
        <w:separator/>
      </w:r>
    </w:p>
  </w:endnote>
  <w:endnote w:type="continuationSeparator" w:id="0">
    <w:p w14:paraId="3D7AACFB" w14:textId="77777777" w:rsidR="001D27C7" w:rsidRDefault="001D27C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YSinMyeongJo-Medium">
    <w:altName w:val="안상수2006중간"/>
    <w:charset w:val="81"/>
    <w:family w:val="roman"/>
    <w:pitch w:val="variable"/>
    <w:sig w:usb0="00000000" w:usb1="29D77CF9" w:usb2="00000010" w:usb3="00000000" w:csb0="00080000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7EF43" w14:textId="77777777" w:rsidR="001D27C7" w:rsidRDefault="001D27C7" w:rsidP="007A0D55">
      <w:pPr>
        <w:spacing w:after="0" w:line="240" w:lineRule="auto"/>
      </w:pPr>
      <w:r>
        <w:separator/>
      </w:r>
    </w:p>
  </w:footnote>
  <w:footnote w:type="continuationSeparator" w:id="0">
    <w:p w14:paraId="4BB71B99" w14:textId="77777777" w:rsidR="001D27C7" w:rsidRDefault="001D27C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A094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B81DE5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C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20DB"/>
    <w:rsid w:val="001D27C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263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5130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57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0FD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20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20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i_Chungsop(Jungsil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0AFE1C626F084AB18994A4B84ED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18EB-8124-BF41-B5E3-BA7EE19A7920}"/>
      </w:docPartPr>
      <w:docPartBody>
        <w:p w:rsidR="004C45EC" w:rsidRDefault="004C45EC">
          <w:pPr>
            <w:pStyle w:val="260AFE1C626F084AB18994A4B84ED64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21EE7019B75524B9C6DE3A8B827A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FF0A5-6477-0547-8B88-0034FED9C8B3}"/>
      </w:docPartPr>
      <w:docPartBody>
        <w:p w:rsidR="004C45EC" w:rsidRDefault="004C45EC">
          <w:pPr>
            <w:pStyle w:val="221EE7019B75524B9C6DE3A8B827A5B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001EB8515F7E44818EAB169DB06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B5A6E-F8E4-6849-B747-076DD1E6AE7C}"/>
      </w:docPartPr>
      <w:docPartBody>
        <w:p w:rsidR="004C45EC" w:rsidRDefault="004C45EC">
          <w:pPr>
            <w:pStyle w:val="59001EB8515F7E44818EAB169DB06CA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9BBA46E66C764AA0C30389434F6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1CCB6-A1C7-694F-92BF-4F17DC0380DB}"/>
      </w:docPartPr>
      <w:docPartBody>
        <w:p w:rsidR="004C45EC" w:rsidRDefault="004C45EC">
          <w:pPr>
            <w:pStyle w:val="8C9BBA46E66C764AA0C30389434F6D9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3C4CDFBDAA3AC4C8A6575659C49A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E124-3779-DA47-8C3C-AC4B375C1D8C}"/>
      </w:docPartPr>
      <w:docPartBody>
        <w:p w:rsidR="004C45EC" w:rsidRDefault="004C45EC">
          <w:pPr>
            <w:pStyle w:val="43C4CDFBDAA3AC4C8A6575659C49A99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8BA81DAF663A4CB8D381ECE8B1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3DB91-A9DD-144A-A526-4EC47FBF1DEE}"/>
      </w:docPartPr>
      <w:docPartBody>
        <w:p w:rsidR="004C45EC" w:rsidRDefault="004C45EC">
          <w:pPr>
            <w:pStyle w:val="EF8BA81DAF663A4CB8D381ECE8B1BEA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4844DA003BEC14DA51F4D1A91772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D2B09-2627-4A44-A405-F58B5EFBF62F}"/>
      </w:docPartPr>
      <w:docPartBody>
        <w:p w:rsidR="004C45EC" w:rsidRDefault="004C45EC">
          <w:pPr>
            <w:pStyle w:val="A4844DA003BEC14DA51F4D1A9177223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C74108938AB224F8D4B3F9210C6C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E9B4-A03F-FE41-ACFA-38275CBF8030}"/>
      </w:docPartPr>
      <w:docPartBody>
        <w:p w:rsidR="004C45EC" w:rsidRDefault="004C45EC">
          <w:pPr>
            <w:pStyle w:val="4C74108938AB224F8D4B3F9210C6C6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3BF48D593D5D4EA39B443CBC01E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DE37B-AAF2-4343-83FD-36CE36AC32A3}"/>
      </w:docPartPr>
      <w:docPartBody>
        <w:p w:rsidR="004C45EC" w:rsidRDefault="004C45EC">
          <w:pPr>
            <w:pStyle w:val="433BF48D593D5D4EA39B443CBC01E6B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FC650F31D49E4C97C9893C57C2A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99556-FFC3-E34A-A8E4-714F94D45F8B}"/>
      </w:docPartPr>
      <w:docPartBody>
        <w:p w:rsidR="004C45EC" w:rsidRDefault="004C45EC">
          <w:pPr>
            <w:pStyle w:val="CFFC650F31D49E4C97C9893C57C2AE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YSinMyeongJo-Medium">
    <w:altName w:val="안상수2006중간"/>
    <w:charset w:val="81"/>
    <w:family w:val="roman"/>
    <w:pitch w:val="variable"/>
    <w:sig w:usb0="00000000" w:usb1="29D77CF9" w:usb2="00000010" w:usb3="00000000" w:csb0="00080000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EC"/>
    <w:rsid w:val="004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0AFE1C626F084AB18994A4B84ED643">
    <w:name w:val="260AFE1C626F084AB18994A4B84ED643"/>
  </w:style>
  <w:style w:type="paragraph" w:customStyle="1" w:styleId="221EE7019B75524B9C6DE3A8B827A5B2">
    <w:name w:val="221EE7019B75524B9C6DE3A8B827A5B2"/>
  </w:style>
  <w:style w:type="paragraph" w:customStyle="1" w:styleId="59001EB8515F7E44818EAB169DB06CA4">
    <w:name w:val="59001EB8515F7E44818EAB169DB06CA4"/>
  </w:style>
  <w:style w:type="paragraph" w:customStyle="1" w:styleId="8C9BBA46E66C764AA0C30389434F6D9D">
    <w:name w:val="8C9BBA46E66C764AA0C30389434F6D9D"/>
  </w:style>
  <w:style w:type="paragraph" w:customStyle="1" w:styleId="43C4CDFBDAA3AC4C8A6575659C49A99A">
    <w:name w:val="43C4CDFBDAA3AC4C8A6575659C49A99A"/>
  </w:style>
  <w:style w:type="paragraph" w:customStyle="1" w:styleId="EF8BA81DAF663A4CB8D381ECE8B1BEA0">
    <w:name w:val="EF8BA81DAF663A4CB8D381ECE8B1BEA0"/>
  </w:style>
  <w:style w:type="paragraph" w:customStyle="1" w:styleId="A4844DA003BEC14DA51F4D1A9177223E">
    <w:name w:val="A4844DA003BEC14DA51F4D1A9177223E"/>
  </w:style>
  <w:style w:type="paragraph" w:customStyle="1" w:styleId="4C74108938AB224F8D4B3F9210C6C6B7">
    <w:name w:val="4C74108938AB224F8D4B3F9210C6C6B7"/>
  </w:style>
  <w:style w:type="paragraph" w:customStyle="1" w:styleId="433BF48D593D5D4EA39B443CBC01E6B5">
    <w:name w:val="433BF48D593D5D4EA39B443CBC01E6B5"/>
  </w:style>
  <w:style w:type="paragraph" w:customStyle="1" w:styleId="CFFC650F31D49E4C97C9893C57C2AE3E">
    <w:name w:val="CFFC650F31D49E4C97C9893C57C2AE3E"/>
  </w:style>
  <w:style w:type="paragraph" w:customStyle="1" w:styleId="9591CDB391C435479B8F6BE297BDC2C7">
    <w:name w:val="9591CDB391C435479B8F6BE297BDC2C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0AFE1C626F084AB18994A4B84ED643">
    <w:name w:val="260AFE1C626F084AB18994A4B84ED643"/>
  </w:style>
  <w:style w:type="paragraph" w:customStyle="1" w:styleId="221EE7019B75524B9C6DE3A8B827A5B2">
    <w:name w:val="221EE7019B75524B9C6DE3A8B827A5B2"/>
  </w:style>
  <w:style w:type="paragraph" w:customStyle="1" w:styleId="59001EB8515F7E44818EAB169DB06CA4">
    <w:name w:val="59001EB8515F7E44818EAB169DB06CA4"/>
  </w:style>
  <w:style w:type="paragraph" w:customStyle="1" w:styleId="8C9BBA46E66C764AA0C30389434F6D9D">
    <w:name w:val="8C9BBA46E66C764AA0C30389434F6D9D"/>
  </w:style>
  <w:style w:type="paragraph" w:customStyle="1" w:styleId="43C4CDFBDAA3AC4C8A6575659C49A99A">
    <w:name w:val="43C4CDFBDAA3AC4C8A6575659C49A99A"/>
  </w:style>
  <w:style w:type="paragraph" w:customStyle="1" w:styleId="EF8BA81DAF663A4CB8D381ECE8B1BEA0">
    <w:name w:val="EF8BA81DAF663A4CB8D381ECE8B1BEA0"/>
  </w:style>
  <w:style w:type="paragraph" w:customStyle="1" w:styleId="A4844DA003BEC14DA51F4D1A9177223E">
    <w:name w:val="A4844DA003BEC14DA51F4D1A9177223E"/>
  </w:style>
  <w:style w:type="paragraph" w:customStyle="1" w:styleId="4C74108938AB224F8D4B3F9210C6C6B7">
    <w:name w:val="4C74108938AB224F8D4B3F9210C6C6B7"/>
  </w:style>
  <w:style w:type="paragraph" w:customStyle="1" w:styleId="433BF48D593D5D4EA39B443CBC01E6B5">
    <w:name w:val="433BF48D593D5D4EA39B443CBC01E6B5"/>
  </w:style>
  <w:style w:type="paragraph" w:customStyle="1" w:styleId="CFFC650F31D49E4C97C9893C57C2AE3E">
    <w:name w:val="CFFC650F31D49E4C97C9893C57C2AE3E"/>
  </w:style>
  <w:style w:type="paragraph" w:customStyle="1" w:styleId="9591CDB391C435479B8F6BE297BDC2C7">
    <w:name w:val="9591CDB391C435479B8F6BE297BDC2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Kim98</b:Tag>
    <b:SourceType>BookSection</b:SourceType>
    <b:Guid>{0D4D440F-AB63-034B-A0F8-130F3AF7046C}</b:Guid>
    <b:Author>
      <b:Author>
        <b:NameList>
          <b:Person>
            <b:Last>Kim</b:Last>
            <b:First>Youngna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</b:Title>
    <b:Year>1998</b:Year>
    <b:BookTitle>Modern Asian Art</b:BookTitle>
    <b:City>Honolulu</b:City>
    <b:Publisher>University of Hawai’i P </b:Publisher>
    <b:Pages>155-168</b:Pages>
    <b:RefOrder>1</b:RefOrder>
  </b:Source>
</b:Sources>
</file>

<file path=customXml/itemProps1.xml><?xml version="1.0" encoding="utf-8"?>
<ds:datastoreItem xmlns:ds="http://schemas.openxmlformats.org/officeDocument/2006/customXml" ds:itemID="{C57DB0C3-197C-2F47-8EAC-8AB86553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Yi_Chungsop(Jungsil)SC.dotx</Template>
  <TotalTime>9</TotalTime>
  <Pages>2</Pages>
  <Words>531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4</cp:revision>
  <dcterms:created xsi:type="dcterms:W3CDTF">2014-05-17T21:32:00Z</dcterms:created>
  <dcterms:modified xsi:type="dcterms:W3CDTF">2014-07-06T18:10:00Z</dcterms:modified>
</cp:coreProperties>
</file>