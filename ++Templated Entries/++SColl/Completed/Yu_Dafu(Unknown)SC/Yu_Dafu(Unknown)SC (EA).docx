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8C6BD5" w14:textId="77777777" w:rsidTr="00922950">
        <w:tc>
          <w:tcPr>
            <w:tcW w:w="491" w:type="dxa"/>
            <w:vMerge w:val="restart"/>
            <w:shd w:val="clear" w:color="auto" w:fill="A6A6A6" w:themeFill="background1" w:themeFillShade="A6"/>
            <w:textDirection w:val="btLr"/>
          </w:tcPr>
          <w:p w14:paraId="4E23851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D3DA5F2D137EF41A19056647C27017D"/>
            </w:placeholder>
            <w:showingPlcHdr/>
            <w:dropDownList>
              <w:listItem w:displayText="Dr." w:value="Dr."/>
              <w:listItem w:displayText="Prof." w:value="Prof."/>
            </w:dropDownList>
          </w:sdtPr>
          <w:sdtEndPr/>
          <w:sdtContent>
            <w:tc>
              <w:tcPr>
                <w:tcW w:w="1259" w:type="dxa"/>
              </w:tcPr>
              <w:p w14:paraId="43B5357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AE511681062346ADB1B61D2B4FBB0D"/>
            </w:placeholder>
            <w:showingPlcHdr/>
            <w:text/>
          </w:sdtPr>
          <w:sdtEndPr/>
          <w:sdtContent>
            <w:tc>
              <w:tcPr>
                <w:tcW w:w="2073" w:type="dxa"/>
              </w:tcPr>
              <w:p w14:paraId="19D20BD3" w14:textId="77777777" w:rsidR="00B574C9" w:rsidRDefault="00B574C9" w:rsidP="00922950">
                <w:r>
                  <w:rPr>
                    <w:rStyle w:val="PlaceholderText"/>
                  </w:rPr>
                  <w:t>[First name]</w:t>
                </w:r>
              </w:p>
            </w:tc>
          </w:sdtContent>
        </w:sdt>
        <w:sdt>
          <w:sdtPr>
            <w:alias w:val="Middle name"/>
            <w:tag w:val="authorMiddleName"/>
            <w:id w:val="-2076034781"/>
            <w:placeholder>
              <w:docPart w:val="F6B0C16F80DF73489EE303D5800848A9"/>
            </w:placeholder>
            <w:showingPlcHdr/>
            <w:text/>
          </w:sdtPr>
          <w:sdtEndPr/>
          <w:sdtContent>
            <w:tc>
              <w:tcPr>
                <w:tcW w:w="2551" w:type="dxa"/>
              </w:tcPr>
              <w:p w14:paraId="2A1C6A75" w14:textId="77777777" w:rsidR="00B574C9" w:rsidRDefault="00B574C9" w:rsidP="00922950">
                <w:r>
                  <w:rPr>
                    <w:rStyle w:val="PlaceholderText"/>
                  </w:rPr>
                  <w:t>[Middle name]</w:t>
                </w:r>
              </w:p>
            </w:tc>
          </w:sdtContent>
        </w:sdt>
        <w:sdt>
          <w:sdtPr>
            <w:alias w:val="Last name"/>
            <w:tag w:val="authorLastName"/>
            <w:id w:val="-1088529830"/>
            <w:placeholder>
              <w:docPart w:val="0F072A3B11E9B147A5A93FF834B68A2A"/>
            </w:placeholder>
            <w:showingPlcHdr/>
            <w:text/>
          </w:sdtPr>
          <w:sdtEndPr/>
          <w:sdtContent>
            <w:tc>
              <w:tcPr>
                <w:tcW w:w="2642" w:type="dxa"/>
              </w:tcPr>
              <w:p w14:paraId="1F2CC4F3" w14:textId="77777777" w:rsidR="00B574C9" w:rsidRDefault="00B574C9" w:rsidP="00922950">
                <w:r>
                  <w:rPr>
                    <w:rStyle w:val="PlaceholderText"/>
                  </w:rPr>
                  <w:t>[Last name]</w:t>
                </w:r>
              </w:p>
            </w:tc>
          </w:sdtContent>
        </w:sdt>
      </w:tr>
      <w:tr w:rsidR="00B574C9" w14:paraId="4199A2EF" w14:textId="77777777" w:rsidTr="001A6A06">
        <w:trPr>
          <w:trHeight w:val="986"/>
        </w:trPr>
        <w:tc>
          <w:tcPr>
            <w:tcW w:w="491" w:type="dxa"/>
            <w:vMerge/>
            <w:shd w:val="clear" w:color="auto" w:fill="A6A6A6" w:themeFill="background1" w:themeFillShade="A6"/>
          </w:tcPr>
          <w:p w14:paraId="0D117DC8" w14:textId="77777777" w:rsidR="00B574C9" w:rsidRPr="001A6A06" w:rsidRDefault="00B574C9" w:rsidP="00CF1542">
            <w:pPr>
              <w:jc w:val="center"/>
              <w:rPr>
                <w:b/>
                <w:color w:val="FFFFFF" w:themeColor="background1"/>
              </w:rPr>
            </w:pPr>
          </w:p>
        </w:tc>
        <w:sdt>
          <w:sdtPr>
            <w:alias w:val="Biography"/>
            <w:tag w:val="authorBiography"/>
            <w:id w:val="938807824"/>
            <w:placeholder>
              <w:docPart w:val="8FD1589BE4D6A649B252017704AF35C7"/>
            </w:placeholder>
            <w:showingPlcHdr/>
          </w:sdtPr>
          <w:sdtEndPr/>
          <w:sdtContent>
            <w:tc>
              <w:tcPr>
                <w:tcW w:w="8525" w:type="dxa"/>
                <w:gridSpan w:val="4"/>
              </w:tcPr>
              <w:p w14:paraId="73132C5B" w14:textId="77777777" w:rsidR="00B574C9" w:rsidRDefault="00B574C9" w:rsidP="00922950">
                <w:r>
                  <w:rPr>
                    <w:rStyle w:val="PlaceholderText"/>
                  </w:rPr>
                  <w:t>[Enter your biography]</w:t>
                </w:r>
              </w:p>
            </w:tc>
          </w:sdtContent>
        </w:sdt>
      </w:tr>
      <w:tr w:rsidR="00B574C9" w14:paraId="2C6E09D9" w14:textId="77777777" w:rsidTr="001A6A06">
        <w:trPr>
          <w:trHeight w:val="986"/>
        </w:trPr>
        <w:tc>
          <w:tcPr>
            <w:tcW w:w="491" w:type="dxa"/>
            <w:vMerge/>
            <w:shd w:val="clear" w:color="auto" w:fill="A6A6A6" w:themeFill="background1" w:themeFillShade="A6"/>
          </w:tcPr>
          <w:p w14:paraId="3E0C78AD" w14:textId="77777777" w:rsidR="00B574C9" w:rsidRPr="001A6A06" w:rsidRDefault="00B574C9" w:rsidP="00CF1542">
            <w:pPr>
              <w:jc w:val="center"/>
              <w:rPr>
                <w:b/>
                <w:color w:val="FFFFFF" w:themeColor="background1"/>
              </w:rPr>
            </w:pPr>
          </w:p>
        </w:tc>
        <w:sdt>
          <w:sdtPr>
            <w:alias w:val="Affiliation"/>
            <w:tag w:val="affiliation"/>
            <w:id w:val="2012937915"/>
            <w:placeholder>
              <w:docPart w:val="58E27810E60416459AA330626B2AE596"/>
            </w:placeholder>
            <w:showingPlcHdr/>
            <w:text/>
          </w:sdtPr>
          <w:sdtEndPr/>
          <w:sdtContent>
            <w:tc>
              <w:tcPr>
                <w:tcW w:w="8525" w:type="dxa"/>
                <w:gridSpan w:val="4"/>
              </w:tcPr>
              <w:p w14:paraId="7F7E541E" w14:textId="77777777" w:rsidR="00B574C9" w:rsidRDefault="00B574C9" w:rsidP="00B574C9">
                <w:r>
                  <w:rPr>
                    <w:rStyle w:val="PlaceholderText"/>
                  </w:rPr>
                  <w:t>[Enter the institution with which you are affiliated]</w:t>
                </w:r>
              </w:p>
            </w:tc>
          </w:sdtContent>
        </w:sdt>
      </w:tr>
    </w:tbl>
    <w:p w14:paraId="147C828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483740" w14:textId="77777777" w:rsidTr="00244BB0">
        <w:tc>
          <w:tcPr>
            <w:tcW w:w="9016" w:type="dxa"/>
            <w:shd w:val="clear" w:color="auto" w:fill="A6A6A6" w:themeFill="background1" w:themeFillShade="A6"/>
            <w:tcMar>
              <w:top w:w="113" w:type="dxa"/>
              <w:bottom w:w="113" w:type="dxa"/>
            </w:tcMar>
          </w:tcPr>
          <w:p w14:paraId="07A94852"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305676" w14:paraId="79BC4905" w14:textId="77777777" w:rsidTr="003F0D73">
        <w:sdt>
          <w:sdtPr>
            <w:rPr>
              <w:b/>
            </w:rPr>
            <w:alias w:val="Article headword"/>
            <w:tag w:val="articleHeadword"/>
            <w:id w:val="-361440020"/>
            <w:placeholder>
              <w:docPart w:val="07CDD741924E5B4DABDED7606D16F473"/>
            </w:placeholder>
            <w:text/>
          </w:sdtPr>
          <w:sdtEndPr/>
          <w:sdtContent>
            <w:tc>
              <w:tcPr>
                <w:tcW w:w="9016" w:type="dxa"/>
                <w:tcMar>
                  <w:top w:w="113" w:type="dxa"/>
                  <w:bottom w:w="113" w:type="dxa"/>
                </w:tcMar>
              </w:tcPr>
              <w:p w14:paraId="617C5456" w14:textId="77777777" w:rsidR="003F0D73" w:rsidRPr="00305676" w:rsidRDefault="007D7CB9" w:rsidP="007D7CB9">
                <w:pPr>
                  <w:rPr>
                    <w:b/>
                    <w:sz w:val="24"/>
                    <w:szCs w:val="24"/>
                  </w:rPr>
                </w:pPr>
                <w:r w:rsidRPr="001651F5">
                  <w:rPr>
                    <w:b/>
                  </w:rPr>
                  <w:t xml:space="preserve">Yu </w:t>
                </w:r>
                <w:proofErr w:type="spellStart"/>
                <w:r w:rsidRPr="001651F5">
                  <w:rPr>
                    <w:b/>
                  </w:rPr>
                  <w:t>Dafu</w:t>
                </w:r>
                <w:proofErr w:type="spellEnd"/>
              </w:p>
            </w:tc>
          </w:sdtContent>
        </w:sdt>
      </w:tr>
      <w:tr w:rsidR="00464699" w:rsidRPr="00305676" w14:paraId="0782FFC7" w14:textId="77777777" w:rsidTr="007821B0">
        <w:sdt>
          <w:sdtPr>
            <w:rPr>
              <w:sz w:val="24"/>
              <w:szCs w:val="24"/>
            </w:rPr>
            <w:alias w:val="Variant headwords"/>
            <w:tag w:val="variantHeadwords"/>
            <w:id w:val="173464402"/>
            <w:placeholder>
              <w:docPart w:val="DE34F19E2685C542B2DC235BF57D923D"/>
            </w:placeholder>
            <w:showingPlcHdr/>
          </w:sdtPr>
          <w:sdtEndPr/>
          <w:sdtContent>
            <w:tc>
              <w:tcPr>
                <w:tcW w:w="9016" w:type="dxa"/>
                <w:tcMar>
                  <w:top w:w="113" w:type="dxa"/>
                  <w:bottom w:w="113" w:type="dxa"/>
                </w:tcMar>
              </w:tcPr>
              <w:p w14:paraId="474A4698" w14:textId="77777777" w:rsidR="00464699" w:rsidRPr="00305676" w:rsidRDefault="00464699" w:rsidP="00464699">
                <w:pPr>
                  <w:rPr>
                    <w:sz w:val="24"/>
                    <w:szCs w:val="24"/>
                  </w:rPr>
                </w:pPr>
                <w:r w:rsidRPr="00305676">
                  <w:rPr>
                    <w:rStyle w:val="PlaceholderText"/>
                    <w:b/>
                    <w:sz w:val="24"/>
                    <w:szCs w:val="24"/>
                  </w:rPr>
                  <w:t xml:space="preserve">[Enter any </w:t>
                </w:r>
                <w:r w:rsidRPr="00305676">
                  <w:rPr>
                    <w:rStyle w:val="PlaceholderText"/>
                    <w:b/>
                    <w:i/>
                    <w:sz w:val="24"/>
                    <w:szCs w:val="24"/>
                  </w:rPr>
                  <w:t>variant forms</w:t>
                </w:r>
                <w:r w:rsidRPr="00305676">
                  <w:rPr>
                    <w:rStyle w:val="PlaceholderText"/>
                    <w:b/>
                    <w:sz w:val="24"/>
                    <w:szCs w:val="24"/>
                  </w:rPr>
                  <w:t xml:space="preserve"> of your headword – OPTIONAL]</w:t>
                </w:r>
              </w:p>
            </w:tc>
          </w:sdtContent>
        </w:sdt>
      </w:tr>
      <w:tr w:rsidR="00E85A05" w:rsidRPr="00305676" w14:paraId="24EE10F5" w14:textId="77777777" w:rsidTr="003F0D73">
        <w:sdt>
          <w:sdtPr>
            <w:rPr>
              <w:sz w:val="24"/>
              <w:szCs w:val="24"/>
            </w:rPr>
            <w:alias w:val="Abstract"/>
            <w:tag w:val="abstract"/>
            <w:id w:val="-635871867"/>
            <w:placeholder>
              <w:docPart w:val="CF3A959F6605E5478245A785FA5C276F"/>
            </w:placeholder>
          </w:sdtPr>
          <w:sdtEndPr/>
          <w:sdtContent>
            <w:tc>
              <w:tcPr>
                <w:tcW w:w="9016" w:type="dxa"/>
                <w:tcMar>
                  <w:top w:w="113" w:type="dxa"/>
                  <w:bottom w:w="113" w:type="dxa"/>
                </w:tcMar>
              </w:tcPr>
              <w:p w14:paraId="479B1E81" w14:textId="77777777" w:rsidR="00E85A05" w:rsidRPr="00305676" w:rsidRDefault="007D7CB9" w:rsidP="00E85A05">
                <w:pPr>
                  <w:rPr>
                    <w:sz w:val="24"/>
                    <w:szCs w:val="24"/>
                  </w:rPr>
                </w:pPr>
                <w:r w:rsidRPr="001651F5">
                  <w:t xml:space="preserve">Best regarded as a member of the vanguard of the “New Literature” movement closely related to the nationalist May Fourth Incident in 1919, Yu </w:t>
                </w:r>
                <w:proofErr w:type="spellStart"/>
                <w:r w:rsidRPr="001651F5">
                  <w:t>Dafu</w:t>
                </w:r>
                <w:proofErr w:type="spellEnd"/>
                <w:r w:rsidRPr="001651F5">
                  <w:t xml:space="preserve"> was a distinguished figure in the Chinese literary scene of the 1920s and the 1930s, known especially for his explicit depictions of eroticism and sexuality.</w:t>
                </w:r>
              </w:p>
            </w:tc>
          </w:sdtContent>
        </w:sdt>
      </w:tr>
      <w:tr w:rsidR="003F0D73" w:rsidRPr="00305676" w14:paraId="5ECBA604" w14:textId="77777777" w:rsidTr="003F0D73">
        <w:sdt>
          <w:sdtPr>
            <w:rPr>
              <w:sz w:val="24"/>
              <w:szCs w:val="24"/>
            </w:rPr>
            <w:alias w:val="Article text"/>
            <w:tag w:val="articleText"/>
            <w:id w:val="634067588"/>
            <w:placeholder>
              <w:docPart w:val="217591F1EFF7AE4896A857296E20AC41"/>
            </w:placeholder>
          </w:sdtPr>
          <w:sdtEndPr/>
          <w:sdtContent>
            <w:tc>
              <w:tcPr>
                <w:tcW w:w="9016" w:type="dxa"/>
                <w:tcMar>
                  <w:top w:w="113" w:type="dxa"/>
                  <w:bottom w:w="113" w:type="dxa"/>
                </w:tcMar>
              </w:tcPr>
              <w:p w14:paraId="5C0D5587" w14:textId="11992314" w:rsidR="007D7CB9" w:rsidRPr="001651F5" w:rsidRDefault="002F5917" w:rsidP="002F5917">
                <w:r>
                  <w:t>B</w:t>
                </w:r>
                <w:r w:rsidR="007D7CB9" w:rsidRPr="001651F5">
                  <w:t xml:space="preserve">est regarded as a member of the vanguard of the “New Literature” movement closely related to the nationalist May Fourth Incident in 1919, Yu </w:t>
                </w:r>
                <w:proofErr w:type="spellStart"/>
                <w:r w:rsidR="007D7CB9" w:rsidRPr="001651F5">
                  <w:t>Dafu</w:t>
                </w:r>
                <w:proofErr w:type="spellEnd"/>
                <w:r w:rsidR="007D7CB9" w:rsidRPr="001651F5">
                  <w:t xml:space="preserve"> was a distinguished figure in the Chinese literary scene of the 1920s and the 1930s, known especially for his explicit depictions of eroticism and sexuality. In 1921, towards the end of his sojourn in Japan, Yu published his first book through the Creation Society (</w:t>
                </w:r>
                <w:proofErr w:type="spellStart"/>
                <w:r w:rsidR="007D7CB9" w:rsidRPr="001651F5">
                  <w:t>創造社</w:t>
                </w:r>
                <w:proofErr w:type="spellEnd"/>
                <w:r w:rsidR="007D7CB9" w:rsidRPr="001651F5">
                  <w:t xml:space="preserve">) (1921-1930), a literary organization he co-founded with like-minded friends who subscribed to similar romantic notions about literature. He went on to become a prolific writer of fiction, essays, and classical poetry, an occasional translator, as well as an editor of several literary journals. </w:t>
                </w:r>
                <w:proofErr w:type="gramStart"/>
                <w:r w:rsidR="007D7CB9" w:rsidRPr="001651F5">
                  <w:t>Con</w:t>
                </w:r>
                <w:r w:rsidR="001C64BF" w:rsidRPr="001651F5">
                  <w:t>tending that</w:t>
                </w:r>
                <w:proofErr w:type="gramEnd"/>
                <w:r w:rsidR="001C64BF" w:rsidRPr="001651F5">
                  <w:t xml:space="preserve"> “a</w:t>
                </w:r>
                <w:r w:rsidR="007D7CB9" w:rsidRPr="001651F5">
                  <w:t>ll literary works are autobiographies of their authors,” his prose writings familiarized readers with his creative drive, as well as his peripatetic experiences in China and Japan, countries which provided the settings for most of his fictional works. He spent the last eight years of his life in Southeast Asia (1938 – 1945).  From a newspaper editor to becoming a wanted fugitive during the Second World War, his career and life ended with his enigmatic disappearance in Sumatra, Indonesia</w:t>
                </w:r>
                <w:r w:rsidR="001C64BF" w:rsidRPr="001651F5">
                  <w:t>,</w:t>
                </w:r>
                <w:r w:rsidR="007D7CB9" w:rsidRPr="001651F5">
                  <w:t xml:space="preserve"> soon after Japan had officially surrendered. He </w:t>
                </w:r>
                <w:proofErr w:type="gramStart"/>
                <w:r w:rsidR="007D7CB9" w:rsidRPr="001651F5">
                  <w:t>is believed to have been killed</w:t>
                </w:r>
                <w:proofErr w:type="gramEnd"/>
                <w:r w:rsidR="007D7CB9" w:rsidRPr="001651F5">
                  <w:t xml:space="preserve"> by the Japanese before their retreat.  His body was never recovered. </w:t>
                </w:r>
              </w:p>
              <w:p w14:paraId="1CADFD41" w14:textId="77777777" w:rsidR="001C64BF" w:rsidRDefault="001C64BF" w:rsidP="007D7CB9">
                <w:pPr>
                  <w:rPr>
                    <w:i/>
                    <w:sz w:val="24"/>
                    <w:szCs w:val="24"/>
                  </w:rPr>
                </w:pPr>
              </w:p>
              <w:p w14:paraId="069703AC" w14:textId="77777777" w:rsidR="00C0366D" w:rsidRDefault="00C0366D" w:rsidP="001651F5">
                <w:r w:rsidRPr="00305676">
                  <w:t>File: Yu_Dafu_1927.jpg</w:t>
                </w:r>
              </w:p>
              <w:p w14:paraId="6472C818" w14:textId="77777777" w:rsidR="001C64BF" w:rsidRPr="00305676" w:rsidRDefault="001C64BF" w:rsidP="007D7CB9">
                <w:pPr>
                  <w:rPr>
                    <w:i/>
                    <w:sz w:val="24"/>
                    <w:szCs w:val="24"/>
                  </w:rPr>
                </w:pPr>
              </w:p>
              <w:p w14:paraId="6A7498FA" w14:textId="2E2B0C6D" w:rsidR="007D7CB9" w:rsidRDefault="007D7CB9" w:rsidP="001651F5">
                <w:pPr>
                  <w:rPr>
                    <w:sz w:val="24"/>
                    <w:szCs w:val="24"/>
                  </w:rPr>
                </w:pPr>
                <w:r w:rsidRPr="001651F5">
                  <w:t xml:space="preserve">Originally named Yu Wen, born in the </w:t>
                </w:r>
                <w:proofErr w:type="spellStart"/>
                <w:r w:rsidRPr="001651F5">
                  <w:t>Fuyang</w:t>
                </w:r>
                <w:proofErr w:type="spellEnd"/>
                <w:r w:rsidRPr="001651F5">
                  <w:t xml:space="preserve"> county of the Zhejiang province in China and raised in a poor literati family, Yu read widely in classical Chinese literature. His first creative works, published in China while he was an overseas student in Japan, were classical poems. Japan was also where he absorbed Western literature voraciously.  He claimed to have read around a thousand works of Russian, German, British, Japanese and French fiction in four years. In 1921, responding to ideas of a Chinese literary revolution, he started using the vernacular Chinese language to compose his first short story</w:t>
                </w:r>
                <w:r w:rsidR="001651F5">
                  <w:t>,</w:t>
                </w:r>
                <w:r w:rsidRPr="001651F5">
                  <w:t xml:space="preserve"> “A Silvery Grey Death”</w:t>
                </w:r>
                <w:r w:rsidRPr="00305676">
                  <w:rPr>
                    <w:sz w:val="24"/>
                    <w:szCs w:val="24"/>
                  </w:rPr>
                  <w:t xml:space="preserve"> (銀灰色的死). </w:t>
                </w:r>
                <w:r w:rsidRPr="001651F5">
                  <w:t xml:space="preserve">It was included in </w:t>
                </w:r>
                <w:r w:rsidRPr="005C3F69">
                  <w:rPr>
                    <w:i/>
                  </w:rPr>
                  <w:t>Sinking</w:t>
                </w:r>
                <w:r w:rsidRPr="005C3F69">
                  <w:t xml:space="preserve"> (1921)</w:t>
                </w:r>
                <w:r w:rsidRPr="00305676">
                  <w:rPr>
                    <w:sz w:val="24"/>
                    <w:szCs w:val="24"/>
                  </w:rPr>
                  <w:t xml:space="preserve"> (沉淪), </w:t>
                </w:r>
                <w:r w:rsidRPr="001651F5">
                  <w:t xml:space="preserve">his debut </w:t>
                </w:r>
                <w:r w:rsidR="001C64BF" w:rsidRPr="001651F5">
                  <w:t>co</w:t>
                </w:r>
                <w:r w:rsidR="00942FFB" w:rsidRPr="001651F5">
                  <w:t>llection of fictional works – a collection that</w:t>
                </w:r>
                <w:r w:rsidR="001C64BF" w:rsidRPr="001651F5">
                  <w:t xml:space="preserve"> </w:t>
                </w:r>
                <w:r w:rsidRPr="001651F5">
                  <w:t xml:space="preserve">also contains the eponymous short story now commonly acknowledged as Yu’s most significant contribution to the modern Chinese </w:t>
                </w:r>
                <w:r w:rsidR="00942FFB" w:rsidRPr="001651F5">
                  <w:t>literary canon. “</w:t>
                </w:r>
                <w:r w:rsidRPr="001651F5">
                  <w:t xml:space="preserve">Sinking” depicts a Chinese university student in Japan deeply troubled by his repressed sexual </w:t>
                </w:r>
                <w:r w:rsidR="00942FFB" w:rsidRPr="001651F5">
                  <w:t>desire, whose actions</w:t>
                </w:r>
                <w:r w:rsidR="00942FFB">
                  <w:rPr>
                    <w:sz w:val="24"/>
                    <w:szCs w:val="24"/>
                  </w:rPr>
                  <w:t xml:space="preserve"> </w:t>
                </w:r>
                <w:r w:rsidR="00942FFB" w:rsidRPr="001651F5">
                  <w:t>prefigure</w:t>
                </w:r>
                <w:r w:rsidRPr="001651F5">
                  <w:t xml:space="preserve"> his profound sense of</w:t>
                </w:r>
                <w:r w:rsidRPr="00305676">
                  <w:rPr>
                    <w:sz w:val="24"/>
                    <w:szCs w:val="24"/>
                  </w:rPr>
                  <w:t xml:space="preserve"> </w:t>
                </w:r>
                <w:r w:rsidRPr="001651F5">
                  <w:lastRenderedPageBreak/>
                  <w:t>nationalistic failure—a failure he tries to atone for through self-torture. Reception of the co</w:t>
                </w:r>
                <w:r w:rsidR="00942FFB" w:rsidRPr="001651F5">
                  <w:t>ntroversial story was polarized; s</w:t>
                </w:r>
                <w:r w:rsidRPr="001651F5">
                  <w:t>ome readers felt offended by the bold representations of erotic fantasies, while others praised him for a veiled, underlying social critique against traditional morality.</w:t>
                </w:r>
                <w:r w:rsidRPr="00305676">
                  <w:rPr>
                    <w:sz w:val="24"/>
                    <w:szCs w:val="24"/>
                  </w:rPr>
                  <w:t xml:space="preserve"> </w:t>
                </w:r>
              </w:p>
              <w:p w14:paraId="7DCFE1E9" w14:textId="77777777" w:rsidR="001651F5" w:rsidRPr="00305676" w:rsidRDefault="001651F5" w:rsidP="001651F5">
                <w:pPr>
                  <w:rPr>
                    <w:sz w:val="24"/>
                    <w:szCs w:val="24"/>
                  </w:rPr>
                </w:pPr>
              </w:p>
              <w:p w14:paraId="161D9134" w14:textId="2460A602" w:rsidR="007D7CB9" w:rsidRDefault="007D7CB9" w:rsidP="001651F5">
                <w:r w:rsidRPr="00305676">
                  <w:t xml:space="preserve">The charges of immorality persisted and were fanned </w:t>
                </w:r>
                <w:r w:rsidR="00942FFB">
                  <w:t xml:space="preserve">by his </w:t>
                </w:r>
                <w:proofErr w:type="spellStart"/>
                <w:r w:rsidR="00942FFB">
                  <w:t>checkered</w:t>
                </w:r>
                <w:proofErr w:type="spellEnd"/>
                <w:r w:rsidR="00942FFB">
                  <w:t xml:space="preserve"> personal life: a </w:t>
                </w:r>
                <w:r w:rsidRPr="00305676">
                  <w:t>discontented marriages and extra-marital affairs.  Distilling the confessional impulses of the Japanese I-novel, t</w:t>
                </w:r>
                <w:r w:rsidR="00942FFB">
                  <w:t>he character type of Turgenev’s “superfluous man</w:t>
                </w:r>
                <w:r w:rsidRPr="00305676">
                  <w:t xml:space="preserve">” representative of nineteenth-century Russian fiction, identified the diverse literary traditions that constituted Yu’s self-fashioning in both his life and works. What marks his sentimental fiction as modern is a focus on the protagonists’ desolate psychological landscapes and a signature style generally associated with decadence. </w:t>
                </w:r>
              </w:p>
              <w:p w14:paraId="55529574" w14:textId="77777777" w:rsidR="001651F5" w:rsidRPr="00305676" w:rsidRDefault="001651F5" w:rsidP="00942FFB">
                <w:pPr>
                  <w:ind w:firstLine="567"/>
                  <w:rPr>
                    <w:sz w:val="24"/>
                    <w:szCs w:val="24"/>
                  </w:rPr>
                </w:pPr>
              </w:p>
              <w:p w14:paraId="07583E54" w14:textId="2574D126" w:rsidR="007D7CB9" w:rsidRDefault="007D7CB9" w:rsidP="001651F5">
                <w:r w:rsidRPr="00305676">
                  <w:t xml:space="preserve">Yu’s legacy for modern Chinese literature spans a larger geographical breadth than is usually acknowledged. Treating Yu as a striking case study, literary scholars with visions beyond China have come to assess its implications for the relationship between the mainland state and Southeast Asia in </w:t>
                </w:r>
                <w:proofErr w:type="spellStart"/>
                <w:r w:rsidRPr="00305676">
                  <w:t>Sinophone</w:t>
                </w:r>
                <w:proofErr w:type="spellEnd"/>
                <w:r w:rsidRPr="00305676">
                  <w:t xml:space="preserve"> studies.  He was one of the most prominent Chinese writers to sojourn in the region. Since 1934, his literary output shifted conspicuously from fiction to essays and classical poetry. During his limited residence in Malaya (c</w:t>
                </w:r>
                <w:r w:rsidR="00942FFB">
                  <w:t>omprising</w:t>
                </w:r>
                <w:r w:rsidRPr="00305676">
                  <w:t xml:space="preserve"> current day Malaysia and Singapore), he added a substantial body of current affairs commentaries to his writing profile while demonstrating active cultural leadership. From managing several literary supplements for the newspaper </w:t>
                </w:r>
                <w:r w:rsidRPr="00942FFB">
                  <w:rPr>
                    <w:i/>
                  </w:rPr>
                  <w:t xml:space="preserve">Sin Chew </w:t>
                </w:r>
                <w:proofErr w:type="spellStart"/>
                <w:r w:rsidRPr="00942FFB">
                  <w:rPr>
                    <w:i/>
                  </w:rPr>
                  <w:t>Jit</w:t>
                </w:r>
                <w:proofErr w:type="spellEnd"/>
                <w:r w:rsidRPr="00942FFB">
                  <w:rPr>
                    <w:i/>
                  </w:rPr>
                  <w:t xml:space="preserve"> </w:t>
                </w:r>
                <w:proofErr w:type="spellStart"/>
                <w:r w:rsidRPr="00942FFB">
                  <w:rPr>
                    <w:i/>
                  </w:rPr>
                  <w:t>Poh</w:t>
                </w:r>
                <w:proofErr w:type="spellEnd"/>
                <w:r w:rsidR="00942FFB">
                  <w:t>（星洲日報),</w:t>
                </w:r>
                <w:r w:rsidRPr="00305676">
                  <w:t xml:space="preserve"> to establishing The South Seas Society (</w:t>
                </w:r>
                <w:r w:rsidRPr="00305676">
                  <w:rPr>
                    <w:rFonts w:hint="eastAsia"/>
                  </w:rPr>
                  <w:t>南洋學會</w:t>
                </w:r>
                <w:r w:rsidRPr="00305676">
                  <w:t xml:space="preserve">), a local academic association, and organizing anti-Japanese activities, he left an enduring legacy in the local </w:t>
                </w:r>
                <w:proofErr w:type="spellStart"/>
                <w:r w:rsidRPr="00305676">
                  <w:t>Sinophone</w:t>
                </w:r>
                <w:proofErr w:type="spellEnd"/>
                <w:r w:rsidRPr="00305676">
                  <w:t xml:space="preserve"> literary circles of the British colonies. His end in Indonesia augmented the sense of connection to the mainland literary genealogy, an issue that has been widely debated. </w:t>
                </w:r>
              </w:p>
              <w:p w14:paraId="51028E69" w14:textId="77777777" w:rsidR="001651F5" w:rsidRPr="00305676" w:rsidRDefault="001651F5" w:rsidP="00942FFB">
                <w:pPr>
                  <w:ind w:firstLine="567"/>
                  <w:rPr>
                    <w:sz w:val="24"/>
                    <w:szCs w:val="24"/>
                    <w:highlight w:val="yellow"/>
                  </w:rPr>
                </w:pPr>
              </w:p>
              <w:p w14:paraId="5F5BC619" w14:textId="6CBCDDB8" w:rsidR="003F0D73" w:rsidRPr="00305676" w:rsidRDefault="007D7CB9" w:rsidP="001651F5">
                <w:pPr>
                  <w:rPr>
                    <w:sz w:val="24"/>
                    <w:szCs w:val="24"/>
                  </w:rPr>
                </w:pPr>
                <w:r w:rsidRPr="001651F5">
                  <w:t xml:space="preserve">Yu’s stature in </w:t>
                </w:r>
                <w:proofErr w:type="spellStart"/>
                <w:r w:rsidRPr="001651F5">
                  <w:t>Sinophone</w:t>
                </w:r>
                <w:proofErr w:type="spellEnd"/>
                <w:r w:rsidRPr="001651F5">
                  <w:t xml:space="preserve"> Southeast Asian literary history is not only attributed to the cultural and political footprints he left behind. Notably, his persona took on an almost mythical overtone after </w:t>
                </w:r>
                <w:r w:rsidR="00942FFB" w:rsidRPr="001651F5">
                  <w:t>he beca</w:t>
                </w:r>
                <w:r w:rsidRPr="001651F5">
                  <w:t>me a recurring character in the narratives of modern Malaysian Chinese fiction written by the Taiwan-</w:t>
                </w:r>
                <w:r w:rsidR="00942FFB" w:rsidRPr="001651F5">
                  <w:t>based Malaysian literary critic and</w:t>
                </w:r>
                <w:r w:rsidRPr="001651F5">
                  <w:t xml:space="preserve"> scholar-cum-writer Ng Kim Chew (</w:t>
                </w:r>
                <w:proofErr w:type="spellStart"/>
                <w:r w:rsidRPr="001651F5">
                  <w:t>黃錦樹</w:t>
                </w:r>
                <w:proofErr w:type="spellEnd"/>
                <w:r w:rsidRPr="001651F5">
                  <w:t xml:space="preserve">). To different degrees of </w:t>
                </w:r>
                <w:proofErr w:type="spellStart"/>
                <w:r w:rsidRPr="001651F5">
                  <w:t>parodic</w:t>
                </w:r>
                <w:proofErr w:type="spellEnd"/>
                <w:r w:rsidRPr="001651F5">
                  <w:t xml:space="preserve"> </w:t>
                </w:r>
                <w:proofErr w:type="spellStart"/>
                <w:r w:rsidRPr="001651F5">
                  <w:t>emplotment</w:t>
                </w:r>
                <w:proofErr w:type="spellEnd"/>
                <w:r w:rsidRPr="001651F5">
                  <w:t xml:space="preserve">, Ng incorporates Yu into several of his </w:t>
                </w:r>
                <w:proofErr w:type="spellStart"/>
                <w:r w:rsidRPr="001651F5">
                  <w:t>Borgesian</w:t>
                </w:r>
                <w:proofErr w:type="spellEnd"/>
                <w:r w:rsidRPr="001651F5">
                  <w:t xml:space="preserve"> short stories containing narrative devices such as fabricated literary events, </w:t>
                </w:r>
                <w:hyperlink r:id="rId9" w:history="1">
                  <w:r w:rsidRPr="001651F5">
                    <w:t>posthumous</w:t>
                  </w:r>
                </w:hyperlink>
                <w:r w:rsidRPr="001651F5">
                  <w:t> </w:t>
                </w:r>
                <w:hyperlink r:id="rId10" w:history="1">
                  <w:r w:rsidRPr="001651F5">
                    <w:t>manus</w:t>
                  </w:r>
                  <w:r w:rsidRPr="001651F5">
                    <w:t>c</w:t>
                  </w:r>
                  <w:r w:rsidRPr="001651F5">
                    <w:t>ript</w:t>
                  </w:r>
                </w:hyperlink>
                <w:r w:rsidRPr="001651F5">
                  <w:t xml:space="preserve">s, footnotes, and academic research. Critics have pointed out how Yu provides a persistent trope for Ng’s creative project to interrogate two interfacing literary histories and </w:t>
                </w:r>
                <w:r w:rsidR="00942FFB" w:rsidRPr="001651F5">
                  <w:t xml:space="preserve">to </w:t>
                </w:r>
                <w:r w:rsidRPr="001651F5">
                  <w:t xml:space="preserve">re-evaluate the enduring influence of China’s “New Literature” on </w:t>
                </w:r>
                <w:proofErr w:type="spellStart"/>
                <w:r w:rsidRPr="001651F5">
                  <w:t>Sinophone</w:t>
                </w:r>
                <w:proofErr w:type="spellEnd"/>
                <w:r w:rsidRPr="001651F5">
                  <w:t xml:space="preserve"> Malaysian literary production, thereby raising questions about the reach and purported impact of Chinese literary modernism.</w:t>
                </w:r>
              </w:p>
            </w:tc>
          </w:sdtContent>
        </w:sdt>
      </w:tr>
      <w:tr w:rsidR="003235A7" w:rsidRPr="00305676" w14:paraId="40864505" w14:textId="77777777" w:rsidTr="003235A7">
        <w:tc>
          <w:tcPr>
            <w:tcW w:w="9016" w:type="dxa"/>
          </w:tcPr>
          <w:p w14:paraId="45ACC7BC" w14:textId="77777777" w:rsidR="003235A7" w:rsidRPr="00305676" w:rsidRDefault="003235A7" w:rsidP="008A5B87">
            <w:pPr>
              <w:rPr>
                <w:sz w:val="24"/>
                <w:szCs w:val="24"/>
              </w:rPr>
            </w:pPr>
            <w:r w:rsidRPr="00305676">
              <w:rPr>
                <w:sz w:val="24"/>
                <w:szCs w:val="24"/>
                <w:u w:val="single"/>
              </w:rPr>
              <w:lastRenderedPageBreak/>
              <w:t>Further reading</w:t>
            </w:r>
            <w:r w:rsidRPr="00305676">
              <w:rPr>
                <w:sz w:val="24"/>
                <w:szCs w:val="24"/>
              </w:rPr>
              <w:t>:</w:t>
            </w:r>
          </w:p>
          <w:sdt>
            <w:sdtPr>
              <w:alias w:val="Further reading"/>
              <w:tag w:val="furtherReading"/>
              <w:id w:val="-1516217107"/>
              <w:placeholder>
                <w:docPart w:val="DC33145D8A6D4A459A4608E40A088DF0"/>
              </w:placeholder>
            </w:sdtPr>
            <w:sdtEndPr/>
            <w:sdtContent>
              <w:p w14:paraId="1BB02B3F" w14:textId="5BAD7035" w:rsidR="00F6477E" w:rsidRPr="00305676" w:rsidRDefault="00341EF9" w:rsidP="00341EF9">
                <w:pPr>
                  <w:rPr>
                    <w:lang w:val="en-US"/>
                  </w:rPr>
                </w:pPr>
                <w:sdt>
                  <w:sdtPr>
                    <w:id w:val="-2073184031"/>
                    <w:citation/>
                  </w:sdtPr>
                  <w:sdtEndPr/>
                  <w:sdtContent>
                    <w:r w:rsidR="00F6477E">
                      <w:fldChar w:fldCharType="begin"/>
                    </w:r>
                    <w:r w:rsidR="00F6477E">
                      <w:rPr>
                        <w:lang w:val="en-US"/>
                      </w:rPr>
                      <w:instrText xml:space="preserve"> CITATION YuD95 \l 1033 </w:instrText>
                    </w:r>
                    <w:r w:rsidR="00F6477E">
                      <w:fldChar w:fldCharType="separate"/>
                    </w:r>
                    <w:r>
                      <w:rPr>
                        <w:noProof/>
                        <w:lang w:val="en-US"/>
                      </w:rPr>
                      <w:t xml:space="preserve"> (Dafu)</w:t>
                    </w:r>
                    <w:r w:rsidR="00F6477E">
                      <w:fldChar w:fldCharType="end"/>
                    </w:r>
                  </w:sdtContent>
                </w:sdt>
              </w:p>
              <w:p w14:paraId="176CFAD6" w14:textId="4DCB485C" w:rsidR="00F6477E" w:rsidRDefault="00341EF9" w:rsidP="00341EF9">
                <w:pPr>
                  <w:rPr>
                    <w:lang w:val="en-US"/>
                  </w:rPr>
                </w:pPr>
                <w:sdt>
                  <w:sdtPr>
                    <w:rPr>
                      <w:lang w:val="en-US"/>
                    </w:rPr>
                    <w:id w:val="-1718730496"/>
                    <w:citation/>
                  </w:sdtPr>
                  <w:sdtEndPr/>
                  <w:sdtContent>
                    <w:r w:rsidR="00F6477E">
                      <w:rPr>
                        <w:lang w:val="en-US"/>
                      </w:rPr>
                      <w:fldChar w:fldCharType="begin"/>
                    </w:r>
                    <w:r w:rsidR="00F6477E">
                      <w:rPr>
                        <w:lang w:val="en-US"/>
                      </w:rPr>
                      <w:instrText xml:space="preserve"> CITATION Lee73 \l 1033 </w:instrText>
                    </w:r>
                    <w:r w:rsidR="00F6477E">
                      <w:rPr>
                        <w:lang w:val="en-US"/>
                      </w:rPr>
                      <w:fldChar w:fldCharType="separate"/>
                    </w:r>
                    <w:r>
                      <w:rPr>
                        <w:noProof/>
                        <w:lang w:val="en-US"/>
                      </w:rPr>
                      <w:t>(Lee)</w:t>
                    </w:r>
                    <w:r w:rsidR="00F6477E">
                      <w:rPr>
                        <w:lang w:val="en-US"/>
                      </w:rPr>
                      <w:fldChar w:fldCharType="end"/>
                    </w:r>
                  </w:sdtContent>
                </w:sdt>
              </w:p>
              <w:p w14:paraId="4ADFA587" w14:textId="5507CBF9" w:rsidR="00F6477E" w:rsidRDefault="00341EF9" w:rsidP="00341EF9">
                <w:pPr>
                  <w:rPr>
                    <w:lang w:val="en-US"/>
                  </w:rPr>
                </w:pPr>
                <w:sdt>
                  <w:sdtPr>
                    <w:rPr>
                      <w:lang w:val="en-US"/>
                    </w:rPr>
                    <w:id w:val="-784349290"/>
                    <w:citation/>
                  </w:sdtPr>
                  <w:sdtEndPr/>
                  <w:sdtContent>
                    <w:r w:rsidR="00F6477E">
                      <w:rPr>
                        <w:lang w:val="en-US"/>
                      </w:rPr>
                      <w:fldChar w:fldCharType="begin"/>
                    </w:r>
                    <w:r w:rsidR="00F6477E">
                      <w:rPr>
                        <w:lang w:val="en-US"/>
                      </w:rPr>
                      <w:instrText xml:space="preserve"> CITATION Shi01 \l 1033 </w:instrText>
                    </w:r>
                    <w:r w:rsidR="00F6477E">
                      <w:rPr>
                        <w:lang w:val="en-US"/>
                      </w:rPr>
                      <w:fldChar w:fldCharType="separate"/>
                    </w:r>
                    <w:r>
                      <w:rPr>
                        <w:noProof/>
                        <w:lang w:val="en-US"/>
                      </w:rPr>
                      <w:t>(Shih)</w:t>
                    </w:r>
                    <w:r w:rsidR="00F6477E">
                      <w:rPr>
                        <w:lang w:val="en-US"/>
                      </w:rPr>
                      <w:fldChar w:fldCharType="end"/>
                    </w:r>
                  </w:sdtContent>
                </w:sdt>
                <w:bookmarkStart w:id="0" w:name="_GoBack"/>
                <w:bookmarkEnd w:id="0"/>
              </w:p>
              <w:p w14:paraId="00DE1852" w14:textId="1E94C230" w:rsidR="00F6477E" w:rsidRDefault="00341EF9" w:rsidP="00341EF9">
                <w:pPr>
                  <w:rPr>
                    <w:lang w:val="en-US"/>
                  </w:rPr>
                </w:pPr>
                <w:sdt>
                  <w:sdtPr>
                    <w:rPr>
                      <w:lang w:val="en-US"/>
                    </w:rPr>
                    <w:id w:val="2064679591"/>
                    <w:citation/>
                  </w:sdtPr>
                  <w:sdtEndPr/>
                  <w:sdtContent>
                    <w:r w:rsidR="00F6477E">
                      <w:rPr>
                        <w:lang w:val="en-US"/>
                      </w:rPr>
                      <w:fldChar w:fldCharType="begin"/>
                    </w:r>
                    <w:r w:rsidR="00F6477E">
                      <w:rPr>
                        <w:lang w:val="en-US"/>
                      </w:rPr>
                      <w:instrText xml:space="preserve"> CITATION Tan08 \l 1033 </w:instrText>
                    </w:r>
                    <w:r w:rsidR="00F6477E">
                      <w:rPr>
                        <w:lang w:val="en-US"/>
                      </w:rPr>
                      <w:fldChar w:fldCharType="separate"/>
                    </w:r>
                    <w:r>
                      <w:rPr>
                        <w:noProof/>
                        <w:lang w:val="en-US"/>
                      </w:rPr>
                      <w:t>(Tang)</w:t>
                    </w:r>
                    <w:r w:rsidR="00F6477E">
                      <w:rPr>
                        <w:lang w:val="en-US"/>
                      </w:rPr>
                      <w:fldChar w:fldCharType="end"/>
                    </w:r>
                  </w:sdtContent>
                </w:sdt>
              </w:p>
              <w:p w14:paraId="5FAE65DA" w14:textId="77C62D96" w:rsidR="003235A7" w:rsidRPr="00305676" w:rsidRDefault="00341EF9" w:rsidP="00341EF9">
                <w:sdt>
                  <w:sdtPr>
                    <w:id w:val="-1650894595"/>
                    <w:citation/>
                  </w:sdtPr>
                  <w:sdtEndPr/>
                  <w:sdtContent>
                    <w:r w:rsidR="00F6477E">
                      <w:fldChar w:fldCharType="begin"/>
                    </w:r>
                    <w:r w:rsidR="00F6477E">
                      <w:rPr>
                        <w:lang w:val="en-US"/>
                      </w:rPr>
                      <w:instrText xml:space="preserve"> CITATION Gro10 \l 1033 </w:instrText>
                    </w:r>
                    <w:r w:rsidR="00F6477E">
                      <w:fldChar w:fldCharType="separate"/>
                    </w:r>
                    <w:r>
                      <w:rPr>
                        <w:noProof/>
                        <w:lang w:val="en-US"/>
                      </w:rPr>
                      <w:t>(Groppe)</w:t>
                    </w:r>
                    <w:r w:rsidR="00F6477E">
                      <w:fldChar w:fldCharType="end"/>
                    </w:r>
                  </w:sdtContent>
                </w:sdt>
              </w:p>
            </w:sdtContent>
          </w:sdt>
        </w:tc>
      </w:tr>
    </w:tbl>
    <w:p w14:paraId="7A12AF13" w14:textId="77777777" w:rsidR="00C27FAB" w:rsidRPr="00305676" w:rsidRDefault="00C27FAB" w:rsidP="00B33145">
      <w:pPr>
        <w:rPr>
          <w:sz w:val="24"/>
          <w:szCs w:val="24"/>
        </w:rPr>
      </w:pPr>
    </w:p>
    <w:sectPr w:rsidR="00C27FAB" w:rsidRPr="0030567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50E37" w14:textId="77777777" w:rsidR="00C0366D" w:rsidRDefault="00C0366D" w:rsidP="007A0D55">
      <w:pPr>
        <w:spacing w:after="0" w:line="240" w:lineRule="auto"/>
      </w:pPr>
      <w:r>
        <w:separator/>
      </w:r>
    </w:p>
  </w:endnote>
  <w:endnote w:type="continuationSeparator" w:id="0">
    <w:p w14:paraId="712522A1" w14:textId="77777777" w:rsidR="00C0366D" w:rsidRDefault="00C036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35913" w14:textId="77777777" w:rsidR="00C0366D" w:rsidRDefault="00C0366D" w:rsidP="007A0D55">
      <w:pPr>
        <w:spacing w:after="0" w:line="240" w:lineRule="auto"/>
      </w:pPr>
      <w:r>
        <w:separator/>
      </w:r>
    </w:p>
  </w:footnote>
  <w:footnote w:type="continuationSeparator" w:id="0">
    <w:p w14:paraId="18EF2CB8" w14:textId="77777777" w:rsidR="00C0366D" w:rsidRDefault="00C036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59F9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877B1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66D"/>
    <w:rsid w:val="00032559"/>
    <w:rsid w:val="00052040"/>
    <w:rsid w:val="000B25AE"/>
    <w:rsid w:val="000B55AB"/>
    <w:rsid w:val="000D24DC"/>
    <w:rsid w:val="00101B2E"/>
    <w:rsid w:val="00116FA0"/>
    <w:rsid w:val="0015114C"/>
    <w:rsid w:val="001651F5"/>
    <w:rsid w:val="001A21F3"/>
    <w:rsid w:val="001A2537"/>
    <w:rsid w:val="001A6A06"/>
    <w:rsid w:val="001C64BF"/>
    <w:rsid w:val="00210C03"/>
    <w:rsid w:val="002162E2"/>
    <w:rsid w:val="00225C5A"/>
    <w:rsid w:val="00230B10"/>
    <w:rsid w:val="00234353"/>
    <w:rsid w:val="00244BB0"/>
    <w:rsid w:val="002A0A0D"/>
    <w:rsid w:val="002B0B37"/>
    <w:rsid w:val="002F5917"/>
    <w:rsid w:val="00305676"/>
    <w:rsid w:val="0030662D"/>
    <w:rsid w:val="003235A7"/>
    <w:rsid w:val="00341EF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3F69"/>
    <w:rsid w:val="005F26D7"/>
    <w:rsid w:val="005F5450"/>
    <w:rsid w:val="006D0412"/>
    <w:rsid w:val="007411B9"/>
    <w:rsid w:val="00780D95"/>
    <w:rsid w:val="00780DC7"/>
    <w:rsid w:val="007A0D55"/>
    <w:rsid w:val="007B3377"/>
    <w:rsid w:val="007D7CB9"/>
    <w:rsid w:val="007E5F44"/>
    <w:rsid w:val="00821DE3"/>
    <w:rsid w:val="00846CE1"/>
    <w:rsid w:val="008A5B87"/>
    <w:rsid w:val="00922950"/>
    <w:rsid w:val="00942FF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366D"/>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477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F8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7C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C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7C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C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ciku.com/search/en/posthumous" TargetMode="External"/><Relationship Id="rId10" Type="http://schemas.openxmlformats.org/officeDocument/2006/relationships/hyperlink" Target="http://www.nciku.com/search/en/manuscri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uelcoll:Documents:REM:++Templated%20Entries:++SColl:Yu_Dafu(Unknown)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3DA5F2D137EF41A19056647C27017D"/>
        <w:category>
          <w:name w:val="General"/>
          <w:gallery w:val="placeholder"/>
        </w:category>
        <w:types>
          <w:type w:val="bbPlcHdr"/>
        </w:types>
        <w:behaviors>
          <w:behavior w:val="content"/>
        </w:behaviors>
        <w:guid w:val="{D804C437-E729-A74A-8AF8-F4C37C6A0382}"/>
      </w:docPartPr>
      <w:docPartBody>
        <w:p w:rsidR="00C35D89" w:rsidRDefault="00C35D89">
          <w:pPr>
            <w:pStyle w:val="CD3DA5F2D137EF41A19056647C27017D"/>
          </w:pPr>
          <w:r w:rsidRPr="00CC586D">
            <w:rPr>
              <w:rStyle w:val="PlaceholderText"/>
              <w:b/>
              <w:color w:val="FFFFFF" w:themeColor="background1"/>
            </w:rPr>
            <w:t>[Salutation]</w:t>
          </w:r>
        </w:p>
      </w:docPartBody>
    </w:docPart>
    <w:docPart>
      <w:docPartPr>
        <w:name w:val="30AE511681062346ADB1B61D2B4FBB0D"/>
        <w:category>
          <w:name w:val="General"/>
          <w:gallery w:val="placeholder"/>
        </w:category>
        <w:types>
          <w:type w:val="bbPlcHdr"/>
        </w:types>
        <w:behaviors>
          <w:behavior w:val="content"/>
        </w:behaviors>
        <w:guid w:val="{AB655E67-31BA-B94B-80AA-D8B2682F217F}"/>
      </w:docPartPr>
      <w:docPartBody>
        <w:p w:rsidR="00C35D89" w:rsidRDefault="00C35D89">
          <w:pPr>
            <w:pStyle w:val="30AE511681062346ADB1B61D2B4FBB0D"/>
          </w:pPr>
          <w:r>
            <w:rPr>
              <w:rStyle w:val="PlaceholderText"/>
            </w:rPr>
            <w:t>[First name]</w:t>
          </w:r>
        </w:p>
      </w:docPartBody>
    </w:docPart>
    <w:docPart>
      <w:docPartPr>
        <w:name w:val="F6B0C16F80DF73489EE303D5800848A9"/>
        <w:category>
          <w:name w:val="General"/>
          <w:gallery w:val="placeholder"/>
        </w:category>
        <w:types>
          <w:type w:val="bbPlcHdr"/>
        </w:types>
        <w:behaviors>
          <w:behavior w:val="content"/>
        </w:behaviors>
        <w:guid w:val="{8F8609D7-2084-B44E-862B-7204F92F0237}"/>
      </w:docPartPr>
      <w:docPartBody>
        <w:p w:rsidR="00C35D89" w:rsidRDefault="00C35D89">
          <w:pPr>
            <w:pStyle w:val="F6B0C16F80DF73489EE303D5800848A9"/>
          </w:pPr>
          <w:r>
            <w:rPr>
              <w:rStyle w:val="PlaceholderText"/>
            </w:rPr>
            <w:t>[Middle name]</w:t>
          </w:r>
        </w:p>
      </w:docPartBody>
    </w:docPart>
    <w:docPart>
      <w:docPartPr>
        <w:name w:val="0F072A3B11E9B147A5A93FF834B68A2A"/>
        <w:category>
          <w:name w:val="General"/>
          <w:gallery w:val="placeholder"/>
        </w:category>
        <w:types>
          <w:type w:val="bbPlcHdr"/>
        </w:types>
        <w:behaviors>
          <w:behavior w:val="content"/>
        </w:behaviors>
        <w:guid w:val="{709D3924-E192-984A-AF2B-80D7E2C2F343}"/>
      </w:docPartPr>
      <w:docPartBody>
        <w:p w:rsidR="00C35D89" w:rsidRDefault="00C35D89">
          <w:pPr>
            <w:pStyle w:val="0F072A3B11E9B147A5A93FF834B68A2A"/>
          </w:pPr>
          <w:r>
            <w:rPr>
              <w:rStyle w:val="PlaceholderText"/>
            </w:rPr>
            <w:t>[Last name]</w:t>
          </w:r>
        </w:p>
      </w:docPartBody>
    </w:docPart>
    <w:docPart>
      <w:docPartPr>
        <w:name w:val="8FD1589BE4D6A649B252017704AF35C7"/>
        <w:category>
          <w:name w:val="General"/>
          <w:gallery w:val="placeholder"/>
        </w:category>
        <w:types>
          <w:type w:val="bbPlcHdr"/>
        </w:types>
        <w:behaviors>
          <w:behavior w:val="content"/>
        </w:behaviors>
        <w:guid w:val="{E503D81B-1457-374D-97AF-46E6C2FE5150}"/>
      </w:docPartPr>
      <w:docPartBody>
        <w:p w:rsidR="00C35D89" w:rsidRDefault="00C35D89">
          <w:pPr>
            <w:pStyle w:val="8FD1589BE4D6A649B252017704AF35C7"/>
          </w:pPr>
          <w:r>
            <w:rPr>
              <w:rStyle w:val="PlaceholderText"/>
            </w:rPr>
            <w:t>[Enter your biography]</w:t>
          </w:r>
        </w:p>
      </w:docPartBody>
    </w:docPart>
    <w:docPart>
      <w:docPartPr>
        <w:name w:val="58E27810E60416459AA330626B2AE596"/>
        <w:category>
          <w:name w:val="General"/>
          <w:gallery w:val="placeholder"/>
        </w:category>
        <w:types>
          <w:type w:val="bbPlcHdr"/>
        </w:types>
        <w:behaviors>
          <w:behavior w:val="content"/>
        </w:behaviors>
        <w:guid w:val="{7F1EEAC0-969B-AB4F-B07C-AF07BA8E2CC4}"/>
      </w:docPartPr>
      <w:docPartBody>
        <w:p w:rsidR="00C35D89" w:rsidRDefault="00C35D89">
          <w:pPr>
            <w:pStyle w:val="58E27810E60416459AA330626B2AE596"/>
          </w:pPr>
          <w:r>
            <w:rPr>
              <w:rStyle w:val="PlaceholderText"/>
            </w:rPr>
            <w:t>[Enter the institution with which you are affiliated]</w:t>
          </w:r>
        </w:p>
      </w:docPartBody>
    </w:docPart>
    <w:docPart>
      <w:docPartPr>
        <w:name w:val="07CDD741924E5B4DABDED7606D16F473"/>
        <w:category>
          <w:name w:val="General"/>
          <w:gallery w:val="placeholder"/>
        </w:category>
        <w:types>
          <w:type w:val="bbPlcHdr"/>
        </w:types>
        <w:behaviors>
          <w:behavior w:val="content"/>
        </w:behaviors>
        <w:guid w:val="{65364720-4FCE-7349-A084-795DBD6A10AB}"/>
      </w:docPartPr>
      <w:docPartBody>
        <w:p w:rsidR="00C35D89" w:rsidRDefault="00C35D89">
          <w:pPr>
            <w:pStyle w:val="07CDD741924E5B4DABDED7606D16F473"/>
          </w:pPr>
          <w:r w:rsidRPr="00EF74F7">
            <w:rPr>
              <w:b/>
              <w:color w:val="808080" w:themeColor="background1" w:themeShade="80"/>
            </w:rPr>
            <w:t>[Enter the headword for your article]</w:t>
          </w:r>
        </w:p>
      </w:docPartBody>
    </w:docPart>
    <w:docPart>
      <w:docPartPr>
        <w:name w:val="DE34F19E2685C542B2DC235BF57D923D"/>
        <w:category>
          <w:name w:val="General"/>
          <w:gallery w:val="placeholder"/>
        </w:category>
        <w:types>
          <w:type w:val="bbPlcHdr"/>
        </w:types>
        <w:behaviors>
          <w:behavior w:val="content"/>
        </w:behaviors>
        <w:guid w:val="{7C67CEA4-BB3B-7642-BAD2-815916DBD353}"/>
      </w:docPartPr>
      <w:docPartBody>
        <w:p w:rsidR="00C35D89" w:rsidRDefault="00C35D89">
          <w:pPr>
            <w:pStyle w:val="DE34F19E2685C542B2DC235BF57D92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3A959F6605E5478245A785FA5C276F"/>
        <w:category>
          <w:name w:val="General"/>
          <w:gallery w:val="placeholder"/>
        </w:category>
        <w:types>
          <w:type w:val="bbPlcHdr"/>
        </w:types>
        <w:behaviors>
          <w:behavior w:val="content"/>
        </w:behaviors>
        <w:guid w:val="{560AF80F-5344-2D4E-BF3E-4EC6A791D715}"/>
      </w:docPartPr>
      <w:docPartBody>
        <w:p w:rsidR="00C35D89" w:rsidRDefault="00C35D89">
          <w:pPr>
            <w:pStyle w:val="CF3A959F6605E5478245A785FA5C27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7591F1EFF7AE4896A857296E20AC41"/>
        <w:category>
          <w:name w:val="General"/>
          <w:gallery w:val="placeholder"/>
        </w:category>
        <w:types>
          <w:type w:val="bbPlcHdr"/>
        </w:types>
        <w:behaviors>
          <w:behavior w:val="content"/>
        </w:behaviors>
        <w:guid w:val="{084FBEAE-1823-2F43-9021-1C5AB3EAC84C}"/>
      </w:docPartPr>
      <w:docPartBody>
        <w:p w:rsidR="00C35D89" w:rsidRDefault="00C35D89">
          <w:pPr>
            <w:pStyle w:val="217591F1EFF7AE4896A857296E20AC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C33145D8A6D4A459A4608E40A088DF0"/>
        <w:category>
          <w:name w:val="General"/>
          <w:gallery w:val="placeholder"/>
        </w:category>
        <w:types>
          <w:type w:val="bbPlcHdr"/>
        </w:types>
        <w:behaviors>
          <w:behavior w:val="content"/>
        </w:behaviors>
        <w:guid w:val="{9C547A46-35A2-B24E-90AF-A42B8771D666}"/>
      </w:docPartPr>
      <w:docPartBody>
        <w:p w:rsidR="00C35D89" w:rsidRDefault="00C35D89">
          <w:pPr>
            <w:pStyle w:val="DC33145D8A6D4A459A4608E40A088D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D89"/>
    <w:rsid w:val="00C35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3DA5F2D137EF41A19056647C27017D">
    <w:name w:val="CD3DA5F2D137EF41A19056647C27017D"/>
  </w:style>
  <w:style w:type="paragraph" w:customStyle="1" w:styleId="30AE511681062346ADB1B61D2B4FBB0D">
    <w:name w:val="30AE511681062346ADB1B61D2B4FBB0D"/>
  </w:style>
  <w:style w:type="paragraph" w:customStyle="1" w:styleId="F6B0C16F80DF73489EE303D5800848A9">
    <w:name w:val="F6B0C16F80DF73489EE303D5800848A9"/>
  </w:style>
  <w:style w:type="paragraph" w:customStyle="1" w:styleId="0F072A3B11E9B147A5A93FF834B68A2A">
    <w:name w:val="0F072A3B11E9B147A5A93FF834B68A2A"/>
  </w:style>
  <w:style w:type="paragraph" w:customStyle="1" w:styleId="8FD1589BE4D6A649B252017704AF35C7">
    <w:name w:val="8FD1589BE4D6A649B252017704AF35C7"/>
  </w:style>
  <w:style w:type="paragraph" w:customStyle="1" w:styleId="58E27810E60416459AA330626B2AE596">
    <w:name w:val="58E27810E60416459AA330626B2AE596"/>
  </w:style>
  <w:style w:type="paragraph" w:customStyle="1" w:styleId="07CDD741924E5B4DABDED7606D16F473">
    <w:name w:val="07CDD741924E5B4DABDED7606D16F473"/>
  </w:style>
  <w:style w:type="paragraph" w:customStyle="1" w:styleId="DE34F19E2685C542B2DC235BF57D923D">
    <w:name w:val="DE34F19E2685C542B2DC235BF57D923D"/>
  </w:style>
  <w:style w:type="paragraph" w:customStyle="1" w:styleId="CF3A959F6605E5478245A785FA5C276F">
    <w:name w:val="CF3A959F6605E5478245A785FA5C276F"/>
  </w:style>
  <w:style w:type="paragraph" w:customStyle="1" w:styleId="217591F1EFF7AE4896A857296E20AC41">
    <w:name w:val="217591F1EFF7AE4896A857296E20AC41"/>
  </w:style>
  <w:style w:type="paragraph" w:customStyle="1" w:styleId="DC33145D8A6D4A459A4608E40A088DF0">
    <w:name w:val="DC33145D8A6D4A459A4608E40A088D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3DA5F2D137EF41A19056647C27017D">
    <w:name w:val="CD3DA5F2D137EF41A19056647C27017D"/>
  </w:style>
  <w:style w:type="paragraph" w:customStyle="1" w:styleId="30AE511681062346ADB1B61D2B4FBB0D">
    <w:name w:val="30AE511681062346ADB1B61D2B4FBB0D"/>
  </w:style>
  <w:style w:type="paragraph" w:customStyle="1" w:styleId="F6B0C16F80DF73489EE303D5800848A9">
    <w:name w:val="F6B0C16F80DF73489EE303D5800848A9"/>
  </w:style>
  <w:style w:type="paragraph" w:customStyle="1" w:styleId="0F072A3B11E9B147A5A93FF834B68A2A">
    <w:name w:val="0F072A3B11E9B147A5A93FF834B68A2A"/>
  </w:style>
  <w:style w:type="paragraph" w:customStyle="1" w:styleId="8FD1589BE4D6A649B252017704AF35C7">
    <w:name w:val="8FD1589BE4D6A649B252017704AF35C7"/>
  </w:style>
  <w:style w:type="paragraph" w:customStyle="1" w:styleId="58E27810E60416459AA330626B2AE596">
    <w:name w:val="58E27810E60416459AA330626B2AE596"/>
  </w:style>
  <w:style w:type="paragraph" w:customStyle="1" w:styleId="07CDD741924E5B4DABDED7606D16F473">
    <w:name w:val="07CDD741924E5B4DABDED7606D16F473"/>
  </w:style>
  <w:style w:type="paragraph" w:customStyle="1" w:styleId="DE34F19E2685C542B2DC235BF57D923D">
    <w:name w:val="DE34F19E2685C542B2DC235BF57D923D"/>
  </w:style>
  <w:style w:type="paragraph" w:customStyle="1" w:styleId="CF3A959F6605E5478245A785FA5C276F">
    <w:name w:val="CF3A959F6605E5478245A785FA5C276F"/>
  </w:style>
  <w:style w:type="paragraph" w:customStyle="1" w:styleId="217591F1EFF7AE4896A857296E20AC41">
    <w:name w:val="217591F1EFF7AE4896A857296E20AC41"/>
  </w:style>
  <w:style w:type="paragraph" w:customStyle="1" w:styleId="DC33145D8A6D4A459A4608E40A088DF0">
    <w:name w:val="DC33145D8A6D4A459A4608E40A088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YuD95</b:Tag>
    <b:SourceType>BookSection</b:SourceType>
    <b:Guid>{45E7DD6E-E283-EA42-8D91-D699F79F7F7C}</b:Guid>
    <b:Author>
      <b:Author>
        <b:NameList>
          <b:Person>
            <b:Last>Dafu</b:Last>
            <b:First>Yu</b:First>
          </b:Person>
        </b:NameList>
      </b:Author>
      <b:Editor>
        <b:NameList>
          <b:Person>
            <b:Last>Goldblatt</b:Last>
            <b:First>Joseph</b:First>
            <b:Middle>Lau and Howard</b:Middle>
          </b:Person>
        </b:NameList>
      </b:Editor>
      <b:Translator>
        <b:NameList>
          <b:Person>
            <b:Last>Hsia</b:Last>
            <b:First>Joseph</b:First>
            <b:Middle>Lau and C.T.</b:Middle>
          </b:Person>
        </b:NameList>
      </b:Translator>
    </b:Author>
    <b:Title>Sinking</b:Title>
    <b:BookTitle>Columbia Anthology of Modern Chinese Literature </b:BookTitle>
    <b:Year>1995</b:Year>
    <b:RefOrder>1</b:RefOrder>
  </b:Source>
  <b:Source>
    <b:Tag>Lee73</b:Tag>
    <b:SourceType>BookSection</b:SourceType>
    <b:Guid>{DD9FD4EE-CD0F-3F4D-97C6-40A254497106}</b:Guid>
    <b:Author>
      <b:Author>
        <b:NameList>
          <b:Person>
            <b:Last>Lee</b:Last>
            <b:First>Leo</b:First>
            <b:Middle>Ou-fan.</b:Middle>
          </b:Person>
        </b:NameList>
      </b:Author>
    </b:Author>
    <b:Title>Yu Ta-fu</b:Title>
    <b:BookTitle>The Romantic Generation of Modern Chinese Writers</b:BookTitle>
    <b:Year>1973</b:Year>
    <b:RefOrder>2</b:RefOrder>
  </b:Source>
  <b:Source>
    <b:Tag>Shi01</b:Tag>
    <b:SourceType>BookSection</b:SourceType>
    <b:Guid>{45502767-7DA5-3C41-A414-F41335B46334}</b:Guid>
    <b:Author>
      <b:Author>
        <b:NameList>
          <b:Person>
            <b:Last>Shih</b:Last>
            <b:First>Shu-mei</b:First>
          </b:Person>
        </b:NameList>
      </b:Author>
    </b:Author>
    <b:Title>The Libidinal and the National: The Morality of Decadence in Yu Dafu, Teng Gu, and Others</b:Title>
    <b:BookTitle>The Lure of the Modern: Writing Modernism in Semicolonial China 1917-1937  </b:BookTitle>
    <b:Year>2001</b:Year>
    <b:RefOrder>3</b:RefOrder>
  </b:Source>
  <b:Source>
    <b:Tag>Tan08</b:Tag>
    <b:SourceType>BookSection</b:SourceType>
    <b:Guid>{4C27B308-C4B9-1E43-9AEF-D1C5CAD79037}</b:Guid>
    <b:Author>
      <b:Author>
        <b:NameList>
          <b:Person>
            <b:Last>Tang</b:Last>
            <b:First>Xiaobing</b:First>
            <b:Middle>and Michel Hockx</b:Middle>
          </b:Person>
        </b:NameList>
      </b:Author>
      <b:Editor>
        <b:NameList>
          <b:Person>
            <b:Last>Hockx</b:Last>
            <b:First>Kirk</b:First>
            <b:Middle>Denton and Michel</b:Middle>
          </b:Person>
        </b:NameList>
      </b:Editor>
    </b:Author>
    <b:Title>The Creation Society (1921-1930)</b:Title>
    <b:BookTitle>Literary Societies of Republican China</b:BookTitle>
    <b:Year>2008</b:Year>
    <b:RefOrder>4</b:RefOrder>
  </b:Source>
  <b:Source>
    <b:Tag>Gro10</b:Tag>
    <b:SourceType>JournalArticle</b:SourceType>
    <b:Guid>{D8648D51-08CA-0647-8EC2-A58FDF0D9DA8}</b:Guid>
    <b:Author>
      <b:Author>
        <b:NameList>
          <b:Person>
            <b:Last>Groppe</b:Last>
            <b:First>Alison</b:First>
          </b:Person>
        </b:NameList>
      </b:Author>
    </b:Author>
    <b:Title>The Dis/Reappearance of Yu Dafu in Ng Kim Chew's Fiction</b:Title>
    <b:Year>2010</b:Year>
    <b:Volume>22</b:Volume>
    <b:JournalName>Modern Chinese Literature and Culture</b:JournalName>
    <b:Issue>2</b:Issue>
    <b:RefOrder>5</b:RefOrder>
  </b:Source>
</b:Sources>
</file>

<file path=customXml/itemProps1.xml><?xml version="1.0" encoding="utf-8"?>
<ds:datastoreItem xmlns:ds="http://schemas.openxmlformats.org/officeDocument/2006/customXml" ds:itemID="{AAB1CD0F-9C5E-B44C-8C0B-4F7570691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Yu_Dafu(Unknown)SC.dotx</Template>
  <TotalTime>3</TotalTime>
  <Pages>2</Pages>
  <Words>938</Words>
  <Characters>5349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Coll</dc:creator>
  <cp:keywords/>
  <dc:description/>
  <cp:lastModifiedBy>Emily Arvay</cp:lastModifiedBy>
  <cp:revision>6</cp:revision>
  <dcterms:created xsi:type="dcterms:W3CDTF">2014-05-18T18:41:00Z</dcterms:created>
  <dcterms:modified xsi:type="dcterms:W3CDTF">2014-07-08T03:10:00Z</dcterms:modified>
</cp:coreProperties>
</file>