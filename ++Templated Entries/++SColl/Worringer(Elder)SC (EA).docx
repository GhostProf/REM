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3D4953" w14:textId="77777777" w:rsidTr="00922950">
        <w:tc>
          <w:tcPr>
            <w:tcW w:w="491" w:type="dxa"/>
            <w:vMerge w:val="restart"/>
            <w:shd w:val="clear" w:color="auto" w:fill="A6A6A6" w:themeFill="background1" w:themeFillShade="A6"/>
            <w:textDirection w:val="btLr"/>
          </w:tcPr>
          <w:p w14:paraId="086974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84A3CB0CA4BF4384794AEEFD845135"/>
            </w:placeholder>
            <w:showingPlcHdr/>
            <w:dropDownList>
              <w:listItem w:displayText="Dr." w:value="Dr."/>
              <w:listItem w:displayText="Prof." w:value="Prof."/>
            </w:dropDownList>
          </w:sdtPr>
          <w:sdtEndPr/>
          <w:sdtContent>
            <w:tc>
              <w:tcPr>
                <w:tcW w:w="1259" w:type="dxa"/>
              </w:tcPr>
              <w:p w14:paraId="50A5E19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A1285C7C73C04E8CA534974711B6E2"/>
            </w:placeholder>
            <w:text/>
          </w:sdtPr>
          <w:sdtEndPr/>
          <w:sdtContent>
            <w:tc>
              <w:tcPr>
                <w:tcW w:w="2073" w:type="dxa"/>
              </w:tcPr>
              <w:p w14:paraId="06CCE081" w14:textId="77777777" w:rsidR="00B574C9" w:rsidRDefault="00B87686" w:rsidP="00B87686">
                <w:r>
                  <w:t>Bruce</w:t>
                </w:r>
              </w:p>
            </w:tc>
          </w:sdtContent>
        </w:sdt>
        <w:sdt>
          <w:sdtPr>
            <w:alias w:val="Middle name"/>
            <w:tag w:val="authorMiddleName"/>
            <w:id w:val="-2076034781"/>
            <w:placeholder>
              <w:docPart w:val="6F9E99825907E54CAF7FF5EC9460B0BA"/>
            </w:placeholder>
            <w:showingPlcHdr/>
            <w:text/>
          </w:sdtPr>
          <w:sdtEndPr/>
          <w:sdtContent>
            <w:tc>
              <w:tcPr>
                <w:tcW w:w="2551" w:type="dxa"/>
              </w:tcPr>
              <w:p w14:paraId="7CCD59F3" w14:textId="77777777" w:rsidR="00B574C9" w:rsidRDefault="00B574C9" w:rsidP="00922950">
                <w:r>
                  <w:rPr>
                    <w:rStyle w:val="PlaceholderText"/>
                  </w:rPr>
                  <w:t>[Middle name]</w:t>
                </w:r>
              </w:p>
            </w:tc>
          </w:sdtContent>
        </w:sdt>
        <w:sdt>
          <w:sdtPr>
            <w:alias w:val="Last name"/>
            <w:tag w:val="authorLastName"/>
            <w:id w:val="-1088529830"/>
            <w:placeholder>
              <w:docPart w:val="0A28A03376AA394188EB1561BDE0C29D"/>
            </w:placeholder>
            <w:text/>
          </w:sdtPr>
          <w:sdtEndPr/>
          <w:sdtContent>
            <w:tc>
              <w:tcPr>
                <w:tcW w:w="2642" w:type="dxa"/>
              </w:tcPr>
              <w:p w14:paraId="6D00BC1B" w14:textId="77777777" w:rsidR="00B574C9" w:rsidRDefault="00B87686" w:rsidP="00B87686">
                <w:r>
                  <w:t>Elder</w:t>
                </w:r>
              </w:p>
            </w:tc>
          </w:sdtContent>
        </w:sdt>
      </w:tr>
      <w:tr w:rsidR="00B574C9" w14:paraId="6A744DCE" w14:textId="77777777" w:rsidTr="001A6A06">
        <w:trPr>
          <w:trHeight w:val="986"/>
        </w:trPr>
        <w:tc>
          <w:tcPr>
            <w:tcW w:w="491" w:type="dxa"/>
            <w:vMerge/>
            <w:shd w:val="clear" w:color="auto" w:fill="A6A6A6" w:themeFill="background1" w:themeFillShade="A6"/>
          </w:tcPr>
          <w:p w14:paraId="5A32D62F" w14:textId="77777777" w:rsidR="00B574C9" w:rsidRPr="001A6A06" w:rsidRDefault="00B574C9" w:rsidP="00CF1542">
            <w:pPr>
              <w:jc w:val="center"/>
              <w:rPr>
                <w:b/>
                <w:color w:val="FFFFFF" w:themeColor="background1"/>
              </w:rPr>
            </w:pPr>
          </w:p>
        </w:tc>
        <w:sdt>
          <w:sdtPr>
            <w:alias w:val="Biography"/>
            <w:tag w:val="authorBiography"/>
            <w:id w:val="938807824"/>
            <w:placeholder>
              <w:docPart w:val="75AD548D90732941A1FBC9BE65C6C327"/>
            </w:placeholder>
            <w:showingPlcHdr/>
          </w:sdtPr>
          <w:sdtEndPr/>
          <w:sdtContent>
            <w:tc>
              <w:tcPr>
                <w:tcW w:w="8525" w:type="dxa"/>
                <w:gridSpan w:val="4"/>
              </w:tcPr>
              <w:p w14:paraId="6B4FAB87" w14:textId="77777777" w:rsidR="00B574C9" w:rsidRDefault="00B574C9" w:rsidP="00922950">
                <w:r>
                  <w:rPr>
                    <w:rStyle w:val="PlaceholderText"/>
                  </w:rPr>
                  <w:t>[Enter your biography]</w:t>
                </w:r>
              </w:p>
            </w:tc>
          </w:sdtContent>
        </w:sdt>
      </w:tr>
      <w:tr w:rsidR="00B574C9" w14:paraId="71AB9F0F" w14:textId="77777777" w:rsidTr="001A6A06">
        <w:trPr>
          <w:trHeight w:val="986"/>
        </w:trPr>
        <w:tc>
          <w:tcPr>
            <w:tcW w:w="491" w:type="dxa"/>
            <w:vMerge/>
            <w:shd w:val="clear" w:color="auto" w:fill="A6A6A6" w:themeFill="background1" w:themeFillShade="A6"/>
          </w:tcPr>
          <w:p w14:paraId="0AD9CA1B" w14:textId="77777777" w:rsidR="00B574C9" w:rsidRPr="001A6A06" w:rsidRDefault="00B574C9" w:rsidP="00CF1542">
            <w:pPr>
              <w:jc w:val="center"/>
              <w:rPr>
                <w:b/>
                <w:color w:val="FFFFFF" w:themeColor="background1"/>
              </w:rPr>
            </w:pPr>
          </w:p>
        </w:tc>
        <w:sdt>
          <w:sdtPr>
            <w:alias w:val="Affiliation"/>
            <w:tag w:val="affiliation"/>
            <w:id w:val="2012937915"/>
            <w:placeholder>
              <w:docPart w:val="21349A36B384274B9FCE9FC8A94F1AE3"/>
            </w:placeholder>
            <w:text/>
          </w:sdtPr>
          <w:sdtEndPr/>
          <w:sdtContent>
            <w:tc>
              <w:tcPr>
                <w:tcW w:w="8525" w:type="dxa"/>
                <w:gridSpan w:val="4"/>
              </w:tcPr>
              <w:p w14:paraId="602B215C" w14:textId="77777777" w:rsidR="00B574C9" w:rsidRDefault="00B87686" w:rsidP="00B87686">
                <w:r>
                  <w:t>Ryerson University</w:t>
                </w:r>
              </w:p>
            </w:tc>
          </w:sdtContent>
        </w:sdt>
      </w:tr>
    </w:tbl>
    <w:p w14:paraId="6001FE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357168" w14:textId="77777777" w:rsidTr="00244BB0">
        <w:tc>
          <w:tcPr>
            <w:tcW w:w="9016" w:type="dxa"/>
            <w:shd w:val="clear" w:color="auto" w:fill="A6A6A6" w:themeFill="background1" w:themeFillShade="A6"/>
            <w:tcMar>
              <w:top w:w="113" w:type="dxa"/>
              <w:bottom w:w="113" w:type="dxa"/>
            </w:tcMar>
          </w:tcPr>
          <w:p w14:paraId="477D3A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AEF8F0" w14:textId="77777777" w:rsidTr="003F0D73">
        <w:sdt>
          <w:sdtPr>
            <w:rPr>
              <w:b/>
            </w:rPr>
            <w:alias w:val="Article headword"/>
            <w:tag w:val="articleHeadword"/>
            <w:id w:val="-361440020"/>
            <w:placeholder>
              <w:docPart w:val="B74FCB3DCB8B2C4FB299097340C764C1"/>
            </w:placeholder>
            <w:text/>
          </w:sdtPr>
          <w:sdtEndPr/>
          <w:sdtContent>
            <w:tc>
              <w:tcPr>
                <w:tcW w:w="9016" w:type="dxa"/>
                <w:tcMar>
                  <w:top w:w="113" w:type="dxa"/>
                  <w:bottom w:w="113" w:type="dxa"/>
                </w:tcMar>
              </w:tcPr>
              <w:p w14:paraId="5F4C7846" w14:textId="77777777" w:rsidR="003F0D73" w:rsidRPr="00FB589A" w:rsidRDefault="00B87686" w:rsidP="00B87686">
                <w:pPr>
                  <w:rPr>
                    <w:b/>
                  </w:rPr>
                </w:pPr>
                <w:r>
                  <w:rPr>
                    <w:b/>
                  </w:rPr>
                  <w:t xml:space="preserve">Worringer, Wilhelm </w:t>
                </w:r>
              </w:p>
            </w:tc>
          </w:sdtContent>
        </w:sdt>
      </w:tr>
      <w:tr w:rsidR="00464699" w14:paraId="5FCAB6F2" w14:textId="77777777" w:rsidTr="004F0023">
        <w:sdt>
          <w:sdtPr>
            <w:alias w:val="Variant headwords"/>
            <w:tag w:val="variantHeadwords"/>
            <w:id w:val="173464402"/>
            <w:placeholder>
              <w:docPart w:val="C567304AABCAEE448D1B9E8AD46755A6"/>
            </w:placeholder>
            <w:showingPlcHdr/>
          </w:sdtPr>
          <w:sdtEndPr/>
          <w:sdtContent>
            <w:tc>
              <w:tcPr>
                <w:tcW w:w="9016" w:type="dxa"/>
                <w:tcMar>
                  <w:top w:w="113" w:type="dxa"/>
                  <w:bottom w:w="113" w:type="dxa"/>
                </w:tcMar>
              </w:tcPr>
              <w:p w14:paraId="3A90CB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96EFA1" w14:textId="77777777" w:rsidTr="003F0D73">
        <w:sdt>
          <w:sdtPr>
            <w:alias w:val="Abstract"/>
            <w:tag w:val="abstract"/>
            <w:id w:val="-635871867"/>
            <w:placeholder>
              <w:docPart w:val="D24265BE6C966F4A8823B742C098BC46"/>
            </w:placeholder>
          </w:sdtPr>
          <w:sdtEndPr/>
          <w:sdtContent>
            <w:tc>
              <w:tcPr>
                <w:tcW w:w="9016" w:type="dxa"/>
                <w:tcMar>
                  <w:top w:w="113" w:type="dxa"/>
                  <w:bottom w:w="113" w:type="dxa"/>
                </w:tcMar>
              </w:tcPr>
              <w:p w14:paraId="7ED93A1A" w14:textId="77777777" w:rsidR="00E85A05" w:rsidRDefault="00B87686" w:rsidP="00E85A05">
                <w:r w:rsidRPr="00B87686">
                  <w:t xml:space="preserve">Wilhelm Worringer was an art historian and art theorist whose writings had enormously wide-ranging influence. His dissertation for the University of Bern, </w:t>
                </w:r>
                <w:r w:rsidRPr="00B87686">
                  <w:rPr>
                    <w:i/>
                  </w:rPr>
                  <w:t>Abstraktion und Einfühlung: ein Beitrag zur Stilpsychologie</w:t>
                </w:r>
                <w:r w:rsidRPr="00B87686">
                  <w:t xml:space="preserve"> (1907, trade edition 1908</w:t>
                </w:r>
                <w:r w:rsidR="0021006C">
                  <w:t>)</w:t>
                </w:r>
                <w:r w:rsidRPr="00B87686">
                  <w:t xml:space="preserve">; </w:t>
                </w:r>
                <w:r w:rsidRPr="00B87686">
                  <w:rPr>
                    <w:i/>
                  </w:rPr>
                  <w:t>Abstraction and Empathy: Essays in the Psychology of Style</w:t>
                </w:r>
                <w:r w:rsidRPr="00B87686">
                  <w:t>) was widely read and influenced German expressionism significantly.</w:t>
                </w:r>
              </w:p>
            </w:tc>
          </w:sdtContent>
        </w:sdt>
      </w:tr>
      <w:tr w:rsidR="003F0D73" w14:paraId="75891C04" w14:textId="77777777" w:rsidTr="003F0D73">
        <w:sdt>
          <w:sdtPr>
            <w:alias w:val="Article text"/>
            <w:tag w:val="articleText"/>
            <w:id w:val="634067588"/>
            <w:placeholder>
              <w:docPart w:val="787203C23BA01747BFDD6A60F5B792FF"/>
            </w:placeholder>
          </w:sdtPr>
          <w:sdtEndPr/>
          <w:sdtContent>
            <w:tc>
              <w:tcPr>
                <w:tcW w:w="9016" w:type="dxa"/>
                <w:tcMar>
                  <w:top w:w="113" w:type="dxa"/>
                  <w:bottom w:w="113" w:type="dxa"/>
                </w:tcMar>
              </w:tcPr>
              <w:p w14:paraId="2F73DAD1" w14:textId="1CA5BFA0" w:rsidR="004F0023" w:rsidRDefault="004F0023" w:rsidP="00B87686">
                <w:r w:rsidRPr="00B87686">
                  <w:t xml:space="preserve">Wilhelm Worringer was an art historian and art theorist whose writings had enormously wide-ranging influence. His dissertation for the University of Bern, </w:t>
                </w:r>
                <w:r w:rsidRPr="0021006C">
                  <w:rPr>
                    <w:i/>
                  </w:rPr>
                  <w:t>Abstraktion und Einfühlung: ein Beitrag zur Stilpsychologie</w:t>
                </w:r>
                <w:r w:rsidRPr="00B87686">
                  <w:t xml:space="preserve"> (1907, trade edition 1908</w:t>
                </w:r>
                <w:r w:rsidR="0021006C">
                  <w:t>)</w:t>
                </w:r>
                <w:r w:rsidRPr="00B87686">
                  <w:t xml:space="preserve">; </w:t>
                </w:r>
                <w:r w:rsidRPr="0021006C">
                  <w:rPr>
                    <w:i/>
                  </w:rPr>
                  <w:t>Abstraction and Empathy: Essays in the Psychology of Style</w:t>
                </w:r>
                <w:r w:rsidRPr="00B87686">
                  <w:t>) was widely read and influenced German expressionism significantly. The book’s title suggests the deep influence that the aesthetic theories of Theodor Lipps (1851–1914) had on its genesis, for Lipps produced the first scientific theory of Einfühlung. Lipps’s influence led him to the belief that</w:t>
                </w:r>
                <w:r w:rsidR="00122433">
                  <w:t>,</w:t>
                </w:r>
                <w:r w:rsidRPr="00B87686">
                  <w:t xml:space="preserve"> through artworks</w:t>
                </w:r>
                <w:r w:rsidR="00122433">
                  <w:t>,</w:t>
                </w:r>
                <w:r w:rsidRPr="00B87686">
                  <w:t xml:space="preserve"> we can experience artists’ spiritual states. From Alois Riegl (1858–1905), he adopted the idea that mimetic content counts for less than stylized form, which reflects an urge to form he termed </w:t>
                </w:r>
                <w:r w:rsidRPr="00122433">
                  <w:rPr>
                    <w:i/>
                  </w:rPr>
                  <w:t>Kunstwollen</w:t>
                </w:r>
                <w:r w:rsidRPr="00B87686">
                  <w:t xml:space="preserve">. Worringer maintained that commitment to realistic representation demonstrated a confidence in the material world, while interest in abstraction reveals insecurity about the material world and a greater trust in spirituality. He extended these ideas in </w:t>
                </w:r>
                <w:r w:rsidRPr="00122433">
                  <w:rPr>
                    <w:i/>
                  </w:rPr>
                  <w:t>Formprobleme der Gotik</w:t>
                </w:r>
                <w:r w:rsidRPr="00B87686">
                  <w:t xml:space="preserve"> (1911), </w:t>
                </w:r>
                <w:r w:rsidRPr="00122433">
                  <w:rPr>
                    <w:i/>
                  </w:rPr>
                  <w:t>Ägyptische Kunst</w:t>
                </w:r>
                <w:r w:rsidRPr="00B87686">
                  <w:t xml:space="preserve"> (1927; Egyptian Art) and </w:t>
                </w:r>
                <w:r w:rsidRPr="00122433">
                  <w:rPr>
                    <w:i/>
                  </w:rPr>
                  <w:t>Griechentum und Gotik</w:t>
                </w:r>
                <w:r w:rsidRPr="00B87686">
                  <w:t xml:space="preserve"> (1928). T. E. Hulme (1883-1917) embraced many of Worringer’s ideas (</w:t>
                </w:r>
                <w:r w:rsidR="00DD3275">
                  <w:t>including that of will to form)</w:t>
                </w:r>
                <w:r w:rsidRPr="00B87686">
                  <w:t xml:space="preserve"> and</w:t>
                </w:r>
                <w:r w:rsidR="00DD3275">
                  <w:t>,</w:t>
                </w:r>
                <w:r w:rsidRPr="00B87686">
                  <w:t xml:space="preserve"> through Hulme, these ideas influenced early English modernism, especially Vorticism.</w:t>
                </w:r>
              </w:p>
              <w:p w14:paraId="494C4469" w14:textId="77777777" w:rsidR="00D510C4" w:rsidRDefault="00D510C4" w:rsidP="00B87686"/>
              <w:p w14:paraId="17D7B59F" w14:textId="77777777" w:rsidR="00D510C4" w:rsidRDefault="00D510C4" w:rsidP="00D510C4">
                <w:pPr>
                  <w:pStyle w:val="Standard"/>
                  <w:tabs>
                    <w:tab w:val="clear" w:pos="709"/>
                  </w:tabs>
                  <w:spacing w:line="480" w:lineRule="auto"/>
                  <w:rPr>
                    <w:b/>
                  </w:rPr>
                </w:pPr>
                <w:r>
                  <w:rPr>
                    <w:b/>
                  </w:rPr>
                  <w:t>List of Works</w:t>
                </w:r>
              </w:p>
              <w:p w14:paraId="45521110" w14:textId="77777777" w:rsidR="00D510C4" w:rsidRDefault="00D510C4" w:rsidP="00D510C4">
                <w:r w:rsidRPr="00A20645">
                  <w:t>Worringer, W. (1907; 1908)</w:t>
                </w:r>
                <w:r>
                  <w:t>.</w:t>
                </w:r>
                <w:r w:rsidRPr="00A20645">
                  <w:t xml:space="preserve"> </w:t>
                </w:r>
                <w:r w:rsidRPr="008076D6">
                  <w:rPr>
                    <w:i/>
                  </w:rPr>
                  <w:t>Abstraktion und Einfühlung: ein Beitrag zur Stilpyschologie</w:t>
                </w:r>
                <w:r w:rsidRPr="00B87686">
                  <w:t xml:space="preserve"> </w:t>
                </w:r>
                <w:r>
                  <w:t xml:space="preserve">(Diss)., </w:t>
                </w:r>
              </w:p>
              <w:p w14:paraId="6528BE4C" w14:textId="6D71A9AD" w:rsidR="00D510C4" w:rsidRDefault="00D510C4" w:rsidP="00D510C4">
                <w:r>
                  <w:t xml:space="preserve">Neuwied; Munich: R. Piper, trans M. Bullock as </w:t>
                </w:r>
                <w:r w:rsidRPr="00B87686">
                  <w:t>Abstraction and Empathy</w:t>
                </w:r>
                <w:r>
                  <w:t>, New York: International University Press, 1953.</w:t>
                </w:r>
                <w:bookmarkStart w:id="0" w:name="_GoBack"/>
                <w:bookmarkEnd w:id="0"/>
              </w:p>
              <w:p w14:paraId="67194D7D" w14:textId="77777777" w:rsidR="00D510C4" w:rsidRDefault="00D510C4" w:rsidP="00D510C4">
                <w:r>
                  <w:t>------</w:t>
                </w:r>
                <w:r w:rsidRPr="00A20645">
                  <w:t xml:space="preserve"> (1912)</w:t>
                </w:r>
                <w:r>
                  <w:t>.</w:t>
                </w:r>
                <w:r w:rsidRPr="00A20645">
                  <w:t xml:space="preserve"> </w:t>
                </w:r>
                <w:r w:rsidRPr="00CF2A88">
                  <w:rPr>
                    <w:i/>
                  </w:rPr>
                  <w:t>Formprobleme der Gotik</w:t>
                </w:r>
                <w:r>
                  <w:t>.</w:t>
                </w:r>
                <w:r w:rsidRPr="00A41D97">
                  <w:t xml:space="preserve"> Munich: R. Piper</w:t>
                </w:r>
                <w:r>
                  <w:t>,</w:t>
                </w:r>
                <w:r w:rsidRPr="00A41D97">
                  <w:t xml:space="preserve"> </w:t>
                </w:r>
                <w:r>
                  <w:t xml:space="preserve">trans. Sir H. Read as </w:t>
                </w:r>
                <w:r w:rsidRPr="00D510C4">
                  <w:rPr>
                    <w:i/>
                  </w:rPr>
                  <w:t>Form in Gothic</w:t>
                </w:r>
                <w:r w:rsidRPr="00B87686">
                  <w:t>,</w:t>
                </w:r>
                <w:r>
                  <w:t xml:space="preserve"> London: A. Tiranti, 1957.</w:t>
                </w:r>
              </w:p>
              <w:p w14:paraId="3A1ED684" w14:textId="77777777" w:rsidR="00D510C4" w:rsidRDefault="00D510C4" w:rsidP="00D510C4">
                <w:r>
                  <w:t>------</w:t>
                </w:r>
                <w:r w:rsidRPr="00A20645">
                  <w:t xml:space="preserve"> (1927)</w:t>
                </w:r>
                <w:r>
                  <w:t>.</w:t>
                </w:r>
                <w:r w:rsidRPr="00A20645">
                  <w:t xml:space="preserve"> </w:t>
                </w:r>
                <w:r w:rsidRPr="00D81B25">
                  <w:rPr>
                    <w:i/>
                  </w:rPr>
                  <w:t>Ägyptische Kunst: Probleme ihrer Wertung</w:t>
                </w:r>
                <w:r>
                  <w:t>.</w:t>
                </w:r>
                <w:r w:rsidRPr="00A41D97">
                  <w:t xml:space="preserve"> Munich:</w:t>
                </w:r>
                <w:r>
                  <w:t xml:space="preserve"> R.</w:t>
                </w:r>
                <w:r w:rsidRPr="00A41D97">
                  <w:t xml:space="preserve"> Piper</w:t>
                </w:r>
                <w:r>
                  <w:t>, trans. as</w:t>
                </w:r>
                <w:r w:rsidRPr="00A41D97">
                  <w:t xml:space="preserve"> </w:t>
                </w:r>
                <w:r w:rsidRPr="00D510C4">
                  <w:rPr>
                    <w:i/>
                  </w:rPr>
                  <w:t>Egyptian Art</w:t>
                </w:r>
                <w:r w:rsidRPr="00B87686">
                  <w:t xml:space="preserve">, </w:t>
                </w:r>
              </w:p>
              <w:p w14:paraId="5E286007" w14:textId="22847281" w:rsidR="00D510C4" w:rsidRDefault="00D510C4" w:rsidP="00D510C4">
                <w:r>
                  <w:t>E</w:t>
                </w:r>
                <w:r w:rsidRPr="00976855">
                  <w:t>d.</w:t>
                </w:r>
                <w:r>
                  <w:t xml:space="preserve"> B. Rackham, </w:t>
                </w:r>
                <w:r w:rsidRPr="00D510C4">
                  <w:rPr>
                    <w:i/>
                  </w:rPr>
                  <w:t>et. al</w:t>
                </w:r>
                <w:r w:rsidRPr="00B87686">
                  <w:t>.</w:t>
                </w:r>
                <w:r>
                  <w:t>, London: Putnam's Sons, 1928.</w:t>
                </w:r>
              </w:p>
              <w:p w14:paraId="4DF8DFEF" w14:textId="77777777" w:rsidR="00D510C4" w:rsidRPr="00B87686" w:rsidRDefault="00D510C4" w:rsidP="00D510C4">
                <w:r>
                  <w:t>------</w:t>
                </w:r>
                <w:r w:rsidRPr="00A20645">
                  <w:t xml:space="preserve"> (1928)</w:t>
                </w:r>
                <w:r>
                  <w:t>.</w:t>
                </w:r>
                <w:r w:rsidRPr="00A20645">
                  <w:t xml:space="preserve"> </w:t>
                </w:r>
                <w:r w:rsidRPr="00D81B25">
                  <w:rPr>
                    <w:i/>
                  </w:rPr>
                  <w:t>Griechentum und Gotik: vom Weltreich des Hellenismus</w:t>
                </w:r>
                <w:r>
                  <w:t>. Munich: R. Piper.</w:t>
                </w:r>
              </w:p>
              <w:p w14:paraId="5A6DB147" w14:textId="77777777" w:rsidR="00D510C4" w:rsidRDefault="00D510C4" w:rsidP="00B87686"/>
              <w:p w14:paraId="3F35EF40" w14:textId="77777777" w:rsidR="00D510C4" w:rsidRPr="00B87686" w:rsidRDefault="00D510C4" w:rsidP="00B87686"/>
              <w:p w14:paraId="0A9E49FD" w14:textId="77777777" w:rsidR="003F0D73" w:rsidRDefault="003F0D73" w:rsidP="00C27FAB"/>
            </w:tc>
          </w:sdtContent>
        </w:sdt>
      </w:tr>
      <w:tr w:rsidR="003235A7" w14:paraId="2902C237" w14:textId="77777777" w:rsidTr="003235A7">
        <w:tc>
          <w:tcPr>
            <w:tcW w:w="9016" w:type="dxa"/>
          </w:tcPr>
          <w:p w14:paraId="5A05ACB9" w14:textId="0BD85519" w:rsidR="00D510C4" w:rsidRDefault="003235A7" w:rsidP="008A5B87">
            <w:r w:rsidRPr="0015114C">
              <w:rPr>
                <w:u w:val="single"/>
              </w:rPr>
              <w:t>Further reading</w:t>
            </w:r>
            <w:r>
              <w:t>:</w:t>
            </w:r>
          </w:p>
          <w:sdt>
            <w:sdtPr>
              <w:alias w:val="Further reading"/>
              <w:tag w:val="furtherReading"/>
              <w:id w:val="-1516217107"/>
              <w:placeholder>
                <w:docPart w:val="E1A4D56C567FE843B0EAF426E64DD15E"/>
              </w:placeholder>
            </w:sdtPr>
            <w:sdtEndPr/>
            <w:sdtContent>
              <w:p w14:paraId="6E6F27C6" w14:textId="7E355ACC" w:rsidR="00F13809" w:rsidRDefault="0004168A" w:rsidP="00871886">
                <w:sdt>
                  <w:sdtPr>
                    <w:id w:val="349684673"/>
                    <w:citation/>
                  </w:sdtPr>
                  <w:sdtEndPr/>
                  <w:sdtContent>
                    <w:r w:rsidR="00871886">
                      <w:fldChar w:fldCharType="begin"/>
                    </w:r>
                    <w:r w:rsidR="00F13809">
                      <w:rPr>
                        <w:lang w:val="en-US"/>
                      </w:rPr>
                      <w:instrText xml:space="preserve">CITATION Arn86 \l 1033 </w:instrText>
                    </w:r>
                    <w:r w:rsidR="00871886">
                      <w:fldChar w:fldCharType="separate"/>
                    </w:r>
                    <w:r w:rsidR="00F13809">
                      <w:rPr>
                        <w:noProof/>
                        <w:lang w:val="en-US"/>
                      </w:rPr>
                      <w:t xml:space="preserve"> </w:t>
                    </w:r>
                    <w:r w:rsidR="00F13809" w:rsidRPr="00F13809">
                      <w:rPr>
                        <w:noProof/>
                        <w:lang w:val="en-US"/>
                      </w:rPr>
                      <w:t>(Arnheim, 1986)</w:t>
                    </w:r>
                    <w:r w:rsidR="00871886">
                      <w:fldChar w:fldCharType="end"/>
                    </w:r>
                  </w:sdtContent>
                </w:sdt>
              </w:p>
              <w:p w14:paraId="336C1DAC" w14:textId="72EBFC72" w:rsidR="004F0023" w:rsidRDefault="0004168A" w:rsidP="00B87686">
                <w:sdt>
                  <w:sdtPr>
                    <w:id w:val="-312879675"/>
                    <w:citation/>
                  </w:sdtPr>
                  <w:sdtEndPr/>
                  <w:sdtContent>
                    <w:r w:rsidR="00F13809">
                      <w:fldChar w:fldCharType="begin"/>
                    </w:r>
                    <w:r w:rsidR="00F13809">
                      <w:rPr>
                        <w:lang w:val="en-US"/>
                      </w:rPr>
                      <w:instrText xml:space="preserve"> CITATION Don95 \l 1033 </w:instrText>
                    </w:r>
                    <w:r w:rsidR="00F13809">
                      <w:fldChar w:fldCharType="separate"/>
                    </w:r>
                    <w:r w:rsidR="00F13809" w:rsidRPr="00F13809">
                      <w:rPr>
                        <w:noProof/>
                        <w:lang w:val="en-US"/>
                      </w:rPr>
                      <w:t>(Donahue, 1995)</w:t>
                    </w:r>
                    <w:r w:rsidR="00F13809">
                      <w:fldChar w:fldCharType="end"/>
                    </w:r>
                  </w:sdtContent>
                </w:sdt>
                <w:r w:rsidR="004F0023">
                  <w:t xml:space="preserve"> </w:t>
                </w:r>
              </w:p>
              <w:p w14:paraId="0FB9BD5F" w14:textId="41FA5258" w:rsidR="0049015B" w:rsidRDefault="0004168A" w:rsidP="00B87686">
                <w:sdt>
                  <w:sdtPr>
                    <w:id w:val="-2073499960"/>
                    <w:citation/>
                  </w:sdtPr>
                  <w:sdtEndPr/>
                  <w:sdtContent>
                    <w:r w:rsidR="0049015B">
                      <w:fldChar w:fldCharType="begin"/>
                    </w:r>
                    <w:r w:rsidR="0049015B">
                      <w:rPr>
                        <w:lang w:val="en-US"/>
                      </w:rPr>
                      <w:instrText xml:space="preserve">CITATION Fos04 \l 1033 </w:instrText>
                    </w:r>
                    <w:r w:rsidR="0049015B">
                      <w:fldChar w:fldCharType="separate"/>
                    </w:r>
                    <w:r w:rsidR="0049015B" w:rsidRPr="0049015B">
                      <w:rPr>
                        <w:noProof/>
                        <w:lang w:val="en-US"/>
                      </w:rPr>
                      <w:t>(Foster, 2004)</w:t>
                    </w:r>
                    <w:r w:rsidR="0049015B">
                      <w:fldChar w:fldCharType="end"/>
                    </w:r>
                  </w:sdtContent>
                </w:sdt>
              </w:p>
              <w:p w14:paraId="1903272E" w14:textId="122064B0" w:rsidR="003235A7" w:rsidRDefault="0004168A" w:rsidP="00FB11DE">
                <w:sdt>
                  <w:sdtPr>
                    <w:id w:val="702909823"/>
                    <w:citation/>
                  </w:sdtPr>
                  <w:sdtEndPr/>
                  <w:sdtContent>
                    <w:r w:rsidR="0049015B">
                      <w:fldChar w:fldCharType="begin"/>
                    </w:r>
                    <w:r w:rsidR="0049015B">
                      <w:rPr>
                        <w:lang w:val="en-US"/>
                      </w:rPr>
                      <w:instrText xml:space="preserve"> CITATION Wai95 \l 1033 </w:instrText>
                    </w:r>
                    <w:r w:rsidR="0049015B">
                      <w:fldChar w:fldCharType="separate"/>
                    </w:r>
                    <w:r w:rsidR="0049015B" w:rsidRPr="0049015B">
                      <w:rPr>
                        <w:noProof/>
                        <w:lang w:val="en-US"/>
                      </w:rPr>
                      <w:t>(Waite, 1995)</w:t>
                    </w:r>
                    <w:r w:rsidR="0049015B">
                      <w:fldChar w:fldCharType="end"/>
                    </w:r>
                  </w:sdtContent>
                </w:sdt>
              </w:p>
            </w:sdtContent>
          </w:sdt>
        </w:tc>
      </w:tr>
    </w:tbl>
    <w:p w14:paraId="69E17B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55ED" w14:textId="77777777" w:rsidR="00871886" w:rsidRDefault="00871886" w:rsidP="007A0D55">
      <w:pPr>
        <w:spacing w:after="0" w:line="240" w:lineRule="auto"/>
      </w:pPr>
      <w:r>
        <w:separator/>
      </w:r>
    </w:p>
  </w:endnote>
  <w:endnote w:type="continuationSeparator" w:id="0">
    <w:p w14:paraId="7C705A3D" w14:textId="77777777" w:rsidR="00871886" w:rsidRDefault="008718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6DCFC" w14:textId="77777777" w:rsidR="00871886" w:rsidRDefault="00871886" w:rsidP="007A0D55">
      <w:pPr>
        <w:spacing w:after="0" w:line="240" w:lineRule="auto"/>
      </w:pPr>
      <w:r>
        <w:separator/>
      </w:r>
    </w:p>
  </w:footnote>
  <w:footnote w:type="continuationSeparator" w:id="0">
    <w:p w14:paraId="5FF30916" w14:textId="77777777" w:rsidR="00871886" w:rsidRDefault="008718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06486" w14:textId="77777777" w:rsidR="00871886" w:rsidRDefault="0087188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54D181D" w14:textId="77777777" w:rsidR="00871886" w:rsidRDefault="008718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06C"/>
    <w:rsid w:val="00032559"/>
    <w:rsid w:val="0004168A"/>
    <w:rsid w:val="00052040"/>
    <w:rsid w:val="000B25AE"/>
    <w:rsid w:val="000B55AB"/>
    <w:rsid w:val="000D24DC"/>
    <w:rsid w:val="00101B2E"/>
    <w:rsid w:val="00116FA0"/>
    <w:rsid w:val="00122433"/>
    <w:rsid w:val="0015114C"/>
    <w:rsid w:val="001A21F3"/>
    <w:rsid w:val="001A2537"/>
    <w:rsid w:val="001A6A06"/>
    <w:rsid w:val="0021006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015B"/>
    <w:rsid w:val="00496888"/>
    <w:rsid w:val="004A7476"/>
    <w:rsid w:val="004E5896"/>
    <w:rsid w:val="004F002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6D6"/>
    <w:rsid w:val="00821DE3"/>
    <w:rsid w:val="00846CE1"/>
    <w:rsid w:val="0087188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7686"/>
    <w:rsid w:val="00BC39C9"/>
    <w:rsid w:val="00BE5BF7"/>
    <w:rsid w:val="00BF40E1"/>
    <w:rsid w:val="00C27FAB"/>
    <w:rsid w:val="00C358D4"/>
    <w:rsid w:val="00C6296B"/>
    <w:rsid w:val="00CC586D"/>
    <w:rsid w:val="00CF1542"/>
    <w:rsid w:val="00CF2A88"/>
    <w:rsid w:val="00CF3EC5"/>
    <w:rsid w:val="00D510C4"/>
    <w:rsid w:val="00D656DA"/>
    <w:rsid w:val="00D81B25"/>
    <w:rsid w:val="00D83300"/>
    <w:rsid w:val="00DC6B48"/>
    <w:rsid w:val="00DD3275"/>
    <w:rsid w:val="00DF01B0"/>
    <w:rsid w:val="00E85A05"/>
    <w:rsid w:val="00E95829"/>
    <w:rsid w:val="00EA606C"/>
    <w:rsid w:val="00EB0C8C"/>
    <w:rsid w:val="00EB51FD"/>
    <w:rsid w:val="00EB77DB"/>
    <w:rsid w:val="00ED139F"/>
    <w:rsid w:val="00EF74F7"/>
    <w:rsid w:val="00F1380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E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02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0023"/>
    <w:rPr>
      <w:rFonts w:ascii="Lucida Grande" w:hAnsi="Lucida Grande"/>
      <w:sz w:val="18"/>
      <w:szCs w:val="18"/>
    </w:rPr>
  </w:style>
  <w:style w:type="paragraph" w:customStyle="1" w:styleId="Standard">
    <w:name w:val="Standard"/>
    <w:rsid w:val="004F0023"/>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02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0023"/>
    <w:rPr>
      <w:rFonts w:ascii="Lucida Grande" w:hAnsi="Lucida Grande"/>
      <w:sz w:val="18"/>
      <w:szCs w:val="18"/>
    </w:rPr>
  </w:style>
  <w:style w:type="paragraph" w:customStyle="1" w:styleId="Standard">
    <w:name w:val="Standard"/>
    <w:rsid w:val="004F0023"/>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ringer(Eld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84A3CB0CA4BF4384794AEEFD845135"/>
        <w:category>
          <w:name w:val="General"/>
          <w:gallery w:val="placeholder"/>
        </w:category>
        <w:types>
          <w:type w:val="bbPlcHdr"/>
        </w:types>
        <w:behaviors>
          <w:behavior w:val="content"/>
        </w:behaviors>
        <w:guid w:val="{300E71D3-93A4-E947-B7EC-8C8C885E76A4}"/>
      </w:docPartPr>
      <w:docPartBody>
        <w:p w:rsidR="00242712" w:rsidRDefault="00242712">
          <w:pPr>
            <w:pStyle w:val="B684A3CB0CA4BF4384794AEEFD845135"/>
          </w:pPr>
          <w:r w:rsidRPr="00CC586D">
            <w:rPr>
              <w:rStyle w:val="PlaceholderText"/>
              <w:b/>
              <w:color w:val="FFFFFF" w:themeColor="background1"/>
            </w:rPr>
            <w:t>[Salutation]</w:t>
          </w:r>
        </w:p>
      </w:docPartBody>
    </w:docPart>
    <w:docPart>
      <w:docPartPr>
        <w:name w:val="0AA1285C7C73C04E8CA534974711B6E2"/>
        <w:category>
          <w:name w:val="General"/>
          <w:gallery w:val="placeholder"/>
        </w:category>
        <w:types>
          <w:type w:val="bbPlcHdr"/>
        </w:types>
        <w:behaviors>
          <w:behavior w:val="content"/>
        </w:behaviors>
        <w:guid w:val="{B88933DD-5A11-6541-B8E4-59282E1654B4}"/>
      </w:docPartPr>
      <w:docPartBody>
        <w:p w:rsidR="00242712" w:rsidRDefault="00242712">
          <w:pPr>
            <w:pStyle w:val="0AA1285C7C73C04E8CA534974711B6E2"/>
          </w:pPr>
          <w:r>
            <w:rPr>
              <w:rStyle w:val="PlaceholderText"/>
            </w:rPr>
            <w:t>[First name]</w:t>
          </w:r>
        </w:p>
      </w:docPartBody>
    </w:docPart>
    <w:docPart>
      <w:docPartPr>
        <w:name w:val="6F9E99825907E54CAF7FF5EC9460B0BA"/>
        <w:category>
          <w:name w:val="General"/>
          <w:gallery w:val="placeholder"/>
        </w:category>
        <w:types>
          <w:type w:val="bbPlcHdr"/>
        </w:types>
        <w:behaviors>
          <w:behavior w:val="content"/>
        </w:behaviors>
        <w:guid w:val="{24AB765C-8C9D-3046-B1E3-60122FB34555}"/>
      </w:docPartPr>
      <w:docPartBody>
        <w:p w:rsidR="00242712" w:rsidRDefault="00242712">
          <w:pPr>
            <w:pStyle w:val="6F9E99825907E54CAF7FF5EC9460B0BA"/>
          </w:pPr>
          <w:r>
            <w:rPr>
              <w:rStyle w:val="PlaceholderText"/>
            </w:rPr>
            <w:t>[Middle name]</w:t>
          </w:r>
        </w:p>
      </w:docPartBody>
    </w:docPart>
    <w:docPart>
      <w:docPartPr>
        <w:name w:val="0A28A03376AA394188EB1561BDE0C29D"/>
        <w:category>
          <w:name w:val="General"/>
          <w:gallery w:val="placeholder"/>
        </w:category>
        <w:types>
          <w:type w:val="bbPlcHdr"/>
        </w:types>
        <w:behaviors>
          <w:behavior w:val="content"/>
        </w:behaviors>
        <w:guid w:val="{361078AD-BF35-0842-97A0-A12C1950F7D0}"/>
      </w:docPartPr>
      <w:docPartBody>
        <w:p w:rsidR="00242712" w:rsidRDefault="00242712">
          <w:pPr>
            <w:pStyle w:val="0A28A03376AA394188EB1561BDE0C29D"/>
          </w:pPr>
          <w:r>
            <w:rPr>
              <w:rStyle w:val="PlaceholderText"/>
            </w:rPr>
            <w:t>[Last name]</w:t>
          </w:r>
        </w:p>
      </w:docPartBody>
    </w:docPart>
    <w:docPart>
      <w:docPartPr>
        <w:name w:val="75AD548D90732941A1FBC9BE65C6C327"/>
        <w:category>
          <w:name w:val="General"/>
          <w:gallery w:val="placeholder"/>
        </w:category>
        <w:types>
          <w:type w:val="bbPlcHdr"/>
        </w:types>
        <w:behaviors>
          <w:behavior w:val="content"/>
        </w:behaviors>
        <w:guid w:val="{A5874DCE-08DB-EC48-BF11-F81766595373}"/>
      </w:docPartPr>
      <w:docPartBody>
        <w:p w:rsidR="00242712" w:rsidRDefault="00242712">
          <w:pPr>
            <w:pStyle w:val="75AD548D90732941A1FBC9BE65C6C327"/>
          </w:pPr>
          <w:r>
            <w:rPr>
              <w:rStyle w:val="PlaceholderText"/>
            </w:rPr>
            <w:t>[Enter your biography]</w:t>
          </w:r>
        </w:p>
      </w:docPartBody>
    </w:docPart>
    <w:docPart>
      <w:docPartPr>
        <w:name w:val="21349A36B384274B9FCE9FC8A94F1AE3"/>
        <w:category>
          <w:name w:val="General"/>
          <w:gallery w:val="placeholder"/>
        </w:category>
        <w:types>
          <w:type w:val="bbPlcHdr"/>
        </w:types>
        <w:behaviors>
          <w:behavior w:val="content"/>
        </w:behaviors>
        <w:guid w:val="{DDD73A8E-A187-D84B-B8FE-B7A6F3F708B8}"/>
      </w:docPartPr>
      <w:docPartBody>
        <w:p w:rsidR="00242712" w:rsidRDefault="00242712">
          <w:pPr>
            <w:pStyle w:val="21349A36B384274B9FCE9FC8A94F1AE3"/>
          </w:pPr>
          <w:r>
            <w:rPr>
              <w:rStyle w:val="PlaceholderText"/>
            </w:rPr>
            <w:t>[Enter the institution with which you are affiliated]</w:t>
          </w:r>
        </w:p>
      </w:docPartBody>
    </w:docPart>
    <w:docPart>
      <w:docPartPr>
        <w:name w:val="B74FCB3DCB8B2C4FB299097340C764C1"/>
        <w:category>
          <w:name w:val="General"/>
          <w:gallery w:val="placeholder"/>
        </w:category>
        <w:types>
          <w:type w:val="bbPlcHdr"/>
        </w:types>
        <w:behaviors>
          <w:behavior w:val="content"/>
        </w:behaviors>
        <w:guid w:val="{560E9CCA-B56E-6145-9954-72BFF3A746AB}"/>
      </w:docPartPr>
      <w:docPartBody>
        <w:p w:rsidR="00242712" w:rsidRDefault="00242712">
          <w:pPr>
            <w:pStyle w:val="B74FCB3DCB8B2C4FB299097340C764C1"/>
          </w:pPr>
          <w:r w:rsidRPr="00EF74F7">
            <w:rPr>
              <w:b/>
              <w:color w:val="808080" w:themeColor="background1" w:themeShade="80"/>
            </w:rPr>
            <w:t>[Enter the headword for your article]</w:t>
          </w:r>
        </w:p>
      </w:docPartBody>
    </w:docPart>
    <w:docPart>
      <w:docPartPr>
        <w:name w:val="C567304AABCAEE448D1B9E8AD46755A6"/>
        <w:category>
          <w:name w:val="General"/>
          <w:gallery w:val="placeholder"/>
        </w:category>
        <w:types>
          <w:type w:val="bbPlcHdr"/>
        </w:types>
        <w:behaviors>
          <w:behavior w:val="content"/>
        </w:behaviors>
        <w:guid w:val="{6E32633C-1BA5-394F-9D13-B1F3C4BCD789}"/>
      </w:docPartPr>
      <w:docPartBody>
        <w:p w:rsidR="00242712" w:rsidRDefault="00242712">
          <w:pPr>
            <w:pStyle w:val="C567304AABCAEE448D1B9E8AD46755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4265BE6C966F4A8823B742C098BC46"/>
        <w:category>
          <w:name w:val="General"/>
          <w:gallery w:val="placeholder"/>
        </w:category>
        <w:types>
          <w:type w:val="bbPlcHdr"/>
        </w:types>
        <w:behaviors>
          <w:behavior w:val="content"/>
        </w:behaviors>
        <w:guid w:val="{3241B97E-1E85-E94C-A8F8-10FE2BAC0160}"/>
      </w:docPartPr>
      <w:docPartBody>
        <w:p w:rsidR="00242712" w:rsidRDefault="00242712">
          <w:pPr>
            <w:pStyle w:val="D24265BE6C966F4A8823B742C098BC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7203C23BA01747BFDD6A60F5B792FF"/>
        <w:category>
          <w:name w:val="General"/>
          <w:gallery w:val="placeholder"/>
        </w:category>
        <w:types>
          <w:type w:val="bbPlcHdr"/>
        </w:types>
        <w:behaviors>
          <w:behavior w:val="content"/>
        </w:behaviors>
        <w:guid w:val="{F2983117-ED72-0D43-B82D-AD0AF4361894}"/>
      </w:docPartPr>
      <w:docPartBody>
        <w:p w:rsidR="00242712" w:rsidRDefault="00242712">
          <w:pPr>
            <w:pStyle w:val="787203C23BA01747BFDD6A60F5B792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A4D56C567FE843B0EAF426E64DD15E"/>
        <w:category>
          <w:name w:val="General"/>
          <w:gallery w:val="placeholder"/>
        </w:category>
        <w:types>
          <w:type w:val="bbPlcHdr"/>
        </w:types>
        <w:behaviors>
          <w:behavior w:val="content"/>
        </w:behaviors>
        <w:guid w:val="{C4864050-F2FE-EC44-84D3-63D10198DF5E}"/>
      </w:docPartPr>
      <w:docPartBody>
        <w:p w:rsidR="00242712" w:rsidRDefault="00242712">
          <w:pPr>
            <w:pStyle w:val="E1A4D56C567FE843B0EAF426E64DD1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12"/>
    <w:rsid w:val="00242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84A3CB0CA4BF4384794AEEFD845135">
    <w:name w:val="B684A3CB0CA4BF4384794AEEFD845135"/>
  </w:style>
  <w:style w:type="paragraph" w:customStyle="1" w:styleId="0AA1285C7C73C04E8CA534974711B6E2">
    <w:name w:val="0AA1285C7C73C04E8CA534974711B6E2"/>
  </w:style>
  <w:style w:type="paragraph" w:customStyle="1" w:styleId="6F9E99825907E54CAF7FF5EC9460B0BA">
    <w:name w:val="6F9E99825907E54CAF7FF5EC9460B0BA"/>
  </w:style>
  <w:style w:type="paragraph" w:customStyle="1" w:styleId="0A28A03376AA394188EB1561BDE0C29D">
    <w:name w:val="0A28A03376AA394188EB1561BDE0C29D"/>
  </w:style>
  <w:style w:type="paragraph" w:customStyle="1" w:styleId="75AD548D90732941A1FBC9BE65C6C327">
    <w:name w:val="75AD548D90732941A1FBC9BE65C6C327"/>
  </w:style>
  <w:style w:type="paragraph" w:customStyle="1" w:styleId="21349A36B384274B9FCE9FC8A94F1AE3">
    <w:name w:val="21349A36B384274B9FCE9FC8A94F1AE3"/>
  </w:style>
  <w:style w:type="paragraph" w:customStyle="1" w:styleId="B74FCB3DCB8B2C4FB299097340C764C1">
    <w:name w:val="B74FCB3DCB8B2C4FB299097340C764C1"/>
  </w:style>
  <w:style w:type="paragraph" w:customStyle="1" w:styleId="C567304AABCAEE448D1B9E8AD46755A6">
    <w:name w:val="C567304AABCAEE448D1B9E8AD46755A6"/>
  </w:style>
  <w:style w:type="paragraph" w:customStyle="1" w:styleId="D24265BE6C966F4A8823B742C098BC46">
    <w:name w:val="D24265BE6C966F4A8823B742C098BC46"/>
  </w:style>
  <w:style w:type="paragraph" w:customStyle="1" w:styleId="787203C23BA01747BFDD6A60F5B792FF">
    <w:name w:val="787203C23BA01747BFDD6A60F5B792FF"/>
  </w:style>
  <w:style w:type="paragraph" w:customStyle="1" w:styleId="E1A4D56C567FE843B0EAF426E64DD15E">
    <w:name w:val="E1A4D56C567FE843B0EAF426E64DD1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84A3CB0CA4BF4384794AEEFD845135">
    <w:name w:val="B684A3CB0CA4BF4384794AEEFD845135"/>
  </w:style>
  <w:style w:type="paragraph" w:customStyle="1" w:styleId="0AA1285C7C73C04E8CA534974711B6E2">
    <w:name w:val="0AA1285C7C73C04E8CA534974711B6E2"/>
  </w:style>
  <w:style w:type="paragraph" w:customStyle="1" w:styleId="6F9E99825907E54CAF7FF5EC9460B0BA">
    <w:name w:val="6F9E99825907E54CAF7FF5EC9460B0BA"/>
  </w:style>
  <w:style w:type="paragraph" w:customStyle="1" w:styleId="0A28A03376AA394188EB1561BDE0C29D">
    <w:name w:val="0A28A03376AA394188EB1561BDE0C29D"/>
  </w:style>
  <w:style w:type="paragraph" w:customStyle="1" w:styleId="75AD548D90732941A1FBC9BE65C6C327">
    <w:name w:val="75AD548D90732941A1FBC9BE65C6C327"/>
  </w:style>
  <w:style w:type="paragraph" w:customStyle="1" w:styleId="21349A36B384274B9FCE9FC8A94F1AE3">
    <w:name w:val="21349A36B384274B9FCE9FC8A94F1AE3"/>
  </w:style>
  <w:style w:type="paragraph" w:customStyle="1" w:styleId="B74FCB3DCB8B2C4FB299097340C764C1">
    <w:name w:val="B74FCB3DCB8B2C4FB299097340C764C1"/>
  </w:style>
  <w:style w:type="paragraph" w:customStyle="1" w:styleId="C567304AABCAEE448D1B9E8AD46755A6">
    <w:name w:val="C567304AABCAEE448D1B9E8AD46755A6"/>
  </w:style>
  <w:style w:type="paragraph" w:customStyle="1" w:styleId="D24265BE6C966F4A8823B742C098BC46">
    <w:name w:val="D24265BE6C966F4A8823B742C098BC46"/>
  </w:style>
  <w:style w:type="paragraph" w:customStyle="1" w:styleId="787203C23BA01747BFDD6A60F5B792FF">
    <w:name w:val="787203C23BA01747BFDD6A60F5B792FF"/>
  </w:style>
  <w:style w:type="paragraph" w:customStyle="1" w:styleId="E1A4D56C567FE843B0EAF426E64DD15E">
    <w:name w:val="E1A4D56C567FE843B0EAF426E64DD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Don95</b:Tag>
    <b:SourceType>Book</b:SourceType>
    <b:Guid>{F1F46C27-6819-C649-88D3-266A3F9568DB}</b:Guid>
    <b:Author>
      <b:Author>
        <b:NameList>
          <b:Person>
            <b:Last>Donahue</b:Last>
            <b:First>N.H.</b:First>
          </b:Person>
        </b:NameList>
      </b:Author>
    </b:Author>
    <b:Title>Invisible Cathedrals: The Expressionist Art History of Wilhelm Worringer</b:Title>
    <b:Publisher> Penn State University Press</b:Publisher>
    <b:City>Pittsburgh</b:City>
    <b:Year>1995</b:Year>
    <b:RefOrder>2</b:RefOrder>
  </b:Source>
  <b:Source>
    <b:Tag>Arn86</b:Tag>
    <b:SourceType>BookSection</b:SourceType>
    <b:Guid>{2ED62EE1-8E83-4840-9D10-1413FAE8A539}</b:Guid>
    <b:Author>
      <b:Author>
        <b:NameList>
          <b:Person>
            <b:Last>Arnheim</b:Last>
            <b:First>R.</b:First>
          </b:Person>
        </b:NameList>
      </b:Author>
    </b:Author>
    <b:Title>Wilhelm Worringer on Abstraction and Empathy</b:Title>
    <b:City>Berkeley and Los Angeles:</b:City>
    <b:Publisher>University of California Press</b:Publisher>
    <b:Year>1986</b:Year>
    <b:Pages>50-62</b:Pages>
    <b:BookTitle>New Essays on the Psychology of Art</b:BookTitle>
    <b:RefOrder>1</b:RefOrder>
  </b:Source>
  <b:Source>
    <b:Tag>Wai95</b:Tag>
    <b:SourceType>BookSection</b:SourceType>
    <b:Guid>{969FC9D2-7B25-F14F-B5B2-347D26E972F0}</b:Guid>
    <b:Author>
      <b:Author>
        <b:NameList>
          <b:Person>
            <b:Last>Waite</b:Last>
            <b:First>G.</b:First>
          </b:Person>
        </b:NameList>
      </b:Author>
      <b:Editor>
        <b:NameList>
          <b:Person>
            <b:Last>Schulte</b:Last>
            <b:First>G.</b:First>
            <b:Middle>Chapple and H. H.</b:Middle>
          </b:Person>
        </b:NameList>
      </b:Editor>
    </b:Author>
    <b:Title>Worringer’s Abstraction and Empathy: Remarks on its Reception and the Rhetoric of Criticism</b:Title>
    <b:BookTitle>The Turn of the Century: German Literature and Art, 1890-1905</b:BookTitle>
    <b:Publisher>Bouvier</b:Publisher>
    <b:Year>1995</b:Year>
    <b:Pages>197-223</b:Pages>
    <b:RefOrder>4</b:RefOrder>
  </b:Source>
  <b:Source>
    <b:Tag>Fos04</b:Tag>
    <b:SourceType>Book</b:SourceType>
    <b:Guid>{CB2A18FC-41DF-3A4B-9D61-C1434F1A7C1A}</b:Guid>
    <b:Author>
      <b:Author>
        <b:NameList>
          <b:Person>
            <b:Last>Foster</b:Last>
            <b:First>H.</b:First>
          </b:Person>
        </b:NameList>
      </b:Author>
    </b:Author>
    <b:Title>Prosthetic Gods</b:Title>
    <b:City>Cambridge</b:City>
    <b:Publisher>MIT Press</b:Publisher>
    <b:Year>2004</b:Year>
    <b:RefOrder>3</b:RefOrder>
  </b:Source>
</b:Sources>
</file>

<file path=customXml/itemProps1.xml><?xml version="1.0" encoding="utf-8"?>
<ds:datastoreItem xmlns:ds="http://schemas.openxmlformats.org/officeDocument/2006/customXml" ds:itemID="{3C83FE80-2090-D44F-B715-D4F41D29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Worringer(Elder)SC.dotx</Template>
  <TotalTime>19</TotalTime>
  <Pages>2</Pages>
  <Words>408</Words>
  <Characters>2328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10</cp:revision>
  <dcterms:created xsi:type="dcterms:W3CDTF">2014-05-09T22:15:00Z</dcterms:created>
  <dcterms:modified xsi:type="dcterms:W3CDTF">2014-05-09T23:07:00Z</dcterms:modified>
</cp:coreProperties>
</file>