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6FF91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94E4A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A588FA4217D54BB1C87FB93C5A617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915C10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39A8309910A224283662C96655A4B50"/>
            </w:placeholder>
            <w:text/>
          </w:sdtPr>
          <w:sdtContent>
            <w:tc>
              <w:tcPr>
                <w:tcW w:w="2073" w:type="dxa"/>
              </w:tcPr>
              <w:p w14:paraId="529BE165" w14:textId="77777777" w:rsidR="00B574C9" w:rsidRDefault="0052433F" w:rsidP="0052433F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5F6F64E5DE07D4E8B433F9CFA532889"/>
            </w:placeholder>
            <w:showingPlcHdr/>
            <w:text/>
          </w:sdtPr>
          <w:sdtContent>
            <w:tc>
              <w:tcPr>
                <w:tcW w:w="2551" w:type="dxa"/>
              </w:tcPr>
              <w:p w14:paraId="4122B93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8F741BDDB957C45A1F7D06D88ABEF6E"/>
            </w:placeholder>
            <w:text/>
          </w:sdtPr>
          <w:sdtContent>
            <w:tc>
              <w:tcPr>
                <w:tcW w:w="2642" w:type="dxa"/>
              </w:tcPr>
              <w:p w14:paraId="6C28E898" w14:textId="77777777" w:rsidR="00B574C9" w:rsidRDefault="0052433F" w:rsidP="0052433F">
                <w:r>
                  <w:t>Tsunoda</w:t>
                </w:r>
              </w:p>
            </w:tc>
          </w:sdtContent>
        </w:sdt>
      </w:tr>
      <w:tr w:rsidR="00B574C9" w14:paraId="19E1D62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B3DA8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B5F13F972C8A4E8ED5C89EED43F53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0D3013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9406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E03F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4C512DBB8FA0419B343F743B7FAA3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0FF3B55" w14:textId="77777777" w:rsidR="00B574C9" w:rsidRDefault="0052433F" w:rsidP="0052433F">
                <w:r>
                  <w:t>Yale University</w:t>
                </w:r>
              </w:p>
            </w:tc>
          </w:sdtContent>
        </w:sdt>
      </w:tr>
    </w:tbl>
    <w:p w14:paraId="3BC054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47499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7AC7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7434D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6E57D86F171234F9A2B1D05D36812A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DFE57F" w14:textId="77777777" w:rsidR="003F0D73" w:rsidRPr="00FB589A" w:rsidRDefault="0052433F" w:rsidP="00FA113D">
                <w:pPr>
                  <w:rPr>
                    <w:b/>
                  </w:rPr>
                </w:pPr>
                <w:r w:rsidRPr="00A82160">
                  <w:t>Nihon University Film Study Group</w:t>
                </w:r>
              </w:p>
            </w:tc>
          </w:sdtContent>
        </w:sdt>
      </w:tr>
      <w:tr w:rsidR="00464699" w14:paraId="73D2FBBD" w14:textId="77777777" w:rsidTr="00A72156">
        <w:sdt>
          <w:sdtPr>
            <w:alias w:val="Variant headwords"/>
            <w:tag w:val="variantHeadwords"/>
            <w:id w:val="173464402"/>
            <w:placeholder>
              <w:docPart w:val="F7F6527C9227E940897AA1114F8EF5F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1C180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4F98589" w14:textId="77777777" w:rsidTr="003F0D73">
        <w:sdt>
          <w:sdtPr>
            <w:alias w:val="Abstract"/>
            <w:tag w:val="abstract"/>
            <w:id w:val="-635871867"/>
            <w:placeholder>
              <w:docPart w:val="A7AA846E3E9C9340939510A610196677"/>
            </w:placeholder>
          </w:sdtPr>
          <w:sdtContent>
            <w:sdt>
              <w:sdtPr>
                <w:alias w:val="Article text"/>
                <w:tag w:val="articleText"/>
                <w:id w:val="556588376"/>
                <w:placeholder>
                  <w:docPart w:val="DDD5834A104A0E41AD256C7FE53EA49A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689330994"/>
                    <w:placeholder>
                      <w:docPart w:val="5152F2826C97F345BB4B137315C70CF8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0108636" w14:textId="26DA7776" w:rsidR="00E85A05" w:rsidRDefault="003F272B" w:rsidP="00E85A05">
                        <w:r>
                          <w:t xml:space="preserve">The </w:t>
                        </w:r>
                        <w:r w:rsidRPr="00003C56">
                          <w:t>Nihon University Film Study Group (Nihon Daigaku Geij</w:t>
                        </w:r>
                        <w:r>
                          <w:t>utsu Gakubu Eiga Kenkyukai, or Nichidai Eiken</w:t>
                        </w:r>
                        <w:r w:rsidRPr="00003C56">
                          <w:t xml:space="preserve"> for short) was </w:t>
                        </w:r>
                        <w:r>
                          <w:t xml:space="preserve">a </w:t>
                        </w:r>
                        <w:r w:rsidRPr="00003C56">
                          <w:t>legendary</w:t>
                        </w:r>
                        <w:r>
                          <w:t xml:space="preserve"> Japanese</w:t>
                        </w:r>
                        <w:r w:rsidRPr="00003C56">
                          <w:t xml:space="preserve"> filmmaking collective founded in 1957 by Jonouchi Motoharu and Hirano Katsumi, then Nihon University students. Closely affiliated with </w:t>
                        </w:r>
                        <w:r>
                          <w:t>the university’s leftist organis</w:t>
                        </w:r>
                        <w:r w:rsidRPr="00003C56">
                          <w:t xml:space="preserve">ation, the Japan Revolutionary Communist League (known as </w:t>
                        </w:r>
                        <w:r>
                          <w:t>the Bund</w:t>
                        </w:r>
                        <w:r w:rsidRPr="00003C56">
                          <w:t>), the collective attracted a number of politically radical students who would become some of the most talented postwar experimental and avant-garde filmmakers</w:t>
                        </w:r>
                        <w:r>
                          <w:t xml:space="preserve"> in Japan,</w:t>
                        </w:r>
                        <w:r w:rsidRPr="00003C56">
                          <w:t xml:space="preserve"> including Adachi Masao, Ko Hiroo</w:t>
                        </w:r>
                        <w:r>
                          <w:t>,</w:t>
                        </w:r>
                        <w:r w:rsidRPr="00003C56">
                          <w:t xml:space="preserve"> and Kanbara Hiroshi. Working under the ‘collective’ principle against authorship, the group produced </w:t>
                        </w:r>
                        <w:r>
                          <w:t xml:space="preserve">the uniquely existential drama </w:t>
                        </w:r>
                        <w:r w:rsidRPr="00003C56">
                          <w:rPr>
                            <w:i/>
                          </w:rPr>
                          <w:t xml:space="preserve">Kugi to kutsushita no kaiwa </w:t>
                        </w:r>
                        <w:r w:rsidRPr="00003C56">
                          <w:t>(</w:t>
                        </w:r>
                        <w:r w:rsidRPr="00003C56">
                          <w:rPr>
                            <w:i/>
                          </w:rPr>
                          <w:t>Conversation Between Nail and Sock</w:t>
                        </w:r>
                        <w:r>
                          <w:t xml:space="preserve"> [</w:t>
                        </w:r>
                        <w:r w:rsidRPr="00003C56">
                          <w:t>1958</w:t>
                        </w:r>
                        <w:r>
                          <w:t xml:space="preserve">]); an </w:t>
                        </w:r>
                        <w:r w:rsidRPr="00003C56">
                          <w:t xml:space="preserve">experimental document of </w:t>
                        </w:r>
                        <w:r>
                          <w:t>an</w:t>
                        </w:r>
                        <w:r w:rsidRPr="00003C56">
                          <w:t xml:space="preserve"> actual disaster in </w:t>
                        </w:r>
                        <w:r w:rsidRPr="00003C56">
                          <w:rPr>
                            <w:i/>
                          </w:rPr>
                          <w:t xml:space="preserve">N no kiroku </w:t>
                        </w:r>
                        <w:r w:rsidRPr="00003C56">
                          <w:t>(</w:t>
                        </w:r>
                        <w:r w:rsidRPr="00003C56">
                          <w:rPr>
                            <w:i/>
                          </w:rPr>
                          <w:t>The Record of N</w:t>
                        </w:r>
                        <w:r>
                          <w:t xml:space="preserve"> [</w:t>
                        </w:r>
                        <w:r w:rsidRPr="00003C56">
                          <w:t>1959</w:t>
                        </w:r>
                        <w:r>
                          <w:t>]); and an</w:t>
                        </w:r>
                        <w:r w:rsidRPr="00003C56">
                          <w:t xml:space="preserve"> intermedial, </w:t>
                        </w:r>
                        <w:r>
                          <w:t>cross-generic collage</w:t>
                        </w:r>
                        <w:r w:rsidRPr="00003C56">
                          <w:t xml:space="preserve"> of fiction and documentary in </w:t>
                        </w:r>
                        <w:r w:rsidRPr="00003C56">
                          <w:rPr>
                            <w:i/>
                          </w:rPr>
                          <w:t xml:space="preserve">Pu pu </w:t>
                        </w:r>
                        <w:r w:rsidRPr="00003C56">
                          <w:t>(</w:t>
                        </w:r>
                        <w:r w:rsidRPr="00003C56">
                          <w:rPr>
                            <w:i/>
                          </w:rPr>
                          <w:t>Poo Poo</w:t>
                        </w:r>
                        <w:r>
                          <w:t xml:space="preserve"> [</w:t>
                        </w:r>
                        <w:r w:rsidRPr="00003C56">
                          <w:t>1960</w:t>
                        </w:r>
                        <w:r>
                          <w:t>]</w:t>
                        </w:r>
                        <w:r w:rsidRPr="00003C56">
                          <w:t>). Nichidai Eiken also became the source for</w:t>
                        </w:r>
                        <w:r>
                          <w:t xml:space="preserve"> the</w:t>
                        </w:r>
                        <w:r w:rsidRPr="00003C56">
                          <w:t xml:space="preserve"> formation of another experimental film collective </w:t>
                        </w:r>
                        <w:r>
                          <w:t xml:space="preserve">known as the </w:t>
                        </w:r>
                        <w:r w:rsidRPr="00003C56">
                          <w:t>VAN Eiga Kagaku Kenkyujo (VAN Film Research Cent</w:t>
                        </w:r>
                        <w:r>
                          <w:t>re or VAN</w:t>
                        </w:r>
                        <w:r w:rsidRPr="00003C56">
                          <w:t xml:space="preserve"> for short)</w:t>
                        </w:r>
                        <w:r>
                          <w:t xml:space="preserve"> in the 1960s</w:t>
                        </w:r>
                        <w:r w:rsidRPr="00003C56">
                          <w:t>, in which the same group of filmmakers started living together communally. Nichidai Eiken members continued to expand their activities by collaborating with other avant-garde collectives (such as Hi Red Center) and performance artists (such as Akasegawa Genpei and Nakanishi Natsuyuki)</w:t>
                        </w:r>
                        <w:r>
                          <w:t>,</w:t>
                        </w:r>
                        <w:r w:rsidRPr="00003C56">
                          <w:t xml:space="preserve"> and by engaging with mixed-media creations. However, Nichidai Eiken and VAN never detached their collective works from politics in fav</w:t>
                        </w:r>
                        <w:r>
                          <w:t>ou</w:t>
                        </w:r>
                        <w:r w:rsidRPr="00003C56">
                          <w:t xml:space="preserve">r of the autonomy of art. </w:t>
                        </w:r>
                      </w:p>
                    </w:tc>
                  </w:sdtContent>
                </w:sdt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F0D73" w14:paraId="39F73B24" w14:textId="77777777" w:rsidTr="003F0D73">
        <w:sdt>
          <w:sdtPr>
            <w:alias w:val="Article text"/>
            <w:tag w:val="articleText"/>
            <w:id w:val="634067588"/>
            <w:placeholder>
              <w:docPart w:val="34E63085F2F2EB4B8F57529B70EA589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AC1039" w14:textId="3264CD09" w:rsidR="003F0D73" w:rsidRDefault="0052433F" w:rsidP="00C27FAB">
                <w:r>
                  <w:t xml:space="preserve">The </w:t>
                </w:r>
                <w:r w:rsidRPr="00003C56">
                  <w:t>Nihon University Film Study Group (Nihon Daigaku Geij</w:t>
                </w:r>
                <w:r w:rsidR="00D7539A">
                  <w:t>utsu Gakubu Eiga Kenkyukai, or Nichidai Eiken</w:t>
                </w:r>
                <w:r w:rsidRPr="00003C56">
                  <w:t xml:space="preserve"> for short) was </w:t>
                </w:r>
                <w:r>
                  <w:t xml:space="preserve">a </w:t>
                </w:r>
                <w:r w:rsidRPr="00003C56">
                  <w:t>legendary</w:t>
                </w:r>
                <w:r w:rsidR="003F272B">
                  <w:t xml:space="preserve"> Japanese</w:t>
                </w:r>
                <w:r w:rsidRPr="00003C56">
                  <w:t xml:space="preserve"> filmmaking collective founded in 1957 by Jonouchi Motoharu and Hirano Katsumi, then Nihon University students. Closely affiliated with </w:t>
                </w:r>
                <w:r w:rsidR="00FA113D">
                  <w:t>the university’s leftist organis</w:t>
                </w:r>
                <w:r w:rsidRPr="00003C56">
                  <w:t xml:space="preserve">ation, the Japan Revolutionary Communist League (known as </w:t>
                </w:r>
                <w:r>
                  <w:t xml:space="preserve">the </w:t>
                </w:r>
                <w:r w:rsidR="00114341">
                  <w:t>Bund</w:t>
                </w:r>
                <w:r w:rsidRPr="00003C56">
                  <w:t>), the collective attracted a number of politically radical students who would become some of the most talented postwar experimental and avant-garde filmmakers</w:t>
                </w:r>
                <w:r w:rsidR="00540314">
                  <w:t xml:space="preserve"> in Japan</w:t>
                </w:r>
                <w:r>
                  <w:t>,</w:t>
                </w:r>
                <w:r w:rsidRPr="00003C56">
                  <w:t xml:space="preserve"> including Adachi Masao, Ko Hiroo</w:t>
                </w:r>
                <w:r w:rsidR="006D18ED">
                  <w:t>,</w:t>
                </w:r>
                <w:r w:rsidRPr="00003C56">
                  <w:t xml:space="preserve"> and Kanbara Hiroshi. Working under the ‘collective’ principle against authorship, the group produced </w:t>
                </w:r>
                <w:r w:rsidR="00EC0C69">
                  <w:t xml:space="preserve">the uniquely existential drama </w:t>
                </w:r>
                <w:r w:rsidRPr="00003C56">
                  <w:rPr>
                    <w:i/>
                  </w:rPr>
                  <w:t xml:space="preserve">Kugi to kutsushita no kaiwa </w:t>
                </w:r>
                <w:r w:rsidRPr="00003C56">
                  <w:t>(</w:t>
                </w:r>
                <w:r w:rsidRPr="00003C56">
                  <w:rPr>
                    <w:i/>
                  </w:rPr>
                  <w:t>Conversation Between Nail and Sock</w:t>
                </w:r>
                <w:r w:rsidR="007B4156">
                  <w:t xml:space="preserve"> [</w:t>
                </w:r>
                <w:r w:rsidRPr="00003C56">
                  <w:t>1958</w:t>
                </w:r>
                <w:r w:rsidR="007B4156">
                  <w:t>]</w:t>
                </w:r>
                <w:r w:rsidR="00F85BFB">
                  <w:t xml:space="preserve">); </w:t>
                </w:r>
                <w:r>
                  <w:t xml:space="preserve">an </w:t>
                </w:r>
                <w:r w:rsidRPr="00003C56">
                  <w:t xml:space="preserve">experimental document of </w:t>
                </w:r>
                <w:r>
                  <w:t>an</w:t>
                </w:r>
                <w:r w:rsidRPr="00003C56">
                  <w:t xml:space="preserve"> actual disaster in </w:t>
                </w:r>
                <w:r w:rsidRPr="00003C56">
                  <w:rPr>
                    <w:i/>
                  </w:rPr>
                  <w:t xml:space="preserve">N no kiroku </w:t>
                </w:r>
                <w:r w:rsidRPr="00003C56">
                  <w:t>(</w:t>
                </w:r>
                <w:r w:rsidRPr="00003C56">
                  <w:rPr>
                    <w:i/>
                  </w:rPr>
                  <w:t>The Record of N</w:t>
                </w:r>
                <w:r w:rsidR="007B4156">
                  <w:t xml:space="preserve"> [</w:t>
                </w:r>
                <w:r w:rsidRPr="00003C56">
                  <w:t>1959</w:t>
                </w:r>
                <w:r w:rsidR="007B4156">
                  <w:t>]</w:t>
                </w:r>
                <w:r w:rsidR="00F85BFB">
                  <w:t>); and</w:t>
                </w:r>
                <w:r>
                  <w:t xml:space="preserve"> an</w:t>
                </w:r>
                <w:r w:rsidRPr="00003C56">
                  <w:t xml:space="preserve"> intermedial, </w:t>
                </w:r>
                <w:r>
                  <w:t>cross</w:t>
                </w:r>
                <w:r w:rsidR="003F272B">
                  <w:t>-generic collage</w:t>
                </w:r>
                <w:r w:rsidRPr="00003C56">
                  <w:t xml:space="preserve"> of fiction and documentary in </w:t>
                </w:r>
                <w:r w:rsidRPr="00003C56">
                  <w:rPr>
                    <w:i/>
                  </w:rPr>
                  <w:t xml:space="preserve">Pu pu </w:t>
                </w:r>
                <w:r w:rsidRPr="00003C56">
                  <w:t>(</w:t>
                </w:r>
                <w:r w:rsidRPr="00003C56">
                  <w:rPr>
                    <w:i/>
                  </w:rPr>
                  <w:t>Poo Poo</w:t>
                </w:r>
                <w:r w:rsidR="001D7BD9">
                  <w:t xml:space="preserve"> [</w:t>
                </w:r>
                <w:r w:rsidRPr="00003C56">
                  <w:t>1960</w:t>
                </w:r>
                <w:r w:rsidR="001D7BD9">
                  <w:t>]</w:t>
                </w:r>
                <w:r w:rsidRPr="00003C56">
                  <w:t>). Nichidai Eiken also became the source for</w:t>
                </w:r>
                <w:r>
                  <w:t xml:space="preserve"> the</w:t>
                </w:r>
                <w:r w:rsidRPr="00003C56">
                  <w:t xml:space="preserve"> formation of another experimental film collective </w:t>
                </w:r>
                <w:r w:rsidR="00EC0C69">
                  <w:t xml:space="preserve">known as the </w:t>
                </w:r>
                <w:r w:rsidRPr="00003C56">
                  <w:t>VAN Eiga Kagaku Kenkyujo (VAN Film Research Cent</w:t>
                </w:r>
                <w:r>
                  <w:t>re</w:t>
                </w:r>
                <w:r w:rsidR="005C5E02">
                  <w:t xml:space="preserve"> or VAN</w:t>
                </w:r>
                <w:r w:rsidRPr="00003C56">
                  <w:t xml:space="preserve"> for short)</w:t>
                </w:r>
                <w:r>
                  <w:t xml:space="preserve"> in the 1960s</w:t>
                </w:r>
                <w:r w:rsidRPr="00003C56">
                  <w:t>, in which the same group of filmmakers started living together communally. Nichidai Eiken members continued to expand their activities by collaborating with other avant-garde collectives (such as Hi Red Center) and performance artists (such as Akasegawa Genpei and Nakanishi Natsuyuki)</w:t>
                </w:r>
                <w:r w:rsidR="00031B16">
                  <w:t>,</w:t>
                </w:r>
                <w:r w:rsidRPr="00003C56">
                  <w:t xml:space="preserve"> and by engaging with mixed-media creations. However, Nichidai </w:t>
                </w:r>
                <w:r w:rsidRPr="00003C56">
                  <w:lastRenderedPageBreak/>
                  <w:t>Eiken and VAN never detached their collective works from politics in fav</w:t>
                </w:r>
                <w:r>
                  <w:t>ou</w:t>
                </w:r>
                <w:r w:rsidRPr="00003C56">
                  <w:t xml:space="preserve">r of the autonomy of art. </w:t>
                </w:r>
              </w:p>
            </w:tc>
          </w:sdtContent>
        </w:sdt>
      </w:tr>
      <w:tr w:rsidR="003235A7" w14:paraId="63D2221F" w14:textId="77777777" w:rsidTr="003235A7">
        <w:tc>
          <w:tcPr>
            <w:tcW w:w="9016" w:type="dxa"/>
          </w:tcPr>
          <w:p w14:paraId="5CA4A52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E79B39E" w14:textId="557A320A" w:rsidR="006562F0" w:rsidRDefault="00A72156" w:rsidP="008A5B87">
            <w:sdt>
              <w:sdtPr>
                <w:id w:val="213598345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Yur13 \l 1033 </w:instrText>
                </w:r>
                <w:r>
                  <w:fldChar w:fldCharType="separate"/>
                </w:r>
                <w:r w:rsidRPr="00A72156">
                  <w:rPr>
                    <w:noProof/>
                    <w:lang w:val="en-US"/>
                  </w:rPr>
                  <w:t>(Furuhata)</w:t>
                </w:r>
                <w:r>
                  <w:fldChar w:fldCharType="end"/>
                </w:r>
              </w:sdtContent>
            </w:sdt>
          </w:p>
          <w:p w14:paraId="04D6D284" w14:textId="21CC5BDD" w:rsidR="00A72156" w:rsidRDefault="00A72156" w:rsidP="008A5B87">
            <w:sdt>
              <w:sdtPr>
                <w:id w:val="2213742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Sta94 \l 1033 </w:instrText>
                </w:r>
                <w:r>
                  <w:fldChar w:fldCharType="separate"/>
                </w:r>
                <w:r w:rsidRPr="00A72156">
                  <w:rPr>
                    <w:noProof/>
                    <w:lang w:val="en-US"/>
                  </w:rPr>
                  <w:t>(Stadt Oberhausen)</w:t>
                </w:r>
                <w:r>
                  <w:fldChar w:fldCharType="end"/>
                </w:r>
              </w:sdtContent>
            </w:sdt>
          </w:p>
          <w:p w14:paraId="4DECACE2" w14:textId="7725A11A" w:rsidR="006562F0" w:rsidRDefault="00A72156" w:rsidP="008A5B87">
            <w:sdt>
              <w:sdtPr>
                <w:id w:val="-186874706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Mir11 \l 1033 </w:instrText>
                </w:r>
                <w:r>
                  <w:fldChar w:fldCharType="separate"/>
                </w:r>
                <w:r w:rsidRPr="00A72156">
                  <w:rPr>
                    <w:noProof/>
                    <w:lang w:val="en-US"/>
                  </w:rPr>
                  <w:t>(Sas)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4B613BDA7CFEDA429E560633ED1E6578"/>
              </w:placeholder>
            </w:sdtPr>
            <w:sdtContent>
              <w:p w14:paraId="5B86F782" w14:textId="6C85AF7C" w:rsidR="003235A7" w:rsidRDefault="00991A61" w:rsidP="00FB11DE">
                <w:sdt>
                  <w:sdtPr>
                    <w:id w:val="18392641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Iso11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991A61">
                      <w:rPr>
                        <w:noProof/>
                        <w:lang w:val="en-US"/>
                      </w:rPr>
                      <w:t>(Standish)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0F73EEA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8B906" w14:textId="77777777" w:rsidR="00A72156" w:rsidRDefault="00A72156" w:rsidP="007A0D55">
      <w:pPr>
        <w:spacing w:after="0" w:line="240" w:lineRule="auto"/>
      </w:pPr>
      <w:r>
        <w:separator/>
      </w:r>
    </w:p>
  </w:endnote>
  <w:endnote w:type="continuationSeparator" w:id="0">
    <w:p w14:paraId="1125DC10" w14:textId="77777777" w:rsidR="00A72156" w:rsidRDefault="00A7215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866DE" w14:textId="77777777" w:rsidR="00A72156" w:rsidRDefault="00A72156" w:rsidP="007A0D55">
      <w:pPr>
        <w:spacing w:after="0" w:line="240" w:lineRule="auto"/>
      </w:pPr>
      <w:r>
        <w:separator/>
      </w:r>
    </w:p>
  </w:footnote>
  <w:footnote w:type="continuationSeparator" w:id="0">
    <w:p w14:paraId="03550395" w14:textId="77777777" w:rsidR="00A72156" w:rsidRDefault="00A7215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3BDB2" w14:textId="77777777" w:rsidR="00A72156" w:rsidRDefault="00A7215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F61199F" w14:textId="77777777" w:rsidR="00A72156" w:rsidRDefault="00A721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3F"/>
    <w:rsid w:val="00031B16"/>
    <w:rsid w:val="00032559"/>
    <w:rsid w:val="00052040"/>
    <w:rsid w:val="000B25AE"/>
    <w:rsid w:val="000B55AB"/>
    <w:rsid w:val="000D24DC"/>
    <w:rsid w:val="00101B2E"/>
    <w:rsid w:val="00114341"/>
    <w:rsid w:val="00116FA0"/>
    <w:rsid w:val="0015114C"/>
    <w:rsid w:val="001A21F3"/>
    <w:rsid w:val="001A2537"/>
    <w:rsid w:val="001A6A06"/>
    <w:rsid w:val="001D7BD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272B"/>
    <w:rsid w:val="00462DBE"/>
    <w:rsid w:val="00464699"/>
    <w:rsid w:val="00483379"/>
    <w:rsid w:val="00487BC5"/>
    <w:rsid w:val="00496888"/>
    <w:rsid w:val="004A7476"/>
    <w:rsid w:val="004E5896"/>
    <w:rsid w:val="00513EE6"/>
    <w:rsid w:val="0052433F"/>
    <w:rsid w:val="00534F8F"/>
    <w:rsid w:val="00540314"/>
    <w:rsid w:val="00590035"/>
    <w:rsid w:val="005B177E"/>
    <w:rsid w:val="005B3921"/>
    <w:rsid w:val="005C5E02"/>
    <w:rsid w:val="005F26D7"/>
    <w:rsid w:val="005F5450"/>
    <w:rsid w:val="006562F0"/>
    <w:rsid w:val="006D0412"/>
    <w:rsid w:val="006D18ED"/>
    <w:rsid w:val="007411B9"/>
    <w:rsid w:val="00780D95"/>
    <w:rsid w:val="00780DC7"/>
    <w:rsid w:val="007A0D55"/>
    <w:rsid w:val="007B3377"/>
    <w:rsid w:val="007B4156"/>
    <w:rsid w:val="007E5F44"/>
    <w:rsid w:val="00821DE3"/>
    <w:rsid w:val="00846CE1"/>
    <w:rsid w:val="008A5B87"/>
    <w:rsid w:val="00922950"/>
    <w:rsid w:val="00991A61"/>
    <w:rsid w:val="009A7264"/>
    <w:rsid w:val="009D1606"/>
    <w:rsid w:val="009E18A1"/>
    <w:rsid w:val="009E73D7"/>
    <w:rsid w:val="00A27D2C"/>
    <w:rsid w:val="00A7215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539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C69"/>
    <w:rsid w:val="00ED139F"/>
    <w:rsid w:val="00EF74F7"/>
    <w:rsid w:val="00F36937"/>
    <w:rsid w:val="00F60F53"/>
    <w:rsid w:val="00F85BFB"/>
    <w:rsid w:val="00FA113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02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43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43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A588FA4217D54BB1C87FB93C5A6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CFA45-63AA-CE4A-9645-04DBB3B3196F}"/>
      </w:docPartPr>
      <w:docPartBody>
        <w:p w:rsidR="00303598" w:rsidRDefault="00303598">
          <w:pPr>
            <w:pStyle w:val="93A588FA4217D54BB1C87FB93C5A617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39A8309910A224283662C96655A4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06B65-E3BB-AF41-B5CF-CA9B39B125BF}"/>
      </w:docPartPr>
      <w:docPartBody>
        <w:p w:rsidR="00303598" w:rsidRDefault="00303598">
          <w:pPr>
            <w:pStyle w:val="E39A8309910A224283662C96655A4B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5F6F64E5DE07D4E8B433F9CFA53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3D4A-2E3B-D24C-A18A-1179051B879E}"/>
      </w:docPartPr>
      <w:docPartBody>
        <w:p w:rsidR="00303598" w:rsidRDefault="00303598">
          <w:pPr>
            <w:pStyle w:val="05F6F64E5DE07D4E8B433F9CFA5328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8F741BDDB957C45A1F7D06D88AB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41C3-FDD2-0C4B-BC0F-FA08508E8A89}"/>
      </w:docPartPr>
      <w:docPartBody>
        <w:p w:rsidR="00303598" w:rsidRDefault="00303598">
          <w:pPr>
            <w:pStyle w:val="A8F741BDDB957C45A1F7D06D88ABEF6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5B5F13F972C8A4E8ED5C89EED43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30FAE-E970-6F46-B6CF-8F2F310D3744}"/>
      </w:docPartPr>
      <w:docPartBody>
        <w:p w:rsidR="00303598" w:rsidRDefault="00303598">
          <w:pPr>
            <w:pStyle w:val="05B5F13F972C8A4E8ED5C89EED43F5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4C512DBB8FA0419B343F743B7FA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1116-E740-AA4B-8BA2-78684E4733CE}"/>
      </w:docPartPr>
      <w:docPartBody>
        <w:p w:rsidR="00303598" w:rsidRDefault="00303598">
          <w:pPr>
            <w:pStyle w:val="224C512DBB8FA0419B343F743B7FAA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6E57D86F171234F9A2B1D05D3681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499ED-10CD-3F43-84E8-6443DA1B1CBC}"/>
      </w:docPartPr>
      <w:docPartBody>
        <w:p w:rsidR="00303598" w:rsidRDefault="00303598">
          <w:pPr>
            <w:pStyle w:val="06E57D86F171234F9A2B1D05D36812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7F6527C9227E940897AA1114F8EF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6FD0B-B88C-CA4B-99DF-69945AB4F12C}"/>
      </w:docPartPr>
      <w:docPartBody>
        <w:p w:rsidR="00303598" w:rsidRDefault="00303598">
          <w:pPr>
            <w:pStyle w:val="F7F6527C9227E940897AA1114F8EF5F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7AA846E3E9C9340939510A61019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E46A-AD33-F944-BCB2-B1DB7021915B}"/>
      </w:docPartPr>
      <w:docPartBody>
        <w:p w:rsidR="00303598" w:rsidRDefault="00303598">
          <w:pPr>
            <w:pStyle w:val="A7AA846E3E9C9340939510A61019667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E63085F2F2EB4B8F57529B70EA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790F-9080-9C4F-8BD6-A65A85D952FE}"/>
      </w:docPartPr>
      <w:docPartBody>
        <w:p w:rsidR="00303598" w:rsidRDefault="00303598">
          <w:pPr>
            <w:pStyle w:val="34E63085F2F2EB4B8F57529B70EA589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D5834A104A0E41AD256C7FE53E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E7323-CD35-F048-AE68-59B38CBD5484}"/>
      </w:docPartPr>
      <w:docPartBody>
        <w:p w:rsidR="00000000" w:rsidRDefault="00303598" w:rsidP="00303598">
          <w:pPr>
            <w:pStyle w:val="DDD5834A104A0E41AD256C7FE53EA4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52F2826C97F345BB4B137315C7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16DB0-F53D-0D47-B6BE-A8DE13201DDC}"/>
      </w:docPartPr>
      <w:docPartBody>
        <w:p w:rsidR="00000000" w:rsidRDefault="00303598" w:rsidP="00303598">
          <w:pPr>
            <w:pStyle w:val="5152F2826C97F345BB4B137315C70CF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98"/>
    <w:rsid w:val="003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598"/>
    <w:rPr>
      <w:color w:val="808080"/>
    </w:rPr>
  </w:style>
  <w:style w:type="paragraph" w:customStyle="1" w:styleId="93A588FA4217D54BB1C87FB93C5A6174">
    <w:name w:val="93A588FA4217D54BB1C87FB93C5A6174"/>
  </w:style>
  <w:style w:type="paragraph" w:customStyle="1" w:styleId="E39A8309910A224283662C96655A4B50">
    <w:name w:val="E39A8309910A224283662C96655A4B50"/>
  </w:style>
  <w:style w:type="paragraph" w:customStyle="1" w:styleId="05F6F64E5DE07D4E8B433F9CFA532889">
    <w:name w:val="05F6F64E5DE07D4E8B433F9CFA532889"/>
  </w:style>
  <w:style w:type="paragraph" w:customStyle="1" w:styleId="A8F741BDDB957C45A1F7D06D88ABEF6E">
    <w:name w:val="A8F741BDDB957C45A1F7D06D88ABEF6E"/>
  </w:style>
  <w:style w:type="paragraph" w:customStyle="1" w:styleId="05B5F13F972C8A4E8ED5C89EED43F53D">
    <w:name w:val="05B5F13F972C8A4E8ED5C89EED43F53D"/>
  </w:style>
  <w:style w:type="paragraph" w:customStyle="1" w:styleId="224C512DBB8FA0419B343F743B7FAA3F">
    <w:name w:val="224C512DBB8FA0419B343F743B7FAA3F"/>
  </w:style>
  <w:style w:type="paragraph" w:customStyle="1" w:styleId="06E57D86F171234F9A2B1D05D36812A7">
    <w:name w:val="06E57D86F171234F9A2B1D05D36812A7"/>
  </w:style>
  <w:style w:type="paragraph" w:customStyle="1" w:styleId="F7F6527C9227E940897AA1114F8EF5F3">
    <w:name w:val="F7F6527C9227E940897AA1114F8EF5F3"/>
  </w:style>
  <w:style w:type="paragraph" w:customStyle="1" w:styleId="A7AA846E3E9C9340939510A610196677">
    <w:name w:val="A7AA846E3E9C9340939510A610196677"/>
  </w:style>
  <w:style w:type="paragraph" w:customStyle="1" w:styleId="34E63085F2F2EB4B8F57529B70EA5898">
    <w:name w:val="34E63085F2F2EB4B8F57529B70EA5898"/>
  </w:style>
  <w:style w:type="paragraph" w:customStyle="1" w:styleId="4B613BDA7CFEDA429E560633ED1E6578">
    <w:name w:val="4B613BDA7CFEDA429E560633ED1E6578"/>
  </w:style>
  <w:style w:type="paragraph" w:customStyle="1" w:styleId="DDD5834A104A0E41AD256C7FE53EA49A">
    <w:name w:val="DDD5834A104A0E41AD256C7FE53EA49A"/>
    <w:rsid w:val="00303598"/>
  </w:style>
  <w:style w:type="paragraph" w:customStyle="1" w:styleId="5152F2826C97F345BB4B137315C70CF8">
    <w:name w:val="5152F2826C97F345BB4B137315C70CF8"/>
    <w:rsid w:val="0030359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598"/>
    <w:rPr>
      <w:color w:val="808080"/>
    </w:rPr>
  </w:style>
  <w:style w:type="paragraph" w:customStyle="1" w:styleId="93A588FA4217D54BB1C87FB93C5A6174">
    <w:name w:val="93A588FA4217D54BB1C87FB93C5A6174"/>
  </w:style>
  <w:style w:type="paragraph" w:customStyle="1" w:styleId="E39A8309910A224283662C96655A4B50">
    <w:name w:val="E39A8309910A224283662C96655A4B50"/>
  </w:style>
  <w:style w:type="paragraph" w:customStyle="1" w:styleId="05F6F64E5DE07D4E8B433F9CFA532889">
    <w:name w:val="05F6F64E5DE07D4E8B433F9CFA532889"/>
  </w:style>
  <w:style w:type="paragraph" w:customStyle="1" w:styleId="A8F741BDDB957C45A1F7D06D88ABEF6E">
    <w:name w:val="A8F741BDDB957C45A1F7D06D88ABEF6E"/>
  </w:style>
  <w:style w:type="paragraph" w:customStyle="1" w:styleId="05B5F13F972C8A4E8ED5C89EED43F53D">
    <w:name w:val="05B5F13F972C8A4E8ED5C89EED43F53D"/>
  </w:style>
  <w:style w:type="paragraph" w:customStyle="1" w:styleId="224C512DBB8FA0419B343F743B7FAA3F">
    <w:name w:val="224C512DBB8FA0419B343F743B7FAA3F"/>
  </w:style>
  <w:style w:type="paragraph" w:customStyle="1" w:styleId="06E57D86F171234F9A2B1D05D36812A7">
    <w:name w:val="06E57D86F171234F9A2B1D05D36812A7"/>
  </w:style>
  <w:style w:type="paragraph" w:customStyle="1" w:styleId="F7F6527C9227E940897AA1114F8EF5F3">
    <w:name w:val="F7F6527C9227E940897AA1114F8EF5F3"/>
  </w:style>
  <w:style w:type="paragraph" w:customStyle="1" w:styleId="A7AA846E3E9C9340939510A610196677">
    <w:name w:val="A7AA846E3E9C9340939510A610196677"/>
  </w:style>
  <w:style w:type="paragraph" w:customStyle="1" w:styleId="34E63085F2F2EB4B8F57529B70EA5898">
    <w:name w:val="34E63085F2F2EB4B8F57529B70EA5898"/>
  </w:style>
  <w:style w:type="paragraph" w:customStyle="1" w:styleId="4B613BDA7CFEDA429E560633ED1E6578">
    <w:name w:val="4B613BDA7CFEDA429E560633ED1E6578"/>
  </w:style>
  <w:style w:type="paragraph" w:customStyle="1" w:styleId="DDD5834A104A0E41AD256C7FE53EA49A">
    <w:name w:val="DDD5834A104A0E41AD256C7FE53EA49A"/>
    <w:rsid w:val="00303598"/>
  </w:style>
  <w:style w:type="paragraph" w:customStyle="1" w:styleId="5152F2826C97F345BB4B137315C70CF8">
    <w:name w:val="5152F2826C97F345BB4B137315C70CF8"/>
    <w:rsid w:val="00303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Yur13</b:Tag>
    <b:SourceType>Book</b:SourceType>
    <b:Guid>{EFB384BD-DCF9-3243-97C0-6C2CC58A4D6D}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Filmmaking in the Season of Image Politics</b:Title>
    <b:City>Dunham </b:City>
    <b:Publisher>Duke UP</b:Publisher>
    <b:Year>2013</b:Year>
    <b:RefOrder>1</b:RefOrder>
  </b:Source>
  <b:Source>
    <b:Tag>Sta94</b:Tag>
    <b:SourceType>Book</b:SourceType>
    <b:Guid>{5E5CBA77-5C7C-2649-9BBB-FBC269B2163B}</b:Guid>
    <b:Title>Retrospective of the Japanese Short Film, Oberhausen</b:Title>
    <b:City>Oberhausen</b:City>
    <b:Publisher>Neue Bücherstube Laufen</b:Publisher>
    <b:Year>1994</b:Year>
    <b:Author>
      <b:Editor>
        <b:NameList>
          <b:Person>
            <b:Last>Stadt Oberhausen</b:Last>
            <b:First>International</b:First>
            <b:Middle>short film festival</b:Middle>
          </b:Person>
        </b:NameList>
      </b:Editor>
    </b:Author>
    <b:RefOrder>2</b:RefOrder>
  </b:Source>
  <b:Source>
    <b:Tag>Mir11</b:Tag>
    <b:SourceType>Book</b:SourceType>
    <b:Guid>{EC05E14E-7BE7-4942-8AFF-AD3EEED06F5E}</b:Guid>
    <b:Author>
      <b:Author>
        <b:NameList>
          <b:Person>
            <b:Last>Sas</b:Last>
            <b:First>Miryam</b:First>
          </b:Person>
        </b:NameList>
      </b:Author>
    </b:Author>
    <b:Title>Experimental Arts in Postwar Japan: Moments of Encounter, Engagement, and Imagined Return</b:Title>
    <b:City>Cambridge</b:City>
    <b:Publisher>Harvard University Asia Center </b:Publisher>
    <b:Year>2011</b:Year>
    <b:RefOrder>3</b:RefOrder>
  </b:Source>
  <b:Source>
    <b:Tag>Iso11</b:Tag>
    <b:SourceType>Book</b:SourceType>
    <b:Guid>{185AA4B4-E1B3-9E4F-AC4D-3C489F6F19AE}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Avant-Garde Cinema in the 1960s and 1970s</b:Title>
    <b:City>New York</b:City>
    <b:Publisher>Continuum </b:Publisher>
    <b:Year>2011</b:Year>
    <b:RefOrder>4</b:RefOrder>
  </b:Source>
</b:Sources>
</file>

<file path=customXml/itemProps1.xml><?xml version="1.0" encoding="utf-8"?>
<ds:datastoreItem xmlns:ds="http://schemas.openxmlformats.org/officeDocument/2006/customXml" ds:itemID="{1B263D02-621F-B042-B8B7-0F92E5E5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540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25</cp:revision>
  <dcterms:created xsi:type="dcterms:W3CDTF">2015-01-02T18:51:00Z</dcterms:created>
  <dcterms:modified xsi:type="dcterms:W3CDTF">2015-01-02T19:44:00Z</dcterms:modified>
</cp:coreProperties>
</file>