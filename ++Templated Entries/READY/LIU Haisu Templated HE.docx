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7D119F" w14:textId="77777777" w:rsidTr="00922950">
        <w:tc>
          <w:tcPr>
            <w:tcW w:w="491" w:type="dxa"/>
            <w:vMerge w:val="restart"/>
            <w:shd w:val="clear" w:color="auto" w:fill="A6A6A6" w:themeFill="background1" w:themeFillShade="A6"/>
            <w:textDirection w:val="btLr"/>
          </w:tcPr>
          <w:p w14:paraId="2FBC551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C5C7F11C0F034E834686BDC70C604B"/>
            </w:placeholder>
            <w:showingPlcHdr/>
            <w:dropDownList>
              <w:listItem w:displayText="Dr." w:value="Dr."/>
              <w:listItem w:displayText="Prof." w:value="Prof."/>
            </w:dropDownList>
          </w:sdtPr>
          <w:sdtContent>
            <w:tc>
              <w:tcPr>
                <w:tcW w:w="1259" w:type="dxa"/>
              </w:tcPr>
              <w:p w14:paraId="6719CAF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668D2FB1CDBE44A191112E8CE7C938"/>
            </w:placeholder>
            <w:text/>
          </w:sdtPr>
          <w:sdtContent>
            <w:tc>
              <w:tcPr>
                <w:tcW w:w="2073" w:type="dxa"/>
              </w:tcPr>
              <w:p w14:paraId="638D5879" w14:textId="77777777" w:rsidR="00B574C9" w:rsidRDefault="009270DA" w:rsidP="009270DA">
                <w:r>
                  <w:t>William</w:t>
                </w:r>
              </w:p>
            </w:tc>
          </w:sdtContent>
        </w:sdt>
        <w:sdt>
          <w:sdtPr>
            <w:alias w:val="Middle name"/>
            <w:tag w:val="authorMiddleName"/>
            <w:id w:val="-2076034781"/>
            <w:placeholder>
              <w:docPart w:val="7924731707105449907767D4A5EA4CB9"/>
            </w:placeholder>
            <w:text/>
          </w:sdtPr>
          <w:sdtContent>
            <w:tc>
              <w:tcPr>
                <w:tcW w:w="2551" w:type="dxa"/>
              </w:tcPr>
              <w:p w14:paraId="408810DE" w14:textId="77777777" w:rsidR="00B574C9" w:rsidRDefault="009270DA" w:rsidP="009270DA">
                <w:r>
                  <w:t>H.</w:t>
                </w:r>
              </w:p>
            </w:tc>
          </w:sdtContent>
        </w:sdt>
        <w:sdt>
          <w:sdtPr>
            <w:alias w:val="Last name"/>
            <w:tag w:val="authorLastName"/>
            <w:id w:val="-1088529830"/>
            <w:placeholder>
              <w:docPart w:val="3DC9B7CB7FA69E4BA37D7147F255B3C2"/>
            </w:placeholder>
            <w:text/>
          </w:sdtPr>
          <w:sdtContent>
            <w:tc>
              <w:tcPr>
                <w:tcW w:w="2642" w:type="dxa"/>
              </w:tcPr>
              <w:p w14:paraId="3EFBF89A" w14:textId="77777777" w:rsidR="00B574C9" w:rsidRDefault="009270DA" w:rsidP="009270DA">
                <w:r>
                  <w:t>Ma</w:t>
                </w:r>
              </w:p>
            </w:tc>
          </w:sdtContent>
        </w:sdt>
      </w:tr>
      <w:tr w:rsidR="00B574C9" w14:paraId="2DE7E090" w14:textId="77777777" w:rsidTr="001A6A06">
        <w:trPr>
          <w:trHeight w:val="986"/>
        </w:trPr>
        <w:tc>
          <w:tcPr>
            <w:tcW w:w="491" w:type="dxa"/>
            <w:vMerge/>
            <w:shd w:val="clear" w:color="auto" w:fill="A6A6A6" w:themeFill="background1" w:themeFillShade="A6"/>
          </w:tcPr>
          <w:p w14:paraId="5019ED42" w14:textId="77777777" w:rsidR="00B574C9" w:rsidRPr="001A6A06" w:rsidRDefault="00B574C9" w:rsidP="00CF1542">
            <w:pPr>
              <w:jc w:val="center"/>
              <w:rPr>
                <w:b/>
                <w:color w:val="FFFFFF" w:themeColor="background1"/>
              </w:rPr>
            </w:pPr>
          </w:p>
        </w:tc>
        <w:sdt>
          <w:sdtPr>
            <w:alias w:val="Biography"/>
            <w:tag w:val="authorBiography"/>
            <w:id w:val="938807824"/>
            <w:placeholder>
              <w:docPart w:val="132683702EC8164CA07C4477C10C6751"/>
            </w:placeholder>
            <w:showingPlcHdr/>
          </w:sdtPr>
          <w:sdtContent>
            <w:tc>
              <w:tcPr>
                <w:tcW w:w="8525" w:type="dxa"/>
                <w:gridSpan w:val="4"/>
              </w:tcPr>
              <w:p w14:paraId="0DAFD76B" w14:textId="77777777" w:rsidR="00B574C9" w:rsidRDefault="00B574C9" w:rsidP="00922950">
                <w:r>
                  <w:rPr>
                    <w:rStyle w:val="PlaceholderText"/>
                  </w:rPr>
                  <w:t>[Enter your biography]</w:t>
                </w:r>
              </w:p>
            </w:tc>
          </w:sdtContent>
        </w:sdt>
      </w:tr>
      <w:tr w:rsidR="00B574C9" w14:paraId="1BF78148" w14:textId="77777777" w:rsidTr="001A6A06">
        <w:trPr>
          <w:trHeight w:val="986"/>
        </w:trPr>
        <w:tc>
          <w:tcPr>
            <w:tcW w:w="491" w:type="dxa"/>
            <w:vMerge/>
            <w:shd w:val="clear" w:color="auto" w:fill="A6A6A6" w:themeFill="background1" w:themeFillShade="A6"/>
          </w:tcPr>
          <w:p w14:paraId="339ED319" w14:textId="77777777" w:rsidR="00B574C9" w:rsidRPr="001A6A06" w:rsidRDefault="00B574C9" w:rsidP="00CF1542">
            <w:pPr>
              <w:jc w:val="center"/>
              <w:rPr>
                <w:b/>
                <w:color w:val="FFFFFF" w:themeColor="background1"/>
              </w:rPr>
            </w:pPr>
          </w:p>
        </w:tc>
        <w:sdt>
          <w:sdtPr>
            <w:alias w:val="Affiliation"/>
            <w:tag w:val="affiliation"/>
            <w:id w:val="2012937915"/>
            <w:placeholder>
              <w:docPart w:val="82E41E00F9F46640B305485DB71E4DEB"/>
            </w:placeholder>
            <w:showingPlcHdr/>
            <w:text/>
          </w:sdtPr>
          <w:sdtContent>
            <w:tc>
              <w:tcPr>
                <w:tcW w:w="8525" w:type="dxa"/>
                <w:gridSpan w:val="4"/>
              </w:tcPr>
              <w:p w14:paraId="6F15374D" w14:textId="77777777" w:rsidR="00B574C9" w:rsidRDefault="00B574C9" w:rsidP="00B574C9">
                <w:r>
                  <w:rPr>
                    <w:rStyle w:val="PlaceholderText"/>
                  </w:rPr>
                  <w:t>[Enter the institution with which you are affiliated]</w:t>
                </w:r>
              </w:p>
            </w:tc>
          </w:sdtContent>
        </w:sdt>
      </w:tr>
    </w:tbl>
    <w:p w14:paraId="012767D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EB1CD3" w14:textId="77777777" w:rsidTr="00244BB0">
        <w:tc>
          <w:tcPr>
            <w:tcW w:w="9016" w:type="dxa"/>
            <w:shd w:val="clear" w:color="auto" w:fill="A6A6A6" w:themeFill="background1" w:themeFillShade="A6"/>
            <w:tcMar>
              <w:top w:w="113" w:type="dxa"/>
              <w:bottom w:w="113" w:type="dxa"/>
            </w:tcMar>
          </w:tcPr>
          <w:p w14:paraId="5FC6B3C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78581D" w14:textId="77777777" w:rsidTr="003F0D73">
        <w:sdt>
          <w:sdtPr>
            <w:rPr>
              <w:b/>
            </w:rPr>
            <w:alias w:val="Article headword"/>
            <w:tag w:val="articleHeadword"/>
            <w:id w:val="-361440020"/>
            <w:placeholder>
              <w:docPart w:val="FAD7A8923444624A9D6E0689FBA9E6D2"/>
            </w:placeholder>
            <w:text/>
          </w:sdtPr>
          <w:sdtContent>
            <w:tc>
              <w:tcPr>
                <w:tcW w:w="9016" w:type="dxa"/>
                <w:tcMar>
                  <w:top w:w="113" w:type="dxa"/>
                  <w:bottom w:w="113" w:type="dxa"/>
                </w:tcMar>
              </w:tcPr>
              <w:p w14:paraId="2ABDBFEB" w14:textId="77777777" w:rsidR="003F0D73" w:rsidRPr="00FB589A" w:rsidRDefault="009270DA" w:rsidP="003F0D73">
                <w:pPr>
                  <w:rPr>
                    <w:b/>
                  </w:rPr>
                </w:pPr>
                <w:r w:rsidRPr="009270DA">
                  <w:rPr>
                    <w:b/>
                  </w:rPr>
                  <w:t>Liu</w:t>
                </w:r>
                <w:r w:rsidRPr="009270DA">
                  <w:rPr>
                    <w:b/>
                    <w:lang w:val="en-US"/>
                  </w:rPr>
                  <w:t xml:space="preserve"> </w:t>
                </w:r>
                <w:proofErr w:type="spellStart"/>
                <w:r w:rsidRPr="009270DA">
                  <w:rPr>
                    <w:b/>
                    <w:lang w:val="en-US"/>
                  </w:rPr>
                  <w:t>Haisu</w:t>
                </w:r>
                <w:proofErr w:type="spellEnd"/>
                <w:r w:rsidRPr="009270DA">
                  <w:rPr>
                    <w:b/>
                    <w:lang w:val="en-US"/>
                  </w:rPr>
                  <w:t xml:space="preserve"> (</w:t>
                </w:r>
                <w:r w:rsidRPr="009270DA">
                  <w:rPr>
                    <w:rFonts w:hint="eastAsia"/>
                    <w:b/>
                    <w:lang w:val="en-US"/>
                  </w:rPr>
                  <w:t>劉海粟</w:t>
                </w:r>
                <w:r w:rsidRPr="009270DA">
                  <w:rPr>
                    <w:b/>
                    <w:lang w:val="en-US"/>
                  </w:rPr>
                  <w:t>, 1896-1994)</w:t>
                </w:r>
              </w:p>
            </w:tc>
          </w:sdtContent>
        </w:sdt>
      </w:tr>
      <w:tr w:rsidR="00464699" w14:paraId="07588C47" w14:textId="77777777" w:rsidTr="009270DA">
        <w:sdt>
          <w:sdtPr>
            <w:alias w:val="Variant headwords"/>
            <w:tag w:val="variantHeadwords"/>
            <w:id w:val="173464402"/>
            <w:placeholder>
              <w:docPart w:val="54BEF8AB81AAD74DBACFA8B8CE719E01"/>
            </w:placeholder>
            <w:showingPlcHdr/>
          </w:sdtPr>
          <w:sdtContent>
            <w:tc>
              <w:tcPr>
                <w:tcW w:w="9016" w:type="dxa"/>
                <w:tcMar>
                  <w:top w:w="113" w:type="dxa"/>
                  <w:bottom w:w="113" w:type="dxa"/>
                </w:tcMar>
              </w:tcPr>
              <w:p w14:paraId="3FD91DC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1916D6A" w14:textId="77777777" w:rsidTr="003F0D73">
        <w:sdt>
          <w:sdtPr>
            <w:alias w:val="Abstract"/>
            <w:tag w:val="abstract"/>
            <w:id w:val="-635871867"/>
            <w:placeholder>
              <w:docPart w:val="C8C1AABD3B456441957C6D3DE4F112E2"/>
            </w:placeholder>
            <w:showingPlcHdr/>
          </w:sdtPr>
          <w:sdtContent>
            <w:tc>
              <w:tcPr>
                <w:tcW w:w="9016" w:type="dxa"/>
                <w:tcMar>
                  <w:top w:w="113" w:type="dxa"/>
                  <w:bottom w:w="113" w:type="dxa"/>
                </w:tcMar>
              </w:tcPr>
              <w:p w14:paraId="6B0A349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7DDE60A" w14:textId="77777777" w:rsidTr="003F0D73">
        <w:sdt>
          <w:sdtPr>
            <w:alias w:val="Article text"/>
            <w:tag w:val="articleText"/>
            <w:id w:val="634067588"/>
            <w:placeholder>
              <w:docPart w:val="06AA23410675BB47861A372E31BC5D27"/>
            </w:placeholder>
          </w:sdtPr>
          <w:sdtContent>
            <w:tc>
              <w:tcPr>
                <w:tcW w:w="9016" w:type="dxa"/>
                <w:tcMar>
                  <w:top w:w="113" w:type="dxa"/>
                  <w:bottom w:w="113" w:type="dxa"/>
                </w:tcMar>
              </w:tcPr>
              <w:p w14:paraId="431F3115" w14:textId="77777777" w:rsidR="009270DA" w:rsidRDefault="009270DA" w:rsidP="009270DA">
                <w:r>
                  <w:t xml:space="preserve">Liu </w:t>
                </w:r>
                <w:proofErr w:type="spellStart"/>
                <w:r>
                  <w:t>Haisu</w:t>
                </w:r>
                <w:proofErr w:type="spellEnd"/>
                <w:r>
                  <w:t xml:space="preserve"> was a painter, art educator, exhibition organiser, and key figure in introducing Western art to China in the twentieth century. As the founder of art schools in Shanghai and Nanjing - including the Shanghai Academy, the first art college in modern China - he advocated for a Western style of art education. He encouraged individual students’ creative expression, and attracted much scandalous attention when he introduced nude model drawings into his school in 1920. As an exhibition organiser, he helped introduce modern Chinese art to Europe and Asia. He was involved with many artists’ groups, including co-founding the Heavenly Horse Society, a group that promoted French salon-style exhibitions. </w:t>
                </w:r>
              </w:p>
              <w:p w14:paraId="1EAAC79A" w14:textId="77777777" w:rsidR="009270DA" w:rsidRDefault="009270DA" w:rsidP="009270DA"/>
              <w:p w14:paraId="18B81D23" w14:textId="77777777" w:rsidR="009270DA" w:rsidRDefault="009270DA" w:rsidP="009270DA">
                <w:r>
                  <w:t>Born into a family of distinguished literati, Liu was trained in classical Chinese painting when he was young.  After briefly studying art in Shanghai, he travelled to Japan and later Europe to view and learn about Western art. His early works reflected much of what he saw: paintings by Post-Impressionists like Paul Cezanne and Vincent Van Gogh. Returning to China, he became an active promoter of that particular type of European modernism. His later works were mostly in traditional Chinese media and techniques, but they were clearly indebted to the Post-Impressionists in the use of bold colours and expressive brushstrokes.</w:t>
                </w:r>
              </w:p>
              <w:p w14:paraId="6A429869" w14:textId="77777777" w:rsidR="003F0D73" w:rsidRDefault="003F0D73" w:rsidP="009270DA"/>
            </w:tc>
          </w:sdtContent>
        </w:sdt>
      </w:tr>
      <w:tr w:rsidR="003235A7" w14:paraId="436E1503" w14:textId="77777777" w:rsidTr="003235A7">
        <w:tc>
          <w:tcPr>
            <w:tcW w:w="9016" w:type="dxa"/>
          </w:tcPr>
          <w:p w14:paraId="36CEC4B5" w14:textId="77777777" w:rsidR="003235A7" w:rsidRDefault="003235A7" w:rsidP="008A5B87">
            <w:r w:rsidRPr="0015114C">
              <w:rPr>
                <w:u w:val="single"/>
              </w:rPr>
              <w:t>Further reading</w:t>
            </w:r>
            <w:r>
              <w:t>:</w:t>
            </w:r>
          </w:p>
          <w:sdt>
            <w:sdtPr>
              <w:alias w:val="Further reading"/>
              <w:tag w:val="furtherReading"/>
              <w:id w:val="-1516217107"/>
              <w:placeholder>
                <w:docPart w:val="E55FF9012BE25649A4AC83426EA361AB"/>
              </w:placeholder>
            </w:sdtPr>
            <w:sdtContent>
              <w:p w14:paraId="355D1AA3" w14:textId="77777777" w:rsidR="009270DA" w:rsidRDefault="009270DA" w:rsidP="009270DA">
                <w:sdt>
                  <w:sdtPr>
                    <w:id w:val="-1634402733"/>
                    <w:citation/>
                  </w:sdtPr>
                  <w:sdtContent>
                    <w:r>
                      <w:fldChar w:fldCharType="begin"/>
                    </w:r>
                    <w:r>
                      <w:rPr>
                        <w:lang w:val="en-US"/>
                      </w:rPr>
                      <w:instrText xml:space="preserve">CITATION Liu \l 1033 </w:instrText>
                    </w:r>
                    <w:r>
                      <w:fldChar w:fldCharType="separate"/>
                    </w:r>
                    <w:r>
                      <w:rPr>
                        <w:noProof/>
                        <w:lang w:val="en-US"/>
                      </w:rPr>
                      <w:t xml:space="preserve"> </w:t>
                    </w:r>
                    <w:r w:rsidRPr="009270DA">
                      <w:rPr>
                        <w:noProof/>
                        <w:lang w:val="en-US"/>
                      </w:rPr>
                      <w:t>(Liu, Liu Haisu youhua xuanji (Selected Oil Paintings by Liu Haisu))</w:t>
                    </w:r>
                    <w:r>
                      <w:fldChar w:fldCharType="end"/>
                    </w:r>
                  </w:sdtContent>
                </w:sdt>
              </w:p>
              <w:p w14:paraId="4FD3B29C" w14:textId="77777777" w:rsidR="009270DA" w:rsidRDefault="009270DA" w:rsidP="009270DA"/>
              <w:p w14:paraId="0777EAE2" w14:textId="77777777" w:rsidR="009270DA" w:rsidRDefault="009270DA" w:rsidP="009270DA">
                <w:sdt>
                  <w:sdtPr>
                    <w:id w:val="1161051072"/>
                    <w:citation/>
                  </w:sdtPr>
                  <w:sdtContent>
                    <w:r>
                      <w:fldChar w:fldCharType="begin"/>
                    </w:r>
                    <w:r>
                      <w:rPr>
                        <w:lang w:val="en-US"/>
                      </w:rPr>
                      <w:instrText xml:space="preserve"> CITATION Liu83 \l 1033 </w:instrText>
                    </w:r>
                    <w:r>
                      <w:fldChar w:fldCharType="separate"/>
                    </w:r>
                    <w:r w:rsidRPr="009270DA">
                      <w:rPr>
                        <w:noProof/>
                        <w:lang w:val="en-US"/>
                      </w:rPr>
                      <w:t>(Liu, Liu Haisu Zhongg</w:t>
                    </w:r>
                    <w:bookmarkStart w:id="0" w:name="_GoBack"/>
                    <w:bookmarkEnd w:id="0"/>
                    <w:r w:rsidRPr="009270DA">
                      <w:rPr>
                        <w:noProof/>
                        <w:lang w:val="en-US"/>
                      </w:rPr>
                      <w:t>uohua xuanji )</w:t>
                    </w:r>
                    <w:r>
                      <w:fldChar w:fldCharType="end"/>
                    </w:r>
                  </w:sdtContent>
                </w:sdt>
              </w:p>
              <w:p w14:paraId="1E7A9C45" w14:textId="77777777" w:rsidR="009270DA" w:rsidRDefault="009270DA" w:rsidP="009270DA"/>
              <w:p w14:paraId="60C9D76F" w14:textId="77777777" w:rsidR="009270DA" w:rsidRDefault="009270DA" w:rsidP="009270DA">
                <w:sdt>
                  <w:sdtPr>
                    <w:id w:val="1380972039"/>
                    <w:citation/>
                  </w:sdtPr>
                  <w:sdtContent>
                    <w:r>
                      <w:fldChar w:fldCharType="begin"/>
                    </w:r>
                    <w:r>
                      <w:rPr>
                        <w:lang w:val="en-US"/>
                      </w:rPr>
                      <w:instrText xml:space="preserve"> CITATION KeW86 \l 1033 </w:instrText>
                    </w:r>
                    <w:r>
                      <w:fldChar w:fldCharType="separate"/>
                    </w:r>
                    <w:r w:rsidRPr="009270DA">
                      <w:rPr>
                        <w:noProof/>
                        <w:lang w:val="en-US"/>
                      </w:rPr>
                      <w:t>(Ke)</w:t>
                    </w:r>
                    <w:r>
                      <w:fldChar w:fldCharType="end"/>
                    </w:r>
                  </w:sdtContent>
                </w:sdt>
              </w:p>
              <w:p w14:paraId="3A5AAB65" w14:textId="77777777" w:rsidR="003235A7" w:rsidRDefault="009270DA" w:rsidP="009270DA"/>
            </w:sdtContent>
          </w:sdt>
        </w:tc>
      </w:tr>
    </w:tbl>
    <w:p w14:paraId="7128ED5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258B7F" w14:textId="77777777" w:rsidR="009270DA" w:rsidRDefault="009270DA" w:rsidP="007A0D55">
      <w:pPr>
        <w:spacing w:after="0" w:line="240" w:lineRule="auto"/>
      </w:pPr>
      <w:r>
        <w:separator/>
      </w:r>
    </w:p>
  </w:endnote>
  <w:endnote w:type="continuationSeparator" w:id="0">
    <w:p w14:paraId="1107425C" w14:textId="77777777" w:rsidR="009270DA" w:rsidRDefault="009270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25962B" w14:textId="77777777" w:rsidR="009270DA" w:rsidRDefault="009270DA" w:rsidP="007A0D55">
      <w:pPr>
        <w:spacing w:after="0" w:line="240" w:lineRule="auto"/>
      </w:pPr>
      <w:r>
        <w:separator/>
      </w:r>
    </w:p>
  </w:footnote>
  <w:footnote w:type="continuationSeparator" w:id="0">
    <w:p w14:paraId="2EA90F5F" w14:textId="77777777" w:rsidR="009270DA" w:rsidRDefault="009270D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087AB" w14:textId="77777777" w:rsidR="009270DA" w:rsidRDefault="009270D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41A2C8" w14:textId="77777777" w:rsidR="009270DA" w:rsidRDefault="009270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FA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270DA"/>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2FA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1F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2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FA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2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FA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C5C7F11C0F034E834686BDC70C604B"/>
        <w:category>
          <w:name w:val="General"/>
          <w:gallery w:val="placeholder"/>
        </w:category>
        <w:types>
          <w:type w:val="bbPlcHdr"/>
        </w:types>
        <w:behaviors>
          <w:behavior w:val="content"/>
        </w:behaviors>
        <w:guid w:val="{16FB304D-BFA1-DE4A-B9AF-E3EA3A162EE3}"/>
      </w:docPartPr>
      <w:docPartBody>
        <w:p w:rsidR="005F72FD" w:rsidRDefault="005F72FD">
          <w:pPr>
            <w:pStyle w:val="F3C5C7F11C0F034E834686BDC70C604B"/>
          </w:pPr>
          <w:r w:rsidRPr="00CC586D">
            <w:rPr>
              <w:rStyle w:val="PlaceholderText"/>
              <w:b/>
              <w:color w:val="FFFFFF" w:themeColor="background1"/>
            </w:rPr>
            <w:t>[Salutation]</w:t>
          </w:r>
        </w:p>
      </w:docPartBody>
    </w:docPart>
    <w:docPart>
      <w:docPartPr>
        <w:name w:val="FF668D2FB1CDBE44A191112E8CE7C938"/>
        <w:category>
          <w:name w:val="General"/>
          <w:gallery w:val="placeholder"/>
        </w:category>
        <w:types>
          <w:type w:val="bbPlcHdr"/>
        </w:types>
        <w:behaviors>
          <w:behavior w:val="content"/>
        </w:behaviors>
        <w:guid w:val="{49315CFF-0DAF-BC41-9498-48B9A51F0DE4}"/>
      </w:docPartPr>
      <w:docPartBody>
        <w:p w:rsidR="005F72FD" w:rsidRDefault="005F72FD">
          <w:pPr>
            <w:pStyle w:val="FF668D2FB1CDBE44A191112E8CE7C938"/>
          </w:pPr>
          <w:r>
            <w:rPr>
              <w:rStyle w:val="PlaceholderText"/>
            </w:rPr>
            <w:t>[First name]</w:t>
          </w:r>
        </w:p>
      </w:docPartBody>
    </w:docPart>
    <w:docPart>
      <w:docPartPr>
        <w:name w:val="7924731707105449907767D4A5EA4CB9"/>
        <w:category>
          <w:name w:val="General"/>
          <w:gallery w:val="placeholder"/>
        </w:category>
        <w:types>
          <w:type w:val="bbPlcHdr"/>
        </w:types>
        <w:behaviors>
          <w:behavior w:val="content"/>
        </w:behaviors>
        <w:guid w:val="{FAD07E61-9A74-314C-94E6-AACA84240ED4}"/>
      </w:docPartPr>
      <w:docPartBody>
        <w:p w:rsidR="005F72FD" w:rsidRDefault="005F72FD">
          <w:pPr>
            <w:pStyle w:val="7924731707105449907767D4A5EA4CB9"/>
          </w:pPr>
          <w:r>
            <w:rPr>
              <w:rStyle w:val="PlaceholderText"/>
            </w:rPr>
            <w:t>[Middle name]</w:t>
          </w:r>
        </w:p>
      </w:docPartBody>
    </w:docPart>
    <w:docPart>
      <w:docPartPr>
        <w:name w:val="3DC9B7CB7FA69E4BA37D7147F255B3C2"/>
        <w:category>
          <w:name w:val="General"/>
          <w:gallery w:val="placeholder"/>
        </w:category>
        <w:types>
          <w:type w:val="bbPlcHdr"/>
        </w:types>
        <w:behaviors>
          <w:behavior w:val="content"/>
        </w:behaviors>
        <w:guid w:val="{5F4A7C1D-8668-4942-A53F-C7E42E905DF6}"/>
      </w:docPartPr>
      <w:docPartBody>
        <w:p w:rsidR="005F72FD" w:rsidRDefault="005F72FD">
          <w:pPr>
            <w:pStyle w:val="3DC9B7CB7FA69E4BA37D7147F255B3C2"/>
          </w:pPr>
          <w:r>
            <w:rPr>
              <w:rStyle w:val="PlaceholderText"/>
            </w:rPr>
            <w:t>[Last name]</w:t>
          </w:r>
        </w:p>
      </w:docPartBody>
    </w:docPart>
    <w:docPart>
      <w:docPartPr>
        <w:name w:val="132683702EC8164CA07C4477C10C6751"/>
        <w:category>
          <w:name w:val="General"/>
          <w:gallery w:val="placeholder"/>
        </w:category>
        <w:types>
          <w:type w:val="bbPlcHdr"/>
        </w:types>
        <w:behaviors>
          <w:behavior w:val="content"/>
        </w:behaviors>
        <w:guid w:val="{E47A1F8A-BFEA-A346-A176-05E99C156314}"/>
      </w:docPartPr>
      <w:docPartBody>
        <w:p w:rsidR="005F72FD" w:rsidRDefault="005F72FD">
          <w:pPr>
            <w:pStyle w:val="132683702EC8164CA07C4477C10C6751"/>
          </w:pPr>
          <w:r>
            <w:rPr>
              <w:rStyle w:val="PlaceholderText"/>
            </w:rPr>
            <w:t>[Enter your biography]</w:t>
          </w:r>
        </w:p>
      </w:docPartBody>
    </w:docPart>
    <w:docPart>
      <w:docPartPr>
        <w:name w:val="82E41E00F9F46640B305485DB71E4DEB"/>
        <w:category>
          <w:name w:val="General"/>
          <w:gallery w:val="placeholder"/>
        </w:category>
        <w:types>
          <w:type w:val="bbPlcHdr"/>
        </w:types>
        <w:behaviors>
          <w:behavior w:val="content"/>
        </w:behaviors>
        <w:guid w:val="{269F481A-EECB-9249-9751-6F49B4807817}"/>
      </w:docPartPr>
      <w:docPartBody>
        <w:p w:rsidR="005F72FD" w:rsidRDefault="005F72FD">
          <w:pPr>
            <w:pStyle w:val="82E41E00F9F46640B305485DB71E4DEB"/>
          </w:pPr>
          <w:r>
            <w:rPr>
              <w:rStyle w:val="PlaceholderText"/>
            </w:rPr>
            <w:t>[Enter the institution with which you are affiliated]</w:t>
          </w:r>
        </w:p>
      </w:docPartBody>
    </w:docPart>
    <w:docPart>
      <w:docPartPr>
        <w:name w:val="FAD7A8923444624A9D6E0689FBA9E6D2"/>
        <w:category>
          <w:name w:val="General"/>
          <w:gallery w:val="placeholder"/>
        </w:category>
        <w:types>
          <w:type w:val="bbPlcHdr"/>
        </w:types>
        <w:behaviors>
          <w:behavior w:val="content"/>
        </w:behaviors>
        <w:guid w:val="{E01269E7-4CE5-5247-84CA-93E432050E47}"/>
      </w:docPartPr>
      <w:docPartBody>
        <w:p w:rsidR="005F72FD" w:rsidRDefault="005F72FD">
          <w:pPr>
            <w:pStyle w:val="FAD7A8923444624A9D6E0689FBA9E6D2"/>
          </w:pPr>
          <w:r w:rsidRPr="00EF74F7">
            <w:rPr>
              <w:b/>
              <w:color w:val="808080" w:themeColor="background1" w:themeShade="80"/>
            </w:rPr>
            <w:t>[Enter the headword for your article]</w:t>
          </w:r>
        </w:p>
      </w:docPartBody>
    </w:docPart>
    <w:docPart>
      <w:docPartPr>
        <w:name w:val="54BEF8AB81AAD74DBACFA8B8CE719E01"/>
        <w:category>
          <w:name w:val="General"/>
          <w:gallery w:val="placeholder"/>
        </w:category>
        <w:types>
          <w:type w:val="bbPlcHdr"/>
        </w:types>
        <w:behaviors>
          <w:behavior w:val="content"/>
        </w:behaviors>
        <w:guid w:val="{0F899D78-4EB9-284E-B132-3A50940263A3}"/>
      </w:docPartPr>
      <w:docPartBody>
        <w:p w:rsidR="005F72FD" w:rsidRDefault="005F72FD">
          <w:pPr>
            <w:pStyle w:val="54BEF8AB81AAD74DBACFA8B8CE719E0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C1AABD3B456441957C6D3DE4F112E2"/>
        <w:category>
          <w:name w:val="General"/>
          <w:gallery w:val="placeholder"/>
        </w:category>
        <w:types>
          <w:type w:val="bbPlcHdr"/>
        </w:types>
        <w:behaviors>
          <w:behavior w:val="content"/>
        </w:behaviors>
        <w:guid w:val="{E610B250-16F4-F548-A924-64D8980A1B40}"/>
      </w:docPartPr>
      <w:docPartBody>
        <w:p w:rsidR="005F72FD" w:rsidRDefault="005F72FD">
          <w:pPr>
            <w:pStyle w:val="C8C1AABD3B456441957C6D3DE4F112E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AA23410675BB47861A372E31BC5D27"/>
        <w:category>
          <w:name w:val="General"/>
          <w:gallery w:val="placeholder"/>
        </w:category>
        <w:types>
          <w:type w:val="bbPlcHdr"/>
        </w:types>
        <w:behaviors>
          <w:behavior w:val="content"/>
        </w:behaviors>
        <w:guid w:val="{49B4EAE3-2529-B14F-A2DB-DBF39A9C454F}"/>
      </w:docPartPr>
      <w:docPartBody>
        <w:p w:rsidR="005F72FD" w:rsidRDefault="005F72FD">
          <w:pPr>
            <w:pStyle w:val="06AA23410675BB47861A372E31BC5D2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55FF9012BE25649A4AC83426EA361AB"/>
        <w:category>
          <w:name w:val="General"/>
          <w:gallery w:val="placeholder"/>
        </w:category>
        <w:types>
          <w:type w:val="bbPlcHdr"/>
        </w:types>
        <w:behaviors>
          <w:behavior w:val="content"/>
        </w:behaviors>
        <w:guid w:val="{024E772E-EF24-F944-8433-AB19A0B83CB1}"/>
      </w:docPartPr>
      <w:docPartBody>
        <w:p w:rsidR="005F72FD" w:rsidRDefault="005F72FD">
          <w:pPr>
            <w:pStyle w:val="E55FF9012BE25649A4AC83426EA361A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2FD"/>
    <w:rsid w:val="005F7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C5C7F11C0F034E834686BDC70C604B">
    <w:name w:val="F3C5C7F11C0F034E834686BDC70C604B"/>
  </w:style>
  <w:style w:type="paragraph" w:customStyle="1" w:styleId="FF668D2FB1CDBE44A191112E8CE7C938">
    <w:name w:val="FF668D2FB1CDBE44A191112E8CE7C938"/>
  </w:style>
  <w:style w:type="paragraph" w:customStyle="1" w:styleId="7924731707105449907767D4A5EA4CB9">
    <w:name w:val="7924731707105449907767D4A5EA4CB9"/>
  </w:style>
  <w:style w:type="paragraph" w:customStyle="1" w:styleId="3DC9B7CB7FA69E4BA37D7147F255B3C2">
    <w:name w:val="3DC9B7CB7FA69E4BA37D7147F255B3C2"/>
  </w:style>
  <w:style w:type="paragraph" w:customStyle="1" w:styleId="132683702EC8164CA07C4477C10C6751">
    <w:name w:val="132683702EC8164CA07C4477C10C6751"/>
  </w:style>
  <w:style w:type="paragraph" w:customStyle="1" w:styleId="82E41E00F9F46640B305485DB71E4DEB">
    <w:name w:val="82E41E00F9F46640B305485DB71E4DEB"/>
  </w:style>
  <w:style w:type="paragraph" w:customStyle="1" w:styleId="FAD7A8923444624A9D6E0689FBA9E6D2">
    <w:name w:val="FAD7A8923444624A9D6E0689FBA9E6D2"/>
  </w:style>
  <w:style w:type="paragraph" w:customStyle="1" w:styleId="54BEF8AB81AAD74DBACFA8B8CE719E01">
    <w:name w:val="54BEF8AB81AAD74DBACFA8B8CE719E01"/>
  </w:style>
  <w:style w:type="paragraph" w:customStyle="1" w:styleId="C8C1AABD3B456441957C6D3DE4F112E2">
    <w:name w:val="C8C1AABD3B456441957C6D3DE4F112E2"/>
  </w:style>
  <w:style w:type="paragraph" w:customStyle="1" w:styleId="06AA23410675BB47861A372E31BC5D27">
    <w:name w:val="06AA23410675BB47861A372E31BC5D27"/>
  </w:style>
  <w:style w:type="paragraph" w:customStyle="1" w:styleId="E55FF9012BE25649A4AC83426EA361AB">
    <w:name w:val="E55FF9012BE25649A4AC83426EA361A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C5C7F11C0F034E834686BDC70C604B">
    <w:name w:val="F3C5C7F11C0F034E834686BDC70C604B"/>
  </w:style>
  <w:style w:type="paragraph" w:customStyle="1" w:styleId="FF668D2FB1CDBE44A191112E8CE7C938">
    <w:name w:val="FF668D2FB1CDBE44A191112E8CE7C938"/>
  </w:style>
  <w:style w:type="paragraph" w:customStyle="1" w:styleId="7924731707105449907767D4A5EA4CB9">
    <w:name w:val="7924731707105449907767D4A5EA4CB9"/>
  </w:style>
  <w:style w:type="paragraph" w:customStyle="1" w:styleId="3DC9B7CB7FA69E4BA37D7147F255B3C2">
    <w:name w:val="3DC9B7CB7FA69E4BA37D7147F255B3C2"/>
  </w:style>
  <w:style w:type="paragraph" w:customStyle="1" w:styleId="132683702EC8164CA07C4477C10C6751">
    <w:name w:val="132683702EC8164CA07C4477C10C6751"/>
  </w:style>
  <w:style w:type="paragraph" w:customStyle="1" w:styleId="82E41E00F9F46640B305485DB71E4DEB">
    <w:name w:val="82E41E00F9F46640B305485DB71E4DEB"/>
  </w:style>
  <w:style w:type="paragraph" w:customStyle="1" w:styleId="FAD7A8923444624A9D6E0689FBA9E6D2">
    <w:name w:val="FAD7A8923444624A9D6E0689FBA9E6D2"/>
  </w:style>
  <w:style w:type="paragraph" w:customStyle="1" w:styleId="54BEF8AB81AAD74DBACFA8B8CE719E01">
    <w:name w:val="54BEF8AB81AAD74DBACFA8B8CE719E01"/>
  </w:style>
  <w:style w:type="paragraph" w:customStyle="1" w:styleId="C8C1AABD3B456441957C6D3DE4F112E2">
    <w:name w:val="C8C1AABD3B456441957C6D3DE4F112E2"/>
  </w:style>
  <w:style w:type="paragraph" w:customStyle="1" w:styleId="06AA23410675BB47861A372E31BC5D27">
    <w:name w:val="06AA23410675BB47861A372E31BC5D27"/>
  </w:style>
  <w:style w:type="paragraph" w:customStyle="1" w:styleId="E55FF9012BE25649A4AC83426EA361AB">
    <w:name w:val="E55FF9012BE25649A4AC83426EA361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Liu83</b:Tag>
    <b:SourceType>Book</b:SourceType>
    <b:Guid>{7E18974C-B951-DD42-928F-3AFD3703ABFD}</b:Guid>
    <b:Author>
      <b:Author>
        <b:NameList>
          <b:Person>
            <b:Last>Liu</b:Last>
            <b:First>Haisu</b:First>
          </b:Person>
        </b:NameList>
      </b:Author>
    </b:Author>
    <b:Title>Liu Haisu Zhongguohua xuanji </b:Title>
    <b:City>Shanghai</b:City>
    <b:Publisher>Renmin meishu</b:Publisher>
    <b:Year>1983</b:Year>
    <b:RefOrder>2</b:RefOrder>
  </b:Source>
  <b:Source>
    <b:Tag>KeW86</b:Tag>
    <b:SourceType>Book</b:SourceType>
    <b:Guid>{D647354C-CF77-624A-8869-4F3A41A23DA2}</b:Guid>
    <b:Title>Yishu dashi Liu Haisu zhuan</b:Title>
    <b:City>Jinan</b:City>
    <b:Publisher>Shandong mei shu chu ban she</b:Publisher>
    <b:Year>1986</b:Year>
    <b:Author>
      <b:Editor>
        <b:NameList>
          <b:Person>
            <b:Last>Ke</b:Last>
            <b:First>Wenhui</b:First>
          </b:Person>
        </b:NameList>
      </b:Editor>
    </b:Author>
    <b:RefOrder>3</b:RefOrder>
  </b:Source>
  <b:Source>
    <b:Tag>Liu</b:Tag>
    <b:SourceType>Book</b:SourceType>
    <b:Guid>{4A7BB16E-9EDE-3B49-8E81-BCDA9F0AD464}</b:Guid>
    <b:Author>
      <b:Author>
        <b:NameList>
          <b:Person>
            <b:Last>Liu</b:Last>
            <b:First>Haisu</b:First>
          </b:Person>
        </b:NameList>
      </b:Author>
    </b:Author>
    <b:Title>Liu Haisu youhua xuanji (Selected Oil Paintings by Liu Haisu)</b:Title>
    <b:Publisher>Shanghai ren min mei shu chu ban she</b:Publisher>
    <b:City>Shanghai</b:City>
    <b:RefOrder>1</b:RefOrder>
  </b:Source>
</b:Sources>
</file>

<file path=customXml/itemProps1.xml><?xml version="1.0" encoding="utf-8"?>
<ds:datastoreItem xmlns:ds="http://schemas.openxmlformats.org/officeDocument/2006/customXml" ds:itemID="{2F40E090-D192-8A46-93DD-B2E10E46F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1</Pages>
  <Words>274</Words>
  <Characters>1567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cp:revision>
  <dcterms:created xsi:type="dcterms:W3CDTF">2014-10-07T21:15:00Z</dcterms:created>
  <dcterms:modified xsi:type="dcterms:W3CDTF">2014-10-07T23:34:00Z</dcterms:modified>
</cp:coreProperties>
</file>