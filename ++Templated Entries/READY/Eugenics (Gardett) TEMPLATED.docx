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1485E0" w14:textId="77777777" w:rsidTr="00922950">
        <w:tc>
          <w:tcPr>
            <w:tcW w:w="491" w:type="dxa"/>
            <w:vMerge w:val="restart"/>
            <w:shd w:val="clear" w:color="auto" w:fill="A6A6A6" w:themeFill="background1" w:themeFillShade="A6"/>
            <w:textDirection w:val="btLr"/>
          </w:tcPr>
          <w:p w14:paraId="58164D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F31FF8A81AA2499150F5CEFB9D1D5F"/>
            </w:placeholder>
            <w:showingPlcHdr/>
            <w:dropDownList>
              <w:listItem w:displayText="Dr." w:value="Dr."/>
              <w:listItem w:displayText="Prof." w:value="Prof."/>
            </w:dropDownList>
          </w:sdtPr>
          <w:sdtEndPr/>
          <w:sdtContent>
            <w:tc>
              <w:tcPr>
                <w:tcW w:w="1259" w:type="dxa"/>
              </w:tcPr>
              <w:p w14:paraId="6AA821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AD1A9FB282694B86E8628D87ADF34A"/>
            </w:placeholder>
            <w:text/>
          </w:sdtPr>
          <w:sdtEndPr/>
          <w:sdtContent>
            <w:tc>
              <w:tcPr>
                <w:tcW w:w="2073" w:type="dxa"/>
              </w:tcPr>
              <w:p w14:paraId="4F27C026" w14:textId="77777777" w:rsidR="00B574C9" w:rsidRDefault="00E6373F" w:rsidP="00E6373F">
                <w:r>
                  <w:t>M. Isabel</w:t>
                </w:r>
              </w:p>
            </w:tc>
          </w:sdtContent>
        </w:sdt>
        <w:sdt>
          <w:sdtPr>
            <w:alias w:val="Middle name"/>
            <w:tag w:val="authorMiddleName"/>
            <w:id w:val="-2076034781"/>
            <w:placeholder>
              <w:docPart w:val="A6F4920A1D9C0742966311F059077D11"/>
            </w:placeholder>
            <w:showingPlcHdr/>
            <w:text/>
          </w:sdtPr>
          <w:sdtEndPr/>
          <w:sdtContent>
            <w:tc>
              <w:tcPr>
                <w:tcW w:w="2551" w:type="dxa"/>
              </w:tcPr>
              <w:p w14:paraId="430359BB" w14:textId="77777777" w:rsidR="00B574C9" w:rsidRDefault="00E6373F" w:rsidP="00E6373F">
                <w:r>
                  <w:rPr>
                    <w:rStyle w:val="PlaceholderText"/>
                  </w:rPr>
                  <w:t>[Middle name]</w:t>
                </w:r>
              </w:p>
            </w:tc>
          </w:sdtContent>
        </w:sdt>
        <w:sdt>
          <w:sdtPr>
            <w:alias w:val="Last name"/>
            <w:tag w:val="authorLastName"/>
            <w:id w:val="-1088529830"/>
            <w:placeholder>
              <w:docPart w:val="7BCA7019D8AA7F418F3194FBBFF7D865"/>
            </w:placeholder>
            <w:text/>
          </w:sdtPr>
          <w:sdtEndPr/>
          <w:sdtContent>
            <w:tc>
              <w:tcPr>
                <w:tcW w:w="2642" w:type="dxa"/>
              </w:tcPr>
              <w:p w14:paraId="7296324C" w14:textId="77777777" w:rsidR="00B574C9" w:rsidRDefault="00E6373F" w:rsidP="00E6373F">
                <w:proofErr w:type="spellStart"/>
                <w:r>
                  <w:t>Gardett</w:t>
                </w:r>
                <w:proofErr w:type="spellEnd"/>
              </w:p>
            </w:tc>
          </w:sdtContent>
        </w:sdt>
      </w:tr>
      <w:tr w:rsidR="00B574C9" w14:paraId="3B7BB510" w14:textId="77777777" w:rsidTr="001A6A06">
        <w:trPr>
          <w:trHeight w:val="986"/>
        </w:trPr>
        <w:tc>
          <w:tcPr>
            <w:tcW w:w="491" w:type="dxa"/>
            <w:vMerge/>
            <w:shd w:val="clear" w:color="auto" w:fill="A6A6A6" w:themeFill="background1" w:themeFillShade="A6"/>
          </w:tcPr>
          <w:p w14:paraId="39608405" w14:textId="77777777" w:rsidR="00B574C9" w:rsidRPr="001A6A06" w:rsidRDefault="00B574C9" w:rsidP="00CF1542">
            <w:pPr>
              <w:jc w:val="center"/>
              <w:rPr>
                <w:b/>
                <w:color w:val="FFFFFF" w:themeColor="background1"/>
              </w:rPr>
            </w:pPr>
          </w:p>
        </w:tc>
        <w:sdt>
          <w:sdtPr>
            <w:alias w:val="Biography"/>
            <w:tag w:val="authorBiography"/>
            <w:id w:val="938807824"/>
            <w:placeholder>
              <w:docPart w:val="A7016EB4DE39F84E8083A7EB0B91DAFC"/>
            </w:placeholder>
            <w:showingPlcHdr/>
          </w:sdtPr>
          <w:sdtEndPr/>
          <w:sdtContent>
            <w:tc>
              <w:tcPr>
                <w:tcW w:w="8525" w:type="dxa"/>
                <w:gridSpan w:val="4"/>
              </w:tcPr>
              <w:p w14:paraId="46B57CA6" w14:textId="77777777" w:rsidR="00B574C9" w:rsidRDefault="00B574C9" w:rsidP="00922950">
                <w:r>
                  <w:rPr>
                    <w:rStyle w:val="PlaceholderText"/>
                  </w:rPr>
                  <w:t>[Enter your biography]</w:t>
                </w:r>
              </w:p>
            </w:tc>
          </w:sdtContent>
        </w:sdt>
      </w:tr>
      <w:tr w:rsidR="00B574C9" w14:paraId="4EEC9417" w14:textId="77777777" w:rsidTr="001A6A06">
        <w:trPr>
          <w:trHeight w:val="986"/>
        </w:trPr>
        <w:tc>
          <w:tcPr>
            <w:tcW w:w="491" w:type="dxa"/>
            <w:vMerge/>
            <w:shd w:val="clear" w:color="auto" w:fill="A6A6A6" w:themeFill="background1" w:themeFillShade="A6"/>
          </w:tcPr>
          <w:p w14:paraId="13DDE89A" w14:textId="77777777" w:rsidR="00B574C9" w:rsidRPr="001A6A06" w:rsidRDefault="00B574C9" w:rsidP="00CF1542">
            <w:pPr>
              <w:jc w:val="center"/>
              <w:rPr>
                <w:b/>
                <w:color w:val="FFFFFF" w:themeColor="background1"/>
              </w:rPr>
            </w:pPr>
          </w:p>
        </w:tc>
        <w:sdt>
          <w:sdtPr>
            <w:alias w:val="Affiliation"/>
            <w:tag w:val="affiliation"/>
            <w:id w:val="2012937915"/>
            <w:placeholder>
              <w:docPart w:val="797231D08C4772469312F4DD409ECE41"/>
            </w:placeholder>
            <w:showingPlcHdr/>
            <w:text/>
          </w:sdtPr>
          <w:sdtEndPr/>
          <w:sdtContent>
            <w:tc>
              <w:tcPr>
                <w:tcW w:w="8525" w:type="dxa"/>
                <w:gridSpan w:val="4"/>
              </w:tcPr>
              <w:p w14:paraId="433121DB" w14:textId="77777777" w:rsidR="00B574C9" w:rsidRDefault="00B574C9" w:rsidP="00B574C9">
                <w:r>
                  <w:rPr>
                    <w:rStyle w:val="PlaceholderText"/>
                  </w:rPr>
                  <w:t>[Enter the institution with which you are affiliated]</w:t>
                </w:r>
              </w:p>
            </w:tc>
          </w:sdtContent>
        </w:sdt>
      </w:tr>
    </w:tbl>
    <w:p w14:paraId="64FA25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A54EA4" w14:textId="77777777" w:rsidTr="00244BB0">
        <w:tc>
          <w:tcPr>
            <w:tcW w:w="9016" w:type="dxa"/>
            <w:shd w:val="clear" w:color="auto" w:fill="A6A6A6" w:themeFill="background1" w:themeFillShade="A6"/>
            <w:tcMar>
              <w:top w:w="113" w:type="dxa"/>
              <w:bottom w:w="113" w:type="dxa"/>
            </w:tcMar>
          </w:tcPr>
          <w:p w14:paraId="6B87FA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34CFA8" w14:textId="77777777" w:rsidTr="003F0D73">
        <w:sdt>
          <w:sdtPr>
            <w:rPr>
              <w:b/>
            </w:rPr>
            <w:alias w:val="Article headword"/>
            <w:tag w:val="articleHeadword"/>
            <w:id w:val="-361440020"/>
            <w:placeholder>
              <w:docPart w:val="7D2FA4989F2D6C4A8D1CC3D1E6C3BC94"/>
            </w:placeholder>
            <w:text/>
          </w:sdtPr>
          <w:sdtEndPr/>
          <w:sdtContent>
            <w:tc>
              <w:tcPr>
                <w:tcW w:w="9016" w:type="dxa"/>
                <w:tcMar>
                  <w:top w:w="113" w:type="dxa"/>
                  <w:bottom w:w="113" w:type="dxa"/>
                </w:tcMar>
              </w:tcPr>
              <w:p w14:paraId="12C6D70D" w14:textId="77777777" w:rsidR="003F0D73" w:rsidRPr="00FB589A" w:rsidRDefault="00E6373F" w:rsidP="00E6373F">
                <w:pPr>
                  <w:rPr>
                    <w:b/>
                  </w:rPr>
                </w:pPr>
                <w:r>
                  <w:rPr>
                    <w:b/>
                  </w:rPr>
                  <w:t>Eugenics</w:t>
                </w:r>
              </w:p>
            </w:tc>
          </w:sdtContent>
        </w:sdt>
      </w:tr>
      <w:tr w:rsidR="00464699" w14:paraId="7205B9E3" w14:textId="77777777" w:rsidTr="00E6373F">
        <w:sdt>
          <w:sdtPr>
            <w:alias w:val="Variant headwords"/>
            <w:tag w:val="variantHeadwords"/>
            <w:id w:val="173464402"/>
            <w:placeholder>
              <w:docPart w:val="9E9A64DF729504499F85D44C2B09FB8B"/>
            </w:placeholder>
            <w:showingPlcHdr/>
          </w:sdtPr>
          <w:sdtEndPr/>
          <w:sdtContent>
            <w:tc>
              <w:tcPr>
                <w:tcW w:w="9016" w:type="dxa"/>
                <w:tcMar>
                  <w:top w:w="113" w:type="dxa"/>
                  <w:bottom w:w="113" w:type="dxa"/>
                </w:tcMar>
              </w:tcPr>
              <w:p w14:paraId="120F5A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A5698" w14:textId="77777777" w:rsidTr="003F0D73">
        <w:sdt>
          <w:sdtPr>
            <w:alias w:val="Abstract"/>
            <w:tag w:val="abstract"/>
            <w:id w:val="-635871867"/>
            <w:placeholder>
              <w:docPart w:val="FE49102D3A4A84499D2E9560FF6CE8A1"/>
            </w:placeholder>
            <w:showingPlcHdr/>
          </w:sdtPr>
          <w:sdtEndPr/>
          <w:sdtContent>
            <w:tc>
              <w:tcPr>
                <w:tcW w:w="9016" w:type="dxa"/>
                <w:tcMar>
                  <w:top w:w="113" w:type="dxa"/>
                  <w:bottom w:w="113" w:type="dxa"/>
                </w:tcMar>
              </w:tcPr>
              <w:p w14:paraId="60B9309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53CA2F" w14:textId="77777777" w:rsidTr="003F0D73">
        <w:sdt>
          <w:sdtPr>
            <w:alias w:val="Article text"/>
            <w:tag w:val="articleText"/>
            <w:id w:val="634067588"/>
            <w:placeholder>
              <w:docPart w:val="CFEF638B3C86E543804FCE6C05270E8C"/>
            </w:placeholder>
          </w:sdtPr>
          <w:sdtEndPr/>
          <w:sdtContent>
            <w:tc>
              <w:tcPr>
                <w:tcW w:w="9016" w:type="dxa"/>
                <w:tcMar>
                  <w:top w:w="113" w:type="dxa"/>
                  <w:bottom w:w="113" w:type="dxa"/>
                </w:tcMar>
              </w:tcPr>
              <w:p w14:paraId="4528C61B" w14:textId="77777777" w:rsidR="00E6373F" w:rsidRDefault="00E6373F" w:rsidP="00E6373F">
                <w:r>
                  <w:t xml:space="preserve">Eugenics is the attempt to improve human traits through intervention in genetic lines, generally for the stated purpose of increasing the proportion of so-called positive human traits and decreasing the proportion of (or eliminating) so-called negative traits.  </w:t>
                </w:r>
                <w:proofErr w:type="gramStart"/>
                <w:r>
                  <w:t>The term ‘eugenic’ was originally coined by Francis Galton</w:t>
                </w:r>
                <w:proofErr w:type="gramEnd"/>
                <w:r>
                  <w:t xml:space="preserve"> (half-cousin to Charles Darwin) in his book </w:t>
                </w:r>
                <w:r>
                  <w:rPr>
                    <w:i/>
                  </w:rPr>
                  <w:t>Inquiries into Human Faculty and its Development</w:t>
                </w:r>
                <w:r>
                  <w:t xml:space="preserve"> (1883). Galton also laid out the approaches to eugenic manipulation that would become common, focusing on them in the last chapter (‘Race Improvement’) of his autobiography.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 — as has the perhaps more consequential debate over who has the right to determine which are ‘higher’ and ‘lower’ qualities, or ‘desirable’ and ‘undesirable’ traits.</w:t>
                </w:r>
              </w:p>
              <w:p w14:paraId="4844DF30" w14:textId="77777777" w:rsidR="00E6373F" w:rsidRDefault="00E6373F" w:rsidP="00E6373F"/>
              <w:p w14:paraId="15330510" w14:textId="77777777" w:rsidR="00E6373F" w:rsidRDefault="00E6373F" w:rsidP="00E6373F">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that therefore the rights of citizenship should be preferentially allotted to the fit.</w:t>
                </w:r>
              </w:p>
              <w:p w14:paraId="6155FB5F" w14:textId="77777777" w:rsidR="00E6373F" w:rsidRDefault="00E6373F" w:rsidP="00E6373F"/>
              <w:p w14:paraId="3A994D12" w14:textId="77777777" w:rsidR="00E6373F" w:rsidRDefault="00E6373F" w:rsidP="00E6373F">
                <w:r>
                  <w:t>Eugenics is often associated with the authoritarian social policies of Nazi Germany. But it is important to recall that while the Nazis’ elimination (or, as they sometimes</w:t>
                </w:r>
                <w:r w:rsidR="000B1CBF">
                  <w:t xml:space="preserve"> referred to it, ‘</w:t>
                </w:r>
                <w:proofErr w:type="spellStart"/>
                <w:r w:rsidR="000B1CBF">
                  <w:t>euthanization</w:t>
                </w:r>
                <w:proofErr w:type="spellEnd"/>
                <w:r w:rsidR="000B1CBF">
                  <w:t>’) of ‘undesirable’</w:t>
                </w:r>
                <w:r>
                  <w:t xml:space="preserve"> groups clearly represents the most extreme implementation of the idea, many governments pursued similar policies in the decades before </w:t>
                </w:r>
                <w:r w:rsidR="000B1CBF">
                  <w:t>the Second World War</w:t>
                </w:r>
                <w:r>
                  <w:t>. In particular, the United States and Britain performed enforced sterilizations on thousand</w:t>
                </w:r>
                <w:r w:rsidR="000B1CBF">
                  <w:t>s of people considered insane, ‘feeble-minded,’</w:t>
                </w:r>
                <w:r>
                  <w:t xml:space="preserve"> or unfit. Blacks, American In</w:t>
                </w:r>
                <w:r w:rsidR="000B1CBF">
                  <w:t>dians, and those demonstrating ‘pauperism’</w:t>
                </w:r>
                <w:r>
                  <w:t xml:space="preserve"> (endemic poverty, which was considered a hereditary defect that would be passed on to children) were forcibly sterilized. Often, the children and teenagers who underwent the procedure were not told what was being done. Doctors claimed to be performing appendectomies or other surgeries necessary to their patients’ health. Indeed, a number of respected scientific institutions studied and promoted eugenics in the early twentieth century.</w:t>
                </w:r>
              </w:p>
              <w:p w14:paraId="262E720C" w14:textId="77777777" w:rsidR="00E6373F" w:rsidRDefault="00E6373F" w:rsidP="00E6373F"/>
              <w:p w14:paraId="5EDA0D46" w14:textId="77777777" w:rsidR="00E6373F" w:rsidRDefault="00E6373F" w:rsidP="00E6373F">
                <w:r>
                  <w:lastRenderedPageBreak/>
                  <w:t xml:space="preserve">At present, eugenics has an almost universally negative connotation. But the increasing ability to test and manipulate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continues.  </w:t>
                </w:r>
              </w:p>
              <w:p w14:paraId="6E3C2B3E" w14:textId="77777777" w:rsidR="003F0D73" w:rsidRDefault="003F0D73" w:rsidP="00C27FAB"/>
            </w:tc>
          </w:sdtContent>
        </w:sdt>
      </w:tr>
      <w:tr w:rsidR="003235A7" w14:paraId="1BC50AA7" w14:textId="77777777" w:rsidTr="003235A7">
        <w:tc>
          <w:tcPr>
            <w:tcW w:w="9016" w:type="dxa"/>
          </w:tcPr>
          <w:p w14:paraId="4A802CD6" w14:textId="77777777" w:rsidR="003235A7" w:rsidRDefault="003235A7" w:rsidP="008A5B87">
            <w:r w:rsidRPr="0015114C">
              <w:rPr>
                <w:u w:val="single"/>
              </w:rPr>
              <w:lastRenderedPageBreak/>
              <w:t>Further reading</w:t>
            </w:r>
            <w:r>
              <w:t>:</w:t>
            </w:r>
          </w:p>
          <w:p w14:paraId="3244FDB0" w14:textId="77777777" w:rsidR="003235A7" w:rsidRDefault="00A20C88" w:rsidP="00A20C88">
            <w:sdt>
              <w:sdtPr>
                <w:id w:val="-1668540039"/>
                <w:citation/>
              </w:sdtPr>
              <w:sdtContent>
                <w:r>
                  <w:fldChar w:fldCharType="begin"/>
                </w:r>
                <w:r>
                  <w:rPr>
                    <w:lang w:val="en-US"/>
                  </w:rPr>
                  <w:instrText xml:space="preserve"> CITATION Edw03 \l 1033 </w:instrText>
                </w:r>
                <w:r>
                  <w:fldChar w:fldCharType="separate"/>
                </w:r>
                <w:r w:rsidRPr="00A20C88">
                  <w:rPr>
                    <w:noProof/>
                    <w:lang w:val="en-US"/>
                  </w:rPr>
                  <w:t>(Black)</w:t>
                </w:r>
                <w:r>
                  <w:fldChar w:fldCharType="end"/>
                </w:r>
              </w:sdtContent>
            </w:sdt>
            <w:bookmarkStart w:id="0" w:name="_GoBack"/>
            <w:bookmarkEnd w:id="0"/>
          </w:p>
        </w:tc>
      </w:tr>
    </w:tbl>
    <w:p w14:paraId="713667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ABC25" w14:textId="77777777" w:rsidR="00E6373F" w:rsidRDefault="00E6373F" w:rsidP="007A0D55">
      <w:pPr>
        <w:spacing w:after="0" w:line="240" w:lineRule="auto"/>
      </w:pPr>
      <w:r>
        <w:separator/>
      </w:r>
    </w:p>
  </w:endnote>
  <w:endnote w:type="continuationSeparator" w:id="0">
    <w:p w14:paraId="0E19C396" w14:textId="77777777" w:rsidR="00E6373F" w:rsidRDefault="00E63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19553" w14:textId="77777777" w:rsidR="00E6373F" w:rsidRDefault="00E6373F" w:rsidP="007A0D55">
      <w:pPr>
        <w:spacing w:after="0" w:line="240" w:lineRule="auto"/>
      </w:pPr>
      <w:r>
        <w:separator/>
      </w:r>
    </w:p>
  </w:footnote>
  <w:footnote w:type="continuationSeparator" w:id="0">
    <w:p w14:paraId="2B57BF38" w14:textId="77777777" w:rsidR="00E6373F" w:rsidRDefault="00E63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2C67" w14:textId="77777777" w:rsidR="00E6373F" w:rsidRDefault="00E637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6B4CC1" w14:textId="77777777" w:rsidR="00E6373F" w:rsidRDefault="00E637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3F"/>
    <w:rsid w:val="00032559"/>
    <w:rsid w:val="00052040"/>
    <w:rsid w:val="000B1C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0C8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373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D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3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7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37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7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F31FF8A81AA2499150F5CEFB9D1D5F"/>
        <w:category>
          <w:name w:val="General"/>
          <w:gallery w:val="placeholder"/>
        </w:category>
        <w:types>
          <w:type w:val="bbPlcHdr"/>
        </w:types>
        <w:behaviors>
          <w:behavior w:val="content"/>
        </w:behaviors>
        <w:guid w:val="{8A995B46-4CA5-8A4E-AF63-57B421ED825C}"/>
      </w:docPartPr>
      <w:docPartBody>
        <w:p w:rsidR="00FA6527" w:rsidRDefault="00FA6527">
          <w:pPr>
            <w:pStyle w:val="1AF31FF8A81AA2499150F5CEFB9D1D5F"/>
          </w:pPr>
          <w:r w:rsidRPr="00CC586D">
            <w:rPr>
              <w:rStyle w:val="PlaceholderText"/>
              <w:b/>
              <w:color w:val="FFFFFF" w:themeColor="background1"/>
            </w:rPr>
            <w:t>[Salutation]</w:t>
          </w:r>
        </w:p>
      </w:docPartBody>
    </w:docPart>
    <w:docPart>
      <w:docPartPr>
        <w:name w:val="D2AD1A9FB282694B86E8628D87ADF34A"/>
        <w:category>
          <w:name w:val="General"/>
          <w:gallery w:val="placeholder"/>
        </w:category>
        <w:types>
          <w:type w:val="bbPlcHdr"/>
        </w:types>
        <w:behaviors>
          <w:behavior w:val="content"/>
        </w:behaviors>
        <w:guid w:val="{76C72840-3AAC-384F-BF34-16181AB5E8C7}"/>
      </w:docPartPr>
      <w:docPartBody>
        <w:p w:rsidR="00FA6527" w:rsidRDefault="00FA6527">
          <w:pPr>
            <w:pStyle w:val="D2AD1A9FB282694B86E8628D87ADF34A"/>
          </w:pPr>
          <w:r>
            <w:rPr>
              <w:rStyle w:val="PlaceholderText"/>
            </w:rPr>
            <w:t>[First name]</w:t>
          </w:r>
        </w:p>
      </w:docPartBody>
    </w:docPart>
    <w:docPart>
      <w:docPartPr>
        <w:name w:val="A6F4920A1D9C0742966311F059077D11"/>
        <w:category>
          <w:name w:val="General"/>
          <w:gallery w:val="placeholder"/>
        </w:category>
        <w:types>
          <w:type w:val="bbPlcHdr"/>
        </w:types>
        <w:behaviors>
          <w:behavior w:val="content"/>
        </w:behaviors>
        <w:guid w:val="{8A5DC3D2-3FE7-7942-851A-68DE1E824DA9}"/>
      </w:docPartPr>
      <w:docPartBody>
        <w:p w:rsidR="00FA6527" w:rsidRDefault="00FA6527">
          <w:pPr>
            <w:pStyle w:val="A6F4920A1D9C0742966311F059077D11"/>
          </w:pPr>
          <w:r>
            <w:rPr>
              <w:rStyle w:val="PlaceholderText"/>
            </w:rPr>
            <w:t>[Middle name]</w:t>
          </w:r>
        </w:p>
      </w:docPartBody>
    </w:docPart>
    <w:docPart>
      <w:docPartPr>
        <w:name w:val="7BCA7019D8AA7F418F3194FBBFF7D865"/>
        <w:category>
          <w:name w:val="General"/>
          <w:gallery w:val="placeholder"/>
        </w:category>
        <w:types>
          <w:type w:val="bbPlcHdr"/>
        </w:types>
        <w:behaviors>
          <w:behavior w:val="content"/>
        </w:behaviors>
        <w:guid w:val="{104B6E41-91DE-F547-B36E-37283A06C6B0}"/>
      </w:docPartPr>
      <w:docPartBody>
        <w:p w:rsidR="00FA6527" w:rsidRDefault="00FA6527">
          <w:pPr>
            <w:pStyle w:val="7BCA7019D8AA7F418F3194FBBFF7D865"/>
          </w:pPr>
          <w:r>
            <w:rPr>
              <w:rStyle w:val="PlaceholderText"/>
            </w:rPr>
            <w:t>[Last name]</w:t>
          </w:r>
        </w:p>
      </w:docPartBody>
    </w:docPart>
    <w:docPart>
      <w:docPartPr>
        <w:name w:val="A7016EB4DE39F84E8083A7EB0B91DAFC"/>
        <w:category>
          <w:name w:val="General"/>
          <w:gallery w:val="placeholder"/>
        </w:category>
        <w:types>
          <w:type w:val="bbPlcHdr"/>
        </w:types>
        <w:behaviors>
          <w:behavior w:val="content"/>
        </w:behaviors>
        <w:guid w:val="{298C9BCC-8BE3-0448-8A9E-398639AF380B}"/>
      </w:docPartPr>
      <w:docPartBody>
        <w:p w:rsidR="00FA6527" w:rsidRDefault="00FA6527">
          <w:pPr>
            <w:pStyle w:val="A7016EB4DE39F84E8083A7EB0B91DAFC"/>
          </w:pPr>
          <w:r>
            <w:rPr>
              <w:rStyle w:val="PlaceholderText"/>
            </w:rPr>
            <w:t>[Enter your biography]</w:t>
          </w:r>
        </w:p>
      </w:docPartBody>
    </w:docPart>
    <w:docPart>
      <w:docPartPr>
        <w:name w:val="797231D08C4772469312F4DD409ECE41"/>
        <w:category>
          <w:name w:val="General"/>
          <w:gallery w:val="placeholder"/>
        </w:category>
        <w:types>
          <w:type w:val="bbPlcHdr"/>
        </w:types>
        <w:behaviors>
          <w:behavior w:val="content"/>
        </w:behaviors>
        <w:guid w:val="{D3AC0FCA-B256-8C40-9D50-DA65C2351948}"/>
      </w:docPartPr>
      <w:docPartBody>
        <w:p w:rsidR="00FA6527" w:rsidRDefault="00FA6527">
          <w:pPr>
            <w:pStyle w:val="797231D08C4772469312F4DD409ECE41"/>
          </w:pPr>
          <w:r>
            <w:rPr>
              <w:rStyle w:val="PlaceholderText"/>
            </w:rPr>
            <w:t>[Enter the institution with which you are affiliated]</w:t>
          </w:r>
        </w:p>
      </w:docPartBody>
    </w:docPart>
    <w:docPart>
      <w:docPartPr>
        <w:name w:val="7D2FA4989F2D6C4A8D1CC3D1E6C3BC94"/>
        <w:category>
          <w:name w:val="General"/>
          <w:gallery w:val="placeholder"/>
        </w:category>
        <w:types>
          <w:type w:val="bbPlcHdr"/>
        </w:types>
        <w:behaviors>
          <w:behavior w:val="content"/>
        </w:behaviors>
        <w:guid w:val="{9387929D-DD4C-D346-93A9-E27797B5417B}"/>
      </w:docPartPr>
      <w:docPartBody>
        <w:p w:rsidR="00FA6527" w:rsidRDefault="00FA6527">
          <w:pPr>
            <w:pStyle w:val="7D2FA4989F2D6C4A8D1CC3D1E6C3BC94"/>
          </w:pPr>
          <w:r w:rsidRPr="00EF74F7">
            <w:rPr>
              <w:b/>
              <w:color w:val="808080" w:themeColor="background1" w:themeShade="80"/>
            </w:rPr>
            <w:t>[Enter the headword for your article]</w:t>
          </w:r>
        </w:p>
      </w:docPartBody>
    </w:docPart>
    <w:docPart>
      <w:docPartPr>
        <w:name w:val="9E9A64DF729504499F85D44C2B09FB8B"/>
        <w:category>
          <w:name w:val="General"/>
          <w:gallery w:val="placeholder"/>
        </w:category>
        <w:types>
          <w:type w:val="bbPlcHdr"/>
        </w:types>
        <w:behaviors>
          <w:behavior w:val="content"/>
        </w:behaviors>
        <w:guid w:val="{98A4B5AF-9198-F14B-98D5-0AA7628F9BD5}"/>
      </w:docPartPr>
      <w:docPartBody>
        <w:p w:rsidR="00FA6527" w:rsidRDefault="00FA6527">
          <w:pPr>
            <w:pStyle w:val="9E9A64DF729504499F85D44C2B09FB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E49102D3A4A84499D2E9560FF6CE8A1"/>
        <w:category>
          <w:name w:val="General"/>
          <w:gallery w:val="placeholder"/>
        </w:category>
        <w:types>
          <w:type w:val="bbPlcHdr"/>
        </w:types>
        <w:behaviors>
          <w:behavior w:val="content"/>
        </w:behaviors>
        <w:guid w:val="{B6E589EB-28EE-404E-B94F-B8ACC5C6AACD}"/>
      </w:docPartPr>
      <w:docPartBody>
        <w:p w:rsidR="00FA6527" w:rsidRDefault="00FA6527">
          <w:pPr>
            <w:pStyle w:val="FE49102D3A4A84499D2E9560FF6CE8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EF638B3C86E543804FCE6C05270E8C"/>
        <w:category>
          <w:name w:val="General"/>
          <w:gallery w:val="placeholder"/>
        </w:category>
        <w:types>
          <w:type w:val="bbPlcHdr"/>
        </w:types>
        <w:behaviors>
          <w:behavior w:val="content"/>
        </w:behaviors>
        <w:guid w:val="{622A461E-2266-6D46-9AB7-3C1EDDC1A3CF}"/>
      </w:docPartPr>
      <w:docPartBody>
        <w:p w:rsidR="00FA6527" w:rsidRDefault="00FA6527">
          <w:pPr>
            <w:pStyle w:val="CFEF638B3C86E543804FCE6C05270E8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27"/>
    <w:rsid w:val="00FA6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F31FF8A81AA2499150F5CEFB9D1D5F">
    <w:name w:val="1AF31FF8A81AA2499150F5CEFB9D1D5F"/>
  </w:style>
  <w:style w:type="paragraph" w:customStyle="1" w:styleId="D2AD1A9FB282694B86E8628D87ADF34A">
    <w:name w:val="D2AD1A9FB282694B86E8628D87ADF34A"/>
  </w:style>
  <w:style w:type="paragraph" w:customStyle="1" w:styleId="A6F4920A1D9C0742966311F059077D11">
    <w:name w:val="A6F4920A1D9C0742966311F059077D11"/>
  </w:style>
  <w:style w:type="paragraph" w:customStyle="1" w:styleId="7BCA7019D8AA7F418F3194FBBFF7D865">
    <w:name w:val="7BCA7019D8AA7F418F3194FBBFF7D865"/>
  </w:style>
  <w:style w:type="paragraph" w:customStyle="1" w:styleId="A7016EB4DE39F84E8083A7EB0B91DAFC">
    <w:name w:val="A7016EB4DE39F84E8083A7EB0B91DAFC"/>
  </w:style>
  <w:style w:type="paragraph" w:customStyle="1" w:styleId="797231D08C4772469312F4DD409ECE41">
    <w:name w:val="797231D08C4772469312F4DD409ECE41"/>
  </w:style>
  <w:style w:type="paragraph" w:customStyle="1" w:styleId="7D2FA4989F2D6C4A8D1CC3D1E6C3BC94">
    <w:name w:val="7D2FA4989F2D6C4A8D1CC3D1E6C3BC94"/>
  </w:style>
  <w:style w:type="paragraph" w:customStyle="1" w:styleId="9E9A64DF729504499F85D44C2B09FB8B">
    <w:name w:val="9E9A64DF729504499F85D44C2B09FB8B"/>
  </w:style>
  <w:style w:type="paragraph" w:customStyle="1" w:styleId="FE49102D3A4A84499D2E9560FF6CE8A1">
    <w:name w:val="FE49102D3A4A84499D2E9560FF6CE8A1"/>
  </w:style>
  <w:style w:type="paragraph" w:customStyle="1" w:styleId="CFEF638B3C86E543804FCE6C05270E8C">
    <w:name w:val="CFEF638B3C86E543804FCE6C05270E8C"/>
  </w:style>
  <w:style w:type="paragraph" w:customStyle="1" w:styleId="C0DBB54C3AC0504F833E27330896631E">
    <w:name w:val="C0DBB54C3AC0504F833E2733089663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F31FF8A81AA2499150F5CEFB9D1D5F">
    <w:name w:val="1AF31FF8A81AA2499150F5CEFB9D1D5F"/>
  </w:style>
  <w:style w:type="paragraph" w:customStyle="1" w:styleId="D2AD1A9FB282694B86E8628D87ADF34A">
    <w:name w:val="D2AD1A9FB282694B86E8628D87ADF34A"/>
  </w:style>
  <w:style w:type="paragraph" w:customStyle="1" w:styleId="A6F4920A1D9C0742966311F059077D11">
    <w:name w:val="A6F4920A1D9C0742966311F059077D11"/>
  </w:style>
  <w:style w:type="paragraph" w:customStyle="1" w:styleId="7BCA7019D8AA7F418F3194FBBFF7D865">
    <w:name w:val="7BCA7019D8AA7F418F3194FBBFF7D865"/>
  </w:style>
  <w:style w:type="paragraph" w:customStyle="1" w:styleId="A7016EB4DE39F84E8083A7EB0B91DAFC">
    <w:name w:val="A7016EB4DE39F84E8083A7EB0B91DAFC"/>
  </w:style>
  <w:style w:type="paragraph" w:customStyle="1" w:styleId="797231D08C4772469312F4DD409ECE41">
    <w:name w:val="797231D08C4772469312F4DD409ECE41"/>
  </w:style>
  <w:style w:type="paragraph" w:customStyle="1" w:styleId="7D2FA4989F2D6C4A8D1CC3D1E6C3BC94">
    <w:name w:val="7D2FA4989F2D6C4A8D1CC3D1E6C3BC94"/>
  </w:style>
  <w:style w:type="paragraph" w:customStyle="1" w:styleId="9E9A64DF729504499F85D44C2B09FB8B">
    <w:name w:val="9E9A64DF729504499F85D44C2B09FB8B"/>
  </w:style>
  <w:style w:type="paragraph" w:customStyle="1" w:styleId="FE49102D3A4A84499D2E9560FF6CE8A1">
    <w:name w:val="FE49102D3A4A84499D2E9560FF6CE8A1"/>
  </w:style>
  <w:style w:type="paragraph" w:customStyle="1" w:styleId="CFEF638B3C86E543804FCE6C05270E8C">
    <w:name w:val="CFEF638B3C86E543804FCE6C05270E8C"/>
  </w:style>
  <w:style w:type="paragraph" w:customStyle="1" w:styleId="C0DBB54C3AC0504F833E27330896631E">
    <w:name w:val="C0DBB54C3AC0504F833E273308966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Edw03</b:Tag>
    <b:SourceType>Book</b:SourceType>
    <b:Guid>{4EAD0A46-C619-E54D-A54D-BC423370172E}</b:Guid>
    <b:Author>
      <b:Author>
        <b:NameList>
          <b:Person>
            <b:Last>Black</b:Last>
            <b:First>Edwin</b:First>
          </b:Person>
        </b:NameList>
      </b:Author>
    </b:Author>
    <b:Title>War Against the Weak: Eugenics and America’s Campaign to Create a Master Race</b:Title>
    <b:City>New york</b:City>
    <b:Publisher>Four Walls Eight Windows</b:Publisher>
    <b:Year>2003</b:Year>
    <b:RefOrder>1</b:RefOrder>
  </b:Source>
</b:Sources>
</file>

<file path=customXml/itemProps1.xml><?xml version="1.0" encoding="utf-8"?>
<ds:datastoreItem xmlns:ds="http://schemas.openxmlformats.org/officeDocument/2006/customXml" ds:itemID="{50E8572D-7A3E-0347-8653-C65210A5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2014-07-29T23:07:00Z</dcterms:created>
  <dcterms:modified xsi:type="dcterms:W3CDTF">2014-09-26T17:47:00Z</dcterms:modified>
</cp:coreProperties>
</file>