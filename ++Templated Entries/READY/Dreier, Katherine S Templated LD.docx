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455E4A788A44A83B5362A5F8EECD88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eastAsiaTheme="minorEastAsia"/>
              <w:sz w:val="24"/>
              <w:szCs w:val="24"/>
              <w:lang w:val="en-US"/>
            </w:rPr>
            <w:alias w:val="First name"/>
            <w:tag w:val="authorFirstName"/>
            <w:id w:val="581645879"/>
            <w:placeholder>
              <w:docPart w:val="D5D1ADA86A3341A9A461F81FFAD1F03D"/>
            </w:placeholder>
            <w:text/>
          </w:sdtPr>
          <w:sdtContent>
            <w:tc>
              <w:tcPr>
                <w:tcW w:w="2073" w:type="dxa"/>
              </w:tcPr>
              <w:p w:rsidR="00B574C9" w:rsidRDefault="00DE311C" w:rsidP="00922950">
                <w:r w:rsidRPr="00DE311C">
                  <w:rPr>
                    <w:rFonts w:eastAsiaTheme="minorEastAsia"/>
                    <w:sz w:val="24"/>
                    <w:szCs w:val="24"/>
                    <w:lang w:val="en-US"/>
                  </w:rPr>
                  <w:t>Jeffrey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BDD8D3D75E44288F44AC994BE9EC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8943A3D9B244DEB03EE54D505A216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2759E" w:rsidP="00C2759E">
                <w:proofErr w:type="spellStart"/>
                <w:r>
                  <w:t>Saltenik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17ED1C6F55B434788EE5C9C016A6E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59B10332CA45EC891C8A2772D8CB0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  <w:bookmarkStart w:id="0" w:name="_GoBack"/>
        <w:bookmarkEnd w:id="0"/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Franklin Gothic Book" w:hAnsi="Franklin Gothic Book"/>
            </w:rPr>
            <w:alias w:val="Article headword"/>
            <w:tag w:val="articleHeadword"/>
            <w:id w:val="-361440020"/>
            <w:placeholder>
              <w:docPart w:val="7EB0D0A4F42B40C48A24A972DE192FD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82F24" w:rsidP="003F0D73">
                <w:pPr>
                  <w:rPr>
                    <w:b/>
                  </w:rPr>
                </w:pPr>
                <w:r w:rsidRPr="00982F24">
                  <w:rPr>
                    <w:rFonts w:ascii="Franklin Gothic Book" w:hAnsi="Franklin Gothic Book"/>
                  </w:rPr>
                  <w:t xml:space="preserve">Dreier, Katherine S. (1877–1952) </w:t>
                </w:r>
                <w:r w:rsidRPr="00982F24">
                  <w:rPr>
                    <w:rFonts w:ascii="Franklin Gothic Book" w:hAnsi="Franklin Gothic Book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C6ADBC7C0F743059945F800992CAC7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D94F491E5E04FCEAC4ADCEDEA7E09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82F24" w:rsidP="00E85A05">
                <w:r w:rsidRPr="00216CF2">
                  <w:rPr>
                    <w:rFonts w:ascii="Franklin Gothic Book" w:hAnsi="Franklin Gothic Book"/>
                  </w:rPr>
                  <w:t xml:space="preserve">An impresario, collector, and painter, Katherine Dreier directed her attention and personal wealth to the promotion of European </w:t>
                </w:r>
                <w:r>
                  <w:rPr>
                    <w:rFonts w:ascii="Franklin Gothic Book" w:hAnsi="Franklin Gothic Book"/>
                  </w:rPr>
                  <w:t>M</w:t>
                </w:r>
                <w:r w:rsidRPr="00216CF2">
                  <w:rPr>
                    <w:rFonts w:ascii="Franklin Gothic Book" w:hAnsi="Franklin Gothic Book"/>
                  </w:rPr>
                  <w:t xml:space="preserve">odernism in the United States, most notably by co-founding, with Marcel Duchamp, the </w:t>
                </w:r>
                <w:proofErr w:type="spellStart"/>
                <w:r w:rsidRPr="00216CF2">
                  <w:rPr>
                    <w:rFonts w:ascii="Franklin Gothic Book" w:hAnsi="Franklin Gothic Book"/>
                  </w:rPr>
                  <w:t>Société</w:t>
                </w:r>
                <w:proofErr w:type="spellEnd"/>
                <w:r w:rsidRPr="00216CF2">
                  <w:rPr>
                    <w:rFonts w:ascii="Franklin Gothic Book" w:hAnsi="Franklin Gothic Book"/>
                  </w:rPr>
                  <w:t xml:space="preserve"> </w:t>
                </w:r>
                <w:proofErr w:type="spellStart"/>
                <w:r w:rsidRPr="00216CF2">
                  <w:rPr>
                    <w:rFonts w:ascii="Franklin Gothic Book" w:hAnsi="Franklin Gothic Book"/>
                  </w:rPr>
                  <w:t>Anonyme</w:t>
                </w:r>
                <w:proofErr w:type="spellEnd"/>
                <w:r w:rsidRPr="00216CF2">
                  <w:rPr>
                    <w:rFonts w:ascii="Franklin Gothic Book" w:hAnsi="Franklin Gothic Book"/>
                  </w:rPr>
                  <w:t>, Inc. in 1920.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164D8F3083E472DA1D0D853F716C4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82F24" w:rsidRPr="00216CF2" w:rsidRDefault="00982F24" w:rsidP="00982F24">
                <w:pPr>
                  <w:rPr>
                    <w:rFonts w:ascii="Franklin Gothic Book" w:hAnsi="Franklin Gothic Book"/>
                  </w:rPr>
                </w:pPr>
                <w:r w:rsidRPr="00216CF2">
                  <w:rPr>
                    <w:rFonts w:ascii="Franklin Gothic Book" w:hAnsi="Franklin Gothic Book"/>
                  </w:rPr>
                  <w:t xml:space="preserve">An impresario, collector, and painter, Katherine Dreier directed her attention and personal wealth to the promotion of European </w:t>
                </w:r>
                <w:r>
                  <w:rPr>
                    <w:rFonts w:ascii="Franklin Gothic Book" w:hAnsi="Franklin Gothic Book"/>
                  </w:rPr>
                  <w:t>M</w:t>
                </w:r>
                <w:r w:rsidRPr="00216CF2">
                  <w:rPr>
                    <w:rFonts w:ascii="Franklin Gothic Book" w:hAnsi="Franklin Gothic Book"/>
                  </w:rPr>
                  <w:t xml:space="preserve">odernism in the United States, most notably by co-founding, with Marcel Duchamp, the </w:t>
                </w:r>
                <w:proofErr w:type="spellStart"/>
                <w:r w:rsidRPr="00216CF2">
                  <w:rPr>
                    <w:rFonts w:ascii="Franklin Gothic Book" w:hAnsi="Franklin Gothic Book"/>
                  </w:rPr>
                  <w:t>Société</w:t>
                </w:r>
                <w:proofErr w:type="spellEnd"/>
                <w:r w:rsidRPr="00216CF2">
                  <w:rPr>
                    <w:rFonts w:ascii="Franklin Gothic Book" w:hAnsi="Franklin Gothic Book"/>
                  </w:rPr>
                  <w:t xml:space="preserve"> </w:t>
                </w:r>
                <w:proofErr w:type="spellStart"/>
                <w:r w:rsidRPr="00216CF2">
                  <w:rPr>
                    <w:rFonts w:ascii="Franklin Gothic Book" w:hAnsi="Franklin Gothic Book"/>
                  </w:rPr>
                  <w:t>Anonyme</w:t>
                </w:r>
                <w:proofErr w:type="spellEnd"/>
                <w:r w:rsidRPr="00216CF2">
                  <w:rPr>
                    <w:rFonts w:ascii="Franklin Gothic Book" w:hAnsi="Franklin Gothic Book"/>
                  </w:rPr>
                  <w:t xml:space="preserve">, Inc. in 1920. Dreier guided the group’s lecture series; art and library acquisitions; publications, including the short-lived journal </w:t>
                </w:r>
                <w:r w:rsidRPr="00216CF2">
                  <w:rPr>
                    <w:rFonts w:ascii="Franklin Gothic Book" w:hAnsi="Franklin Gothic Book"/>
                    <w:i/>
                  </w:rPr>
                  <w:t>Brochure Quarterly</w:t>
                </w:r>
                <w:r w:rsidRPr="00216CF2">
                  <w:rPr>
                    <w:rFonts w:ascii="Franklin Gothic Book" w:hAnsi="Franklin Gothic Book"/>
                  </w:rPr>
                  <w:t xml:space="preserve">; as well as its program of exhibitions, among them the first exclusively devoted to Fernand Léger in the United States and, in 1926, the </w:t>
                </w:r>
                <w:r w:rsidRPr="00216CF2">
                  <w:rPr>
                    <w:rFonts w:ascii="Franklin Gothic Book" w:hAnsi="Franklin Gothic Book"/>
                    <w:i/>
                  </w:rPr>
                  <w:t>International Exhibition of Modern Art</w:t>
                </w:r>
                <w:r w:rsidRPr="00216CF2">
                  <w:rPr>
                    <w:rFonts w:ascii="Franklin Gothic Book" w:hAnsi="Franklin Gothic Book"/>
                  </w:rPr>
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name, and her personal art collection, remains significant. She deposited the former at Yale University. Dreier exhibited her own paintings at the 1913 </w:t>
                </w:r>
                <w:proofErr w:type="spellStart"/>
                <w:r w:rsidRPr="00216CF2">
                  <w:rPr>
                    <w:rFonts w:ascii="Franklin Gothic Book" w:hAnsi="Franklin Gothic Book"/>
                  </w:rPr>
                  <w:t>Armory</w:t>
                </w:r>
                <w:proofErr w:type="spellEnd"/>
                <w:r w:rsidRPr="00216CF2">
                  <w:rPr>
                    <w:rFonts w:ascii="Franklin Gothic Book" w:hAnsi="Franklin Gothic Book"/>
                  </w:rPr>
                  <w:t xml:space="preserve"> Show, among other venues.  </w:t>
                </w:r>
              </w:p>
              <w:p w:rsidR="00982F24" w:rsidRDefault="00982F24" w:rsidP="00C27FAB"/>
              <w:p w:rsidR="00982F24" w:rsidRDefault="00982F24" w:rsidP="00982F24">
                <w:pPr>
                  <w:pStyle w:val="Heading1"/>
                  <w:outlineLvl w:val="0"/>
                </w:pPr>
                <w:r w:rsidRPr="00887111">
                  <w:t xml:space="preserve">References and further reading </w:t>
                </w:r>
              </w:p>
              <w:p w:rsidR="00982F24" w:rsidRDefault="00982F24" w:rsidP="00982F24">
                <w:sdt>
                  <w:sdtPr>
                    <w:id w:val="-10084413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Boh82 \l 4105 </w:instrText>
                    </w:r>
                    <w:r>
                      <w:fldChar w:fldCharType="separate"/>
                    </w:r>
                    <w:r w:rsidRPr="00982F24">
                      <w:rPr>
                        <w:noProof/>
                        <w:lang w:val="en-CA"/>
                      </w:rPr>
                      <w:t>(Bohan)</w:t>
                    </w:r>
                    <w:r>
                      <w:fldChar w:fldCharType="end"/>
                    </w:r>
                  </w:sdtContent>
                </w:sdt>
              </w:p>
              <w:p w:rsidR="00982F24" w:rsidRDefault="00982F24" w:rsidP="00982F24">
                <w:sdt>
                  <w:sdtPr>
                    <w:id w:val="12994161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Dre49 \l 4105 </w:instrText>
                    </w:r>
                    <w:r>
                      <w:fldChar w:fldCharType="separate"/>
                    </w:r>
                    <w:r w:rsidRPr="00982F24">
                      <w:rPr>
                        <w:noProof/>
                        <w:lang w:val="en-CA"/>
                      </w:rPr>
                      <w:t>(Dreier, Sweeney and Gabo)</w:t>
                    </w:r>
                    <w:r>
                      <w:fldChar w:fldCharType="end"/>
                    </w:r>
                  </w:sdtContent>
                </w:sdt>
              </w:p>
              <w:p w:rsidR="00982F24" w:rsidRDefault="00982F24" w:rsidP="00982F24">
                <w:sdt>
                  <w:sdtPr>
                    <w:id w:val="17594846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Boh06 \l 4105 </w:instrText>
                    </w:r>
                    <w:r>
                      <w:fldChar w:fldCharType="separate"/>
                    </w:r>
                    <w:r w:rsidRPr="00982F24">
                      <w:rPr>
                        <w:noProof/>
                        <w:lang w:val="en-CA"/>
                      </w:rPr>
                      <w:t>(Bohan and Gross, The Societe Anonyme: Modernism for America)</w:t>
                    </w:r>
                    <w:r>
                      <w:fldChar w:fldCharType="end"/>
                    </w:r>
                  </w:sdtContent>
                </w:sdt>
              </w:p>
              <w:p w:rsidR="00982F24" w:rsidRDefault="00982F24" w:rsidP="00982F24">
                <w:sdt>
                  <w:sdtPr>
                    <w:id w:val="-15094471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Her84 \l 4105 </w:instrText>
                    </w:r>
                    <w:r>
                      <w:fldChar w:fldCharType="separate"/>
                    </w:r>
                    <w:r w:rsidRPr="00982F24">
                      <w:rPr>
                        <w:noProof/>
                        <w:lang w:val="en-CA"/>
                      </w:rPr>
                      <w:t>(Herbert, Apter and Kenney)</w:t>
                    </w:r>
                    <w:r>
                      <w:fldChar w:fldCharType="end"/>
                    </w:r>
                  </w:sdtContent>
                </w:sdt>
              </w:p>
              <w:p w:rsidR="00982F24" w:rsidRPr="00982F24" w:rsidRDefault="00982F24" w:rsidP="00982F24"/>
              <w:p w:rsidR="00982F24" w:rsidRPr="00216CF2" w:rsidRDefault="00982F24" w:rsidP="00982F24">
                <w:pPr>
                  <w:rPr>
                    <w:rFonts w:ascii="Franklin Gothic Book" w:hAnsi="Franklin Gothic Book"/>
                  </w:rPr>
                </w:pPr>
              </w:p>
              <w:p w:rsidR="00982F24" w:rsidRPr="00216CF2" w:rsidRDefault="00982F24" w:rsidP="00982F24">
                <w:pPr>
                  <w:rPr>
                    <w:rFonts w:ascii="Franklin Gothic Book" w:hAnsi="Franklin Gothic Book"/>
                  </w:rPr>
                </w:pPr>
              </w:p>
              <w:p w:rsidR="00982F24" w:rsidRPr="00216CF2" w:rsidRDefault="00982F24" w:rsidP="00982F24">
                <w:pPr>
                  <w:rPr>
                    <w:rFonts w:ascii="Franklin Gothic Book" w:hAnsi="Franklin Gothic Book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CE42ECFBEF34B0D968E4701FECE66C9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95" w:rsidRDefault="00773995" w:rsidP="007A0D55">
      <w:pPr>
        <w:spacing w:after="0" w:line="240" w:lineRule="auto"/>
      </w:pPr>
      <w:r>
        <w:separator/>
      </w:r>
    </w:p>
  </w:endnote>
  <w:endnote w:type="continuationSeparator" w:id="0">
    <w:p w:rsidR="00773995" w:rsidRDefault="0077399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95" w:rsidRDefault="00773995" w:rsidP="007A0D55">
      <w:pPr>
        <w:spacing w:after="0" w:line="240" w:lineRule="auto"/>
      </w:pPr>
      <w:r>
        <w:separator/>
      </w:r>
    </w:p>
  </w:footnote>
  <w:footnote w:type="continuationSeparator" w:id="0">
    <w:p w:rsidR="00773995" w:rsidRDefault="0077399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7E8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399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2F2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59E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311C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2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2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55E4A788A44A83B5362A5F8EECD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BB91-61D2-476A-A1D6-9D633984BDEA}"/>
      </w:docPartPr>
      <w:docPartBody>
        <w:p w:rsidR="00000000" w:rsidRDefault="00CB629C">
          <w:pPr>
            <w:pStyle w:val="5455E4A788A44A83B5362A5F8EECD88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D1ADA86A3341A9A461F81FFAD1F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E564-21CF-44C1-BF5E-15066CD492D8}"/>
      </w:docPartPr>
      <w:docPartBody>
        <w:p w:rsidR="00000000" w:rsidRDefault="00CB629C">
          <w:pPr>
            <w:pStyle w:val="D5D1ADA86A3341A9A461F81FFAD1F03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BDD8D3D75E44288F44AC994BE9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83A23-280F-4BBA-AC4A-F4A99AAA4221}"/>
      </w:docPartPr>
      <w:docPartBody>
        <w:p w:rsidR="00000000" w:rsidRDefault="00CB629C">
          <w:pPr>
            <w:pStyle w:val="5EBDD8D3D75E44288F44AC994BE9EC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8943A3D9B244DEB03EE54D505A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2C898-48D2-48FF-AC28-2FBF8265C8CD}"/>
      </w:docPartPr>
      <w:docPartBody>
        <w:p w:rsidR="00000000" w:rsidRDefault="00CB629C">
          <w:pPr>
            <w:pStyle w:val="F38943A3D9B244DEB03EE54D505A216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17ED1C6F55B434788EE5C9C016A6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9D00-F0A0-4A5F-9958-7C0370D6E573}"/>
      </w:docPartPr>
      <w:docPartBody>
        <w:p w:rsidR="00000000" w:rsidRDefault="00CB629C">
          <w:pPr>
            <w:pStyle w:val="F17ED1C6F55B434788EE5C9C016A6E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59B10332CA45EC891C8A2772D8C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A3DC-79BA-4EDC-B750-F152BDBD3648}"/>
      </w:docPartPr>
      <w:docPartBody>
        <w:p w:rsidR="00000000" w:rsidRDefault="00CB629C">
          <w:pPr>
            <w:pStyle w:val="EF59B10332CA45EC891C8A2772D8CB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B0D0A4F42B40C48A24A972DE192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F0E99-F94D-42E1-B664-38E5E6E832AC}"/>
      </w:docPartPr>
      <w:docPartBody>
        <w:p w:rsidR="00000000" w:rsidRDefault="00CB629C">
          <w:pPr>
            <w:pStyle w:val="7EB0D0A4F42B40C48A24A972DE192FD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C6ADBC7C0F743059945F800992C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66E49-9C67-4D0F-BA3D-181CB33F3DA4}"/>
      </w:docPartPr>
      <w:docPartBody>
        <w:p w:rsidR="00000000" w:rsidRDefault="00CB629C">
          <w:pPr>
            <w:pStyle w:val="7C6ADBC7C0F743059945F800992CAC7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94F491E5E04FCEAC4ADCEDEA7E0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5F118-3C38-444E-A4E9-80A553DE26D2}"/>
      </w:docPartPr>
      <w:docPartBody>
        <w:p w:rsidR="00000000" w:rsidRDefault="00CB629C">
          <w:pPr>
            <w:pStyle w:val="CD94F491E5E04FCEAC4ADCEDEA7E090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64D8F3083E472DA1D0D853F716C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D751-AA29-4E02-8E4C-03FE5B1D93F0}"/>
      </w:docPartPr>
      <w:docPartBody>
        <w:p w:rsidR="00000000" w:rsidRDefault="00CB629C">
          <w:pPr>
            <w:pStyle w:val="8164D8F3083E472DA1D0D853F716C4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9C"/>
    <w:rsid w:val="00C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5E4A788A44A83B5362A5F8EECD88A">
    <w:name w:val="5455E4A788A44A83B5362A5F8EECD88A"/>
  </w:style>
  <w:style w:type="paragraph" w:customStyle="1" w:styleId="D5D1ADA86A3341A9A461F81FFAD1F03D">
    <w:name w:val="D5D1ADA86A3341A9A461F81FFAD1F03D"/>
  </w:style>
  <w:style w:type="paragraph" w:customStyle="1" w:styleId="5EBDD8D3D75E44288F44AC994BE9ECD1">
    <w:name w:val="5EBDD8D3D75E44288F44AC994BE9ECD1"/>
  </w:style>
  <w:style w:type="paragraph" w:customStyle="1" w:styleId="F38943A3D9B244DEB03EE54D505A216B">
    <w:name w:val="F38943A3D9B244DEB03EE54D505A216B"/>
  </w:style>
  <w:style w:type="paragraph" w:customStyle="1" w:styleId="F17ED1C6F55B434788EE5C9C016A6EC5">
    <w:name w:val="F17ED1C6F55B434788EE5C9C016A6EC5"/>
  </w:style>
  <w:style w:type="paragraph" w:customStyle="1" w:styleId="EF59B10332CA45EC891C8A2772D8CB0F">
    <w:name w:val="EF59B10332CA45EC891C8A2772D8CB0F"/>
  </w:style>
  <w:style w:type="paragraph" w:customStyle="1" w:styleId="7EB0D0A4F42B40C48A24A972DE192FD6">
    <w:name w:val="7EB0D0A4F42B40C48A24A972DE192FD6"/>
  </w:style>
  <w:style w:type="paragraph" w:customStyle="1" w:styleId="7C6ADBC7C0F743059945F800992CAC75">
    <w:name w:val="7C6ADBC7C0F743059945F800992CAC75"/>
  </w:style>
  <w:style w:type="paragraph" w:customStyle="1" w:styleId="CD94F491E5E04FCEAC4ADCEDEA7E090E">
    <w:name w:val="CD94F491E5E04FCEAC4ADCEDEA7E090E"/>
  </w:style>
  <w:style w:type="paragraph" w:customStyle="1" w:styleId="8164D8F3083E472DA1D0D853F716C436">
    <w:name w:val="8164D8F3083E472DA1D0D853F716C436"/>
  </w:style>
  <w:style w:type="paragraph" w:customStyle="1" w:styleId="6CE42ECFBEF34B0D968E4701FECE66C9">
    <w:name w:val="6CE42ECFBEF34B0D968E4701FECE66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5E4A788A44A83B5362A5F8EECD88A">
    <w:name w:val="5455E4A788A44A83B5362A5F8EECD88A"/>
  </w:style>
  <w:style w:type="paragraph" w:customStyle="1" w:styleId="D5D1ADA86A3341A9A461F81FFAD1F03D">
    <w:name w:val="D5D1ADA86A3341A9A461F81FFAD1F03D"/>
  </w:style>
  <w:style w:type="paragraph" w:customStyle="1" w:styleId="5EBDD8D3D75E44288F44AC994BE9ECD1">
    <w:name w:val="5EBDD8D3D75E44288F44AC994BE9ECD1"/>
  </w:style>
  <w:style w:type="paragraph" w:customStyle="1" w:styleId="F38943A3D9B244DEB03EE54D505A216B">
    <w:name w:val="F38943A3D9B244DEB03EE54D505A216B"/>
  </w:style>
  <w:style w:type="paragraph" w:customStyle="1" w:styleId="F17ED1C6F55B434788EE5C9C016A6EC5">
    <w:name w:val="F17ED1C6F55B434788EE5C9C016A6EC5"/>
  </w:style>
  <w:style w:type="paragraph" w:customStyle="1" w:styleId="EF59B10332CA45EC891C8A2772D8CB0F">
    <w:name w:val="EF59B10332CA45EC891C8A2772D8CB0F"/>
  </w:style>
  <w:style w:type="paragraph" w:customStyle="1" w:styleId="7EB0D0A4F42B40C48A24A972DE192FD6">
    <w:name w:val="7EB0D0A4F42B40C48A24A972DE192FD6"/>
  </w:style>
  <w:style w:type="paragraph" w:customStyle="1" w:styleId="7C6ADBC7C0F743059945F800992CAC75">
    <w:name w:val="7C6ADBC7C0F743059945F800992CAC75"/>
  </w:style>
  <w:style w:type="paragraph" w:customStyle="1" w:styleId="CD94F491E5E04FCEAC4ADCEDEA7E090E">
    <w:name w:val="CD94F491E5E04FCEAC4ADCEDEA7E090E"/>
  </w:style>
  <w:style w:type="paragraph" w:customStyle="1" w:styleId="8164D8F3083E472DA1D0D853F716C436">
    <w:name w:val="8164D8F3083E472DA1D0D853F716C436"/>
  </w:style>
  <w:style w:type="paragraph" w:customStyle="1" w:styleId="6CE42ECFBEF34B0D968E4701FECE66C9">
    <w:name w:val="6CE42ECFBEF34B0D968E4701FECE6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Boh82</b:Tag>
    <b:SourceType>Book</b:SourceType>
    <b:Guid>{548DD0DF-2482-43B3-B3AA-B0AC47A26F99}</b:Guid>
    <b:Title>The Societe Anonyme's Brooklyn Exhibition: Katherine Dreier and Modernism in America</b:Title>
    <b:Medium>Print</b:Medium>
    <b:Year>1982</b:Year>
    <b:Author>
      <b:Author>
        <b:NameList>
          <b:Person>
            <b:Last>Bohan</b:Last>
            <b:First>Ruth</b:First>
          </b:Person>
        </b:NameList>
      </b:Author>
    </b:Author>
    <b:City>Ann Arbor</b:City>
    <b:Publisher>UMI Research Press</b:Publisher>
    <b:StateProvince>Michigan</b:StateProvince>
    <b:RefOrder>1</b:RefOrder>
  </b:Source>
  <b:Source>
    <b:Tag>Dre49</b:Tag>
    <b:SourceType>Book</b:SourceType>
    <b:Guid>{29B44B2E-C737-48A3-AD7D-D0B59D3E82AE}</b:Guid>
    <b:Title>Three Lectures on Modern Art: "Intrinsic Significance" in Modern Art</b:Title>
    <b:Year>1949</b:Year>
    <b:City>New York</b:City>
    <b:Publisher>Philosophical Library</b:Publisher>
    <b:Author>
      <b:Author>
        <b:NameList>
          <b:Person>
            <b:Last>Dreier</b:Last>
            <b:Middle>Sophie</b:Middle>
            <b:First>Katherine</b:First>
          </b:Person>
          <b:Person>
            <b:Last>Sweeney</b:Last>
            <b:First>James</b:First>
          </b:Person>
          <b:Person>
            <b:Last>Gabo</b:Last>
            <b:First>Naum</b:First>
          </b:Person>
        </b:NameList>
      </b:Author>
    </b:Author>
    <b:RefOrder>2</b:RefOrder>
  </b:Source>
  <b:Source>
    <b:Tag>Boh06</b:Tag>
    <b:SourceType>Book</b:SourceType>
    <b:Guid>{44149F36-897A-401A-8BF2-66F3E5A3A282}</b:Guid>
    <b:Title>The Societe Anonyme: Modernism for America</b:Title>
    <b:Year>2006</b:Year>
    <b:City>New Haven</b:City>
    <b:Publisher>Yale University Press</b:Publisher>
    <b:Author>
      <b:Author>
        <b:NameList>
          <b:Person>
            <b:Last>Bohan</b:Last>
            <b:First>Ruth</b:First>
          </b:Person>
          <b:Person>
            <b:Last>Gross</b:Last>
            <b:First>Jennifer</b:First>
          </b:Person>
        </b:NameList>
      </b:Author>
    </b:Author>
    <b:RefOrder>3</b:RefOrder>
  </b:Source>
  <b:Source>
    <b:Tag>Her84</b:Tag>
    <b:SourceType>Book</b:SourceType>
    <b:Guid>{A2A8D4BD-8272-487E-BB5C-A2A6CA4C502D}</b:Guid>
    <b:Title>The Societe Anonyme and the Dreier Bequest at Yale University: A Catalogue Raisonne</b:Title>
    <b:Year>1984</b:Year>
    <b:City>New Haven</b:City>
    <b:Publisher>Yale University Press</b:Publisher>
    <b:Author>
      <b:Editor>
        <b:NameList>
          <b:Person>
            <b:Last>Herbert</b:Last>
            <b:Middle>L.</b:Middle>
            <b:First>Robert</b:First>
          </b:Person>
          <b:Person>
            <b:Last>Apter</b:Last>
            <b:Middle>S.</b:Middle>
            <b:First>Eleanor</b:First>
          </b:Person>
          <b:Person>
            <b:Last>Kenney</b:Last>
            <b:Middle>K</b:Middle>
            <b:First>Elise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E1FF8B07-5B42-4523-A2B3-913B6FAC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4</cp:revision>
  <dcterms:created xsi:type="dcterms:W3CDTF">2014-04-07T19:02:00Z</dcterms:created>
  <dcterms:modified xsi:type="dcterms:W3CDTF">2014-04-07T19:18:00Z</dcterms:modified>
</cp:coreProperties>
</file>