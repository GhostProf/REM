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5DEAA" w14:textId="77777777" w:rsidTr="009B0D10">
        <w:tc>
          <w:tcPr>
            <w:tcW w:w="491" w:type="dxa"/>
            <w:vMerge w:val="restart"/>
            <w:shd w:val="clear" w:color="auto" w:fill="A6A6A6" w:themeFill="background1" w:themeFillShade="A6"/>
            <w:textDirection w:val="btLr"/>
          </w:tcPr>
          <w:p w14:paraId="69A62A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0D2FD7A0608547BE1C22F45CF72611"/>
            </w:placeholder>
            <w:showingPlcHdr/>
            <w:dropDownList>
              <w:listItem w:displayText="Dr." w:value="Dr."/>
              <w:listItem w:displayText="Prof." w:value="Prof."/>
            </w:dropDownList>
          </w:sdtPr>
          <w:sdtContent>
            <w:tc>
              <w:tcPr>
                <w:tcW w:w="1296" w:type="dxa"/>
              </w:tcPr>
              <w:p w14:paraId="26A7CD1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027213D1E844EBF1AF5D2A6D5F55F"/>
            </w:placeholder>
            <w:text/>
          </w:sdtPr>
          <w:sdtContent>
            <w:tc>
              <w:tcPr>
                <w:tcW w:w="2073" w:type="dxa"/>
              </w:tcPr>
              <w:p w14:paraId="0E733AA8" w14:textId="77777777" w:rsidR="00B574C9" w:rsidRDefault="00E33787" w:rsidP="00E33787">
                <w:r w:rsidRPr="00377BD7">
                  <w:rPr>
                    <w:lang w:eastAsia="ja-JP"/>
                  </w:rPr>
                  <w:t>Sylvester</w:t>
                </w:r>
              </w:p>
            </w:tc>
          </w:sdtContent>
        </w:sdt>
        <w:sdt>
          <w:sdtPr>
            <w:alias w:val="Middle name"/>
            <w:tag w:val="authorMiddleName"/>
            <w:id w:val="-2076034781"/>
            <w:placeholder>
              <w:docPart w:val="500144B5E2F28141AC6D49E78EC81548"/>
            </w:placeholder>
            <w:text/>
          </w:sdtPr>
          <w:sdtContent>
            <w:tc>
              <w:tcPr>
                <w:tcW w:w="2551" w:type="dxa"/>
              </w:tcPr>
              <w:p w14:paraId="759DEFF5" w14:textId="77777777" w:rsidR="00B574C9" w:rsidRDefault="00E33787" w:rsidP="00E33787">
                <w:proofErr w:type="spellStart"/>
                <w:r w:rsidRPr="00BE6D88">
                  <w:rPr>
                    <w:lang w:eastAsia="ja-JP"/>
                  </w:rPr>
                  <w:t>Okwunodu</w:t>
                </w:r>
                <w:proofErr w:type="spellEnd"/>
              </w:p>
            </w:tc>
          </w:sdtContent>
        </w:sdt>
        <w:sdt>
          <w:sdtPr>
            <w:alias w:val="Last name"/>
            <w:tag w:val="authorLastName"/>
            <w:id w:val="-1088529830"/>
            <w:placeholder>
              <w:docPart w:val="0DE44B50EFB1024F8C958D43BD60C09C"/>
            </w:placeholder>
            <w:text/>
          </w:sdtPr>
          <w:sdtContent>
            <w:tc>
              <w:tcPr>
                <w:tcW w:w="2642" w:type="dxa"/>
              </w:tcPr>
              <w:p w14:paraId="470B7B4C" w14:textId="77777777" w:rsidR="00B574C9" w:rsidRDefault="00E33787" w:rsidP="00E33787">
                <w:proofErr w:type="spellStart"/>
                <w:r w:rsidRPr="00D76D3A">
                  <w:rPr>
                    <w:lang w:eastAsia="ja-JP"/>
                  </w:rPr>
                  <w:t>Ogbechie</w:t>
                </w:r>
                <w:proofErr w:type="spellEnd"/>
              </w:p>
            </w:tc>
          </w:sdtContent>
        </w:sdt>
      </w:tr>
      <w:tr w:rsidR="00B574C9" w14:paraId="77740C89" w14:textId="77777777" w:rsidTr="009B0D10">
        <w:trPr>
          <w:trHeight w:val="986"/>
        </w:trPr>
        <w:tc>
          <w:tcPr>
            <w:tcW w:w="491" w:type="dxa"/>
            <w:vMerge/>
            <w:shd w:val="clear" w:color="auto" w:fill="A6A6A6" w:themeFill="background1" w:themeFillShade="A6"/>
          </w:tcPr>
          <w:p w14:paraId="10BBE140" w14:textId="77777777" w:rsidR="00B574C9" w:rsidRPr="001A6A06" w:rsidRDefault="00B574C9" w:rsidP="00CF1542">
            <w:pPr>
              <w:jc w:val="center"/>
              <w:rPr>
                <w:b/>
                <w:color w:val="FFFFFF" w:themeColor="background1"/>
              </w:rPr>
            </w:pPr>
          </w:p>
        </w:tc>
        <w:sdt>
          <w:sdtPr>
            <w:alias w:val="Biography"/>
            <w:tag w:val="authorBiography"/>
            <w:id w:val="938807824"/>
            <w:placeholder>
              <w:docPart w:val="645244DE06041645894B4BEDDC3B22B4"/>
            </w:placeholder>
            <w:showingPlcHdr/>
          </w:sdtPr>
          <w:sdtContent>
            <w:tc>
              <w:tcPr>
                <w:tcW w:w="8562" w:type="dxa"/>
                <w:gridSpan w:val="4"/>
              </w:tcPr>
              <w:p w14:paraId="12BCFE4A" w14:textId="77777777" w:rsidR="00B574C9" w:rsidRDefault="00B574C9" w:rsidP="00922950">
                <w:r>
                  <w:rPr>
                    <w:rStyle w:val="PlaceholderText"/>
                  </w:rPr>
                  <w:t>[Enter your biography]</w:t>
                </w:r>
              </w:p>
            </w:tc>
          </w:sdtContent>
        </w:sdt>
      </w:tr>
      <w:tr w:rsidR="00B574C9" w14:paraId="7BDC52EC" w14:textId="77777777" w:rsidTr="009B0D10">
        <w:trPr>
          <w:trHeight w:val="986"/>
        </w:trPr>
        <w:tc>
          <w:tcPr>
            <w:tcW w:w="491" w:type="dxa"/>
            <w:vMerge/>
            <w:shd w:val="clear" w:color="auto" w:fill="A6A6A6" w:themeFill="background1" w:themeFillShade="A6"/>
          </w:tcPr>
          <w:p w14:paraId="3A11D1B1" w14:textId="77777777" w:rsidR="00B574C9" w:rsidRPr="001A6A06" w:rsidRDefault="00B574C9" w:rsidP="00CF1542">
            <w:pPr>
              <w:jc w:val="center"/>
              <w:rPr>
                <w:b/>
                <w:color w:val="FFFFFF" w:themeColor="background1"/>
              </w:rPr>
            </w:pPr>
            <w:bookmarkStart w:id="0" w:name="_GoBack" w:colFirst="1" w:colLast="1"/>
          </w:p>
        </w:tc>
        <w:sdt>
          <w:sdtPr>
            <w:alias w:val="Affiliation"/>
            <w:tag w:val="affiliation"/>
            <w:id w:val="2012937915"/>
            <w:placeholder>
              <w:docPart w:val="5AD7A0B55A68324582BD03F78101D4DD"/>
            </w:placeholder>
            <w:text/>
          </w:sdtPr>
          <w:sdtContent>
            <w:tc>
              <w:tcPr>
                <w:tcW w:w="8562" w:type="dxa"/>
                <w:gridSpan w:val="4"/>
              </w:tcPr>
              <w:p w14:paraId="58A638C2" w14:textId="28170B6D" w:rsidR="00B574C9" w:rsidRDefault="009B0D10" w:rsidP="009B0D10">
                <w:r w:rsidRPr="005E6842">
                  <w:t>University of California</w:t>
                </w:r>
              </w:p>
            </w:tc>
          </w:sdtContent>
        </w:sdt>
      </w:tr>
      <w:bookmarkEnd w:id="0"/>
    </w:tbl>
    <w:p w14:paraId="4E662F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C0D097" w14:textId="77777777" w:rsidTr="00244BB0">
        <w:tc>
          <w:tcPr>
            <w:tcW w:w="9016" w:type="dxa"/>
            <w:shd w:val="clear" w:color="auto" w:fill="A6A6A6" w:themeFill="background1" w:themeFillShade="A6"/>
            <w:tcMar>
              <w:top w:w="113" w:type="dxa"/>
              <w:bottom w:w="113" w:type="dxa"/>
            </w:tcMar>
          </w:tcPr>
          <w:p w14:paraId="4147A6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B1F706" w14:textId="77777777" w:rsidTr="003F0D73">
        <w:sdt>
          <w:sdtPr>
            <w:rPr>
              <w:b/>
            </w:rPr>
            <w:alias w:val="Article headword"/>
            <w:tag w:val="articleHeadword"/>
            <w:id w:val="-361440020"/>
            <w:placeholder>
              <w:docPart w:val="2C4BE7B626F9EA42A39EA6C947C6F575"/>
            </w:placeholder>
            <w:text/>
          </w:sdtPr>
          <w:sdtContent>
            <w:tc>
              <w:tcPr>
                <w:tcW w:w="9016" w:type="dxa"/>
                <w:tcMar>
                  <w:top w:w="113" w:type="dxa"/>
                  <w:bottom w:w="113" w:type="dxa"/>
                </w:tcMar>
              </w:tcPr>
              <w:p w14:paraId="240F22AC" w14:textId="77777777" w:rsidR="003F0D73" w:rsidRPr="00FB589A" w:rsidRDefault="00E33787" w:rsidP="00E33787">
                <w:proofErr w:type="spellStart"/>
                <w:r w:rsidRPr="00E33787">
                  <w:rPr>
                    <w:b/>
                    <w:lang w:eastAsia="ja-JP"/>
                  </w:rPr>
                  <w:t>Enwonwu</w:t>
                </w:r>
                <w:proofErr w:type="spellEnd"/>
                <w:r w:rsidRPr="00E33787">
                  <w:rPr>
                    <w:b/>
                    <w:lang w:eastAsia="ja-JP"/>
                  </w:rPr>
                  <w:t>, Ben C. (1917-1994)</w:t>
                </w:r>
              </w:p>
            </w:tc>
          </w:sdtContent>
        </w:sdt>
      </w:tr>
      <w:tr w:rsidR="00464699" w14:paraId="01342C02" w14:textId="77777777" w:rsidTr="00E16B62">
        <w:sdt>
          <w:sdtPr>
            <w:alias w:val="Variant headwords"/>
            <w:tag w:val="variantHeadwords"/>
            <w:id w:val="173464402"/>
            <w:placeholder>
              <w:docPart w:val="BCF15E1745F9814AB1EDCD0E3D3B0CDB"/>
            </w:placeholder>
            <w:showingPlcHdr/>
          </w:sdtPr>
          <w:sdtContent>
            <w:tc>
              <w:tcPr>
                <w:tcW w:w="9016" w:type="dxa"/>
                <w:tcMar>
                  <w:top w:w="113" w:type="dxa"/>
                  <w:bottom w:w="113" w:type="dxa"/>
                </w:tcMar>
              </w:tcPr>
              <w:p w14:paraId="0D5E99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20E102" w14:textId="77777777" w:rsidTr="003F0D73">
        <w:sdt>
          <w:sdtPr>
            <w:alias w:val="Abstract"/>
            <w:tag w:val="abstract"/>
            <w:id w:val="-635871867"/>
            <w:placeholder>
              <w:docPart w:val="76BA03B5D0A8D84EBF97D776B03832B6"/>
            </w:placeholder>
          </w:sdtPr>
          <w:sdtContent>
            <w:tc>
              <w:tcPr>
                <w:tcW w:w="9016" w:type="dxa"/>
                <w:tcMar>
                  <w:top w:w="113" w:type="dxa"/>
                  <w:bottom w:w="113" w:type="dxa"/>
                </w:tcMar>
              </w:tcPr>
              <w:p w14:paraId="4988EE0A" w14:textId="77777777" w:rsidR="00E85A05" w:rsidRDefault="00890036" w:rsidP="00E85A05">
                <w:r>
                  <w:t xml:space="preserve">Benedict </w:t>
                </w:r>
                <w:proofErr w:type="spellStart"/>
                <w:r>
                  <w:t>Chukwukadibia</w:t>
                </w:r>
                <w:proofErr w:type="spellEnd"/>
                <w:r>
                  <w:t xml:space="preserve"> </w:t>
                </w:r>
                <w:proofErr w:type="spellStart"/>
                <w:r>
                  <w:t>Enwonwu</w:t>
                </w:r>
                <w:proofErr w:type="spellEnd"/>
                <w:r>
                  <w:t xml:space="preserve"> was a pioneer African modernist and the first African transnational artist to gain global visibility. His art exhibited in Europe, Africa, </w:t>
                </w:r>
                <w:proofErr w:type="gramStart"/>
                <w:r>
                  <w:t>USA</w:t>
                </w:r>
                <w:proofErr w:type="gramEnd"/>
                <w:r>
                  <w:t xml:space="preserve"> and also in Asia well before 1950. </w:t>
                </w:r>
                <w:proofErr w:type="spellStart"/>
                <w:r>
                  <w:t>Enwonwu</w:t>
                </w:r>
                <w:proofErr w:type="spellEnd"/>
                <w:r>
                  <w:t xml:space="preserve"> was born in </w:t>
                </w:r>
                <w:proofErr w:type="spellStart"/>
                <w:r>
                  <w:t>Onicha</w:t>
                </w:r>
                <w:proofErr w:type="spellEnd"/>
                <w:r>
                  <w:t xml:space="preserve"> in Eastern Nigeria in 1917 and grew up in a cosmopolitan market town that was a centre of indigenous Igbo culture and British colonial control. The origins of </w:t>
                </w:r>
                <w:proofErr w:type="spellStart"/>
                <w:r>
                  <w:t>Enwonwu’s</w:t>
                </w:r>
                <w:proofErr w:type="spellEnd"/>
                <w:r>
                  <w:t xml:space="preserve"> art lie in the complex historical and cultural environments from which the artist emerged. A sculptor and painter, his art was a complex amalgamation of British colonial culture and indigenous Igbo/ African systems of representation that framed the artist’s early years. Ben </w:t>
                </w:r>
                <w:proofErr w:type="spellStart"/>
                <w:r>
                  <w:t>Enwonwu</w:t>
                </w:r>
                <w:proofErr w:type="spellEnd"/>
                <w:r>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tc>
          </w:sdtContent>
        </w:sdt>
      </w:tr>
      <w:tr w:rsidR="003F0D73" w14:paraId="6AE362C8" w14:textId="77777777" w:rsidTr="003F0D73">
        <w:sdt>
          <w:sdtPr>
            <w:alias w:val="Article text"/>
            <w:tag w:val="articleText"/>
            <w:id w:val="634067588"/>
            <w:placeholder>
              <w:docPart w:val="98274FF54BF31646AF6EA410D94050E3"/>
            </w:placeholder>
          </w:sdtPr>
          <w:sdtContent>
            <w:tc>
              <w:tcPr>
                <w:tcW w:w="9016" w:type="dxa"/>
                <w:tcMar>
                  <w:top w:w="113" w:type="dxa"/>
                  <w:bottom w:w="113" w:type="dxa"/>
                </w:tcMar>
              </w:tcPr>
              <w:p w14:paraId="7964D3D4" w14:textId="77777777" w:rsidR="00E33787" w:rsidRDefault="00890036" w:rsidP="00E33787">
                <w:r>
                  <w:t xml:space="preserve">Benedict </w:t>
                </w:r>
                <w:proofErr w:type="spellStart"/>
                <w:r>
                  <w:t>Chukwukadibia</w:t>
                </w:r>
                <w:proofErr w:type="spellEnd"/>
                <w:r>
                  <w:t xml:space="preserve"> </w:t>
                </w:r>
                <w:proofErr w:type="spellStart"/>
                <w:r>
                  <w:t>Enwonwu</w:t>
                </w:r>
                <w:proofErr w:type="spellEnd"/>
                <w:r>
                  <w:t xml:space="preserve"> was a pioneer African modernist and the first African transnational artist to gain global visibility. His art exhibited in Europe, Africa, </w:t>
                </w:r>
                <w:proofErr w:type="gramStart"/>
                <w:r>
                  <w:t>USA</w:t>
                </w:r>
                <w:proofErr w:type="gramEnd"/>
                <w:r>
                  <w:t xml:space="preserve"> and also in Asia well before 1950. </w:t>
                </w:r>
                <w:proofErr w:type="spellStart"/>
                <w:r>
                  <w:t>Enwonwu</w:t>
                </w:r>
                <w:proofErr w:type="spellEnd"/>
                <w:r>
                  <w:t xml:space="preserve"> was born in </w:t>
                </w:r>
                <w:proofErr w:type="spellStart"/>
                <w:r>
                  <w:t>Onicha</w:t>
                </w:r>
                <w:proofErr w:type="spellEnd"/>
                <w:r>
                  <w:t xml:space="preserve"> in Eastern Nigeria in 1917 and grew up in a cosmopolitan market town that was a centre of indigenous Igbo culture and British colonial control. The origins of </w:t>
                </w:r>
                <w:proofErr w:type="spellStart"/>
                <w:r>
                  <w:t>Enwonwu’s</w:t>
                </w:r>
                <w:proofErr w:type="spellEnd"/>
                <w:r>
                  <w:t xml:space="preserve"> art lie in the complex historical and cultural environments from which the artist emerged. A sculptor and painter, his art was a complex amalgamation of British colonial culture and indigenous Igbo/ African systems of representation that framed the artist’s early years. His father was a sculptor who produced both ritual and secular artworks for indigenous Onitsha society and </w:t>
                </w:r>
                <w:proofErr w:type="spellStart"/>
                <w:r>
                  <w:t>Enwonwu</w:t>
                </w:r>
                <w:proofErr w:type="spellEnd"/>
                <w:r>
                  <w:t xml:space="preserve"> was first introduced to the conceptual structures of Igbo aesthetics through his father’s practice. Throughout his life, </w:t>
                </w:r>
                <w:proofErr w:type="spellStart"/>
                <w:r>
                  <w:t>Enwonwu</w:t>
                </w:r>
                <w:proofErr w:type="spellEnd"/>
                <w:r>
                  <w:t xml:space="preserve"> described himself as a sculptor and used his father’s traditional tools of sculpture, mainly an </w:t>
                </w:r>
                <w:proofErr w:type="spellStart"/>
                <w:r w:rsidRPr="00890036">
                  <w:rPr>
                    <w:i/>
                  </w:rPr>
                  <w:t>adz</w:t>
                </w:r>
                <w:proofErr w:type="spellEnd"/>
                <w:r>
                  <w:t>, to produce his own works.</w:t>
                </w:r>
                <w:r w:rsidRPr="009C56D5">
                  <w:t xml:space="preserve"> </w:t>
                </w:r>
                <w:r>
                  <w:t xml:space="preserve">Ben </w:t>
                </w:r>
                <w:proofErr w:type="spellStart"/>
                <w:r>
                  <w:t>Enwonwu</w:t>
                </w:r>
                <w:proofErr w:type="spellEnd"/>
                <w:r>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p w14:paraId="2C1F5E82" w14:textId="77777777" w:rsidR="00E33787" w:rsidRDefault="00E33787" w:rsidP="00E33787"/>
              <w:p w14:paraId="4A7969AF" w14:textId="77777777" w:rsidR="00E33787" w:rsidRDefault="00E33787" w:rsidP="00E33787">
                <w:proofErr w:type="spellStart"/>
                <w:r>
                  <w:t>Enwonwu</w:t>
                </w:r>
                <w:proofErr w:type="spellEnd"/>
                <w:r>
                  <w:t xml:space="preserve"> began his formal art education in the Nigerian colonial educational system under Kenneth C. Murray with whom he studied from 1933 to 1937 and who exhibited the works of his pioneer students (includi</w:t>
                </w:r>
                <w:r w:rsidR="00890036">
                  <w:t xml:space="preserve">ng </w:t>
                </w:r>
                <w:proofErr w:type="spellStart"/>
                <w:r w:rsidR="00890036">
                  <w:t>Enwonwu</w:t>
                </w:r>
                <w:proofErr w:type="spellEnd"/>
                <w:r w:rsidR="00890036">
                  <w:t xml:space="preserve">) in London in 1937. </w:t>
                </w:r>
                <w:r>
                  <w:t xml:space="preserve">Upon graduation, </w:t>
                </w:r>
                <w:proofErr w:type="spellStart"/>
                <w:r>
                  <w:t>Enwonwu</w:t>
                </w:r>
                <w:proofErr w:type="spellEnd"/>
                <w:r>
                  <w:t xml:space="preserve"> taught for seven years in Nigerian secondary schools from 1938</w:t>
                </w:r>
                <w:r w:rsidR="00890036">
                  <w:t>,</w:t>
                </w:r>
                <w:r>
                  <w:t xml:space="preserve"> culminating in a posting to Benin City from 1941 to </w:t>
                </w:r>
                <w:r w:rsidR="00890036">
                  <w:t xml:space="preserve">1944. </w:t>
                </w:r>
                <w:r>
                  <w:t xml:space="preserve">In addition to his sustained study of European modes of representation during this </w:t>
                </w:r>
                <w:r>
                  <w:lastRenderedPageBreak/>
                  <w:t xml:space="preserve">period, </w:t>
                </w:r>
                <w:proofErr w:type="spellStart"/>
                <w:r>
                  <w:t>Enwonwu</w:t>
                </w:r>
                <w:proofErr w:type="spellEnd"/>
                <w:r>
                  <w:t xml:space="preserve"> digested the centuries old traditions of Edo art</w:t>
                </w:r>
                <w:r w:rsidR="00890036">
                  <w:t>,</w:t>
                </w:r>
                <w:r>
                  <w:t xml:space="preserve"> </w:t>
                </w:r>
                <w:r w:rsidR="00890036">
                  <w:t>the</w:t>
                </w:r>
                <w:r>
                  <w:t xml:space="preserve"> indigenous aesthetic frameworks</w:t>
                </w:r>
                <w:r w:rsidR="00890036">
                  <w:t xml:space="preserve"> of which</w:t>
                </w:r>
                <w:r>
                  <w:t xml:space="preserve"> he imbibed through apprenticeship with the master sculptors of the Benin royal guilds. </w:t>
                </w:r>
              </w:p>
              <w:p w14:paraId="2ED82ADA" w14:textId="77777777" w:rsidR="00E33787" w:rsidRDefault="00E33787" w:rsidP="00E33787"/>
              <w:p w14:paraId="35F0C397" w14:textId="77777777" w:rsidR="00E33787" w:rsidRDefault="00E33787" w:rsidP="00E33787">
                <w:proofErr w:type="spellStart"/>
                <w:r>
                  <w:t>Enwonwu</w:t>
                </w:r>
                <w:proofErr w:type="spellEnd"/>
                <w:r>
                  <w:t xml:space="preserve"> received a British government scholarship to study in the United Kingdom and moved there in 1944. He attended Goldsmith</w:t>
                </w:r>
                <w:r w:rsidR="00890036">
                  <w:t>s</w:t>
                </w:r>
                <w:r>
                  <w:t xml:space="preserve"> College, and studied at Oxford’s </w:t>
                </w:r>
                <w:proofErr w:type="spellStart"/>
                <w:r>
                  <w:t>Ashmolean</w:t>
                </w:r>
                <w:proofErr w:type="spellEnd"/>
                <w:r>
                  <w:t xml:space="preserve"> </w:t>
                </w:r>
                <w:r w:rsidR="00890036">
                  <w:t>museum</w:t>
                </w:r>
                <w:ins w:id="1" w:author="Erin Rice" w:date="2013-11-13T14:52:00Z">
                  <w:r>
                    <w:t xml:space="preserve"> </w:t>
                  </w:r>
                </w:ins>
                <w:r>
                  <w:t xml:space="preserve">before completing his formal education at the Slade School of Fine Arts of the University of London where he studied art, obtained a post-graduate diploma in anthropology and presented the first in a series of well received exhibitions that </w:t>
                </w:r>
                <w:r w:rsidR="00890036">
                  <w:t>eventually secured his fame as ‘Africa’s greatest artist</w:t>
                </w:r>
                <w:r>
                  <w:t>.</w:t>
                </w:r>
                <w:r w:rsidR="00890036">
                  <w:t>’</w:t>
                </w:r>
                <w:r>
                  <w:t xml:space="preserve"> However, the most significant development in </w:t>
                </w:r>
                <w:proofErr w:type="spellStart"/>
                <w:r>
                  <w:t>Enwonwu’s</w:t>
                </w:r>
                <w:proofErr w:type="spellEnd"/>
                <w:r>
                  <w:t xml:space="preserve"> art in this period was his adoption of the Onitsha-Igbo </w:t>
                </w:r>
                <w:r w:rsidRPr="003C7E92">
                  <w:t>masquerade</w:t>
                </w:r>
                <w:r>
                  <w:rPr>
                    <w:i/>
                  </w:rPr>
                  <w:t xml:space="preserve"> </w:t>
                </w:r>
                <w:r>
                  <w:t>pant</w:t>
                </w:r>
                <w:r w:rsidR="00890036">
                  <w:t>heon as a conceptual framework.</w:t>
                </w:r>
                <w:r>
                  <w:t xml:space="preserve"> From his initial representation of such masquerades in a 1949 painting, this imagery quickly became the core of a personal style.</w:t>
                </w:r>
              </w:p>
              <w:p w14:paraId="708C3BE3" w14:textId="77777777" w:rsidR="00E33787" w:rsidRDefault="00E33787" w:rsidP="00E33787"/>
              <w:p w14:paraId="4EE270F8" w14:textId="77777777" w:rsidR="00E33787" w:rsidRDefault="00E33787" w:rsidP="00E33787">
                <w:r>
                  <w:t xml:space="preserve">The unique circumstances of </w:t>
                </w:r>
                <w:proofErr w:type="spellStart"/>
                <w:r>
                  <w:t>Enwonwu’s</w:t>
                </w:r>
                <w:proofErr w:type="spellEnd"/>
                <w:r>
                  <w:t xml:space="preserve"> career meant that he was subject to competing interests: on one hand, the British colonial order tried to claim the artist for its project of benevolent tutelage in the colonies, which sought to shape the colonial subject into a flag-carrying supporter of British imperialism. In contrast, </w:t>
                </w:r>
                <w:proofErr w:type="spellStart"/>
                <w:r>
                  <w:t>Enwonwu’s</w:t>
                </w:r>
                <w:proofErr w:type="spellEnd"/>
                <w:r>
                  <w:t xml:space="preserve"> African and African Diaspora audiences held up his international success as evidence of the capabilities of Africans freed from colonial domination. His work was inserted into a pan-African struggle for African emancipation from colonial rule, which saw the artist lauded by African anti-colonial nationalists, Africa</w:t>
                </w:r>
                <w:r w:rsidR="00890036">
                  <w:t>n American anti-segregationists</w:t>
                </w:r>
                <w:r>
                  <w:t xml:space="preserve"> and Black British subjects, all</w:t>
                </w:r>
                <w:r w:rsidR="00890036">
                  <w:t xml:space="preserve"> of whom</w:t>
                </w:r>
                <w:r>
                  <w:t xml:space="preserve"> co-opted the artist as a major figure of global black aspiration.</w:t>
                </w:r>
              </w:p>
              <w:p w14:paraId="6014BD86" w14:textId="77777777" w:rsidR="00E33787" w:rsidRDefault="00E33787" w:rsidP="00E33787"/>
              <w:p w14:paraId="16B798F2" w14:textId="77777777" w:rsidR="00E33787" w:rsidRDefault="00E33787" w:rsidP="00E33787">
                <w:r>
                  <w:t xml:space="preserve">The competing claims made on </w:t>
                </w:r>
                <w:proofErr w:type="spellStart"/>
                <w:r>
                  <w:t>Enwonwu</w:t>
                </w:r>
                <w:proofErr w:type="spellEnd"/>
                <w:r>
                  <w:t xml:space="preserve"> by these divergent constituencies constitute the principal conundrum of his adult career</w:t>
                </w:r>
                <w:r w:rsidR="00890036">
                  <w:t>,</w:t>
                </w:r>
                <w:r>
                  <w:t xml:space="preserve"> since they located the artist at the intersection of powerful yet contrasting impulses. </w:t>
                </w:r>
                <w:proofErr w:type="spellStart"/>
                <w:r>
                  <w:t>Enwonwu</w:t>
                </w:r>
                <w:proofErr w:type="spellEnd"/>
                <w:r>
                  <w:t xml:space="preserve"> resolved this conundrum by producing art in two distinct styles: in one style he favo</w:t>
                </w:r>
                <w:r w:rsidR="00890036">
                  <w:t>u</w:t>
                </w:r>
                <w:r>
                  <w:t xml:space="preserve">red the academic techniques he learned as a student at the Slade. In the other, he worked out a modernist and largely abstract style based on representations of numinous imagery, mostly of masquerades. The paintings and sculptures of </w:t>
                </w:r>
                <w:proofErr w:type="spellStart"/>
                <w:r>
                  <w:t>Enwonwu’s</w:t>
                </w:r>
                <w:proofErr w:type="spellEnd"/>
                <w:r>
                  <w:t xml:space="preserve"> late years extended his reconfiguration of indigenous aesthetics within a context of masquerade performances. These late works are unique for their aesthetic vision and conceptual sophistication.</w:t>
                </w:r>
              </w:p>
              <w:p w14:paraId="1C733889" w14:textId="77777777" w:rsidR="00E33787" w:rsidRDefault="00E33787" w:rsidP="00E33787"/>
              <w:p w14:paraId="0B4C913A" w14:textId="77777777" w:rsidR="00890036" w:rsidRDefault="00890036" w:rsidP="00E33787">
                <w:r>
                  <w:t xml:space="preserve">Fig: </w:t>
                </w:r>
                <w:proofErr w:type="spellStart"/>
                <w:r>
                  <w:t>Enwonwu</w:t>
                </w:r>
                <w:proofErr w:type="spellEnd"/>
              </w:p>
              <w:p w14:paraId="136C0D0E" w14:textId="77777777" w:rsidR="00890036" w:rsidRPr="00890036" w:rsidRDefault="00890036" w:rsidP="00890036">
                <w:pPr>
                  <w:rPr>
                    <w:color w:val="5B9BD5" w:themeColor="accent1"/>
                    <w:sz w:val="20"/>
                    <w:szCs w:val="20"/>
                  </w:rPr>
                </w:pPr>
                <w:r w:rsidRPr="00890036">
                  <w:rPr>
                    <w:color w:val="5B9BD5" w:themeColor="accent1"/>
                    <w:sz w:val="20"/>
                    <w:szCs w:val="20"/>
                  </w:rPr>
                  <w:t xml:space="preserve">Ben </w:t>
                </w:r>
                <w:proofErr w:type="spellStart"/>
                <w:r w:rsidRPr="00890036">
                  <w:rPr>
                    <w:color w:val="5B9BD5" w:themeColor="accent1"/>
                    <w:sz w:val="20"/>
                    <w:szCs w:val="20"/>
                  </w:rPr>
                  <w:t>Enwonwu</w:t>
                </w:r>
                <w:proofErr w:type="spellEnd"/>
                <w:r w:rsidRPr="00890036">
                  <w:rPr>
                    <w:color w:val="5B9BD5" w:themeColor="accent1"/>
                    <w:sz w:val="20"/>
                    <w:szCs w:val="20"/>
                  </w:rPr>
                  <w:t xml:space="preserve">, </w:t>
                </w:r>
                <w:proofErr w:type="spellStart"/>
                <w:r w:rsidRPr="00890036">
                  <w:rPr>
                    <w:i/>
                    <w:color w:val="5B9BD5" w:themeColor="accent1"/>
                    <w:sz w:val="20"/>
                    <w:szCs w:val="20"/>
                  </w:rPr>
                  <w:t>Anyanwu</w:t>
                </w:r>
                <w:proofErr w:type="spellEnd"/>
                <w:r w:rsidRPr="00890036">
                  <w:rPr>
                    <w:color w:val="5B9BD5" w:themeColor="accent1"/>
                    <w:sz w:val="20"/>
                    <w:szCs w:val="20"/>
                  </w:rPr>
                  <w:t xml:space="preserve">, bronze, 1956. Photograph © Sylvester </w:t>
                </w:r>
                <w:proofErr w:type="spellStart"/>
                <w:r w:rsidRPr="00890036">
                  <w:rPr>
                    <w:color w:val="5B9BD5" w:themeColor="accent1"/>
                    <w:sz w:val="20"/>
                    <w:szCs w:val="20"/>
                  </w:rPr>
                  <w:t>Ogbechie</w:t>
                </w:r>
                <w:proofErr w:type="spellEnd"/>
              </w:p>
              <w:p w14:paraId="333D814B" w14:textId="77777777" w:rsidR="00890036" w:rsidRDefault="00890036" w:rsidP="00E33787"/>
              <w:p w14:paraId="5995DE5B" w14:textId="77777777" w:rsidR="00E33787" w:rsidRDefault="00E33787" w:rsidP="00E33787">
                <w:proofErr w:type="spellStart"/>
                <w:r>
                  <w:t>Enwonwu’s</w:t>
                </w:r>
                <w:proofErr w:type="spellEnd"/>
                <w:r>
                  <w:t xml:space="preserve"> most famous sculpture is titled </w:t>
                </w:r>
                <w:proofErr w:type="spellStart"/>
                <w:r w:rsidRPr="009B20D1">
                  <w:rPr>
                    <w:i/>
                  </w:rPr>
                  <w:t>Anyanwu</w:t>
                </w:r>
                <w:proofErr w:type="spellEnd"/>
                <w:r>
                  <w:t xml:space="preserve"> (Rising Sun), a sculpture produced in 1955 right after he completed a commission for a sculpture of Queen Elizabeth II, whose unveiling in 1956 was widely reported in newspapers across the world. Several versions of </w:t>
                </w:r>
                <w:proofErr w:type="spellStart"/>
                <w:r w:rsidRPr="009B20D1">
                  <w:rPr>
                    <w:i/>
                  </w:rPr>
                  <w:t>Anyawu</w:t>
                </w:r>
                <w:proofErr w:type="spellEnd"/>
                <w:r>
                  <w:t xml:space="preserve"> are located at the National Museum in Lagos, the United Nations Headquarters in New York, and the National Museum of Zimbabwe.</w:t>
                </w:r>
              </w:p>
              <w:p w14:paraId="6580272B" w14:textId="77777777" w:rsidR="00E33787" w:rsidRDefault="00E33787" w:rsidP="00E33787"/>
              <w:p w14:paraId="367B553A" w14:textId="0FC4BA8E" w:rsidR="00890036" w:rsidRDefault="00890036" w:rsidP="00E16B62">
                <w:pPr>
                  <w:pStyle w:val="Heading1"/>
                  <w:outlineLvl w:val="0"/>
                </w:pPr>
                <w:r>
                  <w:t xml:space="preserve">Works: </w:t>
                </w:r>
              </w:p>
              <w:p w14:paraId="348175A7" w14:textId="77777777" w:rsidR="00E33787" w:rsidRPr="00E57792" w:rsidRDefault="00E33787" w:rsidP="00E33787">
                <w:r w:rsidRPr="00E57792">
                  <w:t xml:space="preserve">(1956).  “Problems of the African artist today.”  </w:t>
                </w:r>
                <w:r w:rsidRPr="00E57792">
                  <w:rPr>
                    <w:i/>
                  </w:rPr>
                  <w:t xml:space="preserve">Presence </w:t>
                </w:r>
                <w:proofErr w:type="spellStart"/>
                <w:r w:rsidRPr="00E57792">
                  <w:rPr>
                    <w:i/>
                  </w:rPr>
                  <w:t>Africaine</w:t>
                </w:r>
                <w:proofErr w:type="spellEnd"/>
                <w:r w:rsidRPr="00E57792">
                  <w:t xml:space="preserve"> (Paris), Nos. </w:t>
                </w:r>
                <w:r>
                  <w:t>8 – 10 (June – November), 174–</w:t>
                </w:r>
                <w:r w:rsidRPr="00E57792">
                  <w:t>178 (</w:t>
                </w:r>
                <w:proofErr w:type="spellStart"/>
                <w:r w:rsidRPr="00E57792">
                  <w:t>Enwonwu’s</w:t>
                </w:r>
                <w:proofErr w:type="spellEnd"/>
                <w:r w:rsidRPr="00E57792">
                  <w:t xml:space="preserve"> analysis of the problems of postcolonial African artists in the context of nationalism and independence struggles).</w:t>
                </w:r>
              </w:p>
              <w:p w14:paraId="658B55F7" w14:textId="77777777" w:rsidR="00E33787" w:rsidRPr="00E33787" w:rsidRDefault="00E33787" w:rsidP="00E33787"/>
              <w:p w14:paraId="2D6DDDD1" w14:textId="77777777" w:rsidR="003F0D73" w:rsidRDefault="003F0D73" w:rsidP="00C27FAB"/>
            </w:tc>
          </w:sdtContent>
        </w:sdt>
      </w:tr>
      <w:tr w:rsidR="003235A7" w14:paraId="75DE3281" w14:textId="77777777" w:rsidTr="003235A7">
        <w:tc>
          <w:tcPr>
            <w:tcW w:w="9016" w:type="dxa"/>
          </w:tcPr>
          <w:p w14:paraId="305173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E15777CE4BFE4A90330E4ECA4E6CA0"/>
              </w:placeholder>
            </w:sdtPr>
            <w:sdtContent>
              <w:p w14:paraId="68741056" w14:textId="4F3BF493" w:rsidR="00E16B62" w:rsidRDefault="00E92733" w:rsidP="00E16B62">
                <w:sdt>
                  <w:sdtPr>
                    <w:id w:val="-685212896"/>
                    <w:citation/>
                  </w:sdtPr>
                  <w:sdtContent>
                    <w:r>
                      <w:fldChar w:fldCharType="begin"/>
                    </w:r>
                    <w:r>
                      <w:rPr>
                        <w:lang w:val="en-US"/>
                      </w:rPr>
                      <w:instrText xml:space="preserve"> CITATION Ogb08 \l 1033 </w:instrText>
                    </w:r>
                    <w:r>
                      <w:fldChar w:fldCharType="separate"/>
                    </w:r>
                    <w:r>
                      <w:rPr>
                        <w:noProof/>
                        <w:lang w:val="en-US"/>
                      </w:rPr>
                      <w:t xml:space="preserve"> (Ogbechie)</w:t>
                    </w:r>
                    <w:r>
                      <w:fldChar w:fldCharType="end"/>
                    </w:r>
                  </w:sdtContent>
                </w:sdt>
              </w:p>
              <w:p w14:paraId="5CEC3E6C" w14:textId="77777777" w:rsidR="00E92733" w:rsidRDefault="00E92733" w:rsidP="00E16B62"/>
              <w:p w14:paraId="190179E5" w14:textId="0A440F9F" w:rsidR="00E92733" w:rsidRDefault="00E92733" w:rsidP="00E16B62">
                <w:sdt>
                  <w:sdtPr>
                    <w:id w:val="72014886"/>
                    <w:citation/>
                  </w:sdtPr>
                  <w:sdtContent>
                    <w:r>
                      <w:fldChar w:fldCharType="begin"/>
                    </w:r>
                    <w:r>
                      <w:rPr>
                        <w:lang w:val="en-US"/>
                      </w:rPr>
                      <w:instrText xml:space="preserve"> CITATION Ogb02 \l 1033 </w:instrText>
                    </w:r>
                    <w:r>
                      <w:fldChar w:fldCharType="separate"/>
                    </w:r>
                    <w:r>
                      <w:rPr>
                        <w:noProof/>
                        <w:lang w:val="en-US"/>
                      </w:rPr>
                      <w:t>(Ogbechie, Aesthetics and Artistic Identity in Modern Nigerian Art)</w:t>
                    </w:r>
                    <w:r>
                      <w:fldChar w:fldCharType="end"/>
                    </w:r>
                  </w:sdtContent>
                </w:sdt>
              </w:p>
              <w:p w14:paraId="20230B3C" w14:textId="77777777" w:rsidR="00E92733" w:rsidRDefault="00E92733" w:rsidP="00E16B62"/>
              <w:p w14:paraId="3B72F188" w14:textId="2C9486A0" w:rsidR="00E92733" w:rsidRDefault="00E92733" w:rsidP="00E16B62">
                <w:sdt>
                  <w:sdtPr>
                    <w:id w:val="1346983517"/>
                    <w:citation/>
                  </w:sdtPr>
                  <w:sdtContent>
                    <w:r>
                      <w:fldChar w:fldCharType="begin"/>
                    </w:r>
                    <w:r>
                      <w:rPr>
                        <w:lang w:val="en-US"/>
                      </w:rPr>
                      <w:instrText xml:space="preserve"> CITATION Ogb00 \l 1033 </w:instrText>
                    </w:r>
                    <w:r>
                      <w:fldChar w:fldCharType="separate"/>
                    </w:r>
                    <w:r>
                      <w:rPr>
                        <w:noProof/>
                        <w:lang w:val="en-US"/>
                      </w:rPr>
                      <w:t>(S. O. Ogbechie)</w:t>
                    </w:r>
                    <w:r>
                      <w:fldChar w:fldCharType="end"/>
                    </w:r>
                  </w:sdtContent>
                </w:sdt>
              </w:p>
              <w:p w14:paraId="4A6C61F1" w14:textId="77777777" w:rsidR="00E92733" w:rsidRDefault="00E92733" w:rsidP="00E16B62"/>
              <w:p w14:paraId="15A640ED" w14:textId="19CD8923" w:rsidR="00E92733" w:rsidRDefault="00E92733" w:rsidP="00E16B62">
                <w:sdt>
                  <w:sdtPr>
                    <w:id w:val="1079018846"/>
                    <w:citation/>
                  </w:sdtPr>
                  <w:sdtContent>
                    <w:r>
                      <w:fldChar w:fldCharType="begin"/>
                    </w:r>
                    <w:r>
                      <w:rPr>
                        <w:lang w:val="en-US"/>
                      </w:rPr>
                      <w:instrText xml:space="preserve"> CITATION Ogb021 \l 1033 </w:instrText>
                    </w:r>
                    <w:r>
                      <w:fldChar w:fldCharType="separate"/>
                    </w:r>
                    <w:r>
                      <w:rPr>
                        <w:noProof/>
                        <w:lang w:val="en-US"/>
                      </w:rPr>
                      <w:t>(S. O. Ogbechie, Liminal Spaces: Perceptions of Enwonwu's Practice in Modern Nigerian Art)</w:t>
                    </w:r>
                    <w:r>
                      <w:fldChar w:fldCharType="end"/>
                    </w:r>
                  </w:sdtContent>
                </w:sdt>
              </w:p>
              <w:p w14:paraId="247666AA" w14:textId="77777777" w:rsidR="00E92733" w:rsidRDefault="00E92733" w:rsidP="00E16B62"/>
              <w:p w14:paraId="3FD8A928" w14:textId="71CF74A8" w:rsidR="003235A7" w:rsidRDefault="00E16B62" w:rsidP="00E16B62">
                <w:sdt>
                  <w:sdtPr>
                    <w:id w:val="-1052610188"/>
                    <w:citation/>
                  </w:sdtPr>
                  <w:sdtContent>
                    <w:r>
                      <w:fldChar w:fldCharType="begin"/>
                    </w:r>
                    <w:r>
                      <w:rPr>
                        <w:lang w:val="en-US"/>
                      </w:rPr>
                      <w:instrText xml:space="preserve"> CITATION Wes48 \l 1033 </w:instrText>
                    </w:r>
                    <w:r>
                      <w:fldChar w:fldCharType="separate"/>
                    </w:r>
                    <w:r>
                      <w:rPr>
                        <w:noProof/>
                        <w:lang w:val="en-US"/>
                      </w:rPr>
                      <w:t>(West African Review)</w:t>
                    </w:r>
                    <w:r>
                      <w:fldChar w:fldCharType="end"/>
                    </w:r>
                  </w:sdtContent>
                </w:sdt>
              </w:p>
            </w:sdtContent>
          </w:sdt>
        </w:tc>
      </w:tr>
    </w:tbl>
    <w:p w14:paraId="684469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2175E" w14:textId="77777777" w:rsidR="00E16B62" w:rsidRDefault="00E16B62" w:rsidP="007A0D55">
      <w:pPr>
        <w:spacing w:after="0" w:line="240" w:lineRule="auto"/>
      </w:pPr>
      <w:r>
        <w:separator/>
      </w:r>
    </w:p>
  </w:endnote>
  <w:endnote w:type="continuationSeparator" w:id="0">
    <w:p w14:paraId="1B616CD8" w14:textId="77777777" w:rsidR="00E16B62" w:rsidRDefault="00E16B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0E565" w14:textId="77777777" w:rsidR="00E16B62" w:rsidRDefault="00E16B62" w:rsidP="007A0D55">
      <w:pPr>
        <w:spacing w:after="0" w:line="240" w:lineRule="auto"/>
      </w:pPr>
      <w:r>
        <w:separator/>
      </w:r>
    </w:p>
  </w:footnote>
  <w:footnote w:type="continuationSeparator" w:id="0">
    <w:p w14:paraId="36020FA5" w14:textId="77777777" w:rsidR="00E16B62" w:rsidRDefault="00E16B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629E" w14:textId="77777777" w:rsidR="00E16B62" w:rsidRDefault="00E16B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10CB5" w14:textId="77777777" w:rsidR="00E16B62" w:rsidRDefault="00E16B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0036"/>
    <w:rsid w:val="008A5B87"/>
    <w:rsid w:val="00922950"/>
    <w:rsid w:val="009A7264"/>
    <w:rsid w:val="009B0D1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6B62"/>
    <w:rsid w:val="00E33787"/>
    <w:rsid w:val="00E85A05"/>
    <w:rsid w:val="00E92733"/>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9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37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787"/>
    <w:rPr>
      <w:rFonts w:ascii="Lucida Grande" w:hAnsi="Lucida Grande" w:cs="Lucida Grande"/>
      <w:sz w:val="18"/>
      <w:szCs w:val="18"/>
    </w:rPr>
  </w:style>
  <w:style w:type="paragraph" w:styleId="FootnoteText">
    <w:name w:val="footnote text"/>
    <w:basedOn w:val="Normal"/>
    <w:link w:val="FootnoteTextChar"/>
    <w:semiHidden/>
    <w:rsid w:val="00E3378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E33787"/>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37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787"/>
    <w:rPr>
      <w:rFonts w:ascii="Lucida Grande" w:hAnsi="Lucida Grande" w:cs="Lucida Grande"/>
      <w:sz w:val="18"/>
      <w:szCs w:val="18"/>
    </w:rPr>
  </w:style>
  <w:style w:type="paragraph" w:styleId="FootnoteText">
    <w:name w:val="footnote text"/>
    <w:basedOn w:val="Normal"/>
    <w:link w:val="FootnoteTextChar"/>
    <w:semiHidden/>
    <w:rsid w:val="00E3378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E3378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0D2FD7A0608547BE1C22F45CF72611"/>
        <w:category>
          <w:name w:val="General"/>
          <w:gallery w:val="placeholder"/>
        </w:category>
        <w:types>
          <w:type w:val="bbPlcHdr"/>
        </w:types>
        <w:behaviors>
          <w:behavior w:val="content"/>
        </w:behaviors>
        <w:guid w:val="{09C3160F-CCFC-5E45-AB5B-F23A28FF59EB}"/>
      </w:docPartPr>
      <w:docPartBody>
        <w:p w:rsidR="00000000" w:rsidRDefault="004E117A">
          <w:pPr>
            <w:pStyle w:val="1E0D2FD7A0608547BE1C22F45CF72611"/>
          </w:pPr>
          <w:r w:rsidRPr="00CC586D">
            <w:rPr>
              <w:rStyle w:val="PlaceholderText"/>
              <w:b/>
              <w:color w:val="FFFFFF" w:themeColor="background1"/>
            </w:rPr>
            <w:t>[Salutation]</w:t>
          </w:r>
        </w:p>
      </w:docPartBody>
    </w:docPart>
    <w:docPart>
      <w:docPartPr>
        <w:name w:val="C78027213D1E844EBF1AF5D2A6D5F55F"/>
        <w:category>
          <w:name w:val="General"/>
          <w:gallery w:val="placeholder"/>
        </w:category>
        <w:types>
          <w:type w:val="bbPlcHdr"/>
        </w:types>
        <w:behaviors>
          <w:behavior w:val="content"/>
        </w:behaviors>
        <w:guid w:val="{747D013E-4316-0F42-8C33-77392AB1DF10}"/>
      </w:docPartPr>
      <w:docPartBody>
        <w:p w:rsidR="00000000" w:rsidRDefault="004E117A">
          <w:pPr>
            <w:pStyle w:val="C78027213D1E844EBF1AF5D2A6D5F55F"/>
          </w:pPr>
          <w:r>
            <w:rPr>
              <w:rStyle w:val="PlaceholderText"/>
            </w:rPr>
            <w:t>[First name]</w:t>
          </w:r>
        </w:p>
      </w:docPartBody>
    </w:docPart>
    <w:docPart>
      <w:docPartPr>
        <w:name w:val="500144B5E2F28141AC6D49E78EC81548"/>
        <w:category>
          <w:name w:val="General"/>
          <w:gallery w:val="placeholder"/>
        </w:category>
        <w:types>
          <w:type w:val="bbPlcHdr"/>
        </w:types>
        <w:behaviors>
          <w:behavior w:val="content"/>
        </w:behaviors>
        <w:guid w:val="{EB6FAEAA-C578-BB4E-AF87-CBE6EED9B6C6}"/>
      </w:docPartPr>
      <w:docPartBody>
        <w:p w:rsidR="00000000" w:rsidRDefault="004E117A">
          <w:pPr>
            <w:pStyle w:val="500144B5E2F28141AC6D49E78EC81548"/>
          </w:pPr>
          <w:r>
            <w:rPr>
              <w:rStyle w:val="PlaceholderText"/>
            </w:rPr>
            <w:t>[Middle name]</w:t>
          </w:r>
        </w:p>
      </w:docPartBody>
    </w:docPart>
    <w:docPart>
      <w:docPartPr>
        <w:name w:val="0DE44B50EFB1024F8C958D43BD60C09C"/>
        <w:category>
          <w:name w:val="General"/>
          <w:gallery w:val="placeholder"/>
        </w:category>
        <w:types>
          <w:type w:val="bbPlcHdr"/>
        </w:types>
        <w:behaviors>
          <w:behavior w:val="content"/>
        </w:behaviors>
        <w:guid w:val="{C88B0850-6960-CE45-8BD9-A61413A1065C}"/>
      </w:docPartPr>
      <w:docPartBody>
        <w:p w:rsidR="00000000" w:rsidRDefault="004E117A">
          <w:pPr>
            <w:pStyle w:val="0DE44B50EFB1024F8C958D43BD60C09C"/>
          </w:pPr>
          <w:r>
            <w:rPr>
              <w:rStyle w:val="PlaceholderText"/>
            </w:rPr>
            <w:t>[Last name]</w:t>
          </w:r>
        </w:p>
      </w:docPartBody>
    </w:docPart>
    <w:docPart>
      <w:docPartPr>
        <w:name w:val="645244DE06041645894B4BEDDC3B22B4"/>
        <w:category>
          <w:name w:val="General"/>
          <w:gallery w:val="placeholder"/>
        </w:category>
        <w:types>
          <w:type w:val="bbPlcHdr"/>
        </w:types>
        <w:behaviors>
          <w:behavior w:val="content"/>
        </w:behaviors>
        <w:guid w:val="{99E13475-0B89-D643-B2BA-206FC91DD42D}"/>
      </w:docPartPr>
      <w:docPartBody>
        <w:p w:rsidR="00000000" w:rsidRDefault="004E117A">
          <w:pPr>
            <w:pStyle w:val="645244DE06041645894B4BEDDC3B22B4"/>
          </w:pPr>
          <w:r>
            <w:rPr>
              <w:rStyle w:val="PlaceholderText"/>
            </w:rPr>
            <w:t>[Enter your biography]</w:t>
          </w:r>
        </w:p>
      </w:docPartBody>
    </w:docPart>
    <w:docPart>
      <w:docPartPr>
        <w:name w:val="5AD7A0B55A68324582BD03F78101D4DD"/>
        <w:category>
          <w:name w:val="General"/>
          <w:gallery w:val="placeholder"/>
        </w:category>
        <w:types>
          <w:type w:val="bbPlcHdr"/>
        </w:types>
        <w:behaviors>
          <w:behavior w:val="content"/>
        </w:behaviors>
        <w:guid w:val="{2D0CD91B-F41C-6544-A236-E848C7B438AC}"/>
      </w:docPartPr>
      <w:docPartBody>
        <w:p w:rsidR="00000000" w:rsidRDefault="004E117A">
          <w:pPr>
            <w:pStyle w:val="5AD7A0B55A68324582BD03F78101D4DD"/>
          </w:pPr>
          <w:r>
            <w:rPr>
              <w:rStyle w:val="PlaceholderText"/>
            </w:rPr>
            <w:t>[Enter the institution with which you are affiliated]</w:t>
          </w:r>
        </w:p>
      </w:docPartBody>
    </w:docPart>
    <w:docPart>
      <w:docPartPr>
        <w:name w:val="2C4BE7B626F9EA42A39EA6C947C6F575"/>
        <w:category>
          <w:name w:val="General"/>
          <w:gallery w:val="placeholder"/>
        </w:category>
        <w:types>
          <w:type w:val="bbPlcHdr"/>
        </w:types>
        <w:behaviors>
          <w:behavior w:val="content"/>
        </w:behaviors>
        <w:guid w:val="{0ECF3123-FA9D-094B-A5BF-FFAA8ED94B41}"/>
      </w:docPartPr>
      <w:docPartBody>
        <w:p w:rsidR="00000000" w:rsidRDefault="004E117A">
          <w:pPr>
            <w:pStyle w:val="2C4BE7B626F9EA42A39EA6C947C6F575"/>
          </w:pPr>
          <w:r w:rsidRPr="00EF74F7">
            <w:rPr>
              <w:b/>
              <w:color w:val="808080" w:themeColor="background1" w:themeShade="80"/>
            </w:rPr>
            <w:t>[Enter the headword for your article]</w:t>
          </w:r>
        </w:p>
      </w:docPartBody>
    </w:docPart>
    <w:docPart>
      <w:docPartPr>
        <w:name w:val="BCF15E1745F9814AB1EDCD0E3D3B0CDB"/>
        <w:category>
          <w:name w:val="General"/>
          <w:gallery w:val="placeholder"/>
        </w:category>
        <w:types>
          <w:type w:val="bbPlcHdr"/>
        </w:types>
        <w:behaviors>
          <w:behavior w:val="content"/>
        </w:behaviors>
        <w:guid w:val="{7A00064F-AD24-D34D-97B4-3E5E8CF3CEC4}"/>
      </w:docPartPr>
      <w:docPartBody>
        <w:p w:rsidR="00000000" w:rsidRDefault="004E117A">
          <w:pPr>
            <w:pStyle w:val="BCF15E1745F9814AB1EDCD0E3D3B0C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BA03B5D0A8D84EBF97D776B03832B6"/>
        <w:category>
          <w:name w:val="General"/>
          <w:gallery w:val="placeholder"/>
        </w:category>
        <w:types>
          <w:type w:val="bbPlcHdr"/>
        </w:types>
        <w:behaviors>
          <w:behavior w:val="content"/>
        </w:behaviors>
        <w:guid w:val="{2CC93E68-FCCA-1A4A-8CFD-01622B48DF95}"/>
      </w:docPartPr>
      <w:docPartBody>
        <w:p w:rsidR="00000000" w:rsidRDefault="004E117A">
          <w:pPr>
            <w:pStyle w:val="76BA03B5D0A8D84EBF97D776B03832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274FF54BF31646AF6EA410D94050E3"/>
        <w:category>
          <w:name w:val="General"/>
          <w:gallery w:val="placeholder"/>
        </w:category>
        <w:types>
          <w:type w:val="bbPlcHdr"/>
        </w:types>
        <w:behaviors>
          <w:behavior w:val="content"/>
        </w:behaviors>
        <w:guid w:val="{A69607C5-7B2F-7D45-AAA6-AF8D4D8F1C97}"/>
      </w:docPartPr>
      <w:docPartBody>
        <w:p w:rsidR="00000000" w:rsidRDefault="004E117A">
          <w:pPr>
            <w:pStyle w:val="98274FF54BF31646AF6EA410D94050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E15777CE4BFE4A90330E4ECA4E6CA0"/>
        <w:category>
          <w:name w:val="General"/>
          <w:gallery w:val="placeholder"/>
        </w:category>
        <w:types>
          <w:type w:val="bbPlcHdr"/>
        </w:types>
        <w:behaviors>
          <w:behavior w:val="content"/>
        </w:behaviors>
        <w:guid w:val="{2332AFCF-1A4B-D74A-AD48-D6D4E7A32BF6}"/>
      </w:docPartPr>
      <w:docPartBody>
        <w:p w:rsidR="00000000" w:rsidRDefault="004E117A">
          <w:pPr>
            <w:pStyle w:val="DBE15777CE4BFE4A90330E4ECA4E6C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0D2FD7A0608547BE1C22F45CF72611">
    <w:name w:val="1E0D2FD7A0608547BE1C22F45CF72611"/>
  </w:style>
  <w:style w:type="paragraph" w:customStyle="1" w:styleId="C78027213D1E844EBF1AF5D2A6D5F55F">
    <w:name w:val="C78027213D1E844EBF1AF5D2A6D5F55F"/>
  </w:style>
  <w:style w:type="paragraph" w:customStyle="1" w:styleId="500144B5E2F28141AC6D49E78EC81548">
    <w:name w:val="500144B5E2F28141AC6D49E78EC81548"/>
  </w:style>
  <w:style w:type="paragraph" w:customStyle="1" w:styleId="0DE44B50EFB1024F8C958D43BD60C09C">
    <w:name w:val="0DE44B50EFB1024F8C958D43BD60C09C"/>
  </w:style>
  <w:style w:type="paragraph" w:customStyle="1" w:styleId="645244DE06041645894B4BEDDC3B22B4">
    <w:name w:val="645244DE06041645894B4BEDDC3B22B4"/>
  </w:style>
  <w:style w:type="paragraph" w:customStyle="1" w:styleId="5AD7A0B55A68324582BD03F78101D4DD">
    <w:name w:val="5AD7A0B55A68324582BD03F78101D4DD"/>
  </w:style>
  <w:style w:type="paragraph" w:customStyle="1" w:styleId="2C4BE7B626F9EA42A39EA6C947C6F575">
    <w:name w:val="2C4BE7B626F9EA42A39EA6C947C6F575"/>
  </w:style>
  <w:style w:type="paragraph" w:customStyle="1" w:styleId="BCF15E1745F9814AB1EDCD0E3D3B0CDB">
    <w:name w:val="BCF15E1745F9814AB1EDCD0E3D3B0CDB"/>
  </w:style>
  <w:style w:type="paragraph" w:customStyle="1" w:styleId="76BA03B5D0A8D84EBF97D776B03832B6">
    <w:name w:val="76BA03B5D0A8D84EBF97D776B03832B6"/>
  </w:style>
  <w:style w:type="paragraph" w:customStyle="1" w:styleId="98274FF54BF31646AF6EA410D94050E3">
    <w:name w:val="98274FF54BF31646AF6EA410D94050E3"/>
  </w:style>
  <w:style w:type="paragraph" w:customStyle="1" w:styleId="DBE15777CE4BFE4A90330E4ECA4E6CA0">
    <w:name w:val="DBE15777CE4BFE4A90330E4ECA4E6C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0D2FD7A0608547BE1C22F45CF72611">
    <w:name w:val="1E0D2FD7A0608547BE1C22F45CF72611"/>
  </w:style>
  <w:style w:type="paragraph" w:customStyle="1" w:styleId="C78027213D1E844EBF1AF5D2A6D5F55F">
    <w:name w:val="C78027213D1E844EBF1AF5D2A6D5F55F"/>
  </w:style>
  <w:style w:type="paragraph" w:customStyle="1" w:styleId="500144B5E2F28141AC6D49E78EC81548">
    <w:name w:val="500144B5E2F28141AC6D49E78EC81548"/>
  </w:style>
  <w:style w:type="paragraph" w:customStyle="1" w:styleId="0DE44B50EFB1024F8C958D43BD60C09C">
    <w:name w:val="0DE44B50EFB1024F8C958D43BD60C09C"/>
  </w:style>
  <w:style w:type="paragraph" w:customStyle="1" w:styleId="645244DE06041645894B4BEDDC3B22B4">
    <w:name w:val="645244DE06041645894B4BEDDC3B22B4"/>
  </w:style>
  <w:style w:type="paragraph" w:customStyle="1" w:styleId="5AD7A0B55A68324582BD03F78101D4DD">
    <w:name w:val="5AD7A0B55A68324582BD03F78101D4DD"/>
  </w:style>
  <w:style w:type="paragraph" w:customStyle="1" w:styleId="2C4BE7B626F9EA42A39EA6C947C6F575">
    <w:name w:val="2C4BE7B626F9EA42A39EA6C947C6F575"/>
  </w:style>
  <w:style w:type="paragraph" w:customStyle="1" w:styleId="BCF15E1745F9814AB1EDCD0E3D3B0CDB">
    <w:name w:val="BCF15E1745F9814AB1EDCD0E3D3B0CDB"/>
  </w:style>
  <w:style w:type="paragraph" w:customStyle="1" w:styleId="76BA03B5D0A8D84EBF97D776B03832B6">
    <w:name w:val="76BA03B5D0A8D84EBF97D776B03832B6"/>
  </w:style>
  <w:style w:type="paragraph" w:customStyle="1" w:styleId="98274FF54BF31646AF6EA410D94050E3">
    <w:name w:val="98274FF54BF31646AF6EA410D94050E3"/>
  </w:style>
  <w:style w:type="paragraph" w:customStyle="1" w:styleId="DBE15777CE4BFE4A90330E4ECA4E6CA0">
    <w:name w:val="DBE15777CE4BFE4A90330E4ECA4E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Wes48</b:Tag>
    <b:SourceType>ArticleInAPeriodical</b:SourceType>
    <b:Guid>{0C68279B-832E-9842-84D9-F272B01BBF1E}</b:Guid>
    <b:Author>
      <b:Author>
        <b:Corporate>West African Review</b:Corporate>
      </b:Author>
    </b:Author>
    <b:Title>Enwonwu the Bohemian</b:Title>
    <b:Year>1948</b:Year>
    <b:Month>August</b:Month>
    <b:Comments>British press’ representation of Enwonwu as a modern artists in 1948.</b:Comments>
    <b:Pages>909</b:Pages>
    <b:PeriodicalTitle>West African Review</b:PeriodicalTitle>
    <b:RefOrder>5</b:RefOrder>
  </b:Source>
  <b:Source>
    <b:Tag>Ogb08</b:Tag>
    <b:SourceType>Book</b:SourceType>
    <b:Guid>{66C7597C-A79B-2443-A042-BC299FE1BE5C}</b:Guid>
    <b:Author>
      <b:Author>
        <b:NameList>
          <b:Person>
            <b:Last>Ogbechie</b:Last>
            <b:First>Sylvester</b:First>
            <b:Middle>Okwunodu</b:Middle>
          </b:Person>
        </b:NameList>
      </b:Author>
    </b:Author>
    <b:Title>Ben Enwonwu: The Making of an African Modernist </b:Title>
    <b:Publisher>University of Rochester Press</b:Publisher>
    <b:City>Rochester</b:City>
    <b:Year>2008</b:Year>
    <b:Comments>A comprehensive analysis of Enwonwu’s career and intellectual engagements in the colonial and postcolonial era.</b:Comments>
    <b:StateProvince>New York</b:StateProvince>
    <b:CountryRegion>USA</b:CountryRegion>
    <b:RefOrder>1</b:RefOrder>
  </b:Source>
  <b:Source>
    <b:Tag>Ogb02</b:Tag>
    <b:SourceType>JournalArticle</b:SourceType>
    <b:Guid>{AC0D2E62-E19F-6547-B595-1C17677AC800}</b:Guid>
    <b:Author>
      <b:Author>
        <b:NameList>
          <b:Person>
            <b:Last>Ogbechie</b:Last>
            <b:First>Sylvester</b:First>
            <b:Middle>Okwunodu</b:Middle>
          </b:Person>
        </b:NameList>
      </b:Author>
    </b:Author>
    <b:Title>Aesthetics and Artistic Identity in Modern Nigerian Art</b:Title>
    <b:Year>2002</b:Year>
    <b:Volume>XVI/ XVII</b:Volume>
    <b:Pages>24-31</b:Pages>
    <b:Comments>Analysis of Enwonwu’s career in relation to local and international discourses of modernism.</b:Comments>
    <b:JournalName>NKA: Journal of Contemporary African Art</b:JournalName>
    <b:RefOrder>2</b:RefOrder>
  </b:Source>
  <b:Source>
    <b:Tag>Ogb00</b:Tag>
    <b:SourceType>JournalArticle</b:SourceType>
    <b:Guid>{FB27BC70-8048-034E-AD87-B9AFB516DCDC}</b:Guid>
    <b:Author>
      <b:Author>
        <b:NameList>
          <b:Person>
            <b:Last>Ogbechie</b:Last>
            <b:First>Sylvester</b:First>
            <b:Middle>O</b:Middle>
          </b:Person>
        </b:NameList>
      </b:Author>
    </b:Author>
    <b:Title>Contested Vision: Ben Enwonwu’s Portrait of Queen Elizabeth II </b:Title>
    <b:JournalName>Ijele: Art eJournal of the African World,</b:JournalName>
    <b:Year>2000</b:Year>
    <b:Volume>I</b:Volume>
    <b:Issue>2</b:Issue>
    <b:Comments>Analysis of the politics of representation surrounding the production and reception of Enwonwu’s 1956 portrait of Queen Elizabeth II.</b:Comments>
    <b:RefOrder>3</b:RefOrder>
  </b:Source>
  <b:Source>
    <b:Tag>Ogb021</b:Tag>
    <b:SourceType>BookSection</b:SourceType>
    <b:Guid>{25140BCC-D713-4B4F-B8D2-3C97C7A3B506}</b:Guid>
    <b:Author>
      <b:Author>
        <b:NameList>
          <b:Person>
            <b:Last>Ogbechie</b:Last>
            <b:First>Sylvester</b:First>
            <b:Middle>Okwunodu</b:Middle>
          </b:Person>
        </b:NameList>
      </b:Author>
      <b:Editor>
        <b:NameList>
          <b:Person>
            <b:Last>Ottenberg</b:Last>
            <b:First>Simon</b:First>
          </b:Person>
        </b:NameList>
      </b:Editor>
    </b:Author>
    <b:Title>Liminal Spaces: Perceptions of Enwonwu's Practice in Modern Nigerian Art</b:Title>
    <b:Publisher>University of Washington Press</b:Publisher>
    <b:City>Seattle</b:City>
    <b:Year>2002</b:Year>
    <b:Pages>208-18</b:Pages>
    <b:Comments>Analysis of Enwonwu’s invention of the visual language of modern Nigerian art.</b:Comments>
    <b:BookTitle>The Nsukka Artists and Nigerian Contemporary Art</b:BookTitle>
    <b:StateProvince>Washington</b:StateProvince>
    <b:CountryRegion>USA</b:CountryRegion>
    <b:RefOrder>4</b:RefOrder>
  </b:Source>
</b:Sources>
</file>

<file path=customXml/itemProps1.xml><?xml version="1.0" encoding="utf-8"?>
<ds:datastoreItem xmlns:ds="http://schemas.openxmlformats.org/officeDocument/2006/customXml" ds:itemID="{AFA8D0A2-AB3C-E64B-9FAF-B728E621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4</TotalTime>
  <Pages>3</Pages>
  <Words>1017</Words>
  <Characters>5799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2015-02-16T20:27:00Z</dcterms:created>
  <dcterms:modified xsi:type="dcterms:W3CDTF">2015-02-16T20:44:00Z</dcterms:modified>
</cp:coreProperties>
</file>