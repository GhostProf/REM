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E4E422E58545B888B62F3F9BB9461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57E80F26F14837B760EB1D70AFD280"/>
            </w:placeholder>
            <w:text/>
          </w:sdtPr>
          <w:sdtEndPr/>
          <w:sdtContent>
            <w:tc>
              <w:tcPr>
                <w:tcW w:w="2073" w:type="dxa"/>
              </w:tcPr>
              <w:p w:rsidR="00B574C9" w:rsidRDefault="00382C1E" w:rsidP="00382C1E">
                <w:r>
                  <w:t>Kitty</w:t>
                </w:r>
              </w:p>
            </w:tc>
          </w:sdtContent>
        </w:sdt>
        <w:sdt>
          <w:sdtPr>
            <w:alias w:val="Middle name"/>
            <w:tag w:val="authorMiddleName"/>
            <w:id w:val="-2076034781"/>
            <w:placeholder>
              <w:docPart w:val="BAEB4BBD37EF4C1CAD11A3FA8A154B5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4B6D6A048D450A8A8F8AE8E0124AC1"/>
            </w:placeholder>
            <w:text/>
          </w:sdtPr>
          <w:sdtEndPr/>
          <w:sdtContent>
            <w:tc>
              <w:tcPr>
                <w:tcW w:w="2642" w:type="dxa"/>
              </w:tcPr>
              <w:p w:rsidR="00B574C9" w:rsidRDefault="00382C1E" w:rsidP="00382C1E">
                <w:r>
                  <w:t>Hudson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8A8F065435F4D3292FA5BEADBC8BF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E3E35898C6D4CEEBF5737485BE7134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A6799D2CB71417B998EAD7B74EADBB0"/>
            </w:placeholder>
            <w:text/>
          </w:sdtPr>
          <w:sdtContent>
            <w:tc>
              <w:tcPr>
                <w:tcW w:w="9016" w:type="dxa"/>
                <w:tcMar>
                  <w:top w:w="113" w:type="dxa"/>
                  <w:bottom w:w="113" w:type="dxa"/>
                </w:tcMar>
              </w:tcPr>
              <w:p w:rsidR="003F0D73" w:rsidRPr="00FB589A" w:rsidRDefault="00382C1E" w:rsidP="00382C1E">
                <w:r w:rsidRPr="00382C1E">
                  <w:t xml:space="preserve">Butler, Reginald </w:t>
                </w:r>
                <w:proofErr w:type="spellStart"/>
                <w:r w:rsidRPr="00382C1E">
                  <w:t>Cotterell</w:t>
                </w:r>
                <w:proofErr w:type="spellEnd"/>
                <w:r w:rsidRPr="00382C1E">
                  <w:t xml:space="preserve"> [Reg] (1913-1981)</w:t>
                </w:r>
              </w:p>
            </w:tc>
          </w:sdtContent>
        </w:sdt>
      </w:tr>
      <w:tr w:rsidR="00464699" w:rsidTr="007821B0">
        <w:sdt>
          <w:sdtPr>
            <w:alias w:val="Variant headwords"/>
            <w:tag w:val="variantHeadwords"/>
            <w:id w:val="173464402"/>
            <w:placeholder>
              <w:docPart w:val="2B6250703CAD4B289B61FFB2CF58E13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50FA042485D4B93898B9429B8842FDE"/>
            </w:placeholder>
          </w:sdtPr>
          <w:sdtEndPr/>
          <w:sdtContent>
            <w:tc>
              <w:tcPr>
                <w:tcW w:w="9016" w:type="dxa"/>
                <w:tcMar>
                  <w:top w:w="113" w:type="dxa"/>
                  <w:bottom w:w="113" w:type="dxa"/>
                </w:tcMar>
              </w:tcPr>
              <w:p w:rsidR="00E85A05" w:rsidRDefault="00382C1E" w:rsidP="00382C1E">
                <w:r>
                  <w:t>A central figure among the post-war sculptors who came to prominence at the 1952 Venice Biennale, Reg Butler is best known for winning the Institute of Contemporary Art (ICA) competition to design a m</w:t>
                </w:r>
                <w:r w:rsidR="00973752">
                  <w:t>onument to “T</w:t>
                </w:r>
                <w:r>
                  <w:t>he Unknown Political Prisoner</w:t>
                </w:r>
                <w:r w:rsidR="00973752">
                  <w:t>”</w:t>
                </w:r>
                <w:r>
                  <w:t xml:space="preserve"> in 1953, although the design was never fully realised as a sculpture.  Butler initially trained as an architect, but started to achieve success and publicity as a sculptor with his first solo exhibition at the Hanover Gallery in 1949.  His aesthetic influences were varied: from Freudian theory and Surrealism, to African and prehistoric art, as well as contemporary classicism and the post-war “art of trauma”.  He went on to take part in the Festival of Britain in 1951 and, in the same year, began teaching at the Slade, where he eventually became the Director of Sculpture Studies in 1966.  Though his technique developed from welding to modelling and casting in bronze, his subject matter never strayed far from the female figure.  From the late 1960s until his death in 1981, Butler produced increasingly distorted and overtly sexualised female figures in painted bronze, distancing himself from his more abstract modernist contemporaries.</w:t>
                </w:r>
              </w:p>
            </w:tc>
          </w:sdtContent>
        </w:sdt>
      </w:tr>
      <w:tr w:rsidR="003F0D73" w:rsidTr="003F0D73">
        <w:sdt>
          <w:sdtPr>
            <w:alias w:val="Article text"/>
            <w:tag w:val="articleText"/>
            <w:id w:val="634067588"/>
            <w:placeholder>
              <w:docPart w:val="B216CC6346C94F80B36B2B47BD80D2D0"/>
            </w:placeholder>
          </w:sdtPr>
          <w:sdtEndPr/>
          <w:sdtContent>
            <w:tc>
              <w:tcPr>
                <w:tcW w:w="9016" w:type="dxa"/>
                <w:tcMar>
                  <w:top w:w="113" w:type="dxa"/>
                  <w:bottom w:w="113" w:type="dxa"/>
                </w:tcMar>
              </w:tcPr>
              <w:p w:rsidR="00382C1E" w:rsidRDefault="00382C1E" w:rsidP="00382C1E">
                <w:r>
                  <w:t>A central figure among the post-war sculptors who came to prominence at the 1952 Venice Biennale, Reg Butler is best known for winning the Institute of Contemporary Art (ICA) competition to design a m</w:t>
                </w:r>
                <w:r w:rsidR="00973752">
                  <w:t>onument to “T</w:t>
                </w:r>
                <w:r>
                  <w:t>he Unknown Political Prisoner</w:t>
                </w:r>
                <w:r w:rsidR="00973752">
                  <w:t>”</w:t>
                </w:r>
                <w:r>
                  <w:t xml:space="preserve"> in 1953, although the design was never fully realised as a sculpture.  Butler initially trained as an architect, but started to achieve success and publicity as a sculptor with his first solo exhibition at the Hanover Gallery in 1949.  His aesthetic influences were varied: from Freudian theory and Surrealism, to African and prehistoric art, as well as contemporary classicism and the post-war “art of trauma”.  He went on to take part in the Festival of Britain in 1951 and, in the same year, began teaching at the Slade, where he eventually became the Director of Sculpture Studies in 1966.  Though his technique developed from welding to modelling and casting in bronze, his subject matter never strayed far from the female figure.  From the late 1960s until his death in 1981, Butler produced increasingly distorted and overtly sexualised female figures in painted bronze, distancing himself from his more abstract modernist contemporaries.</w:t>
                </w:r>
              </w:p>
              <w:p w:rsidR="00382C1E" w:rsidRDefault="00382C1E" w:rsidP="00382C1E"/>
              <w:p w:rsidR="00382C1E" w:rsidRDefault="00382C1E" w:rsidP="00382C1E">
                <w:r>
                  <w:t xml:space="preserve">Reg Butler was born in 1913 at </w:t>
                </w:r>
                <w:proofErr w:type="spellStart"/>
                <w:r>
                  <w:t>Bridgefoot</w:t>
                </w:r>
                <w:proofErr w:type="spellEnd"/>
                <w:r>
                  <w:t xml:space="preserve"> House, </w:t>
                </w:r>
                <w:proofErr w:type="spellStart"/>
                <w:r>
                  <w:t>Buntingford</w:t>
                </w:r>
                <w:proofErr w:type="spellEnd"/>
                <w:r>
                  <w:t xml:space="preserve">, Hertfordshire, where his parents, Frederick William Butler and Edith </w:t>
                </w:r>
                <w:proofErr w:type="spellStart"/>
                <w:r>
                  <w:t>Barltrop</w:t>
                </w:r>
                <w:proofErr w:type="spellEnd"/>
                <w:r>
                  <w:t xml:space="preserve">, worked as master and matron of a workhouse.  He studied architecture at Regent Street Polytechnic from 1933-6 and was subsequently elected an Associate of the Royal Institute of British Architects. He worked as a tutor at the Architectural Association, and as a practising architect, until war broke out.  As a conscientious objector, he avoided imprisonment by running a company producing parts for agricultural machinery.  After the war, Butler was appointed technical editor of the Architectural Press and from 1947-50 </w:t>
                </w:r>
                <w:r>
                  <w:lastRenderedPageBreak/>
                  <w:t xml:space="preserve">worked as an architectural consultant; however, at the same time he was attending sculpture and life classes at Chelsea School of Art, and began creating his distinctive metal sculptures.  The success of his first solo exhibition in July 1949 marked a turning point in his career as critics struggled to define these spindly, welded “constructions”. The central work, the insect-like </w:t>
                </w:r>
                <w:r w:rsidRPr="00291DC9">
                  <w:rPr>
                    <w:i/>
                  </w:rPr>
                  <w:t>Woman</w:t>
                </w:r>
                <w:r>
                  <w:rPr>
                    <w:i/>
                  </w:rPr>
                  <w:t xml:space="preserve"> </w:t>
                </w:r>
                <w:r>
                  <w:t>(1949), was purchased by the Tate.  Public commissions swiftly followed; Butler produced three works for the Festival of Britain in 1951, where his linear aesthetic fitted in well amidst the modernist design of the South Bank.  The following year, he took part in the Venice Biennale, where his work was incl</w:t>
                </w:r>
                <w:r w:rsidR="00767EF1">
                  <w:t>uded in the British Pavilion’s “</w:t>
                </w:r>
                <w:r>
                  <w:t>N</w:t>
                </w:r>
                <w:r w:rsidR="00767EF1">
                  <w:t>ew Aspects of British Sculpture”</w:t>
                </w:r>
                <w:r>
                  <w:t xml:space="preserve"> exhibition alongside Lynn Chadwick and Henry Moore, among others.  This won him critical acclaim as a member of a new sculptural movement whose forms were tainted by Cold War malaise – a characteristic that Herbert Read dubbed </w:t>
                </w:r>
                <w:r>
                  <w:t>“</w:t>
                </w:r>
                <w:r>
                  <w:t xml:space="preserve">The Geometry of Fear”.  </w:t>
                </w:r>
              </w:p>
              <w:p w:rsidR="00382C1E" w:rsidRDefault="00382C1E" w:rsidP="00382C1E"/>
              <w:p w:rsidR="00945268" w:rsidRDefault="00382C1E" w:rsidP="00382C1E">
                <w:r>
                  <w:t>The high point of Butler’s fame, however, came with his victory in the competition for a m</w:t>
                </w:r>
                <w:r w:rsidR="00973752">
                  <w:t xml:space="preserve">onument to “The </w:t>
                </w:r>
                <w:r>
                  <w:t>Unknown Political Prisoner</w:t>
                </w:r>
                <w:r w:rsidR="00973752">
                  <w:t>”</w:t>
                </w:r>
                <w:r>
                  <w:t xml:space="preserve"> in 1953, and the consequent political debate around its proposed erection in West Berlin.  The competition had been launched internationally in 1951 by the ICA and received around 2,000 entries. Butler’s skeletal, stylised bronze </w:t>
                </w:r>
                <w:proofErr w:type="spellStart"/>
                <w:r>
                  <w:t>maquette</w:t>
                </w:r>
                <w:proofErr w:type="spellEnd"/>
                <w:r>
                  <w:t xml:space="preserve"> attracted a great deal of publicity but, due to post-war political sensitivity and bureaucracy, it ultimately remained unrealised as a full-scale public sculpture.</w:t>
                </w:r>
                <w:r w:rsidR="00945268">
                  <w:t xml:space="preserve"> </w:t>
                </w:r>
              </w:p>
              <w:p w:rsidR="00945268" w:rsidRDefault="00945268" w:rsidP="00382C1E"/>
              <w:p w:rsidR="00945268" w:rsidRDefault="00945268" w:rsidP="00945268">
                <w:pPr>
                  <w:keepNext/>
                </w:pPr>
                <w:r>
                  <w:t>File: butler1.jpg</w:t>
                </w:r>
              </w:p>
              <w:p w:rsidR="00945268" w:rsidRDefault="00945268" w:rsidP="0066174B">
                <w:pPr>
                  <w:pStyle w:val="Caption"/>
                </w:pPr>
                <w:fldSimple w:instr=" SEQ Figure \* ARABIC ">
                  <w:r w:rsidR="0066174B">
                    <w:rPr>
                      <w:noProof/>
                    </w:rPr>
                    <w:t>1</w:t>
                  </w:r>
                </w:fldSimple>
                <w:r>
                  <w:t xml:space="preserve"> </w:t>
                </w:r>
                <w:r w:rsidR="0066174B">
                  <w:t xml:space="preserve">Final </w:t>
                </w:r>
                <w:proofErr w:type="spellStart"/>
                <w:r w:rsidR="0066174B">
                  <w:t>Maquette</w:t>
                </w:r>
                <w:proofErr w:type="spellEnd"/>
                <w:r w:rsidR="0066174B">
                  <w:t xml:space="preserve"> for the “Unknown Political Prisoner”</w:t>
                </w:r>
                <w:r w:rsidRPr="002847F8">
                  <w:t xml:space="preserve"> (1951-2), painted stone and painted bronze, 44.5 x 20.5 x 16.5cm, on long term loan to Tate from the Estate of Reg Butler (1986) </w:t>
                </w:r>
                <w:r w:rsidRPr="00945268">
                  <w:t>http://www.tate.org.uk/art/artworks/butler-final-maquette-for-the-unknown-political-prisoner-l01102</w:t>
                </w:r>
                <w:r>
                  <w:t xml:space="preserve"> - for image reproduction go to www.tate-imates.com</w:t>
                </w:r>
              </w:p>
              <w:p w:rsidR="00382C1E" w:rsidRDefault="00382C1E" w:rsidP="00382C1E">
                <w:r>
                  <w:t xml:space="preserve">This was his most abstract period, after which he largely reverted to figuration: female bodies often suspended or encased within a framework of metal bars that owe much to the inspiration of Germaine </w:t>
                </w:r>
                <w:proofErr w:type="spellStart"/>
                <w:r>
                  <w:t>Richier</w:t>
                </w:r>
                <w:proofErr w:type="spellEnd"/>
                <w:r>
                  <w:t xml:space="preserve">, such as “Figure in Space” (1957-8), cast in a thin-shell bronze technique of his own invention.  </w:t>
                </w:r>
              </w:p>
              <w:p w:rsidR="00945268" w:rsidRDefault="00945268" w:rsidP="00382C1E"/>
              <w:p w:rsidR="0066174B" w:rsidRDefault="0066174B" w:rsidP="0066174B">
                <w:pPr>
                  <w:keepNext/>
                </w:pPr>
                <w:r>
                  <w:t xml:space="preserve">File: butler2.jpg </w:t>
                </w:r>
              </w:p>
              <w:p w:rsidR="00382C1E" w:rsidRDefault="0066174B" w:rsidP="0066174B">
                <w:pPr>
                  <w:pStyle w:val="Caption"/>
                </w:pPr>
                <w:fldSimple w:instr=" SEQ Figure \* ARABIC ">
                  <w:r>
                    <w:rPr>
                      <w:noProof/>
                    </w:rPr>
                    <w:t>2</w:t>
                  </w:r>
                </w:fldSimple>
                <w:r>
                  <w:t xml:space="preserve"> </w:t>
                </w:r>
                <w:r w:rsidRPr="000E39F4">
                  <w:t xml:space="preserve">"Figure in Space" (1957-8), bronze (edition 6/8), 91.4 x 91.4 x 53.3cm, exhibited at </w:t>
                </w:r>
                <w:proofErr w:type="spellStart"/>
                <w:r w:rsidRPr="000E39F4">
                  <w:t>Gimpel</w:t>
                </w:r>
                <w:proofErr w:type="spellEnd"/>
                <w:r w:rsidRPr="000E39F4">
                  <w:t xml:space="preserve"> </w:t>
                </w:r>
                <w:proofErr w:type="spellStart"/>
                <w:r w:rsidRPr="000E39F4">
                  <w:t>Fils</w:t>
                </w:r>
                <w:proofErr w:type="spellEnd"/>
                <w:r w:rsidRPr="000E39F4">
                  <w:t xml:space="preserve">, London http://www.gimpelfils.com/pages/artists/artist.php?artistindex=39&amp;subsec=1 - for reproductions email info@gimpelfils.com or </w:t>
                </w:r>
                <w:proofErr w:type="spellStart"/>
                <w:r w:rsidRPr="000E39F4">
                  <w:t>tel</w:t>
                </w:r>
                <w:proofErr w:type="spellEnd"/>
                <w:r w:rsidRPr="000E39F4">
                  <w:t>: 0207 4932488</w:t>
                </w:r>
              </w:p>
              <w:p w:rsidR="00382C1E" w:rsidRDefault="00382C1E" w:rsidP="00382C1E">
                <w:r>
                  <w:t xml:space="preserve">Butler had begun teaching in the Sculpture department at the Slade in 1951 and was appointed Director of Sculpture Studies in 1966.  His 1962 publication, </w:t>
                </w:r>
                <w:r w:rsidRPr="009A144C">
                  <w:rPr>
                    <w:i/>
                  </w:rPr>
                  <w:t>Creative Development: Five Lectures to Art Students</w:t>
                </w:r>
                <w:r>
                  <w:t>, criticised the formalist bias of most modern art training.  Similarly, Butler was becoming disillusioned by the neo-primitive approach of much modern sculpture, and turned to the female figure as a means of connectin</w:t>
                </w:r>
                <w:r>
                  <w:t xml:space="preserve">g with the contemporary world. </w:t>
                </w:r>
              </w:p>
              <w:p w:rsidR="00382C1E" w:rsidRDefault="00382C1E" w:rsidP="00382C1E"/>
              <w:p w:rsidR="003F0D73" w:rsidRDefault="00382C1E" w:rsidP="00382C1E">
                <w:r>
                  <w:t xml:space="preserve">Increasingly reclusive and obsessive, by the late sixties he was developing the painted bronzes that would dominate his late career; the first appeared in public at the </w:t>
                </w:r>
                <w:r w:rsidRPr="009A144C">
                  <w:rPr>
                    <w:i/>
                  </w:rPr>
                  <w:t>Pittsburgh International</w:t>
                </w:r>
                <w:r>
                  <w:t xml:space="preserve"> in 1970, with an exhibitio</w:t>
                </w:r>
                <w:bookmarkStart w:id="0" w:name="_GoBack"/>
                <w:bookmarkEnd w:id="0"/>
                <w:r>
                  <w:t xml:space="preserve">n of four large works at the Pierre Matisse Gallery in New York following in 1973.  The erotic element within Surrealism, Freudian psychology, Hans </w:t>
                </w:r>
                <w:proofErr w:type="spellStart"/>
                <w:r>
                  <w:t>Bellmer’s</w:t>
                </w:r>
                <w:proofErr w:type="spellEnd"/>
                <w:r>
                  <w:t xml:space="preserve"> </w:t>
                </w:r>
                <w:r w:rsidRPr="004853BE">
                  <w:t>‘The Doll’ s</w:t>
                </w:r>
                <w:r>
                  <w:t xml:space="preserve">eries and the paintings of </w:t>
                </w:r>
                <w:proofErr w:type="spellStart"/>
                <w:r>
                  <w:t>Tsuguharu</w:t>
                </w:r>
                <w:proofErr w:type="spellEnd"/>
                <w:r>
                  <w:t xml:space="preserve"> </w:t>
                </w:r>
                <w:proofErr w:type="spellStart"/>
                <w:r>
                  <w:t>Foujita</w:t>
                </w:r>
                <w:proofErr w:type="spellEnd"/>
                <w:r>
                  <w:t xml:space="preserve"> have all been cited as key influences in this development.  Butler died at his home in </w:t>
                </w:r>
                <w:proofErr w:type="spellStart"/>
                <w:r>
                  <w:t>Berkhamsted</w:t>
                </w:r>
                <w:proofErr w:type="spellEnd"/>
                <w:r>
                  <w:t xml:space="preserve"> in October 1981.  He had already been honoured with a life-time retrospective at the J.B. Speed Art Museum in 1963, and was elected to the </w:t>
                </w:r>
                <w:proofErr w:type="spellStart"/>
                <w:r>
                  <w:t>Académie</w:t>
                </w:r>
                <w:proofErr w:type="spellEnd"/>
                <w:r>
                  <w:t xml:space="preserve"> Royale des Sciences, des </w:t>
                </w:r>
                <w:proofErr w:type="spellStart"/>
                <w:r>
                  <w:t>Lettres</w:t>
                </w:r>
                <w:proofErr w:type="spellEnd"/>
                <w:r>
                  <w:t xml:space="preserve"> et des Beaux-Arts de </w:t>
                </w:r>
                <w:proofErr w:type="spellStart"/>
                <w:r>
                  <w:t>Belgique</w:t>
                </w:r>
                <w:proofErr w:type="spellEnd"/>
                <w:r>
                  <w:t xml:space="preserve"> in 1965.  The Tate put on a memorial exhibition in 1983-4, having bought a significant number of Butler’s works.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3D4DF9FBAAF4D64942CE436C305C147"/>
              </w:placeholder>
            </w:sdtPr>
            <w:sdtEndPr/>
            <w:sdtContent>
              <w:p w:rsidR="00D05A0A" w:rsidRDefault="00D05A0A" w:rsidP="00D05A0A"/>
              <w:p w:rsidR="00D05A0A" w:rsidRDefault="00D05A0A" w:rsidP="00D05A0A">
                <w:sdt>
                  <w:sdtPr>
                    <w:id w:val="-250125741"/>
                    <w:citation/>
                  </w:sdtPr>
                  <w:sdtContent>
                    <w:r>
                      <w:fldChar w:fldCharType="begin"/>
                    </w:r>
                    <w:r>
                      <w:rPr>
                        <w:lang w:val="en-US"/>
                      </w:rPr>
                      <w:instrText xml:space="preserve"> CITATION But62 \l 1033 </w:instrText>
                    </w:r>
                    <w:r>
                      <w:fldChar w:fldCharType="separate"/>
                    </w:r>
                    <w:r>
                      <w:rPr>
                        <w:noProof/>
                        <w:lang w:val="en-US"/>
                      </w:rPr>
                      <w:t>(Butler)</w:t>
                    </w:r>
                    <w:r>
                      <w:fldChar w:fldCharType="end"/>
                    </w:r>
                  </w:sdtContent>
                </w:sdt>
              </w:p>
              <w:p w:rsidR="00D05A0A" w:rsidRDefault="00D05A0A" w:rsidP="00D05A0A"/>
              <w:p w:rsidR="00D05A0A" w:rsidRDefault="00D05A0A" w:rsidP="00D05A0A">
                <w:sdt>
                  <w:sdtPr>
                    <w:id w:val="-161855227"/>
                    <w:citation/>
                  </w:sdtPr>
                  <w:sdtContent>
                    <w:r>
                      <w:fldChar w:fldCharType="begin"/>
                    </w:r>
                    <w:r>
                      <w:rPr>
                        <w:lang w:val="en-US"/>
                      </w:rPr>
                      <w:instrText xml:space="preserve"> CITATION Cal83 \l 1033 </w:instrText>
                    </w:r>
                    <w:r>
                      <w:fldChar w:fldCharType="separate"/>
                    </w:r>
                    <w:r>
                      <w:rPr>
                        <w:noProof/>
                        <w:lang w:val="en-US"/>
                      </w:rPr>
                      <w:t>(Calvocoressi)</w:t>
                    </w:r>
                    <w:r>
                      <w:fldChar w:fldCharType="end"/>
                    </w:r>
                  </w:sdtContent>
                </w:sdt>
              </w:p>
              <w:p w:rsidR="00D05A0A" w:rsidRDefault="00D05A0A" w:rsidP="00D05A0A"/>
              <w:p w:rsidR="00D05A0A" w:rsidRDefault="00D05A0A" w:rsidP="00D05A0A">
                <w:sdt>
                  <w:sdtPr>
                    <w:id w:val="-865367228"/>
                    <w:citation/>
                  </w:sdtPr>
                  <w:sdtContent>
                    <w:r>
                      <w:fldChar w:fldCharType="begin"/>
                    </w:r>
                    <w:r>
                      <w:rPr>
                        <w:lang w:val="en-US"/>
                      </w:rPr>
                      <w:instrText xml:space="preserve"> CITATION Gar06 \l 1033 </w:instrText>
                    </w:r>
                    <w:r>
                      <w:fldChar w:fldCharType="separate"/>
                    </w:r>
                    <w:r>
                      <w:rPr>
                        <w:noProof/>
                        <w:lang w:val="en-US"/>
                      </w:rPr>
                      <w:t>(Garlake)</w:t>
                    </w:r>
                    <w:r>
                      <w:fldChar w:fldCharType="end"/>
                    </w:r>
                  </w:sdtContent>
                </w:sdt>
              </w:p>
              <w:p w:rsidR="003235A7" w:rsidRDefault="00EE362C" w:rsidP="00D05A0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62C" w:rsidRDefault="00EE362C" w:rsidP="007A0D55">
      <w:pPr>
        <w:spacing w:after="0" w:line="240" w:lineRule="auto"/>
      </w:pPr>
      <w:r>
        <w:separator/>
      </w:r>
    </w:p>
  </w:endnote>
  <w:endnote w:type="continuationSeparator" w:id="0">
    <w:p w:rsidR="00EE362C" w:rsidRDefault="00EE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62C" w:rsidRDefault="00EE362C" w:rsidP="007A0D55">
      <w:pPr>
        <w:spacing w:after="0" w:line="240" w:lineRule="auto"/>
      </w:pPr>
      <w:r>
        <w:separator/>
      </w:r>
    </w:p>
  </w:footnote>
  <w:footnote w:type="continuationSeparator" w:id="0">
    <w:p w:rsidR="00EE362C" w:rsidRDefault="00EE362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2C1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74B"/>
    <w:rsid w:val="006D0412"/>
    <w:rsid w:val="007411B9"/>
    <w:rsid w:val="00767EF1"/>
    <w:rsid w:val="00780D95"/>
    <w:rsid w:val="00780DC7"/>
    <w:rsid w:val="007A0D55"/>
    <w:rsid w:val="007B3377"/>
    <w:rsid w:val="007E5F44"/>
    <w:rsid w:val="00821DE3"/>
    <w:rsid w:val="00846CE1"/>
    <w:rsid w:val="008A5B87"/>
    <w:rsid w:val="00922950"/>
    <w:rsid w:val="00945268"/>
    <w:rsid w:val="0097375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A0A"/>
    <w:rsid w:val="00D656DA"/>
    <w:rsid w:val="00D83300"/>
    <w:rsid w:val="00DC6B48"/>
    <w:rsid w:val="00DF01B0"/>
    <w:rsid w:val="00E85A05"/>
    <w:rsid w:val="00E95829"/>
    <w:rsid w:val="00EA606C"/>
    <w:rsid w:val="00EB0C8C"/>
    <w:rsid w:val="00EB51FD"/>
    <w:rsid w:val="00EB77DB"/>
    <w:rsid w:val="00ED139F"/>
    <w:rsid w:val="00EE362C"/>
    <w:rsid w:val="00EF74F7"/>
    <w:rsid w:val="00F36937"/>
    <w:rsid w:val="00F60F53"/>
    <w:rsid w:val="00F7367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7F"/>
    <w:rPr>
      <w:rFonts w:ascii="Tahoma" w:hAnsi="Tahoma" w:cs="Tahoma"/>
      <w:sz w:val="16"/>
      <w:szCs w:val="16"/>
    </w:rPr>
  </w:style>
  <w:style w:type="paragraph" w:styleId="Caption">
    <w:name w:val="caption"/>
    <w:basedOn w:val="Normal"/>
    <w:next w:val="Normal"/>
    <w:uiPriority w:val="35"/>
    <w:semiHidden/>
    <w:qFormat/>
    <w:rsid w:val="00945268"/>
    <w:pPr>
      <w:spacing w:after="200" w:line="240" w:lineRule="auto"/>
    </w:pPr>
    <w:rPr>
      <w:b/>
      <w:bCs/>
      <w:color w:val="5B9BD5" w:themeColor="accent1"/>
      <w:sz w:val="18"/>
      <w:szCs w:val="18"/>
    </w:rPr>
  </w:style>
  <w:style w:type="character" w:styleId="Hyperlink">
    <w:name w:val="Hyperlink"/>
    <w:basedOn w:val="DefaultParagraphFont"/>
    <w:uiPriority w:val="99"/>
    <w:semiHidden/>
    <w:rsid w:val="0094526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7F"/>
    <w:rPr>
      <w:rFonts w:ascii="Tahoma" w:hAnsi="Tahoma" w:cs="Tahoma"/>
      <w:sz w:val="16"/>
      <w:szCs w:val="16"/>
    </w:rPr>
  </w:style>
  <w:style w:type="paragraph" w:styleId="Caption">
    <w:name w:val="caption"/>
    <w:basedOn w:val="Normal"/>
    <w:next w:val="Normal"/>
    <w:uiPriority w:val="35"/>
    <w:semiHidden/>
    <w:qFormat/>
    <w:rsid w:val="00945268"/>
    <w:pPr>
      <w:spacing w:after="200" w:line="240" w:lineRule="auto"/>
    </w:pPr>
    <w:rPr>
      <w:b/>
      <w:bCs/>
      <w:color w:val="5B9BD5" w:themeColor="accent1"/>
      <w:sz w:val="18"/>
      <w:szCs w:val="18"/>
    </w:rPr>
  </w:style>
  <w:style w:type="character" w:styleId="Hyperlink">
    <w:name w:val="Hyperlink"/>
    <w:basedOn w:val="DefaultParagraphFont"/>
    <w:uiPriority w:val="99"/>
    <w:semiHidden/>
    <w:rsid w:val="00945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E4E422E58545B888B62F3F9BB9461D"/>
        <w:category>
          <w:name w:val="General"/>
          <w:gallery w:val="placeholder"/>
        </w:category>
        <w:types>
          <w:type w:val="bbPlcHdr"/>
        </w:types>
        <w:behaviors>
          <w:behavior w:val="content"/>
        </w:behaviors>
        <w:guid w:val="{FAA52059-C97F-48B8-86DE-2BCA00036F8B}"/>
      </w:docPartPr>
      <w:docPartBody>
        <w:p w:rsidR="00000000" w:rsidRDefault="006A5E41">
          <w:pPr>
            <w:pStyle w:val="3AE4E422E58545B888B62F3F9BB9461D"/>
          </w:pPr>
          <w:r w:rsidRPr="00CC586D">
            <w:rPr>
              <w:rStyle w:val="PlaceholderText"/>
              <w:b/>
              <w:color w:val="FFFFFF" w:themeColor="background1"/>
            </w:rPr>
            <w:t>[Salutation]</w:t>
          </w:r>
        </w:p>
      </w:docPartBody>
    </w:docPart>
    <w:docPart>
      <w:docPartPr>
        <w:name w:val="AE57E80F26F14837B760EB1D70AFD280"/>
        <w:category>
          <w:name w:val="General"/>
          <w:gallery w:val="placeholder"/>
        </w:category>
        <w:types>
          <w:type w:val="bbPlcHdr"/>
        </w:types>
        <w:behaviors>
          <w:behavior w:val="content"/>
        </w:behaviors>
        <w:guid w:val="{BEE1CD53-0FBC-4784-9F2B-1F1806904F16}"/>
      </w:docPartPr>
      <w:docPartBody>
        <w:p w:rsidR="00000000" w:rsidRDefault="006A5E41">
          <w:pPr>
            <w:pStyle w:val="AE57E80F26F14837B760EB1D70AFD280"/>
          </w:pPr>
          <w:r>
            <w:rPr>
              <w:rStyle w:val="PlaceholderText"/>
            </w:rPr>
            <w:t>[First name]</w:t>
          </w:r>
        </w:p>
      </w:docPartBody>
    </w:docPart>
    <w:docPart>
      <w:docPartPr>
        <w:name w:val="BAEB4BBD37EF4C1CAD11A3FA8A154B56"/>
        <w:category>
          <w:name w:val="General"/>
          <w:gallery w:val="placeholder"/>
        </w:category>
        <w:types>
          <w:type w:val="bbPlcHdr"/>
        </w:types>
        <w:behaviors>
          <w:behavior w:val="content"/>
        </w:behaviors>
        <w:guid w:val="{BD3F8BE9-51DC-48C7-BF92-4B4E8778490E}"/>
      </w:docPartPr>
      <w:docPartBody>
        <w:p w:rsidR="00000000" w:rsidRDefault="006A5E41">
          <w:pPr>
            <w:pStyle w:val="BAEB4BBD37EF4C1CAD11A3FA8A154B56"/>
          </w:pPr>
          <w:r>
            <w:rPr>
              <w:rStyle w:val="PlaceholderText"/>
            </w:rPr>
            <w:t>[Middle name]</w:t>
          </w:r>
        </w:p>
      </w:docPartBody>
    </w:docPart>
    <w:docPart>
      <w:docPartPr>
        <w:name w:val="4B4B6D6A048D450A8A8F8AE8E0124AC1"/>
        <w:category>
          <w:name w:val="General"/>
          <w:gallery w:val="placeholder"/>
        </w:category>
        <w:types>
          <w:type w:val="bbPlcHdr"/>
        </w:types>
        <w:behaviors>
          <w:behavior w:val="content"/>
        </w:behaviors>
        <w:guid w:val="{B87028C9-0FE8-463B-9754-D16E71C3856E}"/>
      </w:docPartPr>
      <w:docPartBody>
        <w:p w:rsidR="00000000" w:rsidRDefault="006A5E41">
          <w:pPr>
            <w:pStyle w:val="4B4B6D6A048D450A8A8F8AE8E0124AC1"/>
          </w:pPr>
          <w:r>
            <w:rPr>
              <w:rStyle w:val="PlaceholderText"/>
            </w:rPr>
            <w:t>[Last</w:t>
          </w:r>
          <w:r>
            <w:rPr>
              <w:rStyle w:val="PlaceholderText"/>
            </w:rPr>
            <w:t xml:space="preserve"> name]</w:t>
          </w:r>
        </w:p>
      </w:docPartBody>
    </w:docPart>
    <w:docPart>
      <w:docPartPr>
        <w:name w:val="38A8F065435F4D3292FA5BEADBC8BF83"/>
        <w:category>
          <w:name w:val="General"/>
          <w:gallery w:val="placeholder"/>
        </w:category>
        <w:types>
          <w:type w:val="bbPlcHdr"/>
        </w:types>
        <w:behaviors>
          <w:behavior w:val="content"/>
        </w:behaviors>
        <w:guid w:val="{92269B3B-59C5-43F1-9EF8-42E499CBE753}"/>
      </w:docPartPr>
      <w:docPartBody>
        <w:p w:rsidR="00000000" w:rsidRDefault="006A5E41">
          <w:pPr>
            <w:pStyle w:val="38A8F065435F4D3292FA5BEADBC8BF83"/>
          </w:pPr>
          <w:r>
            <w:rPr>
              <w:rStyle w:val="PlaceholderText"/>
            </w:rPr>
            <w:t>[Enter your biography]</w:t>
          </w:r>
        </w:p>
      </w:docPartBody>
    </w:docPart>
    <w:docPart>
      <w:docPartPr>
        <w:name w:val="CE3E35898C6D4CEEBF5737485BE7134D"/>
        <w:category>
          <w:name w:val="General"/>
          <w:gallery w:val="placeholder"/>
        </w:category>
        <w:types>
          <w:type w:val="bbPlcHdr"/>
        </w:types>
        <w:behaviors>
          <w:behavior w:val="content"/>
        </w:behaviors>
        <w:guid w:val="{84AFCCCC-4B19-4E0B-AC46-451D57445E07}"/>
      </w:docPartPr>
      <w:docPartBody>
        <w:p w:rsidR="00000000" w:rsidRDefault="006A5E41">
          <w:pPr>
            <w:pStyle w:val="CE3E35898C6D4CEEBF5737485BE7134D"/>
          </w:pPr>
          <w:r>
            <w:rPr>
              <w:rStyle w:val="PlaceholderText"/>
            </w:rPr>
            <w:t>[Enter the institution with which you are affiliated]</w:t>
          </w:r>
        </w:p>
      </w:docPartBody>
    </w:docPart>
    <w:docPart>
      <w:docPartPr>
        <w:name w:val="2A6799D2CB71417B998EAD7B74EADBB0"/>
        <w:category>
          <w:name w:val="General"/>
          <w:gallery w:val="placeholder"/>
        </w:category>
        <w:types>
          <w:type w:val="bbPlcHdr"/>
        </w:types>
        <w:behaviors>
          <w:behavior w:val="content"/>
        </w:behaviors>
        <w:guid w:val="{1D9C7B7A-EA77-497A-8A0A-146B2CA1C12B}"/>
      </w:docPartPr>
      <w:docPartBody>
        <w:p w:rsidR="00000000" w:rsidRDefault="006A5E41">
          <w:pPr>
            <w:pStyle w:val="2A6799D2CB71417B998EAD7B74EADBB0"/>
          </w:pPr>
          <w:r w:rsidRPr="00EF74F7">
            <w:rPr>
              <w:b/>
              <w:color w:val="808080" w:themeColor="background1" w:themeShade="80"/>
            </w:rPr>
            <w:t>[Enter the headword for your article]</w:t>
          </w:r>
        </w:p>
      </w:docPartBody>
    </w:docPart>
    <w:docPart>
      <w:docPartPr>
        <w:name w:val="2B6250703CAD4B289B61FFB2CF58E132"/>
        <w:category>
          <w:name w:val="General"/>
          <w:gallery w:val="placeholder"/>
        </w:category>
        <w:types>
          <w:type w:val="bbPlcHdr"/>
        </w:types>
        <w:behaviors>
          <w:behavior w:val="content"/>
        </w:behaviors>
        <w:guid w:val="{B0562A5B-1E01-414E-8DED-A5FB3CF04F73}"/>
      </w:docPartPr>
      <w:docPartBody>
        <w:p w:rsidR="00000000" w:rsidRDefault="006A5E41">
          <w:pPr>
            <w:pStyle w:val="2B6250703CAD4B289B61FFB2CF58E1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0FA042485D4B93898B9429B8842FDE"/>
        <w:category>
          <w:name w:val="General"/>
          <w:gallery w:val="placeholder"/>
        </w:category>
        <w:types>
          <w:type w:val="bbPlcHdr"/>
        </w:types>
        <w:behaviors>
          <w:behavior w:val="content"/>
        </w:behaviors>
        <w:guid w:val="{FDA7A148-79C9-4323-BEFB-2FD7E612FF26}"/>
      </w:docPartPr>
      <w:docPartBody>
        <w:p w:rsidR="00000000" w:rsidRDefault="006A5E41">
          <w:pPr>
            <w:pStyle w:val="050FA042485D4B93898B9429B8842F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16CC6346C94F80B36B2B47BD80D2D0"/>
        <w:category>
          <w:name w:val="General"/>
          <w:gallery w:val="placeholder"/>
        </w:category>
        <w:types>
          <w:type w:val="bbPlcHdr"/>
        </w:types>
        <w:behaviors>
          <w:behavior w:val="content"/>
        </w:behaviors>
        <w:guid w:val="{860DD87C-928D-417E-AA13-9BDBC80D6254}"/>
      </w:docPartPr>
      <w:docPartBody>
        <w:p w:rsidR="00000000" w:rsidRDefault="006A5E41">
          <w:pPr>
            <w:pStyle w:val="B216CC6346C94F80B36B2B47BD80D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D4DF9FBAAF4D64942CE436C305C147"/>
        <w:category>
          <w:name w:val="General"/>
          <w:gallery w:val="placeholder"/>
        </w:category>
        <w:types>
          <w:type w:val="bbPlcHdr"/>
        </w:types>
        <w:behaviors>
          <w:behavior w:val="content"/>
        </w:behaviors>
        <w:guid w:val="{2EE06D72-5E9E-44F6-998C-65B64FE7DC9C}"/>
      </w:docPartPr>
      <w:docPartBody>
        <w:p w:rsidR="00000000" w:rsidRDefault="006A5E41">
          <w:pPr>
            <w:pStyle w:val="03D4DF9FBAAF4D64942CE436C305C1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41"/>
    <w:rsid w:val="006A5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4E422E58545B888B62F3F9BB9461D">
    <w:name w:val="3AE4E422E58545B888B62F3F9BB9461D"/>
  </w:style>
  <w:style w:type="paragraph" w:customStyle="1" w:styleId="AE57E80F26F14837B760EB1D70AFD280">
    <w:name w:val="AE57E80F26F14837B760EB1D70AFD280"/>
  </w:style>
  <w:style w:type="paragraph" w:customStyle="1" w:styleId="BAEB4BBD37EF4C1CAD11A3FA8A154B56">
    <w:name w:val="BAEB4BBD37EF4C1CAD11A3FA8A154B56"/>
  </w:style>
  <w:style w:type="paragraph" w:customStyle="1" w:styleId="4B4B6D6A048D450A8A8F8AE8E0124AC1">
    <w:name w:val="4B4B6D6A048D450A8A8F8AE8E0124AC1"/>
  </w:style>
  <w:style w:type="paragraph" w:customStyle="1" w:styleId="38A8F065435F4D3292FA5BEADBC8BF83">
    <w:name w:val="38A8F065435F4D3292FA5BEADBC8BF83"/>
  </w:style>
  <w:style w:type="paragraph" w:customStyle="1" w:styleId="CE3E35898C6D4CEEBF5737485BE7134D">
    <w:name w:val="CE3E35898C6D4CEEBF5737485BE7134D"/>
  </w:style>
  <w:style w:type="paragraph" w:customStyle="1" w:styleId="2A6799D2CB71417B998EAD7B74EADBB0">
    <w:name w:val="2A6799D2CB71417B998EAD7B74EADBB0"/>
  </w:style>
  <w:style w:type="paragraph" w:customStyle="1" w:styleId="2B6250703CAD4B289B61FFB2CF58E132">
    <w:name w:val="2B6250703CAD4B289B61FFB2CF58E132"/>
  </w:style>
  <w:style w:type="paragraph" w:customStyle="1" w:styleId="050FA042485D4B93898B9429B8842FDE">
    <w:name w:val="050FA042485D4B93898B9429B8842FDE"/>
  </w:style>
  <w:style w:type="paragraph" w:customStyle="1" w:styleId="B216CC6346C94F80B36B2B47BD80D2D0">
    <w:name w:val="B216CC6346C94F80B36B2B47BD80D2D0"/>
  </w:style>
  <w:style w:type="paragraph" w:customStyle="1" w:styleId="03D4DF9FBAAF4D64942CE436C305C147">
    <w:name w:val="03D4DF9FBAAF4D64942CE436C305C1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4E422E58545B888B62F3F9BB9461D">
    <w:name w:val="3AE4E422E58545B888B62F3F9BB9461D"/>
  </w:style>
  <w:style w:type="paragraph" w:customStyle="1" w:styleId="AE57E80F26F14837B760EB1D70AFD280">
    <w:name w:val="AE57E80F26F14837B760EB1D70AFD280"/>
  </w:style>
  <w:style w:type="paragraph" w:customStyle="1" w:styleId="BAEB4BBD37EF4C1CAD11A3FA8A154B56">
    <w:name w:val="BAEB4BBD37EF4C1CAD11A3FA8A154B56"/>
  </w:style>
  <w:style w:type="paragraph" w:customStyle="1" w:styleId="4B4B6D6A048D450A8A8F8AE8E0124AC1">
    <w:name w:val="4B4B6D6A048D450A8A8F8AE8E0124AC1"/>
  </w:style>
  <w:style w:type="paragraph" w:customStyle="1" w:styleId="38A8F065435F4D3292FA5BEADBC8BF83">
    <w:name w:val="38A8F065435F4D3292FA5BEADBC8BF83"/>
  </w:style>
  <w:style w:type="paragraph" w:customStyle="1" w:styleId="CE3E35898C6D4CEEBF5737485BE7134D">
    <w:name w:val="CE3E35898C6D4CEEBF5737485BE7134D"/>
  </w:style>
  <w:style w:type="paragraph" w:customStyle="1" w:styleId="2A6799D2CB71417B998EAD7B74EADBB0">
    <w:name w:val="2A6799D2CB71417B998EAD7B74EADBB0"/>
  </w:style>
  <w:style w:type="paragraph" w:customStyle="1" w:styleId="2B6250703CAD4B289B61FFB2CF58E132">
    <w:name w:val="2B6250703CAD4B289B61FFB2CF58E132"/>
  </w:style>
  <w:style w:type="paragraph" w:customStyle="1" w:styleId="050FA042485D4B93898B9429B8842FDE">
    <w:name w:val="050FA042485D4B93898B9429B8842FDE"/>
  </w:style>
  <w:style w:type="paragraph" w:customStyle="1" w:styleId="B216CC6346C94F80B36B2B47BD80D2D0">
    <w:name w:val="B216CC6346C94F80B36B2B47BD80D2D0"/>
  </w:style>
  <w:style w:type="paragraph" w:customStyle="1" w:styleId="03D4DF9FBAAF4D64942CE436C305C147">
    <w:name w:val="03D4DF9FBAAF4D64942CE436C305C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But62</b:Tag>
    <b:SourceType>Book</b:SourceType>
    <b:Guid>{5D4A32A4-BF56-46BB-A013-60B11C5AAB71}</b:Guid>
    <b:Author>
      <b:Author>
        <b:NameList>
          <b:Person>
            <b:Last>Butler</b:Last>
            <b:First>R.</b:First>
          </b:Person>
        </b:NameList>
      </b:Author>
    </b:Author>
    <b:Title>Creative Development: Five Lectures to Art Students</b:Title>
    <b:Year>1962</b:Year>
    <b:City>London</b:City>
    <b:Publisher>Routledge &amp; Kegan Paul</b:Publisher>
    <b:RefOrder>1</b:RefOrder>
  </b:Source>
  <b:Source>
    <b:Tag>Cal83</b:Tag>
    <b:SourceType>Book</b:SourceType>
    <b:Guid>{B6B373C3-836A-4F51-BC88-DBCC5DCE02EA}</b:Guid>
    <b:Title>Reg Butler</b:Title>
    <b:Year>1983</b:Year>
    <b:City>London</b:City>
    <b:Publisher>Tate</b:Publisher>
    <b:Author>
      <b:Editor>
        <b:NameList>
          <b:Person>
            <b:Last>Calvocoressi</b:Last>
            <b:First>R.</b:First>
          </b:Person>
        </b:NameList>
      </b:Editor>
    </b:Author>
    <b:Comments>Catalogue for the Reg Butler Tate memorial exhibition</b:Comments>
    <b:RefOrder>2</b:RefOrder>
  </b:Source>
  <b:Source>
    <b:Tag>Gar06</b:Tag>
    <b:SourceType>Book</b:SourceType>
    <b:Guid>{CC2584C0-574A-4C74-ACF6-8B209B482EEB}</b:Guid>
    <b:Author>
      <b:Author>
        <b:NameList>
          <b:Person>
            <b:Last>Garlake</b:Last>
            <b:First>M.</b:First>
          </b:Person>
        </b:NameList>
      </b:Author>
    </b:Author>
    <b:Title>The Sculpture of Reg Butler</b:Title>
    <b:Year>2006</b:Year>
    <b:City>Much Hadham</b:City>
    <b:Publisher>The Henry Moore Foundation in association with Lund Humphries</b:Publisher>
    <b:RefOrder>3</b:RefOrder>
  </b:Source>
</b:Sources>
</file>

<file path=customXml/itemProps1.xml><?xml version="1.0" encoding="utf-8"?>
<ds:datastoreItem xmlns:ds="http://schemas.openxmlformats.org/officeDocument/2006/customXml" ds:itemID="{9FD2B78D-C829-414D-95D3-30FC4AB9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2014-08-13T19:51:00Z</dcterms:created>
  <dcterms:modified xsi:type="dcterms:W3CDTF">2014-08-13T20:03:00Z</dcterms:modified>
</cp:coreProperties>
</file>