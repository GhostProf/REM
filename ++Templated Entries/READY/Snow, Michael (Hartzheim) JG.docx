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BAA1D8" w14:textId="77777777" w:rsidTr="00922950">
        <w:tc>
          <w:tcPr>
            <w:tcW w:w="491" w:type="dxa"/>
            <w:vMerge w:val="restart"/>
            <w:shd w:val="clear" w:color="auto" w:fill="A6A6A6" w:themeFill="background1" w:themeFillShade="A6"/>
            <w:textDirection w:val="btLr"/>
          </w:tcPr>
          <w:p w14:paraId="070ADB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14:paraId="469B43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14:paraId="4D73F863" w14:textId="77777777"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14:paraId="750CD13E" w14:textId="77777777" w:rsidR="00B574C9" w:rsidRDefault="006528E2" w:rsidP="006528E2">
                <w:proofErr w:type="spellStart"/>
                <w:r w:rsidRPr="006528E2">
                  <w:t>Hikari</w:t>
                </w:r>
                <w:proofErr w:type="spellEnd"/>
              </w:p>
            </w:tc>
          </w:sdtContent>
        </w:sdt>
        <w:sdt>
          <w:sdtPr>
            <w:alias w:val="Last name"/>
            <w:tag w:val="authorLastName"/>
            <w:id w:val="-1088529830"/>
            <w:placeholder>
              <w:docPart w:val="139052A39A31400984D68B20109D02C2"/>
            </w:placeholder>
            <w:text/>
          </w:sdtPr>
          <w:sdtEndPr/>
          <w:sdtContent>
            <w:tc>
              <w:tcPr>
                <w:tcW w:w="2642" w:type="dxa"/>
              </w:tcPr>
              <w:p w14:paraId="07C42B37" w14:textId="77777777" w:rsidR="00B574C9" w:rsidRDefault="006528E2" w:rsidP="006528E2">
                <w:proofErr w:type="spellStart"/>
                <w:r w:rsidRPr="006528E2">
                  <w:t>Hartzheim</w:t>
                </w:r>
                <w:proofErr w:type="spellEnd"/>
              </w:p>
            </w:tc>
          </w:sdtContent>
        </w:sdt>
      </w:tr>
      <w:tr w:rsidR="00B574C9" w14:paraId="5B4524ED" w14:textId="77777777" w:rsidTr="001A6A06">
        <w:trPr>
          <w:trHeight w:val="986"/>
        </w:trPr>
        <w:tc>
          <w:tcPr>
            <w:tcW w:w="491" w:type="dxa"/>
            <w:vMerge/>
            <w:shd w:val="clear" w:color="auto" w:fill="A6A6A6" w:themeFill="background1" w:themeFillShade="A6"/>
          </w:tcPr>
          <w:p w14:paraId="11DF8C2D" w14:textId="77777777"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tc>
              <w:tcPr>
                <w:tcW w:w="8525" w:type="dxa"/>
                <w:gridSpan w:val="4"/>
              </w:tcPr>
              <w:p w14:paraId="4811505F" w14:textId="77777777" w:rsidR="00B574C9" w:rsidRDefault="00B574C9" w:rsidP="00922950">
                <w:r>
                  <w:rPr>
                    <w:rStyle w:val="PlaceholderText"/>
                  </w:rPr>
                  <w:t>[Enter your biography]</w:t>
                </w:r>
              </w:p>
            </w:tc>
          </w:sdtContent>
        </w:sdt>
      </w:tr>
      <w:tr w:rsidR="00B574C9" w14:paraId="3A015782" w14:textId="77777777" w:rsidTr="001A6A06">
        <w:trPr>
          <w:trHeight w:val="986"/>
        </w:trPr>
        <w:tc>
          <w:tcPr>
            <w:tcW w:w="491" w:type="dxa"/>
            <w:vMerge/>
            <w:shd w:val="clear" w:color="auto" w:fill="A6A6A6" w:themeFill="background1" w:themeFillShade="A6"/>
          </w:tcPr>
          <w:p w14:paraId="06A67ED4" w14:textId="77777777"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EndPr/>
          <w:sdtContent>
            <w:tc>
              <w:tcPr>
                <w:tcW w:w="8525" w:type="dxa"/>
                <w:gridSpan w:val="4"/>
              </w:tcPr>
              <w:p w14:paraId="3C5C3F9E" w14:textId="77777777" w:rsidR="00B574C9" w:rsidRDefault="006528E2" w:rsidP="006528E2">
                <w:r w:rsidRPr="006528E2">
                  <w:rPr>
                    <w:lang w:val="en-US" w:eastAsia="ja-JP"/>
                  </w:rPr>
                  <w:t>University of California, Los Angeles</w:t>
                </w:r>
              </w:p>
            </w:tc>
          </w:sdtContent>
        </w:sdt>
      </w:tr>
    </w:tbl>
    <w:p w14:paraId="6086D8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F4A41A" w14:textId="77777777" w:rsidTr="00244BB0">
        <w:tc>
          <w:tcPr>
            <w:tcW w:w="9016" w:type="dxa"/>
            <w:shd w:val="clear" w:color="auto" w:fill="A6A6A6" w:themeFill="background1" w:themeFillShade="A6"/>
            <w:tcMar>
              <w:top w:w="113" w:type="dxa"/>
              <w:bottom w:w="113" w:type="dxa"/>
            </w:tcMar>
          </w:tcPr>
          <w:p w14:paraId="301F97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C4DF" w14:textId="77777777" w:rsidTr="003F0D73">
        <w:sdt>
          <w:sdtPr>
            <w:rPr>
              <w:b/>
            </w:rPr>
            <w:alias w:val="Article headword"/>
            <w:tag w:val="articleHeadword"/>
            <w:id w:val="-361440020"/>
            <w:placeholder>
              <w:docPart w:val="43EB61DB5C8B465181AAD8ACF2D04ADB"/>
            </w:placeholder>
            <w:text/>
          </w:sdtPr>
          <w:sdtEndPr/>
          <w:sdtContent>
            <w:tc>
              <w:tcPr>
                <w:tcW w:w="9016" w:type="dxa"/>
                <w:tcMar>
                  <w:top w:w="113" w:type="dxa"/>
                  <w:bottom w:w="113" w:type="dxa"/>
                </w:tcMar>
              </w:tcPr>
              <w:p w14:paraId="32484340" w14:textId="77777777" w:rsidR="003F0D73" w:rsidRPr="00FB589A" w:rsidRDefault="006528E2" w:rsidP="00BC2071">
                <w:r w:rsidRPr="00B7401C">
                  <w:rPr>
                    <w:b/>
                  </w:rPr>
                  <w:t>Snow, Michael</w:t>
                </w:r>
                <w:r w:rsidR="00BC2071" w:rsidRPr="00B7401C">
                  <w:rPr>
                    <w:b/>
                  </w:rPr>
                  <w:t xml:space="preserve"> (1929</w:t>
                </w:r>
                <w:r w:rsidR="00B7401C" w:rsidRPr="00B7401C">
                  <w:rPr>
                    <w:b/>
                  </w:rPr>
                  <w:t>-</w:t>
                </w:r>
                <w:r w:rsidR="00BC2071" w:rsidRPr="00B7401C">
                  <w:rPr>
                    <w:b/>
                  </w:rPr>
                  <w:t>-)</w:t>
                </w:r>
              </w:p>
            </w:tc>
          </w:sdtContent>
        </w:sdt>
      </w:tr>
      <w:tr w:rsidR="00464699" w14:paraId="2207D8A3" w14:textId="77777777"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14:paraId="17B551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9CBD9C" w14:textId="77777777"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14:paraId="220EA355" w14:textId="77777777" w:rsidR="00E85A05" w:rsidRDefault="006528E2" w:rsidP="00E85A05">
                <w:r w:rsidRPr="006528E2">
                  <w:t>Michael Snow is a Canadian installation artist, painter, photographer, and musician, most widely recognized for his influence in experimental and structural cinema.</w:t>
                </w:r>
              </w:p>
            </w:tc>
          </w:sdtContent>
        </w:sdt>
      </w:tr>
      <w:tr w:rsidR="003F0D73" w14:paraId="2F6700F0" w14:textId="77777777" w:rsidTr="003F0D73">
        <w:sdt>
          <w:sdtPr>
            <w:alias w:val="Article text"/>
            <w:tag w:val="articleText"/>
            <w:id w:val="634067588"/>
            <w:placeholder>
              <w:docPart w:val="981C433036BA4488B8DB29F99309BF4F"/>
            </w:placeholder>
          </w:sdtPr>
          <w:sdtEndPr>
            <w:rPr>
              <w:b/>
              <w:bCs/>
              <w:color w:val="5B9BD5" w:themeColor="accent1"/>
              <w:sz w:val="18"/>
              <w:szCs w:val="18"/>
            </w:rPr>
          </w:sdtEndPr>
          <w:sdtContent>
            <w:tc>
              <w:tcPr>
                <w:tcW w:w="9016" w:type="dxa"/>
                <w:tcMar>
                  <w:top w:w="113" w:type="dxa"/>
                  <w:bottom w:w="113" w:type="dxa"/>
                </w:tcMar>
              </w:tcPr>
              <w:p w14:paraId="6622D952" w14:textId="77777777"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He was befriended by Jonas </w:t>
                </w:r>
                <w:proofErr w:type="spellStart"/>
                <w:r w:rsidRPr="006528E2">
                  <w:t>Mekas</w:t>
                </w:r>
                <w:proofErr w:type="spellEnd"/>
                <w:r w:rsidRPr="006528E2">
                  <w:t xml:space="preserve">, who introduced Snow to several filmmakers at his Filmmaker’s </w:t>
                </w:r>
                <w:proofErr w:type="spellStart"/>
                <w:r w:rsidRPr="006528E2">
                  <w:t>Cinemateque</w:t>
                </w:r>
                <w:proofErr w:type="spellEnd"/>
                <w:r w:rsidRPr="006528E2">
                  <w:t xml:space="preserve"> and encouraged him to develop films and transfer his concerns with music and photography into the moving image. He became more widely recognized after producing his most well-known work, the experimental feature film, Wavelength (1967). A 45-minute long near-continuous zoom shot of a single apartment room, the film was hailed by critics and filmmakers as an exemplar of </w:t>
                </w:r>
                <w:r w:rsidR="00B7401C">
                  <w:t>‘</w:t>
                </w:r>
                <w:r w:rsidRPr="006528E2">
                  <w:t>structural cinema,</w:t>
                </w:r>
                <w:r w:rsidR="00B7401C">
                  <w:t>’</w:t>
                </w:r>
                <w:r w:rsidRPr="006528E2">
                  <w:t xml:space="preserve">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w:t>
                </w:r>
                <w:r w:rsidR="00B7401C">
                  <w:t>‘</w:t>
                </w:r>
                <w:r w:rsidRPr="006528E2">
                  <w:t>Of a Ladder</w:t>
                </w:r>
                <w:r w:rsidR="00B7401C">
                  <w:t>’</w:t>
                </w:r>
                <w:r w:rsidRPr="006528E2">
                  <w:t xml:space="preserve"> (1971) and </w:t>
                </w:r>
                <w:r w:rsidR="00B7401C">
                  <w:t>‘</w:t>
                </w:r>
                <w:r w:rsidRPr="006528E2">
                  <w:t>Glares</w:t>
                </w:r>
                <w:r w:rsidR="00B7401C">
                  <w:t>’</w:t>
                </w:r>
                <w:r w:rsidRPr="006528E2">
                  <w:t xml:space="preserve"> (1973), Snow attempts to infuse a space with temporality by attempting to portray movement or narrative within still images. The two-screen, recto-verso </w:t>
                </w:r>
                <w:r w:rsidR="00B7401C">
                  <w:t>‘</w:t>
                </w:r>
                <w:r w:rsidRPr="006528E2">
                  <w:t>Two Sides to Every Story</w:t>
                </w:r>
                <w:r w:rsidR="00B7401C">
                  <w:t>’</w:t>
                </w:r>
                <w:r w:rsidRPr="006528E2">
                  <w:t xml:space="preserve">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p w14:paraId="61F7FBD9" w14:textId="77777777" w:rsidR="006528E2" w:rsidRPr="007027C7" w:rsidRDefault="006528E2" w:rsidP="006528E2">
                <w:pPr>
                  <w:rPr>
                    <w:u w:val="single"/>
                  </w:rPr>
                </w:pPr>
              </w:p>
              <w:p w14:paraId="0185A49A" w14:textId="53B3AE6A" w:rsidR="006528E2" w:rsidRPr="007027C7" w:rsidRDefault="00817C17" w:rsidP="006528E2">
                <w:pPr>
                  <w:pStyle w:val="Heading1"/>
                  <w:outlineLvl w:val="0"/>
                  <w:rPr>
                    <w:rFonts w:asciiTheme="minorHAnsi" w:hAnsiTheme="minorHAnsi"/>
                    <w:b w:val="0"/>
                    <w:color w:val="auto"/>
                  </w:rPr>
                </w:pPr>
                <w:r>
                  <w:rPr>
                    <w:rFonts w:asciiTheme="minorHAnsi" w:hAnsiTheme="minorHAnsi"/>
                    <w:b w:val="0"/>
                    <w:color w:val="auto"/>
                    <w:u w:val="single"/>
                  </w:rPr>
                  <w:t xml:space="preserve">Selected </w:t>
                </w:r>
                <w:r w:rsidR="007027C7" w:rsidRPr="007027C7">
                  <w:rPr>
                    <w:rFonts w:asciiTheme="minorHAnsi" w:hAnsiTheme="minorHAnsi"/>
                    <w:b w:val="0"/>
                    <w:color w:val="auto"/>
                    <w:u w:val="single"/>
                  </w:rPr>
                  <w:t>List of Works</w:t>
                </w:r>
                <w:r w:rsidR="007027C7">
                  <w:rPr>
                    <w:rFonts w:asciiTheme="minorHAnsi" w:hAnsiTheme="minorHAnsi"/>
                    <w:b w:val="0"/>
                    <w:color w:val="auto"/>
                  </w:rPr>
                  <w:t>:</w:t>
                </w:r>
              </w:p>
              <w:p w14:paraId="7F086994" w14:textId="77777777" w:rsidR="006528E2" w:rsidRDefault="00B7401C" w:rsidP="00DD3DDC">
                <w:pPr>
                  <w:pStyle w:val="NormalfollowingH2"/>
                </w:pPr>
                <w:r>
                  <w:t>‘</w:t>
                </w:r>
                <w:r w:rsidR="006528E2" w:rsidRPr="006528E2">
                  <w:t>Of a Ladder</w:t>
                </w:r>
                <w:r>
                  <w:t>’</w:t>
                </w:r>
                <w:r w:rsidR="006528E2">
                  <w:t xml:space="preserve"> (1971)</w:t>
                </w:r>
              </w:p>
              <w:p w14:paraId="00C75778" w14:textId="77777777" w:rsidR="006528E2" w:rsidRPr="006528E2" w:rsidRDefault="00817C17" w:rsidP="006528E2">
                <w:pPr>
                  <w:pStyle w:val="Caption"/>
                </w:pPr>
                <w:r>
                  <w:fldChar w:fldCharType="begin"/>
                </w:r>
                <w:r>
                  <w:instrText xml:space="preserve"> SEQ Figure \* ARABIC </w:instrText>
                </w:r>
                <w:r>
                  <w:fldChar w:fldCharType="separate"/>
                </w:r>
                <w:r w:rsidR="006528E2">
                  <w:rPr>
                    <w:noProof/>
                  </w:rPr>
                  <w:t>1</w:t>
                </w:r>
                <w:r>
                  <w:rPr>
                    <w:noProof/>
                  </w:rPr>
                  <w:fldChar w:fldCharType="end"/>
                </w:r>
                <w:r w:rsidR="006528E2">
                  <w:t xml:space="preserve"> </w:t>
                </w:r>
                <w:r w:rsidR="006528E2" w:rsidRPr="006029DE">
                  <w:t>http://blogs.artinfo.com/modernartnotes/files/2014/01/Michael-Snow-Of-a-Ladder-475.jpg</w:t>
                </w:r>
              </w:p>
              <w:p w14:paraId="7A73499E" w14:textId="77777777" w:rsidR="006528E2" w:rsidRDefault="00B7401C" w:rsidP="00DD3DDC">
                <w:pPr>
                  <w:pStyle w:val="NormalfollowingH2"/>
                </w:pPr>
                <w:r>
                  <w:t>‘</w:t>
                </w:r>
                <w:r w:rsidR="006528E2" w:rsidRPr="006528E2">
                  <w:t>Glares</w:t>
                </w:r>
                <w:r>
                  <w:t>’</w:t>
                </w:r>
                <w:r w:rsidR="006528E2">
                  <w:t xml:space="preserve"> (1973)</w:t>
                </w:r>
              </w:p>
              <w:p w14:paraId="33DC26FD" w14:textId="77777777" w:rsidR="006528E2" w:rsidRDefault="00817C17" w:rsidP="006528E2">
                <w:pPr>
                  <w:pStyle w:val="Caption"/>
                </w:pPr>
                <w:r>
                  <w:fldChar w:fldCharType="begin"/>
                </w:r>
                <w:r>
                  <w:instrText xml:space="preserve"> SEQ Figure \* ARABIC </w:instrText>
                </w:r>
                <w:r>
                  <w:fldChar w:fldCharType="separate"/>
                </w:r>
                <w:r w:rsidR="006528E2">
                  <w:rPr>
                    <w:noProof/>
                  </w:rPr>
                  <w:t>2</w:t>
                </w:r>
                <w:r>
                  <w:rPr>
                    <w:noProof/>
                  </w:rPr>
                  <w:fldChar w:fldCharType="end"/>
                </w:r>
                <w:r w:rsidR="006528E2">
                  <w:t xml:space="preserve"> </w:t>
                </w:r>
                <w:r w:rsidR="006528E2" w:rsidRPr="003D5EA9">
                  <w:t>http://blogs.artinfo.com/modernartnotes/files/2014/01/Michael-Snow-Glares-500.jpg</w:t>
                </w:r>
              </w:p>
              <w:p w14:paraId="1FD08F34" w14:textId="77777777" w:rsidR="006528E2" w:rsidRDefault="00B7401C" w:rsidP="00DD3DDC">
                <w:pPr>
                  <w:pStyle w:val="NormalfollowingH2"/>
                </w:pPr>
                <w:r>
                  <w:t>‘</w:t>
                </w:r>
                <w:r w:rsidR="006528E2" w:rsidRPr="006528E2">
                  <w:t>Two Sides to Every Story</w:t>
                </w:r>
                <w:r>
                  <w:t>’</w:t>
                </w:r>
                <w:r w:rsidR="006528E2" w:rsidRPr="006528E2">
                  <w:t xml:space="preserve"> (1974)</w:t>
                </w:r>
              </w:p>
              <w:p w14:paraId="1F1288D2" w14:textId="77777777" w:rsidR="006528E2" w:rsidRDefault="00817C17" w:rsidP="006528E2">
                <w:pPr>
                  <w:pStyle w:val="Caption"/>
                </w:pPr>
                <w:r>
                  <w:fldChar w:fldCharType="begin"/>
                </w:r>
                <w:r>
                  <w:instrText xml:space="preserve"> SEQ Figure \* ARABIC </w:instrText>
                </w:r>
                <w:r>
                  <w:fldChar w:fldCharType="separate"/>
                </w:r>
                <w:r w:rsidR="006528E2">
                  <w:rPr>
                    <w:noProof/>
                  </w:rPr>
                  <w:t>3</w:t>
                </w:r>
                <w:r>
                  <w:rPr>
                    <w:noProof/>
                  </w:rPr>
                  <w:fldChar w:fldCharType="end"/>
                </w:r>
                <w:r w:rsidR="006528E2">
                  <w:t xml:space="preserve"> </w:t>
                </w:r>
                <w:r w:rsidR="006528E2" w:rsidRPr="00BB434D">
                  <w:t>http://mikehoolboom.com/thenewsite/wp-content/uploads/2012/12/michael-snow-two-sides-to-every-story-1974.717.595.s.jpg</w:t>
                </w:r>
              </w:p>
              <w:p w14:paraId="2517AC58" w14:textId="77777777" w:rsidR="006528E2" w:rsidRDefault="006528E2" w:rsidP="00DD3DDC">
                <w:pPr>
                  <w:pStyle w:val="NormalfollowingH2"/>
                </w:pPr>
                <w:r w:rsidRPr="006528E2">
                  <w:t>Corpus Callosum (200</w:t>
                </w:r>
                <w:bookmarkStart w:id="0" w:name="_GoBack"/>
                <w:bookmarkEnd w:id="0"/>
                <w:r w:rsidRPr="006528E2">
                  <w:t>2)</w:t>
                </w:r>
              </w:p>
              <w:p w14:paraId="3AE2F1E7" w14:textId="0B903974" w:rsidR="003F0D73" w:rsidRPr="00817C17" w:rsidRDefault="00817C17" w:rsidP="00817C17">
                <w:pPr>
                  <w:pStyle w:val="Caption"/>
                </w:pPr>
                <w:r>
                  <w:fldChar w:fldCharType="begin"/>
                </w:r>
                <w:r>
                  <w:instrText xml:space="preserve"> SEQ Figure \* ARABIC </w:instrText>
                </w:r>
                <w:r>
                  <w:fldChar w:fldCharType="separate"/>
                </w:r>
                <w:r w:rsidR="006528E2">
                  <w:rPr>
                    <w:noProof/>
                  </w:rPr>
                  <w:t>4</w:t>
                </w:r>
                <w:r>
                  <w:rPr>
                    <w:noProof/>
                  </w:rPr>
                  <w:fldChar w:fldCharType="end"/>
                </w:r>
                <w:r w:rsidR="006528E2">
                  <w:t xml:space="preserve"> </w:t>
                </w:r>
                <w:r w:rsidR="006528E2" w:rsidRPr="00A71E39">
                  <w:t>http://www.news.wisc.edu/newsphotos/images/Wfilmfest03_Corpus_Callosum.jpg</w:t>
                </w:r>
              </w:p>
            </w:tc>
          </w:sdtContent>
        </w:sdt>
      </w:tr>
      <w:tr w:rsidR="003235A7" w14:paraId="78B9603F" w14:textId="77777777" w:rsidTr="003235A7">
        <w:tc>
          <w:tcPr>
            <w:tcW w:w="9016" w:type="dxa"/>
          </w:tcPr>
          <w:p w14:paraId="1D9BBE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14:paraId="7AF16AC4" w14:textId="77777777" w:rsidR="006528E2" w:rsidRDefault="00817C17" w:rsidP="006528E2">
                <w:sdt>
                  <w:sdtPr>
                    <w:id w:val="-1203013980"/>
                    <w:citation/>
                  </w:sdtPr>
                  <w:sdtEndPr/>
                  <w:sdtContent>
                    <w:r w:rsidR="006528E2">
                      <w:fldChar w:fldCharType="begin"/>
                    </w:r>
                    <w:r w:rsidR="006528E2">
                      <w:rPr>
                        <w:lang w:val="en-US"/>
                      </w:rPr>
                      <w:instrText xml:space="preserve"> CITATION Cor80 \l 1033 </w:instrText>
                    </w:r>
                    <w:r w:rsidR="006528E2">
                      <w:fldChar w:fldCharType="separate"/>
                    </w:r>
                    <w:r w:rsidR="0033224A">
                      <w:rPr>
                        <w:noProof/>
                        <w:lang w:val="en-US"/>
                      </w:rPr>
                      <w:t xml:space="preserve"> (Cornwall)</w:t>
                    </w:r>
                    <w:r w:rsidR="006528E2">
                      <w:fldChar w:fldCharType="end"/>
                    </w:r>
                  </w:sdtContent>
                </w:sdt>
              </w:p>
              <w:p w14:paraId="1A99E90D" w14:textId="77777777" w:rsidR="006528E2" w:rsidRDefault="006528E2" w:rsidP="006528E2"/>
              <w:p w14:paraId="1D8E5757" w14:textId="77777777" w:rsidR="003235A7" w:rsidRDefault="00817C17" w:rsidP="006528E2">
                <w:sdt>
                  <w:sdtPr>
                    <w:id w:val="1260637720"/>
                    <w:citation/>
                  </w:sdtPr>
                  <w:sdtEndPr/>
                  <w:sdtContent>
                    <w:r w:rsidR="006528E2">
                      <w:fldChar w:fldCharType="begin"/>
                    </w:r>
                    <w:r w:rsidR="006528E2">
                      <w:rPr>
                        <w:lang w:val="en-US"/>
                      </w:rPr>
                      <w:instrText xml:space="preserve"> CITATION She95 \l 1033 </w:instrText>
                    </w:r>
                    <w:r w:rsidR="006528E2">
                      <w:fldChar w:fldCharType="separate"/>
                    </w:r>
                    <w:r w:rsidR="0033224A">
                      <w:rPr>
                        <w:noProof/>
                        <w:lang w:val="en-US"/>
                      </w:rPr>
                      <w:t>(Shedden)</w:t>
                    </w:r>
                    <w:r w:rsidR="006528E2">
                      <w:fldChar w:fldCharType="end"/>
                    </w:r>
                  </w:sdtContent>
                </w:sdt>
              </w:p>
            </w:sdtContent>
          </w:sdt>
        </w:tc>
      </w:tr>
    </w:tbl>
    <w:p w14:paraId="7AAE41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F6A71" w14:textId="77777777" w:rsidR="00DC362C" w:rsidRDefault="00DC362C" w:rsidP="007A0D55">
      <w:pPr>
        <w:spacing w:after="0" w:line="240" w:lineRule="auto"/>
      </w:pPr>
      <w:r>
        <w:separator/>
      </w:r>
    </w:p>
  </w:endnote>
  <w:endnote w:type="continuationSeparator" w:id="0">
    <w:p w14:paraId="10DB5D24" w14:textId="77777777" w:rsidR="00DC362C" w:rsidRDefault="00DC3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84C86" w14:textId="77777777" w:rsidR="00DC362C" w:rsidRDefault="00DC362C" w:rsidP="007A0D55">
      <w:pPr>
        <w:spacing w:after="0" w:line="240" w:lineRule="auto"/>
      </w:pPr>
      <w:r>
        <w:separator/>
      </w:r>
    </w:p>
  </w:footnote>
  <w:footnote w:type="continuationSeparator" w:id="0">
    <w:p w14:paraId="07FAA7D4" w14:textId="77777777" w:rsidR="00DC362C" w:rsidRDefault="00DC36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BA2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3299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24A"/>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027C7"/>
    <w:rsid w:val="007411B9"/>
    <w:rsid w:val="00780D95"/>
    <w:rsid w:val="00780DC7"/>
    <w:rsid w:val="007A0D55"/>
    <w:rsid w:val="007B3377"/>
    <w:rsid w:val="007E5F44"/>
    <w:rsid w:val="00817C17"/>
    <w:rsid w:val="00821DE3"/>
    <w:rsid w:val="00846CE1"/>
    <w:rsid w:val="008A5B87"/>
    <w:rsid w:val="00922950"/>
    <w:rsid w:val="00977CD3"/>
    <w:rsid w:val="009A7264"/>
    <w:rsid w:val="009D1606"/>
    <w:rsid w:val="009E18A1"/>
    <w:rsid w:val="009E73D7"/>
    <w:rsid w:val="00A27D2C"/>
    <w:rsid w:val="00A76FD9"/>
    <w:rsid w:val="00AB436D"/>
    <w:rsid w:val="00AD2F24"/>
    <w:rsid w:val="00AD4844"/>
    <w:rsid w:val="00B219AE"/>
    <w:rsid w:val="00B33145"/>
    <w:rsid w:val="00B574C9"/>
    <w:rsid w:val="00B7401C"/>
    <w:rsid w:val="00BC2071"/>
    <w:rsid w:val="00BC39C9"/>
    <w:rsid w:val="00BE5BF7"/>
    <w:rsid w:val="00BF40E1"/>
    <w:rsid w:val="00C27FAB"/>
    <w:rsid w:val="00C358D4"/>
    <w:rsid w:val="00C6296B"/>
    <w:rsid w:val="00CC586D"/>
    <w:rsid w:val="00CF1542"/>
    <w:rsid w:val="00CF3EC5"/>
    <w:rsid w:val="00D656DA"/>
    <w:rsid w:val="00D74E51"/>
    <w:rsid w:val="00D83300"/>
    <w:rsid w:val="00DC362C"/>
    <w:rsid w:val="00DC6B48"/>
    <w:rsid w:val="00DD3DD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3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266319"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266319"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266319"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266319" w:rsidRDefault="006E4664">
          <w:pPr>
            <w:pStyle w:val="139052A39A31400984D68B20109D02C2"/>
          </w:pPr>
          <w:r>
            <w:rPr>
              <w:rStyle w:val="PlaceholderText"/>
            </w:rPr>
            <w:t>[Last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266319"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266319"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266319"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266319"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266319"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266319"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266319"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1C04BF"/>
    <w:rsid w:val="00266319"/>
    <w:rsid w:val="006E4664"/>
    <w:rsid w:val="007B0D54"/>
    <w:rsid w:val="00F460F3"/>
    <w:rsid w:val="00FF30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46F63CFE-2C15-354F-857A-6C30EC21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2</Pages>
  <Words>403</Words>
  <Characters>2301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2014-05-29T05:56:00Z</dcterms:created>
  <dcterms:modified xsi:type="dcterms:W3CDTF">2014-08-04T23:39:00Z</dcterms:modified>
</cp:coreProperties>
</file>