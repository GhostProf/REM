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BAF9E6" w14:textId="77777777" w:rsidTr="00922950">
        <w:tc>
          <w:tcPr>
            <w:tcW w:w="491" w:type="dxa"/>
            <w:vMerge w:val="restart"/>
            <w:shd w:val="clear" w:color="auto" w:fill="A6A6A6" w:themeFill="background1" w:themeFillShade="A6"/>
            <w:textDirection w:val="btLr"/>
          </w:tcPr>
          <w:p w14:paraId="64328C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874A9DDAB9C384BA21976E7BD17EDBE"/>
            </w:placeholder>
            <w:showingPlcHdr/>
            <w:dropDownList>
              <w:listItem w:displayText="Dr." w:value="Dr."/>
              <w:listItem w:displayText="Prof." w:value="Prof."/>
            </w:dropDownList>
          </w:sdtPr>
          <w:sdtEndPr/>
          <w:sdtContent>
            <w:tc>
              <w:tcPr>
                <w:tcW w:w="1259" w:type="dxa"/>
              </w:tcPr>
              <w:p w14:paraId="02452D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23A03CBAD69940B10143A6F69CDC60"/>
            </w:placeholder>
            <w:text/>
          </w:sdtPr>
          <w:sdtEndPr/>
          <w:sdtContent>
            <w:tc>
              <w:tcPr>
                <w:tcW w:w="2073" w:type="dxa"/>
              </w:tcPr>
              <w:p w14:paraId="32F3F0CC" w14:textId="77777777" w:rsidR="00B574C9" w:rsidRDefault="008511C0" w:rsidP="008511C0">
                <w:r>
                  <w:t>Liza</w:t>
                </w:r>
              </w:p>
            </w:tc>
          </w:sdtContent>
        </w:sdt>
        <w:sdt>
          <w:sdtPr>
            <w:alias w:val="Middle name"/>
            <w:tag w:val="authorMiddleName"/>
            <w:id w:val="-2076034781"/>
            <w:placeholder>
              <w:docPart w:val="E0B7C458AEC8C647A192001DA7C83AA1"/>
            </w:placeholder>
            <w:showingPlcHdr/>
            <w:text/>
          </w:sdtPr>
          <w:sdtEndPr/>
          <w:sdtContent>
            <w:tc>
              <w:tcPr>
                <w:tcW w:w="2551" w:type="dxa"/>
              </w:tcPr>
              <w:p w14:paraId="53699941" w14:textId="77777777" w:rsidR="00B574C9" w:rsidRDefault="00B574C9" w:rsidP="00922950">
                <w:r>
                  <w:rPr>
                    <w:rStyle w:val="PlaceholderText"/>
                  </w:rPr>
                  <w:t>[Middle name]</w:t>
                </w:r>
              </w:p>
            </w:tc>
          </w:sdtContent>
        </w:sdt>
        <w:sdt>
          <w:sdtPr>
            <w:alias w:val="Last name"/>
            <w:tag w:val="authorLastName"/>
            <w:id w:val="-1088529830"/>
            <w:placeholder>
              <w:docPart w:val="140D1C31AA99DA4BAD15DEC0C0C13FFC"/>
            </w:placeholder>
            <w:text/>
          </w:sdtPr>
          <w:sdtEndPr/>
          <w:sdtContent>
            <w:tc>
              <w:tcPr>
                <w:tcW w:w="2642" w:type="dxa"/>
              </w:tcPr>
              <w:p w14:paraId="1529269C" w14:textId="77777777" w:rsidR="00B574C9" w:rsidRDefault="008511C0" w:rsidP="008511C0">
                <w:proofErr w:type="spellStart"/>
                <w:r>
                  <w:t>Gennaro</w:t>
                </w:r>
                <w:proofErr w:type="spellEnd"/>
              </w:p>
            </w:tc>
          </w:sdtContent>
        </w:sdt>
      </w:tr>
      <w:tr w:rsidR="00B574C9" w14:paraId="1B52A69F" w14:textId="77777777" w:rsidTr="001A6A06">
        <w:trPr>
          <w:trHeight w:val="986"/>
        </w:trPr>
        <w:tc>
          <w:tcPr>
            <w:tcW w:w="491" w:type="dxa"/>
            <w:vMerge/>
            <w:shd w:val="clear" w:color="auto" w:fill="A6A6A6" w:themeFill="background1" w:themeFillShade="A6"/>
          </w:tcPr>
          <w:p w14:paraId="2E11D47B" w14:textId="77777777" w:rsidR="00B574C9" w:rsidRPr="001A6A06" w:rsidRDefault="00B574C9" w:rsidP="00CF1542">
            <w:pPr>
              <w:jc w:val="center"/>
              <w:rPr>
                <w:b/>
                <w:color w:val="FFFFFF" w:themeColor="background1"/>
              </w:rPr>
            </w:pPr>
          </w:p>
        </w:tc>
        <w:sdt>
          <w:sdtPr>
            <w:alias w:val="Biography"/>
            <w:tag w:val="authorBiography"/>
            <w:id w:val="938807824"/>
            <w:placeholder>
              <w:docPart w:val="C171DD73FE7B95419221BE188B74882D"/>
            </w:placeholder>
            <w:showingPlcHdr/>
          </w:sdtPr>
          <w:sdtEndPr/>
          <w:sdtContent>
            <w:tc>
              <w:tcPr>
                <w:tcW w:w="8525" w:type="dxa"/>
                <w:gridSpan w:val="4"/>
              </w:tcPr>
              <w:p w14:paraId="7D114A0C" w14:textId="77777777" w:rsidR="00B574C9" w:rsidRDefault="00B574C9" w:rsidP="00922950">
                <w:r>
                  <w:rPr>
                    <w:rStyle w:val="PlaceholderText"/>
                  </w:rPr>
                  <w:t>[Enter your biography]</w:t>
                </w:r>
              </w:p>
            </w:tc>
          </w:sdtContent>
        </w:sdt>
      </w:tr>
      <w:tr w:rsidR="00B574C9" w14:paraId="288858D0" w14:textId="77777777" w:rsidTr="001A6A06">
        <w:trPr>
          <w:trHeight w:val="986"/>
        </w:trPr>
        <w:tc>
          <w:tcPr>
            <w:tcW w:w="491" w:type="dxa"/>
            <w:vMerge/>
            <w:shd w:val="clear" w:color="auto" w:fill="A6A6A6" w:themeFill="background1" w:themeFillShade="A6"/>
          </w:tcPr>
          <w:p w14:paraId="4CCEE9C4" w14:textId="77777777" w:rsidR="00B574C9" w:rsidRPr="001A6A06" w:rsidRDefault="00B574C9" w:rsidP="00CF1542">
            <w:pPr>
              <w:jc w:val="center"/>
              <w:rPr>
                <w:b/>
                <w:color w:val="FFFFFF" w:themeColor="background1"/>
              </w:rPr>
            </w:pPr>
          </w:p>
        </w:tc>
        <w:sdt>
          <w:sdtPr>
            <w:alias w:val="Affiliation"/>
            <w:tag w:val="affiliation"/>
            <w:id w:val="2012937915"/>
            <w:placeholder>
              <w:docPart w:val="BD7266CF5CB800428B4C3F368F418EED"/>
            </w:placeholder>
            <w:showingPlcHdr/>
            <w:text/>
          </w:sdtPr>
          <w:sdtEndPr/>
          <w:sdtContent>
            <w:tc>
              <w:tcPr>
                <w:tcW w:w="8525" w:type="dxa"/>
                <w:gridSpan w:val="4"/>
              </w:tcPr>
              <w:p w14:paraId="38EAF366" w14:textId="77777777" w:rsidR="00B574C9" w:rsidRDefault="00B574C9" w:rsidP="00B574C9">
                <w:r>
                  <w:rPr>
                    <w:rStyle w:val="PlaceholderText"/>
                  </w:rPr>
                  <w:t>[Enter the institution with which you are affiliated]</w:t>
                </w:r>
              </w:p>
            </w:tc>
          </w:sdtContent>
        </w:sdt>
      </w:tr>
    </w:tbl>
    <w:p w14:paraId="11C3E5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759C6D8" w14:textId="77777777" w:rsidTr="00244BB0">
        <w:tc>
          <w:tcPr>
            <w:tcW w:w="9016" w:type="dxa"/>
            <w:shd w:val="clear" w:color="auto" w:fill="A6A6A6" w:themeFill="background1" w:themeFillShade="A6"/>
            <w:tcMar>
              <w:top w:w="113" w:type="dxa"/>
              <w:bottom w:w="113" w:type="dxa"/>
            </w:tcMar>
          </w:tcPr>
          <w:p w14:paraId="234273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FC9357" w14:textId="77777777" w:rsidTr="003F0D73">
        <w:sdt>
          <w:sdtPr>
            <w:alias w:val="Article headword"/>
            <w:tag w:val="articleHeadword"/>
            <w:id w:val="-361440020"/>
            <w:placeholder>
              <w:docPart w:val="1FE5AFBA1FCC2A4092F9C969D85FC9B5"/>
            </w:placeholder>
            <w:text/>
          </w:sdtPr>
          <w:sdtEndPr/>
          <w:sdtContent>
            <w:tc>
              <w:tcPr>
                <w:tcW w:w="9016" w:type="dxa"/>
                <w:tcMar>
                  <w:top w:w="113" w:type="dxa"/>
                  <w:bottom w:w="113" w:type="dxa"/>
                </w:tcMar>
              </w:tcPr>
              <w:p w14:paraId="5A2E1586" w14:textId="77777777" w:rsidR="003F0D73" w:rsidRPr="00FB589A" w:rsidRDefault="008511C0" w:rsidP="008511C0">
                <w:pPr>
                  <w:rPr>
                    <w:b/>
                  </w:rPr>
                </w:pPr>
                <w:r w:rsidRPr="008511C0">
                  <w:t>Agnes de Mille (1905-1993)</w:t>
                </w:r>
              </w:p>
            </w:tc>
          </w:sdtContent>
        </w:sdt>
      </w:tr>
      <w:tr w:rsidR="00464699" w14:paraId="0B5885BA" w14:textId="77777777" w:rsidTr="008511C0">
        <w:sdt>
          <w:sdtPr>
            <w:rPr>
              <w:rFonts w:ascii="Calibri" w:hAnsi="Calibri"/>
            </w:rPr>
            <w:alias w:val="Variant headwords"/>
            <w:tag w:val="variantHeadwords"/>
            <w:id w:val="173464402"/>
            <w:placeholder>
              <w:docPart w:val="77E694A3F691E84B9789FAD9002DD710"/>
            </w:placeholder>
            <w:showingPlcHdr/>
          </w:sdtPr>
          <w:sdtEndPr/>
          <w:sdtContent>
            <w:tc>
              <w:tcPr>
                <w:tcW w:w="9016" w:type="dxa"/>
                <w:tcMar>
                  <w:top w:w="113" w:type="dxa"/>
                  <w:bottom w:w="113" w:type="dxa"/>
                </w:tcMar>
              </w:tcPr>
              <w:p w14:paraId="58AD4C64" w14:textId="77777777" w:rsidR="00464699" w:rsidRPr="008511C0" w:rsidRDefault="00464699" w:rsidP="008511C0">
                <w:pPr>
                  <w:rPr>
                    <w:rFonts w:ascii="Calibri" w:hAnsi="Calibri"/>
                  </w:rPr>
                </w:pPr>
                <w:r w:rsidRPr="008511C0">
                  <w:rPr>
                    <w:rStyle w:val="PlaceholderText"/>
                    <w:rFonts w:ascii="Calibri" w:hAnsi="Calibri"/>
                    <w:b/>
                  </w:rPr>
                  <w:t xml:space="preserve">[Enter any </w:t>
                </w:r>
                <w:r w:rsidRPr="008511C0">
                  <w:rPr>
                    <w:rStyle w:val="PlaceholderText"/>
                    <w:rFonts w:ascii="Calibri" w:hAnsi="Calibri"/>
                    <w:b/>
                    <w:i/>
                  </w:rPr>
                  <w:t>variant forms</w:t>
                </w:r>
                <w:r w:rsidRPr="008511C0">
                  <w:rPr>
                    <w:rStyle w:val="PlaceholderText"/>
                    <w:rFonts w:ascii="Calibri" w:hAnsi="Calibri"/>
                    <w:b/>
                  </w:rPr>
                  <w:t xml:space="preserve"> of your headword – OPTIONAL]</w:t>
                </w:r>
              </w:p>
            </w:tc>
          </w:sdtContent>
        </w:sdt>
      </w:tr>
      <w:tr w:rsidR="00E85A05" w14:paraId="7D6EE518" w14:textId="77777777" w:rsidTr="003F0D73">
        <w:sdt>
          <w:sdtPr>
            <w:rPr>
              <w:rFonts w:ascii="Calibri" w:hAnsi="Calibri"/>
            </w:rPr>
            <w:alias w:val="Abstract"/>
            <w:tag w:val="abstract"/>
            <w:id w:val="-635871867"/>
            <w:placeholder>
              <w:docPart w:val="0553B992FBD8AE459330DDABF27EC0DB"/>
            </w:placeholder>
          </w:sdtPr>
          <w:sdtEndPr/>
          <w:sdtContent>
            <w:tc>
              <w:tcPr>
                <w:tcW w:w="9016" w:type="dxa"/>
                <w:tcMar>
                  <w:top w:w="113" w:type="dxa"/>
                  <w:bottom w:w="113" w:type="dxa"/>
                </w:tcMar>
              </w:tcPr>
              <w:p w14:paraId="5E0EEB8A" w14:textId="77777777" w:rsidR="00E85A05" w:rsidRPr="008511C0" w:rsidRDefault="008511C0" w:rsidP="008511C0">
                <w:pPr>
                  <w:rPr>
                    <w:rFonts w:ascii="Calibri" w:hAnsi="Calibri"/>
                  </w:rPr>
                </w:pPr>
                <w:r w:rsidRPr="008511C0">
                  <w:rPr>
                    <w:rFonts w:ascii="Calibri" w:hAnsi="Calibri"/>
                  </w:rPr>
                  <w:t xml:space="preserve">Agnes de Mille performed as a self-producing female dance soloist; choreographed for Ballets </w:t>
                </w:r>
                <w:proofErr w:type="spellStart"/>
                <w:r w:rsidRPr="008511C0">
                  <w:rPr>
                    <w:rFonts w:ascii="Calibri" w:hAnsi="Calibri"/>
                  </w:rPr>
                  <w:t>Russes</w:t>
                </w:r>
                <w:proofErr w:type="spellEnd"/>
                <w:r w:rsidRPr="008511C0">
                  <w:rPr>
                    <w:rFonts w:ascii="Calibri" w:hAnsi="Calibri"/>
                  </w:rPr>
                  <w:t xml:space="preserve"> and Ballet Theatre and transformed the function of dance in the American musical. Her Americana ballet </w:t>
                </w:r>
                <w:r w:rsidRPr="008511C0">
                  <w:rPr>
                    <w:rFonts w:ascii="Calibri" w:hAnsi="Calibri"/>
                    <w:i/>
                  </w:rPr>
                  <w:t xml:space="preserve">Rodeo </w:t>
                </w:r>
                <w:r w:rsidRPr="008511C0">
                  <w:rPr>
                    <w:rFonts w:ascii="Calibri" w:hAnsi="Calibri"/>
                  </w:rPr>
                  <w:t xml:space="preserve">(1942) presents an iconic individualistic American character in her misfit cowgirl; while her </w:t>
                </w:r>
                <w:r w:rsidRPr="008511C0">
                  <w:rPr>
                    <w:rFonts w:ascii="Calibri" w:hAnsi="Calibri"/>
                    <w:i/>
                  </w:rPr>
                  <w:t xml:space="preserve">Three Virgins and a Devil </w:t>
                </w:r>
                <w:r w:rsidRPr="008511C0">
                  <w:rPr>
                    <w:rFonts w:ascii="Calibri" w:hAnsi="Calibri"/>
                  </w:rPr>
                  <w:t xml:space="preserve">(1941) exposes the temptations of lust, greed and piety rendered in comic dance/pantomime; </w:t>
                </w:r>
                <w:r w:rsidRPr="008511C0">
                  <w:rPr>
                    <w:rFonts w:ascii="Calibri" w:hAnsi="Calibri"/>
                    <w:i/>
                  </w:rPr>
                  <w:t xml:space="preserve">Fall River Legend </w:t>
                </w:r>
                <w:r w:rsidRPr="008511C0">
                  <w:rPr>
                    <w:rFonts w:ascii="Calibri" w:hAnsi="Calibri"/>
                  </w:rPr>
                  <w:t xml:space="preserve">(1948) examines the psychological torment of accused murderess Lizzie Borden. These ballets are important contributions to the canon of American ballet; however, it is in de </w:t>
                </w:r>
                <w:proofErr w:type="spellStart"/>
                <w:r w:rsidRPr="008511C0">
                  <w:rPr>
                    <w:rFonts w:ascii="Calibri" w:hAnsi="Calibri"/>
                  </w:rPr>
                  <w:t>Mille’s</w:t>
                </w:r>
                <w:proofErr w:type="spellEnd"/>
                <w:r w:rsidRPr="008511C0">
                  <w:rPr>
                    <w:rFonts w:ascii="Calibri" w:hAnsi="Calibri"/>
                  </w:rPr>
                  <w:t xml:space="preserve"> musical </w:t>
                </w:r>
                <w:proofErr w:type="spellStart"/>
                <w:r w:rsidRPr="008511C0">
                  <w:rPr>
                    <w:rFonts w:ascii="Calibri" w:hAnsi="Calibri"/>
                  </w:rPr>
                  <w:t>theater</w:t>
                </w:r>
                <w:proofErr w:type="spellEnd"/>
                <w:r w:rsidRPr="008511C0">
                  <w:rPr>
                    <w:rFonts w:ascii="Calibri" w:hAnsi="Calibri"/>
                  </w:rPr>
                  <w:t xml:space="preserve"> dances that her modernist methodologies served to transform a genre. Developing her choreographic art in the early days of American modern dance, de Mille was a practitioner of the methods and tenets of the burgeoning form. Making the American musical a medium for modern dance expression, she ushered in an exceptional period of choreography during the prolific era of the ‘Golden Age’ (1943-1964). De </w:t>
                </w:r>
                <w:proofErr w:type="spellStart"/>
                <w:r w:rsidRPr="008511C0">
                  <w:rPr>
                    <w:rFonts w:ascii="Calibri" w:hAnsi="Calibri"/>
                  </w:rPr>
                  <w:t>Mille’s</w:t>
                </w:r>
                <w:proofErr w:type="spellEnd"/>
                <w:r w:rsidRPr="008511C0">
                  <w:rPr>
                    <w:rFonts w:ascii="Calibri" w:hAnsi="Calibri"/>
                  </w:rPr>
                  <w:t xml:space="preserve"> influence is still apparent in twenty-first century Broadway.</w:t>
                </w:r>
              </w:p>
            </w:tc>
          </w:sdtContent>
        </w:sdt>
      </w:tr>
      <w:tr w:rsidR="003F0D73" w14:paraId="1272B199" w14:textId="77777777" w:rsidTr="003F0D73">
        <w:sdt>
          <w:sdtPr>
            <w:rPr>
              <w:rFonts w:ascii="Calibri" w:hAnsi="Calibri"/>
            </w:rPr>
            <w:alias w:val="Article text"/>
            <w:tag w:val="articleText"/>
            <w:id w:val="634067588"/>
            <w:placeholder>
              <w:docPart w:val="7E4049738111204F923E632AAC80090A"/>
            </w:placeholder>
          </w:sdtPr>
          <w:sdtEndPr/>
          <w:sdtContent>
            <w:tc>
              <w:tcPr>
                <w:tcW w:w="9016" w:type="dxa"/>
                <w:tcMar>
                  <w:top w:w="113" w:type="dxa"/>
                  <w:bottom w:w="113" w:type="dxa"/>
                </w:tcMar>
              </w:tcPr>
              <w:p w14:paraId="2257D35D" w14:textId="77777777" w:rsidR="008511C0" w:rsidRPr="008511C0" w:rsidRDefault="008511C0" w:rsidP="008511C0">
                <w:pPr>
                  <w:spacing w:after="220"/>
                  <w:rPr>
                    <w:rStyle w:val="Heading1Char"/>
                  </w:rPr>
                </w:pPr>
                <w:r w:rsidRPr="008511C0">
                  <w:rPr>
                    <w:rStyle w:val="Heading1Char"/>
                  </w:rPr>
                  <w:t>Summary</w:t>
                </w:r>
              </w:p>
              <w:p w14:paraId="1E546430" w14:textId="77777777" w:rsidR="008511C0" w:rsidRPr="008511C0" w:rsidRDefault="008511C0" w:rsidP="008511C0">
                <w:pPr>
                  <w:rPr>
                    <w:rFonts w:ascii="Calibri" w:hAnsi="Calibri"/>
                  </w:rPr>
                </w:pPr>
                <w:r w:rsidRPr="008511C0">
                  <w:rPr>
                    <w:rFonts w:ascii="Calibri" w:hAnsi="Calibri"/>
                  </w:rPr>
                  <w:t xml:space="preserve">Agnes de Mille performed as a self-producing female dance soloist; choreographed for Ballets </w:t>
                </w:r>
                <w:proofErr w:type="spellStart"/>
                <w:r w:rsidRPr="008511C0">
                  <w:rPr>
                    <w:rFonts w:ascii="Calibri" w:hAnsi="Calibri"/>
                  </w:rPr>
                  <w:t>Russes</w:t>
                </w:r>
                <w:proofErr w:type="spellEnd"/>
                <w:r w:rsidRPr="008511C0">
                  <w:rPr>
                    <w:rFonts w:ascii="Calibri" w:hAnsi="Calibri"/>
                  </w:rPr>
                  <w:t xml:space="preserve"> and Ballet Theatre and transformed the function of dance in the American musical. Her Americana ballet </w:t>
                </w:r>
                <w:r w:rsidRPr="008511C0">
                  <w:rPr>
                    <w:rFonts w:ascii="Calibri" w:hAnsi="Calibri"/>
                    <w:i/>
                  </w:rPr>
                  <w:t xml:space="preserve">Rodeo </w:t>
                </w:r>
                <w:r w:rsidRPr="008511C0">
                  <w:rPr>
                    <w:rFonts w:ascii="Calibri" w:hAnsi="Calibri"/>
                  </w:rPr>
                  <w:t xml:space="preserve">(1942) presents an iconic individualistic American character in her misfit cowgirl; while her </w:t>
                </w:r>
                <w:r w:rsidRPr="008511C0">
                  <w:rPr>
                    <w:rFonts w:ascii="Calibri" w:hAnsi="Calibri"/>
                    <w:i/>
                  </w:rPr>
                  <w:t xml:space="preserve">Three Virgins and a Devil </w:t>
                </w:r>
                <w:r w:rsidRPr="008511C0">
                  <w:rPr>
                    <w:rFonts w:ascii="Calibri" w:hAnsi="Calibri"/>
                  </w:rPr>
                  <w:t xml:space="preserve">(1941) exposes the temptations of lust, greed and piety rendered in comic dance/pantomime; </w:t>
                </w:r>
                <w:r w:rsidRPr="008511C0">
                  <w:rPr>
                    <w:rFonts w:ascii="Calibri" w:hAnsi="Calibri"/>
                    <w:i/>
                  </w:rPr>
                  <w:t xml:space="preserve">Fall River Legend </w:t>
                </w:r>
                <w:r w:rsidRPr="008511C0">
                  <w:rPr>
                    <w:rFonts w:ascii="Calibri" w:hAnsi="Calibri"/>
                  </w:rPr>
                  <w:t xml:space="preserve">(1948) examines the psychological torment of accused murderess Lizzie Borden. These ballets are important contributions to the canon of American ballet; however, it is in de </w:t>
                </w:r>
                <w:proofErr w:type="spellStart"/>
                <w:r w:rsidRPr="008511C0">
                  <w:rPr>
                    <w:rFonts w:ascii="Calibri" w:hAnsi="Calibri"/>
                  </w:rPr>
                  <w:t>Mille’s</w:t>
                </w:r>
                <w:proofErr w:type="spellEnd"/>
                <w:r w:rsidRPr="008511C0">
                  <w:rPr>
                    <w:rFonts w:ascii="Calibri" w:hAnsi="Calibri"/>
                  </w:rPr>
                  <w:t xml:space="preserve"> musical </w:t>
                </w:r>
                <w:proofErr w:type="spellStart"/>
                <w:r w:rsidRPr="008511C0">
                  <w:rPr>
                    <w:rFonts w:ascii="Calibri" w:hAnsi="Calibri"/>
                  </w:rPr>
                  <w:t>theater</w:t>
                </w:r>
                <w:proofErr w:type="spellEnd"/>
                <w:r w:rsidRPr="008511C0">
                  <w:rPr>
                    <w:rFonts w:ascii="Calibri" w:hAnsi="Calibri"/>
                  </w:rPr>
                  <w:t xml:space="preserve"> dances that her modernist methodologies served to transform a genre. Developing her choreographic art in the early days of American modern dance, de Mille was a practitioner of the methods and tenets of the burgeoning form. Making the American musical a medium for modern dance expression, she ushered in an exceptional period of choreography during the prolific era of the ‘Golden Age’ (1943-1964). De </w:t>
                </w:r>
                <w:proofErr w:type="spellStart"/>
                <w:r w:rsidRPr="008511C0">
                  <w:rPr>
                    <w:rFonts w:ascii="Calibri" w:hAnsi="Calibri"/>
                  </w:rPr>
                  <w:t>Mille’s</w:t>
                </w:r>
                <w:proofErr w:type="spellEnd"/>
                <w:r w:rsidRPr="008511C0">
                  <w:rPr>
                    <w:rFonts w:ascii="Calibri" w:hAnsi="Calibri"/>
                  </w:rPr>
                  <w:t xml:space="preserve"> influence is still apparent in twenty-first century Broadway.</w:t>
                </w:r>
              </w:p>
              <w:p w14:paraId="26945144" w14:textId="77777777" w:rsidR="008511C0" w:rsidRPr="008511C0" w:rsidRDefault="008511C0" w:rsidP="008511C0">
                <w:pPr>
                  <w:rPr>
                    <w:rFonts w:ascii="Calibri" w:hAnsi="Calibri"/>
                  </w:rPr>
                </w:pPr>
              </w:p>
              <w:p w14:paraId="22FE70A7" w14:textId="77777777" w:rsidR="008511C0" w:rsidRPr="008511C0" w:rsidRDefault="008511C0" w:rsidP="008511C0">
                <w:pPr>
                  <w:pStyle w:val="Heading1"/>
                  <w:outlineLvl w:val="0"/>
                </w:pPr>
                <w:r w:rsidRPr="008511C0">
                  <w:t>Background</w:t>
                </w:r>
              </w:p>
              <w:p w14:paraId="16346D12" w14:textId="77777777" w:rsidR="008511C0" w:rsidRPr="008511C0" w:rsidRDefault="008511C0" w:rsidP="008511C0">
                <w:pPr>
                  <w:rPr>
                    <w:rFonts w:ascii="Calibri" w:hAnsi="Calibri"/>
                  </w:rPr>
                </w:pPr>
                <w:r w:rsidRPr="008511C0">
                  <w:rPr>
                    <w:rFonts w:ascii="Calibri" w:hAnsi="Calibri"/>
                  </w:rPr>
                  <w:t xml:space="preserve">In 1926, shortly after arriving in New York City, Agnes de Mille began her career as a self-producing female soloist.  Her limited dance training in classical ballet had been obtained at the Theodore </w:t>
                </w:r>
                <w:proofErr w:type="spellStart"/>
                <w:r w:rsidRPr="008511C0">
                  <w:rPr>
                    <w:rFonts w:ascii="Calibri" w:hAnsi="Calibri"/>
                  </w:rPr>
                  <w:t>Kosloff</w:t>
                </w:r>
                <w:proofErr w:type="spellEnd"/>
                <w:r w:rsidRPr="008511C0">
                  <w:rPr>
                    <w:rFonts w:ascii="Calibri" w:hAnsi="Calibri"/>
                  </w:rPr>
                  <w:t xml:space="preserve"> School in Hollywood, California, where she spent her childhood as a privileged daughter of the Hollywood De Milles. Creating solo dance characterizations, rendered in pantomime and classical ballet, de Mille demonstrated a gift for exposing human flaw with brutal clarity, humour, </w:t>
                </w:r>
                <w:r w:rsidRPr="008511C0">
                  <w:rPr>
                    <w:rFonts w:ascii="Calibri" w:hAnsi="Calibri"/>
                  </w:rPr>
                  <w:lastRenderedPageBreak/>
                  <w:t xml:space="preserve">and wit. In 1928, she was engaged as a soloist with Adolph </w:t>
                </w:r>
                <w:proofErr w:type="spellStart"/>
                <w:r w:rsidRPr="008511C0">
                  <w:rPr>
                    <w:rFonts w:ascii="Calibri" w:hAnsi="Calibri"/>
                  </w:rPr>
                  <w:t>Bolm’s</w:t>
                </w:r>
                <w:proofErr w:type="spellEnd"/>
                <w:r w:rsidRPr="008511C0">
                  <w:rPr>
                    <w:rFonts w:ascii="Calibri" w:hAnsi="Calibri"/>
                  </w:rPr>
                  <w:t xml:space="preserve"> company Ballet </w:t>
                </w:r>
                <w:proofErr w:type="spellStart"/>
                <w:r w:rsidRPr="008511C0">
                  <w:rPr>
                    <w:rFonts w:ascii="Calibri" w:hAnsi="Calibri"/>
                  </w:rPr>
                  <w:t>Intime</w:t>
                </w:r>
                <w:proofErr w:type="spellEnd"/>
                <w:r w:rsidRPr="008511C0">
                  <w:rPr>
                    <w:rFonts w:ascii="Calibri" w:hAnsi="Calibri"/>
                    <w:i/>
                  </w:rPr>
                  <w:t xml:space="preserve">. </w:t>
                </w:r>
                <w:r w:rsidRPr="008511C0">
                  <w:rPr>
                    <w:rFonts w:ascii="Calibri" w:hAnsi="Calibri"/>
                  </w:rPr>
                  <w:t xml:space="preserve">It was there that she met Louis Horst, an accompanist, conductor and composer who had served as musical director for the </w:t>
                </w:r>
                <w:proofErr w:type="spellStart"/>
                <w:r w:rsidRPr="008511C0">
                  <w:rPr>
                    <w:rFonts w:ascii="Calibri" w:hAnsi="Calibri"/>
                  </w:rPr>
                  <w:t>Denishawn</w:t>
                </w:r>
                <w:proofErr w:type="spellEnd"/>
                <w:r w:rsidRPr="008511C0">
                  <w:rPr>
                    <w:rFonts w:ascii="Calibri" w:hAnsi="Calibri"/>
                  </w:rPr>
                  <w:t xml:space="preserve"> Company. He introduced de Mille to Martha Graham, whom she revered, and the two women maintained a life long relationship. Horst’s books, </w:t>
                </w:r>
                <w:r w:rsidRPr="008511C0">
                  <w:rPr>
                    <w:rFonts w:ascii="Calibri" w:hAnsi="Calibri"/>
                    <w:i/>
                  </w:rPr>
                  <w:t xml:space="preserve">Modern Dance Forms in Relation to the Other Modern Arts </w:t>
                </w:r>
                <w:r w:rsidRPr="008511C0">
                  <w:rPr>
                    <w:rFonts w:ascii="Calibri" w:hAnsi="Calibri"/>
                  </w:rPr>
                  <w:t xml:space="preserve">(1961) and </w:t>
                </w:r>
                <w:r w:rsidRPr="008511C0">
                  <w:rPr>
                    <w:rFonts w:ascii="Calibri" w:hAnsi="Calibri"/>
                    <w:i/>
                  </w:rPr>
                  <w:t xml:space="preserve">Pre-Classic Dance Forms </w:t>
                </w:r>
                <w:r w:rsidRPr="008511C0">
                  <w:rPr>
                    <w:rFonts w:ascii="Calibri" w:hAnsi="Calibri"/>
                  </w:rPr>
                  <w:t>(1937)</w:t>
                </w:r>
                <w:r w:rsidRPr="008511C0">
                  <w:rPr>
                    <w:rFonts w:ascii="Calibri" w:hAnsi="Calibri"/>
                    <w:i/>
                  </w:rPr>
                  <w:t xml:space="preserve"> </w:t>
                </w:r>
                <w:r w:rsidRPr="008511C0">
                  <w:rPr>
                    <w:rFonts w:ascii="Calibri" w:hAnsi="Calibri"/>
                  </w:rPr>
                  <w:t xml:space="preserve">are among the earliest written works defining the systems and methodologies of American modern dance. In her autobiography, </w:t>
                </w:r>
                <w:r w:rsidRPr="008511C0">
                  <w:rPr>
                    <w:rFonts w:ascii="Calibri" w:hAnsi="Calibri"/>
                    <w:i/>
                  </w:rPr>
                  <w:t xml:space="preserve">Dance to the Piper </w:t>
                </w:r>
                <w:r w:rsidRPr="008511C0">
                  <w:rPr>
                    <w:rFonts w:ascii="Calibri" w:hAnsi="Calibri"/>
                  </w:rPr>
                  <w:t xml:space="preserve">(1951), de Mille wrote of Horst, ‘Over the years he has influenced and helped the dancing in this country more than any other non-dancer, with the possible exception of John Martin and Lincoln Kirstein. The long talks he had with us worked like yeast in our creative thought’ (124). Like Horst, John Martin, first dance critic for </w:t>
                </w:r>
                <w:r w:rsidRPr="008511C0">
                  <w:rPr>
                    <w:rFonts w:ascii="Calibri" w:hAnsi="Calibri"/>
                    <w:i/>
                  </w:rPr>
                  <w:t>The New York Times</w:t>
                </w:r>
                <w:r w:rsidRPr="008511C0">
                  <w:rPr>
                    <w:rFonts w:ascii="Calibri" w:hAnsi="Calibri"/>
                  </w:rPr>
                  <w:t xml:space="preserve"> was occupied with defining modern dance as a unique genre. His definition of distortion processes is articulated in his book, </w:t>
                </w:r>
                <w:r w:rsidRPr="008511C0">
                  <w:rPr>
                    <w:rFonts w:ascii="Calibri" w:hAnsi="Calibri"/>
                    <w:i/>
                  </w:rPr>
                  <w:t>The Modern Dance</w:t>
                </w:r>
                <w:r w:rsidRPr="008511C0">
                  <w:rPr>
                    <w:rFonts w:ascii="Calibri" w:hAnsi="Calibri"/>
                  </w:rPr>
                  <w:t xml:space="preserve"> (1933).</w:t>
                </w:r>
                <w:r w:rsidRPr="008511C0">
                  <w:rPr>
                    <w:rFonts w:ascii="Calibri" w:hAnsi="Calibri"/>
                    <w:i/>
                  </w:rPr>
                  <w:t xml:space="preserve"> </w:t>
                </w:r>
                <w:r w:rsidRPr="008511C0">
                  <w:rPr>
                    <w:rFonts w:ascii="Calibri" w:hAnsi="Calibri"/>
                  </w:rPr>
                  <w:t xml:space="preserve">Careful to distinguish modern dance from dance forms associated with the nineteenth century, including pantomime and ballet Martin struggled with how to classify de Mille. In his 1938 publication </w:t>
                </w:r>
                <w:r w:rsidRPr="008511C0">
                  <w:rPr>
                    <w:rFonts w:ascii="Calibri" w:hAnsi="Calibri"/>
                    <w:i/>
                  </w:rPr>
                  <w:t>America Dancing</w:t>
                </w:r>
                <w:r w:rsidRPr="008511C0">
                  <w:rPr>
                    <w:rFonts w:ascii="Calibri" w:hAnsi="Calibri"/>
                  </w:rPr>
                  <w:t xml:space="preserve"> Martin wrote, ‘To classify Agnes de Mille among the modern dancers is perhaps to stretch a point, but to omit her would be indefensible’ (264).  </w:t>
                </w:r>
              </w:p>
              <w:p w14:paraId="7448FA11" w14:textId="77777777" w:rsidR="008511C0" w:rsidRPr="008511C0" w:rsidRDefault="008511C0" w:rsidP="008511C0">
                <w:pPr>
                  <w:rPr>
                    <w:rFonts w:ascii="Calibri" w:hAnsi="Calibri"/>
                  </w:rPr>
                </w:pPr>
              </w:p>
              <w:p w14:paraId="2EAE56A9" w14:textId="77777777" w:rsidR="008511C0" w:rsidRPr="008511C0" w:rsidRDefault="008511C0" w:rsidP="008511C0">
                <w:pPr>
                  <w:pStyle w:val="Heading1"/>
                  <w:outlineLvl w:val="0"/>
                </w:pPr>
                <w:r w:rsidRPr="008511C0">
                  <w:t xml:space="preserve">Contributions to Modernism </w:t>
                </w:r>
              </w:p>
              <w:p w14:paraId="713F6E3A" w14:textId="77777777" w:rsidR="008511C0" w:rsidRPr="008511C0" w:rsidRDefault="008511C0" w:rsidP="008511C0">
                <w:pPr>
                  <w:rPr>
                    <w:rFonts w:ascii="Calibri" w:hAnsi="Calibri"/>
                  </w:rPr>
                </w:pPr>
                <w:r w:rsidRPr="008511C0">
                  <w:rPr>
                    <w:rFonts w:ascii="Calibri" w:hAnsi="Calibri"/>
                  </w:rPr>
                  <w:t xml:space="preserve">The Broadway stage became the site of de </w:t>
                </w:r>
                <w:proofErr w:type="spellStart"/>
                <w:r w:rsidRPr="008511C0">
                  <w:rPr>
                    <w:rFonts w:ascii="Calibri" w:hAnsi="Calibri"/>
                  </w:rPr>
                  <w:t>Mille’s</w:t>
                </w:r>
                <w:proofErr w:type="spellEnd"/>
                <w:r w:rsidRPr="008511C0">
                  <w:rPr>
                    <w:rFonts w:ascii="Calibri" w:hAnsi="Calibri"/>
                  </w:rPr>
                  <w:t xml:space="preserve"> most original modernistic experiments. With her choreography for Rodgers and Hammerstein’s musical </w:t>
                </w:r>
                <w:r w:rsidRPr="008511C0">
                  <w:rPr>
                    <w:rFonts w:ascii="Calibri" w:hAnsi="Calibri"/>
                    <w:i/>
                  </w:rPr>
                  <w:t xml:space="preserve">Oklahoma! </w:t>
                </w:r>
                <w:r w:rsidRPr="008511C0">
                  <w:rPr>
                    <w:rFonts w:ascii="Calibri" w:hAnsi="Calibri"/>
                  </w:rPr>
                  <w:t xml:space="preserve">(1943) </w:t>
                </w:r>
                <w:proofErr w:type="gramStart"/>
                <w:r w:rsidRPr="008511C0">
                  <w:rPr>
                    <w:rFonts w:ascii="Calibri" w:hAnsi="Calibri"/>
                  </w:rPr>
                  <w:t>she</w:t>
                </w:r>
                <w:proofErr w:type="gramEnd"/>
                <w:r w:rsidRPr="008511C0">
                  <w:rPr>
                    <w:rFonts w:ascii="Calibri" w:hAnsi="Calibri"/>
                  </w:rPr>
                  <w:t xml:space="preserve"> developed a unique paradigm for making dances in musical </w:t>
                </w:r>
                <w:proofErr w:type="spellStart"/>
                <w:r w:rsidRPr="008511C0">
                  <w:rPr>
                    <w:rFonts w:ascii="Calibri" w:hAnsi="Calibri"/>
                  </w:rPr>
                  <w:t>theater</w:t>
                </w:r>
                <w:proofErr w:type="spellEnd"/>
                <w:r w:rsidRPr="008511C0">
                  <w:rPr>
                    <w:rFonts w:ascii="Calibri" w:hAnsi="Calibri"/>
                  </w:rPr>
                  <w:t xml:space="preserve">. Her employment of modern dance methods required a readjustment in the skill requirements of dancers on Broadway. Drawing from fledgling ballet and modern dance companies, de Mille populated her theatre dances with a new breed of concert dancer thereby displacing the chorus girl and introducing the actor-dancer to the commercial theatre. This new pool of dance talent enabled de Mille to express unspoken aspects of the libretto through the medium of dance and caused an ideological shift in the function of dance on Broadway. Her </w:t>
                </w:r>
                <w:r w:rsidRPr="008511C0">
                  <w:rPr>
                    <w:rFonts w:ascii="Calibri" w:hAnsi="Calibri"/>
                    <w:i/>
                  </w:rPr>
                  <w:t xml:space="preserve">Oklahoma! </w:t>
                </w:r>
                <w:proofErr w:type="gramStart"/>
                <w:r w:rsidRPr="008511C0">
                  <w:rPr>
                    <w:rFonts w:ascii="Calibri" w:hAnsi="Calibri"/>
                  </w:rPr>
                  <w:t>dream</w:t>
                </w:r>
                <w:proofErr w:type="gramEnd"/>
                <w:r w:rsidRPr="008511C0">
                  <w:rPr>
                    <w:rFonts w:ascii="Calibri" w:hAnsi="Calibri"/>
                  </w:rPr>
                  <w:t xml:space="preserve"> ballet, “</w:t>
                </w:r>
                <w:proofErr w:type="spellStart"/>
                <w:r w:rsidRPr="008511C0">
                  <w:rPr>
                    <w:rFonts w:ascii="Calibri" w:hAnsi="Calibri"/>
                  </w:rPr>
                  <w:t>Laurey</w:t>
                </w:r>
                <w:proofErr w:type="spellEnd"/>
                <w:r w:rsidRPr="008511C0">
                  <w:rPr>
                    <w:rFonts w:ascii="Calibri" w:hAnsi="Calibri"/>
                  </w:rPr>
                  <w:t xml:space="preserve"> Makes Up Her Mind” explores the character </w:t>
                </w:r>
                <w:proofErr w:type="spellStart"/>
                <w:r w:rsidRPr="008511C0">
                  <w:rPr>
                    <w:rFonts w:ascii="Calibri" w:hAnsi="Calibri"/>
                  </w:rPr>
                  <w:t>Laurey’s</w:t>
                </w:r>
                <w:proofErr w:type="spellEnd"/>
                <w:r w:rsidRPr="008511C0">
                  <w:rPr>
                    <w:rFonts w:ascii="Calibri" w:hAnsi="Calibri"/>
                  </w:rPr>
                  <w:t xml:space="preserve"> conflicted feelings of desire and fear in relation to two men, Curly; the stalwart cowboy and object of </w:t>
                </w:r>
                <w:proofErr w:type="spellStart"/>
                <w:r w:rsidRPr="008511C0">
                  <w:rPr>
                    <w:rFonts w:ascii="Calibri" w:hAnsi="Calibri"/>
                  </w:rPr>
                  <w:t>Laurey’s</w:t>
                </w:r>
                <w:proofErr w:type="spellEnd"/>
                <w:r w:rsidRPr="008511C0">
                  <w:rPr>
                    <w:rFonts w:ascii="Calibri" w:hAnsi="Calibri"/>
                  </w:rPr>
                  <w:t xml:space="preserve"> flirtations, and Jud, the play’s villain. In the course of the ballet Jud abducts </w:t>
                </w:r>
                <w:proofErr w:type="spellStart"/>
                <w:r w:rsidRPr="008511C0">
                  <w:rPr>
                    <w:rFonts w:ascii="Calibri" w:hAnsi="Calibri"/>
                  </w:rPr>
                  <w:t>Laurey</w:t>
                </w:r>
                <w:proofErr w:type="spellEnd"/>
                <w:r w:rsidRPr="008511C0">
                  <w:rPr>
                    <w:rFonts w:ascii="Calibri" w:hAnsi="Calibri"/>
                  </w:rPr>
                  <w:t xml:space="preserve"> and takes her to a saloon where she is and taunted by the Postcard Girls – garishly dressed saloon dancers.  Using modernist distortion, and Louis Horst’s method of Introspection-Expression which was based on Freudian psychology and was intended to facilitate the creation of movement that originated from an essential, personal emotion (Horst 1961, 98), de Mille engaged in a modernistic deconstruction of the archetypal dance hall girl, rebuilding</w:t>
                </w:r>
                <w:r w:rsidRPr="008511C0">
                  <w:rPr>
                    <w:rFonts w:ascii="Calibri" w:hAnsi="Calibri"/>
                    <w:color w:val="FF0000"/>
                  </w:rPr>
                  <w:t xml:space="preserve"> </w:t>
                </w:r>
                <w:r w:rsidRPr="008511C0">
                  <w:rPr>
                    <w:rFonts w:ascii="Calibri" w:hAnsi="Calibri"/>
                  </w:rPr>
                  <w:t xml:space="preserve">the construct as an extension of </w:t>
                </w:r>
                <w:proofErr w:type="spellStart"/>
                <w:r w:rsidRPr="008511C0">
                  <w:rPr>
                    <w:rFonts w:ascii="Calibri" w:hAnsi="Calibri"/>
                  </w:rPr>
                  <w:t>Laurey’s</w:t>
                </w:r>
                <w:proofErr w:type="spellEnd"/>
                <w:r w:rsidRPr="008511C0">
                  <w:rPr>
                    <w:rFonts w:ascii="Calibri" w:hAnsi="Calibri"/>
                  </w:rPr>
                  <w:t xml:space="preserve"> psyche. Within a year’s time de Mille created dances for three Broadway musicals: </w:t>
                </w:r>
                <w:r w:rsidRPr="008511C0">
                  <w:rPr>
                    <w:rFonts w:ascii="Calibri" w:hAnsi="Calibri"/>
                    <w:i/>
                  </w:rPr>
                  <w:t xml:space="preserve">Oklahoma! </w:t>
                </w:r>
                <w:r w:rsidRPr="008511C0">
                  <w:rPr>
                    <w:rFonts w:ascii="Calibri" w:hAnsi="Calibri"/>
                  </w:rPr>
                  <w:t xml:space="preserve">(1943), </w:t>
                </w:r>
                <w:r w:rsidRPr="008511C0">
                  <w:rPr>
                    <w:rFonts w:ascii="Calibri" w:hAnsi="Calibri"/>
                    <w:i/>
                  </w:rPr>
                  <w:t xml:space="preserve">One Touch Of Venus </w:t>
                </w:r>
                <w:r w:rsidRPr="008511C0">
                  <w:rPr>
                    <w:rFonts w:ascii="Calibri" w:hAnsi="Calibri"/>
                  </w:rPr>
                  <w:t>(1943) and</w:t>
                </w:r>
                <w:r w:rsidRPr="008511C0">
                  <w:rPr>
                    <w:rFonts w:ascii="Calibri" w:hAnsi="Calibri"/>
                    <w:i/>
                  </w:rPr>
                  <w:t xml:space="preserve"> Bloomer Girl </w:t>
                </w:r>
                <w:r w:rsidRPr="008511C0">
                  <w:rPr>
                    <w:rFonts w:ascii="Calibri" w:hAnsi="Calibri"/>
                  </w:rPr>
                  <w:t xml:space="preserve">(1944). While her artistic choices were driven by narrative intent and a highly attuned dramaturgical prowess, her movement innovations were created within the realm of dance modernism and distortion methodology was a defining aspect of her Broadway oeuvre. </w:t>
                </w:r>
              </w:p>
              <w:p w14:paraId="2974A94C" w14:textId="77777777" w:rsidR="008511C0" w:rsidRPr="008511C0" w:rsidRDefault="008511C0" w:rsidP="008511C0">
                <w:pPr>
                  <w:rPr>
                    <w:rFonts w:ascii="Calibri" w:hAnsi="Calibri"/>
                  </w:rPr>
                </w:pPr>
              </w:p>
              <w:p w14:paraId="7B8F96C2" w14:textId="77777777" w:rsidR="008511C0" w:rsidRPr="008511C0" w:rsidRDefault="008511C0" w:rsidP="008511C0">
                <w:pPr>
                  <w:rPr>
                    <w:rFonts w:ascii="Calibri" w:hAnsi="Calibri"/>
                  </w:rPr>
                </w:pPr>
                <w:r w:rsidRPr="008511C0">
                  <w:rPr>
                    <w:rFonts w:ascii="Calibri" w:hAnsi="Calibri"/>
                  </w:rPr>
                  <w:t xml:space="preserve">Employing tenets of </w:t>
                </w:r>
                <w:proofErr w:type="spellStart"/>
                <w:r w:rsidRPr="008511C0">
                  <w:rPr>
                    <w:rFonts w:ascii="Calibri" w:hAnsi="Calibri"/>
                  </w:rPr>
                  <w:t>agit</w:t>
                </w:r>
                <w:proofErr w:type="spellEnd"/>
                <w:r w:rsidRPr="008511C0">
                  <w:rPr>
                    <w:rFonts w:ascii="Calibri" w:hAnsi="Calibri"/>
                  </w:rPr>
                  <w:t xml:space="preserve">-prop choreographers, Sophie Maslow, Helen </w:t>
                </w:r>
                <w:proofErr w:type="spellStart"/>
                <w:r w:rsidRPr="008511C0">
                  <w:rPr>
                    <w:rFonts w:ascii="Calibri" w:hAnsi="Calibri"/>
                  </w:rPr>
                  <w:t>Tamiris</w:t>
                </w:r>
                <w:proofErr w:type="spellEnd"/>
                <w:r w:rsidRPr="008511C0">
                  <w:rPr>
                    <w:rFonts w:ascii="Calibri" w:hAnsi="Calibri"/>
                  </w:rPr>
                  <w:t xml:space="preserve"> and Anna </w:t>
                </w:r>
                <w:proofErr w:type="spellStart"/>
                <w:r w:rsidRPr="008511C0">
                  <w:rPr>
                    <w:rFonts w:ascii="Calibri" w:hAnsi="Calibri"/>
                  </w:rPr>
                  <w:t>Sokolow</w:t>
                </w:r>
                <w:proofErr w:type="spellEnd"/>
                <w:r w:rsidRPr="008511C0">
                  <w:rPr>
                    <w:rFonts w:ascii="Calibri" w:hAnsi="Calibri"/>
                  </w:rPr>
                  <w:t xml:space="preserve">, de Mille also used dance in musicals as a platform for social commentary. Her ballet ‘Forty Minutes For Lunch’ created for </w:t>
                </w:r>
                <w:r w:rsidRPr="008511C0">
                  <w:rPr>
                    <w:rFonts w:ascii="Calibri" w:hAnsi="Calibri"/>
                    <w:i/>
                  </w:rPr>
                  <w:t xml:space="preserve">One Touch of </w:t>
                </w:r>
                <w:proofErr w:type="gramStart"/>
                <w:r w:rsidRPr="008511C0">
                  <w:rPr>
                    <w:rFonts w:ascii="Calibri" w:hAnsi="Calibri"/>
                    <w:i/>
                  </w:rPr>
                  <w:t>Venus</w:t>
                </w:r>
                <w:r w:rsidRPr="008511C0">
                  <w:rPr>
                    <w:rFonts w:ascii="Calibri" w:hAnsi="Calibri"/>
                  </w:rPr>
                  <w:t>,</w:t>
                </w:r>
                <w:proofErr w:type="gramEnd"/>
                <w:r w:rsidRPr="008511C0">
                  <w:rPr>
                    <w:rFonts w:ascii="Calibri" w:hAnsi="Calibri"/>
                    <w:i/>
                  </w:rPr>
                  <w:t xml:space="preserve"> </w:t>
                </w:r>
                <w:r w:rsidRPr="008511C0">
                  <w:rPr>
                    <w:rFonts w:ascii="Calibri" w:hAnsi="Calibri"/>
                  </w:rPr>
                  <w:t xml:space="preserve">was a dystopian view of love and the inability to emotionally connect in an increasingly mechanical age. In the show, a statue of Venus, the Goddess of love, is reawakened. Wondering at the strange </w:t>
                </w:r>
                <w:proofErr w:type="spellStart"/>
                <w:r w:rsidRPr="008511C0">
                  <w:rPr>
                    <w:rFonts w:ascii="Calibri" w:hAnsi="Calibri"/>
                  </w:rPr>
                  <w:t>behavior</w:t>
                </w:r>
                <w:proofErr w:type="spellEnd"/>
                <w:r w:rsidRPr="008511C0">
                  <w:rPr>
                    <w:rFonts w:ascii="Calibri" w:hAnsi="Calibri"/>
                  </w:rPr>
                  <w:t xml:space="preserve"> of twentieth-century humans, the re-born Venus sings, ‘I’m a Stranger Here Myself’. Prompted by Venus’s musings about modern man’s apparent disinterest in romance, de Mille constructed a dance set in the high-pressure hustle bustle of Radio City at lunch hour. The stage direction reads, ‘A group of girls and young men are rushing aimlessly back and forth. Venus enters, puzzled by the frantic speed with which they get nowhere’ (Perelman 1943, 4). In a complete departure from the Americana dances of </w:t>
                </w:r>
                <w:r w:rsidRPr="008511C0">
                  <w:rPr>
                    <w:rFonts w:ascii="Calibri" w:hAnsi="Calibri"/>
                    <w:i/>
                  </w:rPr>
                  <w:t>Oklahoma</w:t>
                </w:r>
                <w:proofErr w:type="gramStart"/>
                <w:r w:rsidRPr="008511C0">
                  <w:rPr>
                    <w:rFonts w:ascii="Calibri" w:hAnsi="Calibri"/>
                    <w:i/>
                  </w:rPr>
                  <w:t>!,</w:t>
                </w:r>
                <w:proofErr w:type="gramEnd"/>
                <w:r w:rsidRPr="008511C0">
                  <w:rPr>
                    <w:rFonts w:ascii="Calibri" w:hAnsi="Calibri"/>
                    <w:i/>
                  </w:rPr>
                  <w:t xml:space="preserve"> </w:t>
                </w:r>
                <w:r w:rsidRPr="008511C0">
                  <w:rPr>
                    <w:rFonts w:ascii="Calibri" w:hAnsi="Calibri"/>
                  </w:rPr>
                  <w:t>de Mille in ‘Forty Minutes for Lunch’,</w:t>
                </w:r>
                <w:r w:rsidRPr="008511C0">
                  <w:rPr>
                    <w:rFonts w:ascii="Calibri" w:hAnsi="Calibri"/>
                    <w:i/>
                  </w:rPr>
                  <w:t xml:space="preserve"> </w:t>
                </w:r>
                <w:r w:rsidRPr="008511C0">
                  <w:rPr>
                    <w:rFonts w:ascii="Calibri" w:hAnsi="Calibri"/>
                  </w:rPr>
                  <w:t xml:space="preserve">created mechanical, robotic movements, </w:t>
                </w:r>
                <w:proofErr w:type="spellStart"/>
                <w:r w:rsidRPr="008511C0">
                  <w:rPr>
                    <w:rFonts w:ascii="Calibri" w:hAnsi="Calibri"/>
                  </w:rPr>
                  <w:t>signaling</w:t>
                </w:r>
                <w:proofErr w:type="spellEnd"/>
                <w:r w:rsidRPr="008511C0">
                  <w:rPr>
                    <w:rFonts w:ascii="Calibri" w:hAnsi="Calibri"/>
                  </w:rPr>
                  <w:t xml:space="preserve"> an emotionally detached </w:t>
                </w:r>
                <w:r w:rsidRPr="008511C0">
                  <w:rPr>
                    <w:rFonts w:ascii="Calibri" w:hAnsi="Calibri"/>
                  </w:rPr>
                  <w:lastRenderedPageBreak/>
                  <w:t xml:space="preserve">population existing in an urban dystopia.  By referencing three distinct modes of artistic expression: 1930’s </w:t>
                </w:r>
                <w:proofErr w:type="spellStart"/>
                <w:r w:rsidRPr="008511C0">
                  <w:rPr>
                    <w:rFonts w:ascii="Calibri" w:hAnsi="Calibri"/>
                  </w:rPr>
                  <w:t>agit</w:t>
                </w:r>
                <w:proofErr w:type="spellEnd"/>
                <w:r w:rsidRPr="008511C0">
                  <w:rPr>
                    <w:rFonts w:ascii="Calibri" w:hAnsi="Calibri"/>
                  </w:rPr>
                  <w:t xml:space="preserve">-prop dance; a German expressionistic depiction of the machine age; and the </w:t>
                </w:r>
                <w:proofErr w:type="spellStart"/>
                <w:r w:rsidRPr="008511C0">
                  <w:rPr>
                    <w:rFonts w:ascii="Calibri" w:hAnsi="Calibri"/>
                    <w:i/>
                  </w:rPr>
                  <w:t>Ausdruckstanz</w:t>
                </w:r>
                <w:proofErr w:type="spellEnd"/>
                <w:r w:rsidRPr="008511C0">
                  <w:rPr>
                    <w:rFonts w:ascii="Calibri" w:hAnsi="Calibri"/>
                  </w:rPr>
                  <w:t xml:space="preserve"> innovations of Mary </w:t>
                </w:r>
                <w:proofErr w:type="spellStart"/>
                <w:r w:rsidRPr="008511C0">
                  <w:rPr>
                    <w:rFonts w:ascii="Calibri" w:hAnsi="Calibri"/>
                  </w:rPr>
                  <w:t>Wigman’s</w:t>
                </w:r>
                <w:proofErr w:type="spellEnd"/>
                <w:r w:rsidRPr="008511C0">
                  <w:rPr>
                    <w:rFonts w:ascii="Calibri" w:hAnsi="Calibri"/>
                  </w:rPr>
                  <w:t xml:space="preserve"> early works, which represent tensions between the individual and the group, de Mille created a satirical depiction of a population dictated by time and the desensitizing effects of an over crowded city landscape. The sequence of relentless movement is focussed inward on a deep anxiety and frustration reminiscent of the 1934 protest dance </w:t>
                </w:r>
                <w:r w:rsidRPr="008511C0">
                  <w:rPr>
                    <w:rFonts w:ascii="Calibri" w:hAnsi="Calibri"/>
                    <w:i/>
                  </w:rPr>
                  <w:t>Time is Money</w:t>
                </w:r>
                <w:r w:rsidRPr="008511C0">
                  <w:rPr>
                    <w:rFonts w:ascii="Calibri" w:hAnsi="Calibri"/>
                  </w:rPr>
                  <w:t xml:space="preserve">, which was choreographed by the American modern dance choreographer and performer Jane Dudley, set to a poem by Sol </w:t>
                </w:r>
                <w:proofErr w:type="spellStart"/>
                <w:proofErr w:type="gramStart"/>
                <w:r w:rsidRPr="008511C0">
                  <w:rPr>
                    <w:rFonts w:ascii="Calibri" w:hAnsi="Calibri"/>
                  </w:rPr>
                  <w:t>Farnoroff</w:t>
                </w:r>
                <w:proofErr w:type="spellEnd"/>
                <w:r w:rsidRPr="008511C0">
                  <w:rPr>
                    <w:rFonts w:ascii="Calibri" w:hAnsi="Calibri"/>
                  </w:rPr>
                  <w:t xml:space="preserve">  and</w:t>
                </w:r>
                <w:proofErr w:type="gramEnd"/>
                <w:r w:rsidRPr="008511C0">
                  <w:rPr>
                    <w:rFonts w:ascii="Calibri" w:hAnsi="Calibri"/>
                  </w:rPr>
                  <w:t xml:space="preserve"> addressed the abuse of factory workers in a </w:t>
                </w:r>
                <w:proofErr w:type="spellStart"/>
                <w:r w:rsidRPr="008511C0">
                  <w:rPr>
                    <w:rFonts w:ascii="Calibri" w:hAnsi="Calibri"/>
                  </w:rPr>
                  <w:t>Taylorized</w:t>
                </w:r>
                <w:proofErr w:type="spellEnd"/>
                <w:r w:rsidRPr="008511C0">
                  <w:rPr>
                    <w:rFonts w:ascii="Calibri" w:hAnsi="Calibri"/>
                  </w:rPr>
                  <w:t xml:space="preserve"> system.</w:t>
                </w:r>
                <w:r w:rsidRPr="008511C0">
                  <w:rPr>
                    <w:rStyle w:val="FootnoteReference"/>
                    <w:rFonts w:ascii="Calibri" w:hAnsi="Calibri"/>
                  </w:rPr>
                  <w:footnoteReference w:id="1"/>
                </w:r>
              </w:p>
              <w:p w14:paraId="4E977BA0" w14:textId="77777777" w:rsidR="008511C0" w:rsidRPr="008511C0" w:rsidRDefault="008511C0" w:rsidP="008511C0">
                <w:pPr>
                  <w:rPr>
                    <w:rFonts w:ascii="Calibri" w:hAnsi="Calibri"/>
                  </w:rPr>
                </w:pPr>
              </w:p>
              <w:p w14:paraId="246E7960" w14:textId="77777777" w:rsidR="008511C0" w:rsidRPr="008511C0" w:rsidRDefault="008511C0" w:rsidP="008511C0">
                <w:pPr>
                  <w:rPr>
                    <w:rFonts w:ascii="Calibri" w:hAnsi="Calibri"/>
                  </w:rPr>
                </w:pPr>
                <w:r w:rsidRPr="008511C0">
                  <w:rPr>
                    <w:rFonts w:ascii="Calibri" w:hAnsi="Calibri"/>
                  </w:rPr>
                  <w:t>In 1931, de Mille explained her theories on modern dance as an extension of folk dance lexicons. In her essay</w:t>
                </w:r>
                <w:r w:rsidRPr="008511C0">
                  <w:rPr>
                    <w:rFonts w:ascii="Calibri" w:hAnsi="Calibri"/>
                    <w:color w:val="0000FF"/>
                  </w:rPr>
                  <w:t xml:space="preserve"> </w:t>
                </w:r>
                <w:r w:rsidRPr="008511C0">
                  <w:rPr>
                    <w:rFonts w:ascii="Calibri" w:hAnsi="Calibri"/>
                    <w:i/>
                  </w:rPr>
                  <w:t xml:space="preserve">The New Ballerina </w:t>
                </w:r>
                <w:r w:rsidRPr="008511C0">
                  <w:rPr>
                    <w:rFonts w:ascii="Calibri" w:hAnsi="Calibri"/>
                  </w:rPr>
                  <w:t xml:space="preserve">written for </w:t>
                </w:r>
                <w:proofErr w:type="spellStart"/>
                <w:r w:rsidRPr="008511C0">
                  <w:rPr>
                    <w:rFonts w:ascii="Calibri" w:hAnsi="Calibri"/>
                    <w:i/>
                  </w:rPr>
                  <w:t>Theater</w:t>
                </w:r>
                <w:proofErr w:type="spellEnd"/>
                <w:r w:rsidRPr="008511C0">
                  <w:rPr>
                    <w:rFonts w:ascii="Calibri" w:hAnsi="Calibri"/>
                    <w:i/>
                  </w:rPr>
                  <w:t xml:space="preserve"> Arts Monthly </w:t>
                </w:r>
                <w:r w:rsidRPr="008511C0">
                  <w:rPr>
                    <w:rFonts w:ascii="Calibri" w:hAnsi="Calibri"/>
                  </w:rPr>
                  <w:t xml:space="preserve">she described the revolutionary modern dancer, in contrast to the ballerina, as an artist more interested in dance content than individual performance charisma and concluded that the modern dancer was closely associated with the folk dancer. ‘Folk dancing has left the public square and is in our theatre’, wrote de Mille (432). Experiencing folk dance as an expression of ordinary people fulfilling a nationalistic call to patriotic dance representation, de Mille identified herself as a folk dancer thereby positioning herself like the moderns as a representative of the masses; however, where the revolutionary moderns were overtly critical of the government, de Mille represented America as either an idyllic </w:t>
                </w:r>
                <w:proofErr w:type="spellStart"/>
                <w:r w:rsidRPr="008511C0">
                  <w:rPr>
                    <w:rFonts w:ascii="Calibri" w:hAnsi="Calibri"/>
                  </w:rPr>
                  <w:t>Jeffersonian</w:t>
                </w:r>
                <w:proofErr w:type="spellEnd"/>
                <w:r w:rsidRPr="008511C0">
                  <w:rPr>
                    <w:rFonts w:ascii="Calibri" w:hAnsi="Calibri"/>
                  </w:rPr>
                  <w:t xml:space="preserve"> democracy or a flawed system expressed with biting satire. Her propagandistic Americana and satirical dissent both at home in the American musical reached a far greater public than the relatively small audiences attending modern dance, a fact which placed her in a position to expose commercial audiences to high-art notions of social commentary in the low-art medium of the musical </w:t>
                </w:r>
                <w:proofErr w:type="spellStart"/>
                <w:r w:rsidRPr="008511C0">
                  <w:rPr>
                    <w:rFonts w:ascii="Calibri" w:hAnsi="Calibri"/>
                  </w:rPr>
                  <w:t>theater</w:t>
                </w:r>
                <w:proofErr w:type="spellEnd"/>
                <w:r w:rsidRPr="008511C0">
                  <w:rPr>
                    <w:rFonts w:ascii="Calibri" w:hAnsi="Calibri"/>
                  </w:rPr>
                  <w:t>.  In a 1943 interview with John Martin she remarked, ‘Perhaps at the moment…my function is to be the sugar coating on the pill’ (</w:t>
                </w:r>
                <w:r w:rsidRPr="008511C0">
                  <w:rPr>
                    <w:rFonts w:ascii="Calibri" w:hAnsi="Calibri"/>
                    <w:i/>
                  </w:rPr>
                  <w:t>New York Times</w:t>
                </w:r>
                <w:r w:rsidRPr="008511C0">
                  <w:rPr>
                    <w:rFonts w:ascii="Calibri" w:hAnsi="Calibri"/>
                  </w:rPr>
                  <w:t>).</w:t>
                </w:r>
              </w:p>
              <w:p w14:paraId="3D331FF5" w14:textId="77777777" w:rsidR="008511C0" w:rsidRPr="008511C0" w:rsidRDefault="008511C0" w:rsidP="008511C0">
                <w:pPr>
                  <w:rPr>
                    <w:rFonts w:ascii="Calibri" w:hAnsi="Calibri"/>
                  </w:rPr>
                </w:pPr>
              </w:p>
              <w:p w14:paraId="6D5DC9CD" w14:textId="77777777" w:rsidR="008511C0" w:rsidRPr="008511C0" w:rsidRDefault="008511C0" w:rsidP="008511C0">
                <w:pPr>
                  <w:pStyle w:val="Heading1"/>
                  <w:outlineLvl w:val="0"/>
                </w:pPr>
                <w:r w:rsidRPr="008511C0">
                  <w:t>Legacy</w:t>
                </w:r>
              </w:p>
              <w:p w14:paraId="4213A878" w14:textId="77777777" w:rsidR="008511C0" w:rsidRPr="008511C0" w:rsidRDefault="008511C0" w:rsidP="008511C0">
                <w:pPr>
                  <w:rPr>
                    <w:rFonts w:ascii="Calibri" w:hAnsi="Calibri"/>
                  </w:rPr>
                </w:pPr>
                <w:r w:rsidRPr="008511C0">
                  <w:rPr>
                    <w:rFonts w:ascii="Calibri" w:hAnsi="Calibri"/>
                  </w:rPr>
                  <w:t xml:space="preserve">Making Broadway a medium for movement innovations, de Mille paved for the way for ‘Golden Age’ (1943-1964) choreographers and heralded in a period of extraordinary dance in musicals. Her legacy is evident in the dances of Bob Fosse, notably his depiction of worn out taxi dancers in ‘Big Spender’ from </w:t>
                </w:r>
                <w:r w:rsidRPr="008511C0">
                  <w:rPr>
                    <w:rFonts w:ascii="Calibri" w:hAnsi="Calibri"/>
                    <w:i/>
                  </w:rPr>
                  <w:t xml:space="preserve">Sweet Charity </w:t>
                </w:r>
                <w:r w:rsidRPr="008511C0">
                  <w:rPr>
                    <w:rFonts w:ascii="Calibri" w:hAnsi="Calibri"/>
                  </w:rPr>
                  <w:t xml:space="preserve">(1966). The connective tissue of sisterhood between the ‘Big Spender’ women and ‘The Postcard Girls’ is in their shared modernistic DNA. The twenty-first century has experienced a rekindled opportunity for complex, multi-layered movement structures on Broadway with post-modernist Bill T. Jones’ choreography for </w:t>
                </w:r>
                <w:r w:rsidRPr="008511C0">
                  <w:rPr>
                    <w:rFonts w:ascii="Calibri" w:hAnsi="Calibri"/>
                    <w:i/>
                  </w:rPr>
                  <w:t xml:space="preserve">Spring Awakening </w:t>
                </w:r>
                <w:r w:rsidRPr="008511C0">
                  <w:rPr>
                    <w:rFonts w:ascii="Calibri" w:hAnsi="Calibri"/>
                  </w:rPr>
                  <w:t xml:space="preserve">(2006) and Steven </w:t>
                </w:r>
                <w:proofErr w:type="spellStart"/>
                <w:r w:rsidRPr="008511C0">
                  <w:rPr>
                    <w:rFonts w:ascii="Calibri" w:hAnsi="Calibri"/>
                  </w:rPr>
                  <w:t>Hoggett’s</w:t>
                </w:r>
                <w:proofErr w:type="spellEnd"/>
                <w:r w:rsidRPr="008511C0">
                  <w:rPr>
                    <w:rFonts w:ascii="Calibri" w:hAnsi="Calibri"/>
                  </w:rPr>
                  <w:t xml:space="preserve"> surreal movement explorations in </w:t>
                </w:r>
                <w:r w:rsidRPr="008511C0">
                  <w:rPr>
                    <w:rFonts w:ascii="Calibri" w:hAnsi="Calibri"/>
                    <w:i/>
                  </w:rPr>
                  <w:t xml:space="preserve">Once </w:t>
                </w:r>
                <w:r w:rsidRPr="008511C0">
                  <w:rPr>
                    <w:rFonts w:ascii="Calibri" w:hAnsi="Calibri"/>
                  </w:rPr>
                  <w:t xml:space="preserve">(2012).  Both Jones and </w:t>
                </w:r>
                <w:proofErr w:type="spellStart"/>
                <w:r w:rsidRPr="008511C0">
                  <w:rPr>
                    <w:rFonts w:ascii="Calibri" w:hAnsi="Calibri"/>
                  </w:rPr>
                  <w:t>Hoggett</w:t>
                </w:r>
                <w:proofErr w:type="spellEnd"/>
                <w:r w:rsidRPr="008511C0">
                  <w:rPr>
                    <w:rFonts w:ascii="Calibri" w:hAnsi="Calibri"/>
                  </w:rPr>
                  <w:t xml:space="preserve"> move beyond the diegetic employment of dance in musicals and, like de Mille, experience dance as an alternate realm of communication that only a body moving in space can communicate.</w:t>
                </w:r>
              </w:p>
              <w:p w14:paraId="0732EC1F" w14:textId="77777777" w:rsidR="008511C0" w:rsidRPr="008511C0" w:rsidRDefault="008511C0" w:rsidP="008511C0">
                <w:pPr>
                  <w:rPr>
                    <w:rFonts w:ascii="Calibri" w:hAnsi="Calibri"/>
                  </w:rPr>
                </w:pPr>
              </w:p>
              <w:p w14:paraId="479923A6" w14:textId="77777777" w:rsidR="008511C0" w:rsidRPr="008511C0" w:rsidRDefault="008511C0" w:rsidP="008511C0">
                <w:pPr>
                  <w:pStyle w:val="Heading1"/>
                  <w:outlineLvl w:val="0"/>
                </w:pPr>
                <w:r w:rsidRPr="008511C0">
                  <w:t>Selected List of Works:</w:t>
                </w:r>
              </w:p>
              <w:p w14:paraId="58F96E98" w14:textId="77777777" w:rsidR="008511C0" w:rsidRPr="008511C0" w:rsidRDefault="008511C0" w:rsidP="008511C0">
                <w:pPr>
                  <w:rPr>
                    <w:rFonts w:ascii="Calibri" w:hAnsi="Calibri"/>
                  </w:rPr>
                </w:pPr>
                <w:r w:rsidRPr="008511C0">
                  <w:rPr>
                    <w:rFonts w:ascii="Calibri" w:hAnsi="Calibri"/>
                    <w:i/>
                  </w:rPr>
                  <w:t>Three Virgins and a Devil</w:t>
                </w:r>
                <w:r w:rsidRPr="008511C0">
                  <w:rPr>
                    <w:rFonts w:ascii="Calibri" w:hAnsi="Calibri"/>
                  </w:rPr>
                  <w:t xml:space="preserve"> (1941)</w:t>
                </w:r>
              </w:p>
              <w:p w14:paraId="7414AE82" w14:textId="77777777" w:rsidR="008511C0" w:rsidRPr="008511C0" w:rsidRDefault="008511C0" w:rsidP="008511C0">
                <w:pPr>
                  <w:rPr>
                    <w:rFonts w:ascii="Calibri" w:hAnsi="Calibri"/>
                  </w:rPr>
                </w:pPr>
                <w:r w:rsidRPr="008511C0">
                  <w:rPr>
                    <w:rFonts w:ascii="Calibri" w:hAnsi="Calibri"/>
                    <w:i/>
                  </w:rPr>
                  <w:t>Rodeo</w:t>
                </w:r>
                <w:r w:rsidRPr="008511C0">
                  <w:rPr>
                    <w:rFonts w:ascii="Calibri" w:hAnsi="Calibri"/>
                  </w:rPr>
                  <w:t xml:space="preserve"> (1942)</w:t>
                </w:r>
              </w:p>
              <w:p w14:paraId="5877A3A4" w14:textId="77777777" w:rsidR="008511C0" w:rsidRPr="008511C0" w:rsidRDefault="008511C0" w:rsidP="008511C0">
                <w:pPr>
                  <w:rPr>
                    <w:rFonts w:ascii="Calibri" w:hAnsi="Calibri"/>
                  </w:rPr>
                </w:pPr>
                <w:r w:rsidRPr="008511C0">
                  <w:rPr>
                    <w:rFonts w:ascii="Calibri" w:hAnsi="Calibri"/>
                    <w:i/>
                  </w:rPr>
                  <w:t>Oklahoma!</w:t>
                </w:r>
                <w:r w:rsidRPr="008511C0">
                  <w:rPr>
                    <w:rFonts w:ascii="Calibri" w:hAnsi="Calibri"/>
                  </w:rPr>
                  <w:t xml:space="preserve"> (1943)</w:t>
                </w:r>
              </w:p>
              <w:p w14:paraId="00CDB282" w14:textId="77777777" w:rsidR="008511C0" w:rsidRPr="008511C0" w:rsidRDefault="008511C0" w:rsidP="008511C0">
                <w:pPr>
                  <w:rPr>
                    <w:rFonts w:ascii="Calibri" w:hAnsi="Calibri"/>
                  </w:rPr>
                </w:pPr>
                <w:r w:rsidRPr="008511C0">
                  <w:rPr>
                    <w:rFonts w:ascii="Calibri" w:hAnsi="Calibri"/>
                    <w:i/>
                  </w:rPr>
                  <w:t>One Touch of Venus</w:t>
                </w:r>
                <w:r w:rsidRPr="008511C0">
                  <w:rPr>
                    <w:rFonts w:ascii="Calibri" w:hAnsi="Calibri"/>
                  </w:rPr>
                  <w:t xml:space="preserve"> (1943)</w:t>
                </w:r>
              </w:p>
              <w:p w14:paraId="6E45D63A" w14:textId="77777777" w:rsidR="008511C0" w:rsidRPr="008511C0" w:rsidRDefault="008511C0" w:rsidP="008511C0">
                <w:pPr>
                  <w:rPr>
                    <w:rFonts w:ascii="Calibri" w:hAnsi="Calibri"/>
                  </w:rPr>
                </w:pPr>
                <w:r w:rsidRPr="008511C0">
                  <w:rPr>
                    <w:rFonts w:ascii="Calibri" w:hAnsi="Calibri"/>
                    <w:i/>
                  </w:rPr>
                  <w:t>Bloomer Girl</w:t>
                </w:r>
                <w:r w:rsidRPr="008511C0">
                  <w:rPr>
                    <w:rFonts w:ascii="Calibri" w:hAnsi="Calibri"/>
                  </w:rPr>
                  <w:t xml:space="preserve"> (1944)</w:t>
                </w:r>
              </w:p>
              <w:p w14:paraId="08386756" w14:textId="77777777" w:rsidR="008511C0" w:rsidRPr="008511C0" w:rsidRDefault="008511C0" w:rsidP="008511C0">
                <w:pPr>
                  <w:rPr>
                    <w:rFonts w:ascii="Calibri" w:hAnsi="Calibri"/>
                  </w:rPr>
                </w:pPr>
                <w:r w:rsidRPr="008511C0">
                  <w:rPr>
                    <w:rFonts w:ascii="Calibri" w:hAnsi="Calibri"/>
                    <w:i/>
                  </w:rPr>
                  <w:t>Carousel</w:t>
                </w:r>
                <w:r w:rsidRPr="008511C0">
                  <w:rPr>
                    <w:rFonts w:ascii="Calibri" w:hAnsi="Calibri"/>
                  </w:rPr>
                  <w:t xml:space="preserve"> (1945)</w:t>
                </w:r>
              </w:p>
              <w:p w14:paraId="76E0FB6C" w14:textId="77777777" w:rsidR="008511C0" w:rsidRPr="008511C0" w:rsidRDefault="008511C0" w:rsidP="008511C0">
                <w:pPr>
                  <w:rPr>
                    <w:rFonts w:ascii="Calibri" w:hAnsi="Calibri"/>
                  </w:rPr>
                </w:pPr>
                <w:r w:rsidRPr="008511C0">
                  <w:rPr>
                    <w:rFonts w:ascii="Calibri" w:hAnsi="Calibri"/>
                    <w:i/>
                  </w:rPr>
                  <w:t>Brigadoon</w:t>
                </w:r>
                <w:r w:rsidRPr="008511C0">
                  <w:rPr>
                    <w:rFonts w:ascii="Calibri" w:hAnsi="Calibri"/>
                  </w:rPr>
                  <w:t xml:space="preserve"> (1947)</w:t>
                </w:r>
              </w:p>
              <w:p w14:paraId="301A4C61" w14:textId="77777777" w:rsidR="008511C0" w:rsidRPr="008511C0" w:rsidRDefault="008511C0" w:rsidP="008511C0">
                <w:pPr>
                  <w:rPr>
                    <w:rFonts w:ascii="Calibri" w:hAnsi="Calibri"/>
                  </w:rPr>
                </w:pPr>
                <w:r w:rsidRPr="008511C0">
                  <w:rPr>
                    <w:rFonts w:ascii="Calibri" w:hAnsi="Calibri"/>
                    <w:i/>
                  </w:rPr>
                  <w:lastRenderedPageBreak/>
                  <w:t>Paint Your Wagon</w:t>
                </w:r>
                <w:r w:rsidRPr="008511C0">
                  <w:rPr>
                    <w:rFonts w:ascii="Calibri" w:hAnsi="Calibri"/>
                  </w:rPr>
                  <w:t xml:space="preserve"> (1951)</w:t>
                </w:r>
              </w:p>
              <w:p w14:paraId="7BF0FFAC" w14:textId="77777777" w:rsidR="008511C0" w:rsidRPr="008511C0" w:rsidRDefault="008511C0" w:rsidP="008511C0">
                <w:pPr>
                  <w:rPr>
                    <w:rFonts w:ascii="Calibri" w:hAnsi="Calibri"/>
                  </w:rPr>
                </w:pPr>
                <w:r w:rsidRPr="008511C0">
                  <w:rPr>
                    <w:rFonts w:ascii="Calibri" w:hAnsi="Calibri"/>
                    <w:i/>
                  </w:rPr>
                  <w:t>Fall River Legend</w:t>
                </w:r>
                <w:r w:rsidRPr="008511C0">
                  <w:rPr>
                    <w:rFonts w:ascii="Calibri" w:hAnsi="Calibri"/>
                  </w:rPr>
                  <w:t xml:space="preserve"> (1948)</w:t>
                </w:r>
              </w:p>
              <w:p w14:paraId="678D72E7" w14:textId="77777777" w:rsidR="008D5F73" w:rsidRDefault="008511C0" w:rsidP="008511C0">
                <w:pPr>
                  <w:rPr>
                    <w:rFonts w:ascii="Calibri" w:hAnsi="Calibri"/>
                  </w:rPr>
                </w:pPr>
                <w:r w:rsidRPr="008511C0">
                  <w:rPr>
                    <w:rFonts w:ascii="Calibri" w:hAnsi="Calibri"/>
                    <w:i/>
                  </w:rPr>
                  <w:t>The Other</w:t>
                </w:r>
                <w:r w:rsidRPr="008511C0">
                  <w:rPr>
                    <w:rFonts w:ascii="Calibri" w:hAnsi="Calibri"/>
                  </w:rPr>
                  <w:t xml:space="preserve"> (1992)</w:t>
                </w:r>
              </w:p>
              <w:p w14:paraId="387DE6DA" w14:textId="77777777" w:rsidR="008D5F73" w:rsidRDefault="008D5F73" w:rsidP="008511C0">
                <w:pPr>
                  <w:rPr>
                    <w:rFonts w:ascii="Calibri" w:hAnsi="Calibri"/>
                  </w:rPr>
                </w:pPr>
              </w:p>
              <w:p w14:paraId="510E185B" w14:textId="77777777" w:rsidR="008D5F73" w:rsidRPr="00D60967" w:rsidRDefault="008D5F73" w:rsidP="008D5F73">
                <w:pPr>
                  <w:pStyle w:val="Heading1"/>
                </w:pPr>
                <w:proofErr w:type="spellStart"/>
                <w:r w:rsidRPr="00D60967">
                  <w:t>Paratextual</w:t>
                </w:r>
                <w:proofErr w:type="spellEnd"/>
                <w:r w:rsidRPr="00D60967">
                  <w:t xml:space="preserve"> Material</w:t>
                </w:r>
              </w:p>
              <w:p w14:paraId="24C928C3" w14:textId="77777777" w:rsidR="008D5F73" w:rsidRPr="00B1650F" w:rsidRDefault="008D5F73" w:rsidP="008D5F73">
                <w:pPr>
                  <w:rPr>
                    <w:bCs/>
                  </w:rPr>
                </w:pPr>
                <w:r w:rsidRPr="00B1650F">
                  <w:rPr>
                    <w:bCs/>
                    <w:i/>
                  </w:rPr>
                  <w:t>Oklahoma!</w:t>
                </w:r>
                <w:r w:rsidRPr="00B1650F">
                  <w:rPr>
                    <w:bCs/>
                  </w:rPr>
                  <w:t xml:space="preserve"> (1955) - "Out of Your Dreams" including Part 1 (of 2) of the Dream Ballet 16/31</w:t>
                </w:r>
              </w:p>
              <w:p w14:paraId="542D822D" w14:textId="77777777" w:rsidR="008D5F73" w:rsidRPr="00B1650F" w:rsidRDefault="008D5F73" w:rsidP="008D5F73">
                <w:pPr>
                  <w:rPr>
                    <w:bCs/>
                  </w:rPr>
                </w:pPr>
                <w:hyperlink r:id="rId9" w:history="1">
                  <w:r w:rsidRPr="00B1650F">
                    <w:rPr>
                      <w:rStyle w:val="Hyperlink"/>
                      <w:rFonts w:ascii="Times New Roman" w:hAnsi="Times New Roman"/>
                      <w:bCs/>
                    </w:rPr>
                    <w:t>http://www.youtube.com/results?search_query=oklahoma%21+out+of+my+dreams&amp;oq=oklahoma%21+out+of+my+dreams&amp;aq=f&amp;aqi=g6&amp;aql=&amp;gs_l=youtube.3..0l6.159664.185654.0.187791.37.26.6.5.9.0.190.1491.24j2.26.0...0.0.EasVOZOQ2qU</w:t>
                  </w:r>
                </w:hyperlink>
              </w:p>
              <w:p w14:paraId="70E7E12B" w14:textId="77777777" w:rsidR="008D5F73" w:rsidRPr="00B1650F" w:rsidRDefault="008D5F73" w:rsidP="008D5F73">
                <w:pPr>
                  <w:rPr>
                    <w:bCs/>
                  </w:rPr>
                </w:pPr>
              </w:p>
              <w:p w14:paraId="0AB6333F" w14:textId="77777777" w:rsidR="008D5F73" w:rsidRPr="00B1650F" w:rsidRDefault="008D5F73" w:rsidP="008D5F73">
                <w:pPr>
                  <w:rPr>
                    <w:bCs/>
                  </w:rPr>
                </w:pPr>
                <w:r w:rsidRPr="00B1650F">
                  <w:rPr>
                    <w:bCs/>
                    <w:i/>
                  </w:rPr>
                  <w:t>Oklahoma!</w:t>
                </w:r>
                <w:r w:rsidRPr="00B1650F">
                  <w:rPr>
                    <w:bCs/>
                  </w:rPr>
                  <w:t xml:space="preserve"> (1955) - Part 2 (of 2) of the Dream Ballet 17/31</w:t>
                </w:r>
              </w:p>
              <w:p w14:paraId="0AD8BED9" w14:textId="77777777" w:rsidR="008D5F73" w:rsidRPr="00B1650F" w:rsidRDefault="008D5F73" w:rsidP="008D5F73">
                <w:hyperlink r:id="rId10" w:history="1">
                  <w:r w:rsidRPr="00B1650F">
                    <w:rPr>
                      <w:rStyle w:val="Hyperlink"/>
                      <w:rFonts w:ascii="Times New Roman" w:hAnsi="Times New Roman"/>
                      <w:bCs/>
                    </w:rPr>
                    <w:t>http://www.youtube.com/watch?v=fqZ2G_SfD_Q</w:t>
                  </w:r>
                </w:hyperlink>
              </w:p>
              <w:p w14:paraId="381E3ED5" w14:textId="77777777" w:rsidR="008D5F73" w:rsidRPr="00B1650F" w:rsidRDefault="008D5F73" w:rsidP="008D5F73">
                <w:pPr>
                  <w:rPr>
                    <w:bCs/>
                  </w:rPr>
                </w:pPr>
              </w:p>
              <w:p w14:paraId="7B5D4D76" w14:textId="77777777" w:rsidR="008D5F73" w:rsidRPr="00B1650F" w:rsidRDefault="008D5F73" w:rsidP="008D5F73">
                <w:pPr>
                  <w:rPr>
                    <w:bCs/>
                  </w:rPr>
                </w:pPr>
                <w:r w:rsidRPr="00B1650F">
                  <w:rPr>
                    <w:bCs/>
                    <w:i/>
                  </w:rPr>
                  <w:t>Oklahoma!</w:t>
                </w:r>
                <w:r w:rsidRPr="00B1650F">
                  <w:rPr>
                    <w:bCs/>
                  </w:rPr>
                  <w:t xml:space="preserve"> (1955) - Part 2 (of 2) of the Dream Ballet with commentary</w:t>
                </w:r>
              </w:p>
              <w:p w14:paraId="4571B123" w14:textId="77777777" w:rsidR="008D5F73" w:rsidRPr="00B1650F" w:rsidRDefault="008D5F73" w:rsidP="008D5F73">
                <w:pPr>
                  <w:rPr>
                    <w:bCs/>
                  </w:rPr>
                </w:pPr>
                <w:r w:rsidRPr="00B1650F">
                  <w:rPr>
                    <w:bCs/>
                  </w:rPr>
                  <w:t>http://www.youtube.com/watch</w:t>
                </w:r>
                <w:proofErr w:type="gramStart"/>
                <w:r w:rsidRPr="00B1650F">
                  <w:rPr>
                    <w:bCs/>
                  </w:rPr>
                  <w:t>?v</w:t>
                </w:r>
                <w:proofErr w:type="gramEnd"/>
                <w:r w:rsidRPr="00B1650F">
                  <w:rPr>
                    <w:bCs/>
                  </w:rPr>
                  <w:t>=9deKWhD9NW4&amp;feature=relmfu</w:t>
                </w:r>
              </w:p>
              <w:p w14:paraId="35A55C90" w14:textId="77777777" w:rsidR="008D5F73" w:rsidRPr="00B1650F" w:rsidRDefault="008D5F73" w:rsidP="008D5F73">
                <w:pPr>
                  <w:rPr>
                    <w:i/>
                  </w:rPr>
                </w:pPr>
              </w:p>
              <w:p w14:paraId="23DCD9C7" w14:textId="77777777" w:rsidR="008D5F73" w:rsidRPr="00B1650F" w:rsidRDefault="008D5F73" w:rsidP="008D5F73">
                <w:r w:rsidRPr="00B1650F">
                  <w:rPr>
                    <w:i/>
                  </w:rPr>
                  <w:t xml:space="preserve">Bloomer Girl, </w:t>
                </w:r>
                <w:r w:rsidRPr="00B1650F">
                  <w:t>Civil War Ballet</w:t>
                </w:r>
              </w:p>
              <w:p w14:paraId="6A9B7C7C" w14:textId="77777777" w:rsidR="008D5F73" w:rsidRPr="00B1650F" w:rsidRDefault="008D5F73" w:rsidP="008D5F73">
                <w:hyperlink r:id="rId11" w:history="1">
                  <w:r w:rsidRPr="00B1650F">
                    <w:rPr>
                      <w:rStyle w:val="Hyperlink"/>
                      <w:rFonts w:ascii="Times New Roman" w:hAnsi="Times New Roman"/>
                    </w:rPr>
                    <w:t>http://www.youtube.com/watch?v=CXoUNQsdcUg</w:t>
                  </w:r>
                </w:hyperlink>
              </w:p>
              <w:p w14:paraId="6A038F0A" w14:textId="77777777" w:rsidR="008D5F73" w:rsidRPr="00B1650F" w:rsidRDefault="008D5F73" w:rsidP="008D5F73">
                <w:pPr>
                  <w:rPr>
                    <w:i/>
                  </w:rPr>
                </w:pPr>
              </w:p>
              <w:p w14:paraId="2593655A" w14:textId="77777777" w:rsidR="008D5F73" w:rsidRPr="00B1650F" w:rsidRDefault="008D5F73" w:rsidP="008D5F73">
                <w:pPr>
                  <w:rPr>
                    <w:i/>
                  </w:rPr>
                </w:pPr>
                <w:r w:rsidRPr="00B1650F">
                  <w:rPr>
                    <w:i/>
                  </w:rPr>
                  <w:t>Rodeo</w:t>
                </w:r>
              </w:p>
              <w:p w14:paraId="22A3E4B2" w14:textId="77777777" w:rsidR="008D5F73" w:rsidRPr="00B1650F" w:rsidRDefault="008D5F73" w:rsidP="008D5F73">
                <w:hyperlink r:id="rId12" w:history="1">
                  <w:r w:rsidRPr="00B1650F">
                    <w:rPr>
                      <w:rStyle w:val="Hyperlink"/>
                      <w:rFonts w:ascii="Times New Roman" w:hAnsi="Times New Roman"/>
                    </w:rPr>
                    <w:t>http://www.youtube.com/watch?v=X9uzwiKNhCk</w:t>
                  </w:r>
                </w:hyperlink>
                <w:bookmarkStart w:id="0" w:name="_GoBack"/>
                <w:bookmarkEnd w:id="0"/>
              </w:p>
              <w:p w14:paraId="04894095" w14:textId="77777777" w:rsidR="008D5F73" w:rsidRPr="00B1650F" w:rsidRDefault="008D5F73" w:rsidP="008D5F73"/>
              <w:p w14:paraId="207F4549" w14:textId="77777777" w:rsidR="008D5F73" w:rsidRPr="00D60967" w:rsidRDefault="008D5F73" w:rsidP="008D5F73">
                <w:pPr>
                  <w:pStyle w:val="Heading1"/>
                </w:pPr>
                <w:r w:rsidRPr="00D60967">
                  <w:t>NYPL Library for the Performing Arts</w:t>
                </w:r>
              </w:p>
              <w:p w14:paraId="4D91BAFD" w14:textId="77777777" w:rsidR="008D5F73" w:rsidRPr="00D60967" w:rsidRDefault="008D5F73" w:rsidP="008D5F73">
                <w:r w:rsidRPr="00D60967">
                  <w:rPr>
                    <w:i/>
                  </w:rPr>
                  <w:t xml:space="preserve">Fall River Legend.  </w:t>
                </w:r>
                <w:r w:rsidRPr="00D60967">
                  <w:t>Video choreography Agnes de Mille.  Film Archive, Dance Collection at the New York Public Library of the Performing Arts, *MGZHB 16-660.</w:t>
                </w:r>
              </w:p>
              <w:p w14:paraId="6ABF61F6" w14:textId="77777777" w:rsidR="008D5F73" w:rsidRPr="00D60967" w:rsidRDefault="008D5F73" w:rsidP="008D5F73"/>
              <w:p w14:paraId="4B1E0357" w14:textId="77777777" w:rsidR="008D5F73" w:rsidRPr="00D60967" w:rsidRDefault="008D5F73" w:rsidP="008D5F73">
                <w:r w:rsidRPr="00D60967">
                  <w:rPr>
                    <w:i/>
                  </w:rPr>
                  <w:t xml:space="preserve">One Touch of Venus.  </w:t>
                </w:r>
                <w:r w:rsidRPr="00D60967">
                  <w:t xml:space="preserve">The De Mille Project Reconstruction Project, July 1998. City </w:t>
                </w:r>
                <w:proofErr w:type="spellStart"/>
                <w:r w:rsidRPr="00D60967">
                  <w:t>Center</w:t>
                </w:r>
                <w:proofErr w:type="spellEnd"/>
                <w:r w:rsidRPr="00D60967">
                  <w:t xml:space="preserve"> Studios, New York.</w:t>
                </w:r>
              </w:p>
              <w:p w14:paraId="59730CCD" w14:textId="77777777" w:rsidR="008D5F73" w:rsidRPr="00D60967" w:rsidRDefault="008D5F73" w:rsidP="008D5F73"/>
              <w:p w14:paraId="2DBEF967" w14:textId="77777777" w:rsidR="003F0D73" w:rsidRPr="008D5F73" w:rsidRDefault="008D5F73" w:rsidP="008D5F73">
                <w:r w:rsidRPr="00D60967">
                  <w:rPr>
                    <w:i/>
                  </w:rPr>
                  <w:t xml:space="preserve">Rodeo.  </w:t>
                </w:r>
                <w:r w:rsidRPr="00D60967">
                  <w:t xml:space="preserve">Video choreography Agnes de Mille. Film Archive, Dance Collection at the New York Public Library of the Performing Arts, *MGZIC 9-5108. </w:t>
                </w:r>
              </w:p>
            </w:tc>
          </w:sdtContent>
        </w:sdt>
      </w:tr>
      <w:tr w:rsidR="003235A7" w14:paraId="1B9D8E83" w14:textId="77777777" w:rsidTr="003235A7">
        <w:tc>
          <w:tcPr>
            <w:tcW w:w="9016" w:type="dxa"/>
          </w:tcPr>
          <w:p w14:paraId="5513F1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524B719167894CA6DA6CE91C23D48A"/>
              </w:placeholder>
            </w:sdtPr>
            <w:sdtEndPr/>
            <w:sdtContent>
              <w:p w14:paraId="7924C12B" w14:textId="77777777" w:rsidR="008511C0" w:rsidRDefault="008D5F73" w:rsidP="008511C0">
                <w:sdt>
                  <w:sdtPr>
                    <w:id w:val="-1834132488"/>
                    <w:citation/>
                  </w:sdtPr>
                  <w:sdtEndPr/>
                  <w:sdtContent>
                    <w:r w:rsidR="00103FD8">
                      <w:fldChar w:fldCharType="begin"/>
                    </w:r>
                    <w:r w:rsidR="00103FD8">
                      <w:rPr>
                        <w:lang w:val="en-US"/>
                      </w:rPr>
                      <w:instrText xml:space="preserve"> CITATION Bar96 \l 1033 </w:instrText>
                    </w:r>
                    <w:r w:rsidR="00103FD8">
                      <w:fldChar w:fldCharType="separate"/>
                    </w:r>
                    <w:r w:rsidR="00103FD8">
                      <w:rPr>
                        <w:noProof/>
                        <w:lang w:val="en-US"/>
                      </w:rPr>
                      <w:t xml:space="preserve"> (Barker)</w:t>
                    </w:r>
                    <w:r w:rsidR="00103FD8">
                      <w:fldChar w:fldCharType="end"/>
                    </w:r>
                  </w:sdtContent>
                </w:sdt>
              </w:p>
              <w:p w14:paraId="121390A0" w14:textId="77777777" w:rsidR="00103FD8" w:rsidRPr="00D60967" w:rsidRDefault="00103FD8" w:rsidP="008511C0">
                <w:pPr>
                  <w:rPr>
                    <w:i/>
                  </w:rPr>
                </w:pPr>
              </w:p>
              <w:p w14:paraId="13A0034C" w14:textId="77777777" w:rsidR="008511C0" w:rsidRDefault="008D5F73" w:rsidP="008511C0">
                <w:sdt>
                  <w:sdtPr>
                    <w:id w:val="666602084"/>
                    <w:citation/>
                  </w:sdtPr>
                  <w:sdtEndPr/>
                  <w:sdtContent>
                    <w:r w:rsidR="00103FD8">
                      <w:fldChar w:fldCharType="begin"/>
                    </w:r>
                    <w:r w:rsidR="00103FD8">
                      <w:rPr>
                        <w:lang w:val="en-US"/>
                      </w:rPr>
                      <w:instrText xml:space="preserve"> CITATION Bei44 \l 1033 </w:instrText>
                    </w:r>
                    <w:r w:rsidR="00103FD8">
                      <w:fldChar w:fldCharType="separate"/>
                    </w:r>
                    <w:r w:rsidR="00103FD8">
                      <w:rPr>
                        <w:noProof/>
                        <w:lang w:val="en-US"/>
                      </w:rPr>
                      <w:t>(Beiswanger)</w:t>
                    </w:r>
                    <w:r w:rsidR="00103FD8">
                      <w:fldChar w:fldCharType="end"/>
                    </w:r>
                  </w:sdtContent>
                </w:sdt>
              </w:p>
              <w:p w14:paraId="7CAB44C9" w14:textId="77777777" w:rsidR="00103FD8" w:rsidRPr="00D60967" w:rsidRDefault="00103FD8" w:rsidP="008511C0"/>
              <w:p w14:paraId="517ACC7A" w14:textId="77777777" w:rsidR="008511C0" w:rsidRDefault="008D5F73" w:rsidP="008511C0">
                <w:sdt>
                  <w:sdtPr>
                    <w:id w:val="-297611060"/>
                    <w:citation/>
                  </w:sdtPr>
                  <w:sdtEndPr/>
                  <w:sdtContent>
                    <w:r w:rsidR="00103FD8">
                      <w:fldChar w:fldCharType="begin"/>
                    </w:r>
                    <w:r w:rsidR="00103FD8">
                      <w:rPr>
                        <w:lang w:val="en-US"/>
                      </w:rPr>
                      <w:instrText xml:space="preserve"> CITATION deM51 \l 1033 </w:instrText>
                    </w:r>
                    <w:r w:rsidR="00103FD8">
                      <w:fldChar w:fldCharType="separate"/>
                    </w:r>
                    <w:r w:rsidR="00103FD8">
                      <w:rPr>
                        <w:noProof/>
                        <w:lang w:val="en-US"/>
                      </w:rPr>
                      <w:t>(de Mille)</w:t>
                    </w:r>
                    <w:r w:rsidR="00103FD8">
                      <w:fldChar w:fldCharType="end"/>
                    </w:r>
                  </w:sdtContent>
                </w:sdt>
              </w:p>
              <w:p w14:paraId="6F034F17" w14:textId="77777777" w:rsidR="00103FD8" w:rsidRPr="00D60967" w:rsidRDefault="00103FD8" w:rsidP="008511C0"/>
              <w:p w14:paraId="6CFE1F56" w14:textId="77777777" w:rsidR="008511C0" w:rsidRDefault="008D5F73" w:rsidP="008511C0">
                <w:sdt>
                  <w:sdtPr>
                    <w:id w:val="1085501950"/>
                    <w:citation/>
                  </w:sdtPr>
                  <w:sdtEndPr/>
                  <w:sdtContent>
                    <w:r w:rsidR="00103FD8">
                      <w:fldChar w:fldCharType="begin"/>
                    </w:r>
                    <w:r w:rsidR="00103FD8">
                      <w:rPr>
                        <w:lang w:val="en-US"/>
                      </w:rPr>
                      <w:instrText xml:space="preserve"> CITATION deM56 \l 1033 </w:instrText>
                    </w:r>
                    <w:r w:rsidR="00103FD8">
                      <w:fldChar w:fldCharType="separate"/>
                    </w:r>
                    <w:r w:rsidR="00103FD8">
                      <w:rPr>
                        <w:noProof/>
                        <w:lang w:val="en-US"/>
                      </w:rPr>
                      <w:t>(de Mille, And Promenade Home)</w:t>
                    </w:r>
                    <w:r w:rsidR="00103FD8">
                      <w:fldChar w:fldCharType="end"/>
                    </w:r>
                  </w:sdtContent>
                </w:sdt>
              </w:p>
              <w:p w14:paraId="6C051B5A" w14:textId="77777777" w:rsidR="00103FD8" w:rsidRPr="00D60967" w:rsidRDefault="00103FD8" w:rsidP="008511C0"/>
              <w:p w14:paraId="1AF7484E" w14:textId="77777777" w:rsidR="003235A7" w:rsidRDefault="008D5F73" w:rsidP="00FB11DE">
                <w:sdt>
                  <w:sdtPr>
                    <w:id w:val="-2038807762"/>
                    <w:citation/>
                  </w:sdtPr>
                  <w:sdtEndPr/>
                  <w:sdtContent>
                    <w:r w:rsidR="00D01FB2">
                      <w:fldChar w:fldCharType="begin"/>
                    </w:r>
                    <w:r w:rsidR="00D01FB2">
                      <w:rPr>
                        <w:lang w:val="en-US"/>
                      </w:rPr>
                      <w:instrText xml:space="preserve"> CITATION Eas96 \l 1033 </w:instrText>
                    </w:r>
                    <w:r w:rsidR="00D01FB2">
                      <w:fldChar w:fldCharType="separate"/>
                    </w:r>
                    <w:r w:rsidR="00D01FB2">
                      <w:rPr>
                        <w:noProof/>
                        <w:lang w:val="en-US"/>
                      </w:rPr>
                      <w:t>(Easton)</w:t>
                    </w:r>
                    <w:r w:rsidR="00D01FB2">
                      <w:fldChar w:fldCharType="end"/>
                    </w:r>
                  </w:sdtContent>
                </w:sdt>
              </w:p>
            </w:sdtContent>
          </w:sdt>
        </w:tc>
      </w:tr>
    </w:tbl>
    <w:p w14:paraId="0670F795"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9B51F" w14:textId="77777777" w:rsidR="00103FD8" w:rsidRDefault="00103FD8" w:rsidP="007A0D55">
      <w:pPr>
        <w:spacing w:after="0" w:line="240" w:lineRule="auto"/>
      </w:pPr>
      <w:r>
        <w:separator/>
      </w:r>
    </w:p>
  </w:endnote>
  <w:endnote w:type="continuationSeparator" w:id="0">
    <w:p w14:paraId="727782F5" w14:textId="77777777" w:rsidR="00103FD8" w:rsidRDefault="00103F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6C740" w14:textId="77777777" w:rsidR="00103FD8" w:rsidRDefault="00103FD8" w:rsidP="007A0D55">
      <w:pPr>
        <w:spacing w:after="0" w:line="240" w:lineRule="auto"/>
      </w:pPr>
      <w:r>
        <w:separator/>
      </w:r>
    </w:p>
  </w:footnote>
  <w:footnote w:type="continuationSeparator" w:id="0">
    <w:p w14:paraId="5FD26CCB" w14:textId="77777777" w:rsidR="00103FD8" w:rsidRDefault="00103FD8" w:rsidP="007A0D55">
      <w:pPr>
        <w:spacing w:after="0" w:line="240" w:lineRule="auto"/>
      </w:pPr>
      <w:r>
        <w:continuationSeparator/>
      </w:r>
    </w:p>
  </w:footnote>
  <w:footnote w:id="1">
    <w:p w14:paraId="0282303A" w14:textId="77777777" w:rsidR="00103FD8" w:rsidRPr="00103FD8" w:rsidRDefault="00103FD8" w:rsidP="008511C0">
      <w:pPr>
        <w:pStyle w:val="EndnoteText"/>
        <w:rPr>
          <w:rFonts w:ascii="Calibri" w:hAnsi="Calibri"/>
        </w:rPr>
      </w:pPr>
      <w:r w:rsidRPr="00103FD8">
        <w:rPr>
          <w:rStyle w:val="FootnoteReference"/>
          <w:rFonts w:ascii="Calibri" w:hAnsi="Calibri"/>
        </w:rPr>
        <w:footnoteRef/>
      </w:r>
      <w:r w:rsidRPr="00103FD8">
        <w:rPr>
          <w:rFonts w:ascii="Calibri" w:hAnsi="Calibri"/>
        </w:rPr>
        <w:t xml:space="preserve"> </w:t>
      </w:r>
      <w:r w:rsidRPr="00103FD8">
        <w:rPr>
          <w:rFonts w:ascii="Calibri" w:hAnsi="Calibri"/>
          <w:i/>
        </w:rPr>
        <w:t xml:space="preserve">Time is Money. </w:t>
      </w:r>
      <w:r w:rsidRPr="00103FD8">
        <w:rPr>
          <w:rFonts w:ascii="Calibri" w:hAnsi="Calibri"/>
        </w:rPr>
        <w:t xml:space="preserve"> </w:t>
      </w:r>
      <w:proofErr w:type="gramStart"/>
      <w:r w:rsidRPr="00103FD8">
        <w:rPr>
          <w:rFonts w:ascii="Calibri" w:hAnsi="Calibri"/>
        </w:rPr>
        <w:t>Video choreography Jane Dudley, 1993 reconstruction.</w:t>
      </w:r>
      <w:proofErr w:type="gramEnd"/>
      <w:r w:rsidRPr="00103FD8">
        <w:rPr>
          <w:rFonts w:ascii="Calibri" w:hAnsi="Calibri"/>
        </w:rPr>
        <w:t xml:space="preserve"> Dance Collection at the New York Public Library of the Pe</w:t>
      </w:r>
      <w:r>
        <w:rPr>
          <w:rFonts w:ascii="Calibri" w:hAnsi="Calibri"/>
        </w:rPr>
        <w:t xml:space="preserve">rforming Arts, </w:t>
      </w:r>
      <w:r w:rsidRPr="00103FD8">
        <w:rPr>
          <w:rFonts w:ascii="Calibri" w:hAnsi="Calibri"/>
        </w:rPr>
        <w:t>MGZIA 4-5939.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AE72" w14:textId="77777777" w:rsidR="00103FD8" w:rsidRDefault="00103F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214013" w14:textId="77777777" w:rsidR="00103FD8" w:rsidRDefault="00103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C0"/>
    <w:rsid w:val="00032559"/>
    <w:rsid w:val="00052040"/>
    <w:rsid w:val="000B25AE"/>
    <w:rsid w:val="000B55AB"/>
    <w:rsid w:val="000D24DC"/>
    <w:rsid w:val="00101B2E"/>
    <w:rsid w:val="00103FD8"/>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11C0"/>
    <w:rsid w:val="008A5B87"/>
    <w:rsid w:val="008D5F7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1FB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5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1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1C0"/>
    <w:rPr>
      <w:rFonts w:ascii="Lucida Grande" w:hAnsi="Lucida Grande" w:cs="Lucida Grande"/>
      <w:sz w:val="18"/>
      <w:szCs w:val="18"/>
    </w:rPr>
  </w:style>
  <w:style w:type="character" w:styleId="FootnoteReference">
    <w:name w:val="footnote reference"/>
    <w:basedOn w:val="DefaultParagraphFont"/>
    <w:semiHidden/>
    <w:rsid w:val="008511C0"/>
    <w:rPr>
      <w:vertAlign w:val="superscript"/>
    </w:rPr>
  </w:style>
  <w:style w:type="character" w:customStyle="1" w:styleId="EndnoteTextChar">
    <w:name w:val="Endnote Text Char"/>
    <w:basedOn w:val="DefaultParagraphFont"/>
    <w:link w:val="EndnoteText"/>
    <w:uiPriority w:val="99"/>
    <w:semiHidden/>
    <w:rsid w:val="008511C0"/>
    <w:rPr>
      <w:rFonts w:ascii="Times New Roman" w:eastAsia="Times New Roman" w:hAnsi="Times New Roman"/>
    </w:rPr>
  </w:style>
  <w:style w:type="paragraph" w:styleId="EndnoteText">
    <w:name w:val="endnote text"/>
    <w:basedOn w:val="Normal"/>
    <w:link w:val="EndnoteTextChar"/>
    <w:uiPriority w:val="99"/>
    <w:semiHidden/>
    <w:rsid w:val="008511C0"/>
    <w:pPr>
      <w:spacing w:after="0" w:line="240" w:lineRule="auto"/>
    </w:pPr>
    <w:rPr>
      <w:rFonts w:ascii="Times New Roman" w:eastAsia="Times New Roman" w:hAnsi="Times New Roman"/>
    </w:rPr>
  </w:style>
  <w:style w:type="character" w:customStyle="1" w:styleId="EndnoteTextChar1">
    <w:name w:val="Endnote Text Char1"/>
    <w:basedOn w:val="DefaultParagraphFont"/>
    <w:uiPriority w:val="99"/>
    <w:semiHidden/>
    <w:rsid w:val="008511C0"/>
    <w:rPr>
      <w:sz w:val="24"/>
      <w:szCs w:val="24"/>
    </w:rPr>
  </w:style>
  <w:style w:type="character" w:styleId="Hyperlink">
    <w:name w:val="Hyperlink"/>
    <w:basedOn w:val="DefaultParagraphFont"/>
    <w:uiPriority w:val="99"/>
    <w:unhideWhenUsed/>
    <w:rsid w:val="008D5F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11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1C0"/>
    <w:rPr>
      <w:rFonts w:ascii="Lucida Grande" w:hAnsi="Lucida Grande" w:cs="Lucida Grande"/>
      <w:sz w:val="18"/>
      <w:szCs w:val="18"/>
    </w:rPr>
  </w:style>
  <w:style w:type="character" w:styleId="FootnoteReference">
    <w:name w:val="footnote reference"/>
    <w:basedOn w:val="DefaultParagraphFont"/>
    <w:semiHidden/>
    <w:rsid w:val="008511C0"/>
    <w:rPr>
      <w:vertAlign w:val="superscript"/>
    </w:rPr>
  </w:style>
  <w:style w:type="character" w:customStyle="1" w:styleId="EndnoteTextChar">
    <w:name w:val="Endnote Text Char"/>
    <w:basedOn w:val="DefaultParagraphFont"/>
    <w:link w:val="EndnoteText"/>
    <w:uiPriority w:val="99"/>
    <w:semiHidden/>
    <w:rsid w:val="008511C0"/>
    <w:rPr>
      <w:rFonts w:ascii="Times New Roman" w:eastAsia="Times New Roman" w:hAnsi="Times New Roman"/>
    </w:rPr>
  </w:style>
  <w:style w:type="paragraph" w:styleId="EndnoteText">
    <w:name w:val="endnote text"/>
    <w:basedOn w:val="Normal"/>
    <w:link w:val="EndnoteTextChar"/>
    <w:uiPriority w:val="99"/>
    <w:semiHidden/>
    <w:rsid w:val="008511C0"/>
    <w:pPr>
      <w:spacing w:after="0" w:line="240" w:lineRule="auto"/>
    </w:pPr>
    <w:rPr>
      <w:rFonts w:ascii="Times New Roman" w:eastAsia="Times New Roman" w:hAnsi="Times New Roman"/>
    </w:rPr>
  </w:style>
  <w:style w:type="character" w:customStyle="1" w:styleId="EndnoteTextChar1">
    <w:name w:val="Endnote Text Char1"/>
    <w:basedOn w:val="DefaultParagraphFont"/>
    <w:uiPriority w:val="99"/>
    <w:semiHidden/>
    <w:rsid w:val="008511C0"/>
    <w:rPr>
      <w:sz w:val="24"/>
      <w:szCs w:val="24"/>
    </w:rPr>
  </w:style>
  <w:style w:type="character" w:styleId="Hyperlink">
    <w:name w:val="Hyperlink"/>
    <w:basedOn w:val="DefaultParagraphFont"/>
    <w:uiPriority w:val="99"/>
    <w:unhideWhenUsed/>
    <w:rsid w:val="008D5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CXoUNQsdcUg" TargetMode="External"/><Relationship Id="rId12" Type="http://schemas.openxmlformats.org/officeDocument/2006/relationships/hyperlink" Target="http://www.youtube.com/watch?v=X9uzwiKNhCk"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results?search_query=oklahoma%21+out+of+my+dreams&amp;oq=oklahoma%21+out+of+my+dreams&amp;aq=f&amp;aqi=g6&amp;aql=&amp;gs_l=youtube.3..0l6.159664.185654.0.187791.37.26.6.5.9.0.190.1491.24j2.26.0...0.0.EasVOZOQ2qU" TargetMode="External"/><Relationship Id="rId10" Type="http://schemas.openxmlformats.org/officeDocument/2006/relationships/hyperlink" Target="http://www.youtube.com/watch?v=fqZ2G_SfD_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74A9DDAB9C384BA21976E7BD17EDBE"/>
        <w:category>
          <w:name w:val="General"/>
          <w:gallery w:val="placeholder"/>
        </w:category>
        <w:types>
          <w:type w:val="bbPlcHdr"/>
        </w:types>
        <w:behaviors>
          <w:behavior w:val="content"/>
        </w:behaviors>
        <w:guid w:val="{E8643C5A-62C2-4E4F-8613-4E771C4BA0F5}"/>
      </w:docPartPr>
      <w:docPartBody>
        <w:p w:rsidR="000927F0" w:rsidRDefault="000927F0">
          <w:pPr>
            <w:pStyle w:val="1874A9DDAB9C384BA21976E7BD17EDBE"/>
          </w:pPr>
          <w:r w:rsidRPr="00CC586D">
            <w:rPr>
              <w:rStyle w:val="PlaceholderText"/>
              <w:b/>
              <w:color w:val="FFFFFF" w:themeColor="background1"/>
            </w:rPr>
            <w:t>[Salutation]</w:t>
          </w:r>
        </w:p>
      </w:docPartBody>
    </w:docPart>
    <w:docPart>
      <w:docPartPr>
        <w:name w:val="D423A03CBAD69940B10143A6F69CDC60"/>
        <w:category>
          <w:name w:val="General"/>
          <w:gallery w:val="placeholder"/>
        </w:category>
        <w:types>
          <w:type w:val="bbPlcHdr"/>
        </w:types>
        <w:behaviors>
          <w:behavior w:val="content"/>
        </w:behaviors>
        <w:guid w:val="{6592B70B-3C9A-5646-9E33-F9C25739A12D}"/>
      </w:docPartPr>
      <w:docPartBody>
        <w:p w:rsidR="000927F0" w:rsidRDefault="000927F0">
          <w:pPr>
            <w:pStyle w:val="D423A03CBAD69940B10143A6F69CDC60"/>
          </w:pPr>
          <w:r>
            <w:rPr>
              <w:rStyle w:val="PlaceholderText"/>
            </w:rPr>
            <w:t>[First name]</w:t>
          </w:r>
        </w:p>
      </w:docPartBody>
    </w:docPart>
    <w:docPart>
      <w:docPartPr>
        <w:name w:val="E0B7C458AEC8C647A192001DA7C83AA1"/>
        <w:category>
          <w:name w:val="General"/>
          <w:gallery w:val="placeholder"/>
        </w:category>
        <w:types>
          <w:type w:val="bbPlcHdr"/>
        </w:types>
        <w:behaviors>
          <w:behavior w:val="content"/>
        </w:behaviors>
        <w:guid w:val="{487A14F1-D6B7-6349-911E-BCB79A783198}"/>
      </w:docPartPr>
      <w:docPartBody>
        <w:p w:rsidR="000927F0" w:rsidRDefault="000927F0">
          <w:pPr>
            <w:pStyle w:val="E0B7C458AEC8C647A192001DA7C83AA1"/>
          </w:pPr>
          <w:r>
            <w:rPr>
              <w:rStyle w:val="PlaceholderText"/>
            </w:rPr>
            <w:t>[Middle name]</w:t>
          </w:r>
        </w:p>
      </w:docPartBody>
    </w:docPart>
    <w:docPart>
      <w:docPartPr>
        <w:name w:val="140D1C31AA99DA4BAD15DEC0C0C13FFC"/>
        <w:category>
          <w:name w:val="General"/>
          <w:gallery w:val="placeholder"/>
        </w:category>
        <w:types>
          <w:type w:val="bbPlcHdr"/>
        </w:types>
        <w:behaviors>
          <w:behavior w:val="content"/>
        </w:behaviors>
        <w:guid w:val="{2F3EDE25-C2B1-3549-915F-A90AABA52443}"/>
      </w:docPartPr>
      <w:docPartBody>
        <w:p w:rsidR="000927F0" w:rsidRDefault="000927F0">
          <w:pPr>
            <w:pStyle w:val="140D1C31AA99DA4BAD15DEC0C0C13FFC"/>
          </w:pPr>
          <w:r>
            <w:rPr>
              <w:rStyle w:val="PlaceholderText"/>
            </w:rPr>
            <w:t>[Last name]</w:t>
          </w:r>
        </w:p>
      </w:docPartBody>
    </w:docPart>
    <w:docPart>
      <w:docPartPr>
        <w:name w:val="C171DD73FE7B95419221BE188B74882D"/>
        <w:category>
          <w:name w:val="General"/>
          <w:gallery w:val="placeholder"/>
        </w:category>
        <w:types>
          <w:type w:val="bbPlcHdr"/>
        </w:types>
        <w:behaviors>
          <w:behavior w:val="content"/>
        </w:behaviors>
        <w:guid w:val="{3FA3AA15-B58B-1E46-B088-FCC4E7D75C3A}"/>
      </w:docPartPr>
      <w:docPartBody>
        <w:p w:rsidR="000927F0" w:rsidRDefault="000927F0">
          <w:pPr>
            <w:pStyle w:val="C171DD73FE7B95419221BE188B74882D"/>
          </w:pPr>
          <w:r>
            <w:rPr>
              <w:rStyle w:val="PlaceholderText"/>
            </w:rPr>
            <w:t>[Enter your biography]</w:t>
          </w:r>
        </w:p>
      </w:docPartBody>
    </w:docPart>
    <w:docPart>
      <w:docPartPr>
        <w:name w:val="BD7266CF5CB800428B4C3F368F418EED"/>
        <w:category>
          <w:name w:val="General"/>
          <w:gallery w:val="placeholder"/>
        </w:category>
        <w:types>
          <w:type w:val="bbPlcHdr"/>
        </w:types>
        <w:behaviors>
          <w:behavior w:val="content"/>
        </w:behaviors>
        <w:guid w:val="{CEA893DC-3425-D246-A87A-669C5CE19F54}"/>
      </w:docPartPr>
      <w:docPartBody>
        <w:p w:rsidR="000927F0" w:rsidRDefault="000927F0">
          <w:pPr>
            <w:pStyle w:val="BD7266CF5CB800428B4C3F368F418EED"/>
          </w:pPr>
          <w:r>
            <w:rPr>
              <w:rStyle w:val="PlaceholderText"/>
            </w:rPr>
            <w:t>[Enter the institution with which you are affiliated]</w:t>
          </w:r>
        </w:p>
      </w:docPartBody>
    </w:docPart>
    <w:docPart>
      <w:docPartPr>
        <w:name w:val="1FE5AFBA1FCC2A4092F9C969D85FC9B5"/>
        <w:category>
          <w:name w:val="General"/>
          <w:gallery w:val="placeholder"/>
        </w:category>
        <w:types>
          <w:type w:val="bbPlcHdr"/>
        </w:types>
        <w:behaviors>
          <w:behavior w:val="content"/>
        </w:behaviors>
        <w:guid w:val="{B2D01C9B-D87E-0B43-B4B9-CE3EC681BC13}"/>
      </w:docPartPr>
      <w:docPartBody>
        <w:p w:rsidR="000927F0" w:rsidRDefault="000927F0">
          <w:pPr>
            <w:pStyle w:val="1FE5AFBA1FCC2A4092F9C969D85FC9B5"/>
          </w:pPr>
          <w:r w:rsidRPr="00EF74F7">
            <w:rPr>
              <w:b/>
              <w:color w:val="808080" w:themeColor="background1" w:themeShade="80"/>
            </w:rPr>
            <w:t>[Enter the headword for your article]</w:t>
          </w:r>
        </w:p>
      </w:docPartBody>
    </w:docPart>
    <w:docPart>
      <w:docPartPr>
        <w:name w:val="77E694A3F691E84B9789FAD9002DD710"/>
        <w:category>
          <w:name w:val="General"/>
          <w:gallery w:val="placeholder"/>
        </w:category>
        <w:types>
          <w:type w:val="bbPlcHdr"/>
        </w:types>
        <w:behaviors>
          <w:behavior w:val="content"/>
        </w:behaviors>
        <w:guid w:val="{8107B5E2-C246-5F4F-ABD2-CEFF76FB06F7}"/>
      </w:docPartPr>
      <w:docPartBody>
        <w:p w:rsidR="000927F0" w:rsidRDefault="000927F0">
          <w:pPr>
            <w:pStyle w:val="77E694A3F691E84B9789FAD9002DD7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53B992FBD8AE459330DDABF27EC0DB"/>
        <w:category>
          <w:name w:val="General"/>
          <w:gallery w:val="placeholder"/>
        </w:category>
        <w:types>
          <w:type w:val="bbPlcHdr"/>
        </w:types>
        <w:behaviors>
          <w:behavior w:val="content"/>
        </w:behaviors>
        <w:guid w:val="{8B688F0E-381C-BD48-B020-3252CBE3CEBA}"/>
      </w:docPartPr>
      <w:docPartBody>
        <w:p w:rsidR="000927F0" w:rsidRDefault="000927F0">
          <w:pPr>
            <w:pStyle w:val="0553B992FBD8AE459330DDABF27EC0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4049738111204F923E632AAC80090A"/>
        <w:category>
          <w:name w:val="General"/>
          <w:gallery w:val="placeholder"/>
        </w:category>
        <w:types>
          <w:type w:val="bbPlcHdr"/>
        </w:types>
        <w:behaviors>
          <w:behavior w:val="content"/>
        </w:behaviors>
        <w:guid w:val="{FB665EB4-11F2-6C4A-BCE5-42C4EC877501}"/>
      </w:docPartPr>
      <w:docPartBody>
        <w:p w:rsidR="000927F0" w:rsidRDefault="000927F0">
          <w:pPr>
            <w:pStyle w:val="7E4049738111204F923E632AAC80090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524B719167894CA6DA6CE91C23D48A"/>
        <w:category>
          <w:name w:val="General"/>
          <w:gallery w:val="placeholder"/>
        </w:category>
        <w:types>
          <w:type w:val="bbPlcHdr"/>
        </w:types>
        <w:behaviors>
          <w:behavior w:val="content"/>
        </w:behaviors>
        <w:guid w:val="{8EFEBFC1-23D4-5245-9F20-686BE119FF98}"/>
      </w:docPartPr>
      <w:docPartBody>
        <w:p w:rsidR="000927F0" w:rsidRDefault="000927F0">
          <w:pPr>
            <w:pStyle w:val="D7524B719167894CA6DA6CE91C23D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7F0"/>
    <w:rsid w:val="000927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74A9DDAB9C384BA21976E7BD17EDBE">
    <w:name w:val="1874A9DDAB9C384BA21976E7BD17EDBE"/>
  </w:style>
  <w:style w:type="paragraph" w:customStyle="1" w:styleId="D423A03CBAD69940B10143A6F69CDC60">
    <w:name w:val="D423A03CBAD69940B10143A6F69CDC60"/>
  </w:style>
  <w:style w:type="paragraph" w:customStyle="1" w:styleId="E0B7C458AEC8C647A192001DA7C83AA1">
    <w:name w:val="E0B7C458AEC8C647A192001DA7C83AA1"/>
  </w:style>
  <w:style w:type="paragraph" w:customStyle="1" w:styleId="140D1C31AA99DA4BAD15DEC0C0C13FFC">
    <w:name w:val="140D1C31AA99DA4BAD15DEC0C0C13FFC"/>
  </w:style>
  <w:style w:type="paragraph" w:customStyle="1" w:styleId="C171DD73FE7B95419221BE188B74882D">
    <w:name w:val="C171DD73FE7B95419221BE188B74882D"/>
  </w:style>
  <w:style w:type="paragraph" w:customStyle="1" w:styleId="BD7266CF5CB800428B4C3F368F418EED">
    <w:name w:val="BD7266CF5CB800428B4C3F368F418EED"/>
  </w:style>
  <w:style w:type="paragraph" w:customStyle="1" w:styleId="1FE5AFBA1FCC2A4092F9C969D85FC9B5">
    <w:name w:val="1FE5AFBA1FCC2A4092F9C969D85FC9B5"/>
  </w:style>
  <w:style w:type="paragraph" w:customStyle="1" w:styleId="77E694A3F691E84B9789FAD9002DD710">
    <w:name w:val="77E694A3F691E84B9789FAD9002DD710"/>
  </w:style>
  <w:style w:type="paragraph" w:customStyle="1" w:styleId="0553B992FBD8AE459330DDABF27EC0DB">
    <w:name w:val="0553B992FBD8AE459330DDABF27EC0DB"/>
  </w:style>
  <w:style w:type="paragraph" w:customStyle="1" w:styleId="7E4049738111204F923E632AAC80090A">
    <w:name w:val="7E4049738111204F923E632AAC80090A"/>
  </w:style>
  <w:style w:type="paragraph" w:customStyle="1" w:styleId="D7524B719167894CA6DA6CE91C23D48A">
    <w:name w:val="D7524B719167894CA6DA6CE91C23D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74A9DDAB9C384BA21976E7BD17EDBE">
    <w:name w:val="1874A9DDAB9C384BA21976E7BD17EDBE"/>
  </w:style>
  <w:style w:type="paragraph" w:customStyle="1" w:styleId="D423A03CBAD69940B10143A6F69CDC60">
    <w:name w:val="D423A03CBAD69940B10143A6F69CDC60"/>
  </w:style>
  <w:style w:type="paragraph" w:customStyle="1" w:styleId="E0B7C458AEC8C647A192001DA7C83AA1">
    <w:name w:val="E0B7C458AEC8C647A192001DA7C83AA1"/>
  </w:style>
  <w:style w:type="paragraph" w:customStyle="1" w:styleId="140D1C31AA99DA4BAD15DEC0C0C13FFC">
    <w:name w:val="140D1C31AA99DA4BAD15DEC0C0C13FFC"/>
  </w:style>
  <w:style w:type="paragraph" w:customStyle="1" w:styleId="C171DD73FE7B95419221BE188B74882D">
    <w:name w:val="C171DD73FE7B95419221BE188B74882D"/>
  </w:style>
  <w:style w:type="paragraph" w:customStyle="1" w:styleId="BD7266CF5CB800428B4C3F368F418EED">
    <w:name w:val="BD7266CF5CB800428B4C3F368F418EED"/>
  </w:style>
  <w:style w:type="paragraph" w:customStyle="1" w:styleId="1FE5AFBA1FCC2A4092F9C969D85FC9B5">
    <w:name w:val="1FE5AFBA1FCC2A4092F9C969D85FC9B5"/>
  </w:style>
  <w:style w:type="paragraph" w:customStyle="1" w:styleId="77E694A3F691E84B9789FAD9002DD710">
    <w:name w:val="77E694A3F691E84B9789FAD9002DD710"/>
  </w:style>
  <w:style w:type="paragraph" w:customStyle="1" w:styleId="0553B992FBD8AE459330DDABF27EC0DB">
    <w:name w:val="0553B992FBD8AE459330DDABF27EC0DB"/>
  </w:style>
  <w:style w:type="paragraph" w:customStyle="1" w:styleId="7E4049738111204F923E632AAC80090A">
    <w:name w:val="7E4049738111204F923E632AAC80090A"/>
  </w:style>
  <w:style w:type="paragraph" w:customStyle="1" w:styleId="D7524B719167894CA6DA6CE91C23D48A">
    <w:name w:val="D7524B719167894CA6DA6CE91C23D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Bar96</b:Tag>
    <b:SourceType>JournalArticle</b:SourceType>
    <b:Guid>{DB26EF23-AE2E-E546-BB6F-F798A282A01E}</b:Guid>
    <b:Title>Agnes de Mille, Liberated Expatriate, and the American Suite, 1938</b:Title>
    <b:Year>1996</b:Year>
    <b:Volume>19</b:Volume>
    <b:Pages>113-150</b:Pages>
    <b:Comments>Barker examines de Mille’s early solo and small group choreography during her time in London under the auspices of Marie Rambert at The Ballet Club</b:Comments>
    <b:Author>
      <b:Author>
        <b:NameList>
          <b:Person>
            <b:Last>Barker</b:Last>
            <b:First>B.</b:First>
          </b:Person>
        </b:NameList>
      </b:Author>
    </b:Author>
    <b:JournalName>Dance Chronicle: Studies in Dance and the Related Arts</b:JournalName>
    <b:Issue>2</b:Issue>
    <b:RefOrder>1</b:RefOrder>
  </b:Source>
  <b:Source>
    <b:Tag>Bei44</b:Tag>
    <b:SourceType>ArticleInAPeriodical</b:SourceType>
    <b:Guid>{A3A2E822-6601-9E49-9167-BBDE679C1491}</b:Guid>
    <b:Title>New Images in Dance: Martha Graham and Agnes de Mille</b:Title>
    <b:Year>1944</b:Year>
    <b:Month>October</b:Month>
    <b:Pages>609-614</b:Pages>
    <b:Comments>Beiswanger articulates the differences and similarities between de Mille and Martha Graham.</b:Comments>
    <b:Author>
      <b:Author>
        <b:NameList>
          <b:Person>
            <b:Last>Beiswanger</b:Last>
            <b:First>G.</b:First>
          </b:Person>
        </b:NameList>
      </b:Author>
    </b:Author>
    <b:PeriodicalTitle>Theatre Arts</b:PeriodicalTitle>
    <b:RefOrder>2</b:RefOrder>
  </b:Source>
  <b:Source>
    <b:Tag>deM51</b:Tag>
    <b:SourceType>Book</b:SourceType>
    <b:Guid>{26CEEEA0-2BC4-344C-B537-B0A475480E53}</b:Guid>
    <b:Title>Dance To The Piper</b:Title>
    <b:Publisher>Bantam Books</b:Publisher>
    <b:City>New York</b:City>
    <b:Year>1951</b:Year>
    <b:Comments>Autobiographical account of de Mille’s development as a choreographer.</b:Comments>
    <b:Author>
      <b:Author>
        <b:NameList>
          <b:Person>
            <b:Last>de Mille</b:Last>
            <b:First>A.</b:First>
          </b:Person>
        </b:NameList>
      </b:Author>
    </b:Author>
    <b:RefOrder>3</b:RefOrder>
  </b:Source>
  <b:Source>
    <b:Tag>deM56</b:Tag>
    <b:SourceType>Book</b:SourceType>
    <b:Guid>{C74D27A8-CEA4-E949-8BA4-77AC7469E0FA}</b:Guid>
    <b:Author>
      <b:Author>
        <b:NameList>
          <b:Person>
            <b:Last>de Mille</b:Last>
            <b:First>A.</b:First>
          </b:Person>
        </b:NameList>
      </b:Author>
    </b:Author>
    <b:Title>And Promenade Home</b:Title>
    <b:City>Boston</b:City>
    <b:Publisher>Little Brown and Company</b:Publisher>
    <b:Year>1956</b:Year>
    <b:Comments>Autobiographical account of de Mille’s early success, her Second World War experience as a war-wife and her personal relationship to dance.</b:Comments>
    <b:RefOrder>4</b:RefOrder>
  </b:Source>
  <b:Source>
    <b:Tag>Eas96</b:Tag>
    <b:SourceType>Book</b:SourceType>
    <b:Guid>{376AC9FC-0D49-2A4A-8124-484C47EFBF97}</b:Guid>
    <b:Author>
      <b:Author>
        <b:NameList>
          <b:Person>
            <b:Last>Easton</b:Last>
            <b:First>C.</b:First>
          </b:Person>
        </b:NameList>
      </b:Author>
    </b:Author>
    <b:Title>No Intermissions: The Life of Agnes de Mille</b:Title>
    <b:City>New York</b:City>
    <b:Publisher>Little Brown and Company</b:Publisher>
    <b:Year>1996</b:Year>
    <b:Comments>Primary biography of de Mille’s life and career.</b:Comments>
    <b:RefOrder>5</b:RefOrder>
  </b:Source>
</b:Sources>
</file>

<file path=customXml/itemProps1.xml><?xml version="1.0" encoding="utf-8"?>
<ds:datastoreItem xmlns:ds="http://schemas.openxmlformats.org/officeDocument/2006/customXml" ds:itemID="{80E45FB5-ACFE-6747-B366-026C6D60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4</Pages>
  <Words>1887</Words>
  <Characters>10761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2015-05-23T22:36:00Z</dcterms:created>
  <dcterms:modified xsi:type="dcterms:W3CDTF">2015-05-24T00:58:00Z</dcterms:modified>
</cp:coreProperties>
</file>