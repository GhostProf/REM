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F9BB9E24DBF4BCF84612D9637924A2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E316C50E3748E3BC811ABADE9539B7"/>
            </w:placeholder>
            <w:text/>
          </w:sdtPr>
          <w:sdtEndPr/>
          <w:sdtContent>
            <w:tc>
              <w:tcPr>
                <w:tcW w:w="2073" w:type="dxa"/>
              </w:tcPr>
              <w:p w:rsidR="00B574C9" w:rsidRDefault="00BF1C3C" w:rsidP="00BF1C3C">
                <w:r>
                  <w:t>Charlotte</w:t>
                </w:r>
              </w:p>
            </w:tc>
          </w:sdtContent>
        </w:sdt>
        <w:sdt>
          <w:sdtPr>
            <w:alias w:val="Middle name"/>
            <w:tag w:val="authorMiddleName"/>
            <w:id w:val="-2076034781"/>
            <w:placeholder>
              <w:docPart w:val="D8492FA306664BE49E040FEC08520CA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FD6557736E24CCF8654C932EA9C4FE6"/>
            </w:placeholder>
            <w:text/>
          </w:sdtPr>
          <w:sdtEndPr/>
          <w:sdtContent>
            <w:tc>
              <w:tcPr>
                <w:tcW w:w="2642" w:type="dxa"/>
              </w:tcPr>
              <w:p w:rsidR="00B574C9" w:rsidRDefault="00247195" w:rsidP="00247195">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04E57184B2B44B2923E1F9848EE144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DC86DA849864268A6AE1B61B3E40AE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eastAsia="en-AU"/>
            </w:rPr>
            <w:alias w:val="Article headword"/>
            <w:tag w:val="articleHeadword"/>
            <w:id w:val="-361440020"/>
            <w:placeholder>
              <w:docPart w:val="DE8ACA1708AD411B9A6A45AD38A793E9"/>
            </w:placeholder>
            <w:text/>
          </w:sdtPr>
          <w:sdtEndPr/>
          <w:sdtContent>
            <w:tc>
              <w:tcPr>
                <w:tcW w:w="9016" w:type="dxa"/>
                <w:tcMar>
                  <w:top w:w="113" w:type="dxa"/>
                  <w:bottom w:w="113" w:type="dxa"/>
                </w:tcMar>
              </w:tcPr>
              <w:p w:rsidR="003F0D73" w:rsidRPr="00FB589A" w:rsidRDefault="00B22404" w:rsidP="00B22404">
                <w:proofErr w:type="spellStart"/>
                <w:r w:rsidRPr="00B22404">
                  <w:rPr>
                    <w:lang w:val="en-AU" w:eastAsia="en-AU"/>
                  </w:rPr>
                  <w:t>Kamchorn</w:t>
                </w:r>
                <w:proofErr w:type="spellEnd"/>
                <w:r w:rsidRPr="00B22404">
                  <w:rPr>
                    <w:lang w:val="en-AU" w:eastAsia="en-AU"/>
                  </w:rPr>
                  <w:t xml:space="preserve"> </w:t>
                </w:r>
                <w:proofErr w:type="spellStart"/>
                <w:r w:rsidRPr="00B22404">
                  <w:rPr>
                    <w:lang w:val="en-AU" w:eastAsia="en-AU"/>
                  </w:rPr>
                  <w:t>Soonponsri</w:t>
                </w:r>
                <w:proofErr w:type="spellEnd"/>
                <w:r w:rsidRPr="00B22404">
                  <w:rPr>
                    <w:lang w:val="en-AU" w:eastAsia="en-AU"/>
                  </w:rPr>
                  <w:t xml:space="preserve"> (1937-)</w:t>
                </w:r>
              </w:p>
            </w:tc>
          </w:sdtContent>
        </w:sdt>
      </w:tr>
      <w:tr w:rsidR="00464699" w:rsidTr="007821B0">
        <w:sdt>
          <w:sdtPr>
            <w:alias w:val="Variant headwords"/>
            <w:tag w:val="variantHeadwords"/>
            <w:id w:val="173464402"/>
            <w:placeholder>
              <w:docPart w:val="314A34B76DBE4A288E963AE9950A255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CB502B953144466A6F6929354A78424"/>
            </w:placeholder>
          </w:sdtPr>
          <w:sdtEndPr/>
          <w:sdtContent>
            <w:tc>
              <w:tcPr>
                <w:tcW w:w="9016" w:type="dxa"/>
                <w:tcMar>
                  <w:top w:w="113" w:type="dxa"/>
                  <w:bottom w:w="113" w:type="dxa"/>
                </w:tcMar>
              </w:tcPr>
              <w:p w:rsidR="00E85A05" w:rsidRPr="00B22404" w:rsidRDefault="00B22404" w:rsidP="00B22404">
                <w:r>
                  <w:t xml:space="preserve">Born in </w:t>
                </w:r>
                <w:proofErr w:type="spellStart"/>
                <w:r>
                  <w:t>Lopburi</w:t>
                </w:r>
                <w:proofErr w:type="spellEnd"/>
                <w:r>
                  <w:t xml:space="preserve">, Thailand, </w:t>
                </w:r>
                <w:proofErr w:type="spellStart"/>
                <w:r w:rsidRPr="00A67F60">
                  <w:t>Soonponsri</w:t>
                </w:r>
                <w:proofErr w:type="spellEnd"/>
                <w:r w:rsidRPr="00A67F60">
                  <w:t xml:space="preserve"> </w:t>
                </w:r>
                <w:r>
                  <w:t xml:space="preserve">graduated from </w:t>
                </w:r>
                <w:proofErr w:type="spellStart"/>
                <w:r>
                  <w:t>Silpakorn</w:t>
                </w:r>
                <w:proofErr w:type="spellEnd"/>
                <w:r>
                  <w:t xml:space="preserve"> University in 1962, and completed a Master of Fine Arts in sculpture and painting at the Otis Art Institute, Los Angeles in 1971. Throughout his career he has pushed the boundaries of institutional convention. While abstraction was popular with younger Thai artists such as </w:t>
                </w:r>
                <w:proofErr w:type="spellStart"/>
                <w:r>
                  <w:t>Soonponsri</w:t>
                </w:r>
                <w:proofErr w:type="spellEnd"/>
                <w:r>
                  <w:t xml:space="preserve"> in the 1960s, the National Exhibition of Art and </w:t>
                </w:r>
                <w:proofErr w:type="spellStart"/>
                <w:r>
                  <w:t>Silpakorn</w:t>
                </w:r>
                <w:proofErr w:type="spellEnd"/>
                <w:r>
                  <w:t xml:space="preserve"> University still favoured more traditional works and approaches. Breakaway exhibitions arose, and </w:t>
                </w:r>
                <w:proofErr w:type="spellStart"/>
                <w:r>
                  <w:t>Soonponsri</w:t>
                </w:r>
                <w:proofErr w:type="spellEnd"/>
                <w:r>
                  <w:t xml:space="preserve"> was involved in one of the early shows held at the privately owned </w:t>
                </w:r>
                <w:proofErr w:type="spellStart"/>
                <w:r>
                  <w:t>Bangkapi</w:t>
                </w:r>
                <w:proofErr w:type="spellEnd"/>
                <w:r>
                  <w:t xml:space="preserve"> Gallery in 1964. He took on a politically active role following the pro-democracy student protests of 1973. </w:t>
                </w:r>
                <w:proofErr w:type="spellStart"/>
                <w:r>
                  <w:t>Soonponsri</w:t>
                </w:r>
                <w:proofErr w:type="spellEnd"/>
                <w:r>
                  <w:t xml:space="preserve">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w:t>
                </w:r>
                <w:proofErr w:type="spellStart"/>
                <w:r>
                  <w:t>Soonponsri’s</w:t>
                </w:r>
                <w:proofErr w:type="spellEnd"/>
                <w:r>
                  <w:t xml:space="preserve"> works are abstracted and emotive. In the early 1990s he was a lecturer at </w:t>
                </w:r>
                <w:proofErr w:type="spellStart"/>
                <w:r>
                  <w:t>Silpakorn</w:t>
                </w:r>
                <w:proofErr w:type="spellEnd"/>
                <w:r>
                  <w:t xml:space="preserve"> University with other well-known artists such as </w:t>
                </w:r>
                <w:proofErr w:type="spellStart"/>
                <w:r>
                  <w:t>Ithipol</w:t>
                </w:r>
                <w:proofErr w:type="spellEnd"/>
                <w:r>
                  <w:t xml:space="preserve"> </w:t>
                </w:r>
                <w:proofErr w:type="spellStart"/>
                <w:r>
                  <w:t>Thangchalok</w:t>
                </w:r>
                <w:proofErr w:type="spellEnd"/>
                <w:r>
                  <w:t xml:space="preserve">. </w:t>
                </w:r>
              </w:p>
            </w:tc>
          </w:sdtContent>
        </w:sdt>
      </w:tr>
      <w:tr w:rsidR="003F0D73" w:rsidTr="003F0D73">
        <w:sdt>
          <w:sdtPr>
            <w:alias w:val="Article text"/>
            <w:tag w:val="articleText"/>
            <w:id w:val="634067588"/>
            <w:placeholder>
              <w:docPart w:val="838BC63EC1ED4F3DA290885DCC1631BE"/>
            </w:placeholder>
          </w:sdtPr>
          <w:sdtEndPr/>
          <w:sdtContent>
            <w:tc>
              <w:tcPr>
                <w:tcW w:w="9016" w:type="dxa"/>
                <w:tcMar>
                  <w:top w:w="113" w:type="dxa"/>
                  <w:bottom w:w="113" w:type="dxa"/>
                </w:tcMar>
              </w:tcPr>
              <w:p w:rsidR="003F0D73" w:rsidRPr="00B22404" w:rsidRDefault="00B22404" w:rsidP="00B22404">
                <w:r>
                  <w:t xml:space="preserve">Born in </w:t>
                </w:r>
                <w:proofErr w:type="spellStart"/>
                <w:r>
                  <w:t>Lopburi</w:t>
                </w:r>
                <w:proofErr w:type="spellEnd"/>
                <w:r>
                  <w:t xml:space="preserve">, Thailand, </w:t>
                </w:r>
                <w:proofErr w:type="spellStart"/>
                <w:r w:rsidRPr="00A67F60">
                  <w:t>Soonponsri</w:t>
                </w:r>
                <w:proofErr w:type="spellEnd"/>
                <w:r w:rsidRPr="00A67F60">
                  <w:t xml:space="preserve"> </w:t>
                </w:r>
                <w:r>
                  <w:t xml:space="preserve">graduated from </w:t>
                </w:r>
                <w:proofErr w:type="spellStart"/>
                <w:r>
                  <w:t>Silpakorn</w:t>
                </w:r>
                <w:proofErr w:type="spellEnd"/>
                <w:r>
                  <w:t xml:space="preserve"> University in 1962, and completed a Master of Fine Arts in sculpture and painting at the Otis Art Institute, Los Angeles in 1971. Throughout his career he has pushed the boundaries of institutional convention. While abstraction was popular with younger Thai artists such as </w:t>
                </w:r>
                <w:proofErr w:type="spellStart"/>
                <w:r>
                  <w:t>Soonponsri</w:t>
                </w:r>
                <w:proofErr w:type="spellEnd"/>
                <w:r>
                  <w:t xml:space="preserve"> in the 1960s, the National Exhibition of Art and </w:t>
                </w:r>
                <w:proofErr w:type="spellStart"/>
                <w:r>
                  <w:t>Silpakorn</w:t>
                </w:r>
                <w:proofErr w:type="spellEnd"/>
                <w:r>
                  <w:t xml:space="preserve"> University still favoured more traditional works and approaches. Breakaway exhibitions arose, and </w:t>
                </w:r>
                <w:proofErr w:type="spellStart"/>
                <w:r>
                  <w:t>Soonponsri</w:t>
                </w:r>
                <w:proofErr w:type="spellEnd"/>
                <w:r>
                  <w:t xml:space="preserve"> was involved in one of the early shows held at the privately owned </w:t>
                </w:r>
                <w:proofErr w:type="spellStart"/>
                <w:r>
                  <w:t>Bangkapi</w:t>
                </w:r>
                <w:proofErr w:type="spellEnd"/>
                <w:r>
                  <w:t xml:space="preserve"> Gallery in 1964. He took on a politically active role following the pro-democracy student protests of 1973. </w:t>
                </w:r>
                <w:proofErr w:type="spellStart"/>
                <w:r>
                  <w:t>Soonponsri</w:t>
                </w:r>
                <w:proofErr w:type="spellEnd"/>
                <w:r>
                  <w:t xml:space="preserve"> became </w:t>
                </w:r>
                <w:r w:rsidRPr="00A67F60">
                  <w:t>chairman of the Artists’ Front of Thailand,</w:t>
                </w:r>
                <w:r>
                  <w:t xml:space="preserve"> founded in 1974 with the aim of harnessing art in the quest to obtain democratic government. He was an organiser of the first Open Art Exhibition of Thailand, held in 1979 as a further challenge to the National Exhibition of Art. His activism contributed to significant change, and he later became a jury member for a revitalised National Art Exhibition. </w:t>
                </w:r>
                <w:proofErr w:type="spellStart"/>
                <w:r>
                  <w:t>Soonponsri’s</w:t>
                </w:r>
                <w:proofErr w:type="spellEnd"/>
                <w:r>
                  <w:t xml:space="preserve"> works are abstracted and emotive. In the early 1990s he was a lecturer at </w:t>
                </w:r>
                <w:proofErr w:type="spellStart"/>
                <w:r>
                  <w:t>Silpakorn</w:t>
                </w:r>
                <w:proofErr w:type="spellEnd"/>
                <w:r>
                  <w:t xml:space="preserve"> University with other well-known artists such as </w:t>
                </w:r>
                <w:proofErr w:type="spellStart"/>
                <w:r>
                  <w:t>Ithipol</w:t>
                </w:r>
                <w:proofErr w:type="spellEnd"/>
                <w:r>
                  <w:t xml:space="preserve"> </w:t>
                </w:r>
                <w:proofErr w:type="spellStart"/>
                <w:r>
                  <w:t>Thangchalok</w:t>
                </w:r>
                <w:proofErr w:type="spellEnd"/>
                <w:r>
                  <w:t xml:space="preserv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A556F131D4D49D78FE09FF0D1B07137"/>
              </w:placeholder>
            </w:sdtPr>
            <w:sdtEndPr/>
            <w:sdtContent>
              <w:p w:rsidR="00B22404" w:rsidRDefault="00B22404" w:rsidP="00B22404"/>
              <w:p w:rsidR="00B22404" w:rsidRDefault="00CB1516" w:rsidP="00B22404">
                <w:sdt>
                  <w:sdtPr>
                    <w:id w:val="342444879"/>
                    <w:citation/>
                  </w:sdtPr>
                  <w:sdtEndPr/>
                  <w:sdtContent>
                    <w:r w:rsidR="00B22404">
                      <w:fldChar w:fldCharType="begin"/>
                    </w:r>
                    <w:r w:rsidR="00B22404">
                      <w:rPr>
                        <w:lang w:val="en-US"/>
                      </w:rPr>
                      <w:instrText xml:space="preserve"> CITATION Pos923 \l 1033 </w:instrText>
                    </w:r>
                    <w:r w:rsidR="00B22404">
                      <w:fldChar w:fldCharType="separate"/>
                    </w:r>
                    <w:r w:rsidR="00B22404">
                      <w:rPr>
                        <w:noProof/>
                        <w:lang w:val="en-US"/>
                      </w:rPr>
                      <w:t>(Poshyananda, Apinan)</w:t>
                    </w:r>
                    <w:r w:rsidR="00B22404">
                      <w:fldChar w:fldCharType="end"/>
                    </w:r>
                  </w:sdtContent>
                </w:sdt>
              </w:p>
              <w:p w:rsidR="003235A7" w:rsidRDefault="00CB1516" w:rsidP="00B2240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516" w:rsidRDefault="00CB1516" w:rsidP="007A0D55">
      <w:pPr>
        <w:spacing w:after="0" w:line="240" w:lineRule="auto"/>
      </w:pPr>
      <w:r>
        <w:separator/>
      </w:r>
    </w:p>
  </w:endnote>
  <w:endnote w:type="continuationSeparator" w:id="0">
    <w:p w:rsidR="00CB1516" w:rsidRDefault="00CB15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516" w:rsidRDefault="00CB1516" w:rsidP="007A0D55">
      <w:pPr>
        <w:spacing w:after="0" w:line="240" w:lineRule="auto"/>
      </w:pPr>
      <w:r>
        <w:separator/>
      </w:r>
    </w:p>
  </w:footnote>
  <w:footnote w:type="continuationSeparator" w:id="0">
    <w:p w:rsidR="00CB1516" w:rsidRDefault="00CB151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7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7195"/>
    <w:rsid w:val="002A0A0D"/>
    <w:rsid w:val="002B0B37"/>
    <w:rsid w:val="0030662D"/>
    <w:rsid w:val="003235A7"/>
    <w:rsid w:val="003677B6"/>
    <w:rsid w:val="003D3579"/>
    <w:rsid w:val="003E2795"/>
    <w:rsid w:val="003F0D73"/>
    <w:rsid w:val="00462DBE"/>
    <w:rsid w:val="00464699"/>
    <w:rsid w:val="00483379"/>
    <w:rsid w:val="00487BC5"/>
    <w:rsid w:val="00496888"/>
    <w:rsid w:val="004A7392"/>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4787"/>
    <w:rsid w:val="009A7264"/>
    <w:rsid w:val="009D1606"/>
    <w:rsid w:val="009E18A1"/>
    <w:rsid w:val="009E73D7"/>
    <w:rsid w:val="00A27D2C"/>
    <w:rsid w:val="00A76FD9"/>
    <w:rsid w:val="00AB436D"/>
    <w:rsid w:val="00AD2F24"/>
    <w:rsid w:val="00AD4844"/>
    <w:rsid w:val="00B219AE"/>
    <w:rsid w:val="00B22404"/>
    <w:rsid w:val="00B33145"/>
    <w:rsid w:val="00B574C9"/>
    <w:rsid w:val="00BC39C9"/>
    <w:rsid w:val="00BE5BF7"/>
    <w:rsid w:val="00BF1C3C"/>
    <w:rsid w:val="00BF40E1"/>
    <w:rsid w:val="00C27FAB"/>
    <w:rsid w:val="00C358D4"/>
    <w:rsid w:val="00C6296B"/>
    <w:rsid w:val="00CB151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4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9BB9E24DBF4BCF84612D9637924A2C"/>
        <w:category>
          <w:name w:val="General"/>
          <w:gallery w:val="placeholder"/>
        </w:category>
        <w:types>
          <w:type w:val="bbPlcHdr"/>
        </w:types>
        <w:behaviors>
          <w:behavior w:val="content"/>
        </w:behaviors>
        <w:guid w:val="{099C8C5E-9A12-4253-9F6C-DA7ADDF62CC1}"/>
      </w:docPartPr>
      <w:docPartBody>
        <w:p w:rsidR="00B61C54" w:rsidRDefault="006E5847">
          <w:pPr>
            <w:pStyle w:val="8F9BB9E24DBF4BCF84612D9637924A2C"/>
          </w:pPr>
          <w:r w:rsidRPr="00CC586D">
            <w:rPr>
              <w:rStyle w:val="PlaceholderText"/>
              <w:b/>
              <w:color w:val="FFFFFF" w:themeColor="background1"/>
            </w:rPr>
            <w:t>[Salutation]</w:t>
          </w:r>
        </w:p>
      </w:docPartBody>
    </w:docPart>
    <w:docPart>
      <w:docPartPr>
        <w:name w:val="6FE316C50E3748E3BC811ABADE9539B7"/>
        <w:category>
          <w:name w:val="General"/>
          <w:gallery w:val="placeholder"/>
        </w:category>
        <w:types>
          <w:type w:val="bbPlcHdr"/>
        </w:types>
        <w:behaviors>
          <w:behavior w:val="content"/>
        </w:behaviors>
        <w:guid w:val="{4722D6FD-7A89-46F6-8F77-C02E17536A2E}"/>
      </w:docPartPr>
      <w:docPartBody>
        <w:p w:rsidR="00B61C54" w:rsidRDefault="006E5847">
          <w:pPr>
            <w:pStyle w:val="6FE316C50E3748E3BC811ABADE9539B7"/>
          </w:pPr>
          <w:r>
            <w:rPr>
              <w:rStyle w:val="PlaceholderText"/>
            </w:rPr>
            <w:t>[First name]</w:t>
          </w:r>
        </w:p>
      </w:docPartBody>
    </w:docPart>
    <w:docPart>
      <w:docPartPr>
        <w:name w:val="D8492FA306664BE49E040FEC08520CAD"/>
        <w:category>
          <w:name w:val="General"/>
          <w:gallery w:val="placeholder"/>
        </w:category>
        <w:types>
          <w:type w:val="bbPlcHdr"/>
        </w:types>
        <w:behaviors>
          <w:behavior w:val="content"/>
        </w:behaviors>
        <w:guid w:val="{09F9FB31-BC00-458F-BF1C-9CFA7CE8E554}"/>
      </w:docPartPr>
      <w:docPartBody>
        <w:p w:rsidR="00B61C54" w:rsidRDefault="006E5847">
          <w:pPr>
            <w:pStyle w:val="D8492FA306664BE49E040FEC08520CAD"/>
          </w:pPr>
          <w:r>
            <w:rPr>
              <w:rStyle w:val="PlaceholderText"/>
            </w:rPr>
            <w:t>[Middle name]</w:t>
          </w:r>
        </w:p>
      </w:docPartBody>
    </w:docPart>
    <w:docPart>
      <w:docPartPr>
        <w:name w:val="6FD6557736E24CCF8654C932EA9C4FE6"/>
        <w:category>
          <w:name w:val="General"/>
          <w:gallery w:val="placeholder"/>
        </w:category>
        <w:types>
          <w:type w:val="bbPlcHdr"/>
        </w:types>
        <w:behaviors>
          <w:behavior w:val="content"/>
        </w:behaviors>
        <w:guid w:val="{4B36BBAA-86CF-4772-9B36-4677E0EA430E}"/>
      </w:docPartPr>
      <w:docPartBody>
        <w:p w:rsidR="00B61C54" w:rsidRDefault="006E5847">
          <w:pPr>
            <w:pStyle w:val="6FD6557736E24CCF8654C932EA9C4FE6"/>
          </w:pPr>
          <w:r>
            <w:rPr>
              <w:rStyle w:val="PlaceholderText"/>
            </w:rPr>
            <w:t>[Last name]</w:t>
          </w:r>
        </w:p>
      </w:docPartBody>
    </w:docPart>
    <w:docPart>
      <w:docPartPr>
        <w:name w:val="C04E57184B2B44B2923E1F9848EE144C"/>
        <w:category>
          <w:name w:val="General"/>
          <w:gallery w:val="placeholder"/>
        </w:category>
        <w:types>
          <w:type w:val="bbPlcHdr"/>
        </w:types>
        <w:behaviors>
          <w:behavior w:val="content"/>
        </w:behaviors>
        <w:guid w:val="{E53A6A9B-23A0-45A1-8941-96255A1C470C}"/>
      </w:docPartPr>
      <w:docPartBody>
        <w:p w:rsidR="00B61C54" w:rsidRDefault="006E5847">
          <w:pPr>
            <w:pStyle w:val="C04E57184B2B44B2923E1F9848EE144C"/>
          </w:pPr>
          <w:r>
            <w:rPr>
              <w:rStyle w:val="PlaceholderText"/>
            </w:rPr>
            <w:t>[Enter your biography]</w:t>
          </w:r>
        </w:p>
      </w:docPartBody>
    </w:docPart>
    <w:docPart>
      <w:docPartPr>
        <w:name w:val="5DC86DA849864268A6AE1B61B3E40AE4"/>
        <w:category>
          <w:name w:val="General"/>
          <w:gallery w:val="placeholder"/>
        </w:category>
        <w:types>
          <w:type w:val="bbPlcHdr"/>
        </w:types>
        <w:behaviors>
          <w:behavior w:val="content"/>
        </w:behaviors>
        <w:guid w:val="{8D97C739-37AA-4E34-BF82-19FDC341DAEF}"/>
      </w:docPartPr>
      <w:docPartBody>
        <w:p w:rsidR="00B61C54" w:rsidRDefault="006E5847">
          <w:pPr>
            <w:pStyle w:val="5DC86DA849864268A6AE1B61B3E40AE4"/>
          </w:pPr>
          <w:r>
            <w:rPr>
              <w:rStyle w:val="PlaceholderText"/>
            </w:rPr>
            <w:t>[Enter the institution with which you are affiliated]</w:t>
          </w:r>
        </w:p>
      </w:docPartBody>
    </w:docPart>
    <w:docPart>
      <w:docPartPr>
        <w:name w:val="DE8ACA1708AD411B9A6A45AD38A793E9"/>
        <w:category>
          <w:name w:val="General"/>
          <w:gallery w:val="placeholder"/>
        </w:category>
        <w:types>
          <w:type w:val="bbPlcHdr"/>
        </w:types>
        <w:behaviors>
          <w:behavior w:val="content"/>
        </w:behaviors>
        <w:guid w:val="{56A44B63-0809-472A-9450-B20070BE8BB3}"/>
      </w:docPartPr>
      <w:docPartBody>
        <w:p w:rsidR="00B61C54" w:rsidRDefault="006E5847">
          <w:pPr>
            <w:pStyle w:val="DE8ACA1708AD411B9A6A45AD38A793E9"/>
          </w:pPr>
          <w:r w:rsidRPr="00EF74F7">
            <w:rPr>
              <w:b/>
              <w:color w:val="808080" w:themeColor="background1" w:themeShade="80"/>
            </w:rPr>
            <w:t>[Enter the headword for your article]</w:t>
          </w:r>
        </w:p>
      </w:docPartBody>
    </w:docPart>
    <w:docPart>
      <w:docPartPr>
        <w:name w:val="314A34B76DBE4A288E963AE9950A255A"/>
        <w:category>
          <w:name w:val="General"/>
          <w:gallery w:val="placeholder"/>
        </w:category>
        <w:types>
          <w:type w:val="bbPlcHdr"/>
        </w:types>
        <w:behaviors>
          <w:behavior w:val="content"/>
        </w:behaviors>
        <w:guid w:val="{B1A9B026-A38D-4C77-A032-427B5C329868}"/>
      </w:docPartPr>
      <w:docPartBody>
        <w:p w:rsidR="00B61C54" w:rsidRDefault="006E5847">
          <w:pPr>
            <w:pStyle w:val="314A34B76DBE4A288E963AE9950A25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B502B953144466A6F6929354A78424"/>
        <w:category>
          <w:name w:val="General"/>
          <w:gallery w:val="placeholder"/>
        </w:category>
        <w:types>
          <w:type w:val="bbPlcHdr"/>
        </w:types>
        <w:behaviors>
          <w:behavior w:val="content"/>
        </w:behaviors>
        <w:guid w:val="{12B4DDB1-00BE-4E94-BDCA-A4AED6B998D1}"/>
      </w:docPartPr>
      <w:docPartBody>
        <w:p w:rsidR="00B61C54" w:rsidRDefault="006E5847">
          <w:pPr>
            <w:pStyle w:val="FCB502B953144466A6F6929354A784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8BC63EC1ED4F3DA290885DCC1631BE"/>
        <w:category>
          <w:name w:val="General"/>
          <w:gallery w:val="placeholder"/>
        </w:category>
        <w:types>
          <w:type w:val="bbPlcHdr"/>
        </w:types>
        <w:behaviors>
          <w:behavior w:val="content"/>
        </w:behaviors>
        <w:guid w:val="{6124A46B-1BD4-41B6-99BF-C341BF8EDBF1}"/>
      </w:docPartPr>
      <w:docPartBody>
        <w:p w:rsidR="00B61C54" w:rsidRDefault="006E5847">
          <w:pPr>
            <w:pStyle w:val="838BC63EC1ED4F3DA290885DCC1631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556F131D4D49D78FE09FF0D1B07137"/>
        <w:category>
          <w:name w:val="General"/>
          <w:gallery w:val="placeholder"/>
        </w:category>
        <w:types>
          <w:type w:val="bbPlcHdr"/>
        </w:types>
        <w:behaviors>
          <w:behavior w:val="content"/>
        </w:behaviors>
        <w:guid w:val="{6422ACB6-4E97-4471-A60F-1EBF0DC95088}"/>
      </w:docPartPr>
      <w:docPartBody>
        <w:p w:rsidR="00B61C54" w:rsidRDefault="006E5847">
          <w:pPr>
            <w:pStyle w:val="1A556F131D4D49D78FE09FF0D1B071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847"/>
    <w:rsid w:val="006E5847"/>
    <w:rsid w:val="00B61C54"/>
    <w:rsid w:val="00ED2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9BB9E24DBF4BCF84612D9637924A2C">
    <w:name w:val="8F9BB9E24DBF4BCF84612D9637924A2C"/>
  </w:style>
  <w:style w:type="paragraph" w:customStyle="1" w:styleId="6FE316C50E3748E3BC811ABADE9539B7">
    <w:name w:val="6FE316C50E3748E3BC811ABADE9539B7"/>
  </w:style>
  <w:style w:type="paragraph" w:customStyle="1" w:styleId="D8492FA306664BE49E040FEC08520CAD">
    <w:name w:val="D8492FA306664BE49E040FEC08520CAD"/>
  </w:style>
  <w:style w:type="paragraph" w:customStyle="1" w:styleId="6FD6557736E24CCF8654C932EA9C4FE6">
    <w:name w:val="6FD6557736E24CCF8654C932EA9C4FE6"/>
  </w:style>
  <w:style w:type="paragraph" w:customStyle="1" w:styleId="C04E57184B2B44B2923E1F9848EE144C">
    <w:name w:val="C04E57184B2B44B2923E1F9848EE144C"/>
  </w:style>
  <w:style w:type="paragraph" w:customStyle="1" w:styleId="5DC86DA849864268A6AE1B61B3E40AE4">
    <w:name w:val="5DC86DA849864268A6AE1B61B3E40AE4"/>
  </w:style>
  <w:style w:type="paragraph" w:customStyle="1" w:styleId="DE8ACA1708AD411B9A6A45AD38A793E9">
    <w:name w:val="DE8ACA1708AD411B9A6A45AD38A793E9"/>
  </w:style>
  <w:style w:type="paragraph" w:customStyle="1" w:styleId="314A34B76DBE4A288E963AE9950A255A">
    <w:name w:val="314A34B76DBE4A288E963AE9950A255A"/>
  </w:style>
  <w:style w:type="paragraph" w:customStyle="1" w:styleId="FCB502B953144466A6F6929354A78424">
    <w:name w:val="FCB502B953144466A6F6929354A78424"/>
  </w:style>
  <w:style w:type="paragraph" w:customStyle="1" w:styleId="838BC63EC1ED4F3DA290885DCC1631BE">
    <w:name w:val="838BC63EC1ED4F3DA290885DCC1631BE"/>
  </w:style>
  <w:style w:type="paragraph" w:customStyle="1" w:styleId="1A556F131D4D49D78FE09FF0D1B07137">
    <w:name w:val="1A556F131D4D49D78FE09FF0D1B071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Pos923</b:Tag>
    <b:SourceType>Book</b:SourceType>
    <b:Guid>{115395A7-CB25-493E-86DF-B0E9A96ABA38}</b:Guid>
    <b:Author>
      <b:Author>
        <b:Corporate>Poshyananda, Apinan</b:Corporate>
      </b:Author>
    </b:Author>
    <b:Title>Modern Art in Thailand. Nineteenth and Twentieth Centuries</b:Title>
    <b:Year>1992</b:Year>
    <b:City>Singapore</b:City>
    <b:Publisher>Oxford UP</b:Publisher>
    <b:RefOrder>1</b:RefOrder>
  </b:Source>
</b:Sources>
</file>

<file path=customXml/itemProps1.xml><?xml version="1.0" encoding="utf-8"?>
<ds:datastoreItem xmlns:ds="http://schemas.openxmlformats.org/officeDocument/2006/customXml" ds:itemID="{EF389586-B818-4E75-AFEB-CF455E74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2014-08-08T21:23:00Z</dcterms:created>
  <dcterms:modified xsi:type="dcterms:W3CDTF">2014-08-08T22:31:00Z</dcterms:modified>
</cp:coreProperties>
</file>