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7D91B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6DAD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AF930544F95B14AB2E4A828B1EE7B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A811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EF15660323BE458C2E09F692A27A20"/>
            </w:placeholder>
            <w:text/>
          </w:sdtPr>
          <w:sdtEndPr/>
          <w:sdtContent>
            <w:tc>
              <w:tcPr>
                <w:tcW w:w="2073" w:type="dxa"/>
              </w:tcPr>
              <w:p w14:paraId="5AB7314E" w14:textId="77777777" w:rsidR="00B574C9" w:rsidRDefault="00DF3EC5" w:rsidP="00DF3EC5">
                <w:r>
                  <w:t xml:space="preserve">Edward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F44B90487CBB748B253052CEA03E58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0EB75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C0FBB881879A44957BD48A866ECDE3"/>
            </w:placeholder>
            <w:text/>
          </w:sdtPr>
          <w:sdtEndPr/>
          <w:sdtContent>
            <w:tc>
              <w:tcPr>
                <w:tcW w:w="2642" w:type="dxa"/>
              </w:tcPr>
              <w:p w14:paraId="240E1663" w14:textId="77777777" w:rsidR="00B574C9" w:rsidRDefault="00DF3EC5" w:rsidP="00DF3EC5">
                <w:r>
                  <w:t>Venn</w:t>
                </w:r>
              </w:p>
            </w:tc>
          </w:sdtContent>
        </w:sdt>
      </w:tr>
      <w:tr w:rsidR="00B574C9" w14:paraId="136B14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4B9A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F65F01A33D2345AEC8E9194014748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E5FFC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F0E77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019A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25A56A3EF7C3449453503BDDF5B8C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E9122CC" w14:textId="77777777" w:rsidR="00B574C9" w:rsidRDefault="00B574C9" w:rsidP="00B574C9">
                <w:r w:rsidRPr="00DF3EC5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44EBB3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9CCF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4A04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9C2CE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F33EE04701B85438325BACD975A13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DB5D6F" w14:textId="77777777" w:rsidR="003F0D73" w:rsidRPr="00FB589A" w:rsidRDefault="00DF3EC5" w:rsidP="00DF3EC5">
                <w:r w:rsidRPr="00DF3EC5">
                  <w:rPr>
                    <w:b/>
                    <w:lang w:eastAsia="ja-JP"/>
                  </w:rPr>
                  <w:t xml:space="preserve">Maw, </w:t>
                </w:r>
                <w:r w:rsidRPr="00DF3EC5">
                  <w:rPr>
                    <w:b/>
                  </w:rPr>
                  <w:t>(John) Nicholas (1935-2009)</w:t>
                </w:r>
              </w:p>
            </w:tc>
          </w:sdtContent>
        </w:sdt>
      </w:tr>
      <w:tr w:rsidR="00464699" w14:paraId="35CED847" w14:textId="77777777" w:rsidTr="00F14556">
        <w:sdt>
          <w:sdtPr>
            <w:alias w:val="Variant headwords"/>
            <w:tag w:val="variantHeadwords"/>
            <w:id w:val="173464402"/>
            <w:placeholder>
              <w:docPart w:val="E4F3E121454ECF48AA439AA567FDD5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72D7D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6C1870" w14:textId="77777777" w:rsidTr="003F0D73">
        <w:sdt>
          <w:sdtPr>
            <w:alias w:val="Abstract"/>
            <w:tag w:val="abstract"/>
            <w:id w:val="-635871867"/>
            <w:placeholder>
              <w:docPart w:val="E6EB31AD74BD154A8D8C598DB092F5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4BE3B9" w14:textId="61881DFD" w:rsidR="00E85A05" w:rsidRDefault="00DA5A86" w:rsidP="00E85A05">
                <w:r w:rsidRPr="00E57BC9">
                  <w:t>Nicholas Maw was one of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</w:t>
                </w:r>
                <w:r>
                  <w:t>.</w:t>
                </w:r>
              </w:p>
            </w:tc>
          </w:sdtContent>
        </w:sdt>
      </w:tr>
      <w:tr w:rsidR="003F0D73" w14:paraId="5BA50775" w14:textId="77777777" w:rsidTr="003F0D73">
        <w:sdt>
          <w:sdtPr>
            <w:rPr>
              <w:rFonts w:ascii="Helvetica" w:eastAsia="Arial Unicode MS" w:hAnsi="Helvetica" w:cs="Times New Roman"/>
              <w:color w:val="000000"/>
              <w:sz w:val="24"/>
              <w:szCs w:val="20"/>
            </w:rPr>
            <w:alias w:val="Article text"/>
            <w:tag w:val="articleText"/>
            <w:id w:val="634067588"/>
            <w:placeholder>
              <w:docPart w:val="C4A983FE6C88234E8A82CC8D5A74F5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F22734" w14:textId="5D472020" w:rsidR="00DF3EC5" w:rsidRPr="00E57BC9" w:rsidRDefault="00DF3EC5" w:rsidP="00DF3EC5">
                <w:r w:rsidRPr="00E57BC9">
                  <w:t>Nicholas Maw was one of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failure.</w:t>
                </w:r>
              </w:p>
              <w:p w14:paraId="6ED6B74D" w14:textId="77777777" w:rsidR="00DF3EC5" w:rsidRPr="00E57BC9" w:rsidRDefault="00DF3EC5" w:rsidP="00DF3EC5"/>
              <w:p w14:paraId="3E42F4C4" w14:textId="0436E0D6" w:rsidR="00DF3EC5" w:rsidRPr="00E57BC9" w:rsidRDefault="00DF3EC5" w:rsidP="00DF3EC5">
                <w:r w:rsidRPr="00E57BC9">
                  <w:t>Though born into a musical family in Grantham, Lincolnshire, Maw only began composing at the instigation of a school music tea</w:t>
                </w:r>
                <w:r w:rsidR="00DA5A86">
                  <w:t>cher at the age of fifteen. Later</w:t>
                </w:r>
                <w:r w:rsidRPr="00E57BC9">
                  <w:t xml:space="preserve"> </w:t>
                </w:r>
                <w:r w:rsidR="00DA5A86">
                  <w:t xml:space="preserve">he </w:t>
                </w:r>
                <w:r w:rsidRPr="00E57BC9">
                  <w:t>studied at the Royal Academy of Musi</w:t>
                </w:r>
                <w:r w:rsidR="00DA5A86">
                  <w:t>c (1955-8) with Lennox Berkeley. B</w:t>
                </w:r>
                <w:r w:rsidRPr="00E57BC9">
                  <w:t xml:space="preserve">oth the Academy and London in general provided an environment </w:t>
                </w:r>
                <w:r w:rsidR="00DA5A86">
                  <w:t>in which</w:t>
                </w:r>
                <w:r w:rsidRPr="00E57BC9">
                  <w:t xml:space="preserve"> he could for the first time encounter early twentieth century modernist music (in particular that of the Second Viennese School) and more contemporary idioms. Supported by a French Government scholarship, Maw continued his education in France with Nadia Boulanger (who helped him secure the Lili Boulanger Prize </w:t>
                </w:r>
                <w:r w:rsidR="00DA5A86">
                  <w:t xml:space="preserve">which allowed him </w:t>
                </w:r>
                <w:r w:rsidRPr="00E57BC9">
                  <w:t xml:space="preserve">to remain in Paris for a further six months) and Max Deutsch. Though Maw’s earliest works, such as the </w:t>
                </w:r>
                <w:r w:rsidR="00DA5A86" w:rsidRPr="00DA5A86">
                  <w:rPr>
                    <w:i/>
                  </w:rPr>
                  <w:t>Eight Chinese Lyrics</w:t>
                </w:r>
                <w:r w:rsidRPr="00E57BC9">
                  <w:t xml:space="preserve"> (1956) and </w:t>
                </w:r>
                <w:r w:rsidR="00DA5A86" w:rsidRPr="00DA5A86">
                  <w:rPr>
                    <w:i/>
                  </w:rPr>
                  <w:t>Nocturne</w:t>
                </w:r>
                <w:r w:rsidRPr="00E57BC9">
                  <w:t xml:space="preserve"> (1957-8) already demonstrated familiarity with the music of the Second Viennese School (as well as that of Britten), the compositions Maw produced on his return to England, such as the </w:t>
                </w:r>
                <w:r w:rsidR="00DA5A86" w:rsidRPr="00DA5A86">
                  <w:rPr>
                    <w:i/>
                  </w:rPr>
                  <w:t>Six Chinese Songs</w:t>
                </w:r>
                <w:r w:rsidRPr="00E57BC9">
                  <w:t xml:space="preserve"> (1959) revealed a Boulezian influence.</w:t>
                </w:r>
              </w:p>
              <w:p w14:paraId="29B4DD58" w14:textId="77777777" w:rsidR="00DF3EC5" w:rsidRPr="00E57BC9" w:rsidRDefault="00DF3EC5" w:rsidP="00DF3EC5"/>
              <w:p w14:paraId="1A9C4027" w14:textId="2F85F619" w:rsidR="00DF3EC5" w:rsidRPr="00E57BC9" w:rsidRDefault="00DF3EC5" w:rsidP="00DF3EC5">
                <w:r w:rsidRPr="00E57BC9">
                  <w:t>A crisis of confidence</w:t>
                </w:r>
                <w:r>
                  <w:t xml:space="preserve"> emanating in part from stylistic concerns</w:t>
                </w:r>
                <w:r w:rsidR="00DA5A86">
                  <w:t xml:space="preserve"> </w:t>
                </w:r>
                <w:commentRangeStart w:id="0"/>
                <w:r w:rsidR="00DA5A86">
                  <w:t>led in</w:t>
                </w:r>
                <w:r w:rsidRPr="00E57BC9">
                  <w:t xml:space="preserve"> </w:t>
                </w:r>
                <w:r>
                  <w:t xml:space="preserve">the </w:t>
                </w:r>
                <w:r w:rsidR="00DA5A86" w:rsidRPr="00DA5A86">
                  <w:rPr>
                    <w:i/>
                  </w:rPr>
                  <w:t>Essay for Organ</w:t>
                </w:r>
                <w:r w:rsidRPr="00E57BC9">
                  <w:t xml:space="preserve"> (1961) and above all in </w:t>
                </w:r>
                <w:r w:rsidR="009043B1" w:rsidRPr="009043B1">
                  <w:rPr>
                    <w:i/>
                  </w:rPr>
                  <w:t>Scenes and Arias</w:t>
                </w:r>
                <w:r w:rsidRPr="00E57BC9">
                  <w:t xml:space="preserve"> for three female voices and </w:t>
                </w:r>
                <w:r w:rsidR="009043B1">
                  <w:t xml:space="preserve">a </w:t>
                </w:r>
                <w:r w:rsidRPr="00E57BC9">
                  <w:t xml:space="preserve">large orchestra (1962; rev. 1966) to a rapprochement between the rigour inherited from serial thinking and the sensuousness of late Romantic lyricism and harmonic language. </w:t>
                </w:r>
                <w:commentRangeEnd w:id="0"/>
                <w:r w:rsidR="00DA5A86">
                  <w:rPr>
                    <w:rStyle w:val="CommentReference"/>
                  </w:rPr>
                  <w:commentReference w:id="0"/>
                </w:r>
                <w:r w:rsidRPr="00E57BC9">
                  <w:t xml:space="preserve">In his own words, Maw </w:t>
                </w:r>
                <w:commentRangeStart w:id="1"/>
                <w:r w:rsidRPr="00E57BC9">
                  <w:t>'put [his] roots in the place where [he] felt they need</w:t>
                </w:r>
                <w:r w:rsidR="009043B1">
                  <w:t>[ed]</w:t>
                </w:r>
                <w:r w:rsidRPr="00E57BC9">
                  <w:t xml:space="preserve"> to be put down: in the music of before the First World War'</w:t>
                </w:r>
                <w:commentRangeEnd w:id="1"/>
                <w:r w:rsidR="009043B1">
                  <w:rPr>
                    <w:rStyle w:val="CommentReference"/>
                  </w:rPr>
                  <w:commentReference w:id="1"/>
                </w:r>
                <w:r w:rsidRPr="00E57BC9">
                  <w:t xml:space="preserve">. In practice, this led to a fruitful tension between modernist fragmentation and Romantic expressive values, a tension borne out in subsequent works such as the </w:t>
                </w:r>
                <w:r w:rsidR="009043B1" w:rsidRPr="009043B1">
                  <w:rPr>
                    <w:i/>
                  </w:rPr>
                  <w:t>String Quartet</w:t>
                </w:r>
                <w:r w:rsidRPr="009043B1">
                  <w:rPr>
                    <w:i/>
                  </w:rPr>
                  <w:t xml:space="preserve"> No. 1</w:t>
                </w:r>
                <w:r w:rsidRPr="00E57BC9">
                  <w:t xml:space="preserve"> (1965), </w:t>
                </w:r>
                <w:r w:rsidR="009043B1">
                  <w:rPr>
                    <w:i/>
                  </w:rPr>
                  <w:t>Sinfonia</w:t>
                </w:r>
                <w:r w:rsidRPr="00E57BC9">
                  <w:t xml:space="preserve"> (1966), and</w:t>
                </w:r>
                <w:r>
                  <w:t xml:space="preserve"> the</w:t>
                </w:r>
                <w:r w:rsidRPr="00E57BC9">
                  <w:t xml:space="preserve"> two comic operas </w:t>
                </w:r>
                <w:r w:rsidR="009043B1">
                  <w:rPr>
                    <w:i/>
                  </w:rPr>
                  <w:t>One Man Show</w:t>
                </w:r>
                <w:r w:rsidRPr="00E57BC9">
                  <w:t xml:space="preserve"> (1964</w:t>
                </w:r>
                <w:r>
                  <w:t>)</w:t>
                </w:r>
                <w:r w:rsidRPr="00E57BC9">
                  <w:t xml:space="preserve"> and </w:t>
                </w:r>
                <w:r w:rsidR="009043B1">
                  <w:rPr>
                    <w:i/>
                  </w:rPr>
                  <w:t>The Rising if the Moon</w:t>
                </w:r>
                <w:r w:rsidRPr="00E57BC9">
                  <w:t xml:space="preserve"> (1967-70).</w:t>
                </w:r>
              </w:p>
              <w:p w14:paraId="7755E112" w14:textId="77777777" w:rsidR="00DF3EC5" w:rsidRPr="00E57BC9" w:rsidRDefault="00DF3EC5" w:rsidP="00DF3EC5"/>
              <w:p w14:paraId="34A865A1" w14:textId="0631EE51" w:rsidR="00DF3EC5" w:rsidRPr="00E57BC9" w:rsidRDefault="00DF3EC5" w:rsidP="00DF3EC5">
                <w:r w:rsidRPr="00E57BC9">
                  <w:t xml:space="preserve">A commission to write for the London Symphony Orchestra in 1972 led eventually to </w:t>
                </w:r>
                <w:r w:rsidR="009043B1">
                  <w:rPr>
                    <w:i/>
                  </w:rPr>
                  <w:t>Odyssey</w:t>
                </w:r>
                <w:r>
                  <w:t xml:space="preserve"> </w:t>
                </w:r>
                <w:r w:rsidR="009043B1">
                  <w:t>(1972-87), an unbroken ninety</w:t>
                </w:r>
                <w:r w:rsidRPr="00E57BC9">
                  <w:t xml:space="preserve">-minute work for orchestra in which Romantic compositional principles are expanded to extremes (for instance, </w:t>
                </w:r>
                <w:r>
                  <w:t xml:space="preserve">the </w:t>
                </w:r>
                <w:r w:rsidRPr="00E57BC9">
                  <w:t>treat</w:t>
                </w:r>
                <w:r>
                  <w:t xml:space="preserve">ment of </w:t>
                </w:r>
                <w:r w:rsidRPr="00E57BC9">
                  <w:t xml:space="preserve">lengthy musical themes as individual motifs). </w:t>
                </w:r>
                <w:r>
                  <w:t xml:space="preserve">This, and </w:t>
                </w:r>
                <w:r w:rsidRPr="00E57BC9">
                  <w:t xml:space="preserve">Maw's music of the 1970s and 80s </w:t>
                </w:r>
                <w:r>
                  <w:t xml:space="preserve">more generally, </w:t>
                </w:r>
                <w:r w:rsidRPr="00E57BC9">
                  <w:t xml:space="preserve">can thus be </w:t>
                </w:r>
                <w:r w:rsidRPr="00E57BC9">
                  <w:lastRenderedPageBreak/>
                  <w:t>understood in part as a positive exploration of the music of the late nineteenth century in the light of the late twentieth</w:t>
                </w:r>
                <w:r>
                  <w:t>. Further examples include the manipulations</w:t>
                </w:r>
                <w:r w:rsidRPr="00E57BC9">
                  <w:t xml:space="preserve"> of texture and density in </w:t>
                </w:r>
                <w:r w:rsidR="009043B1">
                  <w:rPr>
                    <w:i/>
                  </w:rPr>
                  <w:t xml:space="preserve">Life Studies </w:t>
                </w:r>
                <w:r w:rsidRPr="00E57BC9">
                  <w:t>(1973-6)</w:t>
                </w:r>
                <w:r w:rsidR="009043B1">
                  <w:t xml:space="preserve"> </w:t>
                </w:r>
                <w:r w:rsidR="009043B1" w:rsidRPr="009043B1">
                  <w:t xml:space="preserve">for </w:t>
                </w:r>
                <w:r w:rsidR="009043B1">
                  <w:t>fifteen s</w:t>
                </w:r>
                <w:r w:rsidR="009043B1" w:rsidRPr="009043B1">
                  <w:t>trings</w:t>
                </w:r>
                <w:r w:rsidR="009043B1">
                  <w:t xml:space="preserve"> and</w:t>
                </w:r>
                <w:r w:rsidRPr="00E57BC9">
                  <w:t xml:space="preserve"> </w:t>
                </w:r>
                <w:r>
                  <w:t xml:space="preserve">the composition of </w:t>
                </w:r>
                <w:r w:rsidRPr="00E57BC9">
                  <w:t xml:space="preserve">character pieces </w:t>
                </w:r>
                <w:r w:rsidR="009043B1">
                  <w:rPr>
                    <w:i/>
                  </w:rPr>
                  <w:t>Personae</w:t>
                </w:r>
                <w:r>
                  <w:t xml:space="preserve"> (</w:t>
                </w:r>
                <w:r w:rsidRPr="00E57BC9">
                  <w:t>1973; 1985-6)</w:t>
                </w:r>
                <w:r w:rsidR="009043B1">
                  <w:t xml:space="preserve"> for piano</w:t>
                </w:r>
                <w:r w:rsidRPr="00E57BC9">
                  <w:t xml:space="preserve">, </w:t>
                </w:r>
                <w:r>
                  <w:t>and rethinking of</w:t>
                </w:r>
                <w:r w:rsidRPr="00E57BC9">
                  <w:t xml:space="preserve"> genre</w:t>
                </w:r>
                <w:r>
                  <w:t xml:space="preserve">, as in the </w:t>
                </w:r>
                <w:r w:rsidR="009043B1">
                  <w:rPr>
                    <w:i/>
                  </w:rPr>
                  <w:t xml:space="preserve">Sonata Notturna </w:t>
                </w:r>
                <w:r w:rsidR="009043B1">
                  <w:t>(1985)</w:t>
                </w:r>
                <w:r w:rsidRPr="00E57BC9">
                  <w:t xml:space="preserve">, which is </w:t>
                </w:r>
                <w:r>
                  <w:t>in effect</w:t>
                </w:r>
                <w:r w:rsidRPr="00E57BC9">
                  <w:t xml:space="preserve"> a concerto for cello and strings. </w:t>
                </w:r>
              </w:p>
              <w:p w14:paraId="3B4F8F28" w14:textId="77777777" w:rsidR="00DF3EC5" w:rsidRPr="00E57BC9" w:rsidRDefault="00DF3EC5" w:rsidP="00DF3EC5"/>
              <w:p w14:paraId="7633B7D0" w14:textId="03A90A78" w:rsidR="00DF3EC5" w:rsidRDefault="00DF3EC5" w:rsidP="00DF3EC5">
                <w:r w:rsidRPr="00E57BC9">
                  <w:t>In later years, Maw's music continued to explore melodic writing on the largest scale, but with an incr</w:t>
                </w:r>
                <w:r>
                  <w:t>easingly clear tonal focus, as can be found i</w:t>
                </w:r>
                <w:r w:rsidRPr="00E57BC9">
                  <w:t xml:space="preserve">n </w:t>
                </w:r>
                <w:r>
                  <w:t xml:space="preserve">the expansive </w:t>
                </w:r>
                <w:r w:rsidR="009043B1">
                  <w:rPr>
                    <w:i/>
                  </w:rPr>
                  <w:t>Violin Concerto</w:t>
                </w:r>
                <w:r>
                  <w:t xml:space="preserve"> (1993) and the choral-orchestral </w:t>
                </w:r>
                <w:r w:rsidR="009043B1">
                  <w:rPr>
                    <w:i/>
                  </w:rPr>
                  <w:t>Hymnus</w:t>
                </w:r>
                <w:r>
                  <w:t xml:space="preserve"> (1995-96). Alongside such grand public gestures exist finely crafted chamber works, including three further </w:t>
                </w:r>
                <w:r w:rsidR="009043B1">
                  <w:rPr>
                    <w:i/>
                  </w:rPr>
                  <w:t>String Quartets</w:t>
                </w:r>
                <w:r w:rsidR="009043B1">
                  <w:t xml:space="preserve"> (1982; 1994-5;</w:t>
                </w:r>
                <w:r>
                  <w:t xml:space="preserve"> 2005)</w:t>
                </w:r>
                <w:r w:rsidRPr="00E57BC9">
                  <w:t xml:space="preserve"> </w:t>
                </w:r>
                <w:r>
                  <w:t xml:space="preserve">and choral works such as </w:t>
                </w:r>
                <w:r w:rsidR="009043B1">
                  <w:rPr>
                    <w:i/>
                  </w:rPr>
                  <w:t>One Foot in Eden, Still I Stand</w:t>
                </w:r>
                <w:r>
                  <w:t xml:space="preserve"> (1990). </w:t>
                </w:r>
                <w:r w:rsidRPr="00E57BC9">
                  <w:t xml:space="preserve">The key work of this period was the opera </w:t>
                </w:r>
                <w:r w:rsidR="009043B1">
                  <w:rPr>
                    <w:i/>
                  </w:rPr>
                  <w:t>Sophie’s Choice</w:t>
                </w:r>
                <w:r w:rsidRPr="00E57BC9">
                  <w:t>, which occupied Maw from 199</w:t>
                </w:r>
                <w:r>
                  <w:t>0</w:t>
                </w:r>
                <w:r w:rsidRPr="00E57BC9">
                  <w:t xml:space="preserve"> to 2002. Though critics took Maw’s assemblage of a libretto from William Styron’s book to task, his lucid orchestral writing and generous lyricism garnered praise.</w:t>
                </w:r>
              </w:p>
              <w:p w14:paraId="391F8EF0" w14:textId="77777777" w:rsidR="00DF3EC5" w:rsidRPr="00E57BC9" w:rsidRDefault="00DF3EC5" w:rsidP="00DF3EC5"/>
              <w:p w14:paraId="0ABB6814" w14:textId="77777777" w:rsidR="00DF3EC5" w:rsidRPr="00E57BC9" w:rsidRDefault="00DF3EC5" w:rsidP="00DF3EC5"/>
              <w:p w14:paraId="52948767" w14:textId="77777777" w:rsidR="00DF3EC5" w:rsidRPr="00E57BC9" w:rsidRDefault="00DF3EC5" w:rsidP="00DF3EC5">
                <w:pPr>
                  <w:pStyle w:val="Heading1"/>
                  <w:outlineLvl w:val="0"/>
                </w:pPr>
                <w:r w:rsidRPr="00DF3EC5">
                  <w:t>Chronological List of Compositions</w:t>
                </w:r>
              </w:p>
              <w:p w14:paraId="271B66D7" w14:textId="77173192" w:rsidR="00DF3EC5" w:rsidRPr="00E57BC9" w:rsidRDefault="00DF3EC5" w:rsidP="00DF3EC5">
                <w:r w:rsidRPr="00051F40">
                  <w:rPr>
                    <w:i/>
                  </w:rPr>
                  <w:t xml:space="preserve">Eight Chinese Lyrics, </w:t>
                </w:r>
                <w:r w:rsidR="002B6942" w:rsidRPr="00E57BC9">
                  <w:t>(1956)</w:t>
                </w:r>
                <w:r w:rsidR="002B6942">
                  <w:t xml:space="preserve"> </w:t>
                </w:r>
                <w:r w:rsidRPr="00051F40">
                  <w:t>for mezzo soprano</w:t>
                </w:r>
                <w:r w:rsidRPr="00E57BC9">
                  <w:t xml:space="preserve"> </w:t>
                </w:r>
              </w:p>
              <w:p w14:paraId="61451993" w14:textId="05DE37BA" w:rsidR="00DF3EC5" w:rsidRPr="00E57BC9" w:rsidRDefault="00DF3EC5" w:rsidP="00DF3EC5">
                <w:r w:rsidRPr="00051F40">
                  <w:rPr>
                    <w:i/>
                  </w:rPr>
                  <w:t xml:space="preserve">Sonatina, </w:t>
                </w:r>
                <w:r w:rsidR="002B6942" w:rsidRPr="00E57BC9">
                  <w:t>(1957) </w:t>
                </w:r>
                <w:r w:rsidRPr="00051F40">
                  <w:t>for flute and piano</w:t>
                </w:r>
                <w:r w:rsidRPr="00E57BC9">
                  <w:t xml:space="preserve"> </w:t>
                </w:r>
              </w:p>
              <w:p w14:paraId="32F30394" w14:textId="104B0903" w:rsidR="00DF3EC5" w:rsidRPr="00E57BC9" w:rsidRDefault="00DF3EC5" w:rsidP="00DF3EC5">
                <w:r w:rsidRPr="00051F40">
                  <w:rPr>
                    <w:i/>
                  </w:rPr>
                  <w:t>Nocturne</w:t>
                </w:r>
                <w:r w:rsidRPr="00051F40">
                  <w:t xml:space="preserve">, </w:t>
                </w:r>
                <w:r w:rsidR="002B6942" w:rsidRPr="00E57BC9">
                  <w:t>(1957-8, rev. 1973) </w:t>
                </w:r>
                <w:r w:rsidRPr="00051F40">
                  <w:t>for mezzo soprano and chamber orchestra</w:t>
                </w:r>
                <w:r w:rsidRPr="00E57BC9">
                  <w:t xml:space="preserve"> </w:t>
                </w:r>
              </w:p>
              <w:p w14:paraId="2FDD232D" w14:textId="1BCB3B91" w:rsidR="00DF3EC5" w:rsidRPr="00E57BC9" w:rsidRDefault="00DF3EC5" w:rsidP="00DF3EC5">
                <w:r w:rsidRPr="00051F40">
                  <w:rPr>
                    <w:i/>
                  </w:rPr>
                  <w:t>Six Chinese Songs</w:t>
                </w:r>
                <w:r w:rsidRPr="00E57BC9">
                  <w:t xml:space="preserve">, </w:t>
                </w:r>
                <w:r w:rsidR="002B6942" w:rsidRPr="00E57BC9">
                  <w:t>(1959)</w:t>
                </w:r>
                <w:r w:rsidR="002B6942">
                  <w:t xml:space="preserve"> </w:t>
                </w:r>
                <w:r w:rsidRPr="00E57BC9">
                  <w:t xml:space="preserve">for alto and piano </w:t>
                </w:r>
              </w:p>
              <w:p w14:paraId="519B4A17" w14:textId="34C3D626" w:rsidR="00DF3EC5" w:rsidRPr="00E57BC9" w:rsidRDefault="00DF3EC5" w:rsidP="00DF3EC5">
                <w:r w:rsidRPr="00051F40">
                  <w:rPr>
                    <w:i/>
                  </w:rPr>
                  <w:t>5 Epigrams</w:t>
                </w:r>
                <w:r w:rsidRPr="00E57BC9">
                  <w:t xml:space="preserve">, </w:t>
                </w:r>
                <w:r w:rsidR="002B6942" w:rsidRPr="00E57BC9">
                  <w:t>(1960)</w:t>
                </w:r>
                <w:r w:rsidR="002B6942">
                  <w:t xml:space="preserve"> </w:t>
                </w:r>
                <w:r w:rsidRPr="00E57BC9">
                  <w:t xml:space="preserve">for mixed chorus </w:t>
                </w:r>
              </w:p>
              <w:p w14:paraId="4D763EE7" w14:textId="0B8EE6CF" w:rsidR="00DF3EC5" w:rsidRPr="00E57BC9" w:rsidRDefault="00DF3EC5" w:rsidP="00DF3EC5">
                <w:r w:rsidRPr="00051F40">
                  <w:rPr>
                    <w:i/>
                  </w:rPr>
                  <w:t>Our Lady’s Song</w:t>
                </w:r>
                <w:r w:rsidRPr="00E57BC9">
                  <w:t xml:space="preserve">, </w:t>
                </w:r>
                <w:r w:rsidR="002B6942" w:rsidRPr="00E57BC9">
                  <w:t>(1961)</w:t>
                </w:r>
                <w:r w:rsidR="002B6942">
                  <w:t xml:space="preserve"> </w:t>
                </w:r>
                <w:r w:rsidRPr="00E57BC9">
                  <w:t xml:space="preserve">for mixed chorus </w:t>
                </w:r>
              </w:p>
              <w:p w14:paraId="4C5808FF" w14:textId="36DD32D3" w:rsidR="00DF3EC5" w:rsidRPr="00E57BC9" w:rsidRDefault="00DF3EC5" w:rsidP="00DF3EC5">
                <w:r w:rsidRPr="00051F40">
                  <w:rPr>
                    <w:i/>
                  </w:rPr>
                  <w:t>Essay</w:t>
                </w:r>
                <w:r w:rsidRPr="00E57BC9">
                  <w:t xml:space="preserve">, </w:t>
                </w:r>
                <w:r w:rsidR="002B6942" w:rsidRPr="00E57BC9">
                  <w:t>(1961, rev. 1963) </w:t>
                </w:r>
                <w:r w:rsidRPr="00E57BC9">
                  <w:t xml:space="preserve">for organ </w:t>
                </w:r>
              </w:p>
              <w:p w14:paraId="685DF9BF" w14:textId="5D69C1E3" w:rsidR="00DF3EC5" w:rsidRPr="00E57BC9" w:rsidRDefault="00DF3EC5" w:rsidP="00DF3EC5">
                <w:r w:rsidRPr="00051F40">
                  <w:rPr>
                    <w:i/>
                  </w:rPr>
                  <w:t>Chamber Music</w:t>
                </w:r>
                <w:r w:rsidRPr="00E57BC9">
                  <w:t xml:space="preserve">, </w:t>
                </w:r>
                <w:r w:rsidR="002B6942" w:rsidRPr="00E57BC9">
                  <w:t>(1962) </w:t>
                </w:r>
                <w:r w:rsidRPr="00E57BC9">
                  <w:t xml:space="preserve">for oboe, clarinet, bassoon, horn, and piano </w:t>
                </w:r>
              </w:p>
              <w:p w14:paraId="78430FCA" w14:textId="4DF25EA8" w:rsidR="00DF3EC5" w:rsidRPr="00E57BC9" w:rsidRDefault="00DF3EC5" w:rsidP="00DF3EC5">
                <w:r w:rsidRPr="00051F40">
                  <w:rPr>
                    <w:i/>
                  </w:rPr>
                  <w:t>Scenes and Arias</w:t>
                </w:r>
                <w:r w:rsidRPr="00E57BC9">
                  <w:t xml:space="preserve">, </w:t>
                </w:r>
                <w:r w:rsidR="002B6942">
                  <w:t>(1962</w:t>
                </w:r>
                <w:r w:rsidR="002B6942" w:rsidRPr="00E57BC9">
                  <w:t>, rev. 1966)</w:t>
                </w:r>
                <w:r w:rsidR="002B6942">
                  <w:t xml:space="preserve"> </w:t>
                </w:r>
                <w:r w:rsidRPr="00E57BC9">
                  <w:t>for Soprano, Mezzo sop</w:t>
                </w:r>
                <w:r w:rsidR="002B6942">
                  <w:t xml:space="preserve">rano, Alto, and orchestra </w:t>
                </w:r>
              </w:p>
              <w:p w14:paraId="3FC1BECE" w14:textId="3AB95903" w:rsidR="00DF3EC5" w:rsidRPr="00E57BC9" w:rsidRDefault="00DF3EC5" w:rsidP="00DF3EC5">
                <w:r w:rsidRPr="00051F40">
                  <w:rPr>
                    <w:i/>
                  </w:rPr>
                  <w:t>Round</w:t>
                </w:r>
                <w:r w:rsidRPr="00E57BC9">
                  <w:t xml:space="preserve">, </w:t>
                </w:r>
                <w:r w:rsidR="002B6942" w:rsidRPr="00E57BC9">
                  <w:t>(1963) </w:t>
                </w:r>
                <w:r w:rsidRPr="00E57BC9">
                  <w:t xml:space="preserve">for unison children’s voices, choir, and piano </w:t>
                </w:r>
              </w:p>
              <w:p w14:paraId="06C1B995" w14:textId="2B6E5A0C" w:rsidR="00DF3EC5" w:rsidRPr="00E57BC9" w:rsidRDefault="00DF3EC5" w:rsidP="00DF3EC5">
                <w:r w:rsidRPr="00051F40">
                  <w:rPr>
                    <w:i/>
                  </w:rPr>
                  <w:t>The Angel Gabriel</w:t>
                </w:r>
                <w:r w:rsidRPr="00E57BC9">
                  <w:t xml:space="preserve">, </w:t>
                </w:r>
                <w:r w:rsidR="002B6942" w:rsidRPr="00E57BC9">
                  <w:t>(1963) </w:t>
                </w:r>
                <w:r w:rsidRPr="00E57BC9">
                  <w:t xml:space="preserve">for choir </w:t>
                </w:r>
              </w:p>
              <w:p w14:paraId="50F94D50" w14:textId="661A055A" w:rsidR="00DF3EC5" w:rsidRPr="00E57BC9" w:rsidRDefault="00DF3EC5" w:rsidP="00DF3EC5">
                <w:r w:rsidRPr="00051F40">
                  <w:rPr>
                    <w:i/>
                  </w:rPr>
                  <w:t>Balulalow</w:t>
                </w:r>
                <w:r w:rsidRPr="00E57BC9">
                  <w:t xml:space="preserve">, </w:t>
                </w:r>
                <w:r w:rsidR="002B6942" w:rsidRPr="00E57BC9">
                  <w:t>(1964) </w:t>
                </w:r>
                <w:r w:rsidRPr="00E57BC9">
                  <w:t xml:space="preserve">for choir </w:t>
                </w:r>
              </w:p>
              <w:p w14:paraId="0717DB25" w14:textId="2043A33C" w:rsidR="00DF3EC5" w:rsidRPr="00E57BC9" w:rsidRDefault="00DF3EC5" w:rsidP="00DF3EC5">
                <w:r w:rsidRPr="00051F40">
                  <w:rPr>
                    <w:i/>
                  </w:rPr>
                  <w:t>Corpus Christi Carol</w:t>
                </w:r>
                <w:r w:rsidRPr="00E57BC9">
                  <w:t xml:space="preserve">, </w:t>
                </w:r>
                <w:r w:rsidR="002B6942" w:rsidRPr="00E57BC9">
                  <w:t>(1964) </w:t>
                </w:r>
                <w:r w:rsidRPr="00E57BC9">
                  <w:t xml:space="preserve">for soprano, descant recorder, and piano </w:t>
                </w:r>
              </w:p>
              <w:p w14:paraId="393ECF31" w14:textId="33CDBE72" w:rsidR="00DF3EC5" w:rsidRPr="00E57BC9" w:rsidRDefault="00DF3EC5" w:rsidP="00DF3EC5">
                <w:r w:rsidRPr="00051F40">
                  <w:rPr>
                    <w:i/>
                  </w:rPr>
                  <w:t>One Man Show</w:t>
                </w:r>
                <w:r w:rsidRPr="00E57BC9">
                  <w:t>, (1964, rev. 1966, 1970)</w:t>
                </w:r>
                <w:r w:rsidR="002B6942" w:rsidRPr="00E57BC9">
                  <w:t xml:space="preserve"> </w:t>
                </w:r>
                <w:r w:rsidR="002B6942" w:rsidRPr="00E57BC9">
                  <w:t>opera</w:t>
                </w:r>
              </w:p>
              <w:p w14:paraId="399F5FD8" w14:textId="2AEE4832" w:rsidR="00DF3EC5" w:rsidRPr="00E57BC9" w:rsidRDefault="00051F40" w:rsidP="00DF3EC5">
                <w:r>
                  <w:rPr>
                    <w:i/>
                  </w:rPr>
                  <w:t>String Quartet N</w:t>
                </w:r>
                <w:r w:rsidR="00DF3EC5" w:rsidRPr="00051F40">
                  <w:rPr>
                    <w:i/>
                  </w:rPr>
                  <w:t>o.1</w:t>
                </w:r>
                <w:r w:rsidR="00DF3EC5" w:rsidRPr="00E57BC9">
                  <w:t xml:space="preserve"> (1965)</w:t>
                </w:r>
              </w:p>
              <w:p w14:paraId="322CC187" w14:textId="14F3B909" w:rsidR="00DF3EC5" w:rsidRPr="00E57BC9" w:rsidRDefault="00DF3EC5" w:rsidP="00DF3EC5">
                <w:r w:rsidRPr="00051F40">
                  <w:rPr>
                    <w:i/>
                  </w:rPr>
                  <w:t>Sinfonia</w:t>
                </w:r>
                <w:r w:rsidRPr="00E57BC9">
                  <w:t xml:space="preserve">, </w:t>
                </w:r>
                <w:r w:rsidR="002B6942" w:rsidRPr="00E57BC9">
                  <w:t>(1966)</w:t>
                </w:r>
                <w:r w:rsidR="002B6942">
                  <w:t xml:space="preserve"> </w:t>
                </w:r>
                <w:r w:rsidRPr="00E57BC9">
                  <w:t xml:space="preserve">for small orchestra </w:t>
                </w:r>
              </w:p>
              <w:p w14:paraId="7A092CA2" w14:textId="650EF471" w:rsidR="00DF3EC5" w:rsidRPr="00E57BC9" w:rsidRDefault="00DF3EC5" w:rsidP="00DF3EC5">
                <w:r w:rsidRPr="00051F40">
                  <w:rPr>
                    <w:i/>
                  </w:rPr>
                  <w:t>The Voice of Love</w:t>
                </w:r>
                <w:r w:rsidRPr="00E57BC9">
                  <w:t xml:space="preserve">, </w:t>
                </w:r>
                <w:r w:rsidR="002B6942" w:rsidRPr="00E57BC9">
                  <w:t>(1966) </w:t>
                </w:r>
                <w:r w:rsidRPr="00E57BC9">
                  <w:t xml:space="preserve">Mezzo soprano and </w:t>
                </w:r>
                <w:r w:rsidR="002B6942" w:rsidRPr="00E57BC9">
                  <w:t>piano</w:t>
                </w:r>
              </w:p>
              <w:p w14:paraId="4D0245D3" w14:textId="33F345B2" w:rsidR="00DF3EC5" w:rsidRPr="00E57BC9" w:rsidRDefault="00DF3EC5" w:rsidP="00DF3EC5">
                <w:r w:rsidRPr="00051F40">
                  <w:rPr>
                    <w:i/>
                  </w:rPr>
                  <w:t>6 Interiors</w:t>
                </w:r>
                <w:r w:rsidRPr="00E57BC9">
                  <w:t xml:space="preserve">, </w:t>
                </w:r>
                <w:r w:rsidR="002B6942" w:rsidRPr="00E57BC9">
                  <w:t>(1966) </w:t>
                </w:r>
                <w:r w:rsidRPr="00E57BC9">
                  <w:t xml:space="preserve">for high voice and guitar </w:t>
                </w:r>
              </w:p>
              <w:p w14:paraId="6B3D9CF8" w14:textId="2A222221" w:rsidR="00DF3EC5" w:rsidRPr="00E57BC9" w:rsidRDefault="00DF3EC5" w:rsidP="00DF3EC5">
                <w:r w:rsidRPr="00051F40">
                  <w:rPr>
                    <w:i/>
                  </w:rPr>
                  <w:t>Sonata</w:t>
                </w:r>
                <w:r w:rsidRPr="00E57BC9">
                  <w:t xml:space="preserve">, </w:t>
                </w:r>
                <w:r w:rsidR="002B6942" w:rsidRPr="00E57BC9">
                  <w:t>(1967)</w:t>
                </w:r>
                <w:r w:rsidR="002B6942">
                  <w:t xml:space="preserve"> </w:t>
                </w:r>
                <w:r w:rsidRPr="00E57BC9">
                  <w:t xml:space="preserve">for string orchestra and 2 horns </w:t>
                </w:r>
              </w:p>
              <w:p w14:paraId="35BBD6D2" w14:textId="781F3EDC" w:rsidR="00DF3EC5" w:rsidRPr="00E57BC9" w:rsidRDefault="00DF3EC5" w:rsidP="00DF3EC5">
                <w:r w:rsidRPr="00051F40">
                  <w:rPr>
                    <w:i/>
                  </w:rPr>
                  <w:t>Double Canon</w:t>
                </w:r>
                <w:r w:rsidRPr="00E57BC9">
                  <w:t xml:space="preserve"> </w:t>
                </w:r>
                <w:r w:rsidR="002B6942" w:rsidRPr="00E57BC9">
                  <w:t>(1967) </w:t>
                </w:r>
                <w:r w:rsidRPr="00E57BC9">
                  <w:t xml:space="preserve">for Igor Stravinsky </w:t>
                </w:r>
              </w:p>
              <w:p w14:paraId="022D1288" w14:textId="55F1212E" w:rsidR="00DF3EC5" w:rsidRPr="00E57BC9" w:rsidRDefault="00DF3EC5" w:rsidP="00DF3EC5">
                <w:r w:rsidRPr="00574739">
                  <w:rPr>
                    <w:i/>
                  </w:rPr>
                  <w:t>The Rising of the Moon</w:t>
                </w:r>
                <w:r w:rsidRPr="00E57BC9">
                  <w:t>, (1967-70)</w:t>
                </w:r>
                <w:r w:rsidR="002B6942" w:rsidRPr="00E57BC9">
                  <w:t xml:space="preserve"> </w:t>
                </w:r>
                <w:r w:rsidR="002B6942" w:rsidRPr="00E57BC9">
                  <w:t>opera</w:t>
                </w:r>
              </w:p>
              <w:p w14:paraId="162C8F86" w14:textId="36B6BE9A" w:rsidR="00DF3EC5" w:rsidRPr="00E57BC9" w:rsidRDefault="00DF3EC5" w:rsidP="00DF3EC5">
                <w:r w:rsidRPr="00574739">
                  <w:rPr>
                    <w:i/>
                  </w:rPr>
                  <w:t>Epitaph-</w:t>
                </w:r>
                <w:r w:rsidR="00574739">
                  <w:rPr>
                    <w:i/>
                  </w:rPr>
                  <w:t xml:space="preserve"> </w:t>
                </w:r>
                <w:r w:rsidRPr="00574739">
                  <w:rPr>
                    <w:i/>
                  </w:rPr>
                  <w:t>Canon</w:t>
                </w:r>
                <w:r w:rsidRPr="00E57BC9">
                  <w:t xml:space="preserve"> in Memory of Igor Stravinsky</w:t>
                </w:r>
                <w:r w:rsidR="002B6942">
                  <w:t xml:space="preserve"> </w:t>
                </w:r>
                <w:r w:rsidR="002B6942" w:rsidRPr="00E57BC9">
                  <w:t>(1971)</w:t>
                </w:r>
                <w:r w:rsidRPr="00E57BC9">
                  <w:t xml:space="preserve">, for flute, clarinet and harp </w:t>
                </w:r>
              </w:p>
              <w:p w14:paraId="468AD04A" w14:textId="77777777" w:rsidR="00DF3EC5" w:rsidRPr="00E57BC9" w:rsidRDefault="00DF3EC5" w:rsidP="00DF3EC5">
                <w:r w:rsidRPr="00574739">
                  <w:rPr>
                    <w:i/>
                  </w:rPr>
                  <w:t>Concert Music</w:t>
                </w:r>
                <w:r w:rsidRPr="00E57BC9">
                  <w:t>, (from The Rising of the Moon), (1972)</w:t>
                </w:r>
              </w:p>
              <w:p w14:paraId="566571BC" w14:textId="68E4F4F8" w:rsidR="00DF3EC5" w:rsidRPr="00E57BC9" w:rsidRDefault="00DF3EC5" w:rsidP="00DF3EC5">
                <w:r w:rsidRPr="00574739">
                  <w:rPr>
                    <w:i/>
                  </w:rPr>
                  <w:t>5 Irish Songs</w:t>
                </w:r>
                <w:r w:rsidRPr="00E57BC9">
                  <w:t xml:space="preserve">, </w:t>
                </w:r>
                <w:r w:rsidR="002B6942" w:rsidRPr="00E57BC9">
                  <w:t>(1972)</w:t>
                </w:r>
                <w:r w:rsidR="002B6942">
                  <w:t xml:space="preserve"> </w:t>
                </w:r>
                <w:r w:rsidRPr="00E57BC9">
                  <w:t xml:space="preserve">for mixed chorus </w:t>
                </w:r>
              </w:p>
              <w:p w14:paraId="0CC924BF" w14:textId="22EFFC8D" w:rsidR="00DF3EC5" w:rsidRPr="00E57BC9" w:rsidRDefault="00DF3EC5" w:rsidP="00DF3EC5">
                <w:r w:rsidRPr="00574739">
                  <w:rPr>
                    <w:i/>
                  </w:rPr>
                  <w:t>Personae I–III</w:t>
                </w:r>
                <w:r w:rsidRPr="00E57BC9">
                  <w:t xml:space="preserve">, </w:t>
                </w:r>
                <w:r w:rsidR="002B6942" w:rsidRPr="00E57BC9">
                  <w:t>(1973)</w:t>
                </w:r>
                <w:r w:rsidR="002B6942">
                  <w:t xml:space="preserve"> </w:t>
                </w:r>
                <w:r w:rsidRPr="00E57BC9">
                  <w:t xml:space="preserve">for piano </w:t>
                </w:r>
              </w:p>
              <w:p w14:paraId="1B9378FF" w14:textId="3BCFABE9" w:rsidR="00DF3EC5" w:rsidRPr="00E57BC9" w:rsidRDefault="00DF3EC5" w:rsidP="00DF3EC5">
                <w:r w:rsidRPr="00574739">
                  <w:rPr>
                    <w:i/>
                  </w:rPr>
                  <w:t>Life Studies I–VIII</w:t>
                </w:r>
                <w:r w:rsidRPr="00E57BC9">
                  <w:t>,</w:t>
                </w:r>
                <w:r w:rsidR="002B6942" w:rsidRPr="00E57BC9">
                  <w:t xml:space="preserve"> </w:t>
                </w:r>
                <w:r w:rsidR="002B6942" w:rsidRPr="00E57BC9">
                  <w:t>(1973; 1976)</w:t>
                </w:r>
                <w:r w:rsidRPr="00E57BC9">
                  <w:t xml:space="preserve"> for 15 solo strings </w:t>
                </w:r>
              </w:p>
              <w:p w14:paraId="03959EAA" w14:textId="081F3997" w:rsidR="00DF3EC5" w:rsidRPr="00E57BC9" w:rsidRDefault="00DF3EC5" w:rsidP="00DF3EC5">
                <w:r w:rsidRPr="00574739">
                  <w:rPr>
                    <w:i/>
                  </w:rPr>
                  <w:t>Serenade</w:t>
                </w:r>
                <w:r w:rsidRPr="00E57BC9">
                  <w:t xml:space="preserve">, </w:t>
                </w:r>
                <w:r w:rsidR="002B6942" w:rsidRPr="00E57BC9">
                  <w:t>(1973, rev. 1977)</w:t>
                </w:r>
                <w:r w:rsidR="002B6942">
                  <w:t xml:space="preserve"> </w:t>
                </w:r>
                <w:r w:rsidRPr="00E57BC9">
                  <w:t xml:space="preserve">for small orchestra </w:t>
                </w:r>
              </w:p>
              <w:p w14:paraId="1DF492F0" w14:textId="1D89C1E7" w:rsidR="00DF3EC5" w:rsidRPr="00E57BC9" w:rsidRDefault="00DF3EC5" w:rsidP="00DF3EC5">
                <w:r w:rsidRPr="00574739">
                  <w:rPr>
                    <w:i/>
                  </w:rPr>
                  <w:t>Te Deum</w:t>
                </w:r>
                <w:r w:rsidRPr="00E57BC9">
                  <w:t xml:space="preserve">, </w:t>
                </w:r>
                <w:r w:rsidR="002B6942" w:rsidRPr="00E57BC9">
                  <w:t>(1975)</w:t>
                </w:r>
                <w:r w:rsidR="002B6942">
                  <w:t xml:space="preserve"> </w:t>
                </w:r>
                <w:r w:rsidRPr="00E57BC9">
                  <w:t xml:space="preserve">for Treble/Soprano, Tenor, choir, congregation, and organ </w:t>
                </w:r>
              </w:p>
              <w:p w14:paraId="4AB5B6FC" w14:textId="3B4EF735" w:rsidR="00DF3EC5" w:rsidRPr="00E57BC9" w:rsidRDefault="00DF3EC5" w:rsidP="00DF3EC5">
                <w:r w:rsidRPr="00574739">
                  <w:rPr>
                    <w:i/>
                  </w:rPr>
                  <w:t>Reverdie</w:t>
                </w:r>
                <w:r w:rsidRPr="00E57BC9">
                  <w:t xml:space="preserve">, </w:t>
                </w:r>
                <w:r w:rsidR="002B6942" w:rsidRPr="00E57BC9">
                  <w:t>(1975)</w:t>
                </w:r>
                <w:r w:rsidR="002B6942">
                  <w:t xml:space="preserve"> </w:t>
                </w:r>
                <w:r w:rsidRPr="00E57BC9">
                  <w:t xml:space="preserve">for male voices </w:t>
                </w:r>
              </w:p>
              <w:p w14:paraId="3839CB6C" w14:textId="2D629560" w:rsidR="00DF3EC5" w:rsidRPr="00E57BC9" w:rsidRDefault="00DF3EC5" w:rsidP="00DF3EC5">
                <w:r w:rsidRPr="00574739">
                  <w:rPr>
                    <w:i/>
                  </w:rPr>
                  <w:t>Nonsense Rhymes</w:t>
                </w:r>
                <w:r w:rsidRPr="00E57BC9">
                  <w:t xml:space="preserve">, </w:t>
                </w:r>
                <w:r w:rsidR="002B6942" w:rsidRPr="00E57BC9">
                  <w:t>(1976) </w:t>
                </w:r>
                <w:r w:rsidRPr="00E57BC9">
                  <w:t xml:space="preserve">for children's voices and piano </w:t>
                </w:r>
              </w:p>
              <w:p w14:paraId="1C3DBAF7" w14:textId="3FB282B9" w:rsidR="00DF3EC5" w:rsidRPr="00E57BC9" w:rsidRDefault="00DF3EC5" w:rsidP="00DF3EC5">
                <w:r w:rsidRPr="00574739">
                  <w:rPr>
                    <w:i/>
                  </w:rPr>
                  <w:t>La vita nuova</w:t>
                </w:r>
                <w:r w:rsidRPr="00E57BC9">
                  <w:t xml:space="preserve">, </w:t>
                </w:r>
                <w:r w:rsidR="002B6942" w:rsidRPr="00E57BC9">
                  <w:t>(1979) </w:t>
                </w:r>
                <w:r w:rsidRPr="00E57BC9">
                  <w:t xml:space="preserve">for Soprano and chamber ensemble </w:t>
                </w:r>
              </w:p>
              <w:p w14:paraId="073A4936" w14:textId="77777777" w:rsidR="00DF3EC5" w:rsidRPr="00E57BC9" w:rsidRDefault="00DF3EC5" w:rsidP="00DF3EC5">
                <w:r w:rsidRPr="00574739">
                  <w:rPr>
                    <w:i/>
                  </w:rPr>
                  <w:t>Summer Dances</w:t>
                </w:r>
                <w:r w:rsidRPr="00E57BC9">
                  <w:t xml:space="preserve"> (1981)</w:t>
                </w:r>
              </w:p>
              <w:p w14:paraId="621747ED" w14:textId="77777777" w:rsidR="00DF3EC5" w:rsidRPr="00E57BC9" w:rsidRDefault="00DF3EC5" w:rsidP="00DF3EC5">
                <w:r w:rsidRPr="00574739">
                  <w:rPr>
                    <w:i/>
                  </w:rPr>
                  <w:t>Flute Quartet</w:t>
                </w:r>
                <w:r w:rsidRPr="00E57BC9">
                  <w:t xml:space="preserve"> (1981) </w:t>
                </w:r>
              </w:p>
              <w:p w14:paraId="322F287D" w14:textId="722EFF7F" w:rsidR="00DF3EC5" w:rsidRPr="00E57BC9" w:rsidRDefault="00574739" w:rsidP="00DF3EC5">
                <w:r w:rsidRPr="00574739">
                  <w:rPr>
                    <w:i/>
                  </w:rPr>
                  <w:lastRenderedPageBreak/>
                  <w:t>String Quartet N</w:t>
                </w:r>
                <w:r w:rsidR="00DF3EC5" w:rsidRPr="00574739">
                  <w:rPr>
                    <w:i/>
                  </w:rPr>
                  <w:t>o. 2</w:t>
                </w:r>
                <w:r w:rsidR="00DF3EC5" w:rsidRPr="00E57BC9">
                  <w:t xml:space="preserve"> (1982)</w:t>
                </w:r>
              </w:p>
              <w:p w14:paraId="563111A2" w14:textId="2369F852" w:rsidR="00DF3EC5" w:rsidRPr="00E57BC9" w:rsidRDefault="00DF3EC5" w:rsidP="00DF3EC5">
                <w:r w:rsidRPr="00574739">
                  <w:rPr>
                    <w:i/>
                  </w:rPr>
                  <w:t>Night Thoughts</w:t>
                </w:r>
                <w:r w:rsidRPr="00E57BC9">
                  <w:t>, (1982) </w:t>
                </w:r>
                <w:r w:rsidR="002B6942" w:rsidRPr="00E57BC9">
                  <w:t>for flute</w:t>
                </w:r>
              </w:p>
              <w:p w14:paraId="337E65F8" w14:textId="77777777" w:rsidR="00DF3EC5" w:rsidRPr="00E57BC9" w:rsidRDefault="00DF3EC5" w:rsidP="00DF3EC5">
                <w:r w:rsidRPr="00574739">
                  <w:rPr>
                    <w:i/>
                  </w:rPr>
                  <w:t>Spring Music</w:t>
                </w:r>
                <w:r w:rsidRPr="00E57BC9">
                  <w:t>, (1982–3)</w:t>
                </w:r>
              </w:p>
              <w:p w14:paraId="131AA713" w14:textId="05252595" w:rsidR="00DF3EC5" w:rsidRPr="00E57BC9" w:rsidRDefault="00DF3EC5" w:rsidP="00DF3EC5">
                <w:r w:rsidRPr="00574739">
                  <w:rPr>
                    <w:i/>
                  </w:rPr>
                  <w:t>Little Suite</w:t>
                </w:r>
                <w:r w:rsidRPr="00E57BC9">
                  <w:t>, (1984) </w:t>
                </w:r>
                <w:r w:rsidR="002B6942" w:rsidRPr="00E57BC9">
                  <w:t>for guitar</w:t>
                </w:r>
              </w:p>
              <w:p w14:paraId="00883E6D" w14:textId="5501B5BA" w:rsidR="00DF3EC5" w:rsidRPr="00E57BC9" w:rsidRDefault="00DF3EC5" w:rsidP="00DF3EC5">
                <w:r w:rsidRPr="00574739">
                  <w:rPr>
                    <w:i/>
                  </w:rPr>
                  <w:t>Sonata Notturna</w:t>
                </w:r>
                <w:r w:rsidRPr="00E57BC9">
                  <w:t xml:space="preserve">, </w:t>
                </w:r>
                <w:r w:rsidR="002B6942" w:rsidRPr="00E57BC9">
                  <w:t>(1985) </w:t>
                </w:r>
                <w:r w:rsidRPr="00E57BC9">
                  <w:t xml:space="preserve">for cello and string orchestra </w:t>
                </w:r>
              </w:p>
              <w:p w14:paraId="05CF89C2" w14:textId="249274CC" w:rsidR="00DF3EC5" w:rsidRPr="00E57BC9" w:rsidRDefault="00DF3EC5" w:rsidP="00DF3EC5">
                <w:r w:rsidRPr="00574739">
                  <w:rPr>
                    <w:i/>
                  </w:rPr>
                  <w:t>Personae IV–VI</w:t>
                </w:r>
                <w:r w:rsidRPr="00E57BC9">
                  <w:t>, (1985–6) </w:t>
                </w:r>
                <w:r w:rsidR="002B6942" w:rsidRPr="00E57BC9">
                  <w:t>for piano</w:t>
                </w:r>
              </w:p>
              <w:p w14:paraId="05E486C3" w14:textId="30046BE4" w:rsidR="00DF3EC5" w:rsidRPr="00E57BC9" w:rsidRDefault="00DF3EC5" w:rsidP="00DF3EC5">
                <w:r w:rsidRPr="00574739">
                  <w:rPr>
                    <w:i/>
                  </w:rPr>
                  <w:t>Odyssey</w:t>
                </w:r>
                <w:r w:rsidRPr="00E57BC9">
                  <w:t>, (1972-87)</w:t>
                </w:r>
                <w:r w:rsidR="002B6942" w:rsidRPr="00E57BC9">
                  <w:t xml:space="preserve"> </w:t>
                </w:r>
                <w:r w:rsidR="002B6942" w:rsidRPr="00E57BC9">
                  <w:t>for orchestra</w:t>
                </w:r>
              </w:p>
              <w:p w14:paraId="2B12970E" w14:textId="4E924F6F" w:rsidR="00DF3EC5" w:rsidRPr="00E57BC9" w:rsidRDefault="00DF3EC5" w:rsidP="00DF3EC5">
                <w:r w:rsidRPr="00574739">
                  <w:rPr>
                    <w:i/>
                  </w:rPr>
                  <w:t>Little Concert</w:t>
                </w:r>
                <w:r w:rsidRPr="00E57BC9">
                  <w:t xml:space="preserve">, </w:t>
                </w:r>
                <w:r w:rsidR="002B6942" w:rsidRPr="00E57BC9">
                  <w:t>(1987) </w:t>
                </w:r>
                <w:r w:rsidRPr="00E57BC9">
                  <w:t xml:space="preserve">for oboe and small orchestra </w:t>
                </w:r>
              </w:p>
              <w:p w14:paraId="0339AEBC" w14:textId="77777777" w:rsidR="00DF3EC5" w:rsidRPr="00E57BC9" w:rsidRDefault="00DF3EC5" w:rsidP="00DF3EC5">
                <w:r w:rsidRPr="00574739">
                  <w:rPr>
                    <w:i/>
                  </w:rPr>
                  <w:t>The World in the Evening</w:t>
                </w:r>
                <w:r w:rsidRPr="00E57BC9">
                  <w:t xml:space="preserve"> (1988) </w:t>
                </w:r>
              </w:p>
              <w:p w14:paraId="56F11E9D" w14:textId="185FB6F8" w:rsidR="00DF3EC5" w:rsidRPr="00E57BC9" w:rsidRDefault="00DF3EC5" w:rsidP="00DF3EC5">
                <w:r w:rsidRPr="00574739">
                  <w:rPr>
                    <w:i/>
                  </w:rPr>
                  <w:t>Ghost Dances</w:t>
                </w:r>
                <w:r w:rsidRPr="00E57BC9">
                  <w:t xml:space="preserve">, </w:t>
                </w:r>
                <w:r w:rsidR="002B6942" w:rsidRPr="00E57BC9">
                  <w:t>(1988) </w:t>
                </w:r>
                <w:r w:rsidRPr="00E57BC9">
                  <w:t xml:space="preserve">for flute, clarinet, violin, cello, and piano </w:t>
                </w:r>
              </w:p>
              <w:p w14:paraId="7B304F57" w14:textId="22A2F331" w:rsidR="00DF3EC5" w:rsidRPr="00E57BC9" w:rsidRDefault="00DF3EC5" w:rsidP="00DF3EC5">
                <w:r w:rsidRPr="00574739">
                  <w:rPr>
                    <w:i/>
                  </w:rPr>
                  <w:t>3 Hymns</w:t>
                </w:r>
                <w:r w:rsidRPr="00E57BC9">
                  <w:t>,</w:t>
                </w:r>
                <w:r w:rsidR="002B6942" w:rsidRPr="00E57BC9">
                  <w:t xml:space="preserve"> </w:t>
                </w:r>
                <w:r w:rsidR="002B6942">
                  <w:t>(1989)</w:t>
                </w:r>
                <w:r w:rsidRPr="00E57BC9">
                  <w:t xml:space="preserve"> for choir and organ </w:t>
                </w:r>
              </w:p>
              <w:p w14:paraId="0760B971" w14:textId="6D3D29ED" w:rsidR="00DF3EC5" w:rsidRPr="00E57BC9" w:rsidRDefault="00DF3EC5" w:rsidP="00DF3EC5">
                <w:r w:rsidRPr="00574739">
                  <w:rPr>
                    <w:i/>
                  </w:rPr>
                  <w:t>5 American Folksongs</w:t>
                </w:r>
                <w:r w:rsidRPr="00E57BC9">
                  <w:t xml:space="preserve">, </w:t>
                </w:r>
                <w:r w:rsidR="002B6942" w:rsidRPr="00E57BC9">
                  <w:t>(1989) </w:t>
                </w:r>
                <w:r w:rsidRPr="00E57BC9">
                  <w:t xml:space="preserve">for Soprano and piano </w:t>
                </w:r>
              </w:p>
              <w:p w14:paraId="24B6C8D8" w14:textId="0074C771" w:rsidR="00DF3EC5" w:rsidRPr="00E57BC9" w:rsidRDefault="00DF3EC5" w:rsidP="00DF3EC5">
                <w:r w:rsidRPr="00574739">
                  <w:rPr>
                    <w:i/>
                  </w:rPr>
                  <w:t>Roman Canticle</w:t>
                </w:r>
                <w:r w:rsidRPr="00E57BC9">
                  <w:t xml:space="preserve">, </w:t>
                </w:r>
                <w:r w:rsidR="002B6942" w:rsidRPr="00E57BC9">
                  <w:t>(1989, rev. 1991) </w:t>
                </w:r>
                <w:r w:rsidRPr="00E57BC9">
                  <w:t xml:space="preserve">for medium voice, flute, viola and harp </w:t>
                </w:r>
              </w:p>
              <w:p w14:paraId="1343C111" w14:textId="6C24025E" w:rsidR="00DF3EC5" w:rsidRPr="00E57BC9" w:rsidRDefault="00DF3EC5" w:rsidP="00DF3EC5">
                <w:r w:rsidRPr="00574739">
                  <w:rPr>
                    <w:i/>
                  </w:rPr>
                  <w:t>Music of Memory</w:t>
                </w:r>
                <w:r w:rsidRPr="00E57BC9">
                  <w:t xml:space="preserve">, </w:t>
                </w:r>
                <w:r w:rsidR="002B6942" w:rsidRPr="00E57BC9">
                  <w:t>(1989; rev. 1991)</w:t>
                </w:r>
                <w:r w:rsidR="002B6942">
                  <w:t xml:space="preserve"> </w:t>
                </w:r>
                <w:r w:rsidRPr="00E57BC9">
                  <w:t xml:space="preserve">for guitar </w:t>
                </w:r>
              </w:p>
              <w:p w14:paraId="29525E4D" w14:textId="55CD3B84" w:rsidR="00DF3EC5" w:rsidRPr="00E57BC9" w:rsidRDefault="00DF3EC5" w:rsidP="00DF3EC5">
                <w:r w:rsidRPr="00574739">
                  <w:rPr>
                    <w:i/>
                  </w:rPr>
                  <w:t>One Foot in Eden Still, I Stand</w:t>
                </w:r>
                <w:r w:rsidRPr="00E57BC9">
                  <w:t>,</w:t>
                </w:r>
                <w:r w:rsidR="002B6942">
                  <w:t xml:space="preserve"> </w:t>
                </w:r>
                <w:r w:rsidR="002B6942" w:rsidRPr="00E57BC9">
                  <w:t>(1990)</w:t>
                </w:r>
                <w:r w:rsidRPr="00E57BC9">
                  <w:t xml:space="preserve"> for soprano, alto, tenor, bass soloists, choir </w:t>
                </w:r>
                <w:r w:rsidR="002B6942">
                  <w:t>and (opt.)</w:t>
                </w:r>
                <w:r w:rsidRPr="00E57BC9">
                  <w:t xml:space="preserve"> organ </w:t>
                </w:r>
              </w:p>
              <w:p w14:paraId="57F8817E" w14:textId="77777777" w:rsidR="00DF3EC5" w:rsidRPr="00E57BC9" w:rsidRDefault="00DF3EC5" w:rsidP="00DF3EC5">
                <w:r w:rsidRPr="00574739">
                  <w:rPr>
                    <w:i/>
                  </w:rPr>
                  <w:t>Piano Trio</w:t>
                </w:r>
                <w:r w:rsidRPr="00E57BC9">
                  <w:t xml:space="preserve"> (1990-91)</w:t>
                </w:r>
              </w:p>
              <w:p w14:paraId="738CB096" w14:textId="54A2D4E7" w:rsidR="00DF3EC5" w:rsidRPr="00E57BC9" w:rsidRDefault="00DF3EC5" w:rsidP="00DF3EC5">
                <w:r w:rsidRPr="00574739">
                  <w:rPr>
                    <w:i/>
                  </w:rPr>
                  <w:t>American Games</w:t>
                </w:r>
                <w:r w:rsidRPr="00E57BC9">
                  <w:t xml:space="preserve">, </w:t>
                </w:r>
                <w:r w:rsidR="002B6942" w:rsidRPr="00E57BC9">
                  <w:t>(1991)</w:t>
                </w:r>
                <w:r w:rsidR="002B6942">
                  <w:t xml:space="preserve"> </w:t>
                </w:r>
                <w:r w:rsidRPr="00E57BC9">
                  <w:t xml:space="preserve">for symphonic wind band </w:t>
                </w:r>
              </w:p>
              <w:p w14:paraId="775F6752" w14:textId="5A2838E6" w:rsidR="00DF3EC5" w:rsidRPr="00E57BC9" w:rsidRDefault="00DF3EC5" w:rsidP="00DF3EC5">
                <w:r w:rsidRPr="00574739">
                  <w:rPr>
                    <w:i/>
                  </w:rPr>
                  <w:t>Shahnama</w:t>
                </w:r>
                <w:r w:rsidRPr="00E57BC9">
                  <w:t xml:space="preserve">, </w:t>
                </w:r>
                <w:r w:rsidR="002B6942" w:rsidRPr="00E57BC9">
                  <w:t>(1992) </w:t>
                </w:r>
                <w:r w:rsidRPr="00E57BC9">
                  <w:t xml:space="preserve">for small orchestra </w:t>
                </w:r>
              </w:p>
              <w:p w14:paraId="220BA64F" w14:textId="22D46F51" w:rsidR="00DF3EC5" w:rsidRPr="00E57BC9" w:rsidRDefault="00DF3EC5" w:rsidP="00DF3EC5">
                <w:r w:rsidRPr="00574739">
                  <w:rPr>
                    <w:i/>
                  </w:rPr>
                  <w:t>Sweté Jesu</w:t>
                </w:r>
                <w:r w:rsidRPr="00E57BC9">
                  <w:t xml:space="preserve">, </w:t>
                </w:r>
                <w:r w:rsidR="002B6942" w:rsidRPr="00E57BC9">
                  <w:t>(1992)</w:t>
                </w:r>
                <w:r w:rsidR="002B6942">
                  <w:t xml:space="preserve"> </w:t>
                </w:r>
                <w:r w:rsidRPr="00E57BC9">
                  <w:t xml:space="preserve">for choir </w:t>
                </w:r>
              </w:p>
              <w:p w14:paraId="33F7DF5E" w14:textId="43AC282E" w:rsidR="00DF3EC5" w:rsidRPr="00E57BC9" w:rsidRDefault="00DF3EC5" w:rsidP="00DF3EC5">
                <w:r w:rsidRPr="00574739">
                  <w:rPr>
                    <w:i/>
                  </w:rPr>
                  <w:t>The Head of Orpheus</w:t>
                </w:r>
                <w:r w:rsidRPr="00E57BC9">
                  <w:t xml:space="preserve">, </w:t>
                </w:r>
                <w:r w:rsidR="002B6942" w:rsidRPr="00E57BC9">
                  <w:t>(1992)</w:t>
                </w:r>
                <w:r w:rsidR="002B6942">
                  <w:t xml:space="preserve"> </w:t>
                </w:r>
                <w:r w:rsidRPr="00E57BC9">
                  <w:t xml:space="preserve">for soprano and 2 clarinets </w:t>
                </w:r>
              </w:p>
              <w:p w14:paraId="4740FB9B" w14:textId="77777777" w:rsidR="00DF3EC5" w:rsidRPr="00E57BC9" w:rsidRDefault="00DF3EC5" w:rsidP="00DF3EC5">
                <w:r w:rsidRPr="00574739">
                  <w:rPr>
                    <w:i/>
                  </w:rPr>
                  <w:t>Violin Concerto</w:t>
                </w:r>
                <w:r w:rsidRPr="00E57BC9">
                  <w:t xml:space="preserve"> (1993) </w:t>
                </w:r>
              </w:p>
              <w:p w14:paraId="230136B6" w14:textId="3D985676" w:rsidR="00DF3EC5" w:rsidRPr="00E57BC9" w:rsidRDefault="00574739" w:rsidP="00DF3EC5">
                <w:r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o.3</w:t>
                </w:r>
                <w:r w:rsidR="00DF3EC5" w:rsidRPr="00E57BC9">
                  <w:t xml:space="preserve"> (1994-5)</w:t>
                </w:r>
              </w:p>
              <w:p w14:paraId="009CAFF3" w14:textId="77777777" w:rsidR="00DF3EC5" w:rsidRPr="00E57BC9" w:rsidRDefault="00DF3EC5" w:rsidP="00DF3EC5">
                <w:r w:rsidRPr="00574739">
                  <w:rPr>
                    <w:i/>
                  </w:rPr>
                  <w:t>Dance Scenes</w:t>
                </w:r>
                <w:r w:rsidRPr="00E57BC9">
                  <w:t xml:space="preserve"> (1995) </w:t>
                </w:r>
              </w:p>
              <w:p w14:paraId="1616A9DD" w14:textId="77777777" w:rsidR="00DF3EC5" w:rsidRPr="00E57BC9" w:rsidRDefault="00DF3EC5" w:rsidP="00DF3EC5">
                <w:r w:rsidRPr="00574739">
                  <w:rPr>
                    <w:i/>
                  </w:rPr>
                  <w:t>Voices of Memory</w:t>
                </w:r>
                <w:r w:rsidRPr="00E57BC9">
                  <w:t xml:space="preserve"> (1995)</w:t>
                </w:r>
              </w:p>
              <w:p w14:paraId="7E7F39AE" w14:textId="60753897" w:rsidR="00DF3EC5" w:rsidRPr="00E57BC9" w:rsidRDefault="00DF3EC5" w:rsidP="00DF3EC5">
                <w:r w:rsidRPr="00574739">
                  <w:rPr>
                    <w:i/>
                  </w:rPr>
                  <w:t>Hymnus</w:t>
                </w:r>
                <w:r w:rsidRPr="00E57BC9">
                  <w:t xml:space="preserve">, </w:t>
                </w:r>
                <w:r w:rsidR="002B6942" w:rsidRPr="00E57BC9">
                  <w:t>(1995-6) </w:t>
                </w:r>
                <w:r w:rsidRPr="00E57BC9">
                  <w:t xml:space="preserve">for chorus and orchestra </w:t>
                </w:r>
              </w:p>
              <w:p w14:paraId="71D4CEF7" w14:textId="0ED8EA2D" w:rsidR="00DF3EC5" w:rsidRPr="00E57BC9" w:rsidRDefault="00DF3EC5" w:rsidP="00DF3EC5">
                <w:r w:rsidRPr="00574739">
                  <w:rPr>
                    <w:i/>
                  </w:rPr>
                  <w:t>Sonata</w:t>
                </w:r>
                <w:r w:rsidRPr="00E57BC9">
                  <w:t xml:space="preserve">, </w:t>
                </w:r>
                <w:r w:rsidR="002B6942" w:rsidRPr="00E57BC9">
                  <w:t>(1966-7) </w:t>
                </w:r>
                <w:r w:rsidRPr="00E57BC9">
                  <w:t xml:space="preserve">for violin </w:t>
                </w:r>
              </w:p>
              <w:p w14:paraId="0C14E0FB" w14:textId="1F3EDB92" w:rsidR="00DF3EC5" w:rsidRPr="00E57BC9" w:rsidRDefault="00DF3EC5" w:rsidP="00DF3EC5">
                <w:r w:rsidRPr="00574739">
                  <w:rPr>
                    <w:i/>
                  </w:rPr>
                  <w:t>Stanza</w:t>
                </w:r>
                <w:r w:rsidRPr="00E57BC9">
                  <w:t>, (1997)</w:t>
                </w:r>
                <w:r w:rsidR="002B6942" w:rsidRPr="00E57BC9">
                  <w:t xml:space="preserve"> </w:t>
                </w:r>
                <w:r w:rsidR="002B6942" w:rsidRPr="00E57BC9">
                  <w:t>for violin</w:t>
                </w:r>
              </w:p>
              <w:p w14:paraId="1807AB6B" w14:textId="2A8DEF4B" w:rsidR="00DF3EC5" w:rsidRPr="00E57BC9" w:rsidRDefault="00DF3EC5" w:rsidP="00DF3EC5">
                <w:r w:rsidRPr="00574739">
                  <w:rPr>
                    <w:i/>
                  </w:rPr>
                  <w:t>Narration</w:t>
                </w:r>
                <w:r w:rsidRPr="00E57BC9">
                  <w:t xml:space="preserve">, </w:t>
                </w:r>
                <w:r w:rsidR="002B6942">
                  <w:t>(2000-1) </w:t>
                </w:r>
                <w:r w:rsidR="002B6942" w:rsidRPr="00E57BC9">
                  <w:t>for cello</w:t>
                </w:r>
              </w:p>
              <w:p w14:paraId="7947DE1E" w14:textId="07789DAE" w:rsidR="00DF3EC5" w:rsidRPr="00E57BC9" w:rsidRDefault="00DF3EC5" w:rsidP="00DF3EC5">
                <w:r w:rsidRPr="00574739">
                  <w:rPr>
                    <w:i/>
                  </w:rPr>
                  <w:t>Sophie’s Choice</w:t>
                </w:r>
                <w:r w:rsidRPr="00E57BC9">
                  <w:t>, (1990-2002)</w:t>
                </w:r>
                <w:r w:rsidR="002B6942" w:rsidRPr="00E57BC9">
                  <w:t xml:space="preserve"> </w:t>
                </w:r>
                <w:r w:rsidR="002B6942" w:rsidRPr="00E57BC9">
                  <w:t>opera</w:t>
                </w:r>
              </w:p>
              <w:p w14:paraId="55211238" w14:textId="688C88F6" w:rsidR="00DF3EC5" w:rsidRPr="00E57BC9" w:rsidRDefault="00DF3EC5" w:rsidP="00DF3EC5">
                <w:r w:rsidRPr="00574739">
                  <w:rPr>
                    <w:i/>
                  </w:rPr>
                  <w:t>Intrada</w:t>
                </w:r>
                <w:r w:rsidRPr="00E57BC9">
                  <w:t>, (2002)</w:t>
                </w:r>
                <w:r w:rsidR="002B6942" w:rsidRPr="00E57BC9">
                  <w:t xml:space="preserve"> </w:t>
                </w:r>
                <w:r w:rsidR="002B6942" w:rsidRPr="00E57BC9">
                  <w:t>for string quartet</w:t>
                </w:r>
              </w:p>
              <w:p w14:paraId="70C4C8C8" w14:textId="55FA68CA" w:rsidR="00DF3EC5" w:rsidRPr="00E57BC9" w:rsidRDefault="00DF3EC5" w:rsidP="00DF3EC5">
                <w:r w:rsidRPr="00574739">
                  <w:rPr>
                    <w:i/>
                  </w:rPr>
                  <w:t>Fanfare</w:t>
                </w:r>
                <w:r w:rsidRPr="00E57BC9">
                  <w:t>, (2004)</w:t>
                </w:r>
                <w:r w:rsidR="002B6942" w:rsidRPr="00E57BC9">
                  <w:t xml:space="preserve"> </w:t>
                </w:r>
                <w:r w:rsidR="002B6942" w:rsidRPr="00E57BC9">
                  <w:t>for brass ensemble</w:t>
                </w:r>
              </w:p>
              <w:p w14:paraId="485783B6" w14:textId="06C2EECD" w:rsidR="00DF3EC5" w:rsidRPr="00E57BC9" w:rsidRDefault="00DF3EC5" w:rsidP="00DF3EC5">
                <w:r w:rsidRPr="00574739">
                  <w:rPr>
                    <w:i/>
                  </w:rPr>
                  <w:t>Tango from Sophie's Choice</w:t>
                </w:r>
                <w:r w:rsidRPr="00E57BC9">
                  <w:t>, (2004)</w:t>
                </w:r>
                <w:r w:rsidR="002B6942" w:rsidRPr="00E57BC9">
                  <w:t xml:space="preserve"> </w:t>
                </w:r>
                <w:r w:rsidR="002B6942" w:rsidRPr="00E57BC9">
                  <w:t>for guitar</w:t>
                </w:r>
              </w:p>
              <w:p w14:paraId="6064BC0D" w14:textId="73993662" w:rsidR="00DF3EC5" w:rsidRPr="00E57BC9" w:rsidRDefault="00DF3EC5" w:rsidP="00DF3EC5">
                <w:r w:rsidRPr="00574739">
                  <w:rPr>
                    <w:i/>
                  </w:rPr>
                  <w:t>Concert Suite from Sophie's Choice</w:t>
                </w:r>
                <w:r w:rsidRPr="00E57BC9">
                  <w:t>, (2004)</w:t>
                </w:r>
                <w:r w:rsidR="002B6942" w:rsidRPr="00E57BC9">
                  <w:t xml:space="preserve"> </w:t>
                </w:r>
                <w:r w:rsidR="002B6942" w:rsidRPr="00E57BC9">
                  <w:t>for optional soprano and orchestra</w:t>
                </w:r>
              </w:p>
              <w:p w14:paraId="138F1DE2" w14:textId="0BF0F0D7" w:rsidR="00DF3EC5" w:rsidRPr="00E57BC9" w:rsidRDefault="00DF3EC5" w:rsidP="00DF3EC5">
                <w:r w:rsidRPr="00574739">
                  <w:rPr>
                    <w:i/>
                  </w:rPr>
                  <w:t>Concerto</w:t>
                </w:r>
                <w:r w:rsidRPr="00E57BC9">
                  <w:t xml:space="preserve"> (2005)</w:t>
                </w:r>
                <w:r w:rsidR="002B6942" w:rsidRPr="00E57BC9">
                  <w:t xml:space="preserve"> </w:t>
                </w:r>
                <w:r w:rsidR="002B6942" w:rsidRPr="00E57BC9">
                  <w:t xml:space="preserve">for </w:t>
                </w:r>
                <w:bookmarkStart w:id="2" w:name="_GoBack"/>
                <w:r w:rsidR="002B6942" w:rsidRPr="002B6942">
                  <w:t>cor anglais</w:t>
                </w:r>
                <w:r w:rsidR="002B6942" w:rsidRPr="00E57BC9">
                  <w:t xml:space="preserve"> </w:t>
                </w:r>
                <w:bookmarkEnd w:id="2"/>
                <w:r w:rsidR="002B6942" w:rsidRPr="00E57BC9">
                  <w:t>and orchestra</w:t>
                </w:r>
              </w:p>
              <w:p w14:paraId="747A34CD" w14:textId="72409FAC" w:rsidR="00DF3EC5" w:rsidRPr="00E57BC9" w:rsidRDefault="00574739" w:rsidP="00DF3EC5">
                <w:r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o.4</w:t>
                </w:r>
                <w:r w:rsidR="00DF3EC5" w:rsidRPr="00E57BC9">
                  <w:t xml:space="preserve"> (2005)</w:t>
                </w:r>
              </w:p>
              <w:p w14:paraId="0F48842D" w14:textId="77777777" w:rsidR="00DF3EC5" w:rsidRPr="00E57BC9" w:rsidRDefault="00DF3EC5" w:rsidP="00DF3EC5">
                <w:r w:rsidRPr="00574739">
                  <w:rPr>
                    <w:i/>
                  </w:rPr>
                  <w:t xml:space="preserve">String Sextet (Melodies from Drama) </w:t>
                </w:r>
                <w:r w:rsidRPr="00E57BC9">
                  <w:t>(2006-07)</w:t>
                </w:r>
              </w:p>
              <w:p w14:paraId="6C0374CF" w14:textId="77777777" w:rsidR="003F0D73" w:rsidRPr="00DF3EC5" w:rsidRDefault="00DF3EC5" w:rsidP="00DF3EC5">
                <w:pPr>
                  <w:pStyle w:val="Body1"/>
                  <w:rPr>
                    <w:rFonts w:ascii="Cambria" w:hAnsi="Cambria"/>
                    <w:szCs w:val="24"/>
                  </w:rPr>
                </w:pPr>
                <w:r w:rsidRPr="00E57BC9">
                  <w:rPr>
                    <w:rFonts w:ascii="Cambria" w:hAnsi="Cambria"/>
                    <w:szCs w:val="24"/>
                  </w:rPr>
                  <w:t> </w:t>
                </w:r>
              </w:p>
            </w:tc>
          </w:sdtContent>
        </w:sdt>
      </w:tr>
      <w:tr w:rsidR="003235A7" w14:paraId="16C02A9C" w14:textId="77777777" w:rsidTr="003235A7">
        <w:tc>
          <w:tcPr>
            <w:tcW w:w="9016" w:type="dxa"/>
          </w:tcPr>
          <w:p w14:paraId="651C00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9CDB017D73074F92FC7952057E04EE"/>
              </w:placeholder>
            </w:sdtPr>
            <w:sdtEndPr/>
            <w:sdtContent>
              <w:p w14:paraId="7E587903" w14:textId="77777777" w:rsidR="00F14556" w:rsidRDefault="00F14556" w:rsidP="00F14556"/>
              <w:p w14:paraId="23276A8B" w14:textId="77777777" w:rsidR="00F14556" w:rsidRDefault="002B6942" w:rsidP="00F14556">
                <w:sdt>
                  <w:sdtPr>
                    <w:id w:val="1404651406"/>
                    <w:citation/>
                  </w:sdtPr>
                  <w:sdtEndPr/>
                  <w:sdtContent>
                    <w:r w:rsidR="00F14556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CITATION Bra62 \l 1033 </w:instrText>
                    </w:r>
                    <w:r w:rsidR="00F14556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(Bradshaw)</w:t>
                    </w:r>
                    <w:r w:rsidR="00F14556">
                      <w:fldChar w:fldCharType="end"/>
                    </w:r>
                  </w:sdtContent>
                </w:sdt>
              </w:p>
              <w:p w14:paraId="3A2F131D" w14:textId="77777777" w:rsidR="00F14556" w:rsidRDefault="00F14556" w:rsidP="00F14556"/>
              <w:p w14:paraId="3AFD175A" w14:textId="77777777" w:rsidR="00F14556" w:rsidRDefault="002B6942" w:rsidP="00F14556">
                <w:sdt>
                  <w:sdtPr>
                    <w:id w:val="-1334752185"/>
                    <w:citation/>
                  </w:sdtPr>
                  <w:sdtEndPr/>
                  <w:sdtContent>
                    <w:r w:rsidR="00F14556">
                      <w:fldChar w:fldCharType="begin"/>
                    </w:r>
                    <w:r w:rsidR="00F14556">
                      <w:rPr>
                        <w:lang w:val="en-US"/>
                      </w:rPr>
                      <w:instrText xml:space="preserve"> CITATION Glo08 \l 1033 </w:instrText>
                    </w:r>
                    <w:r w:rsidR="00F14556">
                      <w:fldChar w:fldCharType="separate"/>
                    </w:r>
                    <w:r w:rsidR="00F14556">
                      <w:rPr>
                        <w:noProof/>
                        <w:lang w:val="en-US"/>
                      </w:rPr>
                      <w:t>(Gloag)</w:t>
                    </w:r>
                    <w:r w:rsidR="00F14556">
                      <w:fldChar w:fldCharType="end"/>
                    </w:r>
                  </w:sdtContent>
                </w:sdt>
              </w:p>
              <w:p w14:paraId="1A75AD0B" w14:textId="77777777" w:rsidR="00F14556" w:rsidRDefault="00F14556" w:rsidP="00F14556"/>
              <w:p w14:paraId="2F7C2E34" w14:textId="77777777" w:rsidR="00F14556" w:rsidRDefault="002B6942" w:rsidP="00F14556">
                <w:sdt>
                  <w:sdtPr>
                    <w:id w:val="-1449084195"/>
                    <w:citation/>
                  </w:sdtPr>
                  <w:sdtEndPr/>
                  <w:sdtContent>
                    <w:r w:rsidR="00F14556">
                      <w:fldChar w:fldCharType="begin"/>
                    </w:r>
                    <w:r w:rsidR="00F14556">
                      <w:rPr>
                        <w:lang w:val="en-US"/>
                      </w:rPr>
                      <w:instrText xml:space="preserve"> CITATION Gri85 \l 1033 </w:instrText>
                    </w:r>
                    <w:r w:rsidR="00F14556">
                      <w:fldChar w:fldCharType="separate"/>
                    </w:r>
                    <w:r w:rsidR="00F14556">
                      <w:rPr>
                        <w:noProof/>
                        <w:lang w:val="en-US"/>
                      </w:rPr>
                      <w:t>(Griffiths)</w:t>
                    </w:r>
                    <w:r w:rsidR="00F14556">
                      <w:fldChar w:fldCharType="end"/>
                    </w:r>
                  </w:sdtContent>
                </w:sdt>
              </w:p>
              <w:p w14:paraId="4A054500" w14:textId="77777777" w:rsidR="00F14556" w:rsidRDefault="00F14556" w:rsidP="00F14556"/>
              <w:p w14:paraId="4734EF1C" w14:textId="77777777" w:rsidR="00590B7D" w:rsidRDefault="002B6942" w:rsidP="00F14556">
                <w:sdt>
                  <w:sdtPr>
                    <w:id w:val="1023051066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Nor87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(Northcott)</w:t>
                    </w:r>
                    <w:r w:rsidR="00590B7D">
                      <w:fldChar w:fldCharType="end"/>
                    </w:r>
                  </w:sdtContent>
                </w:sdt>
              </w:p>
              <w:p w14:paraId="54C5E468" w14:textId="77777777" w:rsidR="00590B7D" w:rsidRDefault="00590B7D" w:rsidP="00F14556"/>
              <w:p w14:paraId="46D83E73" w14:textId="77777777" w:rsidR="00590B7D" w:rsidRDefault="002B6942" w:rsidP="00F14556">
                <w:sdt>
                  <w:sdtPr>
                    <w:id w:val="-709184774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Pay64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(Payne)</w:t>
                    </w:r>
                    <w:r w:rsidR="00590B7D">
                      <w:fldChar w:fldCharType="end"/>
                    </w:r>
                  </w:sdtContent>
                </w:sdt>
              </w:p>
              <w:p w14:paraId="70E0A55B" w14:textId="77777777" w:rsidR="00590B7D" w:rsidRDefault="00590B7D" w:rsidP="00F14556"/>
              <w:p w14:paraId="75347D41" w14:textId="77777777" w:rsidR="00590B7D" w:rsidRDefault="002B6942" w:rsidP="00F14556">
                <w:sdt>
                  <w:sdtPr>
                    <w:id w:val="1669511495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Whi95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(Whittall)</w:t>
                    </w:r>
                    <w:r w:rsidR="00590B7D">
                      <w:fldChar w:fldCharType="end"/>
                    </w:r>
                  </w:sdtContent>
                </w:sdt>
              </w:p>
              <w:p w14:paraId="79B627B6" w14:textId="77777777" w:rsidR="00590B7D" w:rsidRDefault="00590B7D" w:rsidP="00F14556"/>
              <w:p w14:paraId="5C1E701F" w14:textId="77777777" w:rsidR="003235A7" w:rsidRDefault="002B6942" w:rsidP="00F14556">
                <w:sdt>
                  <w:sdtPr>
                    <w:id w:val="1079181937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Whi09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(Whittall, Nicholas Maw and the music of memory)</w:t>
                    </w:r>
                    <w:r w:rsidR="00590B7D">
                      <w:fldChar w:fldCharType="end"/>
                    </w:r>
                  </w:sdtContent>
                </w:sdt>
              </w:p>
            </w:sdtContent>
          </w:sdt>
        </w:tc>
      </w:tr>
    </w:tbl>
    <w:p w14:paraId="652F51E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te Juniper" w:date="2015-01-14T12:52:00Z" w:initials="KJ">
    <w:p w14:paraId="7C2D1F3D" w14:textId="4921F601" w:rsidR="00051F40" w:rsidRDefault="00051F40">
      <w:pPr>
        <w:pStyle w:val="CommentText"/>
      </w:pPr>
      <w:r>
        <w:rPr>
          <w:rStyle w:val="CommentReference"/>
        </w:rPr>
        <w:annotationRef/>
      </w:r>
      <w:r>
        <w:t>Awkward and vague sentence structure- was the crisis in confidence evident IN the Essay for Organ etc. or before/ after? Series of events and the relevance of a crisis here are unclear. Sentence after second set of parentheses does not seem to belong- please make link clear.</w:t>
      </w:r>
    </w:p>
  </w:comment>
  <w:comment w:id="1" w:author="Kate Juniper" w:date="2015-01-14T12:52:00Z" w:initials="KJ">
    <w:p w14:paraId="73204549" w14:textId="32630C4C" w:rsidR="00051F40" w:rsidRDefault="00051F40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1B884" w14:textId="77777777" w:rsidR="00051F40" w:rsidRDefault="00051F40" w:rsidP="007A0D55">
      <w:pPr>
        <w:spacing w:after="0" w:line="240" w:lineRule="auto"/>
      </w:pPr>
      <w:r>
        <w:separator/>
      </w:r>
    </w:p>
  </w:endnote>
  <w:endnote w:type="continuationSeparator" w:id="0">
    <w:p w14:paraId="34EA77E8" w14:textId="77777777" w:rsidR="00051F40" w:rsidRDefault="00051F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4E8D9" w14:textId="77777777" w:rsidR="00051F40" w:rsidRDefault="00051F40" w:rsidP="007A0D55">
      <w:pPr>
        <w:spacing w:after="0" w:line="240" w:lineRule="auto"/>
      </w:pPr>
      <w:r>
        <w:separator/>
      </w:r>
    </w:p>
  </w:footnote>
  <w:footnote w:type="continuationSeparator" w:id="0">
    <w:p w14:paraId="58BBBEC9" w14:textId="77777777" w:rsidR="00051F40" w:rsidRDefault="00051F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36E21" w14:textId="77777777" w:rsidR="00051F40" w:rsidRDefault="00051F4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1F4E112" w14:textId="77777777" w:rsidR="00051F40" w:rsidRDefault="00051F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C5"/>
    <w:rsid w:val="00032559"/>
    <w:rsid w:val="00051F40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94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739"/>
    <w:rsid w:val="00590035"/>
    <w:rsid w:val="00590B7D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43B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5A86"/>
    <w:rsid w:val="00DC6B48"/>
    <w:rsid w:val="00DF01B0"/>
    <w:rsid w:val="00DF3EC5"/>
    <w:rsid w:val="00E85A05"/>
    <w:rsid w:val="00E95829"/>
    <w:rsid w:val="00EA606C"/>
    <w:rsid w:val="00EB0C8C"/>
    <w:rsid w:val="00EB51FD"/>
    <w:rsid w:val="00EB77DB"/>
    <w:rsid w:val="00ED139F"/>
    <w:rsid w:val="00EF74F7"/>
    <w:rsid w:val="00F1455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1A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930544F95B14AB2E4A828B1EE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9790-EDDC-7D4F-9EF1-550FA6B1CA04}"/>
      </w:docPartPr>
      <w:docPartBody>
        <w:p w:rsidR="0007238A" w:rsidRDefault="0007238A">
          <w:pPr>
            <w:pStyle w:val="6AF930544F95B14AB2E4A828B1EE7B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EF15660323BE458C2E09F692A2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E105B-9F31-D244-8F40-4ED464CB853A}"/>
      </w:docPartPr>
      <w:docPartBody>
        <w:p w:rsidR="0007238A" w:rsidRDefault="0007238A">
          <w:pPr>
            <w:pStyle w:val="2FEF15660323BE458C2E09F692A27A2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F44B90487CBB748B253052CEA03E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B5B6-32DE-384C-B099-6A8754965A79}"/>
      </w:docPartPr>
      <w:docPartBody>
        <w:p w:rsidR="0007238A" w:rsidRDefault="0007238A">
          <w:pPr>
            <w:pStyle w:val="8F44B90487CBB748B253052CEA03E58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C0FBB881879A44957BD48A866E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91FA-A508-5D41-B7E4-EE3FC8380183}"/>
      </w:docPartPr>
      <w:docPartBody>
        <w:p w:rsidR="0007238A" w:rsidRDefault="0007238A">
          <w:pPr>
            <w:pStyle w:val="F8C0FBB881879A44957BD48A866ECD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F65F01A33D2345AEC8E91940147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3653C-65B3-DE43-BCDF-70AA8BF322A1}"/>
      </w:docPartPr>
      <w:docPartBody>
        <w:p w:rsidR="0007238A" w:rsidRDefault="0007238A">
          <w:pPr>
            <w:pStyle w:val="E8F65F01A33D2345AEC8E919401474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25A56A3EF7C3449453503BDDF5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3E311-9997-9349-9569-F673E15FDFEF}"/>
      </w:docPartPr>
      <w:docPartBody>
        <w:p w:rsidR="0007238A" w:rsidRDefault="0007238A">
          <w:pPr>
            <w:pStyle w:val="7225A56A3EF7C3449453503BDDF5B8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3EE04701B85438325BACD975A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58F53-9E70-E947-925A-00A3EDDD6D8C}"/>
      </w:docPartPr>
      <w:docPartBody>
        <w:p w:rsidR="0007238A" w:rsidRDefault="0007238A">
          <w:pPr>
            <w:pStyle w:val="BF33EE04701B85438325BACD975A13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F3E121454ECF48AA439AA567FD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446F-B524-CB44-99CA-76DDC473FF90}"/>
      </w:docPartPr>
      <w:docPartBody>
        <w:p w:rsidR="0007238A" w:rsidRDefault="0007238A">
          <w:pPr>
            <w:pStyle w:val="E4F3E121454ECF48AA439AA567FDD5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EB31AD74BD154A8D8C598DB092F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E227-60EC-C84E-BD2B-44142C647C10}"/>
      </w:docPartPr>
      <w:docPartBody>
        <w:p w:rsidR="0007238A" w:rsidRDefault="0007238A">
          <w:pPr>
            <w:pStyle w:val="E6EB31AD74BD154A8D8C598DB092F5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983FE6C88234E8A82CC8D5A74F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466-3C76-5446-B567-EFD1707EFD9F}"/>
      </w:docPartPr>
      <w:docPartBody>
        <w:p w:rsidR="0007238A" w:rsidRDefault="0007238A">
          <w:pPr>
            <w:pStyle w:val="C4A983FE6C88234E8A82CC8D5A74F5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9CDB017D73074F92FC7952057E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D3B4-FB0D-A546-9249-41746C5003D5}"/>
      </w:docPartPr>
      <w:docPartBody>
        <w:p w:rsidR="0007238A" w:rsidRDefault="0007238A">
          <w:pPr>
            <w:pStyle w:val="F49CDB017D73074F92FC7952057E04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8A"/>
    <w:rsid w:val="000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Glo08</b:Tag>
    <b:SourceType>Book</b:SourceType>
    <b:Guid>{B08FE0C3-745F-4042-908A-6EC756F9F1B1}</b:Guid>
    <b:Author>
      <b:Author>
        <b:NameList>
          <b:Person>
            <b:Last>Gloag</b:Last>
            <b:First>Kenneth</b:First>
          </b:Person>
        </b:NameList>
      </b:Author>
    </b:Author>
    <b:Title>Nicholas Maw: Odyssey</b:Title>
    <b:Publisher>Ashgate</b:Publisher>
    <b:City>Aldershot</b:City>
    <b:Year>2008</b:Year>
    <b:CountryRegion>UK</b:CountryRegion>
    <b:RefOrder>2</b:RefOrder>
  </b:Source>
  <b:Source>
    <b:Tag>Gri85</b:Tag>
    <b:SourceType>BookSection</b:SourceType>
    <b:Guid>{4FE6D634-AB78-7C42-9567-BDB841DD5F91}</b:Guid>
    <b:Author>
      <b:Author>
        <b:NameList>
          <b:Person>
            <b:Last>Griffiths</b:Last>
            <b:First>Paul</b:First>
          </b:Person>
        </b:NameList>
      </b:Author>
      <b:BookAuthor>
        <b:NameList>
          <b:Person>
            <b:Last>Griffiths</b:Last>
            <b:First>Paul</b:First>
          </b:Person>
        </b:NameList>
      </b:BookAuthor>
    </b:Author>
    <b:Title>Nicholas Maw's Breakthrough: Scenes and arias reconsidered</b:Title>
    <b:City>London</b:City>
    <b:CountryRegion>UK</b:CountryRegion>
    <b:Publisher>Faber &amp; Faber</b:Publisher>
    <b:Year>1985</b:Year>
    <b:Pages>166-178</b:Pages>
    <b:BookTitle>New Sounds, New Personalities: British composers of the 1980s in conversation with Paul Griffiths</b:BookTitle>
    <b:RefOrder>3</b:RefOrder>
  </b:Source>
  <b:Source>
    <b:Tag>Nor87</b:Tag>
    <b:SourceType>JournalArticle</b:SourceType>
    <b:Guid>{A9DCFC7F-1CBD-EE40-BBEA-10152C587687}</b:Guid>
    <b:Author>
      <b:Author>
        <b:NameList>
          <b:Person>
            <b:Last>Northcott</b:Last>
            <b:First>Bayan</b:First>
          </b:Person>
        </b:NameList>
      </b:Author>
    </b:Author>
    <b:Title>Nicholas Maw: the second phase</b:Title>
    <b:City>London</b:City>
    <b:Publisher>Musical Times Publications</b:Publisher>
    <b:Year>1987</b:Year>
    <b:Volume>CXXVIII</b:Volume>
    <b:Pages>431-34</b:Pages>
    <b:PeriodicalTitle>The Musical Times</b:PeriodicalTitle>
    <b:Month>August</b:Month>
    <b:Issue>1734</b:Issue>
    <b:JournalName>The Musical Times</b:JournalName>
    <b:RefOrder>4</b:RefOrder>
  </b:Source>
  <b:Source>
    <b:Tag>Bra62</b:Tag>
    <b:SourceType>JournalArticle</b:SourceType>
    <b:Guid>{C1F1DB49-AA73-2F42-B002-47C6CD50D543}</b:Guid>
    <b:Author>
      <b:Author>
        <b:NameList>
          <b:Person>
            <b:Last>Bradshaw</b:Last>
            <b:First>Susan</b:First>
          </b:Person>
        </b:NameList>
      </b:Author>
    </b:Author>
    <b:Title>Nicholas Maw</b:Title>
    <b:Year>1962</b:Year>
    <b:Month>September</b:Month>
    <b:JournalName>The Musical Times</b:JournalName>
    <b:Volume>CIII</b:Volume>
    <b:Issue>1435</b:Issue>
    <b:Pages>608-10</b:Pages>
    <b:PeriodicalTitle>The Musical Times</b:PeriodicalTitle>
    <b:Publisher>Musical Times Publications</b:Publisher>
    <b:RefOrder>1</b:RefOrder>
  </b:Source>
  <b:Source>
    <b:Tag>Pay64</b:Tag>
    <b:SourceType>JournalArticle</b:SourceType>
    <b:Guid>{D641F734-BBFC-9A40-AF46-014DA2D697AE}</b:Guid>
    <b:Author>
      <b:Author>
        <b:NameList>
          <b:Person>
            <b:Last>Payne</b:Last>
            <b:First>Anthony</b:First>
          </b:Person>
        </b:NameList>
      </b:Author>
      <b:Editor>
        <b:NameList>
          <b:Person>
            <b:Last>Gilmore</b:Last>
            <b:First>Bob</b:First>
          </b:Person>
        </b:NameList>
      </b:Editor>
    </b:Author>
    <b:Title>The Music of Nicholas Maw</b:Title>
    <b:JournalName>Tempo</b:JournalName>
    <b:Publisher>Cambridge University Press</b:Publisher>
    <b:City>Cambridge</b:City>
    <b:Year>1964</b:Year>
    <b:Volume>LXVIII</b:Volume>
    <b:Issue>Spring</b:Issue>
    <b:Pages>2-13</b:Pages>
    <b:RefOrder>5</b:RefOrder>
  </b:Source>
  <b:Source>
    <b:Tag>Whi95</b:Tag>
    <b:SourceType>JournalArticle</b:SourceType>
    <b:Guid>{CF269199-4FBB-6C45-AFCA-6DFE2FBAF946}</b:Guid>
    <b:Author>
      <b:Author>
        <b:NameList>
          <b:Person>
            <b:Last>Whittall</b:Last>
            <b:First>Arnold</b:First>
          </b:Person>
        </b:NameList>
      </b:Author>
    </b:Author>
    <b:Title>A Voyage Beyond Romance</b:Title>
    <b:JournalName>The Musical Times</b:JournalName>
    <b:Publisher>Musical Times Publications</b:Publisher>
    <b:City>London</b:City>
    <b:Year>1995</b:Year>
    <b:Month>November</b:Month>
    <b:Volume>CXXXVI</b:Volume>
    <b:Issue>1833</b:Issue>
    <b:Pages>575-80</b:Pages>
    <b:RefOrder>6</b:RefOrder>
  </b:Source>
  <b:Source>
    <b:Tag>Whi09</b:Tag>
    <b:SourceType>JournalArticle</b:SourceType>
    <b:Guid>{CAD8916D-53CB-CF43-A5D9-163D401AD36B}</b:Guid>
    <b:Author>
      <b:Author>
        <b:NameList>
          <b:Person>
            <b:Last>Whittall</b:Last>
            <b:First>Arnold</b:First>
          </b:Person>
        </b:NameList>
      </b:Author>
    </b:Author>
    <b:Title>Nicholas Maw and the music of memory</b:Title>
    <b:JournalName>Tempo</b:JournalName>
    <b:Publisher>Cambridge University Press</b:Publisher>
    <b:City>Cambridge</b:City>
    <b:Year>2009</b:Year>
    <b:Volume>LXIII</b:Volume>
    <b:Issue>250</b:Issue>
    <b:Pages>2-6</b:Pages>
    <b:RefOrder>7</b:RefOrder>
  </b:Source>
</b:Sources>
</file>

<file path=customXml/itemProps1.xml><?xml version="1.0" encoding="utf-8"?>
<ds:datastoreItem xmlns:ds="http://schemas.openxmlformats.org/officeDocument/2006/customXml" ds:itemID="{77D18937-C4A9-2A45-B2B6-FF807D32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4</Pages>
  <Words>1141</Words>
  <Characters>6508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5</cp:revision>
  <dcterms:created xsi:type="dcterms:W3CDTF">2015-01-14T19:36:00Z</dcterms:created>
  <dcterms:modified xsi:type="dcterms:W3CDTF">2015-01-14T21:32:00Z</dcterms:modified>
</cp:coreProperties>
</file>