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D4D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DD04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75F43B4432654588FE21B3C80BD0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8FCF57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7136F2AE03834C8C1F55D989D95EA8"/>
            </w:placeholder>
            <w:text/>
          </w:sdtPr>
          <w:sdtContent>
            <w:tc>
              <w:tcPr>
                <w:tcW w:w="2073" w:type="dxa"/>
              </w:tcPr>
              <w:p w14:paraId="0B61D157" w14:textId="77777777" w:rsidR="00B574C9" w:rsidRDefault="00CB5A8A" w:rsidP="00CB5A8A">
                <w:r>
                  <w:t>Chiaki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236EB813D33F40B44CE0FC02626534"/>
            </w:placeholder>
            <w:showingPlcHdr/>
            <w:text/>
          </w:sdtPr>
          <w:sdtContent>
            <w:tc>
              <w:tcPr>
                <w:tcW w:w="2551" w:type="dxa"/>
              </w:tcPr>
              <w:p w14:paraId="42A8BAC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025D2D3770A743ADF80F30691F1F21"/>
            </w:placeholder>
            <w:text/>
          </w:sdtPr>
          <w:sdtContent>
            <w:tc>
              <w:tcPr>
                <w:tcW w:w="2642" w:type="dxa"/>
              </w:tcPr>
              <w:p w14:paraId="5E12BC76" w14:textId="77777777" w:rsidR="00B574C9" w:rsidRDefault="00CB5A8A" w:rsidP="00CB5A8A">
                <w:r>
                  <w:t>Ajioka</w:t>
                </w:r>
              </w:p>
            </w:tc>
          </w:sdtContent>
        </w:sdt>
      </w:tr>
      <w:tr w:rsidR="00B574C9" w14:paraId="70C31E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21D3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905B3024A6F148AFE27BD74F2C3D8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3B138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BA8A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7ED6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A403D2A9BF1D946A870E1450ADB472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4F9F1B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6685FC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A5D7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F32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A8F9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F568F48FB22A447A42250FEECF27C1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519E17" w14:textId="77777777" w:rsidR="003F0D73" w:rsidRPr="00FB589A" w:rsidRDefault="00CB5A8A" w:rsidP="003F0D73">
                <w:pPr>
                  <w:rPr>
                    <w:b/>
                  </w:rPr>
                </w:pPr>
                <w:r w:rsidRPr="00A17FB3">
                  <w:rPr>
                    <w:rFonts w:asciiTheme="majorHAnsi" w:eastAsiaTheme="minorEastAsia" w:hAnsiTheme="majorHAnsi" w:cstheme="minorHAnsi"/>
                    <w:b/>
                    <w:lang w:val="en-AU" w:eastAsia="ja-JP"/>
                  </w:rPr>
                  <w:t>Mingei (</w:t>
                </w:r>
                <w:r w:rsidRPr="00A17FB3">
                  <w:rPr>
                    <w:rFonts w:asciiTheme="majorHAnsi" w:eastAsiaTheme="minorEastAsia" w:hAnsiTheme="majorHAnsi" w:cstheme="minorHAnsi" w:hint="eastAsia"/>
                    <w:b/>
                    <w:lang w:val="en-AU" w:eastAsia="ja-JP"/>
                  </w:rPr>
                  <w:t>民芸</w:t>
                </w:r>
                <w:r w:rsidRPr="00A17FB3">
                  <w:rPr>
                    <w:rFonts w:asciiTheme="majorHAnsi" w:eastAsiaTheme="minorEastAsia" w:hAnsiTheme="majorHAnsi" w:cstheme="minorHAnsi"/>
                    <w:b/>
                    <w:lang w:val="en-AU" w:eastAsia="ja-JP"/>
                  </w:rPr>
                  <w:t>)</w:t>
                </w:r>
              </w:p>
            </w:tc>
          </w:sdtContent>
        </w:sdt>
      </w:tr>
      <w:tr w:rsidR="00464699" w14:paraId="7C245DB8" w14:textId="77777777" w:rsidTr="00347238">
        <w:sdt>
          <w:sdtPr>
            <w:alias w:val="Variant headwords"/>
            <w:tag w:val="variantHeadwords"/>
            <w:id w:val="173464402"/>
            <w:placeholder>
              <w:docPart w:val="DF3F9FE6460E804F9C12EF27B4F16A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D2F5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94A184" w14:textId="77777777" w:rsidTr="003F0D73">
        <w:sdt>
          <w:sdtPr>
            <w:alias w:val="Abstract"/>
            <w:tag w:val="abstract"/>
            <w:id w:val="-635871867"/>
            <w:placeholder>
              <w:docPart w:val="4D0ECCF52751884E8744E59896E6DBB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C6112" w14:textId="75EFCC5C" w:rsidR="00E85A05" w:rsidRDefault="00541950" w:rsidP="00234BCB">
                <w:r>
                  <w:t xml:space="preserve">Developed in Japan in the mid-1920s, </w:t>
                </w:r>
                <w:r w:rsidRPr="00830A54">
                  <w:t>‘Mingei’ denotes</w:t>
                </w:r>
                <w:r>
                  <w:t xml:space="preserve"> a</w:t>
                </w:r>
                <w:r w:rsidRPr="00830A54">
                  <w:t xml:space="preserve"> concept</w:t>
                </w:r>
                <w:r w:rsidRPr="00830A54">
                  <w:rPr>
                    <w:rFonts w:hint="eastAsia"/>
                  </w:rPr>
                  <w:t xml:space="preserve"> </w:t>
                </w:r>
                <w:r w:rsidRPr="00830A54">
                  <w:t>that encompass</w:t>
                </w:r>
                <w:r>
                  <w:t>es</w:t>
                </w:r>
                <w:r w:rsidRPr="00830A54">
                  <w:t xml:space="preserve"> objects, aesthetics</w:t>
                </w:r>
                <w:r>
                  <w:t>,</w:t>
                </w:r>
                <w:r w:rsidRPr="00830A54">
                  <w:t xml:space="preserve"> and philosophy.</w:t>
                </w:r>
                <w:r>
                  <w:t xml:space="preserve"> </w:t>
                </w:r>
                <w:r>
                  <w:rPr>
                    <w:lang w:val="en-US"/>
                  </w:rPr>
                  <w:t>Developed by three individuals</w:t>
                </w:r>
                <w:r>
                  <w:t xml:space="preserve"> —</w:t>
                </w:r>
                <w:r w:rsidRPr="00830A54">
                  <w:t xml:space="preserve"> religious philosopher and aesthete Yanagi Muneyoshi (Sōetsu </w:t>
                </w:r>
                <w:r>
                  <w:rPr>
                    <w:rFonts w:hint="eastAsia"/>
                  </w:rPr>
                  <w:t>柳宗悦</w:t>
                </w:r>
                <w:r>
                  <w:t xml:space="preserve">, </w:t>
                </w:r>
                <w:r w:rsidRPr="00830A54">
                  <w:t>1889-1961)</w:t>
                </w:r>
                <w:r>
                  <w:t>,</w:t>
                </w:r>
                <w:r w:rsidRPr="00830A54">
                  <w:t xml:space="preserve"> and potters Hamada Shōji (</w:t>
                </w:r>
                <w:r>
                  <w:rPr>
                    <w:rFonts w:hint="eastAsia"/>
                  </w:rPr>
                  <w:t>浜田庄司</w:t>
                </w:r>
                <w:r>
                  <w:t xml:space="preserve">, </w:t>
                </w:r>
                <w:r w:rsidRPr="00830A54">
                  <w:t>1894-1978) and Kawai Kanjirō (</w:t>
                </w:r>
                <w:r>
                  <w:rPr>
                    <w:rFonts w:hint="eastAsia"/>
                  </w:rPr>
                  <w:t>河井寛次郎</w:t>
                </w:r>
                <w:r>
                  <w:t>, 1890-1966) — Mingei recognises the</w:t>
                </w:r>
                <w:r w:rsidRPr="00830A54">
                  <w:t xml:space="preserve"> beauty in </w:t>
                </w:r>
                <w:r>
                  <w:t xml:space="preserve">humble </w:t>
                </w:r>
                <w:r w:rsidRPr="00830A54">
                  <w:t>folk craft</w:t>
                </w:r>
                <w:r>
                  <w:t>ed</w:t>
                </w:r>
                <w:r w:rsidRPr="00830A54">
                  <w:t xml:space="preserve"> objects sold at markets</w:t>
                </w:r>
                <w:r>
                  <w:t xml:space="preserve">. The three founding members </w:t>
                </w:r>
                <w:r w:rsidRPr="00830A54">
                  <w:t xml:space="preserve">conceived the term </w:t>
                </w:r>
                <w:r w:rsidRPr="00830A54">
                  <w:rPr>
                    <w:i/>
                  </w:rPr>
                  <w:t>minshū-teki kōgei</w:t>
                </w:r>
                <w:r w:rsidRPr="00830A54">
                  <w:t xml:space="preserve"> (craft with characteristics of people)</w:t>
                </w:r>
                <w:r>
                  <w:t>, eventually shortening</w:t>
                </w:r>
                <w:r w:rsidRPr="00830A54">
                  <w:t xml:space="preserve"> it to Mingei. </w:t>
                </w:r>
                <w:r>
                  <w:t>T</w:t>
                </w:r>
                <w:r w:rsidRPr="00830A54">
                  <w:t xml:space="preserve">ypical Mingei objects were </w:t>
                </w:r>
                <w:r>
                  <w:t>hand</w:t>
                </w:r>
                <w:r w:rsidRPr="00830A54">
                  <w:t xml:space="preserve">crafted wares from pre-modern eras produced in large </w:t>
                </w:r>
                <w:r>
                  <w:t>quantities</w:t>
                </w:r>
                <w:r w:rsidR="004C0EC5">
                  <w:t xml:space="preserve"> for </w:t>
                </w:r>
                <w:r w:rsidRPr="00830A54">
                  <w:t xml:space="preserve">everyday use. </w:t>
                </w:r>
                <w:r>
                  <w:rPr>
                    <w:rFonts w:hint="eastAsia"/>
                  </w:rPr>
                  <w:t xml:space="preserve">Yanagi claimed that their beauty </w:t>
                </w:r>
                <w:r>
                  <w:t>—</w:t>
                </w:r>
                <w:r w:rsidRPr="00830A54">
                  <w:t xml:space="preserve"> the simplicity, robu</w:t>
                </w:r>
                <w:r>
                  <w:t>stness</w:t>
                </w:r>
                <w:r w:rsidR="00234BCB">
                  <w:t>,</w:t>
                </w:r>
                <w:r>
                  <w:t xml:space="preserve"> and honesty of the material —</w:t>
                </w:r>
                <w:r w:rsidRPr="00830A54">
                  <w:t xml:space="preserve"> </w:t>
                </w:r>
                <w:r>
                  <w:t>was</w:t>
                </w:r>
                <w:r>
                  <w:rPr>
                    <w:rFonts w:hint="eastAsia"/>
                  </w:rPr>
                  <w:t xml:space="preserve"> </w:t>
                </w:r>
                <w:r>
                  <w:t>‘</w:t>
                </w:r>
                <w:r>
                  <w:rPr>
                    <w:rFonts w:hint="eastAsia"/>
                  </w:rPr>
                  <w:t>born, not made</w:t>
                </w:r>
                <w:r>
                  <w:rPr>
                    <w:lang w:val="en-US"/>
                  </w:rPr>
                  <w:t>.</w:t>
                </w:r>
                <w:r>
                  <w:t>’</w:t>
                </w:r>
                <w:r>
                  <w:rPr>
                    <w:rFonts w:hint="eastAsia"/>
                  </w:rPr>
                  <w:t xml:space="preserve"> As such, </w:t>
                </w:r>
                <w:r>
                  <w:t>one could recognise the beauty of said objects</w:t>
                </w:r>
                <w:r>
                  <w:rPr>
                    <w:rFonts w:hint="eastAsia"/>
                  </w:rPr>
                  <w:t xml:space="preserve"> </w:t>
                </w:r>
                <w:r w:rsidRPr="00830A54">
                  <w:rPr>
                    <w:rFonts w:hint="eastAsia"/>
                  </w:rPr>
                  <w:t xml:space="preserve">through </w:t>
                </w:r>
                <w:r>
                  <w:t>‘</w:t>
                </w:r>
                <w:r w:rsidRPr="00830A54">
                  <w:rPr>
                    <w:rFonts w:hint="eastAsia"/>
                  </w:rPr>
                  <w:t>direct perception</w:t>
                </w:r>
                <w:r>
                  <w:t>’ or ‘seeing before knowing</w:t>
                </w:r>
                <w:r w:rsidRPr="00830A54">
                  <w:rPr>
                    <w:rFonts w:hint="eastAsia"/>
                  </w:rPr>
                  <w:t>.</w:t>
                </w:r>
                <w:r>
                  <w:rPr>
                    <w:lang w:val="en-US"/>
                  </w:rPr>
                  <w:t>’</w:t>
                </w:r>
                <w:r w:rsidRPr="00830A54">
                  <w:rPr>
                    <w:rFonts w:hint="eastAsia"/>
                  </w:rPr>
                  <w:t xml:space="preserve"> </w:t>
                </w:r>
                <w:r>
                  <w:t>A wide range of</w:t>
                </w:r>
                <w:r w:rsidRPr="00830A54">
                  <w:t xml:space="preserve"> Japanese and non-Japanese ideas</w:t>
                </w:r>
                <w:r>
                  <w:t xml:space="preserve"> in</w:t>
                </w:r>
                <w:r w:rsidR="00957A4B">
                  <w:t>formed Mingei theo</w:t>
                </w:r>
                <w:r>
                  <w:t>ry,</w:t>
                </w:r>
                <w:r w:rsidRPr="00830A54">
                  <w:t xml:space="preserve"> including those of John Ruskin, William Morris, William Blake, Walt Whitman, Émile Mâle</w:t>
                </w:r>
                <w:r>
                  <w:t>, and the works of</w:t>
                </w:r>
                <w:r w:rsidRPr="00830A54">
                  <w:t xml:space="preserve"> British pot</w:t>
                </w:r>
                <w:r>
                  <w:t xml:space="preserve">ter Bernard Leach (1887-1979). While Mingei began as a sense of appreciation, it </w:t>
                </w:r>
                <w:r w:rsidRPr="00830A54">
                  <w:t>developed into a</w:t>
                </w:r>
                <w:r>
                  <w:t>n artistic</w:t>
                </w:r>
                <w:r w:rsidRPr="00830A54">
                  <w:t xml:space="preserve"> movement</w:t>
                </w:r>
                <w:r>
                  <w:rPr>
                    <w:rFonts w:hint="eastAsia"/>
                  </w:rPr>
                  <w:t xml:space="preserve"> </w:t>
                </w:r>
                <w:r>
                  <w:t>through research and propagation in</w:t>
                </w:r>
                <w:r w:rsidRPr="00830A54">
                  <w:t xml:space="preserve"> the magazine </w:t>
                </w:r>
                <w:r w:rsidRPr="00830A54">
                  <w:rPr>
                    <w:i/>
                  </w:rPr>
                  <w:t>Kōgei</w:t>
                </w:r>
                <w:r w:rsidRPr="00830A54">
                  <w:t xml:space="preserve"> (</w:t>
                </w:r>
                <w:r w:rsidRPr="00830A54">
                  <w:rPr>
                    <w:i/>
                  </w:rPr>
                  <w:t>Craft</w:t>
                </w:r>
                <w:r>
                  <w:rPr>
                    <w:rFonts w:hint="eastAsia"/>
                  </w:rPr>
                  <w:t xml:space="preserve"> [1931-</w:t>
                </w:r>
                <w:r>
                  <w:rPr>
                    <w:lang w:val="en-US"/>
                  </w:rPr>
                  <w:t>19</w:t>
                </w:r>
                <w:r>
                  <w:rPr>
                    <w:rFonts w:hint="eastAsia"/>
                  </w:rPr>
                  <w:t>51</w:t>
                </w:r>
                <w:r>
                  <w:rPr>
                    <w:lang w:val="en-US"/>
                  </w:rPr>
                  <w:t>]</w:t>
                </w:r>
                <w:r w:rsidRPr="00830A54">
                  <w:t xml:space="preserve">). </w:t>
                </w:r>
              </w:p>
            </w:tc>
          </w:sdtContent>
        </w:sdt>
      </w:tr>
      <w:tr w:rsidR="003F0D73" w14:paraId="373CBA8A" w14:textId="77777777" w:rsidTr="003F0D73">
        <w:sdt>
          <w:sdtPr>
            <w:alias w:val="Article text"/>
            <w:tag w:val="articleText"/>
            <w:id w:val="634067588"/>
            <w:placeholder>
              <w:docPart w:val="44308A8BCE175E42BA171C554FC673A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01770622"/>
                  <w:placeholder>
                    <w:docPart w:val="F6A4A998575D214286524E6F8E6EBE83"/>
                  </w:placeholder>
                </w:sdtPr>
                <w:sdtContent>
                  <w:p w14:paraId="5299E6B1" w14:textId="77777777" w:rsidR="00957A4B" w:rsidRDefault="00957A4B" w:rsidP="00CB5A8A">
                    <w:r>
                      <w:t xml:space="preserve">Developed in Japan in the mid-1920s, </w:t>
                    </w:r>
                    <w:r w:rsidRPr="00830A54">
                      <w:t>‘Mingei’ denotes</w:t>
                    </w:r>
                    <w:r>
                      <w:t xml:space="preserve"> a</w:t>
                    </w:r>
                    <w:r w:rsidRPr="00830A54">
                      <w:t xml:space="preserve"> concept</w:t>
                    </w:r>
                    <w:r w:rsidRPr="00830A54">
                      <w:rPr>
                        <w:rFonts w:hint="eastAsia"/>
                      </w:rPr>
                      <w:t xml:space="preserve"> </w:t>
                    </w:r>
                    <w:r w:rsidRPr="00830A54">
                      <w:t>that encompass</w:t>
                    </w:r>
                    <w:r>
                      <w:t>es</w:t>
                    </w:r>
                    <w:r w:rsidRPr="00830A54">
                      <w:t xml:space="preserve"> objects, aesthetics</w:t>
                    </w:r>
                    <w:r>
                      <w:t>,</w:t>
                    </w:r>
                    <w:r w:rsidRPr="00830A54">
                      <w:t xml:space="preserve"> and philosophy.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Developed by three individuals</w:t>
                    </w:r>
                    <w:r>
                      <w:t xml:space="preserve"> —</w:t>
                    </w:r>
                    <w:r w:rsidRPr="00830A54">
                      <w:t xml:space="preserve"> religious philosopher and aesthete Yanagi Muneyoshi (Sōetsu </w:t>
                    </w:r>
                    <w:r>
                      <w:rPr>
                        <w:rFonts w:hint="eastAsia"/>
                      </w:rPr>
                      <w:t>柳宗悦</w:t>
                    </w:r>
                    <w:r>
                      <w:t xml:space="preserve">, </w:t>
                    </w:r>
                    <w:r w:rsidRPr="00830A54">
                      <w:t>1889-1961)</w:t>
                    </w:r>
                    <w:r>
                      <w:t>,</w:t>
                    </w:r>
                    <w:r w:rsidRPr="00830A54">
                      <w:t xml:space="preserve"> and potters Hamada Shōji (</w:t>
                    </w:r>
                    <w:r>
                      <w:rPr>
                        <w:rFonts w:hint="eastAsia"/>
                      </w:rPr>
                      <w:t>浜田庄司</w:t>
                    </w:r>
                    <w:r>
                      <w:t xml:space="preserve">, </w:t>
                    </w:r>
                    <w:r w:rsidRPr="00830A54">
                      <w:t>1894-1978) and Kawai Kanjirō (</w:t>
                    </w:r>
                    <w:r>
                      <w:rPr>
                        <w:rFonts w:hint="eastAsia"/>
                      </w:rPr>
                      <w:t>河井寛次郎</w:t>
                    </w:r>
                    <w:r>
                      <w:t>, 1890-1966) — Mingei recognises the</w:t>
                    </w:r>
                    <w:r w:rsidRPr="00830A54">
                      <w:t xml:space="preserve"> beauty in </w:t>
                    </w:r>
                    <w:r>
                      <w:t xml:space="preserve">humble </w:t>
                    </w:r>
                    <w:r w:rsidRPr="00830A54">
                      <w:t>folk craft</w:t>
                    </w:r>
                    <w:r>
                      <w:t>ed</w:t>
                    </w:r>
                    <w:r w:rsidRPr="00830A54">
                      <w:t xml:space="preserve"> objects sold at markets</w:t>
                    </w:r>
                    <w:r>
                      <w:t xml:space="preserve">. The three founding members </w:t>
                    </w:r>
                    <w:r w:rsidRPr="00830A54">
                      <w:t xml:space="preserve">conceived the term </w:t>
                    </w:r>
                    <w:r w:rsidRPr="00830A54">
                      <w:rPr>
                        <w:i/>
                      </w:rPr>
                      <w:t>minshū-teki kōgei</w:t>
                    </w:r>
                    <w:r w:rsidRPr="00830A54">
                      <w:t xml:space="preserve"> (craft with characteristics of people)</w:t>
                    </w:r>
                    <w:r>
                      <w:t>, eventually shortening</w:t>
                    </w:r>
                    <w:r w:rsidRPr="00830A54">
                      <w:t xml:space="preserve"> it to Mingei. </w:t>
                    </w:r>
                    <w:r>
                      <w:t>T</w:t>
                    </w:r>
                    <w:r w:rsidRPr="00830A54">
                      <w:t xml:space="preserve">ypical Mingei objects were </w:t>
                    </w:r>
                    <w:r>
                      <w:t>hand</w:t>
                    </w:r>
                    <w:r w:rsidRPr="00830A54">
                      <w:t xml:space="preserve">crafted wares from pre-modern eras produced in large </w:t>
                    </w:r>
                    <w:r>
                      <w:t xml:space="preserve">quantities for </w:t>
                    </w:r>
                    <w:r w:rsidRPr="00830A54">
                      <w:t xml:space="preserve">everyday use. </w:t>
                    </w:r>
                    <w:r>
                      <w:rPr>
                        <w:rFonts w:hint="eastAsia"/>
                      </w:rPr>
                      <w:t xml:space="preserve">Yanagi claimed that their beauty </w:t>
                    </w:r>
                    <w:r>
                      <w:t>—</w:t>
                    </w:r>
                    <w:r w:rsidRPr="00830A54">
                      <w:t xml:space="preserve"> the simplicity, robu</w:t>
                    </w:r>
                    <w:r>
                      <w:t>stness, and honesty of the material —</w:t>
                    </w:r>
                    <w:r w:rsidRPr="00830A54">
                      <w:t xml:space="preserve"> </w:t>
                    </w:r>
                    <w:r>
                      <w:t>was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‘</w:t>
                    </w:r>
                    <w:r>
                      <w:rPr>
                        <w:rFonts w:hint="eastAsia"/>
                      </w:rPr>
                      <w:t>born, not made</w:t>
                    </w:r>
                    <w:r>
                      <w:rPr>
                        <w:lang w:val="en-US"/>
                      </w:rPr>
                      <w:t>.</w:t>
                    </w:r>
                    <w:r>
                      <w:t>’</w:t>
                    </w:r>
                    <w:r>
                      <w:rPr>
                        <w:rFonts w:hint="eastAsia"/>
                      </w:rPr>
                      <w:t xml:space="preserve"> As such, </w:t>
                    </w:r>
                    <w:r>
                      <w:t>one could recognise the beauty of said objects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Pr="00830A54">
                      <w:rPr>
                        <w:rFonts w:hint="eastAsia"/>
                      </w:rPr>
                      <w:t xml:space="preserve">through </w:t>
                    </w:r>
                    <w:r>
                      <w:t>‘</w:t>
                    </w:r>
                    <w:r w:rsidRPr="00830A54">
                      <w:rPr>
                        <w:rFonts w:hint="eastAsia"/>
                      </w:rPr>
                      <w:t>direct perception</w:t>
                    </w:r>
                    <w:r>
                      <w:t>’ or ‘seeing before knowing</w:t>
                    </w:r>
                    <w:r w:rsidRPr="00830A54">
                      <w:rPr>
                        <w:rFonts w:hint="eastAsia"/>
                      </w:rPr>
                      <w:t>.</w:t>
                    </w:r>
                    <w:r>
                      <w:rPr>
                        <w:lang w:val="en-US"/>
                      </w:rPr>
                      <w:t>’</w:t>
                    </w:r>
                    <w:r w:rsidRPr="00830A54">
                      <w:rPr>
                        <w:rFonts w:hint="eastAsia"/>
                      </w:rPr>
                      <w:t xml:space="preserve"> </w:t>
                    </w:r>
                    <w:r>
                      <w:t>A wide range of</w:t>
                    </w:r>
                    <w:r w:rsidRPr="00830A54">
                      <w:t xml:space="preserve"> Japanese and non-Japanese ideas</w:t>
                    </w:r>
                    <w:r>
                      <w:t xml:space="preserve"> informed Mingei theory,</w:t>
                    </w:r>
                    <w:r w:rsidRPr="00830A54">
                      <w:t xml:space="preserve"> including those of John Ruskin, William Morris, William Blake, Walt Whitman, Émile Mâle</w:t>
                    </w:r>
                    <w:r>
                      <w:t>, and the works of</w:t>
                    </w:r>
                    <w:r w:rsidRPr="00830A54">
                      <w:t xml:space="preserve"> British pot</w:t>
                    </w:r>
                    <w:r>
                      <w:t xml:space="preserve">ter Bernard Leach (1887-1979). While Mingei began as a sense of appreciation, it </w:t>
                    </w:r>
                    <w:r w:rsidRPr="00830A54">
                      <w:t>developed into a</w:t>
                    </w:r>
                    <w:r>
                      <w:t>n artistic</w:t>
                    </w:r>
                    <w:r w:rsidRPr="00830A54">
                      <w:t xml:space="preserve"> movement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through research and propagation in</w:t>
                    </w:r>
                    <w:r w:rsidRPr="00830A54">
                      <w:t xml:space="preserve"> the magazine </w:t>
                    </w:r>
                    <w:r w:rsidRPr="00830A54">
                      <w:rPr>
                        <w:i/>
                      </w:rPr>
                      <w:t>Kōgei</w:t>
                    </w:r>
                    <w:r w:rsidRPr="00830A54">
                      <w:t xml:space="preserve"> (</w:t>
                    </w:r>
                    <w:r w:rsidRPr="00830A54">
                      <w:rPr>
                        <w:i/>
                      </w:rPr>
                      <w:t>Craft</w:t>
                    </w:r>
                    <w:r>
                      <w:rPr>
                        <w:rFonts w:hint="eastAsia"/>
                      </w:rPr>
                      <w:t xml:space="preserve"> [1931-</w:t>
                    </w:r>
                    <w:r>
                      <w:rPr>
                        <w:lang w:val="en-US"/>
                      </w:rPr>
                      <w:t>19</w:t>
                    </w:r>
                    <w:r>
                      <w:rPr>
                        <w:rFonts w:hint="eastAsia"/>
                      </w:rPr>
                      <w:t>51</w:t>
                    </w:r>
                    <w:r>
                      <w:rPr>
                        <w:lang w:val="en-US"/>
                      </w:rPr>
                      <w:t>]</w:t>
                    </w:r>
                    <w:r w:rsidRPr="00830A54">
                      <w:t xml:space="preserve">). </w:t>
                    </w:r>
                  </w:p>
                  <w:p w14:paraId="285E3934" w14:textId="7533FA93" w:rsidR="00CB5A8A" w:rsidRDefault="00957A4B" w:rsidP="00CB5A8A"/>
                </w:sdtContent>
              </w:sdt>
              <w:p w14:paraId="41C546A0" w14:textId="1AC39FB1" w:rsidR="00CB5A8A" w:rsidRDefault="0079783D" w:rsidP="00CB5A8A">
                <w:pPr>
                  <w:rPr>
                    <w:lang w:val="en-US"/>
                  </w:rPr>
                </w:pPr>
                <w:r>
                  <w:t xml:space="preserve">Founded in 1934, </w:t>
                </w:r>
                <w:r w:rsidR="00CB5A8A">
                  <w:t>The</w:t>
                </w:r>
                <w:r w:rsidR="00CB5A8A" w:rsidRPr="00830A54">
                  <w:t xml:space="preserve"> Japan Folk Crafts Association (</w:t>
                </w:r>
                <w:r w:rsidR="00CB5A8A" w:rsidRPr="004A2CF6">
                  <w:rPr>
                    <w:i/>
                  </w:rPr>
                  <w:t>Nippon Mingei Kyōkai</w:t>
                </w:r>
                <w:r w:rsidR="00CB5A8A" w:rsidRPr="00830A54">
                  <w:t>)</w:t>
                </w:r>
                <w:r>
                  <w:t xml:space="preserve"> </w:t>
                </w:r>
                <w:r w:rsidR="00CB5A8A" w:rsidRPr="00830A54">
                  <w:t>established</w:t>
                </w:r>
                <w:r w:rsidR="00CB5A8A">
                  <w:t xml:space="preserve"> a nationwide network for Mingei</w:t>
                </w:r>
                <w:r w:rsidR="004A2CF6">
                  <w:t>,</w:t>
                </w:r>
                <w:r w:rsidR="00CB5A8A">
                  <w:t xml:space="preserve"> a</w:t>
                </w:r>
                <w:r w:rsidR="00CB5A8A">
                  <w:rPr>
                    <w:rFonts w:hint="eastAsia"/>
                  </w:rPr>
                  <w:t>nd</w:t>
                </w:r>
                <w:r w:rsidR="00CB5A8A" w:rsidRPr="002E68D7">
                  <w:t xml:space="preserve"> </w:t>
                </w:r>
                <w:r w:rsidR="00CB5A8A">
                  <w:t>s</w:t>
                </w:r>
                <w:r w:rsidR="00CB5A8A" w:rsidRPr="00830A54">
                  <w:t>ome regional leaders began reviving declining local craft</w:t>
                </w:r>
                <w:r w:rsidR="00CC6C1C">
                  <w:t>ing practices</w:t>
                </w:r>
                <w:r w:rsidR="00CB5A8A" w:rsidRPr="00830A54">
                  <w:t xml:space="preserve"> through support, education</w:t>
                </w:r>
                <w:r>
                  <w:t>,</w:t>
                </w:r>
                <w:r w:rsidR="00CB5A8A" w:rsidRPr="00830A54">
                  <w:t xml:space="preserve"> and promotion as </w:t>
                </w:r>
                <w:r>
                  <w:t>‘</w:t>
                </w:r>
                <w:r w:rsidR="00CB5A8A" w:rsidRPr="00830A54">
                  <w:t>New Mingei.</w:t>
                </w:r>
                <w:r>
                  <w:t>’</w:t>
                </w:r>
                <w:r w:rsidR="00CB5A8A" w:rsidRPr="00830A54">
                  <w:t xml:space="preserve"> </w:t>
                </w:r>
                <w:r w:rsidR="00CB5A8A">
                  <w:t>I</w:t>
                </w:r>
                <w:r w:rsidR="00CB5A8A" w:rsidRPr="00830A54">
                  <w:t xml:space="preserve">n 1936 Yanagi built a museum in Tokyo to house his collection </w:t>
                </w:r>
                <w:r w:rsidR="00CB5A8A">
                  <w:t xml:space="preserve">and </w:t>
                </w:r>
                <w:r w:rsidR="00CB5A8A" w:rsidRPr="00830A54">
                  <w:t>to demonstrate the beauty of Mingei.</w:t>
                </w:r>
                <w:r w:rsidR="00CB5A8A">
                  <w:rPr>
                    <w:rFonts w:hint="eastAsia"/>
                  </w:rPr>
                  <w:t xml:space="preserve"> </w:t>
                </w:r>
              </w:p>
              <w:p w14:paraId="48332D95" w14:textId="77777777" w:rsidR="00CB5A8A" w:rsidRPr="00CB5A8A" w:rsidRDefault="00CB5A8A" w:rsidP="00CB5A8A">
                <w:pPr>
                  <w:rPr>
                    <w:lang w:val="en-US"/>
                  </w:rPr>
                </w:pPr>
              </w:p>
              <w:p w14:paraId="6E689594" w14:textId="15A6E34C" w:rsidR="00CB5A8A" w:rsidRDefault="00CB5A8A" w:rsidP="00CB5A8A">
                <w:r w:rsidRPr="00830A54">
                  <w:lastRenderedPageBreak/>
                  <w:t xml:space="preserve">Initially collected for beauty and later defined </w:t>
                </w:r>
                <w:r>
                  <w:t>in terms of</w:t>
                </w:r>
                <w:r w:rsidRPr="00830A54">
                  <w:t xml:space="preserve"> origins, Mingei </w:t>
                </w:r>
                <w:r>
                  <w:t>was</w:t>
                </w:r>
                <w:r w:rsidRPr="00830A54">
                  <w:t xml:space="preserve"> </w:t>
                </w:r>
                <w:r w:rsidR="00E97F14">
                  <w:t>rife</w:t>
                </w:r>
                <w:r w:rsidRPr="00830A54">
                  <w:t xml:space="preserve"> with contradictions: not all objects </w:t>
                </w:r>
                <w:r>
                  <w:t>claiming</w:t>
                </w:r>
                <w:r>
                  <w:rPr>
                    <w:rFonts w:hint="eastAsia"/>
                  </w:rPr>
                  <w:t xml:space="preserve"> to be</w:t>
                </w:r>
                <w:r w:rsidR="00E97F14">
                  <w:t xml:space="preserve"> Mingei</w:t>
                </w:r>
                <w:r w:rsidRPr="00830A54">
                  <w:t xml:space="preserve"> were made for common people; </w:t>
                </w:r>
                <w:r>
                  <w:t>the movement promoted handi</w:t>
                </w:r>
                <w:r w:rsidRPr="00830A54">
                  <w:t>crafts, which were increasingly costly in the</w:t>
                </w:r>
                <w:r w:rsidR="00E97F14">
                  <w:t xml:space="preserve"> industrialised world; </w:t>
                </w:r>
                <w:r w:rsidR="00965BC5">
                  <w:t>while</w:t>
                </w:r>
                <w:r w:rsidR="00E97F14">
                  <w:t xml:space="preserve"> few New Mingei</w:t>
                </w:r>
                <w:r w:rsidRPr="00830A54">
                  <w:t xml:space="preserve"> works achieved the</w:t>
                </w:r>
                <w:r>
                  <w:t xml:space="preserve"> aesthetic</w:t>
                </w:r>
                <w:r w:rsidRPr="00830A54">
                  <w:t xml:space="preserve"> standard </w:t>
                </w:r>
                <w:r>
                  <w:t>of</w:t>
                </w:r>
                <w:r w:rsidRPr="00830A54">
                  <w:t xml:space="preserve"> Yanagi’s collection. </w:t>
                </w:r>
                <w:r w:rsidR="00E97F14">
                  <w:rPr>
                    <w:lang w:val="en-US"/>
                  </w:rPr>
                  <w:t>Additionally,</w:t>
                </w:r>
                <w:r>
                  <w:t xml:space="preserve"> </w:t>
                </w:r>
                <w:r w:rsidRPr="00830A54">
                  <w:t xml:space="preserve">Mingei emerged at the time when crafts were taken up </w:t>
                </w:r>
                <w:r>
                  <w:rPr>
                    <w:rFonts w:hint="eastAsia"/>
                  </w:rPr>
                  <w:t xml:space="preserve">in Japan </w:t>
                </w:r>
                <w:r w:rsidRPr="00830A54">
                  <w:t xml:space="preserve">as </w:t>
                </w:r>
                <w:r>
                  <w:t xml:space="preserve">a </w:t>
                </w:r>
                <w:r w:rsidRPr="00830A54">
                  <w:t xml:space="preserve">means of creative expression, </w:t>
                </w:r>
                <w:r w:rsidR="00FB5578">
                  <w:t xml:space="preserve">and </w:t>
                </w:r>
                <w:r w:rsidRPr="00830A54">
                  <w:t>Yanagi’s claim that no work</w:t>
                </w:r>
                <w:r>
                  <w:t xml:space="preserve"> created consciously by an artist</w:t>
                </w:r>
                <w:r w:rsidRPr="00830A54">
                  <w:t xml:space="preserve"> could surpass the beauty of Mingei alie</w:t>
                </w:r>
                <w:r w:rsidR="00F913A8">
                  <w:t xml:space="preserve">nated some artists and critics, especially those inspired by his ideas. </w:t>
                </w:r>
                <w:r w:rsidRPr="00830A54">
                  <w:t>Yanagi</w:t>
                </w:r>
                <w:r>
                  <w:t>’</w:t>
                </w:r>
                <w:r>
                  <w:rPr>
                    <w:rFonts w:hint="eastAsia"/>
                  </w:rPr>
                  <w:t>s solution to this problem was his</w:t>
                </w:r>
                <w:r w:rsidR="00E61D3F">
                  <w:t xml:space="preserve"> ‘Buddhist aesthetic,’</w:t>
                </w:r>
                <w:r>
                  <w:t xml:space="preserve"> </w:t>
                </w:r>
                <w:r w:rsidRPr="00830A54">
                  <w:t>launched in 1948</w:t>
                </w:r>
                <w:r>
                  <w:t xml:space="preserve">, in which he </w:t>
                </w:r>
                <w:r w:rsidRPr="00830A54">
                  <w:t>discusse</w:t>
                </w:r>
                <w:r>
                  <w:t xml:space="preserve">d </w:t>
                </w:r>
                <w:r w:rsidR="00E61D3F">
                  <w:t>two approaches to beauty —</w:t>
                </w:r>
                <w:r w:rsidRPr="00830A54">
                  <w:t xml:space="preserve"> </w:t>
                </w:r>
                <w:r w:rsidR="00E61D3F">
                  <w:t>‘self-power’ and ‘other-power’ —</w:t>
                </w:r>
                <w:r w:rsidRPr="00830A54">
                  <w:t xml:space="preserve"> </w:t>
                </w:r>
                <w:r w:rsidR="00F913A8">
                  <w:t>suggesting</w:t>
                </w:r>
                <w:r w:rsidRPr="00830A54">
                  <w:t xml:space="preserve"> that in Buddha’s realm the distinction between beauty and ugliness ceases to exist.</w:t>
                </w:r>
              </w:p>
              <w:p w14:paraId="3D3F308C" w14:textId="77777777" w:rsidR="00CB5A8A" w:rsidRPr="00830A54" w:rsidRDefault="00CB5A8A" w:rsidP="00CB5A8A"/>
              <w:p w14:paraId="3C364659" w14:textId="36261655" w:rsidR="00CB5A8A" w:rsidRDefault="00CB5A8A" w:rsidP="00CB5A8A">
                <w:r w:rsidRPr="00830A54">
                  <w:t>Bernard Leach</w:t>
                </w:r>
                <w:r>
                  <w:t xml:space="preserve"> </w:t>
                </w:r>
                <w:r w:rsidRPr="00830A54">
                  <w:t xml:space="preserve">introduced </w:t>
                </w:r>
                <w:r>
                  <w:rPr>
                    <w:rFonts w:hint="eastAsia"/>
                  </w:rPr>
                  <w:t>the idea of Mingei</w:t>
                </w:r>
                <w:r w:rsidRPr="00830A54">
                  <w:t xml:space="preserve"> </w:t>
                </w:r>
                <w:r>
                  <w:rPr>
                    <w:rFonts w:hint="eastAsia"/>
                  </w:rPr>
                  <w:t xml:space="preserve">in English </w:t>
                </w:r>
                <w:r w:rsidRPr="00830A54">
                  <w:t xml:space="preserve">in </w:t>
                </w:r>
                <w:r w:rsidRPr="00830A54">
                  <w:rPr>
                    <w:i/>
                  </w:rPr>
                  <w:t>A Potter’s Book</w:t>
                </w:r>
                <w:r w:rsidRPr="00830A54">
                  <w:t xml:space="preserve"> (1940). In </w:t>
                </w:r>
                <w:r>
                  <w:t xml:space="preserve">the </w:t>
                </w:r>
                <w:r w:rsidRPr="00830A54">
                  <w:t xml:space="preserve">Western world where the memory of Arts and Crafts ethics lingered, Mingei provided a new </w:t>
                </w:r>
                <w:r>
                  <w:rPr>
                    <w:rFonts w:hint="eastAsia"/>
                  </w:rPr>
                  <w:t xml:space="preserve">and highly developed </w:t>
                </w:r>
                <w:r w:rsidRPr="00830A54">
                  <w:t>philosophy of creative life and aesthetic standard for post-</w:t>
                </w:r>
                <w:r w:rsidR="005866DD">
                  <w:t>World War II</w:t>
                </w:r>
                <w:r w:rsidRPr="00830A54">
                  <w:t xml:space="preserve"> studio craftspeople, </w:t>
                </w:r>
                <w:r w:rsidR="002522F7">
                  <w:t xml:space="preserve">which </w:t>
                </w:r>
                <w:r w:rsidRPr="00830A54">
                  <w:t>spread in tandem with Zen</w:t>
                </w:r>
                <w:r>
                  <w:t xml:space="preserve"> teachings of spiritual freedom</w:t>
                </w:r>
                <w:r w:rsidRPr="00830A54">
                  <w:t xml:space="preserve">. </w:t>
                </w:r>
              </w:p>
              <w:p w14:paraId="093595DC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</w:p>
              <w:p w14:paraId="67C2BE02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  <w:r>
                  <w:rPr>
                    <w:rFonts w:asciiTheme="majorHAnsi" w:hAnsiTheme="majorHAnsi" w:cstheme="minorHAnsi"/>
                  </w:rPr>
                  <w:t xml:space="preserve">Image: cutter.jpg </w:t>
                </w:r>
              </w:p>
              <w:p w14:paraId="35004F8F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</w:p>
              <w:p w14:paraId="67F8EBF3" w14:textId="77777777" w:rsidR="00CB5A8A" w:rsidRDefault="00CB5A8A" w:rsidP="00CB5A8A">
                <w:pPr>
                  <w:pStyle w:val="Caption"/>
                  <w:keepNext/>
                  <w:rPr>
                    <w:rFonts w:asciiTheme="majorHAnsi" w:hAnsiTheme="majorHAnsi" w:cstheme="minorHAnsi"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asciiTheme="majorHAnsi" w:hAnsiTheme="majorHAnsi" w:cstheme="minorHAnsi" w:hint="eastAsia"/>
                  </w:rPr>
                  <w:t>Wick cutter</w:t>
                </w:r>
                <w:r>
                  <w:rPr>
                    <w:rFonts w:asciiTheme="majorHAnsi" w:hAnsiTheme="majorHAnsi" w:cstheme="minorHAnsi"/>
                    <w:lang w:val="en-US"/>
                  </w:rPr>
                  <w:t xml:space="preserve"> </w:t>
                </w:r>
              </w:p>
              <w:p w14:paraId="5380C2A9" w14:textId="77777777" w:rsidR="00CB5A8A" w:rsidRDefault="00CB5A8A" w:rsidP="00CB5A8A">
                <w:pPr>
                  <w:pStyle w:val="Caption"/>
                  <w:keepNext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Kyoto, 20th century</w:t>
                </w:r>
              </w:p>
              <w:p w14:paraId="0DB8B121" w14:textId="77777777" w:rsidR="00CB5A8A" w:rsidRDefault="00CB5A8A" w:rsidP="00CB5A8A">
                <w:pPr>
                  <w:pStyle w:val="Caption"/>
                  <w:keepNext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Brass; 30.5 x 9.4cm</w:t>
                </w:r>
              </w:p>
              <w:p w14:paraId="016FE967" w14:textId="77777777" w:rsidR="00CB5A8A" w:rsidRPr="00CB5A8A" w:rsidRDefault="00CB5A8A" w:rsidP="00CB5A8A">
                <w:pPr>
                  <w:pStyle w:val="Caption"/>
                  <w:keepNext/>
                </w:pPr>
                <w:r>
                  <w:rPr>
                    <w:rFonts w:asciiTheme="majorHAnsi" w:hAnsiTheme="majorHAnsi" w:cstheme="minorHAnsi" w:hint="eastAsia"/>
                  </w:rPr>
                  <w:t>The Japan Folk Crafts Museum</w:t>
                </w:r>
              </w:p>
              <w:p w14:paraId="3D59C08D" w14:textId="77777777" w:rsidR="003F0D73" w:rsidRPr="00CB5A8A" w:rsidRDefault="00FE0589" w:rsidP="00CB5A8A">
                <w:pPr>
                  <w:tabs>
                    <w:tab w:val="center" w:pos="4513"/>
                  </w:tabs>
                  <w:rPr>
                    <w:rFonts w:asciiTheme="majorHAnsi" w:hAnsiTheme="majorHAnsi" w:cstheme="minorHAnsi"/>
                  </w:rPr>
                </w:pPr>
                <w:hyperlink r:id="rId9" w:history="1">
                  <w:r w:rsidR="00CB5A8A">
                    <w:rPr>
                      <w:rStyle w:val="Hyperlink"/>
                    </w:rPr>
                    <w:t>http://www.mingeikan.or.jp/english/</w:t>
                  </w:r>
                </w:hyperlink>
              </w:p>
            </w:tc>
          </w:sdtContent>
        </w:sdt>
      </w:tr>
      <w:tr w:rsidR="003235A7" w14:paraId="1375FA24" w14:textId="77777777" w:rsidTr="003235A7">
        <w:tc>
          <w:tcPr>
            <w:tcW w:w="9016" w:type="dxa"/>
          </w:tcPr>
          <w:p w14:paraId="2FCD12D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FD54FC" w14:textId="6DB65BED" w:rsidR="00347238" w:rsidRDefault="00FE0589" w:rsidP="008A5B87">
            <w:sdt>
              <w:sdtPr>
                <w:id w:val="674238880"/>
                <w:citation/>
              </w:sdtPr>
              <w:sdtContent>
                <w:r w:rsidR="00026844">
                  <w:fldChar w:fldCharType="begin"/>
                </w:r>
                <w:r w:rsidR="00026844">
                  <w:rPr>
                    <w:lang w:val="en-US"/>
                  </w:rPr>
                  <w:instrText xml:space="preserve"> CITATION Nih95 \l 1033 </w:instrText>
                </w:r>
                <w:r w:rsidR="00026844">
                  <w:fldChar w:fldCharType="separate"/>
                </w:r>
                <w:r w:rsidR="00026844">
                  <w:rPr>
                    <w:noProof/>
                    <w:lang w:val="en-US"/>
                  </w:rPr>
                  <w:t>(Mingeikan)</w:t>
                </w:r>
                <w:r w:rsidR="00026844">
                  <w:fldChar w:fldCharType="end"/>
                </w:r>
              </w:sdtContent>
            </w:sdt>
          </w:p>
          <w:p w14:paraId="6BB21731" w14:textId="21D23B45" w:rsidR="00347238" w:rsidRDefault="00FE0589" w:rsidP="008A5B87">
            <w:sdt>
              <w:sdtPr>
                <w:id w:val="1639764026"/>
                <w:citation/>
              </w:sdtPr>
              <w:sdtContent>
                <w:r w:rsidR="00026844">
                  <w:fldChar w:fldCharType="begin"/>
                </w:r>
                <w:r w:rsidR="00026844">
                  <w:rPr>
                    <w:lang w:val="en-US"/>
                  </w:rPr>
                  <w:instrText xml:space="preserve"> CITATION Kim07 \l 1033 </w:instrText>
                </w:r>
                <w:r w:rsidR="00026844">
                  <w:fldChar w:fldCharType="separate"/>
                </w:r>
                <w:r w:rsidR="00026844">
                  <w:rPr>
                    <w:noProof/>
                    <w:lang w:val="en-US"/>
                  </w:rPr>
                  <w:t>(Brandt)</w:t>
                </w:r>
                <w:r w:rsidR="00026844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6959236A" w14:textId="68185CFC" w:rsidR="00CB5A8A" w:rsidRDefault="00FE0589" w:rsidP="00CB5A8A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id w:val="-550458892"/>
                    <w:citation/>
                  </w:sdtPr>
                  <w:sdtContent>
                    <w:r w:rsidR="00026844">
                      <w:fldChar w:fldCharType="begin"/>
                    </w:r>
                    <w:r w:rsidR="00026844">
                      <w:rPr>
                        <w:lang w:val="en-US"/>
                      </w:rPr>
                      <w:instrText xml:space="preserve"> CITATION Yuk04 \l 1033 </w:instrText>
                    </w:r>
                    <w:r w:rsidR="00026844">
                      <w:fldChar w:fldCharType="separate"/>
                    </w:r>
                    <w:r w:rsidR="00026844">
                      <w:rPr>
                        <w:noProof/>
                        <w:lang w:val="en-US"/>
                      </w:rPr>
                      <w:t xml:space="preserve"> (Kikuchi)</w:t>
                    </w:r>
                    <w:r w:rsidR="00026844">
                      <w:fldChar w:fldCharType="end"/>
                    </w:r>
                  </w:sdtContent>
                </w:sdt>
              </w:p>
              <w:p w14:paraId="0167591A" w14:textId="1D0F8F9D" w:rsidR="00026844" w:rsidRDefault="00FE0589" w:rsidP="00CB5A8A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rPr>
                      <w:rFonts w:asciiTheme="majorHAnsi" w:hAnsiTheme="majorHAnsi" w:cstheme="minorHAnsi"/>
                      <w:lang w:val="en-US"/>
                    </w:rPr>
                    <w:id w:val="-1605946919"/>
                    <w:citation/>
                  </w:sdtPr>
                  <w:sdtContent>
                    <w:r w:rsidR="00026844">
                      <w:rPr>
                        <w:rFonts w:asciiTheme="majorHAnsi" w:hAnsiTheme="majorHAnsi" w:cstheme="minorHAnsi"/>
                        <w:lang w:val="en-US"/>
                      </w:rPr>
                      <w:fldChar w:fldCharType="begin"/>
                    </w:r>
                    <w:r w:rsidR="00026844">
                      <w:rPr>
                        <w:rFonts w:ascii="Times New Roman" w:hAnsi="Times New Roman" w:cstheme="minorHAnsi"/>
                        <w:lang w:val="en-US"/>
                      </w:rPr>
                      <w:instrText xml:space="preserve">CITATION Mar11 \l 1033 </w:instrText>
                    </w:r>
                    <w:r w:rsidR="00026844">
                      <w:rPr>
                        <w:rFonts w:asciiTheme="majorHAnsi" w:hAnsiTheme="majorHAnsi" w:cstheme="minorHAnsi"/>
                        <w:lang w:val="en-US"/>
                      </w:rPr>
                      <w:fldChar w:fldCharType="separate"/>
                    </w:r>
                    <w:r w:rsidR="00026844" w:rsidRPr="00026844">
                      <w:rPr>
                        <w:rFonts w:ascii="Times New Roman" w:hAnsi="Times New Roman" w:cstheme="minorHAnsi"/>
                        <w:noProof/>
                        <w:lang w:val="en-US"/>
                      </w:rPr>
                      <w:t>(Nakami)</w:t>
                    </w:r>
                    <w:r w:rsidR="00026844">
                      <w:rPr>
                        <w:rFonts w:asciiTheme="majorHAnsi" w:hAnsiTheme="majorHAnsi" w:cstheme="minorHAnsi"/>
                        <w:lang w:val="en-US"/>
                      </w:rPr>
                      <w:fldChar w:fldCharType="end"/>
                    </w:r>
                  </w:sdtContent>
                </w:sdt>
              </w:p>
              <w:p w14:paraId="399E92E4" w14:textId="56B9563B" w:rsidR="003235A7" w:rsidRPr="000141B2" w:rsidRDefault="00FE0589" w:rsidP="00FB11DE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rPr>
                      <w:rFonts w:asciiTheme="majorHAnsi" w:hAnsiTheme="majorHAnsi" w:cstheme="minorHAnsi"/>
                      <w:lang w:val="en-US"/>
                    </w:rPr>
                    <w:id w:val="-1491317382"/>
                    <w:citation/>
                  </w:sdtPr>
                  <w:sdtContent>
                    <w:r w:rsidR="00026844">
                      <w:rPr>
                        <w:rFonts w:asciiTheme="majorHAnsi" w:hAnsiTheme="majorHAnsi" w:cstheme="minorHAnsi"/>
                        <w:lang w:val="en-US"/>
                      </w:rPr>
                      <w:fldChar w:fldCharType="begin"/>
                    </w:r>
                    <w:r w:rsidR="00026844">
                      <w:rPr>
                        <w:rFonts w:ascii="Times New Roman" w:hAnsi="Times New Roman" w:cstheme="minorHAnsi"/>
                        <w:lang w:val="en-US"/>
                      </w:rPr>
                      <w:instrText xml:space="preserve"> CITATION Sōe72 \l 1033 </w:instrText>
                    </w:r>
                    <w:r w:rsidR="00026844">
                      <w:rPr>
                        <w:rFonts w:asciiTheme="majorHAnsi" w:hAnsiTheme="majorHAnsi" w:cstheme="minorHAnsi"/>
                        <w:lang w:val="en-US"/>
                      </w:rPr>
                      <w:fldChar w:fldCharType="separate"/>
                    </w:r>
                    <w:r w:rsidR="00026844" w:rsidRPr="00026844">
                      <w:rPr>
                        <w:rFonts w:ascii="Times New Roman" w:hAnsi="Times New Roman" w:cstheme="minorHAnsi"/>
                        <w:noProof/>
                        <w:lang w:val="en-US"/>
                      </w:rPr>
                      <w:t>(Yanagi)</w:t>
                    </w:r>
                    <w:r w:rsidR="00026844">
                      <w:rPr>
                        <w:rFonts w:asciiTheme="majorHAnsi" w:hAnsiTheme="majorHAnsi" w:cstheme="minorHAnsi"/>
                        <w:lang w:val="en-US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009EB3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6BCA0" w14:textId="77777777" w:rsidR="00FE0589" w:rsidRDefault="00FE0589" w:rsidP="007A0D55">
      <w:pPr>
        <w:spacing w:after="0" w:line="240" w:lineRule="auto"/>
      </w:pPr>
      <w:r>
        <w:separator/>
      </w:r>
    </w:p>
  </w:endnote>
  <w:endnote w:type="continuationSeparator" w:id="0">
    <w:p w14:paraId="02B2313D" w14:textId="77777777" w:rsidR="00FE0589" w:rsidRDefault="00FE05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1FA19" w14:textId="77777777" w:rsidR="00FE0589" w:rsidRDefault="00FE0589" w:rsidP="007A0D55">
      <w:pPr>
        <w:spacing w:after="0" w:line="240" w:lineRule="auto"/>
      </w:pPr>
      <w:r>
        <w:separator/>
      </w:r>
    </w:p>
  </w:footnote>
  <w:footnote w:type="continuationSeparator" w:id="0">
    <w:p w14:paraId="1E569233" w14:textId="77777777" w:rsidR="00FE0589" w:rsidRDefault="00FE05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AC7E" w14:textId="77777777" w:rsidR="00FE0589" w:rsidRDefault="00FE05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8185880" w14:textId="77777777" w:rsidR="00FE0589" w:rsidRDefault="00FE05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8A"/>
    <w:rsid w:val="000141B2"/>
    <w:rsid w:val="00026844"/>
    <w:rsid w:val="00032559"/>
    <w:rsid w:val="00052040"/>
    <w:rsid w:val="0007680F"/>
    <w:rsid w:val="000934D4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4BCB"/>
    <w:rsid w:val="00244BB0"/>
    <w:rsid w:val="002522F7"/>
    <w:rsid w:val="002826D8"/>
    <w:rsid w:val="002A0A0D"/>
    <w:rsid w:val="002B0B37"/>
    <w:rsid w:val="0030662D"/>
    <w:rsid w:val="003235A7"/>
    <w:rsid w:val="00347238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CF6"/>
    <w:rsid w:val="004A7476"/>
    <w:rsid w:val="004C0EC5"/>
    <w:rsid w:val="004E5896"/>
    <w:rsid w:val="00513EE6"/>
    <w:rsid w:val="00525C60"/>
    <w:rsid w:val="00534F8F"/>
    <w:rsid w:val="00541950"/>
    <w:rsid w:val="005866D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83D"/>
    <w:rsid w:val="007A0D55"/>
    <w:rsid w:val="007B3377"/>
    <w:rsid w:val="007E5F44"/>
    <w:rsid w:val="007F2113"/>
    <w:rsid w:val="00821DE3"/>
    <w:rsid w:val="00846CE1"/>
    <w:rsid w:val="008A5B87"/>
    <w:rsid w:val="00922950"/>
    <w:rsid w:val="00957A4B"/>
    <w:rsid w:val="00965BC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248"/>
    <w:rsid w:val="00C27FAB"/>
    <w:rsid w:val="00C358D4"/>
    <w:rsid w:val="00C47DFA"/>
    <w:rsid w:val="00C6296B"/>
    <w:rsid w:val="00C91877"/>
    <w:rsid w:val="00CB5A8A"/>
    <w:rsid w:val="00CC586D"/>
    <w:rsid w:val="00CC6C1C"/>
    <w:rsid w:val="00CD0DC4"/>
    <w:rsid w:val="00CD6F0A"/>
    <w:rsid w:val="00CF1542"/>
    <w:rsid w:val="00CF3EC5"/>
    <w:rsid w:val="00D656DA"/>
    <w:rsid w:val="00D83300"/>
    <w:rsid w:val="00DC6B48"/>
    <w:rsid w:val="00DF01B0"/>
    <w:rsid w:val="00E61D3F"/>
    <w:rsid w:val="00E85A05"/>
    <w:rsid w:val="00E9181D"/>
    <w:rsid w:val="00E95829"/>
    <w:rsid w:val="00E97F14"/>
    <w:rsid w:val="00EA606C"/>
    <w:rsid w:val="00EB0C8C"/>
    <w:rsid w:val="00EB51FD"/>
    <w:rsid w:val="00EB77DB"/>
    <w:rsid w:val="00ED139F"/>
    <w:rsid w:val="00EF74F7"/>
    <w:rsid w:val="00F36937"/>
    <w:rsid w:val="00F60F53"/>
    <w:rsid w:val="00F913A8"/>
    <w:rsid w:val="00FA1925"/>
    <w:rsid w:val="00FB11DE"/>
    <w:rsid w:val="00FB5578"/>
    <w:rsid w:val="00FB589A"/>
    <w:rsid w:val="00FB7317"/>
    <w:rsid w:val="00FE058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A7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A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8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B5A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A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8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B5A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ingeikan.or.jp/english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75F43B4432654588FE21B3C80B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6BAF-80E2-274A-BE56-FA0A052EC067}"/>
      </w:docPartPr>
      <w:docPartBody>
        <w:p w:rsidR="001330F5" w:rsidRDefault="001330F5">
          <w:pPr>
            <w:pStyle w:val="5175F43B4432654588FE21B3C80BD0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7136F2AE03834C8C1F55D989D95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63227-83A3-2047-98B0-0BAB47EEC299}"/>
      </w:docPartPr>
      <w:docPartBody>
        <w:p w:rsidR="001330F5" w:rsidRDefault="001330F5">
          <w:pPr>
            <w:pStyle w:val="497136F2AE03834C8C1F55D989D95EA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236EB813D33F40B44CE0FC02626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E6225-AAB6-9649-8E1C-DFD2AAC2D283}"/>
      </w:docPartPr>
      <w:docPartBody>
        <w:p w:rsidR="001330F5" w:rsidRDefault="001330F5">
          <w:pPr>
            <w:pStyle w:val="E9236EB813D33F40B44CE0FC026265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025D2D3770A743ADF80F30691F1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37D4-1729-A543-85B9-55988B5B634F}"/>
      </w:docPartPr>
      <w:docPartBody>
        <w:p w:rsidR="001330F5" w:rsidRDefault="001330F5">
          <w:pPr>
            <w:pStyle w:val="73025D2D3770A743ADF80F30691F1F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905B3024A6F148AFE27BD74F2C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764E-00BA-F04D-BFC6-5D3E1397C39E}"/>
      </w:docPartPr>
      <w:docPartBody>
        <w:p w:rsidR="001330F5" w:rsidRDefault="001330F5">
          <w:pPr>
            <w:pStyle w:val="CB905B3024A6F148AFE27BD74F2C3D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A403D2A9BF1D946A870E1450ADB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CEAF-180B-9E48-81BA-66471F5D0B1B}"/>
      </w:docPartPr>
      <w:docPartBody>
        <w:p w:rsidR="001330F5" w:rsidRDefault="001330F5">
          <w:pPr>
            <w:pStyle w:val="DA403D2A9BF1D946A870E1450ADB47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568F48FB22A447A42250FEECF27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FB9C-5D23-6847-8160-BAA492D1F443}"/>
      </w:docPartPr>
      <w:docPartBody>
        <w:p w:rsidR="001330F5" w:rsidRDefault="001330F5">
          <w:pPr>
            <w:pStyle w:val="0F568F48FB22A447A42250FEECF27C1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F3F9FE6460E804F9C12EF27B4F16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B2A0-3126-D24B-B04A-C26C2DC943D4}"/>
      </w:docPartPr>
      <w:docPartBody>
        <w:p w:rsidR="001330F5" w:rsidRDefault="001330F5">
          <w:pPr>
            <w:pStyle w:val="DF3F9FE6460E804F9C12EF27B4F16A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0ECCF52751884E8744E59896E6D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680B-D159-ED4D-B682-650BB2E5A7F2}"/>
      </w:docPartPr>
      <w:docPartBody>
        <w:p w:rsidR="001330F5" w:rsidRDefault="001330F5">
          <w:pPr>
            <w:pStyle w:val="4D0ECCF52751884E8744E59896E6DB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308A8BCE175E42BA171C554FC67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EEEC1-4358-A54D-902D-C4E74DDA0EF2}"/>
      </w:docPartPr>
      <w:docPartBody>
        <w:p w:rsidR="001330F5" w:rsidRDefault="001330F5">
          <w:pPr>
            <w:pStyle w:val="44308A8BCE175E42BA171C554FC673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A4A998575D214286524E6F8E6EB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B104E-CFD3-294A-BB69-2395C4F2ED34}"/>
      </w:docPartPr>
      <w:docPartBody>
        <w:p w:rsidR="00000000" w:rsidRDefault="001330F5" w:rsidP="001330F5">
          <w:pPr>
            <w:pStyle w:val="F6A4A998575D214286524E6F8E6EBE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F5"/>
    <w:rsid w:val="0013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0F5"/>
    <w:rPr>
      <w:color w:val="808080"/>
    </w:rPr>
  </w:style>
  <w:style w:type="paragraph" w:customStyle="1" w:styleId="5175F43B4432654588FE21B3C80BD09B">
    <w:name w:val="5175F43B4432654588FE21B3C80BD09B"/>
  </w:style>
  <w:style w:type="paragraph" w:customStyle="1" w:styleId="497136F2AE03834C8C1F55D989D95EA8">
    <w:name w:val="497136F2AE03834C8C1F55D989D95EA8"/>
  </w:style>
  <w:style w:type="paragraph" w:customStyle="1" w:styleId="E9236EB813D33F40B44CE0FC02626534">
    <w:name w:val="E9236EB813D33F40B44CE0FC02626534"/>
  </w:style>
  <w:style w:type="paragraph" w:customStyle="1" w:styleId="73025D2D3770A743ADF80F30691F1F21">
    <w:name w:val="73025D2D3770A743ADF80F30691F1F21"/>
  </w:style>
  <w:style w:type="paragraph" w:customStyle="1" w:styleId="CB905B3024A6F148AFE27BD74F2C3D8C">
    <w:name w:val="CB905B3024A6F148AFE27BD74F2C3D8C"/>
  </w:style>
  <w:style w:type="paragraph" w:customStyle="1" w:styleId="DA403D2A9BF1D946A870E1450ADB472A">
    <w:name w:val="DA403D2A9BF1D946A870E1450ADB472A"/>
  </w:style>
  <w:style w:type="paragraph" w:customStyle="1" w:styleId="0F568F48FB22A447A42250FEECF27C16">
    <w:name w:val="0F568F48FB22A447A42250FEECF27C16"/>
  </w:style>
  <w:style w:type="paragraph" w:customStyle="1" w:styleId="DF3F9FE6460E804F9C12EF27B4F16AB4">
    <w:name w:val="DF3F9FE6460E804F9C12EF27B4F16AB4"/>
  </w:style>
  <w:style w:type="paragraph" w:customStyle="1" w:styleId="4D0ECCF52751884E8744E59896E6DBB6">
    <w:name w:val="4D0ECCF52751884E8744E59896E6DBB6"/>
  </w:style>
  <w:style w:type="paragraph" w:customStyle="1" w:styleId="44308A8BCE175E42BA171C554FC673A6">
    <w:name w:val="44308A8BCE175E42BA171C554FC673A6"/>
  </w:style>
  <w:style w:type="paragraph" w:customStyle="1" w:styleId="5C4B07B9BE7DCB4F8D1AFCC7D01DCCD8">
    <w:name w:val="5C4B07B9BE7DCB4F8D1AFCC7D01DCCD8"/>
  </w:style>
  <w:style w:type="paragraph" w:customStyle="1" w:styleId="F6A4A998575D214286524E6F8E6EBE83">
    <w:name w:val="F6A4A998575D214286524E6F8E6EBE83"/>
    <w:rsid w:val="00133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0F5"/>
    <w:rPr>
      <w:color w:val="808080"/>
    </w:rPr>
  </w:style>
  <w:style w:type="paragraph" w:customStyle="1" w:styleId="5175F43B4432654588FE21B3C80BD09B">
    <w:name w:val="5175F43B4432654588FE21B3C80BD09B"/>
  </w:style>
  <w:style w:type="paragraph" w:customStyle="1" w:styleId="497136F2AE03834C8C1F55D989D95EA8">
    <w:name w:val="497136F2AE03834C8C1F55D989D95EA8"/>
  </w:style>
  <w:style w:type="paragraph" w:customStyle="1" w:styleId="E9236EB813D33F40B44CE0FC02626534">
    <w:name w:val="E9236EB813D33F40B44CE0FC02626534"/>
  </w:style>
  <w:style w:type="paragraph" w:customStyle="1" w:styleId="73025D2D3770A743ADF80F30691F1F21">
    <w:name w:val="73025D2D3770A743ADF80F30691F1F21"/>
  </w:style>
  <w:style w:type="paragraph" w:customStyle="1" w:styleId="CB905B3024A6F148AFE27BD74F2C3D8C">
    <w:name w:val="CB905B3024A6F148AFE27BD74F2C3D8C"/>
  </w:style>
  <w:style w:type="paragraph" w:customStyle="1" w:styleId="DA403D2A9BF1D946A870E1450ADB472A">
    <w:name w:val="DA403D2A9BF1D946A870E1450ADB472A"/>
  </w:style>
  <w:style w:type="paragraph" w:customStyle="1" w:styleId="0F568F48FB22A447A42250FEECF27C16">
    <w:name w:val="0F568F48FB22A447A42250FEECF27C16"/>
  </w:style>
  <w:style w:type="paragraph" w:customStyle="1" w:styleId="DF3F9FE6460E804F9C12EF27B4F16AB4">
    <w:name w:val="DF3F9FE6460E804F9C12EF27B4F16AB4"/>
  </w:style>
  <w:style w:type="paragraph" w:customStyle="1" w:styleId="4D0ECCF52751884E8744E59896E6DBB6">
    <w:name w:val="4D0ECCF52751884E8744E59896E6DBB6"/>
  </w:style>
  <w:style w:type="paragraph" w:customStyle="1" w:styleId="44308A8BCE175E42BA171C554FC673A6">
    <w:name w:val="44308A8BCE175E42BA171C554FC673A6"/>
  </w:style>
  <w:style w:type="paragraph" w:customStyle="1" w:styleId="5C4B07B9BE7DCB4F8D1AFCC7D01DCCD8">
    <w:name w:val="5C4B07B9BE7DCB4F8D1AFCC7D01DCCD8"/>
  </w:style>
  <w:style w:type="paragraph" w:customStyle="1" w:styleId="F6A4A998575D214286524E6F8E6EBE83">
    <w:name w:val="F6A4A998575D214286524E6F8E6EBE83"/>
    <w:rsid w:val="00133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Nih95</b:Tag>
    <b:SourceType>Book</b:SourceType>
    <b:Guid>{5DC6C5CB-B1DF-6940-9F55-DDE1F1E84C54}</b:Guid>
    <b:Author>
      <b:Author>
        <b:NameList>
          <b:Person>
            <b:Last>Mingeikan</b:Last>
            <b:First>Nihon</b:First>
          </b:Person>
        </b:NameList>
      </b:Author>
    </b:Author>
    <b:Title>Mingei: Two Centuries of Japanese Folk Art</b:Title>
    <b:City>Tokyo</b:City>
    <b:Publisher>International Programs Dept., the Japan Folk Crafts Museum</b:Publisher>
    <b:Year>1995</b:Year>
    <b:RefOrder>1</b:RefOrder>
  </b:Source>
  <b:Source>
    <b:Tag>Kim07</b:Tag>
    <b:SourceType>Book</b:SourceType>
    <b:Guid>{62CCEE6B-EFF8-3647-BCC9-1276C01EDF18}</b:Guid>
    <b:Author>
      <b:Author>
        <b:NameList>
          <b:Person>
            <b:Last>Brandt</b:Last>
            <b:First>Kim</b:First>
          </b:Person>
        </b:NameList>
      </b:Author>
    </b:Author>
    <b:Title>Kingdom of Beauty: Mingei and the Politics of Folk Art in Imperial Japan </b:Title>
    <b:City>DurhaM</b:City>
    <b:StateProvince>NC</b:StateProvince>
    <b:Publisher>Duke UP</b:Publisher>
    <b:Year>2007</b:Year>
    <b:RefOrder>2</b:RefOrder>
  </b:Source>
  <b:Source>
    <b:Tag>Yuk04</b:Tag>
    <b:SourceType>Book</b:SourceType>
    <b:Guid>{1BD826C7-6E34-864C-8133-4985AD719D0D}</b:Guid>
    <b:Author>
      <b:Author>
        <b:NameList>
          <b:Person>
            <b:Last>Kikuchi</b:Last>
            <b:First>Yuko</b:First>
          </b:Person>
        </b:NameList>
      </b:Author>
    </b:Author>
    <b:Title>Japanese Modernization and Mingei Theory: Cultural Nationalism and Oriental Orientalism</b:Title>
    <b:City>London &amp; New York</b:City>
    <b:Publisher>RoutledgeCurzon</b:Publisher>
    <b:Year>2004</b:Year>
    <b:RefOrder>3</b:RefOrder>
  </b:Source>
  <b:Source>
    <b:Tag>Mar11</b:Tag>
    <b:SourceType>Book</b:SourceType>
    <b:Guid>{2BDDB5B9-7137-5141-9A5A-1D035C261684}</b:Guid>
    <b:Author>
      <b:Author>
        <b:NameList>
          <b:Person>
            <b:Last>Nakami</b:Last>
            <b:First>Mari</b:First>
          </b:Person>
        </b:NameList>
      </b:Author>
    </b:Author>
    <b:Title>In Pursuit of Composite Beauty: Yanagi Sōetsu, His Aesthetics and Aspiration for Peace</b:Title>
    <b:City>Melbourne</b:City>
    <b:Publisher>Trans Pacific Press &amp; Tokyo: Tokyo UP</b:Publisher>
    <b:Year>2011</b:Year>
    <b:RefOrder>4</b:RefOrder>
  </b:Source>
  <b:Source>
    <b:Tag>Sōe72</b:Tag>
    <b:SourceType>Book</b:SourceType>
    <b:Guid>{960023CD-977D-D446-A12F-A6729FBC14FB}</b:Guid>
    <b:Author>
      <b:Author>
        <b:NameList>
          <b:Person>
            <b:Last>Yanagi</b:Last>
            <b:First>Sōetsu</b:First>
          </b:Person>
        </b:NameList>
      </b:Author>
    </b:Author>
    <b:Title>The Unknown Craftsman: a Japanese Insight Into Beauty</b:Title>
    <b:City>New York</b:City>
    <b:Publisher>Kodansha International</b:Publisher>
    <b:Year>1972</b:Year>
    <b:Comments>Adapted by Bernard Leach</b:Comments>
    <b:RefOrder>5</b:RefOrder>
  </b:Source>
</b:Sources>
</file>

<file path=customXml/itemProps1.xml><?xml version="1.0" encoding="utf-8"?>
<ds:datastoreItem xmlns:ds="http://schemas.openxmlformats.org/officeDocument/2006/customXml" ds:itemID="{9E72FF5E-EB95-1A47-B6D3-2DE7AA8E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54</TotalTime>
  <Pages>2</Pages>
  <Words>716</Words>
  <Characters>4084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73</cp:revision>
  <dcterms:created xsi:type="dcterms:W3CDTF">2015-01-15T04:17:00Z</dcterms:created>
  <dcterms:modified xsi:type="dcterms:W3CDTF">2015-01-15T23:40:00Z</dcterms:modified>
</cp:coreProperties>
</file>