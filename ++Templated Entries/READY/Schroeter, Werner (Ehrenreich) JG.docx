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5FCBD4CD06455D9B32AE12E765B38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285CA56C1B4B44BC621C765462C39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469D0" w:rsidP="00E469D0">
                <w:r>
                  <w:t>Andreas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A4EAFA9AC141C19AF46754C707F7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AT"/>
            </w:rPr>
            <w:alias w:val="Last name"/>
            <w:tag w:val="authorLastName"/>
            <w:id w:val="-1088529830"/>
            <w:placeholder>
              <w:docPart w:val="126F9164CD88438B89B8F9AF1B8410D3"/>
            </w:placeholder>
            <w:text/>
          </w:sdtPr>
          <w:sdtContent>
            <w:tc>
              <w:tcPr>
                <w:tcW w:w="2642" w:type="dxa"/>
              </w:tcPr>
              <w:p w:rsidR="00B574C9" w:rsidRDefault="00E469D0" w:rsidP="00922950">
                <w:r w:rsidRPr="00E469D0">
                  <w:rPr>
                    <w:lang w:val="de-AT"/>
                  </w:rPr>
                  <w:t>Ehrenreich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52A398ABC04430795F0B8B80A98CBE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429DB6783884B88A15F2A5F2C179A3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E469D0" w:rsidP="00B574C9">
                <w:proofErr w:type="spellStart"/>
                <w:r w:rsidRPr="00E469D0">
                  <w:t>Universität</w:t>
                </w:r>
                <w:proofErr w:type="spellEnd"/>
                <w:r w:rsidRPr="00E469D0">
                  <w:t xml:space="preserve"> Wien</w:t>
                </w:r>
                <w:r>
                  <w:t xml:space="preserve"> (University of Vienna)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de-AT"/>
            </w:rPr>
            <w:alias w:val="Article headword"/>
            <w:tag w:val="articleHeadword"/>
            <w:id w:val="-361440020"/>
            <w:placeholder>
              <w:docPart w:val="B28228C2846C4E8A96D5DDD29FA3116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469D0" w:rsidP="00E469D0">
                <w:pPr>
                  <w:rPr>
                    <w:b/>
                  </w:rPr>
                </w:pPr>
                <w:r w:rsidRPr="00E469D0">
                  <w:rPr>
                    <w:lang w:val="de-AT"/>
                  </w:rPr>
                  <w:t>Schroeter, Werner (1945–2010)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3F54FE70EBE490C86526A29544F2E8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894DB6A6FEA4867B7319E93E018FE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E469D0" w:rsidRDefault="00E469D0" w:rsidP="00E469D0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 xml:space="preserve">German director and writer Werner Schroeter </w:t>
                </w:r>
                <w:r w:rsidRPr="00F74A2C">
                  <w:rPr>
                    <w:lang w:val="de-AT"/>
                  </w:rPr>
                  <w:t xml:space="preserve">taught himself to </w:t>
                </w:r>
                <w:r>
                  <w:rPr>
                    <w:lang w:val="de-AT"/>
                  </w:rPr>
                  <w:t>use</w:t>
                </w:r>
                <w:r w:rsidRPr="00F74A2C">
                  <w:rPr>
                    <w:lang w:val="de-AT"/>
                  </w:rPr>
                  <w:t xml:space="preserve"> a camera</w:t>
                </w:r>
                <w:r>
                  <w:rPr>
                    <w:lang w:val="de-AT"/>
                  </w:rPr>
                  <w:t xml:space="preserve"> in the late 1960s. He presented his </w:t>
                </w:r>
                <w:r w:rsidRPr="00F74A2C">
                  <w:rPr>
                    <w:lang w:val="de-AT"/>
                  </w:rPr>
                  <w:t>first shorts</w:t>
                </w:r>
                <w:r>
                  <w:rPr>
                    <w:lang w:val="de-AT"/>
                  </w:rPr>
                  <w:t xml:space="preserve"> (i</w:t>
                </w:r>
                <w:r w:rsidRPr="00F74A2C">
                  <w:rPr>
                    <w:lang w:val="de-AT"/>
                  </w:rPr>
                  <w:t>n Super 8 and 16 mm</w:t>
                </w:r>
                <w:r>
                  <w:rPr>
                    <w:lang w:val="de-AT"/>
                  </w:rPr>
                  <w:t>)</w:t>
                </w:r>
                <w:r w:rsidRPr="00F74A2C">
                  <w:rPr>
                    <w:lang w:val="de-AT"/>
                  </w:rPr>
                  <w:t xml:space="preserve"> at the festival of Knokke</w:t>
                </w:r>
                <w:r>
                  <w:rPr>
                    <w:lang w:val="de-AT"/>
                  </w:rPr>
                  <w:t>-le-Zoute</w:t>
                </w:r>
                <w:r w:rsidRPr="00F74A2C">
                  <w:rPr>
                    <w:lang w:val="de-AT"/>
                  </w:rPr>
                  <w:t xml:space="preserve">. After the critical success of his breakthrough </w:t>
                </w:r>
                <w:r w:rsidRPr="00F74A2C">
                  <w:rPr>
                    <w:i/>
                    <w:lang w:val="de-AT"/>
                  </w:rPr>
                  <w:t>Eika Katappa</w:t>
                </w:r>
                <w:r>
                  <w:rPr>
                    <w:lang w:val="de-AT"/>
                  </w:rPr>
                  <w:t xml:space="preserve"> (1969), Schroeter went on to create</w:t>
                </w:r>
                <w:r w:rsidRPr="00F74A2C">
                  <w:rPr>
                    <w:lang w:val="de-AT"/>
                  </w:rPr>
                  <w:t xml:space="preserve"> over twenty exper</w:t>
                </w:r>
                <w:r>
                  <w:rPr>
                    <w:lang w:val="de-AT"/>
                  </w:rPr>
                  <w:t xml:space="preserve">imental feature-length fiction films and documentaries, each </w:t>
                </w:r>
                <w:r w:rsidRPr="00F74A2C">
                  <w:rPr>
                    <w:lang w:val="de-AT"/>
                  </w:rPr>
                  <w:t xml:space="preserve">infused with his unique style and sensibility. Schroeter always displayed a profound interest in music, </w:t>
                </w:r>
                <w:r>
                  <w:rPr>
                    <w:lang w:val="de-AT"/>
                  </w:rPr>
                  <w:t>from opera to pop songs</w:t>
                </w:r>
                <w:r w:rsidRPr="00F74A2C">
                  <w:rPr>
                    <w:lang w:val="de-AT"/>
                  </w:rPr>
                  <w:t>, mixing his favourite artists Maria Callas and Caterina Valente in</w:t>
                </w:r>
                <w:r>
                  <w:rPr>
                    <w:lang w:val="de-AT"/>
                  </w:rPr>
                  <w:t>to</w:t>
                </w:r>
                <w:r w:rsidRPr="00F74A2C">
                  <w:rPr>
                    <w:lang w:val="de-AT"/>
                  </w:rPr>
                  <w:t xml:space="preserve"> the soundtracks that are an essential part of his </w:t>
                </w:r>
                <w:r>
                  <w:rPr>
                    <w:lang w:val="de-AT"/>
                  </w:rPr>
                  <w:t xml:space="preserve">work. He blended </w:t>
                </w:r>
                <w:r w:rsidRPr="00F74A2C">
                  <w:rPr>
                    <w:lang w:val="de-AT"/>
                  </w:rPr>
                  <w:t xml:space="preserve">high and low art </w:t>
                </w:r>
                <w:r>
                  <w:rPr>
                    <w:lang w:val="de-AT"/>
                  </w:rPr>
                  <w:t xml:space="preserve">to heighten </w:t>
                </w:r>
                <w:r w:rsidRPr="00F74A2C">
                  <w:rPr>
                    <w:lang w:val="de-AT"/>
                  </w:rPr>
                  <w:t>emotion</w:t>
                </w:r>
                <w:r>
                  <w:rPr>
                    <w:lang w:val="de-AT"/>
                  </w:rPr>
                  <w:t xml:space="preserve">—his main aesthetic concern. His films convey </w:t>
                </w:r>
                <w:r w:rsidRPr="00F74A2C">
                  <w:rPr>
                    <w:lang w:val="de-AT"/>
                  </w:rPr>
                  <w:t xml:space="preserve">the extreme emotional states of his characters without regard </w:t>
                </w:r>
                <w:r>
                  <w:rPr>
                    <w:lang w:val="de-AT"/>
                  </w:rPr>
                  <w:t xml:space="preserve">for </w:t>
                </w:r>
                <w:r w:rsidRPr="00F74A2C">
                  <w:rPr>
                    <w:lang w:val="de-AT"/>
                  </w:rPr>
                  <w:t xml:space="preserve">narrative coherence or psychological development. </w:t>
                </w:r>
                <w:r>
                  <w:rPr>
                    <w:lang w:val="de-AT"/>
                  </w:rPr>
                  <w:t>The films</w:t>
                </w:r>
                <w:r w:rsidRPr="0087035A">
                  <w:rPr>
                    <w:lang w:val="de-AT"/>
                  </w:rPr>
                  <w:t>'</w:t>
                </w:r>
                <w:r>
                  <w:rPr>
                    <w:lang w:val="de-AT"/>
                  </w:rPr>
                  <w:t xml:space="preserve"> stylistically </w:t>
                </w:r>
                <w:r w:rsidRPr="00F74A2C">
                  <w:rPr>
                    <w:lang w:val="de-AT"/>
                  </w:rPr>
                  <w:t>excessive</w:t>
                </w:r>
                <w:r>
                  <w:rPr>
                    <w:lang w:val="de-AT"/>
                  </w:rPr>
                  <w:t xml:space="preserve">, </w:t>
                </w:r>
                <w:r w:rsidRPr="00F74A2C">
                  <w:rPr>
                    <w:lang w:val="de-AT"/>
                  </w:rPr>
                  <w:t>o</w:t>
                </w:r>
                <w:r>
                  <w:rPr>
                    <w:lang w:val="de-AT"/>
                  </w:rPr>
                  <w:t xml:space="preserve">peratic scenarios are presented </w:t>
                </w:r>
                <w:r w:rsidRPr="00F74A2C">
                  <w:rPr>
                    <w:lang w:val="de-AT"/>
                  </w:rPr>
                  <w:t xml:space="preserve">through </w:t>
                </w:r>
                <w:r>
                  <w:rPr>
                    <w:lang w:val="de-AT"/>
                  </w:rPr>
                  <w:t xml:space="preserve">a </w:t>
                </w:r>
                <w:r w:rsidRPr="00F74A2C">
                  <w:rPr>
                    <w:lang w:val="de-AT"/>
                  </w:rPr>
                  <w:t>loose series o</w:t>
                </w:r>
                <w:r>
                  <w:rPr>
                    <w:lang w:val="de-AT"/>
                  </w:rPr>
                  <w:t>f meticulously composed tableaux</w:t>
                </w:r>
                <w:r w:rsidRPr="00F74A2C">
                  <w:rPr>
                    <w:lang w:val="de-AT"/>
                  </w:rPr>
                  <w:t xml:space="preserve">. </w:t>
                </w:r>
                <w:r>
                  <w:rPr>
                    <w:lang w:val="de-AT"/>
                  </w:rPr>
                  <w:t xml:space="preserve">His films are </w:t>
                </w:r>
                <w:r w:rsidRPr="00F74A2C">
                  <w:rPr>
                    <w:lang w:val="de-AT"/>
                  </w:rPr>
                  <w:t>highly artifical</w:t>
                </w:r>
                <w:r>
                  <w:rPr>
                    <w:lang w:val="de-AT"/>
                  </w:rPr>
                  <w:t xml:space="preserve"> and manneristic. They are studded with literary and artistic references and, because of this citational quality, often slip into </w:t>
                </w:r>
                <w:r w:rsidRPr="00F74A2C">
                  <w:rPr>
                    <w:lang w:val="de-AT"/>
                  </w:rPr>
                  <w:t xml:space="preserve">pastiche. </w:t>
                </w:r>
                <w:r>
                  <w:rPr>
                    <w:lang w:val="de-AT"/>
                  </w:rPr>
                  <w:t>D</w:t>
                </w:r>
                <w:r w:rsidRPr="00F74A2C">
                  <w:rPr>
                    <w:lang w:val="de-AT"/>
                  </w:rPr>
                  <w:t xml:space="preserve">eath and decay </w:t>
                </w:r>
                <w:r>
                  <w:rPr>
                    <w:lang w:val="de-AT"/>
                  </w:rPr>
                  <w:t xml:space="preserve">and </w:t>
                </w:r>
                <w:r w:rsidRPr="00F74A2C">
                  <w:rPr>
                    <w:lang w:val="de-AT"/>
                  </w:rPr>
                  <w:t xml:space="preserve">the instability of sexual identity are </w:t>
                </w:r>
                <w:r>
                  <w:rPr>
                    <w:lang w:val="de-AT"/>
                  </w:rPr>
                  <w:t>cental preoccupations throughout his oeuvre.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FAF6182258642899CCD095B4959B5D1"/>
            </w:placeholder>
          </w:sdtPr>
          <w:sdtEndPr>
            <w:rPr>
              <w:i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469D0" w:rsidRDefault="00E469D0" w:rsidP="00E469D0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 xml:space="preserve">German director and writer Werner Schroeter </w:t>
                </w:r>
                <w:r w:rsidRPr="00F74A2C">
                  <w:rPr>
                    <w:lang w:val="de-AT"/>
                  </w:rPr>
                  <w:t xml:space="preserve">taught himself to </w:t>
                </w:r>
                <w:r>
                  <w:rPr>
                    <w:lang w:val="de-AT"/>
                  </w:rPr>
                  <w:t>use</w:t>
                </w:r>
                <w:r w:rsidRPr="00F74A2C">
                  <w:rPr>
                    <w:lang w:val="de-AT"/>
                  </w:rPr>
                  <w:t xml:space="preserve"> a camera</w:t>
                </w:r>
                <w:r>
                  <w:rPr>
                    <w:lang w:val="de-AT"/>
                  </w:rPr>
                  <w:t xml:space="preserve"> in the late 1960s. He presented his </w:t>
                </w:r>
                <w:r w:rsidRPr="00F74A2C">
                  <w:rPr>
                    <w:lang w:val="de-AT"/>
                  </w:rPr>
                  <w:t>first shorts</w:t>
                </w:r>
                <w:r>
                  <w:rPr>
                    <w:lang w:val="de-AT"/>
                  </w:rPr>
                  <w:t xml:space="preserve"> (i</w:t>
                </w:r>
                <w:r w:rsidRPr="00F74A2C">
                  <w:rPr>
                    <w:lang w:val="de-AT"/>
                  </w:rPr>
                  <w:t>n Super 8 and 16 mm</w:t>
                </w:r>
                <w:r>
                  <w:rPr>
                    <w:lang w:val="de-AT"/>
                  </w:rPr>
                  <w:t>)</w:t>
                </w:r>
                <w:r w:rsidRPr="00F74A2C">
                  <w:rPr>
                    <w:lang w:val="de-AT"/>
                  </w:rPr>
                  <w:t xml:space="preserve"> at the festival of Knokke</w:t>
                </w:r>
                <w:r>
                  <w:rPr>
                    <w:lang w:val="de-AT"/>
                  </w:rPr>
                  <w:t>-le-Zoute</w:t>
                </w:r>
                <w:r w:rsidRPr="00F74A2C">
                  <w:rPr>
                    <w:lang w:val="de-AT"/>
                  </w:rPr>
                  <w:t xml:space="preserve">. After the critical success of his breakthrough </w:t>
                </w:r>
                <w:r w:rsidRPr="00F74A2C">
                  <w:rPr>
                    <w:i/>
                    <w:lang w:val="de-AT"/>
                  </w:rPr>
                  <w:t>Eika Katappa</w:t>
                </w:r>
                <w:r>
                  <w:rPr>
                    <w:lang w:val="de-AT"/>
                  </w:rPr>
                  <w:t xml:space="preserve"> (1969), Schroeter went on to create</w:t>
                </w:r>
                <w:r w:rsidRPr="00F74A2C">
                  <w:rPr>
                    <w:lang w:val="de-AT"/>
                  </w:rPr>
                  <w:t xml:space="preserve"> over twenty exper</w:t>
                </w:r>
                <w:r>
                  <w:rPr>
                    <w:lang w:val="de-AT"/>
                  </w:rPr>
                  <w:t xml:space="preserve">imental feature-length fiction films and documentaries, each </w:t>
                </w:r>
                <w:r w:rsidRPr="00F74A2C">
                  <w:rPr>
                    <w:lang w:val="de-AT"/>
                  </w:rPr>
                  <w:t xml:space="preserve">infused with his unique style and sensibility. Schroeter always displayed a profound interest in music, </w:t>
                </w:r>
                <w:r>
                  <w:rPr>
                    <w:lang w:val="de-AT"/>
                  </w:rPr>
                  <w:t>from opera to pop songs</w:t>
                </w:r>
                <w:r w:rsidRPr="00F74A2C">
                  <w:rPr>
                    <w:lang w:val="de-AT"/>
                  </w:rPr>
                  <w:t>, mixing his favourite artists Maria Callas and Caterina Valente in</w:t>
                </w:r>
                <w:r>
                  <w:rPr>
                    <w:lang w:val="de-AT"/>
                  </w:rPr>
                  <w:t>to</w:t>
                </w:r>
                <w:r w:rsidRPr="00F74A2C">
                  <w:rPr>
                    <w:lang w:val="de-AT"/>
                  </w:rPr>
                  <w:t xml:space="preserve"> the soundtracks that are an essential part of his </w:t>
                </w:r>
                <w:r>
                  <w:rPr>
                    <w:lang w:val="de-AT"/>
                  </w:rPr>
                  <w:t xml:space="preserve">work. He blended </w:t>
                </w:r>
                <w:r w:rsidRPr="00F74A2C">
                  <w:rPr>
                    <w:lang w:val="de-AT"/>
                  </w:rPr>
                  <w:t xml:space="preserve">high and low art </w:t>
                </w:r>
                <w:r>
                  <w:rPr>
                    <w:lang w:val="de-AT"/>
                  </w:rPr>
                  <w:t xml:space="preserve">to heighten </w:t>
                </w:r>
                <w:r w:rsidRPr="00F74A2C">
                  <w:rPr>
                    <w:lang w:val="de-AT"/>
                  </w:rPr>
                  <w:t>emotion</w:t>
                </w:r>
                <w:r>
                  <w:rPr>
                    <w:lang w:val="de-AT"/>
                  </w:rPr>
                  <w:t xml:space="preserve">—his main aesthetic concern. His films convey </w:t>
                </w:r>
                <w:r w:rsidRPr="00F74A2C">
                  <w:rPr>
                    <w:lang w:val="de-AT"/>
                  </w:rPr>
                  <w:t xml:space="preserve">the extreme emotional states of his characters without regard </w:t>
                </w:r>
                <w:r>
                  <w:rPr>
                    <w:lang w:val="de-AT"/>
                  </w:rPr>
                  <w:t xml:space="preserve">for </w:t>
                </w:r>
                <w:r w:rsidRPr="00F74A2C">
                  <w:rPr>
                    <w:lang w:val="de-AT"/>
                  </w:rPr>
                  <w:t xml:space="preserve">narrative coherence or psychological development. </w:t>
                </w:r>
                <w:r>
                  <w:rPr>
                    <w:lang w:val="de-AT"/>
                  </w:rPr>
                  <w:t>The films</w:t>
                </w:r>
                <w:r w:rsidRPr="0087035A">
                  <w:rPr>
                    <w:lang w:val="de-AT"/>
                  </w:rPr>
                  <w:t>'</w:t>
                </w:r>
                <w:r>
                  <w:rPr>
                    <w:lang w:val="de-AT"/>
                  </w:rPr>
                  <w:t xml:space="preserve"> stylistically </w:t>
                </w:r>
                <w:r w:rsidRPr="00F74A2C">
                  <w:rPr>
                    <w:lang w:val="de-AT"/>
                  </w:rPr>
                  <w:t>excessive</w:t>
                </w:r>
                <w:r>
                  <w:rPr>
                    <w:lang w:val="de-AT"/>
                  </w:rPr>
                  <w:t xml:space="preserve">, </w:t>
                </w:r>
                <w:r w:rsidRPr="00F74A2C">
                  <w:rPr>
                    <w:lang w:val="de-AT"/>
                  </w:rPr>
                  <w:t>o</w:t>
                </w:r>
                <w:r>
                  <w:rPr>
                    <w:lang w:val="de-AT"/>
                  </w:rPr>
                  <w:t xml:space="preserve">peratic scenarios are presented </w:t>
                </w:r>
                <w:r w:rsidRPr="00F74A2C">
                  <w:rPr>
                    <w:lang w:val="de-AT"/>
                  </w:rPr>
                  <w:t xml:space="preserve">through </w:t>
                </w:r>
                <w:r>
                  <w:rPr>
                    <w:lang w:val="de-AT"/>
                  </w:rPr>
                  <w:t xml:space="preserve">a </w:t>
                </w:r>
                <w:r w:rsidRPr="00F74A2C">
                  <w:rPr>
                    <w:lang w:val="de-AT"/>
                  </w:rPr>
                  <w:t>loose series o</w:t>
                </w:r>
                <w:r>
                  <w:rPr>
                    <w:lang w:val="de-AT"/>
                  </w:rPr>
                  <w:t>f meticulously composed tableaux</w:t>
                </w:r>
                <w:r w:rsidRPr="00F74A2C">
                  <w:rPr>
                    <w:lang w:val="de-AT"/>
                  </w:rPr>
                  <w:t xml:space="preserve">. </w:t>
                </w:r>
                <w:r>
                  <w:rPr>
                    <w:lang w:val="de-AT"/>
                  </w:rPr>
                  <w:t xml:space="preserve">His films are </w:t>
                </w:r>
                <w:r w:rsidRPr="00F74A2C">
                  <w:rPr>
                    <w:lang w:val="de-AT"/>
                  </w:rPr>
                  <w:t>highly artifical</w:t>
                </w:r>
                <w:r>
                  <w:rPr>
                    <w:lang w:val="de-AT"/>
                  </w:rPr>
                  <w:t xml:space="preserve"> and manneristic. They are studded with literary and artistic references and, because of this citational quality, often slip into </w:t>
                </w:r>
                <w:r w:rsidRPr="00F74A2C">
                  <w:rPr>
                    <w:lang w:val="de-AT"/>
                  </w:rPr>
                  <w:t xml:space="preserve">pastiche. </w:t>
                </w:r>
                <w:r>
                  <w:rPr>
                    <w:lang w:val="de-AT"/>
                  </w:rPr>
                  <w:t>D</w:t>
                </w:r>
                <w:r w:rsidRPr="00F74A2C">
                  <w:rPr>
                    <w:lang w:val="de-AT"/>
                  </w:rPr>
                  <w:t xml:space="preserve">eath and decay </w:t>
                </w:r>
                <w:r>
                  <w:rPr>
                    <w:lang w:val="de-AT"/>
                  </w:rPr>
                  <w:t xml:space="preserve">and </w:t>
                </w:r>
                <w:r w:rsidRPr="00F74A2C">
                  <w:rPr>
                    <w:lang w:val="de-AT"/>
                  </w:rPr>
                  <w:t xml:space="preserve">the instability of sexual identity are </w:t>
                </w:r>
                <w:r>
                  <w:rPr>
                    <w:lang w:val="de-AT"/>
                  </w:rPr>
                  <w:t>cental preoccupations throughout his oeuvre.</w:t>
                </w:r>
              </w:p>
              <w:p w:rsidR="00E469D0" w:rsidRDefault="00E469D0" w:rsidP="00E469D0">
                <w:pPr>
                  <w:rPr>
                    <w:lang w:val="de-AT"/>
                  </w:rPr>
                </w:pPr>
              </w:p>
              <w:p w:rsidR="00E469D0" w:rsidRPr="00E469D0" w:rsidRDefault="00E469D0" w:rsidP="00E469D0">
                <w:pPr>
                  <w:pStyle w:val="Heading1"/>
                  <w:rPr>
                    <w:lang w:val="de-AT"/>
                  </w:rPr>
                </w:pPr>
                <w:r w:rsidRPr="00F74A2C">
                  <w:rPr>
                    <w:lang w:val="de-AT"/>
                  </w:rPr>
                  <w:t>List of Works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Maria Callas Porträt </w:t>
                </w:r>
                <w:r w:rsidRPr="00E469D0">
                  <w:rPr>
                    <w:lang w:val="de-AT"/>
                  </w:rPr>
                  <w:t>(1968)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Eika Katappa </w:t>
                </w:r>
                <w:r w:rsidRPr="00E469D0">
                  <w:rPr>
                    <w:lang w:val="de-AT"/>
                  </w:rPr>
                  <w:t>(1969)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Der Bomberpilot </w:t>
                </w:r>
                <w:r w:rsidRPr="00E469D0">
                  <w:rPr>
                    <w:lang w:val="de-AT"/>
                  </w:rPr>
                  <w:t>(1970)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Der Tod der Maria Malibran </w:t>
                </w:r>
                <w:r w:rsidRPr="00E469D0">
                  <w:rPr>
                    <w:lang w:val="de-AT"/>
                  </w:rPr>
                  <w:t>(1972)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Willow Springs </w:t>
                </w:r>
                <w:r w:rsidRPr="00E469D0">
                  <w:rPr>
                    <w:lang w:val="de-AT"/>
                  </w:rPr>
                  <w:t>(1973)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lastRenderedPageBreak/>
                  <w:t xml:space="preserve">Der schwarze Engel </w:t>
                </w:r>
                <w:r w:rsidRPr="00E469D0">
                  <w:rPr>
                    <w:lang w:val="de-AT"/>
                  </w:rPr>
                  <w:t>(1975)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Goldflocken </w:t>
                </w:r>
                <w:r w:rsidRPr="00E469D0">
                  <w:rPr>
                    <w:lang w:val="de-AT"/>
                  </w:rPr>
                  <w:t>(1976)</w:t>
                </w:r>
                <w:bookmarkStart w:id="0" w:name="_GoBack"/>
              </w:p>
              <w:bookmarkEnd w:id="0"/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Neapolitanische Geschwister </w:t>
                </w:r>
                <w:r w:rsidRPr="00E469D0">
                  <w:rPr>
                    <w:lang w:val="de-AT"/>
                  </w:rPr>
                  <w:t>(1978)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Palermo oder Wolfsburg </w:t>
                </w:r>
                <w:r w:rsidRPr="00E469D0">
                  <w:rPr>
                    <w:lang w:val="de-AT"/>
                  </w:rPr>
                  <w:t>(1980)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Liebeskonzil </w:t>
                </w:r>
                <w:r w:rsidRPr="00E469D0">
                  <w:rPr>
                    <w:lang w:val="de-AT"/>
                  </w:rPr>
                  <w:t>(1982)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Der lachende Stern </w:t>
                </w:r>
                <w:r w:rsidRPr="00E469D0">
                  <w:rPr>
                    <w:lang w:val="de-AT"/>
                  </w:rPr>
                  <w:t>(1983)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Der Rosenkönig </w:t>
                </w:r>
                <w:r w:rsidRPr="00E469D0">
                  <w:rPr>
                    <w:lang w:val="de-AT"/>
                  </w:rPr>
                  <w:t>(1986)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Malina </w:t>
                </w:r>
                <w:r w:rsidRPr="00E469D0">
                  <w:rPr>
                    <w:lang w:val="de-AT"/>
                  </w:rPr>
                  <w:t>(1991)</w:t>
                </w:r>
              </w:p>
              <w:p w:rsidR="00E469D0" w:rsidRPr="00E469D0" w:rsidRDefault="00E469D0" w:rsidP="00E469D0">
                <w:pPr>
                  <w:rPr>
                    <w:i/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Deux </w:t>
                </w:r>
                <w:r w:rsidRPr="00E469D0">
                  <w:rPr>
                    <w:lang w:val="de-AT"/>
                  </w:rPr>
                  <w:t>(2002)</w:t>
                </w:r>
              </w:p>
              <w:p w:rsidR="003F0D73" w:rsidRPr="00E469D0" w:rsidRDefault="00E469D0" w:rsidP="00E469D0">
                <w:pPr>
                  <w:rPr>
                    <w:lang w:val="de-AT"/>
                  </w:rPr>
                </w:pPr>
                <w:r w:rsidRPr="00E469D0">
                  <w:rPr>
                    <w:i/>
                    <w:lang w:val="de-AT"/>
                  </w:rPr>
                  <w:t xml:space="preserve">Nuit de chien </w:t>
                </w:r>
                <w:r w:rsidRPr="00E469D0">
                  <w:rPr>
                    <w:lang w:val="de-AT"/>
                  </w:rPr>
                  <w:t>(2008</w:t>
                </w:r>
                <w:r w:rsidRPr="00E469D0">
                  <w:rPr>
                    <w:lang w:val="de-AT"/>
                  </w:rPr>
                  <w:t>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89E98AB6360462ABCBE73CAD1C77C1D"/>
              </w:placeholder>
            </w:sdtPr>
            <w:sdtEndPr/>
            <w:sdtContent>
              <w:p w:rsidR="00E469D0" w:rsidRDefault="00E469D0" w:rsidP="00E469D0"/>
              <w:p w:rsidR="00E469D0" w:rsidRDefault="00E469D0" w:rsidP="00E469D0">
                <w:sdt>
                  <w:sdtPr>
                    <w:id w:val="-4828538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Cor81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(Corrigan)</w:t>
                    </w:r>
                    <w:r>
                      <w:fldChar w:fldCharType="end"/>
                    </w:r>
                  </w:sdtContent>
                </w:sdt>
              </w:p>
              <w:p w:rsidR="00E469D0" w:rsidRDefault="00E469D0" w:rsidP="00E469D0"/>
              <w:p w:rsidR="00E469D0" w:rsidRDefault="00E469D0" w:rsidP="00E469D0">
                <w:sdt>
                  <w:sdtPr>
                    <w:id w:val="12936426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Lan06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(Langford)</w:t>
                    </w:r>
                    <w:r>
                      <w:fldChar w:fldCharType="end"/>
                    </w:r>
                  </w:sdtContent>
                </w:sdt>
              </w:p>
              <w:p w:rsidR="00E469D0" w:rsidRDefault="00E469D0" w:rsidP="00E469D0"/>
              <w:p w:rsidR="00E469D0" w:rsidRDefault="00E469D0" w:rsidP="00E469D0">
                <w:sdt>
                  <w:sdtPr>
                    <w:id w:val="-17809538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Sie94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(Sieglohr)</w:t>
                    </w:r>
                    <w:r>
                      <w:fldChar w:fldCharType="end"/>
                    </w:r>
                  </w:sdtContent>
                </w:sdt>
              </w:p>
              <w:p w:rsidR="00E469D0" w:rsidRDefault="00E469D0" w:rsidP="00E469D0"/>
              <w:p w:rsidR="00E469D0" w:rsidRDefault="00E469D0" w:rsidP="00E469D0">
                <w:sdt>
                  <w:sdtPr>
                    <w:id w:val="-5846110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(Schmid and Schulz)</w:t>
                    </w:r>
                    <w:r>
                      <w:fldChar w:fldCharType="end"/>
                    </w:r>
                  </w:sdtContent>
                </w:sdt>
              </w:p>
              <w:p w:rsidR="00E469D0" w:rsidRDefault="00E469D0" w:rsidP="00E469D0"/>
              <w:p w:rsidR="00E469D0" w:rsidRDefault="00E469D0" w:rsidP="00E469D0">
                <w:sdt>
                  <w:sdtPr>
                    <w:id w:val="1348398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Elf11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(Mikesch)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B53CD" w:rsidP="00E469D0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3CD" w:rsidRDefault="00CB53CD" w:rsidP="007A0D55">
      <w:pPr>
        <w:spacing w:after="0" w:line="240" w:lineRule="auto"/>
      </w:pPr>
      <w:r>
        <w:separator/>
      </w:r>
    </w:p>
  </w:endnote>
  <w:endnote w:type="continuationSeparator" w:id="0">
    <w:p w:rsidR="00CB53CD" w:rsidRDefault="00CB53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3CD" w:rsidRDefault="00CB53CD" w:rsidP="007A0D55">
      <w:pPr>
        <w:spacing w:after="0" w:line="240" w:lineRule="auto"/>
      </w:pPr>
      <w:r>
        <w:separator/>
      </w:r>
    </w:p>
  </w:footnote>
  <w:footnote w:type="continuationSeparator" w:id="0">
    <w:p w:rsidR="00CB53CD" w:rsidRDefault="00CB53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D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53CD"/>
    <w:rsid w:val="00CC586D"/>
    <w:rsid w:val="00CF1542"/>
    <w:rsid w:val="00CF3EC5"/>
    <w:rsid w:val="00D656DA"/>
    <w:rsid w:val="00D83300"/>
    <w:rsid w:val="00DC6B48"/>
    <w:rsid w:val="00DF01B0"/>
    <w:rsid w:val="00E469D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5FCBD4CD06455D9B32AE12E765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E4355-7593-402A-ACAA-535DACB3C5B8}"/>
      </w:docPartPr>
      <w:docPartBody>
        <w:p w:rsidR="00000000" w:rsidRDefault="007C4E00">
          <w:pPr>
            <w:pStyle w:val="9F5FCBD4CD06455D9B32AE12E765B38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285CA56C1B4B44BC621C765462C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F73A6-B0F0-4500-935A-AF37612153EE}"/>
      </w:docPartPr>
      <w:docPartBody>
        <w:p w:rsidR="00000000" w:rsidRDefault="007C4E00">
          <w:pPr>
            <w:pStyle w:val="8F285CA56C1B4B44BC621C765462C39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A4EAFA9AC141C19AF46754C707F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40FDD-0866-4E55-8A17-6026D7C5E80A}"/>
      </w:docPartPr>
      <w:docPartBody>
        <w:p w:rsidR="00000000" w:rsidRDefault="007C4E00">
          <w:pPr>
            <w:pStyle w:val="43A4EAFA9AC141C19AF46754C707F7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26F9164CD88438B89B8F9AF1B841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7E0A-624B-458F-AFBF-9D11581628F3}"/>
      </w:docPartPr>
      <w:docPartBody>
        <w:p w:rsidR="00000000" w:rsidRDefault="007C4E00">
          <w:pPr>
            <w:pStyle w:val="126F9164CD88438B89B8F9AF1B8410D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52A398ABC04430795F0B8B80A98C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5A977-7479-4D81-BDD0-33595EC8FFFC}"/>
      </w:docPartPr>
      <w:docPartBody>
        <w:p w:rsidR="00000000" w:rsidRDefault="007C4E00">
          <w:pPr>
            <w:pStyle w:val="E52A398ABC04430795F0B8B80A98CBE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429DB6783884B88A15F2A5F2C179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F561A-1DB4-4F21-AA5F-0A2B374576E1}"/>
      </w:docPartPr>
      <w:docPartBody>
        <w:p w:rsidR="00000000" w:rsidRDefault="007C4E00">
          <w:pPr>
            <w:pStyle w:val="6429DB6783884B88A15F2A5F2C179A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8228C2846C4E8A96D5DDD29FA3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73024-75E4-40C1-9E10-2076F8B797E9}"/>
      </w:docPartPr>
      <w:docPartBody>
        <w:p w:rsidR="00000000" w:rsidRDefault="007C4E00">
          <w:pPr>
            <w:pStyle w:val="B28228C2846C4E8A96D5DDD29FA3116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3F54FE70EBE490C86526A29544F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F1D7B-2B13-49B2-9182-660EB1CBB124}"/>
      </w:docPartPr>
      <w:docPartBody>
        <w:p w:rsidR="00000000" w:rsidRDefault="007C4E00">
          <w:pPr>
            <w:pStyle w:val="13F54FE70EBE490C86526A29544F2E8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94DB6A6FEA4867B7319E93E01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64AD6-FE61-42FB-ABE7-D7492A879ECC}"/>
      </w:docPartPr>
      <w:docPartBody>
        <w:p w:rsidR="00000000" w:rsidRDefault="007C4E00">
          <w:pPr>
            <w:pStyle w:val="D894DB6A6FEA4867B7319E93E018FEC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FAF6182258642899CCD095B4959B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390A-7651-47A4-A661-3C4089547445}"/>
      </w:docPartPr>
      <w:docPartBody>
        <w:p w:rsidR="00000000" w:rsidRDefault="007C4E00">
          <w:pPr>
            <w:pStyle w:val="EFAF6182258642899CCD095B4959B5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89E98AB6360462ABCBE73CAD1C77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9C665-5C3D-4614-B523-B7EA5FBEF8D8}"/>
      </w:docPartPr>
      <w:docPartBody>
        <w:p w:rsidR="00000000" w:rsidRDefault="007C4E00">
          <w:pPr>
            <w:pStyle w:val="B89E98AB6360462ABCBE73CAD1C77C1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0"/>
    <w:rsid w:val="007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5FCBD4CD06455D9B32AE12E765B385">
    <w:name w:val="9F5FCBD4CD06455D9B32AE12E765B385"/>
  </w:style>
  <w:style w:type="paragraph" w:customStyle="1" w:styleId="8F285CA56C1B4B44BC621C765462C398">
    <w:name w:val="8F285CA56C1B4B44BC621C765462C398"/>
  </w:style>
  <w:style w:type="paragraph" w:customStyle="1" w:styleId="43A4EAFA9AC141C19AF46754C707F72E">
    <w:name w:val="43A4EAFA9AC141C19AF46754C707F72E"/>
  </w:style>
  <w:style w:type="paragraph" w:customStyle="1" w:styleId="126F9164CD88438B89B8F9AF1B8410D3">
    <w:name w:val="126F9164CD88438B89B8F9AF1B8410D3"/>
  </w:style>
  <w:style w:type="paragraph" w:customStyle="1" w:styleId="E52A398ABC04430795F0B8B80A98CBE6">
    <w:name w:val="E52A398ABC04430795F0B8B80A98CBE6"/>
  </w:style>
  <w:style w:type="paragraph" w:customStyle="1" w:styleId="6429DB6783884B88A15F2A5F2C179A39">
    <w:name w:val="6429DB6783884B88A15F2A5F2C179A39"/>
  </w:style>
  <w:style w:type="paragraph" w:customStyle="1" w:styleId="B28228C2846C4E8A96D5DDD29FA3116A">
    <w:name w:val="B28228C2846C4E8A96D5DDD29FA3116A"/>
  </w:style>
  <w:style w:type="paragraph" w:customStyle="1" w:styleId="13F54FE70EBE490C86526A29544F2E85">
    <w:name w:val="13F54FE70EBE490C86526A29544F2E85"/>
  </w:style>
  <w:style w:type="paragraph" w:customStyle="1" w:styleId="D894DB6A6FEA4867B7319E93E018FECB">
    <w:name w:val="D894DB6A6FEA4867B7319E93E018FECB"/>
  </w:style>
  <w:style w:type="paragraph" w:customStyle="1" w:styleId="EFAF6182258642899CCD095B4959B5D1">
    <w:name w:val="EFAF6182258642899CCD095B4959B5D1"/>
  </w:style>
  <w:style w:type="paragraph" w:customStyle="1" w:styleId="B89E98AB6360462ABCBE73CAD1C77C1D">
    <w:name w:val="B89E98AB6360462ABCBE73CAD1C77C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5FCBD4CD06455D9B32AE12E765B385">
    <w:name w:val="9F5FCBD4CD06455D9B32AE12E765B385"/>
  </w:style>
  <w:style w:type="paragraph" w:customStyle="1" w:styleId="8F285CA56C1B4B44BC621C765462C398">
    <w:name w:val="8F285CA56C1B4B44BC621C765462C398"/>
  </w:style>
  <w:style w:type="paragraph" w:customStyle="1" w:styleId="43A4EAFA9AC141C19AF46754C707F72E">
    <w:name w:val="43A4EAFA9AC141C19AF46754C707F72E"/>
  </w:style>
  <w:style w:type="paragraph" w:customStyle="1" w:styleId="126F9164CD88438B89B8F9AF1B8410D3">
    <w:name w:val="126F9164CD88438B89B8F9AF1B8410D3"/>
  </w:style>
  <w:style w:type="paragraph" w:customStyle="1" w:styleId="E52A398ABC04430795F0B8B80A98CBE6">
    <w:name w:val="E52A398ABC04430795F0B8B80A98CBE6"/>
  </w:style>
  <w:style w:type="paragraph" w:customStyle="1" w:styleId="6429DB6783884B88A15F2A5F2C179A39">
    <w:name w:val="6429DB6783884B88A15F2A5F2C179A39"/>
  </w:style>
  <w:style w:type="paragraph" w:customStyle="1" w:styleId="B28228C2846C4E8A96D5DDD29FA3116A">
    <w:name w:val="B28228C2846C4E8A96D5DDD29FA3116A"/>
  </w:style>
  <w:style w:type="paragraph" w:customStyle="1" w:styleId="13F54FE70EBE490C86526A29544F2E85">
    <w:name w:val="13F54FE70EBE490C86526A29544F2E85"/>
  </w:style>
  <w:style w:type="paragraph" w:customStyle="1" w:styleId="D894DB6A6FEA4867B7319E93E018FECB">
    <w:name w:val="D894DB6A6FEA4867B7319E93E018FECB"/>
  </w:style>
  <w:style w:type="paragraph" w:customStyle="1" w:styleId="EFAF6182258642899CCD095B4959B5D1">
    <w:name w:val="EFAF6182258642899CCD095B4959B5D1"/>
  </w:style>
  <w:style w:type="paragraph" w:customStyle="1" w:styleId="B89E98AB6360462ABCBE73CAD1C77C1D">
    <w:name w:val="B89E98AB6360462ABCBE73CAD1C77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Cor81</b:Tag>
    <b:SourceType>JournalArticle</b:SourceType>
    <b:Guid>{3B4137B4-4E66-4F55-BC0C-2FDDC8DC8C64}</b:Guid>
    <b:Author>
      <b:Author>
        <b:NameList>
          <b:Person>
            <b:Last>Corrigan</b:Last>
            <b:First>T.</b:First>
          </b:Person>
        </b:NameList>
      </b:Author>
    </b:Author>
    <b:Title>Werner Schroeter’s Operatic Cinema</b:Title>
    <b:Year>1981</b:Year>
    <b:JournalName>Discourse</b:JournalName>
    <b:Pages>46-50</b:Pages>
    <b:Volume>3</b:Volume>
    <b:Issue>Spring</b:Issue>
    <b:RefOrder>1</b:RefOrder>
  </b:Source>
  <b:Source>
    <b:Tag>Lan06</b:Tag>
    <b:SourceType>Book</b:SourceType>
    <b:Guid>{C4957937-AFBE-489A-A089-B034A99AA468}</b:Guid>
    <b:Author>
      <b:Author>
        <b:NameList>
          <b:Person>
            <b:Last>Langford</b:Last>
            <b:First>M.</b:First>
          </b:Person>
        </b:NameList>
      </b:Author>
    </b:Author>
    <b:Title>Allegorical Images: Tableau, Time and Gesture in the Cinema of Werner Schroeter</b:Title>
    <b:Year>2006</b:Year>
    <b:City>Bristol</b:City>
    <b:Publisher>Intellect</b:Publisher>
    <b:RefOrder>2</b:RefOrder>
  </b:Source>
  <b:Source>
    <b:Tag>Sie94</b:Tag>
    <b:SourceType>BookSection</b:SourceType>
    <b:Guid>{7B9A8D24-32BA-491F-A757-24837A5C55E4}</b:Guid>
    <b:Author>
      <b:Author>
        <b:NameList>
          <b:Person>
            <b:Last>Sieglohr</b:Last>
            <b:First>U.</b:First>
          </b:Person>
        </b:NameList>
      </b:Author>
      <b:Editor>
        <b:NameList>
          <b:Person>
            <b:Last>Tambling</b:Last>
            <b:First>Jeremy</b:First>
          </b:Person>
        </b:NameList>
      </b:Editor>
    </b:Author>
    <b:Title>Excess and Yearning: The Operatic in Werner Schroeter’s Cinema</b:Title>
    <b:Year>1994</b:Year>
    <b:City>London</b:City>
    <b:Publisher>John Libbey/The Arts Council of England</b:Publisher>
    <b:Pages>195-218</b:Pages>
    <b:BookTitle>A Night in the Opera: Media Representations of Opera</b:BookTitle>
    <b:RefOrder>3</b:RefOrder>
  </b:Source>
  <b:Source>
    <b:Tag>Sch03</b:Tag>
    <b:SourceType>Film</b:SourceType>
    <b:Guid>{102EEE27-DBA1-41A8-BE87-3ED7EA11782A}</b:Guid>
    <b:Title>Liebesversuche – Portrait Werner Schroeter</b:Title>
    <b:Year>2003</b:Year>
    <b:Medium>TV</b:Medium>
    <b:Author>
      <b:Director>
        <b:NameList>
          <b:Person>
            <b:Last>Schmid</b:Last>
            <b:First>Claudia</b:First>
          </b:Person>
          <b:Person>
            <b:Last>Schulz</b:Last>
            <b:First>Birgit</b:First>
          </b:Person>
        </b:NameList>
      </b:Director>
    </b:Author>
    <b:RefOrder>4</b:RefOrder>
  </b:Source>
  <b:Source>
    <b:Tag>Elf11</b:Tag>
    <b:SourceType>Film</b:SourceType>
    <b:Guid>{534A84C8-0FF1-4714-AB30-CF5554F94EBE}</b:Guid>
    <b:Title>Mondo Lux – Die Bilderwelten des Werner Schroeter </b:Title>
    <b:Author>
      <b:Director>
        <b:NameList>
          <b:Person>
            <b:Last>Mikesch</b:Last>
            <b:First>Elfi</b:First>
          </b:Person>
        </b:NameList>
      </b:Director>
    </b:Author>
    <b:Year>2011</b:Year>
    <b:RefOrder>5</b:RefOrder>
  </b:Source>
</b:Sources>
</file>

<file path=customXml/itemProps1.xml><?xml version="1.0" encoding="utf-8"?>
<ds:datastoreItem xmlns:ds="http://schemas.openxmlformats.org/officeDocument/2006/customXml" ds:itemID="{CD72C6FB-FE4B-43E3-AF61-00E28F8F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2014-10-24T04:13:00Z</dcterms:created>
  <dcterms:modified xsi:type="dcterms:W3CDTF">2014-10-24T04:26:00Z</dcterms:modified>
</cp:coreProperties>
</file>