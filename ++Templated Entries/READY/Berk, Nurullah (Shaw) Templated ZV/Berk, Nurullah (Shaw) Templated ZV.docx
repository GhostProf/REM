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F7CFB24BCC432A875D73D0C975B44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B39B2541B840878D9BF08A98229544"/>
            </w:placeholder>
            <w:text/>
          </w:sdtPr>
          <w:sdtContent>
            <w:tc>
              <w:tcPr>
                <w:tcW w:w="2073" w:type="dxa"/>
              </w:tcPr>
              <w:p w:rsidR="00B574C9" w:rsidRDefault="00157C25" w:rsidP="00157C25">
                <w:r>
                  <w:t>Wendy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286B542E44E4D85A9F10EF88981C3AD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ECEA543F8748269BC1A7E699F1AEB9"/>
            </w:placeholder>
            <w:text/>
          </w:sdtPr>
          <w:sdtContent>
            <w:tc>
              <w:tcPr>
                <w:tcW w:w="2642" w:type="dxa"/>
              </w:tcPr>
              <w:p w:rsidR="00B574C9" w:rsidRDefault="00157C25" w:rsidP="00157C25">
                <w:r>
                  <w:t>Shaw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E51463F118744BDB9389F2BA4EEAC6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E4301FB42874265B55FC2782FDF7546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085253013AA428DAB63A0001931944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57C25" w:rsidP="00157C25">
                <w:pPr>
                  <w:rPr>
                    <w:b/>
                  </w:rPr>
                </w:pPr>
                <w:r>
                  <w:rPr>
                    <w:b/>
                  </w:rPr>
                  <w:t xml:space="preserve">Berk, </w:t>
                </w:r>
                <w:proofErr w:type="spellStart"/>
                <w:r>
                  <w:rPr>
                    <w:b/>
                  </w:rPr>
                  <w:t>Nurullah</w:t>
                </w:r>
                <w:proofErr w:type="spellEnd"/>
                <w:r>
                  <w:rPr>
                    <w:b/>
                  </w:rPr>
                  <w:t xml:space="preserve"> (1906 – 1982)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9C4D989E8154FA68C02D0542057726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AB70B0331ED43278BA2C431BCB878E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157C25" w:rsidP="00E85A05">
                <w:r>
                  <w:t xml:space="preserve">An artist and writer from the Republic of Turkey, </w:t>
                </w:r>
                <w:proofErr w:type="spellStart"/>
                <w:r>
                  <w:t>Nurullah</w:t>
                </w:r>
                <w:proofErr w:type="spellEnd"/>
                <w:r>
                  <w:t xml:space="preserve"> Berk</w:t>
                </w:r>
                <w:r w:rsidRPr="00C47EB4">
                  <w:t xml:space="preserve"> </w:t>
                </w:r>
                <w:r>
                  <w:t xml:space="preserve">worked to promote </w:t>
                </w:r>
                <w:r w:rsidRPr="00C47EB4">
                  <w:t xml:space="preserve">the expression of Turkish aesthetic ideals </w:t>
                </w:r>
                <w:r>
                  <w:t>as one of the founders of the d Group.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C91E3ABDFF647958D5927218240DD4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57C25" w:rsidRDefault="00157C25" w:rsidP="00157C25">
                <w:r>
                  <w:t xml:space="preserve">An artist and writer from the Republic of Turkey, </w:t>
                </w:r>
                <w:proofErr w:type="spellStart"/>
                <w:r>
                  <w:t>Nurullah</w:t>
                </w:r>
                <w:proofErr w:type="spellEnd"/>
                <w:r>
                  <w:t xml:space="preserve"> Berk</w:t>
                </w:r>
                <w:r w:rsidRPr="00C47EB4">
                  <w:t xml:space="preserve"> </w:t>
                </w:r>
                <w:r>
                  <w:t xml:space="preserve">worked to promote </w:t>
                </w:r>
                <w:r w:rsidRPr="00C47EB4">
                  <w:t xml:space="preserve">the expression of Turkish aesthetic ideals </w:t>
                </w:r>
                <w:r>
                  <w:t>as one of the founders of the d Group.</w:t>
                </w:r>
              </w:p>
              <w:p w:rsidR="00157C25" w:rsidRDefault="00157C25" w:rsidP="00157C25"/>
              <w:p w:rsidR="00157C25" w:rsidRDefault="00157C25" w:rsidP="00157C25">
                <w:r>
                  <w:t xml:space="preserve">Berk first studied in Paris with Ernest Laurent at the </w:t>
                </w:r>
                <w:proofErr w:type="spellStart"/>
                <w:r>
                  <w:t>École</w:t>
                </w:r>
                <w:proofErr w:type="spellEnd"/>
                <w:r>
                  <w:t xml:space="preserve"> des Beaux Arts between 1924 and 1928. Upon his return to Turkey, he became a member of the recently established Society of Independent Painters and Sculptors. He spent a year in Paris studying with Andre </w:t>
                </w:r>
                <w:proofErr w:type="spellStart"/>
                <w:r>
                  <w:t>Lhote</w:t>
                </w:r>
                <w:proofErr w:type="spellEnd"/>
                <w:r>
                  <w:t xml:space="preserve"> and </w:t>
                </w:r>
                <w:proofErr w:type="spellStart"/>
                <w:r>
                  <w:t>Fernand</w:t>
                </w:r>
                <w:proofErr w:type="spellEnd"/>
                <w:r>
                  <w:t xml:space="preserve"> Leger, whose Cubist modernism reflected the ideas of Henri Bergson as developed by the </w:t>
                </w:r>
                <w:proofErr w:type="spellStart"/>
                <w:r>
                  <w:t>Puteaux</w:t>
                </w:r>
                <w:proofErr w:type="spellEnd"/>
                <w:r>
                  <w:t xml:space="preserve"> Group before World War I. </w:t>
                </w:r>
              </w:p>
              <w:p w:rsidR="00157C25" w:rsidRDefault="00157C25" w:rsidP="00157C25"/>
              <w:p w:rsidR="00E63327" w:rsidRDefault="00157C25" w:rsidP="00157C25">
                <w:r>
                  <w:t xml:space="preserve">Returning to Turkey in 1933, Berk became one of the founders </w:t>
                </w:r>
                <w:proofErr w:type="gramStart"/>
                <w:r>
                  <w:t>of  a</w:t>
                </w:r>
                <w:proofErr w:type="gramEnd"/>
                <w:r>
                  <w:t xml:space="preserve"> society of artists that promoted independent thought and modernist ideals, known as the D Group. He also participated in the state-sponsored Homeland Tours project that sent artists to the provinces between 1938 and 1943. Berk promoted the expression of Turkish aesthetics through a vocabulary of abstraction, combining flat abstraction with patterns drawn from the popular and folk traditions of Turkey. </w:t>
                </w:r>
              </w:p>
              <w:p w:rsidR="00E63327" w:rsidRDefault="00E63327" w:rsidP="00157C25"/>
              <w:p w:rsidR="00E63327" w:rsidRDefault="00E63327" w:rsidP="00E63327">
                <w:pPr>
                  <w:keepNext/>
                </w:pPr>
                <w:r>
                  <w:t>File: berk_woman_ironing_1950.jpg</w:t>
                </w:r>
              </w:p>
              <w:p w:rsidR="00E63327" w:rsidRDefault="00E63327" w:rsidP="00E63327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0133C9">
                  <w:t>Nurullah</w:t>
                </w:r>
                <w:proofErr w:type="spellEnd"/>
                <w:r w:rsidRPr="000133C9">
                  <w:t xml:space="preserve"> Berk. Woman Ironing. 1950. Oil on canvas, 60 x 91.5 cm. </w:t>
                </w:r>
                <w:proofErr w:type="spellStart"/>
                <w:r w:rsidRPr="000133C9">
                  <w:t>Mimar</w:t>
                </w:r>
                <w:proofErr w:type="spellEnd"/>
                <w:r w:rsidRPr="000133C9">
                  <w:t xml:space="preserve"> </w:t>
                </w:r>
                <w:proofErr w:type="spellStart"/>
                <w:r w:rsidRPr="000133C9">
                  <w:t>Sinan</w:t>
                </w:r>
                <w:proofErr w:type="spellEnd"/>
                <w:r w:rsidRPr="000133C9">
                  <w:t xml:space="preserve"> </w:t>
                </w:r>
                <w:proofErr w:type="spellStart"/>
                <w:r w:rsidRPr="000133C9">
                  <w:t>Güzel</w:t>
                </w:r>
                <w:proofErr w:type="spellEnd"/>
                <w:r w:rsidRPr="000133C9">
                  <w:t xml:space="preserve"> </w:t>
                </w:r>
                <w:proofErr w:type="spellStart"/>
                <w:r w:rsidRPr="000133C9">
                  <w:t>Sanatlar</w:t>
                </w:r>
                <w:proofErr w:type="spellEnd"/>
                <w:r w:rsidRPr="000133C9">
                  <w:t xml:space="preserve"> </w:t>
                </w:r>
                <w:proofErr w:type="spellStart"/>
                <w:r w:rsidRPr="000133C9">
                  <w:t>Üniversitesi</w:t>
                </w:r>
                <w:proofErr w:type="spellEnd"/>
                <w:r w:rsidRPr="000133C9">
                  <w:t xml:space="preserve"> (MSGSÜ) Istanbul Museum of Painting and Sculpture.</w:t>
                </w:r>
              </w:p>
              <w:p w:rsidR="003F0D73" w:rsidRDefault="00157C25" w:rsidP="00E63327">
                <w:pPr>
                  <w:keepNext/>
                </w:pPr>
                <w:r>
                  <w:br/>
                </w:r>
                <w:r>
                  <w:br/>
                  <w:t xml:space="preserve">His </w:t>
                </w:r>
                <w:r>
                  <w:rPr>
                    <w:i/>
                  </w:rPr>
                  <w:t>Woman Ironing</w:t>
                </w:r>
                <w:r>
                  <w:t xml:space="preserve"> (1950) exemplifies his combination of Cubist abstraction with national identity in its idealization of the working figure of the Turkish peasant woman, with patterns derived from traditional Turkish </w:t>
                </w:r>
                <w:proofErr w:type="spellStart"/>
                <w:r>
                  <w:t>flatwoven</w:t>
                </w:r>
                <w:proofErr w:type="spellEnd"/>
                <w:r>
                  <w:t xml:space="preserve"> carpets.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C19CDE9B2F4EF1B48124A113CED992"/>
              </w:placeholder>
            </w:sdtPr>
            <w:sdtContent>
              <w:p w:rsidR="00E63327" w:rsidRDefault="00E63327" w:rsidP="00E63327">
                <w:sdt>
                  <w:sdtPr>
                    <w:id w:val="4929838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Ber43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E63327">
                      <w:rPr>
                        <w:noProof/>
                        <w:lang w:val="en-CA"/>
                      </w:rPr>
                      <w:t>(Berk)</w:t>
                    </w:r>
                    <w:r>
                      <w:fldChar w:fldCharType="end"/>
                    </w:r>
                  </w:sdtContent>
                </w:sdt>
              </w:p>
              <w:p w:rsidR="00E63327" w:rsidRDefault="00E63327" w:rsidP="00E63327"/>
              <w:p w:rsidR="00E63327" w:rsidRDefault="00E63327" w:rsidP="00E63327">
                <w:sdt>
                  <w:sdtPr>
                    <w:id w:val="492983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Ber431 \l 4105 </w:instrText>
                    </w:r>
                    <w:r>
                      <w:fldChar w:fldCharType="separate"/>
                    </w:r>
                    <w:r w:rsidRPr="00E63327">
                      <w:rPr>
                        <w:noProof/>
                        <w:lang w:val="en-CA"/>
                      </w:rPr>
                      <w:t>(Berk, Türkiye 'de Resim)</w:t>
                    </w:r>
                    <w:r>
                      <w:fldChar w:fldCharType="end"/>
                    </w:r>
                  </w:sdtContent>
                </w:sdt>
              </w:p>
              <w:p w:rsidR="00E63327" w:rsidRDefault="00E63327" w:rsidP="00E63327"/>
              <w:p w:rsidR="003235A7" w:rsidRDefault="00E63327" w:rsidP="00E63327">
                <w:sdt>
                  <w:sdtPr>
                    <w:id w:val="492983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Tan86 \l 4105 </w:instrText>
                    </w:r>
                    <w:r>
                      <w:fldChar w:fldCharType="separate"/>
                    </w:r>
                    <w:r w:rsidRPr="00E63327">
                      <w:rPr>
                        <w:noProof/>
                        <w:lang w:val="en-CA"/>
                      </w:rPr>
                      <w:t>(Tansuğ)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 w:rsidSect="00A3726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BBD" w:rsidRDefault="00692BBD" w:rsidP="007A0D55">
      <w:pPr>
        <w:spacing w:after="0" w:line="240" w:lineRule="auto"/>
      </w:pPr>
      <w:r>
        <w:separator/>
      </w:r>
    </w:p>
  </w:endnote>
  <w:endnote w:type="continuationSeparator" w:id="0">
    <w:p w:rsidR="00692BBD" w:rsidRDefault="00692B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BBD" w:rsidRDefault="00692BBD" w:rsidP="007A0D55">
      <w:pPr>
        <w:spacing w:after="0" w:line="240" w:lineRule="auto"/>
      </w:pPr>
      <w:r>
        <w:separator/>
      </w:r>
    </w:p>
  </w:footnote>
  <w:footnote w:type="continuationSeparator" w:id="0">
    <w:p w:rsidR="00692BBD" w:rsidRDefault="00692B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327"/>
    <w:rsid w:val="00032559"/>
    <w:rsid w:val="00052040"/>
    <w:rsid w:val="000B25AE"/>
    <w:rsid w:val="000B55AB"/>
    <w:rsid w:val="000D24DC"/>
    <w:rsid w:val="00101B2E"/>
    <w:rsid w:val="00116FA0"/>
    <w:rsid w:val="0015114C"/>
    <w:rsid w:val="00157C2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2BBD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7264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33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7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6332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F7CFB24BCC432A875D73D0C975B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EDB88-DFF9-4571-BD7C-DCB84292134B}"/>
      </w:docPartPr>
      <w:docPartBody>
        <w:p w:rsidR="00000000" w:rsidRDefault="00CA5C0D">
          <w:pPr>
            <w:pStyle w:val="75F7CFB24BCC432A875D73D0C975B44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B39B2541B840878D9BF08A9822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189FD-655A-43E6-BB45-F74112DF8317}"/>
      </w:docPartPr>
      <w:docPartBody>
        <w:p w:rsidR="00000000" w:rsidRDefault="00CA5C0D">
          <w:pPr>
            <w:pStyle w:val="B8B39B2541B840878D9BF08A982295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286B542E44E4D85A9F10EF88981C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B9C8E-D672-48E2-A35D-0BE75C47ADC1}"/>
      </w:docPartPr>
      <w:docPartBody>
        <w:p w:rsidR="00000000" w:rsidRDefault="00CA5C0D">
          <w:pPr>
            <w:pStyle w:val="7286B542E44E4D85A9F10EF88981C3A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ECEA543F8748269BC1A7E699F1A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2A41-8A6A-40C6-9306-43F91C740ADD}"/>
      </w:docPartPr>
      <w:docPartBody>
        <w:p w:rsidR="00000000" w:rsidRDefault="00CA5C0D">
          <w:pPr>
            <w:pStyle w:val="FEECEA543F8748269BC1A7E699F1AEB9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6E51463F118744BDB9389F2BA4EEA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3CD7-5718-4DAD-B06B-9BB36C2E96F8}"/>
      </w:docPartPr>
      <w:docPartBody>
        <w:p w:rsidR="00000000" w:rsidRDefault="00CA5C0D">
          <w:pPr>
            <w:pStyle w:val="6E51463F118744BDB9389F2BA4EEAC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E4301FB42874265B55FC2782FDF7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75EF-0B6B-4259-8C9B-65BA49F2697B}"/>
      </w:docPartPr>
      <w:docPartBody>
        <w:p w:rsidR="00000000" w:rsidRDefault="00CA5C0D">
          <w:pPr>
            <w:pStyle w:val="AE4301FB42874265B55FC2782FDF754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085253013AA428DAB63A0001931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F84D-CFC4-455A-BF34-FB4EE930188E}"/>
      </w:docPartPr>
      <w:docPartBody>
        <w:p w:rsidR="00000000" w:rsidRDefault="00CA5C0D">
          <w:pPr>
            <w:pStyle w:val="0085253013AA428DAB63A0001931944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9C4D989E8154FA68C02D05420577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5C28B-0ACE-4E1E-A745-471FEE3FBF9F}"/>
      </w:docPartPr>
      <w:docPartBody>
        <w:p w:rsidR="00000000" w:rsidRDefault="00CA5C0D">
          <w:pPr>
            <w:pStyle w:val="D9C4D989E8154FA68C02D054205772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B70B0331ED43278BA2C431BCB87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B56E4-BD09-4968-A39A-BB6E106CF8D2}"/>
      </w:docPartPr>
      <w:docPartBody>
        <w:p w:rsidR="00000000" w:rsidRDefault="00CA5C0D">
          <w:pPr>
            <w:pStyle w:val="8AB70B0331ED43278BA2C431BCB878E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C91E3ABDFF647958D5927218240D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36ACD-C49A-4B08-8D18-C960EB52C267}"/>
      </w:docPartPr>
      <w:docPartBody>
        <w:p w:rsidR="00000000" w:rsidRDefault="00CA5C0D">
          <w:pPr>
            <w:pStyle w:val="2C91E3ABDFF647958D5927218240DD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C19CDE9B2F4EF1B48124A113CED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A7B3F-FA71-45A1-B164-6696445C9D94}"/>
      </w:docPartPr>
      <w:docPartBody>
        <w:p w:rsidR="00000000" w:rsidRDefault="00CA5C0D">
          <w:pPr>
            <w:pStyle w:val="93C19CDE9B2F4EF1B48124A113CED99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5C0D"/>
    <w:rsid w:val="00CA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F7CFB24BCC432A875D73D0C975B443">
    <w:name w:val="75F7CFB24BCC432A875D73D0C975B443"/>
  </w:style>
  <w:style w:type="paragraph" w:customStyle="1" w:styleId="B8B39B2541B840878D9BF08A98229544">
    <w:name w:val="B8B39B2541B840878D9BF08A98229544"/>
  </w:style>
  <w:style w:type="paragraph" w:customStyle="1" w:styleId="7286B542E44E4D85A9F10EF88981C3AD">
    <w:name w:val="7286B542E44E4D85A9F10EF88981C3AD"/>
  </w:style>
  <w:style w:type="paragraph" w:customStyle="1" w:styleId="FEECEA543F8748269BC1A7E699F1AEB9">
    <w:name w:val="FEECEA543F8748269BC1A7E699F1AEB9"/>
  </w:style>
  <w:style w:type="paragraph" w:customStyle="1" w:styleId="6E51463F118744BDB9389F2BA4EEAC66">
    <w:name w:val="6E51463F118744BDB9389F2BA4EEAC66"/>
  </w:style>
  <w:style w:type="paragraph" w:customStyle="1" w:styleId="AE4301FB42874265B55FC2782FDF7546">
    <w:name w:val="AE4301FB42874265B55FC2782FDF7546"/>
  </w:style>
  <w:style w:type="paragraph" w:customStyle="1" w:styleId="0085253013AA428DAB63A00019319449">
    <w:name w:val="0085253013AA428DAB63A00019319449"/>
  </w:style>
  <w:style w:type="paragraph" w:customStyle="1" w:styleId="D9C4D989E8154FA68C02D05420577262">
    <w:name w:val="D9C4D989E8154FA68C02D05420577262"/>
  </w:style>
  <w:style w:type="paragraph" w:customStyle="1" w:styleId="8AB70B0331ED43278BA2C431BCB878EC">
    <w:name w:val="8AB70B0331ED43278BA2C431BCB878EC"/>
  </w:style>
  <w:style w:type="paragraph" w:customStyle="1" w:styleId="2C91E3ABDFF647958D5927218240DD49">
    <w:name w:val="2C91E3ABDFF647958D5927218240DD49"/>
  </w:style>
  <w:style w:type="paragraph" w:customStyle="1" w:styleId="93C19CDE9B2F4EF1B48124A113CED992">
    <w:name w:val="93C19CDE9B2F4EF1B48124A113CED9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Ber43</b:Tag>
    <b:SourceType>Book</b:SourceType>
    <b:Guid>{B29EF6EE-4159-412B-81F7-ABCBA50D71C9}</b:Guid>
    <b:LCID>0</b:LCID>
    <b:Author>
      <b:Author>
        <b:NameList>
          <b:Person>
            <b:Last>Berk</b:Last>
            <b:First>Nurullah</b:First>
          </b:Person>
        </b:NameList>
      </b:Author>
    </b:Author>
    <b:Title>Sanat Konuşmaları</b:Title>
    <b:Year>1943</b:Year>
    <b:City>Istanbul</b:City>
    <b:Publisher>AB Neşriyatı</b:Publisher>
    <b:RefOrder>1</b:RefOrder>
  </b:Source>
  <b:Source>
    <b:Tag>Ber431</b:Tag>
    <b:SourceType>Book</b:SourceType>
    <b:Guid>{7BCA2153-F065-4E2D-8E76-466D8513DDEB}</b:Guid>
    <b:LCID>0</b:LCID>
    <b:Author>
      <b:Author>
        <b:NameList>
          <b:Person>
            <b:Last>Berk</b:Last>
            <b:First>Nurullah</b:First>
          </b:Person>
        </b:NameList>
      </b:Author>
    </b:Author>
    <b:Title>Türkiye 'de Resim</b:Title>
    <b:Year>1943</b:Year>
    <b:City>Istanbul</b:City>
    <b:Publisher>Güzel Sanatlar Akademisi Neşriyati</b:Publisher>
    <b:RefOrder>2</b:RefOrder>
  </b:Source>
  <b:Source>
    <b:Tag>Tan86</b:Tag>
    <b:SourceType>Book</b:SourceType>
    <b:Guid>{BDCEE1F9-4902-463B-8218-17F25C8223F3}</b:Guid>
    <b:LCID>0</b:LCID>
    <b:Author>
      <b:Author>
        <b:NameList>
          <b:Person>
            <b:Last>Tansuğ</b:Last>
            <b:First>Sezer</b:First>
          </b:Person>
        </b:NameList>
      </b:Author>
    </b:Author>
    <b:Title>Çağdaş Türk Sanatı</b:Title>
    <b:Year>1986</b:Year>
    <b:City>Istanbul</b:City>
    <b:Publisher>Remzi Kitabevi</b:Publisher>
    <b:RefOrder>3</b:RefOrder>
  </b:Source>
</b:Sources>
</file>

<file path=customXml/itemProps1.xml><?xml version="1.0" encoding="utf-8"?>
<ds:datastoreItem xmlns:ds="http://schemas.openxmlformats.org/officeDocument/2006/customXml" ds:itemID="{96052B55-B1A5-4940-9195-9D910B6EB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18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Zaqir</cp:lastModifiedBy>
  <cp:revision>1</cp:revision>
  <dcterms:created xsi:type="dcterms:W3CDTF">2014-07-05T22:57:00Z</dcterms:created>
  <dcterms:modified xsi:type="dcterms:W3CDTF">2014-07-05T23:19:00Z</dcterms:modified>
</cp:coreProperties>
</file>