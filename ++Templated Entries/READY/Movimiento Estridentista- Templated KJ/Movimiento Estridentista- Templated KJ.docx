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EF7D5F" w14:textId="77777777" w:rsidTr="00922950">
        <w:tc>
          <w:tcPr>
            <w:tcW w:w="491" w:type="dxa"/>
            <w:vMerge w:val="restart"/>
            <w:shd w:val="clear" w:color="auto" w:fill="A6A6A6" w:themeFill="background1" w:themeFillShade="A6"/>
            <w:textDirection w:val="btLr"/>
          </w:tcPr>
          <w:p w14:paraId="763667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892464552C7042B1DFF8B5DF64DE61"/>
            </w:placeholder>
            <w:showingPlcHdr/>
            <w:dropDownList>
              <w:listItem w:displayText="Dr." w:value="Dr."/>
              <w:listItem w:displayText="Prof." w:value="Prof."/>
            </w:dropDownList>
          </w:sdtPr>
          <w:sdtContent>
            <w:tc>
              <w:tcPr>
                <w:tcW w:w="1259" w:type="dxa"/>
              </w:tcPr>
              <w:p w14:paraId="203E6C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6E309C79E26541BAF1D682D99B9E49"/>
            </w:placeholder>
            <w:text/>
          </w:sdtPr>
          <w:sdtContent>
            <w:tc>
              <w:tcPr>
                <w:tcW w:w="2073" w:type="dxa"/>
              </w:tcPr>
              <w:p w14:paraId="15E6B5C5" w14:textId="77777777" w:rsidR="00B574C9" w:rsidRDefault="006B4347" w:rsidP="006B4347">
                <w:r>
                  <w:t>Deborah</w:t>
                </w:r>
              </w:p>
            </w:tc>
          </w:sdtContent>
        </w:sdt>
        <w:sdt>
          <w:sdtPr>
            <w:alias w:val="Middle name"/>
            <w:tag w:val="authorMiddleName"/>
            <w:id w:val="-2076034781"/>
            <w:placeholder>
              <w:docPart w:val="E7501EE6BC3CCE4B9D8D28088257E2E9"/>
            </w:placeholder>
            <w:showingPlcHdr/>
            <w:text/>
          </w:sdtPr>
          <w:sdtContent>
            <w:tc>
              <w:tcPr>
                <w:tcW w:w="2551" w:type="dxa"/>
              </w:tcPr>
              <w:p w14:paraId="4ED7F3F9" w14:textId="77777777" w:rsidR="00B574C9" w:rsidRDefault="00B574C9" w:rsidP="00922950">
                <w:r>
                  <w:rPr>
                    <w:rStyle w:val="PlaceholderText"/>
                  </w:rPr>
                  <w:t>[Middle name]</w:t>
                </w:r>
              </w:p>
            </w:tc>
          </w:sdtContent>
        </w:sdt>
        <w:sdt>
          <w:sdtPr>
            <w:alias w:val="Last name"/>
            <w:tag w:val="authorLastName"/>
            <w:id w:val="-1088529830"/>
            <w:placeholder>
              <w:docPart w:val="D253B2B5C46DBE4782B17DE0BA987CCE"/>
            </w:placeholder>
            <w:text/>
          </w:sdtPr>
          <w:sdtContent>
            <w:tc>
              <w:tcPr>
                <w:tcW w:w="2642" w:type="dxa"/>
              </w:tcPr>
              <w:p w14:paraId="4DB77425" w14:textId="77777777" w:rsidR="00B574C9" w:rsidRDefault="006B4347" w:rsidP="006B4347">
                <w:r w:rsidRPr="00F86490">
                  <w:rPr>
                    <w:lang w:eastAsia="ja-JP"/>
                  </w:rPr>
                  <w:t>Caplow</w:t>
                </w:r>
              </w:p>
            </w:tc>
          </w:sdtContent>
        </w:sdt>
      </w:tr>
      <w:tr w:rsidR="00B574C9" w14:paraId="4D0D59C4" w14:textId="77777777" w:rsidTr="001A6A06">
        <w:trPr>
          <w:trHeight w:val="986"/>
        </w:trPr>
        <w:tc>
          <w:tcPr>
            <w:tcW w:w="491" w:type="dxa"/>
            <w:vMerge/>
            <w:shd w:val="clear" w:color="auto" w:fill="A6A6A6" w:themeFill="background1" w:themeFillShade="A6"/>
          </w:tcPr>
          <w:p w14:paraId="2BA95564" w14:textId="77777777" w:rsidR="00B574C9" w:rsidRPr="001A6A06" w:rsidRDefault="00B574C9" w:rsidP="00CF1542">
            <w:pPr>
              <w:jc w:val="center"/>
              <w:rPr>
                <w:b/>
                <w:color w:val="FFFFFF" w:themeColor="background1"/>
              </w:rPr>
            </w:pPr>
          </w:p>
        </w:tc>
        <w:sdt>
          <w:sdtPr>
            <w:alias w:val="Biography"/>
            <w:tag w:val="authorBiography"/>
            <w:id w:val="938807824"/>
            <w:placeholder>
              <w:docPart w:val="A8E731831FCB2244943A2D081A96AFC1"/>
            </w:placeholder>
            <w:showingPlcHdr/>
          </w:sdtPr>
          <w:sdtContent>
            <w:tc>
              <w:tcPr>
                <w:tcW w:w="8525" w:type="dxa"/>
                <w:gridSpan w:val="4"/>
              </w:tcPr>
              <w:p w14:paraId="1A3DB9CB" w14:textId="77777777" w:rsidR="00B574C9" w:rsidRDefault="00B574C9" w:rsidP="00922950">
                <w:r>
                  <w:rPr>
                    <w:rStyle w:val="PlaceholderText"/>
                  </w:rPr>
                  <w:t>[Enter your biography]</w:t>
                </w:r>
              </w:p>
            </w:tc>
          </w:sdtContent>
        </w:sdt>
      </w:tr>
      <w:tr w:rsidR="00B574C9" w14:paraId="4C4697B8" w14:textId="77777777" w:rsidTr="001A6A06">
        <w:trPr>
          <w:trHeight w:val="986"/>
        </w:trPr>
        <w:tc>
          <w:tcPr>
            <w:tcW w:w="491" w:type="dxa"/>
            <w:vMerge/>
            <w:shd w:val="clear" w:color="auto" w:fill="A6A6A6" w:themeFill="background1" w:themeFillShade="A6"/>
          </w:tcPr>
          <w:p w14:paraId="143996D0" w14:textId="77777777" w:rsidR="00B574C9" w:rsidRPr="001A6A06" w:rsidRDefault="00B574C9" w:rsidP="00CF1542">
            <w:pPr>
              <w:jc w:val="center"/>
              <w:rPr>
                <w:b/>
                <w:color w:val="FFFFFF" w:themeColor="background1"/>
              </w:rPr>
            </w:pPr>
          </w:p>
        </w:tc>
        <w:sdt>
          <w:sdtPr>
            <w:alias w:val="Affiliation"/>
            <w:tag w:val="affiliation"/>
            <w:id w:val="2012937915"/>
            <w:placeholder>
              <w:docPart w:val="F2D9441D365A414CB1ED3C7C7F530724"/>
            </w:placeholder>
            <w:showingPlcHdr/>
            <w:text/>
          </w:sdtPr>
          <w:sdtContent>
            <w:tc>
              <w:tcPr>
                <w:tcW w:w="8525" w:type="dxa"/>
                <w:gridSpan w:val="4"/>
              </w:tcPr>
              <w:p w14:paraId="005B5E8B" w14:textId="77777777" w:rsidR="00B574C9" w:rsidRDefault="00B574C9" w:rsidP="00B574C9">
                <w:r w:rsidRPr="00300689">
                  <w:rPr>
                    <w:rStyle w:val="PlaceholderText"/>
                    <w:highlight w:val="yellow"/>
                  </w:rPr>
                  <w:t>[Enter the institution with which you are affiliated]</w:t>
                </w:r>
              </w:p>
            </w:tc>
          </w:sdtContent>
        </w:sdt>
      </w:tr>
    </w:tbl>
    <w:p w14:paraId="4B3741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530469" w14:textId="77777777" w:rsidTr="00244BB0">
        <w:tc>
          <w:tcPr>
            <w:tcW w:w="9016" w:type="dxa"/>
            <w:shd w:val="clear" w:color="auto" w:fill="A6A6A6" w:themeFill="background1" w:themeFillShade="A6"/>
            <w:tcMar>
              <w:top w:w="113" w:type="dxa"/>
              <w:bottom w:w="113" w:type="dxa"/>
            </w:tcMar>
          </w:tcPr>
          <w:p w14:paraId="21DA2F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64683E" w14:textId="77777777" w:rsidTr="003F0D73">
        <w:sdt>
          <w:sdtPr>
            <w:rPr>
              <w:b/>
            </w:rPr>
            <w:alias w:val="Article headword"/>
            <w:tag w:val="articleHeadword"/>
            <w:id w:val="-361440020"/>
            <w:placeholder>
              <w:docPart w:val="BBBFDDA911867D4FADD7231AA6EA42D8"/>
            </w:placeholder>
            <w:text/>
          </w:sdtPr>
          <w:sdtContent>
            <w:tc>
              <w:tcPr>
                <w:tcW w:w="9016" w:type="dxa"/>
                <w:tcMar>
                  <w:top w:w="113" w:type="dxa"/>
                  <w:bottom w:w="113" w:type="dxa"/>
                </w:tcMar>
              </w:tcPr>
              <w:p w14:paraId="6DDD1465" w14:textId="77777777" w:rsidR="003F0D73" w:rsidRPr="006B4347" w:rsidRDefault="006B4347" w:rsidP="006B4347">
                <w:pPr>
                  <w:rPr>
                    <w:lang w:val="en-US"/>
                  </w:rPr>
                </w:pPr>
                <w:proofErr w:type="gramStart"/>
                <w:r>
                  <w:rPr>
                    <w:b/>
                    <w:lang w:val="en-US"/>
                  </w:rPr>
                  <w:t>c</w:t>
                </w:r>
                <w:proofErr w:type="gramEnd"/>
                <w:r w:rsidRPr="006B4347">
                  <w:rPr>
                    <w:b/>
                    <w:lang w:val="en-US"/>
                  </w:rPr>
                  <w:t>(Stridentist Movement, 1921-1928)</w:t>
                </w:r>
              </w:p>
            </w:tc>
          </w:sdtContent>
        </w:sdt>
      </w:tr>
      <w:tr w:rsidR="00464699" w14:paraId="0071B995" w14:textId="77777777" w:rsidTr="00300689">
        <w:sdt>
          <w:sdtPr>
            <w:alias w:val="Variant headwords"/>
            <w:tag w:val="variantHeadwords"/>
            <w:id w:val="173464402"/>
            <w:placeholder>
              <w:docPart w:val="7C0AA8C7D4AE0443AF67C5A0CD65374A"/>
            </w:placeholder>
            <w:showingPlcHdr/>
          </w:sdtPr>
          <w:sdtContent>
            <w:tc>
              <w:tcPr>
                <w:tcW w:w="9016" w:type="dxa"/>
                <w:tcMar>
                  <w:top w:w="113" w:type="dxa"/>
                  <w:bottom w:w="113" w:type="dxa"/>
                </w:tcMar>
              </w:tcPr>
              <w:p w14:paraId="07FFEE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6DE77F" w14:textId="77777777" w:rsidTr="003F0D73">
        <w:sdt>
          <w:sdtPr>
            <w:alias w:val="Abstract"/>
            <w:tag w:val="abstract"/>
            <w:id w:val="-635871867"/>
            <w:placeholder>
              <w:docPart w:val="B049BB4C0784D24EB45F37890B1636EA"/>
            </w:placeholder>
          </w:sdtPr>
          <w:sdtContent>
            <w:tc>
              <w:tcPr>
                <w:tcW w:w="9016" w:type="dxa"/>
                <w:tcMar>
                  <w:top w:w="113" w:type="dxa"/>
                  <w:bottom w:w="113" w:type="dxa"/>
                </w:tcMar>
              </w:tcPr>
              <w:p w14:paraId="25E9339D" w14:textId="77777777" w:rsidR="00E85A05" w:rsidRPr="00300689" w:rsidRDefault="00300689" w:rsidP="00300689">
                <w:pPr>
                  <w:autoSpaceDE w:val="0"/>
                  <w:autoSpaceDN w:val="0"/>
                  <w:adjustRightInd w:val="0"/>
                  <w:rPr>
                    <w:u w:color="0000FF"/>
                  </w:rPr>
                </w:pPr>
                <w:r w:rsidRPr="00B62613">
                  <w:rPr>
                    <w:u w:color="FF0000"/>
                  </w:rPr>
                  <w:t>The Stridentist Movement (Movimiento Estridentista), founded by poet Manuel Maples Arce (1898-1981), was the only avant-garde Mexican literary and artistic group in t</w:t>
                </w:r>
                <w:r>
                  <w:rPr>
                    <w:u w:color="FF0000"/>
                  </w:rPr>
                  <w:t>he 1920s. The movement was centred in Mexico City from 1921-</w:t>
                </w:r>
                <w:r w:rsidRPr="00B62613">
                  <w:rPr>
                    <w:u w:color="FF0000"/>
                  </w:rPr>
                  <w:t xml:space="preserve">1925 and in Jalapa, Veracruz from 1925 until it disbanded in 1927. Stridentist </w:t>
                </w:r>
                <w:r>
                  <w:rPr>
                    <w:u w:color="FF0000"/>
                  </w:rPr>
                  <w:t>writers wrote poetry characteris</w:t>
                </w:r>
                <w:r w:rsidRPr="00B62613">
                  <w:rPr>
                    <w:u w:color="FF0000"/>
                  </w:rPr>
                  <w:t xml:space="preserve">ed by formal and linguistic experimentation, </w:t>
                </w:r>
                <w:r>
                  <w:rPr>
                    <w:u w:color="FF0000"/>
                  </w:rPr>
                  <w:t xml:space="preserve">which were </w:t>
                </w:r>
                <w:r w:rsidRPr="00B62613">
                  <w:rPr>
                    <w:u w:color="FF0000"/>
                  </w:rPr>
                  <w:t xml:space="preserve">illustrated </w:t>
                </w:r>
                <w:r>
                  <w:rPr>
                    <w:u w:color="FF0000"/>
                  </w:rPr>
                  <w:t xml:space="preserve">by </w:t>
                </w:r>
                <w:r w:rsidRPr="00B62613">
                  <w:rPr>
                    <w:u w:color="FF0000"/>
                  </w:rPr>
                  <w:t xml:space="preserve">Stridentist </w:t>
                </w:r>
                <w:r>
                  <w:rPr>
                    <w:u w:color="FF0000"/>
                  </w:rPr>
                  <w:t>artists.</w:t>
                </w:r>
                <w:r w:rsidRPr="00B62613">
                  <w:rPr>
                    <w:u w:color="FF0000"/>
                  </w:rPr>
                  <w:t xml:space="preserve"> </w:t>
                </w:r>
                <w:r>
                  <w:rPr>
                    <w:u w:color="FF0000"/>
                  </w:rPr>
                  <w:t>In this way they developed</w:t>
                </w:r>
                <w:r w:rsidRPr="00B62613">
                  <w:rPr>
                    <w:u w:color="FF0000"/>
                  </w:rPr>
                  <w:t xml:space="preserve"> a </w:t>
                </w:r>
                <w:r>
                  <w:rPr>
                    <w:u w:color="FF0000"/>
                  </w:rPr>
                  <w:t>style specific to the</w:t>
                </w:r>
                <w:r w:rsidRPr="00B62613">
                  <w:rPr>
                    <w:u w:color="FF0000"/>
                  </w:rPr>
                  <w:t xml:space="preserve"> movement. They produced illustrated books, magazines, pamphlets and manifestos, in which text and image work together in a symbiotic fashion that shaped the political and artistic character of the movement. Like the Futurists, their aesthetic embraced such symbols </w:t>
                </w:r>
                <w:r>
                  <w:rPr>
                    <w:u w:color="FF0000"/>
                  </w:rPr>
                  <w:t>of modernity as skyscrapers, aeroplanes, telephones, railroads</w:t>
                </w:r>
                <w:r w:rsidRPr="00B62613">
                  <w:rPr>
                    <w:u w:color="FF0000"/>
                  </w:rPr>
                  <w:t xml:space="preserve"> and electric wires. Their influences were Cubism, Spanish Ultraismo, German E</w:t>
                </w:r>
                <w:r>
                  <w:rPr>
                    <w:u w:color="FF0000"/>
                  </w:rPr>
                  <w:t>xpressionism, Futurism, Dadaism</w:t>
                </w:r>
                <w:r w:rsidRPr="00B62613">
                  <w:rPr>
                    <w:u w:color="FF0000"/>
                  </w:rPr>
                  <w:t xml:space="preserve"> and Constructivism. In an unusual combination of artistic internationalism and political nationalism, the Stridentists saw themselves as revolutionary, both artistically and politically, and their works included themes of the Mexican Revolution and its aftermath. </w:t>
                </w:r>
                <w:r w:rsidRPr="00B62613">
                  <w:rPr>
                    <w:u w:color="0000FF"/>
                  </w:rPr>
                  <w:t>Unique in Latin America at this time, the sophisticated appearance of the group, the Cubo-Futurist fragmentation a</w:t>
                </w:r>
                <w:r>
                  <w:rPr>
                    <w:u w:color="0000FF"/>
                  </w:rPr>
                  <w:t>nd the dynamism that characterised the portraits, epitomis</w:t>
                </w:r>
                <w:r w:rsidRPr="00B62613">
                  <w:rPr>
                    <w:u w:color="0000FF"/>
                  </w:rPr>
                  <w:t xml:space="preserve">e the inventiveness of the Stridentist vision. </w:t>
                </w:r>
              </w:p>
            </w:tc>
          </w:sdtContent>
        </w:sdt>
      </w:tr>
      <w:tr w:rsidR="003F0D73" w14:paraId="4F4E3259" w14:textId="77777777" w:rsidTr="003F0D73">
        <w:sdt>
          <w:sdtPr>
            <w:alias w:val="Article text"/>
            <w:tag w:val="articleText"/>
            <w:id w:val="634067588"/>
            <w:placeholder>
              <w:docPart w:val="D8580A4D8FA2F143917A1B2677A18ACF"/>
            </w:placeholder>
          </w:sdtPr>
          <w:sdtContent>
            <w:tc>
              <w:tcPr>
                <w:tcW w:w="9016" w:type="dxa"/>
                <w:tcMar>
                  <w:top w:w="113" w:type="dxa"/>
                  <w:bottom w:w="113" w:type="dxa"/>
                </w:tcMar>
              </w:tcPr>
              <w:p w14:paraId="5956FA32" w14:textId="77777777" w:rsidR="006B4347" w:rsidRPr="00B62613" w:rsidRDefault="006B4347" w:rsidP="006B4347">
                <w:pPr>
                  <w:autoSpaceDE w:val="0"/>
                  <w:autoSpaceDN w:val="0"/>
                  <w:adjustRightInd w:val="0"/>
                  <w:rPr>
                    <w:u w:color="0000FF"/>
                  </w:rPr>
                </w:pPr>
                <w:r w:rsidRPr="00B62613">
                  <w:rPr>
                    <w:u w:color="FF0000"/>
                  </w:rPr>
                  <w:t>The Stridentist Movement (Movimiento Estridentista), founded by poet Manuel Maples Arce (1898-1981), was the only avant-garde Mexican literary and artistic group in t</w:t>
                </w:r>
                <w:r w:rsidR="00300689">
                  <w:rPr>
                    <w:u w:color="FF0000"/>
                  </w:rPr>
                  <w:t>he 1920s. The movement was centred in Mexico City from 1921-</w:t>
                </w:r>
                <w:r w:rsidRPr="00B62613">
                  <w:rPr>
                    <w:u w:color="FF0000"/>
                  </w:rPr>
                  <w:t xml:space="preserve">1925 and in Jalapa, Veracruz from 1925 until it disbanded in 1927. Stridentist </w:t>
                </w:r>
                <w:r>
                  <w:rPr>
                    <w:u w:color="FF0000"/>
                  </w:rPr>
                  <w:t>writers wrote poetry characteris</w:t>
                </w:r>
                <w:r w:rsidRPr="00B62613">
                  <w:rPr>
                    <w:u w:color="FF0000"/>
                  </w:rPr>
                  <w:t xml:space="preserve">ed by formal and linguistic experimentation, </w:t>
                </w:r>
                <w:r w:rsidR="00300689">
                  <w:rPr>
                    <w:u w:color="FF0000"/>
                  </w:rPr>
                  <w:t xml:space="preserve">which were </w:t>
                </w:r>
                <w:r w:rsidRPr="00B62613">
                  <w:rPr>
                    <w:u w:color="FF0000"/>
                  </w:rPr>
                  <w:t xml:space="preserve">illustrated </w:t>
                </w:r>
                <w:r w:rsidR="00300689">
                  <w:rPr>
                    <w:u w:color="FF0000"/>
                  </w:rPr>
                  <w:t xml:space="preserve">by </w:t>
                </w:r>
                <w:r w:rsidRPr="00B62613">
                  <w:rPr>
                    <w:u w:color="FF0000"/>
                  </w:rPr>
                  <w:t xml:space="preserve">Stridentist </w:t>
                </w:r>
                <w:r w:rsidR="00300689">
                  <w:rPr>
                    <w:u w:color="FF0000"/>
                  </w:rPr>
                  <w:t>artists.</w:t>
                </w:r>
                <w:r w:rsidRPr="00B62613">
                  <w:rPr>
                    <w:u w:color="FF0000"/>
                  </w:rPr>
                  <w:t xml:space="preserve"> </w:t>
                </w:r>
                <w:r w:rsidR="00300689">
                  <w:rPr>
                    <w:u w:color="FF0000"/>
                  </w:rPr>
                  <w:t>In this way they developed</w:t>
                </w:r>
                <w:r w:rsidRPr="00B62613">
                  <w:rPr>
                    <w:u w:color="FF0000"/>
                  </w:rPr>
                  <w:t xml:space="preserve"> a </w:t>
                </w:r>
                <w:r w:rsidR="00300689">
                  <w:rPr>
                    <w:u w:color="FF0000"/>
                  </w:rPr>
                  <w:t>style specific to the</w:t>
                </w:r>
                <w:r w:rsidRPr="00B62613">
                  <w:rPr>
                    <w:u w:color="FF0000"/>
                  </w:rPr>
                  <w:t xml:space="preserve"> movement. They produced illustrated books, magazines, pamphlets and manifestos, in which text and image work together in a symbiotic fashion that shaped the political and artistic character of the movement. Like the Futurists, their aesthetic embraced such symbols </w:t>
                </w:r>
                <w:r w:rsidR="00300689">
                  <w:rPr>
                    <w:u w:color="FF0000"/>
                  </w:rPr>
                  <w:t>of modernity as skyscrapers, aeroplanes, telephones, railroads</w:t>
                </w:r>
                <w:r w:rsidRPr="00B62613">
                  <w:rPr>
                    <w:u w:color="FF0000"/>
                  </w:rPr>
                  <w:t xml:space="preserve"> and electric wires. Their influences were Cubism, Spanish Ultraismo, German E</w:t>
                </w:r>
                <w:r w:rsidR="00300689">
                  <w:rPr>
                    <w:u w:color="FF0000"/>
                  </w:rPr>
                  <w:t>xpressionism, Futurism, Dadaism</w:t>
                </w:r>
                <w:r w:rsidRPr="00B62613">
                  <w:rPr>
                    <w:u w:color="FF0000"/>
                  </w:rPr>
                  <w:t xml:space="preserve"> and Constructivism. In an unusual combination of artistic internationalism and political nationalism, the Stridentists saw themselves as revolutionary, both artistically and politically, and their works included themes of the Mexican Revolution and its aftermath. </w:t>
                </w:r>
                <w:r w:rsidRPr="00B62613">
                  <w:rPr>
                    <w:u w:color="0000FF"/>
                  </w:rPr>
                  <w:t>Unique in Latin America at this time, the sophisticated appearance of the group, the Cubo-Futurist fragmentation a</w:t>
                </w:r>
                <w:r>
                  <w:rPr>
                    <w:u w:color="0000FF"/>
                  </w:rPr>
                  <w:t>nd the dynamism that characterised the portraits</w:t>
                </w:r>
                <w:r w:rsidR="00300689">
                  <w:rPr>
                    <w:u w:color="0000FF"/>
                  </w:rPr>
                  <w:t>,</w:t>
                </w:r>
                <w:r>
                  <w:rPr>
                    <w:u w:color="0000FF"/>
                  </w:rPr>
                  <w:t xml:space="preserve"> epitomis</w:t>
                </w:r>
                <w:r w:rsidRPr="00B62613">
                  <w:rPr>
                    <w:u w:color="0000FF"/>
                  </w:rPr>
                  <w:t xml:space="preserve">e the inventiveness of the Stridentist vision. </w:t>
                </w:r>
              </w:p>
              <w:p w14:paraId="78C9268E" w14:textId="77777777" w:rsidR="006B4347" w:rsidRPr="00B62613" w:rsidRDefault="006B4347" w:rsidP="006B4347">
                <w:pPr>
                  <w:autoSpaceDE w:val="0"/>
                  <w:autoSpaceDN w:val="0"/>
                  <w:adjustRightInd w:val="0"/>
                  <w:rPr>
                    <w:u w:color="FF0000"/>
                  </w:rPr>
                </w:pPr>
              </w:p>
              <w:p w14:paraId="57D8FFFC" w14:textId="77777777" w:rsidR="006B4347" w:rsidRPr="00B62613" w:rsidRDefault="006B4347" w:rsidP="006B4347">
                <w:pPr>
                  <w:autoSpaceDE w:val="0"/>
                  <w:autoSpaceDN w:val="0"/>
                  <w:adjustRightInd w:val="0"/>
                  <w:rPr>
                    <w:u w:color="FF0000"/>
                  </w:rPr>
                </w:pPr>
                <w:r w:rsidRPr="00B62613">
                  <w:rPr>
                    <w:u w:color="FF0000"/>
                  </w:rPr>
                  <w:t xml:space="preserve">The movement began with a one-page manifesto by Maples Arce, </w:t>
                </w:r>
                <w:r w:rsidRPr="00B62613">
                  <w:rPr>
                    <w:i/>
                    <w:u w:color="FF0000"/>
                  </w:rPr>
                  <w:t>Actual Número Uno: Hoja de Vanguardia Comprimido Estridentista de Manuel Maples Arce</w:t>
                </w:r>
                <w:r w:rsidRPr="00B62613">
                  <w:rPr>
                    <w:u w:color="FF0000"/>
                  </w:rPr>
                  <w:t xml:space="preserve"> (</w:t>
                </w:r>
                <w:r w:rsidRPr="00B62613">
                  <w:rPr>
                    <w:i/>
                    <w:u w:color="FF0000"/>
                  </w:rPr>
                  <w:t>Now: Number One. Manuel Maples Arce’s Leaflet of the Avant-Garde Stridentist Pill</w:t>
                </w:r>
                <w:r w:rsidRPr="00B62613">
                  <w:rPr>
                    <w:u w:color="FF0000"/>
                  </w:rPr>
                  <w:t xml:space="preserve">), posted </w:t>
                </w:r>
                <w:r w:rsidR="00300689">
                  <w:rPr>
                    <w:u w:color="FF0000"/>
                  </w:rPr>
                  <w:t>up</w:t>
                </w:r>
                <w:r w:rsidRPr="00B62613">
                  <w:rPr>
                    <w:u w:color="FF0000"/>
                  </w:rPr>
                  <w:t xml:space="preserve">on the walls of Mexico City in </w:t>
                </w:r>
                <w:r w:rsidRPr="00B62613">
                  <w:rPr>
                    <w:u w:color="FF0000"/>
                  </w:rPr>
                  <w:lastRenderedPageBreak/>
                  <w:t>December 1921</w:t>
                </w:r>
                <w:r w:rsidRPr="00B62613">
                  <w:rPr>
                    <w:i/>
                    <w:u w:color="FF0000"/>
                  </w:rPr>
                  <w:t xml:space="preserve">. </w:t>
                </w:r>
                <w:r w:rsidRPr="00B62613">
                  <w:rPr>
                    <w:u w:color="FF0000"/>
                  </w:rPr>
                  <w:t xml:space="preserve">The manifesto was a call to artists and writers to join a movement initiated with this action. He generated a fictional sense of internationality in the arts in Mexico; the text consisted of a prologue, fourteen numbered paragraphs, and a “Directory of the Avant-garde,” a list of artists and writers </w:t>
                </w:r>
                <w:r w:rsidR="00300689">
                  <w:rPr>
                    <w:u w:color="FF0000"/>
                  </w:rPr>
                  <w:t>in</w:t>
                </w:r>
                <w:r w:rsidRPr="00B62613">
                  <w:rPr>
                    <w:u w:color="FF0000"/>
                  </w:rPr>
                  <w:t xml:space="preserve"> Europe, the United States and Latin America. Its design </w:t>
                </w:r>
                <w:commentRangeStart w:id="0"/>
                <w:r w:rsidRPr="00B62613">
                  <w:rPr>
                    <w:u w:color="FF0000"/>
                  </w:rPr>
                  <w:t>is typical of future publications</w:t>
                </w:r>
                <w:commentRangeEnd w:id="0"/>
                <w:r w:rsidR="00300689">
                  <w:rPr>
                    <w:rStyle w:val="CommentReference"/>
                  </w:rPr>
                  <w:commentReference w:id="0"/>
                </w:r>
                <w:r w:rsidRPr="00B62613">
                  <w:rPr>
                    <w:u w:color="FF0000"/>
                  </w:rPr>
                  <w:t>, with letterpress typeface in an artful arrangement around a photograph of Maples Arce creating a sense of modernity. Its interplay of language, font, layout and photograph</w:t>
                </w:r>
                <w:r w:rsidR="00300689">
                  <w:rPr>
                    <w:u w:color="FF0000"/>
                  </w:rPr>
                  <w:t>y</w:t>
                </w:r>
                <w:r w:rsidRPr="00B62613">
                  <w:rPr>
                    <w:u w:color="FF0000"/>
                  </w:rPr>
                  <w:t xml:space="preserve"> give it a visual and textua</w:t>
                </w:r>
                <w:r w:rsidR="00300689">
                  <w:rPr>
                    <w:u w:color="FF0000"/>
                  </w:rPr>
                  <w:t>l force that came to characteris</w:t>
                </w:r>
                <w:r w:rsidRPr="00B62613">
                  <w:rPr>
                    <w:u w:color="FF0000"/>
                  </w:rPr>
                  <w:t>e the movement.</w:t>
                </w:r>
              </w:p>
              <w:p w14:paraId="3AE13DB0" w14:textId="77777777" w:rsidR="006B4347" w:rsidRPr="00B62613" w:rsidRDefault="006B4347" w:rsidP="006B4347">
                <w:pPr>
                  <w:autoSpaceDE w:val="0"/>
                  <w:autoSpaceDN w:val="0"/>
                  <w:adjustRightInd w:val="0"/>
                  <w:rPr>
                    <w:u w:color="FF0000"/>
                  </w:rPr>
                </w:pPr>
              </w:p>
              <w:p w14:paraId="6E086C4A" w14:textId="77777777" w:rsidR="006B4347" w:rsidRPr="00B62613" w:rsidRDefault="006B4347" w:rsidP="006B4347">
                <w:pPr>
                  <w:autoSpaceDE w:val="0"/>
                  <w:autoSpaceDN w:val="0"/>
                  <w:adjustRightInd w:val="0"/>
                  <w:rPr>
                    <w:u w:color="FF0000"/>
                  </w:rPr>
                </w:pPr>
                <w:r w:rsidRPr="00B62613">
                  <w:rPr>
                    <w:u w:color="FF0000"/>
                  </w:rPr>
                  <w:t>Over the next year others joined the movement. In addition to Maples Arce, Germán List Arzubide (1898-1998), Salvador Gallardo</w:t>
                </w:r>
                <w:r w:rsidR="00300689">
                  <w:rPr>
                    <w:u w:color="FF0000"/>
                  </w:rPr>
                  <w:t xml:space="preserve"> (1893-1981)</w:t>
                </w:r>
                <w:r w:rsidRPr="00B62613">
                  <w:rPr>
                    <w:u w:color="FF0000"/>
                  </w:rPr>
                  <w:t>, Luís Quintanilla (</w:t>
                </w:r>
                <w:r w:rsidRPr="00B62613">
                  <w:rPr>
                    <w:rFonts w:ascii="Cambria" w:hAnsi="Cambria"/>
                    <w:u w:color="FF0000"/>
                  </w:rPr>
                  <w:t>1900-1980)</w:t>
                </w:r>
                <w:r w:rsidRPr="00B62613">
                  <w:rPr>
                    <w:u w:color="FF0000"/>
                  </w:rPr>
                  <w:t xml:space="preserve">, Xavier </w:t>
                </w:r>
                <w:r w:rsidRPr="00300689">
                  <w:t xml:space="preserve">Icaza </w:t>
                </w:r>
                <w:r w:rsidR="00300689" w:rsidRPr="00300689">
                  <w:t>(</w:t>
                </w:r>
                <w:r w:rsidRPr="00300689">
                  <w:t>1892-1969)</w:t>
                </w:r>
                <w:r w:rsidRPr="00B62613">
                  <w:rPr>
                    <w:u w:color="FF0000"/>
                  </w:rPr>
                  <w:t xml:space="preserve"> and Arqueles Vela (1899-1977) wrote plays, novels and poetry, and artists such as Ramon Alva de la Canal (1892-1985), Germán Cueto (1883-1975), Jean Charlot (1898-1979), Fermín Revueltas (1901-1935) and </w:t>
                </w:r>
                <w:r w:rsidRPr="00300689">
                  <w:rPr>
                    <w:u w:color="FF0000"/>
                  </w:rPr>
                  <w:t>Leopoldo Méndez</w:t>
                </w:r>
                <w:r w:rsidRPr="00B62613">
                  <w:rPr>
                    <w:u w:color="FF0000"/>
                  </w:rPr>
                  <w:t xml:space="preserve"> (1902-1969) created works in the Stridentist spirit. </w:t>
                </w:r>
                <w:commentRangeStart w:id="1"/>
                <w:r w:rsidRPr="00B62613">
                  <w:rPr>
                    <w:u w:color="FF0000"/>
                  </w:rPr>
                  <w:t xml:space="preserve">Paralleling the </w:t>
                </w:r>
                <w:r w:rsidRPr="00300689">
                  <w:rPr>
                    <w:u w:color="FF0000"/>
                  </w:rPr>
                  <w:t>Mexican Muralist Movement</w:t>
                </w:r>
                <w:commentRangeEnd w:id="1"/>
                <w:r w:rsidR="00300689">
                  <w:rPr>
                    <w:rStyle w:val="CommentReference"/>
                  </w:rPr>
                  <w:commentReference w:id="1"/>
                </w:r>
                <w:r w:rsidRPr="00B62613">
                  <w:rPr>
                    <w:b/>
                    <w:u w:color="FF0000"/>
                  </w:rPr>
                  <w:t>,</w:t>
                </w:r>
                <w:r w:rsidRPr="00B62613">
                  <w:rPr>
                    <w:u w:color="FF0000"/>
                  </w:rPr>
                  <w:t xml:space="preserve"> instead of painting walls, they created easel paintings, drawings and prints. Cueto’s Dadaist-inspired masks were an innovation in Mexico, and other artists used woodcuts to illustrate Stridentist writings. They envisioned the Mexican Revolution as an international phenomenon, contemporary, modern and technological, and they imagined post-Revolutionary Mexico as urban and cosmopolitan, an approach that distinguished them from the </w:t>
                </w:r>
                <w:commentRangeStart w:id="2"/>
                <w:r w:rsidRPr="00B62613">
                  <w:rPr>
                    <w:u w:color="FF0000"/>
                  </w:rPr>
                  <w:t>muralists</w:t>
                </w:r>
                <w:commentRangeEnd w:id="2"/>
                <w:r w:rsidR="00300689">
                  <w:rPr>
                    <w:rStyle w:val="CommentReference"/>
                  </w:rPr>
                  <w:commentReference w:id="2"/>
                </w:r>
                <w:r w:rsidRPr="00B62613">
                  <w:rPr>
                    <w:u w:color="FF0000"/>
                  </w:rPr>
                  <w:t xml:space="preserve">. </w:t>
                </w:r>
              </w:p>
              <w:p w14:paraId="542F4D8A" w14:textId="77777777" w:rsidR="006B4347" w:rsidRPr="00B62613" w:rsidRDefault="006B4347" w:rsidP="006B4347">
                <w:pPr>
                  <w:autoSpaceDE w:val="0"/>
                  <w:autoSpaceDN w:val="0"/>
                  <w:adjustRightInd w:val="0"/>
                  <w:rPr>
                    <w:u w:color="FF0000"/>
                  </w:rPr>
                </w:pPr>
              </w:p>
              <w:p w14:paraId="35BE8E4F" w14:textId="77777777" w:rsidR="006B4347" w:rsidRPr="00B62613" w:rsidRDefault="006B4347" w:rsidP="006B4347">
                <w:pPr>
                  <w:autoSpaceDE w:val="0"/>
                  <w:autoSpaceDN w:val="0"/>
                  <w:adjustRightInd w:val="0"/>
                  <w:rPr>
                    <w:u w:color="FF0000"/>
                  </w:rPr>
                </w:pPr>
                <w:r w:rsidRPr="00B62613">
                  <w:rPr>
                    <w:u w:color="FF0000"/>
                  </w:rPr>
                  <w:t xml:space="preserve">In Mexico City the group met in the Café Europa, which they renamed the Café de Nadie. In this period they produced the magazine </w:t>
                </w:r>
                <w:r w:rsidRPr="00B62613">
                  <w:rPr>
                    <w:i/>
                    <w:u w:color="FF0000"/>
                  </w:rPr>
                  <w:t>Irradiador</w:t>
                </w:r>
                <w:r w:rsidRPr="00B62613">
                  <w:rPr>
                    <w:u w:color="FF0000"/>
                  </w:rPr>
                  <w:t xml:space="preserve"> and books of poetry with simple graphics distinguished by modern design and innovative layout. Revueltas’s woodblock prints are Cubist-looking compositions, and Diego Rivera contributed his Apollinaire-derived </w:t>
                </w:r>
                <w:r w:rsidRPr="00B62613">
                  <w:rPr>
                    <w:i/>
                    <w:u w:color="FF0000"/>
                  </w:rPr>
                  <w:t xml:space="preserve">Calligramma </w:t>
                </w:r>
                <w:r w:rsidRPr="00B62613">
                  <w:rPr>
                    <w:u w:color="FF0000"/>
                  </w:rPr>
                  <w:t xml:space="preserve">to the first issue. The cover of the third, and last, issue included a photograph by Edward Weston, his 1922 </w:t>
                </w:r>
                <w:r w:rsidRPr="00B62613">
                  <w:rPr>
                    <w:i/>
                    <w:u w:color="FF0000"/>
                  </w:rPr>
                  <w:t>Armco Steel</w:t>
                </w:r>
                <w:r w:rsidRPr="00B62613">
                  <w:rPr>
                    <w:u w:color="FF0000"/>
                  </w:rPr>
                  <w:t>, expressing the Stridentist fascination with technology and industry. In 1924, Maples Arce created</w:t>
                </w:r>
                <w:r w:rsidRPr="00B62613">
                  <w:rPr>
                    <w:i/>
                    <w:u w:color="FF0000"/>
                  </w:rPr>
                  <w:t xml:space="preserve"> Urbe: super-poema bolchevique en 5 cantos</w:t>
                </w:r>
                <w:r w:rsidRPr="00B62613">
                  <w:rPr>
                    <w:u w:color="FF0000"/>
                  </w:rPr>
                  <w:t>, illustrated with Charlot’s woodblock prints. This letterpress book demonstrates the Stridentist admiration of the city and positive attitudes toward the Russian and Mexican Revolutions.</w:t>
                </w:r>
              </w:p>
              <w:p w14:paraId="6A664B1B" w14:textId="77777777" w:rsidR="006B4347" w:rsidRPr="00B62613" w:rsidRDefault="006B4347" w:rsidP="006B4347">
                <w:pPr>
                  <w:autoSpaceDE w:val="0"/>
                  <w:autoSpaceDN w:val="0"/>
                  <w:adjustRightInd w:val="0"/>
                  <w:rPr>
                    <w:u w:color="FF0000"/>
                  </w:rPr>
                </w:pPr>
              </w:p>
              <w:p w14:paraId="715C45EA" w14:textId="77777777" w:rsidR="00300689" w:rsidRDefault="006B4347" w:rsidP="00300689">
                <w:pPr>
                  <w:autoSpaceDE w:val="0"/>
                  <w:autoSpaceDN w:val="0"/>
                  <w:adjustRightInd w:val="0"/>
                  <w:rPr>
                    <w:u w:color="FF0000"/>
                  </w:rPr>
                </w:pPr>
                <w:r w:rsidRPr="00B62613">
                  <w:rPr>
                    <w:u w:color="FF0000"/>
                  </w:rPr>
                  <w:t xml:space="preserve">When Maples Arce was hired as secretary to the Governor of Veracruz, General Heriberto Jara, in 1925, most of the group moved to Jalapa. Alva de la Canal promoted the Stridentist vision in works such as his 1926 </w:t>
                </w:r>
                <w:r w:rsidRPr="00B62613">
                  <w:rPr>
                    <w:i/>
                    <w:u w:color="FF0000"/>
                  </w:rPr>
                  <w:t xml:space="preserve">Edificio, movimiento estridentista </w:t>
                </w:r>
                <w:r w:rsidRPr="00B62613">
                  <w:rPr>
                    <w:u w:color="FF0000"/>
                  </w:rPr>
                  <w:t xml:space="preserve">(Building, Stridentist Movement), distinguished by its German Expressionist distortions and angular lines. They published the journal </w:t>
                </w:r>
                <w:r w:rsidRPr="00B62613">
                  <w:rPr>
                    <w:i/>
                    <w:u w:color="FF0000"/>
                  </w:rPr>
                  <w:t>Horizonte</w:t>
                </w:r>
                <w:r w:rsidRPr="00B62613">
                  <w:rPr>
                    <w:u w:color="FF0000"/>
                  </w:rPr>
                  <w:t xml:space="preserve"> in ten issues, with cover illustrations by Alva de la Canal and Méndez, and revolutionary themes became more pronounced. They also established a press and published books such as List Arzubide’s</w:t>
                </w:r>
                <w:r w:rsidRPr="00B62613">
                  <w:rPr>
                    <w:i/>
                    <w:u w:color="FF0000"/>
                  </w:rPr>
                  <w:t xml:space="preserve"> Zapata exaltación </w:t>
                </w:r>
                <w:r w:rsidRPr="00B62613">
                  <w:rPr>
                    <w:u w:color="FF0000"/>
                  </w:rPr>
                  <w:t>(Zapata Exaltation</w:t>
                </w:r>
                <w:r w:rsidRPr="00B62613">
                  <w:rPr>
                    <w:i/>
                    <w:u w:color="FF0000"/>
                  </w:rPr>
                  <w:t>)</w:t>
                </w:r>
                <w:r w:rsidRPr="00B62613">
                  <w:rPr>
                    <w:u w:color="FF0000"/>
                  </w:rPr>
                  <w:t>. Illustrated with woodcut illustrations by Méndez, this was the first book about Emiliano Zapata to present the revolutionary leader in a favo</w:t>
                </w:r>
                <w:r w:rsidR="00300689">
                  <w:rPr>
                    <w:u w:color="FF0000"/>
                  </w:rPr>
                  <w:t>u</w:t>
                </w:r>
                <w:r w:rsidRPr="00B62613">
                  <w:rPr>
                    <w:u w:color="FF0000"/>
                  </w:rPr>
                  <w:t xml:space="preserve">rable light. In 1926, List Arzubide wrote </w:t>
                </w:r>
                <w:r w:rsidRPr="00B62613">
                  <w:rPr>
                    <w:i/>
                    <w:u w:color="FF0000"/>
                  </w:rPr>
                  <w:t xml:space="preserve">El movimiento estridentista </w:t>
                </w:r>
                <w:r w:rsidRPr="00B62613">
                  <w:rPr>
                    <w:u w:color="FF0000"/>
                  </w:rPr>
                  <w:t>(The Stridentist Movement), describing the group’s accomplishments. However, Jara was deposed in 1927, and the Stridentists Movement came to an end.</w:t>
                </w:r>
              </w:p>
              <w:p w14:paraId="7BF30C8D" w14:textId="77777777" w:rsidR="00300689" w:rsidRPr="00B62613" w:rsidRDefault="00300689" w:rsidP="00300689">
                <w:pPr>
                  <w:autoSpaceDE w:val="0"/>
                  <w:autoSpaceDN w:val="0"/>
                  <w:adjustRightInd w:val="0"/>
                  <w:rPr>
                    <w:u w:color="FF0000"/>
                  </w:rPr>
                </w:pPr>
              </w:p>
              <w:p w14:paraId="363588D1" w14:textId="77777777" w:rsidR="006B4347" w:rsidRPr="00B62613" w:rsidRDefault="006B4347" w:rsidP="006B4347">
                <w:pPr>
                  <w:autoSpaceDE w:val="0"/>
                  <w:autoSpaceDN w:val="0"/>
                  <w:adjustRightInd w:val="0"/>
                  <w:rPr>
                    <w:sz w:val="18"/>
                    <w:u w:color="FF0000"/>
                  </w:rPr>
                </w:pPr>
                <w:r w:rsidRPr="00B62613">
                  <w:rPr>
                    <w:u w:color="FF0000"/>
                  </w:rPr>
                  <w:t xml:space="preserve">Alva de la Canal painted a group portrait, </w:t>
                </w:r>
                <w:r w:rsidRPr="00B62613">
                  <w:rPr>
                    <w:i/>
                    <w:u w:color="FF0000"/>
                  </w:rPr>
                  <w:t>El</w:t>
                </w:r>
                <w:r w:rsidRPr="00B62613">
                  <w:rPr>
                    <w:u w:color="FF0000"/>
                  </w:rPr>
                  <w:t xml:space="preserve"> </w:t>
                </w:r>
                <w:r w:rsidRPr="00B62613">
                  <w:rPr>
                    <w:i/>
                    <w:u w:color="FF0000"/>
                  </w:rPr>
                  <w:t>Café de Nadie</w:t>
                </w:r>
                <w:r w:rsidRPr="00B62613">
                  <w:rPr>
                    <w:u w:color="FF0000"/>
                  </w:rPr>
                  <w:t xml:space="preserve">, in two versions. The 1924 version has disappeared, known only through a photograph in </w:t>
                </w:r>
                <w:r w:rsidRPr="00B62613">
                  <w:rPr>
                    <w:i/>
                    <w:u w:color="FF0000"/>
                  </w:rPr>
                  <w:t>El movimiento estridentista</w:t>
                </w:r>
                <w:r w:rsidRPr="00B62613">
                  <w:rPr>
                    <w:u w:color="FF0000"/>
                  </w:rPr>
                  <w:t xml:space="preserve">, but the artist repainted it in 1930. </w:t>
                </w:r>
                <w:r w:rsidRPr="00B62613">
                  <w:rPr>
                    <w:sz w:val="18"/>
                    <w:u w:color="FF0000"/>
                  </w:rPr>
                  <w:t xml:space="preserve"> </w:t>
                </w:r>
                <w:r w:rsidRPr="00B62613">
                  <w:rPr>
                    <w:u w:color="FF0000"/>
                  </w:rPr>
                  <w:t>Both images portray Maples Arce surrounded by the rest of the group, and the 1930 portrait includes collaged excerpts from Stridentist publications, emphasizing the intertextuality inherent in the movement.</w:t>
                </w:r>
              </w:p>
              <w:p w14:paraId="3ECE7CB0" w14:textId="77777777" w:rsidR="006B4347" w:rsidRPr="00B62613" w:rsidRDefault="006B4347" w:rsidP="006B4347">
                <w:pPr>
                  <w:autoSpaceDE w:val="0"/>
                  <w:autoSpaceDN w:val="0"/>
                  <w:adjustRightInd w:val="0"/>
                  <w:rPr>
                    <w:u w:color="FF0000"/>
                  </w:rPr>
                </w:pPr>
              </w:p>
              <w:p w14:paraId="12923FB6" w14:textId="77777777" w:rsidR="006B4347" w:rsidRDefault="006B4347" w:rsidP="006B4347">
                <w:pPr>
                  <w:autoSpaceDE w:val="0"/>
                  <w:autoSpaceDN w:val="0"/>
                  <w:adjustRightInd w:val="0"/>
                  <w:rPr>
                    <w:u w:color="FF0000"/>
                  </w:rPr>
                </w:pPr>
                <w:r>
                  <w:rPr>
                    <w:u w:color="FF0000"/>
                  </w:rPr>
                  <w:t>Fig. 1: café al nadie</w:t>
                </w:r>
              </w:p>
              <w:p w14:paraId="0FA2DF72" w14:textId="77777777" w:rsidR="006B4347" w:rsidRPr="006B4347" w:rsidRDefault="006B4347" w:rsidP="006B4347">
                <w:pPr>
                  <w:rPr>
                    <w:color w:val="5B9BD5" w:themeColor="accent1"/>
                    <w:sz w:val="20"/>
                    <w:szCs w:val="20"/>
                    <w:u w:color="0000FF"/>
                  </w:rPr>
                </w:pPr>
                <w:r w:rsidRPr="006B4347">
                  <w:rPr>
                    <w:color w:val="5B9BD5" w:themeColor="accent1"/>
                    <w:sz w:val="20"/>
                    <w:szCs w:val="20"/>
                    <w:u w:color="FF0000"/>
                  </w:rPr>
                  <w:t xml:space="preserve">Ramón Alva de la Canal, El café de nadie, 1930, oil on canvas. </w:t>
                </w:r>
                <w:r w:rsidRPr="006B4347">
                  <w:rPr>
                    <w:color w:val="5B9BD5" w:themeColor="accent1"/>
                    <w:sz w:val="20"/>
                    <w:szCs w:val="20"/>
                    <w:u w:color="0000FF"/>
                  </w:rPr>
                  <w:t>(Located in the Museo Nacional, Mexico City) https://www.google.com/search</w:t>
                </w:r>
                <w:proofErr w:type="gramStart"/>
                <w:r w:rsidRPr="006B4347">
                  <w:rPr>
                    <w:color w:val="5B9BD5" w:themeColor="accent1"/>
                    <w:sz w:val="20"/>
                    <w:szCs w:val="20"/>
                    <w:u w:color="0000FF"/>
                  </w:rPr>
                  <w:t>?q</w:t>
                </w:r>
                <w:proofErr w:type="gramEnd"/>
                <w:r w:rsidRPr="006B4347">
                  <w:rPr>
                    <w:color w:val="5B9BD5" w:themeColor="accent1"/>
                    <w:sz w:val="20"/>
                    <w:szCs w:val="20"/>
                    <w:u w:color="0000FF"/>
                  </w:rPr>
                  <w:t>=el+cafe+de+nadie+ramon+alva+de+la+canal&amp;client=firefox-</w:t>
                </w:r>
                <w:r w:rsidRPr="006B4347">
                  <w:rPr>
                    <w:color w:val="5B9BD5" w:themeColor="accent1"/>
                    <w:sz w:val="20"/>
                    <w:szCs w:val="20"/>
                    <w:u w:color="0000FF"/>
                  </w:rPr>
                  <w:lastRenderedPageBreak/>
                  <w:t>a&amp;hs=nQz&amp;rls=org.mozilla:en-</w:t>
                </w:r>
              </w:p>
              <w:p w14:paraId="7662BFF9" w14:textId="77777777" w:rsidR="006B4347" w:rsidRPr="006B4347" w:rsidRDefault="006B4347" w:rsidP="006B4347">
                <w:pPr>
                  <w:rPr>
                    <w:color w:val="5B9BD5" w:themeColor="accent1"/>
                    <w:sz w:val="20"/>
                    <w:szCs w:val="20"/>
                    <w:u w:color="0000FF"/>
                  </w:rPr>
                </w:pPr>
                <w:r w:rsidRPr="006B4347">
                  <w:rPr>
                    <w:color w:val="5B9BD5" w:themeColor="accent1"/>
                    <w:sz w:val="20"/>
                    <w:szCs w:val="20"/>
                    <w:u w:color="0000FF"/>
                  </w:rPr>
                  <w:t xml:space="preserve"> </w:t>
                </w:r>
              </w:p>
              <w:p w14:paraId="456BB010" w14:textId="77777777" w:rsidR="003F0D73" w:rsidRDefault="003F0D73" w:rsidP="00C27FAB"/>
            </w:tc>
          </w:sdtContent>
        </w:sdt>
      </w:tr>
      <w:tr w:rsidR="003235A7" w14:paraId="30F0FEB8" w14:textId="77777777" w:rsidTr="003235A7">
        <w:tc>
          <w:tcPr>
            <w:tcW w:w="9016" w:type="dxa"/>
          </w:tcPr>
          <w:p w14:paraId="05EE66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E606957B376245894488A5AC652768"/>
              </w:placeholder>
            </w:sdtPr>
            <w:sdtContent>
              <w:p w14:paraId="25E62610" w14:textId="77777777" w:rsidR="00300689" w:rsidRDefault="00300689" w:rsidP="00300689"/>
              <w:p w14:paraId="094EE92A" w14:textId="77777777" w:rsidR="00300689" w:rsidRDefault="00300689" w:rsidP="00300689">
                <w:sdt>
                  <w:sdtPr>
                    <w:id w:val="-1682738518"/>
                    <w:citation/>
                  </w:sdtPr>
                  <w:sdtContent>
                    <w:r>
                      <w:fldChar w:fldCharType="begin"/>
                    </w:r>
                    <w:r>
                      <w:rPr>
                        <w:lang w:val="en-US"/>
                      </w:rPr>
                      <w:instrText xml:space="preserve"> CITATION Esc02 \l 1033 </w:instrText>
                    </w:r>
                    <w:r>
                      <w:fldChar w:fldCharType="separate"/>
                    </w:r>
                    <w:r>
                      <w:rPr>
                        <w:noProof/>
                        <w:lang w:val="en-US"/>
                      </w:rPr>
                      <w:t>(Escalante)</w:t>
                    </w:r>
                    <w:r>
                      <w:fldChar w:fldCharType="end"/>
                    </w:r>
                  </w:sdtContent>
                </w:sdt>
              </w:p>
              <w:p w14:paraId="3353B053" w14:textId="77777777" w:rsidR="00300689" w:rsidRDefault="00300689" w:rsidP="00300689"/>
              <w:p w14:paraId="2CA01F3E" w14:textId="77777777" w:rsidR="00300689" w:rsidRDefault="00300689" w:rsidP="00300689">
                <w:sdt>
                  <w:sdtPr>
                    <w:id w:val="500933451"/>
                    <w:citation/>
                  </w:sdtPr>
                  <w:sdtContent>
                    <w:r>
                      <w:fldChar w:fldCharType="begin"/>
                    </w:r>
                    <w:r>
                      <w:rPr>
                        <w:lang w:val="en-US"/>
                      </w:rPr>
                      <w:instrText xml:space="preserve"> CITATION Flo13 \l 1033 </w:instrText>
                    </w:r>
                    <w:r>
                      <w:fldChar w:fldCharType="separate"/>
                    </w:r>
                    <w:r>
                      <w:rPr>
                        <w:noProof/>
                        <w:lang w:val="en-US"/>
                      </w:rPr>
                      <w:t>(Flores)</w:t>
                    </w:r>
                    <w:r>
                      <w:fldChar w:fldCharType="end"/>
                    </w:r>
                  </w:sdtContent>
                </w:sdt>
              </w:p>
              <w:p w14:paraId="15DB651E" w14:textId="77777777" w:rsidR="00300689" w:rsidRDefault="00300689" w:rsidP="00300689"/>
              <w:p w14:paraId="1CC2F057" w14:textId="77777777" w:rsidR="00300689" w:rsidRDefault="00300689" w:rsidP="00300689">
                <w:sdt>
                  <w:sdtPr>
                    <w:id w:val="1932307187"/>
                    <w:citation/>
                  </w:sdtPr>
                  <w:sdtContent>
                    <w:r>
                      <w:fldChar w:fldCharType="begin"/>
                    </w:r>
                    <w:r>
                      <w:rPr>
                        <w:lang w:val="en-US"/>
                      </w:rPr>
                      <w:instrText xml:space="preserve">CITATION RGa07 \l 1033 </w:instrText>
                    </w:r>
                    <w:r>
                      <w:fldChar w:fldCharType="separate"/>
                    </w:r>
                    <w:r>
                      <w:rPr>
                        <w:noProof/>
                        <w:lang w:val="en-US"/>
                      </w:rPr>
                      <w:t>(Gallo)</w:t>
                    </w:r>
                    <w:r>
                      <w:fldChar w:fldCharType="end"/>
                    </w:r>
                  </w:sdtContent>
                </w:sdt>
              </w:p>
              <w:p w14:paraId="7D8AF52C" w14:textId="77777777" w:rsidR="00300689" w:rsidRDefault="00300689" w:rsidP="00300689"/>
              <w:p w14:paraId="56EC8255" w14:textId="77777777" w:rsidR="007B285C" w:rsidRDefault="007B285C" w:rsidP="00300689">
                <w:sdt>
                  <w:sdtPr>
                    <w:id w:val="1217315832"/>
                    <w:citation/>
                  </w:sdtPr>
                  <w:sdtContent>
                    <w:r>
                      <w:fldChar w:fldCharType="begin"/>
                    </w:r>
                    <w:r>
                      <w:rPr>
                        <w:lang w:val="en-US"/>
                      </w:rPr>
                      <w:instrText xml:space="preserve"> CITATION Kli09 \l 1033 </w:instrText>
                    </w:r>
                    <w:r>
                      <w:fldChar w:fldCharType="separate"/>
                    </w:r>
                    <w:r>
                      <w:rPr>
                        <w:noProof/>
                        <w:lang w:val="en-US"/>
                      </w:rPr>
                      <w:t>(Klich)</w:t>
                    </w:r>
                    <w:r>
                      <w:fldChar w:fldCharType="end"/>
                    </w:r>
                  </w:sdtContent>
                </w:sdt>
              </w:p>
              <w:p w14:paraId="4A50DFB4" w14:textId="77777777" w:rsidR="007B285C" w:rsidRDefault="007B285C" w:rsidP="00300689"/>
              <w:p w14:paraId="1BA2DAA7" w14:textId="77777777" w:rsidR="007B285C" w:rsidRDefault="007B285C" w:rsidP="00300689">
                <w:sdt>
                  <w:sdtPr>
                    <w:id w:val="-1810240886"/>
                    <w:citation/>
                  </w:sdtPr>
                  <w:sdtContent>
                    <w:r>
                      <w:fldChar w:fldCharType="begin"/>
                    </w:r>
                    <w:r>
                      <w:rPr>
                        <w:lang w:val="en-US"/>
                      </w:rPr>
                      <w:instrText xml:space="preserve"> CITATION Ras09 \l 1033 </w:instrText>
                    </w:r>
                    <w:r>
                      <w:fldChar w:fldCharType="separate"/>
                    </w:r>
                    <w:r>
                      <w:rPr>
                        <w:noProof/>
                        <w:lang w:val="en-US"/>
                      </w:rPr>
                      <w:t>(Rashkin)</w:t>
                    </w:r>
                    <w:r>
                      <w:fldChar w:fldCharType="end"/>
                    </w:r>
                  </w:sdtContent>
                </w:sdt>
              </w:p>
              <w:p w14:paraId="51AAFF79" w14:textId="77777777" w:rsidR="007B285C" w:rsidRDefault="007B285C" w:rsidP="00300689"/>
              <w:p w14:paraId="2817B7C0" w14:textId="77777777" w:rsidR="003235A7" w:rsidRDefault="007B285C" w:rsidP="00300689">
                <w:sdt>
                  <w:sdtPr>
                    <w:id w:val="1598297300"/>
                    <w:citation/>
                  </w:sdtPr>
                  <w:sdtContent>
                    <w:r>
                      <w:fldChar w:fldCharType="begin"/>
                    </w:r>
                    <w:r>
                      <w:rPr>
                        <w:lang w:val="en-US"/>
                      </w:rPr>
                      <w:instrText xml:space="preserve"> CITATION Sch97 \l 1033 </w:instrText>
                    </w:r>
                    <w:r>
                      <w:fldChar w:fldCharType="separate"/>
                    </w:r>
                    <w:r>
                      <w:rPr>
                        <w:noProof/>
                        <w:lang w:val="en-US"/>
                      </w:rPr>
                      <w:t>(Schneider)</w:t>
                    </w:r>
                    <w:r>
                      <w:fldChar w:fldCharType="end"/>
                    </w:r>
                  </w:sdtContent>
                </w:sdt>
              </w:p>
              <w:bookmarkStart w:id="3" w:name="_GoBack" w:displacedByCustomXml="next"/>
              <w:bookmarkEnd w:id="3" w:displacedByCustomXml="next"/>
            </w:sdtContent>
          </w:sdt>
        </w:tc>
      </w:tr>
    </w:tbl>
    <w:p w14:paraId="286894A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22T13:15:00Z" w:initials="KJ">
    <w:p w14:paraId="4F1B091B" w14:textId="77777777" w:rsidR="00300689" w:rsidRDefault="00300689">
      <w:pPr>
        <w:pStyle w:val="CommentText"/>
      </w:pPr>
      <w:r>
        <w:rPr>
          <w:rStyle w:val="CommentReference"/>
        </w:rPr>
        <w:annotationRef/>
      </w:r>
      <w:r>
        <w:t xml:space="preserve">? </w:t>
      </w:r>
      <w:proofErr w:type="gramStart"/>
      <w:r>
        <w:t>tense</w:t>
      </w:r>
      <w:proofErr w:type="gramEnd"/>
      <w:r>
        <w:t xml:space="preserve"> problem or does this refer to Futurism the movement?</w:t>
      </w:r>
    </w:p>
  </w:comment>
  <w:comment w:id="1" w:author="Kate Juniper" w:date="2015-01-22T13:17:00Z" w:initials="KJ">
    <w:p w14:paraId="5B392D1E" w14:textId="77777777" w:rsidR="00300689" w:rsidRDefault="00300689">
      <w:pPr>
        <w:pStyle w:val="CommentText"/>
      </w:pPr>
      <w:r>
        <w:rPr>
          <w:rStyle w:val="CommentReference"/>
        </w:rPr>
        <w:annotationRef/>
      </w:r>
      <w:r>
        <w:t>In what way? Remove sentence? Seems redundant without more detail.</w:t>
      </w:r>
    </w:p>
  </w:comment>
  <w:comment w:id="2" w:author="Kate Juniper" w:date="2015-01-22T13:18:00Z" w:initials="KJ">
    <w:p w14:paraId="3B84CFB6" w14:textId="77777777" w:rsidR="00300689" w:rsidRDefault="00300689">
      <w:pPr>
        <w:pStyle w:val="CommentText"/>
      </w:pPr>
      <w:r>
        <w:rPr>
          <w:rStyle w:val="CommentReference"/>
        </w:rPr>
        <w:annotationRef/>
      </w:r>
      <w:r>
        <w:t>If previous statement goes, this one needs qualifying (with full title ‘Mexican Muralist Movement’)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B81B1" w14:textId="77777777" w:rsidR="00300689" w:rsidRDefault="00300689" w:rsidP="007A0D55">
      <w:pPr>
        <w:spacing w:after="0" w:line="240" w:lineRule="auto"/>
      </w:pPr>
      <w:r>
        <w:separator/>
      </w:r>
    </w:p>
  </w:endnote>
  <w:endnote w:type="continuationSeparator" w:id="0">
    <w:p w14:paraId="59B85653" w14:textId="77777777" w:rsidR="00300689" w:rsidRDefault="003006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51789" w14:textId="77777777" w:rsidR="00300689" w:rsidRDefault="00300689" w:rsidP="007A0D55">
      <w:pPr>
        <w:spacing w:after="0" w:line="240" w:lineRule="auto"/>
      </w:pPr>
      <w:r>
        <w:separator/>
      </w:r>
    </w:p>
  </w:footnote>
  <w:footnote w:type="continuationSeparator" w:id="0">
    <w:p w14:paraId="449FD878" w14:textId="77777777" w:rsidR="00300689" w:rsidRDefault="003006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957BC" w14:textId="77777777" w:rsidR="00300689" w:rsidRDefault="0030068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DB7AF5F" w14:textId="77777777" w:rsidR="00300689" w:rsidRDefault="003006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068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4347"/>
    <w:rsid w:val="006D0412"/>
    <w:rsid w:val="007411B9"/>
    <w:rsid w:val="00780D95"/>
    <w:rsid w:val="00780DC7"/>
    <w:rsid w:val="007A0D55"/>
    <w:rsid w:val="007B285C"/>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3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3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47"/>
    <w:rPr>
      <w:rFonts w:ascii="Lucida Grande" w:hAnsi="Lucida Grande" w:cs="Lucida Grande"/>
      <w:sz w:val="18"/>
      <w:szCs w:val="18"/>
    </w:rPr>
  </w:style>
  <w:style w:type="character" w:styleId="CommentReference">
    <w:name w:val="annotation reference"/>
    <w:basedOn w:val="DefaultParagraphFont"/>
    <w:uiPriority w:val="99"/>
    <w:semiHidden/>
    <w:rsid w:val="00300689"/>
    <w:rPr>
      <w:sz w:val="18"/>
      <w:szCs w:val="18"/>
    </w:rPr>
  </w:style>
  <w:style w:type="paragraph" w:styleId="CommentText">
    <w:name w:val="annotation text"/>
    <w:basedOn w:val="Normal"/>
    <w:link w:val="CommentTextChar"/>
    <w:uiPriority w:val="99"/>
    <w:semiHidden/>
    <w:rsid w:val="00300689"/>
    <w:pPr>
      <w:spacing w:line="240" w:lineRule="auto"/>
    </w:pPr>
    <w:rPr>
      <w:sz w:val="24"/>
      <w:szCs w:val="24"/>
    </w:rPr>
  </w:style>
  <w:style w:type="character" w:customStyle="1" w:styleId="CommentTextChar">
    <w:name w:val="Comment Text Char"/>
    <w:basedOn w:val="DefaultParagraphFont"/>
    <w:link w:val="CommentText"/>
    <w:uiPriority w:val="99"/>
    <w:semiHidden/>
    <w:rsid w:val="00300689"/>
    <w:rPr>
      <w:sz w:val="24"/>
      <w:szCs w:val="24"/>
    </w:rPr>
  </w:style>
  <w:style w:type="paragraph" w:styleId="CommentSubject">
    <w:name w:val="annotation subject"/>
    <w:basedOn w:val="CommentText"/>
    <w:next w:val="CommentText"/>
    <w:link w:val="CommentSubjectChar"/>
    <w:uiPriority w:val="99"/>
    <w:semiHidden/>
    <w:rsid w:val="00300689"/>
    <w:rPr>
      <w:b/>
      <w:bCs/>
      <w:sz w:val="20"/>
      <w:szCs w:val="20"/>
    </w:rPr>
  </w:style>
  <w:style w:type="character" w:customStyle="1" w:styleId="CommentSubjectChar">
    <w:name w:val="Comment Subject Char"/>
    <w:basedOn w:val="CommentTextChar"/>
    <w:link w:val="CommentSubject"/>
    <w:uiPriority w:val="99"/>
    <w:semiHidden/>
    <w:rsid w:val="0030068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3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47"/>
    <w:rPr>
      <w:rFonts w:ascii="Lucida Grande" w:hAnsi="Lucida Grande" w:cs="Lucida Grande"/>
      <w:sz w:val="18"/>
      <w:szCs w:val="18"/>
    </w:rPr>
  </w:style>
  <w:style w:type="character" w:styleId="CommentReference">
    <w:name w:val="annotation reference"/>
    <w:basedOn w:val="DefaultParagraphFont"/>
    <w:uiPriority w:val="99"/>
    <w:semiHidden/>
    <w:rsid w:val="00300689"/>
    <w:rPr>
      <w:sz w:val="18"/>
      <w:szCs w:val="18"/>
    </w:rPr>
  </w:style>
  <w:style w:type="paragraph" w:styleId="CommentText">
    <w:name w:val="annotation text"/>
    <w:basedOn w:val="Normal"/>
    <w:link w:val="CommentTextChar"/>
    <w:uiPriority w:val="99"/>
    <w:semiHidden/>
    <w:rsid w:val="00300689"/>
    <w:pPr>
      <w:spacing w:line="240" w:lineRule="auto"/>
    </w:pPr>
    <w:rPr>
      <w:sz w:val="24"/>
      <w:szCs w:val="24"/>
    </w:rPr>
  </w:style>
  <w:style w:type="character" w:customStyle="1" w:styleId="CommentTextChar">
    <w:name w:val="Comment Text Char"/>
    <w:basedOn w:val="DefaultParagraphFont"/>
    <w:link w:val="CommentText"/>
    <w:uiPriority w:val="99"/>
    <w:semiHidden/>
    <w:rsid w:val="00300689"/>
    <w:rPr>
      <w:sz w:val="24"/>
      <w:szCs w:val="24"/>
    </w:rPr>
  </w:style>
  <w:style w:type="paragraph" w:styleId="CommentSubject">
    <w:name w:val="annotation subject"/>
    <w:basedOn w:val="CommentText"/>
    <w:next w:val="CommentText"/>
    <w:link w:val="CommentSubjectChar"/>
    <w:uiPriority w:val="99"/>
    <w:semiHidden/>
    <w:rsid w:val="00300689"/>
    <w:rPr>
      <w:b/>
      <w:bCs/>
      <w:sz w:val="20"/>
      <w:szCs w:val="20"/>
    </w:rPr>
  </w:style>
  <w:style w:type="character" w:customStyle="1" w:styleId="CommentSubjectChar">
    <w:name w:val="Comment Subject Char"/>
    <w:basedOn w:val="CommentTextChar"/>
    <w:link w:val="CommentSubject"/>
    <w:uiPriority w:val="99"/>
    <w:semiHidden/>
    <w:rsid w:val="003006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892464552C7042B1DFF8B5DF64DE61"/>
        <w:category>
          <w:name w:val="General"/>
          <w:gallery w:val="placeholder"/>
        </w:category>
        <w:types>
          <w:type w:val="bbPlcHdr"/>
        </w:types>
        <w:behaviors>
          <w:behavior w:val="content"/>
        </w:behaviors>
        <w:guid w:val="{B53631A3-8BF7-AA4A-9EEB-CC3058F4657F}"/>
      </w:docPartPr>
      <w:docPartBody>
        <w:p w:rsidR="00000000" w:rsidRDefault="004E117A">
          <w:pPr>
            <w:pStyle w:val="D4892464552C7042B1DFF8B5DF64DE61"/>
          </w:pPr>
          <w:r w:rsidRPr="00CC586D">
            <w:rPr>
              <w:rStyle w:val="PlaceholderText"/>
              <w:b/>
              <w:color w:val="FFFFFF" w:themeColor="background1"/>
            </w:rPr>
            <w:t>[Salutation]</w:t>
          </w:r>
        </w:p>
      </w:docPartBody>
    </w:docPart>
    <w:docPart>
      <w:docPartPr>
        <w:name w:val="356E309C79E26541BAF1D682D99B9E49"/>
        <w:category>
          <w:name w:val="General"/>
          <w:gallery w:val="placeholder"/>
        </w:category>
        <w:types>
          <w:type w:val="bbPlcHdr"/>
        </w:types>
        <w:behaviors>
          <w:behavior w:val="content"/>
        </w:behaviors>
        <w:guid w:val="{B8029DEF-30FC-AC4A-B44C-30ABB84EC945}"/>
      </w:docPartPr>
      <w:docPartBody>
        <w:p w:rsidR="00000000" w:rsidRDefault="004E117A">
          <w:pPr>
            <w:pStyle w:val="356E309C79E26541BAF1D682D99B9E49"/>
          </w:pPr>
          <w:r>
            <w:rPr>
              <w:rStyle w:val="PlaceholderText"/>
            </w:rPr>
            <w:t>[First name]</w:t>
          </w:r>
        </w:p>
      </w:docPartBody>
    </w:docPart>
    <w:docPart>
      <w:docPartPr>
        <w:name w:val="E7501EE6BC3CCE4B9D8D28088257E2E9"/>
        <w:category>
          <w:name w:val="General"/>
          <w:gallery w:val="placeholder"/>
        </w:category>
        <w:types>
          <w:type w:val="bbPlcHdr"/>
        </w:types>
        <w:behaviors>
          <w:behavior w:val="content"/>
        </w:behaviors>
        <w:guid w:val="{C586EFF8-2531-B647-9799-5065DA11180F}"/>
      </w:docPartPr>
      <w:docPartBody>
        <w:p w:rsidR="00000000" w:rsidRDefault="004E117A">
          <w:pPr>
            <w:pStyle w:val="E7501EE6BC3CCE4B9D8D28088257E2E9"/>
          </w:pPr>
          <w:r>
            <w:rPr>
              <w:rStyle w:val="PlaceholderText"/>
            </w:rPr>
            <w:t>[Middle name]</w:t>
          </w:r>
        </w:p>
      </w:docPartBody>
    </w:docPart>
    <w:docPart>
      <w:docPartPr>
        <w:name w:val="D253B2B5C46DBE4782B17DE0BA987CCE"/>
        <w:category>
          <w:name w:val="General"/>
          <w:gallery w:val="placeholder"/>
        </w:category>
        <w:types>
          <w:type w:val="bbPlcHdr"/>
        </w:types>
        <w:behaviors>
          <w:behavior w:val="content"/>
        </w:behaviors>
        <w:guid w:val="{025AFB71-3888-C94F-A0B7-54BC7D63A9AA}"/>
      </w:docPartPr>
      <w:docPartBody>
        <w:p w:rsidR="00000000" w:rsidRDefault="004E117A">
          <w:pPr>
            <w:pStyle w:val="D253B2B5C46DBE4782B17DE0BA987CCE"/>
          </w:pPr>
          <w:r>
            <w:rPr>
              <w:rStyle w:val="PlaceholderText"/>
            </w:rPr>
            <w:t>[Last name]</w:t>
          </w:r>
        </w:p>
      </w:docPartBody>
    </w:docPart>
    <w:docPart>
      <w:docPartPr>
        <w:name w:val="A8E731831FCB2244943A2D081A96AFC1"/>
        <w:category>
          <w:name w:val="General"/>
          <w:gallery w:val="placeholder"/>
        </w:category>
        <w:types>
          <w:type w:val="bbPlcHdr"/>
        </w:types>
        <w:behaviors>
          <w:behavior w:val="content"/>
        </w:behaviors>
        <w:guid w:val="{41A75EFB-1EE8-4F45-8513-8A3D064EF34D}"/>
      </w:docPartPr>
      <w:docPartBody>
        <w:p w:rsidR="00000000" w:rsidRDefault="004E117A">
          <w:pPr>
            <w:pStyle w:val="A8E731831FCB2244943A2D081A96AFC1"/>
          </w:pPr>
          <w:r>
            <w:rPr>
              <w:rStyle w:val="PlaceholderText"/>
            </w:rPr>
            <w:t>[Enter your biography]</w:t>
          </w:r>
        </w:p>
      </w:docPartBody>
    </w:docPart>
    <w:docPart>
      <w:docPartPr>
        <w:name w:val="F2D9441D365A414CB1ED3C7C7F530724"/>
        <w:category>
          <w:name w:val="General"/>
          <w:gallery w:val="placeholder"/>
        </w:category>
        <w:types>
          <w:type w:val="bbPlcHdr"/>
        </w:types>
        <w:behaviors>
          <w:behavior w:val="content"/>
        </w:behaviors>
        <w:guid w:val="{DDCBAFA8-72CA-F842-B621-6BF1BF9F87B0}"/>
      </w:docPartPr>
      <w:docPartBody>
        <w:p w:rsidR="00000000" w:rsidRDefault="004E117A">
          <w:pPr>
            <w:pStyle w:val="F2D9441D365A414CB1ED3C7C7F530724"/>
          </w:pPr>
          <w:r>
            <w:rPr>
              <w:rStyle w:val="PlaceholderText"/>
            </w:rPr>
            <w:t>[Enter the institution with which you are affiliated]</w:t>
          </w:r>
        </w:p>
      </w:docPartBody>
    </w:docPart>
    <w:docPart>
      <w:docPartPr>
        <w:name w:val="BBBFDDA911867D4FADD7231AA6EA42D8"/>
        <w:category>
          <w:name w:val="General"/>
          <w:gallery w:val="placeholder"/>
        </w:category>
        <w:types>
          <w:type w:val="bbPlcHdr"/>
        </w:types>
        <w:behaviors>
          <w:behavior w:val="content"/>
        </w:behaviors>
        <w:guid w:val="{4D36C406-FA3E-9949-A406-A861F201F24F}"/>
      </w:docPartPr>
      <w:docPartBody>
        <w:p w:rsidR="00000000" w:rsidRDefault="004E117A">
          <w:pPr>
            <w:pStyle w:val="BBBFDDA911867D4FADD7231AA6EA42D8"/>
          </w:pPr>
          <w:r w:rsidRPr="00EF74F7">
            <w:rPr>
              <w:b/>
              <w:color w:val="808080" w:themeColor="background1" w:themeShade="80"/>
            </w:rPr>
            <w:t>[Enter the headword for your article]</w:t>
          </w:r>
        </w:p>
      </w:docPartBody>
    </w:docPart>
    <w:docPart>
      <w:docPartPr>
        <w:name w:val="7C0AA8C7D4AE0443AF67C5A0CD65374A"/>
        <w:category>
          <w:name w:val="General"/>
          <w:gallery w:val="placeholder"/>
        </w:category>
        <w:types>
          <w:type w:val="bbPlcHdr"/>
        </w:types>
        <w:behaviors>
          <w:behavior w:val="content"/>
        </w:behaviors>
        <w:guid w:val="{D05D0033-BD88-A44A-B492-61C50CDF7602}"/>
      </w:docPartPr>
      <w:docPartBody>
        <w:p w:rsidR="00000000" w:rsidRDefault="004E117A">
          <w:pPr>
            <w:pStyle w:val="7C0AA8C7D4AE0443AF67C5A0CD6537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49BB4C0784D24EB45F37890B1636EA"/>
        <w:category>
          <w:name w:val="General"/>
          <w:gallery w:val="placeholder"/>
        </w:category>
        <w:types>
          <w:type w:val="bbPlcHdr"/>
        </w:types>
        <w:behaviors>
          <w:behavior w:val="content"/>
        </w:behaviors>
        <w:guid w:val="{75665BC9-C33B-A44C-83CD-0442ECE42FFB}"/>
      </w:docPartPr>
      <w:docPartBody>
        <w:p w:rsidR="00000000" w:rsidRDefault="004E117A">
          <w:pPr>
            <w:pStyle w:val="B049BB4C0784D24EB45F37890B1636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580A4D8FA2F143917A1B2677A18ACF"/>
        <w:category>
          <w:name w:val="General"/>
          <w:gallery w:val="placeholder"/>
        </w:category>
        <w:types>
          <w:type w:val="bbPlcHdr"/>
        </w:types>
        <w:behaviors>
          <w:behavior w:val="content"/>
        </w:behaviors>
        <w:guid w:val="{87A025BE-A7A0-3340-8C4C-3BD2C4DCA9A6}"/>
      </w:docPartPr>
      <w:docPartBody>
        <w:p w:rsidR="00000000" w:rsidRDefault="004E117A">
          <w:pPr>
            <w:pStyle w:val="D8580A4D8FA2F143917A1B2677A18A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E606957B376245894488A5AC652768"/>
        <w:category>
          <w:name w:val="General"/>
          <w:gallery w:val="placeholder"/>
        </w:category>
        <w:types>
          <w:type w:val="bbPlcHdr"/>
        </w:types>
        <w:behaviors>
          <w:behavior w:val="content"/>
        </w:behaviors>
        <w:guid w:val="{BFCEBE3A-E0A2-4F43-8391-ED79DDEDE578}"/>
      </w:docPartPr>
      <w:docPartBody>
        <w:p w:rsidR="00000000" w:rsidRDefault="004E117A">
          <w:pPr>
            <w:pStyle w:val="CDE606957B376245894488A5AC6527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892464552C7042B1DFF8B5DF64DE61">
    <w:name w:val="D4892464552C7042B1DFF8B5DF64DE61"/>
  </w:style>
  <w:style w:type="paragraph" w:customStyle="1" w:styleId="356E309C79E26541BAF1D682D99B9E49">
    <w:name w:val="356E309C79E26541BAF1D682D99B9E49"/>
  </w:style>
  <w:style w:type="paragraph" w:customStyle="1" w:styleId="E7501EE6BC3CCE4B9D8D28088257E2E9">
    <w:name w:val="E7501EE6BC3CCE4B9D8D28088257E2E9"/>
  </w:style>
  <w:style w:type="paragraph" w:customStyle="1" w:styleId="D253B2B5C46DBE4782B17DE0BA987CCE">
    <w:name w:val="D253B2B5C46DBE4782B17DE0BA987CCE"/>
  </w:style>
  <w:style w:type="paragraph" w:customStyle="1" w:styleId="A8E731831FCB2244943A2D081A96AFC1">
    <w:name w:val="A8E731831FCB2244943A2D081A96AFC1"/>
  </w:style>
  <w:style w:type="paragraph" w:customStyle="1" w:styleId="F2D9441D365A414CB1ED3C7C7F530724">
    <w:name w:val="F2D9441D365A414CB1ED3C7C7F530724"/>
  </w:style>
  <w:style w:type="paragraph" w:customStyle="1" w:styleId="BBBFDDA911867D4FADD7231AA6EA42D8">
    <w:name w:val="BBBFDDA911867D4FADD7231AA6EA42D8"/>
  </w:style>
  <w:style w:type="paragraph" w:customStyle="1" w:styleId="7C0AA8C7D4AE0443AF67C5A0CD65374A">
    <w:name w:val="7C0AA8C7D4AE0443AF67C5A0CD65374A"/>
  </w:style>
  <w:style w:type="paragraph" w:customStyle="1" w:styleId="B049BB4C0784D24EB45F37890B1636EA">
    <w:name w:val="B049BB4C0784D24EB45F37890B1636EA"/>
  </w:style>
  <w:style w:type="paragraph" w:customStyle="1" w:styleId="D8580A4D8FA2F143917A1B2677A18ACF">
    <w:name w:val="D8580A4D8FA2F143917A1B2677A18ACF"/>
  </w:style>
  <w:style w:type="paragraph" w:customStyle="1" w:styleId="CDE606957B376245894488A5AC652768">
    <w:name w:val="CDE606957B376245894488A5AC6527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892464552C7042B1DFF8B5DF64DE61">
    <w:name w:val="D4892464552C7042B1DFF8B5DF64DE61"/>
  </w:style>
  <w:style w:type="paragraph" w:customStyle="1" w:styleId="356E309C79E26541BAF1D682D99B9E49">
    <w:name w:val="356E309C79E26541BAF1D682D99B9E49"/>
  </w:style>
  <w:style w:type="paragraph" w:customStyle="1" w:styleId="E7501EE6BC3CCE4B9D8D28088257E2E9">
    <w:name w:val="E7501EE6BC3CCE4B9D8D28088257E2E9"/>
  </w:style>
  <w:style w:type="paragraph" w:customStyle="1" w:styleId="D253B2B5C46DBE4782B17DE0BA987CCE">
    <w:name w:val="D253B2B5C46DBE4782B17DE0BA987CCE"/>
  </w:style>
  <w:style w:type="paragraph" w:customStyle="1" w:styleId="A8E731831FCB2244943A2D081A96AFC1">
    <w:name w:val="A8E731831FCB2244943A2D081A96AFC1"/>
  </w:style>
  <w:style w:type="paragraph" w:customStyle="1" w:styleId="F2D9441D365A414CB1ED3C7C7F530724">
    <w:name w:val="F2D9441D365A414CB1ED3C7C7F530724"/>
  </w:style>
  <w:style w:type="paragraph" w:customStyle="1" w:styleId="BBBFDDA911867D4FADD7231AA6EA42D8">
    <w:name w:val="BBBFDDA911867D4FADD7231AA6EA42D8"/>
  </w:style>
  <w:style w:type="paragraph" w:customStyle="1" w:styleId="7C0AA8C7D4AE0443AF67C5A0CD65374A">
    <w:name w:val="7C0AA8C7D4AE0443AF67C5A0CD65374A"/>
  </w:style>
  <w:style w:type="paragraph" w:customStyle="1" w:styleId="B049BB4C0784D24EB45F37890B1636EA">
    <w:name w:val="B049BB4C0784D24EB45F37890B1636EA"/>
  </w:style>
  <w:style w:type="paragraph" w:customStyle="1" w:styleId="D8580A4D8FA2F143917A1B2677A18ACF">
    <w:name w:val="D8580A4D8FA2F143917A1B2677A18ACF"/>
  </w:style>
  <w:style w:type="paragraph" w:customStyle="1" w:styleId="CDE606957B376245894488A5AC652768">
    <w:name w:val="CDE606957B376245894488A5AC652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Esc02</b:Tag>
    <b:SourceType>Book</b:SourceType>
    <b:Guid>{88E9C32F-77B2-6F4C-B390-E44C721630E3}</b:Guid>
    <b:Title>Elevación y caída del estridentismo</b:Title>
    <b:CountryRegion>Mexico</b:CountryRegion>
    <b:Year>2002</b:Year>
    <b:Author>
      <b:Author>
        <b:NameList>
          <b:Person>
            <b:Last>Escalante</b:Last>
            <b:First>E.</b:First>
          </b:Person>
        </b:NameList>
      </b:Author>
    </b:Author>
    <b:City>Mexico City</b:City>
    <b:Publisher>Conaculta</b:Publisher>
    <b:RefOrder>1</b:RefOrder>
  </b:Source>
  <b:Source>
    <b:Tag>Flo13</b:Tag>
    <b:SourceType>Book</b:SourceType>
    <b:Guid>{A8026E22-EF78-0748-ACA6-668D80EFCAEF}</b:Guid>
    <b:Author>
      <b:Author>
        <b:NameList>
          <b:Person>
            <b:Last>Flores</b:Last>
            <b:First>T.</b:First>
          </b:Person>
        </b:NameList>
      </b:Author>
    </b:Author>
    <b:Title>Mexico’s Revolutionary Avant-Gardes: from Estridentismo to ¡30-30!</b:Title>
    <b:City> New Haven</b:City>
    <b:StateProvince>Conneticut</b:StateProvince>
    <b:CountryRegion>USA</b:CountryRegion>
    <b:Publisher>Yale University Press</b:Publisher>
    <b:Year>2013</b:Year>
    <b:RefOrder>2</b:RefOrder>
  </b:Source>
  <b:Source>
    <b:Tag>RGa07</b:Tag>
    <b:SourceType>JournalArticle</b:SourceType>
    <b:Guid>{4C137B3D-7EEC-9F41-B463-81EACD65E7A8}</b:Guid>
    <b:Author>
      <b:Author>
        <b:NameList>
          <b:Person>
            <b:Last>Gallo</b:Last>
            <b:First>R.</b:First>
          </b:Person>
        </b:NameList>
      </b:Author>
    </b:Author>
    <b:Title>Maples Arce, Marinetti and Khlebnikov: The Mexican Estridentistas in Dialogue with Italian and Russian Futurisms</b:Title>
    <b:Year>2007</b:Year>
    <b:Volume>XXXI</b:Volume>
    <b:JournalName>Revista Canandiense de Estudios Hispanico</b:JournalName>
    <b:Issue>2</b:Issue>
    <b:RefOrder>3</b:RefOrder>
  </b:Source>
  <b:Source>
    <b:Tag>Kli09</b:Tag>
    <b:SourceType>JournalArticle</b:SourceType>
    <b:Guid>{166BAC7D-ECB0-CA4D-A02F-7E2E05DFF116}</b:Guid>
    <b:Author>
      <b:Author>
        <b:NameList>
          <b:Person>
            <b:Last>Klich</b:Last>
            <b:First>L.</b:First>
          </b:Person>
        </b:NameList>
      </b:Author>
    </b:Author>
    <b:Title>Revolution and Utopia: Estridentismo and the Visual Arts, 1921-1927</b:Title>
    <b:JournalName>Dissertation</b:JournalName>
    <b:Publisher>New York University, Institute of Fine Arts</b:Publisher>
    <b:Year>2009</b:Year>
    <b:RefOrder>4</b:RefOrder>
  </b:Source>
  <b:Source>
    <b:Tag>Ras09</b:Tag>
    <b:SourceType>Book</b:SourceType>
    <b:Guid>{9F112C3D-232C-8843-9272-2711FFE0A432}</b:Guid>
    <b:Author>
      <b:Author>
        <b:NameList>
          <b:Person>
            <b:Last>Rashkin</b:Last>
            <b:First>E.</b:First>
          </b:Person>
        </b:NameList>
      </b:Author>
    </b:Author>
    <b:Title>he Stridentist Movement in Mexico: The Avant-Garde and Cultural Change in Mexico in the 1920s</b:Title>
    <b:Publisher>Lexington Books/Rowman and Littlefield Publishers</b:Publisher>
    <b:City>Lanham</b:City>
    <b:Year>2009</b:Year>
    <b:StateProvince>Maryland</b:StateProvince>
    <b:CountryRegion>USA</b:CountryRegion>
    <b:RefOrder>5</b:RefOrder>
  </b:Source>
  <b:Source>
    <b:Tag>Sch97</b:Tag>
    <b:SourceType>Book</b:SourceType>
    <b:Guid>{D4A22724-63B8-4D49-8693-6E80F8CE7474}</b:Guid>
    <b:Author>
      <b:Author>
        <b:NameList>
          <b:Person>
            <b:Last>Schneider</b:Last>
            <b:First>L.</b:First>
          </b:Person>
        </b:NameList>
      </b:Author>
    </b:Author>
    <b:Title>Estridentismo o una literatura de la estrategia</b:Title>
    <b:City>Mexico City</b:City>
    <b:CountryRegion>Mexico </b:CountryRegion>
    <b:Publisher>Conaculta</b:Publisher>
    <b:Year>1997</b:Year>
    <b:RefOrder>6</b:RefOrder>
  </b:Source>
</b:Sources>
</file>

<file path=customXml/itemProps1.xml><?xml version="1.0" encoding="utf-8"?>
<ds:datastoreItem xmlns:ds="http://schemas.openxmlformats.org/officeDocument/2006/customXml" ds:itemID="{A29995AF-CD94-8840-AE27-FA160A80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1146</Words>
  <Characters>6538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2015-01-22T21:07:00Z</dcterms:created>
  <dcterms:modified xsi:type="dcterms:W3CDTF">2015-01-22T21:25:00Z</dcterms:modified>
</cp:coreProperties>
</file>