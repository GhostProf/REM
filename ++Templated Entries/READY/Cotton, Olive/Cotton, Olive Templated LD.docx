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F82732" w14:textId="77777777" w:rsidTr="00922950">
        <w:tc>
          <w:tcPr>
            <w:tcW w:w="491" w:type="dxa"/>
            <w:vMerge w:val="restart"/>
            <w:shd w:val="clear" w:color="auto" w:fill="A6A6A6" w:themeFill="background1" w:themeFillShade="A6"/>
            <w:textDirection w:val="btLr"/>
          </w:tcPr>
          <w:p w14:paraId="1488FB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5214E039E544FAAEF0CB736FE93749"/>
            </w:placeholder>
            <w:showingPlcHdr/>
            <w:dropDownList>
              <w:listItem w:displayText="Dr." w:value="Dr."/>
              <w:listItem w:displayText="Prof." w:value="Prof."/>
            </w:dropDownList>
          </w:sdtPr>
          <w:sdtContent>
            <w:tc>
              <w:tcPr>
                <w:tcW w:w="1259" w:type="dxa"/>
              </w:tcPr>
              <w:p w14:paraId="662740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2D6B4C2C9E464F9D02E2BD347F340A"/>
            </w:placeholder>
            <w:text/>
          </w:sdtPr>
          <w:sdtContent>
            <w:tc>
              <w:tcPr>
                <w:tcW w:w="2073" w:type="dxa"/>
              </w:tcPr>
              <w:p w14:paraId="0AE9926E" w14:textId="77777777" w:rsidR="00B574C9" w:rsidRDefault="00072877" w:rsidP="00072877">
                <w:r>
                  <w:t>Angela</w:t>
                </w:r>
              </w:p>
            </w:tc>
          </w:sdtContent>
        </w:sdt>
        <w:sdt>
          <w:sdtPr>
            <w:alias w:val="Middle name"/>
            <w:tag w:val="authorMiddleName"/>
            <w:id w:val="-2076034781"/>
            <w:placeholder>
              <w:docPart w:val="0B440894CCFC46019518A1E97502E760"/>
            </w:placeholder>
            <w:showingPlcHdr/>
            <w:text/>
          </w:sdtPr>
          <w:sdtContent>
            <w:tc>
              <w:tcPr>
                <w:tcW w:w="2551" w:type="dxa"/>
              </w:tcPr>
              <w:p w14:paraId="3DA34E6B" w14:textId="77777777" w:rsidR="00B574C9" w:rsidRDefault="00B574C9" w:rsidP="00922950">
                <w:r>
                  <w:rPr>
                    <w:rStyle w:val="PlaceholderText"/>
                  </w:rPr>
                  <w:t>[Middle name]</w:t>
                </w:r>
              </w:p>
            </w:tc>
          </w:sdtContent>
        </w:sdt>
        <w:sdt>
          <w:sdtPr>
            <w:alias w:val="Last name"/>
            <w:tag w:val="authorLastName"/>
            <w:id w:val="-1088529830"/>
            <w:placeholder>
              <w:docPart w:val="CDA7AA99202F427E85BCF4F6A734F35F"/>
            </w:placeholder>
            <w:text/>
          </w:sdtPr>
          <w:sdtContent>
            <w:tc>
              <w:tcPr>
                <w:tcW w:w="2642" w:type="dxa"/>
              </w:tcPr>
              <w:p w14:paraId="3D042B26" w14:textId="77777777" w:rsidR="00B574C9" w:rsidRDefault="00072877" w:rsidP="00072877">
                <w:r>
                  <w:t>Philp</w:t>
                </w:r>
              </w:p>
            </w:tc>
          </w:sdtContent>
        </w:sdt>
      </w:tr>
      <w:tr w:rsidR="00B574C9" w14:paraId="759F8F7E" w14:textId="77777777" w:rsidTr="001A6A06">
        <w:trPr>
          <w:trHeight w:val="986"/>
        </w:trPr>
        <w:tc>
          <w:tcPr>
            <w:tcW w:w="491" w:type="dxa"/>
            <w:vMerge/>
            <w:shd w:val="clear" w:color="auto" w:fill="A6A6A6" w:themeFill="background1" w:themeFillShade="A6"/>
          </w:tcPr>
          <w:p w14:paraId="42049390" w14:textId="77777777" w:rsidR="00B574C9" w:rsidRPr="001A6A06" w:rsidRDefault="00B574C9" w:rsidP="00CF1542">
            <w:pPr>
              <w:jc w:val="center"/>
              <w:rPr>
                <w:b/>
                <w:color w:val="FFFFFF" w:themeColor="background1"/>
              </w:rPr>
            </w:pPr>
          </w:p>
        </w:tc>
        <w:sdt>
          <w:sdtPr>
            <w:alias w:val="Biography"/>
            <w:tag w:val="authorBiography"/>
            <w:id w:val="938807824"/>
            <w:placeholder>
              <w:docPart w:val="D35FEC81E8B04BC8B0E5935A0C2DD965"/>
            </w:placeholder>
            <w:showingPlcHdr/>
          </w:sdtPr>
          <w:sdtContent>
            <w:tc>
              <w:tcPr>
                <w:tcW w:w="8525" w:type="dxa"/>
                <w:gridSpan w:val="4"/>
              </w:tcPr>
              <w:p w14:paraId="449DD274" w14:textId="77777777" w:rsidR="00B574C9" w:rsidRDefault="00B574C9" w:rsidP="00922950">
                <w:r>
                  <w:rPr>
                    <w:rStyle w:val="PlaceholderText"/>
                  </w:rPr>
                  <w:t>[Enter your biography]</w:t>
                </w:r>
              </w:p>
            </w:tc>
          </w:sdtContent>
        </w:sdt>
      </w:tr>
      <w:tr w:rsidR="00B574C9" w14:paraId="17B69B21" w14:textId="77777777" w:rsidTr="001A6A06">
        <w:trPr>
          <w:trHeight w:val="986"/>
        </w:trPr>
        <w:tc>
          <w:tcPr>
            <w:tcW w:w="491" w:type="dxa"/>
            <w:vMerge/>
            <w:shd w:val="clear" w:color="auto" w:fill="A6A6A6" w:themeFill="background1" w:themeFillShade="A6"/>
          </w:tcPr>
          <w:p w14:paraId="0550CF6F" w14:textId="77777777" w:rsidR="00B574C9" w:rsidRPr="001A6A06" w:rsidRDefault="00B574C9" w:rsidP="00CF1542">
            <w:pPr>
              <w:jc w:val="center"/>
              <w:rPr>
                <w:b/>
                <w:color w:val="FFFFFF" w:themeColor="background1"/>
              </w:rPr>
            </w:pPr>
          </w:p>
        </w:tc>
        <w:sdt>
          <w:sdtPr>
            <w:alias w:val="Affiliation"/>
            <w:tag w:val="affiliation"/>
            <w:id w:val="2012937915"/>
            <w:placeholder>
              <w:docPart w:val="D980AA7F84054079B3C64596DE66709C"/>
            </w:placeholder>
            <w:text/>
          </w:sdtPr>
          <w:sdtContent>
            <w:tc>
              <w:tcPr>
                <w:tcW w:w="8525" w:type="dxa"/>
                <w:gridSpan w:val="4"/>
              </w:tcPr>
              <w:p w14:paraId="08329624" w14:textId="77777777" w:rsidR="00B574C9" w:rsidRDefault="0006646B" w:rsidP="0006646B">
                <w:r>
                  <w:t>The University of Newcastle</w:t>
                </w:r>
              </w:p>
            </w:tc>
          </w:sdtContent>
        </w:sdt>
      </w:tr>
    </w:tbl>
    <w:p w14:paraId="5369EF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638BD" w14:textId="77777777" w:rsidTr="00244BB0">
        <w:tc>
          <w:tcPr>
            <w:tcW w:w="9016" w:type="dxa"/>
            <w:shd w:val="clear" w:color="auto" w:fill="A6A6A6" w:themeFill="background1" w:themeFillShade="A6"/>
            <w:tcMar>
              <w:top w:w="113" w:type="dxa"/>
              <w:bottom w:w="113" w:type="dxa"/>
            </w:tcMar>
          </w:tcPr>
          <w:p w14:paraId="2210D3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D78FC3" w14:textId="77777777" w:rsidTr="003F0D73">
        <w:sdt>
          <w:sdtPr>
            <w:rPr>
              <w:rFonts w:eastAsiaTheme="minorEastAsia"/>
              <w:b/>
              <w:sz w:val="24"/>
              <w:szCs w:val="24"/>
              <w:lang w:val="en-AU"/>
            </w:rPr>
            <w:alias w:val="Article headword"/>
            <w:tag w:val="articleHeadword"/>
            <w:id w:val="-361440020"/>
            <w:placeholder>
              <w:docPart w:val="63AFA979646D45EFAC11B36E4D4DC5DA"/>
            </w:placeholder>
            <w:text/>
          </w:sdtPr>
          <w:sdtContent>
            <w:tc>
              <w:tcPr>
                <w:tcW w:w="9016" w:type="dxa"/>
                <w:tcMar>
                  <w:top w:w="113" w:type="dxa"/>
                  <w:bottom w:w="113" w:type="dxa"/>
                </w:tcMar>
              </w:tcPr>
              <w:p w14:paraId="700BAC22" w14:textId="77777777" w:rsidR="003F0D73" w:rsidRPr="00FB589A" w:rsidRDefault="001B5787" w:rsidP="003F0D73">
                <w:pPr>
                  <w:rPr>
                    <w:b/>
                  </w:rPr>
                </w:pPr>
                <w:r w:rsidRPr="001B5787">
                  <w:rPr>
                    <w:rFonts w:eastAsiaTheme="minorEastAsia"/>
                    <w:b/>
                    <w:sz w:val="24"/>
                    <w:szCs w:val="24"/>
                    <w:lang w:val="en-AU"/>
                  </w:rPr>
                  <w:t>Cotton, Olive (1911–2003)</w:t>
                </w:r>
              </w:p>
            </w:tc>
          </w:sdtContent>
        </w:sdt>
      </w:tr>
      <w:tr w:rsidR="00464699" w14:paraId="0C1F6D3D" w14:textId="77777777" w:rsidTr="00C7108F">
        <w:sdt>
          <w:sdtPr>
            <w:alias w:val="Variant headwords"/>
            <w:tag w:val="variantHeadwords"/>
            <w:id w:val="173464402"/>
            <w:placeholder>
              <w:docPart w:val="59FE7C5A20C44B79A3A7C367F30CD576"/>
            </w:placeholder>
            <w:showingPlcHdr/>
          </w:sdtPr>
          <w:sdtContent>
            <w:tc>
              <w:tcPr>
                <w:tcW w:w="9016" w:type="dxa"/>
                <w:tcMar>
                  <w:top w:w="113" w:type="dxa"/>
                  <w:bottom w:w="113" w:type="dxa"/>
                </w:tcMar>
              </w:tcPr>
              <w:p w14:paraId="0AB2E5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9CE1D3" w14:textId="77777777" w:rsidTr="003F0D73">
        <w:sdt>
          <w:sdtPr>
            <w:alias w:val="Abstract"/>
            <w:tag w:val="abstract"/>
            <w:id w:val="-635871867"/>
            <w:placeholder>
              <w:docPart w:val="4BBED99C5D5343CF84F6798447F7A097"/>
            </w:placeholder>
          </w:sdtPr>
          <w:sdtContent>
            <w:tc>
              <w:tcPr>
                <w:tcW w:w="9016" w:type="dxa"/>
                <w:tcMar>
                  <w:top w:w="113" w:type="dxa"/>
                  <w:bottom w:w="113" w:type="dxa"/>
                </w:tcMar>
              </w:tcPr>
              <w:p w14:paraId="3AF03137" w14:textId="4C74F238" w:rsidR="00E85A05" w:rsidRDefault="001B5787" w:rsidP="00E85A05">
                <w:r>
                  <w:t>Olive Cotton was one of Australia’s leading twentieth-century photographers. She became a skilled observer of nature, incorporating both the principles of Pictorialism and Modernism</w:t>
                </w:r>
                <w:r w:rsidR="0006646B">
                  <w:t xml:space="preserve"> into her work</w:t>
                </w:r>
                <w:r>
                  <w:t>. Developing an early interest in photography after receiving Box Brownie for her 11</w:t>
                </w:r>
                <w:r w:rsidRPr="008F0168">
                  <w:rPr>
                    <w:vertAlign w:val="superscript"/>
                  </w:rPr>
                  <w:t>th</w:t>
                </w:r>
                <w:r>
                  <w:t xml:space="preserve"> birthday, Cotton took pictures and experimented throughout her years of formal education. She joined the Sydney Camera Club and the Photographic S</w:t>
                </w:r>
                <w:r w:rsidR="0006646B">
                  <w:t>ociety of NSW in 1929 where she</w:t>
                </w:r>
                <w:r>
                  <w:t xml:space="preserve"> met photographers including Harold Cazneaux. Graduati</w:t>
                </w:r>
                <w:r w:rsidR="00BC088A">
                  <w:t xml:space="preserve">ng with a BA </w:t>
                </w:r>
                <w:r>
                  <w:t>from the University of Sydney</w:t>
                </w:r>
                <w:r w:rsidR="00BC088A">
                  <w:t xml:space="preserve"> in 1934</w:t>
                </w:r>
                <w:r>
                  <w:t>, she joined Max Dupain’s photographic studio that same year as an assistant and managed the studio from 1942</w:t>
                </w:r>
                <w:r w:rsidR="00C04FC4">
                  <w:rPr>
                    <w:rStyle w:val="st"/>
                    <w:rFonts w:ascii="Arial" w:hAnsi="Arial" w:cs="Arial"/>
                    <w:color w:val="222222"/>
                  </w:rPr>
                  <w:t>-</w:t>
                </w:r>
                <w:r>
                  <w:t>45 during his absence on war service. By the late 1930s she had developed her own style, using nature and still life in carefully composed studies of light and form</w:t>
                </w:r>
                <w:r w:rsidRPr="0008606C">
                  <w:t xml:space="preserve">. </w:t>
                </w:r>
                <w:r>
                  <w:t>With a keen interest in the natural world, she found beauty in the landscape, particularly the smaller details of plan</w:t>
                </w:r>
                <w:r w:rsidR="004C1A84">
                  <w:t>t</w:t>
                </w:r>
                <w:r>
                  <w:t>s and flowers. She combined this with her interest in the scientific structure underlying nature, an interest sparked by her father, a geologist. She took a long time to wait for, or experiment with, the right light for a composition, enabling her to create intimate studies of the patterns, seasons, and fragility of nature.</w:t>
                </w:r>
              </w:p>
            </w:tc>
          </w:sdtContent>
        </w:sdt>
      </w:tr>
      <w:tr w:rsidR="003F0D73" w14:paraId="21230FD3" w14:textId="77777777" w:rsidTr="003F0D73">
        <w:sdt>
          <w:sdtPr>
            <w:alias w:val="Article text"/>
            <w:tag w:val="articleText"/>
            <w:id w:val="634067588"/>
            <w:placeholder>
              <w:docPart w:val="646BF550B1AF4978B16BC7217981D0DD"/>
            </w:placeholder>
          </w:sdtPr>
          <w:sdtContent>
            <w:tc>
              <w:tcPr>
                <w:tcW w:w="9016" w:type="dxa"/>
                <w:tcMar>
                  <w:top w:w="113" w:type="dxa"/>
                  <w:bottom w:w="113" w:type="dxa"/>
                </w:tcMar>
              </w:tcPr>
              <w:sdt>
                <w:sdtPr>
                  <w:alias w:val="Abstract"/>
                  <w:tag w:val="abstract"/>
                  <w:id w:val="1673758774"/>
                  <w:placeholder>
                    <w:docPart w:val="3E564BDE99A56641845EAC80D0BA0B0B"/>
                  </w:placeholder>
                </w:sdtPr>
                <w:sdtContent>
                  <w:p w14:paraId="00A0B422" w14:textId="31610C73" w:rsidR="001B5787" w:rsidRDefault="00C04FC4" w:rsidP="001B5787">
                    <w:r>
                      <w:t>Olive Cotton was one of Australia’s leading twentieth-century photographers. She became a skilled observer of nature, incorporating both the principles of Pictorialism and Modernism into her work. Developing an early interest in photography after receiving Box Brownie for her 11</w:t>
                    </w:r>
                    <w:r w:rsidRPr="008F0168">
                      <w:rPr>
                        <w:vertAlign w:val="superscript"/>
                      </w:rPr>
                      <w:t>th</w:t>
                    </w:r>
                    <w:r>
                      <w:t xml:space="preserve"> birthday, Cotton took pictures and experimented throughout her years of formal education. She joined the Sydney Camera Club and the Photographic Society of NSW in 1929 where she met photographers including Harold Cazneaux. Graduating with a BA from the University of Sydney in 1934, she joined Max Dupain’s photographic studio that same year as an assistant and managed the studio from 1942</w:t>
                    </w:r>
                    <w:r>
                      <w:rPr>
                        <w:rStyle w:val="st"/>
                        <w:rFonts w:ascii="Arial" w:hAnsi="Arial" w:cs="Arial"/>
                        <w:color w:val="222222"/>
                      </w:rPr>
                      <w:t>-</w:t>
                    </w:r>
                    <w:r>
                      <w:t>45 during his absence on war service. By the late 1930s she had developed her own style, using nature and still life in carefully composed studies of light and form</w:t>
                    </w:r>
                    <w:r w:rsidRPr="0008606C">
                      <w:t xml:space="preserve">. </w:t>
                    </w:r>
                    <w:r>
                      <w:t>With a keen interest in the natural world, she found beauty in the landscape, particularly the smaller details of plants and flowers. She combined this with her interest in the scientific structure underlying nature, an interest sparked by her father, a geologist. She took a long time to wait for, or experiment with, the right light for a composition, enabling her to create intimate studies of the patterns, seasons, and fragility of nature.</w:t>
                    </w:r>
                  </w:p>
                </w:sdtContent>
              </w:sdt>
              <w:p w14:paraId="78543414" w14:textId="77777777" w:rsidR="00C04FC4" w:rsidRDefault="00C04FC4" w:rsidP="001B5787"/>
              <w:p w14:paraId="302B3B98" w14:textId="1B784F33" w:rsidR="001B5787" w:rsidRDefault="001B5787" w:rsidP="001B5787">
                <w:r>
                  <w:t>Briefly married to Dupain, she eventually settled near Cowra, NSW with her second husband, Ross McInerney, and devoted most of her time to childrearing and the challenges of farm life, removing her from the art photography environment for nearly t</w:t>
                </w:r>
                <w:r w:rsidR="00601539">
                  <w:t xml:space="preserve">wenty years. </w:t>
                </w:r>
                <w:r>
                  <w:t xml:space="preserve">In 1964 she opened her own studio in Cowra, initially photographing weddings and eventually focusing on her own art photography. In the 1980s she re-emerged into public view when feminist art scholars began to </w:t>
                </w:r>
                <w:r>
                  <w:lastRenderedPageBreak/>
                  <w:t xml:space="preserve">focus on her work, establishing her reputation in several exhibitions, including </w:t>
                </w:r>
                <w:r w:rsidRPr="0091772B">
                  <w:rPr>
                    <w:i/>
                  </w:rPr>
                  <w:t>Silver and Grey</w:t>
                </w:r>
                <w:r>
                  <w:t xml:space="preserve">, Art Gallery of New South Wales (1980), </w:t>
                </w:r>
                <w:r w:rsidRPr="0091772B">
                  <w:rPr>
                    <w:i/>
                  </w:rPr>
                  <w:t>Australian Women Photographers 1890-1950</w:t>
                </w:r>
                <w:r>
                  <w:t xml:space="preserve">, a touring exhibition (1981-82); and </w:t>
                </w:r>
                <w:r w:rsidRPr="0091772B">
                  <w:rPr>
                    <w:i/>
                  </w:rPr>
                  <w:t>Olive Cotton Photographs 1924-1984</w:t>
                </w:r>
                <w:r>
                  <w:t>, Australian Centre for Photography (1985).</w:t>
                </w:r>
              </w:p>
              <w:p w14:paraId="0599F563" w14:textId="77777777" w:rsidR="001B5787" w:rsidRDefault="001B5787" w:rsidP="001B5787"/>
              <w:p w14:paraId="7E679AA9" w14:textId="77777777" w:rsidR="001B5787" w:rsidRDefault="001B5787" w:rsidP="001B5787">
                <w:r>
                  <w:t>File: Cotton1.jpg</w:t>
                </w:r>
              </w:p>
              <w:p w14:paraId="67A536B9" w14:textId="77777777" w:rsidR="001B5787" w:rsidRDefault="001B5787" w:rsidP="001B5787"/>
              <w:p w14:paraId="48313A0A" w14:textId="77777777" w:rsidR="001B5787" w:rsidRDefault="00C7108F" w:rsidP="001B5787">
                <w:pPr>
                  <w:pStyle w:val="Caption"/>
                </w:pPr>
                <w:fldSimple w:instr=" SEQ Figure \* ARABIC ">
                  <w:r w:rsidR="001B5787">
                    <w:rPr>
                      <w:noProof/>
                    </w:rPr>
                    <w:t>1</w:t>
                  </w:r>
                </w:fldSimple>
                <w:r w:rsidR="001B5787">
                  <w:t xml:space="preserve"> </w:t>
                </w:r>
                <w:r w:rsidR="001B5787" w:rsidRPr="00E1710E">
                  <w:t>Olive Cotton, Teacup Ballet, c.1935, silver gelatin print, 37.3 x 29.6 cm, Collection: Art Gallery of NSW, Accession No. 218.1980, Copyright – estate of artist?</w:t>
                </w:r>
              </w:p>
              <w:p w14:paraId="238C5B84" w14:textId="608921D9" w:rsidR="001B5787" w:rsidRDefault="00C7108F" w:rsidP="001B5787">
                <w:r>
                  <w:t>Her best-</w:t>
                </w:r>
                <w:r w:rsidR="001B5787">
                  <w:t xml:space="preserve">known work is </w:t>
                </w:r>
                <w:r w:rsidR="001B5787" w:rsidRPr="0038225B">
                  <w:rPr>
                    <w:i/>
                  </w:rPr>
                  <w:t>Teacup Ballet</w:t>
                </w:r>
                <w:r w:rsidR="00D17CFF">
                  <w:t>,</w:t>
                </w:r>
                <w:r w:rsidR="001B5787">
                  <w:t xml:space="preserve"> which was exhibited in the London Salon of Photography in 1935. Two years later </w:t>
                </w:r>
                <w:r w:rsidR="001B5787" w:rsidRPr="0038225B">
                  <w:rPr>
                    <w:i/>
                  </w:rPr>
                  <w:t>Shasta Daisies</w:t>
                </w:r>
                <w:r w:rsidR="001B5787">
                  <w:t xml:space="preserve"> and </w:t>
                </w:r>
                <w:r w:rsidR="001B5787" w:rsidRPr="0038225B">
                  <w:rPr>
                    <w:i/>
                  </w:rPr>
                  <w:t>Winter Willows</w:t>
                </w:r>
                <w:r w:rsidR="001B5787">
                  <w:t xml:space="preserve"> were also exhibited in the London Salon. In creating </w:t>
                </w:r>
                <w:r w:rsidR="001B5787" w:rsidRPr="0091772B">
                  <w:rPr>
                    <w:i/>
                  </w:rPr>
                  <w:t>Teacup Ballet</w:t>
                </w:r>
                <w:r w:rsidR="001B5787">
                  <w:t xml:space="preserve"> she had bought some inexpensive cups for the studio and said that </w:t>
                </w:r>
                <w:r>
                  <w:t>‘</w:t>
                </w:r>
                <w:r w:rsidR="001B5787">
                  <w:t>the angular handles reminded me of arms akimbo, and that led to the idea of making a photograph to express a dance theme.</w:t>
                </w:r>
                <w:r>
                  <w:t>’</w:t>
                </w:r>
                <w:r w:rsidR="001B5787">
                  <w:t xml:space="preserve"> She experimented with lighting and chose a spotlight to create long backlit shadows. Using an acute angle on the subject, the result is a composition that evokes the pattern of a lively dance on a spot-lit stage.</w:t>
                </w:r>
              </w:p>
              <w:p w14:paraId="5A9F8E2D" w14:textId="77777777" w:rsidR="001B5787" w:rsidRPr="00850FBD" w:rsidRDefault="001B5787" w:rsidP="001B5787">
                <w:pPr>
                  <w:rPr>
                    <w:rFonts w:ascii="Times" w:eastAsia="Times New Roman" w:hAnsi="Times" w:cs="Times New Roman"/>
                    <w:sz w:val="20"/>
                    <w:szCs w:val="20"/>
                  </w:rPr>
                </w:pPr>
              </w:p>
              <w:p w14:paraId="361E292B" w14:textId="5C9CDF1F" w:rsidR="001B5787" w:rsidRDefault="001B5787" w:rsidP="001B5787">
                <w:r w:rsidRPr="0091772B">
                  <w:rPr>
                    <w:i/>
                  </w:rPr>
                  <w:t>Shasta Daisies</w:t>
                </w:r>
                <w:r>
                  <w:t xml:space="preserve"> </w:t>
                </w:r>
                <w:r w:rsidR="00C7108F">
                  <w:t>(</w:t>
                </w:r>
                <w:r>
                  <w:t>1937</w:t>
                </w:r>
                <w:r w:rsidR="00C7108F">
                  <w:t xml:space="preserve">) </w:t>
                </w:r>
                <w:r>
                  <w:t xml:space="preserve">is also a reminder of her method of close observation and the formal principles of the natural world, she repositioned the flowers many times till the abstract shapes filled the lens and the flowers were suffused with light from behind, creating, as she put it, </w:t>
                </w:r>
                <w:r w:rsidR="00C7108F">
                  <w:t>‘</w:t>
                </w:r>
                <w:r w:rsidRPr="00F776BE">
                  <w:t>a feeling of outdoors</w:t>
                </w:r>
                <w:r>
                  <w:t>.</w:t>
                </w:r>
                <w:r w:rsidR="00C7108F">
                  <w:t>’</w:t>
                </w:r>
              </w:p>
              <w:p w14:paraId="092888FF" w14:textId="77777777" w:rsidR="00C7108F" w:rsidRDefault="00C7108F" w:rsidP="001B5787"/>
              <w:p w14:paraId="4DC74377" w14:textId="77777777" w:rsidR="00C7108F" w:rsidRDefault="00C7108F" w:rsidP="001B5787">
                <w:r>
                  <w:t>Image: Cotton,Olive_ShastaDaisies.jpg</w:t>
                </w:r>
              </w:p>
              <w:p w14:paraId="70741BF2" w14:textId="42FF6D9C" w:rsidR="00C7108F" w:rsidRDefault="00C07AB8" w:rsidP="001B5787">
                <w:hyperlink r:id="rId9" w:history="1">
                  <w:r w:rsidRPr="00332042">
                    <w:rPr>
                      <w:rStyle w:val="Hyperlink"/>
                    </w:rPr>
                    <w:t>http://www.artgallery.nsw.gov.au/collection/works/127.2013/</w:t>
                  </w:r>
                </w:hyperlink>
                <w:r>
                  <w:t xml:space="preserve"> </w:t>
                </w:r>
              </w:p>
              <w:p w14:paraId="3E1E21C6" w14:textId="77777777" w:rsidR="001B5787" w:rsidRDefault="001B5787" w:rsidP="001B5787"/>
              <w:p w14:paraId="2954468B" w14:textId="70EA505A" w:rsidR="003F0D73" w:rsidRDefault="001B5787" w:rsidP="00C27FAB">
                <w:r>
                  <w:t xml:space="preserve">Cotton lived to see the revival of interest in her work and was the subject of a 1991 film </w:t>
                </w:r>
                <w:r w:rsidRPr="007B6565">
                  <w:rPr>
                    <w:i/>
                  </w:rPr>
                  <w:t>Light Years</w:t>
                </w:r>
                <w:r>
                  <w:t xml:space="preserve"> on her life and work. Also in 1991 </w:t>
                </w:r>
                <w:r w:rsidRPr="0038225B">
                  <w:rPr>
                    <w:i/>
                  </w:rPr>
                  <w:t>Teacup Ballet</w:t>
                </w:r>
                <w:r>
                  <w:t xml:space="preserve"> was issued on a stamp to commemorate 150 years of Australian photography. Cotton is also commemorated in the acquisitive Olive Cotton Award for excellence in photographic portraiture, run biannually by the Tweed Regional Gallery.</w:t>
                </w:r>
              </w:p>
            </w:tc>
          </w:sdtContent>
        </w:sdt>
      </w:tr>
      <w:tr w:rsidR="003235A7" w14:paraId="2619A76B" w14:textId="77777777" w:rsidTr="003235A7">
        <w:tc>
          <w:tcPr>
            <w:tcW w:w="9016" w:type="dxa"/>
          </w:tcPr>
          <w:p w14:paraId="5922D683"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1371A85F" w14:textId="77777777" w:rsidR="00C07AB8" w:rsidRDefault="00C07AB8" w:rsidP="00C07AB8">
                <w:sdt>
                  <w:sdtPr>
                    <w:id w:val="-1878914594"/>
                    <w:citation/>
                  </w:sdtPr>
                  <w:sdtContent>
                    <w:r>
                      <w:fldChar w:fldCharType="begin"/>
                    </w:r>
                    <w:r>
                      <w:rPr>
                        <w:lang w:val="en-CA"/>
                      </w:rPr>
                      <w:instrText xml:space="preserve"> CITATION Enn95 \l 4105 </w:instrText>
                    </w:r>
                    <w:r>
                      <w:fldChar w:fldCharType="separate"/>
                    </w:r>
                    <w:r>
                      <w:rPr>
                        <w:noProof/>
                        <w:lang w:val="en-CA"/>
                      </w:rPr>
                      <w:t xml:space="preserve"> </w:t>
                    </w:r>
                    <w:r w:rsidRPr="00C07AB8">
                      <w:rPr>
                        <w:noProof/>
                        <w:lang w:val="en-CA"/>
                      </w:rPr>
                      <w:t>(Ennis)</w:t>
                    </w:r>
                    <w:r>
                      <w:fldChar w:fldCharType="end"/>
                    </w:r>
                  </w:sdtContent>
                </w:sdt>
              </w:p>
              <w:p w14:paraId="681976DE" w14:textId="77777777" w:rsidR="00C07AB8" w:rsidRDefault="00C07AB8" w:rsidP="00FB11DE"/>
              <w:bookmarkStart w:id="0" w:name="_GoBack"/>
              <w:bookmarkEnd w:id="0"/>
              <w:p w14:paraId="288C36A9" w14:textId="434EAA06" w:rsidR="003235A7" w:rsidRDefault="00C07AB8" w:rsidP="00FB11DE">
                <w:sdt>
                  <w:sdtPr>
                    <w:id w:val="-739406295"/>
                    <w:citation/>
                  </w:sdtPr>
                  <w:sdtContent>
                    <w:r>
                      <w:fldChar w:fldCharType="begin"/>
                    </w:r>
                    <w:r>
                      <w:rPr>
                        <w:lang w:val="en-CA"/>
                      </w:rPr>
                      <w:instrText xml:space="preserve"> CITATION Mil91 \l 4105 </w:instrText>
                    </w:r>
                    <w:r>
                      <w:fldChar w:fldCharType="separate"/>
                    </w:r>
                    <w:r w:rsidRPr="00C07AB8">
                      <w:rPr>
                        <w:noProof/>
                        <w:lang w:val="en-CA"/>
                      </w:rPr>
                      <w:t>(Millard)</w:t>
                    </w:r>
                    <w:r>
                      <w:fldChar w:fldCharType="end"/>
                    </w:r>
                  </w:sdtContent>
                </w:sdt>
              </w:p>
            </w:sdtContent>
          </w:sdt>
        </w:tc>
      </w:tr>
    </w:tbl>
    <w:p w14:paraId="41388C4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5D746" w14:textId="77777777" w:rsidR="00C7108F" w:rsidRDefault="00C7108F" w:rsidP="007A0D55">
      <w:pPr>
        <w:spacing w:after="0" w:line="240" w:lineRule="auto"/>
      </w:pPr>
      <w:r>
        <w:separator/>
      </w:r>
    </w:p>
  </w:endnote>
  <w:endnote w:type="continuationSeparator" w:id="0">
    <w:p w14:paraId="162521F3" w14:textId="77777777" w:rsidR="00C7108F" w:rsidRDefault="00C710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B33F" w14:textId="77777777" w:rsidR="00C7108F" w:rsidRDefault="00C7108F" w:rsidP="007A0D55">
      <w:pPr>
        <w:spacing w:after="0" w:line="240" w:lineRule="auto"/>
      </w:pPr>
      <w:r>
        <w:separator/>
      </w:r>
    </w:p>
  </w:footnote>
  <w:footnote w:type="continuationSeparator" w:id="0">
    <w:p w14:paraId="61563C4D" w14:textId="77777777" w:rsidR="00C7108F" w:rsidRDefault="00C710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E544C" w14:textId="77777777" w:rsidR="00C7108F" w:rsidRDefault="00C7108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A4AA13" w14:textId="77777777" w:rsidR="00C7108F" w:rsidRDefault="00C710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7"/>
    <w:rsid w:val="00032559"/>
    <w:rsid w:val="00052040"/>
    <w:rsid w:val="0006646B"/>
    <w:rsid w:val="00072877"/>
    <w:rsid w:val="000B25AE"/>
    <w:rsid w:val="000B55AB"/>
    <w:rsid w:val="000D24DC"/>
    <w:rsid w:val="00101B2E"/>
    <w:rsid w:val="00116FA0"/>
    <w:rsid w:val="0015114C"/>
    <w:rsid w:val="001A21F3"/>
    <w:rsid w:val="001A2537"/>
    <w:rsid w:val="001A6A06"/>
    <w:rsid w:val="001B578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A84"/>
    <w:rsid w:val="004E5896"/>
    <w:rsid w:val="00513EE6"/>
    <w:rsid w:val="00534F8F"/>
    <w:rsid w:val="00590035"/>
    <w:rsid w:val="005B177E"/>
    <w:rsid w:val="005B3921"/>
    <w:rsid w:val="005F26D7"/>
    <w:rsid w:val="005F5450"/>
    <w:rsid w:val="0060153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88A"/>
    <w:rsid w:val="00BC39C9"/>
    <w:rsid w:val="00BE5BF7"/>
    <w:rsid w:val="00BF40E1"/>
    <w:rsid w:val="00C04FC4"/>
    <w:rsid w:val="00C07AB8"/>
    <w:rsid w:val="00C27FAB"/>
    <w:rsid w:val="00C358D4"/>
    <w:rsid w:val="00C6296B"/>
    <w:rsid w:val="00C62BAE"/>
    <w:rsid w:val="00C7108F"/>
    <w:rsid w:val="00CC586D"/>
    <w:rsid w:val="00CF1542"/>
    <w:rsid w:val="00CF3EC5"/>
    <w:rsid w:val="00D17CFF"/>
    <w:rsid w:val="00D20E4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85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7"/>
    <w:rPr>
      <w:rFonts w:ascii="Tahoma" w:hAnsi="Tahoma" w:cs="Tahoma"/>
      <w:sz w:val="16"/>
      <w:szCs w:val="16"/>
    </w:rPr>
  </w:style>
  <w:style w:type="character" w:customStyle="1" w:styleId="st">
    <w:name w:val="st"/>
    <w:basedOn w:val="DefaultParagraphFont"/>
    <w:rsid w:val="001B5787"/>
  </w:style>
  <w:style w:type="character" w:styleId="Hyperlink">
    <w:name w:val="Hyperlink"/>
    <w:basedOn w:val="DefaultParagraphFont"/>
    <w:uiPriority w:val="99"/>
    <w:unhideWhenUsed/>
    <w:rsid w:val="001B5787"/>
    <w:rPr>
      <w:color w:val="0563C1" w:themeColor="hyperlink"/>
      <w:u w:val="single"/>
    </w:rPr>
  </w:style>
  <w:style w:type="paragraph" w:styleId="Caption">
    <w:name w:val="caption"/>
    <w:basedOn w:val="Normal"/>
    <w:next w:val="Normal"/>
    <w:uiPriority w:val="35"/>
    <w:semiHidden/>
    <w:qFormat/>
    <w:rsid w:val="001B578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7108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7"/>
    <w:rPr>
      <w:rFonts w:ascii="Tahoma" w:hAnsi="Tahoma" w:cs="Tahoma"/>
      <w:sz w:val="16"/>
      <w:szCs w:val="16"/>
    </w:rPr>
  </w:style>
  <w:style w:type="character" w:customStyle="1" w:styleId="st">
    <w:name w:val="st"/>
    <w:basedOn w:val="DefaultParagraphFont"/>
    <w:rsid w:val="001B5787"/>
  </w:style>
  <w:style w:type="character" w:styleId="Hyperlink">
    <w:name w:val="Hyperlink"/>
    <w:basedOn w:val="DefaultParagraphFont"/>
    <w:uiPriority w:val="99"/>
    <w:unhideWhenUsed/>
    <w:rsid w:val="001B5787"/>
    <w:rPr>
      <w:color w:val="0563C1" w:themeColor="hyperlink"/>
      <w:u w:val="single"/>
    </w:rPr>
  </w:style>
  <w:style w:type="paragraph" w:styleId="Caption">
    <w:name w:val="caption"/>
    <w:basedOn w:val="Normal"/>
    <w:next w:val="Normal"/>
    <w:uiPriority w:val="35"/>
    <w:semiHidden/>
    <w:qFormat/>
    <w:rsid w:val="001B578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710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gallery.nsw.gov.au/collection/works/127.201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214E039E544FAAEF0CB736FE93749"/>
        <w:category>
          <w:name w:val="General"/>
          <w:gallery w:val="placeholder"/>
        </w:category>
        <w:types>
          <w:type w:val="bbPlcHdr"/>
        </w:types>
        <w:behaviors>
          <w:behavior w:val="content"/>
        </w:behaviors>
        <w:guid w:val="{7CF07E8A-92E4-43B2-9D8B-E60A4075F077}"/>
      </w:docPartPr>
      <w:docPartBody>
        <w:p w:rsidR="006F4D62" w:rsidRDefault="00FF69EC">
          <w:pPr>
            <w:pStyle w:val="9F5214E039E544FAAEF0CB736FE93749"/>
          </w:pPr>
          <w:r w:rsidRPr="00CC586D">
            <w:rPr>
              <w:rStyle w:val="PlaceholderText"/>
              <w:b/>
              <w:color w:val="FFFFFF" w:themeColor="background1"/>
            </w:rPr>
            <w:t>[Salutation]</w:t>
          </w:r>
        </w:p>
      </w:docPartBody>
    </w:docPart>
    <w:docPart>
      <w:docPartPr>
        <w:name w:val="A02D6B4C2C9E464F9D02E2BD347F340A"/>
        <w:category>
          <w:name w:val="General"/>
          <w:gallery w:val="placeholder"/>
        </w:category>
        <w:types>
          <w:type w:val="bbPlcHdr"/>
        </w:types>
        <w:behaviors>
          <w:behavior w:val="content"/>
        </w:behaviors>
        <w:guid w:val="{53C19FEE-8435-4DF5-9F59-4E5537983393}"/>
      </w:docPartPr>
      <w:docPartBody>
        <w:p w:rsidR="006F4D62" w:rsidRDefault="00FF69EC">
          <w:pPr>
            <w:pStyle w:val="A02D6B4C2C9E464F9D02E2BD347F340A"/>
          </w:pPr>
          <w:r>
            <w:rPr>
              <w:rStyle w:val="PlaceholderText"/>
            </w:rPr>
            <w:t>[First name]</w:t>
          </w:r>
        </w:p>
      </w:docPartBody>
    </w:docPart>
    <w:docPart>
      <w:docPartPr>
        <w:name w:val="0B440894CCFC46019518A1E97502E760"/>
        <w:category>
          <w:name w:val="General"/>
          <w:gallery w:val="placeholder"/>
        </w:category>
        <w:types>
          <w:type w:val="bbPlcHdr"/>
        </w:types>
        <w:behaviors>
          <w:behavior w:val="content"/>
        </w:behaviors>
        <w:guid w:val="{00904B7E-1804-4256-9EAF-C0BC8408FCA3}"/>
      </w:docPartPr>
      <w:docPartBody>
        <w:p w:rsidR="006F4D62" w:rsidRDefault="00FF69EC">
          <w:pPr>
            <w:pStyle w:val="0B440894CCFC46019518A1E97502E760"/>
          </w:pPr>
          <w:r>
            <w:rPr>
              <w:rStyle w:val="PlaceholderText"/>
            </w:rPr>
            <w:t>[Middle name]</w:t>
          </w:r>
        </w:p>
      </w:docPartBody>
    </w:docPart>
    <w:docPart>
      <w:docPartPr>
        <w:name w:val="CDA7AA99202F427E85BCF4F6A734F35F"/>
        <w:category>
          <w:name w:val="General"/>
          <w:gallery w:val="placeholder"/>
        </w:category>
        <w:types>
          <w:type w:val="bbPlcHdr"/>
        </w:types>
        <w:behaviors>
          <w:behavior w:val="content"/>
        </w:behaviors>
        <w:guid w:val="{EAAB2458-FF96-44FA-8496-55A08DF77A47}"/>
      </w:docPartPr>
      <w:docPartBody>
        <w:p w:rsidR="006F4D62" w:rsidRDefault="00FF69EC">
          <w:pPr>
            <w:pStyle w:val="CDA7AA99202F427E85BCF4F6A734F35F"/>
          </w:pPr>
          <w:r>
            <w:rPr>
              <w:rStyle w:val="PlaceholderText"/>
            </w:rPr>
            <w:t>[Last name]</w:t>
          </w:r>
        </w:p>
      </w:docPartBody>
    </w:docPart>
    <w:docPart>
      <w:docPartPr>
        <w:name w:val="D35FEC81E8B04BC8B0E5935A0C2DD965"/>
        <w:category>
          <w:name w:val="General"/>
          <w:gallery w:val="placeholder"/>
        </w:category>
        <w:types>
          <w:type w:val="bbPlcHdr"/>
        </w:types>
        <w:behaviors>
          <w:behavior w:val="content"/>
        </w:behaviors>
        <w:guid w:val="{E2C385A8-1F72-4B13-A0D3-A1ED8795B7E1}"/>
      </w:docPartPr>
      <w:docPartBody>
        <w:p w:rsidR="006F4D62" w:rsidRDefault="00FF69EC">
          <w:pPr>
            <w:pStyle w:val="D35FEC81E8B04BC8B0E5935A0C2DD965"/>
          </w:pPr>
          <w:r>
            <w:rPr>
              <w:rStyle w:val="PlaceholderText"/>
            </w:rPr>
            <w:t>[Enter your biography]</w:t>
          </w:r>
        </w:p>
      </w:docPartBody>
    </w:docPart>
    <w:docPart>
      <w:docPartPr>
        <w:name w:val="D980AA7F84054079B3C64596DE66709C"/>
        <w:category>
          <w:name w:val="General"/>
          <w:gallery w:val="placeholder"/>
        </w:category>
        <w:types>
          <w:type w:val="bbPlcHdr"/>
        </w:types>
        <w:behaviors>
          <w:behavior w:val="content"/>
        </w:behaviors>
        <w:guid w:val="{A297D17A-9891-4ACC-B66C-EEAB72FB3978}"/>
      </w:docPartPr>
      <w:docPartBody>
        <w:p w:rsidR="006F4D62" w:rsidRDefault="00FF69EC">
          <w:pPr>
            <w:pStyle w:val="D980AA7F84054079B3C64596DE66709C"/>
          </w:pPr>
          <w:r>
            <w:rPr>
              <w:rStyle w:val="PlaceholderText"/>
            </w:rPr>
            <w:t>[Enter the institution with which you are affiliated]</w:t>
          </w:r>
        </w:p>
      </w:docPartBody>
    </w:docPart>
    <w:docPart>
      <w:docPartPr>
        <w:name w:val="63AFA979646D45EFAC11B36E4D4DC5DA"/>
        <w:category>
          <w:name w:val="General"/>
          <w:gallery w:val="placeholder"/>
        </w:category>
        <w:types>
          <w:type w:val="bbPlcHdr"/>
        </w:types>
        <w:behaviors>
          <w:behavior w:val="content"/>
        </w:behaviors>
        <w:guid w:val="{D2A67411-570B-4068-A2E9-09A977C3DA2A}"/>
      </w:docPartPr>
      <w:docPartBody>
        <w:p w:rsidR="006F4D62" w:rsidRDefault="00FF69EC">
          <w:pPr>
            <w:pStyle w:val="63AFA979646D45EFAC11B36E4D4DC5DA"/>
          </w:pPr>
          <w:r w:rsidRPr="00EF74F7">
            <w:rPr>
              <w:b/>
              <w:color w:val="808080" w:themeColor="background1" w:themeShade="80"/>
            </w:rPr>
            <w:t>[Enter the headword for your article]</w:t>
          </w:r>
        </w:p>
      </w:docPartBody>
    </w:docPart>
    <w:docPart>
      <w:docPartPr>
        <w:name w:val="59FE7C5A20C44B79A3A7C367F30CD576"/>
        <w:category>
          <w:name w:val="General"/>
          <w:gallery w:val="placeholder"/>
        </w:category>
        <w:types>
          <w:type w:val="bbPlcHdr"/>
        </w:types>
        <w:behaviors>
          <w:behavior w:val="content"/>
        </w:behaviors>
        <w:guid w:val="{ADBD8A60-05E0-4300-A039-2053C17A7374}"/>
      </w:docPartPr>
      <w:docPartBody>
        <w:p w:rsidR="006F4D62" w:rsidRDefault="00FF69EC">
          <w:pPr>
            <w:pStyle w:val="59FE7C5A20C44B79A3A7C367F30CD5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BED99C5D5343CF84F6798447F7A097"/>
        <w:category>
          <w:name w:val="General"/>
          <w:gallery w:val="placeholder"/>
        </w:category>
        <w:types>
          <w:type w:val="bbPlcHdr"/>
        </w:types>
        <w:behaviors>
          <w:behavior w:val="content"/>
        </w:behaviors>
        <w:guid w:val="{AB0D0B2A-C376-459F-88E5-68A441C944AD}"/>
      </w:docPartPr>
      <w:docPartBody>
        <w:p w:rsidR="006F4D62" w:rsidRDefault="00FF69EC">
          <w:pPr>
            <w:pStyle w:val="4BBED99C5D5343CF84F6798447F7A0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6BF550B1AF4978B16BC7217981D0DD"/>
        <w:category>
          <w:name w:val="General"/>
          <w:gallery w:val="placeholder"/>
        </w:category>
        <w:types>
          <w:type w:val="bbPlcHdr"/>
        </w:types>
        <w:behaviors>
          <w:behavior w:val="content"/>
        </w:behaviors>
        <w:guid w:val="{5F8F3C9E-232A-45A1-A9BF-5B9274ED07A9}"/>
      </w:docPartPr>
      <w:docPartBody>
        <w:p w:rsidR="006F4D62" w:rsidRDefault="00FF69EC">
          <w:pPr>
            <w:pStyle w:val="646BF550B1AF4978B16BC7217981D0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564BDE99A56641845EAC80D0BA0B0B"/>
        <w:category>
          <w:name w:val="General"/>
          <w:gallery w:val="placeholder"/>
        </w:category>
        <w:types>
          <w:type w:val="bbPlcHdr"/>
        </w:types>
        <w:behaviors>
          <w:behavior w:val="content"/>
        </w:behaviors>
        <w:guid w:val="{867C68C3-0139-A04F-BDA2-A658D86A604C}"/>
      </w:docPartPr>
      <w:docPartBody>
        <w:p w:rsidR="006F4D62" w:rsidRDefault="006F4D62" w:rsidP="006F4D62">
          <w:pPr>
            <w:pStyle w:val="3E564BDE99A56641845EAC80D0BA0B0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EC"/>
    <w:rsid w:val="006F4D62"/>
    <w:rsid w:val="00FF69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D62"/>
    <w:rPr>
      <w:color w:val="808080"/>
    </w:rPr>
  </w:style>
  <w:style w:type="paragraph" w:customStyle="1" w:styleId="9F5214E039E544FAAEF0CB736FE93749">
    <w:name w:val="9F5214E039E544FAAEF0CB736FE93749"/>
  </w:style>
  <w:style w:type="paragraph" w:customStyle="1" w:styleId="A02D6B4C2C9E464F9D02E2BD347F340A">
    <w:name w:val="A02D6B4C2C9E464F9D02E2BD347F340A"/>
  </w:style>
  <w:style w:type="paragraph" w:customStyle="1" w:styleId="0B440894CCFC46019518A1E97502E760">
    <w:name w:val="0B440894CCFC46019518A1E97502E760"/>
  </w:style>
  <w:style w:type="paragraph" w:customStyle="1" w:styleId="CDA7AA99202F427E85BCF4F6A734F35F">
    <w:name w:val="CDA7AA99202F427E85BCF4F6A734F35F"/>
  </w:style>
  <w:style w:type="paragraph" w:customStyle="1" w:styleId="D35FEC81E8B04BC8B0E5935A0C2DD965">
    <w:name w:val="D35FEC81E8B04BC8B0E5935A0C2DD965"/>
  </w:style>
  <w:style w:type="paragraph" w:customStyle="1" w:styleId="D980AA7F84054079B3C64596DE66709C">
    <w:name w:val="D980AA7F84054079B3C64596DE66709C"/>
  </w:style>
  <w:style w:type="paragraph" w:customStyle="1" w:styleId="63AFA979646D45EFAC11B36E4D4DC5DA">
    <w:name w:val="63AFA979646D45EFAC11B36E4D4DC5DA"/>
  </w:style>
  <w:style w:type="paragraph" w:customStyle="1" w:styleId="59FE7C5A20C44B79A3A7C367F30CD576">
    <w:name w:val="59FE7C5A20C44B79A3A7C367F30CD576"/>
  </w:style>
  <w:style w:type="paragraph" w:customStyle="1" w:styleId="4BBED99C5D5343CF84F6798447F7A097">
    <w:name w:val="4BBED99C5D5343CF84F6798447F7A097"/>
  </w:style>
  <w:style w:type="paragraph" w:customStyle="1" w:styleId="646BF550B1AF4978B16BC7217981D0DD">
    <w:name w:val="646BF550B1AF4978B16BC7217981D0DD"/>
  </w:style>
  <w:style w:type="paragraph" w:customStyle="1" w:styleId="AF523BF1B4464CF4BDFB57776650A63C">
    <w:name w:val="AF523BF1B4464CF4BDFB57776650A63C"/>
  </w:style>
  <w:style w:type="paragraph" w:customStyle="1" w:styleId="3E564BDE99A56641845EAC80D0BA0B0B">
    <w:name w:val="3E564BDE99A56641845EAC80D0BA0B0B"/>
    <w:rsid w:val="006F4D6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D62"/>
    <w:rPr>
      <w:color w:val="808080"/>
    </w:rPr>
  </w:style>
  <w:style w:type="paragraph" w:customStyle="1" w:styleId="9F5214E039E544FAAEF0CB736FE93749">
    <w:name w:val="9F5214E039E544FAAEF0CB736FE93749"/>
  </w:style>
  <w:style w:type="paragraph" w:customStyle="1" w:styleId="A02D6B4C2C9E464F9D02E2BD347F340A">
    <w:name w:val="A02D6B4C2C9E464F9D02E2BD347F340A"/>
  </w:style>
  <w:style w:type="paragraph" w:customStyle="1" w:styleId="0B440894CCFC46019518A1E97502E760">
    <w:name w:val="0B440894CCFC46019518A1E97502E760"/>
  </w:style>
  <w:style w:type="paragraph" w:customStyle="1" w:styleId="CDA7AA99202F427E85BCF4F6A734F35F">
    <w:name w:val="CDA7AA99202F427E85BCF4F6A734F35F"/>
  </w:style>
  <w:style w:type="paragraph" w:customStyle="1" w:styleId="D35FEC81E8B04BC8B0E5935A0C2DD965">
    <w:name w:val="D35FEC81E8B04BC8B0E5935A0C2DD965"/>
  </w:style>
  <w:style w:type="paragraph" w:customStyle="1" w:styleId="D980AA7F84054079B3C64596DE66709C">
    <w:name w:val="D980AA7F84054079B3C64596DE66709C"/>
  </w:style>
  <w:style w:type="paragraph" w:customStyle="1" w:styleId="63AFA979646D45EFAC11B36E4D4DC5DA">
    <w:name w:val="63AFA979646D45EFAC11B36E4D4DC5DA"/>
  </w:style>
  <w:style w:type="paragraph" w:customStyle="1" w:styleId="59FE7C5A20C44B79A3A7C367F30CD576">
    <w:name w:val="59FE7C5A20C44B79A3A7C367F30CD576"/>
  </w:style>
  <w:style w:type="paragraph" w:customStyle="1" w:styleId="4BBED99C5D5343CF84F6798447F7A097">
    <w:name w:val="4BBED99C5D5343CF84F6798447F7A097"/>
  </w:style>
  <w:style w:type="paragraph" w:customStyle="1" w:styleId="646BF550B1AF4978B16BC7217981D0DD">
    <w:name w:val="646BF550B1AF4978B16BC7217981D0DD"/>
  </w:style>
  <w:style w:type="paragraph" w:customStyle="1" w:styleId="AF523BF1B4464CF4BDFB57776650A63C">
    <w:name w:val="AF523BF1B4464CF4BDFB57776650A63C"/>
  </w:style>
  <w:style w:type="paragraph" w:customStyle="1" w:styleId="3E564BDE99A56641845EAC80D0BA0B0B">
    <w:name w:val="3E564BDE99A56641845EAC80D0BA0B0B"/>
    <w:rsid w:val="006F4D6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Enn95</b:Tag>
    <b:SourceType>Book</b:SourceType>
    <b:Guid>{29EC5867-6C4A-4C47-A006-EC1D19B348E6}</b:Guid>
    <b:Author>
      <b:Author>
        <b:NameList>
          <b:Person>
            <b:Last>Ennis</b:Last>
            <b:First>Helen</b:First>
          </b:Person>
        </b:NameList>
      </b:Author>
    </b:Author>
    <b:Title>Olive Cotton: Photographer</b:Title>
    <b:Year>1995</b:Year>
    <b:City>Canberra</b:City>
    <b:Publisher>National Library of Australia</b:Publisher>
    <b:RefOrder>1</b:RefOrder>
  </b:Source>
  <b:Source>
    <b:Tag>Mil91</b:Tag>
    <b:SourceType>Film</b:SourceType>
    <b:Guid>{F20DE141-5D51-47A9-977D-4ED89E0838BE}</b:Guid>
    <b:Title>Light Years</b:Title>
    <b:Year>1991</b:Year>
    <b:Medium>Film</b:Medium>
    <b:Author>
      <b:Director>
        <b:NameList>
          <b:Person>
            <b:Last>Millard</b:Last>
            <b:First>Kathryn</b:First>
          </b:Person>
        </b:NameList>
      </b:Director>
    </b:Author>
    <b:Distributor>Ronin Films</b:Distributor>
    <b:RefOrder>2</b:RefOrder>
  </b:Source>
</b:Sources>
</file>

<file path=customXml/itemProps1.xml><?xml version="1.0" encoding="utf-8"?>
<ds:datastoreItem xmlns:ds="http://schemas.openxmlformats.org/officeDocument/2006/customXml" ds:itemID="{5858BAF7-74DB-284D-AD8A-0FFEBECA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2</Pages>
  <Words>799</Words>
  <Characters>4558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2014-03-31T20:06:00Z</dcterms:created>
  <dcterms:modified xsi:type="dcterms:W3CDTF">2014-08-02T17:52:00Z</dcterms:modified>
</cp:coreProperties>
</file>