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1A712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A8D7B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BC23318D9B4C439661F3780BFB88D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E683B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D26F0473B75A4B8D6C1E0D2DF80AC4"/>
            </w:placeholder>
            <w:text/>
          </w:sdtPr>
          <w:sdtContent>
            <w:tc>
              <w:tcPr>
                <w:tcW w:w="2073" w:type="dxa"/>
              </w:tcPr>
              <w:p w14:paraId="6FB61A3B" w14:textId="77777777" w:rsidR="00B574C9" w:rsidRDefault="00F9292C" w:rsidP="00F9292C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744F5945DF4A4F8307C672473E6EBB"/>
            </w:placeholder>
            <w:showingPlcHdr/>
            <w:text/>
          </w:sdtPr>
          <w:sdtContent>
            <w:tc>
              <w:tcPr>
                <w:tcW w:w="2551" w:type="dxa"/>
              </w:tcPr>
              <w:p w14:paraId="38193F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352348742E6441B1EAA11CA9BEF79E"/>
            </w:placeholder>
            <w:text/>
          </w:sdtPr>
          <w:sdtContent>
            <w:tc>
              <w:tcPr>
                <w:tcW w:w="2642" w:type="dxa"/>
              </w:tcPr>
              <w:p w14:paraId="3BAC753D" w14:textId="77777777" w:rsidR="00B574C9" w:rsidRDefault="00F9292C" w:rsidP="00F9292C">
                <w:r>
                  <w:t>Borsos</w:t>
                </w:r>
              </w:p>
            </w:tc>
          </w:sdtContent>
        </w:sdt>
      </w:tr>
      <w:tr w:rsidR="00B574C9" w14:paraId="3EC3C1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732C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CB08200282414418FBD3292A2284FD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C82BE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E0FCB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35A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C5DF2B10C9FF4DA25824EECEFB4E1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5440E30" w14:textId="77777777" w:rsidR="00B574C9" w:rsidRDefault="00F9292C" w:rsidP="00F9292C">
                <w:r>
                  <w:t xml:space="preserve">University of Cologne </w:t>
                </w:r>
              </w:p>
            </w:tc>
          </w:sdtContent>
        </w:sdt>
      </w:tr>
    </w:tbl>
    <w:p w14:paraId="584BB19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9E770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E83DF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8A5D65" w14:textId="77777777" w:rsidTr="003F0D73">
        <w:sdt>
          <w:sdtPr>
            <w:alias w:val="Article headword"/>
            <w:tag w:val="articleHeadword"/>
            <w:id w:val="-361440020"/>
            <w:placeholder>
              <w:docPart w:val="7F253F4BF5E992449B47B4B46F6D333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497E97" w14:textId="77777777" w:rsidR="003F0D73" w:rsidRPr="00FB589A" w:rsidRDefault="00F9292C" w:rsidP="00F9292C">
                <w:pPr>
                  <w:rPr>
                    <w:b/>
                  </w:rPr>
                </w:pPr>
                <w:r w:rsidRPr="00BF6A65">
                  <w:t>Kaagaz Ke Phool (1959)</w:t>
                </w:r>
              </w:p>
            </w:tc>
          </w:sdtContent>
        </w:sdt>
      </w:tr>
      <w:tr w:rsidR="00464699" w14:paraId="684B2EC1" w14:textId="77777777" w:rsidTr="00077D5B">
        <w:sdt>
          <w:sdtPr>
            <w:alias w:val="Variant headwords"/>
            <w:tag w:val="variantHeadwords"/>
            <w:id w:val="173464402"/>
            <w:placeholder>
              <w:docPart w:val="72F80AE564B73F4FA17A2767FFBE06D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2DACC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1CF457" w14:textId="77777777" w:rsidTr="003F0D73">
        <w:sdt>
          <w:sdtPr>
            <w:alias w:val="Abstract"/>
            <w:tag w:val="abstract"/>
            <w:id w:val="-635871867"/>
            <w:placeholder>
              <w:docPart w:val="36B1456663E38B478848F1749A25CB7A"/>
            </w:placeholder>
          </w:sdtPr>
          <w:sdtContent>
            <w:sdt>
              <w:sdtPr>
                <w:alias w:val="Article text"/>
                <w:tag w:val="articleText"/>
                <w:id w:val="-1547823516"/>
                <w:placeholder>
                  <w:docPart w:val="A3E2F3839EBB834F994C5FE539D1F26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74D8CBD" w14:textId="25473F34" w:rsidR="00E85A05" w:rsidRDefault="00F9292C" w:rsidP="00F07A70">
                    <w:r w:rsidRPr="00F9292C">
                      <w:rPr>
                        <w:i/>
                      </w:rPr>
                      <w:t>Kaagaz Ke Phool</w:t>
                    </w:r>
                    <w:r w:rsidRPr="00F9292C">
                      <w:t xml:space="preserve"> </w:t>
                    </w:r>
                    <w:r w:rsidR="00B474DD">
                      <w:t>(1959) was</w:t>
                    </w:r>
                    <w:r w:rsidRPr="00F9292C">
                      <w:t xml:space="preserve"> the first I</w:t>
                    </w:r>
                    <w:r w:rsidR="005845F6">
                      <w:t>ndian film shot in CinemaScope, and was</w:t>
                    </w:r>
                    <w:r w:rsidRPr="00F9292C">
                      <w:t xml:space="preserve"> </w:t>
                    </w:r>
                    <w:r w:rsidR="004C7DA9">
                      <w:t>the last official work by actor/director/</w:t>
                    </w:r>
                    <w:r w:rsidRPr="00F9292C">
                      <w:t>producer Guru Dutt</w:t>
                    </w:r>
                    <w:r w:rsidR="00BF6A65">
                      <w:t>,</w:t>
                    </w:r>
                    <w:r w:rsidRPr="00F9292C">
                      <w:t xml:space="preserve"> who </w:t>
                    </w:r>
                    <w:r w:rsidR="00BF6A65">
                      <w:t>refused to take</w:t>
                    </w:r>
                    <w:r w:rsidRPr="00F9292C">
                      <w:t xml:space="preserve"> directional credit after the </w:t>
                    </w:r>
                    <w:r w:rsidR="00BF6A65">
                      <w:t xml:space="preserve">film’s </w:t>
                    </w:r>
                    <w:r w:rsidRPr="00F9292C">
                      <w:t xml:space="preserve">commercial failure </w:t>
                    </w:r>
                    <w:r w:rsidR="00BF6A65">
                      <w:t>up</w:t>
                    </w:r>
                    <w:r w:rsidRPr="00F9292C">
                      <w:t xml:space="preserve">on its release in 1959. The story, most often understood in quasi-autobiographical terms, concerns a director shooting another filmic version of </w:t>
                    </w:r>
                    <w:r w:rsidR="00BF6A65">
                      <w:t xml:space="preserve">the </w:t>
                    </w:r>
                    <w:r w:rsidRPr="00F9292C">
                      <w:t xml:space="preserve">Bengali novel </w:t>
                    </w:r>
                    <w:r w:rsidRPr="00F9292C">
                      <w:rPr>
                        <w:i/>
                      </w:rPr>
                      <w:t>Devdas</w:t>
                    </w:r>
                    <w:r w:rsidRPr="00F9292C">
                      <w:t xml:space="preserve"> (most famously adapted in 1935 and 1955 by P.C. Barua and Bimal Roy respectively) while struggling with the separation from his wife and daughter</w:t>
                    </w:r>
                    <w:r w:rsidR="00370C56">
                      <w:t>, and</w:t>
                    </w:r>
                    <w:r w:rsidR="00E724DA">
                      <w:t xml:space="preserve"> </w:t>
                    </w:r>
                    <w:r w:rsidRPr="00F9292C">
                      <w:t xml:space="preserve">his budding relationship with the </w:t>
                    </w:r>
                    <w:r w:rsidR="002060A6">
                      <w:t>actor playing</w:t>
                    </w:r>
                    <w:r w:rsidRPr="00F9292C">
                      <w:t xml:space="preserve"> Paro. A companion piece to </w:t>
                    </w:r>
                    <w:r w:rsidRPr="00BD0E83">
                      <w:rPr>
                        <w:i/>
                      </w:rPr>
                      <w:t>Pyaasa</w:t>
                    </w:r>
                    <w:r w:rsidRPr="00F9292C">
                      <w:t xml:space="preserve"> (1957), the dark, melancholic mood is partly </w:t>
                    </w:r>
                    <w:r w:rsidR="00F07A70">
                      <w:t>attributed</w:t>
                    </w:r>
                    <w:r w:rsidRPr="00F9292C">
                      <w:t xml:space="preserve"> to the film’s imaginative black-and-white photography</w:t>
                    </w:r>
                    <w:r w:rsidR="00B21FA0">
                      <w:t>,</w:t>
                    </w:r>
                    <w:r w:rsidRPr="00F9292C">
                      <w:t xml:space="preserve"> created by Dutt’s key collaborator and director of photography V.K. Murthy. The delicate chiaroscuro effects and complex mise-en-scène conceived by Dutt and Murthy evoke the expressionist style of classical Hollywood productions like </w:t>
                    </w:r>
                    <w:r w:rsidR="00834827">
                      <w:t xml:space="preserve">Orson Welles’ </w:t>
                    </w:r>
                    <w:r w:rsidRPr="00F9292C">
                      <w:rPr>
                        <w:i/>
                      </w:rPr>
                      <w:t>Citizen Kane</w:t>
                    </w:r>
                    <w:r w:rsidRPr="00F9292C">
                      <w:t xml:space="preserve"> (1941). After </w:t>
                    </w:r>
                    <w:r w:rsidRPr="00F9292C">
                      <w:rPr>
                        <w:i/>
                      </w:rPr>
                      <w:t>Kaagaz Ke Phool</w:t>
                    </w:r>
                    <w:r w:rsidRPr="00F9292C">
                      <w:t xml:space="preserve">, Dutt </w:t>
                    </w:r>
                    <w:r w:rsidR="00F76D2E">
                      <w:t>produced</w:t>
                    </w:r>
                    <w:r w:rsidRPr="00F9292C">
                      <w:t xml:space="preserve"> </w:t>
                    </w:r>
                    <w:r w:rsidRPr="00F9292C">
                      <w:rPr>
                        <w:i/>
                      </w:rPr>
                      <w:t>Chaudhvin Ka Chand</w:t>
                    </w:r>
                    <w:r w:rsidRPr="00F9292C">
                      <w:t xml:space="preserve"> (1960, M.Sadiq) and </w:t>
                    </w:r>
                    <w:r w:rsidRPr="00F9292C">
                      <w:rPr>
                        <w:i/>
                      </w:rPr>
                      <w:t>Sahib Bibi aur Ghulam</w:t>
                    </w:r>
                    <w:r w:rsidR="00F76D2E">
                      <w:t xml:space="preserve"> (1962, Abrar Alvi). Dutt committed</w:t>
                    </w:r>
                    <w:r w:rsidRPr="00F9292C">
                      <w:t xml:space="preserve"> suicide in 1964. Today, Guru Dutt is seen as a major, albeit eccentric figure</w:t>
                    </w:r>
                    <w:r w:rsidR="00F07A70">
                      <w:t xml:space="preserve"> within Indian Popular Cinema, </w:t>
                    </w:r>
                    <w:r w:rsidRPr="00F9292C">
                      <w:t xml:space="preserve">with </w:t>
                    </w:r>
                    <w:r w:rsidRPr="00F9292C">
                      <w:rPr>
                        <w:i/>
                      </w:rPr>
                      <w:t>Kaagaz Ke Phool</w:t>
                    </w:r>
                    <w:r w:rsidRPr="00F9292C">
                      <w:t xml:space="preserve"> </w:t>
                    </w:r>
                    <w:r w:rsidR="00F07A70">
                      <w:t>remaining</w:t>
                    </w:r>
                    <w:r w:rsidRPr="00F9292C">
                      <w:t xml:space="preserve"> his most radical expression.</w:t>
                    </w:r>
                  </w:p>
                </w:tc>
              </w:sdtContent>
            </w:sdt>
          </w:sdtContent>
        </w:sdt>
      </w:tr>
      <w:tr w:rsidR="003F0D73" w14:paraId="08B21F8F" w14:textId="77777777" w:rsidTr="003F0D73">
        <w:sdt>
          <w:sdtPr>
            <w:alias w:val="Article text"/>
            <w:tag w:val="articleText"/>
            <w:id w:val="634067588"/>
            <w:placeholder>
              <w:docPart w:val="373750FE02FE8F4E8C73349DA7907D2B"/>
            </w:placeholder>
          </w:sdtPr>
          <w:sdtContent>
            <w:sdt>
              <w:sdtPr>
                <w:alias w:val="Article text"/>
                <w:tag w:val="articleText"/>
                <w:id w:val="-2061153726"/>
                <w:placeholder>
                  <w:docPart w:val="9BD397AEC71F4349A56CBC88699EF82E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907337352"/>
                    <w:placeholder>
                      <w:docPart w:val="C3FB43FD70F43042ADB90AC944C408C3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076897608"/>
                        <w:placeholder>
                          <w:docPart w:val="E9F3ED5CA2ACEB4985CFC8E33DECE3B7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206974CA" w14:textId="356B8A5E" w:rsidR="003F0D73" w:rsidRDefault="00DA4147" w:rsidP="00C27FAB">
                            <w:r w:rsidRPr="00F9292C">
                              <w:rPr>
                                <w:i/>
                              </w:rPr>
                              <w:t>Kaagaz Ke Phool</w:t>
                            </w:r>
                            <w:r w:rsidRPr="00F9292C">
                              <w:t xml:space="preserve"> </w:t>
                            </w:r>
                            <w:r>
                              <w:t>(1959) was</w:t>
                            </w:r>
                            <w:r w:rsidRPr="00F9292C">
                              <w:t xml:space="preserve"> the first I</w:t>
                            </w:r>
                            <w:r>
                              <w:t>ndian film shot in CinemaScope, and was</w:t>
                            </w:r>
                            <w:r w:rsidRPr="00F9292C">
                              <w:t xml:space="preserve"> </w:t>
                            </w:r>
                            <w:r>
                              <w:t>the last official work by actor/director/</w:t>
                            </w:r>
                            <w:r w:rsidRPr="00F9292C">
                              <w:t>producer Guru Dutt</w:t>
                            </w:r>
                            <w:r>
                              <w:t>,</w:t>
                            </w:r>
                            <w:r w:rsidRPr="00F9292C">
                              <w:t xml:space="preserve"> who </w:t>
                            </w:r>
                            <w:r>
                              <w:t>refused to take</w:t>
                            </w:r>
                            <w:r w:rsidRPr="00F9292C">
                              <w:t xml:space="preserve"> directional credit after the </w:t>
                            </w:r>
                            <w:r>
                              <w:t xml:space="preserve">film’s </w:t>
                            </w:r>
                            <w:r w:rsidRPr="00F9292C">
                              <w:t xml:space="preserve">commercial failure </w:t>
                            </w:r>
                            <w:r>
                              <w:t>up</w:t>
                            </w:r>
                            <w:r w:rsidRPr="00F9292C">
                              <w:t xml:space="preserve">on its release in 1959. The story, most often understood in quasi-autobiographical terms, concerns a director shooting another filmic version of </w:t>
                            </w:r>
                            <w:r>
                              <w:t xml:space="preserve">the </w:t>
                            </w:r>
                            <w:r w:rsidRPr="00F9292C">
                              <w:t xml:space="preserve">Bengali novel </w:t>
                            </w:r>
                            <w:r w:rsidRPr="00F9292C">
                              <w:rPr>
                                <w:i/>
                              </w:rPr>
                              <w:t>Devdas</w:t>
                            </w:r>
                            <w:r w:rsidRPr="00F9292C">
                              <w:t xml:space="preserve"> (most famously adapted in 1935 and 1955 by P.C. Barua and Bimal Roy respectively) while struggling with the separation from his wife and daughter</w:t>
                            </w:r>
                            <w:r>
                              <w:t xml:space="preserve">, and </w:t>
                            </w:r>
                            <w:r w:rsidRPr="00F9292C">
                              <w:t xml:space="preserve">his budding relationship with the </w:t>
                            </w:r>
                            <w:r>
                              <w:t>actor playing</w:t>
                            </w:r>
                            <w:r w:rsidRPr="00F9292C">
                              <w:t xml:space="preserve"> Paro. A companion piece to </w:t>
                            </w:r>
                            <w:r w:rsidRPr="00BD0E83">
                              <w:rPr>
                                <w:i/>
                              </w:rPr>
                              <w:t>Pyaasa</w:t>
                            </w:r>
                            <w:r w:rsidRPr="00F9292C">
                              <w:t xml:space="preserve"> (1957), the dark, melancholic mood is partly </w:t>
                            </w:r>
                            <w:r>
                              <w:t>attributed</w:t>
                            </w:r>
                            <w:r w:rsidRPr="00F9292C">
                              <w:t xml:space="preserve"> to the film’s imaginative black-and-white photography</w:t>
                            </w:r>
                            <w:r>
                              <w:t>,</w:t>
                            </w:r>
                            <w:r w:rsidRPr="00F9292C">
                              <w:t xml:space="preserve"> created by Dutt’s key collaborator and director of photography V.K. Murthy. The delicate chiaroscuro effects and complex mise-en-scène conceived by Dutt and Murthy evoke the expressionist style of classical Hollywood productions like </w:t>
                            </w:r>
                            <w:r>
                              <w:t xml:space="preserve">Orson Welles’ </w:t>
                            </w:r>
                            <w:r w:rsidRPr="00F9292C">
                              <w:rPr>
                                <w:i/>
                              </w:rPr>
                              <w:t>Citizen Kane</w:t>
                            </w:r>
                            <w:r w:rsidRPr="00F9292C">
                              <w:t xml:space="preserve"> (1941). After </w:t>
                            </w:r>
                            <w:r w:rsidRPr="00F9292C">
                              <w:rPr>
                                <w:i/>
                              </w:rPr>
                              <w:t>Kaagaz Ke Phool</w:t>
                            </w:r>
                            <w:r w:rsidRPr="00F9292C">
                              <w:t xml:space="preserve">, Dutt </w:t>
                            </w:r>
                            <w:r>
                              <w:t>produced</w:t>
                            </w:r>
                            <w:r w:rsidRPr="00F9292C">
                              <w:t xml:space="preserve"> </w:t>
                            </w:r>
                            <w:r w:rsidRPr="00F9292C">
                              <w:rPr>
                                <w:i/>
                              </w:rPr>
                              <w:t>Chaudhvin Ka Chand</w:t>
                            </w:r>
                            <w:r w:rsidRPr="00F9292C">
                              <w:t xml:space="preserve"> (1960, M.Sadiq) and </w:t>
                            </w:r>
                            <w:r w:rsidRPr="00F9292C">
                              <w:rPr>
                                <w:i/>
                              </w:rPr>
                              <w:t>Sahib Bibi aur Ghulam</w:t>
                            </w:r>
                            <w:r>
                              <w:t xml:space="preserve"> (1962, Abrar Alvi). Dutt committed</w:t>
                            </w:r>
                            <w:r w:rsidRPr="00F9292C">
                              <w:t xml:space="preserve"> suicide in 1964. Today, Guru Dutt is seen as a major, albeit eccentric figure</w:t>
                            </w:r>
                            <w:r>
                              <w:t xml:space="preserve"> within Indian Popular Cinema, </w:t>
                            </w:r>
                            <w:r w:rsidRPr="00F9292C">
                              <w:t xml:space="preserve">with </w:t>
                            </w:r>
                            <w:r w:rsidRPr="00F9292C">
                              <w:rPr>
                                <w:i/>
                              </w:rPr>
                              <w:t>Kaagaz Ke Phool</w:t>
                            </w:r>
                            <w:r w:rsidRPr="00F9292C">
                              <w:t xml:space="preserve"> </w:t>
                            </w:r>
                            <w:r>
                              <w:t>remaining</w:t>
                            </w:r>
                            <w:r w:rsidRPr="00F9292C">
                              <w:t xml:space="preserve"> his most radical expression.</w:t>
                            </w:r>
                          </w:p>
                        </w:tc>
                        <w:bookmarkStart w:id="0" w:name="_GoBack" w:displacedByCustomXml="next"/>
                        <w:bookmarkEnd w:id="0" w:displacedByCustomXml="next"/>
                      </w:sdtContent>
                    </w:sdt>
                  </w:sdtContent>
                </w:sdt>
              </w:sdtContent>
            </w:sdt>
          </w:sdtContent>
        </w:sdt>
      </w:tr>
      <w:tr w:rsidR="003235A7" w14:paraId="3842F333" w14:textId="77777777" w:rsidTr="003235A7">
        <w:tc>
          <w:tcPr>
            <w:tcW w:w="9016" w:type="dxa"/>
          </w:tcPr>
          <w:p w14:paraId="347170F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C3A284E" w14:textId="74507A87" w:rsidR="00077D5B" w:rsidRDefault="00077D5B" w:rsidP="008A5B87">
            <w:sdt>
              <w:sdtPr>
                <w:id w:val="29980799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Dar88 \l 1033 </w:instrText>
                </w:r>
                <w:r>
                  <w:fldChar w:fldCharType="separate"/>
                </w:r>
                <w:r w:rsidRPr="00077D5B">
                  <w:rPr>
                    <w:noProof/>
                    <w:lang w:val="en-US"/>
                  </w:rPr>
                  <w:t>(Cooper)</w:t>
                </w:r>
                <w:r>
                  <w:fldChar w:fldCharType="end"/>
                </w:r>
              </w:sdtContent>
            </w:sdt>
          </w:p>
          <w:p w14:paraId="0EB629F0" w14:textId="2EF5CE03" w:rsidR="009E2FAF" w:rsidRDefault="00077D5B" w:rsidP="008A5B87">
            <w:sdt>
              <w:sdtPr>
                <w:id w:val="104989312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Dar05 \l 1033 </w:instrText>
                </w:r>
                <w:r>
                  <w:fldChar w:fldCharType="separate"/>
                </w:r>
                <w:r w:rsidRPr="00077D5B">
                  <w:rPr>
                    <w:noProof/>
                    <w:lang w:val="en-US"/>
                  </w:rPr>
                  <w:t>(Cooper, In Black and White. Hollywood and the Melodrama of Guru Dutt)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C185874DFD27B44ABF8E695C53FCC2BF"/>
              </w:placeholder>
            </w:sdtPr>
            <w:sdtContent>
              <w:p w14:paraId="34299D5D" w14:textId="2070D0F4" w:rsidR="00077D5B" w:rsidRDefault="009E2FAF" w:rsidP="009E2FAF">
                <w:sdt>
                  <w:sdtPr>
                    <w:id w:val="-17040190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Ras08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9E2FAF">
                      <w:rPr>
                        <w:noProof/>
                        <w:lang w:val="en-US"/>
                      </w:rPr>
                      <w:t>(Doraiswamy)</w:t>
                    </w:r>
                    <w:r>
                      <w:fldChar w:fldCharType="end"/>
                    </w:r>
                  </w:sdtContent>
                </w:sdt>
              </w:p>
              <w:p w14:paraId="01B1E505" w14:textId="6F8CBE54" w:rsidR="00077D5B" w:rsidRDefault="009E2FAF" w:rsidP="00077D5B">
                <w:sdt>
                  <w:sdtPr>
                    <w:id w:val="19522818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Rac05 \l 1033 </w:instrText>
                    </w:r>
                    <w:r>
                      <w:fldChar w:fldCharType="separate"/>
                    </w:r>
                    <w:r w:rsidRPr="009E2FAF">
                      <w:rPr>
                        <w:noProof/>
                        <w:lang w:val="en-US"/>
                      </w:rPr>
                      <w:t>(Dwyer)</w:t>
                    </w:r>
                    <w:r>
                      <w:fldChar w:fldCharType="end"/>
                    </w:r>
                  </w:sdtContent>
                </w:sdt>
              </w:p>
              <w:p w14:paraId="764BA614" w14:textId="67A237DC" w:rsidR="00077D5B" w:rsidRDefault="009E2FAF" w:rsidP="00077D5B">
                <w:sdt>
                  <w:sdtPr>
                    <w:id w:val="-1483770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Nas96 \l 1033 </w:instrText>
                    </w:r>
                    <w:r>
                      <w:fldChar w:fldCharType="separate"/>
                    </w:r>
                    <w:r w:rsidRPr="009E2FAF">
                      <w:rPr>
                        <w:noProof/>
                        <w:lang w:val="en-US"/>
                      </w:rPr>
                      <w:t>(Kabir)</w:t>
                    </w:r>
                    <w:r>
                      <w:fldChar w:fldCharType="end"/>
                    </w:r>
                  </w:sdtContent>
                </w:sdt>
              </w:p>
              <w:p w14:paraId="629F5EA7" w14:textId="37FDC821" w:rsidR="00077D5B" w:rsidRDefault="009E2FAF" w:rsidP="00077D5B">
                <w:sdt>
                  <w:sdtPr>
                    <w:id w:val="1282147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Aru12 \l 1033 </w:instrText>
                    </w:r>
                    <w:r>
                      <w:fldChar w:fldCharType="separate"/>
                    </w:r>
                    <w:r w:rsidRPr="009E2FAF">
                      <w:rPr>
                        <w:noProof/>
                        <w:lang w:val="en-US"/>
                      </w:rPr>
                      <w:t>(Khopar and Gokhale)</w:t>
                    </w:r>
                    <w:r>
                      <w:fldChar w:fldCharType="end"/>
                    </w:r>
                  </w:sdtContent>
                </w:sdt>
              </w:p>
              <w:p w14:paraId="52C302B7" w14:textId="70C1535A" w:rsidR="00077D5B" w:rsidRDefault="009E2FAF" w:rsidP="00077D5B">
                <w:sdt>
                  <w:sdtPr>
                    <w:id w:val="-5760477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MKR09 \l 1033 </w:instrText>
                    </w:r>
                    <w:r>
                      <w:fldChar w:fldCharType="separate"/>
                    </w:r>
                    <w:r w:rsidRPr="009E2FAF">
                      <w:rPr>
                        <w:noProof/>
                        <w:lang w:val="en-US"/>
                      </w:rPr>
                      <w:t>(Raghavendra)</w:t>
                    </w:r>
                    <w:r>
                      <w:fldChar w:fldCharType="end"/>
                    </w:r>
                  </w:sdtContent>
                </w:sdt>
              </w:p>
              <w:p w14:paraId="6422820E" w14:textId="3AEE662E" w:rsidR="00077D5B" w:rsidRDefault="001D4644" w:rsidP="00077D5B">
                <w:sdt>
                  <w:sdtPr>
                    <w:id w:val="-16774162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Ash99 \l 1033 </w:instrText>
                    </w:r>
                    <w:r>
                      <w:fldChar w:fldCharType="separate"/>
                    </w:r>
                    <w:r w:rsidRPr="001D4644">
                      <w:rPr>
                        <w:noProof/>
                        <w:lang w:val="en-US"/>
                      </w:rPr>
                      <w:t>(Rahadhyaksha and Willemen)</w:t>
                    </w:r>
                    <w:r>
                      <w:fldChar w:fldCharType="end"/>
                    </w:r>
                  </w:sdtContent>
                </w:sdt>
              </w:p>
              <w:p w14:paraId="5FCAD7EA" w14:textId="35A44314" w:rsidR="001D4644" w:rsidRDefault="001D4644" w:rsidP="00077D5B">
                <w:sdt>
                  <w:sdtPr>
                    <w:id w:val="18916132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Shu40 \l 1033 </w:instrText>
                    </w:r>
                    <w:r>
                      <w:fldChar w:fldCharType="separate"/>
                    </w:r>
                    <w:r w:rsidRPr="001D4644">
                      <w:rPr>
                        <w:noProof/>
                        <w:lang w:val="en-US"/>
                      </w:rPr>
                      <w:t>(Sengupta)</w:t>
                    </w:r>
                    <w:r>
                      <w:fldChar w:fldCharType="end"/>
                    </w:r>
                  </w:sdtContent>
                </w:sdt>
              </w:p>
              <w:p w14:paraId="7F0685AB" w14:textId="76A06749" w:rsidR="003235A7" w:rsidRDefault="00E91380" w:rsidP="00FB11DE">
                <w:sdt>
                  <w:sdtPr>
                    <w:id w:val="9606093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Rav89 \l 1033 </w:instrText>
                    </w:r>
                    <w:r>
                      <w:fldChar w:fldCharType="separate"/>
                    </w:r>
                    <w:r w:rsidRPr="00E91380">
                      <w:rPr>
                        <w:noProof/>
                        <w:lang w:val="en-US"/>
                      </w:rPr>
                      <w:t>(Vasudevan)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B78AB9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E6D9F" w14:textId="77777777" w:rsidR="005845F6" w:rsidRDefault="005845F6" w:rsidP="007A0D55">
      <w:pPr>
        <w:spacing w:after="0" w:line="240" w:lineRule="auto"/>
      </w:pPr>
      <w:r>
        <w:separator/>
      </w:r>
    </w:p>
  </w:endnote>
  <w:endnote w:type="continuationSeparator" w:id="0">
    <w:p w14:paraId="307C8862" w14:textId="77777777" w:rsidR="005845F6" w:rsidRDefault="005845F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BA54F" w14:textId="77777777" w:rsidR="005845F6" w:rsidRDefault="005845F6" w:rsidP="007A0D55">
      <w:pPr>
        <w:spacing w:after="0" w:line="240" w:lineRule="auto"/>
      </w:pPr>
      <w:r>
        <w:separator/>
      </w:r>
    </w:p>
  </w:footnote>
  <w:footnote w:type="continuationSeparator" w:id="0">
    <w:p w14:paraId="3FAE806D" w14:textId="77777777" w:rsidR="005845F6" w:rsidRDefault="005845F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AD9A0" w14:textId="77777777" w:rsidR="005845F6" w:rsidRDefault="005845F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69B7DA7" w14:textId="77777777" w:rsidR="005845F6" w:rsidRDefault="00584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2C"/>
    <w:rsid w:val="00032559"/>
    <w:rsid w:val="00052040"/>
    <w:rsid w:val="00077D5B"/>
    <w:rsid w:val="000B25AE"/>
    <w:rsid w:val="000B55AB"/>
    <w:rsid w:val="000D24DC"/>
    <w:rsid w:val="000F1D01"/>
    <w:rsid w:val="00101B2E"/>
    <w:rsid w:val="00116FA0"/>
    <w:rsid w:val="0015114C"/>
    <w:rsid w:val="00154B78"/>
    <w:rsid w:val="001A21F3"/>
    <w:rsid w:val="001A2537"/>
    <w:rsid w:val="001A6A06"/>
    <w:rsid w:val="001D4644"/>
    <w:rsid w:val="002060A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0C56"/>
    <w:rsid w:val="003855C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7DA9"/>
    <w:rsid w:val="004E5896"/>
    <w:rsid w:val="00513EE6"/>
    <w:rsid w:val="00534F8F"/>
    <w:rsid w:val="005845F6"/>
    <w:rsid w:val="00590035"/>
    <w:rsid w:val="005B177E"/>
    <w:rsid w:val="005B3921"/>
    <w:rsid w:val="005F26D7"/>
    <w:rsid w:val="005F5450"/>
    <w:rsid w:val="006D0412"/>
    <w:rsid w:val="007411B9"/>
    <w:rsid w:val="007436FE"/>
    <w:rsid w:val="00780D95"/>
    <w:rsid w:val="00780DC7"/>
    <w:rsid w:val="007A0D55"/>
    <w:rsid w:val="007B3377"/>
    <w:rsid w:val="007E5F44"/>
    <w:rsid w:val="00821DE3"/>
    <w:rsid w:val="00834827"/>
    <w:rsid w:val="00846CE1"/>
    <w:rsid w:val="0085586D"/>
    <w:rsid w:val="008A5B87"/>
    <w:rsid w:val="00922950"/>
    <w:rsid w:val="009A7264"/>
    <w:rsid w:val="009D1606"/>
    <w:rsid w:val="009E18A1"/>
    <w:rsid w:val="009E2FAF"/>
    <w:rsid w:val="009E73D7"/>
    <w:rsid w:val="00A27D2C"/>
    <w:rsid w:val="00A76FD9"/>
    <w:rsid w:val="00AB436D"/>
    <w:rsid w:val="00AC4DEE"/>
    <w:rsid w:val="00AD2F24"/>
    <w:rsid w:val="00AD4844"/>
    <w:rsid w:val="00B219AE"/>
    <w:rsid w:val="00B21FA0"/>
    <w:rsid w:val="00B30A77"/>
    <w:rsid w:val="00B33145"/>
    <w:rsid w:val="00B474DD"/>
    <w:rsid w:val="00B574C9"/>
    <w:rsid w:val="00BA0BDB"/>
    <w:rsid w:val="00BC39C9"/>
    <w:rsid w:val="00BD0E83"/>
    <w:rsid w:val="00BE5BF7"/>
    <w:rsid w:val="00BF40E1"/>
    <w:rsid w:val="00BF6A65"/>
    <w:rsid w:val="00C27FAB"/>
    <w:rsid w:val="00C358D4"/>
    <w:rsid w:val="00C6296B"/>
    <w:rsid w:val="00CC586D"/>
    <w:rsid w:val="00CF1542"/>
    <w:rsid w:val="00CF3EC5"/>
    <w:rsid w:val="00D656DA"/>
    <w:rsid w:val="00D83300"/>
    <w:rsid w:val="00DA4147"/>
    <w:rsid w:val="00DC6B48"/>
    <w:rsid w:val="00DF01B0"/>
    <w:rsid w:val="00E724DA"/>
    <w:rsid w:val="00E85A05"/>
    <w:rsid w:val="00E91380"/>
    <w:rsid w:val="00E95829"/>
    <w:rsid w:val="00EA606C"/>
    <w:rsid w:val="00EB0C8C"/>
    <w:rsid w:val="00EB51FD"/>
    <w:rsid w:val="00EB77DB"/>
    <w:rsid w:val="00ED139F"/>
    <w:rsid w:val="00EF74F7"/>
    <w:rsid w:val="00F07A70"/>
    <w:rsid w:val="00F36937"/>
    <w:rsid w:val="00F60F53"/>
    <w:rsid w:val="00F76D2E"/>
    <w:rsid w:val="00F9292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13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BC23318D9B4C439661F3780BFB8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41EC8-C238-4A43-9F62-AB5D54DF5CD3}"/>
      </w:docPartPr>
      <w:docPartBody>
        <w:p w:rsidR="003B1507" w:rsidRDefault="003B1507">
          <w:pPr>
            <w:pStyle w:val="BFBC23318D9B4C439661F3780BFB88D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D26F0473B75A4B8D6C1E0D2DF80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334FB-135D-6E47-AFD6-86357C1643F4}"/>
      </w:docPartPr>
      <w:docPartBody>
        <w:p w:rsidR="003B1507" w:rsidRDefault="003B1507">
          <w:pPr>
            <w:pStyle w:val="8CD26F0473B75A4B8D6C1E0D2DF80A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744F5945DF4A4F8307C672473E6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B78DF-7D05-4848-A747-40333D2B84A1}"/>
      </w:docPartPr>
      <w:docPartBody>
        <w:p w:rsidR="003B1507" w:rsidRDefault="003B1507">
          <w:pPr>
            <w:pStyle w:val="52744F5945DF4A4F8307C672473E6E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352348742E6441B1EAA11CA9BE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5EC1-B252-CC42-968F-11CB17CBE946}"/>
      </w:docPartPr>
      <w:docPartBody>
        <w:p w:rsidR="003B1507" w:rsidRDefault="003B1507">
          <w:pPr>
            <w:pStyle w:val="5F352348742E6441B1EAA11CA9BEF7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CB08200282414418FBD3292A2284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25A7-DA85-FC4D-A100-8E6DD8951DB4}"/>
      </w:docPartPr>
      <w:docPartBody>
        <w:p w:rsidR="003B1507" w:rsidRDefault="003B1507">
          <w:pPr>
            <w:pStyle w:val="8CB08200282414418FBD3292A2284F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C5DF2B10C9FF4DA25824EECEFB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0CD5B-C6E4-8C47-90BA-7176ABE49352}"/>
      </w:docPartPr>
      <w:docPartBody>
        <w:p w:rsidR="003B1507" w:rsidRDefault="003B1507">
          <w:pPr>
            <w:pStyle w:val="43C5DF2B10C9FF4DA25824EECEFB4E1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253F4BF5E992449B47B4B46F6D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B1820-C6BB-0645-993E-5CF341786FB6}"/>
      </w:docPartPr>
      <w:docPartBody>
        <w:p w:rsidR="003B1507" w:rsidRDefault="003B1507">
          <w:pPr>
            <w:pStyle w:val="7F253F4BF5E992449B47B4B46F6D33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F80AE564B73F4FA17A2767FFBE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8443F-B8AE-854B-A2C0-27E02F355AA9}"/>
      </w:docPartPr>
      <w:docPartBody>
        <w:p w:rsidR="003B1507" w:rsidRDefault="003B1507">
          <w:pPr>
            <w:pStyle w:val="72F80AE564B73F4FA17A2767FFBE06D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B1456663E38B478848F1749A25C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52F6-3B62-7643-A9A8-BC699A9D6309}"/>
      </w:docPartPr>
      <w:docPartBody>
        <w:p w:rsidR="003B1507" w:rsidRDefault="003B1507">
          <w:pPr>
            <w:pStyle w:val="36B1456663E38B478848F1749A25CB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3750FE02FE8F4E8C73349DA7907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5506A-FCDA-4347-873D-219BCFE7A156}"/>
      </w:docPartPr>
      <w:docPartBody>
        <w:p w:rsidR="003B1507" w:rsidRDefault="003B1507">
          <w:pPr>
            <w:pStyle w:val="373750FE02FE8F4E8C73349DA7907D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3E2F3839EBB834F994C5FE539D1F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6DCC-C8E7-6A46-9BF5-9A0BF72FC164}"/>
      </w:docPartPr>
      <w:docPartBody>
        <w:p w:rsidR="003B1507" w:rsidRDefault="003B1507" w:rsidP="003B1507">
          <w:pPr>
            <w:pStyle w:val="A3E2F3839EBB834F994C5FE539D1F2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D397AEC71F4349A56CBC88699EF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85EBC-C60E-F441-AC9F-430EEDEF559E}"/>
      </w:docPartPr>
      <w:docPartBody>
        <w:p w:rsidR="003B1507" w:rsidRDefault="003B1507" w:rsidP="003B1507">
          <w:pPr>
            <w:pStyle w:val="9BD397AEC71F4349A56CBC88699EF8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FB43FD70F43042ADB90AC944C4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AA3A-3346-394E-B0F0-338CCF5E2792}"/>
      </w:docPartPr>
      <w:docPartBody>
        <w:p w:rsidR="00000000" w:rsidRDefault="003B1507" w:rsidP="003B1507">
          <w:pPr>
            <w:pStyle w:val="C3FB43FD70F43042ADB90AC944C408C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F3ED5CA2ACEB4985CFC8E33DECE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E49E-12F8-E643-83E8-45C6AAEAC356}"/>
      </w:docPartPr>
      <w:docPartBody>
        <w:p w:rsidR="00000000" w:rsidRDefault="003B1507" w:rsidP="003B1507">
          <w:pPr>
            <w:pStyle w:val="E9F3ED5CA2ACEB4985CFC8E33DECE3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07"/>
    <w:rsid w:val="003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507"/>
    <w:rPr>
      <w:color w:val="808080"/>
    </w:rPr>
  </w:style>
  <w:style w:type="paragraph" w:customStyle="1" w:styleId="BFBC23318D9B4C439661F3780BFB88DC">
    <w:name w:val="BFBC23318D9B4C439661F3780BFB88DC"/>
  </w:style>
  <w:style w:type="paragraph" w:customStyle="1" w:styleId="8CD26F0473B75A4B8D6C1E0D2DF80AC4">
    <w:name w:val="8CD26F0473B75A4B8D6C1E0D2DF80AC4"/>
  </w:style>
  <w:style w:type="paragraph" w:customStyle="1" w:styleId="52744F5945DF4A4F8307C672473E6EBB">
    <w:name w:val="52744F5945DF4A4F8307C672473E6EBB"/>
  </w:style>
  <w:style w:type="paragraph" w:customStyle="1" w:styleId="5F352348742E6441B1EAA11CA9BEF79E">
    <w:name w:val="5F352348742E6441B1EAA11CA9BEF79E"/>
  </w:style>
  <w:style w:type="paragraph" w:customStyle="1" w:styleId="8CB08200282414418FBD3292A2284FD3">
    <w:name w:val="8CB08200282414418FBD3292A2284FD3"/>
  </w:style>
  <w:style w:type="paragraph" w:customStyle="1" w:styleId="43C5DF2B10C9FF4DA25824EECEFB4E1A">
    <w:name w:val="43C5DF2B10C9FF4DA25824EECEFB4E1A"/>
  </w:style>
  <w:style w:type="paragraph" w:customStyle="1" w:styleId="7F253F4BF5E992449B47B4B46F6D3337">
    <w:name w:val="7F253F4BF5E992449B47B4B46F6D3337"/>
  </w:style>
  <w:style w:type="paragraph" w:customStyle="1" w:styleId="72F80AE564B73F4FA17A2767FFBE06DD">
    <w:name w:val="72F80AE564B73F4FA17A2767FFBE06DD"/>
  </w:style>
  <w:style w:type="paragraph" w:customStyle="1" w:styleId="36B1456663E38B478848F1749A25CB7A">
    <w:name w:val="36B1456663E38B478848F1749A25CB7A"/>
  </w:style>
  <w:style w:type="paragraph" w:customStyle="1" w:styleId="373750FE02FE8F4E8C73349DA7907D2B">
    <w:name w:val="373750FE02FE8F4E8C73349DA7907D2B"/>
  </w:style>
  <w:style w:type="paragraph" w:customStyle="1" w:styleId="C185874DFD27B44ABF8E695C53FCC2BF">
    <w:name w:val="C185874DFD27B44ABF8E695C53FCC2BF"/>
  </w:style>
  <w:style w:type="paragraph" w:customStyle="1" w:styleId="A3E2F3839EBB834F994C5FE539D1F26F">
    <w:name w:val="A3E2F3839EBB834F994C5FE539D1F26F"/>
    <w:rsid w:val="003B1507"/>
  </w:style>
  <w:style w:type="paragraph" w:customStyle="1" w:styleId="9BD397AEC71F4349A56CBC88699EF82E">
    <w:name w:val="9BD397AEC71F4349A56CBC88699EF82E"/>
    <w:rsid w:val="003B1507"/>
  </w:style>
  <w:style w:type="paragraph" w:customStyle="1" w:styleId="C3FB43FD70F43042ADB90AC944C408C3">
    <w:name w:val="C3FB43FD70F43042ADB90AC944C408C3"/>
    <w:rsid w:val="003B1507"/>
  </w:style>
  <w:style w:type="paragraph" w:customStyle="1" w:styleId="E9F3ED5CA2ACEB4985CFC8E33DECE3B7">
    <w:name w:val="E9F3ED5CA2ACEB4985CFC8E33DECE3B7"/>
    <w:rsid w:val="003B15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507"/>
    <w:rPr>
      <w:color w:val="808080"/>
    </w:rPr>
  </w:style>
  <w:style w:type="paragraph" w:customStyle="1" w:styleId="BFBC23318D9B4C439661F3780BFB88DC">
    <w:name w:val="BFBC23318D9B4C439661F3780BFB88DC"/>
  </w:style>
  <w:style w:type="paragraph" w:customStyle="1" w:styleId="8CD26F0473B75A4B8D6C1E0D2DF80AC4">
    <w:name w:val="8CD26F0473B75A4B8D6C1E0D2DF80AC4"/>
  </w:style>
  <w:style w:type="paragraph" w:customStyle="1" w:styleId="52744F5945DF4A4F8307C672473E6EBB">
    <w:name w:val="52744F5945DF4A4F8307C672473E6EBB"/>
  </w:style>
  <w:style w:type="paragraph" w:customStyle="1" w:styleId="5F352348742E6441B1EAA11CA9BEF79E">
    <w:name w:val="5F352348742E6441B1EAA11CA9BEF79E"/>
  </w:style>
  <w:style w:type="paragraph" w:customStyle="1" w:styleId="8CB08200282414418FBD3292A2284FD3">
    <w:name w:val="8CB08200282414418FBD3292A2284FD3"/>
  </w:style>
  <w:style w:type="paragraph" w:customStyle="1" w:styleId="43C5DF2B10C9FF4DA25824EECEFB4E1A">
    <w:name w:val="43C5DF2B10C9FF4DA25824EECEFB4E1A"/>
  </w:style>
  <w:style w:type="paragraph" w:customStyle="1" w:styleId="7F253F4BF5E992449B47B4B46F6D3337">
    <w:name w:val="7F253F4BF5E992449B47B4B46F6D3337"/>
  </w:style>
  <w:style w:type="paragraph" w:customStyle="1" w:styleId="72F80AE564B73F4FA17A2767FFBE06DD">
    <w:name w:val="72F80AE564B73F4FA17A2767FFBE06DD"/>
  </w:style>
  <w:style w:type="paragraph" w:customStyle="1" w:styleId="36B1456663E38B478848F1749A25CB7A">
    <w:name w:val="36B1456663E38B478848F1749A25CB7A"/>
  </w:style>
  <w:style w:type="paragraph" w:customStyle="1" w:styleId="373750FE02FE8F4E8C73349DA7907D2B">
    <w:name w:val="373750FE02FE8F4E8C73349DA7907D2B"/>
  </w:style>
  <w:style w:type="paragraph" w:customStyle="1" w:styleId="C185874DFD27B44ABF8E695C53FCC2BF">
    <w:name w:val="C185874DFD27B44ABF8E695C53FCC2BF"/>
  </w:style>
  <w:style w:type="paragraph" w:customStyle="1" w:styleId="A3E2F3839EBB834F994C5FE539D1F26F">
    <w:name w:val="A3E2F3839EBB834F994C5FE539D1F26F"/>
    <w:rsid w:val="003B1507"/>
  </w:style>
  <w:style w:type="paragraph" w:customStyle="1" w:styleId="9BD397AEC71F4349A56CBC88699EF82E">
    <w:name w:val="9BD397AEC71F4349A56CBC88699EF82E"/>
    <w:rsid w:val="003B1507"/>
  </w:style>
  <w:style w:type="paragraph" w:customStyle="1" w:styleId="C3FB43FD70F43042ADB90AC944C408C3">
    <w:name w:val="C3FB43FD70F43042ADB90AC944C408C3"/>
    <w:rsid w:val="003B1507"/>
  </w:style>
  <w:style w:type="paragraph" w:customStyle="1" w:styleId="E9F3ED5CA2ACEB4985CFC8E33DECE3B7">
    <w:name w:val="E9F3ED5CA2ACEB4985CFC8E33DECE3B7"/>
    <w:rsid w:val="003B1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Dar88</b:Tag>
    <b:SourceType>JournalArticle</b:SourceType>
    <b:Guid>{AAA7F6F1-F3CC-D44A-90AD-0C237D063B5D}</b:Guid>
    <b:Author>
      <b:Author>
        <b:NameList>
          <b:Person>
            <b:Last>Cooper</b:Last>
            <b:First>Darius</b:First>
          </b:Person>
        </b:NameList>
      </b:Author>
    </b:Author>
    <b:Title>The Hindi Film Song and Guru Dutt</b:Title>
    <b:JournalName>East-West Journal</b:JournalName>
    <b:Year>1988</b:Year>
    <b:Volume>2</b:Volume>
    <b:Issue>2</b:Issue>
    <b:Pages>49-65</b:Pages>
    <b:RefOrder>1</b:RefOrder>
  </b:Source>
  <b:Source>
    <b:Tag>Dar05</b:Tag>
    <b:SourceType>Book</b:SourceType>
    <b:Guid>{8C82213E-8CC0-5340-B4A6-5D6D254FC4BD}</b:Guid>
    <b:Title>In Black and White. Hollywood and the Melodrama of Guru Dutt</b:Title>
    <b:Publisher>Seagull Books</b:Publisher>
    <b:City>Calcuttta and New Delhi</b:City>
    <b:Year>2005</b:Year>
    <b:Author>
      <b:Author>
        <b:NameList>
          <b:Person>
            <b:Last>Cooper</b:Last>
            <b:First>Darius</b:First>
          </b:Person>
        </b:NameList>
      </b:Author>
    </b:Author>
    <b:RefOrder>2</b:RefOrder>
  </b:Source>
  <b:Source>
    <b:Tag>Ras08</b:Tag>
    <b:SourceType>Book</b:SourceType>
    <b:Guid>{954230C3-2EF7-BE43-BC08-549C19C6F13A}</b:Guid>
    <b:Author>
      <b:Author>
        <b:NameList>
          <b:Person>
            <b:Last>Doraiswamy</b:Last>
            <b:First>Rashmi</b:First>
          </b:Person>
        </b:NameList>
      </b:Author>
    </b:Author>
    <b:Title>Guru Dutt: Through Light and Shade</b:Title>
    <b:City>New Delhi</b:City>
    <b:Publisher>Wisdom Tree</b:Publisher>
    <b:Year>2008</b:Year>
    <b:RefOrder>3</b:RefOrder>
  </b:Source>
  <b:Source>
    <b:Tag>Rac05</b:Tag>
    <b:SourceType>Book</b:SourceType>
    <b:Guid>{5953B1CC-7718-E846-ABA8-6E8B15B03198}</b:Guid>
    <b:Author>
      <b:Author>
        <b:NameList>
          <b:Person>
            <b:Last>Dwyer</b:Last>
            <b:First>Rachel</b:First>
          </b:Person>
        </b:NameList>
      </b:Author>
    </b:Author>
    <b:Title>100 Bollywood Films </b:Title>
    <b:City>London</b:City>
    <b:Publisher>BFI</b:Publisher>
    <b:Year>2005</b:Year>
    <b:Pages>131-133</b:Pages>
    <b:RefOrder>4</b:RefOrder>
  </b:Source>
  <b:Source>
    <b:Tag>Nas96</b:Tag>
    <b:SourceType>Book</b:SourceType>
    <b:Guid>{670AF6BE-1568-C842-91E3-4588436E2D99}</b:Guid>
    <b:Author>
      <b:Author>
        <b:NameList>
          <b:Person>
            <b:Last>Kabir</b:Last>
            <b:First>Nasreen</b:First>
            <b:Middle>Munni</b:Middle>
          </b:Person>
        </b:NameList>
      </b:Author>
    </b:Author>
    <b:Title>Guru Dutt: A Life in Cinema</b:Title>
    <b:City>Oxford</b:City>
    <b:Publisher>Oxford UP</b:Publisher>
    <b:Year>1996</b:Year>
    <b:RefOrder>5</b:RefOrder>
  </b:Source>
  <b:Source>
    <b:Tag>Aru12</b:Tag>
    <b:SourceType>Book</b:SourceType>
    <b:Guid>{8940B052-8312-9545-AF26-B00EAD12074E}</b:Guid>
    <b:Author>
      <b:Author>
        <b:NameList>
          <b:Person>
            <b:Last>Khopar</b:Last>
            <b:First>Arun</b:First>
          </b:Person>
          <b:Person>
            <b:Last>Gokhale</b:Last>
            <b:First>Shanta</b:First>
          </b:Person>
        </b:NameList>
      </b:Author>
    </b:Author>
    <b:Title>Guru Dutt: A Tragedy in Three Acts</b:Title>
    <b:City>New Delhi</b:City>
    <b:Publisher>Penguin India</b:Publisher>
    <b:Year>2012</b:Year>
    <b:RefOrder>6</b:RefOrder>
  </b:Source>
  <b:Source>
    <b:Tag>MKR09</b:Tag>
    <b:SourceType>Book</b:SourceType>
    <b:Guid>{06616FC8-3353-A445-BC9F-DB4F811AC2B7}</b:Guid>
    <b:Author>
      <b:Author>
        <b:NameList>
          <b:Person>
            <b:Last>Raghavendra</b:Last>
            <b:First>M</b:First>
            <b:Middle>K</b:Middle>
          </b:Person>
        </b:NameList>
      </b:Author>
    </b:Author>
    <b:Title>50 Indian Film Classics</b:Title>
    <b:City>Noida</b:City>
    <b:Publisher>Harper Collins</b:Publisher>
    <b:Year>2009</b:Year>
    <b:RefOrder>7</b:RefOrder>
  </b:Source>
  <b:Source>
    <b:Tag>Ash99</b:Tag>
    <b:SourceType>Book</b:SourceType>
    <b:Guid>{558BBEED-0909-D14D-941D-4DE4A701A875}</b:Guid>
    <b:Author>
      <b:Author>
        <b:NameList>
          <b:Person>
            <b:Last>Rahadhyaksha</b:Last>
            <b:First>Ashish</b:First>
          </b:Person>
          <b:Person>
            <b:Last>Willemen</b:Last>
            <b:First>Paul</b:First>
          </b:Person>
        </b:NameList>
      </b:Author>
    </b:Author>
    <b:Title>Encyclopaedia of Indian Cinema. New revised edition</b:Title>
    <b:City>London</b:City>
    <b:Publisher>BFI</b:Publisher>
    <b:Year>1999</b:Year>
    <b:Pages>359-360</b:Pages>
    <b:RefOrder>8</b:RefOrder>
  </b:Source>
  <b:Source>
    <b:Tag>Shu40</b:Tag>
    <b:SourceType>BookSection</b:SourceType>
    <b:Guid>{D3D5ACF5-2680-F645-9F10-43B56AD1B0B5}</b:Guid>
    <b:Title>Reflected Readings in Available Light: Cameraman in the Shadow of Hindi Cinema</b:Title>
    <b:City>New Delhi</b:City>
    <b:Publisher>Safe</b:Publisher>
    <b:Year>118-140</b:Year>
    <b:Author>
      <b:Author>
        <b:NameList>
          <b:Person>
            <b:Last>Sengupta</b:Last>
            <b:First>Shuddhabrata</b:First>
          </b:Person>
        </b:NameList>
      </b:Author>
      <b:Editor>
        <b:NameList>
          <b:Person>
            <b:Last>Kaur</b:Last>
            <b:First>Raminder</b:First>
          </b:Person>
          <b:Person>
            <b:Last>Sinha</b:Last>
            <b:First>Ajay</b:First>
            <b:Middle>J</b:Middle>
          </b:Person>
        </b:NameList>
      </b:Editor>
    </b:Author>
    <b:BookTitle>Bollyworld: Popular Indian Cinema through a Transnational Lens</b:BookTitle>
    <b:RefOrder>9</b:RefOrder>
  </b:Source>
  <b:Source>
    <b:Tag>Rav89</b:Tag>
    <b:SourceType>JournalArticle</b:SourceType>
    <b:Guid>{07BE463C-4CF2-9146-9833-C103F81765B4}</b:Guid>
    <b:Title>The Melodramatic Mode and the Commercial Hindi Cinema: Notes on Film History, Narrative and Performance in the 1950s</b:Title>
    <b:Year>1989</b:Year>
    <b:Volume>30</b:Volume>
    <b:Pages>29-50</b:Pages>
    <b:Author>
      <b:Author>
        <b:NameList>
          <b:Person>
            <b:Last>Vasudevan</b:Last>
            <b:First>Ravi</b:First>
          </b:Person>
        </b:NameList>
      </b:Author>
    </b:Author>
    <b:JournalName>Screen</b:JournalName>
    <b:Issue>3</b:Issue>
    <b:RefOrder>10</b:RefOrder>
  </b:Source>
</b:Sources>
</file>

<file path=customXml/itemProps1.xml><?xml version="1.0" encoding="utf-8"?>
<ds:datastoreItem xmlns:ds="http://schemas.openxmlformats.org/officeDocument/2006/customXml" ds:itemID="{B6EBB43D-BCEF-3C49-9B18-C8CF7DF9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31</cp:revision>
  <dcterms:created xsi:type="dcterms:W3CDTF">2014-11-18T18:07:00Z</dcterms:created>
  <dcterms:modified xsi:type="dcterms:W3CDTF">2014-11-19T02:15:00Z</dcterms:modified>
</cp:coreProperties>
</file>