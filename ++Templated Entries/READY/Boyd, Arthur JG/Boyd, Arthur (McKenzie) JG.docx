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1A84E8BFAD4F3D873031C6AD8D13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74CF822D694E00ACB58D5A87A3D87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70024" w:rsidP="00770024">
                <w:r>
                  <w:t>Janet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7D1841030D4631BBE9639E1C75F5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4EF30E4E564366B30ACEE9D02D15F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70024" w:rsidP="00770024">
                <w:r>
                  <w:t>McKenzie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0635DCF93D4848AA300CB8F870E90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FFDC9953B5452095F2D730584F093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DE3321DFA0244079D11ADA32FACEAC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70024" w:rsidP="00770024">
                <w:r w:rsidRPr="00770024">
                  <w:t>Boyd, Arthur (1920-1999)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B7324F084D74B6E86FF6156E5BA12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9CE64E9E7BA4D68AF273F0D0CC5DB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70024" w:rsidP="00770024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33F6995D5CB4FED9923E64FBDD52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70024" w:rsidRPr="00C05B96" w:rsidRDefault="00770024" w:rsidP="00FA6ACF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  <w:p w:rsidR="00770024" w:rsidRPr="00C05B96" w:rsidRDefault="00770024" w:rsidP="00FA6ACF"/>
              <w:p w:rsidR="00770024" w:rsidRDefault="00770024" w:rsidP="00FA6ACF">
                <w:r>
                  <w:t>Boyd’s</w:t>
                </w:r>
                <w:r w:rsidRPr="00C05B96">
                  <w:t xml:space="preserve"> grandfather, with whom he lived on Port Phillip Bay from 1936 to 1939, encouraged </w:t>
                </w:r>
                <w:r>
                  <w:t>his</w:t>
                </w:r>
                <w:r w:rsidRPr="00C05B96">
                  <w:t xml:space="preserve"> career. </w:t>
                </w:r>
                <w:r>
                  <w:t>During that time, Boyd</w:t>
                </w:r>
                <w:r w:rsidRPr="00C05B96">
                  <w:t xml:space="preserve"> developed </w:t>
                </w:r>
                <w:r>
                  <w:t xml:space="preserve">his </w:t>
                </w:r>
                <w:r w:rsidRPr="00C05B96">
                  <w:t>self-discipline</w:t>
                </w:r>
                <w:r>
                  <w:t xml:space="preserve">, </w:t>
                </w:r>
                <w:r w:rsidRPr="00C05B96">
                  <w:t>powers of observation,</w:t>
                </w:r>
                <w:r>
                  <w:t xml:space="preserve"> work ethic, and</w:t>
                </w:r>
                <w:r w:rsidRPr="00C05B96">
                  <w:t xml:space="preserve"> independent dialogue with the Australian landscape. In 1936 he met </w:t>
                </w:r>
                <w:proofErr w:type="spellStart"/>
                <w:r w:rsidRPr="00C05B96">
                  <w:t>Yosl</w:t>
                </w:r>
                <w:proofErr w:type="spellEnd"/>
                <w:r w:rsidRPr="00C05B96">
                  <w:t xml:space="preserve"> Bergner</w:t>
                </w:r>
                <w:r>
                  <w:t>,</w:t>
                </w:r>
                <w:r w:rsidRPr="00C05B96">
                  <w:t xml:space="preserve"> a Polish Jewish painter who exerted </w:t>
                </w:r>
                <w:r>
                  <w:t xml:space="preserve">a </w:t>
                </w:r>
                <w:r w:rsidRPr="00C05B96">
                  <w:t xml:space="preserve">profound influence on Boyd’s development. </w:t>
                </w:r>
                <w:r>
                  <w:t>The i</w:t>
                </w:r>
                <w:r w:rsidRPr="00C05B96">
                  <w:t>mpending disaster in Europe and the threat to the Jews were still remote to Australians in 1938</w:t>
                </w:r>
                <w:r>
                  <w:t>, but</w:t>
                </w:r>
                <w:r w:rsidRPr="00C05B96">
                  <w:t xml:space="preserve"> Bergne</w:t>
                </w:r>
                <w:r>
                  <w:t xml:space="preserve">r’s life experiences enabled him to act as a sort of </w:t>
                </w:r>
                <w:r w:rsidRPr="00C05B96">
                  <w:t>prophet of doom</w:t>
                </w:r>
                <w:r>
                  <w:t>. H</w:t>
                </w:r>
                <w:r w:rsidRPr="00C05B96">
                  <w:t>is direct experience of European e</w:t>
                </w:r>
                <w:r>
                  <w:t>xpressionism allowed him to introduce</w:t>
                </w:r>
                <w:r w:rsidRPr="00C05B96">
                  <w:t xml:space="preserve"> the work of </w:t>
                </w:r>
                <w:proofErr w:type="spellStart"/>
                <w:r w:rsidRPr="00C05B96">
                  <w:t>Edvard</w:t>
                </w:r>
                <w:proofErr w:type="spellEnd"/>
                <w:r w:rsidRPr="00C05B96">
                  <w:t xml:space="preserve"> Munch and Oskar Kokoschka</w:t>
                </w:r>
                <w:r>
                  <w:t xml:space="preserve"> to Boyd</w:t>
                </w:r>
                <w:r w:rsidRPr="00C05B96">
                  <w:t xml:space="preserve">. The Russian émigré </w:t>
                </w:r>
                <w:proofErr w:type="spellStart"/>
                <w:r w:rsidRPr="00C05B96">
                  <w:t>D</w:t>
                </w:r>
                <w:r>
                  <w:t>anila</w:t>
                </w:r>
                <w:proofErr w:type="spellEnd"/>
                <w:r>
                  <w:t xml:space="preserve"> </w:t>
                </w:r>
                <w:proofErr w:type="spellStart"/>
                <w:r>
                  <w:t>Vassilieff</w:t>
                </w:r>
                <w:proofErr w:type="spellEnd"/>
                <w:r>
                  <w:t xml:space="preserve"> also acted as</w:t>
                </w:r>
                <w:r w:rsidRPr="00C05B96">
                  <w:t xml:space="preserve"> </w:t>
                </w:r>
                <w:r>
                  <w:t xml:space="preserve">a </w:t>
                </w:r>
                <w:r w:rsidRPr="00C05B96">
                  <w:t>catalyst for Boyd to experiment widely</w:t>
                </w:r>
                <w:r>
                  <w:t>.</w:t>
                </w:r>
              </w:p>
              <w:p w:rsidR="00770024" w:rsidRDefault="00770024" w:rsidP="00FA6ACF"/>
              <w:p w:rsidR="00770024" w:rsidRDefault="00770024" w:rsidP="00FA6ACF">
                <w:r>
                  <w:t>File: boyd1.jpg</w:t>
                </w:r>
              </w:p>
              <w:p w:rsidR="00770024" w:rsidRDefault="00770024" w:rsidP="00FA6ACF"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E67F53">
                  <w:t>Arthur Boyd</w:t>
                </w:r>
                <w:r w:rsidRPr="00770024">
                  <w:rPr>
                    <w:i/>
                  </w:rPr>
                  <w:t>, Paintings in the Studio: ‘Figure Supporting Back Legs’</w:t>
                </w:r>
                <w:r w:rsidRPr="00E67F53">
                  <w:t xml:space="preserve"> </w:t>
                </w:r>
                <w:r w:rsidRPr="00770024">
                  <w:rPr>
                    <w:i/>
                  </w:rPr>
                  <w:t xml:space="preserve">and ‘Interior with Black Rabbit’, </w:t>
                </w:r>
                <w:r w:rsidRPr="00E67F53">
                  <w:t>1973-4, oil on canvas, 313.5x433.2 cm, National Gallery Australia, Accession No: NGA 75.3.118.</w:t>
                </w:r>
              </w:p>
              <w:p w:rsidR="00FA6ACF" w:rsidRDefault="00FA6ACF" w:rsidP="00FA6ACF">
                <w:r>
                  <w:t xml:space="preserve">Although Boyd was </w:t>
                </w:r>
                <w:r w:rsidRPr="00C05B96">
                  <w:t>not old enough to experience armed combat</w:t>
                </w:r>
                <w:r>
                  <w:t>, the t</w:t>
                </w:r>
                <w:r w:rsidRPr="00C05B96">
                  <w:t xml:space="preserve">housands of drawings </w:t>
                </w:r>
                <w:r>
                  <w:t xml:space="preserve">he </w:t>
                </w:r>
                <w:r w:rsidRPr="00C05B96">
                  <w:t xml:space="preserve">made during </w:t>
                </w:r>
                <w:r>
                  <w:t xml:space="preserve">his time in the army </w:t>
                </w:r>
                <w:r w:rsidRPr="00C05B96">
                  <w:t>underpin the proliferation of</w:t>
                </w:r>
                <w:r>
                  <w:t xml:space="preserve"> his</w:t>
                </w:r>
                <w:r w:rsidRPr="00C05B96">
                  <w:t xml:space="preserve"> </w:t>
                </w:r>
                <w:r>
                  <w:t xml:space="preserve">painted </w:t>
                </w:r>
                <w:r w:rsidRPr="00C05B96">
                  <w:t>work from 1946</w:t>
                </w:r>
                <w:r>
                  <w:t xml:space="preserve"> to 48. </w:t>
                </w:r>
                <w:r>
                  <w:lastRenderedPageBreak/>
                  <w:t>In these</w:t>
                </w:r>
                <w:r w:rsidRPr="00C05B96">
                  <w:t xml:space="preserve"> powerful paintings</w:t>
                </w:r>
                <w:r>
                  <w:t>,</w:t>
                </w:r>
                <w:r w:rsidRPr="00C05B96">
                  <w:t xml:space="preserve"> </w:t>
                </w:r>
                <w:r>
                  <w:t>the Australian landscape forms</w:t>
                </w:r>
                <w:r w:rsidRPr="00C05B96">
                  <w:t xml:space="preserve"> the backdrop for biblical narratives</w:t>
                </w:r>
                <w:r>
                  <w:t xml:space="preserve"> which are </w:t>
                </w:r>
                <w:r w:rsidRPr="004845A2">
                  <w:t>metaphors</w:t>
                </w:r>
                <w:r w:rsidRPr="00C05B96">
                  <w:t xml:space="preserve"> for the world war and </w:t>
                </w:r>
                <w:r>
                  <w:t xml:space="preserve">the </w:t>
                </w:r>
                <w:r w:rsidRPr="00C05B96">
                  <w:t>Holocaust</w:t>
                </w:r>
                <w:r>
                  <w:t xml:space="preserve">. Boyd incorporates </w:t>
                </w:r>
                <w:r w:rsidRPr="00C05B96">
                  <w:t xml:space="preserve">references to literature and the history of art, particularly the work of Pieter Breughel and Hieronymus Bosch. </w:t>
                </w:r>
                <w:r>
                  <w:t xml:space="preserve">Paintings such as </w:t>
                </w:r>
                <w:r w:rsidRPr="00C05B96">
                  <w:rPr>
                    <w:i/>
                  </w:rPr>
                  <w:t>The Mockers</w:t>
                </w:r>
                <w:r>
                  <w:rPr>
                    <w:i/>
                  </w:rPr>
                  <w:t xml:space="preserve"> </w:t>
                </w:r>
                <w:r>
                  <w:t>(1945)</w:t>
                </w:r>
                <w:r w:rsidRPr="00C05B96">
                  <w:t xml:space="preserve"> and </w:t>
                </w:r>
                <w:r w:rsidRPr="00C05B96">
                  <w:rPr>
                    <w:i/>
                  </w:rPr>
                  <w:t>Melbourne Burning</w:t>
                </w:r>
                <w:r>
                  <w:t xml:space="preserve"> (1946-7) became iconic</w:t>
                </w:r>
                <w:r w:rsidRPr="00C05B96">
                  <w:t xml:space="preserve"> i</w:t>
                </w:r>
                <w:r>
                  <w:t>n Australian art. These were</w:t>
                </w:r>
                <w:r w:rsidRPr="00C05B96">
                  <w:t xml:space="preserve"> followed </w:t>
                </w:r>
                <w:r>
                  <w:t xml:space="preserve">by </w:t>
                </w:r>
                <w:r w:rsidRPr="00C05B96">
                  <w:t xml:space="preserve">landscape paintings of the arid </w:t>
                </w:r>
                <w:proofErr w:type="spellStart"/>
                <w:r w:rsidRPr="00C05B96">
                  <w:t>Wimmera</w:t>
                </w:r>
                <w:proofErr w:type="spellEnd"/>
                <w:r>
                  <w:t xml:space="preserve"> area. Boyd’s</w:t>
                </w:r>
                <w:r w:rsidRPr="00C05B96">
                  <w:t xml:space="preserve"> trip to central Australia resulted in</w:t>
                </w:r>
                <w:r>
                  <w:t xml:space="preserve"> brooding and intense</w:t>
                </w:r>
                <w:r w:rsidRPr="00C05B96">
                  <w:t xml:space="preserve"> </w:t>
                </w:r>
                <w:r>
                  <w:t>ink drawings of detribalised Aboriginal people</w:t>
                </w:r>
                <w:r w:rsidRPr="00C05B96">
                  <w:t xml:space="preserve">. </w:t>
                </w:r>
                <w:r w:rsidRPr="00C05B96">
                  <w:rPr>
                    <w:i/>
                  </w:rPr>
                  <w:t>The Bride</w:t>
                </w:r>
                <w:r w:rsidRPr="00C05B96">
                  <w:t xml:space="preserve"> (1957-59) se</w:t>
                </w:r>
                <w:r>
                  <w:t xml:space="preserve">ries, uniquely </w:t>
                </w:r>
                <w:r w:rsidRPr="00C05B96">
                  <w:t>con</w:t>
                </w:r>
                <w:r>
                  <w:t>veying</w:t>
                </w:r>
                <w:r w:rsidRPr="00C05B96">
                  <w:t xml:space="preserve"> the </w:t>
                </w:r>
                <w:r>
                  <w:t xml:space="preserve">wretched </w:t>
                </w:r>
                <w:r w:rsidRPr="00C05B96">
                  <w:t>plig</w:t>
                </w:r>
                <w:r>
                  <w:t>ht of Aboriginal people, was the consequence of</w:t>
                </w:r>
                <w:r w:rsidRPr="00C05B96">
                  <w:t xml:space="preserve"> sketchbook drawings</w:t>
                </w:r>
                <w:r>
                  <w:t>.</w:t>
                </w:r>
              </w:p>
              <w:p w:rsidR="00FA6ACF" w:rsidRPr="00C05B96" w:rsidRDefault="00FA6ACF" w:rsidP="00FA6ACF"/>
              <w:p w:rsidR="003F0D73" w:rsidRDefault="00FA6ACF" w:rsidP="00FA6ACF">
                <w:r w:rsidRPr="00C05B96">
                  <w:t>In 1959 Arthur Boyd and his wife Yvonne left Australia for London. Having seen old master works in reproduction, Boyd revelled i</w:t>
                </w:r>
                <w:r>
                  <w:t>n the National Gallery. He travelled the continent visiting museum collections. His</w:t>
                </w:r>
                <w:r w:rsidRPr="00C05B96">
                  <w:t xml:space="preserve"> Aboriginal</w:t>
                </w:r>
                <w:r>
                  <w:t xml:space="preserve"> people transformed into lovers:</w:t>
                </w:r>
                <w:r w:rsidRPr="00C05B96">
                  <w:t xml:space="preserve"> </w:t>
                </w:r>
                <w:r w:rsidRPr="00C05B96">
                  <w:rPr>
                    <w:i/>
                  </w:rPr>
                  <w:t>Nude with Beast</w:t>
                </w:r>
                <w:r>
                  <w:t xml:space="preserve"> (1962-3) series was</w:t>
                </w:r>
                <w:r w:rsidRPr="00C05B96">
                  <w:t xml:space="preserve"> based specifically on Titian’s rendering of Diana and </w:t>
                </w:r>
                <w:proofErr w:type="spellStart"/>
                <w:r w:rsidRPr="00C05B96">
                  <w:t>Actaeon</w:t>
                </w:r>
                <w:proofErr w:type="spellEnd"/>
                <w:r>
                  <w:t xml:space="preserve">, a </w:t>
                </w:r>
                <w:r w:rsidRPr="00C05B96">
                  <w:t xml:space="preserve">story of suffering and punishment, human fallibility and temptation. Collaborative projects with historian T.S.R. </w:t>
                </w:r>
                <w:proofErr w:type="spellStart"/>
                <w:r w:rsidRPr="00C05B96">
                  <w:t>Boase</w:t>
                </w:r>
                <w:proofErr w:type="spellEnd"/>
                <w:r w:rsidRPr="00C05B96">
                  <w:t xml:space="preserve"> and </w:t>
                </w:r>
                <w:r>
                  <w:t xml:space="preserve">Australian </w:t>
                </w:r>
                <w:r w:rsidRPr="00C05B96">
                  <w:t>poet Peter Porter provided inspiration and sustained direction</w:t>
                </w:r>
                <w:r>
                  <w:t>,</w:t>
                </w:r>
                <w:r w:rsidRPr="00C05B96">
                  <w:t xml:space="preserve"> expanding Boyd’s imagery. For the next 20 years</w:t>
                </w:r>
                <w:r>
                  <w:t>,</w:t>
                </w:r>
                <w:r w:rsidRPr="00C05B96">
                  <w:t xml:space="preserve"> moving between England and A</w:t>
                </w:r>
                <w:r>
                  <w:t>ustralia, he painted prolifically. His projects</w:t>
                </w:r>
                <w:r w:rsidRPr="00C05B96">
                  <w:t xml:space="preserve"> addressed the role of the artist, env</w:t>
                </w:r>
                <w:bookmarkStart w:id="0" w:name="_GoBack"/>
                <w:bookmarkEnd w:id="0"/>
                <w:r w:rsidRPr="00C05B96">
                  <w:t>ironmental issues,</w:t>
                </w:r>
                <w:r>
                  <w:t xml:space="preserve"> and</w:t>
                </w:r>
                <w:r w:rsidRPr="00C05B96">
                  <w:t xml:space="preserve"> war. </w:t>
                </w:r>
                <w:r>
                  <w:t xml:space="preserve">Boyd’s home in </w:t>
                </w:r>
                <w:proofErr w:type="spellStart"/>
                <w:r w:rsidRPr="00C05B96">
                  <w:t>Bundanon</w:t>
                </w:r>
                <w:proofErr w:type="spellEnd"/>
                <w:r>
                  <w:t xml:space="preserve">, </w:t>
                </w:r>
                <w:r w:rsidRPr="00C05B96">
                  <w:t xml:space="preserve">New South </w:t>
                </w:r>
                <w:r>
                  <w:t>Wales inspired some of Australia’s finest landscape paintings.</w:t>
                </w:r>
                <w:r w:rsidRPr="00C05B96">
                  <w:t xml:space="preserve"> </w:t>
                </w:r>
                <w:r>
                  <w:t>T</w:t>
                </w:r>
                <w:r w:rsidRPr="00C05B96">
                  <w:t xml:space="preserve">he </w:t>
                </w:r>
                <w:r w:rsidRPr="00C05B96">
                  <w:rPr>
                    <w:i/>
                  </w:rPr>
                  <w:t>Caged Painter</w:t>
                </w:r>
                <w:r w:rsidRPr="00C05B96">
                  <w:t xml:space="preserve"> series (1970s) </w:t>
                </w:r>
                <w:r>
                  <w:t xml:space="preserve">by contrast, comprises </w:t>
                </w:r>
                <w:r w:rsidRPr="00C05B96">
                  <w:t>searing images of the role of the artist in society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0E72A8C3D1453482987F7A2BEF8B22"/>
              </w:placeholder>
            </w:sdtPr>
            <w:sdtEndPr/>
            <w:sdtContent>
              <w:p w:rsidR="00FA6ACF" w:rsidRDefault="00FA6ACF" w:rsidP="00FA6ACF"/>
              <w:p w:rsidR="00FA6ACF" w:rsidRDefault="00FA6ACF" w:rsidP="00FA6ACF">
                <w:sdt>
                  <w:sdtPr>
                    <w:id w:val="21106956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Art65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(Philipp)</w:t>
                    </w:r>
                    <w:r>
                      <w:fldChar w:fldCharType="end"/>
                    </w:r>
                  </w:sdtContent>
                </w:sdt>
              </w:p>
              <w:p w:rsidR="00FA6ACF" w:rsidRDefault="00FA6ACF" w:rsidP="00FA6ACF"/>
              <w:p w:rsidR="00FA6ACF" w:rsidRDefault="00FA6ACF" w:rsidP="00FA6ACF">
                <w:sdt>
                  <w:sdtPr>
                    <w:id w:val="5961414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McK00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(McKenzie)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32BB8" w:rsidP="00FA6ACF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B8" w:rsidRDefault="00D32BB8" w:rsidP="007A0D55">
      <w:pPr>
        <w:spacing w:after="0" w:line="240" w:lineRule="auto"/>
      </w:pPr>
      <w:r>
        <w:separator/>
      </w:r>
    </w:p>
  </w:endnote>
  <w:endnote w:type="continuationSeparator" w:id="0">
    <w:p w:rsidR="00D32BB8" w:rsidRDefault="00D32B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B8" w:rsidRDefault="00D32BB8" w:rsidP="007A0D55">
      <w:pPr>
        <w:spacing w:after="0" w:line="240" w:lineRule="auto"/>
      </w:pPr>
      <w:r>
        <w:separator/>
      </w:r>
    </w:p>
  </w:footnote>
  <w:footnote w:type="continuationSeparator" w:id="0">
    <w:p w:rsidR="00D32BB8" w:rsidRDefault="00D32B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F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0FB"/>
    <w:rsid w:val="00590035"/>
    <w:rsid w:val="005B177E"/>
    <w:rsid w:val="005B3921"/>
    <w:rsid w:val="005F26D7"/>
    <w:rsid w:val="005F5450"/>
    <w:rsid w:val="006D0412"/>
    <w:rsid w:val="007411B9"/>
    <w:rsid w:val="0077002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BB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6AC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1A84E8BFAD4F3D873031C6AD8D1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E732-B795-4956-99EA-5DF9EF41B39A}"/>
      </w:docPartPr>
      <w:docPartBody>
        <w:p w:rsidR="00000000" w:rsidRDefault="00CE14A6">
          <w:pPr>
            <w:pStyle w:val="431A84E8BFAD4F3D873031C6AD8D13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74CF822D694E00ACB58D5A87A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EE11-AFF4-4A53-A301-599C05676264}"/>
      </w:docPartPr>
      <w:docPartBody>
        <w:p w:rsidR="00000000" w:rsidRDefault="00CE14A6">
          <w:pPr>
            <w:pStyle w:val="A674CF822D694E00ACB58D5A87A3D8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7D1841030D4631BBE9639E1C75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884B-BBDA-4C90-826C-64F043C4911B}"/>
      </w:docPartPr>
      <w:docPartBody>
        <w:p w:rsidR="00000000" w:rsidRDefault="00CE14A6">
          <w:pPr>
            <w:pStyle w:val="D57D1841030D4631BBE9639E1C75F5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4EF30E4E564366B30ACEE9D02D1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158A-B19C-4C7A-AE38-6A0A662602AF}"/>
      </w:docPartPr>
      <w:docPartBody>
        <w:p w:rsidR="00000000" w:rsidRDefault="00CE14A6">
          <w:pPr>
            <w:pStyle w:val="9B4EF30E4E564366B30ACEE9D02D15F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10635DCF93D4848AA300CB8F870E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C850-299D-4283-83AF-6FCA45969858}"/>
      </w:docPartPr>
      <w:docPartBody>
        <w:p w:rsidR="00000000" w:rsidRDefault="00CE14A6">
          <w:pPr>
            <w:pStyle w:val="710635DCF93D4848AA300CB8F870E9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FFDC9953B5452095F2D730584F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E3DF-EE1D-4430-AC99-6D4B0AA28391}"/>
      </w:docPartPr>
      <w:docPartBody>
        <w:p w:rsidR="00000000" w:rsidRDefault="00CE14A6">
          <w:pPr>
            <w:pStyle w:val="24FFDC9953B5452095F2D730584F0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E3321DFA0244079D11ADA32FAC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011E-ADA3-4623-8A0B-53C6FBD6EE36}"/>
      </w:docPartPr>
      <w:docPartBody>
        <w:p w:rsidR="00000000" w:rsidRDefault="00CE14A6">
          <w:pPr>
            <w:pStyle w:val="5DE3321DFA0244079D11ADA32FACEA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7324F084D74B6E86FF6156E5BA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249A9-BBDB-43E3-8960-55628993DF27}"/>
      </w:docPartPr>
      <w:docPartBody>
        <w:p w:rsidR="00000000" w:rsidRDefault="00CE14A6">
          <w:pPr>
            <w:pStyle w:val="BB7324F084D74B6E86FF6156E5BA12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CE64E9E7BA4D68AF273F0D0CC5D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9CD1-7A7B-4823-821B-1BF40BA9324F}"/>
      </w:docPartPr>
      <w:docPartBody>
        <w:p w:rsidR="00000000" w:rsidRDefault="00CE14A6">
          <w:pPr>
            <w:pStyle w:val="39CE64E9E7BA4D68AF273F0D0CC5DB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3F6995D5CB4FED9923E64FBDD5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50E2-9BB6-4EDF-9512-801D3D4FA1E7}"/>
      </w:docPartPr>
      <w:docPartBody>
        <w:p w:rsidR="00000000" w:rsidRDefault="00CE14A6">
          <w:pPr>
            <w:pStyle w:val="E33F6995D5CB4FED9923E64FBDD52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0E72A8C3D1453482987F7A2BEF8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DEFB-C5FC-418D-ACD8-F6698A99BC82}"/>
      </w:docPartPr>
      <w:docPartBody>
        <w:p w:rsidR="00000000" w:rsidRDefault="00CE14A6">
          <w:pPr>
            <w:pStyle w:val="DB0E72A8C3D1453482987F7A2BEF8B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A6"/>
    <w:rsid w:val="00C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McK00</b:Tag>
    <b:SourceType>Book</b:SourceType>
    <b:Guid>{955C57DF-A054-421C-90AF-3BC54FB76B94}</b:Guid>
    <b:Author>
      <b:Author>
        <b:NameList>
          <b:Person>
            <b:Last>McKenzie</b:Last>
            <b:First>Janet</b:First>
          </b:Person>
        </b:NameList>
      </b:Author>
    </b:Author>
    <b:Title>Arthur Boyd: Art and Life</b:Title>
    <b:Year>2000</b:Year>
    <b:City>London</b:City>
    <b:Publisher>Thames and Hudson</b:Publisher>
    <b:RefOrder>2</b:RefOrder>
  </b:Source>
  <b:Source>
    <b:Tag>Art65</b:Tag>
    <b:SourceType>Book</b:SourceType>
    <b:Guid>{6DE61B6D-3B1F-4A07-AB2B-5C47079DAC26}</b:Guid>
    <b:Title>Arthur Boyd</b:Title>
    <b:Year>1967</b:Year>
    <b:City>London</b:City>
    <b:Publisher>Thames and Hudson London</b:Publisher>
    <b:Author>
      <b:Author>
        <b:NameList>
          <b:Person>
            <b:Last>Philipp</b:Last>
            <b:First>Franz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3CE5881-28EE-4E9D-BF2D-72FB63F6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2014-10-04T22:24:00Z</dcterms:created>
  <dcterms:modified xsi:type="dcterms:W3CDTF">2014-10-04T22:31:00Z</dcterms:modified>
</cp:coreProperties>
</file>