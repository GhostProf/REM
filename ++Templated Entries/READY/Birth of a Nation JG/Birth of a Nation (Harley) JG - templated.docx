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69804BFB99D4E5FB3D32213CE229BF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AD2CCDA547646CBAA27FE9D8B01A25F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4724EC" w:rsidP="004724EC">
                <w:r>
                  <w:t>Jeremy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8D73DADFE36465A8F378FB254747C3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624628E43EC468EBF28FA99E34CD32A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4724EC" w:rsidP="004724EC">
                <w:r>
                  <w:t>Harley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CFC4C53AC714B60A46C021FD431357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59468394D4B4BACBF6069C8CBDF73FD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4724EC" w:rsidP="004724EC">
                <w:r>
                  <w:t>Independent researcher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rFonts w:eastAsiaTheme="minorEastAsia"/>
              <w:sz w:val="24"/>
              <w:szCs w:val="24"/>
            </w:rPr>
            <w:alias w:val="Article headword"/>
            <w:tag w:val="articleHeadword"/>
            <w:id w:val="-361440020"/>
            <w:placeholder>
              <w:docPart w:val="12EFFB9FD3C4414D8D8F327E7AF5C41C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4724EC" w:rsidP="003F0D73">
                <w:pPr>
                  <w:rPr>
                    <w:b/>
                  </w:rPr>
                </w:pPr>
                <w:r w:rsidRPr="004724EC">
                  <w:rPr>
                    <w:rFonts w:eastAsiaTheme="minorEastAsia"/>
                    <w:sz w:val="24"/>
                    <w:szCs w:val="24"/>
                  </w:rPr>
                  <w:t>The Birth of a Nation</w:t>
                </w:r>
                <w:r>
                  <w:rPr>
                    <w:rFonts w:eastAsiaTheme="minorEastAsia"/>
                    <w:sz w:val="24"/>
                    <w:szCs w:val="24"/>
                  </w:rPr>
                  <w:t xml:space="preserve"> (1915)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EBDA028215104B13BFF86B21E1661A4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D3F8214C0A964E8A9117352484901F8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3D57FE" w:rsidRDefault="003D57FE" w:rsidP="003D57FE">
                <w:r w:rsidRPr="00142B97">
                  <w:rPr>
                    <w:i/>
                  </w:rPr>
                  <w:t>The Birth of a Nation</w:t>
                </w:r>
                <w:r w:rsidRPr="00270D88">
                  <w:t xml:space="preserve"> is a 1915 silent film by D. W. Griffith</w:t>
                </w:r>
                <w:r>
                  <w:t>,</w:t>
                </w:r>
                <w:r w:rsidRPr="00270D88">
                  <w:t xml:space="preserve"> known equally for its cinematic innovation and </w:t>
                </w:r>
                <w:r>
                  <w:t xml:space="preserve">for the </w:t>
                </w:r>
                <w:r w:rsidRPr="00270D88">
                  <w:t>social controversy</w:t>
                </w:r>
                <w:r>
                  <w:t xml:space="preserve"> it has caused, becoming </w:t>
                </w:r>
                <w:r w:rsidRPr="00270D88">
                  <w:t xml:space="preserve">one of the most debated American films </w:t>
                </w:r>
                <w:r>
                  <w:t>in history</w:t>
                </w:r>
                <w:r w:rsidRPr="00270D88">
                  <w:t>. The story is based on written works by Thomas Dixon Jr. that aimed to refute the pre-eminent narrative on race at the time, Harriet Beecher Stowe</w:t>
                </w:r>
                <w:r>
                  <w:t>’s</w:t>
                </w:r>
                <w:r w:rsidRPr="00270D88">
                  <w:t xml:space="preserve"> anti-slavery</w:t>
                </w:r>
                <w:r>
                  <w:t xml:space="preserve"> novel</w:t>
                </w:r>
                <w:r w:rsidRPr="00270D88">
                  <w:t xml:space="preserve"> </w:t>
                </w:r>
                <w:r w:rsidRPr="00270D88">
                  <w:rPr>
                    <w:i/>
                  </w:rPr>
                  <w:t xml:space="preserve">Uncle Tom’s Cabin </w:t>
                </w:r>
                <w:r>
                  <w:t>(1852). Beginning in the pre-Civil-</w:t>
                </w:r>
                <w:r w:rsidRPr="00270D88">
                  <w:t>War era and continuing through Reconstruction,</w:t>
                </w:r>
                <w:r>
                  <w:t xml:space="preserve"> the story of</w:t>
                </w:r>
                <w:r w:rsidRPr="00270D88">
                  <w:t xml:space="preserve"> </w:t>
                </w:r>
                <w:r w:rsidRPr="00142B97">
                  <w:rPr>
                    <w:i/>
                  </w:rPr>
                  <w:t>The Birth of a Nation</w:t>
                </w:r>
                <w:r w:rsidRPr="00270D88">
                  <w:t xml:space="preserve"> depicts the Ku Klux Klan as a heroic group </w:t>
                </w:r>
                <w:proofErr w:type="spellStart"/>
                <w:r w:rsidRPr="00270D88">
                  <w:t>indispensible</w:t>
                </w:r>
                <w:proofErr w:type="spellEnd"/>
                <w:r w:rsidRPr="00270D88">
                  <w:t xml:space="preserve"> in protecting white so</w:t>
                </w:r>
                <w:r>
                  <w:t>ciety from black infiltration. At</w:t>
                </w:r>
                <w:r w:rsidRPr="00270D88">
                  <w:t xml:space="preserve"> three hours and $100,000, </w:t>
                </w:r>
                <w:r>
                  <w:t>the movie’s</w:t>
                </w:r>
                <w:r w:rsidRPr="00270D88">
                  <w:t xml:space="preserve"> length and budget significantly exceeded any previous American film. Revolutionary not only in scope and visual technique, it was also the first film to be distributed with a uniquely compiled score. Modernist filmmakers such as Sergei Eisenstein and </w:t>
                </w:r>
                <w:proofErr w:type="spellStart"/>
                <w:r w:rsidRPr="00270D88">
                  <w:t>Vsevolod</w:t>
                </w:r>
                <w:proofErr w:type="spellEnd"/>
                <w:r w:rsidRPr="00270D88">
                  <w:t xml:space="preserve"> </w:t>
                </w:r>
                <w:proofErr w:type="spellStart"/>
                <w:r w:rsidRPr="00270D88">
                  <w:t>Pudovkin</w:t>
                </w:r>
                <w:proofErr w:type="spellEnd"/>
                <w:r w:rsidRPr="00270D88">
                  <w:t xml:space="preserve"> cite</w:t>
                </w:r>
                <w:r>
                  <w:t>d</w:t>
                </w:r>
                <w:r w:rsidRPr="00270D88">
                  <w:t xml:space="preserve"> Griffith in </w:t>
                </w:r>
                <w:r>
                  <w:t>having influenced</w:t>
                </w:r>
                <w:r w:rsidRPr="00270D88">
                  <w:t xml:space="preserve"> their montage technique</w:t>
                </w:r>
                <w:r>
                  <w:t xml:space="preserve"> (Baldwin</w:t>
                </w:r>
                <w:r w:rsidRPr="00270D88">
                  <w:t xml:space="preserve"> 65), although Eisenstein decried the idea of forgiving the film’s racism in ligh</w:t>
                </w:r>
                <w:r>
                  <w:t>t of its cinematic value (Platt</w:t>
                </w:r>
                <w:r w:rsidRPr="00270D88">
                  <w:t xml:space="preserve"> 81). </w:t>
                </w:r>
                <w:r>
                  <w:t>Still widely cited as a document of early twentieth-century racism</w:t>
                </w:r>
                <w:r w:rsidRPr="00270D88">
                  <w:t xml:space="preserve">, </w:t>
                </w:r>
                <w:r w:rsidRPr="00270D88">
                  <w:rPr>
                    <w:i/>
                  </w:rPr>
                  <w:t>Birth of a Nation</w:t>
                </w:r>
                <w:r w:rsidRPr="00270D88">
                  <w:t xml:space="preserve"> </w:t>
                </w:r>
                <w:r>
                  <w:t xml:space="preserve">also </w:t>
                </w:r>
                <w:r w:rsidRPr="00270D88">
                  <w:t xml:space="preserve">continues to </w:t>
                </w:r>
                <w:r>
                  <w:t xml:space="preserve">be seen as an </w:t>
                </w:r>
                <w:proofErr w:type="spellStart"/>
                <w:r>
                  <w:t>indispensible</w:t>
                </w:r>
                <w:proofErr w:type="spellEnd"/>
                <w:r>
                  <w:t xml:space="preserve"> work in the</w:t>
                </w:r>
                <w:r w:rsidRPr="00270D88">
                  <w:t xml:space="preserve"> </w:t>
                </w:r>
                <w:r>
                  <w:t>advancement of</w:t>
                </w:r>
                <w:r w:rsidRPr="00270D88">
                  <w:t xml:space="preserve"> narrative motion picture</w:t>
                </w:r>
                <w:r>
                  <w:t>s</w:t>
                </w:r>
                <w:r w:rsidRPr="00270D88">
                  <w:t xml:space="preserve"> as a fine art</w:t>
                </w:r>
                <w:r>
                  <w:t xml:space="preserve"> — for its eloquence in putting a near-exhaustive array of cutting-edge photography and editing techniques in the utmost possible service of story-telling.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3EC449138E04483B9559093B0D77630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724EC" w:rsidRDefault="004724EC" w:rsidP="004724EC">
                <w:r w:rsidRPr="00142B97">
                  <w:rPr>
                    <w:i/>
                  </w:rPr>
                  <w:t>The Birth of a Nation</w:t>
                </w:r>
                <w:r w:rsidRPr="00270D88">
                  <w:t xml:space="preserve"> is a 1915 silent film by D. W. Griffith</w:t>
                </w:r>
                <w:r>
                  <w:t>,</w:t>
                </w:r>
                <w:r w:rsidRPr="00270D88">
                  <w:t xml:space="preserve"> known equally for its cinematic innovation and </w:t>
                </w:r>
                <w:r>
                  <w:t xml:space="preserve">for the </w:t>
                </w:r>
                <w:r w:rsidRPr="00270D88">
                  <w:t>social controversy</w:t>
                </w:r>
                <w:r>
                  <w:t xml:space="preserve"> it has caused, becoming </w:t>
                </w:r>
                <w:r w:rsidRPr="00270D88">
                  <w:t xml:space="preserve">one of the most debated American films </w:t>
                </w:r>
                <w:r>
                  <w:t>in history</w:t>
                </w:r>
                <w:r w:rsidRPr="00270D88">
                  <w:t>. The story is based on written works by Thomas Dixon Jr. that aimed to refute the pre-eminent narrative on race at the time, Harriet Beecher Stowe</w:t>
                </w:r>
                <w:r>
                  <w:t>’s</w:t>
                </w:r>
                <w:r w:rsidRPr="00270D88">
                  <w:t xml:space="preserve"> anti-slavery</w:t>
                </w:r>
                <w:r>
                  <w:t xml:space="preserve"> novel</w:t>
                </w:r>
                <w:r w:rsidRPr="00270D88">
                  <w:t xml:space="preserve"> </w:t>
                </w:r>
                <w:r w:rsidRPr="00270D88">
                  <w:rPr>
                    <w:i/>
                  </w:rPr>
                  <w:t xml:space="preserve">Uncle Tom’s Cabin </w:t>
                </w:r>
                <w:r>
                  <w:t>(1852). Beginning in the pre-Civil-</w:t>
                </w:r>
                <w:r w:rsidRPr="00270D88">
                  <w:t>War era and continuing through Reconstruction,</w:t>
                </w:r>
                <w:r>
                  <w:t xml:space="preserve"> the story of</w:t>
                </w:r>
                <w:r w:rsidRPr="00270D88">
                  <w:t xml:space="preserve"> </w:t>
                </w:r>
                <w:r w:rsidRPr="00142B97">
                  <w:rPr>
                    <w:i/>
                  </w:rPr>
                  <w:t>The Birth of a Nation</w:t>
                </w:r>
                <w:r w:rsidRPr="00270D88">
                  <w:t xml:space="preserve"> depicts the Ku Klux Klan as a heroic group </w:t>
                </w:r>
                <w:r w:rsidR="00896148" w:rsidRPr="00270D88">
                  <w:t>indispensable</w:t>
                </w:r>
                <w:r w:rsidRPr="00270D88">
                  <w:t xml:space="preserve"> in protecting white so</w:t>
                </w:r>
                <w:r>
                  <w:t>ciety from black infiltration. At</w:t>
                </w:r>
                <w:r w:rsidRPr="00270D88">
                  <w:t xml:space="preserve"> three hours and $100,000, </w:t>
                </w:r>
                <w:r>
                  <w:t>the movie’s</w:t>
                </w:r>
                <w:r w:rsidRPr="00270D88">
                  <w:t xml:space="preserve"> length and budget significantly exceeded </w:t>
                </w:r>
                <w:r w:rsidR="00896148">
                  <w:t xml:space="preserve">those of </w:t>
                </w:r>
                <w:r w:rsidRPr="00270D88">
                  <w:t xml:space="preserve">any previous American film. Revolutionary not only in scope and visual technique, it was also the first film to be distributed with a uniquely compiled score. Modernist filmmakers such as Sergei Eisenstein and </w:t>
                </w:r>
                <w:proofErr w:type="spellStart"/>
                <w:r w:rsidRPr="00270D88">
                  <w:t>Vsevolod</w:t>
                </w:r>
                <w:proofErr w:type="spellEnd"/>
                <w:r w:rsidRPr="00270D88">
                  <w:t xml:space="preserve"> </w:t>
                </w:r>
                <w:proofErr w:type="spellStart"/>
                <w:r w:rsidRPr="00270D88">
                  <w:t>Pudovkin</w:t>
                </w:r>
                <w:proofErr w:type="spellEnd"/>
                <w:r w:rsidRPr="00270D88">
                  <w:t xml:space="preserve"> cite</w:t>
                </w:r>
                <w:r>
                  <w:t>d</w:t>
                </w:r>
                <w:r w:rsidRPr="00270D88">
                  <w:t xml:space="preserve"> Griffith in </w:t>
                </w:r>
                <w:r>
                  <w:t>having influenced</w:t>
                </w:r>
                <w:r w:rsidRPr="00270D88">
                  <w:t xml:space="preserve"> their montage technique</w:t>
                </w:r>
                <w:r>
                  <w:t xml:space="preserve"> (Baldwin</w:t>
                </w:r>
                <w:r w:rsidRPr="00270D88">
                  <w:t xml:space="preserve"> 65), although Eisenstein decried the idea of forgiving the film’s racism in ligh</w:t>
                </w:r>
                <w:r>
                  <w:t>t of its cinematic value (Platt</w:t>
                </w:r>
                <w:r w:rsidRPr="00270D88">
                  <w:t xml:space="preserve"> 81). </w:t>
                </w:r>
                <w:r w:rsidRPr="004724EC">
                  <w:t xml:space="preserve">Stokes proposes (129-70) that just as Uncle Tom’s Cabin in a sense begat </w:t>
                </w:r>
                <w:r w:rsidRPr="004724EC">
                  <w:rPr>
                    <w:i/>
                  </w:rPr>
                  <w:t>The Birth of a Nation,</w:t>
                </w:r>
                <w:r w:rsidRPr="004724EC">
                  <w:t xml:space="preserve"> new forms of protest were born in the famous and fervent opposition to the film, and the fledging NAACP significantly strengthened itself through the battle.  </w:t>
                </w:r>
                <w:r>
                  <w:t>Still widely cited as a document of early twentieth-century racism</w:t>
                </w:r>
                <w:r w:rsidRPr="00270D88">
                  <w:t xml:space="preserve">, </w:t>
                </w:r>
                <w:r w:rsidRPr="00270D88">
                  <w:rPr>
                    <w:i/>
                  </w:rPr>
                  <w:t>Birth of a Nation</w:t>
                </w:r>
                <w:r w:rsidRPr="00270D88">
                  <w:t xml:space="preserve"> </w:t>
                </w:r>
                <w:r>
                  <w:t xml:space="preserve">also </w:t>
                </w:r>
                <w:r w:rsidRPr="00270D88">
                  <w:t xml:space="preserve">continues to </w:t>
                </w:r>
                <w:r>
                  <w:t xml:space="preserve">be seen as an </w:t>
                </w:r>
                <w:r w:rsidR="00896148">
                  <w:t>essential</w:t>
                </w:r>
                <w:r>
                  <w:t xml:space="preserve"> work in the</w:t>
                </w:r>
                <w:r w:rsidRPr="00270D88">
                  <w:t xml:space="preserve"> </w:t>
                </w:r>
                <w:r>
                  <w:t>advancement of</w:t>
                </w:r>
                <w:r w:rsidRPr="00270D88">
                  <w:t xml:space="preserve"> narrative motion picture</w:t>
                </w:r>
                <w:r>
                  <w:t>s</w:t>
                </w:r>
                <w:r w:rsidRPr="00270D88">
                  <w:t xml:space="preserve"> as a fine art</w:t>
                </w:r>
                <w:r>
                  <w:t xml:space="preserve"> — for its eloquence in putting a near-exhaustive array of cutting-edge photography and editing techniques (honed to some degree in </w:t>
                </w:r>
                <w:r>
                  <w:lastRenderedPageBreak/>
                  <w:t>Griffith’s 1908-1914 shorts for the Biograph Company) in the utmost possible service of story-telling.</w:t>
                </w:r>
              </w:p>
              <w:p w:rsidR="0099102E" w:rsidRDefault="0099102E" w:rsidP="004724EC">
                <w:pPr>
                  <w:keepNext/>
                </w:pPr>
              </w:p>
              <w:p w:rsidR="0099102E" w:rsidRDefault="0099102E" w:rsidP="0099102E">
                <w:pPr>
                  <w:keepNext/>
                </w:pPr>
                <w:r>
                  <w:t>File: birth1.jpg</w:t>
                </w:r>
              </w:p>
              <w:p w:rsidR="0099102E" w:rsidRDefault="0099102E" w:rsidP="0099102E">
                <w:pPr>
                  <w:pStyle w:val="Caption"/>
                </w:pPr>
                <w:fldSimple w:instr=" SEQ Tabl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From: </w:t>
                </w:r>
                <w:r w:rsidRPr="0099102E">
                  <w:t>http://www.corbisimages.com/images/Corbis-IH154876.j</w:t>
                </w:r>
                <w:bookmarkStart w:id="0" w:name="_GoBack"/>
                <w:bookmarkEnd w:id="0"/>
                <w:r w:rsidRPr="0099102E">
                  <w:t>pg?size=67&amp;uid=6cb33124-4492-47f0-ac28-15919b8ce9b9</w:t>
                </w:r>
                <w:r>
                  <w:t xml:space="preserve">. Possible origin </w:t>
                </w:r>
                <w:r w:rsidRPr="0099102E">
                  <w:t>http://www.loc.gov/pictures/item/95519951/</w:t>
                </w:r>
              </w:p>
              <w:p w:rsidR="004724EC" w:rsidRDefault="004724EC" w:rsidP="004724EC">
                <w:pPr>
                  <w:pStyle w:val="Authornote"/>
                </w:pPr>
                <w:r>
                  <w:t xml:space="preserve">NAACP policy on image use: </w:t>
                </w:r>
                <w:r w:rsidRPr="004724EC">
                  <w:t>http://www.loc.gov/rr/print/res/086_naa.html</w:t>
                </w:r>
              </w:p>
              <w:p w:rsidR="004724EC" w:rsidRPr="004724EC" w:rsidRDefault="004724EC" w:rsidP="004724EC"/>
              <w:p w:rsidR="004724EC" w:rsidRDefault="004724EC" w:rsidP="004724EC">
                <w:pPr>
                  <w:keepNext/>
                </w:pPr>
                <w:r>
                  <w:t>File: birth2.jpg</w:t>
                </w:r>
              </w:p>
              <w:p w:rsidR="004724EC" w:rsidRDefault="009B4A36" w:rsidP="004724EC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4724EC">
                  <w:rPr>
                    <w:noProof/>
                  </w:rPr>
                  <w:t>2</w:t>
                </w:r>
                <w:r>
                  <w:rPr>
                    <w:noProof/>
                  </w:rPr>
                  <w:fldChar w:fldCharType="end"/>
                </w:r>
                <w:r w:rsidR="004724EC">
                  <w:t xml:space="preserve"> Lobby card advertising </w:t>
                </w:r>
                <w:r w:rsidR="004724EC" w:rsidRPr="004724EC">
                  <w:rPr>
                    <w:i/>
                  </w:rPr>
                  <w:t>The Birth of a Nation</w:t>
                </w:r>
                <w:r w:rsidR="004724EC">
                  <w:t xml:space="preserve"> showing in Seattle. </w:t>
                </w:r>
                <w:r w:rsidR="004724EC" w:rsidRPr="00D7556C">
                  <w:t>http://en.academic.ru/pictures/enwiki/66/Birth_of_a_Nation_Poster_-_Seattle.jpg</w:t>
                </w:r>
              </w:p>
              <w:p w:rsidR="003F0D73" w:rsidRPr="004724EC" w:rsidRDefault="003F0D73" w:rsidP="004724EC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F371333B6314CE69976CC35180E0445"/>
              </w:placeholder>
            </w:sdtPr>
            <w:sdtEndPr/>
            <w:sdtContent>
              <w:p w:rsidR="00A16457" w:rsidRDefault="00A16457" w:rsidP="00A16457"/>
              <w:p w:rsidR="00A16457" w:rsidRDefault="009B4A36" w:rsidP="00A16457">
                <w:sdt>
                  <w:sdtPr>
                    <w:id w:val="-1868430091"/>
                    <w:citation/>
                  </w:sdtPr>
                  <w:sdtEndPr/>
                  <w:sdtContent>
                    <w:r w:rsidR="00A16457">
                      <w:fldChar w:fldCharType="begin"/>
                    </w:r>
                    <w:r w:rsidR="00A16457">
                      <w:rPr>
                        <w:lang w:val="en-US"/>
                      </w:rPr>
                      <w:instrText xml:space="preserve">CITATION Bal02 \l 1033 </w:instrText>
                    </w:r>
                    <w:r w:rsidR="00A16457">
                      <w:fldChar w:fldCharType="separate"/>
                    </w:r>
                    <w:r w:rsidR="00A16457">
                      <w:rPr>
                        <w:noProof/>
                        <w:lang w:val="en-US"/>
                      </w:rPr>
                      <w:t>(Baldwin)</w:t>
                    </w:r>
                    <w:r w:rsidR="00A16457">
                      <w:fldChar w:fldCharType="end"/>
                    </w:r>
                  </w:sdtContent>
                </w:sdt>
              </w:p>
              <w:p w:rsidR="00A16457" w:rsidRDefault="00A16457" w:rsidP="00A16457"/>
              <w:p w:rsidR="00A16457" w:rsidRDefault="009B4A36" w:rsidP="00A16457">
                <w:sdt>
                  <w:sdtPr>
                    <w:id w:val="1866854998"/>
                    <w:citation/>
                  </w:sdtPr>
                  <w:sdtEndPr/>
                  <w:sdtContent>
                    <w:r w:rsidR="00A16457">
                      <w:fldChar w:fldCharType="begin"/>
                    </w:r>
                    <w:r w:rsidR="00A16457">
                      <w:rPr>
                        <w:lang w:val="en-US"/>
                      </w:rPr>
                      <w:instrText xml:space="preserve"> CITATION Pla92 \l 1033 </w:instrText>
                    </w:r>
                    <w:r w:rsidR="00A16457">
                      <w:fldChar w:fldCharType="separate"/>
                    </w:r>
                    <w:r w:rsidR="00A16457">
                      <w:rPr>
                        <w:noProof/>
                        <w:lang w:val="en-US"/>
                      </w:rPr>
                      <w:t>(Platt)</w:t>
                    </w:r>
                    <w:r w:rsidR="00A16457">
                      <w:fldChar w:fldCharType="end"/>
                    </w:r>
                  </w:sdtContent>
                </w:sdt>
              </w:p>
              <w:p w:rsidR="00A16457" w:rsidRDefault="00A16457" w:rsidP="00A16457"/>
              <w:p w:rsidR="00A16457" w:rsidRDefault="009B4A36" w:rsidP="00A16457">
                <w:sdt>
                  <w:sdtPr>
                    <w:id w:val="119266399"/>
                    <w:citation/>
                  </w:sdtPr>
                  <w:sdtEndPr/>
                  <w:sdtContent>
                    <w:r w:rsidR="00A16457">
                      <w:fldChar w:fldCharType="begin"/>
                    </w:r>
                    <w:r w:rsidR="00A16457">
                      <w:rPr>
                        <w:lang w:val="en-US"/>
                      </w:rPr>
                      <w:instrText xml:space="preserve"> CITATION Sto08 \l 1033 </w:instrText>
                    </w:r>
                    <w:r w:rsidR="00A16457">
                      <w:fldChar w:fldCharType="separate"/>
                    </w:r>
                    <w:r w:rsidR="00A16457">
                      <w:rPr>
                        <w:noProof/>
                        <w:lang w:val="en-US"/>
                      </w:rPr>
                      <w:t>(Stokes)</w:t>
                    </w:r>
                    <w:r w:rsidR="00A16457">
                      <w:fldChar w:fldCharType="end"/>
                    </w:r>
                  </w:sdtContent>
                </w:sdt>
              </w:p>
              <w:p w:rsidR="003235A7" w:rsidRDefault="009B4A36" w:rsidP="00A16457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A36" w:rsidRDefault="009B4A36" w:rsidP="007A0D55">
      <w:pPr>
        <w:spacing w:after="0" w:line="240" w:lineRule="auto"/>
      </w:pPr>
      <w:r>
        <w:separator/>
      </w:r>
    </w:p>
  </w:endnote>
  <w:endnote w:type="continuationSeparator" w:id="0">
    <w:p w:rsidR="009B4A36" w:rsidRDefault="009B4A3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A36" w:rsidRDefault="009B4A36" w:rsidP="007A0D55">
      <w:pPr>
        <w:spacing w:after="0" w:line="240" w:lineRule="auto"/>
      </w:pPr>
      <w:r>
        <w:separator/>
      </w:r>
    </w:p>
  </w:footnote>
  <w:footnote w:type="continuationSeparator" w:id="0">
    <w:p w:rsidR="009B4A36" w:rsidRDefault="009B4A3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4EC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D57FE"/>
    <w:rsid w:val="003E2795"/>
    <w:rsid w:val="003F0D73"/>
    <w:rsid w:val="00462DBE"/>
    <w:rsid w:val="00464699"/>
    <w:rsid w:val="004724EC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96148"/>
    <w:rsid w:val="008A5B87"/>
    <w:rsid w:val="00922950"/>
    <w:rsid w:val="0094537D"/>
    <w:rsid w:val="0099102E"/>
    <w:rsid w:val="009A7264"/>
    <w:rsid w:val="009B4A36"/>
    <w:rsid w:val="009D1606"/>
    <w:rsid w:val="009E18A1"/>
    <w:rsid w:val="009E73D7"/>
    <w:rsid w:val="00A1645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72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4E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4724E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4724E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72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4E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4724E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4724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69804BFB99D4E5FB3D32213CE229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F78D8F-28FE-4A96-975E-274FE64A8B0B}"/>
      </w:docPartPr>
      <w:docPartBody>
        <w:p w:rsidR="00386223" w:rsidRDefault="00D3368D">
          <w:pPr>
            <w:pStyle w:val="569804BFB99D4E5FB3D32213CE229BF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AD2CCDA547646CBAA27FE9D8B01A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C6D81-A114-43E5-A6E6-DE1D006CA78C}"/>
      </w:docPartPr>
      <w:docPartBody>
        <w:p w:rsidR="00386223" w:rsidRDefault="00D3368D">
          <w:pPr>
            <w:pStyle w:val="FAD2CCDA547646CBAA27FE9D8B01A25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8D73DADFE36465A8F378FB254747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74E69-9CF2-497B-8EBF-F95E00364C6F}"/>
      </w:docPartPr>
      <w:docPartBody>
        <w:p w:rsidR="00386223" w:rsidRDefault="00D3368D">
          <w:pPr>
            <w:pStyle w:val="48D73DADFE36465A8F378FB254747C3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624628E43EC468EBF28FA99E34CD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5E5F9-A478-4EE4-AD7E-B6B072B4033A}"/>
      </w:docPartPr>
      <w:docPartBody>
        <w:p w:rsidR="00386223" w:rsidRDefault="00D3368D">
          <w:pPr>
            <w:pStyle w:val="2624628E43EC468EBF28FA99E34CD32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CFC4C53AC714B60A46C021FD4313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C05A2-5963-42FA-B48F-6F6D643EDA10}"/>
      </w:docPartPr>
      <w:docPartBody>
        <w:p w:rsidR="00386223" w:rsidRDefault="00D3368D">
          <w:pPr>
            <w:pStyle w:val="9CFC4C53AC714B60A46C021FD431357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59468394D4B4BACBF6069C8CBDF7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1EAE0-A53D-4F71-BC6B-1E6F4D0045D7}"/>
      </w:docPartPr>
      <w:docPartBody>
        <w:p w:rsidR="00386223" w:rsidRDefault="00D3368D">
          <w:pPr>
            <w:pStyle w:val="559468394D4B4BACBF6069C8CBDF73F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2EFFB9FD3C4414D8D8F327E7AF5C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BC302-C25D-43AC-8688-3E9DD5833C3D}"/>
      </w:docPartPr>
      <w:docPartBody>
        <w:p w:rsidR="00386223" w:rsidRDefault="00D3368D">
          <w:pPr>
            <w:pStyle w:val="12EFFB9FD3C4414D8D8F327E7AF5C41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BDA028215104B13BFF86B21E1661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63320-55DE-4B94-9F0E-FAE581FF93B8}"/>
      </w:docPartPr>
      <w:docPartBody>
        <w:p w:rsidR="00386223" w:rsidRDefault="00D3368D">
          <w:pPr>
            <w:pStyle w:val="EBDA028215104B13BFF86B21E1661A4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3F8214C0A964E8A9117352484901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8B4AC-735D-4B38-A166-58C4F0AD877C}"/>
      </w:docPartPr>
      <w:docPartBody>
        <w:p w:rsidR="00386223" w:rsidRDefault="00D3368D">
          <w:pPr>
            <w:pStyle w:val="D3F8214C0A964E8A9117352484901F8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EC449138E04483B9559093B0D776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DBD23-B9B3-4BE3-96EC-AA6F60979C0C}"/>
      </w:docPartPr>
      <w:docPartBody>
        <w:p w:rsidR="00386223" w:rsidRDefault="00D3368D">
          <w:pPr>
            <w:pStyle w:val="3EC449138E04483B9559093B0D77630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F371333B6314CE69976CC35180E0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3DF3D-C9DA-4143-A9F5-FFFC6079D2D5}"/>
      </w:docPartPr>
      <w:docPartBody>
        <w:p w:rsidR="00386223" w:rsidRDefault="00D3368D">
          <w:pPr>
            <w:pStyle w:val="7F371333B6314CE69976CC35180E044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68D"/>
    <w:rsid w:val="00386223"/>
    <w:rsid w:val="006A7E77"/>
    <w:rsid w:val="00D3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69804BFB99D4E5FB3D32213CE229BFB">
    <w:name w:val="569804BFB99D4E5FB3D32213CE229BFB"/>
  </w:style>
  <w:style w:type="paragraph" w:customStyle="1" w:styleId="FAD2CCDA547646CBAA27FE9D8B01A25F">
    <w:name w:val="FAD2CCDA547646CBAA27FE9D8B01A25F"/>
  </w:style>
  <w:style w:type="paragraph" w:customStyle="1" w:styleId="48D73DADFE36465A8F378FB254747C32">
    <w:name w:val="48D73DADFE36465A8F378FB254747C32"/>
  </w:style>
  <w:style w:type="paragraph" w:customStyle="1" w:styleId="2624628E43EC468EBF28FA99E34CD32A">
    <w:name w:val="2624628E43EC468EBF28FA99E34CD32A"/>
  </w:style>
  <w:style w:type="paragraph" w:customStyle="1" w:styleId="9CFC4C53AC714B60A46C021FD431357C">
    <w:name w:val="9CFC4C53AC714B60A46C021FD431357C"/>
  </w:style>
  <w:style w:type="paragraph" w:customStyle="1" w:styleId="559468394D4B4BACBF6069C8CBDF73FD">
    <w:name w:val="559468394D4B4BACBF6069C8CBDF73FD"/>
  </w:style>
  <w:style w:type="paragraph" w:customStyle="1" w:styleId="12EFFB9FD3C4414D8D8F327E7AF5C41C">
    <w:name w:val="12EFFB9FD3C4414D8D8F327E7AF5C41C"/>
  </w:style>
  <w:style w:type="paragraph" w:customStyle="1" w:styleId="EBDA028215104B13BFF86B21E1661A4A">
    <w:name w:val="EBDA028215104B13BFF86B21E1661A4A"/>
  </w:style>
  <w:style w:type="paragraph" w:customStyle="1" w:styleId="D3F8214C0A964E8A9117352484901F85">
    <w:name w:val="D3F8214C0A964E8A9117352484901F85"/>
  </w:style>
  <w:style w:type="paragraph" w:customStyle="1" w:styleId="3EC449138E04483B9559093B0D776300">
    <w:name w:val="3EC449138E04483B9559093B0D776300"/>
  </w:style>
  <w:style w:type="paragraph" w:customStyle="1" w:styleId="7F371333B6314CE69976CC35180E0445">
    <w:name w:val="7F371333B6314CE69976CC35180E044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69804BFB99D4E5FB3D32213CE229BFB">
    <w:name w:val="569804BFB99D4E5FB3D32213CE229BFB"/>
  </w:style>
  <w:style w:type="paragraph" w:customStyle="1" w:styleId="FAD2CCDA547646CBAA27FE9D8B01A25F">
    <w:name w:val="FAD2CCDA547646CBAA27FE9D8B01A25F"/>
  </w:style>
  <w:style w:type="paragraph" w:customStyle="1" w:styleId="48D73DADFE36465A8F378FB254747C32">
    <w:name w:val="48D73DADFE36465A8F378FB254747C32"/>
  </w:style>
  <w:style w:type="paragraph" w:customStyle="1" w:styleId="2624628E43EC468EBF28FA99E34CD32A">
    <w:name w:val="2624628E43EC468EBF28FA99E34CD32A"/>
  </w:style>
  <w:style w:type="paragraph" w:customStyle="1" w:styleId="9CFC4C53AC714B60A46C021FD431357C">
    <w:name w:val="9CFC4C53AC714B60A46C021FD431357C"/>
  </w:style>
  <w:style w:type="paragraph" w:customStyle="1" w:styleId="559468394D4B4BACBF6069C8CBDF73FD">
    <w:name w:val="559468394D4B4BACBF6069C8CBDF73FD"/>
  </w:style>
  <w:style w:type="paragraph" w:customStyle="1" w:styleId="12EFFB9FD3C4414D8D8F327E7AF5C41C">
    <w:name w:val="12EFFB9FD3C4414D8D8F327E7AF5C41C"/>
  </w:style>
  <w:style w:type="paragraph" w:customStyle="1" w:styleId="EBDA028215104B13BFF86B21E1661A4A">
    <w:name w:val="EBDA028215104B13BFF86B21E1661A4A"/>
  </w:style>
  <w:style w:type="paragraph" w:customStyle="1" w:styleId="D3F8214C0A964E8A9117352484901F85">
    <w:name w:val="D3F8214C0A964E8A9117352484901F85"/>
  </w:style>
  <w:style w:type="paragraph" w:customStyle="1" w:styleId="3EC449138E04483B9559093B0D776300">
    <w:name w:val="3EC449138E04483B9559093B0D776300"/>
  </w:style>
  <w:style w:type="paragraph" w:customStyle="1" w:styleId="7F371333B6314CE69976CC35180E0445">
    <w:name w:val="7F371333B6314CE69976CC35180E04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Pla92</b:Tag>
    <b:SourceType>Book</b:SourceType>
    <b:Guid>{0BAED996-42C0-4643-A2F5-09C4423BEC08}</b:Guid>
    <b:Author>
      <b:Author>
        <b:NameList>
          <b:Person>
            <b:Last>Platt</b:Last>
            <b:First>D.</b:First>
          </b:Person>
        </b:NameList>
      </b:Author>
    </b:Author>
    <b:Title>Celluloid Power: Social Film Criticism from “The Birth of a Nation” to “Judgement at Nuremberg”</b:Title>
    <b:Year>1992</b:Year>
    <b:City>Metuchen</b:City>
    <b:Publisher>Scarecrow Press</b:Publisher>
    <b:StateProvince>NJ</b:StateProvince>
    <b:RefOrder>2</b:RefOrder>
  </b:Source>
  <b:Source>
    <b:Tag>Bal02</b:Tag>
    <b:SourceType>Book</b:SourceType>
    <b:Guid>{594EFB1F-C367-4E6D-B14A-BA5D0A8B1B9D}</b:Guid>
    <b:Author>
      <b:Author>
        <b:NameList>
          <b:Person>
            <b:Last>Baldwin</b:Last>
            <b:First>K.A.</b:First>
          </b:Person>
        </b:NameList>
      </b:Author>
    </b:Author>
    <b:Title>Beyond the Color Line and the Iron Curtain‬: ‪Reading Encounters Between Black and Red, 1922–1963</b:Title>
    <b:Year>2002</b:Year>
    <b:City>Durham and London</b:City>
    <b:Publisher>Duke UP</b:Publisher>
    <b:RefOrder>1</b:RefOrder>
  </b:Source>
  <b:Source>
    <b:Tag>Sto08</b:Tag>
    <b:SourceType>Book</b:SourceType>
    <b:Guid>{60F6F0B8-61F8-4A17-80A4-45800030BBD0}</b:Guid>
    <b:Author>
      <b:Author>
        <b:NameList>
          <b:Person>
            <b:Last>Stokes</b:Last>
            <b:First>M.</b:First>
          </b:Person>
        </b:NameList>
      </b:Author>
    </b:Author>
    <b:Title>D.W. Griffith’s "The Birth of a Nation": A History of "The Most Controversial Motion Picture of All Time"</b:Title>
    <b:Year>2008</b:Year>
    <b:City>New York</b:City>
    <b:Publisher>Oxford UP</b:Publisher>
    <b:RefOrder>3</b:RefOrder>
  </b:Source>
</b:Sources>
</file>

<file path=customXml/itemProps1.xml><?xml version="1.0" encoding="utf-8"?>
<ds:datastoreItem xmlns:ds="http://schemas.openxmlformats.org/officeDocument/2006/customXml" ds:itemID="{A857F6A0-2F89-40ED-B97B-390BF71F1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17</TotalTime>
  <Pages>2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4</cp:revision>
  <dcterms:created xsi:type="dcterms:W3CDTF">2014-07-29T18:27:00Z</dcterms:created>
  <dcterms:modified xsi:type="dcterms:W3CDTF">2014-07-29T19:05:00Z</dcterms:modified>
</cp:coreProperties>
</file>